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71E" w:rsidRPr="009A6C54" w:rsidRDefault="00CE271E" w:rsidP="009E32D4">
      <w:pPr>
        <w:pStyle w:val="Title"/>
      </w:pPr>
      <w:r w:rsidRPr="009A6C54">
        <w:t>Patient Information Management System (PIMS) Technical Manual</w:t>
      </w:r>
    </w:p>
    <w:p w:rsidR="00CE271E" w:rsidRPr="009E32D4" w:rsidRDefault="00CE271E" w:rsidP="009E32D4">
      <w:pPr>
        <w:pStyle w:val="Title2"/>
      </w:pPr>
      <w:r w:rsidRPr="009E32D4">
        <w:t>Patient Registration, Admission, Discharge, Transfer, and Appointment Scheduling</w:t>
      </w:r>
    </w:p>
    <w:p w:rsidR="00CE271E" w:rsidRPr="009A6C54" w:rsidRDefault="009D4AA3" w:rsidP="00CE271E">
      <w:pPr>
        <w:pStyle w:val="CoverTitleInstructions"/>
        <w:spacing w:before="1200" w:after="1200"/>
      </w:pPr>
      <w:r>
        <w:rPr>
          <w:noProof/>
          <w:lang w:val="en-US" w:eastAsia="en-US"/>
        </w:rPr>
        <w:drawing>
          <wp:inline distT="0" distB="0" distL="0" distR="0" wp14:anchorId="26F29721" wp14:editId="26F29722">
            <wp:extent cx="2171700" cy="2171700"/>
            <wp:effectExtent l="0" t="0" r="0" b="0"/>
            <wp:docPr id="1" name="Picture 4"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partment of Veterans Affairs official seal" title="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CE271E" w:rsidRPr="009E32D4" w:rsidRDefault="00CE271E" w:rsidP="009E32D4">
      <w:pPr>
        <w:pStyle w:val="Title2"/>
      </w:pPr>
      <w:r w:rsidRPr="009E32D4">
        <w:t xml:space="preserve">Software Version </w:t>
      </w:r>
      <w:r w:rsidR="00125966">
        <w:t>5.</w:t>
      </w:r>
      <w:r w:rsidR="00A74606">
        <w:t>5</w:t>
      </w:r>
    </w:p>
    <w:p w:rsidR="00124533" w:rsidRPr="009E32D4" w:rsidRDefault="00CE271E" w:rsidP="009E32D4">
      <w:pPr>
        <w:pStyle w:val="Title2"/>
      </w:pPr>
      <w:r w:rsidRPr="009E32D4">
        <w:t xml:space="preserve">Revised Software Release: </w:t>
      </w:r>
      <w:r w:rsidR="00A74606">
        <w:t>June</w:t>
      </w:r>
      <w:r w:rsidR="008145E8">
        <w:t xml:space="preserve"> 2019</w:t>
      </w:r>
    </w:p>
    <w:p w:rsidR="00124533" w:rsidRPr="009E32D4" w:rsidRDefault="00124533" w:rsidP="009E32D4"/>
    <w:p w:rsidR="00124533" w:rsidRPr="009E32D4" w:rsidRDefault="00124533" w:rsidP="009E32D4">
      <w:pPr>
        <w:pStyle w:val="Title2"/>
      </w:pPr>
      <w:r w:rsidRPr="009E32D4">
        <w:t>Department of Veterans Affairs</w:t>
      </w:r>
    </w:p>
    <w:p w:rsidR="00124533" w:rsidRPr="009E32D4" w:rsidRDefault="00124533" w:rsidP="009E32D4">
      <w:pPr>
        <w:pStyle w:val="Title2"/>
      </w:pPr>
      <w:r w:rsidRPr="009E32D4">
        <w:t xml:space="preserve">Office of Information and Technology </w:t>
      </w:r>
      <w:r w:rsidRPr="00E3103C">
        <w:t>(OI</w:t>
      </w:r>
      <w:r w:rsidR="00394023" w:rsidRPr="00E3103C">
        <w:t>&amp;</w:t>
      </w:r>
      <w:r w:rsidRPr="00E3103C">
        <w:t>T)</w:t>
      </w:r>
    </w:p>
    <w:p w:rsidR="006477A0" w:rsidRPr="009E32D4" w:rsidRDefault="006477A0" w:rsidP="009E32D4">
      <w:pPr>
        <w:pStyle w:val="Title2"/>
      </w:pPr>
      <w:r w:rsidRPr="009E32D4">
        <w:t>Enterprise Management Program Office</w:t>
      </w:r>
    </w:p>
    <w:p w:rsidR="00CE271E" w:rsidRPr="009A6C54" w:rsidRDefault="00CE271E" w:rsidP="00CE271E">
      <w:pPr>
        <w:pStyle w:val="Title2"/>
      </w:pPr>
    </w:p>
    <w:p w:rsidR="007F737C" w:rsidRPr="009A6C54" w:rsidRDefault="007F737C" w:rsidP="00CE271E">
      <w:pPr>
        <w:pStyle w:val="Title2"/>
        <w:sectPr w:rsidR="007F737C" w:rsidRPr="009A6C54" w:rsidSect="00414165">
          <w:footerReference w:type="even" r:id="rId13"/>
          <w:footerReference w:type="first" r:id="rId14"/>
          <w:type w:val="oddPage"/>
          <w:pgSz w:w="12240" w:h="15840" w:code="1"/>
          <w:pgMar w:top="1440" w:right="1440" w:bottom="1440" w:left="1440" w:header="720" w:footer="720" w:gutter="0"/>
          <w:pgNumType w:fmt="lowerRoman" w:start="3"/>
          <w:cols w:space="720"/>
          <w:docGrid w:linePitch="360"/>
        </w:sectPr>
      </w:pPr>
    </w:p>
    <w:p w:rsidR="00551030" w:rsidRPr="009A6C54" w:rsidRDefault="00551030" w:rsidP="00CE271E">
      <w:pPr>
        <w:pStyle w:val="Title2"/>
      </w:pPr>
      <w:r w:rsidRPr="009A6C54">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8"/>
        <w:gridCol w:w="1133"/>
        <w:gridCol w:w="4969"/>
        <w:gridCol w:w="1930"/>
      </w:tblGrid>
      <w:tr w:rsidR="00BC791A" w:rsidRPr="009A6C54" w:rsidTr="008A5913">
        <w:trPr>
          <w:tblHeader/>
        </w:trPr>
        <w:tc>
          <w:tcPr>
            <w:tcW w:w="0" w:type="auto"/>
            <w:shd w:val="clear" w:color="auto" w:fill="BFBFBF"/>
          </w:tcPr>
          <w:p w:rsidR="00387973" w:rsidRPr="009A6C54" w:rsidRDefault="00387973" w:rsidP="0046594F">
            <w:pPr>
              <w:pStyle w:val="TableHeading"/>
            </w:pPr>
            <w:bookmarkStart w:id="0" w:name="ColumnTitle_Revision_History"/>
            <w:bookmarkEnd w:id="0"/>
            <w:r w:rsidRPr="009A6C54">
              <w:t>Date</w:t>
            </w:r>
          </w:p>
        </w:tc>
        <w:tc>
          <w:tcPr>
            <w:tcW w:w="0" w:type="auto"/>
            <w:shd w:val="clear" w:color="auto" w:fill="BFBFBF"/>
          </w:tcPr>
          <w:p w:rsidR="00387973" w:rsidRPr="009A6C54" w:rsidRDefault="00387973" w:rsidP="0046594F">
            <w:pPr>
              <w:pStyle w:val="TableHeading"/>
            </w:pPr>
            <w:r w:rsidRPr="009A6C54">
              <w:t>Revision</w:t>
            </w:r>
          </w:p>
        </w:tc>
        <w:tc>
          <w:tcPr>
            <w:tcW w:w="0" w:type="auto"/>
            <w:shd w:val="clear" w:color="auto" w:fill="BFBFBF"/>
          </w:tcPr>
          <w:p w:rsidR="00387973" w:rsidRPr="009A6C54" w:rsidRDefault="00387973" w:rsidP="0046594F">
            <w:pPr>
              <w:pStyle w:val="TableHeading"/>
            </w:pPr>
            <w:r w:rsidRPr="009A6C54">
              <w:t>Description</w:t>
            </w:r>
          </w:p>
        </w:tc>
        <w:tc>
          <w:tcPr>
            <w:tcW w:w="0" w:type="auto"/>
            <w:shd w:val="clear" w:color="auto" w:fill="BFBFBF"/>
          </w:tcPr>
          <w:p w:rsidR="00387973" w:rsidRPr="009A6C54" w:rsidRDefault="00387973" w:rsidP="0046594F">
            <w:pPr>
              <w:pStyle w:val="TableHeading"/>
            </w:pPr>
            <w:r w:rsidRPr="009A6C54">
              <w:t>Author</w:t>
            </w:r>
          </w:p>
        </w:tc>
      </w:tr>
      <w:tr w:rsidR="000F7D70" w:rsidTr="00743323">
        <w:tblPrEx>
          <w:tblCellMar>
            <w:left w:w="115" w:type="dxa"/>
            <w:right w:w="115" w:type="dxa"/>
          </w:tblCellMar>
          <w:tblLook w:val="04A0" w:firstRow="1" w:lastRow="0" w:firstColumn="1" w:lastColumn="0" w:noHBand="0" w:noVBand="1"/>
        </w:tblPrEx>
        <w:trPr>
          <w:trHeight w:val="575"/>
        </w:trPr>
        <w:tc>
          <w:tcPr>
            <w:tcW w:w="1318" w:type="dxa"/>
            <w:tcBorders>
              <w:top w:val="single" w:sz="4" w:space="0" w:color="auto"/>
              <w:left w:val="single" w:sz="4" w:space="0" w:color="auto"/>
              <w:bottom w:val="single" w:sz="4" w:space="0" w:color="auto"/>
              <w:right w:val="single" w:sz="4" w:space="0" w:color="auto"/>
            </w:tcBorders>
          </w:tcPr>
          <w:p w:rsidR="000F7D70" w:rsidRDefault="000F7D70" w:rsidP="00310500">
            <w:pPr>
              <w:pStyle w:val="TableText"/>
              <w:rPr>
                <w:rFonts w:cs="Arial"/>
                <w:color w:val="000000"/>
                <w:szCs w:val="22"/>
                <w:lang w:val="en-US"/>
              </w:rPr>
            </w:pPr>
            <w:r>
              <w:rPr>
                <w:rFonts w:cs="Arial"/>
                <w:color w:val="000000"/>
                <w:szCs w:val="22"/>
                <w:lang w:val="en-US"/>
              </w:rPr>
              <w:t>06/2019</w:t>
            </w:r>
          </w:p>
        </w:tc>
        <w:tc>
          <w:tcPr>
            <w:tcW w:w="1133" w:type="dxa"/>
            <w:tcBorders>
              <w:top w:val="single" w:sz="4" w:space="0" w:color="auto"/>
              <w:left w:val="single" w:sz="4" w:space="0" w:color="auto"/>
              <w:bottom w:val="single" w:sz="4" w:space="0" w:color="auto"/>
              <w:right w:val="single" w:sz="4" w:space="0" w:color="auto"/>
            </w:tcBorders>
          </w:tcPr>
          <w:p w:rsidR="000F7D70" w:rsidRDefault="000F7D70" w:rsidP="00310500">
            <w:pPr>
              <w:pStyle w:val="TableText"/>
              <w:rPr>
                <w:rFonts w:cs="Arial"/>
                <w:color w:val="000000"/>
                <w:szCs w:val="22"/>
                <w:lang w:val="en-US"/>
              </w:rPr>
            </w:pPr>
            <w:r>
              <w:rPr>
                <w:rFonts w:cs="Arial"/>
                <w:color w:val="000000"/>
                <w:szCs w:val="22"/>
                <w:lang w:val="en-US"/>
              </w:rPr>
              <w:t>0.37</w:t>
            </w:r>
          </w:p>
        </w:tc>
        <w:tc>
          <w:tcPr>
            <w:tcW w:w="4969" w:type="dxa"/>
            <w:tcBorders>
              <w:top w:val="single" w:sz="4" w:space="0" w:color="auto"/>
              <w:left w:val="single" w:sz="4" w:space="0" w:color="auto"/>
              <w:bottom w:val="single" w:sz="4" w:space="0" w:color="auto"/>
              <w:right w:val="single" w:sz="4" w:space="0" w:color="auto"/>
            </w:tcBorders>
          </w:tcPr>
          <w:p w:rsidR="000F7D70" w:rsidRDefault="000F7D70" w:rsidP="00743323">
            <w:pPr>
              <w:pStyle w:val="TableText"/>
              <w:rPr>
                <w:rFonts w:cs="Arial"/>
                <w:szCs w:val="22"/>
                <w:lang w:val="en-US"/>
              </w:rPr>
            </w:pPr>
            <w:r>
              <w:rPr>
                <w:rFonts w:cs="Arial"/>
                <w:szCs w:val="22"/>
                <w:lang w:val="en-US"/>
              </w:rPr>
              <w:t>Reviewed proposed changes.</w:t>
            </w:r>
          </w:p>
        </w:tc>
        <w:tc>
          <w:tcPr>
            <w:tcW w:w="1930" w:type="dxa"/>
            <w:tcBorders>
              <w:top w:val="single" w:sz="4" w:space="0" w:color="auto"/>
              <w:left w:val="single" w:sz="4" w:space="0" w:color="auto"/>
              <w:bottom w:val="single" w:sz="4" w:space="0" w:color="auto"/>
              <w:right w:val="single" w:sz="4" w:space="0" w:color="auto"/>
            </w:tcBorders>
          </w:tcPr>
          <w:p w:rsidR="000F7D70" w:rsidRDefault="000F7D70" w:rsidP="00310500">
            <w:pPr>
              <w:pStyle w:val="TableText"/>
              <w:rPr>
                <w:rFonts w:cs="Arial"/>
                <w:color w:val="000000"/>
                <w:szCs w:val="22"/>
                <w:lang w:val="en-US"/>
              </w:rPr>
            </w:pPr>
            <w:r>
              <w:rPr>
                <w:rFonts w:cs="Arial"/>
                <w:color w:val="000000"/>
                <w:szCs w:val="22"/>
                <w:lang w:val="en-US"/>
              </w:rPr>
              <w:t>Jennifer Cote, JPM/PQAL</w:t>
            </w:r>
          </w:p>
        </w:tc>
      </w:tr>
      <w:tr w:rsidR="006D6E2A" w:rsidTr="00743323">
        <w:tblPrEx>
          <w:tblCellMar>
            <w:left w:w="115" w:type="dxa"/>
            <w:right w:w="115" w:type="dxa"/>
          </w:tblCellMar>
          <w:tblLook w:val="04A0" w:firstRow="1" w:lastRow="0" w:firstColumn="1" w:lastColumn="0" w:noHBand="0" w:noVBand="1"/>
        </w:tblPrEx>
        <w:trPr>
          <w:trHeight w:val="575"/>
        </w:trPr>
        <w:tc>
          <w:tcPr>
            <w:tcW w:w="1318" w:type="dxa"/>
            <w:tcBorders>
              <w:top w:val="single" w:sz="4" w:space="0" w:color="auto"/>
              <w:left w:val="single" w:sz="4" w:space="0" w:color="auto"/>
              <w:bottom w:val="single" w:sz="4" w:space="0" w:color="auto"/>
              <w:right w:val="single" w:sz="4" w:space="0" w:color="auto"/>
            </w:tcBorders>
          </w:tcPr>
          <w:p w:rsidR="006D6E2A" w:rsidRDefault="006D6E2A" w:rsidP="00310500">
            <w:pPr>
              <w:pStyle w:val="TableText"/>
              <w:rPr>
                <w:rFonts w:cs="Arial"/>
                <w:color w:val="000000"/>
                <w:szCs w:val="22"/>
                <w:lang w:val="en-US"/>
              </w:rPr>
            </w:pPr>
            <w:r>
              <w:rPr>
                <w:rFonts w:cs="Arial"/>
                <w:color w:val="000000"/>
                <w:szCs w:val="22"/>
                <w:lang w:val="en-US"/>
              </w:rPr>
              <w:t>06/</w:t>
            </w:r>
            <w:r w:rsidR="005508C4">
              <w:rPr>
                <w:rFonts w:cs="Arial"/>
                <w:color w:val="000000"/>
                <w:szCs w:val="22"/>
                <w:lang w:val="en-US"/>
              </w:rPr>
              <w:t>201</w:t>
            </w:r>
            <w:r w:rsidR="00743323">
              <w:rPr>
                <w:rFonts w:cs="Arial"/>
                <w:color w:val="000000"/>
                <w:szCs w:val="22"/>
                <w:lang w:val="en-US"/>
              </w:rPr>
              <w:t>9</w:t>
            </w:r>
          </w:p>
        </w:tc>
        <w:tc>
          <w:tcPr>
            <w:tcW w:w="1133" w:type="dxa"/>
            <w:tcBorders>
              <w:top w:val="single" w:sz="4" w:space="0" w:color="auto"/>
              <w:left w:val="single" w:sz="4" w:space="0" w:color="auto"/>
              <w:bottom w:val="single" w:sz="4" w:space="0" w:color="auto"/>
              <w:right w:val="single" w:sz="4" w:space="0" w:color="auto"/>
            </w:tcBorders>
          </w:tcPr>
          <w:p w:rsidR="006D6E2A" w:rsidRDefault="005508C4" w:rsidP="00310500">
            <w:pPr>
              <w:pStyle w:val="TableText"/>
              <w:rPr>
                <w:rFonts w:cs="Arial"/>
                <w:color w:val="000000"/>
                <w:szCs w:val="22"/>
                <w:lang w:val="en-US"/>
              </w:rPr>
            </w:pPr>
            <w:r>
              <w:rPr>
                <w:rFonts w:cs="Arial"/>
                <w:color w:val="000000"/>
                <w:szCs w:val="22"/>
                <w:lang w:val="en-US"/>
              </w:rPr>
              <w:t>0.36</w:t>
            </w:r>
          </w:p>
        </w:tc>
        <w:tc>
          <w:tcPr>
            <w:tcW w:w="4969" w:type="dxa"/>
            <w:tcBorders>
              <w:top w:val="single" w:sz="4" w:space="0" w:color="auto"/>
              <w:left w:val="single" w:sz="4" w:space="0" w:color="auto"/>
              <w:bottom w:val="single" w:sz="4" w:space="0" w:color="auto"/>
              <w:right w:val="single" w:sz="4" w:space="0" w:color="auto"/>
            </w:tcBorders>
          </w:tcPr>
          <w:p w:rsidR="006D6E2A" w:rsidRDefault="005508C4" w:rsidP="00743323">
            <w:pPr>
              <w:pStyle w:val="TableText"/>
              <w:rPr>
                <w:rFonts w:cs="Arial"/>
                <w:szCs w:val="22"/>
                <w:lang w:val="en-US"/>
              </w:rPr>
            </w:pPr>
            <w:r>
              <w:rPr>
                <w:rFonts w:cs="Arial"/>
                <w:szCs w:val="22"/>
                <w:lang w:val="en-US"/>
              </w:rPr>
              <w:t>SD*5.3*707 – Added section 3.5.11 Patch SD*5.3*707 Routines</w:t>
            </w:r>
            <w:r w:rsidR="006B5864">
              <w:rPr>
                <w:rFonts w:cs="Arial"/>
                <w:szCs w:val="22"/>
                <w:lang w:val="en-US"/>
              </w:rPr>
              <w:t>, Added Section 23</w:t>
            </w:r>
          </w:p>
          <w:p w:rsidR="006B5864" w:rsidRPr="00DD5543" w:rsidRDefault="006B5864" w:rsidP="00743323">
            <w:pPr>
              <w:pStyle w:val="TableText"/>
              <w:rPr>
                <w:rFonts w:cs="Arial"/>
                <w:szCs w:val="22"/>
                <w:lang w:val="en-US"/>
              </w:rPr>
            </w:pPr>
            <w:r>
              <w:rPr>
                <w:rFonts w:cs="Arial"/>
                <w:szCs w:val="22"/>
                <w:lang w:val="en-US"/>
              </w:rPr>
              <w:t>Updated Pages: 22, 256-265</w:t>
            </w:r>
          </w:p>
        </w:tc>
        <w:tc>
          <w:tcPr>
            <w:tcW w:w="1930" w:type="dxa"/>
            <w:tcBorders>
              <w:top w:val="single" w:sz="4" w:space="0" w:color="auto"/>
              <w:left w:val="single" w:sz="4" w:space="0" w:color="auto"/>
              <w:bottom w:val="single" w:sz="4" w:space="0" w:color="auto"/>
              <w:right w:val="single" w:sz="4" w:space="0" w:color="auto"/>
            </w:tcBorders>
          </w:tcPr>
          <w:p w:rsidR="006D6E2A" w:rsidRDefault="005508C4" w:rsidP="00310500">
            <w:pPr>
              <w:pStyle w:val="TableText"/>
              <w:rPr>
                <w:rFonts w:cs="Arial"/>
                <w:color w:val="000000"/>
                <w:szCs w:val="22"/>
                <w:lang w:val="en-US"/>
              </w:rPr>
            </w:pPr>
            <w:r>
              <w:rPr>
                <w:rFonts w:cs="Arial"/>
                <w:color w:val="000000"/>
                <w:szCs w:val="22"/>
                <w:lang w:val="en-US"/>
              </w:rPr>
              <w:t>Phil Burkhalter</w:t>
            </w:r>
            <w:r w:rsidR="006B5864">
              <w:rPr>
                <w:rFonts w:cs="Arial"/>
                <w:color w:val="000000"/>
                <w:szCs w:val="22"/>
                <w:lang w:val="en-US"/>
              </w:rPr>
              <w:t>, Dev</w:t>
            </w:r>
            <w:r w:rsidR="005F2AAF">
              <w:rPr>
                <w:rFonts w:cs="Arial"/>
                <w:color w:val="000000"/>
                <w:szCs w:val="22"/>
                <w:lang w:val="en-US"/>
              </w:rPr>
              <w:t>eloper</w:t>
            </w:r>
          </w:p>
          <w:p w:rsidR="006B5864" w:rsidRDefault="006B5864" w:rsidP="00310500">
            <w:pPr>
              <w:pStyle w:val="TableText"/>
              <w:rPr>
                <w:rFonts w:cs="Arial"/>
                <w:color w:val="000000"/>
                <w:szCs w:val="22"/>
                <w:lang w:val="en-US"/>
              </w:rPr>
            </w:pPr>
            <w:r>
              <w:rPr>
                <w:rFonts w:cs="Arial"/>
                <w:color w:val="000000"/>
                <w:szCs w:val="22"/>
                <w:lang w:val="en-US"/>
              </w:rPr>
              <w:t>Susan Burke, Program Manager</w:t>
            </w:r>
          </w:p>
        </w:tc>
      </w:tr>
      <w:tr w:rsidR="00310500" w:rsidTr="00E27259">
        <w:tblPrEx>
          <w:tblCellMar>
            <w:left w:w="115" w:type="dxa"/>
            <w:right w:w="115" w:type="dxa"/>
          </w:tblCellMar>
          <w:tblLook w:val="04A0" w:firstRow="1" w:lastRow="0" w:firstColumn="1" w:lastColumn="0" w:noHBand="0" w:noVBand="1"/>
        </w:tblPrEx>
        <w:trPr>
          <w:trHeight w:val="575"/>
        </w:trPr>
        <w:tc>
          <w:tcPr>
            <w:tcW w:w="1318" w:type="dxa"/>
            <w:tcBorders>
              <w:top w:val="single" w:sz="4" w:space="0" w:color="auto"/>
              <w:left w:val="single" w:sz="4" w:space="0" w:color="auto"/>
              <w:bottom w:val="single" w:sz="4" w:space="0" w:color="auto"/>
              <w:right w:val="single" w:sz="4" w:space="0" w:color="auto"/>
            </w:tcBorders>
          </w:tcPr>
          <w:p w:rsidR="00310500" w:rsidRDefault="00310500" w:rsidP="00310500">
            <w:pPr>
              <w:pStyle w:val="TableText"/>
              <w:rPr>
                <w:rFonts w:cs="Arial"/>
                <w:color w:val="000000"/>
                <w:szCs w:val="22"/>
                <w:lang w:val="en-US"/>
              </w:rPr>
            </w:pPr>
            <w:r>
              <w:rPr>
                <w:rFonts w:cs="Arial"/>
                <w:color w:val="000000"/>
                <w:szCs w:val="22"/>
                <w:lang w:val="en-US"/>
              </w:rPr>
              <w:t>03/2019</w:t>
            </w:r>
          </w:p>
        </w:tc>
        <w:tc>
          <w:tcPr>
            <w:tcW w:w="1133" w:type="dxa"/>
            <w:tcBorders>
              <w:top w:val="single" w:sz="4" w:space="0" w:color="auto"/>
              <w:left w:val="single" w:sz="4" w:space="0" w:color="auto"/>
              <w:bottom w:val="single" w:sz="4" w:space="0" w:color="auto"/>
              <w:right w:val="single" w:sz="4" w:space="0" w:color="auto"/>
            </w:tcBorders>
          </w:tcPr>
          <w:p w:rsidR="00310500" w:rsidRDefault="00310500" w:rsidP="00310500">
            <w:pPr>
              <w:pStyle w:val="TableText"/>
              <w:rPr>
                <w:rFonts w:cs="Arial"/>
                <w:color w:val="000000"/>
                <w:szCs w:val="22"/>
                <w:lang w:val="en-US"/>
              </w:rPr>
            </w:pPr>
            <w:r>
              <w:rPr>
                <w:rFonts w:cs="Arial"/>
                <w:color w:val="000000"/>
                <w:szCs w:val="22"/>
                <w:lang w:val="en-US"/>
              </w:rPr>
              <w:t>0.35</w:t>
            </w:r>
          </w:p>
        </w:tc>
        <w:tc>
          <w:tcPr>
            <w:tcW w:w="4969" w:type="dxa"/>
            <w:tcBorders>
              <w:top w:val="single" w:sz="4" w:space="0" w:color="auto"/>
              <w:left w:val="single" w:sz="4" w:space="0" w:color="auto"/>
              <w:bottom w:val="single" w:sz="4" w:space="0" w:color="auto"/>
              <w:right w:val="single" w:sz="4" w:space="0" w:color="auto"/>
            </w:tcBorders>
            <w:vAlign w:val="center"/>
          </w:tcPr>
          <w:p w:rsidR="00310500" w:rsidRPr="00632326" w:rsidRDefault="00310500" w:rsidP="00310500">
            <w:pPr>
              <w:pStyle w:val="TableText"/>
              <w:rPr>
                <w:rFonts w:cs="Arial"/>
                <w:szCs w:val="22"/>
                <w:lang w:val="en-US"/>
              </w:rPr>
            </w:pPr>
            <w:r w:rsidRPr="00632326">
              <w:rPr>
                <w:rFonts w:cs="Arial"/>
                <w:szCs w:val="22"/>
              </w:rPr>
              <w:t>DG*5.3*9</w:t>
            </w:r>
            <w:r w:rsidRPr="00632326">
              <w:rPr>
                <w:rFonts w:cs="Arial"/>
                <w:szCs w:val="22"/>
                <w:lang w:val="en-US"/>
              </w:rPr>
              <w:t>51</w:t>
            </w:r>
            <w:r w:rsidRPr="00632326">
              <w:rPr>
                <w:rFonts w:cs="Arial"/>
                <w:szCs w:val="22"/>
              </w:rPr>
              <w:t xml:space="preserve"> – </w:t>
            </w:r>
          </w:p>
          <w:p w:rsidR="00310500" w:rsidRPr="00632326" w:rsidRDefault="00310500" w:rsidP="00310500">
            <w:pPr>
              <w:pStyle w:val="TableText"/>
              <w:rPr>
                <w:rFonts w:cs="Arial"/>
                <w:szCs w:val="22"/>
                <w:lang w:val="en-US"/>
              </w:rPr>
            </w:pPr>
            <w:r w:rsidRPr="00632326">
              <w:rPr>
                <w:rFonts w:cs="Arial"/>
                <w:szCs w:val="22"/>
                <w:lang w:val="en-US"/>
              </w:rPr>
              <w:t xml:space="preserve">Added section </w:t>
            </w:r>
            <w:hyperlink w:anchor="_Patch_DG*5.3*951_Routines" w:history="1">
              <w:r w:rsidR="008F67D0" w:rsidRPr="00632326">
                <w:rPr>
                  <w:rStyle w:val="Hyperlink"/>
                </w:rPr>
                <w:t>3.5.1</w:t>
              </w:r>
            </w:hyperlink>
            <w:r w:rsidRPr="00632326">
              <w:t xml:space="preserve"> </w:t>
            </w:r>
            <w:r w:rsidRPr="00632326">
              <w:rPr>
                <w:rFonts w:cs="Arial"/>
                <w:szCs w:val="22"/>
                <w:lang w:val="en-US"/>
              </w:rPr>
              <w:t>Patch DG*5.3*951 Routines.</w:t>
            </w:r>
          </w:p>
          <w:p w:rsidR="00310500" w:rsidRPr="00632326" w:rsidRDefault="00310500" w:rsidP="00310500">
            <w:pPr>
              <w:pStyle w:val="TableText"/>
              <w:rPr>
                <w:rFonts w:cs="Arial"/>
                <w:szCs w:val="22"/>
                <w:lang w:val="en-US"/>
              </w:rPr>
            </w:pPr>
            <w:r w:rsidRPr="00632326">
              <w:rPr>
                <w:rFonts w:cs="Arial"/>
                <w:szCs w:val="22"/>
                <w:lang w:val="en-US"/>
              </w:rPr>
              <w:t xml:space="preserve">Added PRF HL7 REQUEST LOG file (#26.22) to sections </w:t>
            </w:r>
            <w:hyperlink w:anchor="_File_List" w:history="1">
              <w:r w:rsidRPr="00632326">
                <w:rPr>
                  <w:rStyle w:val="Hyperlink"/>
                  <w:szCs w:val="22"/>
                  <w:lang w:val="en-US"/>
                </w:rPr>
                <w:t>4.2</w:t>
              </w:r>
            </w:hyperlink>
            <w:r w:rsidRPr="00632326">
              <w:rPr>
                <w:rFonts w:cs="Arial"/>
                <w:szCs w:val="22"/>
                <w:lang w:val="en-US"/>
              </w:rPr>
              <w:t xml:space="preserve"> and </w:t>
            </w:r>
            <w:hyperlink w:anchor="_FileMan_Access_Codes" w:history="1">
              <w:r w:rsidRPr="00632326">
                <w:rPr>
                  <w:rStyle w:val="Hyperlink"/>
                  <w:szCs w:val="22"/>
                  <w:lang w:val="en-US"/>
                </w:rPr>
                <w:t>11.5</w:t>
              </w:r>
            </w:hyperlink>
            <w:r w:rsidRPr="00632326">
              <w:rPr>
                <w:rFonts w:cs="Arial"/>
                <w:szCs w:val="22"/>
                <w:lang w:val="en-US"/>
              </w:rPr>
              <w:t>.</w:t>
            </w:r>
          </w:p>
          <w:p w:rsidR="00310500" w:rsidRDefault="00310500" w:rsidP="00310500">
            <w:pPr>
              <w:pStyle w:val="TableText"/>
              <w:rPr>
                <w:rFonts w:cs="Arial"/>
                <w:color w:val="000000"/>
                <w:szCs w:val="22"/>
                <w:lang w:val="en-US"/>
              </w:rPr>
            </w:pPr>
            <w:r w:rsidRPr="00632326">
              <w:t>Added section</w:t>
            </w:r>
            <w:r w:rsidR="001600BD" w:rsidRPr="00632326">
              <w:rPr>
                <w:lang w:val="en-US"/>
              </w:rPr>
              <w:t xml:space="preserve"> </w:t>
            </w:r>
            <w:hyperlink w:anchor="_Appendix_A:_Demographics" w:history="1">
              <w:r w:rsidR="001600BD" w:rsidRPr="00632326">
                <w:rPr>
                  <w:rStyle w:val="Hyperlink"/>
                  <w:lang w:val="en-US"/>
                </w:rPr>
                <w:t>22</w:t>
              </w:r>
            </w:hyperlink>
            <w:r w:rsidR="001600BD" w:rsidRPr="00632326">
              <w:rPr>
                <w:lang w:val="en-US"/>
              </w:rPr>
              <w:t xml:space="preserve"> </w:t>
            </w:r>
            <w:r w:rsidRPr="00632326">
              <w:t>HL7 Interface, Specification for Patient Record Flags (PRF).</w:t>
            </w:r>
          </w:p>
        </w:tc>
        <w:tc>
          <w:tcPr>
            <w:tcW w:w="1930" w:type="dxa"/>
            <w:tcBorders>
              <w:top w:val="single" w:sz="4" w:space="0" w:color="auto"/>
              <w:left w:val="single" w:sz="4" w:space="0" w:color="auto"/>
              <w:bottom w:val="single" w:sz="4" w:space="0" w:color="auto"/>
              <w:right w:val="single" w:sz="4" w:space="0" w:color="auto"/>
            </w:tcBorders>
          </w:tcPr>
          <w:p w:rsidR="00310500" w:rsidRDefault="00310500" w:rsidP="00310500">
            <w:pPr>
              <w:pStyle w:val="TableText"/>
              <w:rPr>
                <w:rFonts w:cs="Arial"/>
                <w:color w:val="000000"/>
                <w:szCs w:val="22"/>
                <w:lang w:val="en-US"/>
              </w:rPr>
            </w:pPr>
            <w:r>
              <w:rPr>
                <w:rFonts w:cs="Arial"/>
                <w:color w:val="000000"/>
                <w:szCs w:val="22"/>
                <w:lang w:val="en-US"/>
              </w:rPr>
              <w:t>D. Kelly, Technical Writer</w:t>
            </w:r>
          </w:p>
          <w:p w:rsidR="00310500" w:rsidRDefault="00310500" w:rsidP="00310500">
            <w:pPr>
              <w:pStyle w:val="TableText"/>
              <w:rPr>
                <w:rFonts w:cs="Arial"/>
                <w:color w:val="000000"/>
                <w:szCs w:val="22"/>
                <w:lang w:val="en-US"/>
              </w:rPr>
            </w:pPr>
            <w:r>
              <w:rPr>
                <w:rFonts w:cs="Arial"/>
                <w:color w:val="000000"/>
                <w:szCs w:val="22"/>
                <w:lang w:val="en-US"/>
              </w:rPr>
              <w:t xml:space="preserve">L. </w:t>
            </w:r>
            <w:proofErr w:type="spellStart"/>
            <w:r>
              <w:rPr>
                <w:rFonts w:cs="Arial"/>
                <w:color w:val="000000"/>
                <w:szCs w:val="22"/>
                <w:lang w:val="en-US"/>
              </w:rPr>
              <w:t>Behuniak</w:t>
            </w:r>
            <w:proofErr w:type="spellEnd"/>
            <w:r>
              <w:rPr>
                <w:rFonts w:cs="Arial"/>
                <w:color w:val="000000"/>
                <w:szCs w:val="22"/>
                <w:lang w:val="en-US"/>
              </w:rPr>
              <w:t>, PM</w:t>
            </w:r>
          </w:p>
        </w:tc>
      </w:tr>
      <w:tr w:rsidR="0017463A" w:rsidTr="00E27259">
        <w:tblPrEx>
          <w:tblCellMar>
            <w:left w:w="115" w:type="dxa"/>
            <w:right w:w="115" w:type="dxa"/>
          </w:tblCellMar>
          <w:tblLook w:val="04A0" w:firstRow="1" w:lastRow="0" w:firstColumn="1" w:lastColumn="0" w:noHBand="0" w:noVBand="1"/>
        </w:tblPrEx>
        <w:trPr>
          <w:trHeight w:val="575"/>
        </w:trPr>
        <w:tc>
          <w:tcPr>
            <w:tcW w:w="1318" w:type="dxa"/>
            <w:tcBorders>
              <w:top w:val="single" w:sz="4" w:space="0" w:color="auto"/>
              <w:left w:val="single" w:sz="4" w:space="0" w:color="auto"/>
              <w:bottom w:val="single" w:sz="4" w:space="0" w:color="auto"/>
              <w:right w:val="single" w:sz="4" w:space="0" w:color="auto"/>
            </w:tcBorders>
            <w:hideMark/>
          </w:tcPr>
          <w:p w:rsidR="0017463A" w:rsidRDefault="0017463A">
            <w:pPr>
              <w:pStyle w:val="TableText"/>
              <w:rPr>
                <w:rFonts w:cs="Arial"/>
                <w:color w:val="000000"/>
                <w:szCs w:val="22"/>
                <w:lang w:val="en-US"/>
              </w:rPr>
            </w:pPr>
            <w:r>
              <w:rPr>
                <w:rFonts w:cs="Arial"/>
                <w:color w:val="000000"/>
                <w:szCs w:val="22"/>
                <w:lang w:val="en-US"/>
              </w:rPr>
              <w:t>10/2018</w:t>
            </w:r>
          </w:p>
        </w:tc>
        <w:tc>
          <w:tcPr>
            <w:tcW w:w="1133" w:type="dxa"/>
            <w:tcBorders>
              <w:top w:val="single" w:sz="4" w:space="0" w:color="auto"/>
              <w:left w:val="single" w:sz="4" w:space="0" w:color="auto"/>
              <w:bottom w:val="single" w:sz="4" w:space="0" w:color="auto"/>
              <w:right w:val="single" w:sz="4" w:space="0" w:color="auto"/>
            </w:tcBorders>
            <w:hideMark/>
          </w:tcPr>
          <w:p w:rsidR="0017463A" w:rsidRDefault="0017463A">
            <w:pPr>
              <w:pStyle w:val="TableText"/>
              <w:rPr>
                <w:rFonts w:cs="Arial"/>
                <w:color w:val="000000"/>
                <w:szCs w:val="22"/>
                <w:lang w:val="en-US"/>
              </w:rPr>
            </w:pPr>
            <w:r>
              <w:rPr>
                <w:rFonts w:cs="Arial"/>
                <w:color w:val="000000"/>
                <w:szCs w:val="22"/>
                <w:lang w:val="en-US"/>
              </w:rPr>
              <w:t>0.3</w:t>
            </w:r>
            <w:r w:rsidR="00E27259">
              <w:rPr>
                <w:rFonts w:cs="Arial"/>
                <w:color w:val="000000"/>
                <w:szCs w:val="22"/>
                <w:lang w:val="en-US"/>
              </w:rPr>
              <w:t>4</w:t>
            </w:r>
          </w:p>
        </w:tc>
        <w:tc>
          <w:tcPr>
            <w:tcW w:w="4969" w:type="dxa"/>
            <w:tcBorders>
              <w:top w:val="single" w:sz="4" w:space="0" w:color="auto"/>
              <w:left w:val="single" w:sz="4" w:space="0" w:color="auto"/>
              <w:bottom w:val="single" w:sz="4" w:space="0" w:color="auto"/>
              <w:right w:val="single" w:sz="4" w:space="0" w:color="auto"/>
            </w:tcBorders>
            <w:vAlign w:val="center"/>
            <w:hideMark/>
          </w:tcPr>
          <w:p w:rsidR="0017463A" w:rsidRDefault="0017463A">
            <w:pPr>
              <w:pStyle w:val="TableText"/>
              <w:rPr>
                <w:rFonts w:cs="Arial"/>
                <w:color w:val="000000"/>
                <w:szCs w:val="22"/>
                <w:lang w:val="en-US"/>
              </w:rPr>
            </w:pPr>
            <w:r>
              <w:rPr>
                <w:rFonts w:cs="Arial"/>
                <w:color w:val="000000"/>
                <w:szCs w:val="22"/>
                <w:lang w:val="en-US"/>
              </w:rPr>
              <w:t>DG*5.3*958 – Added Section 3.5.</w:t>
            </w:r>
            <w:r w:rsidR="008F67D0">
              <w:rPr>
                <w:rFonts w:cs="Arial"/>
                <w:color w:val="000000"/>
                <w:szCs w:val="22"/>
                <w:lang w:val="en-US"/>
              </w:rPr>
              <w:t>2</w:t>
            </w:r>
            <w:r>
              <w:rPr>
                <w:rFonts w:cs="Arial"/>
                <w:color w:val="000000"/>
                <w:szCs w:val="22"/>
                <w:lang w:val="en-US"/>
              </w:rPr>
              <w:t xml:space="preserve"> for a modified routine (p. </w:t>
            </w:r>
            <w:r w:rsidR="006C581B" w:rsidRPr="00130358">
              <w:rPr>
                <w:rFonts w:cs="Arial"/>
                <w:szCs w:val="22"/>
                <w:lang w:val="en-US"/>
              </w:rPr>
              <w:fldChar w:fldCharType="begin"/>
            </w:r>
            <w:r w:rsidR="006C581B" w:rsidRPr="00130358">
              <w:rPr>
                <w:rFonts w:cs="Arial"/>
                <w:szCs w:val="22"/>
                <w:lang w:val="en-US"/>
              </w:rPr>
              <w:instrText xml:space="preserve"> PAGEREF DG_53_958_Routine \h </w:instrText>
            </w:r>
            <w:r w:rsidR="006C581B" w:rsidRPr="00130358">
              <w:rPr>
                <w:rFonts w:cs="Arial"/>
                <w:szCs w:val="22"/>
                <w:lang w:val="en-US"/>
              </w:rPr>
            </w:r>
            <w:r w:rsidR="006C581B" w:rsidRPr="00130358">
              <w:rPr>
                <w:rFonts w:cs="Arial"/>
                <w:szCs w:val="22"/>
                <w:lang w:val="en-US"/>
              </w:rPr>
              <w:fldChar w:fldCharType="separate"/>
            </w:r>
            <w:r w:rsidR="00495ABE">
              <w:rPr>
                <w:rFonts w:cs="Arial"/>
                <w:noProof/>
                <w:szCs w:val="22"/>
                <w:lang w:val="en-US"/>
              </w:rPr>
              <w:t>16</w:t>
            </w:r>
            <w:r w:rsidR="006C581B" w:rsidRPr="00130358">
              <w:rPr>
                <w:rFonts w:cs="Arial"/>
                <w:szCs w:val="22"/>
                <w:lang w:val="en-US"/>
              </w:rPr>
              <w:fldChar w:fldCharType="end"/>
            </w:r>
            <w:r>
              <w:rPr>
                <w:rFonts w:cs="Arial"/>
                <w:color w:val="000000"/>
                <w:szCs w:val="22"/>
                <w:lang w:val="en-US"/>
              </w:rPr>
              <w:t>).</w:t>
            </w:r>
          </w:p>
        </w:tc>
        <w:tc>
          <w:tcPr>
            <w:tcW w:w="1930" w:type="dxa"/>
            <w:tcBorders>
              <w:top w:val="single" w:sz="4" w:space="0" w:color="auto"/>
              <w:left w:val="single" w:sz="4" w:space="0" w:color="auto"/>
              <w:bottom w:val="single" w:sz="4" w:space="0" w:color="auto"/>
              <w:right w:val="single" w:sz="4" w:space="0" w:color="auto"/>
            </w:tcBorders>
            <w:hideMark/>
          </w:tcPr>
          <w:p w:rsidR="0017463A" w:rsidRDefault="0017463A">
            <w:pPr>
              <w:pStyle w:val="TableText"/>
              <w:rPr>
                <w:rFonts w:cs="Arial"/>
                <w:color w:val="000000"/>
                <w:szCs w:val="22"/>
                <w:lang w:val="en-US"/>
              </w:rPr>
            </w:pPr>
            <w:r>
              <w:rPr>
                <w:rFonts w:cs="Arial"/>
                <w:color w:val="000000"/>
                <w:szCs w:val="22"/>
                <w:lang w:val="en-US"/>
              </w:rPr>
              <w:t xml:space="preserve">T. </w:t>
            </w:r>
            <w:proofErr w:type="spellStart"/>
            <w:r>
              <w:rPr>
                <w:rFonts w:cs="Arial"/>
                <w:color w:val="000000"/>
                <w:szCs w:val="22"/>
                <w:lang w:val="en-US"/>
              </w:rPr>
              <w:t>Turowski</w:t>
            </w:r>
            <w:proofErr w:type="spellEnd"/>
          </w:p>
        </w:tc>
      </w:tr>
      <w:tr w:rsidR="00AA5651" w:rsidRPr="009A6C54" w:rsidTr="00AA5651">
        <w:trPr>
          <w:trHeight w:val="575"/>
        </w:trPr>
        <w:tc>
          <w:tcPr>
            <w:tcW w:w="0" w:type="auto"/>
          </w:tcPr>
          <w:p w:rsidR="00AA5651" w:rsidRPr="00D555E0" w:rsidRDefault="00AA5651" w:rsidP="00AA5651">
            <w:pPr>
              <w:pStyle w:val="TableText"/>
              <w:rPr>
                <w:rFonts w:cs="Arial"/>
                <w:color w:val="000000"/>
                <w:szCs w:val="22"/>
                <w:lang w:val="en-US"/>
              </w:rPr>
            </w:pPr>
            <w:r>
              <w:rPr>
                <w:rFonts w:cs="Arial"/>
                <w:szCs w:val="22"/>
                <w:lang w:val="en-US"/>
              </w:rPr>
              <w:t>10/2018</w:t>
            </w:r>
          </w:p>
        </w:tc>
        <w:tc>
          <w:tcPr>
            <w:tcW w:w="0" w:type="auto"/>
          </w:tcPr>
          <w:p w:rsidR="00AA5651" w:rsidRPr="00E27259" w:rsidRDefault="00AA5651" w:rsidP="00AA5651">
            <w:pPr>
              <w:pStyle w:val="TableText"/>
              <w:rPr>
                <w:rFonts w:cs="Arial"/>
                <w:color w:val="000000"/>
                <w:szCs w:val="22"/>
                <w:lang w:val="en-US"/>
              </w:rPr>
            </w:pPr>
            <w:r>
              <w:rPr>
                <w:rFonts w:cs="Arial"/>
                <w:szCs w:val="22"/>
              </w:rPr>
              <w:t>0.</w:t>
            </w:r>
            <w:r w:rsidR="00E27259">
              <w:rPr>
                <w:rFonts w:cs="Arial"/>
                <w:szCs w:val="22"/>
                <w:lang w:val="en-US"/>
              </w:rPr>
              <w:t>33</w:t>
            </w:r>
          </w:p>
        </w:tc>
        <w:tc>
          <w:tcPr>
            <w:tcW w:w="0" w:type="auto"/>
          </w:tcPr>
          <w:p w:rsidR="00AA5651" w:rsidRPr="00D555E0" w:rsidRDefault="00AA5651" w:rsidP="00AA5651">
            <w:pPr>
              <w:pStyle w:val="TableText"/>
              <w:rPr>
                <w:rFonts w:cs="Arial"/>
                <w:szCs w:val="22"/>
              </w:rPr>
            </w:pPr>
            <w:r w:rsidRPr="00B221C9">
              <w:rPr>
                <w:rFonts w:cs="Arial"/>
                <w:szCs w:val="22"/>
              </w:rPr>
              <w:t>Updated to reflect changes from patch SD*5.3*640, ACRP and APM HL7 Shutdown. This includes adding notations regarding the ACRP and APM transmissions and related menu options that are being disabled.</w:t>
            </w:r>
            <w:r w:rsidRPr="00B221C9">
              <w:rPr>
                <w:rFonts w:cs="Arial"/>
                <w:szCs w:val="22"/>
                <w:lang w:val="en-US"/>
              </w:rPr>
              <w:t xml:space="preserve"> See </w:t>
            </w:r>
            <w:r w:rsidRPr="00392DDD">
              <w:rPr>
                <w:rFonts w:cs="Arial"/>
                <w:szCs w:val="22"/>
                <w:lang w:val="en-US"/>
              </w:rPr>
              <w:t>pages</w:t>
            </w:r>
            <w:r>
              <w:rPr>
                <w:rFonts w:cs="Arial"/>
                <w:szCs w:val="22"/>
                <w:lang w:val="en-US"/>
              </w:rPr>
              <w:t xml:space="preserve"> </w:t>
            </w:r>
            <w:hyperlink w:anchor="p2" w:history="1">
              <w:r w:rsidR="00DC4964" w:rsidRPr="006C581B">
                <w:t>2</w:t>
              </w:r>
            </w:hyperlink>
            <w:r w:rsidR="00DC4964" w:rsidRPr="006C581B">
              <w:rPr>
                <w:rFonts w:cs="Arial"/>
                <w:szCs w:val="22"/>
              </w:rPr>
              <w:t xml:space="preserve">, </w:t>
            </w:r>
            <w:hyperlink w:anchor="p3" w:history="1">
              <w:r w:rsidR="003C4F99" w:rsidRPr="006C581B">
                <w:t>3</w:t>
              </w:r>
            </w:hyperlink>
            <w:r w:rsidR="003C4F99" w:rsidRPr="006C581B">
              <w:rPr>
                <w:rFonts w:cs="Arial"/>
                <w:szCs w:val="22"/>
              </w:rPr>
              <w:t xml:space="preserve">, </w:t>
            </w:r>
            <w:hyperlink w:anchor="p172" w:history="1">
              <w:r w:rsidR="003C4F99" w:rsidRPr="006C581B">
                <w:t>172</w:t>
              </w:r>
            </w:hyperlink>
            <w:r w:rsidR="003C4F99">
              <w:rPr>
                <w:rFonts w:cs="Arial"/>
                <w:szCs w:val="22"/>
                <w:lang w:val="en-US"/>
              </w:rPr>
              <w:t>.</w:t>
            </w:r>
          </w:p>
        </w:tc>
        <w:tc>
          <w:tcPr>
            <w:tcW w:w="0" w:type="auto"/>
          </w:tcPr>
          <w:p w:rsidR="00AA5651" w:rsidRDefault="00AA5651" w:rsidP="00AA5651">
            <w:pPr>
              <w:pStyle w:val="TableText"/>
              <w:rPr>
                <w:rFonts w:cs="Arial"/>
                <w:color w:val="000000"/>
                <w:szCs w:val="22"/>
                <w:lang w:val="en-US"/>
              </w:rPr>
            </w:pPr>
            <w:r>
              <w:rPr>
                <w:rFonts w:cs="Arial"/>
                <w:szCs w:val="22"/>
                <w:lang w:val="en-US"/>
              </w:rPr>
              <w:t>Lori Masucci</w:t>
            </w:r>
          </w:p>
        </w:tc>
      </w:tr>
      <w:tr w:rsidR="00AA5651" w:rsidRPr="009A6C54" w:rsidTr="006477A0">
        <w:trPr>
          <w:trHeight w:val="575"/>
        </w:trPr>
        <w:tc>
          <w:tcPr>
            <w:tcW w:w="0" w:type="auto"/>
          </w:tcPr>
          <w:p w:rsidR="00AA5651" w:rsidRPr="00D555E0" w:rsidRDefault="00AA5651" w:rsidP="00AA5651">
            <w:pPr>
              <w:pStyle w:val="TableText"/>
              <w:rPr>
                <w:rFonts w:cs="Arial"/>
                <w:color w:val="000000"/>
                <w:szCs w:val="22"/>
                <w:lang w:val="en-US"/>
              </w:rPr>
            </w:pPr>
            <w:r w:rsidRPr="00D555E0">
              <w:rPr>
                <w:rFonts w:cs="Arial"/>
                <w:color w:val="000000"/>
                <w:szCs w:val="22"/>
                <w:lang w:val="en-US"/>
              </w:rPr>
              <w:t>0</w:t>
            </w:r>
            <w:r>
              <w:rPr>
                <w:rFonts w:cs="Arial"/>
                <w:color w:val="000000"/>
                <w:szCs w:val="22"/>
                <w:lang w:val="en-US"/>
              </w:rPr>
              <w:t>9</w:t>
            </w:r>
            <w:r w:rsidRPr="00D555E0">
              <w:rPr>
                <w:rFonts w:cs="Arial"/>
                <w:color w:val="000000"/>
                <w:szCs w:val="22"/>
                <w:lang w:val="en-US"/>
              </w:rPr>
              <w:t>/2018</w:t>
            </w:r>
          </w:p>
        </w:tc>
        <w:tc>
          <w:tcPr>
            <w:tcW w:w="0" w:type="auto"/>
          </w:tcPr>
          <w:p w:rsidR="00AA5651" w:rsidRPr="00D555E0" w:rsidRDefault="00AA5651" w:rsidP="00AA5651">
            <w:pPr>
              <w:pStyle w:val="TableText"/>
              <w:rPr>
                <w:rFonts w:cs="Arial"/>
                <w:color w:val="000000"/>
                <w:szCs w:val="22"/>
                <w:lang w:val="en-US"/>
              </w:rPr>
            </w:pPr>
            <w:r w:rsidRPr="00D555E0">
              <w:rPr>
                <w:rFonts w:cs="Arial"/>
                <w:color w:val="000000"/>
                <w:szCs w:val="22"/>
                <w:lang w:val="en-US"/>
              </w:rPr>
              <w:t>0.32</w:t>
            </w:r>
          </w:p>
        </w:tc>
        <w:tc>
          <w:tcPr>
            <w:tcW w:w="0" w:type="auto"/>
            <w:vAlign w:val="center"/>
          </w:tcPr>
          <w:p w:rsidR="00AA5651" w:rsidRPr="00D555E0" w:rsidRDefault="00AA5651" w:rsidP="00AA5651">
            <w:pPr>
              <w:pStyle w:val="TableText"/>
              <w:rPr>
                <w:rFonts w:cs="Arial"/>
                <w:szCs w:val="22"/>
                <w:lang w:val="en-US"/>
              </w:rPr>
            </w:pPr>
            <w:r w:rsidRPr="00D555E0">
              <w:rPr>
                <w:rFonts w:cs="Arial"/>
                <w:szCs w:val="22"/>
              </w:rPr>
              <w:t>DG*5.3*</w:t>
            </w:r>
            <w:r w:rsidRPr="00715749">
              <w:rPr>
                <w:rFonts w:cs="Arial"/>
                <w:szCs w:val="22"/>
              </w:rPr>
              <w:t>9</w:t>
            </w:r>
            <w:r w:rsidRPr="00715749">
              <w:rPr>
                <w:rFonts w:cs="Arial"/>
                <w:szCs w:val="22"/>
                <w:lang w:val="en-US"/>
              </w:rPr>
              <w:t>60</w:t>
            </w:r>
            <w:r w:rsidRPr="00D555E0">
              <w:rPr>
                <w:rFonts w:cs="Arial"/>
                <w:szCs w:val="22"/>
              </w:rPr>
              <w:t xml:space="preserve"> – </w:t>
            </w:r>
          </w:p>
          <w:p w:rsidR="00AA5651" w:rsidRPr="00D555E0" w:rsidRDefault="00AA5651" w:rsidP="00AA5651">
            <w:pPr>
              <w:pStyle w:val="TableText"/>
              <w:rPr>
                <w:rFonts w:cs="Arial"/>
                <w:szCs w:val="22"/>
                <w:lang w:val="en-US"/>
              </w:rPr>
            </w:pPr>
            <w:r>
              <w:rPr>
                <w:rFonts w:cs="Arial"/>
                <w:szCs w:val="22"/>
                <w:lang w:val="en-US"/>
              </w:rPr>
              <w:t>Added</w:t>
            </w:r>
            <w:r w:rsidRPr="00D555E0">
              <w:rPr>
                <w:rFonts w:cs="Arial"/>
                <w:szCs w:val="22"/>
                <w:lang w:val="en-US"/>
              </w:rPr>
              <w:t xml:space="preserve"> section </w:t>
            </w:r>
            <w:hyperlink w:anchor="_Patch_DG*5.3*960_Routines_1" w:history="1">
              <w:r w:rsidR="008F67D0">
                <w:rPr>
                  <w:lang w:val="en-US"/>
                </w:rPr>
                <w:t>3.5.3</w:t>
              </w:r>
            </w:hyperlink>
            <w:r w:rsidRPr="00D555E0">
              <w:rPr>
                <w:rFonts w:cs="Arial"/>
                <w:szCs w:val="22"/>
                <w:lang w:val="en-US"/>
              </w:rPr>
              <w:t xml:space="preserve"> Patch DG*5.3*960 Routines</w:t>
            </w:r>
          </w:p>
        </w:tc>
        <w:tc>
          <w:tcPr>
            <w:tcW w:w="0" w:type="auto"/>
          </w:tcPr>
          <w:p w:rsidR="00AA5651" w:rsidRDefault="00AA5651" w:rsidP="00AA5651">
            <w:pPr>
              <w:pStyle w:val="TableText"/>
              <w:rPr>
                <w:rFonts w:cs="Arial"/>
                <w:color w:val="000000"/>
                <w:szCs w:val="22"/>
                <w:lang w:val="en-US"/>
              </w:rPr>
            </w:pPr>
            <w:r>
              <w:rPr>
                <w:rFonts w:cs="Arial"/>
                <w:color w:val="000000"/>
                <w:szCs w:val="22"/>
                <w:lang w:val="en-US"/>
              </w:rPr>
              <w:t>D. Kelly, Technical Writer</w:t>
            </w:r>
          </w:p>
          <w:p w:rsidR="00AA5651" w:rsidRPr="00D555E0" w:rsidRDefault="00AA5651" w:rsidP="00AA5651">
            <w:pPr>
              <w:pStyle w:val="TableText"/>
              <w:rPr>
                <w:rFonts w:cs="Arial"/>
                <w:color w:val="000000"/>
                <w:szCs w:val="22"/>
                <w:lang w:val="en-US"/>
              </w:rPr>
            </w:pPr>
            <w:r>
              <w:rPr>
                <w:rFonts w:cs="Arial"/>
                <w:color w:val="000000"/>
                <w:szCs w:val="22"/>
                <w:lang w:val="en-US"/>
              </w:rPr>
              <w:t xml:space="preserve">L. </w:t>
            </w:r>
            <w:proofErr w:type="spellStart"/>
            <w:r>
              <w:rPr>
                <w:rFonts w:cs="Arial"/>
                <w:color w:val="000000"/>
                <w:szCs w:val="22"/>
                <w:lang w:val="en-US"/>
              </w:rPr>
              <w:t>Behuniak</w:t>
            </w:r>
            <w:proofErr w:type="spellEnd"/>
            <w:r>
              <w:rPr>
                <w:rFonts w:cs="Arial"/>
                <w:color w:val="000000"/>
                <w:szCs w:val="22"/>
                <w:lang w:val="en-US"/>
              </w:rPr>
              <w:t>, PM</w:t>
            </w:r>
          </w:p>
        </w:tc>
      </w:tr>
      <w:tr w:rsidR="00AA5651" w:rsidRPr="009A6C54" w:rsidTr="006477A0">
        <w:trPr>
          <w:trHeight w:val="575"/>
        </w:trPr>
        <w:tc>
          <w:tcPr>
            <w:tcW w:w="0" w:type="auto"/>
          </w:tcPr>
          <w:p w:rsidR="00AA5651" w:rsidRPr="000075E8" w:rsidRDefault="00397B23" w:rsidP="00AA5651">
            <w:pPr>
              <w:pStyle w:val="TableText"/>
              <w:rPr>
                <w:rFonts w:cs="Arial"/>
                <w:color w:val="000000"/>
                <w:szCs w:val="22"/>
                <w:lang w:val="en-US"/>
              </w:rPr>
            </w:pPr>
            <w:r>
              <w:rPr>
                <w:rFonts w:cs="Arial"/>
                <w:color w:val="000000"/>
                <w:szCs w:val="22"/>
                <w:lang w:val="en-US"/>
              </w:rPr>
              <w:t>0</w:t>
            </w:r>
            <w:r w:rsidR="00AA5651">
              <w:rPr>
                <w:rFonts w:cs="Arial"/>
                <w:color w:val="000000"/>
                <w:szCs w:val="22"/>
                <w:lang w:val="en-US"/>
              </w:rPr>
              <w:t>2/2018</w:t>
            </w:r>
          </w:p>
        </w:tc>
        <w:tc>
          <w:tcPr>
            <w:tcW w:w="0" w:type="auto"/>
          </w:tcPr>
          <w:p w:rsidR="00AA5651" w:rsidRPr="000075E8" w:rsidRDefault="00AA5651" w:rsidP="00AA5651">
            <w:pPr>
              <w:pStyle w:val="TableText"/>
              <w:rPr>
                <w:rFonts w:cs="Arial"/>
                <w:color w:val="000000"/>
                <w:szCs w:val="22"/>
                <w:lang w:val="en-US"/>
              </w:rPr>
            </w:pPr>
            <w:r>
              <w:rPr>
                <w:rFonts w:cs="Arial"/>
                <w:color w:val="000000"/>
                <w:szCs w:val="22"/>
                <w:lang w:val="en-US"/>
              </w:rPr>
              <w:t>0.31</w:t>
            </w:r>
          </w:p>
        </w:tc>
        <w:tc>
          <w:tcPr>
            <w:tcW w:w="0" w:type="auto"/>
            <w:vAlign w:val="center"/>
          </w:tcPr>
          <w:p w:rsidR="00AA5651" w:rsidRPr="009E32D4" w:rsidRDefault="00AA5651" w:rsidP="00AA5651">
            <w:pPr>
              <w:pStyle w:val="TableText"/>
              <w:rPr>
                <w:rFonts w:cs="Arial"/>
                <w:szCs w:val="22"/>
              </w:rPr>
            </w:pPr>
            <w:r w:rsidRPr="009E32D4">
              <w:rPr>
                <w:rFonts w:cs="Arial"/>
                <w:szCs w:val="22"/>
              </w:rPr>
              <w:t>DG*5.3*933 - Demographics Native Domain Standardization.</w:t>
            </w:r>
          </w:p>
          <w:p w:rsidR="00AA5651" w:rsidRPr="000075E8" w:rsidRDefault="00AA5651" w:rsidP="00AA5651">
            <w:pPr>
              <w:pStyle w:val="TableText"/>
              <w:rPr>
                <w:rFonts w:cs="Arial"/>
                <w:color w:val="000000"/>
                <w:szCs w:val="22"/>
                <w:lang w:val="en-US"/>
              </w:rPr>
            </w:pPr>
            <w:r w:rsidRPr="009E32D4">
              <w:rPr>
                <w:rFonts w:cs="Arial"/>
                <w:color w:val="000000"/>
                <w:szCs w:val="22"/>
                <w:lang w:val="en-US"/>
              </w:rPr>
              <w:t xml:space="preserve">Added Section </w:t>
            </w:r>
            <w:r w:rsidRPr="00D40067">
              <w:rPr>
                <w:rFonts w:cs="Arial"/>
                <w:szCs w:val="22"/>
                <w:lang w:val="en-US"/>
              </w:rPr>
              <w:t>22</w:t>
            </w:r>
            <w:r w:rsidRPr="009E32D4">
              <w:rPr>
                <w:rFonts w:cs="Arial"/>
                <w:color w:val="000000"/>
                <w:szCs w:val="22"/>
                <w:lang w:val="en-US"/>
              </w:rPr>
              <w:t xml:space="preserve"> Appendix A</w:t>
            </w:r>
            <w:r>
              <w:rPr>
                <w:rFonts w:cs="Arial"/>
                <w:color w:val="000000"/>
                <w:szCs w:val="22"/>
                <w:lang w:val="en-US"/>
              </w:rPr>
              <w:t>.</w:t>
            </w:r>
          </w:p>
        </w:tc>
        <w:tc>
          <w:tcPr>
            <w:tcW w:w="0" w:type="auto"/>
          </w:tcPr>
          <w:p w:rsidR="00AA5651" w:rsidRPr="000075E8" w:rsidRDefault="00AA5651" w:rsidP="00AA5651">
            <w:pPr>
              <w:pStyle w:val="TableText"/>
              <w:rPr>
                <w:rFonts w:cs="Arial"/>
                <w:color w:val="000000"/>
                <w:szCs w:val="22"/>
                <w:lang w:val="en-US"/>
              </w:rPr>
            </w:pPr>
            <w:r>
              <w:rPr>
                <w:rFonts w:cs="Arial"/>
                <w:color w:val="000000"/>
                <w:szCs w:val="22"/>
                <w:lang w:val="en-US"/>
              </w:rPr>
              <w:t xml:space="preserve">J. </w:t>
            </w:r>
            <w:proofErr w:type="spellStart"/>
            <w:r>
              <w:rPr>
                <w:rFonts w:cs="Arial"/>
                <w:color w:val="000000"/>
                <w:szCs w:val="22"/>
                <w:lang w:val="en-US"/>
              </w:rPr>
              <w:t>Asel</w:t>
            </w:r>
            <w:proofErr w:type="spellEnd"/>
            <w:r>
              <w:rPr>
                <w:rFonts w:cs="Arial"/>
                <w:color w:val="000000"/>
                <w:szCs w:val="22"/>
                <w:lang w:val="en-US"/>
              </w:rPr>
              <w:t xml:space="preserve"> – CTT DM NDS Team</w:t>
            </w:r>
          </w:p>
        </w:tc>
      </w:tr>
      <w:tr w:rsidR="00AA5651" w:rsidRPr="009A6C54" w:rsidTr="006477A0">
        <w:trPr>
          <w:trHeight w:val="575"/>
        </w:trPr>
        <w:tc>
          <w:tcPr>
            <w:tcW w:w="0" w:type="auto"/>
          </w:tcPr>
          <w:p w:rsidR="00AA5651" w:rsidRPr="000075E8" w:rsidRDefault="00AA5651" w:rsidP="00AA5651">
            <w:pPr>
              <w:pStyle w:val="TableText"/>
              <w:rPr>
                <w:rFonts w:cs="Arial"/>
                <w:color w:val="000000"/>
                <w:szCs w:val="22"/>
                <w:lang w:val="en-US"/>
              </w:rPr>
            </w:pPr>
            <w:r w:rsidRPr="000075E8">
              <w:rPr>
                <w:rFonts w:cs="Arial"/>
                <w:color w:val="000000"/>
                <w:szCs w:val="22"/>
                <w:lang w:val="en-US"/>
              </w:rPr>
              <w:t>11/2017</w:t>
            </w:r>
          </w:p>
        </w:tc>
        <w:tc>
          <w:tcPr>
            <w:tcW w:w="0" w:type="auto"/>
          </w:tcPr>
          <w:p w:rsidR="00AA5651" w:rsidRPr="000075E8" w:rsidRDefault="00AA5651" w:rsidP="00AA5651">
            <w:pPr>
              <w:pStyle w:val="TableText"/>
              <w:rPr>
                <w:rFonts w:cs="Arial"/>
                <w:color w:val="000000"/>
                <w:szCs w:val="22"/>
              </w:rPr>
            </w:pPr>
            <w:r w:rsidRPr="000075E8">
              <w:rPr>
                <w:rFonts w:cs="Arial"/>
                <w:color w:val="000000"/>
                <w:szCs w:val="22"/>
                <w:lang w:val="en-US"/>
              </w:rPr>
              <w:t>0.30</w:t>
            </w:r>
          </w:p>
        </w:tc>
        <w:tc>
          <w:tcPr>
            <w:tcW w:w="0" w:type="auto"/>
            <w:vAlign w:val="center"/>
          </w:tcPr>
          <w:p w:rsidR="00AA5651" w:rsidRPr="000075E8" w:rsidRDefault="00AA5651" w:rsidP="00AA5651">
            <w:pPr>
              <w:pStyle w:val="TableText"/>
              <w:rPr>
                <w:rFonts w:cs="Arial"/>
                <w:color w:val="000000"/>
                <w:szCs w:val="22"/>
                <w:lang w:val="en-US"/>
              </w:rPr>
            </w:pPr>
            <w:r w:rsidRPr="000075E8">
              <w:rPr>
                <w:rFonts w:cs="Arial"/>
                <w:color w:val="000000"/>
                <w:szCs w:val="22"/>
                <w:lang w:val="en-US"/>
              </w:rPr>
              <w:t>DG*5.3*935 – Added check in MSDS^VADPT4 to prevent returning a Military Service Episode (MSE) with a Future Discharge Date (FDD) to any downstream applications (p</w:t>
            </w:r>
            <w:r>
              <w:rPr>
                <w:rFonts w:cs="Arial"/>
                <w:color w:val="000000"/>
                <w:szCs w:val="22"/>
                <w:lang w:val="en-US"/>
              </w:rPr>
              <w:t xml:space="preserve"> 92</w:t>
            </w:r>
            <w:r>
              <w:rPr>
                <w:rFonts w:cs="Arial"/>
                <w:color w:val="000000"/>
                <w:szCs w:val="22"/>
                <w:lang w:val="en-US"/>
              </w:rPr>
              <w:fldChar w:fldCharType="begin"/>
            </w:r>
            <w:r>
              <w:rPr>
                <w:rFonts w:cs="Arial"/>
                <w:color w:val="000000"/>
                <w:szCs w:val="22"/>
                <w:lang w:val="en-US"/>
              </w:rPr>
              <w:instrText xml:space="preserve"> REF VADPT_API \h </w:instrText>
            </w:r>
            <w:r>
              <w:rPr>
                <w:rFonts w:cs="Arial"/>
                <w:color w:val="000000"/>
                <w:szCs w:val="22"/>
                <w:lang w:val="en-US"/>
              </w:rPr>
            </w:r>
            <w:r>
              <w:rPr>
                <w:rFonts w:cs="Arial"/>
                <w:color w:val="000000"/>
                <w:szCs w:val="22"/>
                <w:lang w:val="en-US"/>
              </w:rPr>
              <w:fldChar w:fldCharType="end"/>
            </w:r>
            <w:r w:rsidRPr="000075E8">
              <w:rPr>
                <w:rFonts w:cs="Arial"/>
                <w:color w:val="000000"/>
                <w:szCs w:val="22"/>
                <w:lang w:val="en-US"/>
              </w:rPr>
              <w:t>).</w:t>
            </w:r>
          </w:p>
        </w:tc>
        <w:tc>
          <w:tcPr>
            <w:tcW w:w="0" w:type="auto"/>
          </w:tcPr>
          <w:p w:rsidR="00AA5651" w:rsidRPr="000075E8" w:rsidRDefault="00AA5651" w:rsidP="00AA5651">
            <w:pPr>
              <w:pStyle w:val="TableText"/>
              <w:rPr>
                <w:rFonts w:cs="Arial"/>
                <w:color w:val="000000"/>
                <w:szCs w:val="22"/>
                <w:lang w:val="en-US"/>
              </w:rPr>
            </w:pPr>
            <w:r w:rsidRPr="000075E8">
              <w:rPr>
                <w:rFonts w:cs="Arial"/>
                <w:color w:val="000000"/>
                <w:szCs w:val="22"/>
                <w:lang w:val="en-US"/>
              </w:rPr>
              <w:t>D. Sandusky</w:t>
            </w:r>
          </w:p>
        </w:tc>
      </w:tr>
      <w:tr w:rsidR="00AA5651" w:rsidRPr="009A6C54" w:rsidTr="006477A0">
        <w:trPr>
          <w:trHeight w:val="575"/>
        </w:trPr>
        <w:tc>
          <w:tcPr>
            <w:tcW w:w="0" w:type="auto"/>
          </w:tcPr>
          <w:p w:rsidR="00AA5651" w:rsidRPr="009A6C54" w:rsidRDefault="00397B23" w:rsidP="00AA5651">
            <w:pPr>
              <w:pStyle w:val="TableText"/>
              <w:rPr>
                <w:rFonts w:cs="Arial"/>
                <w:color w:val="000000"/>
                <w:szCs w:val="22"/>
              </w:rPr>
            </w:pPr>
            <w:r>
              <w:rPr>
                <w:rFonts w:cs="Arial"/>
                <w:color w:val="000000"/>
                <w:szCs w:val="22"/>
                <w:lang w:val="en-US"/>
              </w:rPr>
              <w:t>0</w:t>
            </w:r>
            <w:r w:rsidR="00AA5651" w:rsidRPr="009A6C54">
              <w:rPr>
                <w:rFonts w:cs="Arial"/>
                <w:color w:val="000000"/>
                <w:szCs w:val="22"/>
                <w:lang w:val="en-US"/>
              </w:rPr>
              <w:t>3</w:t>
            </w:r>
            <w:r w:rsidR="00AA5651" w:rsidRPr="009A6C54">
              <w:rPr>
                <w:rFonts w:cs="Arial"/>
                <w:color w:val="000000"/>
                <w:szCs w:val="22"/>
              </w:rPr>
              <w:t>/2017</w:t>
            </w:r>
          </w:p>
        </w:tc>
        <w:tc>
          <w:tcPr>
            <w:tcW w:w="0" w:type="auto"/>
          </w:tcPr>
          <w:p w:rsidR="00AA5651" w:rsidRPr="009A6C54" w:rsidRDefault="00AA5651" w:rsidP="00AA5651">
            <w:pPr>
              <w:pStyle w:val="TableText"/>
              <w:rPr>
                <w:rFonts w:cs="Arial"/>
                <w:color w:val="000000"/>
                <w:szCs w:val="22"/>
              </w:rPr>
            </w:pPr>
            <w:r w:rsidRPr="009A6C54">
              <w:rPr>
                <w:rFonts w:cs="Arial"/>
                <w:color w:val="000000"/>
                <w:szCs w:val="22"/>
              </w:rPr>
              <w:t>0.29</w:t>
            </w:r>
          </w:p>
        </w:tc>
        <w:tc>
          <w:tcPr>
            <w:tcW w:w="0" w:type="auto"/>
            <w:vAlign w:val="center"/>
          </w:tcPr>
          <w:p w:rsidR="00AA5651" w:rsidRPr="009A6C54" w:rsidRDefault="00AA5651" w:rsidP="00AA5651">
            <w:pPr>
              <w:pStyle w:val="TableText"/>
              <w:rPr>
                <w:rFonts w:cs="Arial"/>
                <w:color w:val="000000"/>
                <w:szCs w:val="22"/>
                <w:lang w:val="en-US"/>
              </w:rPr>
            </w:pPr>
            <w:r w:rsidRPr="009A6C54">
              <w:rPr>
                <w:rFonts w:cs="Arial"/>
                <w:color w:val="000000"/>
                <w:szCs w:val="22"/>
                <w:lang w:val="en-US"/>
              </w:rPr>
              <w:t xml:space="preserve">DG*5.3*903 – Increase </w:t>
            </w:r>
            <w:r w:rsidRPr="009A6C54">
              <w:rPr>
                <w:szCs w:val="24"/>
              </w:rPr>
              <w:t>Engagement in My HealtheVet (IEMHV)</w:t>
            </w:r>
            <w:r w:rsidRPr="009A6C54">
              <w:rPr>
                <w:szCs w:val="24"/>
                <w:lang w:val="en-US"/>
              </w:rPr>
              <w:t>:</w:t>
            </w:r>
          </w:p>
          <w:p w:rsidR="00AA5651" w:rsidRPr="009A6C54" w:rsidRDefault="00AA5651" w:rsidP="00AA5651">
            <w:pPr>
              <w:pStyle w:val="TableText"/>
              <w:rPr>
                <w:rFonts w:cs="Arial"/>
                <w:color w:val="000000"/>
                <w:szCs w:val="22"/>
                <w:lang w:val="en-US"/>
              </w:rPr>
            </w:pPr>
            <w:r w:rsidRPr="009A6C54">
              <w:rPr>
                <w:rFonts w:cs="Arial"/>
                <w:color w:val="000000"/>
                <w:szCs w:val="22"/>
                <w:lang w:val="en-US"/>
              </w:rPr>
              <w:t xml:space="preserve">Added Section </w:t>
            </w:r>
            <w:r w:rsidRPr="00D40067">
              <w:rPr>
                <w:rFonts w:cs="Arial"/>
                <w:szCs w:val="22"/>
                <w:lang w:val="en-US"/>
              </w:rPr>
              <w:t>3.57</w:t>
            </w:r>
            <w:r w:rsidRPr="009A6C54">
              <w:rPr>
                <w:rFonts w:cs="Arial"/>
                <w:color w:val="000000"/>
                <w:szCs w:val="22"/>
                <w:lang w:val="en-US"/>
              </w:rPr>
              <w:t xml:space="preserve"> </w:t>
            </w:r>
          </w:p>
          <w:p w:rsidR="00AA5651" w:rsidRPr="009A6C54" w:rsidRDefault="00AA5651" w:rsidP="00AA5651">
            <w:pPr>
              <w:pStyle w:val="TableText"/>
              <w:rPr>
                <w:rFonts w:cs="Arial"/>
                <w:color w:val="000000"/>
                <w:szCs w:val="22"/>
                <w:lang w:val="en-US"/>
              </w:rPr>
            </w:pPr>
            <w:r w:rsidRPr="009A6C54">
              <w:rPr>
                <w:rFonts w:cs="Arial"/>
                <w:color w:val="000000"/>
                <w:szCs w:val="22"/>
                <w:lang w:val="en-US"/>
              </w:rPr>
              <w:t xml:space="preserve">Updated Section </w:t>
            </w:r>
            <w:r w:rsidRPr="00D40067">
              <w:rPr>
                <w:rFonts w:cs="Arial"/>
                <w:szCs w:val="22"/>
                <w:lang w:val="en-US"/>
              </w:rPr>
              <w:t>4.1</w:t>
            </w:r>
            <w:r w:rsidRPr="009A6C54">
              <w:rPr>
                <w:rFonts w:cs="Arial"/>
                <w:color w:val="000000"/>
                <w:szCs w:val="22"/>
                <w:lang w:val="en-US"/>
              </w:rPr>
              <w:t xml:space="preserve"> with ^DGMHV, global.</w:t>
            </w:r>
          </w:p>
          <w:p w:rsidR="00AA5651" w:rsidRPr="009A6C54" w:rsidRDefault="00AA5651" w:rsidP="00AA5651">
            <w:pPr>
              <w:pStyle w:val="TableText"/>
              <w:rPr>
                <w:rFonts w:cs="Arial"/>
                <w:color w:val="000000"/>
                <w:szCs w:val="22"/>
                <w:lang w:val="en-US"/>
              </w:rPr>
            </w:pPr>
            <w:r w:rsidRPr="009A6C54">
              <w:rPr>
                <w:rFonts w:cs="Arial"/>
                <w:color w:val="000000"/>
                <w:szCs w:val="22"/>
                <w:lang w:val="en-US"/>
              </w:rPr>
              <w:t xml:space="preserve">Updated Section </w:t>
            </w:r>
            <w:r w:rsidRPr="00D40067">
              <w:rPr>
                <w:rFonts w:cs="Arial"/>
                <w:szCs w:val="22"/>
                <w:lang w:val="en-US"/>
              </w:rPr>
              <w:t>4.2</w:t>
            </w:r>
            <w:r w:rsidRPr="009A6C54">
              <w:rPr>
                <w:rFonts w:cs="Arial"/>
                <w:color w:val="000000"/>
                <w:szCs w:val="22"/>
                <w:lang w:val="en-US"/>
              </w:rPr>
              <w:t xml:space="preserve"> with new files 390.01, 390.02, 390.03, 390.4.</w:t>
            </w:r>
          </w:p>
        </w:tc>
        <w:tc>
          <w:tcPr>
            <w:tcW w:w="0" w:type="auto"/>
          </w:tcPr>
          <w:p w:rsidR="00AA5651" w:rsidRPr="009A6C54" w:rsidRDefault="00AA5651" w:rsidP="00AA5651">
            <w:pPr>
              <w:pStyle w:val="TableText"/>
              <w:rPr>
                <w:rFonts w:cs="Arial"/>
                <w:color w:val="000000"/>
                <w:szCs w:val="22"/>
                <w:lang w:val="en-US"/>
              </w:rPr>
            </w:pPr>
            <w:r w:rsidRPr="009A6C54">
              <w:rPr>
                <w:rFonts w:cs="Arial"/>
                <w:color w:val="000000"/>
                <w:szCs w:val="22"/>
                <w:lang w:val="en-US"/>
              </w:rPr>
              <w:t>S. Winterton</w:t>
            </w:r>
          </w:p>
        </w:tc>
      </w:tr>
      <w:tr w:rsidR="00AA5651" w:rsidRPr="009A6C54" w:rsidTr="00BC791A">
        <w:trPr>
          <w:trHeight w:val="575"/>
        </w:trPr>
        <w:tc>
          <w:tcPr>
            <w:tcW w:w="0" w:type="auto"/>
          </w:tcPr>
          <w:p w:rsidR="00AA5651" w:rsidRPr="009A6C54" w:rsidRDefault="00397B23" w:rsidP="00AA5651">
            <w:pPr>
              <w:pStyle w:val="TableText"/>
              <w:rPr>
                <w:rFonts w:cs="Arial"/>
                <w:color w:val="000000"/>
                <w:szCs w:val="22"/>
              </w:rPr>
            </w:pPr>
            <w:r>
              <w:rPr>
                <w:rFonts w:cs="Arial"/>
                <w:color w:val="000000"/>
                <w:szCs w:val="22"/>
                <w:lang w:val="en-US"/>
              </w:rPr>
              <w:t>0</w:t>
            </w:r>
            <w:r w:rsidR="00AA5651" w:rsidRPr="009A6C54">
              <w:rPr>
                <w:rFonts w:cs="Arial"/>
                <w:color w:val="000000"/>
                <w:szCs w:val="22"/>
                <w:lang w:val="en-US"/>
              </w:rPr>
              <w:t>9</w:t>
            </w:r>
            <w:r w:rsidR="00AA5651" w:rsidRPr="009A6C54">
              <w:rPr>
                <w:rFonts w:cs="Arial"/>
                <w:color w:val="000000"/>
                <w:szCs w:val="22"/>
              </w:rPr>
              <w:t>/2015</w:t>
            </w:r>
          </w:p>
        </w:tc>
        <w:tc>
          <w:tcPr>
            <w:tcW w:w="0" w:type="auto"/>
          </w:tcPr>
          <w:p w:rsidR="00AA5651" w:rsidRPr="009A6C54" w:rsidRDefault="00AA5651" w:rsidP="00AA5651">
            <w:pPr>
              <w:pStyle w:val="TableText"/>
              <w:rPr>
                <w:rFonts w:cs="Arial"/>
                <w:color w:val="000000"/>
                <w:szCs w:val="22"/>
              </w:rPr>
            </w:pPr>
            <w:r w:rsidRPr="009A6C54">
              <w:rPr>
                <w:rFonts w:cs="Arial"/>
                <w:color w:val="000000"/>
                <w:szCs w:val="22"/>
              </w:rPr>
              <w:t>0.28</w:t>
            </w:r>
          </w:p>
        </w:tc>
        <w:tc>
          <w:tcPr>
            <w:tcW w:w="0" w:type="auto"/>
          </w:tcPr>
          <w:p w:rsidR="00AA5651" w:rsidRPr="009A6C54" w:rsidRDefault="00AA5651" w:rsidP="00AA5651">
            <w:pPr>
              <w:pStyle w:val="TableText"/>
              <w:rPr>
                <w:rFonts w:cs="Arial"/>
                <w:color w:val="000000"/>
                <w:szCs w:val="22"/>
              </w:rPr>
            </w:pPr>
            <w:r w:rsidRPr="009A6C54">
              <w:rPr>
                <w:rFonts w:cs="Arial"/>
                <w:color w:val="000000"/>
                <w:szCs w:val="22"/>
              </w:rPr>
              <w:t>Updated for patch DG*5.3*884, ICD-10 PTF Modifications:</w:t>
            </w:r>
          </w:p>
          <w:p w:rsidR="00AA5651" w:rsidRPr="009A6C54" w:rsidRDefault="00AA5651" w:rsidP="00BC4D3A">
            <w:pPr>
              <w:pStyle w:val="TableText"/>
              <w:numPr>
                <w:ilvl w:val="0"/>
                <w:numId w:val="45"/>
              </w:numPr>
              <w:rPr>
                <w:rFonts w:cs="Arial"/>
                <w:szCs w:val="22"/>
              </w:rPr>
            </w:pPr>
            <w:r w:rsidRPr="009A6C54">
              <w:rPr>
                <w:rFonts w:cs="Arial"/>
                <w:color w:val="000000"/>
                <w:szCs w:val="22"/>
              </w:rPr>
              <w:t>Updated title page, footers, and made various formatting changes.</w:t>
            </w:r>
          </w:p>
          <w:p w:rsidR="00AA5651" w:rsidRPr="009A6C54" w:rsidRDefault="00AA5651" w:rsidP="00BC4D3A">
            <w:pPr>
              <w:pStyle w:val="TableText"/>
              <w:numPr>
                <w:ilvl w:val="0"/>
                <w:numId w:val="45"/>
              </w:numPr>
              <w:rPr>
                <w:rFonts w:cs="Arial"/>
                <w:color w:val="000000"/>
                <w:szCs w:val="22"/>
              </w:rPr>
            </w:pPr>
            <w:r w:rsidRPr="009A6C54">
              <w:rPr>
                <w:rFonts w:cs="Arial"/>
                <w:szCs w:val="22"/>
              </w:rPr>
              <w:t>Corrected headings in Section 2.</w:t>
            </w:r>
          </w:p>
          <w:p w:rsidR="00AA5651" w:rsidRPr="009A6C54" w:rsidRDefault="00AA5651" w:rsidP="00BC4D3A">
            <w:pPr>
              <w:pStyle w:val="TableText"/>
              <w:numPr>
                <w:ilvl w:val="0"/>
                <w:numId w:val="45"/>
              </w:numPr>
              <w:rPr>
                <w:rFonts w:cs="Arial"/>
                <w:color w:val="000000"/>
                <w:szCs w:val="22"/>
              </w:rPr>
            </w:pPr>
            <w:r w:rsidRPr="009A6C54">
              <w:rPr>
                <w:rFonts w:cs="Arial"/>
                <w:color w:val="000000"/>
                <w:szCs w:val="22"/>
              </w:rPr>
              <w:t>Added new Input Templates to Section 3.3.1.</w:t>
            </w:r>
          </w:p>
        </w:tc>
        <w:tc>
          <w:tcPr>
            <w:tcW w:w="0" w:type="auto"/>
          </w:tcPr>
          <w:p w:rsidR="00AA5651" w:rsidRPr="009A6C54" w:rsidRDefault="00AA5651" w:rsidP="00AA5651">
            <w:pPr>
              <w:pStyle w:val="TableText"/>
              <w:rPr>
                <w:rFonts w:cs="Arial"/>
                <w:color w:val="000000"/>
                <w:szCs w:val="22"/>
              </w:rPr>
            </w:pPr>
            <w:r w:rsidRPr="009A6C54">
              <w:rPr>
                <w:rFonts w:cs="Arial"/>
                <w:color w:val="000000"/>
                <w:szCs w:val="22"/>
              </w:rPr>
              <w:t>VA OI&amp;T PD, ICD-10 PTF Modifications Team</w:t>
            </w:r>
          </w:p>
        </w:tc>
      </w:tr>
      <w:tr w:rsidR="00AA5651" w:rsidRPr="009A6C54" w:rsidTr="00BC791A">
        <w:trPr>
          <w:trHeight w:val="575"/>
        </w:trPr>
        <w:tc>
          <w:tcPr>
            <w:tcW w:w="0" w:type="auto"/>
          </w:tcPr>
          <w:p w:rsidR="00AA5651" w:rsidRPr="009A6C54" w:rsidRDefault="00397B23" w:rsidP="00AA5651">
            <w:pPr>
              <w:pStyle w:val="TableText"/>
              <w:rPr>
                <w:rFonts w:cs="Arial"/>
                <w:color w:val="000000"/>
                <w:szCs w:val="22"/>
              </w:rPr>
            </w:pPr>
            <w:r>
              <w:rPr>
                <w:rFonts w:cs="Arial"/>
                <w:color w:val="000000"/>
                <w:szCs w:val="22"/>
                <w:lang w:val="en-US"/>
              </w:rPr>
              <w:t>0</w:t>
            </w:r>
            <w:r w:rsidR="00AA5651" w:rsidRPr="009A6C54">
              <w:rPr>
                <w:rFonts w:cs="Arial"/>
                <w:color w:val="000000"/>
                <w:szCs w:val="22"/>
              </w:rPr>
              <w:t>7/2015</w:t>
            </w:r>
          </w:p>
        </w:tc>
        <w:tc>
          <w:tcPr>
            <w:tcW w:w="0" w:type="auto"/>
          </w:tcPr>
          <w:p w:rsidR="00AA5651" w:rsidRPr="009A6C54" w:rsidRDefault="00AA5651" w:rsidP="00AA5651">
            <w:pPr>
              <w:pStyle w:val="TableText"/>
              <w:rPr>
                <w:rFonts w:cs="Arial"/>
                <w:color w:val="000000"/>
                <w:szCs w:val="22"/>
              </w:rPr>
            </w:pPr>
            <w:r w:rsidRPr="009A6C54">
              <w:rPr>
                <w:rFonts w:cs="Arial"/>
                <w:color w:val="000000"/>
                <w:szCs w:val="22"/>
              </w:rPr>
              <w:t>0.27</w:t>
            </w:r>
          </w:p>
        </w:tc>
        <w:tc>
          <w:tcPr>
            <w:tcW w:w="0" w:type="auto"/>
          </w:tcPr>
          <w:p w:rsidR="00AA5651" w:rsidRPr="009A6C54" w:rsidRDefault="00AA5651" w:rsidP="00AA5651">
            <w:pPr>
              <w:pStyle w:val="TableText"/>
              <w:rPr>
                <w:rFonts w:cs="Arial"/>
                <w:color w:val="000000"/>
                <w:szCs w:val="22"/>
              </w:rPr>
            </w:pPr>
            <w:r w:rsidRPr="009A6C54">
              <w:rPr>
                <w:rFonts w:cs="Arial"/>
                <w:color w:val="000000"/>
                <w:szCs w:val="22"/>
              </w:rPr>
              <w:t>Added Section 3.</w:t>
            </w:r>
            <w:r w:rsidRPr="009A6C54">
              <w:rPr>
                <w:rFonts w:cs="Arial"/>
                <w:color w:val="000000"/>
                <w:szCs w:val="22"/>
                <w:lang w:val="en-US"/>
              </w:rPr>
              <w:t>5.6</w:t>
            </w:r>
            <w:r w:rsidRPr="009A6C54">
              <w:rPr>
                <w:rFonts w:cs="Arial"/>
                <w:color w:val="000000"/>
                <w:szCs w:val="22"/>
              </w:rPr>
              <w:t xml:space="preserve"> for Patch SD*5.3*622 Routines (released in December 2014) (p.</w:t>
            </w:r>
            <w:r w:rsidRPr="009A6C54">
              <w:rPr>
                <w:rFonts w:cs="Arial"/>
                <w:color w:val="000000"/>
                <w:szCs w:val="22"/>
                <w:lang w:val="en-US"/>
              </w:rPr>
              <w:t>1</w:t>
            </w:r>
            <w:r w:rsidRPr="009A6C54">
              <w:rPr>
                <w:rFonts w:cs="Arial"/>
                <w:color w:val="000000"/>
                <w:szCs w:val="22"/>
              </w:rPr>
              <w:t>9).</w:t>
            </w:r>
          </w:p>
        </w:tc>
        <w:tc>
          <w:tcPr>
            <w:tcW w:w="0" w:type="auto"/>
          </w:tcPr>
          <w:p w:rsidR="00AA5651" w:rsidRPr="009A6C54" w:rsidRDefault="00AA5651" w:rsidP="00AA5651">
            <w:pPr>
              <w:pStyle w:val="TableText"/>
              <w:rPr>
                <w:rFonts w:cs="Arial"/>
                <w:color w:val="000000"/>
                <w:szCs w:val="22"/>
              </w:rPr>
            </w:pPr>
            <w:r w:rsidRPr="009A6C54">
              <w:rPr>
                <w:rFonts w:cs="Arial"/>
                <w:color w:val="000000"/>
                <w:szCs w:val="22"/>
              </w:rPr>
              <w:t>C.R.</w:t>
            </w:r>
          </w:p>
          <w:p w:rsidR="00AA5651" w:rsidRPr="009A6C54" w:rsidRDefault="00AA5651" w:rsidP="00AA5651">
            <w:pPr>
              <w:pStyle w:val="TableText"/>
              <w:rPr>
                <w:rFonts w:cs="Arial"/>
                <w:color w:val="000000"/>
                <w:szCs w:val="22"/>
              </w:rPr>
            </w:pPr>
            <w:r w:rsidRPr="009A6C54">
              <w:rPr>
                <w:rFonts w:cs="Arial"/>
                <w:color w:val="000000"/>
                <w:szCs w:val="22"/>
              </w:rPr>
              <w:t>K.S.</w:t>
            </w:r>
          </w:p>
        </w:tc>
      </w:tr>
      <w:tr w:rsidR="00AA5651" w:rsidRPr="009A6C54" w:rsidTr="00BC791A">
        <w:trPr>
          <w:trHeight w:val="575"/>
        </w:trPr>
        <w:tc>
          <w:tcPr>
            <w:tcW w:w="0" w:type="auto"/>
          </w:tcPr>
          <w:p w:rsidR="00AA5651" w:rsidRPr="009A6C54" w:rsidRDefault="00397B23" w:rsidP="00AA5651">
            <w:pPr>
              <w:pStyle w:val="TableText"/>
              <w:rPr>
                <w:rFonts w:cs="Arial"/>
                <w:color w:val="000000"/>
                <w:szCs w:val="22"/>
              </w:rPr>
            </w:pPr>
            <w:r>
              <w:rPr>
                <w:rFonts w:cs="Arial"/>
                <w:color w:val="000000"/>
                <w:szCs w:val="22"/>
                <w:lang w:val="en-US"/>
              </w:rPr>
              <w:t>0</w:t>
            </w:r>
            <w:r w:rsidR="00AA5651" w:rsidRPr="009A6C54">
              <w:rPr>
                <w:rFonts w:cs="Arial"/>
                <w:color w:val="000000"/>
                <w:szCs w:val="22"/>
              </w:rPr>
              <w:t>6/2015</w:t>
            </w:r>
          </w:p>
        </w:tc>
        <w:tc>
          <w:tcPr>
            <w:tcW w:w="0" w:type="auto"/>
          </w:tcPr>
          <w:p w:rsidR="00AA5651" w:rsidRPr="009A6C54" w:rsidRDefault="00AA5651" w:rsidP="00AA5651">
            <w:pPr>
              <w:pStyle w:val="TableText"/>
              <w:rPr>
                <w:rFonts w:cs="Arial"/>
                <w:color w:val="000000"/>
                <w:szCs w:val="22"/>
              </w:rPr>
            </w:pPr>
            <w:r w:rsidRPr="009A6C54">
              <w:rPr>
                <w:rFonts w:cs="Arial"/>
                <w:color w:val="000000"/>
                <w:szCs w:val="22"/>
              </w:rPr>
              <w:t>0.26</w:t>
            </w:r>
          </w:p>
        </w:tc>
        <w:tc>
          <w:tcPr>
            <w:tcW w:w="0" w:type="auto"/>
          </w:tcPr>
          <w:p w:rsidR="00AA5651" w:rsidRPr="009A6C54" w:rsidRDefault="00AA5651" w:rsidP="00AA5651">
            <w:pPr>
              <w:pStyle w:val="TableText"/>
              <w:rPr>
                <w:rFonts w:cs="Arial"/>
                <w:color w:val="000000"/>
                <w:szCs w:val="22"/>
              </w:rPr>
            </w:pPr>
            <w:r w:rsidRPr="009A6C54">
              <w:rPr>
                <w:rFonts w:cs="Arial"/>
                <w:color w:val="000000"/>
                <w:szCs w:val="22"/>
              </w:rPr>
              <w:t>Removed HL7 instructions due to patch SD*5.3*624 (Table 1 and Sections 15.10-18).</w:t>
            </w:r>
          </w:p>
        </w:tc>
        <w:tc>
          <w:tcPr>
            <w:tcW w:w="0" w:type="auto"/>
          </w:tcPr>
          <w:p w:rsidR="00AA5651" w:rsidRPr="009A6C54" w:rsidRDefault="00AA5651" w:rsidP="00AA5651">
            <w:pPr>
              <w:pStyle w:val="TableText"/>
              <w:rPr>
                <w:rFonts w:cs="Arial"/>
                <w:color w:val="000000"/>
                <w:szCs w:val="22"/>
              </w:rPr>
            </w:pPr>
            <w:r w:rsidRPr="009A6C54">
              <w:rPr>
                <w:rFonts w:cs="Arial"/>
                <w:color w:val="000000"/>
                <w:szCs w:val="22"/>
              </w:rPr>
              <w:t>R.S.</w:t>
            </w:r>
          </w:p>
        </w:tc>
      </w:tr>
      <w:tr w:rsidR="00AA5651" w:rsidRPr="009A6C54" w:rsidTr="00BC791A">
        <w:trPr>
          <w:trHeight w:val="575"/>
        </w:trPr>
        <w:tc>
          <w:tcPr>
            <w:tcW w:w="0" w:type="auto"/>
          </w:tcPr>
          <w:p w:rsidR="00AA5651" w:rsidRPr="009A6C54" w:rsidRDefault="00397B23" w:rsidP="00AA5651">
            <w:pPr>
              <w:pStyle w:val="TableText"/>
              <w:rPr>
                <w:rFonts w:cs="Arial"/>
                <w:color w:val="000000"/>
                <w:szCs w:val="22"/>
              </w:rPr>
            </w:pPr>
            <w:r>
              <w:rPr>
                <w:rFonts w:cs="Arial"/>
                <w:color w:val="000000"/>
                <w:szCs w:val="22"/>
                <w:lang w:val="en-US"/>
              </w:rPr>
              <w:t>0</w:t>
            </w:r>
            <w:r w:rsidR="00AA5651" w:rsidRPr="009A6C54">
              <w:rPr>
                <w:rFonts w:cs="Arial"/>
                <w:color w:val="000000"/>
                <w:szCs w:val="22"/>
              </w:rPr>
              <w:t>7/2014</w:t>
            </w:r>
          </w:p>
        </w:tc>
        <w:tc>
          <w:tcPr>
            <w:tcW w:w="0" w:type="auto"/>
          </w:tcPr>
          <w:p w:rsidR="00AA5651" w:rsidRPr="009A6C54" w:rsidRDefault="00AA5651" w:rsidP="00AA5651">
            <w:pPr>
              <w:pStyle w:val="TableText"/>
              <w:rPr>
                <w:rFonts w:cs="Arial"/>
                <w:color w:val="000000"/>
                <w:szCs w:val="22"/>
              </w:rPr>
            </w:pPr>
            <w:r w:rsidRPr="009A6C54">
              <w:rPr>
                <w:rFonts w:cs="Arial"/>
                <w:color w:val="000000"/>
                <w:szCs w:val="22"/>
              </w:rPr>
              <w:t>0.25</w:t>
            </w:r>
          </w:p>
        </w:tc>
        <w:tc>
          <w:tcPr>
            <w:tcW w:w="0" w:type="auto"/>
          </w:tcPr>
          <w:p w:rsidR="00AA5651" w:rsidRPr="009A6C54" w:rsidRDefault="00AA5651" w:rsidP="00AA5651">
            <w:pPr>
              <w:pStyle w:val="TableText"/>
              <w:rPr>
                <w:rFonts w:cs="Arial"/>
                <w:color w:val="000000"/>
                <w:szCs w:val="22"/>
              </w:rPr>
            </w:pPr>
            <w:r w:rsidRPr="009A6C54">
              <w:rPr>
                <w:rFonts w:cs="Arial"/>
                <w:color w:val="000000"/>
                <w:szCs w:val="22"/>
              </w:rPr>
              <w:t>SD*5.3*586  – ICD-10 Remediation:</w:t>
            </w:r>
          </w:p>
          <w:p w:rsidR="00AA5651" w:rsidRPr="009A6C54" w:rsidRDefault="00AA5651" w:rsidP="00BC4D3A">
            <w:pPr>
              <w:pStyle w:val="TableText"/>
              <w:numPr>
                <w:ilvl w:val="0"/>
                <w:numId w:val="46"/>
              </w:numPr>
              <w:rPr>
                <w:rFonts w:cs="Arial"/>
                <w:color w:val="000000"/>
                <w:szCs w:val="22"/>
              </w:rPr>
            </w:pPr>
            <w:r w:rsidRPr="009A6C54">
              <w:rPr>
                <w:rFonts w:cs="Arial"/>
                <w:color w:val="000000"/>
                <w:szCs w:val="22"/>
              </w:rPr>
              <w:t>Updated Title Page and Revision History.</w:t>
            </w:r>
          </w:p>
          <w:p w:rsidR="00AA5651" w:rsidRPr="009A6C54" w:rsidRDefault="00AA5651" w:rsidP="00BC4D3A">
            <w:pPr>
              <w:pStyle w:val="TableText"/>
              <w:numPr>
                <w:ilvl w:val="0"/>
                <w:numId w:val="46"/>
              </w:numPr>
              <w:rPr>
                <w:rFonts w:cs="Arial"/>
                <w:color w:val="000000"/>
                <w:szCs w:val="22"/>
              </w:rPr>
            </w:pPr>
            <w:r w:rsidRPr="009A6C54">
              <w:rPr>
                <w:rFonts w:cs="Arial"/>
                <w:color w:val="000000"/>
                <w:szCs w:val="22"/>
              </w:rPr>
              <w:t>Updated ICD9 reference to generic ICD (p.</w:t>
            </w:r>
            <w:r w:rsidRPr="009A6C54">
              <w:rPr>
                <w:rFonts w:cs="Arial"/>
                <w:szCs w:val="22"/>
              </w:rPr>
              <w:t>12</w:t>
            </w:r>
            <w:r w:rsidRPr="009A6C54">
              <w:rPr>
                <w:rFonts w:cs="Arial"/>
                <w:color w:val="000000"/>
                <w:szCs w:val="22"/>
              </w:rPr>
              <w:t>).</w:t>
            </w:r>
          </w:p>
          <w:p w:rsidR="00AA5651" w:rsidRPr="009A6C54" w:rsidRDefault="00AA5651" w:rsidP="00BC4D3A">
            <w:pPr>
              <w:pStyle w:val="TableText"/>
              <w:numPr>
                <w:ilvl w:val="0"/>
                <w:numId w:val="46"/>
              </w:numPr>
              <w:rPr>
                <w:rFonts w:cs="Arial"/>
                <w:color w:val="000000"/>
                <w:szCs w:val="22"/>
              </w:rPr>
            </w:pPr>
            <w:r w:rsidRPr="009A6C54">
              <w:rPr>
                <w:rFonts w:cs="Arial"/>
                <w:color w:val="000000"/>
                <w:szCs w:val="22"/>
              </w:rPr>
              <w:t>Updated the DG1 - Diagnosis Information Segment table (p.</w:t>
            </w:r>
            <w:r w:rsidRPr="009A6C54">
              <w:rPr>
                <w:rFonts w:cs="Arial"/>
                <w:color w:val="000000"/>
                <w:szCs w:val="22"/>
                <w:lang w:val="en-US"/>
              </w:rPr>
              <w:t>200</w:t>
            </w:r>
            <w:r w:rsidRPr="009A6C54">
              <w:rPr>
                <w:rFonts w:cs="Arial"/>
                <w:color w:val="000000"/>
                <w:szCs w:val="22"/>
              </w:rPr>
              <w:t>).</w:t>
            </w:r>
          </w:p>
        </w:tc>
        <w:tc>
          <w:tcPr>
            <w:tcW w:w="0" w:type="auto"/>
          </w:tcPr>
          <w:p w:rsidR="00AA5651" w:rsidRPr="009A6C54" w:rsidRDefault="00AA5651" w:rsidP="00AA5651">
            <w:pPr>
              <w:pStyle w:val="TableText"/>
              <w:rPr>
                <w:rFonts w:cs="Arial"/>
                <w:color w:val="000000"/>
                <w:szCs w:val="22"/>
              </w:rPr>
            </w:pPr>
            <w:r w:rsidRPr="009A6C54">
              <w:rPr>
                <w:rFonts w:cs="Arial"/>
                <w:color w:val="000000"/>
                <w:szCs w:val="22"/>
              </w:rPr>
              <w:t>B.T.</w:t>
            </w:r>
          </w:p>
        </w:tc>
      </w:tr>
      <w:tr w:rsidR="00AA5651" w:rsidRPr="009A6C54" w:rsidTr="00BC791A">
        <w:trPr>
          <w:trHeight w:val="575"/>
        </w:trPr>
        <w:tc>
          <w:tcPr>
            <w:tcW w:w="0" w:type="auto"/>
          </w:tcPr>
          <w:p w:rsidR="00AA5651" w:rsidRPr="009A6C54" w:rsidRDefault="00AA5651" w:rsidP="00AA5651">
            <w:pPr>
              <w:pStyle w:val="TableText"/>
              <w:rPr>
                <w:rFonts w:cs="Arial"/>
                <w:color w:val="000000"/>
                <w:szCs w:val="22"/>
              </w:rPr>
            </w:pPr>
            <w:r w:rsidRPr="009A6C54">
              <w:rPr>
                <w:rFonts w:cs="Arial"/>
                <w:color w:val="000000"/>
                <w:szCs w:val="22"/>
              </w:rPr>
              <w:t>11/12/2013</w:t>
            </w:r>
          </w:p>
        </w:tc>
        <w:tc>
          <w:tcPr>
            <w:tcW w:w="0" w:type="auto"/>
          </w:tcPr>
          <w:p w:rsidR="00AA5651" w:rsidRPr="009A6C54" w:rsidRDefault="00AA5651" w:rsidP="00AA5651">
            <w:pPr>
              <w:pStyle w:val="TableText"/>
              <w:rPr>
                <w:rFonts w:cs="Arial"/>
                <w:color w:val="000000"/>
                <w:szCs w:val="22"/>
              </w:rPr>
            </w:pPr>
            <w:r w:rsidRPr="009A6C54">
              <w:rPr>
                <w:rFonts w:cs="Arial"/>
                <w:color w:val="000000"/>
                <w:szCs w:val="22"/>
              </w:rPr>
              <w:t>0.24</w:t>
            </w:r>
          </w:p>
        </w:tc>
        <w:tc>
          <w:tcPr>
            <w:tcW w:w="0" w:type="auto"/>
          </w:tcPr>
          <w:p w:rsidR="00AA5651" w:rsidRPr="009A6C54" w:rsidRDefault="00AA5651" w:rsidP="00AA5651">
            <w:pPr>
              <w:pStyle w:val="TableText"/>
              <w:rPr>
                <w:rFonts w:cs="Arial"/>
                <w:color w:val="000000"/>
                <w:szCs w:val="22"/>
              </w:rPr>
            </w:pPr>
            <w:r w:rsidRPr="009A6C54">
              <w:rPr>
                <w:rFonts w:cs="Arial"/>
                <w:color w:val="000000"/>
                <w:szCs w:val="22"/>
              </w:rPr>
              <w:t>Added Missing Patient, Patient Record Flag (PRF) - Patch Updates section (Section 2.4), Page 21 and Patch DG*5.3*869 Routines section 3.6, page 27. Added Patch DG*5.3*869 Features</w:t>
            </w:r>
            <w:r w:rsidRPr="009A6C54">
              <w:rPr>
                <w:rFonts w:cs="Arial"/>
                <w:color w:val="000000"/>
                <w:sz w:val="28"/>
                <w:szCs w:val="28"/>
              </w:rPr>
              <w:t xml:space="preserve"> </w:t>
            </w:r>
            <w:r w:rsidRPr="009A6C54">
              <w:rPr>
                <w:rFonts w:cs="Arial"/>
                <w:color w:val="000000"/>
                <w:szCs w:val="22"/>
              </w:rPr>
              <w:t>page 22. Added List of Tables.</w:t>
            </w:r>
          </w:p>
        </w:tc>
        <w:tc>
          <w:tcPr>
            <w:tcW w:w="0" w:type="auto"/>
          </w:tcPr>
          <w:p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rsidTr="00BC791A">
        <w:trPr>
          <w:trHeight w:val="575"/>
        </w:trPr>
        <w:tc>
          <w:tcPr>
            <w:tcW w:w="0" w:type="auto"/>
          </w:tcPr>
          <w:p w:rsidR="00AA5651" w:rsidRPr="009A6C54" w:rsidRDefault="00AA5651" w:rsidP="00AA5651">
            <w:pPr>
              <w:pStyle w:val="TableText"/>
              <w:rPr>
                <w:rFonts w:cs="Arial"/>
                <w:color w:val="000000"/>
                <w:szCs w:val="22"/>
              </w:rPr>
            </w:pPr>
            <w:r w:rsidRPr="009A6C54">
              <w:rPr>
                <w:rFonts w:cs="Arial"/>
                <w:color w:val="000000"/>
                <w:szCs w:val="22"/>
              </w:rPr>
              <w:t>04/23/2013</w:t>
            </w:r>
          </w:p>
        </w:tc>
        <w:tc>
          <w:tcPr>
            <w:tcW w:w="0" w:type="auto"/>
          </w:tcPr>
          <w:p w:rsidR="00AA5651" w:rsidRPr="009A6C54" w:rsidRDefault="00AA5651" w:rsidP="00AA5651">
            <w:pPr>
              <w:pStyle w:val="TableText"/>
              <w:rPr>
                <w:rFonts w:cs="Arial"/>
                <w:color w:val="000000"/>
                <w:szCs w:val="22"/>
              </w:rPr>
            </w:pPr>
            <w:r w:rsidRPr="009A6C54">
              <w:rPr>
                <w:rFonts w:cs="Arial"/>
                <w:color w:val="000000"/>
                <w:szCs w:val="22"/>
              </w:rPr>
              <w:t>0.23</w:t>
            </w:r>
          </w:p>
        </w:tc>
        <w:tc>
          <w:tcPr>
            <w:tcW w:w="0" w:type="auto"/>
          </w:tcPr>
          <w:p w:rsidR="00AA5651" w:rsidRPr="009A6C54" w:rsidRDefault="00AA5651" w:rsidP="00AA5651">
            <w:pPr>
              <w:pStyle w:val="TableText"/>
              <w:rPr>
                <w:rFonts w:cs="Arial"/>
                <w:color w:val="000000"/>
                <w:szCs w:val="22"/>
              </w:rPr>
            </w:pPr>
            <w:r w:rsidRPr="009A6C54">
              <w:rPr>
                <w:rFonts w:cs="Arial"/>
                <w:color w:val="000000"/>
                <w:szCs w:val="22"/>
              </w:rPr>
              <w:t>SD*5.3*588 – High Risk Mental Health Proactive Report patch exported the following:</w:t>
            </w:r>
          </w:p>
          <w:p w:rsidR="00AA5651" w:rsidRPr="009A6C54" w:rsidRDefault="00AA5651" w:rsidP="00AA5651">
            <w:pPr>
              <w:pStyle w:val="TableText"/>
              <w:rPr>
                <w:rFonts w:eastAsia="Calibri" w:cs="Arial"/>
                <w:color w:val="000000"/>
                <w:szCs w:val="22"/>
                <w:lang w:eastAsia="en-US"/>
              </w:rPr>
            </w:pPr>
            <w:r w:rsidRPr="009A6C54">
              <w:rPr>
                <w:rFonts w:eastAsia="Times New Roman" w:cs="Arial"/>
                <w:color w:val="000000"/>
                <w:kern w:val="2"/>
                <w:szCs w:val="22"/>
                <w:lang w:eastAsia="en-US"/>
              </w:rPr>
              <w:t xml:space="preserve">Updated the Implementation and Maintenance Section </w:t>
            </w:r>
            <w:r w:rsidRPr="009A6C54">
              <w:rPr>
                <w:rFonts w:cs="Arial"/>
                <w:color w:val="000000"/>
                <w:szCs w:val="22"/>
              </w:rPr>
              <w:t xml:space="preserve">Eligibility/ID Maintenance Menu with </w:t>
            </w:r>
            <w:r w:rsidRPr="009A6C54">
              <w:rPr>
                <w:rFonts w:eastAsia="Times New Roman" w:cs="Arial"/>
                <w:color w:val="000000"/>
                <w:kern w:val="2"/>
                <w:szCs w:val="22"/>
                <w:lang w:eastAsia="en-US"/>
              </w:rPr>
              <w:t xml:space="preserve">current information and four new SD </w:t>
            </w:r>
            <w:r w:rsidRPr="009A6C54">
              <w:rPr>
                <w:rFonts w:cs="Arial"/>
                <w:color w:val="000000"/>
                <w:szCs w:val="22"/>
                <w:lang w:eastAsia="en-US"/>
              </w:rPr>
              <w:t>parameters.</w:t>
            </w:r>
          </w:p>
          <w:p w:rsidR="00AA5651" w:rsidRPr="009A6C54" w:rsidRDefault="00AA5651" w:rsidP="00AA5651">
            <w:pPr>
              <w:pStyle w:val="TableText"/>
              <w:rPr>
                <w:rFonts w:eastAsia="Calibri" w:cs="Arial"/>
                <w:color w:val="000000"/>
                <w:szCs w:val="22"/>
                <w:lang w:eastAsia="en-US"/>
              </w:rPr>
            </w:pPr>
            <w:r w:rsidRPr="009A6C54">
              <w:rPr>
                <w:rFonts w:cs="Arial"/>
                <w:color w:val="000000"/>
                <w:szCs w:val="22"/>
              </w:rPr>
              <w:t xml:space="preserve">Updated Routines Section new and modified SD routines. </w:t>
            </w:r>
          </w:p>
          <w:p w:rsidR="00AA5651" w:rsidRPr="009A6C54" w:rsidRDefault="00AA5651" w:rsidP="00AA5651">
            <w:pPr>
              <w:pStyle w:val="TableText"/>
              <w:rPr>
                <w:rFonts w:eastAsia="Calibri" w:cs="Arial"/>
                <w:color w:val="000000"/>
                <w:szCs w:val="22"/>
                <w:lang w:eastAsia="en-US"/>
              </w:rPr>
            </w:pPr>
            <w:r w:rsidRPr="009A6C54">
              <w:rPr>
                <w:rFonts w:eastAsia="Calibri" w:cs="Arial"/>
                <w:color w:val="000000"/>
                <w:szCs w:val="22"/>
                <w:lang w:eastAsia="en-US"/>
              </w:rPr>
              <w:t>Updated Exported Options Section with two new SD and two modified SD options.</w:t>
            </w:r>
          </w:p>
          <w:p w:rsidR="00AA5651" w:rsidRPr="009A6C54" w:rsidRDefault="00AA5651" w:rsidP="00AA5651">
            <w:pPr>
              <w:pStyle w:val="TableText"/>
              <w:rPr>
                <w:rFonts w:cs="Arial"/>
                <w:bCs/>
                <w:color w:val="000000"/>
                <w:szCs w:val="22"/>
              </w:rPr>
            </w:pPr>
            <w:r w:rsidRPr="009A6C54">
              <w:rPr>
                <w:rFonts w:eastAsia="Times New Roman" w:cs="Arial"/>
                <w:color w:val="000000"/>
                <w:kern w:val="2"/>
                <w:szCs w:val="22"/>
                <w:lang w:eastAsia="en-US"/>
              </w:rPr>
              <w:t xml:space="preserve">Updated </w:t>
            </w:r>
            <w:r w:rsidRPr="009A6C54">
              <w:rPr>
                <w:rFonts w:cs="Arial"/>
                <w:bCs/>
                <w:color w:val="000000"/>
                <w:szCs w:val="22"/>
              </w:rPr>
              <w:t>Callable Routines/Entry Points/Application Program Interfaces Sections with SD routine information.</w:t>
            </w:r>
          </w:p>
          <w:p w:rsidR="00AA5651" w:rsidRPr="009A6C54" w:rsidRDefault="00AA5651" w:rsidP="00AA5651">
            <w:pPr>
              <w:pStyle w:val="TableText"/>
              <w:rPr>
                <w:rFonts w:cs="Arial"/>
                <w:bCs/>
                <w:color w:val="000000"/>
                <w:szCs w:val="22"/>
              </w:rPr>
            </w:pPr>
            <w:r w:rsidRPr="009A6C54">
              <w:rPr>
                <w:rFonts w:cs="Arial"/>
                <w:bCs/>
                <w:color w:val="000000"/>
                <w:szCs w:val="22"/>
              </w:rPr>
              <w:t>Updated External Relationships Section with the Scheduling Reports required patch information.</w:t>
            </w:r>
          </w:p>
          <w:p w:rsidR="00AA5651" w:rsidRPr="009A6C54" w:rsidRDefault="00AA5651" w:rsidP="00AA5651">
            <w:pPr>
              <w:pStyle w:val="TableText"/>
              <w:rPr>
                <w:rFonts w:cs="Arial"/>
                <w:color w:val="000000"/>
                <w:szCs w:val="22"/>
              </w:rPr>
            </w:pPr>
            <w:r w:rsidRPr="009A6C54">
              <w:rPr>
                <w:rFonts w:cs="Arial"/>
                <w:color w:val="000000"/>
                <w:szCs w:val="22"/>
              </w:rPr>
              <w:t>DG*5.3*849 – DGPF New Cat 1 Flag and Conversion &amp; Supporting Reports patch</w:t>
            </w:r>
          </w:p>
          <w:p w:rsidR="00AA5651" w:rsidRPr="009A6C54" w:rsidRDefault="00AA5651" w:rsidP="00AA5651">
            <w:pPr>
              <w:pStyle w:val="TableText"/>
              <w:rPr>
                <w:rFonts w:cs="Arial"/>
                <w:color w:val="000000"/>
                <w:szCs w:val="22"/>
              </w:rPr>
            </w:pPr>
            <w:r w:rsidRPr="009A6C54">
              <w:rPr>
                <w:rFonts w:cs="Arial"/>
                <w:color w:val="000000"/>
                <w:szCs w:val="22"/>
              </w:rPr>
              <w:t>Updated</w:t>
            </w:r>
            <w:r w:rsidRPr="009A6C54">
              <w:rPr>
                <w:rFonts w:eastAsia="Times New Roman" w:cs="Arial"/>
                <w:color w:val="000000"/>
                <w:kern w:val="2"/>
                <w:szCs w:val="22"/>
                <w:lang w:eastAsia="en-US"/>
              </w:rPr>
              <w:t xml:space="preserve"> Implementation and Maintenance Section with</w:t>
            </w:r>
            <w:r w:rsidRPr="009A6C54">
              <w:rPr>
                <w:rFonts w:cs="Arial"/>
                <w:color w:val="000000"/>
                <w:szCs w:val="22"/>
              </w:rPr>
              <w:t xml:space="preserve"> PRF NATIONAL FLAG file (#26.15) new entry.</w:t>
            </w:r>
          </w:p>
          <w:p w:rsidR="00AA5651" w:rsidRPr="009A6C54" w:rsidRDefault="00AA5651" w:rsidP="00AA5651">
            <w:pPr>
              <w:pStyle w:val="TableText"/>
              <w:rPr>
                <w:rFonts w:cs="Arial"/>
                <w:color w:val="000000"/>
                <w:szCs w:val="22"/>
              </w:rPr>
            </w:pPr>
            <w:r w:rsidRPr="009A6C54">
              <w:rPr>
                <w:rFonts w:cs="Arial"/>
                <w:color w:val="000000"/>
                <w:szCs w:val="22"/>
              </w:rPr>
              <w:t>Updated Routines Section with new DG routines.</w:t>
            </w:r>
          </w:p>
          <w:p w:rsidR="00AA5651" w:rsidRPr="009A6C54" w:rsidRDefault="00AA5651" w:rsidP="00AA5651">
            <w:pPr>
              <w:pStyle w:val="TableText"/>
              <w:rPr>
                <w:rFonts w:cs="Arial"/>
                <w:color w:val="000000"/>
                <w:szCs w:val="22"/>
              </w:rPr>
            </w:pPr>
            <w:r w:rsidRPr="009A6C54">
              <w:rPr>
                <w:rFonts w:eastAsia="Times New Roman" w:cs="Arial"/>
                <w:color w:val="000000"/>
                <w:kern w:val="2"/>
                <w:szCs w:val="22"/>
                <w:lang w:eastAsia="en-US"/>
              </w:rPr>
              <w:t xml:space="preserve">Updated Exported Options Section with </w:t>
            </w:r>
            <w:r w:rsidRPr="009A6C54">
              <w:rPr>
                <w:rFonts w:cs="Arial"/>
                <w:color w:val="000000"/>
                <w:szCs w:val="22"/>
              </w:rPr>
              <w:t xml:space="preserve">new Convert Local </w:t>
            </w:r>
            <w:r>
              <w:rPr>
                <w:rFonts w:cs="Arial"/>
                <w:color w:val="000000"/>
                <w:szCs w:val="22"/>
                <w:lang w:val="en-US"/>
              </w:rPr>
              <w:t>option</w:t>
            </w:r>
            <w:r w:rsidRPr="009A6C54">
              <w:rPr>
                <w:rFonts w:cs="Arial"/>
                <w:color w:val="000000"/>
                <w:szCs w:val="22"/>
              </w:rPr>
              <w:t>HRMH PRF to National Action [DGPF LOCAL TO NATIONAL CONVERT] option</w:t>
            </w:r>
            <w:r w:rsidRPr="009A6C54">
              <w:rPr>
                <w:rFonts w:cs="Arial"/>
                <w:i/>
                <w:color w:val="000000"/>
                <w:szCs w:val="22"/>
              </w:rPr>
              <w:t>.</w:t>
            </w:r>
          </w:p>
          <w:p w:rsidR="00AA5651" w:rsidRPr="009A6C54" w:rsidRDefault="00AA5651" w:rsidP="00AA5651">
            <w:pPr>
              <w:pStyle w:val="TableText"/>
              <w:rPr>
                <w:rFonts w:eastAsia="Times New Roman" w:cs="Arial"/>
                <w:color w:val="000000"/>
                <w:kern w:val="2"/>
                <w:szCs w:val="22"/>
                <w:lang w:eastAsia="en-US"/>
              </w:rPr>
            </w:pPr>
            <w:r w:rsidRPr="009A6C54">
              <w:rPr>
                <w:rFonts w:cs="Arial"/>
                <w:color w:val="000000"/>
                <w:szCs w:val="22"/>
              </w:rPr>
              <w:t>Updated Reference Material Section with SD and DG manual releases. Corrected existing reference manuals names.</w:t>
            </w:r>
          </w:p>
        </w:tc>
        <w:tc>
          <w:tcPr>
            <w:tcW w:w="0" w:type="auto"/>
          </w:tcPr>
          <w:p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rsidTr="00BC791A">
        <w:trPr>
          <w:trHeight w:val="575"/>
        </w:trPr>
        <w:tc>
          <w:tcPr>
            <w:tcW w:w="0" w:type="auto"/>
          </w:tcPr>
          <w:p w:rsidR="00AA5651" w:rsidRPr="009A6C54" w:rsidRDefault="00AA5651" w:rsidP="00AA5651">
            <w:pPr>
              <w:pStyle w:val="TableText"/>
              <w:rPr>
                <w:rFonts w:cs="Arial"/>
                <w:color w:val="000000"/>
                <w:szCs w:val="22"/>
              </w:rPr>
            </w:pPr>
            <w:r w:rsidRPr="009A6C54">
              <w:rPr>
                <w:rFonts w:cs="Arial"/>
                <w:color w:val="000000"/>
                <w:szCs w:val="22"/>
              </w:rPr>
              <w:t>12/12/2012</w:t>
            </w:r>
          </w:p>
        </w:tc>
        <w:tc>
          <w:tcPr>
            <w:tcW w:w="0" w:type="auto"/>
          </w:tcPr>
          <w:p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0.22</w:t>
            </w:r>
          </w:p>
        </w:tc>
        <w:tc>
          <w:tcPr>
            <w:tcW w:w="0" w:type="auto"/>
          </w:tcPr>
          <w:p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SD*5.3*589 – Minor updates, Added 404.61: MH PCMM STOP CODES file to file list</w:t>
            </w:r>
          </w:p>
        </w:tc>
        <w:tc>
          <w:tcPr>
            <w:tcW w:w="0" w:type="auto"/>
          </w:tcPr>
          <w:p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rsidTr="00BC791A">
        <w:trPr>
          <w:trHeight w:val="575"/>
        </w:trPr>
        <w:tc>
          <w:tcPr>
            <w:tcW w:w="0" w:type="auto"/>
          </w:tcPr>
          <w:p w:rsidR="00AA5651" w:rsidRPr="009A6C54" w:rsidRDefault="00AA5651" w:rsidP="00AA5651">
            <w:pPr>
              <w:pStyle w:val="TableText"/>
              <w:rPr>
                <w:rFonts w:cs="Arial"/>
                <w:color w:val="000000"/>
                <w:szCs w:val="22"/>
              </w:rPr>
            </w:pPr>
            <w:r w:rsidRPr="009A6C54">
              <w:rPr>
                <w:rFonts w:cs="Arial"/>
                <w:color w:val="000000"/>
                <w:szCs w:val="22"/>
              </w:rPr>
              <w:t>05/18/2012</w:t>
            </w:r>
          </w:p>
        </w:tc>
        <w:tc>
          <w:tcPr>
            <w:tcW w:w="0" w:type="auto"/>
          </w:tcPr>
          <w:p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0.21</w:t>
            </w:r>
          </w:p>
        </w:tc>
        <w:tc>
          <w:tcPr>
            <w:tcW w:w="0" w:type="auto"/>
          </w:tcPr>
          <w:p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Updated API List</w:t>
            </w:r>
          </w:p>
        </w:tc>
        <w:tc>
          <w:tcPr>
            <w:tcW w:w="0" w:type="auto"/>
          </w:tcPr>
          <w:p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rsidTr="00BC791A">
        <w:trPr>
          <w:trHeight w:val="575"/>
        </w:trPr>
        <w:tc>
          <w:tcPr>
            <w:tcW w:w="0" w:type="auto"/>
          </w:tcPr>
          <w:p w:rsidR="00AA5651" w:rsidRPr="009A6C54" w:rsidRDefault="00AA5651" w:rsidP="00AA5651">
            <w:pPr>
              <w:pStyle w:val="TableText"/>
              <w:rPr>
                <w:rFonts w:cs="Arial"/>
                <w:color w:val="000000"/>
                <w:szCs w:val="22"/>
              </w:rPr>
            </w:pPr>
            <w:r w:rsidRPr="009A6C54">
              <w:rPr>
                <w:rFonts w:cs="Arial"/>
                <w:color w:val="000000"/>
                <w:szCs w:val="22"/>
              </w:rPr>
              <w:t>05/18/2012</w:t>
            </w:r>
          </w:p>
        </w:tc>
        <w:tc>
          <w:tcPr>
            <w:tcW w:w="0" w:type="auto"/>
          </w:tcPr>
          <w:p w:rsidR="00AA5651" w:rsidRPr="009A6C54" w:rsidRDefault="00AA5651" w:rsidP="00AA5651">
            <w:pPr>
              <w:pStyle w:val="TableText"/>
              <w:rPr>
                <w:rFonts w:cs="Arial"/>
                <w:color w:val="000000"/>
                <w:kern w:val="2"/>
                <w:szCs w:val="22"/>
              </w:rPr>
            </w:pPr>
            <w:r w:rsidRPr="009A6C54">
              <w:rPr>
                <w:rFonts w:cs="Arial"/>
                <w:color w:val="000000"/>
                <w:kern w:val="2"/>
                <w:szCs w:val="22"/>
              </w:rPr>
              <w:t>0.20</w:t>
            </w:r>
          </w:p>
        </w:tc>
        <w:tc>
          <w:tcPr>
            <w:tcW w:w="0" w:type="auto"/>
          </w:tcPr>
          <w:p w:rsidR="00AA5651" w:rsidRPr="009A6C54" w:rsidRDefault="00AA5651" w:rsidP="00AA5651">
            <w:pPr>
              <w:pStyle w:val="TableText"/>
              <w:rPr>
                <w:rFonts w:cs="Arial"/>
                <w:color w:val="000000"/>
                <w:kern w:val="2"/>
                <w:szCs w:val="22"/>
              </w:rPr>
            </w:pPr>
            <w:r w:rsidRPr="009A6C54">
              <w:rPr>
                <w:rFonts w:cs="Arial"/>
                <w:color w:val="000000"/>
                <w:kern w:val="2"/>
                <w:szCs w:val="22"/>
              </w:rPr>
              <w:t>Phase I - Patches included in the High Risk Mental Health (HRMH) Project:</w:t>
            </w:r>
          </w:p>
          <w:p w:rsidR="00AA5651" w:rsidRPr="009A6C54" w:rsidRDefault="00AA5651" w:rsidP="00AA5651">
            <w:pPr>
              <w:pStyle w:val="TableText"/>
              <w:rPr>
                <w:rFonts w:cs="Arial"/>
                <w:color w:val="000000"/>
                <w:kern w:val="2"/>
                <w:szCs w:val="22"/>
              </w:rPr>
            </w:pPr>
            <w:r w:rsidRPr="009A6C54">
              <w:rPr>
                <w:rFonts w:cs="Arial"/>
                <w:color w:val="000000"/>
                <w:kern w:val="2"/>
                <w:szCs w:val="22"/>
              </w:rPr>
              <w:t>Patch DG*5.3*836 - HRMH-VISTA CHANGES FOR NATIONAL REMINDER &amp; FLAG. This is a Registration patch containing Patient Record Flag APIs.</w:t>
            </w:r>
          </w:p>
          <w:p w:rsidR="00AA5651" w:rsidRPr="009A6C54" w:rsidRDefault="00AA5651" w:rsidP="00AA5651">
            <w:pPr>
              <w:pStyle w:val="TableText"/>
              <w:rPr>
                <w:rFonts w:cs="Arial"/>
                <w:color w:val="000000"/>
                <w:kern w:val="2"/>
                <w:szCs w:val="22"/>
              </w:rPr>
            </w:pPr>
            <w:r w:rsidRPr="009A6C54">
              <w:rPr>
                <w:rFonts w:cs="Arial"/>
                <w:color w:val="000000"/>
                <w:kern w:val="2"/>
                <w:szCs w:val="22"/>
              </w:rPr>
              <w:t>DGPFAPIH and DGPFAPIU are new routines.</w:t>
            </w:r>
          </w:p>
          <w:p w:rsidR="00AA5651" w:rsidRPr="009A6C54" w:rsidRDefault="00AA5651" w:rsidP="00AA5651">
            <w:pPr>
              <w:pStyle w:val="TableText"/>
              <w:rPr>
                <w:rFonts w:eastAsia="Times New Roman" w:cs="Arial"/>
                <w:color w:val="000000"/>
                <w:kern w:val="2"/>
                <w:szCs w:val="22"/>
                <w:lang w:eastAsia="en-US"/>
              </w:rPr>
            </w:pPr>
            <w:r w:rsidRPr="009A6C54">
              <w:rPr>
                <w:rFonts w:cs="Arial"/>
                <w:color w:val="000000"/>
                <w:kern w:val="2"/>
                <w:szCs w:val="22"/>
              </w:rPr>
              <w:t>Patch SD*5.3*578 – HIGH RISK MENTAL HEALTH NO SHOW REPORT. This is a Scheduling patch with a new nightly run and Ad-hoc Missed Appt Report option.</w:t>
            </w:r>
          </w:p>
          <w:p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Added two new Scheduling reports that identify no-show “high risk for suicide” patients that missed their MH appointments.</w:t>
            </w:r>
          </w:p>
          <w:p w:rsidR="00AA5651" w:rsidRPr="009A6C54" w:rsidRDefault="00AA5651" w:rsidP="00AA5651">
            <w:pPr>
              <w:pStyle w:val="TableText"/>
              <w:rPr>
                <w:rFonts w:cs="Arial"/>
                <w:color w:val="000000"/>
                <w:kern w:val="2"/>
                <w:szCs w:val="22"/>
              </w:rPr>
            </w:pPr>
            <w:r w:rsidRPr="009A6C54">
              <w:rPr>
                <w:rFonts w:cs="Arial"/>
                <w:color w:val="000000"/>
                <w:kern w:val="2"/>
                <w:szCs w:val="22"/>
              </w:rPr>
              <w:t>SDMHAD, SDMHAD1, SDMHNS, and SDMHNS1 are new routine.</w:t>
            </w:r>
          </w:p>
          <w:p w:rsidR="00AA5651" w:rsidRPr="009A6C54" w:rsidRDefault="00AA5651" w:rsidP="00AA5651">
            <w:pPr>
              <w:pStyle w:val="TableText"/>
              <w:rPr>
                <w:rFonts w:cs="Arial"/>
                <w:color w:val="000000"/>
                <w:kern w:val="2"/>
                <w:szCs w:val="22"/>
              </w:rPr>
            </w:pPr>
          </w:p>
          <w:p w:rsidR="00AA5651" w:rsidRPr="009A6C54" w:rsidRDefault="00AA5651" w:rsidP="00AA5651">
            <w:pPr>
              <w:pStyle w:val="TableText"/>
              <w:rPr>
                <w:rFonts w:cs="Arial"/>
                <w:color w:val="000000"/>
                <w:kern w:val="2"/>
                <w:szCs w:val="22"/>
              </w:rPr>
            </w:pPr>
            <w:r w:rsidRPr="009A6C54">
              <w:rPr>
                <w:rFonts w:cs="Arial"/>
                <w:color w:val="000000"/>
                <w:kern w:val="2"/>
                <w:szCs w:val="22"/>
              </w:rPr>
              <w:t xml:space="preserve">SD MH NO SHOW NIGHTLY BGJ and No Show Nightly Background Job are being added to the Background Job Options. </w:t>
            </w:r>
          </w:p>
          <w:p w:rsidR="00AA5651" w:rsidRPr="009A6C54" w:rsidRDefault="00AA5651" w:rsidP="00AA5651">
            <w:pPr>
              <w:pStyle w:val="TableText"/>
              <w:rPr>
                <w:rFonts w:cs="Arial"/>
                <w:color w:val="000000"/>
                <w:kern w:val="2"/>
                <w:szCs w:val="22"/>
              </w:rPr>
            </w:pPr>
            <w:r w:rsidRPr="009A6C54">
              <w:rPr>
                <w:rFonts w:eastAsia="Times New Roman" w:cs="Arial"/>
                <w:color w:val="000000"/>
                <w:kern w:val="2"/>
                <w:szCs w:val="22"/>
                <w:lang w:eastAsia="en-US"/>
              </w:rPr>
              <w:t>Glossary of Terms added.</w:t>
            </w:r>
            <w:r w:rsidRPr="009A6C54">
              <w:rPr>
                <w:rFonts w:cs="Arial"/>
                <w:color w:val="000000"/>
                <w:kern w:val="2"/>
                <w:szCs w:val="22"/>
              </w:rPr>
              <w:t xml:space="preserve"> </w:t>
            </w:r>
          </w:p>
        </w:tc>
        <w:tc>
          <w:tcPr>
            <w:tcW w:w="0" w:type="auto"/>
          </w:tcPr>
          <w:p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rsidTr="00BC791A">
        <w:trPr>
          <w:trHeight w:val="575"/>
        </w:trPr>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cs="Arial"/>
                <w:color w:val="000000"/>
                <w:szCs w:val="22"/>
              </w:rPr>
            </w:pPr>
            <w:r w:rsidRPr="009A6C54">
              <w:rPr>
                <w:rFonts w:cs="Arial"/>
                <w:color w:val="000000"/>
                <w:szCs w:val="22"/>
              </w:rPr>
              <w:t>01/04/2011</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0.19</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DG*5.3*754 – ESR 3.1 – removed the Confidential Address Phone Number from the HL7 PID Segment Tables.</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rsidTr="00BC791A">
        <w:trPr>
          <w:trHeight w:val="575"/>
        </w:trPr>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cs="Arial"/>
                <w:color w:val="000000"/>
                <w:szCs w:val="22"/>
              </w:rPr>
            </w:pPr>
            <w:r w:rsidRPr="009A6C54">
              <w:rPr>
                <w:rFonts w:cs="Arial"/>
                <w:color w:val="000000"/>
                <w:szCs w:val="22"/>
              </w:rPr>
              <w:t>05/18/2010</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0.18</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DG*5.3*754 – ESR 3.1 – Updated Alpha Subscripts section, added ADD^VADPT (29) &amp; “CPN”, added OPD^VADPT (8) &amp; “WP”.</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rsidTr="00BC791A">
        <w:trPr>
          <w:trHeight w:val="575"/>
        </w:trPr>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cs="Arial"/>
                <w:color w:val="000000"/>
                <w:szCs w:val="22"/>
              </w:rPr>
            </w:pPr>
            <w:r w:rsidRPr="009A6C54">
              <w:rPr>
                <w:rFonts w:cs="Arial"/>
                <w:color w:val="000000"/>
                <w:szCs w:val="22"/>
              </w:rPr>
              <w:t>11/05/2009</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0.17</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DG*5.3*754 – ESR 3.1 – Updated VADPT Variables section, added ADD^VADPT (Conf. Phone Number, OPD^VADPT (Patient’s Phone Number (Work), added SEQ 13 to the PID - Patient Identification Segment.</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rsidTr="00BC791A">
        <w:trPr>
          <w:trHeight w:val="575"/>
        </w:trPr>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cs="Arial"/>
                <w:color w:val="000000"/>
                <w:szCs w:val="22"/>
              </w:rPr>
            </w:pPr>
            <w:r w:rsidRPr="009A6C54">
              <w:rPr>
                <w:rFonts w:cs="Arial"/>
                <w:color w:val="000000"/>
                <w:szCs w:val="22"/>
              </w:rPr>
              <w:t>03/30/2009</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0.16</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DG*5.3*688 and SD*5.3*441</w:t>
            </w:r>
          </w:p>
          <w:p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Enrollment VistA Changes Release 2 (EVC R2)</w:t>
            </w:r>
          </w:p>
          <w:p w:rsidR="00AA5651" w:rsidRPr="009A6C54" w:rsidRDefault="00AA5651" w:rsidP="00AA5651">
            <w:pPr>
              <w:pStyle w:val="TableText"/>
              <w:rPr>
                <w:rFonts w:cs="Arial"/>
                <w:color w:val="000000"/>
                <w:szCs w:val="22"/>
                <w:lang w:eastAsia="en-US"/>
              </w:rPr>
            </w:pPr>
            <w:r w:rsidRPr="009A6C54">
              <w:rPr>
                <w:rFonts w:eastAsia="Times New Roman" w:cs="Arial"/>
                <w:color w:val="000000"/>
                <w:kern w:val="2"/>
                <w:szCs w:val="22"/>
                <w:lang w:eastAsia="en-US"/>
              </w:rPr>
              <w:t>Added additional Value of “O” for “Other” to Table VA0046 - Agent Orange Exposure Location.  Removed Unknown value.</w:t>
            </w:r>
          </w:p>
          <w:p w:rsidR="00AA5651" w:rsidRPr="009A6C54" w:rsidRDefault="00AA5651" w:rsidP="00AA5651">
            <w:pPr>
              <w:pStyle w:val="TableText"/>
              <w:rPr>
                <w:rFonts w:cs="Arial"/>
                <w:color w:val="000000"/>
                <w:szCs w:val="22"/>
                <w:lang w:eastAsia="en-US"/>
              </w:rPr>
            </w:pPr>
            <w:r w:rsidRPr="009A6C54">
              <w:rPr>
                <w:rFonts w:cs="Arial"/>
                <w:color w:val="000000"/>
                <w:szCs w:val="22"/>
                <w:lang w:eastAsia="en-US"/>
              </w:rPr>
              <w:t>Changed Environmental Contaminants to SW Asia Conditions.</w:t>
            </w:r>
          </w:p>
          <w:p w:rsidR="00AA5651" w:rsidRPr="009A6C54" w:rsidRDefault="00AA5651" w:rsidP="00AA5651">
            <w:pPr>
              <w:pStyle w:val="TableText"/>
              <w:rPr>
                <w:rFonts w:cs="Arial"/>
                <w:color w:val="000000"/>
                <w:szCs w:val="22"/>
                <w:lang w:eastAsia="en-US"/>
              </w:rPr>
            </w:pPr>
            <w:r w:rsidRPr="009A6C54">
              <w:rPr>
                <w:rFonts w:cs="Arial"/>
                <w:color w:val="000000"/>
                <w:szCs w:val="22"/>
                <w:lang w:eastAsia="en-US"/>
              </w:rPr>
              <w:t>Added entries to Part 5 of the CALLABLE ENTRY POINTS IN VADPT section.</w:t>
            </w:r>
          </w:p>
          <w:p w:rsidR="00AA5651" w:rsidRPr="009A6C54" w:rsidRDefault="00AA5651" w:rsidP="00AA5651">
            <w:pPr>
              <w:pStyle w:val="TableText"/>
              <w:rPr>
                <w:rFonts w:cs="Arial"/>
                <w:color w:val="000000"/>
                <w:szCs w:val="22"/>
                <w:lang w:eastAsia="en-US"/>
              </w:rPr>
            </w:pPr>
            <w:r w:rsidRPr="009A6C54">
              <w:rPr>
                <w:rFonts w:cs="Arial"/>
                <w:color w:val="000000"/>
                <w:szCs w:val="22"/>
                <w:lang w:eastAsia="en-US"/>
              </w:rPr>
              <w:t>SVC^VADPT modified to add VASV (14) and VASV (14,1) to the VASV array for project SHAD.  Added alpha subscripts to ADD^VADPT section.  Added alpha subscripts to SVC^VADPT to reflect the alpha translation.</w:t>
            </w:r>
          </w:p>
          <w:p w:rsidR="00AA5651" w:rsidRPr="009A6C54" w:rsidRDefault="00AA5651" w:rsidP="00AA5651">
            <w:pPr>
              <w:pStyle w:val="TableText"/>
              <w:rPr>
                <w:rFonts w:cs="Arial"/>
                <w:color w:val="000000"/>
                <w:szCs w:val="22"/>
                <w:lang w:eastAsia="en-US"/>
              </w:rPr>
            </w:pPr>
            <w:r w:rsidRPr="009A6C54">
              <w:rPr>
                <w:rFonts w:cs="Arial"/>
                <w:color w:val="000000"/>
                <w:szCs w:val="22"/>
                <w:lang w:eastAsia="en-US"/>
              </w:rPr>
              <w:t>Replaced HL7 Control Segment - 2.3.6 PID-Patient Identification Segment table - with referral to MPI site on VDL.</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rsidTr="00BC791A">
        <w:trPr>
          <w:trHeight w:val="575"/>
        </w:trPr>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cs="Arial"/>
                <w:color w:val="000000"/>
                <w:szCs w:val="22"/>
              </w:rPr>
            </w:pPr>
            <w:r w:rsidRPr="009A6C54">
              <w:rPr>
                <w:rFonts w:cs="Arial"/>
                <w:color w:val="000000"/>
                <w:szCs w:val="22"/>
              </w:rPr>
              <w:t>01/29/2009</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0.15</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Name change update - Austin Automation Center (AAC) to Austin Information Technology Center (AITC)</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rsidTr="00BC791A">
        <w:trPr>
          <w:trHeight w:val="575"/>
        </w:trPr>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cs="Arial"/>
                <w:color w:val="000000"/>
                <w:szCs w:val="22"/>
              </w:rPr>
            </w:pPr>
            <w:r w:rsidRPr="009A6C54">
              <w:rPr>
                <w:rFonts w:cs="Arial"/>
                <w:color w:val="000000"/>
                <w:szCs w:val="22"/>
              </w:rPr>
              <w:t>07/23/2008</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0.14</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DG*5.3*763 – Hold Debt to DMC – Added ENROLLMENT RATED DISABILITY UPLOAD AUDIT file to the Files Section (File List) and Security Section (</w:t>
            </w:r>
            <w:proofErr w:type="spellStart"/>
            <w:r w:rsidRPr="009A6C54">
              <w:rPr>
                <w:rFonts w:eastAsia="Times New Roman" w:cs="Arial"/>
                <w:color w:val="000000"/>
                <w:kern w:val="2"/>
                <w:szCs w:val="22"/>
                <w:lang w:eastAsia="en-US"/>
              </w:rPr>
              <w:t>FileMan</w:t>
            </w:r>
            <w:proofErr w:type="spellEnd"/>
            <w:r w:rsidRPr="009A6C54">
              <w:rPr>
                <w:rFonts w:eastAsia="Times New Roman" w:cs="Arial"/>
                <w:color w:val="000000"/>
                <w:kern w:val="2"/>
                <w:szCs w:val="22"/>
                <w:lang w:eastAsia="en-US"/>
              </w:rPr>
              <w:t xml:space="preserve"> Access Codes). Added DGEN RD UPLOAD AUDIT PURGE background job option.</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rsidTr="00BC791A">
        <w:trPr>
          <w:trHeight w:val="575"/>
        </w:trPr>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cs="Arial"/>
                <w:color w:val="000000"/>
                <w:szCs w:val="22"/>
              </w:rPr>
            </w:pPr>
            <w:r w:rsidRPr="009A6C54">
              <w:rPr>
                <w:rFonts w:cs="Arial"/>
                <w:color w:val="000000"/>
                <w:szCs w:val="22"/>
              </w:rPr>
              <w:t>07/01/2008</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0.13</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DG*5.3*779 – Added DGEN NEACL MGT RPT1BK background job option</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rsidTr="00BC791A">
        <w:trPr>
          <w:trHeight w:val="575"/>
        </w:trPr>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cs="Arial"/>
                <w:color w:val="000000"/>
                <w:szCs w:val="22"/>
              </w:rPr>
            </w:pPr>
            <w:r w:rsidRPr="009A6C54">
              <w:rPr>
                <w:rFonts w:cs="Arial"/>
                <w:color w:val="000000"/>
                <w:szCs w:val="22"/>
              </w:rPr>
              <w:t>06/20/2008</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0.12</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DG*5.3*782 – updated Religion File</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rsidTr="00BC791A">
        <w:trPr>
          <w:trHeight w:val="575"/>
        </w:trPr>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cs="Arial"/>
                <w:color w:val="000000"/>
                <w:szCs w:val="22"/>
              </w:rPr>
            </w:pPr>
            <w:r w:rsidRPr="009A6C54">
              <w:rPr>
                <w:rFonts w:cs="Arial"/>
                <w:color w:val="000000"/>
                <w:szCs w:val="22"/>
              </w:rPr>
              <w:t>06/04/2008</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0.11</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DG*5.3*644 – Home Telehealth enhancements</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rsidTr="00BC791A">
        <w:trPr>
          <w:trHeight w:val="575"/>
        </w:trPr>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cs="Arial"/>
                <w:color w:val="000000"/>
                <w:szCs w:val="22"/>
              </w:rPr>
            </w:pPr>
            <w:r w:rsidRPr="009A6C54">
              <w:rPr>
                <w:rFonts w:cs="Arial"/>
                <w:color w:val="000000"/>
                <w:szCs w:val="22"/>
              </w:rPr>
              <w:t>01/16/2008</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0.10</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SD*5.3*253, SD*5.3*275, SD*5.3*283, SD*5.3*285, SD*5.3*301, SD*5.3*310, SD*5.3*316, SD*5.3*347, SD*5.3*508 – Added/updated Scheduling Application Programmer Interfaces (APIs) section</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rsidTr="00BC791A">
        <w:trPr>
          <w:trHeight w:val="575"/>
        </w:trPr>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cs="Arial"/>
                <w:color w:val="000000"/>
                <w:szCs w:val="22"/>
              </w:rPr>
            </w:pPr>
            <w:r w:rsidRPr="009A6C54">
              <w:rPr>
                <w:rFonts w:cs="Arial"/>
                <w:color w:val="000000"/>
                <w:szCs w:val="22"/>
              </w:rPr>
              <w:t>06/26/2007</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0.9</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DG*5.3*707 – added “HL7 Generic PID,EVN,PV1 Segment Builder established by MPI” to the HL7 Interface Specifications section</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rsidTr="00BC791A">
        <w:trPr>
          <w:trHeight w:val="575"/>
        </w:trPr>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cs="Arial"/>
                <w:color w:val="000000"/>
                <w:szCs w:val="22"/>
              </w:rPr>
            </w:pPr>
            <w:r w:rsidRPr="009A6C54">
              <w:rPr>
                <w:rFonts w:cs="Arial"/>
                <w:color w:val="000000"/>
                <w:szCs w:val="22"/>
              </w:rPr>
              <w:t>11/27/2006</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0.8</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DG*5.3*650 - added two new files - #26.19 and #26.21</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rsidTr="00BC791A">
        <w:trPr>
          <w:trHeight w:val="575"/>
        </w:trPr>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cs="Arial"/>
                <w:color w:val="000000"/>
                <w:szCs w:val="22"/>
              </w:rPr>
            </w:pPr>
            <w:r w:rsidRPr="009A6C54">
              <w:rPr>
                <w:rFonts w:cs="Arial"/>
                <w:color w:val="000000"/>
                <w:szCs w:val="22"/>
              </w:rPr>
              <w:t>10/20/2006</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0.7</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DG*5.3*689 OEF/OIF Enhancements - updated SVC^VADPT Variable segment section</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rsidTr="00BC791A">
        <w:trPr>
          <w:trHeight w:val="575"/>
        </w:trPr>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cs="Arial"/>
                <w:color w:val="000000"/>
                <w:szCs w:val="22"/>
              </w:rPr>
            </w:pPr>
            <w:r w:rsidRPr="009A6C54">
              <w:rPr>
                <w:rFonts w:cs="Arial"/>
                <w:color w:val="000000"/>
                <w:szCs w:val="22"/>
              </w:rPr>
              <w:t>04/28/2006</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0.6</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DG*5.3*692 Enhancement -  updated HL7 Interface Spec for Transmission of Ambulatory Care Data</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rsidTr="00BC791A">
        <w:trPr>
          <w:trHeight w:val="575"/>
        </w:trPr>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cs="Arial"/>
                <w:color w:val="000000"/>
                <w:szCs w:val="22"/>
              </w:rPr>
            </w:pPr>
            <w:r w:rsidRPr="009A6C54">
              <w:rPr>
                <w:rFonts w:cs="Arial"/>
                <w:color w:val="000000"/>
                <w:szCs w:val="22"/>
              </w:rPr>
              <w:t>03/22/2006</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0.5</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DG*5.3*687 Maintenance – remove PTF Archive/Purge function</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rsidTr="00BC791A">
        <w:trPr>
          <w:trHeight w:val="575"/>
        </w:trPr>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cs="Arial"/>
                <w:color w:val="000000"/>
                <w:szCs w:val="22"/>
              </w:rPr>
            </w:pPr>
            <w:r w:rsidRPr="009A6C54">
              <w:rPr>
                <w:rFonts w:cs="Arial"/>
                <w:color w:val="000000"/>
                <w:szCs w:val="22"/>
              </w:rPr>
              <w:t>08/12/2005</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0.4</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DG*5.3*624 - (10-10EZ 3.0)</w:t>
            </w:r>
          </w:p>
          <w:p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Deleted DGRPT 10-10T REGISTRATION input template in the Compiled Template Routines section</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rsidTr="00BC791A">
        <w:trPr>
          <w:trHeight w:val="575"/>
        </w:trPr>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cs="Arial"/>
                <w:color w:val="000000"/>
                <w:szCs w:val="22"/>
              </w:rPr>
            </w:pPr>
            <w:r w:rsidRPr="009A6C54">
              <w:rPr>
                <w:rFonts w:cs="Arial"/>
                <w:color w:val="000000"/>
                <w:szCs w:val="22"/>
              </w:rPr>
              <w:t>08/05/2005</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0.3</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DG*5.3*666 Enhancement - added Background Job Option</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rsidTr="00BC791A">
        <w:trPr>
          <w:trHeight w:val="575"/>
        </w:trPr>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cs="Arial"/>
                <w:color w:val="000000"/>
                <w:szCs w:val="22"/>
              </w:rPr>
            </w:pPr>
            <w:r w:rsidRPr="009A6C54">
              <w:rPr>
                <w:rFonts w:cs="Arial"/>
                <w:color w:val="000000"/>
                <w:szCs w:val="22"/>
              </w:rPr>
              <w:t>11/15/2004</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0.2</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Manual updated to comply with SOP 192-352 Displaying Sensitive Data</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cs="Arial"/>
                <w:color w:val="000000"/>
                <w:szCs w:val="22"/>
              </w:rPr>
            </w:pPr>
            <w:r w:rsidRPr="009A6C54">
              <w:rPr>
                <w:rFonts w:cs="Arial"/>
                <w:color w:val="000000"/>
                <w:szCs w:val="22"/>
              </w:rPr>
              <w:t>VA OI&amp;T</w:t>
            </w:r>
          </w:p>
        </w:tc>
      </w:tr>
      <w:tr w:rsidR="00AA5651" w:rsidRPr="009A6C54" w:rsidTr="00BC791A">
        <w:trPr>
          <w:trHeight w:val="575"/>
        </w:trPr>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cs="Arial"/>
                <w:color w:val="000000"/>
                <w:szCs w:val="22"/>
              </w:rPr>
            </w:pPr>
            <w:r w:rsidRPr="009A6C54">
              <w:rPr>
                <w:rFonts w:cs="Arial"/>
                <w:color w:val="000000"/>
                <w:szCs w:val="22"/>
              </w:rPr>
              <w:t>11/9/2004</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0.1</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eastAsia="Times New Roman" w:cs="Arial"/>
                <w:color w:val="000000"/>
                <w:kern w:val="2"/>
                <w:szCs w:val="22"/>
                <w:lang w:eastAsia="en-US"/>
              </w:rPr>
            </w:pPr>
            <w:r w:rsidRPr="009A6C54">
              <w:rPr>
                <w:rFonts w:eastAsia="Times New Roman" w:cs="Arial"/>
                <w:color w:val="000000"/>
                <w:kern w:val="2"/>
                <w:szCs w:val="22"/>
                <w:lang w:eastAsia="en-US"/>
              </w:rPr>
              <w:t>DG*5.3*415-Race and Ethnicity Addition to VADPT variable section (patch released in 2003, change omitted in error)</w:t>
            </w:r>
          </w:p>
        </w:tc>
        <w:tc>
          <w:tcPr>
            <w:tcW w:w="0" w:type="auto"/>
            <w:tcBorders>
              <w:top w:val="single" w:sz="4" w:space="0" w:color="auto"/>
              <w:left w:val="single" w:sz="4" w:space="0" w:color="auto"/>
              <w:bottom w:val="single" w:sz="4" w:space="0" w:color="auto"/>
              <w:right w:val="single" w:sz="4" w:space="0" w:color="auto"/>
            </w:tcBorders>
          </w:tcPr>
          <w:p w:rsidR="00AA5651" w:rsidRPr="009A6C54" w:rsidRDefault="00AA5651" w:rsidP="00AA5651">
            <w:pPr>
              <w:pStyle w:val="TableText"/>
              <w:rPr>
                <w:rFonts w:cs="Arial"/>
                <w:color w:val="000000"/>
                <w:szCs w:val="22"/>
              </w:rPr>
            </w:pPr>
            <w:r w:rsidRPr="009A6C54">
              <w:rPr>
                <w:rFonts w:cs="Arial"/>
                <w:color w:val="000000"/>
                <w:szCs w:val="22"/>
              </w:rPr>
              <w:t>VA OI&amp;T</w:t>
            </w:r>
          </w:p>
        </w:tc>
      </w:tr>
    </w:tbl>
    <w:p w:rsidR="003E6E0E" w:rsidRPr="009A6C54" w:rsidRDefault="003E6E0E" w:rsidP="00D0467A">
      <w:pPr>
        <w:pStyle w:val="BodyText"/>
        <w:rPr>
          <w:lang w:val="en-US"/>
        </w:rPr>
      </w:pPr>
    </w:p>
    <w:p w:rsidR="003E6E0E" w:rsidRPr="009A6C54" w:rsidRDefault="003E6E0E" w:rsidP="00D0467A">
      <w:pPr>
        <w:pStyle w:val="BodyText"/>
        <w:rPr>
          <w:lang w:val="en-US"/>
        </w:rPr>
        <w:sectPr w:rsidR="003E6E0E" w:rsidRPr="009A6C54" w:rsidSect="00414165">
          <w:footerReference w:type="default" r:id="rId15"/>
          <w:pgSz w:w="12240" w:h="15840" w:code="1"/>
          <w:pgMar w:top="1440" w:right="1440" w:bottom="1440" w:left="1440" w:header="720" w:footer="720" w:gutter="0"/>
          <w:pgNumType w:fmt="lowerRoman" w:start="2"/>
          <w:cols w:space="720"/>
          <w:titlePg/>
          <w:docGrid w:linePitch="360"/>
        </w:sectPr>
      </w:pPr>
    </w:p>
    <w:p w:rsidR="00551030" w:rsidRPr="009A6C54" w:rsidRDefault="003165FB" w:rsidP="00387973">
      <w:pPr>
        <w:pStyle w:val="HeadingTOC"/>
      </w:pPr>
      <w:r w:rsidRPr="009A6C54">
        <w:t xml:space="preserve">Table of </w:t>
      </w:r>
      <w:r w:rsidR="00551030" w:rsidRPr="009A6C54">
        <w:t>Contents</w:t>
      </w:r>
    </w:p>
    <w:p w:rsidR="0074752B" w:rsidRDefault="00245A6A">
      <w:pPr>
        <w:pStyle w:val="TOC1"/>
        <w:rPr>
          <w:rFonts w:asciiTheme="minorHAnsi" w:eastAsiaTheme="minorEastAsia" w:hAnsiTheme="minorHAnsi" w:cstheme="minorBidi"/>
          <w:b w:val="0"/>
          <w:noProof/>
          <w:color w:val="auto"/>
          <w:sz w:val="22"/>
          <w:szCs w:val="22"/>
          <w:lang w:eastAsia="en-US"/>
        </w:rPr>
      </w:pPr>
      <w:r w:rsidRPr="009A6C54">
        <w:rPr>
          <w:b w:val="0"/>
          <w:szCs w:val="18"/>
        </w:rPr>
        <w:fldChar w:fldCharType="begin"/>
      </w:r>
      <w:r w:rsidRPr="009A6C54">
        <w:rPr>
          <w:b w:val="0"/>
          <w:szCs w:val="18"/>
        </w:rPr>
        <w:instrText xml:space="preserve"> TOC \o "1-3" \h \z \u </w:instrText>
      </w:r>
      <w:r w:rsidRPr="009A6C54">
        <w:rPr>
          <w:b w:val="0"/>
          <w:szCs w:val="18"/>
        </w:rPr>
        <w:fldChar w:fldCharType="separate"/>
      </w:r>
      <w:hyperlink w:anchor="_Toc11706563" w:history="1">
        <w:r w:rsidR="0074752B" w:rsidRPr="00883073">
          <w:rPr>
            <w:rStyle w:val="Hyperlink"/>
            <w:noProof/>
          </w:rPr>
          <w:t>Orientation</w:t>
        </w:r>
        <w:r w:rsidR="0074752B">
          <w:rPr>
            <w:noProof/>
            <w:webHidden/>
          </w:rPr>
          <w:tab/>
        </w:r>
        <w:r w:rsidR="0074752B">
          <w:rPr>
            <w:noProof/>
            <w:webHidden/>
          </w:rPr>
          <w:fldChar w:fldCharType="begin"/>
        </w:r>
        <w:r w:rsidR="0074752B">
          <w:rPr>
            <w:noProof/>
            <w:webHidden/>
          </w:rPr>
          <w:instrText xml:space="preserve"> PAGEREF _Toc11706563 \h </w:instrText>
        </w:r>
        <w:r w:rsidR="0074752B">
          <w:rPr>
            <w:noProof/>
            <w:webHidden/>
          </w:rPr>
        </w:r>
        <w:r w:rsidR="0074752B">
          <w:rPr>
            <w:noProof/>
            <w:webHidden/>
          </w:rPr>
          <w:fldChar w:fldCharType="separate"/>
        </w:r>
        <w:r w:rsidR="0074752B">
          <w:rPr>
            <w:noProof/>
            <w:webHidden/>
          </w:rPr>
          <w:t>xix</w:t>
        </w:r>
        <w:r w:rsidR="0074752B">
          <w:rPr>
            <w:noProof/>
            <w:webHidden/>
          </w:rPr>
          <w:fldChar w:fldCharType="end"/>
        </w:r>
      </w:hyperlink>
    </w:p>
    <w:p w:rsidR="0074752B" w:rsidRDefault="00C70849">
      <w:pPr>
        <w:pStyle w:val="TOC1"/>
        <w:rPr>
          <w:rFonts w:asciiTheme="minorHAnsi" w:eastAsiaTheme="minorEastAsia" w:hAnsiTheme="minorHAnsi" w:cstheme="minorBidi"/>
          <w:b w:val="0"/>
          <w:noProof/>
          <w:color w:val="auto"/>
          <w:sz w:val="22"/>
          <w:szCs w:val="22"/>
          <w:lang w:eastAsia="en-US"/>
        </w:rPr>
      </w:pPr>
      <w:hyperlink w:anchor="_Toc11706564" w:history="1">
        <w:r w:rsidR="0074752B" w:rsidRPr="00883073">
          <w:rPr>
            <w:rStyle w:val="Hyperlink"/>
            <w:noProof/>
          </w:rPr>
          <w:t>1</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Introduction and Software Purpose</w:t>
        </w:r>
        <w:r w:rsidR="0074752B">
          <w:rPr>
            <w:noProof/>
            <w:webHidden/>
          </w:rPr>
          <w:tab/>
        </w:r>
        <w:r w:rsidR="0074752B">
          <w:rPr>
            <w:noProof/>
            <w:webHidden/>
          </w:rPr>
          <w:fldChar w:fldCharType="begin"/>
        </w:r>
        <w:r w:rsidR="0074752B">
          <w:rPr>
            <w:noProof/>
            <w:webHidden/>
          </w:rPr>
          <w:instrText xml:space="preserve"> PAGEREF _Toc11706564 \h </w:instrText>
        </w:r>
        <w:r w:rsidR="0074752B">
          <w:rPr>
            <w:noProof/>
            <w:webHidden/>
          </w:rPr>
        </w:r>
        <w:r w:rsidR="0074752B">
          <w:rPr>
            <w:noProof/>
            <w:webHidden/>
          </w:rPr>
          <w:fldChar w:fldCharType="separate"/>
        </w:r>
        <w:r w:rsidR="0074752B">
          <w:rPr>
            <w:noProof/>
            <w:webHidden/>
          </w:rPr>
          <w:t>1</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565" w:history="1">
        <w:r w:rsidR="0074752B" w:rsidRPr="00883073">
          <w:rPr>
            <w:rStyle w:val="Hyperlink"/>
            <w:noProof/>
          </w:rPr>
          <w:t>1.1</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Namespace Conventions</w:t>
        </w:r>
        <w:r w:rsidR="0074752B">
          <w:rPr>
            <w:noProof/>
            <w:webHidden/>
          </w:rPr>
          <w:tab/>
        </w:r>
        <w:r w:rsidR="0074752B">
          <w:rPr>
            <w:noProof/>
            <w:webHidden/>
          </w:rPr>
          <w:fldChar w:fldCharType="begin"/>
        </w:r>
        <w:r w:rsidR="0074752B">
          <w:rPr>
            <w:noProof/>
            <w:webHidden/>
          </w:rPr>
          <w:instrText xml:space="preserve"> PAGEREF _Toc11706565 \h </w:instrText>
        </w:r>
        <w:r w:rsidR="0074752B">
          <w:rPr>
            <w:noProof/>
            <w:webHidden/>
          </w:rPr>
        </w:r>
        <w:r w:rsidR="0074752B">
          <w:rPr>
            <w:noProof/>
            <w:webHidden/>
          </w:rPr>
          <w:fldChar w:fldCharType="separate"/>
        </w:r>
        <w:r w:rsidR="0074752B">
          <w:rPr>
            <w:noProof/>
            <w:webHidden/>
          </w:rPr>
          <w:t>2</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566" w:history="1">
        <w:r w:rsidR="0074752B" w:rsidRPr="00883073">
          <w:rPr>
            <w:rStyle w:val="Hyperlink"/>
            <w:noProof/>
          </w:rPr>
          <w:t>1.2</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SACC Exemptions/Non-Standard Code</w:t>
        </w:r>
        <w:r w:rsidR="0074752B">
          <w:rPr>
            <w:noProof/>
            <w:webHidden/>
          </w:rPr>
          <w:tab/>
        </w:r>
        <w:r w:rsidR="0074752B">
          <w:rPr>
            <w:noProof/>
            <w:webHidden/>
          </w:rPr>
          <w:fldChar w:fldCharType="begin"/>
        </w:r>
        <w:r w:rsidR="0074752B">
          <w:rPr>
            <w:noProof/>
            <w:webHidden/>
          </w:rPr>
          <w:instrText xml:space="preserve"> PAGEREF _Toc11706566 \h </w:instrText>
        </w:r>
        <w:r w:rsidR="0074752B">
          <w:rPr>
            <w:noProof/>
            <w:webHidden/>
          </w:rPr>
        </w:r>
        <w:r w:rsidR="0074752B">
          <w:rPr>
            <w:noProof/>
            <w:webHidden/>
          </w:rPr>
          <w:fldChar w:fldCharType="separate"/>
        </w:r>
        <w:r w:rsidR="0074752B">
          <w:rPr>
            <w:noProof/>
            <w:webHidden/>
          </w:rPr>
          <w:t>3</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567" w:history="1">
        <w:r w:rsidR="0074752B" w:rsidRPr="00883073">
          <w:rPr>
            <w:rStyle w:val="Hyperlink"/>
            <w:noProof/>
          </w:rPr>
          <w:t>1.3</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Primary Care Management Module (PCMM) Overview</w:t>
        </w:r>
        <w:r w:rsidR="0074752B">
          <w:rPr>
            <w:noProof/>
            <w:webHidden/>
          </w:rPr>
          <w:tab/>
        </w:r>
        <w:r w:rsidR="0074752B">
          <w:rPr>
            <w:noProof/>
            <w:webHidden/>
          </w:rPr>
          <w:fldChar w:fldCharType="begin"/>
        </w:r>
        <w:r w:rsidR="0074752B">
          <w:rPr>
            <w:noProof/>
            <w:webHidden/>
          </w:rPr>
          <w:instrText xml:space="preserve"> PAGEREF _Toc11706567 \h </w:instrText>
        </w:r>
        <w:r w:rsidR="0074752B">
          <w:rPr>
            <w:noProof/>
            <w:webHidden/>
          </w:rPr>
        </w:r>
        <w:r w:rsidR="0074752B">
          <w:rPr>
            <w:noProof/>
            <w:webHidden/>
          </w:rPr>
          <w:fldChar w:fldCharType="separate"/>
        </w:r>
        <w:r w:rsidR="0074752B">
          <w:rPr>
            <w:noProof/>
            <w:webHidden/>
          </w:rPr>
          <w:t>4</w:t>
        </w:r>
        <w:r w:rsidR="0074752B">
          <w:rPr>
            <w:noProof/>
            <w:webHidden/>
          </w:rPr>
          <w:fldChar w:fldCharType="end"/>
        </w:r>
      </w:hyperlink>
    </w:p>
    <w:p w:rsidR="0074752B" w:rsidRDefault="00C70849">
      <w:pPr>
        <w:pStyle w:val="TOC1"/>
        <w:rPr>
          <w:rFonts w:asciiTheme="minorHAnsi" w:eastAsiaTheme="minorEastAsia" w:hAnsiTheme="minorHAnsi" w:cstheme="minorBidi"/>
          <w:b w:val="0"/>
          <w:noProof/>
          <w:color w:val="auto"/>
          <w:sz w:val="22"/>
          <w:szCs w:val="22"/>
          <w:lang w:eastAsia="en-US"/>
        </w:rPr>
      </w:pPr>
      <w:hyperlink w:anchor="_Toc11706568" w:history="1">
        <w:r w:rsidR="0074752B" w:rsidRPr="00883073">
          <w:rPr>
            <w:rStyle w:val="Hyperlink"/>
            <w:noProof/>
          </w:rPr>
          <w:t>2</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Implementation and Maintenance</w:t>
        </w:r>
        <w:r w:rsidR="0074752B">
          <w:rPr>
            <w:noProof/>
            <w:webHidden/>
          </w:rPr>
          <w:tab/>
        </w:r>
        <w:r w:rsidR="0074752B">
          <w:rPr>
            <w:noProof/>
            <w:webHidden/>
          </w:rPr>
          <w:fldChar w:fldCharType="begin"/>
        </w:r>
        <w:r w:rsidR="0074752B">
          <w:rPr>
            <w:noProof/>
            <w:webHidden/>
          </w:rPr>
          <w:instrText xml:space="preserve"> PAGEREF _Toc11706568 \h </w:instrText>
        </w:r>
        <w:r w:rsidR="0074752B">
          <w:rPr>
            <w:noProof/>
            <w:webHidden/>
          </w:rPr>
        </w:r>
        <w:r w:rsidR="0074752B">
          <w:rPr>
            <w:noProof/>
            <w:webHidden/>
          </w:rPr>
          <w:fldChar w:fldCharType="separate"/>
        </w:r>
        <w:r w:rsidR="0074752B">
          <w:rPr>
            <w:noProof/>
            <w:webHidden/>
          </w:rPr>
          <w:t>5</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569" w:history="1">
        <w:r w:rsidR="0074752B" w:rsidRPr="00883073">
          <w:rPr>
            <w:rStyle w:val="Hyperlink"/>
            <w:noProof/>
          </w:rPr>
          <w:t>2.1</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Eligibility ID/Maintenance Menu</w:t>
        </w:r>
        <w:r w:rsidR="0074752B">
          <w:rPr>
            <w:noProof/>
            <w:webHidden/>
          </w:rPr>
          <w:tab/>
        </w:r>
        <w:r w:rsidR="0074752B">
          <w:rPr>
            <w:noProof/>
            <w:webHidden/>
          </w:rPr>
          <w:fldChar w:fldCharType="begin"/>
        </w:r>
        <w:r w:rsidR="0074752B">
          <w:rPr>
            <w:noProof/>
            <w:webHidden/>
          </w:rPr>
          <w:instrText xml:space="preserve"> PAGEREF _Toc11706569 \h </w:instrText>
        </w:r>
        <w:r w:rsidR="0074752B">
          <w:rPr>
            <w:noProof/>
            <w:webHidden/>
          </w:rPr>
        </w:r>
        <w:r w:rsidR="0074752B">
          <w:rPr>
            <w:noProof/>
            <w:webHidden/>
          </w:rPr>
          <w:fldChar w:fldCharType="separate"/>
        </w:r>
        <w:r w:rsidR="0074752B">
          <w:rPr>
            <w:noProof/>
            <w:webHidden/>
          </w:rPr>
          <w:t>6</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570" w:history="1">
        <w:r w:rsidR="0074752B" w:rsidRPr="00883073">
          <w:rPr>
            <w:rStyle w:val="Hyperlink"/>
            <w:noProof/>
          </w:rPr>
          <w:t>2.2</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Station Number (Time Sensitive) Enter/Edit (D ^VASITE0)</w:t>
        </w:r>
        <w:r w:rsidR="0074752B">
          <w:rPr>
            <w:noProof/>
            <w:webHidden/>
          </w:rPr>
          <w:tab/>
        </w:r>
        <w:r w:rsidR="0074752B">
          <w:rPr>
            <w:noProof/>
            <w:webHidden/>
          </w:rPr>
          <w:fldChar w:fldCharType="begin"/>
        </w:r>
        <w:r w:rsidR="0074752B">
          <w:rPr>
            <w:noProof/>
            <w:webHidden/>
          </w:rPr>
          <w:instrText xml:space="preserve"> PAGEREF _Toc11706570 \h </w:instrText>
        </w:r>
        <w:r w:rsidR="0074752B">
          <w:rPr>
            <w:noProof/>
            <w:webHidden/>
          </w:rPr>
        </w:r>
        <w:r w:rsidR="0074752B">
          <w:rPr>
            <w:noProof/>
            <w:webHidden/>
          </w:rPr>
          <w:fldChar w:fldCharType="separate"/>
        </w:r>
        <w:r w:rsidR="0074752B">
          <w:rPr>
            <w:noProof/>
            <w:webHidden/>
          </w:rPr>
          <w:t>7</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571" w:history="1">
        <w:r w:rsidR="0074752B" w:rsidRPr="00883073">
          <w:rPr>
            <w:rStyle w:val="Hyperlink"/>
            <w:noProof/>
          </w:rPr>
          <w:t>2.3</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New SD Parameters</w:t>
        </w:r>
        <w:r w:rsidR="0074752B">
          <w:rPr>
            <w:noProof/>
            <w:webHidden/>
          </w:rPr>
          <w:tab/>
        </w:r>
        <w:r w:rsidR="0074752B">
          <w:rPr>
            <w:noProof/>
            <w:webHidden/>
          </w:rPr>
          <w:fldChar w:fldCharType="begin"/>
        </w:r>
        <w:r w:rsidR="0074752B">
          <w:rPr>
            <w:noProof/>
            <w:webHidden/>
          </w:rPr>
          <w:instrText xml:space="preserve"> PAGEREF _Toc11706571 \h </w:instrText>
        </w:r>
        <w:r w:rsidR="0074752B">
          <w:rPr>
            <w:noProof/>
            <w:webHidden/>
          </w:rPr>
        </w:r>
        <w:r w:rsidR="0074752B">
          <w:rPr>
            <w:noProof/>
            <w:webHidden/>
          </w:rPr>
          <w:fldChar w:fldCharType="separate"/>
        </w:r>
        <w:r w:rsidR="0074752B">
          <w:rPr>
            <w:noProof/>
            <w:webHidden/>
          </w:rPr>
          <w:t>8</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572" w:history="1">
        <w:r w:rsidR="0074752B" w:rsidRPr="00883073">
          <w:rPr>
            <w:rStyle w:val="Hyperlink"/>
            <w:noProof/>
          </w:rPr>
          <w:t>2.4</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Patient Record Flag (PRF) NATIONAL FLAG file (#26.15)</w:t>
        </w:r>
        <w:r w:rsidR="0074752B">
          <w:rPr>
            <w:noProof/>
            <w:webHidden/>
          </w:rPr>
          <w:tab/>
        </w:r>
        <w:r w:rsidR="0074752B">
          <w:rPr>
            <w:noProof/>
            <w:webHidden/>
          </w:rPr>
          <w:fldChar w:fldCharType="begin"/>
        </w:r>
        <w:r w:rsidR="0074752B">
          <w:rPr>
            <w:noProof/>
            <w:webHidden/>
          </w:rPr>
          <w:instrText xml:space="preserve"> PAGEREF _Toc11706572 \h </w:instrText>
        </w:r>
        <w:r w:rsidR="0074752B">
          <w:rPr>
            <w:noProof/>
            <w:webHidden/>
          </w:rPr>
        </w:r>
        <w:r w:rsidR="0074752B">
          <w:rPr>
            <w:noProof/>
            <w:webHidden/>
          </w:rPr>
          <w:fldChar w:fldCharType="separate"/>
        </w:r>
        <w:r w:rsidR="0074752B">
          <w:rPr>
            <w:noProof/>
            <w:webHidden/>
          </w:rPr>
          <w:t>8</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573" w:history="1">
        <w:r w:rsidR="0074752B" w:rsidRPr="00883073">
          <w:rPr>
            <w:rStyle w:val="Hyperlink"/>
            <w:noProof/>
          </w:rPr>
          <w:t>2.5</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Patch DG*5.3*869</w:t>
        </w:r>
        <w:r w:rsidR="0074752B" w:rsidRPr="00883073">
          <w:rPr>
            <w:rStyle w:val="Hyperlink"/>
            <w:rFonts w:cs="Arial"/>
            <w:noProof/>
          </w:rPr>
          <w:t xml:space="preserve"> - </w:t>
        </w:r>
        <w:r w:rsidR="0074752B" w:rsidRPr="00883073">
          <w:rPr>
            <w:rStyle w:val="Hyperlink"/>
            <w:noProof/>
          </w:rPr>
          <w:t>Missing Patient, Patient Record Flag Features</w:t>
        </w:r>
        <w:r w:rsidR="0074752B">
          <w:rPr>
            <w:noProof/>
            <w:webHidden/>
          </w:rPr>
          <w:tab/>
        </w:r>
        <w:r w:rsidR="0074752B">
          <w:rPr>
            <w:noProof/>
            <w:webHidden/>
          </w:rPr>
          <w:fldChar w:fldCharType="begin"/>
        </w:r>
        <w:r w:rsidR="0074752B">
          <w:rPr>
            <w:noProof/>
            <w:webHidden/>
          </w:rPr>
          <w:instrText xml:space="preserve"> PAGEREF _Toc11706573 \h </w:instrText>
        </w:r>
        <w:r w:rsidR="0074752B">
          <w:rPr>
            <w:noProof/>
            <w:webHidden/>
          </w:rPr>
        </w:r>
        <w:r w:rsidR="0074752B">
          <w:rPr>
            <w:noProof/>
            <w:webHidden/>
          </w:rPr>
          <w:fldChar w:fldCharType="separate"/>
        </w:r>
        <w:r w:rsidR="0074752B">
          <w:rPr>
            <w:noProof/>
            <w:webHidden/>
          </w:rPr>
          <w:t>9</w:t>
        </w:r>
        <w:r w:rsidR="0074752B">
          <w:rPr>
            <w:noProof/>
            <w:webHidden/>
          </w:rPr>
          <w:fldChar w:fldCharType="end"/>
        </w:r>
      </w:hyperlink>
    </w:p>
    <w:p w:rsidR="0074752B" w:rsidRDefault="00C70849">
      <w:pPr>
        <w:pStyle w:val="TOC1"/>
        <w:rPr>
          <w:rFonts w:asciiTheme="minorHAnsi" w:eastAsiaTheme="minorEastAsia" w:hAnsiTheme="minorHAnsi" w:cstheme="minorBidi"/>
          <w:b w:val="0"/>
          <w:noProof/>
          <w:color w:val="auto"/>
          <w:sz w:val="22"/>
          <w:szCs w:val="22"/>
          <w:lang w:eastAsia="en-US"/>
        </w:rPr>
      </w:pPr>
      <w:hyperlink w:anchor="_Toc11706574" w:history="1">
        <w:r w:rsidR="0074752B" w:rsidRPr="00883073">
          <w:rPr>
            <w:rStyle w:val="Hyperlink"/>
            <w:noProof/>
          </w:rPr>
          <w:t>3</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Routines</w:t>
        </w:r>
        <w:r w:rsidR="0074752B">
          <w:rPr>
            <w:noProof/>
            <w:webHidden/>
          </w:rPr>
          <w:tab/>
        </w:r>
        <w:r w:rsidR="0074752B">
          <w:rPr>
            <w:noProof/>
            <w:webHidden/>
          </w:rPr>
          <w:fldChar w:fldCharType="begin"/>
        </w:r>
        <w:r w:rsidR="0074752B">
          <w:rPr>
            <w:noProof/>
            <w:webHidden/>
          </w:rPr>
          <w:instrText xml:space="preserve"> PAGEREF _Toc11706574 \h </w:instrText>
        </w:r>
        <w:r w:rsidR="0074752B">
          <w:rPr>
            <w:noProof/>
            <w:webHidden/>
          </w:rPr>
        </w:r>
        <w:r w:rsidR="0074752B">
          <w:rPr>
            <w:noProof/>
            <w:webHidden/>
          </w:rPr>
          <w:fldChar w:fldCharType="separate"/>
        </w:r>
        <w:r w:rsidR="0074752B">
          <w:rPr>
            <w:noProof/>
            <w:webHidden/>
          </w:rPr>
          <w:t>10</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575" w:history="1">
        <w:r w:rsidR="0074752B" w:rsidRPr="00883073">
          <w:rPr>
            <w:rStyle w:val="Hyperlink"/>
            <w:noProof/>
          </w:rPr>
          <w:t>3.1</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Routines To Map</w:t>
        </w:r>
        <w:r w:rsidR="0074752B">
          <w:rPr>
            <w:noProof/>
            <w:webHidden/>
          </w:rPr>
          <w:tab/>
        </w:r>
        <w:r w:rsidR="0074752B">
          <w:rPr>
            <w:noProof/>
            <w:webHidden/>
          </w:rPr>
          <w:fldChar w:fldCharType="begin"/>
        </w:r>
        <w:r w:rsidR="0074752B">
          <w:rPr>
            <w:noProof/>
            <w:webHidden/>
          </w:rPr>
          <w:instrText xml:space="preserve"> PAGEREF _Toc11706575 \h </w:instrText>
        </w:r>
        <w:r w:rsidR="0074752B">
          <w:rPr>
            <w:noProof/>
            <w:webHidden/>
          </w:rPr>
        </w:r>
        <w:r w:rsidR="0074752B">
          <w:rPr>
            <w:noProof/>
            <w:webHidden/>
          </w:rPr>
          <w:fldChar w:fldCharType="separate"/>
        </w:r>
        <w:r w:rsidR="0074752B">
          <w:rPr>
            <w:noProof/>
            <w:webHidden/>
          </w:rPr>
          <w:t>10</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576" w:history="1">
        <w:r w:rsidR="0074752B" w:rsidRPr="00883073">
          <w:rPr>
            <w:rStyle w:val="Hyperlink"/>
            <w:noProof/>
          </w:rPr>
          <w:t>3.2</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Callable Routines</w:t>
        </w:r>
        <w:r w:rsidR="0074752B">
          <w:rPr>
            <w:noProof/>
            <w:webHidden/>
          </w:rPr>
          <w:tab/>
        </w:r>
        <w:r w:rsidR="0074752B">
          <w:rPr>
            <w:noProof/>
            <w:webHidden/>
          </w:rPr>
          <w:fldChar w:fldCharType="begin"/>
        </w:r>
        <w:r w:rsidR="0074752B">
          <w:rPr>
            <w:noProof/>
            <w:webHidden/>
          </w:rPr>
          <w:instrText xml:space="preserve"> PAGEREF _Toc11706576 \h </w:instrText>
        </w:r>
        <w:r w:rsidR="0074752B">
          <w:rPr>
            <w:noProof/>
            <w:webHidden/>
          </w:rPr>
        </w:r>
        <w:r w:rsidR="0074752B">
          <w:rPr>
            <w:noProof/>
            <w:webHidden/>
          </w:rPr>
          <w:fldChar w:fldCharType="separate"/>
        </w:r>
        <w:r w:rsidR="0074752B">
          <w:rPr>
            <w:noProof/>
            <w:webHidden/>
          </w:rPr>
          <w:t>10</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577" w:history="1">
        <w:r w:rsidR="0074752B" w:rsidRPr="00883073">
          <w:rPr>
            <w:rStyle w:val="Hyperlink"/>
            <w:noProof/>
          </w:rPr>
          <w:t>3.3</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Compiled Template Routines</w:t>
        </w:r>
        <w:r w:rsidR="0074752B">
          <w:rPr>
            <w:noProof/>
            <w:webHidden/>
          </w:rPr>
          <w:tab/>
        </w:r>
        <w:r w:rsidR="0074752B">
          <w:rPr>
            <w:noProof/>
            <w:webHidden/>
          </w:rPr>
          <w:fldChar w:fldCharType="begin"/>
        </w:r>
        <w:r w:rsidR="0074752B">
          <w:rPr>
            <w:noProof/>
            <w:webHidden/>
          </w:rPr>
          <w:instrText xml:space="preserve"> PAGEREF _Toc11706577 \h </w:instrText>
        </w:r>
        <w:r w:rsidR="0074752B">
          <w:rPr>
            <w:noProof/>
            <w:webHidden/>
          </w:rPr>
        </w:r>
        <w:r w:rsidR="0074752B">
          <w:rPr>
            <w:noProof/>
            <w:webHidden/>
          </w:rPr>
          <w:fldChar w:fldCharType="separate"/>
        </w:r>
        <w:r w:rsidR="0074752B">
          <w:rPr>
            <w:noProof/>
            <w:webHidden/>
          </w:rPr>
          <w:t>13</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578" w:history="1">
        <w:r w:rsidR="0074752B" w:rsidRPr="00883073">
          <w:rPr>
            <w:rStyle w:val="Hyperlink"/>
            <w:noProof/>
          </w:rPr>
          <w:t>3.3.1</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Input Templates</w:t>
        </w:r>
        <w:r w:rsidR="0074752B">
          <w:rPr>
            <w:noProof/>
            <w:webHidden/>
          </w:rPr>
          <w:tab/>
        </w:r>
        <w:r w:rsidR="0074752B">
          <w:rPr>
            <w:noProof/>
            <w:webHidden/>
          </w:rPr>
          <w:fldChar w:fldCharType="begin"/>
        </w:r>
        <w:r w:rsidR="0074752B">
          <w:rPr>
            <w:noProof/>
            <w:webHidden/>
          </w:rPr>
          <w:instrText xml:space="preserve"> PAGEREF _Toc11706578 \h </w:instrText>
        </w:r>
        <w:r w:rsidR="0074752B">
          <w:rPr>
            <w:noProof/>
            <w:webHidden/>
          </w:rPr>
        </w:r>
        <w:r w:rsidR="0074752B">
          <w:rPr>
            <w:noProof/>
            <w:webHidden/>
          </w:rPr>
          <w:fldChar w:fldCharType="separate"/>
        </w:r>
        <w:r w:rsidR="0074752B">
          <w:rPr>
            <w:noProof/>
            <w:webHidden/>
          </w:rPr>
          <w:t>13</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579" w:history="1">
        <w:r w:rsidR="0074752B" w:rsidRPr="00883073">
          <w:rPr>
            <w:rStyle w:val="Hyperlink"/>
            <w:noProof/>
          </w:rPr>
          <w:t>3.3.2</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Print Templates</w:t>
        </w:r>
        <w:r w:rsidR="0074752B">
          <w:rPr>
            <w:noProof/>
            <w:webHidden/>
          </w:rPr>
          <w:tab/>
        </w:r>
        <w:r w:rsidR="0074752B">
          <w:rPr>
            <w:noProof/>
            <w:webHidden/>
          </w:rPr>
          <w:fldChar w:fldCharType="begin"/>
        </w:r>
        <w:r w:rsidR="0074752B">
          <w:rPr>
            <w:noProof/>
            <w:webHidden/>
          </w:rPr>
          <w:instrText xml:space="preserve"> PAGEREF _Toc11706579 \h </w:instrText>
        </w:r>
        <w:r w:rsidR="0074752B">
          <w:rPr>
            <w:noProof/>
            <w:webHidden/>
          </w:rPr>
        </w:r>
        <w:r w:rsidR="0074752B">
          <w:rPr>
            <w:noProof/>
            <w:webHidden/>
          </w:rPr>
          <w:fldChar w:fldCharType="separate"/>
        </w:r>
        <w:r w:rsidR="0074752B">
          <w:rPr>
            <w:noProof/>
            <w:webHidden/>
          </w:rPr>
          <w:t>14</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580" w:history="1">
        <w:r w:rsidR="0074752B" w:rsidRPr="00883073">
          <w:rPr>
            <w:rStyle w:val="Hyperlink"/>
            <w:noProof/>
          </w:rPr>
          <w:t>3.3.3</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Compiled Cross-Reference Routines</w:t>
        </w:r>
        <w:r w:rsidR="0074752B">
          <w:rPr>
            <w:noProof/>
            <w:webHidden/>
          </w:rPr>
          <w:tab/>
        </w:r>
        <w:r w:rsidR="0074752B">
          <w:rPr>
            <w:noProof/>
            <w:webHidden/>
          </w:rPr>
          <w:fldChar w:fldCharType="begin"/>
        </w:r>
        <w:r w:rsidR="0074752B">
          <w:rPr>
            <w:noProof/>
            <w:webHidden/>
          </w:rPr>
          <w:instrText xml:space="preserve"> PAGEREF _Toc11706580 \h </w:instrText>
        </w:r>
        <w:r w:rsidR="0074752B">
          <w:rPr>
            <w:noProof/>
            <w:webHidden/>
          </w:rPr>
        </w:r>
        <w:r w:rsidR="0074752B">
          <w:rPr>
            <w:noProof/>
            <w:webHidden/>
          </w:rPr>
          <w:fldChar w:fldCharType="separate"/>
        </w:r>
        <w:r w:rsidR="0074752B">
          <w:rPr>
            <w:noProof/>
            <w:webHidden/>
          </w:rPr>
          <w:t>14</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581" w:history="1">
        <w:r w:rsidR="0074752B" w:rsidRPr="00883073">
          <w:rPr>
            <w:rStyle w:val="Hyperlink"/>
            <w:noProof/>
          </w:rPr>
          <w:t>3.4</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Routine List</w:t>
        </w:r>
        <w:r w:rsidR="0074752B">
          <w:rPr>
            <w:noProof/>
            <w:webHidden/>
          </w:rPr>
          <w:tab/>
        </w:r>
        <w:r w:rsidR="0074752B">
          <w:rPr>
            <w:noProof/>
            <w:webHidden/>
          </w:rPr>
          <w:fldChar w:fldCharType="begin"/>
        </w:r>
        <w:r w:rsidR="0074752B">
          <w:rPr>
            <w:noProof/>
            <w:webHidden/>
          </w:rPr>
          <w:instrText xml:space="preserve"> PAGEREF _Toc11706581 \h </w:instrText>
        </w:r>
        <w:r w:rsidR="0074752B">
          <w:rPr>
            <w:noProof/>
            <w:webHidden/>
          </w:rPr>
        </w:r>
        <w:r w:rsidR="0074752B">
          <w:rPr>
            <w:noProof/>
            <w:webHidden/>
          </w:rPr>
          <w:fldChar w:fldCharType="separate"/>
        </w:r>
        <w:r w:rsidR="0074752B">
          <w:rPr>
            <w:noProof/>
            <w:webHidden/>
          </w:rPr>
          <w:t>14</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582" w:history="1">
        <w:r w:rsidR="0074752B" w:rsidRPr="00883073">
          <w:rPr>
            <w:rStyle w:val="Hyperlink"/>
            <w:noProof/>
          </w:rPr>
          <w:t>3.5</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New and Modified Routines</w:t>
        </w:r>
        <w:r w:rsidR="0074752B">
          <w:rPr>
            <w:noProof/>
            <w:webHidden/>
          </w:rPr>
          <w:tab/>
        </w:r>
        <w:r w:rsidR="0074752B">
          <w:rPr>
            <w:noProof/>
            <w:webHidden/>
          </w:rPr>
          <w:fldChar w:fldCharType="begin"/>
        </w:r>
        <w:r w:rsidR="0074752B">
          <w:rPr>
            <w:noProof/>
            <w:webHidden/>
          </w:rPr>
          <w:instrText xml:space="preserve"> PAGEREF _Toc11706582 \h </w:instrText>
        </w:r>
        <w:r w:rsidR="0074752B">
          <w:rPr>
            <w:noProof/>
            <w:webHidden/>
          </w:rPr>
        </w:r>
        <w:r w:rsidR="0074752B">
          <w:rPr>
            <w:noProof/>
            <w:webHidden/>
          </w:rPr>
          <w:fldChar w:fldCharType="separate"/>
        </w:r>
        <w:r w:rsidR="0074752B">
          <w:rPr>
            <w:noProof/>
            <w:webHidden/>
          </w:rPr>
          <w:t>15</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583" w:history="1">
        <w:r w:rsidR="0074752B" w:rsidRPr="00883073">
          <w:rPr>
            <w:rStyle w:val="Hyperlink"/>
            <w:noProof/>
          </w:rPr>
          <w:t>3.5.1</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Patch DG*5.3*951 Routines</w:t>
        </w:r>
        <w:r w:rsidR="0074752B">
          <w:rPr>
            <w:noProof/>
            <w:webHidden/>
          </w:rPr>
          <w:tab/>
        </w:r>
        <w:r w:rsidR="0074752B">
          <w:rPr>
            <w:noProof/>
            <w:webHidden/>
          </w:rPr>
          <w:fldChar w:fldCharType="begin"/>
        </w:r>
        <w:r w:rsidR="0074752B">
          <w:rPr>
            <w:noProof/>
            <w:webHidden/>
          </w:rPr>
          <w:instrText xml:space="preserve"> PAGEREF _Toc11706583 \h </w:instrText>
        </w:r>
        <w:r w:rsidR="0074752B">
          <w:rPr>
            <w:noProof/>
            <w:webHidden/>
          </w:rPr>
        </w:r>
        <w:r w:rsidR="0074752B">
          <w:rPr>
            <w:noProof/>
            <w:webHidden/>
          </w:rPr>
          <w:fldChar w:fldCharType="separate"/>
        </w:r>
        <w:r w:rsidR="0074752B">
          <w:rPr>
            <w:noProof/>
            <w:webHidden/>
          </w:rPr>
          <w:t>15</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584" w:history="1">
        <w:r w:rsidR="0074752B" w:rsidRPr="00883073">
          <w:rPr>
            <w:rStyle w:val="Hyperlink"/>
            <w:noProof/>
          </w:rPr>
          <w:t>3.5.2</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Patch DG*5.3*958 Routines</w:t>
        </w:r>
        <w:r w:rsidR="0074752B">
          <w:rPr>
            <w:noProof/>
            <w:webHidden/>
          </w:rPr>
          <w:tab/>
        </w:r>
        <w:r w:rsidR="0074752B">
          <w:rPr>
            <w:noProof/>
            <w:webHidden/>
          </w:rPr>
          <w:fldChar w:fldCharType="begin"/>
        </w:r>
        <w:r w:rsidR="0074752B">
          <w:rPr>
            <w:noProof/>
            <w:webHidden/>
          </w:rPr>
          <w:instrText xml:space="preserve"> PAGEREF _Toc11706584 \h </w:instrText>
        </w:r>
        <w:r w:rsidR="0074752B">
          <w:rPr>
            <w:noProof/>
            <w:webHidden/>
          </w:rPr>
        </w:r>
        <w:r w:rsidR="0074752B">
          <w:rPr>
            <w:noProof/>
            <w:webHidden/>
          </w:rPr>
          <w:fldChar w:fldCharType="separate"/>
        </w:r>
        <w:r w:rsidR="0074752B">
          <w:rPr>
            <w:noProof/>
            <w:webHidden/>
          </w:rPr>
          <w:t>16</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585" w:history="1">
        <w:r w:rsidR="0074752B" w:rsidRPr="00883073">
          <w:rPr>
            <w:rStyle w:val="Hyperlink"/>
            <w:noProof/>
          </w:rPr>
          <w:t>3.5.3</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Patch DG*5.3*960 Routines</w:t>
        </w:r>
        <w:r w:rsidR="0074752B">
          <w:rPr>
            <w:noProof/>
            <w:webHidden/>
          </w:rPr>
          <w:tab/>
        </w:r>
        <w:r w:rsidR="0074752B">
          <w:rPr>
            <w:noProof/>
            <w:webHidden/>
          </w:rPr>
          <w:fldChar w:fldCharType="begin"/>
        </w:r>
        <w:r w:rsidR="0074752B">
          <w:rPr>
            <w:noProof/>
            <w:webHidden/>
          </w:rPr>
          <w:instrText xml:space="preserve"> PAGEREF _Toc11706585 \h </w:instrText>
        </w:r>
        <w:r w:rsidR="0074752B">
          <w:rPr>
            <w:noProof/>
            <w:webHidden/>
          </w:rPr>
        </w:r>
        <w:r w:rsidR="0074752B">
          <w:rPr>
            <w:noProof/>
            <w:webHidden/>
          </w:rPr>
          <w:fldChar w:fldCharType="separate"/>
        </w:r>
        <w:r w:rsidR="0074752B">
          <w:rPr>
            <w:noProof/>
            <w:webHidden/>
          </w:rPr>
          <w:t>16</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586" w:history="1">
        <w:r w:rsidR="0074752B" w:rsidRPr="00883073">
          <w:rPr>
            <w:rStyle w:val="Hyperlink"/>
            <w:noProof/>
          </w:rPr>
          <w:t>3.5.4</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Patch DG*5.3*869 Routines</w:t>
        </w:r>
        <w:r w:rsidR="0074752B">
          <w:rPr>
            <w:noProof/>
            <w:webHidden/>
          </w:rPr>
          <w:tab/>
        </w:r>
        <w:r w:rsidR="0074752B">
          <w:rPr>
            <w:noProof/>
            <w:webHidden/>
          </w:rPr>
          <w:fldChar w:fldCharType="begin"/>
        </w:r>
        <w:r w:rsidR="0074752B">
          <w:rPr>
            <w:noProof/>
            <w:webHidden/>
          </w:rPr>
          <w:instrText xml:space="preserve"> PAGEREF _Toc11706586 \h </w:instrText>
        </w:r>
        <w:r w:rsidR="0074752B">
          <w:rPr>
            <w:noProof/>
            <w:webHidden/>
          </w:rPr>
        </w:r>
        <w:r w:rsidR="0074752B">
          <w:rPr>
            <w:noProof/>
            <w:webHidden/>
          </w:rPr>
          <w:fldChar w:fldCharType="separate"/>
        </w:r>
        <w:r w:rsidR="0074752B">
          <w:rPr>
            <w:noProof/>
            <w:webHidden/>
          </w:rPr>
          <w:t>17</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587" w:history="1">
        <w:r w:rsidR="0074752B" w:rsidRPr="00883073">
          <w:rPr>
            <w:rStyle w:val="Hyperlink"/>
            <w:noProof/>
          </w:rPr>
          <w:t>3.5.5</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Patch SD*5.3*588 Routines</w:t>
        </w:r>
        <w:r w:rsidR="0074752B">
          <w:rPr>
            <w:noProof/>
            <w:webHidden/>
          </w:rPr>
          <w:tab/>
        </w:r>
        <w:r w:rsidR="0074752B">
          <w:rPr>
            <w:noProof/>
            <w:webHidden/>
          </w:rPr>
          <w:fldChar w:fldCharType="begin"/>
        </w:r>
        <w:r w:rsidR="0074752B">
          <w:rPr>
            <w:noProof/>
            <w:webHidden/>
          </w:rPr>
          <w:instrText xml:space="preserve"> PAGEREF _Toc11706587 \h </w:instrText>
        </w:r>
        <w:r w:rsidR="0074752B">
          <w:rPr>
            <w:noProof/>
            <w:webHidden/>
          </w:rPr>
        </w:r>
        <w:r w:rsidR="0074752B">
          <w:rPr>
            <w:noProof/>
            <w:webHidden/>
          </w:rPr>
          <w:fldChar w:fldCharType="separate"/>
        </w:r>
        <w:r w:rsidR="0074752B">
          <w:rPr>
            <w:noProof/>
            <w:webHidden/>
          </w:rPr>
          <w:t>17</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588" w:history="1">
        <w:r w:rsidR="0074752B" w:rsidRPr="00883073">
          <w:rPr>
            <w:rStyle w:val="Hyperlink"/>
            <w:noProof/>
          </w:rPr>
          <w:t>3.5.6</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Patch DG*5.3*849 Routines</w:t>
        </w:r>
        <w:r w:rsidR="0074752B">
          <w:rPr>
            <w:noProof/>
            <w:webHidden/>
          </w:rPr>
          <w:tab/>
        </w:r>
        <w:r w:rsidR="0074752B">
          <w:rPr>
            <w:noProof/>
            <w:webHidden/>
          </w:rPr>
          <w:fldChar w:fldCharType="begin"/>
        </w:r>
        <w:r w:rsidR="0074752B">
          <w:rPr>
            <w:noProof/>
            <w:webHidden/>
          </w:rPr>
          <w:instrText xml:space="preserve"> PAGEREF _Toc11706588 \h </w:instrText>
        </w:r>
        <w:r w:rsidR="0074752B">
          <w:rPr>
            <w:noProof/>
            <w:webHidden/>
          </w:rPr>
        </w:r>
        <w:r w:rsidR="0074752B">
          <w:rPr>
            <w:noProof/>
            <w:webHidden/>
          </w:rPr>
          <w:fldChar w:fldCharType="separate"/>
        </w:r>
        <w:r w:rsidR="0074752B">
          <w:rPr>
            <w:noProof/>
            <w:webHidden/>
          </w:rPr>
          <w:t>17</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589" w:history="1">
        <w:r w:rsidR="0074752B" w:rsidRPr="00883073">
          <w:rPr>
            <w:rStyle w:val="Hyperlink"/>
            <w:noProof/>
          </w:rPr>
          <w:t>3.5.7</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Patch SD*5.3*578 Routines</w:t>
        </w:r>
        <w:r w:rsidR="0074752B">
          <w:rPr>
            <w:noProof/>
            <w:webHidden/>
          </w:rPr>
          <w:tab/>
        </w:r>
        <w:r w:rsidR="0074752B">
          <w:rPr>
            <w:noProof/>
            <w:webHidden/>
          </w:rPr>
          <w:fldChar w:fldCharType="begin"/>
        </w:r>
        <w:r w:rsidR="0074752B">
          <w:rPr>
            <w:noProof/>
            <w:webHidden/>
          </w:rPr>
          <w:instrText xml:space="preserve"> PAGEREF _Toc11706589 \h </w:instrText>
        </w:r>
        <w:r w:rsidR="0074752B">
          <w:rPr>
            <w:noProof/>
            <w:webHidden/>
          </w:rPr>
        </w:r>
        <w:r w:rsidR="0074752B">
          <w:rPr>
            <w:noProof/>
            <w:webHidden/>
          </w:rPr>
          <w:fldChar w:fldCharType="separate"/>
        </w:r>
        <w:r w:rsidR="0074752B">
          <w:rPr>
            <w:noProof/>
            <w:webHidden/>
          </w:rPr>
          <w:t>18</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590" w:history="1">
        <w:r w:rsidR="0074752B" w:rsidRPr="00883073">
          <w:rPr>
            <w:rStyle w:val="Hyperlink"/>
            <w:noProof/>
          </w:rPr>
          <w:t>3.5.8</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Patch DG*5.3*836 Routines</w:t>
        </w:r>
        <w:r w:rsidR="0074752B">
          <w:rPr>
            <w:noProof/>
            <w:webHidden/>
          </w:rPr>
          <w:tab/>
        </w:r>
        <w:r w:rsidR="0074752B">
          <w:rPr>
            <w:noProof/>
            <w:webHidden/>
          </w:rPr>
          <w:fldChar w:fldCharType="begin"/>
        </w:r>
        <w:r w:rsidR="0074752B">
          <w:rPr>
            <w:noProof/>
            <w:webHidden/>
          </w:rPr>
          <w:instrText xml:space="preserve"> PAGEREF _Toc11706590 \h </w:instrText>
        </w:r>
        <w:r w:rsidR="0074752B">
          <w:rPr>
            <w:noProof/>
            <w:webHidden/>
          </w:rPr>
        </w:r>
        <w:r w:rsidR="0074752B">
          <w:rPr>
            <w:noProof/>
            <w:webHidden/>
          </w:rPr>
          <w:fldChar w:fldCharType="separate"/>
        </w:r>
        <w:r w:rsidR="0074752B">
          <w:rPr>
            <w:noProof/>
            <w:webHidden/>
          </w:rPr>
          <w:t>19</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591" w:history="1">
        <w:r w:rsidR="0074752B" w:rsidRPr="00883073">
          <w:rPr>
            <w:rStyle w:val="Hyperlink"/>
            <w:noProof/>
          </w:rPr>
          <w:t>3.5.9</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Patch SD*5.3*622 Routines</w:t>
        </w:r>
        <w:r w:rsidR="0074752B">
          <w:rPr>
            <w:noProof/>
            <w:webHidden/>
          </w:rPr>
          <w:tab/>
        </w:r>
        <w:r w:rsidR="0074752B">
          <w:rPr>
            <w:noProof/>
            <w:webHidden/>
          </w:rPr>
          <w:fldChar w:fldCharType="begin"/>
        </w:r>
        <w:r w:rsidR="0074752B">
          <w:rPr>
            <w:noProof/>
            <w:webHidden/>
          </w:rPr>
          <w:instrText xml:space="preserve"> PAGEREF _Toc11706591 \h </w:instrText>
        </w:r>
        <w:r w:rsidR="0074752B">
          <w:rPr>
            <w:noProof/>
            <w:webHidden/>
          </w:rPr>
        </w:r>
        <w:r w:rsidR="0074752B">
          <w:rPr>
            <w:noProof/>
            <w:webHidden/>
          </w:rPr>
          <w:fldChar w:fldCharType="separate"/>
        </w:r>
        <w:r w:rsidR="0074752B">
          <w:rPr>
            <w:noProof/>
            <w:webHidden/>
          </w:rPr>
          <w:t>20</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592" w:history="1">
        <w:r w:rsidR="0074752B" w:rsidRPr="00883073">
          <w:rPr>
            <w:rStyle w:val="Hyperlink"/>
            <w:noProof/>
          </w:rPr>
          <w:t>3.5.10</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Patch DG*5.3*903 Routines</w:t>
        </w:r>
        <w:r w:rsidR="0074752B">
          <w:rPr>
            <w:noProof/>
            <w:webHidden/>
          </w:rPr>
          <w:tab/>
        </w:r>
        <w:r w:rsidR="0074752B">
          <w:rPr>
            <w:noProof/>
            <w:webHidden/>
          </w:rPr>
          <w:fldChar w:fldCharType="begin"/>
        </w:r>
        <w:r w:rsidR="0074752B">
          <w:rPr>
            <w:noProof/>
            <w:webHidden/>
          </w:rPr>
          <w:instrText xml:space="preserve"> PAGEREF _Toc11706592 \h </w:instrText>
        </w:r>
        <w:r w:rsidR="0074752B">
          <w:rPr>
            <w:noProof/>
            <w:webHidden/>
          </w:rPr>
        </w:r>
        <w:r w:rsidR="0074752B">
          <w:rPr>
            <w:noProof/>
            <w:webHidden/>
          </w:rPr>
          <w:fldChar w:fldCharType="separate"/>
        </w:r>
        <w:r w:rsidR="0074752B">
          <w:rPr>
            <w:noProof/>
            <w:webHidden/>
          </w:rPr>
          <w:t>21</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593" w:history="1">
        <w:r w:rsidR="0074752B" w:rsidRPr="00883073">
          <w:rPr>
            <w:rStyle w:val="Hyperlink"/>
            <w:noProof/>
          </w:rPr>
          <w:t>3.5.11</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Patch SD*5.3*707 Routines:</w:t>
        </w:r>
        <w:r w:rsidR="0074752B">
          <w:rPr>
            <w:noProof/>
            <w:webHidden/>
          </w:rPr>
          <w:tab/>
        </w:r>
        <w:r w:rsidR="0074752B">
          <w:rPr>
            <w:noProof/>
            <w:webHidden/>
          </w:rPr>
          <w:fldChar w:fldCharType="begin"/>
        </w:r>
        <w:r w:rsidR="0074752B">
          <w:rPr>
            <w:noProof/>
            <w:webHidden/>
          </w:rPr>
          <w:instrText xml:space="preserve"> PAGEREF _Toc11706593 \h </w:instrText>
        </w:r>
        <w:r w:rsidR="0074752B">
          <w:rPr>
            <w:noProof/>
            <w:webHidden/>
          </w:rPr>
        </w:r>
        <w:r w:rsidR="0074752B">
          <w:rPr>
            <w:noProof/>
            <w:webHidden/>
          </w:rPr>
          <w:fldChar w:fldCharType="separate"/>
        </w:r>
        <w:r w:rsidR="0074752B">
          <w:rPr>
            <w:noProof/>
            <w:webHidden/>
          </w:rPr>
          <w:t>22</w:t>
        </w:r>
        <w:r w:rsidR="0074752B">
          <w:rPr>
            <w:noProof/>
            <w:webHidden/>
          </w:rPr>
          <w:fldChar w:fldCharType="end"/>
        </w:r>
      </w:hyperlink>
    </w:p>
    <w:p w:rsidR="0074752B" w:rsidRDefault="00C70849">
      <w:pPr>
        <w:pStyle w:val="TOC1"/>
        <w:rPr>
          <w:rFonts w:asciiTheme="minorHAnsi" w:eastAsiaTheme="minorEastAsia" w:hAnsiTheme="minorHAnsi" w:cstheme="minorBidi"/>
          <w:b w:val="0"/>
          <w:noProof/>
          <w:color w:val="auto"/>
          <w:sz w:val="22"/>
          <w:szCs w:val="22"/>
          <w:lang w:eastAsia="en-US"/>
        </w:rPr>
      </w:pPr>
      <w:hyperlink w:anchor="_Toc11706594" w:history="1">
        <w:r w:rsidR="0074752B" w:rsidRPr="00883073">
          <w:rPr>
            <w:rStyle w:val="Hyperlink"/>
            <w:noProof/>
          </w:rPr>
          <w:t>4</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Files</w:t>
        </w:r>
        <w:r w:rsidR="0074752B">
          <w:rPr>
            <w:noProof/>
            <w:webHidden/>
          </w:rPr>
          <w:tab/>
        </w:r>
        <w:r w:rsidR="0074752B">
          <w:rPr>
            <w:noProof/>
            <w:webHidden/>
          </w:rPr>
          <w:fldChar w:fldCharType="begin"/>
        </w:r>
        <w:r w:rsidR="0074752B">
          <w:rPr>
            <w:noProof/>
            <w:webHidden/>
          </w:rPr>
          <w:instrText xml:space="preserve"> PAGEREF _Toc11706594 \h </w:instrText>
        </w:r>
        <w:r w:rsidR="0074752B">
          <w:rPr>
            <w:noProof/>
            <w:webHidden/>
          </w:rPr>
        </w:r>
        <w:r w:rsidR="0074752B">
          <w:rPr>
            <w:noProof/>
            <w:webHidden/>
          </w:rPr>
          <w:fldChar w:fldCharType="separate"/>
        </w:r>
        <w:r w:rsidR="0074752B">
          <w:rPr>
            <w:noProof/>
            <w:webHidden/>
          </w:rPr>
          <w:t>23</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595" w:history="1">
        <w:r w:rsidR="0074752B" w:rsidRPr="00883073">
          <w:rPr>
            <w:rStyle w:val="Hyperlink"/>
            <w:noProof/>
          </w:rPr>
          <w:t>4.1</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Globals and Files</w:t>
        </w:r>
        <w:r w:rsidR="0074752B">
          <w:rPr>
            <w:noProof/>
            <w:webHidden/>
          </w:rPr>
          <w:tab/>
        </w:r>
        <w:r w:rsidR="0074752B">
          <w:rPr>
            <w:noProof/>
            <w:webHidden/>
          </w:rPr>
          <w:fldChar w:fldCharType="begin"/>
        </w:r>
        <w:r w:rsidR="0074752B">
          <w:rPr>
            <w:noProof/>
            <w:webHidden/>
          </w:rPr>
          <w:instrText xml:space="preserve"> PAGEREF _Toc11706595 \h </w:instrText>
        </w:r>
        <w:r w:rsidR="0074752B">
          <w:rPr>
            <w:noProof/>
            <w:webHidden/>
          </w:rPr>
        </w:r>
        <w:r w:rsidR="0074752B">
          <w:rPr>
            <w:noProof/>
            <w:webHidden/>
          </w:rPr>
          <w:fldChar w:fldCharType="separate"/>
        </w:r>
        <w:r w:rsidR="0074752B">
          <w:rPr>
            <w:noProof/>
            <w:webHidden/>
          </w:rPr>
          <w:t>23</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596" w:history="1">
        <w:r w:rsidR="0074752B" w:rsidRPr="00883073">
          <w:rPr>
            <w:rStyle w:val="Hyperlink"/>
            <w:noProof/>
          </w:rPr>
          <w:t>4.2</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File List</w:t>
        </w:r>
        <w:r w:rsidR="0074752B">
          <w:rPr>
            <w:noProof/>
            <w:webHidden/>
          </w:rPr>
          <w:tab/>
        </w:r>
        <w:r w:rsidR="0074752B">
          <w:rPr>
            <w:noProof/>
            <w:webHidden/>
          </w:rPr>
          <w:fldChar w:fldCharType="begin"/>
        </w:r>
        <w:r w:rsidR="0074752B">
          <w:rPr>
            <w:noProof/>
            <w:webHidden/>
          </w:rPr>
          <w:instrText xml:space="preserve"> PAGEREF _Toc11706596 \h </w:instrText>
        </w:r>
        <w:r w:rsidR="0074752B">
          <w:rPr>
            <w:noProof/>
            <w:webHidden/>
          </w:rPr>
        </w:r>
        <w:r w:rsidR="0074752B">
          <w:rPr>
            <w:noProof/>
            <w:webHidden/>
          </w:rPr>
          <w:fldChar w:fldCharType="separate"/>
        </w:r>
        <w:r w:rsidR="0074752B">
          <w:rPr>
            <w:noProof/>
            <w:webHidden/>
          </w:rPr>
          <w:t>23</w:t>
        </w:r>
        <w:r w:rsidR="0074752B">
          <w:rPr>
            <w:noProof/>
            <w:webHidden/>
          </w:rPr>
          <w:fldChar w:fldCharType="end"/>
        </w:r>
      </w:hyperlink>
    </w:p>
    <w:p w:rsidR="0074752B" w:rsidRDefault="00C70849">
      <w:pPr>
        <w:pStyle w:val="TOC1"/>
        <w:rPr>
          <w:rFonts w:asciiTheme="minorHAnsi" w:eastAsiaTheme="minorEastAsia" w:hAnsiTheme="minorHAnsi" w:cstheme="minorBidi"/>
          <w:b w:val="0"/>
          <w:noProof/>
          <w:color w:val="auto"/>
          <w:sz w:val="22"/>
          <w:szCs w:val="22"/>
          <w:lang w:eastAsia="en-US"/>
        </w:rPr>
      </w:pPr>
      <w:hyperlink w:anchor="_Toc11706597" w:history="1">
        <w:r w:rsidR="0074752B" w:rsidRPr="00883073">
          <w:rPr>
            <w:rStyle w:val="Hyperlink"/>
            <w:noProof/>
          </w:rPr>
          <w:t>5</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Files and Templates in the PIMS Package</w:t>
        </w:r>
        <w:r w:rsidR="0074752B">
          <w:rPr>
            <w:noProof/>
            <w:webHidden/>
          </w:rPr>
          <w:tab/>
        </w:r>
        <w:r w:rsidR="0074752B">
          <w:rPr>
            <w:noProof/>
            <w:webHidden/>
          </w:rPr>
          <w:fldChar w:fldCharType="begin"/>
        </w:r>
        <w:r w:rsidR="0074752B">
          <w:rPr>
            <w:noProof/>
            <w:webHidden/>
          </w:rPr>
          <w:instrText xml:space="preserve"> PAGEREF _Toc11706597 \h </w:instrText>
        </w:r>
        <w:r w:rsidR="0074752B">
          <w:rPr>
            <w:noProof/>
            <w:webHidden/>
          </w:rPr>
        </w:r>
        <w:r w:rsidR="0074752B">
          <w:rPr>
            <w:noProof/>
            <w:webHidden/>
          </w:rPr>
          <w:fldChar w:fldCharType="separate"/>
        </w:r>
        <w:r w:rsidR="0074752B">
          <w:rPr>
            <w:noProof/>
            <w:webHidden/>
          </w:rPr>
          <w:t>30</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598" w:history="1">
        <w:r w:rsidR="0074752B" w:rsidRPr="00883073">
          <w:rPr>
            <w:rStyle w:val="Hyperlink"/>
            <w:noProof/>
          </w:rPr>
          <w:t>5.1</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File Flow (Relationships between files)</w:t>
        </w:r>
        <w:r w:rsidR="0074752B">
          <w:rPr>
            <w:noProof/>
            <w:webHidden/>
          </w:rPr>
          <w:tab/>
        </w:r>
        <w:r w:rsidR="0074752B">
          <w:rPr>
            <w:noProof/>
            <w:webHidden/>
          </w:rPr>
          <w:fldChar w:fldCharType="begin"/>
        </w:r>
        <w:r w:rsidR="0074752B">
          <w:rPr>
            <w:noProof/>
            <w:webHidden/>
          </w:rPr>
          <w:instrText xml:space="preserve"> PAGEREF _Toc11706598 \h </w:instrText>
        </w:r>
        <w:r w:rsidR="0074752B">
          <w:rPr>
            <w:noProof/>
            <w:webHidden/>
          </w:rPr>
        </w:r>
        <w:r w:rsidR="0074752B">
          <w:rPr>
            <w:noProof/>
            <w:webHidden/>
          </w:rPr>
          <w:fldChar w:fldCharType="separate"/>
        </w:r>
        <w:r w:rsidR="0074752B">
          <w:rPr>
            <w:noProof/>
            <w:webHidden/>
          </w:rPr>
          <w:t>30</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599" w:history="1">
        <w:r w:rsidR="0074752B" w:rsidRPr="00883073">
          <w:rPr>
            <w:rStyle w:val="Hyperlink"/>
            <w:noProof/>
          </w:rPr>
          <w:t>5.2</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Templates</w:t>
        </w:r>
        <w:r w:rsidR="0074752B">
          <w:rPr>
            <w:noProof/>
            <w:webHidden/>
          </w:rPr>
          <w:tab/>
        </w:r>
        <w:r w:rsidR="0074752B">
          <w:rPr>
            <w:noProof/>
            <w:webHidden/>
          </w:rPr>
          <w:fldChar w:fldCharType="begin"/>
        </w:r>
        <w:r w:rsidR="0074752B">
          <w:rPr>
            <w:noProof/>
            <w:webHidden/>
          </w:rPr>
          <w:instrText xml:space="preserve"> PAGEREF _Toc11706599 \h </w:instrText>
        </w:r>
        <w:r w:rsidR="0074752B">
          <w:rPr>
            <w:noProof/>
            <w:webHidden/>
          </w:rPr>
        </w:r>
        <w:r w:rsidR="0074752B">
          <w:rPr>
            <w:noProof/>
            <w:webHidden/>
          </w:rPr>
          <w:fldChar w:fldCharType="separate"/>
        </w:r>
        <w:r w:rsidR="0074752B">
          <w:rPr>
            <w:noProof/>
            <w:webHidden/>
          </w:rPr>
          <w:t>30</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600" w:history="1">
        <w:r w:rsidR="0074752B" w:rsidRPr="00883073">
          <w:rPr>
            <w:rStyle w:val="Hyperlink"/>
            <w:noProof/>
          </w:rPr>
          <w:t>5.3</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VA FileMan Functions</w:t>
        </w:r>
        <w:r w:rsidR="0074752B">
          <w:rPr>
            <w:noProof/>
            <w:webHidden/>
          </w:rPr>
          <w:tab/>
        </w:r>
        <w:r w:rsidR="0074752B">
          <w:rPr>
            <w:noProof/>
            <w:webHidden/>
          </w:rPr>
          <w:fldChar w:fldCharType="begin"/>
        </w:r>
        <w:r w:rsidR="0074752B">
          <w:rPr>
            <w:noProof/>
            <w:webHidden/>
          </w:rPr>
          <w:instrText xml:space="preserve"> PAGEREF _Toc11706600 \h </w:instrText>
        </w:r>
        <w:r w:rsidR="0074752B">
          <w:rPr>
            <w:noProof/>
            <w:webHidden/>
          </w:rPr>
        </w:r>
        <w:r w:rsidR="0074752B">
          <w:rPr>
            <w:noProof/>
            <w:webHidden/>
          </w:rPr>
          <w:fldChar w:fldCharType="separate"/>
        </w:r>
        <w:r w:rsidR="0074752B">
          <w:rPr>
            <w:noProof/>
            <w:webHidden/>
          </w:rPr>
          <w:t>31</w:t>
        </w:r>
        <w:r w:rsidR="0074752B">
          <w:rPr>
            <w:noProof/>
            <w:webHidden/>
          </w:rPr>
          <w:fldChar w:fldCharType="end"/>
        </w:r>
      </w:hyperlink>
    </w:p>
    <w:p w:rsidR="0074752B" w:rsidRDefault="00C70849">
      <w:pPr>
        <w:pStyle w:val="TOC1"/>
        <w:rPr>
          <w:rFonts w:asciiTheme="minorHAnsi" w:eastAsiaTheme="minorEastAsia" w:hAnsiTheme="minorHAnsi" w:cstheme="minorBidi"/>
          <w:b w:val="0"/>
          <w:noProof/>
          <w:color w:val="auto"/>
          <w:sz w:val="22"/>
          <w:szCs w:val="22"/>
          <w:lang w:eastAsia="en-US"/>
        </w:rPr>
      </w:pPr>
      <w:hyperlink w:anchor="_Toc11706601" w:history="1">
        <w:r w:rsidR="0074752B" w:rsidRPr="00883073">
          <w:rPr>
            <w:rStyle w:val="Hyperlink"/>
            <w:noProof/>
          </w:rPr>
          <w:t>6</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Exported Options</w:t>
        </w:r>
        <w:r w:rsidR="0074752B">
          <w:rPr>
            <w:noProof/>
            <w:webHidden/>
          </w:rPr>
          <w:tab/>
        </w:r>
        <w:r w:rsidR="0074752B">
          <w:rPr>
            <w:noProof/>
            <w:webHidden/>
          </w:rPr>
          <w:fldChar w:fldCharType="begin"/>
        </w:r>
        <w:r w:rsidR="0074752B">
          <w:rPr>
            <w:noProof/>
            <w:webHidden/>
          </w:rPr>
          <w:instrText xml:space="preserve"> PAGEREF _Toc11706601 \h </w:instrText>
        </w:r>
        <w:r w:rsidR="0074752B">
          <w:rPr>
            <w:noProof/>
            <w:webHidden/>
          </w:rPr>
        </w:r>
        <w:r w:rsidR="0074752B">
          <w:rPr>
            <w:noProof/>
            <w:webHidden/>
          </w:rPr>
          <w:fldChar w:fldCharType="separate"/>
        </w:r>
        <w:r w:rsidR="0074752B">
          <w:rPr>
            <w:noProof/>
            <w:webHidden/>
          </w:rPr>
          <w:t>34</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602" w:history="1">
        <w:r w:rsidR="0074752B" w:rsidRPr="00883073">
          <w:rPr>
            <w:rStyle w:val="Hyperlink"/>
            <w:noProof/>
          </w:rPr>
          <w:t>6.1</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Menu Diagrams</w:t>
        </w:r>
        <w:r w:rsidR="0074752B">
          <w:rPr>
            <w:noProof/>
            <w:webHidden/>
          </w:rPr>
          <w:tab/>
        </w:r>
        <w:r w:rsidR="0074752B">
          <w:rPr>
            <w:noProof/>
            <w:webHidden/>
          </w:rPr>
          <w:fldChar w:fldCharType="begin"/>
        </w:r>
        <w:r w:rsidR="0074752B">
          <w:rPr>
            <w:noProof/>
            <w:webHidden/>
          </w:rPr>
          <w:instrText xml:space="preserve"> PAGEREF _Toc11706602 \h </w:instrText>
        </w:r>
        <w:r w:rsidR="0074752B">
          <w:rPr>
            <w:noProof/>
            <w:webHidden/>
          </w:rPr>
        </w:r>
        <w:r w:rsidR="0074752B">
          <w:rPr>
            <w:noProof/>
            <w:webHidden/>
          </w:rPr>
          <w:fldChar w:fldCharType="separate"/>
        </w:r>
        <w:r w:rsidR="0074752B">
          <w:rPr>
            <w:noProof/>
            <w:webHidden/>
          </w:rPr>
          <w:t>34</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603" w:history="1">
        <w:r w:rsidR="0074752B" w:rsidRPr="00883073">
          <w:rPr>
            <w:rStyle w:val="Hyperlink"/>
            <w:noProof/>
          </w:rPr>
          <w:t>6.2</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Exported Protocols</w:t>
        </w:r>
        <w:r w:rsidR="0074752B">
          <w:rPr>
            <w:noProof/>
            <w:webHidden/>
          </w:rPr>
          <w:tab/>
        </w:r>
        <w:r w:rsidR="0074752B">
          <w:rPr>
            <w:noProof/>
            <w:webHidden/>
          </w:rPr>
          <w:fldChar w:fldCharType="begin"/>
        </w:r>
        <w:r w:rsidR="0074752B">
          <w:rPr>
            <w:noProof/>
            <w:webHidden/>
          </w:rPr>
          <w:instrText xml:space="preserve"> PAGEREF _Toc11706603 \h </w:instrText>
        </w:r>
        <w:r w:rsidR="0074752B">
          <w:rPr>
            <w:noProof/>
            <w:webHidden/>
          </w:rPr>
        </w:r>
        <w:r w:rsidR="0074752B">
          <w:rPr>
            <w:noProof/>
            <w:webHidden/>
          </w:rPr>
          <w:fldChar w:fldCharType="separate"/>
        </w:r>
        <w:r w:rsidR="0074752B">
          <w:rPr>
            <w:noProof/>
            <w:webHidden/>
          </w:rPr>
          <w:t>34</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604" w:history="1">
        <w:r w:rsidR="0074752B" w:rsidRPr="00883073">
          <w:rPr>
            <w:rStyle w:val="Hyperlink"/>
            <w:noProof/>
          </w:rPr>
          <w:t>6.3</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Exported Options</w:t>
        </w:r>
        <w:r w:rsidR="0074752B">
          <w:rPr>
            <w:noProof/>
            <w:webHidden/>
          </w:rPr>
          <w:tab/>
        </w:r>
        <w:r w:rsidR="0074752B">
          <w:rPr>
            <w:noProof/>
            <w:webHidden/>
          </w:rPr>
          <w:fldChar w:fldCharType="begin"/>
        </w:r>
        <w:r w:rsidR="0074752B">
          <w:rPr>
            <w:noProof/>
            <w:webHidden/>
          </w:rPr>
          <w:instrText xml:space="preserve"> PAGEREF _Toc11706604 \h </w:instrText>
        </w:r>
        <w:r w:rsidR="0074752B">
          <w:rPr>
            <w:noProof/>
            <w:webHidden/>
          </w:rPr>
        </w:r>
        <w:r w:rsidR="0074752B">
          <w:rPr>
            <w:noProof/>
            <w:webHidden/>
          </w:rPr>
          <w:fldChar w:fldCharType="separate"/>
        </w:r>
        <w:r w:rsidR="0074752B">
          <w:rPr>
            <w:noProof/>
            <w:webHidden/>
          </w:rPr>
          <w:t>34</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605" w:history="1">
        <w:r w:rsidR="0074752B" w:rsidRPr="00883073">
          <w:rPr>
            <w:rStyle w:val="Hyperlink"/>
            <w:noProof/>
          </w:rPr>
          <w:t>6.4</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Exported Remote Procedures</w:t>
        </w:r>
        <w:r w:rsidR="0074752B">
          <w:rPr>
            <w:noProof/>
            <w:webHidden/>
          </w:rPr>
          <w:tab/>
        </w:r>
        <w:r w:rsidR="0074752B">
          <w:rPr>
            <w:noProof/>
            <w:webHidden/>
          </w:rPr>
          <w:fldChar w:fldCharType="begin"/>
        </w:r>
        <w:r w:rsidR="0074752B">
          <w:rPr>
            <w:noProof/>
            <w:webHidden/>
          </w:rPr>
          <w:instrText xml:space="preserve"> PAGEREF _Toc11706605 \h </w:instrText>
        </w:r>
        <w:r w:rsidR="0074752B">
          <w:rPr>
            <w:noProof/>
            <w:webHidden/>
          </w:rPr>
        </w:r>
        <w:r w:rsidR="0074752B">
          <w:rPr>
            <w:noProof/>
            <w:webHidden/>
          </w:rPr>
          <w:fldChar w:fldCharType="separate"/>
        </w:r>
        <w:r w:rsidR="0074752B">
          <w:rPr>
            <w:noProof/>
            <w:webHidden/>
          </w:rPr>
          <w:t>35</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606" w:history="1">
        <w:r w:rsidR="0074752B" w:rsidRPr="00883073">
          <w:rPr>
            <w:rStyle w:val="Hyperlink"/>
            <w:noProof/>
          </w:rPr>
          <w:t>6.5</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Exported HL7 Applications for Ambulatory Care Reporting</w:t>
        </w:r>
        <w:r w:rsidR="0074752B">
          <w:rPr>
            <w:noProof/>
            <w:webHidden/>
          </w:rPr>
          <w:tab/>
        </w:r>
        <w:r w:rsidR="0074752B">
          <w:rPr>
            <w:noProof/>
            <w:webHidden/>
          </w:rPr>
          <w:fldChar w:fldCharType="begin"/>
        </w:r>
        <w:r w:rsidR="0074752B">
          <w:rPr>
            <w:noProof/>
            <w:webHidden/>
          </w:rPr>
          <w:instrText xml:space="preserve"> PAGEREF _Toc11706606 \h </w:instrText>
        </w:r>
        <w:r w:rsidR="0074752B">
          <w:rPr>
            <w:noProof/>
            <w:webHidden/>
          </w:rPr>
        </w:r>
        <w:r w:rsidR="0074752B">
          <w:rPr>
            <w:noProof/>
            <w:webHidden/>
          </w:rPr>
          <w:fldChar w:fldCharType="separate"/>
        </w:r>
        <w:r w:rsidR="0074752B">
          <w:rPr>
            <w:noProof/>
            <w:webHidden/>
          </w:rPr>
          <w:t>35</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607" w:history="1">
        <w:r w:rsidR="0074752B" w:rsidRPr="00883073">
          <w:rPr>
            <w:rStyle w:val="Hyperlink"/>
            <w:noProof/>
          </w:rPr>
          <w:t>6.6</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Exported HL7 Applications For Inpatient Reporting To National Patient Care Database</w:t>
        </w:r>
        <w:r w:rsidR="0074752B">
          <w:rPr>
            <w:noProof/>
            <w:webHidden/>
          </w:rPr>
          <w:tab/>
        </w:r>
        <w:r w:rsidR="0074752B">
          <w:rPr>
            <w:noProof/>
            <w:webHidden/>
          </w:rPr>
          <w:fldChar w:fldCharType="begin"/>
        </w:r>
        <w:r w:rsidR="0074752B">
          <w:rPr>
            <w:noProof/>
            <w:webHidden/>
          </w:rPr>
          <w:instrText xml:space="preserve"> PAGEREF _Toc11706607 \h </w:instrText>
        </w:r>
        <w:r w:rsidR="0074752B">
          <w:rPr>
            <w:noProof/>
            <w:webHidden/>
          </w:rPr>
        </w:r>
        <w:r w:rsidR="0074752B">
          <w:rPr>
            <w:noProof/>
            <w:webHidden/>
          </w:rPr>
          <w:fldChar w:fldCharType="separate"/>
        </w:r>
        <w:r w:rsidR="0074752B">
          <w:rPr>
            <w:noProof/>
            <w:webHidden/>
          </w:rPr>
          <w:t>35</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608" w:history="1">
        <w:r w:rsidR="0074752B" w:rsidRPr="00883073">
          <w:rPr>
            <w:rStyle w:val="Hyperlink"/>
            <w:noProof/>
          </w:rPr>
          <w:t>6.7</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Exported HL7 Applications for Home Telehealth Care Database</w:t>
        </w:r>
        <w:r w:rsidR="0074752B">
          <w:rPr>
            <w:noProof/>
            <w:webHidden/>
          </w:rPr>
          <w:tab/>
        </w:r>
        <w:r w:rsidR="0074752B">
          <w:rPr>
            <w:noProof/>
            <w:webHidden/>
          </w:rPr>
          <w:fldChar w:fldCharType="begin"/>
        </w:r>
        <w:r w:rsidR="0074752B">
          <w:rPr>
            <w:noProof/>
            <w:webHidden/>
          </w:rPr>
          <w:instrText xml:space="preserve"> PAGEREF _Toc11706608 \h </w:instrText>
        </w:r>
        <w:r w:rsidR="0074752B">
          <w:rPr>
            <w:noProof/>
            <w:webHidden/>
          </w:rPr>
        </w:r>
        <w:r w:rsidR="0074752B">
          <w:rPr>
            <w:noProof/>
            <w:webHidden/>
          </w:rPr>
          <w:fldChar w:fldCharType="separate"/>
        </w:r>
        <w:r w:rsidR="0074752B">
          <w:rPr>
            <w:noProof/>
            <w:webHidden/>
          </w:rPr>
          <w:t>35</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609" w:history="1">
        <w:r w:rsidR="0074752B" w:rsidRPr="00883073">
          <w:rPr>
            <w:rStyle w:val="Hyperlink"/>
            <w:noProof/>
          </w:rPr>
          <w:t>6.8</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Exported Scheduling Options</w:t>
        </w:r>
        <w:r w:rsidR="0074752B">
          <w:rPr>
            <w:noProof/>
            <w:webHidden/>
          </w:rPr>
          <w:tab/>
        </w:r>
        <w:r w:rsidR="0074752B">
          <w:rPr>
            <w:noProof/>
            <w:webHidden/>
          </w:rPr>
          <w:fldChar w:fldCharType="begin"/>
        </w:r>
        <w:r w:rsidR="0074752B">
          <w:rPr>
            <w:noProof/>
            <w:webHidden/>
          </w:rPr>
          <w:instrText xml:space="preserve"> PAGEREF _Toc11706609 \h </w:instrText>
        </w:r>
        <w:r w:rsidR="0074752B">
          <w:rPr>
            <w:noProof/>
            <w:webHidden/>
          </w:rPr>
        </w:r>
        <w:r w:rsidR="0074752B">
          <w:rPr>
            <w:noProof/>
            <w:webHidden/>
          </w:rPr>
          <w:fldChar w:fldCharType="separate"/>
        </w:r>
        <w:r w:rsidR="0074752B">
          <w:rPr>
            <w:noProof/>
            <w:webHidden/>
          </w:rPr>
          <w:t>36</w:t>
        </w:r>
        <w:r w:rsidR="0074752B">
          <w:rPr>
            <w:noProof/>
            <w:webHidden/>
          </w:rPr>
          <w:fldChar w:fldCharType="end"/>
        </w:r>
      </w:hyperlink>
    </w:p>
    <w:p w:rsidR="0074752B" w:rsidRDefault="00C70849">
      <w:pPr>
        <w:pStyle w:val="TOC1"/>
        <w:rPr>
          <w:rFonts w:asciiTheme="minorHAnsi" w:eastAsiaTheme="minorEastAsia" w:hAnsiTheme="minorHAnsi" w:cstheme="minorBidi"/>
          <w:b w:val="0"/>
          <w:noProof/>
          <w:color w:val="auto"/>
          <w:sz w:val="22"/>
          <w:szCs w:val="22"/>
          <w:lang w:eastAsia="en-US"/>
        </w:rPr>
      </w:pPr>
      <w:hyperlink w:anchor="_Toc11706610" w:history="1">
        <w:r w:rsidR="0074752B" w:rsidRPr="00883073">
          <w:rPr>
            <w:rStyle w:val="Hyperlink"/>
            <w:noProof/>
          </w:rPr>
          <w:t>7</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Archiving and Purging</w:t>
        </w:r>
        <w:r w:rsidR="0074752B">
          <w:rPr>
            <w:noProof/>
            <w:webHidden/>
          </w:rPr>
          <w:tab/>
        </w:r>
        <w:r w:rsidR="0074752B">
          <w:rPr>
            <w:noProof/>
            <w:webHidden/>
          </w:rPr>
          <w:fldChar w:fldCharType="begin"/>
        </w:r>
        <w:r w:rsidR="0074752B">
          <w:rPr>
            <w:noProof/>
            <w:webHidden/>
          </w:rPr>
          <w:instrText xml:space="preserve"> PAGEREF _Toc11706610 \h </w:instrText>
        </w:r>
        <w:r w:rsidR="0074752B">
          <w:rPr>
            <w:noProof/>
            <w:webHidden/>
          </w:rPr>
        </w:r>
        <w:r w:rsidR="0074752B">
          <w:rPr>
            <w:noProof/>
            <w:webHidden/>
          </w:rPr>
          <w:fldChar w:fldCharType="separate"/>
        </w:r>
        <w:r w:rsidR="0074752B">
          <w:rPr>
            <w:noProof/>
            <w:webHidden/>
          </w:rPr>
          <w:t>37</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611" w:history="1">
        <w:r w:rsidR="0074752B" w:rsidRPr="00883073">
          <w:rPr>
            <w:rStyle w:val="Hyperlink"/>
            <w:noProof/>
          </w:rPr>
          <w:t>7.1</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Archiving</w:t>
        </w:r>
        <w:r w:rsidR="0074752B">
          <w:rPr>
            <w:noProof/>
            <w:webHidden/>
          </w:rPr>
          <w:tab/>
        </w:r>
        <w:r w:rsidR="0074752B">
          <w:rPr>
            <w:noProof/>
            <w:webHidden/>
          </w:rPr>
          <w:fldChar w:fldCharType="begin"/>
        </w:r>
        <w:r w:rsidR="0074752B">
          <w:rPr>
            <w:noProof/>
            <w:webHidden/>
          </w:rPr>
          <w:instrText xml:space="preserve"> PAGEREF _Toc11706611 \h </w:instrText>
        </w:r>
        <w:r w:rsidR="0074752B">
          <w:rPr>
            <w:noProof/>
            <w:webHidden/>
          </w:rPr>
        </w:r>
        <w:r w:rsidR="0074752B">
          <w:rPr>
            <w:noProof/>
            <w:webHidden/>
          </w:rPr>
          <w:fldChar w:fldCharType="separate"/>
        </w:r>
        <w:r w:rsidR="0074752B">
          <w:rPr>
            <w:noProof/>
            <w:webHidden/>
          </w:rPr>
          <w:t>37</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612" w:history="1">
        <w:r w:rsidR="0074752B" w:rsidRPr="00883073">
          <w:rPr>
            <w:rStyle w:val="Hyperlink"/>
            <w:noProof/>
          </w:rPr>
          <w:t>7.2</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Purging</w:t>
        </w:r>
        <w:r w:rsidR="0074752B">
          <w:rPr>
            <w:noProof/>
            <w:webHidden/>
          </w:rPr>
          <w:tab/>
        </w:r>
        <w:r w:rsidR="0074752B">
          <w:rPr>
            <w:noProof/>
            <w:webHidden/>
          </w:rPr>
          <w:fldChar w:fldCharType="begin"/>
        </w:r>
        <w:r w:rsidR="0074752B">
          <w:rPr>
            <w:noProof/>
            <w:webHidden/>
          </w:rPr>
          <w:instrText xml:space="preserve"> PAGEREF _Toc11706612 \h </w:instrText>
        </w:r>
        <w:r w:rsidR="0074752B">
          <w:rPr>
            <w:noProof/>
            <w:webHidden/>
          </w:rPr>
        </w:r>
        <w:r w:rsidR="0074752B">
          <w:rPr>
            <w:noProof/>
            <w:webHidden/>
          </w:rPr>
          <w:fldChar w:fldCharType="separate"/>
        </w:r>
        <w:r w:rsidR="0074752B">
          <w:rPr>
            <w:noProof/>
            <w:webHidden/>
          </w:rPr>
          <w:t>37</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613" w:history="1">
        <w:r w:rsidR="0074752B" w:rsidRPr="00883073">
          <w:rPr>
            <w:rStyle w:val="Hyperlink"/>
            <w:noProof/>
          </w:rPr>
          <w:t>7.3</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ADT Module</w:t>
        </w:r>
        <w:r w:rsidR="0074752B">
          <w:rPr>
            <w:noProof/>
            <w:webHidden/>
          </w:rPr>
          <w:tab/>
        </w:r>
        <w:r w:rsidR="0074752B">
          <w:rPr>
            <w:noProof/>
            <w:webHidden/>
          </w:rPr>
          <w:fldChar w:fldCharType="begin"/>
        </w:r>
        <w:r w:rsidR="0074752B">
          <w:rPr>
            <w:noProof/>
            <w:webHidden/>
          </w:rPr>
          <w:instrText xml:space="preserve"> PAGEREF _Toc11706613 \h </w:instrText>
        </w:r>
        <w:r w:rsidR="0074752B">
          <w:rPr>
            <w:noProof/>
            <w:webHidden/>
          </w:rPr>
        </w:r>
        <w:r w:rsidR="0074752B">
          <w:rPr>
            <w:noProof/>
            <w:webHidden/>
          </w:rPr>
          <w:fldChar w:fldCharType="separate"/>
        </w:r>
        <w:r w:rsidR="0074752B">
          <w:rPr>
            <w:noProof/>
            <w:webHidden/>
          </w:rPr>
          <w:t>37</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614" w:history="1">
        <w:r w:rsidR="0074752B" w:rsidRPr="00883073">
          <w:rPr>
            <w:rStyle w:val="Hyperlink"/>
            <w:noProof/>
          </w:rPr>
          <w:t>7.4</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ACRP Database Conversion Option</w:t>
        </w:r>
        <w:r w:rsidR="0074752B">
          <w:rPr>
            <w:noProof/>
            <w:webHidden/>
          </w:rPr>
          <w:tab/>
        </w:r>
        <w:r w:rsidR="0074752B">
          <w:rPr>
            <w:noProof/>
            <w:webHidden/>
          </w:rPr>
          <w:fldChar w:fldCharType="begin"/>
        </w:r>
        <w:r w:rsidR="0074752B">
          <w:rPr>
            <w:noProof/>
            <w:webHidden/>
          </w:rPr>
          <w:instrText xml:space="preserve"> PAGEREF _Toc11706614 \h </w:instrText>
        </w:r>
        <w:r w:rsidR="0074752B">
          <w:rPr>
            <w:noProof/>
            <w:webHidden/>
          </w:rPr>
        </w:r>
        <w:r w:rsidR="0074752B">
          <w:rPr>
            <w:noProof/>
            <w:webHidden/>
          </w:rPr>
          <w:fldChar w:fldCharType="separate"/>
        </w:r>
        <w:r w:rsidR="0074752B">
          <w:rPr>
            <w:noProof/>
            <w:webHidden/>
          </w:rPr>
          <w:t>37</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615" w:history="1">
        <w:r w:rsidR="0074752B" w:rsidRPr="00883073">
          <w:rPr>
            <w:rStyle w:val="Hyperlink"/>
            <w:noProof/>
          </w:rPr>
          <w:t>7.5</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HL7 Purger</w:t>
        </w:r>
        <w:r w:rsidR="0074752B">
          <w:rPr>
            <w:noProof/>
            <w:webHidden/>
          </w:rPr>
          <w:tab/>
        </w:r>
        <w:r w:rsidR="0074752B">
          <w:rPr>
            <w:noProof/>
            <w:webHidden/>
          </w:rPr>
          <w:fldChar w:fldCharType="begin"/>
        </w:r>
        <w:r w:rsidR="0074752B">
          <w:rPr>
            <w:noProof/>
            <w:webHidden/>
          </w:rPr>
          <w:instrText xml:space="preserve"> PAGEREF _Toc11706615 \h </w:instrText>
        </w:r>
        <w:r w:rsidR="0074752B">
          <w:rPr>
            <w:noProof/>
            <w:webHidden/>
          </w:rPr>
        </w:r>
        <w:r w:rsidR="0074752B">
          <w:rPr>
            <w:noProof/>
            <w:webHidden/>
          </w:rPr>
          <w:fldChar w:fldCharType="separate"/>
        </w:r>
        <w:r w:rsidR="0074752B">
          <w:rPr>
            <w:noProof/>
            <w:webHidden/>
          </w:rPr>
          <w:t>38</w:t>
        </w:r>
        <w:r w:rsidR="0074752B">
          <w:rPr>
            <w:noProof/>
            <w:webHidden/>
          </w:rPr>
          <w:fldChar w:fldCharType="end"/>
        </w:r>
      </w:hyperlink>
    </w:p>
    <w:p w:rsidR="0074752B" w:rsidRDefault="00C70849">
      <w:pPr>
        <w:pStyle w:val="TOC1"/>
        <w:rPr>
          <w:rFonts w:asciiTheme="minorHAnsi" w:eastAsiaTheme="minorEastAsia" w:hAnsiTheme="minorHAnsi" w:cstheme="minorBidi"/>
          <w:b w:val="0"/>
          <w:noProof/>
          <w:color w:val="auto"/>
          <w:sz w:val="22"/>
          <w:szCs w:val="22"/>
          <w:lang w:eastAsia="en-US"/>
        </w:rPr>
      </w:pPr>
      <w:hyperlink w:anchor="_Toc11706616" w:history="1">
        <w:r w:rsidR="0074752B" w:rsidRPr="00883073">
          <w:rPr>
            <w:rStyle w:val="Hyperlink"/>
            <w:noProof/>
          </w:rPr>
          <w:t>8</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Callable Routines/Entry Points/Application Program Interfaces</w:t>
        </w:r>
        <w:r w:rsidR="0074752B">
          <w:rPr>
            <w:noProof/>
            <w:webHidden/>
          </w:rPr>
          <w:tab/>
        </w:r>
        <w:r w:rsidR="0074752B">
          <w:rPr>
            <w:noProof/>
            <w:webHidden/>
          </w:rPr>
          <w:fldChar w:fldCharType="begin"/>
        </w:r>
        <w:r w:rsidR="0074752B">
          <w:rPr>
            <w:noProof/>
            <w:webHidden/>
          </w:rPr>
          <w:instrText xml:space="preserve"> PAGEREF _Toc11706616 \h </w:instrText>
        </w:r>
        <w:r w:rsidR="0074752B">
          <w:rPr>
            <w:noProof/>
            <w:webHidden/>
          </w:rPr>
        </w:r>
        <w:r w:rsidR="0074752B">
          <w:rPr>
            <w:noProof/>
            <w:webHidden/>
          </w:rPr>
          <w:fldChar w:fldCharType="separate"/>
        </w:r>
        <w:r w:rsidR="0074752B">
          <w:rPr>
            <w:noProof/>
            <w:webHidden/>
          </w:rPr>
          <w:t>39</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617" w:history="1">
        <w:r w:rsidR="0074752B" w:rsidRPr="00883073">
          <w:rPr>
            <w:rStyle w:val="Hyperlink"/>
            <w:noProof/>
          </w:rPr>
          <w:t>^SDMHAD</w:t>
        </w:r>
        <w:r w:rsidR="0074752B">
          <w:rPr>
            <w:noProof/>
            <w:webHidden/>
          </w:rPr>
          <w:tab/>
        </w:r>
        <w:r w:rsidR="0074752B">
          <w:rPr>
            <w:noProof/>
            <w:webHidden/>
          </w:rPr>
          <w:fldChar w:fldCharType="begin"/>
        </w:r>
        <w:r w:rsidR="0074752B">
          <w:rPr>
            <w:noProof/>
            <w:webHidden/>
          </w:rPr>
          <w:instrText xml:space="preserve"> PAGEREF _Toc11706617 \h </w:instrText>
        </w:r>
        <w:r w:rsidR="0074752B">
          <w:rPr>
            <w:noProof/>
            <w:webHidden/>
          </w:rPr>
        </w:r>
        <w:r w:rsidR="0074752B">
          <w:rPr>
            <w:noProof/>
            <w:webHidden/>
          </w:rPr>
          <w:fldChar w:fldCharType="separate"/>
        </w:r>
        <w:r w:rsidR="0074752B">
          <w:rPr>
            <w:noProof/>
            <w:webHidden/>
          </w:rPr>
          <w:t>39</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618" w:history="1">
        <w:r w:rsidR="0074752B" w:rsidRPr="00883073">
          <w:rPr>
            <w:rStyle w:val="Hyperlink"/>
            <w:noProof/>
          </w:rPr>
          <w:t>^SDMHAD1</w:t>
        </w:r>
        <w:r w:rsidR="0074752B">
          <w:rPr>
            <w:noProof/>
            <w:webHidden/>
          </w:rPr>
          <w:tab/>
        </w:r>
        <w:r w:rsidR="0074752B">
          <w:rPr>
            <w:noProof/>
            <w:webHidden/>
          </w:rPr>
          <w:fldChar w:fldCharType="begin"/>
        </w:r>
        <w:r w:rsidR="0074752B">
          <w:rPr>
            <w:noProof/>
            <w:webHidden/>
          </w:rPr>
          <w:instrText xml:space="preserve"> PAGEREF _Toc11706618 \h </w:instrText>
        </w:r>
        <w:r w:rsidR="0074752B">
          <w:rPr>
            <w:noProof/>
            <w:webHidden/>
          </w:rPr>
        </w:r>
        <w:r w:rsidR="0074752B">
          <w:rPr>
            <w:noProof/>
            <w:webHidden/>
          </w:rPr>
          <w:fldChar w:fldCharType="separate"/>
        </w:r>
        <w:r w:rsidR="0074752B">
          <w:rPr>
            <w:noProof/>
            <w:webHidden/>
          </w:rPr>
          <w:t>41</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619" w:history="1">
        <w:r w:rsidR="0074752B" w:rsidRPr="00883073">
          <w:rPr>
            <w:rStyle w:val="Hyperlink"/>
            <w:noProof/>
          </w:rPr>
          <w:t>^SDMHNS</w:t>
        </w:r>
        <w:r w:rsidR="0074752B">
          <w:rPr>
            <w:noProof/>
            <w:webHidden/>
          </w:rPr>
          <w:tab/>
        </w:r>
        <w:r w:rsidR="0074752B">
          <w:rPr>
            <w:noProof/>
            <w:webHidden/>
          </w:rPr>
          <w:fldChar w:fldCharType="begin"/>
        </w:r>
        <w:r w:rsidR="0074752B">
          <w:rPr>
            <w:noProof/>
            <w:webHidden/>
          </w:rPr>
          <w:instrText xml:space="preserve"> PAGEREF _Toc11706619 \h </w:instrText>
        </w:r>
        <w:r w:rsidR="0074752B">
          <w:rPr>
            <w:noProof/>
            <w:webHidden/>
          </w:rPr>
        </w:r>
        <w:r w:rsidR="0074752B">
          <w:rPr>
            <w:noProof/>
            <w:webHidden/>
          </w:rPr>
          <w:fldChar w:fldCharType="separate"/>
        </w:r>
        <w:r w:rsidR="0074752B">
          <w:rPr>
            <w:noProof/>
            <w:webHidden/>
          </w:rPr>
          <w:t>44</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620" w:history="1">
        <w:r w:rsidR="0074752B" w:rsidRPr="00883073">
          <w:rPr>
            <w:rStyle w:val="Hyperlink"/>
            <w:noProof/>
          </w:rPr>
          <w:t>^SDMHNS1</w:t>
        </w:r>
        <w:r w:rsidR="0074752B">
          <w:rPr>
            <w:noProof/>
            <w:webHidden/>
          </w:rPr>
          <w:tab/>
        </w:r>
        <w:r w:rsidR="0074752B">
          <w:rPr>
            <w:noProof/>
            <w:webHidden/>
          </w:rPr>
          <w:fldChar w:fldCharType="begin"/>
        </w:r>
        <w:r w:rsidR="0074752B">
          <w:rPr>
            <w:noProof/>
            <w:webHidden/>
          </w:rPr>
          <w:instrText xml:space="preserve"> PAGEREF _Toc11706620 \h </w:instrText>
        </w:r>
        <w:r w:rsidR="0074752B">
          <w:rPr>
            <w:noProof/>
            <w:webHidden/>
          </w:rPr>
        </w:r>
        <w:r w:rsidR="0074752B">
          <w:rPr>
            <w:noProof/>
            <w:webHidden/>
          </w:rPr>
          <w:fldChar w:fldCharType="separate"/>
        </w:r>
        <w:r w:rsidR="0074752B">
          <w:rPr>
            <w:noProof/>
            <w:webHidden/>
          </w:rPr>
          <w:t>46</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621" w:history="1">
        <w:r w:rsidR="0074752B" w:rsidRPr="00883073">
          <w:rPr>
            <w:rStyle w:val="Hyperlink"/>
            <w:noProof/>
          </w:rPr>
          <w:t>^SDAMQ</w:t>
        </w:r>
        <w:r w:rsidR="0074752B">
          <w:rPr>
            <w:noProof/>
            <w:webHidden/>
          </w:rPr>
          <w:tab/>
        </w:r>
        <w:r w:rsidR="0074752B">
          <w:rPr>
            <w:noProof/>
            <w:webHidden/>
          </w:rPr>
          <w:fldChar w:fldCharType="begin"/>
        </w:r>
        <w:r w:rsidR="0074752B">
          <w:rPr>
            <w:noProof/>
            <w:webHidden/>
          </w:rPr>
          <w:instrText xml:space="preserve"> PAGEREF _Toc11706621 \h </w:instrText>
        </w:r>
        <w:r w:rsidR="0074752B">
          <w:rPr>
            <w:noProof/>
            <w:webHidden/>
          </w:rPr>
        </w:r>
        <w:r w:rsidR="0074752B">
          <w:rPr>
            <w:noProof/>
            <w:webHidden/>
          </w:rPr>
          <w:fldChar w:fldCharType="separate"/>
        </w:r>
        <w:r w:rsidR="0074752B">
          <w:rPr>
            <w:noProof/>
            <w:webHidden/>
          </w:rPr>
          <w:t>48</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622" w:history="1">
        <w:r w:rsidR="0074752B" w:rsidRPr="00883073">
          <w:rPr>
            <w:rStyle w:val="Hyperlink"/>
            <w:noProof/>
          </w:rPr>
          <w:t>EN^SDMHPRO</w:t>
        </w:r>
        <w:r w:rsidR="0074752B">
          <w:rPr>
            <w:noProof/>
            <w:webHidden/>
          </w:rPr>
          <w:tab/>
        </w:r>
        <w:r w:rsidR="0074752B">
          <w:rPr>
            <w:noProof/>
            <w:webHidden/>
          </w:rPr>
          <w:fldChar w:fldCharType="begin"/>
        </w:r>
        <w:r w:rsidR="0074752B">
          <w:rPr>
            <w:noProof/>
            <w:webHidden/>
          </w:rPr>
          <w:instrText xml:space="preserve"> PAGEREF _Toc11706622 \h </w:instrText>
        </w:r>
        <w:r w:rsidR="0074752B">
          <w:rPr>
            <w:noProof/>
            <w:webHidden/>
          </w:rPr>
        </w:r>
        <w:r w:rsidR="0074752B">
          <w:rPr>
            <w:noProof/>
            <w:webHidden/>
          </w:rPr>
          <w:fldChar w:fldCharType="separate"/>
        </w:r>
        <w:r w:rsidR="0074752B">
          <w:rPr>
            <w:noProof/>
            <w:webHidden/>
          </w:rPr>
          <w:t>50</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623" w:history="1">
        <w:r w:rsidR="0074752B" w:rsidRPr="00883073">
          <w:rPr>
            <w:rStyle w:val="Hyperlink"/>
            <w:noProof/>
          </w:rPr>
          <w:t>^SDMHPRO1</w:t>
        </w:r>
        <w:r w:rsidR="0074752B">
          <w:rPr>
            <w:noProof/>
            <w:webHidden/>
          </w:rPr>
          <w:tab/>
        </w:r>
        <w:r w:rsidR="0074752B">
          <w:rPr>
            <w:noProof/>
            <w:webHidden/>
          </w:rPr>
          <w:fldChar w:fldCharType="begin"/>
        </w:r>
        <w:r w:rsidR="0074752B">
          <w:rPr>
            <w:noProof/>
            <w:webHidden/>
          </w:rPr>
          <w:instrText xml:space="preserve"> PAGEREF _Toc11706623 \h </w:instrText>
        </w:r>
        <w:r w:rsidR="0074752B">
          <w:rPr>
            <w:noProof/>
            <w:webHidden/>
          </w:rPr>
        </w:r>
        <w:r w:rsidR="0074752B">
          <w:rPr>
            <w:noProof/>
            <w:webHidden/>
          </w:rPr>
          <w:fldChar w:fldCharType="separate"/>
        </w:r>
        <w:r w:rsidR="0074752B">
          <w:rPr>
            <w:noProof/>
            <w:webHidden/>
          </w:rPr>
          <w:t>52</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624" w:history="1">
        <w:r w:rsidR="0074752B" w:rsidRPr="00883073">
          <w:rPr>
            <w:rStyle w:val="Hyperlink"/>
            <w:noProof/>
          </w:rPr>
          <w:t>EN^SDMHAP</w:t>
        </w:r>
        <w:r w:rsidR="0074752B">
          <w:rPr>
            <w:noProof/>
            <w:webHidden/>
          </w:rPr>
          <w:tab/>
        </w:r>
        <w:r w:rsidR="0074752B">
          <w:rPr>
            <w:noProof/>
            <w:webHidden/>
          </w:rPr>
          <w:fldChar w:fldCharType="begin"/>
        </w:r>
        <w:r w:rsidR="0074752B">
          <w:rPr>
            <w:noProof/>
            <w:webHidden/>
          </w:rPr>
          <w:instrText xml:space="preserve"> PAGEREF _Toc11706624 \h </w:instrText>
        </w:r>
        <w:r w:rsidR="0074752B">
          <w:rPr>
            <w:noProof/>
            <w:webHidden/>
          </w:rPr>
        </w:r>
        <w:r w:rsidR="0074752B">
          <w:rPr>
            <w:noProof/>
            <w:webHidden/>
          </w:rPr>
          <w:fldChar w:fldCharType="separate"/>
        </w:r>
        <w:r w:rsidR="0074752B">
          <w:rPr>
            <w:noProof/>
            <w:webHidden/>
          </w:rPr>
          <w:t>55</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625" w:history="1">
        <w:r w:rsidR="0074752B" w:rsidRPr="00883073">
          <w:rPr>
            <w:rStyle w:val="Hyperlink"/>
            <w:noProof/>
          </w:rPr>
          <w:t>EN^SDMHAP1</w:t>
        </w:r>
        <w:r w:rsidR="0074752B">
          <w:rPr>
            <w:noProof/>
            <w:webHidden/>
          </w:rPr>
          <w:tab/>
        </w:r>
        <w:r w:rsidR="0074752B">
          <w:rPr>
            <w:noProof/>
            <w:webHidden/>
          </w:rPr>
          <w:fldChar w:fldCharType="begin"/>
        </w:r>
        <w:r w:rsidR="0074752B">
          <w:rPr>
            <w:noProof/>
            <w:webHidden/>
          </w:rPr>
          <w:instrText xml:space="preserve"> PAGEREF _Toc11706625 \h </w:instrText>
        </w:r>
        <w:r w:rsidR="0074752B">
          <w:rPr>
            <w:noProof/>
            <w:webHidden/>
          </w:rPr>
        </w:r>
        <w:r w:rsidR="0074752B">
          <w:rPr>
            <w:noProof/>
            <w:webHidden/>
          </w:rPr>
          <w:fldChar w:fldCharType="separate"/>
        </w:r>
        <w:r w:rsidR="0074752B">
          <w:rPr>
            <w:noProof/>
            <w:webHidden/>
          </w:rPr>
          <w:t>58</w:t>
        </w:r>
        <w:r w:rsidR="0074752B">
          <w:rPr>
            <w:noProof/>
            <w:webHidden/>
          </w:rPr>
          <w:fldChar w:fldCharType="end"/>
        </w:r>
      </w:hyperlink>
    </w:p>
    <w:p w:rsidR="0074752B" w:rsidRDefault="00C70849">
      <w:pPr>
        <w:pStyle w:val="TOC1"/>
        <w:rPr>
          <w:rFonts w:asciiTheme="minorHAnsi" w:eastAsiaTheme="minorEastAsia" w:hAnsiTheme="minorHAnsi" w:cstheme="minorBidi"/>
          <w:b w:val="0"/>
          <w:noProof/>
          <w:color w:val="auto"/>
          <w:sz w:val="22"/>
          <w:szCs w:val="22"/>
          <w:lang w:eastAsia="en-US"/>
        </w:rPr>
      </w:pPr>
      <w:hyperlink w:anchor="_Toc11706626" w:history="1">
        <w:r w:rsidR="0074752B" w:rsidRPr="00883073">
          <w:rPr>
            <w:rStyle w:val="Hyperlink"/>
            <w:noProof/>
            <w:lang w:eastAsia="en-US"/>
          </w:rPr>
          <w:t>9</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lang w:eastAsia="en-US"/>
          </w:rPr>
          <w:t>External/Internal Relations</w:t>
        </w:r>
        <w:r w:rsidR="0074752B">
          <w:rPr>
            <w:noProof/>
            <w:webHidden/>
          </w:rPr>
          <w:tab/>
        </w:r>
        <w:r w:rsidR="0074752B">
          <w:rPr>
            <w:noProof/>
            <w:webHidden/>
          </w:rPr>
          <w:fldChar w:fldCharType="begin"/>
        </w:r>
        <w:r w:rsidR="0074752B">
          <w:rPr>
            <w:noProof/>
            <w:webHidden/>
          </w:rPr>
          <w:instrText xml:space="preserve"> PAGEREF _Toc11706626 \h </w:instrText>
        </w:r>
        <w:r w:rsidR="0074752B">
          <w:rPr>
            <w:noProof/>
            <w:webHidden/>
          </w:rPr>
        </w:r>
        <w:r w:rsidR="0074752B">
          <w:rPr>
            <w:noProof/>
            <w:webHidden/>
          </w:rPr>
          <w:fldChar w:fldCharType="separate"/>
        </w:r>
        <w:r w:rsidR="0074752B">
          <w:rPr>
            <w:noProof/>
            <w:webHidden/>
          </w:rPr>
          <w:t>61</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627" w:history="1">
        <w:r w:rsidR="0074752B" w:rsidRPr="00883073">
          <w:rPr>
            <w:rStyle w:val="Hyperlink"/>
            <w:noProof/>
          </w:rPr>
          <w:t>9.1</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External Relations</w:t>
        </w:r>
        <w:r w:rsidR="0074752B">
          <w:rPr>
            <w:noProof/>
            <w:webHidden/>
          </w:rPr>
          <w:tab/>
        </w:r>
        <w:r w:rsidR="0074752B">
          <w:rPr>
            <w:noProof/>
            <w:webHidden/>
          </w:rPr>
          <w:fldChar w:fldCharType="begin"/>
        </w:r>
        <w:r w:rsidR="0074752B">
          <w:rPr>
            <w:noProof/>
            <w:webHidden/>
          </w:rPr>
          <w:instrText xml:space="preserve"> PAGEREF _Toc11706627 \h </w:instrText>
        </w:r>
        <w:r w:rsidR="0074752B">
          <w:rPr>
            <w:noProof/>
            <w:webHidden/>
          </w:rPr>
        </w:r>
        <w:r w:rsidR="0074752B">
          <w:rPr>
            <w:noProof/>
            <w:webHidden/>
          </w:rPr>
          <w:fldChar w:fldCharType="separate"/>
        </w:r>
        <w:r w:rsidR="0074752B">
          <w:rPr>
            <w:noProof/>
            <w:webHidden/>
          </w:rPr>
          <w:t>61</w:t>
        </w:r>
        <w:r w:rsidR="0074752B">
          <w:rPr>
            <w:noProof/>
            <w:webHidden/>
          </w:rPr>
          <w:fldChar w:fldCharType="end"/>
        </w:r>
      </w:hyperlink>
    </w:p>
    <w:p w:rsidR="0074752B" w:rsidRDefault="00C70849">
      <w:pPr>
        <w:pStyle w:val="TOC1"/>
        <w:rPr>
          <w:rFonts w:asciiTheme="minorHAnsi" w:eastAsiaTheme="minorEastAsia" w:hAnsiTheme="minorHAnsi" w:cstheme="minorBidi"/>
          <w:b w:val="0"/>
          <w:noProof/>
          <w:color w:val="auto"/>
          <w:sz w:val="22"/>
          <w:szCs w:val="22"/>
          <w:lang w:eastAsia="en-US"/>
        </w:rPr>
      </w:pPr>
      <w:hyperlink w:anchor="_Toc11706628" w:history="1">
        <w:r w:rsidR="0074752B" w:rsidRPr="00883073">
          <w:rPr>
            <w:rStyle w:val="Hyperlink"/>
            <w:noProof/>
            <w:lang w:eastAsia="en-US"/>
          </w:rPr>
          <w:t>10</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lang w:eastAsia="en-US"/>
          </w:rPr>
          <w:t>DBIA Agreements</w:t>
        </w:r>
        <w:r w:rsidR="0074752B">
          <w:rPr>
            <w:noProof/>
            <w:webHidden/>
          </w:rPr>
          <w:tab/>
        </w:r>
        <w:r w:rsidR="0074752B">
          <w:rPr>
            <w:noProof/>
            <w:webHidden/>
          </w:rPr>
          <w:fldChar w:fldCharType="begin"/>
        </w:r>
        <w:r w:rsidR="0074752B">
          <w:rPr>
            <w:noProof/>
            <w:webHidden/>
          </w:rPr>
          <w:instrText xml:space="preserve"> PAGEREF _Toc11706628 \h </w:instrText>
        </w:r>
        <w:r w:rsidR="0074752B">
          <w:rPr>
            <w:noProof/>
            <w:webHidden/>
          </w:rPr>
        </w:r>
        <w:r w:rsidR="0074752B">
          <w:rPr>
            <w:noProof/>
            <w:webHidden/>
          </w:rPr>
          <w:fldChar w:fldCharType="separate"/>
        </w:r>
        <w:r w:rsidR="0074752B">
          <w:rPr>
            <w:noProof/>
            <w:webHidden/>
          </w:rPr>
          <w:t>64</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629" w:history="1">
        <w:r w:rsidR="0074752B" w:rsidRPr="00883073">
          <w:rPr>
            <w:rStyle w:val="Hyperlink"/>
            <w:noProof/>
          </w:rPr>
          <w:t>10.1</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DBIA AGREEMENTS - CUSTODIAL PACKAGE</w:t>
        </w:r>
        <w:r w:rsidR="0074752B">
          <w:rPr>
            <w:noProof/>
            <w:webHidden/>
          </w:rPr>
          <w:tab/>
        </w:r>
        <w:r w:rsidR="0074752B">
          <w:rPr>
            <w:noProof/>
            <w:webHidden/>
          </w:rPr>
          <w:fldChar w:fldCharType="begin"/>
        </w:r>
        <w:r w:rsidR="0074752B">
          <w:rPr>
            <w:noProof/>
            <w:webHidden/>
          </w:rPr>
          <w:instrText xml:space="preserve"> PAGEREF _Toc11706629 \h </w:instrText>
        </w:r>
        <w:r w:rsidR="0074752B">
          <w:rPr>
            <w:noProof/>
            <w:webHidden/>
          </w:rPr>
        </w:r>
        <w:r w:rsidR="0074752B">
          <w:rPr>
            <w:noProof/>
            <w:webHidden/>
          </w:rPr>
          <w:fldChar w:fldCharType="separate"/>
        </w:r>
        <w:r w:rsidR="0074752B">
          <w:rPr>
            <w:noProof/>
            <w:webHidden/>
          </w:rPr>
          <w:t>64</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630" w:history="1">
        <w:r w:rsidR="0074752B" w:rsidRPr="00883073">
          <w:rPr>
            <w:rStyle w:val="Hyperlink"/>
            <w:noProof/>
          </w:rPr>
          <w:t>10.2</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DBIA AGREEMENTS - SUBSCRIBER PACKAGE</w:t>
        </w:r>
        <w:r w:rsidR="0074752B">
          <w:rPr>
            <w:noProof/>
            <w:webHidden/>
          </w:rPr>
          <w:tab/>
        </w:r>
        <w:r w:rsidR="0074752B">
          <w:rPr>
            <w:noProof/>
            <w:webHidden/>
          </w:rPr>
          <w:fldChar w:fldCharType="begin"/>
        </w:r>
        <w:r w:rsidR="0074752B">
          <w:rPr>
            <w:noProof/>
            <w:webHidden/>
          </w:rPr>
          <w:instrText xml:space="preserve"> PAGEREF _Toc11706630 \h </w:instrText>
        </w:r>
        <w:r w:rsidR="0074752B">
          <w:rPr>
            <w:noProof/>
            <w:webHidden/>
          </w:rPr>
        </w:r>
        <w:r w:rsidR="0074752B">
          <w:rPr>
            <w:noProof/>
            <w:webHidden/>
          </w:rPr>
          <w:fldChar w:fldCharType="separate"/>
        </w:r>
        <w:r w:rsidR="0074752B">
          <w:rPr>
            <w:noProof/>
            <w:webHidden/>
          </w:rPr>
          <w:t>64</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631" w:history="1">
        <w:r w:rsidR="0074752B" w:rsidRPr="00883073">
          <w:rPr>
            <w:rStyle w:val="Hyperlink"/>
            <w:noProof/>
          </w:rPr>
          <w:t>10.3</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Internal Relations</w:t>
        </w:r>
        <w:r w:rsidR="0074752B">
          <w:rPr>
            <w:noProof/>
            <w:webHidden/>
          </w:rPr>
          <w:tab/>
        </w:r>
        <w:r w:rsidR="0074752B">
          <w:rPr>
            <w:noProof/>
            <w:webHidden/>
          </w:rPr>
          <w:fldChar w:fldCharType="begin"/>
        </w:r>
        <w:r w:rsidR="0074752B">
          <w:rPr>
            <w:noProof/>
            <w:webHidden/>
          </w:rPr>
          <w:instrText xml:space="preserve"> PAGEREF _Toc11706631 \h </w:instrText>
        </w:r>
        <w:r w:rsidR="0074752B">
          <w:rPr>
            <w:noProof/>
            <w:webHidden/>
          </w:rPr>
        </w:r>
        <w:r w:rsidR="0074752B">
          <w:rPr>
            <w:noProof/>
            <w:webHidden/>
          </w:rPr>
          <w:fldChar w:fldCharType="separate"/>
        </w:r>
        <w:r w:rsidR="0074752B">
          <w:rPr>
            <w:noProof/>
            <w:webHidden/>
          </w:rPr>
          <w:t>64</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632" w:history="1">
        <w:r w:rsidR="0074752B" w:rsidRPr="00883073">
          <w:rPr>
            <w:rStyle w:val="Hyperlink"/>
            <w:noProof/>
          </w:rPr>
          <w:t>10.4</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Package-Wide Variables</w:t>
        </w:r>
        <w:r w:rsidR="0074752B">
          <w:rPr>
            <w:noProof/>
            <w:webHidden/>
          </w:rPr>
          <w:tab/>
        </w:r>
        <w:r w:rsidR="0074752B">
          <w:rPr>
            <w:noProof/>
            <w:webHidden/>
          </w:rPr>
          <w:fldChar w:fldCharType="begin"/>
        </w:r>
        <w:r w:rsidR="0074752B">
          <w:rPr>
            <w:noProof/>
            <w:webHidden/>
          </w:rPr>
          <w:instrText xml:space="preserve"> PAGEREF _Toc11706632 \h </w:instrText>
        </w:r>
        <w:r w:rsidR="0074752B">
          <w:rPr>
            <w:noProof/>
            <w:webHidden/>
          </w:rPr>
        </w:r>
        <w:r w:rsidR="0074752B">
          <w:rPr>
            <w:noProof/>
            <w:webHidden/>
          </w:rPr>
          <w:fldChar w:fldCharType="separate"/>
        </w:r>
        <w:r w:rsidR="0074752B">
          <w:rPr>
            <w:noProof/>
            <w:webHidden/>
          </w:rPr>
          <w:t>64</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633" w:history="1">
        <w:r w:rsidR="0074752B" w:rsidRPr="00883073">
          <w:rPr>
            <w:rStyle w:val="Hyperlink"/>
            <w:noProof/>
          </w:rPr>
          <w:t>10.5</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VADPT Variables</w:t>
        </w:r>
        <w:r w:rsidR="0074752B">
          <w:rPr>
            <w:noProof/>
            <w:webHidden/>
          </w:rPr>
          <w:tab/>
        </w:r>
        <w:r w:rsidR="0074752B">
          <w:rPr>
            <w:noProof/>
            <w:webHidden/>
          </w:rPr>
          <w:fldChar w:fldCharType="begin"/>
        </w:r>
        <w:r w:rsidR="0074752B">
          <w:rPr>
            <w:noProof/>
            <w:webHidden/>
          </w:rPr>
          <w:instrText xml:space="preserve"> PAGEREF _Toc11706633 \h </w:instrText>
        </w:r>
        <w:r w:rsidR="0074752B">
          <w:rPr>
            <w:noProof/>
            <w:webHidden/>
          </w:rPr>
        </w:r>
        <w:r w:rsidR="0074752B">
          <w:rPr>
            <w:noProof/>
            <w:webHidden/>
          </w:rPr>
          <w:fldChar w:fldCharType="separate"/>
        </w:r>
        <w:r w:rsidR="0074752B">
          <w:rPr>
            <w:noProof/>
            <w:webHidden/>
          </w:rPr>
          <w:t>64</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634" w:history="1">
        <w:r w:rsidR="0074752B" w:rsidRPr="00883073">
          <w:rPr>
            <w:rStyle w:val="Hyperlink"/>
            <w:noProof/>
          </w:rPr>
          <w:t>10.5.1</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Scheduling Variables</w:t>
        </w:r>
        <w:r w:rsidR="0074752B">
          <w:rPr>
            <w:noProof/>
            <w:webHidden/>
          </w:rPr>
          <w:tab/>
        </w:r>
        <w:r w:rsidR="0074752B">
          <w:rPr>
            <w:noProof/>
            <w:webHidden/>
          </w:rPr>
          <w:fldChar w:fldCharType="begin"/>
        </w:r>
        <w:r w:rsidR="0074752B">
          <w:rPr>
            <w:noProof/>
            <w:webHidden/>
          </w:rPr>
          <w:instrText xml:space="preserve"> PAGEREF _Toc11706634 \h </w:instrText>
        </w:r>
        <w:r w:rsidR="0074752B">
          <w:rPr>
            <w:noProof/>
            <w:webHidden/>
          </w:rPr>
        </w:r>
        <w:r w:rsidR="0074752B">
          <w:rPr>
            <w:noProof/>
            <w:webHidden/>
          </w:rPr>
          <w:fldChar w:fldCharType="separate"/>
        </w:r>
        <w:r w:rsidR="0074752B">
          <w:rPr>
            <w:noProof/>
            <w:webHidden/>
          </w:rPr>
          <w:t>65</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635" w:history="1">
        <w:r w:rsidR="0074752B" w:rsidRPr="00883073">
          <w:rPr>
            <w:rStyle w:val="Hyperlink"/>
            <w:noProof/>
          </w:rPr>
          <w:t>10.5.2</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Patient Record Flag Variables</w:t>
        </w:r>
        <w:r w:rsidR="0074752B">
          <w:rPr>
            <w:noProof/>
            <w:webHidden/>
          </w:rPr>
          <w:tab/>
        </w:r>
        <w:r w:rsidR="0074752B">
          <w:rPr>
            <w:noProof/>
            <w:webHidden/>
          </w:rPr>
          <w:fldChar w:fldCharType="begin"/>
        </w:r>
        <w:r w:rsidR="0074752B">
          <w:rPr>
            <w:noProof/>
            <w:webHidden/>
          </w:rPr>
          <w:instrText xml:space="preserve"> PAGEREF _Toc11706635 \h </w:instrText>
        </w:r>
        <w:r w:rsidR="0074752B">
          <w:rPr>
            <w:noProof/>
            <w:webHidden/>
          </w:rPr>
        </w:r>
        <w:r w:rsidR="0074752B">
          <w:rPr>
            <w:noProof/>
            <w:webHidden/>
          </w:rPr>
          <w:fldChar w:fldCharType="separate"/>
        </w:r>
        <w:r w:rsidR="0074752B">
          <w:rPr>
            <w:noProof/>
            <w:webHidden/>
          </w:rPr>
          <w:t>66</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636" w:history="1">
        <w:r w:rsidR="0074752B" w:rsidRPr="00883073">
          <w:rPr>
            <w:rStyle w:val="Hyperlink"/>
            <w:noProof/>
          </w:rPr>
          <w:t>10.6</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VAUTOMA</w:t>
        </w:r>
        <w:r w:rsidR="0074752B">
          <w:rPr>
            <w:noProof/>
            <w:webHidden/>
          </w:rPr>
          <w:tab/>
        </w:r>
        <w:r w:rsidR="0074752B">
          <w:rPr>
            <w:noProof/>
            <w:webHidden/>
          </w:rPr>
          <w:fldChar w:fldCharType="begin"/>
        </w:r>
        <w:r w:rsidR="0074752B">
          <w:rPr>
            <w:noProof/>
            <w:webHidden/>
          </w:rPr>
          <w:instrText xml:space="preserve"> PAGEREF _Toc11706636 \h </w:instrText>
        </w:r>
        <w:r w:rsidR="0074752B">
          <w:rPr>
            <w:noProof/>
            <w:webHidden/>
          </w:rPr>
        </w:r>
        <w:r w:rsidR="0074752B">
          <w:rPr>
            <w:noProof/>
            <w:webHidden/>
          </w:rPr>
          <w:fldChar w:fldCharType="separate"/>
        </w:r>
        <w:r w:rsidR="0074752B">
          <w:rPr>
            <w:noProof/>
            <w:webHidden/>
          </w:rPr>
          <w:t>72</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637" w:history="1">
        <w:r w:rsidR="0074752B" w:rsidRPr="00883073">
          <w:rPr>
            <w:rStyle w:val="Hyperlink"/>
            <w:noProof/>
          </w:rPr>
          <w:t>10.7</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VAFMON</w:t>
        </w:r>
        <w:r w:rsidR="0074752B">
          <w:rPr>
            <w:noProof/>
            <w:webHidden/>
          </w:rPr>
          <w:tab/>
        </w:r>
        <w:r w:rsidR="0074752B">
          <w:rPr>
            <w:noProof/>
            <w:webHidden/>
          </w:rPr>
          <w:fldChar w:fldCharType="begin"/>
        </w:r>
        <w:r w:rsidR="0074752B">
          <w:rPr>
            <w:noProof/>
            <w:webHidden/>
          </w:rPr>
          <w:instrText xml:space="preserve"> PAGEREF _Toc11706637 \h </w:instrText>
        </w:r>
        <w:r w:rsidR="0074752B">
          <w:rPr>
            <w:noProof/>
            <w:webHidden/>
          </w:rPr>
        </w:r>
        <w:r w:rsidR="0074752B">
          <w:rPr>
            <w:noProof/>
            <w:webHidden/>
          </w:rPr>
          <w:fldChar w:fldCharType="separate"/>
        </w:r>
        <w:r w:rsidR="0074752B">
          <w:rPr>
            <w:noProof/>
            <w:webHidden/>
          </w:rPr>
          <w:t>72</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638" w:history="1">
        <w:r w:rsidR="0074752B" w:rsidRPr="00883073">
          <w:rPr>
            <w:rStyle w:val="Hyperlink"/>
            <w:noProof/>
          </w:rPr>
          <w:t>10.8</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AIT</w:t>
        </w:r>
        <w:r w:rsidR="0074752B">
          <w:rPr>
            <w:noProof/>
            <w:webHidden/>
          </w:rPr>
          <w:tab/>
        </w:r>
        <w:r w:rsidR="0074752B">
          <w:rPr>
            <w:noProof/>
            <w:webHidden/>
          </w:rPr>
          <w:fldChar w:fldCharType="begin"/>
        </w:r>
        <w:r w:rsidR="0074752B">
          <w:rPr>
            <w:noProof/>
            <w:webHidden/>
          </w:rPr>
          <w:instrText xml:space="preserve"> PAGEREF _Toc11706638 \h </w:instrText>
        </w:r>
        <w:r w:rsidR="0074752B">
          <w:rPr>
            <w:noProof/>
            <w:webHidden/>
          </w:rPr>
        </w:r>
        <w:r w:rsidR="0074752B">
          <w:rPr>
            <w:noProof/>
            <w:webHidden/>
          </w:rPr>
          <w:fldChar w:fldCharType="separate"/>
        </w:r>
        <w:r w:rsidR="0074752B">
          <w:rPr>
            <w:noProof/>
            <w:webHidden/>
          </w:rPr>
          <w:t>73</w:t>
        </w:r>
        <w:r w:rsidR="0074752B">
          <w:rPr>
            <w:noProof/>
            <w:webHidden/>
          </w:rPr>
          <w:fldChar w:fldCharType="end"/>
        </w:r>
      </w:hyperlink>
    </w:p>
    <w:p w:rsidR="0074752B" w:rsidRDefault="00C70849">
      <w:pPr>
        <w:pStyle w:val="TOC1"/>
        <w:rPr>
          <w:rFonts w:asciiTheme="minorHAnsi" w:eastAsiaTheme="minorEastAsia" w:hAnsiTheme="minorHAnsi" w:cstheme="minorBidi"/>
          <w:b w:val="0"/>
          <w:noProof/>
          <w:color w:val="auto"/>
          <w:sz w:val="22"/>
          <w:szCs w:val="22"/>
          <w:lang w:eastAsia="en-US"/>
        </w:rPr>
      </w:pPr>
      <w:hyperlink w:anchor="_Toc11706639" w:history="1">
        <w:r w:rsidR="0074752B" w:rsidRPr="00883073">
          <w:rPr>
            <w:rStyle w:val="Hyperlink"/>
            <w:noProof/>
          </w:rPr>
          <w:t>11</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How To Generate On-Line Documentation</w:t>
        </w:r>
        <w:r w:rsidR="0074752B">
          <w:rPr>
            <w:noProof/>
            <w:webHidden/>
          </w:rPr>
          <w:tab/>
        </w:r>
        <w:r w:rsidR="0074752B">
          <w:rPr>
            <w:noProof/>
            <w:webHidden/>
          </w:rPr>
          <w:fldChar w:fldCharType="begin"/>
        </w:r>
        <w:r w:rsidR="0074752B">
          <w:rPr>
            <w:noProof/>
            <w:webHidden/>
          </w:rPr>
          <w:instrText xml:space="preserve"> PAGEREF _Toc11706639 \h </w:instrText>
        </w:r>
        <w:r w:rsidR="0074752B">
          <w:rPr>
            <w:noProof/>
            <w:webHidden/>
          </w:rPr>
        </w:r>
        <w:r w:rsidR="0074752B">
          <w:rPr>
            <w:noProof/>
            <w:webHidden/>
          </w:rPr>
          <w:fldChar w:fldCharType="separate"/>
        </w:r>
        <w:r w:rsidR="0074752B">
          <w:rPr>
            <w:noProof/>
            <w:webHidden/>
          </w:rPr>
          <w:t>74</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640" w:history="1">
        <w:r w:rsidR="0074752B" w:rsidRPr="00883073">
          <w:rPr>
            <w:rStyle w:val="Hyperlink"/>
            <w:noProof/>
          </w:rPr>
          <w:t>11.1</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XINDEX</w:t>
        </w:r>
        <w:r w:rsidR="0074752B">
          <w:rPr>
            <w:noProof/>
            <w:webHidden/>
          </w:rPr>
          <w:tab/>
        </w:r>
        <w:r w:rsidR="0074752B">
          <w:rPr>
            <w:noProof/>
            <w:webHidden/>
          </w:rPr>
          <w:fldChar w:fldCharType="begin"/>
        </w:r>
        <w:r w:rsidR="0074752B">
          <w:rPr>
            <w:noProof/>
            <w:webHidden/>
          </w:rPr>
          <w:instrText xml:space="preserve"> PAGEREF _Toc11706640 \h </w:instrText>
        </w:r>
        <w:r w:rsidR="0074752B">
          <w:rPr>
            <w:noProof/>
            <w:webHidden/>
          </w:rPr>
        </w:r>
        <w:r w:rsidR="0074752B">
          <w:rPr>
            <w:noProof/>
            <w:webHidden/>
          </w:rPr>
          <w:fldChar w:fldCharType="separate"/>
        </w:r>
        <w:r w:rsidR="0074752B">
          <w:rPr>
            <w:noProof/>
            <w:webHidden/>
          </w:rPr>
          <w:t>74</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641" w:history="1">
        <w:r w:rsidR="0074752B" w:rsidRPr="00883073">
          <w:rPr>
            <w:rStyle w:val="Hyperlink"/>
            <w:noProof/>
          </w:rPr>
          <w:t>11.2</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INQUIRE TO OPTION FILE</w:t>
        </w:r>
        <w:r w:rsidR="0074752B">
          <w:rPr>
            <w:noProof/>
            <w:webHidden/>
          </w:rPr>
          <w:tab/>
        </w:r>
        <w:r w:rsidR="0074752B">
          <w:rPr>
            <w:noProof/>
            <w:webHidden/>
          </w:rPr>
          <w:fldChar w:fldCharType="begin"/>
        </w:r>
        <w:r w:rsidR="0074752B">
          <w:rPr>
            <w:noProof/>
            <w:webHidden/>
          </w:rPr>
          <w:instrText xml:space="preserve"> PAGEREF _Toc11706641 \h </w:instrText>
        </w:r>
        <w:r w:rsidR="0074752B">
          <w:rPr>
            <w:noProof/>
            <w:webHidden/>
          </w:rPr>
        </w:r>
        <w:r w:rsidR="0074752B">
          <w:rPr>
            <w:noProof/>
            <w:webHidden/>
          </w:rPr>
          <w:fldChar w:fldCharType="separate"/>
        </w:r>
        <w:r w:rsidR="0074752B">
          <w:rPr>
            <w:noProof/>
            <w:webHidden/>
          </w:rPr>
          <w:t>74</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642" w:history="1">
        <w:r w:rsidR="0074752B" w:rsidRPr="00883073">
          <w:rPr>
            <w:rStyle w:val="Hyperlink"/>
            <w:noProof/>
          </w:rPr>
          <w:t>11.3</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LIST FILE ATTRIBUTES</w:t>
        </w:r>
        <w:r w:rsidR="0074752B">
          <w:rPr>
            <w:noProof/>
            <w:webHidden/>
          </w:rPr>
          <w:tab/>
        </w:r>
        <w:r w:rsidR="0074752B">
          <w:rPr>
            <w:noProof/>
            <w:webHidden/>
          </w:rPr>
          <w:fldChar w:fldCharType="begin"/>
        </w:r>
        <w:r w:rsidR="0074752B">
          <w:rPr>
            <w:noProof/>
            <w:webHidden/>
          </w:rPr>
          <w:instrText xml:space="preserve"> PAGEREF _Toc11706642 \h </w:instrText>
        </w:r>
        <w:r w:rsidR="0074752B">
          <w:rPr>
            <w:noProof/>
            <w:webHidden/>
          </w:rPr>
        </w:r>
        <w:r w:rsidR="0074752B">
          <w:rPr>
            <w:noProof/>
            <w:webHidden/>
          </w:rPr>
          <w:fldChar w:fldCharType="separate"/>
        </w:r>
        <w:r w:rsidR="0074752B">
          <w:rPr>
            <w:noProof/>
            <w:webHidden/>
          </w:rPr>
          <w:t>75</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643" w:history="1">
        <w:r w:rsidR="0074752B" w:rsidRPr="00883073">
          <w:rPr>
            <w:rStyle w:val="Hyperlink"/>
            <w:noProof/>
          </w:rPr>
          <w:t>11.4</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Security</w:t>
        </w:r>
        <w:r w:rsidR="0074752B">
          <w:rPr>
            <w:noProof/>
            <w:webHidden/>
          </w:rPr>
          <w:tab/>
        </w:r>
        <w:r w:rsidR="0074752B">
          <w:rPr>
            <w:noProof/>
            <w:webHidden/>
          </w:rPr>
          <w:fldChar w:fldCharType="begin"/>
        </w:r>
        <w:r w:rsidR="0074752B">
          <w:rPr>
            <w:noProof/>
            <w:webHidden/>
          </w:rPr>
          <w:instrText xml:space="preserve"> PAGEREF _Toc11706643 \h </w:instrText>
        </w:r>
        <w:r w:rsidR="0074752B">
          <w:rPr>
            <w:noProof/>
            <w:webHidden/>
          </w:rPr>
        </w:r>
        <w:r w:rsidR="0074752B">
          <w:rPr>
            <w:noProof/>
            <w:webHidden/>
          </w:rPr>
          <w:fldChar w:fldCharType="separate"/>
        </w:r>
        <w:r w:rsidR="0074752B">
          <w:rPr>
            <w:noProof/>
            <w:webHidden/>
          </w:rPr>
          <w:t>75</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644" w:history="1">
        <w:r w:rsidR="0074752B" w:rsidRPr="00883073">
          <w:rPr>
            <w:rStyle w:val="Hyperlink"/>
            <w:noProof/>
          </w:rPr>
          <w:t>11.4.1</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General Security</w:t>
        </w:r>
        <w:r w:rsidR="0074752B">
          <w:rPr>
            <w:noProof/>
            <w:webHidden/>
          </w:rPr>
          <w:tab/>
        </w:r>
        <w:r w:rsidR="0074752B">
          <w:rPr>
            <w:noProof/>
            <w:webHidden/>
          </w:rPr>
          <w:fldChar w:fldCharType="begin"/>
        </w:r>
        <w:r w:rsidR="0074752B">
          <w:rPr>
            <w:noProof/>
            <w:webHidden/>
          </w:rPr>
          <w:instrText xml:space="preserve"> PAGEREF _Toc11706644 \h </w:instrText>
        </w:r>
        <w:r w:rsidR="0074752B">
          <w:rPr>
            <w:noProof/>
            <w:webHidden/>
          </w:rPr>
        </w:r>
        <w:r w:rsidR="0074752B">
          <w:rPr>
            <w:noProof/>
            <w:webHidden/>
          </w:rPr>
          <w:fldChar w:fldCharType="separate"/>
        </w:r>
        <w:r w:rsidR="0074752B">
          <w:rPr>
            <w:noProof/>
            <w:webHidden/>
          </w:rPr>
          <w:t>75</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645" w:history="1">
        <w:r w:rsidR="0074752B" w:rsidRPr="00883073">
          <w:rPr>
            <w:rStyle w:val="Hyperlink"/>
            <w:noProof/>
          </w:rPr>
          <w:t>11.4.2</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Security Keys</w:t>
        </w:r>
        <w:r w:rsidR="0074752B">
          <w:rPr>
            <w:noProof/>
            <w:webHidden/>
          </w:rPr>
          <w:tab/>
        </w:r>
        <w:r w:rsidR="0074752B">
          <w:rPr>
            <w:noProof/>
            <w:webHidden/>
          </w:rPr>
          <w:fldChar w:fldCharType="begin"/>
        </w:r>
        <w:r w:rsidR="0074752B">
          <w:rPr>
            <w:noProof/>
            <w:webHidden/>
          </w:rPr>
          <w:instrText xml:space="preserve"> PAGEREF _Toc11706645 \h </w:instrText>
        </w:r>
        <w:r w:rsidR="0074752B">
          <w:rPr>
            <w:noProof/>
            <w:webHidden/>
          </w:rPr>
        </w:r>
        <w:r w:rsidR="0074752B">
          <w:rPr>
            <w:noProof/>
            <w:webHidden/>
          </w:rPr>
          <w:fldChar w:fldCharType="separate"/>
        </w:r>
        <w:r w:rsidR="0074752B">
          <w:rPr>
            <w:noProof/>
            <w:webHidden/>
          </w:rPr>
          <w:t>75</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646" w:history="1">
        <w:r w:rsidR="0074752B" w:rsidRPr="00883073">
          <w:rPr>
            <w:rStyle w:val="Hyperlink"/>
            <w:noProof/>
          </w:rPr>
          <w:t>11.4.3</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Legal Requirements</w:t>
        </w:r>
        <w:r w:rsidR="0074752B">
          <w:rPr>
            <w:noProof/>
            <w:webHidden/>
          </w:rPr>
          <w:tab/>
        </w:r>
        <w:r w:rsidR="0074752B">
          <w:rPr>
            <w:noProof/>
            <w:webHidden/>
          </w:rPr>
          <w:fldChar w:fldCharType="begin"/>
        </w:r>
        <w:r w:rsidR="0074752B">
          <w:rPr>
            <w:noProof/>
            <w:webHidden/>
          </w:rPr>
          <w:instrText xml:space="preserve"> PAGEREF _Toc11706646 \h </w:instrText>
        </w:r>
        <w:r w:rsidR="0074752B">
          <w:rPr>
            <w:noProof/>
            <w:webHidden/>
          </w:rPr>
        </w:r>
        <w:r w:rsidR="0074752B">
          <w:rPr>
            <w:noProof/>
            <w:webHidden/>
          </w:rPr>
          <w:fldChar w:fldCharType="separate"/>
        </w:r>
        <w:r w:rsidR="0074752B">
          <w:rPr>
            <w:noProof/>
            <w:webHidden/>
          </w:rPr>
          <w:t>76</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647" w:history="1">
        <w:r w:rsidR="0074752B" w:rsidRPr="00883073">
          <w:rPr>
            <w:rStyle w:val="Hyperlink"/>
            <w:noProof/>
          </w:rPr>
          <w:t>11.5</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FileMan Access Codes</w:t>
        </w:r>
        <w:r w:rsidR="0074752B">
          <w:rPr>
            <w:noProof/>
            <w:webHidden/>
          </w:rPr>
          <w:tab/>
        </w:r>
        <w:r w:rsidR="0074752B">
          <w:rPr>
            <w:noProof/>
            <w:webHidden/>
          </w:rPr>
          <w:fldChar w:fldCharType="begin"/>
        </w:r>
        <w:r w:rsidR="0074752B">
          <w:rPr>
            <w:noProof/>
            <w:webHidden/>
          </w:rPr>
          <w:instrText xml:space="preserve"> PAGEREF _Toc11706647 \h </w:instrText>
        </w:r>
        <w:r w:rsidR="0074752B">
          <w:rPr>
            <w:noProof/>
            <w:webHidden/>
          </w:rPr>
        </w:r>
        <w:r w:rsidR="0074752B">
          <w:rPr>
            <w:noProof/>
            <w:webHidden/>
          </w:rPr>
          <w:fldChar w:fldCharType="separate"/>
        </w:r>
        <w:r w:rsidR="0074752B">
          <w:rPr>
            <w:noProof/>
            <w:webHidden/>
          </w:rPr>
          <w:t>76</w:t>
        </w:r>
        <w:r w:rsidR="0074752B">
          <w:rPr>
            <w:noProof/>
            <w:webHidden/>
          </w:rPr>
          <w:fldChar w:fldCharType="end"/>
        </w:r>
      </w:hyperlink>
    </w:p>
    <w:p w:rsidR="0074752B" w:rsidRDefault="00C70849">
      <w:pPr>
        <w:pStyle w:val="TOC1"/>
        <w:rPr>
          <w:rFonts w:asciiTheme="minorHAnsi" w:eastAsiaTheme="minorEastAsia" w:hAnsiTheme="minorHAnsi" w:cstheme="minorBidi"/>
          <w:b w:val="0"/>
          <w:noProof/>
          <w:color w:val="auto"/>
          <w:sz w:val="22"/>
          <w:szCs w:val="22"/>
          <w:lang w:eastAsia="en-US"/>
        </w:rPr>
      </w:pPr>
      <w:hyperlink w:anchor="_Toc11706648" w:history="1">
        <w:r w:rsidR="0074752B" w:rsidRPr="00883073">
          <w:rPr>
            <w:rStyle w:val="Hyperlink"/>
            <w:noProof/>
          </w:rPr>
          <w:t>12</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VADPT Variables</w:t>
        </w:r>
        <w:r w:rsidR="0074752B">
          <w:rPr>
            <w:noProof/>
            <w:webHidden/>
          </w:rPr>
          <w:tab/>
        </w:r>
        <w:r w:rsidR="0074752B">
          <w:rPr>
            <w:noProof/>
            <w:webHidden/>
          </w:rPr>
          <w:fldChar w:fldCharType="begin"/>
        </w:r>
        <w:r w:rsidR="0074752B">
          <w:rPr>
            <w:noProof/>
            <w:webHidden/>
          </w:rPr>
          <w:instrText xml:space="preserve"> PAGEREF _Toc11706648 \h </w:instrText>
        </w:r>
        <w:r w:rsidR="0074752B">
          <w:rPr>
            <w:noProof/>
            <w:webHidden/>
          </w:rPr>
        </w:r>
        <w:r w:rsidR="0074752B">
          <w:rPr>
            <w:noProof/>
            <w:webHidden/>
          </w:rPr>
          <w:fldChar w:fldCharType="separate"/>
        </w:r>
        <w:r w:rsidR="0074752B">
          <w:rPr>
            <w:noProof/>
            <w:webHidden/>
          </w:rPr>
          <w:t>86</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649" w:history="1">
        <w:r w:rsidR="0074752B" w:rsidRPr="00883073">
          <w:rPr>
            <w:rStyle w:val="Hyperlink"/>
            <w:noProof/>
          </w:rPr>
          <w:t>12.1</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SUPPORTED REFERENCES</w:t>
        </w:r>
        <w:r w:rsidR="0074752B">
          <w:rPr>
            <w:noProof/>
            <w:webHidden/>
          </w:rPr>
          <w:tab/>
        </w:r>
        <w:r w:rsidR="0074752B">
          <w:rPr>
            <w:noProof/>
            <w:webHidden/>
          </w:rPr>
          <w:fldChar w:fldCharType="begin"/>
        </w:r>
        <w:r w:rsidR="0074752B">
          <w:rPr>
            <w:noProof/>
            <w:webHidden/>
          </w:rPr>
          <w:instrText xml:space="preserve"> PAGEREF _Toc11706649 \h </w:instrText>
        </w:r>
        <w:r w:rsidR="0074752B">
          <w:rPr>
            <w:noProof/>
            <w:webHidden/>
          </w:rPr>
        </w:r>
        <w:r w:rsidR="0074752B">
          <w:rPr>
            <w:noProof/>
            <w:webHidden/>
          </w:rPr>
          <w:fldChar w:fldCharType="separate"/>
        </w:r>
        <w:r w:rsidR="0074752B">
          <w:rPr>
            <w:noProof/>
            <w:webHidden/>
          </w:rPr>
          <w:t>86</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650" w:history="1">
        <w:r w:rsidR="0074752B" w:rsidRPr="00883073">
          <w:rPr>
            <w:rStyle w:val="Hyperlink"/>
            <w:noProof/>
          </w:rPr>
          <w:t>12.2</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CALLABLE ENTRY POINTS IN VADPT</w:t>
        </w:r>
        <w:r w:rsidR="0074752B">
          <w:rPr>
            <w:noProof/>
            <w:webHidden/>
          </w:rPr>
          <w:tab/>
        </w:r>
        <w:r w:rsidR="0074752B">
          <w:rPr>
            <w:noProof/>
            <w:webHidden/>
          </w:rPr>
          <w:fldChar w:fldCharType="begin"/>
        </w:r>
        <w:r w:rsidR="0074752B">
          <w:rPr>
            <w:noProof/>
            <w:webHidden/>
          </w:rPr>
          <w:instrText xml:space="preserve"> PAGEREF _Toc11706650 \h </w:instrText>
        </w:r>
        <w:r w:rsidR="0074752B">
          <w:rPr>
            <w:noProof/>
            <w:webHidden/>
          </w:rPr>
        </w:r>
        <w:r w:rsidR="0074752B">
          <w:rPr>
            <w:noProof/>
            <w:webHidden/>
          </w:rPr>
          <w:fldChar w:fldCharType="separate"/>
        </w:r>
        <w:r w:rsidR="0074752B">
          <w:rPr>
            <w:noProof/>
            <w:webHidden/>
          </w:rPr>
          <w:t>88</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651" w:history="1">
        <w:r w:rsidR="0074752B" w:rsidRPr="00883073">
          <w:rPr>
            <w:rStyle w:val="Hyperlink"/>
            <w:noProof/>
          </w:rPr>
          <w:t>12.2.1</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DEM^VADPT</w:t>
        </w:r>
        <w:r w:rsidR="0074752B">
          <w:rPr>
            <w:noProof/>
            <w:webHidden/>
          </w:rPr>
          <w:tab/>
        </w:r>
        <w:r w:rsidR="0074752B">
          <w:rPr>
            <w:noProof/>
            <w:webHidden/>
          </w:rPr>
          <w:fldChar w:fldCharType="begin"/>
        </w:r>
        <w:r w:rsidR="0074752B">
          <w:rPr>
            <w:noProof/>
            <w:webHidden/>
          </w:rPr>
          <w:instrText xml:space="preserve"> PAGEREF _Toc11706651 \h </w:instrText>
        </w:r>
        <w:r w:rsidR="0074752B">
          <w:rPr>
            <w:noProof/>
            <w:webHidden/>
          </w:rPr>
        </w:r>
        <w:r w:rsidR="0074752B">
          <w:rPr>
            <w:noProof/>
            <w:webHidden/>
          </w:rPr>
          <w:fldChar w:fldCharType="separate"/>
        </w:r>
        <w:r w:rsidR="0074752B">
          <w:rPr>
            <w:noProof/>
            <w:webHidden/>
          </w:rPr>
          <w:t>88</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652" w:history="1">
        <w:r w:rsidR="0074752B" w:rsidRPr="00883073">
          <w:rPr>
            <w:rStyle w:val="Hyperlink"/>
            <w:noProof/>
          </w:rPr>
          <w:t>12.2.2</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ELIG^VADPT</w:t>
        </w:r>
        <w:r w:rsidR="0074752B">
          <w:rPr>
            <w:noProof/>
            <w:webHidden/>
          </w:rPr>
          <w:tab/>
        </w:r>
        <w:r w:rsidR="0074752B">
          <w:rPr>
            <w:noProof/>
            <w:webHidden/>
          </w:rPr>
          <w:fldChar w:fldCharType="begin"/>
        </w:r>
        <w:r w:rsidR="0074752B">
          <w:rPr>
            <w:noProof/>
            <w:webHidden/>
          </w:rPr>
          <w:instrText xml:space="preserve"> PAGEREF _Toc11706652 \h </w:instrText>
        </w:r>
        <w:r w:rsidR="0074752B">
          <w:rPr>
            <w:noProof/>
            <w:webHidden/>
          </w:rPr>
        </w:r>
        <w:r w:rsidR="0074752B">
          <w:rPr>
            <w:noProof/>
            <w:webHidden/>
          </w:rPr>
          <w:fldChar w:fldCharType="separate"/>
        </w:r>
        <w:r w:rsidR="0074752B">
          <w:rPr>
            <w:noProof/>
            <w:webHidden/>
          </w:rPr>
          <w:t>90</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653" w:history="1">
        <w:r w:rsidR="0074752B" w:rsidRPr="00883073">
          <w:rPr>
            <w:rStyle w:val="Hyperlink"/>
            <w:noProof/>
          </w:rPr>
          <w:t>12.2.3</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MB^VADPT</w:t>
        </w:r>
        <w:r w:rsidR="0074752B">
          <w:rPr>
            <w:noProof/>
            <w:webHidden/>
          </w:rPr>
          <w:tab/>
        </w:r>
        <w:r w:rsidR="0074752B">
          <w:rPr>
            <w:noProof/>
            <w:webHidden/>
          </w:rPr>
          <w:fldChar w:fldCharType="begin"/>
        </w:r>
        <w:r w:rsidR="0074752B">
          <w:rPr>
            <w:noProof/>
            <w:webHidden/>
          </w:rPr>
          <w:instrText xml:space="preserve"> PAGEREF _Toc11706653 \h </w:instrText>
        </w:r>
        <w:r w:rsidR="0074752B">
          <w:rPr>
            <w:noProof/>
            <w:webHidden/>
          </w:rPr>
        </w:r>
        <w:r w:rsidR="0074752B">
          <w:rPr>
            <w:noProof/>
            <w:webHidden/>
          </w:rPr>
          <w:fldChar w:fldCharType="separate"/>
        </w:r>
        <w:r w:rsidR="0074752B">
          <w:rPr>
            <w:noProof/>
            <w:webHidden/>
          </w:rPr>
          <w:t>92</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654" w:history="1">
        <w:r w:rsidR="0074752B" w:rsidRPr="00883073">
          <w:rPr>
            <w:rStyle w:val="Hyperlink"/>
            <w:noProof/>
          </w:rPr>
          <w:t>12.2.4</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SVC^VADPT</w:t>
        </w:r>
        <w:r w:rsidR="0074752B">
          <w:rPr>
            <w:noProof/>
            <w:webHidden/>
          </w:rPr>
          <w:tab/>
        </w:r>
        <w:r w:rsidR="0074752B">
          <w:rPr>
            <w:noProof/>
            <w:webHidden/>
          </w:rPr>
          <w:fldChar w:fldCharType="begin"/>
        </w:r>
        <w:r w:rsidR="0074752B">
          <w:rPr>
            <w:noProof/>
            <w:webHidden/>
          </w:rPr>
          <w:instrText xml:space="preserve"> PAGEREF _Toc11706654 \h </w:instrText>
        </w:r>
        <w:r w:rsidR="0074752B">
          <w:rPr>
            <w:noProof/>
            <w:webHidden/>
          </w:rPr>
        </w:r>
        <w:r w:rsidR="0074752B">
          <w:rPr>
            <w:noProof/>
            <w:webHidden/>
          </w:rPr>
          <w:fldChar w:fldCharType="separate"/>
        </w:r>
        <w:r w:rsidR="0074752B">
          <w:rPr>
            <w:noProof/>
            <w:webHidden/>
          </w:rPr>
          <w:t>93</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655" w:history="1">
        <w:r w:rsidR="0074752B" w:rsidRPr="00883073">
          <w:rPr>
            <w:rStyle w:val="Hyperlink"/>
            <w:noProof/>
          </w:rPr>
          <w:t>12.2.5</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ADD^VADPT</w:t>
        </w:r>
        <w:r w:rsidR="0074752B">
          <w:rPr>
            <w:noProof/>
            <w:webHidden/>
          </w:rPr>
          <w:tab/>
        </w:r>
        <w:r w:rsidR="0074752B">
          <w:rPr>
            <w:noProof/>
            <w:webHidden/>
          </w:rPr>
          <w:fldChar w:fldCharType="begin"/>
        </w:r>
        <w:r w:rsidR="0074752B">
          <w:rPr>
            <w:noProof/>
            <w:webHidden/>
          </w:rPr>
          <w:instrText xml:space="preserve"> PAGEREF _Toc11706655 \h </w:instrText>
        </w:r>
        <w:r w:rsidR="0074752B">
          <w:rPr>
            <w:noProof/>
            <w:webHidden/>
          </w:rPr>
        </w:r>
        <w:r w:rsidR="0074752B">
          <w:rPr>
            <w:noProof/>
            <w:webHidden/>
          </w:rPr>
          <w:fldChar w:fldCharType="separate"/>
        </w:r>
        <w:r w:rsidR="0074752B">
          <w:rPr>
            <w:noProof/>
            <w:webHidden/>
          </w:rPr>
          <w:t>100</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656" w:history="1">
        <w:r w:rsidR="0074752B" w:rsidRPr="00883073">
          <w:rPr>
            <w:rStyle w:val="Hyperlink"/>
            <w:noProof/>
          </w:rPr>
          <w:t>12.2.6</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OAD^VADPT</w:t>
        </w:r>
        <w:r w:rsidR="0074752B">
          <w:rPr>
            <w:noProof/>
            <w:webHidden/>
          </w:rPr>
          <w:tab/>
        </w:r>
        <w:r w:rsidR="0074752B">
          <w:rPr>
            <w:noProof/>
            <w:webHidden/>
          </w:rPr>
          <w:fldChar w:fldCharType="begin"/>
        </w:r>
        <w:r w:rsidR="0074752B">
          <w:rPr>
            <w:noProof/>
            <w:webHidden/>
          </w:rPr>
          <w:instrText xml:space="preserve"> PAGEREF _Toc11706656 \h </w:instrText>
        </w:r>
        <w:r w:rsidR="0074752B">
          <w:rPr>
            <w:noProof/>
            <w:webHidden/>
          </w:rPr>
        </w:r>
        <w:r w:rsidR="0074752B">
          <w:rPr>
            <w:noProof/>
            <w:webHidden/>
          </w:rPr>
          <w:fldChar w:fldCharType="separate"/>
        </w:r>
        <w:r w:rsidR="0074752B">
          <w:rPr>
            <w:noProof/>
            <w:webHidden/>
          </w:rPr>
          <w:t>103</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657" w:history="1">
        <w:r w:rsidR="0074752B" w:rsidRPr="00883073">
          <w:rPr>
            <w:rStyle w:val="Hyperlink"/>
            <w:noProof/>
          </w:rPr>
          <w:t>12.2.7</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INP^VADPT</w:t>
        </w:r>
        <w:r w:rsidR="0074752B">
          <w:rPr>
            <w:noProof/>
            <w:webHidden/>
          </w:rPr>
          <w:tab/>
        </w:r>
        <w:r w:rsidR="0074752B">
          <w:rPr>
            <w:noProof/>
            <w:webHidden/>
          </w:rPr>
          <w:fldChar w:fldCharType="begin"/>
        </w:r>
        <w:r w:rsidR="0074752B">
          <w:rPr>
            <w:noProof/>
            <w:webHidden/>
          </w:rPr>
          <w:instrText xml:space="preserve"> PAGEREF _Toc11706657 \h </w:instrText>
        </w:r>
        <w:r w:rsidR="0074752B">
          <w:rPr>
            <w:noProof/>
            <w:webHidden/>
          </w:rPr>
        </w:r>
        <w:r w:rsidR="0074752B">
          <w:rPr>
            <w:noProof/>
            <w:webHidden/>
          </w:rPr>
          <w:fldChar w:fldCharType="separate"/>
        </w:r>
        <w:r w:rsidR="0074752B">
          <w:rPr>
            <w:noProof/>
            <w:webHidden/>
          </w:rPr>
          <w:t>105</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658" w:history="1">
        <w:r w:rsidR="0074752B" w:rsidRPr="00883073">
          <w:rPr>
            <w:rStyle w:val="Hyperlink"/>
            <w:noProof/>
          </w:rPr>
          <w:t>12.2.8</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IN5^VADPT</w:t>
        </w:r>
        <w:r w:rsidR="0074752B">
          <w:rPr>
            <w:noProof/>
            <w:webHidden/>
          </w:rPr>
          <w:tab/>
        </w:r>
        <w:r w:rsidR="0074752B">
          <w:rPr>
            <w:noProof/>
            <w:webHidden/>
          </w:rPr>
          <w:fldChar w:fldCharType="begin"/>
        </w:r>
        <w:r w:rsidR="0074752B">
          <w:rPr>
            <w:noProof/>
            <w:webHidden/>
          </w:rPr>
          <w:instrText xml:space="preserve"> PAGEREF _Toc11706658 \h </w:instrText>
        </w:r>
        <w:r w:rsidR="0074752B">
          <w:rPr>
            <w:noProof/>
            <w:webHidden/>
          </w:rPr>
        </w:r>
        <w:r w:rsidR="0074752B">
          <w:rPr>
            <w:noProof/>
            <w:webHidden/>
          </w:rPr>
          <w:fldChar w:fldCharType="separate"/>
        </w:r>
        <w:r w:rsidR="0074752B">
          <w:rPr>
            <w:noProof/>
            <w:webHidden/>
          </w:rPr>
          <w:t>107</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659" w:history="1">
        <w:r w:rsidR="0074752B" w:rsidRPr="00883073">
          <w:rPr>
            <w:rStyle w:val="Hyperlink"/>
            <w:noProof/>
          </w:rPr>
          <w:t>12.2.9</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OPD^VADPT</w:t>
        </w:r>
        <w:r w:rsidR="0074752B">
          <w:rPr>
            <w:noProof/>
            <w:webHidden/>
          </w:rPr>
          <w:tab/>
        </w:r>
        <w:r w:rsidR="0074752B">
          <w:rPr>
            <w:noProof/>
            <w:webHidden/>
          </w:rPr>
          <w:fldChar w:fldCharType="begin"/>
        </w:r>
        <w:r w:rsidR="0074752B">
          <w:rPr>
            <w:noProof/>
            <w:webHidden/>
          </w:rPr>
          <w:instrText xml:space="preserve"> PAGEREF _Toc11706659 \h </w:instrText>
        </w:r>
        <w:r w:rsidR="0074752B">
          <w:rPr>
            <w:noProof/>
            <w:webHidden/>
          </w:rPr>
        </w:r>
        <w:r w:rsidR="0074752B">
          <w:rPr>
            <w:noProof/>
            <w:webHidden/>
          </w:rPr>
          <w:fldChar w:fldCharType="separate"/>
        </w:r>
        <w:r w:rsidR="0074752B">
          <w:rPr>
            <w:noProof/>
            <w:webHidden/>
          </w:rPr>
          <w:t>114</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660" w:history="1">
        <w:r w:rsidR="0074752B" w:rsidRPr="00883073">
          <w:rPr>
            <w:rStyle w:val="Hyperlink"/>
            <w:noProof/>
          </w:rPr>
          <w:t>12.2.10</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REG^VADPT</w:t>
        </w:r>
        <w:r w:rsidR="0074752B">
          <w:rPr>
            <w:noProof/>
            <w:webHidden/>
          </w:rPr>
          <w:tab/>
        </w:r>
        <w:r w:rsidR="0074752B">
          <w:rPr>
            <w:noProof/>
            <w:webHidden/>
          </w:rPr>
          <w:fldChar w:fldCharType="begin"/>
        </w:r>
        <w:r w:rsidR="0074752B">
          <w:rPr>
            <w:noProof/>
            <w:webHidden/>
          </w:rPr>
          <w:instrText xml:space="preserve"> PAGEREF _Toc11706660 \h </w:instrText>
        </w:r>
        <w:r w:rsidR="0074752B">
          <w:rPr>
            <w:noProof/>
            <w:webHidden/>
          </w:rPr>
        </w:r>
        <w:r w:rsidR="0074752B">
          <w:rPr>
            <w:noProof/>
            <w:webHidden/>
          </w:rPr>
          <w:fldChar w:fldCharType="separate"/>
        </w:r>
        <w:r w:rsidR="0074752B">
          <w:rPr>
            <w:noProof/>
            <w:webHidden/>
          </w:rPr>
          <w:t>115</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661" w:history="1">
        <w:r w:rsidR="0074752B" w:rsidRPr="00883073">
          <w:rPr>
            <w:rStyle w:val="Hyperlink"/>
            <w:noProof/>
          </w:rPr>
          <w:t>12.2.11</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SDE^VADPT</w:t>
        </w:r>
        <w:r w:rsidR="0074752B">
          <w:rPr>
            <w:noProof/>
            <w:webHidden/>
          </w:rPr>
          <w:tab/>
        </w:r>
        <w:r w:rsidR="0074752B">
          <w:rPr>
            <w:noProof/>
            <w:webHidden/>
          </w:rPr>
          <w:fldChar w:fldCharType="begin"/>
        </w:r>
        <w:r w:rsidR="0074752B">
          <w:rPr>
            <w:noProof/>
            <w:webHidden/>
          </w:rPr>
          <w:instrText xml:space="preserve"> PAGEREF _Toc11706661 \h </w:instrText>
        </w:r>
        <w:r w:rsidR="0074752B">
          <w:rPr>
            <w:noProof/>
            <w:webHidden/>
          </w:rPr>
        </w:r>
        <w:r w:rsidR="0074752B">
          <w:rPr>
            <w:noProof/>
            <w:webHidden/>
          </w:rPr>
          <w:fldChar w:fldCharType="separate"/>
        </w:r>
        <w:r w:rsidR="0074752B">
          <w:rPr>
            <w:noProof/>
            <w:webHidden/>
          </w:rPr>
          <w:t>116</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662" w:history="1">
        <w:r w:rsidR="0074752B" w:rsidRPr="00883073">
          <w:rPr>
            <w:rStyle w:val="Hyperlink"/>
            <w:noProof/>
          </w:rPr>
          <w:t>12.2.12</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SDA^VADPT</w:t>
        </w:r>
        <w:r w:rsidR="0074752B">
          <w:rPr>
            <w:noProof/>
            <w:webHidden/>
          </w:rPr>
          <w:tab/>
        </w:r>
        <w:r w:rsidR="0074752B">
          <w:rPr>
            <w:noProof/>
            <w:webHidden/>
          </w:rPr>
          <w:fldChar w:fldCharType="begin"/>
        </w:r>
        <w:r w:rsidR="0074752B">
          <w:rPr>
            <w:noProof/>
            <w:webHidden/>
          </w:rPr>
          <w:instrText xml:space="preserve"> PAGEREF _Toc11706662 \h </w:instrText>
        </w:r>
        <w:r w:rsidR="0074752B">
          <w:rPr>
            <w:noProof/>
            <w:webHidden/>
          </w:rPr>
        </w:r>
        <w:r w:rsidR="0074752B">
          <w:rPr>
            <w:noProof/>
            <w:webHidden/>
          </w:rPr>
          <w:fldChar w:fldCharType="separate"/>
        </w:r>
        <w:r w:rsidR="0074752B">
          <w:rPr>
            <w:noProof/>
            <w:webHidden/>
          </w:rPr>
          <w:t>116</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663" w:history="1">
        <w:r w:rsidR="0074752B" w:rsidRPr="00883073">
          <w:rPr>
            <w:rStyle w:val="Hyperlink"/>
            <w:noProof/>
          </w:rPr>
          <w:t>12.2.13</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PID^VADPT</w:t>
        </w:r>
        <w:r w:rsidR="0074752B">
          <w:rPr>
            <w:noProof/>
            <w:webHidden/>
          </w:rPr>
          <w:tab/>
        </w:r>
        <w:r w:rsidR="0074752B">
          <w:rPr>
            <w:noProof/>
            <w:webHidden/>
          </w:rPr>
          <w:fldChar w:fldCharType="begin"/>
        </w:r>
        <w:r w:rsidR="0074752B">
          <w:rPr>
            <w:noProof/>
            <w:webHidden/>
          </w:rPr>
          <w:instrText xml:space="preserve"> PAGEREF _Toc11706663 \h </w:instrText>
        </w:r>
        <w:r w:rsidR="0074752B">
          <w:rPr>
            <w:noProof/>
            <w:webHidden/>
          </w:rPr>
        </w:r>
        <w:r w:rsidR="0074752B">
          <w:rPr>
            <w:noProof/>
            <w:webHidden/>
          </w:rPr>
          <w:fldChar w:fldCharType="separate"/>
        </w:r>
        <w:r w:rsidR="0074752B">
          <w:rPr>
            <w:noProof/>
            <w:webHidden/>
          </w:rPr>
          <w:t>118</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664" w:history="1">
        <w:r w:rsidR="0074752B" w:rsidRPr="00883073">
          <w:rPr>
            <w:rStyle w:val="Hyperlink"/>
            <w:noProof/>
          </w:rPr>
          <w:t>12.2.14</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PID^VADPT6</w:t>
        </w:r>
        <w:r w:rsidR="0074752B">
          <w:rPr>
            <w:noProof/>
            <w:webHidden/>
          </w:rPr>
          <w:tab/>
        </w:r>
        <w:r w:rsidR="0074752B">
          <w:rPr>
            <w:noProof/>
            <w:webHidden/>
          </w:rPr>
          <w:fldChar w:fldCharType="begin"/>
        </w:r>
        <w:r w:rsidR="0074752B">
          <w:rPr>
            <w:noProof/>
            <w:webHidden/>
          </w:rPr>
          <w:instrText xml:space="preserve"> PAGEREF _Toc11706664 \h </w:instrText>
        </w:r>
        <w:r w:rsidR="0074752B">
          <w:rPr>
            <w:noProof/>
            <w:webHidden/>
          </w:rPr>
        </w:r>
        <w:r w:rsidR="0074752B">
          <w:rPr>
            <w:noProof/>
            <w:webHidden/>
          </w:rPr>
          <w:fldChar w:fldCharType="separate"/>
        </w:r>
        <w:r w:rsidR="0074752B">
          <w:rPr>
            <w:noProof/>
            <w:webHidden/>
          </w:rPr>
          <w:t>118</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665" w:history="1">
        <w:r w:rsidR="0074752B" w:rsidRPr="00883073">
          <w:rPr>
            <w:rStyle w:val="Hyperlink"/>
            <w:noProof/>
          </w:rPr>
          <w:t>12.2.15</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ADM^VADPT2</w:t>
        </w:r>
        <w:r w:rsidR="0074752B">
          <w:rPr>
            <w:noProof/>
            <w:webHidden/>
          </w:rPr>
          <w:tab/>
        </w:r>
        <w:r w:rsidR="0074752B">
          <w:rPr>
            <w:noProof/>
            <w:webHidden/>
          </w:rPr>
          <w:fldChar w:fldCharType="begin"/>
        </w:r>
        <w:r w:rsidR="0074752B">
          <w:rPr>
            <w:noProof/>
            <w:webHidden/>
          </w:rPr>
          <w:instrText xml:space="preserve"> PAGEREF _Toc11706665 \h </w:instrText>
        </w:r>
        <w:r w:rsidR="0074752B">
          <w:rPr>
            <w:noProof/>
            <w:webHidden/>
          </w:rPr>
        </w:r>
        <w:r w:rsidR="0074752B">
          <w:rPr>
            <w:noProof/>
            <w:webHidden/>
          </w:rPr>
          <w:fldChar w:fldCharType="separate"/>
        </w:r>
        <w:r w:rsidR="0074752B">
          <w:rPr>
            <w:noProof/>
            <w:webHidden/>
          </w:rPr>
          <w:t>118</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666" w:history="1">
        <w:r w:rsidR="0074752B" w:rsidRPr="00883073">
          <w:rPr>
            <w:rStyle w:val="Hyperlink"/>
            <w:noProof/>
          </w:rPr>
          <w:t>12.2.16</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KVAR^VADPT</w:t>
        </w:r>
        <w:r w:rsidR="0074752B">
          <w:rPr>
            <w:noProof/>
            <w:webHidden/>
          </w:rPr>
          <w:tab/>
        </w:r>
        <w:r w:rsidR="0074752B">
          <w:rPr>
            <w:noProof/>
            <w:webHidden/>
          </w:rPr>
          <w:fldChar w:fldCharType="begin"/>
        </w:r>
        <w:r w:rsidR="0074752B">
          <w:rPr>
            <w:noProof/>
            <w:webHidden/>
          </w:rPr>
          <w:instrText xml:space="preserve"> PAGEREF _Toc11706666 \h </w:instrText>
        </w:r>
        <w:r w:rsidR="0074752B">
          <w:rPr>
            <w:noProof/>
            <w:webHidden/>
          </w:rPr>
        </w:r>
        <w:r w:rsidR="0074752B">
          <w:rPr>
            <w:noProof/>
            <w:webHidden/>
          </w:rPr>
          <w:fldChar w:fldCharType="separate"/>
        </w:r>
        <w:r w:rsidR="0074752B">
          <w:rPr>
            <w:noProof/>
            <w:webHidden/>
          </w:rPr>
          <w:t>119</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667" w:history="1">
        <w:r w:rsidR="0074752B" w:rsidRPr="00883073">
          <w:rPr>
            <w:rStyle w:val="Hyperlink"/>
            <w:noProof/>
          </w:rPr>
          <w:t>12.2.17</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KVA^VADPT</w:t>
        </w:r>
        <w:r w:rsidR="0074752B">
          <w:rPr>
            <w:noProof/>
            <w:webHidden/>
          </w:rPr>
          <w:tab/>
        </w:r>
        <w:r w:rsidR="0074752B">
          <w:rPr>
            <w:noProof/>
            <w:webHidden/>
          </w:rPr>
          <w:fldChar w:fldCharType="begin"/>
        </w:r>
        <w:r w:rsidR="0074752B">
          <w:rPr>
            <w:noProof/>
            <w:webHidden/>
          </w:rPr>
          <w:instrText xml:space="preserve"> PAGEREF _Toc11706667 \h </w:instrText>
        </w:r>
        <w:r w:rsidR="0074752B">
          <w:rPr>
            <w:noProof/>
            <w:webHidden/>
          </w:rPr>
        </w:r>
        <w:r w:rsidR="0074752B">
          <w:rPr>
            <w:noProof/>
            <w:webHidden/>
          </w:rPr>
          <w:fldChar w:fldCharType="separate"/>
        </w:r>
        <w:r w:rsidR="0074752B">
          <w:rPr>
            <w:noProof/>
            <w:webHidden/>
          </w:rPr>
          <w:t>119</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668" w:history="1">
        <w:r w:rsidR="0074752B" w:rsidRPr="00883073">
          <w:rPr>
            <w:rStyle w:val="Hyperlink"/>
            <w:noProof/>
          </w:rPr>
          <w:t>12.2.18</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COMBINATIONS</w:t>
        </w:r>
        <w:r w:rsidR="0074752B">
          <w:rPr>
            <w:noProof/>
            <w:webHidden/>
          </w:rPr>
          <w:tab/>
        </w:r>
        <w:r w:rsidR="0074752B">
          <w:rPr>
            <w:noProof/>
            <w:webHidden/>
          </w:rPr>
          <w:fldChar w:fldCharType="begin"/>
        </w:r>
        <w:r w:rsidR="0074752B">
          <w:rPr>
            <w:noProof/>
            <w:webHidden/>
          </w:rPr>
          <w:instrText xml:space="preserve"> PAGEREF _Toc11706668 \h </w:instrText>
        </w:r>
        <w:r w:rsidR="0074752B">
          <w:rPr>
            <w:noProof/>
            <w:webHidden/>
          </w:rPr>
        </w:r>
        <w:r w:rsidR="0074752B">
          <w:rPr>
            <w:noProof/>
            <w:webHidden/>
          </w:rPr>
          <w:fldChar w:fldCharType="separate"/>
        </w:r>
        <w:r w:rsidR="0074752B">
          <w:rPr>
            <w:noProof/>
            <w:webHidden/>
          </w:rPr>
          <w:t>119</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669" w:history="1">
        <w:r w:rsidR="0074752B" w:rsidRPr="00883073">
          <w:rPr>
            <w:rStyle w:val="Hyperlink"/>
            <w:noProof/>
          </w:rPr>
          <w:t>12.3</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Alpha Subscripts</w:t>
        </w:r>
        <w:r w:rsidR="0074752B">
          <w:rPr>
            <w:noProof/>
            <w:webHidden/>
          </w:rPr>
          <w:tab/>
        </w:r>
        <w:r w:rsidR="0074752B">
          <w:rPr>
            <w:noProof/>
            <w:webHidden/>
          </w:rPr>
          <w:fldChar w:fldCharType="begin"/>
        </w:r>
        <w:r w:rsidR="0074752B">
          <w:rPr>
            <w:noProof/>
            <w:webHidden/>
          </w:rPr>
          <w:instrText xml:space="preserve"> PAGEREF _Toc11706669 \h </w:instrText>
        </w:r>
        <w:r w:rsidR="0074752B">
          <w:rPr>
            <w:noProof/>
            <w:webHidden/>
          </w:rPr>
        </w:r>
        <w:r w:rsidR="0074752B">
          <w:rPr>
            <w:noProof/>
            <w:webHidden/>
          </w:rPr>
          <w:fldChar w:fldCharType="separate"/>
        </w:r>
        <w:r w:rsidR="0074752B">
          <w:rPr>
            <w:noProof/>
            <w:webHidden/>
          </w:rPr>
          <w:t>121</w:t>
        </w:r>
        <w:r w:rsidR="0074752B">
          <w:rPr>
            <w:noProof/>
            <w:webHidden/>
          </w:rPr>
          <w:fldChar w:fldCharType="end"/>
        </w:r>
      </w:hyperlink>
    </w:p>
    <w:p w:rsidR="0074752B" w:rsidRDefault="00C70849">
      <w:pPr>
        <w:pStyle w:val="TOC1"/>
        <w:rPr>
          <w:rFonts w:asciiTheme="minorHAnsi" w:eastAsiaTheme="minorEastAsia" w:hAnsiTheme="minorHAnsi" w:cstheme="minorBidi"/>
          <w:b w:val="0"/>
          <w:noProof/>
          <w:color w:val="auto"/>
          <w:sz w:val="22"/>
          <w:szCs w:val="22"/>
          <w:lang w:eastAsia="en-US"/>
        </w:rPr>
      </w:pPr>
      <w:hyperlink w:anchor="_Toc11706670" w:history="1">
        <w:r w:rsidR="0074752B" w:rsidRPr="00883073">
          <w:rPr>
            <w:rStyle w:val="Hyperlink"/>
            <w:noProof/>
          </w:rPr>
          <w:t>13</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Scheduling Application Programmer Interfaces (APIs)</w:t>
        </w:r>
        <w:r w:rsidR="0074752B">
          <w:rPr>
            <w:noProof/>
            <w:webHidden/>
          </w:rPr>
          <w:tab/>
        </w:r>
        <w:r w:rsidR="0074752B">
          <w:rPr>
            <w:noProof/>
            <w:webHidden/>
          </w:rPr>
          <w:fldChar w:fldCharType="begin"/>
        </w:r>
        <w:r w:rsidR="0074752B">
          <w:rPr>
            <w:noProof/>
            <w:webHidden/>
          </w:rPr>
          <w:instrText xml:space="preserve"> PAGEREF _Toc11706670 \h </w:instrText>
        </w:r>
        <w:r w:rsidR="0074752B">
          <w:rPr>
            <w:noProof/>
            <w:webHidden/>
          </w:rPr>
        </w:r>
        <w:r w:rsidR="0074752B">
          <w:rPr>
            <w:noProof/>
            <w:webHidden/>
          </w:rPr>
          <w:fldChar w:fldCharType="separate"/>
        </w:r>
        <w:r w:rsidR="0074752B">
          <w:rPr>
            <w:noProof/>
            <w:webHidden/>
          </w:rPr>
          <w:t>126</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671" w:history="1">
        <w:r w:rsidR="0074752B" w:rsidRPr="00883073">
          <w:rPr>
            <w:rStyle w:val="Hyperlink"/>
            <w:noProof/>
          </w:rPr>
          <w:t>13.1.1</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Special Features</w:t>
        </w:r>
        <w:r w:rsidR="0074752B">
          <w:rPr>
            <w:noProof/>
            <w:webHidden/>
          </w:rPr>
          <w:tab/>
        </w:r>
        <w:r w:rsidR="0074752B">
          <w:rPr>
            <w:noProof/>
            <w:webHidden/>
          </w:rPr>
          <w:fldChar w:fldCharType="begin"/>
        </w:r>
        <w:r w:rsidR="0074752B">
          <w:rPr>
            <w:noProof/>
            <w:webHidden/>
          </w:rPr>
          <w:instrText xml:space="preserve"> PAGEREF _Toc11706671 \h </w:instrText>
        </w:r>
        <w:r w:rsidR="0074752B">
          <w:rPr>
            <w:noProof/>
            <w:webHidden/>
          </w:rPr>
        </w:r>
        <w:r w:rsidR="0074752B">
          <w:rPr>
            <w:noProof/>
            <w:webHidden/>
          </w:rPr>
          <w:fldChar w:fldCharType="separate"/>
        </w:r>
        <w:r w:rsidR="0074752B">
          <w:rPr>
            <w:noProof/>
            <w:webHidden/>
          </w:rPr>
          <w:t>127</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672" w:history="1">
        <w:r w:rsidR="0074752B" w:rsidRPr="00883073">
          <w:rPr>
            <w:rStyle w:val="Hyperlink"/>
            <w:noProof/>
          </w:rPr>
          <w:t>13.2</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SDAPI - EXAMPLES</w:t>
        </w:r>
        <w:r w:rsidR="0074752B">
          <w:rPr>
            <w:noProof/>
            <w:webHidden/>
          </w:rPr>
          <w:tab/>
        </w:r>
        <w:r w:rsidR="0074752B">
          <w:rPr>
            <w:noProof/>
            <w:webHidden/>
          </w:rPr>
          <w:fldChar w:fldCharType="begin"/>
        </w:r>
        <w:r w:rsidR="0074752B">
          <w:rPr>
            <w:noProof/>
            <w:webHidden/>
          </w:rPr>
          <w:instrText xml:space="preserve"> PAGEREF _Toc11706672 \h </w:instrText>
        </w:r>
        <w:r w:rsidR="0074752B">
          <w:rPr>
            <w:noProof/>
            <w:webHidden/>
          </w:rPr>
        </w:r>
        <w:r w:rsidR="0074752B">
          <w:rPr>
            <w:noProof/>
            <w:webHidden/>
          </w:rPr>
          <w:fldChar w:fldCharType="separate"/>
        </w:r>
        <w:r w:rsidR="0074752B">
          <w:rPr>
            <w:noProof/>
            <w:webHidden/>
          </w:rPr>
          <w:t>132</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673" w:history="1">
        <w:r w:rsidR="0074752B" w:rsidRPr="00883073">
          <w:rPr>
            <w:rStyle w:val="Hyperlink"/>
            <w:noProof/>
          </w:rPr>
          <w:t>13.3</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SDAPI - Data Fields</w:t>
        </w:r>
        <w:r w:rsidR="0074752B">
          <w:rPr>
            <w:noProof/>
            <w:webHidden/>
          </w:rPr>
          <w:tab/>
        </w:r>
        <w:r w:rsidR="0074752B">
          <w:rPr>
            <w:noProof/>
            <w:webHidden/>
          </w:rPr>
          <w:fldChar w:fldCharType="begin"/>
        </w:r>
        <w:r w:rsidR="0074752B">
          <w:rPr>
            <w:noProof/>
            <w:webHidden/>
          </w:rPr>
          <w:instrText xml:space="preserve"> PAGEREF _Toc11706673 \h </w:instrText>
        </w:r>
        <w:r w:rsidR="0074752B">
          <w:rPr>
            <w:noProof/>
            <w:webHidden/>
          </w:rPr>
        </w:r>
        <w:r w:rsidR="0074752B">
          <w:rPr>
            <w:noProof/>
            <w:webHidden/>
          </w:rPr>
          <w:fldChar w:fldCharType="separate"/>
        </w:r>
        <w:r w:rsidR="0074752B">
          <w:rPr>
            <w:noProof/>
            <w:webHidden/>
          </w:rPr>
          <w:t>139</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674" w:history="1">
        <w:r w:rsidR="0074752B" w:rsidRPr="00883073">
          <w:rPr>
            <w:rStyle w:val="Hyperlink"/>
            <w:noProof/>
          </w:rPr>
          <w:t>13.3.1</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Available Data Filters</w:t>
        </w:r>
        <w:r w:rsidR="0074752B">
          <w:rPr>
            <w:noProof/>
            <w:webHidden/>
          </w:rPr>
          <w:tab/>
        </w:r>
        <w:r w:rsidR="0074752B">
          <w:rPr>
            <w:noProof/>
            <w:webHidden/>
          </w:rPr>
          <w:fldChar w:fldCharType="begin"/>
        </w:r>
        <w:r w:rsidR="0074752B">
          <w:rPr>
            <w:noProof/>
            <w:webHidden/>
          </w:rPr>
          <w:instrText xml:space="preserve"> PAGEREF _Toc11706674 \h </w:instrText>
        </w:r>
        <w:r w:rsidR="0074752B">
          <w:rPr>
            <w:noProof/>
            <w:webHidden/>
          </w:rPr>
        </w:r>
        <w:r w:rsidR="0074752B">
          <w:rPr>
            <w:noProof/>
            <w:webHidden/>
          </w:rPr>
          <w:fldChar w:fldCharType="separate"/>
        </w:r>
        <w:r w:rsidR="0074752B">
          <w:rPr>
            <w:noProof/>
            <w:webHidden/>
          </w:rPr>
          <w:t>144</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675" w:history="1">
        <w:r w:rsidR="0074752B" w:rsidRPr="00883073">
          <w:rPr>
            <w:rStyle w:val="Hyperlink"/>
            <w:noProof/>
            <w:lang w:eastAsia="en-US"/>
          </w:rPr>
          <w:t>13.3.2</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lang w:eastAsia="en-US"/>
          </w:rPr>
          <w:t>Input – Other Array Entries</w:t>
        </w:r>
        <w:r w:rsidR="0074752B">
          <w:rPr>
            <w:noProof/>
            <w:webHidden/>
          </w:rPr>
          <w:tab/>
        </w:r>
        <w:r w:rsidR="0074752B">
          <w:rPr>
            <w:noProof/>
            <w:webHidden/>
          </w:rPr>
          <w:fldChar w:fldCharType="begin"/>
        </w:r>
        <w:r w:rsidR="0074752B">
          <w:rPr>
            <w:noProof/>
            <w:webHidden/>
          </w:rPr>
          <w:instrText xml:space="preserve"> PAGEREF _Toc11706675 \h </w:instrText>
        </w:r>
        <w:r w:rsidR="0074752B">
          <w:rPr>
            <w:noProof/>
            <w:webHidden/>
          </w:rPr>
        </w:r>
        <w:r w:rsidR="0074752B">
          <w:rPr>
            <w:noProof/>
            <w:webHidden/>
          </w:rPr>
          <w:fldChar w:fldCharType="separate"/>
        </w:r>
        <w:r w:rsidR="0074752B">
          <w:rPr>
            <w:noProof/>
            <w:webHidden/>
          </w:rPr>
          <w:t>146</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676" w:history="1">
        <w:r w:rsidR="0074752B" w:rsidRPr="00883073">
          <w:rPr>
            <w:rStyle w:val="Hyperlink"/>
            <w:noProof/>
          </w:rPr>
          <w:t>13.3.3</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Other Array Entries</w:t>
        </w:r>
        <w:r w:rsidR="0074752B">
          <w:rPr>
            <w:noProof/>
            <w:webHidden/>
          </w:rPr>
          <w:tab/>
        </w:r>
        <w:r w:rsidR="0074752B">
          <w:rPr>
            <w:noProof/>
            <w:webHidden/>
          </w:rPr>
          <w:fldChar w:fldCharType="begin"/>
        </w:r>
        <w:r w:rsidR="0074752B">
          <w:rPr>
            <w:noProof/>
            <w:webHidden/>
          </w:rPr>
          <w:instrText xml:space="preserve"> PAGEREF _Toc11706676 \h </w:instrText>
        </w:r>
        <w:r w:rsidR="0074752B">
          <w:rPr>
            <w:noProof/>
            <w:webHidden/>
          </w:rPr>
        </w:r>
        <w:r w:rsidR="0074752B">
          <w:rPr>
            <w:noProof/>
            <w:webHidden/>
          </w:rPr>
          <w:fldChar w:fldCharType="separate"/>
        </w:r>
        <w:r w:rsidR="0074752B">
          <w:rPr>
            <w:noProof/>
            <w:webHidden/>
          </w:rPr>
          <w:t>150</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677" w:history="1">
        <w:r w:rsidR="0074752B" w:rsidRPr="00883073">
          <w:rPr>
            <w:rStyle w:val="Hyperlink"/>
            <w:noProof/>
          </w:rPr>
          <w:t>13.3.4</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SDAPI - Error Codes</w:t>
        </w:r>
        <w:r w:rsidR="0074752B">
          <w:rPr>
            <w:noProof/>
            <w:webHidden/>
          </w:rPr>
          <w:tab/>
        </w:r>
        <w:r w:rsidR="0074752B">
          <w:rPr>
            <w:noProof/>
            <w:webHidden/>
          </w:rPr>
          <w:fldChar w:fldCharType="begin"/>
        </w:r>
        <w:r w:rsidR="0074752B">
          <w:rPr>
            <w:noProof/>
            <w:webHidden/>
          </w:rPr>
          <w:instrText xml:space="preserve"> PAGEREF _Toc11706677 \h </w:instrText>
        </w:r>
        <w:r w:rsidR="0074752B">
          <w:rPr>
            <w:noProof/>
            <w:webHidden/>
          </w:rPr>
        </w:r>
        <w:r w:rsidR="0074752B">
          <w:rPr>
            <w:noProof/>
            <w:webHidden/>
          </w:rPr>
          <w:fldChar w:fldCharType="separate"/>
        </w:r>
        <w:r w:rsidR="0074752B">
          <w:rPr>
            <w:noProof/>
            <w:webHidden/>
          </w:rPr>
          <w:t>151</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678" w:history="1">
        <w:r w:rsidR="0074752B" w:rsidRPr="00883073">
          <w:rPr>
            <w:rStyle w:val="Hyperlink"/>
            <w:noProof/>
          </w:rPr>
          <w:t>13.3.5</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SDAPI - Constraints</w:t>
        </w:r>
        <w:r w:rsidR="0074752B">
          <w:rPr>
            <w:noProof/>
            <w:webHidden/>
          </w:rPr>
          <w:tab/>
        </w:r>
        <w:r w:rsidR="0074752B">
          <w:rPr>
            <w:noProof/>
            <w:webHidden/>
          </w:rPr>
          <w:fldChar w:fldCharType="begin"/>
        </w:r>
        <w:r w:rsidR="0074752B">
          <w:rPr>
            <w:noProof/>
            <w:webHidden/>
          </w:rPr>
          <w:instrText xml:space="preserve"> PAGEREF _Toc11706678 \h </w:instrText>
        </w:r>
        <w:r w:rsidR="0074752B">
          <w:rPr>
            <w:noProof/>
            <w:webHidden/>
          </w:rPr>
        </w:r>
        <w:r w:rsidR="0074752B">
          <w:rPr>
            <w:noProof/>
            <w:webHidden/>
          </w:rPr>
          <w:fldChar w:fldCharType="separate"/>
        </w:r>
        <w:r w:rsidR="0074752B">
          <w:rPr>
            <w:noProof/>
            <w:webHidden/>
          </w:rPr>
          <w:t>151</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679" w:history="1">
        <w:r w:rsidR="0074752B" w:rsidRPr="00883073">
          <w:rPr>
            <w:rStyle w:val="Hyperlink"/>
            <w:noProof/>
          </w:rPr>
          <w:t>13.3.6</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Application Programmer Interface - GETAPPT</w:t>
        </w:r>
        <w:r w:rsidR="0074752B">
          <w:rPr>
            <w:noProof/>
            <w:webHidden/>
          </w:rPr>
          <w:tab/>
        </w:r>
        <w:r w:rsidR="0074752B">
          <w:rPr>
            <w:noProof/>
            <w:webHidden/>
          </w:rPr>
          <w:fldChar w:fldCharType="begin"/>
        </w:r>
        <w:r w:rsidR="0074752B">
          <w:rPr>
            <w:noProof/>
            <w:webHidden/>
          </w:rPr>
          <w:instrText xml:space="preserve"> PAGEREF _Toc11706679 \h </w:instrText>
        </w:r>
        <w:r w:rsidR="0074752B">
          <w:rPr>
            <w:noProof/>
            <w:webHidden/>
          </w:rPr>
        </w:r>
        <w:r w:rsidR="0074752B">
          <w:rPr>
            <w:noProof/>
            <w:webHidden/>
          </w:rPr>
          <w:fldChar w:fldCharType="separate"/>
        </w:r>
        <w:r w:rsidR="0074752B">
          <w:rPr>
            <w:noProof/>
            <w:webHidden/>
          </w:rPr>
          <w:t>152</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680" w:history="1">
        <w:r w:rsidR="0074752B" w:rsidRPr="00883073">
          <w:rPr>
            <w:rStyle w:val="Hyperlink"/>
            <w:noProof/>
          </w:rPr>
          <w:t>13.4</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Application Programmer Interface - NEXTAPPT</w:t>
        </w:r>
        <w:r w:rsidR="0074752B">
          <w:rPr>
            <w:noProof/>
            <w:webHidden/>
          </w:rPr>
          <w:tab/>
        </w:r>
        <w:r w:rsidR="0074752B">
          <w:rPr>
            <w:noProof/>
            <w:webHidden/>
          </w:rPr>
          <w:fldChar w:fldCharType="begin"/>
        </w:r>
        <w:r w:rsidR="0074752B">
          <w:rPr>
            <w:noProof/>
            <w:webHidden/>
          </w:rPr>
          <w:instrText xml:space="preserve"> PAGEREF _Toc11706680 \h </w:instrText>
        </w:r>
        <w:r w:rsidR="0074752B">
          <w:rPr>
            <w:noProof/>
            <w:webHidden/>
          </w:rPr>
        </w:r>
        <w:r w:rsidR="0074752B">
          <w:rPr>
            <w:noProof/>
            <w:webHidden/>
          </w:rPr>
          <w:fldChar w:fldCharType="separate"/>
        </w:r>
        <w:r w:rsidR="0074752B">
          <w:rPr>
            <w:noProof/>
            <w:webHidden/>
          </w:rPr>
          <w:t>155</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681" w:history="1">
        <w:r w:rsidR="0074752B" w:rsidRPr="00883073">
          <w:rPr>
            <w:rStyle w:val="Hyperlink"/>
            <w:noProof/>
          </w:rPr>
          <w:t>13.5</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Application Programmer Interface - GETPLIST</w:t>
        </w:r>
        <w:r w:rsidR="0074752B">
          <w:rPr>
            <w:noProof/>
            <w:webHidden/>
          </w:rPr>
          <w:tab/>
        </w:r>
        <w:r w:rsidR="0074752B">
          <w:rPr>
            <w:noProof/>
            <w:webHidden/>
          </w:rPr>
          <w:fldChar w:fldCharType="begin"/>
        </w:r>
        <w:r w:rsidR="0074752B">
          <w:rPr>
            <w:noProof/>
            <w:webHidden/>
          </w:rPr>
          <w:instrText xml:space="preserve"> PAGEREF _Toc11706681 \h </w:instrText>
        </w:r>
        <w:r w:rsidR="0074752B">
          <w:rPr>
            <w:noProof/>
            <w:webHidden/>
          </w:rPr>
        </w:r>
        <w:r w:rsidR="0074752B">
          <w:rPr>
            <w:noProof/>
            <w:webHidden/>
          </w:rPr>
          <w:fldChar w:fldCharType="separate"/>
        </w:r>
        <w:r w:rsidR="0074752B">
          <w:rPr>
            <w:noProof/>
            <w:webHidden/>
          </w:rPr>
          <w:t>157</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682" w:history="1">
        <w:r w:rsidR="0074752B" w:rsidRPr="00883073">
          <w:rPr>
            <w:rStyle w:val="Hyperlink"/>
            <w:noProof/>
          </w:rPr>
          <w:t>13.6</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Application Programmer Interface - PATAPPT</w:t>
        </w:r>
        <w:r w:rsidR="0074752B">
          <w:rPr>
            <w:noProof/>
            <w:webHidden/>
          </w:rPr>
          <w:tab/>
        </w:r>
        <w:r w:rsidR="0074752B">
          <w:rPr>
            <w:noProof/>
            <w:webHidden/>
          </w:rPr>
          <w:fldChar w:fldCharType="begin"/>
        </w:r>
        <w:r w:rsidR="0074752B">
          <w:rPr>
            <w:noProof/>
            <w:webHidden/>
          </w:rPr>
          <w:instrText xml:space="preserve"> PAGEREF _Toc11706682 \h </w:instrText>
        </w:r>
        <w:r w:rsidR="0074752B">
          <w:rPr>
            <w:noProof/>
            <w:webHidden/>
          </w:rPr>
        </w:r>
        <w:r w:rsidR="0074752B">
          <w:rPr>
            <w:noProof/>
            <w:webHidden/>
          </w:rPr>
          <w:fldChar w:fldCharType="separate"/>
        </w:r>
        <w:r w:rsidR="0074752B">
          <w:rPr>
            <w:noProof/>
            <w:webHidden/>
          </w:rPr>
          <w:t>158</w:t>
        </w:r>
        <w:r w:rsidR="0074752B">
          <w:rPr>
            <w:noProof/>
            <w:webHidden/>
          </w:rPr>
          <w:fldChar w:fldCharType="end"/>
        </w:r>
      </w:hyperlink>
    </w:p>
    <w:p w:rsidR="0074752B" w:rsidRDefault="00C70849">
      <w:pPr>
        <w:pStyle w:val="TOC1"/>
        <w:rPr>
          <w:rFonts w:asciiTheme="minorHAnsi" w:eastAsiaTheme="minorEastAsia" w:hAnsiTheme="minorHAnsi" w:cstheme="minorBidi"/>
          <w:b w:val="0"/>
          <w:noProof/>
          <w:color w:val="auto"/>
          <w:sz w:val="22"/>
          <w:szCs w:val="22"/>
          <w:lang w:eastAsia="en-US"/>
        </w:rPr>
      </w:pPr>
      <w:hyperlink w:anchor="_Toc11706683" w:history="1">
        <w:r w:rsidR="0074752B" w:rsidRPr="00883073">
          <w:rPr>
            <w:rStyle w:val="Hyperlink"/>
            <w:noProof/>
          </w:rPr>
          <w:t>14</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Data Fields</w:t>
        </w:r>
        <w:r w:rsidR="0074752B">
          <w:rPr>
            <w:noProof/>
            <w:webHidden/>
          </w:rPr>
          <w:tab/>
        </w:r>
        <w:r w:rsidR="0074752B">
          <w:rPr>
            <w:noProof/>
            <w:webHidden/>
          </w:rPr>
          <w:fldChar w:fldCharType="begin"/>
        </w:r>
        <w:r w:rsidR="0074752B">
          <w:rPr>
            <w:noProof/>
            <w:webHidden/>
          </w:rPr>
          <w:instrText xml:space="preserve"> PAGEREF _Toc11706683 \h </w:instrText>
        </w:r>
        <w:r w:rsidR="0074752B">
          <w:rPr>
            <w:noProof/>
            <w:webHidden/>
          </w:rPr>
        </w:r>
        <w:r w:rsidR="0074752B">
          <w:rPr>
            <w:noProof/>
            <w:webHidden/>
          </w:rPr>
          <w:fldChar w:fldCharType="separate"/>
        </w:r>
        <w:r w:rsidR="0074752B">
          <w:rPr>
            <w:noProof/>
            <w:webHidden/>
          </w:rPr>
          <w:t>161</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684" w:history="1">
        <w:r w:rsidR="0074752B" w:rsidRPr="00883073">
          <w:rPr>
            <w:rStyle w:val="Hyperlink"/>
            <w:noProof/>
          </w:rPr>
          <w:t>14.1</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Available Data Fields</w:t>
        </w:r>
        <w:r w:rsidR="0074752B">
          <w:rPr>
            <w:noProof/>
            <w:webHidden/>
          </w:rPr>
          <w:tab/>
        </w:r>
        <w:r w:rsidR="0074752B">
          <w:rPr>
            <w:noProof/>
            <w:webHidden/>
          </w:rPr>
          <w:fldChar w:fldCharType="begin"/>
        </w:r>
        <w:r w:rsidR="0074752B">
          <w:rPr>
            <w:noProof/>
            <w:webHidden/>
          </w:rPr>
          <w:instrText xml:space="preserve"> PAGEREF _Toc11706684 \h </w:instrText>
        </w:r>
        <w:r w:rsidR="0074752B">
          <w:rPr>
            <w:noProof/>
            <w:webHidden/>
          </w:rPr>
        </w:r>
        <w:r w:rsidR="0074752B">
          <w:rPr>
            <w:noProof/>
            <w:webHidden/>
          </w:rPr>
          <w:fldChar w:fldCharType="separate"/>
        </w:r>
        <w:r w:rsidR="0074752B">
          <w:rPr>
            <w:noProof/>
            <w:webHidden/>
          </w:rPr>
          <w:t>161</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685" w:history="1">
        <w:r w:rsidR="0074752B" w:rsidRPr="00883073">
          <w:rPr>
            <w:rStyle w:val="Hyperlink"/>
            <w:noProof/>
          </w:rPr>
          <w:t>14.2</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FILTERS</w:t>
        </w:r>
        <w:r w:rsidR="0074752B">
          <w:rPr>
            <w:noProof/>
            <w:webHidden/>
          </w:rPr>
          <w:tab/>
        </w:r>
        <w:r w:rsidR="0074752B">
          <w:rPr>
            <w:noProof/>
            <w:webHidden/>
          </w:rPr>
          <w:fldChar w:fldCharType="begin"/>
        </w:r>
        <w:r w:rsidR="0074752B">
          <w:rPr>
            <w:noProof/>
            <w:webHidden/>
          </w:rPr>
          <w:instrText xml:space="preserve"> PAGEREF _Toc11706685 \h </w:instrText>
        </w:r>
        <w:r w:rsidR="0074752B">
          <w:rPr>
            <w:noProof/>
            <w:webHidden/>
          </w:rPr>
        </w:r>
        <w:r w:rsidR="0074752B">
          <w:rPr>
            <w:noProof/>
            <w:webHidden/>
          </w:rPr>
          <w:fldChar w:fldCharType="separate"/>
        </w:r>
        <w:r w:rsidR="0074752B">
          <w:rPr>
            <w:noProof/>
            <w:webHidden/>
          </w:rPr>
          <w:t>163</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686" w:history="1">
        <w:r w:rsidR="0074752B" w:rsidRPr="00883073">
          <w:rPr>
            <w:rStyle w:val="Hyperlink"/>
            <w:noProof/>
          </w:rPr>
          <w:t>14.2.1</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Valid Appointment Status Filters</w:t>
        </w:r>
        <w:r w:rsidR="0074752B">
          <w:rPr>
            <w:noProof/>
            <w:webHidden/>
          </w:rPr>
          <w:tab/>
        </w:r>
        <w:r w:rsidR="0074752B">
          <w:rPr>
            <w:noProof/>
            <w:webHidden/>
          </w:rPr>
          <w:fldChar w:fldCharType="begin"/>
        </w:r>
        <w:r w:rsidR="0074752B">
          <w:rPr>
            <w:noProof/>
            <w:webHidden/>
          </w:rPr>
          <w:instrText xml:space="preserve"> PAGEREF _Toc11706686 \h </w:instrText>
        </w:r>
        <w:r w:rsidR="0074752B">
          <w:rPr>
            <w:noProof/>
            <w:webHidden/>
          </w:rPr>
        </w:r>
        <w:r w:rsidR="0074752B">
          <w:rPr>
            <w:noProof/>
            <w:webHidden/>
          </w:rPr>
          <w:fldChar w:fldCharType="separate"/>
        </w:r>
        <w:r w:rsidR="0074752B">
          <w:rPr>
            <w:noProof/>
            <w:webHidden/>
          </w:rPr>
          <w:t>163</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687" w:history="1">
        <w:r w:rsidR="0074752B" w:rsidRPr="00883073">
          <w:rPr>
            <w:rStyle w:val="Hyperlink"/>
            <w:noProof/>
          </w:rPr>
          <w:t>14.2.2</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Valid Patient Status Filters</w:t>
        </w:r>
        <w:r w:rsidR="0074752B">
          <w:rPr>
            <w:noProof/>
            <w:webHidden/>
          </w:rPr>
          <w:tab/>
        </w:r>
        <w:r w:rsidR="0074752B">
          <w:rPr>
            <w:noProof/>
            <w:webHidden/>
          </w:rPr>
          <w:fldChar w:fldCharType="begin"/>
        </w:r>
        <w:r w:rsidR="0074752B">
          <w:rPr>
            <w:noProof/>
            <w:webHidden/>
          </w:rPr>
          <w:instrText xml:space="preserve"> PAGEREF _Toc11706687 \h </w:instrText>
        </w:r>
        <w:r w:rsidR="0074752B">
          <w:rPr>
            <w:noProof/>
            <w:webHidden/>
          </w:rPr>
        </w:r>
        <w:r w:rsidR="0074752B">
          <w:rPr>
            <w:noProof/>
            <w:webHidden/>
          </w:rPr>
          <w:fldChar w:fldCharType="separate"/>
        </w:r>
        <w:r w:rsidR="0074752B">
          <w:rPr>
            <w:noProof/>
            <w:webHidden/>
          </w:rPr>
          <w:t>163</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688" w:history="1">
        <w:r w:rsidR="0074752B" w:rsidRPr="00883073">
          <w:rPr>
            <w:rStyle w:val="Hyperlink"/>
            <w:noProof/>
          </w:rPr>
          <w:t>14.2.3</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Valid Patient Status and Appointment Status Filter Combinations</w:t>
        </w:r>
        <w:r w:rsidR="0074752B">
          <w:rPr>
            <w:noProof/>
            <w:webHidden/>
          </w:rPr>
          <w:tab/>
        </w:r>
        <w:r w:rsidR="0074752B">
          <w:rPr>
            <w:noProof/>
            <w:webHidden/>
          </w:rPr>
          <w:fldChar w:fldCharType="begin"/>
        </w:r>
        <w:r w:rsidR="0074752B">
          <w:rPr>
            <w:noProof/>
            <w:webHidden/>
          </w:rPr>
          <w:instrText xml:space="preserve"> PAGEREF _Toc11706688 \h </w:instrText>
        </w:r>
        <w:r w:rsidR="0074752B">
          <w:rPr>
            <w:noProof/>
            <w:webHidden/>
          </w:rPr>
        </w:r>
        <w:r w:rsidR="0074752B">
          <w:rPr>
            <w:noProof/>
            <w:webHidden/>
          </w:rPr>
          <w:fldChar w:fldCharType="separate"/>
        </w:r>
        <w:r w:rsidR="0074752B">
          <w:rPr>
            <w:noProof/>
            <w:webHidden/>
          </w:rPr>
          <w:t>163</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689" w:history="1">
        <w:r w:rsidR="0074752B" w:rsidRPr="00883073">
          <w:rPr>
            <w:rStyle w:val="Hyperlink"/>
            <w:noProof/>
          </w:rPr>
          <w:t>14.3</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Application Programmer Interface - SDIMO</w:t>
        </w:r>
        <w:r w:rsidR="0074752B">
          <w:rPr>
            <w:noProof/>
            <w:webHidden/>
          </w:rPr>
          <w:tab/>
        </w:r>
        <w:r w:rsidR="0074752B">
          <w:rPr>
            <w:noProof/>
            <w:webHidden/>
          </w:rPr>
          <w:fldChar w:fldCharType="begin"/>
        </w:r>
        <w:r w:rsidR="0074752B">
          <w:rPr>
            <w:noProof/>
            <w:webHidden/>
          </w:rPr>
          <w:instrText xml:space="preserve"> PAGEREF _Toc11706689 \h </w:instrText>
        </w:r>
        <w:r w:rsidR="0074752B">
          <w:rPr>
            <w:noProof/>
            <w:webHidden/>
          </w:rPr>
        </w:r>
        <w:r w:rsidR="0074752B">
          <w:rPr>
            <w:noProof/>
            <w:webHidden/>
          </w:rPr>
          <w:fldChar w:fldCharType="separate"/>
        </w:r>
        <w:r w:rsidR="0074752B">
          <w:rPr>
            <w:noProof/>
            <w:webHidden/>
          </w:rPr>
          <w:t>165</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690" w:history="1">
        <w:r w:rsidR="0074752B" w:rsidRPr="00883073">
          <w:rPr>
            <w:rStyle w:val="Hyperlink"/>
            <w:noProof/>
          </w:rPr>
          <w:t>14.4</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Configuring Bar Code Label Printers for Print Patient Label Option</w:t>
        </w:r>
        <w:r w:rsidR="0074752B">
          <w:rPr>
            <w:noProof/>
            <w:webHidden/>
          </w:rPr>
          <w:tab/>
        </w:r>
        <w:r w:rsidR="0074752B">
          <w:rPr>
            <w:noProof/>
            <w:webHidden/>
          </w:rPr>
          <w:fldChar w:fldCharType="begin"/>
        </w:r>
        <w:r w:rsidR="0074752B">
          <w:rPr>
            <w:noProof/>
            <w:webHidden/>
          </w:rPr>
          <w:instrText xml:space="preserve"> PAGEREF _Toc11706690 \h </w:instrText>
        </w:r>
        <w:r w:rsidR="0074752B">
          <w:rPr>
            <w:noProof/>
            <w:webHidden/>
          </w:rPr>
        </w:r>
        <w:r w:rsidR="0074752B">
          <w:rPr>
            <w:noProof/>
            <w:webHidden/>
          </w:rPr>
          <w:fldChar w:fldCharType="separate"/>
        </w:r>
        <w:r w:rsidR="0074752B">
          <w:rPr>
            <w:noProof/>
            <w:webHidden/>
          </w:rPr>
          <w:t>167</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691" w:history="1">
        <w:r w:rsidR="0074752B" w:rsidRPr="00883073">
          <w:rPr>
            <w:rStyle w:val="Hyperlink"/>
            <w:noProof/>
          </w:rPr>
          <w:t>14.4.1</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Hardware Setup</w:t>
        </w:r>
        <w:r w:rsidR="0074752B">
          <w:rPr>
            <w:noProof/>
            <w:webHidden/>
          </w:rPr>
          <w:tab/>
        </w:r>
        <w:r w:rsidR="0074752B">
          <w:rPr>
            <w:noProof/>
            <w:webHidden/>
          </w:rPr>
          <w:fldChar w:fldCharType="begin"/>
        </w:r>
        <w:r w:rsidR="0074752B">
          <w:rPr>
            <w:noProof/>
            <w:webHidden/>
          </w:rPr>
          <w:instrText xml:space="preserve"> PAGEREF _Toc11706691 \h </w:instrText>
        </w:r>
        <w:r w:rsidR="0074752B">
          <w:rPr>
            <w:noProof/>
            <w:webHidden/>
          </w:rPr>
        </w:r>
        <w:r w:rsidR="0074752B">
          <w:rPr>
            <w:noProof/>
            <w:webHidden/>
          </w:rPr>
          <w:fldChar w:fldCharType="separate"/>
        </w:r>
        <w:r w:rsidR="0074752B">
          <w:rPr>
            <w:noProof/>
            <w:webHidden/>
          </w:rPr>
          <w:t>167</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692" w:history="1">
        <w:r w:rsidR="0074752B" w:rsidRPr="00883073">
          <w:rPr>
            <w:rStyle w:val="Hyperlink"/>
            <w:noProof/>
          </w:rPr>
          <w:t>14.4.2</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Software Setup</w:t>
        </w:r>
        <w:r w:rsidR="0074752B">
          <w:rPr>
            <w:noProof/>
            <w:webHidden/>
          </w:rPr>
          <w:tab/>
        </w:r>
        <w:r w:rsidR="0074752B">
          <w:rPr>
            <w:noProof/>
            <w:webHidden/>
          </w:rPr>
          <w:fldChar w:fldCharType="begin"/>
        </w:r>
        <w:r w:rsidR="0074752B">
          <w:rPr>
            <w:noProof/>
            <w:webHidden/>
          </w:rPr>
          <w:instrText xml:space="preserve"> PAGEREF _Toc11706692 \h </w:instrText>
        </w:r>
        <w:r w:rsidR="0074752B">
          <w:rPr>
            <w:noProof/>
            <w:webHidden/>
          </w:rPr>
        </w:r>
        <w:r w:rsidR="0074752B">
          <w:rPr>
            <w:noProof/>
            <w:webHidden/>
          </w:rPr>
          <w:fldChar w:fldCharType="separate"/>
        </w:r>
        <w:r w:rsidR="0074752B">
          <w:rPr>
            <w:noProof/>
            <w:webHidden/>
          </w:rPr>
          <w:t>167</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693" w:history="1">
        <w:r w:rsidR="0074752B" w:rsidRPr="00883073">
          <w:rPr>
            <w:rStyle w:val="Hyperlink"/>
            <w:noProof/>
          </w:rPr>
          <w:t>14.5</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Control Code Overview</w:t>
        </w:r>
        <w:r w:rsidR="0074752B">
          <w:rPr>
            <w:noProof/>
            <w:webHidden/>
          </w:rPr>
          <w:tab/>
        </w:r>
        <w:r w:rsidR="0074752B">
          <w:rPr>
            <w:noProof/>
            <w:webHidden/>
          </w:rPr>
          <w:fldChar w:fldCharType="begin"/>
        </w:r>
        <w:r w:rsidR="0074752B">
          <w:rPr>
            <w:noProof/>
            <w:webHidden/>
          </w:rPr>
          <w:instrText xml:space="preserve"> PAGEREF _Toc11706693 \h </w:instrText>
        </w:r>
        <w:r w:rsidR="0074752B">
          <w:rPr>
            <w:noProof/>
            <w:webHidden/>
          </w:rPr>
        </w:r>
        <w:r w:rsidR="0074752B">
          <w:rPr>
            <w:noProof/>
            <w:webHidden/>
          </w:rPr>
          <w:fldChar w:fldCharType="separate"/>
        </w:r>
        <w:r w:rsidR="0074752B">
          <w:rPr>
            <w:noProof/>
            <w:webHidden/>
          </w:rPr>
          <w:t>168</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694" w:history="1">
        <w:r w:rsidR="0074752B" w:rsidRPr="00883073">
          <w:rPr>
            <w:rStyle w:val="Hyperlink"/>
            <w:noProof/>
          </w:rPr>
          <w:t>14.5.1</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Patient Label Print Routine Control Code Use</w:t>
        </w:r>
        <w:r w:rsidR="0074752B">
          <w:rPr>
            <w:noProof/>
            <w:webHidden/>
          </w:rPr>
          <w:tab/>
        </w:r>
        <w:r w:rsidR="0074752B">
          <w:rPr>
            <w:noProof/>
            <w:webHidden/>
          </w:rPr>
          <w:fldChar w:fldCharType="begin"/>
        </w:r>
        <w:r w:rsidR="0074752B">
          <w:rPr>
            <w:noProof/>
            <w:webHidden/>
          </w:rPr>
          <w:instrText xml:space="preserve"> PAGEREF _Toc11706694 \h </w:instrText>
        </w:r>
        <w:r w:rsidR="0074752B">
          <w:rPr>
            <w:noProof/>
            <w:webHidden/>
          </w:rPr>
        </w:r>
        <w:r w:rsidR="0074752B">
          <w:rPr>
            <w:noProof/>
            <w:webHidden/>
          </w:rPr>
          <w:fldChar w:fldCharType="separate"/>
        </w:r>
        <w:r w:rsidR="0074752B">
          <w:rPr>
            <w:noProof/>
            <w:webHidden/>
          </w:rPr>
          <w:t>168</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695" w:history="1">
        <w:r w:rsidR="0074752B" w:rsidRPr="00883073">
          <w:rPr>
            <w:rStyle w:val="Hyperlink"/>
            <w:noProof/>
          </w:rPr>
          <w:t>14.5.2</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Label Printer Setup Examples</w:t>
        </w:r>
        <w:r w:rsidR="0074752B">
          <w:rPr>
            <w:noProof/>
            <w:webHidden/>
          </w:rPr>
          <w:tab/>
        </w:r>
        <w:r w:rsidR="0074752B">
          <w:rPr>
            <w:noProof/>
            <w:webHidden/>
          </w:rPr>
          <w:fldChar w:fldCharType="begin"/>
        </w:r>
        <w:r w:rsidR="0074752B">
          <w:rPr>
            <w:noProof/>
            <w:webHidden/>
          </w:rPr>
          <w:instrText xml:space="preserve"> PAGEREF _Toc11706695 \h </w:instrText>
        </w:r>
        <w:r w:rsidR="0074752B">
          <w:rPr>
            <w:noProof/>
            <w:webHidden/>
          </w:rPr>
        </w:r>
        <w:r w:rsidR="0074752B">
          <w:rPr>
            <w:noProof/>
            <w:webHidden/>
          </w:rPr>
          <w:fldChar w:fldCharType="separate"/>
        </w:r>
        <w:r w:rsidR="0074752B">
          <w:rPr>
            <w:noProof/>
            <w:webHidden/>
          </w:rPr>
          <w:t>169</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696" w:history="1">
        <w:r w:rsidR="0074752B" w:rsidRPr="00883073">
          <w:rPr>
            <w:rStyle w:val="Hyperlink"/>
            <w:noProof/>
          </w:rPr>
          <w:t>14.5.3</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Zebra Label Printer</w:t>
        </w:r>
        <w:r w:rsidR="0074752B">
          <w:rPr>
            <w:noProof/>
            <w:webHidden/>
          </w:rPr>
          <w:tab/>
        </w:r>
        <w:r w:rsidR="0074752B">
          <w:rPr>
            <w:noProof/>
            <w:webHidden/>
          </w:rPr>
          <w:fldChar w:fldCharType="begin"/>
        </w:r>
        <w:r w:rsidR="0074752B">
          <w:rPr>
            <w:noProof/>
            <w:webHidden/>
          </w:rPr>
          <w:instrText xml:space="preserve"> PAGEREF _Toc11706696 \h </w:instrText>
        </w:r>
        <w:r w:rsidR="0074752B">
          <w:rPr>
            <w:noProof/>
            <w:webHidden/>
          </w:rPr>
        </w:r>
        <w:r w:rsidR="0074752B">
          <w:rPr>
            <w:noProof/>
            <w:webHidden/>
          </w:rPr>
          <w:fldChar w:fldCharType="separate"/>
        </w:r>
        <w:r w:rsidR="0074752B">
          <w:rPr>
            <w:noProof/>
            <w:webHidden/>
          </w:rPr>
          <w:t>169</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697" w:history="1">
        <w:r w:rsidR="0074752B" w:rsidRPr="00883073">
          <w:rPr>
            <w:rStyle w:val="Hyperlink"/>
            <w:noProof/>
          </w:rPr>
          <w:t>14.6</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Intermec Label Printer</w:t>
        </w:r>
        <w:r w:rsidR="0074752B">
          <w:rPr>
            <w:noProof/>
            <w:webHidden/>
          </w:rPr>
          <w:tab/>
        </w:r>
        <w:r w:rsidR="0074752B">
          <w:rPr>
            <w:noProof/>
            <w:webHidden/>
          </w:rPr>
          <w:fldChar w:fldCharType="begin"/>
        </w:r>
        <w:r w:rsidR="0074752B">
          <w:rPr>
            <w:noProof/>
            <w:webHidden/>
          </w:rPr>
          <w:instrText xml:space="preserve"> PAGEREF _Toc11706697 \h </w:instrText>
        </w:r>
        <w:r w:rsidR="0074752B">
          <w:rPr>
            <w:noProof/>
            <w:webHidden/>
          </w:rPr>
        </w:r>
        <w:r w:rsidR="0074752B">
          <w:rPr>
            <w:noProof/>
            <w:webHidden/>
          </w:rPr>
          <w:fldChar w:fldCharType="separate"/>
        </w:r>
        <w:r w:rsidR="0074752B">
          <w:rPr>
            <w:noProof/>
            <w:webHidden/>
          </w:rPr>
          <w:t>171</w:t>
        </w:r>
        <w:r w:rsidR="0074752B">
          <w:rPr>
            <w:noProof/>
            <w:webHidden/>
          </w:rPr>
          <w:fldChar w:fldCharType="end"/>
        </w:r>
      </w:hyperlink>
    </w:p>
    <w:p w:rsidR="0074752B" w:rsidRDefault="00C70849">
      <w:pPr>
        <w:pStyle w:val="TOC1"/>
        <w:rPr>
          <w:rFonts w:asciiTheme="minorHAnsi" w:eastAsiaTheme="minorEastAsia" w:hAnsiTheme="minorHAnsi" w:cstheme="minorBidi"/>
          <w:b w:val="0"/>
          <w:noProof/>
          <w:color w:val="auto"/>
          <w:sz w:val="22"/>
          <w:szCs w:val="22"/>
          <w:lang w:eastAsia="en-US"/>
        </w:rPr>
      </w:pPr>
      <w:hyperlink w:anchor="_Toc11706698" w:history="1">
        <w:r w:rsidR="0074752B" w:rsidRPr="00883073">
          <w:rPr>
            <w:rStyle w:val="Hyperlink"/>
            <w:noProof/>
          </w:rPr>
          <w:t>15</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HL7 Interface Specification for Transmission of Ambulatory Care Data</w:t>
        </w:r>
        <w:r w:rsidR="0074752B">
          <w:rPr>
            <w:noProof/>
            <w:webHidden/>
          </w:rPr>
          <w:tab/>
        </w:r>
        <w:r w:rsidR="0074752B">
          <w:rPr>
            <w:noProof/>
            <w:webHidden/>
          </w:rPr>
          <w:fldChar w:fldCharType="begin"/>
        </w:r>
        <w:r w:rsidR="0074752B">
          <w:rPr>
            <w:noProof/>
            <w:webHidden/>
          </w:rPr>
          <w:instrText xml:space="preserve"> PAGEREF _Toc11706698 \h </w:instrText>
        </w:r>
        <w:r w:rsidR="0074752B">
          <w:rPr>
            <w:noProof/>
            <w:webHidden/>
          </w:rPr>
        </w:r>
        <w:r w:rsidR="0074752B">
          <w:rPr>
            <w:noProof/>
            <w:webHidden/>
          </w:rPr>
          <w:fldChar w:fldCharType="separate"/>
        </w:r>
        <w:r w:rsidR="0074752B">
          <w:rPr>
            <w:noProof/>
            <w:webHidden/>
          </w:rPr>
          <w:t>173</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699" w:history="1">
        <w:r w:rsidR="0074752B" w:rsidRPr="00883073">
          <w:rPr>
            <w:rStyle w:val="Hyperlink"/>
            <w:noProof/>
          </w:rPr>
          <w:t>15.1</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Assumptions</w:t>
        </w:r>
        <w:r w:rsidR="0074752B">
          <w:rPr>
            <w:noProof/>
            <w:webHidden/>
          </w:rPr>
          <w:tab/>
        </w:r>
        <w:r w:rsidR="0074752B">
          <w:rPr>
            <w:noProof/>
            <w:webHidden/>
          </w:rPr>
          <w:fldChar w:fldCharType="begin"/>
        </w:r>
        <w:r w:rsidR="0074752B">
          <w:rPr>
            <w:noProof/>
            <w:webHidden/>
          </w:rPr>
          <w:instrText xml:space="preserve"> PAGEREF _Toc11706699 \h </w:instrText>
        </w:r>
        <w:r w:rsidR="0074752B">
          <w:rPr>
            <w:noProof/>
            <w:webHidden/>
          </w:rPr>
        </w:r>
        <w:r w:rsidR="0074752B">
          <w:rPr>
            <w:noProof/>
            <w:webHidden/>
          </w:rPr>
          <w:fldChar w:fldCharType="separate"/>
        </w:r>
        <w:r w:rsidR="0074752B">
          <w:rPr>
            <w:noProof/>
            <w:webHidden/>
          </w:rPr>
          <w:t>174</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00" w:history="1">
        <w:r w:rsidR="0074752B" w:rsidRPr="00883073">
          <w:rPr>
            <w:rStyle w:val="Hyperlink"/>
            <w:noProof/>
          </w:rPr>
          <w:t>15.1.1</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Message Content</w:t>
        </w:r>
        <w:r w:rsidR="0074752B">
          <w:rPr>
            <w:noProof/>
            <w:webHidden/>
          </w:rPr>
          <w:tab/>
        </w:r>
        <w:r w:rsidR="0074752B">
          <w:rPr>
            <w:noProof/>
            <w:webHidden/>
          </w:rPr>
          <w:fldChar w:fldCharType="begin"/>
        </w:r>
        <w:r w:rsidR="0074752B">
          <w:rPr>
            <w:noProof/>
            <w:webHidden/>
          </w:rPr>
          <w:instrText xml:space="preserve"> PAGEREF _Toc11706700 \h </w:instrText>
        </w:r>
        <w:r w:rsidR="0074752B">
          <w:rPr>
            <w:noProof/>
            <w:webHidden/>
          </w:rPr>
        </w:r>
        <w:r w:rsidR="0074752B">
          <w:rPr>
            <w:noProof/>
            <w:webHidden/>
          </w:rPr>
          <w:fldChar w:fldCharType="separate"/>
        </w:r>
        <w:r w:rsidR="0074752B">
          <w:rPr>
            <w:noProof/>
            <w:webHidden/>
          </w:rPr>
          <w:t>174</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01" w:history="1">
        <w:r w:rsidR="0074752B" w:rsidRPr="00883073">
          <w:rPr>
            <w:rStyle w:val="Hyperlink"/>
            <w:noProof/>
          </w:rPr>
          <w:t>15.1.2</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Data Capture and Transmission</w:t>
        </w:r>
        <w:r w:rsidR="0074752B">
          <w:rPr>
            <w:noProof/>
            <w:webHidden/>
          </w:rPr>
          <w:tab/>
        </w:r>
        <w:r w:rsidR="0074752B">
          <w:rPr>
            <w:noProof/>
            <w:webHidden/>
          </w:rPr>
          <w:fldChar w:fldCharType="begin"/>
        </w:r>
        <w:r w:rsidR="0074752B">
          <w:rPr>
            <w:noProof/>
            <w:webHidden/>
          </w:rPr>
          <w:instrText xml:space="preserve"> PAGEREF _Toc11706701 \h </w:instrText>
        </w:r>
        <w:r w:rsidR="0074752B">
          <w:rPr>
            <w:noProof/>
            <w:webHidden/>
          </w:rPr>
        </w:r>
        <w:r w:rsidR="0074752B">
          <w:rPr>
            <w:noProof/>
            <w:webHidden/>
          </w:rPr>
          <w:fldChar w:fldCharType="separate"/>
        </w:r>
        <w:r w:rsidR="0074752B">
          <w:rPr>
            <w:noProof/>
            <w:webHidden/>
          </w:rPr>
          <w:t>174</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02" w:history="1">
        <w:r w:rsidR="0074752B" w:rsidRPr="00883073">
          <w:rPr>
            <w:rStyle w:val="Hyperlink"/>
            <w:noProof/>
          </w:rPr>
          <w:t>15.1.3</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Background Messages</w:t>
        </w:r>
        <w:r w:rsidR="0074752B">
          <w:rPr>
            <w:noProof/>
            <w:webHidden/>
          </w:rPr>
          <w:tab/>
        </w:r>
        <w:r w:rsidR="0074752B">
          <w:rPr>
            <w:noProof/>
            <w:webHidden/>
          </w:rPr>
          <w:fldChar w:fldCharType="begin"/>
        </w:r>
        <w:r w:rsidR="0074752B">
          <w:rPr>
            <w:noProof/>
            <w:webHidden/>
          </w:rPr>
          <w:instrText xml:space="preserve"> PAGEREF _Toc11706702 \h </w:instrText>
        </w:r>
        <w:r w:rsidR="0074752B">
          <w:rPr>
            <w:noProof/>
            <w:webHidden/>
          </w:rPr>
        </w:r>
        <w:r w:rsidR="0074752B">
          <w:rPr>
            <w:noProof/>
            <w:webHidden/>
          </w:rPr>
          <w:fldChar w:fldCharType="separate"/>
        </w:r>
        <w:r w:rsidR="0074752B">
          <w:rPr>
            <w:noProof/>
            <w:webHidden/>
          </w:rPr>
          <w:t>174</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03" w:history="1">
        <w:r w:rsidR="0074752B" w:rsidRPr="00883073">
          <w:rPr>
            <w:rStyle w:val="Hyperlink"/>
            <w:noProof/>
          </w:rPr>
          <w:t>15.1.4</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Batch Messages &amp; Acknowledgements</w:t>
        </w:r>
        <w:r w:rsidR="0074752B">
          <w:rPr>
            <w:noProof/>
            <w:webHidden/>
          </w:rPr>
          <w:tab/>
        </w:r>
        <w:r w:rsidR="0074752B">
          <w:rPr>
            <w:noProof/>
            <w:webHidden/>
          </w:rPr>
          <w:fldChar w:fldCharType="begin"/>
        </w:r>
        <w:r w:rsidR="0074752B">
          <w:rPr>
            <w:noProof/>
            <w:webHidden/>
          </w:rPr>
          <w:instrText xml:space="preserve"> PAGEREF _Toc11706703 \h </w:instrText>
        </w:r>
        <w:r w:rsidR="0074752B">
          <w:rPr>
            <w:noProof/>
            <w:webHidden/>
          </w:rPr>
        </w:r>
        <w:r w:rsidR="0074752B">
          <w:rPr>
            <w:noProof/>
            <w:webHidden/>
          </w:rPr>
          <w:fldChar w:fldCharType="separate"/>
        </w:r>
        <w:r w:rsidR="0074752B">
          <w:rPr>
            <w:noProof/>
            <w:webHidden/>
          </w:rPr>
          <w:t>174</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04" w:history="1">
        <w:r w:rsidR="0074752B" w:rsidRPr="00883073">
          <w:rPr>
            <w:rStyle w:val="Hyperlink"/>
            <w:noProof/>
          </w:rPr>
          <w:t>15.1.5</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VA MailMan Lower Level Protocol</w:t>
        </w:r>
        <w:r w:rsidR="0074752B">
          <w:rPr>
            <w:noProof/>
            <w:webHidden/>
          </w:rPr>
          <w:tab/>
        </w:r>
        <w:r w:rsidR="0074752B">
          <w:rPr>
            <w:noProof/>
            <w:webHidden/>
          </w:rPr>
          <w:fldChar w:fldCharType="begin"/>
        </w:r>
        <w:r w:rsidR="0074752B">
          <w:rPr>
            <w:noProof/>
            <w:webHidden/>
          </w:rPr>
          <w:instrText xml:space="preserve"> PAGEREF _Toc11706704 \h </w:instrText>
        </w:r>
        <w:r w:rsidR="0074752B">
          <w:rPr>
            <w:noProof/>
            <w:webHidden/>
          </w:rPr>
        </w:r>
        <w:r w:rsidR="0074752B">
          <w:rPr>
            <w:noProof/>
            <w:webHidden/>
          </w:rPr>
          <w:fldChar w:fldCharType="separate"/>
        </w:r>
        <w:r w:rsidR="0074752B">
          <w:rPr>
            <w:noProof/>
            <w:webHidden/>
          </w:rPr>
          <w:t>174</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705" w:history="1">
        <w:r w:rsidR="0074752B" w:rsidRPr="00883073">
          <w:rPr>
            <w:rStyle w:val="Hyperlink"/>
            <w:noProof/>
          </w:rPr>
          <w:t>15.2</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HL7 Control Segments</w:t>
        </w:r>
        <w:r w:rsidR="0074752B">
          <w:rPr>
            <w:noProof/>
            <w:webHidden/>
          </w:rPr>
          <w:tab/>
        </w:r>
        <w:r w:rsidR="0074752B">
          <w:rPr>
            <w:noProof/>
            <w:webHidden/>
          </w:rPr>
          <w:fldChar w:fldCharType="begin"/>
        </w:r>
        <w:r w:rsidR="0074752B">
          <w:rPr>
            <w:noProof/>
            <w:webHidden/>
          </w:rPr>
          <w:instrText xml:space="preserve"> PAGEREF _Toc11706705 \h </w:instrText>
        </w:r>
        <w:r w:rsidR="0074752B">
          <w:rPr>
            <w:noProof/>
            <w:webHidden/>
          </w:rPr>
        </w:r>
        <w:r w:rsidR="0074752B">
          <w:rPr>
            <w:noProof/>
            <w:webHidden/>
          </w:rPr>
          <w:fldChar w:fldCharType="separate"/>
        </w:r>
        <w:r w:rsidR="0074752B">
          <w:rPr>
            <w:noProof/>
            <w:webHidden/>
          </w:rPr>
          <w:t>175</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706" w:history="1">
        <w:r w:rsidR="0074752B" w:rsidRPr="00883073">
          <w:rPr>
            <w:rStyle w:val="Hyperlink"/>
            <w:noProof/>
          </w:rPr>
          <w:t>15.3</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Message Definitions</w:t>
        </w:r>
        <w:r w:rsidR="0074752B">
          <w:rPr>
            <w:noProof/>
            <w:webHidden/>
          </w:rPr>
          <w:tab/>
        </w:r>
        <w:r w:rsidR="0074752B">
          <w:rPr>
            <w:noProof/>
            <w:webHidden/>
          </w:rPr>
          <w:fldChar w:fldCharType="begin"/>
        </w:r>
        <w:r w:rsidR="0074752B">
          <w:rPr>
            <w:noProof/>
            <w:webHidden/>
          </w:rPr>
          <w:instrText xml:space="preserve"> PAGEREF _Toc11706706 \h </w:instrText>
        </w:r>
        <w:r w:rsidR="0074752B">
          <w:rPr>
            <w:noProof/>
            <w:webHidden/>
          </w:rPr>
        </w:r>
        <w:r w:rsidR="0074752B">
          <w:rPr>
            <w:noProof/>
            <w:webHidden/>
          </w:rPr>
          <w:fldChar w:fldCharType="separate"/>
        </w:r>
        <w:r w:rsidR="0074752B">
          <w:rPr>
            <w:noProof/>
            <w:webHidden/>
          </w:rPr>
          <w:t>175</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707" w:history="1">
        <w:r w:rsidR="0074752B" w:rsidRPr="00883073">
          <w:rPr>
            <w:rStyle w:val="Hyperlink"/>
            <w:noProof/>
          </w:rPr>
          <w:t>15.4</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Segment Table Definitions</w:t>
        </w:r>
        <w:r w:rsidR="0074752B">
          <w:rPr>
            <w:noProof/>
            <w:webHidden/>
          </w:rPr>
          <w:tab/>
        </w:r>
        <w:r w:rsidR="0074752B">
          <w:rPr>
            <w:noProof/>
            <w:webHidden/>
          </w:rPr>
          <w:fldChar w:fldCharType="begin"/>
        </w:r>
        <w:r w:rsidR="0074752B">
          <w:rPr>
            <w:noProof/>
            <w:webHidden/>
          </w:rPr>
          <w:instrText xml:space="preserve"> PAGEREF _Toc11706707 \h </w:instrText>
        </w:r>
        <w:r w:rsidR="0074752B">
          <w:rPr>
            <w:noProof/>
            <w:webHidden/>
          </w:rPr>
        </w:r>
        <w:r w:rsidR="0074752B">
          <w:rPr>
            <w:noProof/>
            <w:webHidden/>
          </w:rPr>
          <w:fldChar w:fldCharType="separate"/>
        </w:r>
        <w:r w:rsidR="0074752B">
          <w:rPr>
            <w:noProof/>
            <w:webHidden/>
          </w:rPr>
          <w:t>175</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708" w:history="1">
        <w:r w:rsidR="0074752B" w:rsidRPr="00883073">
          <w:rPr>
            <w:rStyle w:val="Hyperlink"/>
            <w:noProof/>
          </w:rPr>
          <w:t>15.5</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Message Control Segments</w:t>
        </w:r>
        <w:r w:rsidR="0074752B">
          <w:rPr>
            <w:noProof/>
            <w:webHidden/>
          </w:rPr>
          <w:tab/>
        </w:r>
        <w:r w:rsidR="0074752B">
          <w:rPr>
            <w:noProof/>
            <w:webHidden/>
          </w:rPr>
          <w:fldChar w:fldCharType="begin"/>
        </w:r>
        <w:r w:rsidR="0074752B">
          <w:rPr>
            <w:noProof/>
            <w:webHidden/>
          </w:rPr>
          <w:instrText xml:space="preserve"> PAGEREF _Toc11706708 \h </w:instrText>
        </w:r>
        <w:r w:rsidR="0074752B">
          <w:rPr>
            <w:noProof/>
            <w:webHidden/>
          </w:rPr>
        </w:r>
        <w:r w:rsidR="0074752B">
          <w:rPr>
            <w:noProof/>
            <w:webHidden/>
          </w:rPr>
          <w:fldChar w:fldCharType="separate"/>
        </w:r>
        <w:r w:rsidR="0074752B">
          <w:rPr>
            <w:noProof/>
            <w:webHidden/>
          </w:rPr>
          <w:t>175</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09" w:history="1">
        <w:r w:rsidR="0074752B" w:rsidRPr="00883073">
          <w:rPr>
            <w:rStyle w:val="Hyperlink"/>
            <w:noProof/>
          </w:rPr>
          <w:t>15.5.1</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MSH - MESSAGE HEADER SEGMENTS</w:t>
        </w:r>
        <w:r w:rsidR="0074752B">
          <w:rPr>
            <w:noProof/>
            <w:webHidden/>
          </w:rPr>
          <w:tab/>
        </w:r>
        <w:r w:rsidR="0074752B">
          <w:rPr>
            <w:noProof/>
            <w:webHidden/>
          </w:rPr>
          <w:fldChar w:fldCharType="begin"/>
        </w:r>
        <w:r w:rsidR="0074752B">
          <w:rPr>
            <w:noProof/>
            <w:webHidden/>
          </w:rPr>
          <w:instrText xml:space="preserve"> PAGEREF _Toc11706709 \h </w:instrText>
        </w:r>
        <w:r w:rsidR="0074752B">
          <w:rPr>
            <w:noProof/>
            <w:webHidden/>
          </w:rPr>
        </w:r>
        <w:r w:rsidR="0074752B">
          <w:rPr>
            <w:noProof/>
            <w:webHidden/>
          </w:rPr>
          <w:fldChar w:fldCharType="separate"/>
        </w:r>
        <w:r w:rsidR="0074752B">
          <w:rPr>
            <w:noProof/>
            <w:webHidden/>
          </w:rPr>
          <w:t>175</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10" w:history="1">
        <w:r w:rsidR="0074752B" w:rsidRPr="00883073">
          <w:rPr>
            <w:rStyle w:val="Hyperlink"/>
            <w:noProof/>
          </w:rPr>
          <w:t>15.5.2</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BHS - Batch Header Segment</w:t>
        </w:r>
        <w:r w:rsidR="0074752B">
          <w:rPr>
            <w:noProof/>
            <w:webHidden/>
          </w:rPr>
          <w:tab/>
        </w:r>
        <w:r w:rsidR="0074752B">
          <w:rPr>
            <w:noProof/>
            <w:webHidden/>
          </w:rPr>
          <w:fldChar w:fldCharType="begin"/>
        </w:r>
        <w:r w:rsidR="0074752B">
          <w:rPr>
            <w:noProof/>
            <w:webHidden/>
          </w:rPr>
          <w:instrText xml:space="preserve"> PAGEREF _Toc11706710 \h </w:instrText>
        </w:r>
        <w:r w:rsidR="0074752B">
          <w:rPr>
            <w:noProof/>
            <w:webHidden/>
          </w:rPr>
        </w:r>
        <w:r w:rsidR="0074752B">
          <w:rPr>
            <w:noProof/>
            <w:webHidden/>
          </w:rPr>
          <w:fldChar w:fldCharType="separate"/>
        </w:r>
        <w:r w:rsidR="0074752B">
          <w:rPr>
            <w:noProof/>
            <w:webHidden/>
          </w:rPr>
          <w:t>177</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11" w:history="1">
        <w:r w:rsidR="0074752B" w:rsidRPr="00883073">
          <w:rPr>
            <w:rStyle w:val="Hyperlink"/>
            <w:noProof/>
          </w:rPr>
          <w:t>15.5.3</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BTS - Batch Trailer Segment</w:t>
        </w:r>
        <w:r w:rsidR="0074752B">
          <w:rPr>
            <w:noProof/>
            <w:webHidden/>
          </w:rPr>
          <w:tab/>
        </w:r>
        <w:r w:rsidR="0074752B">
          <w:rPr>
            <w:noProof/>
            <w:webHidden/>
          </w:rPr>
          <w:fldChar w:fldCharType="begin"/>
        </w:r>
        <w:r w:rsidR="0074752B">
          <w:rPr>
            <w:noProof/>
            <w:webHidden/>
          </w:rPr>
          <w:instrText xml:space="preserve"> PAGEREF _Toc11706711 \h </w:instrText>
        </w:r>
        <w:r w:rsidR="0074752B">
          <w:rPr>
            <w:noProof/>
            <w:webHidden/>
          </w:rPr>
        </w:r>
        <w:r w:rsidR="0074752B">
          <w:rPr>
            <w:noProof/>
            <w:webHidden/>
          </w:rPr>
          <w:fldChar w:fldCharType="separate"/>
        </w:r>
        <w:r w:rsidR="0074752B">
          <w:rPr>
            <w:noProof/>
            <w:webHidden/>
          </w:rPr>
          <w:t>179</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12" w:history="1">
        <w:r w:rsidR="0074752B" w:rsidRPr="00883073">
          <w:rPr>
            <w:rStyle w:val="Hyperlink"/>
            <w:noProof/>
          </w:rPr>
          <w:t>15.5.4</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MSA - MESSAGE ACKNOWLEDGMENT SEGMENT</w:t>
        </w:r>
        <w:r w:rsidR="0074752B">
          <w:rPr>
            <w:noProof/>
            <w:webHidden/>
          </w:rPr>
          <w:tab/>
        </w:r>
        <w:r w:rsidR="0074752B">
          <w:rPr>
            <w:noProof/>
            <w:webHidden/>
          </w:rPr>
          <w:fldChar w:fldCharType="begin"/>
        </w:r>
        <w:r w:rsidR="0074752B">
          <w:rPr>
            <w:noProof/>
            <w:webHidden/>
          </w:rPr>
          <w:instrText xml:space="preserve"> PAGEREF _Toc11706712 \h </w:instrText>
        </w:r>
        <w:r w:rsidR="0074752B">
          <w:rPr>
            <w:noProof/>
            <w:webHidden/>
          </w:rPr>
        </w:r>
        <w:r w:rsidR="0074752B">
          <w:rPr>
            <w:noProof/>
            <w:webHidden/>
          </w:rPr>
          <w:fldChar w:fldCharType="separate"/>
        </w:r>
        <w:r w:rsidR="0074752B">
          <w:rPr>
            <w:noProof/>
            <w:webHidden/>
          </w:rPr>
          <w:t>179</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13" w:history="1">
        <w:r w:rsidR="0074752B" w:rsidRPr="00883073">
          <w:rPr>
            <w:rStyle w:val="Hyperlink"/>
            <w:noProof/>
          </w:rPr>
          <w:t>15.5.5</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EVN - EVENT TYPE SEGMENT</w:t>
        </w:r>
        <w:r w:rsidR="0074752B">
          <w:rPr>
            <w:noProof/>
            <w:webHidden/>
          </w:rPr>
          <w:tab/>
        </w:r>
        <w:r w:rsidR="0074752B">
          <w:rPr>
            <w:noProof/>
            <w:webHidden/>
          </w:rPr>
          <w:fldChar w:fldCharType="begin"/>
        </w:r>
        <w:r w:rsidR="0074752B">
          <w:rPr>
            <w:noProof/>
            <w:webHidden/>
          </w:rPr>
          <w:instrText xml:space="preserve"> PAGEREF _Toc11706713 \h </w:instrText>
        </w:r>
        <w:r w:rsidR="0074752B">
          <w:rPr>
            <w:noProof/>
            <w:webHidden/>
          </w:rPr>
        </w:r>
        <w:r w:rsidR="0074752B">
          <w:rPr>
            <w:noProof/>
            <w:webHidden/>
          </w:rPr>
          <w:fldChar w:fldCharType="separate"/>
        </w:r>
        <w:r w:rsidR="0074752B">
          <w:rPr>
            <w:noProof/>
            <w:webHidden/>
          </w:rPr>
          <w:t>180</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714" w:history="1">
        <w:r w:rsidR="0074752B" w:rsidRPr="00883073">
          <w:rPr>
            <w:rStyle w:val="Hyperlink"/>
            <w:noProof/>
          </w:rPr>
          <w:t>15.6</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PID - Patient Identification Segment</w:t>
        </w:r>
        <w:r w:rsidR="0074752B">
          <w:rPr>
            <w:noProof/>
            <w:webHidden/>
          </w:rPr>
          <w:tab/>
        </w:r>
        <w:r w:rsidR="0074752B">
          <w:rPr>
            <w:noProof/>
            <w:webHidden/>
          </w:rPr>
          <w:fldChar w:fldCharType="begin"/>
        </w:r>
        <w:r w:rsidR="0074752B">
          <w:rPr>
            <w:noProof/>
            <w:webHidden/>
          </w:rPr>
          <w:instrText xml:space="preserve"> PAGEREF _Toc11706714 \h </w:instrText>
        </w:r>
        <w:r w:rsidR="0074752B">
          <w:rPr>
            <w:noProof/>
            <w:webHidden/>
          </w:rPr>
        </w:r>
        <w:r w:rsidR="0074752B">
          <w:rPr>
            <w:noProof/>
            <w:webHidden/>
          </w:rPr>
          <w:fldChar w:fldCharType="separate"/>
        </w:r>
        <w:r w:rsidR="0074752B">
          <w:rPr>
            <w:noProof/>
            <w:webHidden/>
          </w:rPr>
          <w:t>180</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15" w:history="1">
        <w:r w:rsidR="0074752B" w:rsidRPr="00883073">
          <w:rPr>
            <w:rStyle w:val="Hyperlink"/>
            <w:noProof/>
          </w:rPr>
          <w:t>15.6.1</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PD1 - Patient Additional Demographic Segment</w:t>
        </w:r>
        <w:r w:rsidR="0074752B">
          <w:rPr>
            <w:noProof/>
            <w:webHidden/>
          </w:rPr>
          <w:tab/>
        </w:r>
        <w:r w:rsidR="0074752B">
          <w:rPr>
            <w:noProof/>
            <w:webHidden/>
          </w:rPr>
          <w:fldChar w:fldCharType="begin"/>
        </w:r>
        <w:r w:rsidR="0074752B">
          <w:rPr>
            <w:noProof/>
            <w:webHidden/>
          </w:rPr>
          <w:instrText xml:space="preserve"> PAGEREF _Toc11706715 \h </w:instrText>
        </w:r>
        <w:r w:rsidR="0074752B">
          <w:rPr>
            <w:noProof/>
            <w:webHidden/>
          </w:rPr>
        </w:r>
        <w:r w:rsidR="0074752B">
          <w:rPr>
            <w:noProof/>
            <w:webHidden/>
          </w:rPr>
          <w:fldChar w:fldCharType="separate"/>
        </w:r>
        <w:r w:rsidR="0074752B">
          <w:rPr>
            <w:noProof/>
            <w:webHidden/>
          </w:rPr>
          <w:t>181</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16" w:history="1">
        <w:r w:rsidR="0074752B" w:rsidRPr="00883073">
          <w:rPr>
            <w:rStyle w:val="Hyperlink"/>
            <w:noProof/>
          </w:rPr>
          <w:t>15.6.2</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PV1 - Patient Visit Segment</w:t>
        </w:r>
        <w:r w:rsidR="0074752B">
          <w:rPr>
            <w:noProof/>
            <w:webHidden/>
          </w:rPr>
          <w:tab/>
        </w:r>
        <w:r w:rsidR="0074752B">
          <w:rPr>
            <w:noProof/>
            <w:webHidden/>
          </w:rPr>
          <w:fldChar w:fldCharType="begin"/>
        </w:r>
        <w:r w:rsidR="0074752B">
          <w:rPr>
            <w:noProof/>
            <w:webHidden/>
          </w:rPr>
          <w:instrText xml:space="preserve"> PAGEREF _Toc11706716 \h </w:instrText>
        </w:r>
        <w:r w:rsidR="0074752B">
          <w:rPr>
            <w:noProof/>
            <w:webHidden/>
          </w:rPr>
        </w:r>
        <w:r w:rsidR="0074752B">
          <w:rPr>
            <w:noProof/>
            <w:webHidden/>
          </w:rPr>
          <w:fldChar w:fldCharType="separate"/>
        </w:r>
        <w:r w:rsidR="0074752B">
          <w:rPr>
            <w:noProof/>
            <w:webHidden/>
          </w:rPr>
          <w:t>182</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17" w:history="1">
        <w:r w:rsidR="0074752B" w:rsidRPr="00883073">
          <w:rPr>
            <w:rStyle w:val="Hyperlink"/>
            <w:noProof/>
          </w:rPr>
          <w:t>15.6.3</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PV2 - Patient Visit - Additional Information Segment</w:t>
        </w:r>
        <w:r w:rsidR="0074752B">
          <w:rPr>
            <w:noProof/>
            <w:webHidden/>
          </w:rPr>
          <w:tab/>
        </w:r>
        <w:r w:rsidR="0074752B">
          <w:rPr>
            <w:noProof/>
            <w:webHidden/>
          </w:rPr>
          <w:fldChar w:fldCharType="begin"/>
        </w:r>
        <w:r w:rsidR="0074752B">
          <w:rPr>
            <w:noProof/>
            <w:webHidden/>
          </w:rPr>
          <w:instrText xml:space="preserve"> PAGEREF _Toc11706717 \h </w:instrText>
        </w:r>
        <w:r w:rsidR="0074752B">
          <w:rPr>
            <w:noProof/>
            <w:webHidden/>
          </w:rPr>
        </w:r>
        <w:r w:rsidR="0074752B">
          <w:rPr>
            <w:noProof/>
            <w:webHidden/>
          </w:rPr>
          <w:fldChar w:fldCharType="separate"/>
        </w:r>
        <w:r w:rsidR="0074752B">
          <w:rPr>
            <w:noProof/>
            <w:webHidden/>
          </w:rPr>
          <w:t>184</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18" w:history="1">
        <w:r w:rsidR="0074752B" w:rsidRPr="00883073">
          <w:rPr>
            <w:rStyle w:val="Hyperlink"/>
            <w:noProof/>
          </w:rPr>
          <w:t>15.6.4</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DG1 - Diagnosis Information Segment</w:t>
        </w:r>
        <w:r w:rsidR="0074752B">
          <w:rPr>
            <w:noProof/>
            <w:webHidden/>
          </w:rPr>
          <w:tab/>
        </w:r>
        <w:r w:rsidR="0074752B">
          <w:rPr>
            <w:noProof/>
            <w:webHidden/>
          </w:rPr>
          <w:fldChar w:fldCharType="begin"/>
        </w:r>
        <w:r w:rsidR="0074752B">
          <w:rPr>
            <w:noProof/>
            <w:webHidden/>
          </w:rPr>
          <w:instrText xml:space="preserve"> PAGEREF _Toc11706718 \h </w:instrText>
        </w:r>
        <w:r w:rsidR="0074752B">
          <w:rPr>
            <w:noProof/>
            <w:webHidden/>
          </w:rPr>
        </w:r>
        <w:r w:rsidR="0074752B">
          <w:rPr>
            <w:noProof/>
            <w:webHidden/>
          </w:rPr>
          <w:fldChar w:fldCharType="separate"/>
        </w:r>
        <w:r w:rsidR="0074752B">
          <w:rPr>
            <w:noProof/>
            <w:webHidden/>
          </w:rPr>
          <w:t>187</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19" w:history="1">
        <w:r w:rsidR="0074752B" w:rsidRPr="00883073">
          <w:rPr>
            <w:rStyle w:val="Hyperlink"/>
            <w:noProof/>
            <w:lang w:eastAsia="en-US"/>
          </w:rPr>
          <w:t>15.6.5</w:t>
        </w:r>
        <w:r w:rsidR="0074752B">
          <w:rPr>
            <w:rFonts w:asciiTheme="minorHAnsi" w:eastAsiaTheme="minorEastAsia" w:hAnsiTheme="minorHAnsi" w:cstheme="minorBidi"/>
            <w:noProof/>
            <w:color w:val="auto"/>
            <w:sz w:val="22"/>
            <w:szCs w:val="22"/>
            <w:lang w:eastAsia="en-US"/>
          </w:rPr>
          <w:tab/>
        </w:r>
        <w:r w:rsidR="0074752B" w:rsidRPr="00883073">
          <w:rPr>
            <w:rStyle w:val="Hyperlink"/>
            <w:caps/>
            <w:noProof/>
            <w:lang w:eastAsia="en-US"/>
          </w:rPr>
          <w:t xml:space="preserve">PR1 - </w:t>
        </w:r>
        <w:r w:rsidR="0074752B" w:rsidRPr="00883073">
          <w:rPr>
            <w:rStyle w:val="Hyperlink"/>
            <w:noProof/>
            <w:lang w:eastAsia="en-US"/>
          </w:rPr>
          <w:t>Procedure Information Segment</w:t>
        </w:r>
        <w:r w:rsidR="0074752B">
          <w:rPr>
            <w:noProof/>
            <w:webHidden/>
          </w:rPr>
          <w:tab/>
        </w:r>
        <w:r w:rsidR="0074752B">
          <w:rPr>
            <w:noProof/>
            <w:webHidden/>
          </w:rPr>
          <w:fldChar w:fldCharType="begin"/>
        </w:r>
        <w:r w:rsidR="0074752B">
          <w:rPr>
            <w:noProof/>
            <w:webHidden/>
          </w:rPr>
          <w:instrText xml:space="preserve"> PAGEREF _Toc11706719 \h </w:instrText>
        </w:r>
        <w:r w:rsidR="0074752B">
          <w:rPr>
            <w:noProof/>
            <w:webHidden/>
          </w:rPr>
        </w:r>
        <w:r w:rsidR="0074752B">
          <w:rPr>
            <w:noProof/>
            <w:webHidden/>
          </w:rPr>
          <w:fldChar w:fldCharType="separate"/>
        </w:r>
        <w:r w:rsidR="0074752B">
          <w:rPr>
            <w:noProof/>
            <w:webHidden/>
          </w:rPr>
          <w:t>189</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20" w:history="1">
        <w:r w:rsidR="0074752B" w:rsidRPr="00883073">
          <w:rPr>
            <w:rStyle w:val="Hyperlink"/>
            <w:noProof/>
            <w:lang w:eastAsia="en-US"/>
          </w:rPr>
          <w:t>15.6.6</w:t>
        </w:r>
        <w:r w:rsidR="0074752B">
          <w:rPr>
            <w:rFonts w:asciiTheme="minorHAnsi" w:eastAsiaTheme="minorEastAsia" w:hAnsiTheme="minorHAnsi" w:cstheme="minorBidi"/>
            <w:noProof/>
            <w:color w:val="auto"/>
            <w:sz w:val="22"/>
            <w:szCs w:val="22"/>
            <w:lang w:eastAsia="en-US"/>
          </w:rPr>
          <w:tab/>
        </w:r>
        <w:r w:rsidR="0074752B" w:rsidRPr="00883073">
          <w:rPr>
            <w:rStyle w:val="Hyperlink"/>
            <w:caps/>
            <w:noProof/>
            <w:lang w:eastAsia="en-US"/>
          </w:rPr>
          <w:t xml:space="preserve">ROL - </w:t>
        </w:r>
        <w:r w:rsidR="0074752B" w:rsidRPr="00883073">
          <w:rPr>
            <w:rStyle w:val="Hyperlink"/>
            <w:noProof/>
            <w:lang w:eastAsia="en-US"/>
          </w:rPr>
          <w:t>Role Segment</w:t>
        </w:r>
        <w:r w:rsidR="0074752B">
          <w:rPr>
            <w:noProof/>
            <w:webHidden/>
          </w:rPr>
          <w:tab/>
        </w:r>
        <w:r w:rsidR="0074752B">
          <w:rPr>
            <w:noProof/>
            <w:webHidden/>
          </w:rPr>
          <w:fldChar w:fldCharType="begin"/>
        </w:r>
        <w:r w:rsidR="0074752B">
          <w:rPr>
            <w:noProof/>
            <w:webHidden/>
          </w:rPr>
          <w:instrText xml:space="preserve"> PAGEREF _Toc11706720 \h </w:instrText>
        </w:r>
        <w:r w:rsidR="0074752B">
          <w:rPr>
            <w:noProof/>
            <w:webHidden/>
          </w:rPr>
        </w:r>
        <w:r w:rsidR="0074752B">
          <w:rPr>
            <w:noProof/>
            <w:webHidden/>
          </w:rPr>
          <w:fldChar w:fldCharType="separate"/>
        </w:r>
        <w:r w:rsidR="0074752B">
          <w:rPr>
            <w:noProof/>
            <w:webHidden/>
          </w:rPr>
          <w:t>191</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21" w:history="1">
        <w:r w:rsidR="0074752B" w:rsidRPr="00883073">
          <w:rPr>
            <w:rStyle w:val="Hyperlink"/>
            <w:noProof/>
            <w:lang w:eastAsia="en-US"/>
          </w:rPr>
          <w:t>15.6.7</w:t>
        </w:r>
        <w:r w:rsidR="0074752B">
          <w:rPr>
            <w:rFonts w:asciiTheme="minorHAnsi" w:eastAsiaTheme="minorEastAsia" w:hAnsiTheme="minorHAnsi" w:cstheme="minorBidi"/>
            <w:noProof/>
            <w:color w:val="auto"/>
            <w:sz w:val="22"/>
            <w:szCs w:val="22"/>
            <w:lang w:eastAsia="en-US"/>
          </w:rPr>
          <w:tab/>
        </w:r>
        <w:r w:rsidR="0074752B" w:rsidRPr="00883073">
          <w:rPr>
            <w:rStyle w:val="Hyperlink"/>
            <w:caps/>
            <w:noProof/>
            <w:lang w:eastAsia="en-US"/>
          </w:rPr>
          <w:t>ZPD - VA-</w:t>
        </w:r>
        <w:r w:rsidR="0074752B" w:rsidRPr="00883073">
          <w:rPr>
            <w:rStyle w:val="Hyperlink"/>
            <w:noProof/>
            <w:lang w:eastAsia="en-US"/>
          </w:rPr>
          <w:t>Specific Patient Information Segment</w:t>
        </w:r>
        <w:r w:rsidR="0074752B">
          <w:rPr>
            <w:noProof/>
            <w:webHidden/>
          </w:rPr>
          <w:tab/>
        </w:r>
        <w:r w:rsidR="0074752B">
          <w:rPr>
            <w:noProof/>
            <w:webHidden/>
          </w:rPr>
          <w:fldChar w:fldCharType="begin"/>
        </w:r>
        <w:r w:rsidR="0074752B">
          <w:rPr>
            <w:noProof/>
            <w:webHidden/>
          </w:rPr>
          <w:instrText xml:space="preserve"> PAGEREF _Toc11706721 \h </w:instrText>
        </w:r>
        <w:r w:rsidR="0074752B">
          <w:rPr>
            <w:noProof/>
            <w:webHidden/>
          </w:rPr>
        </w:r>
        <w:r w:rsidR="0074752B">
          <w:rPr>
            <w:noProof/>
            <w:webHidden/>
          </w:rPr>
          <w:fldChar w:fldCharType="separate"/>
        </w:r>
        <w:r w:rsidR="0074752B">
          <w:rPr>
            <w:noProof/>
            <w:webHidden/>
          </w:rPr>
          <w:t>192</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22" w:history="1">
        <w:r w:rsidR="0074752B" w:rsidRPr="00883073">
          <w:rPr>
            <w:rStyle w:val="Hyperlink"/>
            <w:noProof/>
            <w:lang w:eastAsia="en-US"/>
          </w:rPr>
          <w:t>15.6.8</w:t>
        </w:r>
        <w:r w:rsidR="0074752B">
          <w:rPr>
            <w:rFonts w:asciiTheme="minorHAnsi" w:eastAsiaTheme="minorEastAsia" w:hAnsiTheme="minorHAnsi" w:cstheme="minorBidi"/>
            <w:noProof/>
            <w:color w:val="auto"/>
            <w:sz w:val="22"/>
            <w:szCs w:val="22"/>
            <w:lang w:eastAsia="en-US"/>
          </w:rPr>
          <w:tab/>
        </w:r>
        <w:r w:rsidR="0074752B" w:rsidRPr="00883073">
          <w:rPr>
            <w:rStyle w:val="Hyperlink"/>
            <w:caps/>
            <w:noProof/>
            <w:lang w:eastAsia="en-US"/>
          </w:rPr>
          <w:t>ZEL - VA-</w:t>
        </w:r>
        <w:r w:rsidR="0074752B" w:rsidRPr="00883073">
          <w:rPr>
            <w:rStyle w:val="Hyperlink"/>
            <w:noProof/>
            <w:lang w:eastAsia="en-US"/>
          </w:rPr>
          <w:t>Specific Patient Eligibility Segment</w:t>
        </w:r>
        <w:r w:rsidR="0074752B">
          <w:rPr>
            <w:noProof/>
            <w:webHidden/>
          </w:rPr>
          <w:tab/>
        </w:r>
        <w:r w:rsidR="0074752B">
          <w:rPr>
            <w:noProof/>
            <w:webHidden/>
          </w:rPr>
          <w:fldChar w:fldCharType="begin"/>
        </w:r>
        <w:r w:rsidR="0074752B">
          <w:rPr>
            <w:noProof/>
            <w:webHidden/>
          </w:rPr>
          <w:instrText xml:space="preserve"> PAGEREF _Toc11706722 \h </w:instrText>
        </w:r>
        <w:r w:rsidR="0074752B">
          <w:rPr>
            <w:noProof/>
            <w:webHidden/>
          </w:rPr>
        </w:r>
        <w:r w:rsidR="0074752B">
          <w:rPr>
            <w:noProof/>
            <w:webHidden/>
          </w:rPr>
          <w:fldChar w:fldCharType="separate"/>
        </w:r>
        <w:r w:rsidR="0074752B">
          <w:rPr>
            <w:noProof/>
            <w:webHidden/>
          </w:rPr>
          <w:t>194</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23" w:history="1">
        <w:r w:rsidR="0074752B" w:rsidRPr="00883073">
          <w:rPr>
            <w:rStyle w:val="Hyperlink"/>
            <w:noProof/>
            <w:lang w:eastAsia="en-US"/>
          </w:rPr>
          <w:t>15.6.9</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lang w:eastAsia="en-US"/>
          </w:rPr>
          <w:t>VA-Specific Income Segment</w:t>
        </w:r>
        <w:r w:rsidR="0074752B">
          <w:rPr>
            <w:noProof/>
            <w:webHidden/>
          </w:rPr>
          <w:tab/>
        </w:r>
        <w:r w:rsidR="0074752B">
          <w:rPr>
            <w:noProof/>
            <w:webHidden/>
          </w:rPr>
          <w:fldChar w:fldCharType="begin"/>
        </w:r>
        <w:r w:rsidR="0074752B">
          <w:rPr>
            <w:noProof/>
            <w:webHidden/>
          </w:rPr>
          <w:instrText xml:space="preserve"> PAGEREF _Toc11706723 \h </w:instrText>
        </w:r>
        <w:r w:rsidR="0074752B">
          <w:rPr>
            <w:noProof/>
            <w:webHidden/>
          </w:rPr>
        </w:r>
        <w:r w:rsidR="0074752B">
          <w:rPr>
            <w:noProof/>
            <w:webHidden/>
          </w:rPr>
          <w:fldChar w:fldCharType="separate"/>
        </w:r>
        <w:r w:rsidR="0074752B">
          <w:rPr>
            <w:noProof/>
            <w:webHidden/>
          </w:rPr>
          <w:t>196</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24" w:history="1">
        <w:r w:rsidR="0074752B" w:rsidRPr="00883073">
          <w:rPr>
            <w:rStyle w:val="Hyperlink"/>
            <w:noProof/>
            <w:lang w:eastAsia="en-US"/>
          </w:rPr>
          <w:t>15.6.10</w:t>
        </w:r>
        <w:r w:rsidR="0074752B">
          <w:rPr>
            <w:rFonts w:asciiTheme="minorHAnsi" w:eastAsiaTheme="minorEastAsia" w:hAnsiTheme="minorHAnsi" w:cstheme="minorBidi"/>
            <w:noProof/>
            <w:color w:val="auto"/>
            <w:sz w:val="22"/>
            <w:szCs w:val="22"/>
            <w:lang w:eastAsia="en-US"/>
          </w:rPr>
          <w:tab/>
        </w:r>
        <w:r w:rsidR="0074752B" w:rsidRPr="00883073">
          <w:rPr>
            <w:rStyle w:val="Hyperlink"/>
            <w:caps/>
            <w:noProof/>
            <w:lang w:eastAsia="en-US"/>
          </w:rPr>
          <w:t>ZCL - VA-</w:t>
        </w:r>
        <w:r w:rsidR="0074752B" w:rsidRPr="00883073">
          <w:rPr>
            <w:rStyle w:val="Hyperlink"/>
            <w:noProof/>
            <w:lang w:eastAsia="en-US"/>
          </w:rPr>
          <w:t>Specific Outpatient Classification Segment</w:t>
        </w:r>
        <w:r w:rsidR="0074752B">
          <w:rPr>
            <w:noProof/>
            <w:webHidden/>
          </w:rPr>
          <w:tab/>
        </w:r>
        <w:r w:rsidR="0074752B">
          <w:rPr>
            <w:noProof/>
            <w:webHidden/>
          </w:rPr>
          <w:fldChar w:fldCharType="begin"/>
        </w:r>
        <w:r w:rsidR="0074752B">
          <w:rPr>
            <w:noProof/>
            <w:webHidden/>
          </w:rPr>
          <w:instrText xml:space="preserve"> PAGEREF _Toc11706724 \h </w:instrText>
        </w:r>
        <w:r w:rsidR="0074752B">
          <w:rPr>
            <w:noProof/>
            <w:webHidden/>
          </w:rPr>
        </w:r>
        <w:r w:rsidR="0074752B">
          <w:rPr>
            <w:noProof/>
            <w:webHidden/>
          </w:rPr>
          <w:fldChar w:fldCharType="separate"/>
        </w:r>
        <w:r w:rsidR="0074752B">
          <w:rPr>
            <w:noProof/>
            <w:webHidden/>
          </w:rPr>
          <w:t>196</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25" w:history="1">
        <w:r w:rsidR="0074752B" w:rsidRPr="00883073">
          <w:rPr>
            <w:rStyle w:val="Hyperlink"/>
            <w:noProof/>
            <w:lang w:eastAsia="en-US"/>
          </w:rPr>
          <w:t>15.6.11</w:t>
        </w:r>
        <w:r w:rsidR="0074752B">
          <w:rPr>
            <w:rFonts w:asciiTheme="minorHAnsi" w:eastAsiaTheme="minorEastAsia" w:hAnsiTheme="minorHAnsi" w:cstheme="minorBidi"/>
            <w:noProof/>
            <w:color w:val="auto"/>
            <w:sz w:val="22"/>
            <w:szCs w:val="22"/>
            <w:lang w:eastAsia="en-US"/>
          </w:rPr>
          <w:tab/>
        </w:r>
        <w:r w:rsidR="0074752B" w:rsidRPr="00883073">
          <w:rPr>
            <w:rStyle w:val="Hyperlink"/>
            <w:caps/>
            <w:noProof/>
            <w:lang w:eastAsia="en-US"/>
          </w:rPr>
          <w:t>Zsc - VA-</w:t>
        </w:r>
        <w:r w:rsidR="0074752B" w:rsidRPr="00883073">
          <w:rPr>
            <w:rStyle w:val="Hyperlink"/>
            <w:noProof/>
            <w:lang w:eastAsia="en-US"/>
          </w:rPr>
          <w:t>Specific Stop Code Segment</w:t>
        </w:r>
        <w:r w:rsidR="0074752B">
          <w:rPr>
            <w:noProof/>
            <w:webHidden/>
          </w:rPr>
          <w:tab/>
        </w:r>
        <w:r w:rsidR="0074752B">
          <w:rPr>
            <w:noProof/>
            <w:webHidden/>
          </w:rPr>
          <w:fldChar w:fldCharType="begin"/>
        </w:r>
        <w:r w:rsidR="0074752B">
          <w:rPr>
            <w:noProof/>
            <w:webHidden/>
          </w:rPr>
          <w:instrText xml:space="preserve"> PAGEREF _Toc11706725 \h </w:instrText>
        </w:r>
        <w:r w:rsidR="0074752B">
          <w:rPr>
            <w:noProof/>
            <w:webHidden/>
          </w:rPr>
        </w:r>
        <w:r w:rsidR="0074752B">
          <w:rPr>
            <w:noProof/>
            <w:webHidden/>
          </w:rPr>
          <w:fldChar w:fldCharType="separate"/>
        </w:r>
        <w:r w:rsidR="0074752B">
          <w:rPr>
            <w:noProof/>
            <w:webHidden/>
          </w:rPr>
          <w:t>196</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26" w:history="1">
        <w:r w:rsidR="0074752B" w:rsidRPr="00883073">
          <w:rPr>
            <w:rStyle w:val="Hyperlink"/>
            <w:noProof/>
            <w:lang w:eastAsia="en-US"/>
          </w:rPr>
          <w:t>15.6.12</w:t>
        </w:r>
        <w:r w:rsidR="0074752B">
          <w:rPr>
            <w:rFonts w:asciiTheme="minorHAnsi" w:eastAsiaTheme="minorEastAsia" w:hAnsiTheme="minorHAnsi" w:cstheme="minorBidi"/>
            <w:noProof/>
            <w:color w:val="auto"/>
            <w:sz w:val="22"/>
            <w:szCs w:val="22"/>
            <w:lang w:eastAsia="en-US"/>
          </w:rPr>
          <w:tab/>
        </w:r>
        <w:r w:rsidR="0074752B" w:rsidRPr="00883073">
          <w:rPr>
            <w:rStyle w:val="Hyperlink"/>
            <w:caps/>
            <w:noProof/>
            <w:lang w:eastAsia="en-US"/>
          </w:rPr>
          <w:t>ZSP - VA-</w:t>
        </w:r>
        <w:r w:rsidR="0074752B" w:rsidRPr="00883073">
          <w:rPr>
            <w:rStyle w:val="Hyperlink"/>
            <w:noProof/>
            <w:lang w:eastAsia="en-US"/>
          </w:rPr>
          <w:t>Specific Service Period Segment</w:t>
        </w:r>
        <w:r w:rsidR="0074752B">
          <w:rPr>
            <w:noProof/>
            <w:webHidden/>
          </w:rPr>
          <w:tab/>
        </w:r>
        <w:r w:rsidR="0074752B">
          <w:rPr>
            <w:noProof/>
            <w:webHidden/>
          </w:rPr>
          <w:fldChar w:fldCharType="begin"/>
        </w:r>
        <w:r w:rsidR="0074752B">
          <w:rPr>
            <w:noProof/>
            <w:webHidden/>
          </w:rPr>
          <w:instrText xml:space="preserve"> PAGEREF _Toc11706726 \h </w:instrText>
        </w:r>
        <w:r w:rsidR="0074752B">
          <w:rPr>
            <w:noProof/>
            <w:webHidden/>
          </w:rPr>
        </w:r>
        <w:r w:rsidR="0074752B">
          <w:rPr>
            <w:noProof/>
            <w:webHidden/>
          </w:rPr>
          <w:fldChar w:fldCharType="separate"/>
        </w:r>
        <w:r w:rsidR="0074752B">
          <w:rPr>
            <w:noProof/>
            <w:webHidden/>
          </w:rPr>
          <w:t>197</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27" w:history="1">
        <w:r w:rsidR="0074752B" w:rsidRPr="00883073">
          <w:rPr>
            <w:rStyle w:val="Hyperlink"/>
            <w:noProof/>
            <w:lang w:eastAsia="en-US"/>
          </w:rPr>
          <w:t>15.6.13</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lang w:eastAsia="en-US"/>
          </w:rPr>
          <w:t>ZEN - VA-Specific Enrollment Segment</w:t>
        </w:r>
        <w:r w:rsidR="0074752B">
          <w:rPr>
            <w:noProof/>
            <w:webHidden/>
          </w:rPr>
          <w:tab/>
        </w:r>
        <w:r w:rsidR="0074752B">
          <w:rPr>
            <w:noProof/>
            <w:webHidden/>
          </w:rPr>
          <w:fldChar w:fldCharType="begin"/>
        </w:r>
        <w:r w:rsidR="0074752B">
          <w:rPr>
            <w:noProof/>
            <w:webHidden/>
          </w:rPr>
          <w:instrText xml:space="preserve"> PAGEREF _Toc11706727 \h </w:instrText>
        </w:r>
        <w:r w:rsidR="0074752B">
          <w:rPr>
            <w:noProof/>
            <w:webHidden/>
          </w:rPr>
        </w:r>
        <w:r w:rsidR="0074752B">
          <w:rPr>
            <w:noProof/>
            <w:webHidden/>
          </w:rPr>
          <w:fldChar w:fldCharType="separate"/>
        </w:r>
        <w:r w:rsidR="0074752B">
          <w:rPr>
            <w:noProof/>
            <w:webHidden/>
          </w:rPr>
          <w:t>197</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728" w:history="1">
        <w:r w:rsidR="0074752B" w:rsidRPr="00883073">
          <w:rPr>
            <w:rStyle w:val="Hyperlink"/>
            <w:noProof/>
          </w:rPr>
          <w:t>15.7</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PURPOSE</w:t>
        </w:r>
        <w:r w:rsidR="0074752B">
          <w:rPr>
            <w:noProof/>
            <w:webHidden/>
          </w:rPr>
          <w:tab/>
        </w:r>
        <w:r w:rsidR="0074752B">
          <w:rPr>
            <w:noProof/>
            <w:webHidden/>
          </w:rPr>
          <w:fldChar w:fldCharType="begin"/>
        </w:r>
        <w:r w:rsidR="0074752B">
          <w:rPr>
            <w:noProof/>
            <w:webHidden/>
          </w:rPr>
          <w:instrText xml:space="preserve"> PAGEREF _Toc11706728 \h </w:instrText>
        </w:r>
        <w:r w:rsidR="0074752B">
          <w:rPr>
            <w:noProof/>
            <w:webHidden/>
          </w:rPr>
        </w:r>
        <w:r w:rsidR="0074752B">
          <w:rPr>
            <w:noProof/>
            <w:webHidden/>
          </w:rPr>
          <w:fldChar w:fldCharType="separate"/>
        </w:r>
        <w:r w:rsidR="0074752B">
          <w:rPr>
            <w:noProof/>
            <w:webHidden/>
          </w:rPr>
          <w:t>198</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729" w:history="1">
        <w:r w:rsidR="0074752B" w:rsidRPr="00883073">
          <w:rPr>
            <w:rStyle w:val="Hyperlink"/>
            <w:noProof/>
          </w:rPr>
          <w:t>15.8</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Trigger Events and Message Definitions</w:t>
        </w:r>
        <w:r w:rsidR="0074752B">
          <w:rPr>
            <w:noProof/>
            <w:webHidden/>
          </w:rPr>
          <w:tab/>
        </w:r>
        <w:r w:rsidR="0074752B">
          <w:rPr>
            <w:noProof/>
            <w:webHidden/>
          </w:rPr>
          <w:fldChar w:fldCharType="begin"/>
        </w:r>
        <w:r w:rsidR="0074752B">
          <w:rPr>
            <w:noProof/>
            <w:webHidden/>
          </w:rPr>
          <w:instrText xml:space="preserve"> PAGEREF _Toc11706729 \h </w:instrText>
        </w:r>
        <w:r w:rsidR="0074752B">
          <w:rPr>
            <w:noProof/>
            <w:webHidden/>
          </w:rPr>
        </w:r>
        <w:r w:rsidR="0074752B">
          <w:rPr>
            <w:noProof/>
            <w:webHidden/>
          </w:rPr>
          <w:fldChar w:fldCharType="separate"/>
        </w:r>
        <w:r w:rsidR="0074752B">
          <w:rPr>
            <w:noProof/>
            <w:webHidden/>
          </w:rPr>
          <w:t>198</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30" w:history="1">
        <w:r w:rsidR="0074752B" w:rsidRPr="00883073">
          <w:rPr>
            <w:rStyle w:val="Hyperlink"/>
            <w:noProof/>
          </w:rPr>
          <w:t>15.8.1</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Update Patient Information (A08)</w:t>
        </w:r>
        <w:r w:rsidR="0074752B">
          <w:rPr>
            <w:noProof/>
            <w:webHidden/>
          </w:rPr>
          <w:tab/>
        </w:r>
        <w:r w:rsidR="0074752B">
          <w:rPr>
            <w:noProof/>
            <w:webHidden/>
          </w:rPr>
          <w:fldChar w:fldCharType="begin"/>
        </w:r>
        <w:r w:rsidR="0074752B">
          <w:rPr>
            <w:noProof/>
            <w:webHidden/>
          </w:rPr>
          <w:instrText xml:space="preserve"> PAGEREF _Toc11706730 \h </w:instrText>
        </w:r>
        <w:r w:rsidR="0074752B">
          <w:rPr>
            <w:noProof/>
            <w:webHidden/>
          </w:rPr>
        </w:r>
        <w:r w:rsidR="0074752B">
          <w:rPr>
            <w:noProof/>
            <w:webHidden/>
          </w:rPr>
          <w:fldChar w:fldCharType="separate"/>
        </w:r>
        <w:r w:rsidR="0074752B">
          <w:rPr>
            <w:noProof/>
            <w:webHidden/>
          </w:rPr>
          <w:t>199</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31" w:history="1">
        <w:r w:rsidR="0074752B" w:rsidRPr="00883073">
          <w:rPr>
            <w:rStyle w:val="Hyperlink"/>
            <w:noProof/>
          </w:rPr>
          <w:t>15.8.2</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Delete a Patient Record (A23)</w:t>
        </w:r>
        <w:r w:rsidR="0074752B">
          <w:rPr>
            <w:noProof/>
            <w:webHidden/>
          </w:rPr>
          <w:tab/>
        </w:r>
        <w:r w:rsidR="0074752B">
          <w:rPr>
            <w:noProof/>
            <w:webHidden/>
          </w:rPr>
          <w:fldChar w:fldCharType="begin"/>
        </w:r>
        <w:r w:rsidR="0074752B">
          <w:rPr>
            <w:noProof/>
            <w:webHidden/>
          </w:rPr>
          <w:instrText xml:space="preserve"> PAGEREF _Toc11706731 \h </w:instrText>
        </w:r>
        <w:r w:rsidR="0074752B">
          <w:rPr>
            <w:noProof/>
            <w:webHidden/>
          </w:rPr>
        </w:r>
        <w:r w:rsidR="0074752B">
          <w:rPr>
            <w:noProof/>
            <w:webHidden/>
          </w:rPr>
          <w:fldChar w:fldCharType="separate"/>
        </w:r>
        <w:r w:rsidR="0074752B">
          <w:rPr>
            <w:noProof/>
            <w:webHidden/>
          </w:rPr>
          <w:t>199</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732" w:history="1">
        <w:r w:rsidR="0074752B" w:rsidRPr="00883073">
          <w:rPr>
            <w:rStyle w:val="Hyperlink"/>
            <w:noProof/>
          </w:rPr>
          <w:t>15.9</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SUPPORTED AND USER-DEFINED HL7 TABLES</w:t>
        </w:r>
        <w:r w:rsidR="0074752B">
          <w:rPr>
            <w:noProof/>
            <w:webHidden/>
          </w:rPr>
          <w:tab/>
        </w:r>
        <w:r w:rsidR="0074752B">
          <w:rPr>
            <w:noProof/>
            <w:webHidden/>
          </w:rPr>
          <w:fldChar w:fldCharType="begin"/>
        </w:r>
        <w:r w:rsidR="0074752B">
          <w:rPr>
            <w:noProof/>
            <w:webHidden/>
          </w:rPr>
          <w:instrText xml:space="preserve"> PAGEREF _Toc11706732 \h </w:instrText>
        </w:r>
        <w:r w:rsidR="0074752B">
          <w:rPr>
            <w:noProof/>
            <w:webHidden/>
          </w:rPr>
        </w:r>
        <w:r w:rsidR="0074752B">
          <w:rPr>
            <w:noProof/>
            <w:webHidden/>
          </w:rPr>
          <w:fldChar w:fldCharType="separate"/>
        </w:r>
        <w:r w:rsidR="0074752B">
          <w:rPr>
            <w:noProof/>
            <w:webHidden/>
          </w:rPr>
          <w:t>201</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33" w:history="1">
        <w:r w:rsidR="0074752B" w:rsidRPr="00883073">
          <w:rPr>
            <w:rStyle w:val="Hyperlink"/>
            <w:noProof/>
          </w:rPr>
          <w:t>15.9.1</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TABLE 0001 - SEX</w:t>
        </w:r>
        <w:r w:rsidR="0074752B">
          <w:rPr>
            <w:noProof/>
            <w:webHidden/>
          </w:rPr>
          <w:tab/>
        </w:r>
        <w:r w:rsidR="0074752B">
          <w:rPr>
            <w:noProof/>
            <w:webHidden/>
          </w:rPr>
          <w:fldChar w:fldCharType="begin"/>
        </w:r>
        <w:r w:rsidR="0074752B">
          <w:rPr>
            <w:noProof/>
            <w:webHidden/>
          </w:rPr>
          <w:instrText xml:space="preserve"> PAGEREF _Toc11706733 \h </w:instrText>
        </w:r>
        <w:r w:rsidR="0074752B">
          <w:rPr>
            <w:noProof/>
            <w:webHidden/>
          </w:rPr>
        </w:r>
        <w:r w:rsidR="0074752B">
          <w:rPr>
            <w:noProof/>
            <w:webHidden/>
          </w:rPr>
          <w:fldChar w:fldCharType="separate"/>
        </w:r>
        <w:r w:rsidR="0074752B">
          <w:rPr>
            <w:noProof/>
            <w:webHidden/>
          </w:rPr>
          <w:t>201</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34" w:history="1">
        <w:r w:rsidR="0074752B" w:rsidRPr="00883073">
          <w:rPr>
            <w:rStyle w:val="Hyperlink"/>
            <w:noProof/>
          </w:rPr>
          <w:t>15.9.2</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TABLE 0002 - MARITAL STATUS</w:t>
        </w:r>
        <w:r w:rsidR="0074752B">
          <w:rPr>
            <w:noProof/>
            <w:webHidden/>
          </w:rPr>
          <w:tab/>
        </w:r>
        <w:r w:rsidR="0074752B">
          <w:rPr>
            <w:noProof/>
            <w:webHidden/>
          </w:rPr>
          <w:fldChar w:fldCharType="begin"/>
        </w:r>
        <w:r w:rsidR="0074752B">
          <w:rPr>
            <w:noProof/>
            <w:webHidden/>
          </w:rPr>
          <w:instrText xml:space="preserve"> PAGEREF _Toc11706734 \h </w:instrText>
        </w:r>
        <w:r w:rsidR="0074752B">
          <w:rPr>
            <w:noProof/>
            <w:webHidden/>
          </w:rPr>
        </w:r>
        <w:r w:rsidR="0074752B">
          <w:rPr>
            <w:noProof/>
            <w:webHidden/>
          </w:rPr>
          <w:fldChar w:fldCharType="separate"/>
        </w:r>
        <w:r w:rsidR="0074752B">
          <w:rPr>
            <w:noProof/>
            <w:webHidden/>
          </w:rPr>
          <w:t>201</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35" w:history="1">
        <w:r w:rsidR="0074752B" w:rsidRPr="00883073">
          <w:rPr>
            <w:rStyle w:val="Hyperlink"/>
            <w:noProof/>
          </w:rPr>
          <w:t>15.9.3</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TABLE 0003 - EVENT TYPE CODE</w:t>
        </w:r>
        <w:r w:rsidR="0074752B">
          <w:rPr>
            <w:noProof/>
            <w:webHidden/>
          </w:rPr>
          <w:tab/>
        </w:r>
        <w:r w:rsidR="0074752B">
          <w:rPr>
            <w:noProof/>
            <w:webHidden/>
          </w:rPr>
          <w:fldChar w:fldCharType="begin"/>
        </w:r>
        <w:r w:rsidR="0074752B">
          <w:rPr>
            <w:noProof/>
            <w:webHidden/>
          </w:rPr>
          <w:instrText xml:space="preserve"> PAGEREF _Toc11706735 \h </w:instrText>
        </w:r>
        <w:r w:rsidR="0074752B">
          <w:rPr>
            <w:noProof/>
            <w:webHidden/>
          </w:rPr>
        </w:r>
        <w:r w:rsidR="0074752B">
          <w:rPr>
            <w:noProof/>
            <w:webHidden/>
          </w:rPr>
          <w:fldChar w:fldCharType="separate"/>
        </w:r>
        <w:r w:rsidR="0074752B">
          <w:rPr>
            <w:noProof/>
            <w:webHidden/>
          </w:rPr>
          <w:t>201</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36" w:history="1">
        <w:r w:rsidR="0074752B" w:rsidRPr="00883073">
          <w:rPr>
            <w:rStyle w:val="Hyperlink"/>
            <w:noProof/>
          </w:rPr>
          <w:t>15.9.4</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TABLE 0008 - ACKNOWLEDGMENT CODE</w:t>
        </w:r>
        <w:r w:rsidR="0074752B">
          <w:rPr>
            <w:noProof/>
            <w:webHidden/>
          </w:rPr>
          <w:tab/>
        </w:r>
        <w:r w:rsidR="0074752B">
          <w:rPr>
            <w:noProof/>
            <w:webHidden/>
          </w:rPr>
          <w:fldChar w:fldCharType="begin"/>
        </w:r>
        <w:r w:rsidR="0074752B">
          <w:rPr>
            <w:noProof/>
            <w:webHidden/>
          </w:rPr>
          <w:instrText xml:space="preserve"> PAGEREF _Toc11706736 \h </w:instrText>
        </w:r>
        <w:r w:rsidR="0074752B">
          <w:rPr>
            <w:noProof/>
            <w:webHidden/>
          </w:rPr>
        </w:r>
        <w:r w:rsidR="0074752B">
          <w:rPr>
            <w:noProof/>
            <w:webHidden/>
          </w:rPr>
          <w:fldChar w:fldCharType="separate"/>
        </w:r>
        <w:r w:rsidR="0074752B">
          <w:rPr>
            <w:noProof/>
            <w:webHidden/>
          </w:rPr>
          <w:t>202</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37" w:history="1">
        <w:r w:rsidR="0074752B" w:rsidRPr="00883073">
          <w:rPr>
            <w:rStyle w:val="Hyperlink"/>
            <w:noProof/>
          </w:rPr>
          <w:t>15.9.5</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TABLE 0023 - ADMIT SOURCE (USER DEFINED)</w:t>
        </w:r>
        <w:r w:rsidR="0074752B">
          <w:rPr>
            <w:noProof/>
            <w:webHidden/>
          </w:rPr>
          <w:tab/>
        </w:r>
        <w:r w:rsidR="0074752B">
          <w:rPr>
            <w:noProof/>
            <w:webHidden/>
          </w:rPr>
          <w:fldChar w:fldCharType="begin"/>
        </w:r>
        <w:r w:rsidR="0074752B">
          <w:rPr>
            <w:noProof/>
            <w:webHidden/>
          </w:rPr>
          <w:instrText xml:space="preserve"> PAGEREF _Toc11706737 \h </w:instrText>
        </w:r>
        <w:r w:rsidR="0074752B">
          <w:rPr>
            <w:noProof/>
            <w:webHidden/>
          </w:rPr>
        </w:r>
        <w:r w:rsidR="0074752B">
          <w:rPr>
            <w:noProof/>
            <w:webHidden/>
          </w:rPr>
          <w:fldChar w:fldCharType="separate"/>
        </w:r>
        <w:r w:rsidR="0074752B">
          <w:rPr>
            <w:noProof/>
            <w:webHidden/>
          </w:rPr>
          <w:t>203</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38" w:history="1">
        <w:r w:rsidR="0074752B" w:rsidRPr="00883073">
          <w:rPr>
            <w:rStyle w:val="Hyperlink"/>
            <w:noProof/>
          </w:rPr>
          <w:t>15.9.6</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TABLE 0051 - DIAGNOSIS CODE (USER DEFINED)</w:t>
        </w:r>
        <w:r w:rsidR="0074752B">
          <w:rPr>
            <w:noProof/>
            <w:webHidden/>
          </w:rPr>
          <w:tab/>
        </w:r>
        <w:r w:rsidR="0074752B">
          <w:rPr>
            <w:noProof/>
            <w:webHidden/>
          </w:rPr>
          <w:fldChar w:fldCharType="begin"/>
        </w:r>
        <w:r w:rsidR="0074752B">
          <w:rPr>
            <w:noProof/>
            <w:webHidden/>
          </w:rPr>
          <w:instrText xml:space="preserve"> PAGEREF _Toc11706738 \h </w:instrText>
        </w:r>
        <w:r w:rsidR="0074752B">
          <w:rPr>
            <w:noProof/>
            <w:webHidden/>
          </w:rPr>
        </w:r>
        <w:r w:rsidR="0074752B">
          <w:rPr>
            <w:noProof/>
            <w:webHidden/>
          </w:rPr>
          <w:fldChar w:fldCharType="separate"/>
        </w:r>
        <w:r w:rsidR="0074752B">
          <w:rPr>
            <w:noProof/>
            <w:webHidden/>
          </w:rPr>
          <w:t>203</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39" w:history="1">
        <w:r w:rsidR="0074752B" w:rsidRPr="00883073">
          <w:rPr>
            <w:rStyle w:val="Hyperlink"/>
            <w:noProof/>
          </w:rPr>
          <w:t>15.9.7</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TABLE 0069 - HOSPITAL SERVICE (USER DEFINED)</w:t>
        </w:r>
        <w:r w:rsidR="0074752B">
          <w:rPr>
            <w:noProof/>
            <w:webHidden/>
          </w:rPr>
          <w:tab/>
        </w:r>
        <w:r w:rsidR="0074752B">
          <w:rPr>
            <w:noProof/>
            <w:webHidden/>
          </w:rPr>
          <w:fldChar w:fldCharType="begin"/>
        </w:r>
        <w:r w:rsidR="0074752B">
          <w:rPr>
            <w:noProof/>
            <w:webHidden/>
          </w:rPr>
          <w:instrText xml:space="preserve"> PAGEREF _Toc11706739 \h </w:instrText>
        </w:r>
        <w:r w:rsidR="0074752B">
          <w:rPr>
            <w:noProof/>
            <w:webHidden/>
          </w:rPr>
        </w:r>
        <w:r w:rsidR="0074752B">
          <w:rPr>
            <w:noProof/>
            <w:webHidden/>
          </w:rPr>
          <w:fldChar w:fldCharType="separate"/>
        </w:r>
        <w:r w:rsidR="0074752B">
          <w:rPr>
            <w:noProof/>
            <w:webHidden/>
          </w:rPr>
          <w:t>203</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40" w:history="1">
        <w:r w:rsidR="0074752B" w:rsidRPr="00883073">
          <w:rPr>
            <w:rStyle w:val="Hyperlink"/>
            <w:noProof/>
          </w:rPr>
          <w:t>15.9.8</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TABLE 0076 - MESSAGE TYPE</w:t>
        </w:r>
        <w:r w:rsidR="0074752B">
          <w:rPr>
            <w:noProof/>
            <w:webHidden/>
          </w:rPr>
          <w:tab/>
        </w:r>
        <w:r w:rsidR="0074752B">
          <w:rPr>
            <w:noProof/>
            <w:webHidden/>
          </w:rPr>
          <w:fldChar w:fldCharType="begin"/>
        </w:r>
        <w:r w:rsidR="0074752B">
          <w:rPr>
            <w:noProof/>
            <w:webHidden/>
          </w:rPr>
          <w:instrText xml:space="preserve"> PAGEREF _Toc11706740 \h </w:instrText>
        </w:r>
        <w:r w:rsidR="0074752B">
          <w:rPr>
            <w:noProof/>
            <w:webHidden/>
          </w:rPr>
        </w:r>
        <w:r w:rsidR="0074752B">
          <w:rPr>
            <w:noProof/>
            <w:webHidden/>
          </w:rPr>
          <w:fldChar w:fldCharType="separate"/>
        </w:r>
        <w:r w:rsidR="0074752B">
          <w:rPr>
            <w:noProof/>
            <w:webHidden/>
          </w:rPr>
          <w:t>204</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41" w:history="1">
        <w:r w:rsidR="0074752B" w:rsidRPr="00883073">
          <w:rPr>
            <w:rStyle w:val="Hyperlink"/>
            <w:noProof/>
          </w:rPr>
          <w:t>15.9.9</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TABLE 0088 - PROCEDURE CODE (USER DEFINED)</w:t>
        </w:r>
        <w:r w:rsidR="0074752B">
          <w:rPr>
            <w:noProof/>
            <w:webHidden/>
          </w:rPr>
          <w:tab/>
        </w:r>
        <w:r w:rsidR="0074752B">
          <w:rPr>
            <w:noProof/>
            <w:webHidden/>
          </w:rPr>
          <w:fldChar w:fldCharType="begin"/>
        </w:r>
        <w:r w:rsidR="0074752B">
          <w:rPr>
            <w:noProof/>
            <w:webHidden/>
          </w:rPr>
          <w:instrText xml:space="preserve"> PAGEREF _Toc11706741 \h </w:instrText>
        </w:r>
        <w:r w:rsidR="0074752B">
          <w:rPr>
            <w:noProof/>
            <w:webHidden/>
          </w:rPr>
        </w:r>
        <w:r w:rsidR="0074752B">
          <w:rPr>
            <w:noProof/>
            <w:webHidden/>
          </w:rPr>
          <w:fldChar w:fldCharType="separate"/>
        </w:r>
        <w:r w:rsidR="0074752B">
          <w:rPr>
            <w:noProof/>
            <w:webHidden/>
          </w:rPr>
          <w:t>204</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42" w:history="1">
        <w:r w:rsidR="0074752B" w:rsidRPr="00883073">
          <w:rPr>
            <w:rStyle w:val="Hyperlink"/>
            <w:noProof/>
          </w:rPr>
          <w:t>15.9.10</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TABLE 0115 - SERVICING FACILITY (USER DEFINED)</w:t>
        </w:r>
        <w:r w:rsidR="0074752B">
          <w:rPr>
            <w:noProof/>
            <w:webHidden/>
          </w:rPr>
          <w:tab/>
        </w:r>
        <w:r w:rsidR="0074752B">
          <w:rPr>
            <w:noProof/>
            <w:webHidden/>
          </w:rPr>
          <w:fldChar w:fldCharType="begin"/>
        </w:r>
        <w:r w:rsidR="0074752B">
          <w:rPr>
            <w:noProof/>
            <w:webHidden/>
          </w:rPr>
          <w:instrText xml:space="preserve"> PAGEREF _Toc11706742 \h </w:instrText>
        </w:r>
        <w:r w:rsidR="0074752B">
          <w:rPr>
            <w:noProof/>
            <w:webHidden/>
          </w:rPr>
        </w:r>
        <w:r w:rsidR="0074752B">
          <w:rPr>
            <w:noProof/>
            <w:webHidden/>
          </w:rPr>
          <w:fldChar w:fldCharType="separate"/>
        </w:r>
        <w:r w:rsidR="0074752B">
          <w:rPr>
            <w:noProof/>
            <w:webHidden/>
          </w:rPr>
          <w:t>204</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43" w:history="1">
        <w:r w:rsidR="0074752B" w:rsidRPr="00883073">
          <w:rPr>
            <w:rStyle w:val="Hyperlink"/>
            <w:noProof/>
          </w:rPr>
          <w:t>15.9.11</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TABLE 0133 - PROCEDURE PRACTITIONER TYPE (USER DEFINED)</w:t>
        </w:r>
        <w:r w:rsidR="0074752B">
          <w:rPr>
            <w:noProof/>
            <w:webHidden/>
          </w:rPr>
          <w:tab/>
        </w:r>
        <w:r w:rsidR="0074752B">
          <w:rPr>
            <w:noProof/>
            <w:webHidden/>
          </w:rPr>
          <w:fldChar w:fldCharType="begin"/>
        </w:r>
        <w:r w:rsidR="0074752B">
          <w:rPr>
            <w:noProof/>
            <w:webHidden/>
          </w:rPr>
          <w:instrText xml:space="preserve"> PAGEREF _Toc11706743 \h </w:instrText>
        </w:r>
        <w:r w:rsidR="0074752B">
          <w:rPr>
            <w:noProof/>
            <w:webHidden/>
          </w:rPr>
        </w:r>
        <w:r w:rsidR="0074752B">
          <w:rPr>
            <w:noProof/>
            <w:webHidden/>
          </w:rPr>
          <w:fldChar w:fldCharType="separate"/>
        </w:r>
        <w:r w:rsidR="0074752B">
          <w:rPr>
            <w:noProof/>
            <w:webHidden/>
          </w:rPr>
          <w:t>205</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44" w:history="1">
        <w:r w:rsidR="0074752B" w:rsidRPr="00883073">
          <w:rPr>
            <w:rStyle w:val="Hyperlink"/>
            <w:noProof/>
          </w:rPr>
          <w:t>15.9.12</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TABLE 0136 - YES/NO INDICATOR</w:t>
        </w:r>
        <w:r w:rsidR="0074752B">
          <w:rPr>
            <w:noProof/>
            <w:webHidden/>
          </w:rPr>
          <w:tab/>
        </w:r>
        <w:r w:rsidR="0074752B">
          <w:rPr>
            <w:noProof/>
            <w:webHidden/>
          </w:rPr>
          <w:fldChar w:fldCharType="begin"/>
        </w:r>
        <w:r w:rsidR="0074752B">
          <w:rPr>
            <w:noProof/>
            <w:webHidden/>
          </w:rPr>
          <w:instrText xml:space="preserve"> PAGEREF _Toc11706744 \h </w:instrText>
        </w:r>
        <w:r w:rsidR="0074752B">
          <w:rPr>
            <w:noProof/>
            <w:webHidden/>
          </w:rPr>
        </w:r>
        <w:r w:rsidR="0074752B">
          <w:rPr>
            <w:noProof/>
            <w:webHidden/>
          </w:rPr>
          <w:fldChar w:fldCharType="separate"/>
        </w:r>
        <w:r w:rsidR="0074752B">
          <w:rPr>
            <w:noProof/>
            <w:webHidden/>
          </w:rPr>
          <w:t>205</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45" w:history="1">
        <w:r w:rsidR="0074752B" w:rsidRPr="00883073">
          <w:rPr>
            <w:rStyle w:val="Hyperlink"/>
            <w:noProof/>
          </w:rPr>
          <w:t>15.9.13</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TABLE SD001 - SERVICE INDICATOR (STOP CODE)</w:t>
        </w:r>
        <w:r w:rsidR="0074752B">
          <w:rPr>
            <w:noProof/>
            <w:webHidden/>
          </w:rPr>
          <w:tab/>
        </w:r>
        <w:r w:rsidR="0074752B">
          <w:rPr>
            <w:noProof/>
            <w:webHidden/>
          </w:rPr>
          <w:fldChar w:fldCharType="begin"/>
        </w:r>
        <w:r w:rsidR="0074752B">
          <w:rPr>
            <w:noProof/>
            <w:webHidden/>
          </w:rPr>
          <w:instrText xml:space="preserve"> PAGEREF _Toc11706745 \h </w:instrText>
        </w:r>
        <w:r w:rsidR="0074752B">
          <w:rPr>
            <w:noProof/>
            <w:webHidden/>
          </w:rPr>
        </w:r>
        <w:r w:rsidR="0074752B">
          <w:rPr>
            <w:noProof/>
            <w:webHidden/>
          </w:rPr>
          <w:fldChar w:fldCharType="separate"/>
        </w:r>
        <w:r w:rsidR="0074752B">
          <w:rPr>
            <w:noProof/>
            <w:webHidden/>
          </w:rPr>
          <w:t>205</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46" w:history="1">
        <w:r w:rsidR="0074752B" w:rsidRPr="00883073">
          <w:rPr>
            <w:rStyle w:val="Hyperlink"/>
            <w:noProof/>
          </w:rPr>
          <w:t>15.9.14</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TABLE SD008 - OUTPATIENT CLASSIFICATION TYPE</w:t>
        </w:r>
        <w:r w:rsidR="0074752B">
          <w:rPr>
            <w:noProof/>
            <w:webHidden/>
          </w:rPr>
          <w:tab/>
        </w:r>
        <w:r w:rsidR="0074752B">
          <w:rPr>
            <w:noProof/>
            <w:webHidden/>
          </w:rPr>
          <w:fldChar w:fldCharType="begin"/>
        </w:r>
        <w:r w:rsidR="0074752B">
          <w:rPr>
            <w:noProof/>
            <w:webHidden/>
          </w:rPr>
          <w:instrText xml:space="preserve"> PAGEREF _Toc11706746 \h </w:instrText>
        </w:r>
        <w:r w:rsidR="0074752B">
          <w:rPr>
            <w:noProof/>
            <w:webHidden/>
          </w:rPr>
        </w:r>
        <w:r w:rsidR="0074752B">
          <w:rPr>
            <w:noProof/>
            <w:webHidden/>
          </w:rPr>
          <w:fldChar w:fldCharType="separate"/>
        </w:r>
        <w:r w:rsidR="0074752B">
          <w:rPr>
            <w:noProof/>
            <w:webHidden/>
          </w:rPr>
          <w:t>206</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47" w:history="1">
        <w:r w:rsidR="0074752B" w:rsidRPr="00883073">
          <w:rPr>
            <w:rStyle w:val="Hyperlink"/>
            <w:noProof/>
          </w:rPr>
          <w:t>15.9.15</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TABLE SD009 - PURPOSE OF VISIT</w:t>
        </w:r>
        <w:r w:rsidR="0074752B">
          <w:rPr>
            <w:noProof/>
            <w:webHidden/>
          </w:rPr>
          <w:tab/>
        </w:r>
        <w:r w:rsidR="0074752B">
          <w:rPr>
            <w:noProof/>
            <w:webHidden/>
          </w:rPr>
          <w:fldChar w:fldCharType="begin"/>
        </w:r>
        <w:r w:rsidR="0074752B">
          <w:rPr>
            <w:noProof/>
            <w:webHidden/>
          </w:rPr>
          <w:instrText xml:space="preserve"> PAGEREF _Toc11706747 \h </w:instrText>
        </w:r>
        <w:r w:rsidR="0074752B">
          <w:rPr>
            <w:noProof/>
            <w:webHidden/>
          </w:rPr>
        </w:r>
        <w:r w:rsidR="0074752B">
          <w:rPr>
            <w:noProof/>
            <w:webHidden/>
          </w:rPr>
          <w:fldChar w:fldCharType="separate"/>
        </w:r>
        <w:r w:rsidR="0074752B">
          <w:rPr>
            <w:noProof/>
            <w:webHidden/>
          </w:rPr>
          <w:t>206</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48" w:history="1">
        <w:r w:rsidR="0074752B" w:rsidRPr="00883073">
          <w:rPr>
            <w:rStyle w:val="Hyperlink"/>
            <w:noProof/>
          </w:rPr>
          <w:t>15.9.16</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TABLE VA01 - YES/NO</w:t>
        </w:r>
        <w:r w:rsidR="0074752B">
          <w:rPr>
            <w:noProof/>
            <w:webHidden/>
          </w:rPr>
          <w:tab/>
        </w:r>
        <w:r w:rsidR="0074752B">
          <w:rPr>
            <w:noProof/>
            <w:webHidden/>
          </w:rPr>
          <w:fldChar w:fldCharType="begin"/>
        </w:r>
        <w:r w:rsidR="0074752B">
          <w:rPr>
            <w:noProof/>
            <w:webHidden/>
          </w:rPr>
          <w:instrText xml:space="preserve"> PAGEREF _Toc11706748 \h </w:instrText>
        </w:r>
        <w:r w:rsidR="0074752B">
          <w:rPr>
            <w:noProof/>
            <w:webHidden/>
          </w:rPr>
        </w:r>
        <w:r w:rsidR="0074752B">
          <w:rPr>
            <w:noProof/>
            <w:webHidden/>
          </w:rPr>
          <w:fldChar w:fldCharType="separate"/>
        </w:r>
        <w:r w:rsidR="0074752B">
          <w:rPr>
            <w:noProof/>
            <w:webHidden/>
          </w:rPr>
          <w:t>207</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49" w:history="1">
        <w:r w:rsidR="0074752B" w:rsidRPr="00883073">
          <w:rPr>
            <w:rStyle w:val="Hyperlink"/>
            <w:noProof/>
          </w:rPr>
          <w:t>15.9.17</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TABLE VA02 - CURRENT MEANS TEST STATUS</w:t>
        </w:r>
        <w:r w:rsidR="0074752B">
          <w:rPr>
            <w:noProof/>
            <w:webHidden/>
          </w:rPr>
          <w:tab/>
        </w:r>
        <w:r w:rsidR="0074752B">
          <w:rPr>
            <w:noProof/>
            <w:webHidden/>
          </w:rPr>
          <w:fldChar w:fldCharType="begin"/>
        </w:r>
        <w:r w:rsidR="0074752B">
          <w:rPr>
            <w:noProof/>
            <w:webHidden/>
          </w:rPr>
          <w:instrText xml:space="preserve"> PAGEREF _Toc11706749 \h </w:instrText>
        </w:r>
        <w:r w:rsidR="0074752B">
          <w:rPr>
            <w:noProof/>
            <w:webHidden/>
          </w:rPr>
        </w:r>
        <w:r w:rsidR="0074752B">
          <w:rPr>
            <w:noProof/>
            <w:webHidden/>
          </w:rPr>
          <w:fldChar w:fldCharType="separate"/>
        </w:r>
        <w:r w:rsidR="0074752B">
          <w:rPr>
            <w:noProof/>
            <w:webHidden/>
          </w:rPr>
          <w:t>209</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50" w:history="1">
        <w:r w:rsidR="0074752B" w:rsidRPr="00883073">
          <w:rPr>
            <w:rStyle w:val="Hyperlink"/>
            <w:noProof/>
          </w:rPr>
          <w:t>15.9.18</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TABLE VA04 - ELIGIBILITY</w:t>
        </w:r>
        <w:r w:rsidR="0074752B">
          <w:rPr>
            <w:noProof/>
            <w:webHidden/>
          </w:rPr>
          <w:tab/>
        </w:r>
        <w:r w:rsidR="0074752B">
          <w:rPr>
            <w:noProof/>
            <w:webHidden/>
          </w:rPr>
          <w:fldChar w:fldCharType="begin"/>
        </w:r>
        <w:r w:rsidR="0074752B">
          <w:rPr>
            <w:noProof/>
            <w:webHidden/>
          </w:rPr>
          <w:instrText xml:space="preserve"> PAGEREF _Toc11706750 \h </w:instrText>
        </w:r>
        <w:r w:rsidR="0074752B">
          <w:rPr>
            <w:noProof/>
            <w:webHidden/>
          </w:rPr>
        </w:r>
        <w:r w:rsidR="0074752B">
          <w:rPr>
            <w:noProof/>
            <w:webHidden/>
          </w:rPr>
          <w:fldChar w:fldCharType="separate"/>
        </w:r>
        <w:r w:rsidR="0074752B">
          <w:rPr>
            <w:noProof/>
            <w:webHidden/>
          </w:rPr>
          <w:t>209</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51" w:history="1">
        <w:r w:rsidR="0074752B" w:rsidRPr="00883073">
          <w:rPr>
            <w:rStyle w:val="Hyperlink"/>
            <w:noProof/>
          </w:rPr>
          <w:t>15.9.19</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TABLE VA05 - DISABILITY RETIREMENT FROM MILITARY</w:t>
        </w:r>
        <w:r w:rsidR="0074752B">
          <w:rPr>
            <w:noProof/>
            <w:webHidden/>
          </w:rPr>
          <w:tab/>
        </w:r>
        <w:r w:rsidR="0074752B">
          <w:rPr>
            <w:noProof/>
            <w:webHidden/>
          </w:rPr>
          <w:fldChar w:fldCharType="begin"/>
        </w:r>
        <w:r w:rsidR="0074752B">
          <w:rPr>
            <w:noProof/>
            <w:webHidden/>
          </w:rPr>
          <w:instrText xml:space="preserve"> PAGEREF _Toc11706751 \h </w:instrText>
        </w:r>
        <w:r w:rsidR="0074752B">
          <w:rPr>
            <w:noProof/>
            <w:webHidden/>
          </w:rPr>
        </w:r>
        <w:r w:rsidR="0074752B">
          <w:rPr>
            <w:noProof/>
            <w:webHidden/>
          </w:rPr>
          <w:fldChar w:fldCharType="separate"/>
        </w:r>
        <w:r w:rsidR="0074752B">
          <w:rPr>
            <w:noProof/>
            <w:webHidden/>
          </w:rPr>
          <w:t>210</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52" w:history="1">
        <w:r w:rsidR="0074752B" w:rsidRPr="00883073">
          <w:rPr>
            <w:rStyle w:val="Hyperlink"/>
            <w:noProof/>
          </w:rPr>
          <w:t>15.9.20</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TABLE VA06 - ELIGIBILITY STATUS</w:t>
        </w:r>
        <w:r w:rsidR="0074752B">
          <w:rPr>
            <w:noProof/>
            <w:webHidden/>
          </w:rPr>
          <w:tab/>
        </w:r>
        <w:r w:rsidR="0074752B">
          <w:rPr>
            <w:noProof/>
            <w:webHidden/>
          </w:rPr>
          <w:fldChar w:fldCharType="begin"/>
        </w:r>
        <w:r w:rsidR="0074752B">
          <w:rPr>
            <w:noProof/>
            <w:webHidden/>
          </w:rPr>
          <w:instrText xml:space="preserve"> PAGEREF _Toc11706752 \h </w:instrText>
        </w:r>
        <w:r w:rsidR="0074752B">
          <w:rPr>
            <w:noProof/>
            <w:webHidden/>
          </w:rPr>
        </w:r>
        <w:r w:rsidR="0074752B">
          <w:rPr>
            <w:noProof/>
            <w:webHidden/>
          </w:rPr>
          <w:fldChar w:fldCharType="separate"/>
        </w:r>
        <w:r w:rsidR="0074752B">
          <w:rPr>
            <w:noProof/>
            <w:webHidden/>
          </w:rPr>
          <w:t>210</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53" w:history="1">
        <w:r w:rsidR="0074752B" w:rsidRPr="00883073">
          <w:rPr>
            <w:rStyle w:val="Hyperlink"/>
            <w:noProof/>
          </w:rPr>
          <w:t>15.9.21</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TABLE VA07 - RACE</w:t>
        </w:r>
        <w:r w:rsidR="0074752B">
          <w:rPr>
            <w:noProof/>
            <w:webHidden/>
          </w:rPr>
          <w:tab/>
        </w:r>
        <w:r w:rsidR="0074752B">
          <w:rPr>
            <w:noProof/>
            <w:webHidden/>
          </w:rPr>
          <w:fldChar w:fldCharType="begin"/>
        </w:r>
        <w:r w:rsidR="0074752B">
          <w:rPr>
            <w:noProof/>
            <w:webHidden/>
          </w:rPr>
          <w:instrText xml:space="preserve"> PAGEREF _Toc11706753 \h </w:instrText>
        </w:r>
        <w:r w:rsidR="0074752B">
          <w:rPr>
            <w:noProof/>
            <w:webHidden/>
          </w:rPr>
        </w:r>
        <w:r w:rsidR="0074752B">
          <w:rPr>
            <w:noProof/>
            <w:webHidden/>
          </w:rPr>
          <w:fldChar w:fldCharType="separate"/>
        </w:r>
        <w:r w:rsidR="0074752B">
          <w:rPr>
            <w:noProof/>
            <w:webHidden/>
          </w:rPr>
          <w:t>210</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54" w:history="1">
        <w:r w:rsidR="0074752B" w:rsidRPr="00883073">
          <w:rPr>
            <w:rStyle w:val="Hyperlink"/>
            <w:noProof/>
          </w:rPr>
          <w:t>15.9.22</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TABLE VA08 - RELIGION</w:t>
        </w:r>
        <w:r w:rsidR="0074752B">
          <w:rPr>
            <w:noProof/>
            <w:webHidden/>
          </w:rPr>
          <w:tab/>
        </w:r>
        <w:r w:rsidR="0074752B">
          <w:rPr>
            <w:noProof/>
            <w:webHidden/>
          </w:rPr>
          <w:fldChar w:fldCharType="begin"/>
        </w:r>
        <w:r w:rsidR="0074752B">
          <w:rPr>
            <w:noProof/>
            <w:webHidden/>
          </w:rPr>
          <w:instrText xml:space="preserve"> PAGEREF _Toc11706754 \h </w:instrText>
        </w:r>
        <w:r w:rsidR="0074752B">
          <w:rPr>
            <w:noProof/>
            <w:webHidden/>
          </w:rPr>
        </w:r>
        <w:r w:rsidR="0074752B">
          <w:rPr>
            <w:noProof/>
            <w:webHidden/>
          </w:rPr>
          <w:fldChar w:fldCharType="separate"/>
        </w:r>
        <w:r w:rsidR="0074752B">
          <w:rPr>
            <w:noProof/>
            <w:webHidden/>
          </w:rPr>
          <w:t>210</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55" w:history="1">
        <w:r w:rsidR="0074752B" w:rsidRPr="00883073">
          <w:rPr>
            <w:rStyle w:val="Hyperlink"/>
            <w:noProof/>
          </w:rPr>
          <w:t>15.9.23</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TABLE VA08 – RELIGION (CONT.)</w:t>
        </w:r>
        <w:r w:rsidR="0074752B">
          <w:rPr>
            <w:noProof/>
            <w:webHidden/>
          </w:rPr>
          <w:tab/>
        </w:r>
        <w:r w:rsidR="0074752B">
          <w:rPr>
            <w:noProof/>
            <w:webHidden/>
          </w:rPr>
          <w:fldChar w:fldCharType="begin"/>
        </w:r>
        <w:r w:rsidR="0074752B">
          <w:rPr>
            <w:noProof/>
            <w:webHidden/>
          </w:rPr>
          <w:instrText xml:space="preserve"> PAGEREF _Toc11706755 \h </w:instrText>
        </w:r>
        <w:r w:rsidR="0074752B">
          <w:rPr>
            <w:noProof/>
            <w:webHidden/>
          </w:rPr>
        </w:r>
        <w:r w:rsidR="0074752B">
          <w:rPr>
            <w:noProof/>
            <w:webHidden/>
          </w:rPr>
          <w:fldChar w:fldCharType="separate"/>
        </w:r>
        <w:r w:rsidR="0074752B">
          <w:rPr>
            <w:noProof/>
            <w:webHidden/>
          </w:rPr>
          <w:t>212</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56" w:history="1">
        <w:r w:rsidR="0074752B" w:rsidRPr="00883073">
          <w:rPr>
            <w:rStyle w:val="Hyperlink"/>
            <w:noProof/>
          </w:rPr>
          <w:t>15.9.24</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TABLE VA10 - MEANS TEST INDICATOR</w:t>
        </w:r>
        <w:r w:rsidR="0074752B">
          <w:rPr>
            <w:noProof/>
            <w:webHidden/>
          </w:rPr>
          <w:tab/>
        </w:r>
        <w:r w:rsidR="0074752B">
          <w:rPr>
            <w:noProof/>
            <w:webHidden/>
          </w:rPr>
          <w:fldChar w:fldCharType="begin"/>
        </w:r>
        <w:r w:rsidR="0074752B">
          <w:rPr>
            <w:noProof/>
            <w:webHidden/>
          </w:rPr>
          <w:instrText xml:space="preserve"> PAGEREF _Toc11706756 \h </w:instrText>
        </w:r>
        <w:r w:rsidR="0074752B">
          <w:rPr>
            <w:noProof/>
            <w:webHidden/>
          </w:rPr>
        </w:r>
        <w:r w:rsidR="0074752B">
          <w:rPr>
            <w:noProof/>
            <w:webHidden/>
          </w:rPr>
          <w:fldChar w:fldCharType="separate"/>
        </w:r>
        <w:r w:rsidR="0074752B">
          <w:rPr>
            <w:noProof/>
            <w:webHidden/>
          </w:rPr>
          <w:t>214</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57" w:history="1">
        <w:r w:rsidR="0074752B" w:rsidRPr="00883073">
          <w:rPr>
            <w:rStyle w:val="Hyperlink"/>
            <w:noProof/>
          </w:rPr>
          <w:t>15.9.25</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TABLE VA11 - PERIOD OF SERVICE</w:t>
        </w:r>
        <w:r w:rsidR="0074752B">
          <w:rPr>
            <w:noProof/>
            <w:webHidden/>
          </w:rPr>
          <w:tab/>
        </w:r>
        <w:r w:rsidR="0074752B">
          <w:rPr>
            <w:noProof/>
            <w:webHidden/>
          </w:rPr>
          <w:fldChar w:fldCharType="begin"/>
        </w:r>
        <w:r w:rsidR="0074752B">
          <w:rPr>
            <w:noProof/>
            <w:webHidden/>
          </w:rPr>
          <w:instrText xml:space="preserve"> PAGEREF _Toc11706757 \h </w:instrText>
        </w:r>
        <w:r w:rsidR="0074752B">
          <w:rPr>
            <w:noProof/>
            <w:webHidden/>
          </w:rPr>
        </w:r>
        <w:r w:rsidR="0074752B">
          <w:rPr>
            <w:noProof/>
            <w:webHidden/>
          </w:rPr>
          <w:fldChar w:fldCharType="separate"/>
        </w:r>
        <w:r w:rsidR="0074752B">
          <w:rPr>
            <w:noProof/>
            <w:webHidden/>
          </w:rPr>
          <w:t>215</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58" w:history="1">
        <w:r w:rsidR="0074752B" w:rsidRPr="00883073">
          <w:rPr>
            <w:rStyle w:val="Hyperlink"/>
            <w:noProof/>
          </w:rPr>
          <w:t>15.9.26</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TABLE VA12 - TYPE OF INSURANCE</w:t>
        </w:r>
        <w:r w:rsidR="0074752B">
          <w:rPr>
            <w:noProof/>
            <w:webHidden/>
          </w:rPr>
          <w:tab/>
        </w:r>
        <w:r w:rsidR="0074752B">
          <w:rPr>
            <w:noProof/>
            <w:webHidden/>
          </w:rPr>
          <w:fldChar w:fldCharType="begin"/>
        </w:r>
        <w:r w:rsidR="0074752B">
          <w:rPr>
            <w:noProof/>
            <w:webHidden/>
          </w:rPr>
          <w:instrText xml:space="preserve"> PAGEREF _Toc11706758 \h </w:instrText>
        </w:r>
        <w:r w:rsidR="0074752B">
          <w:rPr>
            <w:noProof/>
            <w:webHidden/>
          </w:rPr>
        </w:r>
        <w:r w:rsidR="0074752B">
          <w:rPr>
            <w:noProof/>
            <w:webHidden/>
          </w:rPr>
          <w:fldChar w:fldCharType="separate"/>
        </w:r>
        <w:r w:rsidR="0074752B">
          <w:rPr>
            <w:noProof/>
            <w:webHidden/>
          </w:rPr>
          <w:t>216</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59" w:history="1">
        <w:r w:rsidR="0074752B" w:rsidRPr="00883073">
          <w:rPr>
            <w:rStyle w:val="Hyperlink"/>
            <w:noProof/>
          </w:rPr>
          <w:t>15.9.27</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TABLE VA0015 - ENROLLMENT STATUS</w:t>
        </w:r>
        <w:r w:rsidR="0074752B">
          <w:rPr>
            <w:noProof/>
            <w:webHidden/>
          </w:rPr>
          <w:tab/>
        </w:r>
        <w:r w:rsidR="0074752B">
          <w:rPr>
            <w:noProof/>
            <w:webHidden/>
          </w:rPr>
          <w:fldChar w:fldCharType="begin"/>
        </w:r>
        <w:r w:rsidR="0074752B">
          <w:rPr>
            <w:noProof/>
            <w:webHidden/>
          </w:rPr>
          <w:instrText xml:space="preserve"> PAGEREF _Toc11706759 \h </w:instrText>
        </w:r>
        <w:r w:rsidR="0074752B">
          <w:rPr>
            <w:noProof/>
            <w:webHidden/>
          </w:rPr>
        </w:r>
        <w:r w:rsidR="0074752B">
          <w:rPr>
            <w:noProof/>
            <w:webHidden/>
          </w:rPr>
          <w:fldChar w:fldCharType="separate"/>
        </w:r>
        <w:r w:rsidR="0074752B">
          <w:rPr>
            <w:noProof/>
            <w:webHidden/>
          </w:rPr>
          <w:t>216</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60" w:history="1">
        <w:r w:rsidR="0074752B" w:rsidRPr="00883073">
          <w:rPr>
            <w:rStyle w:val="Hyperlink"/>
            <w:noProof/>
          </w:rPr>
          <w:t>15.9.28</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TABLE VA0016 - REASON CANCELED/DECLINED</w:t>
        </w:r>
        <w:r w:rsidR="0074752B">
          <w:rPr>
            <w:noProof/>
            <w:webHidden/>
          </w:rPr>
          <w:tab/>
        </w:r>
        <w:r w:rsidR="0074752B">
          <w:rPr>
            <w:noProof/>
            <w:webHidden/>
          </w:rPr>
          <w:fldChar w:fldCharType="begin"/>
        </w:r>
        <w:r w:rsidR="0074752B">
          <w:rPr>
            <w:noProof/>
            <w:webHidden/>
          </w:rPr>
          <w:instrText xml:space="preserve"> PAGEREF _Toc11706760 \h </w:instrText>
        </w:r>
        <w:r w:rsidR="0074752B">
          <w:rPr>
            <w:noProof/>
            <w:webHidden/>
          </w:rPr>
        </w:r>
        <w:r w:rsidR="0074752B">
          <w:rPr>
            <w:noProof/>
            <w:webHidden/>
          </w:rPr>
          <w:fldChar w:fldCharType="separate"/>
        </w:r>
        <w:r w:rsidR="0074752B">
          <w:rPr>
            <w:noProof/>
            <w:webHidden/>
          </w:rPr>
          <w:t>217</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61" w:history="1">
        <w:r w:rsidR="0074752B" w:rsidRPr="00883073">
          <w:rPr>
            <w:rStyle w:val="Hyperlink"/>
            <w:noProof/>
          </w:rPr>
          <w:t>15.9.29</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TABLE VA0021 - ENROLLMENT PRIORITY</w:t>
        </w:r>
        <w:r w:rsidR="0074752B">
          <w:rPr>
            <w:noProof/>
            <w:webHidden/>
          </w:rPr>
          <w:tab/>
        </w:r>
        <w:r w:rsidR="0074752B">
          <w:rPr>
            <w:noProof/>
            <w:webHidden/>
          </w:rPr>
          <w:fldChar w:fldCharType="begin"/>
        </w:r>
        <w:r w:rsidR="0074752B">
          <w:rPr>
            <w:noProof/>
            <w:webHidden/>
          </w:rPr>
          <w:instrText xml:space="preserve"> PAGEREF _Toc11706761 \h </w:instrText>
        </w:r>
        <w:r w:rsidR="0074752B">
          <w:rPr>
            <w:noProof/>
            <w:webHidden/>
          </w:rPr>
        </w:r>
        <w:r w:rsidR="0074752B">
          <w:rPr>
            <w:noProof/>
            <w:webHidden/>
          </w:rPr>
          <w:fldChar w:fldCharType="separate"/>
        </w:r>
        <w:r w:rsidR="0074752B">
          <w:rPr>
            <w:noProof/>
            <w:webHidden/>
          </w:rPr>
          <w:t>217</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62" w:history="1">
        <w:r w:rsidR="0074752B" w:rsidRPr="00883073">
          <w:rPr>
            <w:rStyle w:val="Hyperlink"/>
            <w:noProof/>
          </w:rPr>
          <w:t>15.9.30</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TABLE VA0022 - RADIATION EXPOSURE METHOD</w:t>
        </w:r>
        <w:r w:rsidR="0074752B">
          <w:rPr>
            <w:noProof/>
            <w:webHidden/>
          </w:rPr>
          <w:tab/>
        </w:r>
        <w:r w:rsidR="0074752B">
          <w:rPr>
            <w:noProof/>
            <w:webHidden/>
          </w:rPr>
          <w:fldChar w:fldCharType="begin"/>
        </w:r>
        <w:r w:rsidR="0074752B">
          <w:rPr>
            <w:noProof/>
            <w:webHidden/>
          </w:rPr>
          <w:instrText xml:space="preserve"> PAGEREF _Toc11706762 \h </w:instrText>
        </w:r>
        <w:r w:rsidR="0074752B">
          <w:rPr>
            <w:noProof/>
            <w:webHidden/>
          </w:rPr>
        </w:r>
        <w:r w:rsidR="0074752B">
          <w:rPr>
            <w:noProof/>
            <w:webHidden/>
          </w:rPr>
          <w:fldChar w:fldCharType="separate"/>
        </w:r>
        <w:r w:rsidR="0074752B">
          <w:rPr>
            <w:noProof/>
            <w:webHidden/>
          </w:rPr>
          <w:t>217</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63" w:history="1">
        <w:r w:rsidR="0074752B" w:rsidRPr="00883073">
          <w:rPr>
            <w:rStyle w:val="Hyperlink"/>
            <w:noProof/>
          </w:rPr>
          <w:t>15.9.31</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TABLE VA0023 - PRISONER OF WAR LOCATION</w:t>
        </w:r>
        <w:r w:rsidR="0074752B">
          <w:rPr>
            <w:noProof/>
            <w:webHidden/>
          </w:rPr>
          <w:tab/>
        </w:r>
        <w:r w:rsidR="0074752B">
          <w:rPr>
            <w:noProof/>
            <w:webHidden/>
          </w:rPr>
          <w:fldChar w:fldCharType="begin"/>
        </w:r>
        <w:r w:rsidR="0074752B">
          <w:rPr>
            <w:noProof/>
            <w:webHidden/>
          </w:rPr>
          <w:instrText xml:space="preserve"> PAGEREF _Toc11706763 \h </w:instrText>
        </w:r>
        <w:r w:rsidR="0074752B">
          <w:rPr>
            <w:noProof/>
            <w:webHidden/>
          </w:rPr>
        </w:r>
        <w:r w:rsidR="0074752B">
          <w:rPr>
            <w:noProof/>
            <w:webHidden/>
          </w:rPr>
          <w:fldChar w:fldCharType="separate"/>
        </w:r>
        <w:r w:rsidR="0074752B">
          <w:rPr>
            <w:noProof/>
            <w:webHidden/>
          </w:rPr>
          <w:t>217</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64" w:history="1">
        <w:r w:rsidR="0074752B" w:rsidRPr="00883073">
          <w:rPr>
            <w:rStyle w:val="Hyperlink"/>
            <w:noProof/>
          </w:rPr>
          <w:t>15.9.32</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TABLE VA0024 - SOURCE OF ENROLLMENT</w:t>
        </w:r>
        <w:r w:rsidR="0074752B">
          <w:rPr>
            <w:noProof/>
            <w:webHidden/>
          </w:rPr>
          <w:tab/>
        </w:r>
        <w:r w:rsidR="0074752B">
          <w:rPr>
            <w:noProof/>
            <w:webHidden/>
          </w:rPr>
          <w:fldChar w:fldCharType="begin"/>
        </w:r>
        <w:r w:rsidR="0074752B">
          <w:rPr>
            <w:noProof/>
            <w:webHidden/>
          </w:rPr>
          <w:instrText xml:space="preserve"> PAGEREF _Toc11706764 \h </w:instrText>
        </w:r>
        <w:r w:rsidR="0074752B">
          <w:rPr>
            <w:noProof/>
            <w:webHidden/>
          </w:rPr>
        </w:r>
        <w:r w:rsidR="0074752B">
          <w:rPr>
            <w:noProof/>
            <w:webHidden/>
          </w:rPr>
          <w:fldChar w:fldCharType="separate"/>
        </w:r>
        <w:r w:rsidR="0074752B">
          <w:rPr>
            <w:noProof/>
            <w:webHidden/>
          </w:rPr>
          <w:t>218</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65" w:history="1">
        <w:r w:rsidR="0074752B" w:rsidRPr="00883073">
          <w:rPr>
            <w:rStyle w:val="Hyperlink"/>
            <w:noProof/>
          </w:rPr>
          <w:t>15.9.33</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TABLE VA0046 - AGENT ORANGE EXPOSURE LOCATION</w:t>
        </w:r>
        <w:r w:rsidR="0074752B">
          <w:rPr>
            <w:noProof/>
            <w:webHidden/>
          </w:rPr>
          <w:tab/>
        </w:r>
        <w:r w:rsidR="0074752B">
          <w:rPr>
            <w:noProof/>
            <w:webHidden/>
          </w:rPr>
          <w:fldChar w:fldCharType="begin"/>
        </w:r>
        <w:r w:rsidR="0074752B">
          <w:rPr>
            <w:noProof/>
            <w:webHidden/>
          </w:rPr>
          <w:instrText xml:space="preserve"> PAGEREF _Toc11706765 \h </w:instrText>
        </w:r>
        <w:r w:rsidR="0074752B">
          <w:rPr>
            <w:noProof/>
            <w:webHidden/>
          </w:rPr>
        </w:r>
        <w:r w:rsidR="0074752B">
          <w:rPr>
            <w:noProof/>
            <w:webHidden/>
          </w:rPr>
          <w:fldChar w:fldCharType="separate"/>
        </w:r>
        <w:r w:rsidR="0074752B">
          <w:rPr>
            <w:noProof/>
            <w:webHidden/>
          </w:rPr>
          <w:t>218</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66" w:history="1">
        <w:r w:rsidR="0074752B" w:rsidRPr="00883073">
          <w:rPr>
            <w:rStyle w:val="Hyperlink"/>
            <w:noProof/>
          </w:rPr>
          <w:t>15.9.34</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TABLE NPCD 001 - NATIONAL PATIENT CARE DATABASE ERROR CODES</w:t>
        </w:r>
        <w:r w:rsidR="0074752B">
          <w:rPr>
            <w:noProof/>
            <w:webHidden/>
          </w:rPr>
          <w:tab/>
        </w:r>
        <w:r w:rsidR="0074752B">
          <w:rPr>
            <w:noProof/>
            <w:webHidden/>
          </w:rPr>
          <w:fldChar w:fldCharType="begin"/>
        </w:r>
        <w:r w:rsidR="0074752B">
          <w:rPr>
            <w:noProof/>
            <w:webHidden/>
          </w:rPr>
          <w:instrText xml:space="preserve"> PAGEREF _Toc11706766 \h </w:instrText>
        </w:r>
        <w:r w:rsidR="0074752B">
          <w:rPr>
            <w:noProof/>
            <w:webHidden/>
          </w:rPr>
        </w:r>
        <w:r w:rsidR="0074752B">
          <w:rPr>
            <w:noProof/>
            <w:webHidden/>
          </w:rPr>
          <w:fldChar w:fldCharType="separate"/>
        </w:r>
        <w:r w:rsidR="0074752B">
          <w:rPr>
            <w:noProof/>
            <w:webHidden/>
          </w:rPr>
          <w:t>218</w:t>
        </w:r>
        <w:r w:rsidR="0074752B">
          <w:rPr>
            <w:noProof/>
            <w:webHidden/>
          </w:rPr>
          <w:fldChar w:fldCharType="end"/>
        </w:r>
      </w:hyperlink>
    </w:p>
    <w:p w:rsidR="0074752B" w:rsidRDefault="00C70849">
      <w:pPr>
        <w:pStyle w:val="TOC2"/>
        <w:tabs>
          <w:tab w:val="left" w:pos="1814"/>
        </w:tabs>
        <w:rPr>
          <w:rFonts w:asciiTheme="minorHAnsi" w:eastAsiaTheme="minorEastAsia" w:hAnsiTheme="minorHAnsi" w:cstheme="minorBidi"/>
          <w:b w:val="0"/>
          <w:noProof/>
          <w:color w:val="auto"/>
          <w:sz w:val="22"/>
          <w:szCs w:val="22"/>
          <w:lang w:eastAsia="en-US"/>
        </w:rPr>
      </w:pPr>
      <w:hyperlink w:anchor="_Toc11706767" w:history="1">
        <w:r w:rsidR="0074752B" w:rsidRPr="00883073">
          <w:rPr>
            <w:rStyle w:val="Hyperlink"/>
            <w:noProof/>
          </w:rPr>
          <w:t>15.10</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HL7 Interface Specification for the Transmission of PCMM Primary Care Data</w:t>
        </w:r>
        <w:r w:rsidR="0074752B">
          <w:rPr>
            <w:noProof/>
            <w:webHidden/>
          </w:rPr>
          <w:tab/>
        </w:r>
        <w:r w:rsidR="0074752B">
          <w:rPr>
            <w:noProof/>
            <w:webHidden/>
          </w:rPr>
          <w:fldChar w:fldCharType="begin"/>
        </w:r>
        <w:r w:rsidR="0074752B">
          <w:rPr>
            <w:noProof/>
            <w:webHidden/>
          </w:rPr>
          <w:instrText xml:space="preserve"> PAGEREF _Toc11706767 \h </w:instrText>
        </w:r>
        <w:r w:rsidR="0074752B">
          <w:rPr>
            <w:noProof/>
            <w:webHidden/>
          </w:rPr>
        </w:r>
        <w:r w:rsidR="0074752B">
          <w:rPr>
            <w:noProof/>
            <w:webHidden/>
          </w:rPr>
          <w:fldChar w:fldCharType="separate"/>
        </w:r>
        <w:r w:rsidR="0074752B">
          <w:rPr>
            <w:noProof/>
            <w:webHidden/>
          </w:rPr>
          <w:t>219</w:t>
        </w:r>
        <w:r w:rsidR="0074752B">
          <w:rPr>
            <w:noProof/>
            <w:webHidden/>
          </w:rPr>
          <w:fldChar w:fldCharType="end"/>
        </w:r>
      </w:hyperlink>
    </w:p>
    <w:p w:rsidR="0074752B" w:rsidRDefault="00C70849">
      <w:pPr>
        <w:pStyle w:val="TOC2"/>
        <w:tabs>
          <w:tab w:val="left" w:pos="1814"/>
        </w:tabs>
        <w:rPr>
          <w:rFonts w:asciiTheme="minorHAnsi" w:eastAsiaTheme="minorEastAsia" w:hAnsiTheme="minorHAnsi" w:cstheme="minorBidi"/>
          <w:b w:val="0"/>
          <w:noProof/>
          <w:color w:val="auto"/>
          <w:sz w:val="22"/>
          <w:szCs w:val="22"/>
          <w:lang w:eastAsia="en-US"/>
        </w:rPr>
      </w:pPr>
      <w:hyperlink w:anchor="_Toc11706768" w:history="1">
        <w:r w:rsidR="0074752B" w:rsidRPr="00883073">
          <w:rPr>
            <w:rStyle w:val="Hyperlink"/>
            <w:noProof/>
          </w:rPr>
          <w:t>15.11</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Assumptions</w:t>
        </w:r>
        <w:r w:rsidR="0074752B">
          <w:rPr>
            <w:noProof/>
            <w:webHidden/>
          </w:rPr>
          <w:tab/>
        </w:r>
        <w:r w:rsidR="0074752B">
          <w:rPr>
            <w:noProof/>
            <w:webHidden/>
          </w:rPr>
          <w:fldChar w:fldCharType="begin"/>
        </w:r>
        <w:r w:rsidR="0074752B">
          <w:rPr>
            <w:noProof/>
            <w:webHidden/>
          </w:rPr>
          <w:instrText xml:space="preserve"> PAGEREF _Toc11706768 \h </w:instrText>
        </w:r>
        <w:r w:rsidR="0074752B">
          <w:rPr>
            <w:noProof/>
            <w:webHidden/>
          </w:rPr>
        </w:r>
        <w:r w:rsidR="0074752B">
          <w:rPr>
            <w:noProof/>
            <w:webHidden/>
          </w:rPr>
          <w:fldChar w:fldCharType="separate"/>
        </w:r>
        <w:r w:rsidR="0074752B">
          <w:rPr>
            <w:noProof/>
            <w:webHidden/>
          </w:rPr>
          <w:t>219</w:t>
        </w:r>
        <w:r w:rsidR="0074752B">
          <w:rPr>
            <w:noProof/>
            <w:webHidden/>
          </w:rPr>
          <w:fldChar w:fldCharType="end"/>
        </w:r>
      </w:hyperlink>
    </w:p>
    <w:p w:rsidR="0074752B" w:rsidRDefault="00C70849">
      <w:pPr>
        <w:pStyle w:val="TOC2"/>
        <w:tabs>
          <w:tab w:val="left" w:pos="1814"/>
        </w:tabs>
        <w:rPr>
          <w:rFonts w:asciiTheme="minorHAnsi" w:eastAsiaTheme="minorEastAsia" w:hAnsiTheme="minorHAnsi" w:cstheme="minorBidi"/>
          <w:b w:val="0"/>
          <w:noProof/>
          <w:color w:val="auto"/>
          <w:sz w:val="22"/>
          <w:szCs w:val="22"/>
          <w:lang w:eastAsia="en-US"/>
        </w:rPr>
      </w:pPr>
      <w:hyperlink w:anchor="_Toc11706769" w:history="1">
        <w:r w:rsidR="0074752B" w:rsidRPr="00883073">
          <w:rPr>
            <w:rStyle w:val="Hyperlink"/>
            <w:noProof/>
          </w:rPr>
          <w:t>15.12</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Message Definitions</w:t>
        </w:r>
        <w:r w:rsidR="0074752B">
          <w:rPr>
            <w:noProof/>
            <w:webHidden/>
          </w:rPr>
          <w:tab/>
        </w:r>
        <w:r w:rsidR="0074752B">
          <w:rPr>
            <w:noProof/>
            <w:webHidden/>
          </w:rPr>
          <w:fldChar w:fldCharType="begin"/>
        </w:r>
        <w:r w:rsidR="0074752B">
          <w:rPr>
            <w:noProof/>
            <w:webHidden/>
          </w:rPr>
          <w:instrText xml:space="preserve"> PAGEREF _Toc11706769 \h </w:instrText>
        </w:r>
        <w:r w:rsidR="0074752B">
          <w:rPr>
            <w:noProof/>
            <w:webHidden/>
          </w:rPr>
        </w:r>
        <w:r w:rsidR="0074752B">
          <w:rPr>
            <w:noProof/>
            <w:webHidden/>
          </w:rPr>
          <w:fldChar w:fldCharType="separate"/>
        </w:r>
        <w:r w:rsidR="0074752B">
          <w:rPr>
            <w:noProof/>
            <w:webHidden/>
          </w:rPr>
          <w:t>219</w:t>
        </w:r>
        <w:r w:rsidR="0074752B">
          <w:rPr>
            <w:noProof/>
            <w:webHidden/>
          </w:rPr>
          <w:fldChar w:fldCharType="end"/>
        </w:r>
      </w:hyperlink>
    </w:p>
    <w:p w:rsidR="0074752B" w:rsidRDefault="00C70849">
      <w:pPr>
        <w:pStyle w:val="TOC2"/>
        <w:tabs>
          <w:tab w:val="left" w:pos="1814"/>
        </w:tabs>
        <w:rPr>
          <w:rFonts w:asciiTheme="minorHAnsi" w:eastAsiaTheme="minorEastAsia" w:hAnsiTheme="minorHAnsi" w:cstheme="minorBidi"/>
          <w:b w:val="0"/>
          <w:noProof/>
          <w:color w:val="auto"/>
          <w:sz w:val="22"/>
          <w:szCs w:val="22"/>
          <w:lang w:eastAsia="en-US"/>
        </w:rPr>
      </w:pPr>
      <w:hyperlink w:anchor="_Toc11706770" w:history="1">
        <w:r w:rsidR="0074752B" w:rsidRPr="00883073">
          <w:rPr>
            <w:rStyle w:val="Hyperlink"/>
            <w:noProof/>
          </w:rPr>
          <w:t>15.13</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Segment Table Definitions</w:t>
        </w:r>
        <w:r w:rsidR="0074752B">
          <w:rPr>
            <w:noProof/>
            <w:webHidden/>
          </w:rPr>
          <w:tab/>
        </w:r>
        <w:r w:rsidR="0074752B">
          <w:rPr>
            <w:noProof/>
            <w:webHidden/>
          </w:rPr>
          <w:fldChar w:fldCharType="begin"/>
        </w:r>
        <w:r w:rsidR="0074752B">
          <w:rPr>
            <w:noProof/>
            <w:webHidden/>
          </w:rPr>
          <w:instrText xml:space="preserve"> PAGEREF _Toc11706770 \h </w:instrText>
        </w:r>
        <w:r w:rsidR="0074752B">
          <w:rPr>
            <w:noProof/>
            <w:webHidden/>
          </w:rPr>
        </w:r>
        <w:r w:rsidR="0074752B">
          <w:rPr>
            <w:noProof/>
            <w:webHidden/>
          </w:rPr>
          <w:fldChar w:fldCharType="separate"/>
        </w:r>
        <w:r w:rsidR="0074752B">
          <w:rPr>
            <w:noProof/>
            <w:webHidden/>
          </w:rPr>
          <w:t>219</w:t>
        </w:r>
        <w:r w:rsidR="0074752B">
          <w:rPr>
            <w:noProof/>
            <w:webHidden/>
          </w:rPr>
          <w:fldChar w:fldCharType="end"/>
        </w:r>
      </w:hyperlink>
    </w:p>
    <w:p w:rsidR="0074752B" w:rsidRDefault="00C70849">
      <w:pPr>
        <w:pStyle w:val="TOC2"/>
        <w:tabs>
          <w:tab w:val="left" w:pos="1814"/>
        </w:tabs>
        <w:rPr>
          <w:rFonts w:asciiTheme="minorHAnsi" w:eastAsiaTheme="minorEastAsia" w:hAnsiTheme="minorHAnsi" w:cstheme="minorBidi"/>
          <w:b w:val="0"/>
          <w:noProof/>
          <w:color w:val="auto"/>
          <w:sz w:val="22"/>
          <w:szCs w:val="22"/>
          <w:lang w:eastAsia="en-US"/>
        </w:rPr>
      </w:pPr>
      <w:hyperlink w:anchor="_Toc11706771" w:history="1">
        <w:r w:rsidR="0074752B" w:rsidRPr="00883073">
          <w:rPr>
            <w:rStyle w:val="Hyperlink"/>
            <w:noProof/>
          </w:rPr>
          <w:t>15.14</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Message Control Segments</w:t>
        </w:r>
        <w:r w:rsidR="0074752B">
          <w:rPr>
            <w:noProof/>
            <w:webHidden/>
          </w:rPr>
          <w:tab/>
        </w:r>
        <w:r w:rsidR="0074752B">
          <w:rPr>
            <w:noProof/>
            <w:webHidden/>
          </w:rPr>
          <w:fldChar w:fldCharType="begin"/>
        </w:r>
        <w:r w:rsidR="0074752B">
          <w:rPr>
            <w:noProof/>
            <w:webHidden/>
          </w:rPr>
          <w:instrText xml:space="preserve"> PAGEREF _Toc11706771 \h </w:instrText>
        </w:r>
        <w:r w:rsidR="0074752B">
          <w:rPr>
            <w:noProof/>
            <w:webHidden/>
          </w:rPr>
        </w:r>
        <w:r w:rsidR="0074752B">
          <w:rPr>
            <w:noProof/>
            <w:webHidden/>
          </w:rPr>
          <w:fldChar w:fldCharType="separate"/>
        </w:r>
        <w:r w:rsidR="0074752B">
          <w:rPr>
            <w:noProof/>
            <w:webHidden/>
          </w:rPr>
          <w:t>219</w:t>
        </w:r>
        <w:r w:rsidR="0074752B">
          <w:rPr>
            <w:noProof/>
            <w:webHidden/>
          </w:rPr>
          <w:fldChar w:fldCharType="end"/>
        </w:r>
      </w:hyperlink>
    </w:p>
    <w:p w:rsidR="0074752B" w:rsidRDefault="00C70849">
      <w:pPr>
        <w:pStyle w:val="TOC1"/>
        <w:rPr>
          <w:rFonts w:asciiTheme="minorHAnsi" w:eastAsiaTheme="minorEastAsia" w:hAnsiTheme="minorHAnsi" w:cstheme="minorBidi"/>
          <w:b w:val="0"/>
          <w:noProof/>
          <w:color w:val="auto"/>
          <w:sz w:val="22"/>
          <w:szCs w:val="22"/>
          <w:lang w:eastAsia="en-US"/>
        </w:rPr>
      </w:pPr>
      <w:hyperlink w:anchor="_Toc11706772" w:history="1">
        <w:r w:rsidR="0074752B" w:rsidRPr="00883073">
          <w:rPr>
            <w:rStyle w:val="Hyperlink"/>
            <w:noProof/>
          </w:rPr>
          <w:t>16</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HL7 message transactions</w:t>
        </w:r>
        <w:r w:rsidR="0074752B">
          <w:rPr>
            <w:noProof/>
            <w:webHidden/>
          </w:rPr>
          <w:tab/>
        </w:r>
        <w:r w:rsidR="0074752B">
          <w:rPr>
            <w:noProof/>
            <w:webHidden/>
          </w:rPr>
          <w:fldChar w:fldCharType="begin"/>
        </w:r>
        <w:r w:rsidR="0074752B">
          <w:rPr>
            <w:noProof/>
            <w:webHidden/>
          </w:rPr>
          <w:instrText xml:space="preserve"> PAGEREF _Toc11706772 \h </w:instrText>
        </w:r>
        <w:r w:rsidR="0074752B">
          <w:rPr>
            <w:noProof/>
            <w:webHidden/>
          </w:rPr>
        </w:r>
        <w:r w:rsidR="0074752B">
          <w:rPr>
            <w:noProof/>
            <w:webHidden/>
          </w:rPr>
          <w:fldChar w:fldCharType="separate"/>
        </w:r>
        <w:r w:rsidR="0074752B">
          <w:rPr>
            <w:noProof/>
            <w:webHidden/>
          </w:rPr>
          <w:t>220</w:t>
        </w:r>
        <w:r w:rsidR="0074752B">
          <w:rPr>
            <w:noProof/>
            <w:webHidden/>
          </w:rPr>
          <w:fldChar w:fldCharType="end"/>
        </w:r>
      </w:hyperlink>
    </w:p>
    <w:p w:rsidR="0074752B" w:rsidRDefault="00C70849">
      <w:pPr>
        <w:pStyle w:val="TOC1"/>
        <w:rPr>
          <w:rFonts w:asciiTheme="minorHAnsi" w:eastAsiaTheme="minorEastAsia" w:hAnsiTheme="minorHAnsi" w:cstheme="minorBidi"/>
          <w:b w:val="0"/>
          <w:noProof/>
          <w:color w:val="auto"/>
          <w:sz w:val="22"/>
          <w:szCs w:val="22"/>
          <w:lang w:eastAsia="en-US"/>
        </w:rPr>
      </w:pPr>
      <w:hyperlink w:anchor="_Toc11706773" w:history="1">
        <w:r w:rsidR="0074752B" w:rsidRPr="00883073">
          <w:rPr>
            <w:rStyle w:val="Hyperlink"/>
            <w:noProof/>
          </w:rPr>
          <w:t>17</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SUPPORTED AND USER-DEFINED HL7 TABLES</w:t>
        </w:r>
        <w:r w:rsidR="0074752B">
          <w:rPr>
            <w:noProof/>
            <w:webHidden/>
          </w:rPr>
          <w:tab/>
        </w:r>
        <w:r w:rsidR="0074752B">
          <w:rPr>
            <w:noProof/>
            <w:webHidden/>
          </w:rPr>
          <w:fldChar w:fldCharType="begin"/>
        </w:r>
        <w:r w:rsidR="0074752B">
          <w:rPr>
            <w:noProof/>
            <w:webHidden/>
          </w:rPr>
          <w:instrText xml:space="preserve"> PAGEREF _Toc11706773 \h </w:instrText>
        </w:r>
        <w:r w:rsidR="0074752B">
          <w:rPr>
            <w:noProof/>
            <w:webHidden/>
          </w:rPr>
        </w:r>
        <w:r w:rsidR="0074752B">
          <w:rPr>
            <w:noProof/>
            <w:webHidden/>
          </w:rPr>
          <w:fldChar w:fldCharType="separate"/>
        </w:r>
        <w:r w:rsidR="0074752B">
          <w:rPr>
            <w:noProof/>
            <w:webHidden/>
          </w:rPr>
          <w:t>221</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774" w:history="1">
        <w:r w:rsidR="0074752B" w:rsidRPr="00883073">
          <w:rPr>
            <w:rStyle w:val="Hyperlink"/>
            <w:noProof/>
          </w:rPr>
          <w:t>17.1</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Table 0001 - Sex</w:t>
        </w:r>
        <w:r w:rsidR="0074752B">
          <w:rPr>
            <w:noProof/>
            <w:webHidden/>
          </w:rPr>
          <w:tab/>
        </w:r>
        <w:r w:rsidR="0074752B">
          <w:rPr>
            <w:noProof/>
            <w:webHidden/>
          </w:rPr>
          <w:fldChar w:fldCharType="begin"/>
        </w:r>
        <w:r w:rsidR="0074752B">
          <w:rPr>
            <w:noProof/>
            <w:webHidden/>
          </w:rPr>
          <w:instrText xml:space="preserve"> PAGEREF _Toc11706774 \h </w:instrText>
        </w:r>
        <w:r w:rsidR="0074752B">
          <w:rPr>
            <w:noProof/>
            <w:webHidden/>
          </w:rPr>
        </w:r>
        <w:r w:rsidR="0074752B">
          <w:rPr>
            <w:noProof/>
            <w:webHidden/>
          </w:rPr>
          <w:fldChar w:fldCharType="separate"/>
        </w:r>
        <w:r w:rsidR="0074752B">
          <w:rPr>
            <w:noProof/>
            <w:webHidden/>
          </w:rPr>
          <w:t>221</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775" w:history="1">
        <w:r w:rsidR="0074752B" w:rsidRPr="00883073">
          <w:rPr>
            <w:rStyle w:val="Hyperlink"/>
            <w:noProof/>
          </w:rPr>
          <w:t>17.2</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Table 0002 - Marital Status</w:t>
        </w:r>
        <w:r w:rsidR="0074752B">
          <w:rPr>
            <w:noProof/>
            <w:webHidden/>
          </w:rPr>
          <w:tab/>
        </w:r>
        <w:r w:rsidR="0074752B">
          <w:rPr>
            <w:noProof/>
            <w:webHidden/>
          </w:rPr>
          <w:fldChar w:fldCharType="begin"/>
        </w:r>
        <w:r w:rsidR="0074752B">
          <w:rPr>
            <w:noProof/>
            <w:webHidden/>
          </w:rPr>
          <w:instrText xml:space="preserve"> PAGEREF _Toc11706775 \h </w:instrText>
        </w:r>
        <w:r w:rsidR="0074752B">
          <w:rPr>
            <w:noProof/>
            <w:webHidden/>
          </w:rPr>
        </w:r>
        <w:r w:rsidR="0074752B">
          <w:rPr>
            <w:noProof/>
            <w:webHidden/>
          </w:rPr>
          <w:fldChar w:fldCharType="separate"/>
        </w:r>
        <w:r w:rsidR="0074752B">
          <w:rPr>
            <w:noProof/>
            <w:webHidden/>
          </w:rPr>
          <w:t>221</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776" w:history="1">
        <w:r w:rsidR="0074752B" w:rsidRPr="00883073">
          <w:rPr>
            <w:rStyle w:val="Hyperlink"/>
            <w:noProof/>
          </w:rPr>
          <w:t>17.3</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Table 0003 - Event Type Code</w:t>
        </w:r>
        <w:r w:rsidR="0074752B">
          <w:rPr>
            <w:noProof/>
            <w:webHidden/>
          </w:rPr>
          <w:tab/>
        </w:r>
        <w:r w:rsidR="0074752B">
          <w:rPr>
            <w:noProof/>
            <w:webHidden/>
          </w:rPr>
          <w:fldChar w:fldCharType="begin"/>
        </w:r>
        <w:r w:rsidR="0074752B">
          <w:rPr>
            <w:noProof/>
            <w:webHidden/>
          </w:rPr>
          <w:instrText xml:space="preserve"> PAGEREF _Toc11706776 \h </w:instrText>
        </w:r>
        <w:r w:rsidR="0074752B">
          <w:rPr>
            <w:noProof/>
            <w:webHidden/>
          </w:rPr>
        </w:r>
        <w:r w:rsidR="0074752B">
          <w:rPr>
            <w:noProof/>
            <w:webHidden/>
          </w:rPr>
          <w:fldChar w:fldCharType="separate"/>
        </w:r>
        <w:r w:rsidR="0074752B">
          <w:rPr>
            <w:noProof/>
            <w:webHidden/>
          </w:rPr>
          <w:t>221</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777" w:history="1">
        <w:r w:rsidR="0074752B" w:rsidRPr="00883073">
          <w:rPr>
            <w:rStyle w:val="Hyperlink"/>
            <w:noProof/>
          </w:rPr>
          <w:t>17.4</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Table 0005 - Race</w:t>
        </w:r>
        <w:r w:rsidR="0074752B">
          <w:rPr>
            <w:noProof/>
            <w:webHidden/>
          </w:rPr>
          <w:tab/>
        </w:r>
        <w:r w:rsidR="0074752B">
          <w:rPr>
            <w:noProof/>
            <w:webHidden/>
          </w:rPr>
          <w:fldChar w:fldCharType="begin"/>
        </w:r>
        <w:r w:rsidR="0074752B">
          <w:rPr>
            <w:noProof/>
            <w:webHidden/>
          </w:rPr>
          <w:instrText xml:space="preserve"> PAGEREF _Toc11706777 \h </w:instrText>
        </w:r>
        <w:r w:rsidR="0074752B">
          <w:rPr>
            <w:noProof/>
            <w:webHidden/>
          </w:rPr>
        </w:r>
        <w:r w:rsidR="0074752B">
          <w:rPr>
            <w:noProof/>
            <w:webHidden/>
          </w:rPr>
          <w:fldChar w:fldCharType="separate"/>
        </w:r>
        <w:r w:rsidR="0074752B">
          <w:rPr>
            <w:noProof/>
            <w:webHidden/>
          </w:rPr>
          <w:t>221</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778" w:history="1">
        <w:r w:rsidR="0074752B" w:rsidRPr="00883073">
          <w:rPr>
            <w:rStyle w:val="Hyperlink"/>
            <w:noProof/>
          </w:rPr>
          <w:t>17.5</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Table 0006 - Religion</w:t>
        </w:r>
        <w:r w:rsidR="0074752B">
          <w:rPr>
            <w:noProof/>
            <w:webHidden/>
          </w:rPr>
          <w:tab/>
        </w:r>
        <w:r w:rsidR="0074752B">
          <w:rPr>
            <w:noProof/>
            <w:webHidden/>
          </w:rPr>
          <w:fldChar w:fldCharType="begin"/>
        </w:r>
        <w:r w:rsidR="0074752B">
          <w:rPr>
            <w:noProof/>
            <w:webHidden/>
          </w:rPr>
          <w:instrText xml:space="preserve"> PAGEREF _Toc11706778 \h </w:instrText>
        </w:r>
        <w:r w:rsidR="0074752B">
          <w:rPr>
            <w:noProof/>
            <w:webHidden/>
          </w:rPr>
        </w:r>
        <w:r w:rsidR="0074752B">
          <w:rPr>
            <w:noProof/>
            <w:webHidden/>
          </w:rPr>
          <w:fldChar w:fldCharType="separate"/>
        </w:r>
        <w:r w:rsidR="0074752B">
          <w:rPr>
            <w:noProof/>
            <w:webHidden/>
          </w:rPr>
          <w:t>221</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779" w:history="1">
        <w:r w:rsidR="0074752B" w:rsidRPr="00883073">
          <w:rPr>
            <w:rStyle w:val="Hyperlink"/>
            <w:noProof/>
          </w:rPr>
          <w:t>17.6</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Table 0006 – Religion (cont.)</w:t>
        </w:r>
        <w:r w:rsidR="0074752B">
          <w:rPr>
            <w:noProof/>
            <w:webHidden/>
          </w:rPr>
          <w:tab/>
        </w:r>
        <w:r w:rsidR="0074752B">
          <w:rPr>
            <w:noProof/>
            <w:webHidden/>
          </w:rPr>
          <w:fldChar w:fldCharType="begin"/>
        </w:r>
        <w:r w:rsidR="0074752B">
          <w:rPr>
            <w:noProof/>
            <w:webHidden/>
          </w:rPr>
          <w:instrText xml:space="preserve"> PAGEREF _Toc11706779 \h </w:instrText>
        </w:r>
        <w:r w:rsidR="0074752B">
          <w:rPr>
            <w:noProof/>
            <w:webHidden/>
          </w:rPr>
        </w:r>
        <w:r w:rsidR="0074752B">
          <w:rPr>
            <w:noProof/>
            <w:webHidden/>
          </w:rPr>
          <w:fldChar w:fldCharType="separate"/>
        </w:r>
        <w:r w:rsidR="0074752B">
          <w:rPr>
            <w:noProof/>
            <w:webHidden/>
          </w:rPr>
          <w:t>223</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780" w:history="1">
        <w:r w:rsidR="0074752B" w:rsidRPr="00883073">
          <w:rPr>
            <w:rStyle w:val="Hyperlink"/>
            <w:noProof/>
          </w:rPr>
          <w:t>17.7</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Table 0076 - Message Type</w:t>
        </w:r>
        <w:r w:rsidR="0074752B">
          <w:rPr>
            <w:noProof/>
            <w:webHidden/>
          </w:rPr>
          <w:tab/>
        </w:r>
        <w:r w:rsidR="0074752B">
          <w:rPr>
            <w:noProof/>
            <w:webHidden/>
          </w:rPr>
          <w:fldChar w:fldCharType="begin"/>
        </w:r>
        <w:r w:rsidR="0074752B">
          <w:rPr>
            <w:noProof/>
            <w:webHidden/>
          </w:rPr>
          <w:instrText xml:space="preserve"> PAGEREF _Toc11706780 \h </w:instrText>
        </w:r>
        <w:r w:rsidR="0074752B">
          <w:rPr>
            <w:noProof/>
            <w:webHidden/>
          </w:rPr>
        </w:r>
        <w:r w:rsidR="0074752B">
          <w:rPr>
            <w:noProof/>
            <w:webHidden/>
          </w:rPr>
          <w:fldChar w:fldCharType="separate"/>
        </w:r>
        <w:r w:rsidR="0074752B">
          <w:rPr>
            <w:noProof/>
            <w:webHidden/>
          </w:rPr>
          <w:t>224</w:t>
        </w:r>
        <w:r w:rsidR="0074752B">
          <w:rPr>
            <w:noProof/>
            <w:webHidden/>
          </w:rPr>
          <w:fldChar w:fldCharType="end"/>
        </w:r>
      </w:hyperlink>
    </w:p>
    <w:p w:rsidR="0074752B" w:rsidRDefault="00C70849">
      <w:pPr>
        <w:pStyle w:val="TOC1"/>
        <w:rPr>
          <w:rFonts w:asciiTheme="minorHAnsi" w:eastAsiaTheme="minorEastAsia" w:hAnsiTheme="minorHAnsi" w:cstheme="minorBidi"/>
          <w:b w:val="0"/>
          <w:noProof/>
          <w:color w:val="auto"/>
          <w:sz w:val="22"/>
          <w:szCs w:val="22"/>
          <w:lang w:eastAsia="en-US"/>
        </w:rPr>
      </w:pPr>
      <w:hyperlink w:anchor="_Toc11706781" w:history="1">
        <w:r w:rsidR="0074752B" w:rsidRPr="00883073">
          <w:rPr>
            <w:rStyle w:val="Hyperlink"/>
            <w:noProof/>
          </w:rPr>
          <w:t>18</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HL7 Interface Specification for VIC Card VistA to NCMD</w:t>
        </w:r>
        <w:r w:rsidR="0074752B">
          <w:rPr>
            <w:noProof/>
            <w:webHidden/>
          </w:rPr>
          <w:tab/>
        </w:r>
        <w:r w:rsidR="0074752B">
          <w:rPr>
            <w:noProof/>
            <w:webHidden/>
          </w:rPr>
          <w:fldChar w:fldCharType="begin"/>
        </w:r>
        <w:r w:rsidR="0074752B">
          <w:rPr>
            <w:noProof/>
            <w:webHidden/>
          </w:rPr>
          <w:instrText xml:space="preserve"> PAGEREF _Toc11706781 \h </w:instrText>
        </w:r>
        <w:r w:rsidR="0074752B">
          <w:rPr>
            <w:noProof/>
            <w:webHidden/>
          </w:rPr>
        </w:r>
        <w:r w:rsidR="0074752B">
          <w:rPr>
            <w:noProof/>
            <w:webHidden/>
          </w:rPr>
          <w:fldChar w:fldCharType="separate"/>
        </w:r>
        <w:r w:rsidR="0074752B">
          <w:rPr>
            <w:noProof/>
            <w:webHidden/>
          </w:rPr>
          <w:t>225</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782" w:history="1">
        <w:r w:rsidR="0074752B" w:rsidRPr="00883073">
          <w:rPr>
            <w:rStyle w:val="Hyperlink"/>
            <w:noProof/>
          </w:rPr>
          <w:t>18.1</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Assumptions</w:t>
        </w:r>
        <w:r w:rsidR="0074752B">
          <w:rPr>
            <w:noProof/>
            <w:webHidden/>
          </w:rPr>
          <w:tab/>
        </w:r>
        <w:r w:rsidR="0074752B">
          <w:rPr>
            <w:noProof/>
            <w:webHidden/>
          </w:rPr>
          <w:fldChar w:fldCharType="begin"/>
        </w:r>
        <w:r w:rsidR="0074752B">
          <w:rPr>
            <w:noProof/>
            <w:webHidden/>
          </w:rPr>
          <w:instrText xml:space="preserve"> PAGEREF _Toc11706782 \h </w:instrText>
        </w:r>
        <w:r w:rsidR="0074752B">
          <w:rPr>
            <w:noProof/>
            <w:webHidden/>
          </w:rPr>
        </w:r>
        <w:r w:rsidR="0074752B">
          <w:rPr>
            <w:noProof/>
            <w:webHidden/>
          </w:rPr>
          <w:fldChar w:fldCharType="separate"/>
        </w:r>
        <w:r w:rsidR="0074752B">
          <w:rPr>
            <w:noProof/>
            <w:webHidden/>
          </w:rPr>
          <w:t>225</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783" w:history="1">
        <w:r w:rsidR="0074752B" w:rsidRPr="00883073">
          <w:rPr>
            <w:rStyle w:val="Hyperlink"/>
            <w:noProof/>
          </w:rPr>
          <w:t>18.2</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Message Content</w:t>
        </w:r>
        <w:r w:rsidR="0074752B">
          <w:rPr>
            <w:noProof/>
            <w:webHidden/>
          </w:rPr>
          <w:tab/>
        </w:r>
        <w:r w:rsidR="0074752B">
          <w:rPr>
            <w:noProof/>
            <w:webHidden/>
          </w:rPr>
          <w:fldChar w:fldCharType="begin"/>
        </w:r>
        <w:r w:rsidR="0074752B">
          <w:rPr>
            <w:noProof/>
            <w:webHidden/>
          </w:rPr>
          <w:instrText xml:space="preserve"> PAGEREF _Toc11706783 \h </w:instrText>
        </w:r>
        <w:r w:rsidR="0074752B">
          <w:rPr>
            <w:noProof/>
            <w:webHidden/>
          </w:rPr>
        </w:r>
        <w:r w:rsidR="0074752B">
          <w:rPr>
            <w:noProof/>
            <w:webHidden/>
          </w:rPr>
          <w:fldChar w:fldCharType="separate"/>
        </w:r>
        <w:r w:rsidR="0074752B">
          <w:rPr>
            <w:noProof/>
            <w:webHidden/>
          </w:rPr>
          <w:t>225</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784" w:history="1">
        <w:r w:rsidR="0074752B" w:rsidRPr="00883073">
          <w:rPr>
            <w:rStyle w:val="Hyperlink"/>
            <w:noProof/>
          </w:rPr>
          <w:t>18.3</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Data Capture and Transmission</w:t>
        </w:r>
        <w:r w:rsidR="0074752B">
          <w:rPr>
            <w:noProof/>
            <w:webHidden/>
          </w:rPr>
          <w:tab/>
        </w:r>
        <w:r w:rsidR="0074752B">
          <w:rPr>
            <w:noProof/>
            <w:webHidden/>
          </w:rPr>
          <w:fldChar w:fldCharType="begin"/>
        </w:r>
        <w:r w:rsidR="0074752B">
          <w:rPr>
            <w:noProof/>
            <w:webHidden/>
          </w:rPr>
          <w:instrText xml:space="preserve"> PAGEREF _Toc11706784 \h </w:instrText>
        </w:r>
        <w:r w:rsidR="0074752B">
          <w:rPr>
            <w:noProof/>
            <w:webHidden/>
          </w:rPr>
        </w:r>
        <w:r w:rsidR="0074752B">
          <w:rPr>
            <w:noProof/>
            <w:webHidden/>
          </w:rPr>
          <w:fldChar w:fldCharType="separate"/>
        </w:r>
        <w:r w:rsidR="0074752B">
          <w:rPr>
            <w:noProof/>
            <w:webHidden/>
          </w:rPr>
          <w:t>225</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785" w:history="1">
        <w:r w:rsidR="0074752B" w:rsidRPr="00883073">
          <w:rPr>
            <w:rStyle w:val="Hyperlink"/>
            <w:noProof/>
          </w:rPr>
          <w:t>18.4</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VA TCP/IP Lower Level Protocol</w:t>
        </w:r>
        <w:r w:rsidR="0074752B">
          <w:rPr>
            <w:noProof/>
            <w:webHidden/>
          </w:rPr>
          <w:tab/>
        </w:r>
        <w:r w:rsidR="0074752B">
          <w:rPr>
            <w:noProof/>
            <w:webHidden/>
          </w:rPr>
          <w:fldChar w:fldCharType="begin"/>
        </w:r>
        <w:r w:rsidR="0074752B">
          <w:rPr>
            <w:noProof/>
            <w:webHidden/>
          </w:rPr>
          <w:instrText xml:space="preserve"> PAGEREF _Toc11706785 \h </w:instrText>
        </w:r>
        <w:r w:rsidR="0074752B">
          <w:rPr>
            <w:noProof/>
            <w:webHidden/>
          </w:rPr>
        </w:r>
        <w:r w:rsidR="0074752B">
          <w:rPr>
            <w:noProof/>
            <w:webHidden/>
          </w:rPr>
          <w:fldChar w:fldCharType="separate"/>
        </w:r>
        <w:r w:rsidR="0074752B">
          <w:rPr>
            <w:noProof/>
            <w:webHidden/>
          </w:rPr>
          <w:t>226</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86" w:history="1">
        <w:r w:rsidR="0074752B" w:rsidRPr="00883073">
          <w:rPr>
            <w:rStyle w:val="Hyperlink"/>
            <w:noProof/>
          </w:rPr>
          <w:t>18.4.1</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Message Definitions</w:t>
        </w:r>
        <w:r w:rsidR="0074752B">
          <w:rPr>
            <w:noProof/>
            <w:webHidden/>
          </w:rPr>
          <w:tab/>
        </w:r>
        <w:r w:rsidR="0074752B">
          <w:rPr>
            <w:noProof/>
            <w:webHidden/>
          </w:rPr>
          <w:fldChar w:fldCharType="begin"/>
        </w:r>
        <w:r w:rsidR="0074752B">
          <w:rPr>
            <w:noProof/>
            <w:webHidden/>
          </w:rPr>
          <w:instrText xml:space="preserve"> PAGEREF _Toc11706786 \h </w:instrText>
        </w:r>
        <w:r w:rsidR="0074752B">
          <w:rPr>
            <w:noProof/>
            <w:webHidden/>
          </w:rPr>
        </w:r>
        <w:r w:rsidR="0074752B">
          <w:rPr>
            <w:noProof/>
            <w:webHidden/>
          </w:rPr>
          <w:fldChar w:fldCharType="separate"/>
        </w:r>
        <w:r w:rsidR="0074752B">
          <w:rPr>
            <w:noProof/>
            <w:webHidden/>
          </w:rPr>
          <w:t>226</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87" w:history="1">
        <w:r w:rsidR="0074752B" w:rsidRPr="00883073">
          <w:rPr>
            <w:rStyle w:val="Hyperlink"/>
            <w:noProof/>
          </w:rPr>
          <w:t>18.4.2</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Segment Table Definitions</w:t>
        </w:r>
        <w:r w:rsidR="0074752B">
          <w:rPr>
            <w:noProof/>
            <w:webHidden/>
          </w:rPr>
          <w:tab/>
        </w:r>
        <w:r w:rsidR="0074752B">
          <w:rPr>
            <w:noProof/>
            <w:webHidden/>
          </w:rPr>
          <w:fldChar w:fldCharType="begin"/>
        </w:r>
        <w:r w:rsidR="0074752B">
          <w:rPr>
            <w:noProof/>
            <w:webHidden/>
          </w:rPr>
          <w:instrText xml:space="preserve"> PAGEREF _Toc11706787 \h </w:instrText>
        </w:r>
        <w:r w:rsidR="0074752B">
          <w:rPr>
            <w:noProof/>
            <w:webHidden/>
          </w:rPr>
        </w:r>
        <w:r w:rsidR="0074752B">
          <w:rPr>
            <w:noProof/>
            <w:webHidden/>
          </w:rPr>
          <w:fldChar w:fldCharType="separate"/>
        </w:r>
        <w:r w:rsidR="0074752B">
          <w:rPr>
            <w:noProof/>
            <w:webHidden/>
          </w:rPr>
          <w:t>226</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88" w:history="1">
        <w:r w:rsidR="0074752B" w:rsidRPr="00883073">
          <w:rPr>
            <w:rStyle w:val="Hyperlink"/>
            <w:noProof/>
          </w:rPr>
          <w:t>18.4.3</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Message Control Segments</w:t>
        </w:r>
        <w:r w:rsidR="0074752B">
          <w:rPr>
            <w:noProof/>
            <w:webHidden/>
          </w:rPr>
          <w:tab/>
        </w:r>
        <w:r w:rsidR="0074752B">
          <w:rPr>
            <w:noProof/>
            <w:webHidden/>
          </w:rPr>
          <w:fldChar w:fldCharType="begin"/>
        </w:r>
        <w:r w:rsidR="0074752B">
          <w:rPr>
            <w:noProof/>
            <w:webHidden/>
          </w:rPr>
          <w:instrText xml:space="preserve"> PAGEREF _Toc11706788 \h </w:instrText>
        </w:r>
        <w:r w:rsidR="0074752B">
          <w:rPr>
            <w:noProof/>
            <w:webHidden/>
          </w:rPr>
        </w:r>
        <w:r w:rsidR="0074752B">
          <w:rPr>
            <w:noProof/>
            <w:webHidden/>
          </w:rPr>
          <w:fldChar w:fldCharType="separate"/>
        </w:r>
        <w:r w:rsidR="0074752B">
          <w:rPr>
            <w:noProof/>
            <w:webHidden/>
          </w:rPr>
          <w:t>226</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89" w:history="1">
        <w:r w:rsidR="0074752B" w:rsidRPr="00883073">
          <w:rPr>
            <w:rStyle w:val="Hyperlink"/>
            <w:noProof/>
          </w:rPr>
          <w:t>18.4.4</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MSH - Message Header Segment</w:t>
        </w:r>
        <w:r w:rsidR="0074752B">
          <w:rPr>
            <w:noProof/>
            <w:webHidden/>
          </w:rPr>
          <w:tab/>
        </w:r>
        <w:r w:rsidR="0074752B">
          <w:rPr>
            <w:noProof/>
            <w:webHidden/>
          </w:rPr>
          <w:fldChar w:fldCharType="begin"/>
        </w:r>
        <w:r w:rsidR="0074752B">
          <w:rPr>
            <w:noProof/>
            <w:webHidden/>
          </w:rPr>
          <w:instrText xml:space="preserve"> PAGEREF _Toc11706789 \h </w:instrText>
        </w:r>
        <w:r w:rsidR="0074752B">
          <w:rPr>
            <w:noProof/>
            <w:webHidden/>
          </w:rPr>
        </w:r>
        <w:r w:rsidR="0074752B">
          <w:rPr>
            <w:noProof/>
            <w:webHidden/>
          </w:rPr>
          <w:fldChar w:fldCharType="separate"/>
        </w:r>
        <w:r w:rsidR="0074752B">
          <w:rPr>
            <w:noProof/>
            <w:webHidden/>
          </w:rPr>
          <w:t>227</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90" w:history="1">
        <w:r w:rsidR="0074752B" w:rsidRPr="00883073">
          <w:rPr>
            <w:rStyle w:val="Hyperlink"/>
            <w:noProof/>
          </w:rPr>
          <w:t>18.4.5</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MSA – Message Acknowledgement Segment</w:t>
        </w:r>
        <w:r w:rsidR="0074752B">
          <w:rPr>
            <w:noProof/>
            <w:webHidden/>
          </w:rPr>
          <w:tab/>
        </w:r>
        <w:r w:rsidR="0074752B">
          <w:rPr>
            <w:noProof/>
            <w:webHidden/>
          </w:rPr>
          <w:fldChar w:fldCharType="begin"/>
        </w:r>
        <w:r w:rsidR="0074752B">
          <w:rPr>
            <w:noProof/>
            <w:webHidden/>
          </w:rPr>
          <w:instrText xml:space="preserve"> PAGEREF _Toc11706790 \h </w:instrText>
        </w:r>
        <w:r w:rsidR="0074752B">
          <w:rPr>
            <w:noProof/>
            <w:webHidden/>
          </w:rPr>
        </w:r>
        <w:r w:rsidR="0074752B">
          <w:rPr>
            <w:noProof/>
            <w:webHidden/>
          </w:rPr>
          <w:fldChar w:fldCharType="separate"/>
        </w:r>
        <w:r w:rsidR="0074752B">
          <w:rPr>
            <w:noProof/>
            <w:webHidden/>
          </w:rPr>
          <w:t>228</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91" w:history="1">
        <w:r w:rsidR="0074752B" w:rsidRPr="00883073">
          <w:rPr>
            <w:rStyle w:val="Hyperlink"/>
            <w:noProof/>
          </w:rPr>
          <w:t>18.4.6</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PID - Patient Identification Segment</w:t>
        </w:r>
        <w:r w:rsidR="0074752B">
          <w:rPr>
            <w:noProof/>
            <w:webHidden/>
          </w:rPr>
          <w:tab/>
        </w:r>
        <w:r w:rsidR="0074752B">
          <w:rPr>
            <w:noProof/>
            <w:webHidden/>
          </w:rPr>
          <w:fldChar w:fldCharType="begin"/>
        </w:r>
        <w:r w:rsidR="0074752B">
          <w:rPr>
            <w:noProof/>
            <w:webHidden/>
          </w:rPr>
          <w:instrText xml:space="preserve"> PAGEREF _Toc11706791 \h </w:instrText>
        </w:r>
        <w:r w:rsidR="0074752B">
          <w:rPr>
            <w:noProof/>
            <w:webHidden/>
          </w:rPr>
        </w:r>
        <w:r w:rsidR="0074752B">
          <w:rPr>
            <w:noProof/>
            <w:webHidden/>
          </w:rPr>
          <w:fldChar w:fldCharType="separate"/>
        </w:r>
        <w:r w:rsidR="0074752B">
          <w:rPr>
            <w:noProof/>
            <w:webHidden/>
          </w:rPr>
          <w:t>230</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92" w:history="1">
        <w:r w:rsidR="0074752B" w:rsidRPr="00883073">
          <w:rPr>
            <w:rStyle w:val="Hyperlink"/>
            <w:noProof/>
          </w:rPr>
          <w:t>18.4.7</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ORC-Common Order Segment</w:t>
        </w:r>
        <w:r w:rsidR="0074752B">
          <w:rPr>
            <w:noProof/>
            <w:webHidden/>
          </w:rPr>
          <w:tab/>
        </w:r>
        <w:r w:rsidR="0074752B">
          <w:rPr>
            <w:noProof/>
            <w:webHidden/>
          </w:rPr>
          <w:fldChar w:fldCharType="begin"/>
        </w:r>
        <w:r w:rsidR="0074752B">
          <w:rPr>
            <w:noProof/>
            <w:webHidden/>
          </w:rPr>
          <w:instrText xml:space="preserve"> PAGEREF _Toc11706792 \h </w:instrText>
        </w:r>
        <w:r w:rsidR="0074752B">
          <w:rPr>
            <w:noProof/>
            <w:webHidden/>
          </w:rPr>
        </w:r>
        <w:r w:rsidR="0074752B">
          <w:rPr>
            <w:noProof/>
            <w:webHidden/>
          </w:rPr>
          <w:fldChar w:fldCharType="separate"/>
        </w:r>
        <w:r w:rsidR="0074752B">
          <w:rPr>
            <w:noProof/>
            <w:webHidden/>
          </w:rPr>
          <w:t>232</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93" w:history="1">
        <w:r w:rsidR="0074752B" w:rsidRPr="00883073">
          <w:rPr>
            <w:rStyle w:val="Hyperlink"/>
            <w:noProof/>
          </w:rPr>
          <w:t>18.4.8</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RQD-Requisition Detail Segment</w:t>
        </w:r>
        <w:r w:rsidR="0074752B">
          <w:rPr>
            <w:noProof/>
            <w:webHidden/>
          </w:rPr>
          <w:tab/>
        </w:r>
        <w:r w:rsidR="0074752B">
          <w:rPr>
            <w:noProof/>
            <w:webHidden/>
          </w:rPr>
          <w:fldChar w:fldCharType="begin"/>
        </w:r>
        <w:r w:rsidR="0074752B">
          <w:rPr>
            <w:noProof/>
            <w:webHidden/>
          </w:rPr>
          <w:instrText xml:space="preserve"> PAGEREF _Toc11706793 \h </w:instrText>
        </w:r>
        <w:r w:rsidR="0074752B">
          <w:rPr>
            <w:noProof/>
            <w:webHidden/>
          </w:rPr>
        </w:r>
        <w:r w:rsidR="0074752B">
          <w:rPr>
            <w:noProof/>
            <w:webHidden/>
          </w:rPr>
          <w:fldChar w:fldCharType="separate"/>
        </w:r>
        <w:r w:rsidR="0074752B">
          <w:rPr>
            <w:noProof/>
            <w:webHidden/>
          </w:rPr>
          <w:t>233</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94" w:history="1">
        <w:r w:rsidR="0074752B" w:rsidRPr="00883073">
          <w:rPr>
            <w:rStyle w:val="Hyperlink"/>
            <w:noProof/>
          </w:rPr>
          <w:t>18.4.9</w:t>
        </w:r>
        <w:r w:rsidR="0074752B">
          <w:rPr>
            <w:rFonts w:asciiTheme="minorHAnsi" w:eastAsiaTheme="minorEastAsia" w:hAnsiTheme="minorHAnsi" w:cstheme="minorBidi"/>
            <w:noProof/>
            <w:color w:val="auto"/>
            <w:sz w:val="22"/>
            <w:szCs w:val="22"/>
            <w:lang w:eastAsia="en-US"/>
          </w:rPr>
          <w:tab/>
        </w:r>
        <w:r w:rsidR="0074752B" w:rsidRPr="00883073">
          <w:rPr>
            <w:rStyle w:val="Hyperlink"/>
            <w:caps/>
            <w:noProof/>
          </w:rPr>
          <w:t xml:space="preserve">NTE – </w:t>
        </w:r>
        <w:r w:rsidR="0074752B" w:rsidRPr="00883073">
          <w:rPr>
            <w:rStyle w:val="Hyperlink"/>
            <w:noProof/>
          </w:rPr>
          <w:t>Notes and Comments</w:t>
        </w:r>
        <w:r w:rsidR="0074752B">
          <w:rPr>
            <w:noProof/>
            <w:webHidden/>
          </w:rPr>
          <w:tab/>
        </w:r>
        <w:r w:rsidR="0074752B">
          <w:rPr>
            <w:noProof/>
            <w:webHidden/>
          </w:rPr>
          <w:fldChar w:fldCharType="begin"/>
        </w:r>
        <w:r w:rsidR="0074752B">
          <w:rPr>
            <w:noProof/>
            <w:webHidden/>
          </w:rPr>
          <w:instrText xml:space="preserve"> PAGEREF _Toc11706794 \h </w:instrText>
        </w:r>
        <w:r w:rsidR="0074752B">
          <w:rPr>
            <w:noProof/>
            <w:webHidden/>
          </w:rPr>
        </w:r>
        <w:r w:rsidR="0074752B">
          <w:rPr>
            <w:noProof/>
            <w:webHidden/>
          </w:rPr>
          <w:fldChar w:fldCharType="separate"/>
        </w:r>
        <w:r w:rsidR="0074752B">
          <w:rPr>
            <w:noProof/>
            <w:webHidden/>
          </w:rPr>
          <w:t>234</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795" w:history="1">
        <w:r w:rsidR="0074752B" w:rsidRPr="00883073">
          <w:rPr>
            <w:rStyle w:val="Hyperlink"/>
            <w:noProof/>
          </w:rPr>
          <w:t>18.5</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Trigger Events and Message Definitions</w:t>
        </w:r>
        <w:r w:rsidR="0074752B">
          <w:rPr>
            <w:noProof/>
            <w:webHidden/>
          </w:rPr>
          <w:tab/>
        </w:r>
        <w:r w:rsidR="0074752B">
          <w:rPr>
            <w:noProof/>
            <w:webHidden/>
          </w:rPr>
          <w:fldChar w:fldCharType="begin"/>
        </w:r>
        <w:r w:rsidR="0074752B">
          <w:rPr>
            <w:noProof/>
            <w:webHidden/>
          </w:rPr>
          <w:instrText xml:space="preserve"> PAGEREF _Toc11706795 \h </w:instrText>
        </w:r>
        <w:r w:rsidR="0074752B">
          <w:rPr>
            <w:noProof/>
            <w:webHidden/>
          </w:rPr>
        </w:r>
        <w:r w:rsidR="0074752B">
          <w:rPr>
            <w:noProof/>
            <w:webHidden/>
          </w:rPr>
          <w:fldChar w:fldCharType="separate"/>
        </w:r>
        <w:r w:rsidR="0074752B">
          <w:rPr>
            <w:noProof/>
            <w:webHidden/>
          </w:rPr>
          <w:t>235</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796" w:history="1">
        <w:r w:rsidR="0074752B" w:rsidRPr="00883073">
          <w:rPr>
            <w:rStyle w:val="Hyperlink"/>
            <w:noProof/>
          </w:rPr>
          <w:t>18.6</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ORM - General Order Message (event O01)</w:t>
        </w:r>
        <w:r w:rsidR="0074752B">
          <w:rPr>
            <w:noProof/>
            <w:webHidden/>
          </w:rPr>
          <w:tab/>
        </w:r>
        <w:r w:rsidR="0074752B">
          <w:rPr>
            <w:noProof/>
            <w:webHidden/>
          </w:rPr>
          <w:fldChar w:fldCharType="begin"/>
        </w:r>
        <w:r w:rsidR="0074752B">
          <w:rPr>
            <w:noProof/>
            <w:webHidden/>
          </w:rPr>
          <w:instrText xml:space="preserve"> PAGEREF _Toc11706796 \h </w:instrText>
        </w:r>
        <w:r w:rsidR="0074752B">
          <w:rPr>
            <w:noProof/>
            <w:webHidden/>
          </w:rPr>
        </w:r>
        <w:r w:rsidR="0074752B">
          <w:rPr>
            <w:noProof/>
            <w:webHidden/>
          </w:rPr>
          <w:fldChar w:fldCharType="separate"/>
        </w:r>
        <w:r w:rsidR="0074752B">
          <w:rPr>
            <w:noProof/>
            <w:webHidden/>
          </w:rPr>
          <w:t>235</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797" w:history="1">
        <w:r w:rsidR="0074752B" w:rsidRPr="00883073">
          <w:rPr>
            <w:rStyle w:val="Hyperlink"/>
            <w:noProof/>
          </w:rPr>
          <w:t>18.7</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ORR – General Order Response Message response to any ORM (event O02)</w:t>
        </w:r>
        <w:r w:rsidR="0074752B">
          <w:rPr>
            <w:noProof/>
            <w:webHidden/>
          </w:rPr>
          <w:tab/>
        </w:r>
        <w:r w:rsidR="0074752B">
          <w:rPr>
            <w:noProof/>
            <w:webHidden/>
          </w:rPr>
          <w:fldChar w:fldCharType="begin"/>
        </w:r>
        <w:r w:rsidR="0074752B">
          <w:rPr>
            <w:noProof/>
            <w:webHidden/>
          </w:rPr>
          <w:instrText xml:space="preserve"> PAGEREF _Toc11706797 \h </w:instrText>
        </w:r>
        <w:r w:rsidR="0074752B">
          <w:rPr>
            <w:noProof/>
            <w:webHidden/>
          </w:rPr>
        </w:r>
        <w:r w:rsidR="0074752B">
          <w:rPr>
            <w:noProof/>
            <w:webHidden/>
          </w:rPr>
          <w:fldChar w:fldCharType="separate"/>
        </w:r>
        <w:r w:rsidR="0074752B">
          <w:rPr>
            <w:noProof/>
            <w:webHidden/>
          </w:rPr>
          <w:t>235</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798" w:history="1">
        <w:r w:rsidR="0074752B" w:rsidRPr="00883073">
          <w:rPr>
            <w:rStyle w:val="Hyperlink"/>
            <w:noProof/>
          </w:rPr>
          <w:t>18.8</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Supported and User Defined HL7 Tables</w:t>
        </w:r>
        <w:r w:rsidR="0074752B">
          <w:rPr>
            <w:noProof/>
            <w:webHidden/>
          </w:rPr>
          <w:tab/>
        </w:r>
        <w:r w:rsidR="0074752B">
          <w:rPr>
            <w:noProof/>
            <w:webHidden/>
          </w:rPr>
          <w:fldChar w:fldCharType="begin"/>
        </w:r>
        <w:r w:rsidR="0074752B">
          <w:rPr>
            <w:noProof/>
            <w:webHidden/>
          </w:rPr>
          <w:instrText xml:space="preserve"> PAGEREF _Toc11706798 \h </w:instrText>
        </w:r>
        <w:r w:rsidR="0074752B">
          <w:rPr>
            <w:noProof/>
            <w:webHidden/>
          </w:rPr>
        </w:r>
        <w:r w:rsidR="0074752B">
          <w:rPr>
            <w:noProof/>
            <w:webHidden/>
          </w:rPr>
          <w:fldChar w:fldCharType="separate"/>
        </w:r>
        <w:r w:rsidR="0074752B">
          <w:rPr>
            <w:noProof/>
            <w:webHidden/>
          </w:rPr>
          <w:t>236</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799" w:history="1">
        <w:r w:rsidR="0074752B" w:rsidRPr="00883073">
          <w:rPr>
            <w:rStyle w:val="Hyperlink"/>
            <w:noProof/>
          </w:rPr>
          <w:t>18.8.1</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Table 0003 - Event Type Code</w:t>
        </w:r>
        <w:r w:rsidR="0074752B">
          <w:rPr>
            <w:noProof/>
            <w:webHidden/>
          </w:rPr>
          <w:tab/>
        </w:r>
        <w:r w:rsidR="0074752B">
          <w:rPr>
            <w:noProof/>
            <w:webHidden/>
          </w:rPr>
          <w:fldChar w:fldCharType="begin"/>
        </w:r>
        <w:r w:rsidR="0074752B">
          <w:rPr>
            <w:noProof/>
            <w:webHidden/>
          </w:rPr>
          <w:instrText xml:space="preserve"> PAGEREF _Toc11706799 \h </w:instrText>
        </w:r>
        <w:r w:rsidR="0074752B">
          <w:rPr>
            <w:noProof/>
            <w:webHidden/>
          </w:rPr>
        </w:r>
        <w:r w:rsidR="0074752B">
          <w:rPr>
            <w:noProof/>
            <w:webHidden/>
          </w:rPr>
          <w:fldChar w:fldCharType="separate"/>
        </w:r>
        <w:r w:rsidR="0074752B">
          <w:rPr>
            <w:noProof/>
            <w:webHidden/>
          </w:rPr>
          <w:t>236</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800" w:history="1">
        <w:r w:rsidR="0074752B" w:rsidRPr="00883073">
          <w:rPr>
            <w:rStyle w:val="Hyperlink"/>
            <w:noProof/>
          </w:rPr>
          <w:t>18.8.2</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Table 0008 – Acknowledgment Code</w:t>
        </w:r>
        <w:r w:rsidR="0074752B">
          <w:rPr>
            <w:noProof/>
            <w:webHidden/>
          </w:rPr>
          <w:tab/>
        </w:r>
        <w:r w:rsidR="0074752B">
          <w:rPr>
            <w:noProof/>
            <w:webHidden/>
          </w:rPr>
          <w:fldChar w:fldCharType="begin"/>
        </w:r>
        <w:r w:rsidR="0074752B">
          <w:rPr>
            <w:noProof/>
            <w:webHidden/>
          </w:rPr>
          <w:instrText xml:space="preserve"> PAGEREF _Toc11706800 \h </w:instrText>
        </w:r>
        <w:r w:rsidR="0074752B">
          <w:rPr>
            <w:noProof/>
            <w:webHidden/>
          </w:rPr>
        </w:r>
        <w:r w:rsidR="0074752B">
          <w:rPr>
            <w:noProof/>
            <w:webHidden/>
          </w:rPr>
          <w:fldChar w:fldCharType="separate"/>
        </w:r>
        <w:r w:rsidR="0074752B">
          <w:rPr>
            <w:noProof/>
            <w:webHidden/>
          </w:rPr>
          <w:t>236</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801" w:history="1">
        <w:r w:rsidR="0074752B" w:rsidRPr="00883073">
          <w:rPr>
            <w:rStyle w:val="Hyperlink"/>
            <w:noProof/>
          </w:rPr>
          <w:t>18.8.3</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Table 0076 - Message Type</w:t>
        </w:r>
        <w:r w:rsidR="0074752B">
          <w:rPr>
            <w:noProof/>
            <w:webHidden/>
          </w:rPr>
          <w:tab/>
        </w:r>
        <w:r w:rsidR="0074752B">
          <w:rPr>
            <w:noProof/>
            <w:webHidden/>
          </w:rPr>
          <w:fldChar w:fldCharType="begin"/>
        </w:r>
        <w:r w:rsidR="0074752B">
          <w:rPr>
            <w:noProof/>
            <w:webHidden/>
          </w:rPr>
          <w:instrText xml:space="preserve"> PAGEREF _Toc11706801 \h </w:instrText>
        </w:r>
        <w:r w:rsidR="0074752B">
          <w:rPr>
            <w:noProof/>
            <w:webHidden/>
          </w:rPr>
        </w:r>
        <w:r w:rsidR="0074752B">
          <w:rPr>
            <w:noProof/>
            <w:webHidden/>
          </w:rPr>
          <w:fldChar w:fldCharType="separate"/>
        </w:r>
        <w:r w:rsidR="0074752B">
          <w:rPr>
            <w:noProof/>
            <w:webHidden/>
          </w:rPr>
          <w:t>236</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802" w:history="1">
        <w:r w:rsidR="0074752B" w:rsidRPr="00883073">
          <w:rPr>
            <w:rStyle w:val="Hyperlink"/>
            <w:noProof/>
          </w:rPr>
          <w:t>18.8.4</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Table 0119 – Order Control Codes</w:t>
        </w:r>
        <w:r w:rsidR="0074752B">
          <w:rPr>
            <w:noProof/>
            <w:webHidden/>
          </w:rPr>
          <w:tab/>
        </w:r>
        <w:r w:rsidR="0074752B">
          <w:rPr>
            <w:noProof/>
            <w:webHidden/>
          </w:rPr>
          <w:fldChar w:fldCharType="begin"/>
        </w:r>
        <w:r w:rsidR="0074752B">
          <w:rPr>
            <w:noProof/>
            <w:webHidden/>
          </w:rPr>
          <w:instrText xml:space="preserve"> PAGEREF _Toc11706802 \h </w:instrText>
        </w:r>
        <w:r w:rsidR="0074752B">
          <w:rPr>
            <w:noProof/>
            <w:webHidden/>
          </w:rPr>
        </w:r>
        <w:r w:rsidR="0074752B">
          <w:rPr>
            <w:noProof/>
            <w:webHidden/>
          </w:rPr>
          <w:fldChar w:fldCharType="separate"/>
        </w:r>
        <w:r w:rsidR="0074752B">
          <w:rPr>
            <w:noProof/>
            <w:webHidden/>
          </w:rPr>
          <w:t>237</w:t>
        </w:r>
        <w:r w:rsidR="0074752B">
          <w:rPr>
            <w:noProof/>
            <w:webHidden/>
          </w:rPr>
          <w:fldChar w:fldCharType="end"/>
        </w:r>
      </w:hyperlink>
    </w:p>
    <w:p w:rsidR="0074752B" w:rsidRDefault="00C70849">
      <w:pPr>
        <w:pStyle w:val="TOC1"/>
        <w:rPr>
          <w:rFonts w:asciiTheme="minorHAnsi" w:eastAsiaTheme="minorEastAsia" w:hAnsiTheme="minorHAnsi" w:cstheme="minorBidi"/>
          <w:b w:val="0"/>
          <w:noProof/>
          <w:color w:val="auto"/>
          <w:sz w:val="22"/>
          <w:szCs w:val="22"/>
          <w:lang w:eastAsia="en-US"/>
        </w:rPr>
      </w:pPr>
      <w:hyperlink w:anchor="_Toc11706803" w:history="1">
        <w:r w:rsidR="0074752B" w:rsidRPr="00883073">
          <w:rPr>
            <w:rStyle w:val="Hyperlink"/>
            <w:noProof/>
          </w:rPr>
          <w:t>19</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HL7 GENERIC PID, EVN, PV1 SEGMENT BUILDER ESTABLISHED BY MPI</w:t>
        </w:r>
        <w:r w:rsidR="0074752B">
          <w:rPr>
            <w:noProof/>
            <w:webHidden/>
          </w:rPr>
          <w:tab/>
        </w:r>
        <w:r w:rsidR="0074752B">
          <w:rPr>
            <w:noProof/>
            <w:webHidden/>
          </w:rPr>
          <w:fldChar w:fldCharType="begin"/>
        </w:r>
        <w:r w:rsidR="0074752B">
          <w:rPr>
            <w:noProof/>
            <w:webHidden/>
          </w:rPr>
          <w:instrText xml:space="preserve"> PAGEREF _Toc11706803 \h </w:instrText>
        </w:r>
        <w:r w:rsidR="0074752B">
          <w:rPr>
            <w:noProof/>
            <w:webHidden/>
          </w:rPr>
        </w:r>
        <w:r w:rsidR="0074752B">
          <w:rPr>
            <w:noProof/>
            <w:webHidden/>
          </w:rPr>
          <w:fldChar w:fldCharType="separate"/>
        </w:r>
        <w:r w:rsidR="0074752B">
          <w:rPr>
            <w:noProof/>
            <w:webHidden/>
          </w:rPr>
          <w:t>238</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804" w:history="1">
        <w:r w:rsidR="0074752B" w:rsidRPr="00883073">
          <w:rPr>
            <w:rStyle w:val="Hyperlink"/>
            <w:noProof/>
          </w:rPr>
          <w:t>19.1</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Integration Agreement (IA) #3630</w:t>
        </w:r>
        <w:r w:rsidR="0074752B">
          <w:rPr>
            <w:noProof/>
            <w:webHidden/>
          </w:rPr>
          <w:tab/>
        </w:r>
        <w:r w:rsidR="0074752B">
          <w:rPr>
            <w:noProof/>
            <w:webHidden/>
          </w:rPr>
          <w:fldChar w:fldCharType="begin"/>
        </w:r>
        <w:r w:rsidR="0074752B">
          <w:rPr>
            <w:noProof/>
            <w:webHidden/>
          </w:rPr>
          <w:instrText xml:space="preserve"> PAGEREF _Toc11706804 \h </w:instrText>
        </w:r>
        <w:r w:rsidR="0074752B">
          <w:rPr>
            <w:noProof/>
            <w:webHidden/>
          </w:rPr>
        </w:r>
        <w:r w:rsidR="0074752B">
          <w:rPr>
            <w:noProof/>
            <w:webHidden/>
          </w:rPr>
          <w:fldChar w:fldCharType="separate"/>
        </w:r>
        <w:r w:rsidR="0074752B">
          <w:rPr>
            <w:noProof/>
            <w:webHidden/>
          </w:rPr>
          <w:t>238</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805" w:history="1">
        <w:r w:rsidR="0074752B" w:rsidRPr="00883073">
          <w:rPr>
            <w:rStyle w:val="Hyperlink"/>
            <w:noProof/>
          </w:rPr>
          <w:t>19.1.1</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Custodial Package</w:t>
        </w:r>
        <w:r w:rsidR="0074752B">
          <w:rPr>
            <w:noProof/>
            <w:webHidden/>
          </w:rPr>
          <w:tab/>
        </w:r>
        <w:r w:rsidR="0074752B">
          <w:rPr>
            <w:noProof/>
            <w:webHidden/>
          </w:rPr>
          <w:fldChar w:fldCharType="begin"/>
        </w:r>
        <w:r w:rsidR="0074752B">
          <w:rPr>
            <w:noProof/>
            <w:webHidden/>
          </w:rPr>
          <w:instrText xml:space="preserve"> PAGEREF _Toc11706805 \h </w:instrText>
        </w:r>
        <w:r w:rsidR="0074752B">
          <w:rPr>
            <w:noProof/>
            <w:webHidden/>
          </w:rPr>
        </w:r>
        <w:r w:rsidR="0074752B">
          <w:rPr>
            <w:noProof/>
            <w:webHidden/>
          </w:rPr>
          <w:fldChar w:fldCharType="separate"/>
        </w:r>
        <w:r w:rsidR="0074752B">
          <w:rPr>
            <w:noProof/>
            <w:webHidden/>
          </w:rPr>
          <w:t>238</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806" w:history="1">
        <w:r w:rsidR="0074752B" w:rsidRPr="00883073">
          <w:rPr>
            <w:rStyle w:val="Hyperlink"/>
            <w:noProof/>
          </w:rPr>
          <w:t>19.2</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API: BLDEVN^VAFCQRY</w:t>
        </w:r>
        <w:r w:rsidR="0074752B">
          <w:rPr>
            <w:noProof/>
            <w:webHidden/>
          </w:rPr>
          <w:tab/>
        </w:r>
        <w:r w:rsidR="0074752B">
          <w:rPr>
            <w:noProof/>
            <w:webHidden/>
          </w:rPr>
          <w:fldChar w:fldCharType="begin"/>
        </w:r>
        <w:r w:rsidR="0074752B">
          <w:rPr>
            <w:noProof/>
            <w:webHidden/>
          </w:rPr>
          <w:instrText xml:space="preserve"> PAGEREF _Toc11706806 \h </w:instrText>
        </w:r>
        <w:r w:rsidR="0074752B">
          <w:rPr>
            <w:noProof/>
            <w:webHidden/>
          </w:rPr>
        </w:r>
        <w:r w:rsidR="0074752B">
          <w:rPr>
            <w:noProof/>
            <w:webHidden/>
          </w:rPr>
          <w:fldChar w:fldCharType="separate"/>
        </w:r>
        <w:r w:rsidR="0074752B">
          <w:rPr>
            <w:noProof/>
            <w:webHidden/>
          </w:rPr>
          <w:t>239</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807" w:history="1">
        <w:r w:rsidR="0074752B" w:rsidRPr="00883073">
          <w:rPr>
            <w:rStyle w:val="Hyperlink"/>
            <w:noProof/>
          </w:rPr>
          <w:t>19.3</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API: BLDPD1^VAFCQRY</w:t>
        </w:r>
        <w:r w:rsidR="0074752B">
          <w:rPr>
            <w:noProof/>
            <w:webHidden/>
          </w:rPr>
          <w:tab/>
        </w:r>
        <w:r w:rsidR="0074752B">
          <w:rPr>
            <w:noProof/>
            <w:webHidden/>
          </w:rPr>
          <w:fldChar w:fldCharType="begin"/>
        </w:r>
        <w:r w:rsidR="0074752B">
          <w:rPr>
            <w:noProof/>
            <w:webHidden/>
          </w:rPr>
          <w:instrText xml:space="preserve"> PAGEREF _Toc11706807 \h </w:instrText>
        </w:r>
        <w:r w:rsidR="0074752B">
          <w:rPr>
            <w:noProof/>
            <w:webHidden/>
          </w:rPr>
        </w:r>
        <w:r w:rsidR="0074752B">
          <w:rPr>
            <w:noProof/>
            <w:webHidden/>
          </w:rPr>
          <w:fldChar w:fldCharType="separate"/>
        </w:r>
        <w:r w:rsidR="0074752B">
          <w:rPr>
            <w:noProof/>
            <w:webHidden/>
          </w:rPr>
          <w:t>239</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808" w:history="1">
        <w:r w:rsidR="0074752B" w:rsidRPr="00883073">
          <w:rPr>
            <w:rStyle w:val="Hyperlink"/>
            <w:noProof/>
          </w:rPr>
          <w:t>19.4</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API: BLDPID^VAFCQRY</w:t>
        </w:r>
        <w:r w:rsidR="0074752B">
          <w:rPr>
            <w:noProof/>
            <w:webHidden/>
          </w:rPr>
          <w:tab/>
        </w:r>
        <w:r w:rsidR="0074752B">
          <w:rPr>
            <w:noProof/>
            <w:webHidden/>
          </w:rPr>
          <w:fldChar w:fldCharType="begin"/>
        </w:r>
        <w:r w:rsidR="0074752B">
          <w:rPr>
            <w:noProof/>
            <w:webHidden/>
          </w:rPr>
          <w:instrText xml:space="preserve"> PAGEREF _Toc11706808 \h </w:instrText>
        </w:r>
        <w:r w:rsidR="0074752B">
          <w:rPr>
            <w:noProof/>
            <w:webHidden/>
          </w:rPr>
        </w:r>
        <w:r w:rsidR="0074752B">
          <w:rPr>
            <w:noProof/>
            <w:webHidden/>
          </w:rPr>
          <w:fldChar w:fldCharType="separate"/>
        </w:r>
        <w:r w:rsidR="0074752B">
          <w:rPr>
            <w:noProof/>
            <w:webHidden/>
          </w:rPr>
          <w:t>239</w:t>
        </w:r>
        <w:r w:rsidR="0074752B">
          <w:rPr>
            <w:noProof/>
            <w:webHidden/>
          </w:rPr>
          <w:fldChar w:fldCharType="end"/>
        </w:r>
      </w:hyperlink>
    </w:p>
    <w:p w:rsidR="0074752B" w:rsidRDefault="00C70849">
      <w:pPr>
        <w:pStyle w:val="TOC1"/>
        <w:rPr>
          <w:rFonts w:asciiTheme="minorHAnsi" w:eastAsiaTheme="minorEastAsia" w:hAnsiTheme="minorHAnsi" w:cstheme="minorBidi"/>
          <w:b w:val="0"/>
          <w:noProof/>
          <w:color w:val="auto"/>
          <w:sz w:val="22"/>
          <w:szCs w:val="22"/>
          <w:lang w:eastAsia="en-US"/>
        </w:rPr>
      </w:pPr>
      <w:hyperlink w:anchor="_Toc11706809" w:history="1">
        <w:r w:rsidR="0074752B" w:rsidRPr="00883073">
          <w:rPr>
            <w:rStyle w:val="Hyperlink"/>
            <w:noProof/>
          </w:rPr>
          <w:t>20</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HL7 Interface Specification for Home Telehealth (HTH)</w:t>
        </w:r>
        <w:r w:rsidR="0074752B">
          <w:rPr>
            <w:noProof/>
            <w:webHidden/>
          </w:rPr>
          <w:tab/>
        </w:r>
        <w:r w:rsidR="0074752B">
          <w:rPr>
            <w:noProof/>
            <w:webHidden/>
          </w:rPr>
          <w:fldChar w:fldCharType="begin"/>
        </w:r>
        <w:r w:rsidR="0074752B">
          <w:rPr>
            <w:noProof/>
            <w:webHidden/>
          </w:rPr>
          <w:instrText xml:space="preserve"> PAGEREF _Toc11706809 \h </w:instrText>
        </w:r>
        <w:r w:rsidR="0074752B">
          <w:rPr>
            <w:noProof/>
            <w:webHidden/>
          </w:rPr>
        </w:r>
        <w:r w:rsidR="0074752B">
          <w:rPr>
            <w:noProof/>
            <w:webHidden/>
          </w:rPr>
          <w:fldChar w:fldCharType="separate"/>
        </w:r>
        <w:r w:rsidR="0074752B">
          <w:rPr>
            <w:noProof/>
            <w:webHidden/>
          </w:rPr>
          <w:t>241</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810" w:history="1">
        <w:r w:rsidR="0074752B" w:rsidRPr="00883073">
          <w:rPr>
            <w:rStyle w:val="Hyperlink"/>
            <w:noProof/>
          </w:rPr>
          <w:t>20.1</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Assumptions</w:t>
        </w:r>
        <w:r w:rsidR="0074752B">
          <w:rPr>
            <w:noProof/>
            <w:webHidden/>
          </w:rPr>
          <w:tab/>
        </w:r>
        <w:r w:rsidR="0074752B">
          <w:rPr>
            <w:noProof/>
            <w:webHidden/>
          </w:rPr>
          <w:fldChar w:fldCharType="begin"/>
        </w:r>
        <w:r w:rsidR="0074752B">
          <w:rPr>
            <w:noProof/>
            <w:webHidden/>
          </w:rPr>
          <w:instrText xml:space="preserve"> PAGEREF _Toc11706810 \h </w:instrText>
        </w:r>
        <w:r w:rsidR="0074752B">
          <w:rPr>
            <w:noProof/>
            <w:webHidden/>
          </w:rPr>
        </w:r>
        <w:r w:rsidR="0074752B">
          <w:rPr>
            <w:noProof/>
            <w:webHidden/>
          </w:rPr>
          <w:fldChar w:fldCharType="separate"/>
        </w:r>
        <w:r w:rsidR="0074752B">
          <w:rPr>
            <w:noProof/>
            <w:webHidden/>
          </w:rPr>
          <w:t>241</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811" w:history="1">
        <w:r w:rsidR="0074752B" w:rsidRPr="00883073">
          <w:rPr>
            <w:rStyle w:val="Hyperlink"/>
            <w:noProof/>
          </w:rPr>
          <w:t>20.2</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Message Content</w:t>
        </w:r>
        <w:r w:rsidR="0074752B">
          <w:rPr>
            <w:noProof/>
            <w:webHidden/>
          </w:rPr>
          <w:tab/>
        </w:r>
        <w:r w:rsidR="0074752B">
          <w:rPr>
            <w:noProof/>
            <w:webHidden/>
          </w:rPr>
          <w:fldChar w:fldCharType="begin"/>
        </w:r>
        <w:r w:rsidR="0074752B">
          <w:rPr>
            <w:noProof/>
            <w:webHidden/>
          </w:rPr>
          <w:instrText xml:space="preserve"> PAGEREF _Toc11706811 \h </w:instrText>
        </w:r>
        <w:r w:rsidR="0074752B">
          <w:rPr>
            <w:noProof/>
            <w:webHidden/>
          </w:rPr>
        </w:r>
        <w:r w:rsidR="0074752B">
          <w:rPr>
            <w:noProof/>
            <w:webHidden/>
          </w:rPr>
          <w:fldChar w:fldCharType="separate"/>
        </w:r>
        <w:r w:rsidR="0074752B">
          <w:rPr>
            <w:noProof/>
            <w:webHidden/>
          </w:rPr>
          <w:t>241</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812" w:history="1">
        <w:r w:rsidR="0074752B" w:rsidRPr="00883073">
          <w:rPr>
            <w:rStyle w:val="Hyperlink"/>
            <w:noProof/>
          </w:rPr>
          <w:t>20.3</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Data Capture and Transmission</w:t>
        </w:r>
        <w:r w:rsidR="0074752B">
          <w:rPr>
            <w:noProof/>
            <w:webHidden/>
          </w:rPr>
          <w:tab/>
        </w:r>
        <w:r w:rsidR="0074752B">
          <w:rPr>
            <w:noProof/>
            <w:webHidden/>
          </w:rPr>
          <w:fldChar w:fldCharType="begin"/>
        </w:r>
        <w:r w:rsidR="0074752B">
          <w:rPr>
            <w:noProof/>
            <w:webHidden/>
          </w:rPr>
          <w:instrText xml:space="preserve"> PAGEREF _Toc11706812 \h </w:instrText>
        </w:r>
        <w:r w:rsidR="0074752B">
          <w:rPr>
            <w:noProof/>
            <w:webHidden/>
          </w:rPr>
        </w:r>
        <w:r w:rsidR="0074752B">
          <w:rPr>
            <w:noProof/>
            <w:webHidden/>
          </w:rPr>
          <w:fldChar w:fldCharType="separate"/>
        </w:r>
        <w:r w:rsidR="0074752B">
          <w:rPr>
            <w:noProof/>
            <w:webHidden/>
          </w:rPr>
          <w:t>241</w:t>
        </w:r>
        <w:r w:rsidR="0074752B">
          <w:rPr>
            <w:noProof/>
            <w:webHidden/>
          </w:rPr>
          <w:fldChar w:fldCharType="end"/>
        </w:r>
      </w:hyperlink>
    </w:p>
    <w:p w:rsidR="0074752B" w:rsidRDefault="00C70849">
      <w:pPr>
        <w:pStyle w:val="TOC1"/>
        <w:rPr>
          <w:rFonts w:asciiTheme="minorHAnsi" w:eastAsiaTheme="minorEastAsia" w:hAnsiTheme="minorHAnsi" w:cstheme="minorBidi"/>
          <w:b w:val="0"/>
          <w:noProof/>
          <w:color w:val="auto"/>
          <w:sz w:val="22"/>
          <w:szCs w:val="22"/>
          <w:lang w:eastAsia="en-US"/>
        </w:rPr>
      </w:pPr>
      <w:hyperlink w:anchor="_Toc11706813" w:history="1">
        <w:r w:rsidR="0074752B" w:rsidRPr="00883073">
          <w:rPr>
            <w:rStyle w:val="Hyperlink"/>
            <w:noProof/>
          </w:rPr>
          <w:t>21</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VA TCP/IP Lower Level Protocol</w:t>
        </w:r>
        <w:r w:rsidR="0074752B">
          <w:rPr>
            <w:noProof/>
            <w:webHidden/>
          </w:rPr>
          <w:tab/>
        </w:r>
        <w:r w:rsidR="0074752B">
          <w:rPr>
            <w:noProof/>
            <w:webHidden/>
          </w:rPr>
          <w:fldChar w:fldCharType="begin"/>
        </w:r>
        <w:r w:rsidR="0074752B">
          <w:rPr>
            <w:noProof/>
            <w:webHidden/>
          </w:rPr>
          <w:instrText xml:space="preserve"> PAGEREF _Toc11706813 \h </w:instrText>
        </w:r>
        <w:r w:rsidR="0074752B">
          <w:rPr>
            <w:noProof/>
            <w:webHidden/>
          </w:rPr>
        </w:r>
        <w:r w:rsidR="0074752B">
          <w:rPr>
            <w:noProof/>
            <w:webHidden/>
          </w:rPr>
          <w:fldChar w:fldCharType="separate"/>
        </w:r>
        <w:r w:rsidR="0074752B">
          <w:rPr>
            <w:noProof/>
            <w:webHidden/>
          </w:rPr>
          <w:t>243</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814" w:history="1">
        <w:r w:rsidR="0074752B" w:rsidRPr="00883073">
          <w:rPr>
            <w:rStyle w:val="Hyperlink"/>
            <w:noProof/>
          </w:rPr>
          <w:t>21.1</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HL7 CONTROL SEGMENTS</w:t>
        </w:r>
        <w:r w:rsidR="0074752B">
          <w:rPr>
            <w:noProof/>
            <w:webHidden/>
          </w:rPr>
          <w:tab/>
        </w:r>
        <w:r w:rsidR="0074752B">
          <w:rPr>
            <w:noProof/>
            <w:webHidden/>
          </w:rPr>
          <w:fldChar w:fldCharType="begin"/>
        </w:r>
        <w:r w:rsidR="0074752B">
          <w:rPr>
            <w:noProof/>
            <w:webHidden/>
          </w:rPr>
          <w:instrText xml:space="preserve"> PAGEREF _Toc11706814 \h </w:instrText>
        </w:r>
        <w:r w:rsidR="0074752B">
          <w:rPr>
            <w:noProof/>
            <w:webHidden/>
          </w:rPr>
        </w:r>
        <w:r w:rsidR="0074752B">
          <w:rPr>
            <w:noProof/>
            <w:webHidden/>
          </w:rPr>
          <w:fldChar w:fldCharType="separate"/>
        </w:r>
        <w:r w:rsidR="0074752B">
          <w:rPr>
            <w:noProof/>
            <w:webHidden/>
          </w:rPr>
          <w:t>243</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815" w:history="1">
        <w:r w:rsidR="0074752B" w:rsidRPr="00883073">
          <w:rPr>
            <w:rStyle w:val="Hyperlink"/>
            <w:noProof/>
          </w:rPr>
          <w:t>21.2</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Message Definitions</w:t>
        </w:r>
        <w:r w:rsidR="0074752B">
          <w:rPr>
            <w:noProof/>
            <w:webHidden/>
          </w:rPr>
          <w:tab/>
        </w:r>
        <w:r w:rsidR="0074752B">
          <w:rPr>
            <w:noProof/>
            <w:webHidden/>
          </w:rPr>
          <w:fldChar w:fldCharType="begin"/>
        </w:r>
        <w:r w:rsidR="0074752B">
          <w:rPr>
            <w:noProof/>
            <w:webHidden/>
          </w:rPr>
          <w:instrText xml:space="preserve"> PAGEREF _Toc11706815 \h </w:instrText>
        </w:r>
        <w:r w:rsidR="0074752B">
          <w:rPr>
            <w:noProof/>
            <w:webHidden/>
          </w:rPr>
        </w:r>
        <w:r w:rsidR="0074752B">
          <w:rPr>
            <w:noProof/>
            <w:webHidden/>
          </w:rPr>
          <w:fldChar w:fldCharType="separate"/>
        </w:r>
        <w:r w:rsidR="0074752B">
          <w:rPr>
            <w:noProof/>
            <w:webHidden/>
          </w:rPr>
          <w:t>243</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816" w:history="1">
        <w:r w:rsidR="0074752B" w:rsidRPr="00883073">
          <w:rPr>
            <w:rStyle w:val="Hyperlink"/>
            <w:noProof/>
          </w:rPr>
          <w:t>21.3</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Segment Table Definitions</w:t>
        </w:r>
        <w:r w:rsidR="0074752B">
          <w:rPr>
            <w:noProof/>
            <w:webHidden/>
          </w:rPr>
          <w:tab/>
        </w:r>
        <w:r w:rsidR="0074752B">
          <w:rPr>
            <w:noProof/>
            <w:webHidden/>
          </w:rPr>
          <w:fldChar w:fldCharType="begin"/>
        </w:r>
        <w:r w:rsidR="0074752B">
          <w:rPr>
            <w:noProof/>
            <w:webHidden/>
          </w:rPr>
          <w:instrText xml:space="preserve"> PAGEREF _Toc11706816 \h </w:instrText>
        </w:r>
        <w:r w:rsidR="0074752B">
          <w:rPr>
            <w:noProof/>
            <w:webHidden/>
          </w:rPr>
        </w:r>
        <w:r w:rsidR="0074752B">
          <w:rPr>
            <w:noProof/>
            <w:webHidden/>
          </w:rPr>
          <w:fldChar w:fldCharType="separate"/>
        </w:r>
        <w:r w:rsidR="0074752B">
          <w:rPr>
            <w:noProof/>
            <w:webHidden/>
          </w:rPr>
          <w:t>243</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817" w:history="1">
        <w:r w:rsidR="0074752B" w:rsidRPr="00883073">
          <w:rPr>
            <w:rStyle w:val="Hyperlink"/>
            <w:noProof/>
          </w:rPr>
          <w:t>21.4</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Message Control Segments</w:t>
        </w:r>
        <w:r w:rsidR="0074752B">
          <w:rPr>
            <w:noProof/>
            <w:webHidden/>
          </w:rPr>
          <w:tab/>
        </w:r>
        <w:r w:rsidR="0074752B">
          <w:rPr>
            <w:noProof/>
            <w:webHidden/>
          </w:rPr>
          <w:fldChar w:fldCharType="begin"/>
        </w:r>
        <w:r w:rsidR="0074752B">
          <w:rPr>
            <w:noProof/>
            <w:webHidden/>
          </w:rPr>
          <w:instrText xml:space="preserve"> PAGEREF _Toc11706817 \h </w:instrText>
        </w:r>
        <w:r w:rsidR="0074752B">
          <w:rPr>
            <w:noProof/>
            <w:webHidden/>
          </w:rPr>
        </w:r>
        <w:r w:rsidR="0074752B">
          <w:rPr>
            <w:noProof/>
            <w:webHidden/>
          </w:rPr>
          <w:fldChar w:fldCharType="separate"/>
        </w:r>
        <w:r w:rsidR="0074752B">
          <w:rPr>
            <w:noProof/>
            <w:webHidden/>
          </w:rPr>
          <w:t>244</w:t>
        </w:r>
        <w:r w:rsidR="0074752B">
          <w:rPr>
            <w:noProof/>
            <w:webHidden/>
          </w:rPr>
          <w:fldChar w:fldCharType="end"/>
        </w:r>
      </w:hyperlink>
    </w:p>
    <w:p w:rsidR="0074752B" w:rsidRDefault="00C70849">
      <w:pPr>
        <w:pStyle w:val="TOC1"/>
        <w:rPr>
          <w:rFonts w:asciiTheme="minorHAnsi" w:eastAsiaTheme="minorEastAsia" w:hAnsiTheme="minorHAnsi" w:cstheme="minorBidi"/>
          <w:b w:val="0"/>
          <w:noProof/>
          <w:color w:val="auto"/>
          <w:sz w:val="22"/>
          <w:szCs w:val="22"/>
          <w:lang w:eastAsia="en-US"/>
        </w:rPr>
      </w:pPr>
      <w:hyperlink w:anchor="_Toc11706818" w:history="1">
        <w:r w:rsidR="0074752B" w:rsidRPr="00883073">
          <w:rPr>
            <w:rStyle w:val="Hyperlink"/>
            <w:noProof/>
          </w:rPr>
          <w:t>22</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HL7 Interface Specification for Patient Record Flags (PRF)</w:t>
        </w:r>
        <w:r w:rsidR="0074752B">
          <w:rPr>
            <w:noProof/>
            <w:webHidden/>
          </w:rPr>
          <w:tab/>
        </w:r>
        <w:r w:rsidR="0074752B">
          <w:rPr>
            <w:noProof/>
            <w:webHidden/>
          </w:rPr>
          <w:fldChar w:fldCharType="begin"/>
        </w:r>
        <w:r w:rsidR="0074752B">
          <w:rPr>
            <w:noProof/>
            <w:webHidden/>
          </w:rPr>
          <w:instrText xml:space="preserve"> PAGEREF _Toc11706818 \h </w:instrText>
        </w:r>
        <w:r w:rsidR="0074752B">
          <w:rPr>
            <w:noProof/>
            <w:webHidden/>
          </w:rPr>
        </w:r>
        <w:r w:rsidR="0074752B">
          <w:rPr>
            <w:noProof/>
            <w:webHidden/>
          </w:rPr>
          <w:fldChar w:fldCharType="separate"/>
        </w:r>
        <w:r w:rsidR="0074752B">
          <w:rPr>
            <w:noProof/>
            <w:webHidden/>
          </w:rPr>
          <w:t>255</w:t>
        </w:r>
        <w:r w:rsidR="0074752B">
          <w:rPr>
            <w:noProof/>
            <w:webHidden/>
          </w:rPr>
          <w:fldChar w:fldCharType="end"/>
        </w:r>
      </w:hyperlink>
    </w:p>
    <w:p w:rsidR="0074752B" w:rsidRDefault="00C70849">
      <w:pPr>
        <w:pStyle w:val="TOC1"/>
        <w:rPr>
          <w:rFonts w:asciiTheme="minorHAnsi" w:eastAsiaTheme="minorEastAsia" w:hAnsiTheme="minorHAnsi" w:cstheme="minorBidi"/>
          <w:b w:val="0"/>
          <w:noProof/>
          <w:color w:val="auto"/>
          <w:sz w:val="22"/>
          <w:szCs w:val="22"/>
          <w:lang w:eastAsia="en-US"/>
        </w:rPr>
      </w:pPr>
      <w:hyperlink w:anchor="_Toc11706819" w:history="1">
        <w:r w:rsidR="0074752B" w:rsidRPr="00883073">
          <w:rPr>
            <w:rStyle w:val="Hyperlink"/>
            <w:noProof/>
          </w:rPr>
          <w:t>23</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HL7 Interface Specification for Community Care Referrals and Authorization (CCRA) Scheduling Actions</w:t>
        </w:r>
        <w:r w:rsidR="0074752B">
          <w:rPr>
            <w:noProof/>
            <w:webHidden/>
          </w:rPr>
          <w:tab/>
        </w:r>
        <w:r w:rsidR="0074752B">
          <w:rPr>
            <w:noProof/>
            <w:webHidden/>
          </w:rPr>
          <w:fldChar w:fldCharType="begin"/>
        </w:r>
        <w:r w:rsidR="0074752B">
          <w:rPr>
            <w:noProof/>
            <w:webHidden/>
          </w:rPr>
          <w:instrText xml:space="preserve"> PAGEREF _Toc11706819 \h </w:instrText>
        </w:r>
        <w:r w:rsidR="0074752B">
          <w:rPr>
            <w:noProof/>
            <w:webHidden/>
          </w:rPr>
        </w:r>
        <w:r w:rsidR="0074752B">
          <w:rPr>
            <w:noProof/>
            <w:webHidden/>
          </w:rPr>
          <w:fldChar w:fldCharType="separate"/>
        </w:r>
        <w:r w:rsidR="0074752B">
          <w:rPr>
            <w:noProof/>
            <w:webHidden/>
          </w:rPr>
          <w:t>256</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820" w:history="1">
        <w:r w:rsidR="0074752B" w:rsidRPr="00883073">
          <w:rPr>
            <w:rStyle w:val="Hyperlink"/>
            <w:noProof/>
          </w:rPr>
          <w:t>23.1</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Assumptions</w:t>
        </w:r>
        <w:r w:rsidR="0074752B">
          <w:rPr>
            <w:noProof/>
            <w:webHidden/>
          </w:rPr>
          <w:tab/>
        </w:r>
        <w:r w:rsidR="0074752B">
          <w:rPr>
            <w:noProof/>
            <w:webHidden/>
          </w:rPr>
          <w:fldChar w:fldCharType="begin"/>
        </w:r>
        <w:r w:rsidR="0074752B">
          <w:rPr>
            <w:noProof/>
            <w:webHidden/>
          </w:rPr>
          <w:instrText xml:space="preserve"> PAGEREF _Toc11706820 \h </w:instrText>
        </w:r>
        <w:r w:rsidR="0074752B">
          <w:rPr>
            <w:noProof/>
            <w:webHidden/>
          </w:rPr>
        </w:r>
        <w:r w:rsidR="0074752B">
          <w:rPr>
            <w:noProof/>
            <w:webHidden/>
          </w:rPr>
          <w:fldChar w:fldCharType="separate"/>
        </w:r>
        <w:r w:rsidR="0074752B">
          <w:rPr>
            <w:noProof/>
            <w:webHidden/>
          </w:rPr>
          <w:t>256</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821" w:history="1">
        <w:r w:rsidR="0074752B" w:rsidRPr="00883073">
          <w:rPr>
            <w:rStyle w:val="Hyperlink"/>
            <w:noProof/>
          </w:rPr>
          <w:t>23.2</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Message Content</w:t>
        </w:r>
        <w:r w:rsidR="0074752B">
          <w:rPr>
            <w:noProof/>
            <w:webHidden/>
          </w:rPr>
          <w:tab/>
        </w:r>
        <w:r w:rsidR="0074752B">
          <w:rPr>
            <w:noProof/>
            <w:webHidden/>
          </w:rPr>
          <w:fldChar w:fldCharType="begin"/>
        </w:r>
        <w:r w:rsidR="0074752B">
          <w:rPr>
            <w:noProof/>
            <w:webHidden/>
          </w:rPr>
          <w:instrText xml:space="preserve"> PAGEREF _Toc11706821 \h </w:instrText>
        </w:r>
        <w:r w:rsidR="0074752B">
          <w:rPr>
            <w:noProof/>
            <w:webHidden/>
          </w:rPr>
        </w:r>
        <w:r w:rsidR="0074752B">
          <w:rPr>
            <w:noProof/>
            <w:webHidden/>
          </w:rPr>
          <w:fldChar w:fldCharType="separate"/>
        </w:r>
        <w:r w:rsidR="0074752B">
          <w:rPr>
            <w:noProof/>
            <w:webHidden/>
          </w:rPr>
          <w:t>256</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822" w:history="1">
        <w:r w:rsidR="0074752B" w:rsidRPr="00883073">
          <w:rPr>
            <w:rStyle w:val="Hyperlink"/>
            <w:noProof/>
          </w:rPr>
          <w:t>23.3</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HL7 Protocols</w:t>
        </w:r>
        <w:r w:rsidR="0074752B">
          <w:rPr>
            <w:noProof/>
            <w:webHidden/>
          </w:rPr>
          <w:tab/>
        </w:r>
        <w:r w:rsidR="0074752B">
          <w:rPr>
            <w:noProof/>
            <w:webHidden/>
          </w:rPr>
          <w:fldChar w:fldCharType="begin"/>
        </w:r>
        <w:r w:rsidR="0074752B">
          <w:rPr>
            <w:noProof/>
            <w:webHidden/>
          </w:rPr>
          <w:instrText xml:space="preserve"> PAGEREF _Toc11706822 \h </w:instrText>
        </w:r>
        <w:r w:rsidR="0074752B">
          <w:rPr>
            <w:noProof/>
            <w:webHidden/>
          </w:rPr>
        </w:r>
        <w:r w:rsidR="0074752B">
          <w:rPr>
            <w:noProof/>
            <w:webHidden/>
          </w:rPr>
          <w:fldChar w:fldCharType="separate"/>
        </w:r>
        <w:r w:rsidR="0074752B">
          <w:rPr>
            <w:noProof/>
            <w:webHidden/>
          </w:rPr>
          <w:t>256</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823" w:history="1">
        <w:r w:rsidR="0074752B" w:rsidRPr="00883073">
          <w:rPr>
            <w:rStyle w:val="Hyperlink"/>
            <w:noProof/>
          </w:rPr>
          <w:t>23.4</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HL7 Application Parameters</w:t>
        </w:r>
        <w:r w:rsidR="0074752B">
          <w:rPr>
            <w:noProof/>
            <w:webHidden/>
          </w:rPr>
          <w:tab/>
        </w:r>
        <w:r w:rsidR="0074752B">
          <w:rPr>
            <w:noProof/>
            <w:webHidden/>
          </w:rPr>
          <w:fldChar w:fldCharType="begin"/>
        </w:r>
        <w:r w:rsidR="0074752B">
          <w:rPr>
            <w:noProof/>
            <w:webHidden/>
          </w:rPr>
          <w:instrText xml:space="preserve"> PAGEREF _Toc11706823 \h </w:instrText>
        </w:r>
        <w:r w:rsidR="0074752B">
          <w:rPr>
            <w:noProof/>
            <w:webHidden/>
          </w:rPr>
        </w:r>
        <w:r w:rsidR="0074752B">
          <w:rPr>
            <w:noProof/>
            <w:webHidden/>
          </w:rPr>
          <w:fldChar w:fldCharType="separate"/>
        </w:r>
        <w:r w:rsidR="0074752B">
          <w:rPr>
            <w:noProof/>
            <w:webHidden/>
          </w:rPr>
          <w:t>257</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824" w:history="1">
        <w:r w:rsidR="0074752B" w:rsidRPr="00883073">
          <w:rPr>
            <w:rStyle w:val="Hyperlink"/>
            <w:noProof/>
          </w:rPr>
          <w:t>23.5</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HL7 Messaging Segments</w:t>
        </w:r>
        <w:r w:rsidR="0074752B">
          <w:rPr>
            <w:noProof/>
            <w:webHidden/>
          </w:rPr>
          <w:tab/>
        </w:r>
        <w:r w:rsidR="0074752B">
          <w:rPr>
            <w:noProof/>
            <w:webHidden/>
          </w:rPr>
          <w:fldChar w:fldCharType="begin"/>
        </w:r>
        <w:r w:rsidR="0074752B">
          <w:rPr>
            <w:noProof/>
            <w:webHidden/>
          </w:rPr>
          <w:instrText xml:space="preserve"> PAGEREF _Toc11706824 \h </w:instrText>
        </w:r>
        <w:r w:rsidR="0074752B">
          <w:rPr>
            <w:noProof/>
            <w:webHidden/>
          </w:rPr>
        </w:r>
        <w:r w:rsidR="0074752B">
          <w:rPr>
            <w:noProof/>
            <w:webHidden/>
          </w:rPr>
          <w:fldChar w:fldCharType="separate"/>
        </w:r>
        <w:r w:rsidR="0074752B">
          <w:rPr>
            <w:noProof/>
            <w:webHidden/>
          </w:rPr>
          <w:t>257</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825" w:history="1">
        <w:r w:rsidR="0074752B" w:rsidRPr="00883073">
          <w:rPr>
            <w:rStyle w:val="Hyperlink"/>
            <w:noProof/>
          </w:rPr>
          <w:t>23.5.1</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SCH – Schedule Activity Information Segment</w:t>
        </w:r>
        <w:r w:rsidR="0074752B">
          <w:rPr>
            <w:noProof/>
            <w:webHidden/>
          </w:rPr>
          <w:tab/>
        </w:r>
        <w:r w:rsidR="0074752B">
          <w:rPr>
            <w:noProof/>
            <w:webHidden/>
          </w:rPr>
          <w:fldChar w:fldCharType="begin"/>
        </w:r>
        <w:r w:rsidR="0074752B">
          <w:rPr>
            <w:noProof/>
            <w:webHidden/>
          </w:rPr>
          <w:instrText xml:space="preserve"> PAGEREF _Toc11706825 \h </w:instrText>
        </w:r>
        <w:r w:rsidR="0074752B">
          <w:rPr>
            <w:noProof/>
            <w:webHidden/>
          </w:rPr>
        </w:r>
        <w:r w:rsidR="0074752B">
          <w:rPr>
            <w:noProof/>
            <w:webHidden/>
          </w:rPr>
          <w:fldChar w:fldCharType="separate"/>
        </w:r>
        <w:r w:rsidR="0074752B">
          <w:rPr>
            <w:noProof/>
            <w:webHidden/>
          </w:rPr>
          <w:t>257</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826" w:history="1">
        <w:r w:rsidR="0074752B" w:rsidRPr="00883073">
          <w:rPr>
            <w:rStyle w:val="Hyperlink"/>
            <w:noProof/>
          </w:rPr>
          <w:t>23.5.2</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PID – Patient information Segment</w:t>
        </w:r>
        <w:r w:rsidR="0074752B">
          <w:rPr>
            <w:noProof/>
            <w:webHidden/>
          </w:rPr>
          <w:tab/>
        </w:r>
        <w:r w:rsidR="0074752B">
          <w:rPr>
            <w:noProof/>
            <w:webHidden/>
          </w:rPr>
          <w:fldChar w:fldCharType="begin"/>
        </w:r>
        <w:r w:rsidR="0074752B">
          <w:rPr>
            <w:noProof/>
            <w:webHidden/>
          </w:rPr>
          <w:instrText xml:space="preserve"> PAGEREF _Toc11706826 \h </w:instrText>
        </w:r>
        <w:r w:rsidR="0074752B">
          <w:rPr>
            <w:noProof/>
            <w:webHidden/>
          </w:rPr>
        </w:r>
        <w:r w:rsidR="0074752B">
          <w:rPr>
            <w:noProof/>
            <w:webHidden/>
          </w:rPr>
          <w:fldChar w:fldCharType="separate"/>
        </w:r>
        <w:r w:rsidR="0074752B">
          <w:rPr>
            <w:noProof/>
            <w:webHidden/>
          </w:rPr>
          <w:t>258</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827" w:history="1">
        <w:r w:rsidR="0074752B" w:rsidRPr="00883073">
          <w:rPr>
            <w:rStyle w:val="Hyperlink"/>
            <w:noProof/>
          </w:rPr>
          <w:t>23.5.3</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PV1 – Patient Visit Segment</w:t>
        </w:r>
        <w:r w:rsidR="0074752B">
          <w:rPr>
            <w:noProof/>
            <w:webHidden/>
          </w:rPr>
          <w:tab/>
        </w:r>
        <w:r w:rsidR="0074752B">
          <w:rPr>
            <w:noProof/>
            <w:webHidden/>
          </w:rPr>
          <w:fldChar w:fldCharType="begin"/>
        </w:r>
        <w:r w:rsidR="0074752B">
          <w:rPr>
            <w:noProof/>
            <w:webHidden/>
          </w:rPr>
          <w:instrText xml:space="preserve"> PAGEREF _Toc11706827 \h </w:instrText>
        </w:r>
        <w:r w:rsidR="0074752B">
          <w:rPr>
            <w:noProof/>
            <w:webHidden/>
          </w:rPr>
        </w:r>
        <w:r w:rsidR="0074752B">
          <w:rPr>
            <w:noProof/>
            <w:webHidden/>
          </w:rPr>
          <w:fldChar w:fldCharType="separate"/>
        </w:r>
        <w:r w:rsidR="0074752B">
          <w:rPr>
            <w:noProof/>
            <w:webHidden/>
          </w:rPr>
          <w:t>260</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828" w:history="1">
        <w:r w:rsidR="0074752B" w:rsidRPr="00883073">
          <w:rPr>
            <w:rStyle w:val="Hyperlink"/>
            <w:noProof/>
          </w:rPr>
          <w:t>23.5.4</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RGS – Resource Group Segment</w:t>
        </w:r>
        <w:r w:rsidR="0074752B">
          <w:rPr>
            <w:noProof/>
            <w:webHidden/>
          </w:rPr>
          <w:tab/>
        </w:r>
        <w:r w:rsidR="0074752B">
          <w:rPr>
            <w:noProof/>
            <w:webHidden/>
          </w:rPr>
          <w:fldChar w:fldCharType="begin"/>
        </w:r>
        <w:r w:rsidR="0074752B">
          <w:rPr>
            <w:noProof/>
            <w:webHidden/>
          </w:rPr>
          <w:instrText xml:space="preserve"> PAGEREF _Toc11706828 \h </w:instrText>
        </w:r>
        <w:r w:rsidR="0074752B">
          <w:rPr>
            <w:noProof/>
            <w:webHidden/>
          </w:rPr>
        </w:r>
        <w:r w:rsidR="0074752B">
          <w:rPr>
            <w:noProof/>
            <w:webHidden/>
          </w:rPr>
          <w:fldChar w:fldCharType="separate"/>
        </w:r>
        <w:r w:rsidR="0074752B">
          <w:rPr>
            <w:noProof/>
            <w:webHidden/>
          </w:rPr>
          <w:t>262</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829" w:history="1">
        <w:r w:rsidR="0074752B" w:rsidRPr="00883073">
          <w:rPr>
            <w:rStyle w:val="Hyperlink"/>
            <w:noProof/>
          </w:rPr>
          <w:t>23.5.5</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AIS – Appointment Information Segment</w:t>
        </w:r>
        <w:r w:rsidR="0074752B">
          <w:rPr>
            <w:noProof/>
            <w:webHidden/>
          </w:rPr>
          <w:tab/>
        </w:r>
        <w:r w:rsidR="0074752B">
          <w:rPr>
            <w:noProof/>
            <w:webHidden/>
          </w:rPr>
          <w:fldChar w:fldCharType="begin"/>
        </w:r>
        <w:r w:rsidR="0074752B">
          <w:rPr>
            <w:noProof/>
            <w:webHidden/>
          </w:rPr>
          <w:instrText xml:space="preserve"> PAGEREF _Toc11706829 \h </w:instrText>
        </w:r>
        <w:r w:rsidR="0074752B">
          <w:rPr>
            <w:noProof/>
            <w:webHidden/>
          </w:rPr>
        </w:r>
        <w:r w:rsidR="0074752B">
          <w:rPr>
            <w:noProof/>
            <w:webHidden/>
          </w:rPr>
          <w:fldChar w:fldCharType="separate"/>
        </w:r>
        <w:r w:rsidR="0074752B">
          <w:rPr>
            <w:noProof/>
            <w:webHidden/>
          </w:rPr>
          <w:t>262</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830" w:history="1">
        <w:r w:rsidR="0074752B" w:rsidRPr="00883073">
          <w:rPr>
            <w:rStyle w:val="Hyperlink"/>
            <w:noProof/>
          </w:rPr>
          <w:t>23.5.6</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AIG – Appointment Insurance Segment</w:t>
        </w:r>
        <w:r w:rsidR="0074752B">
          <w:rPr>
            <w:noProof/>
            <w:webHidden/>
          </w:rPr>
          <w:tab/>
        </w:r>
        <w:r w:rsidR="0074752B">
          <w:rPr>
            <w:noProof/>
            <w:webHidden/>
          </w:rPr>
          <w:fldChar w:fldCharType="begin"/>
        </w:r>
        <w:r w:rsidR="0074752B">
          <w:rPr>
            <w:noProof/>
            <w:webHidden/>
          </w:rPr>
          <w:instrText xml:space="preserve"> PAGEREF _Toc11706830 \h </w:instrText>
        </w:r>
        <w:r w:rsidR="0074752B">
          <w:rPr>
            <w:noProof/>
            <w:webHidden/>
          </w:rPr>
        </w:r>
        <w:r w:rsidR="0074752B">
          <w:rPr>
            <w:noProof/>
            <w:webHidden/>
          </w:rPr>
          <w:fldChar w:fldCharType="separate"/>
        </w:r>
        <w:r w:rsidR="0074752B">
          <w:rPr>
            <w:noProof/>
            <w:webHidden/>
          </w:rPr>
          <w:t>263</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831" w:history="1">
        <w:r w:rsidR="0074752B" w:rsidRPr="00883073">
          <w:rPr>
            <w:rStyle w:val="Hyperlink"/>
            <w:noProof/>
          </w:rPr>
          <w:t>23.5.7</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AIL – Appointment Location Segment</w:t>
        </w:r>
        <w:r w:rsidR="0074752B">
          <w:rPr>
            <w:noProof/>
            <w:webHidden/>
          </w:rPr>
          <w:tab/>
        </w:r>
        <w:r w:rsidR="0074752B">
          <w:rPr>
            <w:noProof/>
            <w:webHidden/>
          </w:rPr>
          <w:fldChar w:fldCharType="begin"/>
        </w:r>
        <w:r w:rsidR="0074752B">
          <w:rPr>
            <w:noProof/>
            <w:webHidden/>
          </w:rPr>
          <w:instrText xml:space="preserve"> PAGEREF _Toc11706831 \h </w:instrText>
        </w:r>
        <w:r w:rsidR="0074752B">
          <w:rPr>
            <w:noProof/>
            <w:webHidden/>
          </w:rPr>
        </w:r>
        <w:r w:rsidR="0074752B">
          <w:rPr>
            <w:noProof/>
            <w:webHidden/>
          </w:rPr>
          <w:fldChar w:fldCharType="separate"/>
        </w:r>
        <w:r w:rsidR="0074752B">
          <w:rPr>
            <w:noProof/>
            <w:webHidden/>
          </w:rPr>
          <w:t>264</w:t>
        </w:r>
        <w:r w:rsidR="0074752B">
          <w:rPr>
            <w:noProof/>
            <w:webHidden/>
          </w:rPr>
          <w:fldChar w:fldCharType="end"/>
        </w:r>
      </w:hyperlink>
    </w:p>
    <w:p w:rsidR="0074752B" w:rsidRDefault="00C70849">
      <w:pPr>
        <w:pStyle w:val="TOC3"/>
        <w:rPr>
          <w:rFonts w:asciiTheme="minorHAnsi" w:eastAsiaTheme="minorEastAsia" w:hAnsiTheme="minorHAnsi" w:cstheme="minorBidi"/>
          <w:noProof/>
          <w:color w:val="auto"/>
          <w:sz w:val="22"/>
          <w:szCs w:val="22"/>
          <w:lang w:eastAsia="en-US"/>
        </w:rPr>
      </w:pPr>
      <w:hyperlink w:anchor="_Toc11706832" w:history="1">
        <w:r w:rsidR="0074752B" w:rsidRPr="00883073">
          <w:rPr>
            <w:rStyle w:val="Hyperlink"/>
            <w:noProof/>
          </w:rPr>
          <w:t>23.5.8</w:t>
        </w:r>
        <w:r w:rsidR="0074752B">
          <w:rPr>
            <w:rFonts w:asciiTheme="minorHAnsi" w:eastAsiaTheme="minorEastAsia" w:hAnsiTheme="minorHAnsi" w:cstheme="minorBidi"/>
            <w:noProof/>
            <w:color w:val="auto"/>
            <w:sz w:val="22"/>
            <w:szCs w:val="22"/>
            <w:lang w:eastAsia="en-US"/>
          </w:rPr>
          <w:tab/>
        </w:r>
        <w:r w:rsidR="0074752B" w:rsidRPr="00883073">
          <w:rPr>
            <w:rStyle w:val="Hyperlink"/>
            <w:noProof/>
          </w:rPr>
          <w:t>AIP – Appointment Provider Segment</w:t>
        </w:r>
        <w:r w:rsidR="0074752B">
          <w:rPr>
            <w:noProof/>
            <w:webHidden/>
          </w:rPr>
          <w:tab/>
        </w:r>
        <w:r w:rsidR="0074752B">
          <w:rPr>
            <w:noProof/>
            <w:webHidden/>
          </w:rPr>
          <w:fldChar w:fldCharType="begin"/>
        </w:r>
        <w:r w:rsidR="0074752B">
          <w:rPr>
            <w:noProof/>
            <w:webHidden/>
          </w:rPr>
          <w:instrText xml:space="preserve"> PAGEREF _Toc11706832 \h </w:instrText>
        </w:r>
        <w:r w:rsidR="0074752B">
          <w:rPr>
            <w:noProof/>
            <w:webHidden/>
          </w:rPr>
        </w:r>
        <w:r w:rsidR="0074752B">
          <w:rPr>
            <w:noProof/>
            <w:webHidden/>
          </w:rPr>
          <w:fldChar w:fldCharType="separate"/>
        </w:r>
        <w:r w:rsidR="0074752B">
          <w:rPr>
            <w:noProof/>
            <w:webHidden/>
          </w:rPr>
          <w:t>265</w:t>
        </w:r>
        <w:r w:rsidR="0074752B">
          <w:rPr>
            <w:noProof/>
            <w:webHidden/>
          </w:rPr>
          <w:fldChar w:fldCharType="end"/>
        </w:r>
      </w:hyperlink>
    </w:p>
    <w:p w:rsidR="0074752B" w:rsidRDefault="00C70849">
      <w:pPr>
        <w:pStyle w:val="TOC1"/>
        <w:rPr>
          <w:rFonts w:asciiTheme="minorHAnsi" w:eastAsiaTheme="minorEastAsia" w:hAnsiTheme="minorHAnsi" w:cstheme="minorBidi"/>
          <w:b w:val="0"/>
          <w:noProof/>
          <w:color w:val="auto"/>
          <w:sz w:val="22"/>
          <w:szCs w:val="22"/>
          <w:lang w:eastAsia="en-US"/>
        </w:rPr>
      </w:pPr>
      <w:hyperlink w:anchor="_Toc11706833" w:history="1">
        <w:r w:rsidR="0074752B" w:rsidRPr="00883073">
          <w:rPr>
            <w:rStyle w:val="Hyperlink"/>
            <w:bCs/>
            <w:noProof/>
            <w:kern w:val="32"/>
            <w:lang w:val="x-none"/>
          </w:rPr>
          <w:t>24</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bCs/>
            <w:noProof/>
            <w:kern w:val="32"/>
            <w:lang w:val="x-none"/>
          </w:rPr>
          <w:t>Appendix A: Demographics Domain Native Domain Standardization (NDS)</w:t>
        </w:r>
        <w:r w:rsidR="0074752B">
          <w:rPr>
            <w:noProof/>
            <w:webHidden/>
          </w:rPr>
          <w:tab/>
        </w:r>
        <w:r w:rsidR="0074752B">
          <w:rPr>
            <w:noProof/>
            <w:webHidden/>
          </w:rPr>
          <w:fldChar w:fldCharType="begin"/>
        </w:r>
        <w:r w:rsidR="0074752B">
          <w:rPr>
            <w:noProof/>
            <w:webHidden/>
          </w:rPr>
          <w:instrText xml:space="preserve"> PAGEREF _Toc11706833 \h </w:instrText>
        </w:r>
        <w:r w:rsidR="0074752B">
          <w:rPr>
            <w:noProof/>
            <w:webHidden/>
          </w:rPr>
        </w:r>
        <w:r w:rsidR="0074752B">
          <w:rPr>
            <w:noProof/>
            <w:webHidden/>
          </w:rPr>
          <w:fldChar w:fldCharType="separate"/>
        </w:r>
        <w:r w:rsidR="0074752B">
          <w:rPr>
            <w:noProof/>
            <w:webHidden/>
          </w:rPr>
          <w:t>266</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834" w:history="1">
        <w:r w:rsidR="0074752B" w:rsidRPr="00883073">
          <w:rPr>
            <w:rStyle w:val="Hyperlink"/>
            <w:bCs/>
            <w:iCs/>
            <w:noProof/>
            <w:lang w:val="x-none"/>
          </w:rPr>
          <w:t>24.1</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bCs/>
            <w:iCs/>
            <w:noProof/>
            <w:lang w:val="x-none"/>
          </w:rPr>
          <w:t>New Functionality</w:t>
        </w:r>
        <w:r w:rsidR="0074752B">
          <w:rPr>
            <w:noProof/>
            <w:webHidden/>
          </w:rPr>
          <w:tab/>
        </w:r>
        <w:r w:rsidR="0074752B">
          <w:rPr>
            <w:noProof/>
            <w:webHidden/>
          </w:rPr>
          <w:fldChar w:fldCharType="begin"/>
        </w:r>
        <w:r w:rsidR="0074752B">
          <w:rPr>
            <w:noProof/>
            <w:webHidden/>
          </w:rPr>
          <w:instrText xml:space="preserve"> PAGEREF _Toc11706834 \h </w:instrText>
        </w:r>
        <w:r w:rsidR="0074752B">
          <w:rPr>
            <w:noProof/>
            <w:webHidden/>
          </w:rPr>
        </w:r>
        <w:r w:rsidR="0074752B">
          <w:rPr>
            <w:noProof/>
            <w:webHidden/>
          </w:rPr>
          <w:fldChar w:fldCharType="separate"/>
        </w:r>
        <w:r w:rsidR="0074752B">
          <w:rPr>
            <w:noProof/>
            <w:webHidden/>
          </w:rPr>
          <w:t>266</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835" w:history="1">
        <w:r w:rsidR="0074752B" w:rsidRPr="00883073">
          <w:rPr>
            <w:rStyle w:val="Hyperlink"/>
            <w:bCs/>
            <w:iCs/>
            <w:noProof/>
            <w:lang w:val="x-none"/>
          </w:rPr>
          <w:t>24.2</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bCs/>
            <w:iCs/>
            <w:noProof/>
            <w:lang w:val="x-none"/>
          </w:rPr>
          <w:t>Options and Build Components</w:t>
        </w:r>
        <w:r w:rsidR="0074752B">
          <w:rPr>
            <w:noProof/>
            <w:webHidden/>
          </w:rPr>
          <w:tab/>
        </w:r>
        <w:r w:rsidR="0074752B">
          <w:rPr>
            <w:noProof/>
            <w:webHidden/>
          </w:rPr>
          <w:fldChar w:fldCharType="begin"/>
        </w:r>
        <w:r w:rsidR="0074752B">
          <w:rPr>
            <w:noProof/>
            <w:webHidden/>
          </w:rPr>
          <w:instrText xml:space="preserve"> PAGEREF _Toc11706835 \h </w:instrText>
        </w:r>
        <w:r w:rsidR="0074752B">
          <w:rPr>
            <w:noProof/>
            <w:webHidden/>
          </w:rPr>
        </w:r>
        <w:r w:rsidR="0074752B">
          <w:rPr>
            <w:noProof/>
            <w:webHidden/>
          </w:rPr>
          <w:fldChar w:fldCharType="separate"/>
        </w:r>
        <w:r w:rsidR="0074752B">
          <w:rPr>
            <w:noProof/>
            <w:webHidden/>
          </w:rPr>
          <w:t>267</w:t>
        </w:r>
        <w:r w:rsidR="0074752B">
          <w:rPr>
            <w:noProof/>
            <w:webHidden/>
          </w:rPr>
          <w:fldChar w:fldCharType="end"/>
        </w:r>
      </w:hyperlink>
    </w:p>
    <w:p w:rsidR="0074752B" w:rsidRDefault="00C70849">
      <w:pPr>
        <w:pStyle w:val="TOC2"/>
        <w:rPr>
          <w:rFonts w:asciiTheme="minorHAnsi" w:eastAsiaTheme="minorEastAsia" w:hAnsiTheme="minorHAnsi" w:cstheme="minorBidi"/>
          <w:b w:val="0"/>
          <w:noProof/>
          <w:color w:val="auto"/>
          <w:sz w:val="22"/>
          <w:szCs w:val="22"/>
          <w:lang w:eastAsia="en-US"/>
        </w:rPr>
      </w:pPr>
      <w:hyperlink w:anchor="_Toc11706836" w:history="1">
        <w:r w:rsidR="0074752B" w:rsidRPr="00883073">
          <w:rPr>
            <w:rStyle w:val="Hyperlink"/>
            <w:bCs/>
            <w:iCs/>
            <w:noProof/>
            <w:lang w:val="x-none"/>
          </w:rPr>
          <w:t>24.3</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bCs/>
            <w:iCs/>
            <w:noProof/>
            <w:lang w:val="x-none"/>
          </w:rPr>
          <w:t>Modified and New Routines</w:t>
        </w:r>
        <w:r w:rsidR="0074752B">
          <w:rPr>
            <w:noProof/>
            <w:webHidden/>
          </w:rPr>
          <w:tab/>
        </w:r>
        <w:r w:rsidR="0074752B">
          <w:rPr>
            <w:noProof/>
            <w:webHidden/>
          </w:rPr>
          <w:fldChar w:fldCharType="begin"/>
        </w:r>
        <w:r w:rsidR="0074752B">
          <w:rPr>
            <w:noProof/>
            <w:webHidden/>
          </w:rPr>
          <w:instrText xml:space="preserve"> PAGEREF _Toc11706836 \h </w:instrText>
        </w:r>
        <w:r w:rsidR="0074752B">
          <w:rPr>
            <w:noProof/>
            <w:webHidden/>
          </w:rPr>
        </w:r>
        <w:r w:rsidR="0074752B">
          <w:rPr>
            <w:noProof/>
            <w:webHidden/>
          </w:rPr>
          <w:fldChar w:fldCharType="separate"/>
        </w:r>
        <w:r w:rsidR="0074752B">
          <w:rPr>
            <w:noProof/>
            <w:webHidden/>
          </w:rPr>
          <w:t>269</w:t>
        </w:r>
        <w:r w:rsidR="0074752B">
          <w:rPr>
            <w:noProof/>
            <w:webHidden/>
          </w:rPr>
          <w:fldChar w:fldCharType="end"/>
        </w:r>
      </w:hyperlink>
    </w:p>
    <w:p w:rsidR="0074752B" w:rsidRDefault="00C70849">
      <w:pPr>
        <w:pStyle w:val="TOC1"/>
        <w:rPr>
          <w:rFonts w:asciiTheme="minorHAnsi" w:eastAsiaTheme="minorEastAsia" w:hAnsiTheme="minorHAnsi" w:cstheme="minorBidi"/>
          <w:b w:val="0"/>
          <w:noProof/>
          <w:color w:val="auto"/>
          <w:sz w:val="22"/>
          <w:szCs w:val="22"/>
          <w:lang w:eastAsia="en-US"/>
        </w:rPr>
      </w:pPr>
      <w:hyperlink w:anchor="_Toc11706837" w:history="1">
        <w:r w:rsidR="0074752B" w:rsidRPr="00883073">
          <w:rPr>
            <w:rStyle w:val="Hyperlink"/>
            <w:noProof/>
          </w:rPr>
          <w:t>25</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Glossary</w:t>
        </w:r>
        <w:r w:rsidR="0074752B">
          <w:rPr>
            <w:noProof/>
            <w:webHidden/>
          </w:rPr>
          <w:tab/>
        </w:r>
        <w:r w:rsidR="0074752B">
          <w:rPr>
            <w:noProof/>
            <w:webHidden/>
          </w:rPr>
          <w:fldChar w:fldCharType="begin"/>
        </w:r>
        <w:r w:rsidR="0074752B">
          <w:rPr>
            <w:noProof/>
            <w:webHidden/>
          </w:rPr>
          <w:instrText xml:space="preserve"> PAGEREF _Toc11706837 \h </w:instrText>
        </w:r>
        <w:r w:rsidR="0074752B">
          <w:rPr>
            <w:noProof/>
            <w:webHidden/>
          </w:rPr>
        </w:r>
        <w:r w:rsidR="0074752B">
          <w:rPr>
            <w:noProof/>
            <w:webHidden/>
          </w:rPr>
          <w:fldChar w:fldCharType="separate"/>
        </w:r>
        <w:r w:rsidR="0074752B">
          <w:rPr>
            <w:noProof/>
            <w:webHidden/>
          </w:rPr>
          <w:t>271</w:t>
        </w:r>
        <w:r w:rsidR="0074752B">
          <w:rPr>
            <w:noProof/>
            <w:webHidden/>
          </w:rPr>
          <w:fldChar w:fldCharType="end"/>
        </w:r>
      </w:hyperlink>
    </w:p>
    <w:p w:rsidR="0074752B" w:rsidRDefault="00C70849">
      <w:pPr>
        <w:pStyle w:val="TOC1"/>
        <w:rPr>
          <w:rFonts w:asciiTheme="minorHAnsi" w:eastAsiaTheme="minorEastAsia" w:hAnsiTheme="minorHAnsi" w:cstheme="minorBidi"/>
          <w:b w:val="0"/>
          <w:noProof/>
          <w:color w:val="auto"/>
          <w:sz w:val="22"/>
          <w:szCs w:val="22"/>
          <w:lang w:eastAsia="en-US"/>
        </w:rPr>
      </w:pPr>
      <w:hyperlink w:anchor="_Toc11706838" w:history="1">
        <w:r w:rsidR="0074752B" w:rsidRPr="00883073">
          <w:rPr>
            <w:rStyle w:val="Hyperlink"/>
            <w:noProof/>
          </w:rPr>
          <w:t>26</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Military Time Conversion Table</w:t>
        </w:r>
        <w:r w:rsidR="0074752B">
          <w:rPr>
            <w:noProof/>
            <w:webHidden/>
          </w:rPr>
          <w:tab/>
        </w:r>
        <w:r w:rsidR="0074752B">
          <w:rPr>
            <w:noProof/>
            <w:webHidden/>
          </w:rPr>
          <w:fldChar w:fldCharType="begin"/>
        </w:r>
        <w:r w:rsidR="0074752B">
          <w:rPr>
            <w:noProof/>
            <w:webHidden/>
          </w:rPr>
          <w:instrText xml:space="preserve"> PAGEREF _Toc11706838 \h </w:instrText>
        </w:r>
        <w:r w:rsidR="0074752B">
          <w:rPr>
            <w:noProof/>
            <w:webHidden/>
          </w:rPr>
        </w:r>
        <w:r w:rsidR="0074752B">
          <w:rPr>
            <w:noProof/>
            <w:webHidden/>
          </w:rPr>
          <w:fldChar w:fldCharType="separate"/>
        </w:r>
        <w:r w:rsidR="0074752B">
          <w:rPr>
            <w:noProof/>
            <w:webHidden/>
          </w:rPr>
          <w:t>275</w:t>
        </w:r>
        <w:r w:rsidR="0074752B">
          <w:rPr>
            <w:noProof/>
            <w:webHidden/>
          </w:rPr>
          <w:fldChar w:fldCharType="end"/>
        </w:r>
      </w:hyperlink>
    </w:p>
    <w:p w:rsidR="0074752B" w:rsidRDefault="00C70849">
      <w:pPr>
        <w:pStyle w:val="TOC1"/>
        <w:rPr>
          <w:rFonts w:asciiTheme="minorHAnsi" w:eastAsiaTheme="minorEastAsia" w:hAnsiTheme="minorHAnsi" w:cstheme="minorBidi"/>
          <w:b w:val="0"/>
          <w:noProof/>
          <w:color w:val="auto"/>
          <w:sz w:val="22"/>
          <w:szCs w:val="22"/>
          <w:lang w:eastAsia="en-US"/>
        </w:rPr>
      </w:pPr>
      <w:hyperlink w:anchor="_Toc11706839" w:history="1">
        <w:r w:rsidR="0074752B" w:rsidRPr="00883073">
          <w:rPr>
            <w:rStyle w:val="Hyperlink"/>
            <w:noProof/>
          </w:rPr>
          <w:t>27</w:t>
        </w:r>
        <w:r w:rsidR="0074752B">
          <w:rPr>
            <w:rFonts w:asciiTheme="minorHAnsi" w:eastAsiaTheme="minorEastAsia" w:hAnsiTheme="minorHAnsi" w:cstheme="minorBidi"/>
            <w:b w:val="0"/>
            <w:noProof/>
            <w:color w:val="auto"/>
            <w:sz w:val="22"/>
            <w:szCs w:val="22"/>
            <w:lang w:eastAsia="en-US"/>
          </w:rPr>
          <w:tab/>
        </w:r>
        <w:r w:rsidR="0074752B" w:rsidRPr="00883073">
          <w:rPr>
            <w:rStyle w:val="Hyperlink"/>
            <w:noProof/>
          </w:rPr>
          <w:t>Alphabetical Index of PIMS Terms</w:t>
        </w:r>
        <w:r w:rsidR="0074752B">
          <w:rPr>
            <w:noProof/>
            <w:webHidden/>
          </w:rPr>
          <w:tab/>
        </w:r>
        <w:r w:rsidR="0074752B">
          <w:rPr>
            <w:noProof/>
            <w:webHidden/>
          </w:rPr>
          <w:fldChar w:fldCharType="begin"/>
        </w:r>
        <w:r w:rsidR="0074752B">
          <w:rPr>
            <w:noProof/>
            <w:webHidden/>
          </w:rPr>
          <w:instrText xml:space="preserve"> PAGEREF _Toc11706839 \h </w:instrText>
        </w:r>
        <w:r w:rsidR="0074752B">
          <w:rPr>
            <w:noProof/>
            <w:webHidden/>
          </w:rPr>
        </w:r>
        <w:r w:rsidR="0074752B">
          <w:rPr>
            <w:noProof/>
            <w:webHidden/>
          </w:rPr>
          <w:fldChar w:fldCharType="separate"/>
        </w:r>
        <w:r w:rsidR="0074752B">
          <w:rPr>
            <w:noProof/>
            <w:webHidden/>
          </w:rPr>
          <w:t>276</w:t>
        </w:r>
        <w:r w:rsidR="0074752B">
          <w:rPr>
            <w:noProof/>
            <w:webHidden/>
          </w:rPr>
          <w:fldChar w:fldCharType="end"/>
        </w:r>
      </w:hyperlink>
    </w:p>
    <w:p w:rsidR="002C5F03" w:rsidRPr="009A6C54" w:rsidRDefault="00245A6A" w:rsidP="000322B1">
      <w:pPr>
        <w:pStyle w:val="Title2"/>
        <w:spacing w:before="720"/>
      </w:pPr>
      <w:r w:rsidRPr="009A6C54">
        <w:rPr>
          <w:color w:val="auto"/>
          <w:szCs w:val="18"/>
        </w:rPr>
        <w:fldChar w:fldCharType="end"/>
      </w:r>
      <w:bookmarkStart w:id="1" w:name="_Toc373259245"/>
      <w:r w:rsidR="00A66471" w:rsidRPr="009A6C54">
        <w:t xml:space="preserve">List of </w:t>
      </w:r>
      <w:r w:rsidR="002C5F03" w:rsidRPr="009A6C54">
        <w:t>Tables</w:t>
      </w:r>
      <w:bookmarkEnd w:id="1"/>
    </w:p>
    <w:p w:rsidR="0074752B" w:rsidRDefault="003F0407">
      <w:pPr>
        <w:pStyle w:val="TableofFigures"/>
        <w:tabs>
          <w:tab w:val="right" w:leader="dot" w:pos="9350"/>
        </w:tabs>
        <w:rPr>
          <w:rFonts w:asciiTheme="minorHAnsi" w:eastAsiaTheme="minorEastAsia" w:hAnsiTheme="minorHAnsi" w:cstheme="minorBidi"/>
          <w:noProof/>
          <w:color w:val="auto"/>
          <w:sz w:val="22"/>
          <w:szCs w:val="22"/>
          <w:lang w:eastAsia="en-US"/>
        </w:rPr>
      </w:pPr>
      <w:r w:rsidRPr="009A6C54">
        <w:rPr>
          <w:b/>
        </w:rPr>
        <w:fldChar w:fldCharType="begin"/>
      </w:r>
      <w:r w:rsidRPr="009A6C54">
        <w:rPr>
          <w:b/>
        </w:rPr>
        <w:instrText xml:space="preserve"> TOC \h \z \c "Table" </w:instrText>
      </w:r>
      <w:r w:rsidRPr="009A6C54">
        <w:rPr>
          <w:b/>
        </w:rPr>
        <w:fldChar w:fldCharType="separate"/>
      </w:r>
      <w:hyperlink w:anchor="_Toc11706840" w:history="1">
        <w:r w:rsidR="0074752B" w:rsidRPr="008D0999">
          <w:rPr>
            <w:rStyle w:val="Hyperlink"/>
            <w:noProof/>
          </w:rPr>
          <w:t>Table 1: Background Job Options</w:t>
        </w:r>
        <w:r w:rsidR="0074752B">
          <w:rPr>
            <w:noProof/>
            <w:webHidden/>
          </w:rPr>
          <w:tab/>
        </w:r>
        <w:r w:rsidR="0074752B">
          <w:rPr>
            <w:noProof/>
            <w:webHidden/>
          </w:rPr>
          <w:fldChar w:fldCharType="begin"/>
        </w:r>
        <w:r w:rsidR="0074752B">
          <w:rPr>
            <w:noProof/>
            <w:webHidden/>
          </w:rPr>
          <w:instrText xml:space="preserve"> PAGEREF _Toc11706840 \h </w:instrText>
        </w:r>
        <w:r w:rsidR="0074752B">
          <w:rPr>
            <w:noProof/>
            <w:webHidden/>
          </w:rPr>
        </w:r>
        <w:r w:rsidR="0074752B">
          <w:rPr>
            <w:noProof/>
            <w:webHidden/>
          </w:rPr>
          <w:fldChar w:fldCharType="separate"/>
        </w:r>
        <w:r w:rsidR="0074752B">
          <w:rPr>
            <w:noProof/>
            <w:webHidden/>
          </w:rPr>
          <w:t>2</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41" w:history="1">
        <w:r w:rsidR="0074752B" w:rsidRPr="008D0999">
          <w:rPr>
            <w:rStyle w:val="Hyperlink"/>
            <w:noProof/>
          </w:rPr>
          <w:t>Table 2: New SD Parameters</w:t>
        </w:r>
        <w:r w:rsidR="0074752B">
          <w:rPr>
            <w:noProof/>
            <w:webHidden/>
          </w:rPr>
          <w:tab/>
        </w:r>
        <w:r w:rsidR="0074752B">
          <w:rPr>
            <w:noProof/>
            <w:webHidden/>
          </w:rPr>
          <w:fldChar w:fldCharType="begin"/>
        </w:r>
        <w:r w:rsidR="0074752B">
          <w:rPr>
            <w:noProof/>
            <w:webHidden/>
          </w:rPr>
          <w:instrText xml:space="preserve"> PAGEREF _Toc11706841 \h </w:instrText>
        </w:r>
        <w:r w:rsidR="0074752B">
          <w:rPr>
            <w:noProof/>
            <w:webHidden/>
          </w:rPr>
        </w:r>
        <w:r w:rsidR="0074752B">
          <w:rPr>
            <w:noProof/>
            <w:webHidden/>
          </w:rPr>
          <w:fldChar w:fldCharType="separate"/>
        </w:r>
        <w:r w:rsidR="0074752B">
          <w:rPr>
            <w:noProof/>
            <w:webHidden/>
          </w:rPr>
          <w:t>8</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42" w:history="1">
        <w:r w:rsidR="0074752B" w:rsidRPr="008D0999">
          <w:rPr>
            <w:rStyle w:val="Hyperlink"/>
            <w:noProof/>
          </w:rPr>
          <w:t>Table 3: Patient Record Flag files</w:t>
        </w:r>
        <w:r w:rsidR="0074752B">
          <w:rPr>
            <w:noProof/>
            <w:webHidden/>
          </w:rPr>
          <w:tab/>
        </w:r>
        <w:r w:rsidR="0074752B">
          <w:rPr>
            <w:noProof/>
            <w:webHidden/>
          </w:rPr>
          <w:fldChar w:fldCharType="begin"/>
        </w:r>
        <w:r w:rsidR="0074752B">
          <w:rPr>
            <w:noProof/>
            <w:webHidden/>
          </w:rPr>
          <w:instrText xml:space="preserve"> PAGEREF _Toc11706842 \h </w:instrText>
        </w:r>
        <w:r w:rsidR="0074752B">
          <w:rPr>
            <w:noProof/>
            <w:webHidden/>
          </w:rPr>
        </w:r>
        <w:r w:rsidR="0074752B">
          <w:rPr>
            <w:noProof/>
            <w:webHidden/>
          </w:rPr>
          <w:fldChar w:fldCharType="separate"/>
        </w:r>
        <w:r w:rsidR="0074752B">
          <w:rPr>
            <w:noProof/>
            <w:webHidden/>
          </w:rPr>
          <w:t>8</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43" w:history="1">
        <w:r w:rsidR="0074752B" w:rsidRPr="008D0999">
          <w:rPr>
            <w:rStyle w:val="Hyperlink"/>
            <w:noProof/>
          </w:rPr>
          <w:t>Table 4: Callable Routines</w:t>
        </w:r>
        <w:r w:rsidR="0074752B">
          <w:rPr>
            <w:noProof/>
            <w:webHidden/>
          </w:rPr>
          <w:tab/>
        </w:r>
        <w:r w:rsidR="0074752B">
          <w:rPr>
            <w:noProof/>
            <w:webHidden/>
          </w:rPr>
          <w:fldChar w:fldCharType="begin"/>
        </w:r>
        <w:r w:rsidR="0074752B">
          <w:rPr>
            <w:noProof/>
            <w:webHidden/>
          </w:rPr>
          <w:instrText xml:space="preserve"> PAGEREF _Toc11706843 \h </w:instrText>
        </w:r>
        <w:r w:rsidR="0074752B">
          <w:rPr>
            <w:noProof/>
            <w:webHidden/>
          </w:rPr>
        </w:r>
        <w:r w:rsidR="0074752B">
          <w:rPr>
            <w:noProof/>
            <w:webHidden/>
          </w:rPr>
          <w:fldChar w:fldCharType="separate"/>
        </w:r>
        <w:r w:rsidR="0074752B">
          <w:rPr>
            <w:noProof/>
            <w:webHidden/>
          </w:rPr>
          <w:t>10</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44" w:history="1">
        <w:r w:rsidR="0074752B" w:rsidRPr="008D0999">
          <w:rPr>
            <w:rStyle w:val="Hyperlink"/>
            <w:noProof/>
          </w:rPr>
          <w:t>Table 5: Input Templates</w:t>
        </w:r>
        <w:r w:rsidR="0074752B">
          <w:rPr>
            <w:noProof/>
            <w:webHidden/>
          </w:rPr>
          <w:tab/>
        </w:r>
        <w:r w:rsidR="0074752B">
          <w:rPr>
            <w:noProof/>
            <w:webHidden/>
          </w:rPr>
          <w:fldChar w:fldCharType="begin"/>
        </w:r>
        <w:r w:rsidR="0074752B">
          <w:rPr>
            <w:noProof/>
            <w:webHidden/>
          </w:rPr>
          <w:instrText xml:space="preserve"> PAGEREF _Toc11706844 \h </w:instrText>
        </w:r>
        <w:r w:rsidR="0074752B">
          <w:rPr>
            <w:noProof/>
            <w:webHidden/>
          </w:rPr>
        </w:r>
        <w:r w:rsidR="0074752B">
          <w:rPr>
            <w:noProof/>
            <w:webHidden/>
          </w:rPr>
          <w:fldChar w:fldCharType="separate"/>
        </w:r>
        <w:r w:rsidR="0074752B">
          <w:rPr>
            <w:noProof/>
            <w:webHidden/>
          </w:rPr>
          <w:t>13</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45" w:history="1">
        <w:r w:rsidR="0074752B" w:rsidRPr="008D0999">
          <w:rPr>
            <w:rStyle w:val="Hyperlink"/>
            <w:noProof/>
          </w:rPr>
          <w:t>Table 6: Print Templates</w:t>
        </w:r>
        <w:r w:rsidR="0074752B">
          <w:rPr>
            <w:noProof/>
            <w:webHidden/>
          </w:rPr>
          <w:tab/>
        </w:r>
        <w:r w:rsidR="0074752B">
          <w:rPr>
            <w:noProof/>
            <w:webHidden/>
          </w:rPr>
          <w:fldChar w:fldCharType="begin"/>
        </w:r>
        <w:r w:rsidR="0074752B">
          <w:rPr>
            <w:noProof/>
            <w:webHidden/>
          </w:rPr>
          <w:instrText xml:space="preserve"> PAGEREF _Toc11706845 \h </w:instrText>
        </w:r>
        <w:r w:rsidR="0074752B">
          <w:rPr>
            <w:noProof/>
            <w:webHidden/>
          </w:rPr>
        </w:r>
        <w:r w:rsidR="0074752B">
          <w:rPr>
            <w:noProof/>
            <w:webHidden/>
          </w:rPr>
          <w:fldChar w:fldCharType="separate"/>
        </w:r>
        <w:r w:rsidR="0074752B">
          <w:rPr>
            <w:noProof/>
            <w:webHidden/>
          </w:rPr>
          <w:t>14</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46" w:history="1">
        <w:r w:rsidR="0074752B" w:rsidRPr="008D0999">
          <w:rPr>
            <w:rStyle w:val="Hyperlink"/>
            <w:noProof/>
          </w:rPr>
          <w:t>Table 7: Compiled Cross-Reference Routines</w:t>
        </w:r>
        <w:r w:rsidR="0074752B">
          <w:rPr>
            <w:noProof/>
            <w:webHidden/>
          </w:rPr>
          <w:tab/>
        </w:r>
        <w:r w:rsidR="0074752B">
          <w:rPr>
            <w:noProof/>
            <w:webHidden/>
          </w:rPr>
          <w:fldChar w:fldCharType="begin"/>
        </w:r>
        <w:r w:rsidR="0074752B">
          <w:rPr>
            <w:noProof/>
            <w:webHidden/>
          </w:rPr>
          <w:instrText xml:space="preserve"> PAGEREF _Toc11706846 \h </w:instrText>
        </w:r>
        <w:r w:rsidR="0074752B">
          <w:rPr>
            <w:noProof/>
            <w:webHidden/>
          </w:rPr>
        </w:r>
        <w:r w:rsidR="0074752B">
          <w:rPr>
            <w:noProof/>
            <w:webHidden/>
          </w:rPr>
          <w:fldChar w:fldCharType="separate"/>
        </w:r>
        <w:r w:rsidR="0074752B">
          <w:rPr>
            <w:noProof/>
            <w:webHidden/>
          </w:rPr>
          <w:t>14</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47" w:history="1">
        <w:r w:rsidR="0074752B" w:rsidRPr="008D0999">
          <w:rPr>
            <w:rStyle w:val="Hyperlink"/>
            <w:noProof/>
          </w:rPr>
          <w:t>Table 8 : Patch DG*5.3*951 Routines</w:t>
        </w:r>
        <w:r w:rsidR="0074752B">
          <w:rPr>
            <w:noProof/>
            <w:webHidden/>
          </w:rPr>
          <w:tab/>
        </w:r>
        <w:r w:rsidR="0074752B">
          <w:rPr>
            <w:noProof/>
            <w:webHidden/>
          </w:rPr>
          <w:fldChar w:fldCharType="begin"/>
        </w:r>
        <w:r w:rsidR="0074752B">
          <w:rPr>
            <w:noProof/>
            <w:webHidden/>
          </w:rPr>
          <w:instrText xml:space="preserve"> PAGEREF _Toc11706847 \h </w:instrText>
        </w:r>
        <w:r w:rsidR="0074752B">
          <w:rPr>
            <w:noProof/>
            <w:webHidden/>
          </w:rPr>
        </w:r>
        <w:r w:rsidR="0074752B">
          <w:rPr>
            <w:noProof/>
            <w:webHidden/>
          </w:rPr>
          <w:fldChar w:fldCharType="separate"/>
        </w:r>
        <w:r w:rsidR="0074752B">
          <w:rPr>
            <w:noProof/>
            <w:webHidden/>
          </w:rPr>
          <w:t>15</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48" w:history="1">
        <w:r w:rsidR="0074752B" w:rsidRPr="008D0999">
          <w:rPr>
            <w:rStyle w:val="Hyperlink"/>
            <w:noProof/>
          </w:rPr>
          <w:t>Table 9: Patch DG*5.3*958 Routines</w:t>
        </w:r>
        <w:r w:rsidR="0074752B">
          <w:rPr>
            <w:noProof/>
            <w:webHidden/>
          </w:rPr>
          <w:tab/>
        </w:r>
        <w:r w:rsidR="0074752B">
          <w:rPr>
            <w:noProof/>
            <w:webHidden/>
          </w:rPr>
          <w:fldChar w:fldCharType="begin"/>
        </w:r>
        <w:r w:rsidR="0074752B">
          <w:rPr>
            <w:noProof/>
            <w:webHidden/>
          </w:rPr>
          <w:instrText xml:space="preserve"> PAGEREF _Toc11706848 \h </w:instrText>
        </w:r>
        <w:r w:rsidR="0074752B">
          <w:rPr>
            <w:noProof/>
            <w:webHidden/>
          </w:rPr>
        </w:r>
        <w:r w:rsidR="0074752B">
          <w:rPr>
            <w:noProof/>
            <w:webHidden/>
          </w:rPr>
          <w:fldChar w:fldCharType="separate"/>
        </w:r>
        <w:r w:rsidR="0074752B">
          <w:rPr>
            <w:noProof/>
            <w:webHidden/>
          </w:rPr>
          <w:t>16</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49" w:history="1">
        <w:r w:rsidR="0074752B" w:rsidRPr="008D0999">
          <w:rPr>
            <w:rStyle w:val="Hyperlink"/>
            <w:noProof/>
          </w:rPr>
          <w:t>Table 10 : Patch DG*5.3*960 Routines</w:t>
        </w:r>
        <w:r w:rsidR="0074752B">
          <w:rPr>
            <w:noProof/>
            <w:webHidden/>
          </w:rPr>
          <w:tab/>
        </w:r>
        <w:r w:rsidR="0074752B">
          <w:rPr>
            <w:noProof/>
            <w:webHidden/>
          </w:rPr>
          <w:fldChar w:fldCharType="begin"/>
        </w:r>
        <w:r w:rsidR="0074752B">
          <w:rPr>
            <w:noProof/>
            <w:webHidden/>
          </w:rPr>
          <w:instrText xml:space="preserve"> PAGEREF _Toc11706849 \h </w:instrText>
        </w:r>
        <w:r w:rsidR="0074752B">
          <w:rPr>
            <w:noProof/>
            <w:webHidden/>
          </w:rPr>
        </w:r>
        <w:r w:rsidR="0074752B">
          <w:rPr>
            <w:noProof/>
            <w:webHidden/>
          </w:rPr>
          <w:fldChar w:fldCharType="separate"/>
        </w:r>
        <w:r w:rsidR="0074752B">
          <w:rPr>
            <w:noProof/>
            <w:webHidden/>
          </w:rPr>
          <w:t>16</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50" w:history="1">
        <w:r w:rsidR="0074752B" w:rsidRPr="008D0999">
          <w:rPr>
            <w:rStyle w:val="Hyperlink"/>
            <w:noProof/>
          </w:rPr>
          <w:t>Table 11: Patch DG*5.3*869 Routines</w:t>
        </w:r>
        <w:r w:rsidR="0074752B">
          <w:rPr>
            <w:noProof/>
            <w:webHidden/>
          </w:rPr>
          <w:tab/>
        </w:r>
        <w:r w:rsidR="0074752B">
          <w:rPr>
            <w:noProof/>
            <w:webHidden/>
          </w:rPr>
          <w:fldChar w:fldCharType="begin"/>
        </w:r>
        <w:r w:rsidR="0074752B">
          <w:rPr>
            <w:noProof/>
            <w:webHidden/>
          </w:rPr>
          <w:instrText xml:space="preserve"> PAGEREF _Toc11706850 \h </w:instrText>
        </w:r>
        <w:r w:rsidR="0074752B">
          <w:rPr>
            <w:noProof/>
            <w:webHidden/>
          </w:rPr>
        </w:r>
        <w:r w:rsidR="0074752B">
          <w:rPr>
            <w:noProof/>
            <w:webHidden/>
          </w:rPr>
          <w:fldChar w:fldCharType="separate"/>
        </w:r>
        <w:r w:rsidR="0074752B">
          <w:rPr>
            <w:noProof/>
            <w:webHidden/>
          </w:rPr>
          <w:t>17</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51" w:history="1">
        <w:r w:rsidR="0074752B" w:rsidRPr="008D0999">
          <w:rPr>
            <w:rStyle w:val="Hyperlink"/>
            <w:noProof/>
          </w:rPr>
          <w:t>Table 12: Patch SD*5.3*588 Routines</w:t>
        </w:r>
        <w:r w:rsidR="0074752B">
          <w:rPr>
            <w:noProof/>
            <w:webHidden/>
          </w:rPr>
          <w:tab/>
        </w:r>
        <w:r w:rsidR="0074752B">
          <w:rPr>
            <w:noProof/>
            <w:webHidden/>
          </w:rPr>
          <w:fldChar w:fldCharType="begin"/>
        </w:r>
        <w:r w:rsidR="0074752B">
          <w:rPr>
            <w:noProof/>
            <w:webHidden/>
          </w:rPr>
          <w:instrText xml:space="preserve"> PAGEREF _Toc11706851 \h </w:instrText>
        </w:r>
        <w:r w:rsidR="0074752B">
          <w:rPr>
            <w:noProof/>
            <w:webHidden/>
          </w:rPr>
        </w:r>
        <w:r w:rsidR="0074752B">
          <w:rPr>
            <w:noProof/>
            <w:webHidden/>
          </w:rPr>
          <w:fldChar w:fldCharType="separate"/>
        </w:r>
        <w:r w:rsidR="0074752B">
          <w:rPr>
            <w:noProof/>
            <w:webHidden/>
          </w:rPr>
          <w:t>17</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52" w:history="1">
        <w:r w:rsidR="0074752B" w:rsidRPr="008D0999">
          <w:rPr>
            <w:rStyle w:val="Hyperlink"/>
            <w:noProof/>
          </w:rPr>
          <w:t>Table 13: Patch DG*5.3*849 Routines</w:t>
        </w:r>
        <w:r w:rsidR="0074752B">
          <w:rPr>
            <w:noProof/>
            <w:webHidden/>
          </w:rPr>
          <w:tab/>
        </w:r>
        <w:r w:rsidR="0074752B">
          <w:rPr>
            <w:noProof/>
            <w:webHidden/>
          </w:rPr>
          <w:fldChar w:fldCharType="begin"/>
        </w:r>
        <w:r w:rsidR="0074752B">
          <w:rPr>
            <w:noProof/>
            <w:webHidden/>
          </w:rPr>
          <w:instrText xml:space="preserve"> PAGEREF _Toc11706852 \h </w:instrText>
        </w:r>
        <w:r w:rsidR="0074752B">
          <w:rPr>
            <w:noProof/>
            <w:webHidden/>
          </w:rPr>
        </w:r>
        <w:r w:rsidR="0074752B">
          <w:rPr>
            <w:noProof/>
            <w:webHidden/>
          </w:rPr>
          <w:fldChar w:fldCharType="separate"/>
        </w:r>
        <w:r w:rsidR="0074752B">
          <w:rPr>
            <w:noProof/>
            <w:webHidden/>
          </w:rPr>
          <w:t>17</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53" w:history="1">
        <w:r w:rsidR="0074752B" w:rsidRPr="008D0999">
          <w:rPr>
            <w:rStyle w:val="Hyperlink"/>
            <w:noProof/>
          </w:rPr>
          <w:t>Table 14: File List</w:t>
        </w:r>
        <w:r w:rsidR="0074752B">
          <w:rPr>
            <w:noProof/>
            <w:webHidden/>
          </w:rPr>
          <w:tab/>
        </w:r>
        <w:r w:rsidR="0074752B">
          <w:rPr>
            <w:noProof/>
            <w:webHidden/>
          </w:rPr>
          <w:fldChar w:fldCharType="begin"/>
        </w:r>
        <w:r w:rsidR="0074752B">
          <w:rPr>
            <w:noProof/>
            <w:webHidden/>
          </w:rPr>
          <w:instrText xml:space="preserve"> PAGEREF _Toc11706853 \h </w:instrText>
        </w:r>
        <w:r w:rsidR="0074752B">
          <w:rPr>
            <w:noProof/>
            <w:webHidden/>
          </w:rPr>
        </w:r>
        <w:r w:rsidR="0074752B">
          <w:rPr>
            <w:noProof/>
            <w:webHidden/>
          </w:rPr>
          <w:fldChar w:fldCharType="separate"/>
        </w:r>
        <w:r w:rsidR="0074752B">
          <w:rPr>
            <w:noProof/>
            <w:webHidden/>
          </w:rPr>
          <w:t>23</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54" w:history="1">
        <w:r w:rsidR="0074752B" w:rsidRPr="008D0999">
          <w:rPr>
            <w:rStyle w:val="Hyperlink"/>
            <w:noProof/>
          </w:rPr>
          <w:t>Table 15: VA Fileman Functions</w:t>
        </w:r>
        <w:r w:rsidR="0074752B">
          <w:rPr>
            <w:noProof/>
            <w:webHidden/>
          </w:rPr>
          <w:tab/>
        </w:r>
        <w:r w:rsidR="0074752B">
          <w:rPr>
            <w:noProof/>
            <w:webHidden/>
          </w:rPr>
          <w:fldChar w:fldCharType="begin"/>
        </w:r>
        <w:r w:rsidR="0074752B">
          <w:rPr>
            <w:noProof/>
            <w:webHidden/>
          </w:rPr>
          <w:instrText xml:space="preserve"> PAGEREF _Toc11706854 \h </w:instrText>
        </w:r>
        <w:r w:rsidR="0074752B">
          <w:rPr>
            <w:noProof/>
            <w:webHidden/>
          </w:rPr>
        </w:r>
        <w:r w:rsidR="0074752B">
          <w:rPr>
            <w:noProof/>
            <w:webHidden/>
          </w:rPr>
          <w:fldChar w:fldCharType="separate"/>
        </w:r>
        <w:r w:rsidR="0074752B">
          <w:rPr>
            <w:noProof/>
            <w:webHidden/>
          </w:rPr>
          <w:t>31</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55" w:history="1">
        <w:r w:rsidR="0074752B" w:rsidRPr="008D0999">
          <w:rPr>
            <w:rStyle w:val="Hyperlink"/>
            <w:noProof/>
          </w:rPr>
          <w:t>Table 16: Exported Scheduling Options</w:t>
        </w:r>
        <w:r w:rsidR="0074752B">
          <w:rPr>
            <w:noProof/>
            <w:webHidden/>
          </w:rPr>
          <w:tab/>
        </w:r>
        <w:r w:rsidR="0074752B">
          <w:rPr>
            <w:noProof/>
            <w:webHidden/>
          </w:rPr>
          <w:fldChar w:fldCharType="begin"/>
        </w:r>
        <w:r w:rsidR="0074752B">
          <w:rPr>
            <w:noProof/>
            <w:webHidden/>
          </w:rPr>
          <w:instrText xml:space="preserve"> PAGEREF _Toc11706855 \h </w:instrText>
        </w:r>
        <w:r w:rsidR="0074752B">
          <w:rPr>
            <w:noProof/>
            <w:webHidden/>
          </w:rPr>
        </w:r>
        <w:r w:rsidR="0074752B">
          <w:rPr>
            <w:noProof/>
            <w:webHidden/>
          </w:rPr>
          <w:fldChar w:fldCharType="separate"/>
        </w:r>
        <w:r w:rsidR="0074752B">
          <w:rPr>
            <w:noProof/>
            <w:webHidden/>
          </w:rPr>
          <w:t>36</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56" w:history="1">
        <w:r w:rsidR="0074752B" w:rsidRPr="008D0999">
          <w:rPr>
            <w:rStyle w:val="Hyperlink"/>
            <w:noProof/>
          </w:rPr>
          <w:t>Table 17: Modified Scheduling Options</w:t>
        </w:r>
        <w:r w:rsidR="0074752B">
          <w:rPr>
            <w:noProof/>
            <w:webHidden/>
          </w:rPr>
          <w:tab/>
        </w:r>
        <w:r w:rsidR="0074752B">
          <w:rPr>
            <w:noProof/>
            <w:webHidden/>
          </w:rPr>
          <w:fldChar w:fldCharType="begin"/>
        </w:r>
        <w:r w:rsidR="0074752B">
          <w:rPr>
            <w:noProof/>
            <w:webHidden/>
          </w:rPr>
          <w:instrText xml:space="preserve"> PAGEREF _Toc11706856 \h </w:instrText>
        </w:r>
        <w:r w:rsidR="0074752B">
          <w:rPr>
            <w:noProof/>
            <w:webHidden/>
          </w:rPr>
        </w:r>
        <w:r w:rsidR="0074752B">
          <w:rPr>
            <w:noProof/>
            <w:webHidden/>
          </w:rPr>
          <w:fldChar w:fldCharType="separate"/>
        </w:r>
        <w:r w:rsidR="0074752B">
          <w:rPr>
            <w:noProof/>
            <w:webHidden/>
          </w:rPr>
          <w:t>36</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57" w:history="1">
        <w:r w:rsidR="0074752B" w:rsidRPr="008D0999">
          <w:rPr>
            <w:rStyle w:val="Hyperlink"/>
            <w:noProof/>
          </w:rPr>
          <w:t>Table 18: New DG Option</w:t>
        </w:r>
        <w:r w:rsidR="0074752B">
          <w:rPr>
            <w:noProof/>
            <w:webHidden/>
          </w:rPr>
          <w:tab/>
        </w:r>
        <w:r w:rsidR="0074752B">
          <w:rPr>
            <w:noProof/>
            <w:webHidden/>
          </w:rPr>
          <w:fldChar w:fldCharType="begin"/>
        </w:r>
        <w:r w:rsidR="0074752B">
          <w:rPr>
            <w:noProof/>
            <w:webHidden/>
          </w:rPr>
          <w:instrText xml:space="preserve"> PAGEREF _Toc11706857 \h </w:instrText>
        </w:r>
        <w:r w:rsidR="0074752B">
          <w:rPr>
            <w:noProof/>
            <w:webHidden/>
          </w:rPr>
        </w:r>
        <w:r w:rsidR="0074752B">
          <w:rPr>
            <w:noProof/>
            <w:webHidden/>
          </w:rPr>
          <w:fldChar w:fldCharType="separate"/>
        </w:r>
        <w:r w:rsidR="0074752B">
          <w:rPr>
            <w:noProof/>
            <w:webHidden/>
          </w:rPr>
          <w:t>36</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58" w:history="1">
        <w:r w:rsidR="0074752B" w:rsidRPr="008D0999">
          <w:rPr>
            <w:rStyle w:val="Hyperlink"/>
            <w:noProof/>
          </w:rPr>
          <w:t>Table 19: ADT and Scheduling Module Options</w:t>
        </w:r>
        <w:r w:rsidR="0074752B">
          <w:rPr>
            <w:noProof/>
            <w:webHidden/>
          </w:rPr>
          <w:tab/>
        </w:r>
        <w:r w:rsidR="0074752B">
          <w:rPr>
            <w:noProof/>
            <w:webHidden/>
          </w:rPr>
          <w:fldChar w:fldCharType="begin"/>
        </w:r>
        <w:r w:rsidR="0074752B">
          <w:rPr>
            <w:noProof/>
            <w:webHidden/>
          </w:rPr>
          <w:instrText xml:space="preserve"> PAGEREF _Toc11706858 \h </w:instrText>
        </w:r>
        <w:r w:rsidR="0074752B">
          <w:rPr>
            <w:noProof/>
            <w:webHidden/>
          </w:rPr>
        </w:r>
        <w:r w:rsidR="0074752B">
          <w:rPr>
            <w:noProof/>
            <w:webHidden/>
          </w:rPr>
          <w:fldChar w:fldCharType="separate"/>
        </w:r>
        <w:r w:rsidR="0074752B">
          <w:rPr>
            <w:noProof/>
            <w:webHidden/>
          </w:rPr>
          <w:t>37</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59" w:history="1">
        <w:r w:rsidR="0074752B" w:rsidRPr="008D0999">
          <w:rPr>
            <w:rStyle w:val="Hyperlink"/>
            <w:noProof/>
          </w:rPr>
          <w:t>Table 20: ^SDMHAD Routine</w:t>
        </w:r>
        <w:r w:rsidR="0074752B">
          <w:rPr>
            <w:noProof/>
            <w:webHidden/>
          </w:rPr>
          <w:tab/>
        </w:r>
        <w:r w:rsidR="0074752B">
          <w:rPr>
            <w:noProof/>
            <w:webHidden/>
          </w:rPr>
          <w:fldChar w:fldCharType="begin"/>
        </w:r>
        <w:r w:rsidR="0074752B">
          <w:rPr>
            <w:noProof/>
            <w:webHidden/>
          </w:rPr>
          <w:instrText xml:space="preserve"> PAGEREF _Toc11706859 \h </w:instrText>
        </w:r>
        <w:r w:rsidR="0074752B">
          <w:rPr>
            <w:noProof/>
            <w:webHidden/>
          </w:rPr>
        </w:r>
        <w:r w:rsidR="0074752B">
          <w:rPr>
            <w:noProof/>
            <w:webHidden/>
          </w:rPr>
          <w:fldChar w:fldCharType="separate"/>
        </w:r>
        <w:r w:rsidR="0074752B">
          <w:rPr>
            <w:noProof/>
            <w:webHidden/>
          </w:rPr>
          <w:t>39</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60" w:history="1">
        <w:r w:rsidR="0074752B" w:rsidRPr="008D0999">
          <w:rPr>
            <w:rStyle w:val="Hyperlink"/>
            <w:noProof/>
          </w:rPr>
          <w:t>Table 21: ^SDMHAD1 Routine</w:t>
        </w:r>
        <w:r w:rsidR="0074752B">
          <w:rPr>
            <w:noProof/>
            <w:webHidden/>
          </w:rPr>
          <w:tab/>
        </w:r>
        <w:r w:rsidR="0074752B">
          <w:rPr>
            <w:noProof/>
            <w:webHidden/>
          </w:rPr>
          <w:fldChar w:fldCharType="begin"/>
        </w:r>
        <w:r w:rsidR="0074752B">
          <w:rPr>
            <w:noProof/>
            <w:webHidden/>
          </w:rPr>
          <w:instrText xml:space="preserve"> PAGEREF _Toc11706860 \h </w:instrText>
        </w:r>
        <w:r w:rsidR="0074752B">
          <w:rPr>
            <w:noProof/>
            <w:webHidden/>
          </w:rPr>
        </w:r>
        <w:r w:rsidR="0074752B">
          <w:rPr>
            <w:noProof/>
            <w:webHidden/>
          </w:rPr>
          <w:fldChar w:fldCharType="separate"/>
        </w:r>
        <w:r w:rsidR="0074752B">
          <w:rPr>
            <w:noProof/>
            <w:webHidden/>
          </w:rPr>
          <w:t>41</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61" w:history="1">
        <w:r w:rsidR="0074752B" w:rsidRPr="008D0999">
          <w:rPr>
            <w:rStyle w:val="Hyperlink"/>
            <w:noProof/>
          </w:rPr>
          <w:t>Table 22: ^SDMHNS Routine</w:t>
        </w:r>
        <w:r w:rsidR="0074752B">
          <w:rPr>
            <w:noProof/>
            <w:webHidden/>
          </w:rPr>
          <w:tab/>
        </w:r>
        <w:r w:rsidR="0074752B">
          <w:rPr>
            <w:noProof/>
            <w:webHidden/>
          </w:rPr>
          <w:fldChar w:fldCharType="begin"/>
        </w:r>
        <w:r w:rsidR="0074752B">
          <w:rPr>
            <w:noProof/>
            <w:webHidden/>
          </w:rPr>
          <w:instrText xml:space="preserve"> PAGEREF _Toc11706861 \h </w:instrText>
        </w:r>
        <w:r w:rsidR="0074752B">
          <w:rPr>
            <w:noProof/>
            <w:webHidden/>
          </w:rPr>
        </w:r>
        <w:r w:rsidR="0074752B">
          <w:rPr>
            <w:noProof/>
            <w:webHidden/>
          </w:rPr>
          <w:fldChar w:fldCharType="separate"/>
        </w:r>
        <w:r w:rsidR="0074752B">
          <w:rPr>
            <w:noProof/>
            <w:webHidden/>
          </w:rPr>
          <w:t>44</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62" w:history="1">
        <w:r w:rsidR="0074752B" w:rsidRPr="008D0999">
          <w:rPr>
            <w:rStyle w:val="Hyperlink"/>
            <w:noProof/>
          </w:rPr>
          <w:t>Table 23: ^SDMHNS1 Routine</w:t>
        </w:r>
        <w:r w:rsidR="0074752B">
          <w:rPr>
            <w:noProof/>
            <w:webHidden/>
          </w:rPr>
          <w:tab/>
        </w:r>
        <w:r w:rsidR="0074752B">
          <w:rPr>
            <w:noProof/>
            <w:webHidden/>
          </w:rPr>
          <w:fldChar w:fldCharType="begin"/>
        </w:r>
        <w:r w:rsidR="0074752B">
          <w:rPr>
            <w:noProof/>
            <w:webHidden/>
          </w:rPr>
          <w:instrText xml:space="preserve"> PAGEREF _Toc11706862 \h </w:instrText>
        </w:r>
        <w:r w:rsidR="0074752B">
          <w:rPr>
            <w:noProof/>
            <w:webHidden/>
          </w:rPr>
        </w:r>
        <w:r w:rsidR="0074752B">
          <w:rPr>
            <w:noProof/>
            <w:webHidden/>
          </w:rPr>
          <w:fldChar w:fldCharType="separate"/>
        </w:r>
        <w:r w:rsidR="0074752B">
          <w:rPr>
            <w:noProof/>
            <w:webHidden/>
          </w:rPr>
          <w:t>46</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63" w:history="1">
        <w:r w:rsidR="0074752B" w:rsidRPr="008D0999">
          <w:rPr>
            <w:rStyle w:val="Hyperlink"/>
            <w:noProof/>
          </w:rPr>
          <w:t>Table 24: ^SDAMQ Routine</w:t>
        </w:r>
        <w:r w:rsidR="0074752B">
          <w:rPr>
            <w:noProof/>
            <w:webHidden/>
          </w:rPr>
          <w:tab/>
        </w:r>
        <w:r w:rsidR="0074752B">
          <w:rPr>
            <w:noProof/>
            <w:webHidden/>
          </w:rPr>
          <w:fldChar w:fldCharType="begin"/>
        </w:r>
        <w:r w:rsidR="0074752B">
          <w:rPr>
            <w:noProof/>
            <w:webHidden/>
          </w:rPr>
          <w:instrText xml:space="preserve"> PAGEREF _Toc11706863 \h </w:instrText>
        </w:r>
        <w:r w:rsidR="0074752B">
          <w:rPr>
            <w:noProof/>
            <w:webHidden/>
          </w:rPr>
        </w:r>
        <w:r w:rsidR="0074752B">
          <w:rPr>
            <w:noProof/>
            <w:webHidden/>
          </w:rPr>
          <w:fldChar w:fldCharType="separate"/>
        </w:r>
        <w:r w:rsidR="0074752B">
          <w:rPr>
            <w:noProof/>
            <w:webHidden/>
          </w:rPr>
          <w:t>48</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64" w:history="1">
        <w:r w:rsidR="0074752B" w:rsidRPr="008D0999">
          <w:rPr>
            <w:rStyle w:val="Hyperlink"/>
            <w:noProof/>
          </w:rPr>
          <w:t>Table 25: EN^SDMHPRO Routine</w:t>
        </w:r>
        <w:r w:rsidR="0074752B">
          <w:rPr>
            <w:noProof/>
            <w:webHidden/>
          </w:rPr>
          <w:tab/>
        </w:r>
        <w:r w:rsidR="0074752B">
          <w:rPr>
            <w:noProof/>
            <w:webHidden/>
          </w:rPr>
          <w:fldChar w:fldCharType="begin"/>
        </w:r>
        <w:r w:rsidR="0074752B">
          <w:rPr>
            <w:noProof/>
            <w:webHidden/>
          </w:rPr>
          <w:instrText xml:space="preserve"> PAGEREF _Toc11706864 \h </w:instrText>
        </w:r>
        <w:r w:rsidR="0074752B">
          <w:rPr>
            <w:noProof/>
            <w:webHidden/>
          </w:rPr>
        </w:r>
        <w:r w:rsidR="0074752B">
          <w:rPr>
            <w:noProof/>
            <w:webHidden/>
          </w:rPr>
          <w:fldChar w:fldCharType="separate"/>
        </w:r>
        <w:r w:rsidR="0074752B">
          <w:rPr>
            <w:noProof/>
            <w:webHidden/>
          </w:rPr>
          <w:t>50</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65" w:history="1">
        <w:r w:rsidR="0074752B" w:rsidRPr="008D0999">
          <w:rPr>
            <w:rStyle w:val="Hyperlink"/>
            <w:noProof/>
          </w:rPr>
          <w:t>Table 26: EN^SDMHPRO1 Routine</w:t>
        </w:r>
        <w:r w:rsidR="0074752B">
          <w:rPr>
            <w:noProof/>
            <w:webHidden/>
          </w:rPr>
          <w:tab/>
        </w:r>
        <w:r w:rsidR="0074752B">
          <w:rPr>
            <w:noProof/>
            <w:webHidden/>
          </w:rPr>
          <w:fldChar w:fldCharType="begin"/>
        </w:r>
        <w:r w:rsidR="0074752B">
          <w:rPr>
            <w:noProof/>
            <w:webHidden/>
          </w:rPr>
          <w:instrText xml:space="preserve"> PAGEREF _Toc11706865 \h </w:instrText>
        </w:r>
        <w:r w:rsidR="0074752B">
          <w:rPr>
            <w:noProof/>
            <w:webHidden/>
          </w:rPr>
        </w:r>
        <w:r w:rsidR="0074752B">
          <w:rPr>
            <w:noProof/>
            <w:webHidden/>
          </w:rPr>
          <w:fldChar w:fldCharType="separate"/>
        </w:r>
        <w:r w:rsidR="0074752B">
          <w:rPr>
            <w:noProof/>
            <w:webHidden/>
          </w:rPr>
          <w:t>52</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66" w:history="1">
        <w:r w:rsidR="0074752B" w:rsidRPr="008D0999">
          <w:rPr>
            <w:rStyle w:val="Hyperlink"/>
            <w:noProof/>
          </w:rPr>
          <w:t>Table 27: EN^SDMHAP Routine</w:t>
        </w:r>
        <w:r w:rsidR="0074752B">
          <w:rPr>
            <w:noProof/>
            <w:webHidden/>
          </w:rPr>
          <w:tab/>
        </w:r>
        <w:r w:rsidR="0074752B">
          <w:rPr>
            <w:noProof/>
            <w:webHidden/>
          </w:rPr>
          <w:fldChar w:fldCharType="begin"/>
        </w:r>
        <w:r w:rsidR="0074752B">
          <w:rPr>
            <w:noProof/>
            <w:webHidden/>
          </w:rPr>
          <w:instrText xml:space="preserve"> PAGEREF _Toc11706866 \h </w:instrText>
        </w:r>
        <w:r w:rsidR="0074752B">
          <w:rPr>
            <w:noProof/>
            <w:webHidden/>
          </w:rPr>
        </w:r>
        <w:r w:rsidR="0074752B">
          <w:rPr>
            <w:noProof/>
            <w:webHidden/>
          </w:rPr>
          <w:fldChar w:fldCharType="separate"/>
        </w:r>
        <w:r w:rsidR="0074752B">
          <w:rPr>
            <w:noProof/>
            <w:webHidden/>
          </w:rPr>
          <w:t>55</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67" w:history="1">
        <w:r w:rsidR="0074752B" w:rsidRPr="008D0999">
          <w:rPr>
            <w:rStyle w:val="Hyperlink"/>
            <w:noProof/>
          </w:rPr>
          <w:t>Table 28: EN^SDMHAP1 Routine</w:t>
        </w:r>
        <w:r w:rsidR="0074752B">
          <w:rPr>
            <w:noProof/>
            <w:webHidden/>
          </w:rPr>
          <w:tab/>
        </w:r>
        <w:r w:rsidR="0074752B">
          <w:rPr>
            <w:noProof/>
            <w:webHidden/>
          </w:rPr>
          <w:fldChar w:fldCharType="begin"/>
        </w:r>
        <w:r w:rsidR="0074752B">
          <w:rPr>
            <w:noProof/>
            <w:webHidden/>
          </w:rPr>
          <w:instrText xml:space="preserve"> PAGEREF _Toc11706867 \h </w:instrText>
        </w:r>
        <w:r w:rsidR="0074752B">
          <w:rPr>
            <w:noProof/>
            <w:webHidden/>
          </w:rPr>
        </w:r>
        <w:r w:rsidR="0074752B">
          <w:rPr>
            <w:noProof/>
            <w:webHidden/>
          </w:rPr>
          <w:fldChar w:fldCharType="separate"/>
        </w:r>
        <w:r w:rsidR="0074752B">
          <w:rPr>
            <w:noProof/>
            <w:webHidden/>
          </w:rPr>
          <w:t>58</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68" w:history="1">
        <w:r w:rsidR="0074752B" w:rsidRPr="008D0999">
          <w:rPr>
            <w:rStyle w:val="Hyperlink"/>
            <w:noProof/>
          </w:rPr>
          <w:t>Table 29: Minimum Version Baseline</w:t>
        </w:r>
        <w:r w:rsidR="0074752B">
          <w:rPr>
            <w:noProof/>
            <w:webHidden/>
          </w:rPr>
          <w:tab/>
        </w:r>
        <w:r w:rsidR="0074752B">
          <w:rPr>
            <w:noProof/>
            <w:webHidden/>
          </w:rPr>
          <w:fldChar w:fldCharType="begin"/>
        </w:r>
        <w:r w:rsidR="0074752B">
          <w:rPr>
            <w:noProof/>
            <w:webHidden/>
          </w:rPr>
          <w:instrText xml:space="preserve"> PAGEREF _Toc11706868 \h </w:instrText>
        </w:r>
        <w:r w:rsidR="0074752B">
          <w:rPr>
            <w:noProof/>
            <w:webHidden/>
          </w:rPr>
        </w:r>
        <w:r w:rsidR="0074752B">
          <w:rPr>
            <w:noProof/>
            <w:webHidden/>
          </w:rPr>
          <w:fldChar w:fldCharType="separate"/>
        </w:r>
        <w:r w:rsidR="0074752B">
          <w:rPr>
            <w:noProof/>
            <w:webHidden/>
          </w:rPr>
          <w:t>61</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69" w:history="1">
        <w:r w:rsidR="0074752B" w:rsidRPr="008D0999">
          <w:rPr>
            <w:rStyle w:val="Hyperlink"/>
            <w:noProof/>
          </w:rPr>
          <w:t>Table 30: Ambulatory Care Reporting Project Elements</w:t>
        </w:r>
        <w:r w:rsidR="0074752B">
          <w:rPr>
            <w:noProof/>
            <w:webHidden/>
          </w:rPr>
          <w:tab/>
        </w:r>
        <w:r w:rsidR="0074752B">
          <w:rPr>
            <w:noProof/>
            <w:webHidden/>
          </w:rPr>
          <w:fldChar w:fldCharType="begin"/>
        </w:r>
        <w:r w:rsidR="0074752B">
          <w:rPr>
            <w:noProof/>
            <w:webHidden/>
          </w:rPr>
          <w:instrText xml:space="preserve"> PAGEREF _Toc11706869 \h </w:instrText>
        </w:r>
        <w:r w:rsidR="0074752B">
          <w:rPr>
            <w:noProof/>
            <w:webHidden/>
          </w:rPr>
        </w:r>
        <w:r w:rsidR="0074752B">
          <w:rPr>
            <w:noProof/>
            <w:webHidden/>
          </w:rPr>
          <w:fldChar w:fldCharType="separate"/>
        </w:r>
        <w:r w:rsidR="0074752B">
          <w:rPr>
            <w:noProof/>
            <w:webHidden/>
          </w:rPr>
          <w:t>63</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70" w:history="1">
        <w:r w:rsidR="0074752B" w:rsidRPr="008D0999">
          <w:rPr>
            <w:rStyle w:val="Hyperlink"/>
            <w:noProof/>
          </w:rPr>
          <w:t>Table 31: Fileman Access Codes</w:t>
        </w:r>
        <w:r w:rsidR="0074752B">
          <w:rPr>
            <w:noProof/>
            <w:webHidden/>
          </w:rPr>
          <w:tab/>
        </w:r>
        <w:r w:rsidR="0074752B">
          <w:rPr>
            <w:noProof/>
            <w:webHidden/>
          </w:rPr>
          <w:fldChar w:fldCharType="begin"/>
        </w:r>
        <w:r w:rsidR="0074752B">
          <w:rPr>
            <w:noProof/>
            <w:webHidden/>
          </w:rPr>
          <w:instrText xml:space="preserve"> PAGEREF _Toc11706870 \h </w:instrText>
        </w:r>
        <w:r w:rsidR="0074752B">
          <w:rPr>
            <w:noProof/>
            <w:webHidden/>
          </w:rPr>
        </w:r>
        <w:r w:rsidR="0074752B">
          <w:rPr>
            <w:noProof/>
            <w:webHidden/>
          </w:rPr>
          <w:fldChar w:fldCharType="separate"/>
        </w:r>
        <w:r w:rsidR="0074752B">
          <w:rPr>
            <w:noProof/>
            <w:webHidden/>
          </w:rPr>
          <w:t>76</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71" w:history="1">
        <w:r w:rsidR="0074752B" w:rsidRPr="008D0999">
          <w:rPr>
            <w:rStyle w:val="Hyperlink"/>
            <w:noProof/>
          </w:rPr>
          <w:t>Table 32: Supported References</w:t>
        </w:r>
        <w:r w:rsidR="0074752B">
          <w:rPr>
            <w:noProof/>
            <w:webHidden/>
          </w:rPr>
          <w:tab/>
        </w:r>
        <w:r w:rsidR="0074752B">
          <w:rPr>
            <w:noProof/>
            <w:webHidden/>
          </w:rPr>
          <w:fldChar w:fldCharType="begin"/>
        </w:r>
        <w:r w:rsidR="0074752B">
          <w:rPr>
            <w:noProof/>
            <w:webHidden/>
          </w:rPr>
          <w:instrText xml:space="preserve"> PAGEREF _Toc11706871 \h </w:instrText>
        </w:r>
        <w:r w:rsidR="0074752B">
          <w:rPr>
            <w:noProof/>
            <w:webHidden/>
          </w:rPr>
        </w:r>
        <w:r w:rsidR="0074752B">
          <w:rPr>
            <w:noProof/>
            <w:webHidden/>
          </w:rPr>
          <w:fldChar w:fldCharType="separate"/>
        </w:r>
        <w:r w:rsidR="0074752B">
          <w:rPr>
            <w:noProof/>
            <w:webHidden/>
          </w:rPr>
          <w:t>86</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72" w:history="1">
        <w:r w:rsidR="0074752B" w:rsidRPr="008D0999">
          <w:rPr>
            <w:rStyle w:val="Hyperlink"/>
            <w:noProof/>
          </w:rPr>
          <w:t>Table 33: Call Combinations</w:t>
        </w:r>
        <w:r w:rsidR="0074752B">
          <w:rPr>
            <w:noProof/>
            <w:webHidden/>
          </w:rPr>
          <w:tab/>
        </w:r>
        <w:r w:rsidR="0074752B">
          <w:rPr>
            <w:noProof/>
            <w:webHidden/>
          </w:rPr>
          <w:fldChar w:fldCharType="begin"/>
        </w:r>
        <w:r w:rsidR="0074752B">
          <w:rPr>
            <w:noProof/>
            <w:webHidden/>
          </w:rPr>
          <w:instrText xml:space="preserve"> PAGEREF _Toc11706872 \h </w:instrText>
        </w:r>
        <w:r w:rsidR="0074752B">
          <w:rPr>
            <w:noProof/>
            <w:webHidden/>
          </w:rPr>
        </w:r>
        <w:r w:rsidR="0074752B">
          <w:rPr>
            <w:noProof/>
            <w:webHidden/>
          </w:rPr>
          <w:fldChar w:fldCharType="separate"/>
        </w:r>
        <w:r w:rsidR="0074752B">
          <w:rPr>
            <w:noProof/>
            <w:webHidden/>
          </w:rPr>
          <w:t>119</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73" w:history="1">
        <w:r w:rsidR="0074752B" w:rsidRPr="008D0999">
          <w:rPr>
            <w:rStyle w:val="Hyperlink"/>
            <w:noProof/>
          </w:rPr>
          <w:t>Table 34: Alpha Subscripts</w:t>
        </w:r>
        <w:r w:rsidR="0074752B">
          <w:rPr>
            <w:noProof/>
            <w:webHidden/>
          </w:rPr>
          <w:tab/>
        </w:r>
        <w:r w:rsidR="0074752B">
          <w:rPr>
            <w:noProof/>
            <w:webHidden/>
          </w:rPr>
          <w:fldChar w:fldCharType="begin"/>
        </w:r>
        <w:r w:rsidR="0074752B">
          <w:rPr>
            <w:noProof/>
            <w:webHidden/>
          </w:rPr>
          <w:instrText xml:space="preserve"> PAGEREF _Toc11706873 \h </w:instrText>
        </w:r>
        <w:r w:rsidR="0074752B">
          <w:rPr>
            <w:noProof/>
            <w:webHidden/>
          </w:rPr>
        </w:r>
        <w:r w:rsidR="0074752B">
          <w:rPr>
            <w:noProof/>
            <w:webHidden/>
          </w:rPr>
          <w:fldChar w:fldCharType="separate"/>
        </w:r>
        <w:r w:rsidR="0074752B">
          <w:rPr>
            <w:noProof/>
            <w:webHidden/>
          </w:rPr>
          <w:t>121</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74" w:history="1">
        <w:r w:rsidR="0074752B" w:rsidRPr="008D0999">
          <w:rPr>
            <w:rStyle w:val="Hyperlink"/>
            <w:noProof/>
          </w:rPr>
          <w:t>Table 35: Special Features</w:t>
        </w:r>
        <w:r w:rsidR="0074752B">
          <w:rPr>
            <w:noProof/>
            <w:webHidden/>
          </w:rPr>
          <w:tab/>
        </w:r>
        <w:r w:rsidR="0074752B">
          <w:rPr>
            <w:noProof/>
            <w:webHidden/>
          </w:rPr>
          <w:fldChar w:fldCharType="begin"/>
        </w:r>
        <w:r w:rsidR="0074752B">
          <w:rPr>
            <w:noProof/>
            <w:webHidden/>
          </w:rPr>
          <w:instrText xml:space="preserve"> PAGEREF _Toc11706874 \h </w:instrText>
        </w:r>
        <w:r w:rsidR="0074752B">
          <w:rPr>
            <w:noProof/>
            <w:webHidden/>
          </w:rPr>
        </w:r>
        <w:r w:rsidR="0074752B">
          <w:rPr>
            <w:noProof/>
            <w:webHidden/>
          </w:rPr>
          <w:fldChar w:fldCharType="separate"/>
        </w:r>
        <w:r w:rsidR="0074752B">
          <w:rPr>
            <w:noProof/>
            <w:webHidden/>
          </w:rPr>
          <w:t>127</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75" w:history="1">
        <w:r w:rsidR="0074752B" w:rsidRPr="008D0999">
          <w:rPr>
            <w:rStyle w:val="Hyperlink"/>
            <w:noProof/>
          </w:rPr>
          <w:t>Table 36:  Available Appointment Data Fields</w:t>
        </w:r>
        <w:r w:rsidR="0074752B">
          <w:rPr>
            <w:noProof/>
            <w:webHidden/>
          </w:rPr>
          <w:tab/>
        </w:r>
        <w:r w:rsidR="0074752B">
          <w:rPr>
            <w:noProof/>
            <w:webHidden/>
          </w:rPr>
          <w:fldChar w:fldCharType="begin"/>
        </w:r>
        <w:r w:rsidR="0074752B">
          <w:rPr>
            <w:noProof/>
            <w:webHidden/>
          </w:rPr>
          <w:instrText xml:space="preserve"> PAGEREF _Toc11706875 \h </w:instrText>
        </w:r>
        <w:r w:rsidR="0074752B">
          <w:rPr>
            <w:noProof/>
            <w:webHidden/>
          </w:rPr>
        </w:r>
        <w:r w:rsidR="0074752B">
          <w:rPr>
            <w:noProof/>
            <w:webHidden/>
          </w:rPr>
          <w:fldChar w:fldCharType="separate"/>
        </w:r>
        <w:r w:rsidR="0074752B">
          <w:rPr>
            <w:noProof/>
            <w:webHidden/>
          </w:rPr>
          <w:t>139</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76" w:history="1">
        <w:r w:rsidR="0074752B" w:rsidRPr="008D0999">
          <w:rPr>
            <w:rStyle w:val="Hyperlink"/>
            <w:noProof/>
          </w:rPr>
          <w:t>Table 37: Available Data Filters</w:t>
        </w:r>
        <w:r w:rsidR="0074752B">
          <w:rPr>
            <w:noProof/>
            <w:webHidden/>
          </w:rPr>
          <w:tab/>
        </w:r>
        <w:r w:rsidR="0074752B">
          <w:rPr>
            <w:noProof/>
            <w:webHidden/>
          </w:rPr>
          <w:fldChar w:fldCharType="begin"/>
        </w:r>
        <w:r w:rsidR="0074752B">
          <w:rPr>
            <w:noProof/>
            <w:webHidden/>
          </w:rPr>
          <w:instrText xml:space="preserve"> PAGEREF _Toc11706876 \h </w:instrText>
        </w:r>
        <w:r w:rsidR="0074752B">
          <w:rPr>
            <w:noProof/>
            <w:webHidden/>
          </w:rPr>
        </w:r>
        <w:r w:rsidR="0074752B">
          <w:rPr>
            <w:noProof/>
            <w:webHidden/>
          </w:rPr>
          <w:fldChar w:fldCharType="separate"/>
        </w:r>
        <w:r w:rsidR="0074752B">
          <w:rPr>
            <w:noProof/>
            <w:webHidden/>
          </w:rPr>
          <w:t>144</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77" w:history="1">
        <w:r w:rsidR="0074752B" w:rsidRPr="008D0999">
          <w:rPr>
            <w:rStyle w:val="Hyperlink"/>
            <w:noProof/>
          </w:rPr>
          <w:t>Table 38:  Input – Other Array Entries</w:t>
        </w:r>
        <w:r w:rsidR="0074752B">
          <w:rPr>
            <w:noProof/>
            <w:webHidden/>
          </w:rPr>
          <w:tab/>
        </w:r>
        <w:r w:rsidR="0074752B">
          <w:rPr>
            <w:noProof/>
            <w:webHidden/>
          </w:rPr>
          <w:fldChar w:fldCharType="begin"/>
        </w:r>
        <w:r w:rsidR="0074752B">
          <w:rPr>
            <w:noProof/>
            <w:webHidden/>
          </w:rPr>
          <w:instrText xml:space="preserve"> PAGEREF _Toc11706877 \h </w:instrText>
        </w:r>
        <w:r w:rsidR="0074752B">
          <w:rPr>
            <w:noProof/>
            <w:webHidden/>
          </w:rPr>
        </w:r>
        <w:r w:rsidR="0074752B">
          <w:rPr>
            <w:noProof/>
            <w:webHidden/>
          </w:rPr>
          <w:fldChar w:fldCharType="separate"/>
        </w:r>
        <w:r w:rsidR="0074752B">
          <w:rPr>
            <w:noProof/>
            <w:webHidden/>
          </w:rPr>
          <w:t>146</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78" w:history="1">
        <w:r w:rsidR="0074752B" w:rsidRPr="008D0999">
          <w:rPr>
            <w:rStyle w:val="Hyperlink"/>
            <w:noProof/>
          </w:rPr>
          <w:t>Table 39:  SDAPI – Error Codes</w:t>
        </w:r>
        <w:r w:rsidR="0074752B">
          <w:rPr>
            <w:noProof/>
            <w:webHidden/>
          </w:rPr>
          <w:tab/>
        </w:r>
        <w:r w:rsidR="0074752B">
          <w:rPr>
            <w:noProof/>
            <w:webHidden/>
          </w:rPr>
          <w:fldChar w:fldCharType="begin"/>
        </w:r>
        <w:r w:rsidR="0074752B">
          <w:rPr>
            <w:noProof/>
            <w:webHidden/>
          </w:rPr>
          <w:instrText xml:space="preserve"> PAGEREF _Toc11706878 \h </w:instrText>
        </w:r>
        <w:r w:rsidR="0074752B">
          <w:rPr>
            <w:noProof/>
            <w:webHidden/>
          </w:rPr>
        </w:r>
        <w:r w:rsidR="0074752B">
          <w:rPr>
            <w:noProof/>
            <w:webHidden/>
          </w:rPr>
          <w:fldChar w:fldCharType="separate"/>
        </w:r>
        <w:r w:rsidR="0074752B">
          <w:rPr>
            <w:noProof/>
            <w:webHidden/>
          </w:rPr>
          <w:t>151</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79" w:history="1">
        <w:r w:rsidR="0074752B" w:rsidRPr="008D0999">
          <w:rPr>
            <w:rStyle w:val="Hyperlink"/>
            <w:noProof/>
          </w:rPr>
          <w:t>Table 40: Available Data Fields</w:t>
        </w:r>
        <w:r w:rsidR="0074752B">
          <w:rPr>
            <w:noProof/>
            <w:webHidden/>
          </w:rPr>
          <w:tab/>
        </w:r>
        <w:r w:rsidR="0074752B">
          <w:rPr>
            <w:noProof/>
            <w:webHidden/>
          </w:rPr>
          <w:fldChar w:fldCharType="begin"/>
        </w:r>
        <w:r w:rsidR="0074752B">
          <w:rPr>
            <w:noProof/>
            <w:webHidden/>
          </w:rPr>
          <w:instrText xml:space="preserve"> PAGEREF _Toc11706879 \h </w:instrText>
        </w:r>
        <w:r w:rsidR="0074752B">
          <w:rPr>
            <w:noProof/>
            <w:webHidden/>
          </w:rPr>
        </w:r>
        <w:r w:rsidR="0074752B">
          <w:rPr>
            <w:noProof/>
            <w:webHidden/>
          </w:rPr>
          <w:fldChar w:fldCharType="separate"/>
        </w:r>
        <w:r w:rsidR="0074752B">
          <w:rPr>
            <w:noProof/>
            <w:webHidden/>
          </w:rPr>
          <w:t>161</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80" w:history="1">
        <w:r w:rsidR="0074752B" w:rsidRPr="008D0999">
          <w:rPr>
            <w:rStyle w:val="Hyperlink"/>
            <w:noProof/>
          </w:rPr>
          <w:t>Table 41: Valid Appointment Status Filters</w:t>
        </w:r>
        <w:r w:rsidR="0074752B">
          <w:rPr>
            <w:noProof/>
            <w:webHidden/>
          </w:rPr>
          <w:tab/>
        </w:r>
        <w:r w:rsidR="0074752B">
          <w:rPr>
            <w:noProof/>
            <w:webHidden/>
          </w:rPr>
          <w:fldChar w:fldCharType="begin"/>
        </w:r>
        <w:r w:rsidR="0074752B">
          <w:rPr>
            <w:noProof/>
            <w:webHidden/>
          </w:rPr>
          <w:instrText xml:space="preserve"> PAGEREF _Toc11706880 \h </w:instrText>
        </w:r>
        <w:r w:rsidR="0074752B">
          <w:rPr>
            <w:noProof/>
            <w:webHidden/>
          </w:rPr>
        </w:r>
        <w:r w:rsidR="0074752B">
          <w:rPr>
            <w:noProof/>
            <w:webHidden/>
          </w:rPr>
          <w:fldChar w:fldCharType="separate"/>
        </w:r>
        <w:r w:rsidR="0074752B">
          <w:rPr>
            <w:noProof/>
            <w:webHidden/>
          </w:rPr>
          <w:t>163</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81" w:history="1">
        <w:r w:rsidR="0074752B" w:rsidRPr="008D0999">
          <w:rPr>
            <w:rStyle w:val="Hyperlink"/>
            <w:noProof/>
          </w:rPr>
          <w:t>Table 42:  Valid Patient Status Filters</w:t>
        </w:r>
        <w:r w:rsidR="0074752B">
          <w:rPr>
            <w:noProof/>
            <w:webHidden/>
          </w:rPr>
          <w:tab/>
        </w:r>
        <w:r w:rsidR="0074752B">
          <w:rPr>
            <w:noProof/>
            <w:webHidden/>
          </w:rPr>
          <w:fldChar w:fldCharType="begin"/>
        </w:r>
        <w:r w:rsidR="0074752B">
          <w:rPr>
            <w:noProof/>
            <w:webHidden/>
          </w:rPr>
          <w:instrText xml:space="preserve"> PAGEREF _Toc11706881 \h </w:instrText>
        </w:r>
        <w:r w:rsidR="0074752B">
          <w:rPr>
            <w:noProof/>
            <w:webHidden/>
          </w:rPr>
        </w:r>
        <w:r w:rsidR="0074752B">
          <w:rPr>
            <w:noProof/>
            <w:webHidden/>
          </w:rPr>
          <w:fldChar w:fldCharType="separate"/>
        </w:r>
        <w:r w:rsidR="0074752B">
          <w:rPr>
            <w:noProof/>
            <w:webHidden/>
          </w:rPr>
          <w:t>163</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82" w:history="1">
        <w:r w:rsidR="0074752B" w:rsidRPr="008D0999">
          <w:rPr>
            <w:rStyle w:val="Hyperlink"/>
            <w:noProof/>
          </w:rPr>
          <w:t>Table 43: Status Filter Combinations</w:t>
        </w:r>
        <w:r w:rsidR="0074752B">
          <w:rPr>
            <w:noProof/>
            <w:webHidden/>
          </w:rPr>
          <w:tab/>
        </w:r>
        <w:r w:rsidR="0074752B">
          <w:rPr>
            <w:noProof/>
            <w:webHidden/>
          </w:rPr>
          <w:fldChar w:fldCharType="begin"/>
        </w:r>
        <w:r w:rsidR="0074752B">
          <w:rPr>
            <w:noProof/>
            <w:webHidden/>
          </w:rPr>
          <w:instrText xml:space="preserve"> PAGEREF _Toc11706882 \h </w:instrText>
        </w:r>
        <w:r w:rsidR="0074752B">
          <w:rPr>
            <w:noProof/>
            <w:webHidden/>
          </w:rPr>
        </w:r>
        <w:r w:rsidR="0074752B">
          <w:rPr>
            <w:noProof/>
            <w:webHidden/>
          </w:rPr>
          <w:fldChar w:fldCharType="separate"/>
        </w:r>
        <w:r w:rsidR="0074752B">
          <w:rPr>
            <w:noProof/>
            <w:webHidden/>
          </w:rPr>
          <w:t>164</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83" w:history="1">
        <w:r w:rsidR="0074752B" w:rsidRPr="008D0999">
          <w:rPr>
            <w:rStyle w:val="Hyperlink"/>
            <w:noProof/>
          </w:rPr>
          <w:t>Table 44: SDIMO API Return Values</w:t>
        </w:r>
        <w:r w:rsidR="0074752B">
          <w:rPr>
            <w:noProof/>
            <w:webHidden/>
          </w:rPr>
          <w:tab/>
        </w:r>
        <w:r w:rsidR="0074752B">
          <w:rPr>
            <w:noProof/>
            <w:webHidden/>
          </w:rPr>
          <w:fldChar w:fldCharType="begin"/>
        </w:r>
        <w:r w:rsidR="0074752B">
          <w:rPr>
            <w:noProof/>
            <w:webHidden/>
          </w:rPr>
          <w:instrText xml:space="preserve"> PAGEREF _Toc11706883 \h </w:instrText>
        </w:r>
        <w:r w:rsidR="0074752B">
          <w:rPr>
            <w:noProof/>
            <w:webHidden/>
          </w:rPr>
        </w:r>
        <w:r w:rsidR="0074752B">
          <w:rPr>
            <w:noProof/>
            <w:webHidden/>
          </w:rPr>
          <w:fldChar w:fldCharType="separate"/>
        </w:r>
        <w:r w:rsidR="0074752B">
          <w:rPr>
            <w:noProof/>
            <w:webHidden/>
          </w:rPr>
          <w:t>165</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84" w:history="1">
        <w:r w:rsidR="0074752B" w:rsidRPr="008D0999">
          <w:rPr>
            <w:rStyle w:val="Hyperlink"/>
            <w:noProof/>
          </w:rPr>
          <w:t>Table 45: Message Header Segments</w:t>
        </w:r>
        <w:r w:rsidR="0074752B">
          <w:rPr>
            <w:noProof/>
            <w:webHidden/>
          </w:rPr>
          <w:tab/>
        </w:r>
        <w:r w:rsidR="0074752B">
          <w:rPr>
            <w:noProof/>
            <w:webHidden/>
          </w:rPr>
          <w:fldChar w:fldCharType="begin"/>
        </w:r>
        <w:r w:rsidR="0074752B">
          <w:rPr>
            <w:noProof/>
            <w:webHidden/>
          </w:rPr>
          <w:instrText xml:space="preserve"> PAGEREF _Toc11706884 \h </w:instrText>
        </w:r>
        <w:r w:rsidR="0074752B">
          <w:rPr>
            <w:noProof/>
            <w:webHidden/>
          </w:rPr>
        </w:r>
        <w:r w:rsidR="0074752B">
          <w:rPr>
            <w:noProof/>
            <w:webHidden/>
          </w:rPr>
          <w:fldChar w:fldCharType="separate"/>
        </w:r>
        <w:r w:rsidR="0074752B">
          <w:rPr>
            <w:noProof/>
            <w:webHidden/>
          </w:rPr>
          <w:t>176</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85" w:history="1">
        <w:r w:rsidR="0074752B" w:rsidRPr="008D0999">
          <w:rPr>
            <w:rStyle w:val="Hyperlink"/>
            <w:noProof/>
          </w:rPr>
          <w:t>Table 46: Batch Header Segment</w:t>
        </w:r>
        <w:r w:rsidR="0074752B">
          <w:rPr>
            <w:noProof/>
            <w:webHidden/>
          </w:rPr>
          <w:tab/>
        </w:r>
        <w:r w:rsidR="0074752B">
          <w:rPr>
            <w:noProof/>
            <w:webHidden/>
          </w:rPr>
          <w:fldChar w:fldCharType="begin"/>
        </w:r>
        <w:r w:rsidR="0074752B">
          <w:rPr>
            <w:noProof/>
            <w:webHidden/>
          </w:rPr>
          <w:instrText xml:space="preserve"> PAGEREF _Toc11706885 \h </w:instrText>
        </w:r>
        <w:r w:rsidR="0074752B">
          <w:rPr>
            <w:noProof/>
            <w:webHidden/>
          </w:rPr>
        </w:r>
        <w:r w:rsidR="0074752B">
          <w:rPr>
            <w:noProof/>
            <w:webHidden/>
          </w:rPr>
          <w:fldChar w:fldCharType="separate"/>
        </w:r>
        <w:r w:rsidR="0074752B">
          <w:rPr>
            <w:noProof/>
            <w:webHidden/>
          </w:rPr>
          <w:t>177</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86" w:history="1">
        <w:r w:rsidR="0074752B" w:rsidRPr="008D0999">
          <w:rPr>
            <w:rStyle w:val="Hyperlink"/>
            <w:noProof/>
          </w:rPr>
          <w:t>Table 47: Batch Trailer Segment</w:t>
        </w:r>
        <w:r w:rsidR="0074752B">
          <w:rPr>
            <w:noProof/>
            <w:webHidden/>
          </w:rPr>
          <w:tab/>
        </w:r>
        <w:r w:rsidR="0074752B">
          <w:rPr>
            <w:noProof/>
            <w:webHidden/>
          </w:rPr>
          <w:fldChar w:fldCharType="begin"/>
        </w:r>
        <w:r w:rsidR="0074752B">
          <w:rPr>
            <w:noProof/>
            <w:webHidden/>
          </w:rPr>
          <w:instrText xml:space="preserve"> PAGEREF _Toc11706886 \h </w:instrText>
        </w:r>
        <w:r w:rsidR="0074752B">
          <w:rPr>
            <w:noProof/>
            <w:webHidden/>
          </w:rPr>
        </w:r>
        <w:r w:rsidR="0074752B">
          <w:rPr>
            <w:noProof/>
            <w:webHidden/>
          </w:rPr>
          <w:fldChar w:fldCharType="separate"/>
        </w:r>
        <w:r w:rsidR="0074752B">
          <w:rPr>
            <w:noProof/>
            <w:webHidden/>
          </w:rPr>
          <w:t>179</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87" w:history="1">
        <w:r w:rsidR="0074752B" w:rsidRPr="008D0999">
          <w:rPr>
            <w:rStyle w:val="Hyperlink"/>
            <w:noProof/>
          </w:rPr>
          <w:t>Table 48: Message Acknowledgement Segment</w:t>
        </w:r>
        <w:r w:rsidR="0074752B">
          <w:rPr>
            <w:noProof/>
            <w:webHidden/>
          </w:rPr>
          <w:tab/>
        </w:r>
        <w:r w:rsidR="0074752B">
          <w:rPr>
            <w:noProof/>
            <w:webHidden/>
          </w:rPr>
          <w:fldChar w:fldCharType="begin"/>
        </w:r>
        <w:r w:rsidR="0074752B">
          <w:rPr>
            <w:noProof/>
            <w:webHidden/>
          </w:rPr>
          <w:instrText xml:space="preserve"> PAGEREF _Toc11706887 \h </w:instrText>
        </w:r>
        <w:r w:rsidR="0074752B">
          <w:rPr>
            <w:noProof/>
            <w:webHidden/>
          </w:rPr>
        </w:r>
        <w:r w:rsidR="0074752B">
          <w:rPr>
            <w:noProof/>
            <w:webHidden/>
          </w:rPr>
          <w:fldChar w:fldCharType="separate"/>
        </w:r>
        <w:r w:rsidR="0074752B">
          <w:rPr>
            <w:noProof/>
            <w:webHidden/>
          </w:rPr>
          <w:t>179</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88" w:history="1">
        <w:r w:rsidR="0074752B" w:rsidRPr="008D0999">
          <w:rPr>
            <w:rStyle w:val="Hyperlink"/>
            <w:noProof/>
          </w:rPr>
          <w:t>Table 49: Event Type Segment</w:t>
        </w:r>
        <w:r w:rsidR="0074752B">
          <w:rPr>
            <w:noProof/>
            <w:webHidden/>
          </w:rPr>
          <w:tab/>
        </w:r>
        <w:r w:rsidR="0074752B">
          <w:rPr>
            <w:noProof/>
            <w:webHidden/>
          </w:rPr>
          <w:fldChar w:fldCharType="begin"/>
        </w:r>
        <w:r w:rsidR="0074752B">
          <w:rPr>
            <w:noProof/>
            <w:webHidden/>
          </w:rPr>
          <w:instrText xml:space="preserve"> PAGEREF _Toc11706888 \h </w:instrText>
        </w:r>
        <w:r w:rsidR="0074752B">
          <w:rPr>
            <w:noProof/>
            <w:webHidden/>
          </w:rPr>
        </w:r>
        <w:r w:rsidR="0074752B">
          <w:rPr>
            <w:noProof/>
            <w:webHidden/>
          </w:rPr>
          <w:fldChar w:fldCharType="separate"/>
        </w:r>
        <w:r w:rsidR="0074752B">
          <w:rPr>
            <w:noProof/>
            <w:webHidden/>
          </w:rPr>
          <w:t>180</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89" w:history="1">
        <w:r w:rsidR="0074752B" w:rsidRPr="008D0999">
          <w:rPr>
            <w:rStyle w:val="Hyperlink"/>
            <w:noProof/>
          </w:rPr>
          <w:t>Table 50: Patient Additional Demographic Segment</w:t>
        </w:r>
        <w:r w:rsidR="0074752B">
          <w:rPr>
            <w:noProof/>
            <w:webHidden/>
          </w:rPr>
          <w:tab/>
        </w:r>
        <w:r w:rsidR="0074752B">
          <w:rPr>
            <w:noProof/>
            <w:webHidden/>
          </w:rPr>
          <w:fldChar w:fldCharType="begin"/>
        </w:r>
        <w:r w:rsidR="0074752B">
          <w:rPr>
            <w:noProof/>
            <w:webHidden/>
          </w:rPr>
          <w:instrText xml:space="preserve"> PAGEREF _Toc11706889 \h </w:instrText>
        </w:r>
        <w:r w:rsidR="0074752B">
          <w:rPr>
            <w:noProof/>
            <w:webHidden/>
          </w:rPr>
        </w:r>
        <w:r w:rsidR="0074752B">
          <w:rPr>
            <w:noProof/>
            <w:webHidden/>
          </w:rPr>
          <w:fldChar w:fldCharType="separate"/>
        </w:r>
        <w:r w:rsidR="0074752B">
          <w:rPr>
            <w:noProof/>
            <w:webHidden/>
          </w:rPr>
          <w:t>181</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90" w:history="1">
        <w:r w:rsidR="0074752B" w:rsidRPr="008D0999">
          <w:rPr>
            <w:rStyle w:val="Hyperlink"/>
            <w:noProof/>
          </w:rPr>
          <w:t>Table 51: Patient Visit Segment</w:t>
        </w:r>
        <w:r w:rsidR="0074752B">
          <w:rPr>
            <w:noProof/>
            <w:webHidden/>
          </w:rPr>
          <w:tab/>
        </w:r>
        <w:r w:rsidR="0074752B">
          <w:rPr>
            <w:noProof/>
            <w:webHidden/>
          </w:rPr>
          <w:fldChar w:fldCharType="begin"/>
        </w:r>
        <w:r w:rsidR="0074752B">
          <w:rPr>
            <w:noProof/>
            <w:webHidden/>
          </w:rPr>
          <w:instrText xml:space="preserve"> PAGEREF _Toc11706890 \h </w:instrText>
        </w:r>
        <w:r w:rsidR="0074752B">
          <w:rPr>
            <w:noProof/>
            <w:webHidden/>
          </w:rPr>
        </w:r>
        <w:r w:rsidR="0074752B">
          <w:rPr>
            <w:noProof/>
            <w:webHidden/>
          </w:rPr>
          <w:fldChar w:fldCharType="separate"/>
        </w:r>
        <w:r w:rsidR="0074752B">
          <w:rPr>
            <w:noProof/>
            <w:webHidden/>
          </w:rPr>
          <w:t>182</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91" w:history="1">
        <w:r w:rsidR="0074752B" w:rsidRPr="008D0999">
          <w:rPr>
            <w:rStyle w:val="Hyperlink"/>
            <w:noProof/>
          </w:rPr>
          <w:t>Table 52: PV2 Additional Information Segment</w:t>
        </w:r>
        <w:r w:rsidR="0074752B">
          <w:rPr>
            <w:noProof/>
            <w:webHidden/>
          </w:rPr>
          <w:tab/>
        </w:r>
        <w:r w:rsidR="0074752B">
          <w:rPr>
            <w:noProof/>
            <w:webHidden/>
          </w:rPr>
          <w:fldChar w:fldCharType="begin"/>
        </w:r>
        <w:r w:rsidR="0074752B">
          <w:rPr>
            <w:noProof/>
            <w:webHidden/>
          </w:rPr>
          <w:instrText xml:space="preserve"> PAGEREF _Toc11706891 \h </w:instrText>
        </w:r>
        <w:r w:rsidR="0074752B">
          <w:rPr>
            <w:noProof/>
            <w:webHidden/>
          </w:rPr>
        </w:r>
        <w:r w:rsidR="0074752B">
          <w:rPr>
            <w:noProof/>
            <w:webHidden/>
          </w:rPr>
          <w:fldChar w:fldCharType="separate"/>
        </w:r>
        <w:r w:rsidR="0074752B">
          <w:rPr>
            <w:noProof/>
            <w:webHidden/>
          </w:rPr>
          <w:t>184</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92" w:history="1">
        <w:r w:rsidR="0074752B" w:rsidRPr="008D0999">
          <w:rPr>
            <w:rStyle w:val="Hyperlink"/>
            <w:noProof/>
          </w:rPr>
          <w:t>Table 53: Diagnosis Information Segment</w:t>
        </w:r>
        <w:r w:rsidR="0074752B">
          <w:rPr>
            <w:noProof/>
            <w:webHidden/>
          </w:rPr>
          <w:tab/>
        </w:r>
        <w:r w:rsidR="0074752B">
          <w:rPr>
            <w:noProof/>
            <w:webHidden/>
          </w:rPr>
          <w:fldChar w:fldCharType="begin"/>
        </w:r>
        <w:r w:rsidR="0074752B">
          <w:rPr>
            <w:noProof/>
            <w:webHidden/>
          </w:rPr>
          <w:instrText xml:space="preserve"> PAGEREF _Toc11706892 \h </w:instrText>
        </w:r>
        <w:r w:rsidR="0074752B">
          <w:rPr>
            <w:noProof/>
            <w:webHidden/>
          </w:rPr>
        </w:r>
        <w:r w:rsidR="0074752B">
          <w:rPr>
            <w:noProof/>
            <w:webHidden/>
          </w:rPr>
          <w:fldChar w:fldCharType="separate"/>
        </w:r>
        <w:r w:rsidR="0074752B">
          <w:rPr>
            <w:noProof/>
            <w:webHidden/>
          </w:rPr>
          <w:t>187</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93" w:history="1">
        <w:r w:rsidR="0074752B" w:rsidRPr="008D0999">
          <w:rPr>
            <w:rStyle w:val="Hyperlink"/>
            <w:noProof/>
          </w:rPr>
          <w:t>Table 54: Procedure Information Segment</w:t>
        </w:r>
        <w:r w:rsidR="0074752B">
          <w:rPr>
            <w:noProof/>
            <w:webHidden/>
          </w:rPr>
          <w:tab/>
        </w:r>
        <w:r w:rsidR="0074752B">
          <w:rPr>
            <w:noProof/>
            <w:webHidden/>
          </w:rPr>
          <w:fldChar w:fldCharType="begin"/>
        </w:r>
        <w:r w:rsidR="0074752B">
          <w:rPr>
            <w:noProof/>
            <w:webHidden/>
          </w:rPr>
          <w:instrText xml:space="preserve"> PAGEREF _Toc11706893 \h </w:instrText>
        </w:r>
        <w:r w:rsidR="0074752B">
          <w:rPr>
            <w:noProof/>
            <w:webHidden/>
          </w:rPr>
        </w:r>
        <w:r w:rsidR="0074752B">
          <w:rPr>
            <w:noProof/>
            <w:webHidden/>
          </w:rPr>
          <w:fldChar w:fldCharType="separate"/>
        </w:r>
        <w:r w:rsidR="0074752B">
          <w:rPr>
            <w:noProof/>
            <w:webHidden/>
          </w:rPr>
          <w:t>189</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94" w:history="1">
        <w:r w:rsidR="0074752B" w:rsidRPr="008D0999">
          <w:rPr>
            <w:rStyle w:val="Hyperlink"/>
            <w:noProof/>
          </w:rPr>
          <w:t>Table 55: Role Segment</w:t>
        </w:r>
        <w:r w:rsidR="0074752B">
          <w:rPr>
            <w:noProof/>
            <w:webHidden/>
          </w:rPr>
          <w:tab/>
        </w:r>
        <w:r w:rsidR="0074752B">
          <w:rPr>
            <w:noProof/>
            <w:webHidden/>
          </w:rPr>
          <w:fldChar w:fldCharType="begin"/>
        </w:r>
        <w:r w:rsidR="0074752B">
          <w:rPr>
            <w:noProof/>
            <w:webHidden/>
          </w:rPr>
          <w:instrText xml:space="preserve"> PAGEREF _Toc11706894 \h </w:instrText>
        </w:r>
        <w:r w:rsidR="0074752B">
          <w:rPr>
            <w:noProof/>
            <w:webHidden/>
          </w:rPr>
        </w:r>
        <w:r w:rsidR="0074752B">
          <w:rPr>
            <w:noProof/>
            <w:webHidden/>
          </w:rPr>
          <w:fldChar w:fldCharType="separate"/>
        </w:r>
        <w:r w:rsidR="0074752B">
          <w:rPr>
            <w:noProof/>
            <w:webHidden/>
          </w:rPr>
          <w:t>191</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95" w:history="1">
        <w:r w:rsidR="0074752B" w:rsidRPr="008D0999">
          <w:rPr>
            <w:rStyle w:val="Hyperlink"/>
            <w:noProof/>
          </w:rPr>
          <w:t>Table 56: VA-Specific Patient Information Segment</w:t>
        </w:r>
        <w:r w:rsidR="0074752B">
          <w:rPr>
            <w:noProof/>
            <w:webHidden/>
          </w:rPr>
          <w:tab/>
        </w:r>
        <w:r w:rsidR="0074752B">
          <w:rPr>
            <w:noProof/>
            <w:webHidden/>
          </w:rPr>
          <w:fldChar w:fldCharType="begin"/>
        </w:r>
        <w:r w:rsidR="0074752B">
          <w:rPr>
            <w:noProof/>
            <w:webHidden/>
          </w:rPr>
          <w:instrText xml:space="preserve"> PAGEREF _Toc11706895 \h </w:instrText>
        </w:r>
        <w:r w:rsidR="0074752B">
          <w:rPr>
            <w:noProof/>
            <w:webHidden/>
          </w:rPr>
        </w:r>
        <w:r w:rsidR="0074752B">
          <w:rPr>
            <w:noProof/>
            <w:webHidden/>
          </w:rPr>
          <w:fldChar w:fldCharType="separate"/>
        </w:r>
        <w:r w:rsidR="0074752B">
          <w:rPr>
            <w:noProof/>
            <w:webHidden/>
          </w:rPr>
          <w:t>192</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96" w:history="1">
        <w:r w:rsidR="0074752B" w:rsidRPr="008D0999">
          <w:rPr>
            <w:rStyle w:val="Hyperlink"/>
            <w:noProof/>
          </w:rPr>
          <w:t>Table 57: ZEL – VA-Specific Patient Eligibility Segment</w:t>
        </w:r>
        <w:r w:rsidR="0074752B">
          <w:rPr>
            <w:noProof/>
            <w:webHidden/>
          </w:rPr>
          <w:tab/>
        </w:r>
        <w:r w:rsidR="0074752B">
          <w:rPr>
            <w:noProof/>
            <w:webHidden/>
          </w:rPr>
          <w:fldChar w:fldCharType="begin"/>
        </w:r>
        <w:r w:rsidR="0074752B">
          <w:rPr>
            <w:noProof/>
            <w:webHidden/>
          </w:rPr>
          <w:instrText xml:space="preserve"> PAGEREF _Toc11706896 \h </w:instrText>
        </w:r>
        <w:r w:rsidR="0074752B">
          <w:rPr>
            <w:noProof/>
            <w:webHidden/>
          </w:rPr>
        </w:r>
        <w:r w:rsidR="0074752B">
          <w:rPr>
            <w:noProof/>
            <w:webHidden/>
          </w:rPr>
          <w:fldChar w:fldCharType="separate"/>
        </w:r>
        <w:r w:rsidR="0074752B">
          <w:rPr>
            <w:noProof/>
            <w:webHidden/>
          </w:rPr>
          <w:t>194</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97" w:history="1">
        <w:r w:rsidR="0074752B" w:rsidRPr="008D0999">
          <w:rPr>
            <w:rStyle w:val="Hyperlink"/>
            <w:noProof/>
          </w:rPr>
          <w:t>Table 58: VA-Specific Income Segment</w:t>
        </w:r>
        <w:r w:rsidR="0074752B">
          <w:rPr>
            <w:noProof/>
            <w:webHidden/>
          </w:rPr>
          <w:tab/>
        </w:r>
        <w:r w:rsidR="0074752B">
          <w:rPr>
            <w:noProof/>
            <w:webHidden/>
          </w:rPr>
          <w:fldChar w:fldCharType="begin"/>
        </w:r>
        <w:r w:rsidR="0074752B">
          <w:rPr>
            <w:noProof/>
            <w:webHidden/>
          </w:rPr>
          <w:instrText xml:space="preserve"> PAGEREF _Toc11706897 \h </w:instrText>
        </w:r>
        <w:r w:rsidR="0074752B">
          <w:rPr>
            <w:noProof/>
            <w:webHidden/>
          </w:rPr>
        </w:r>
        <w:r w:rsidR="0074752B">
          <w:rPr>
            <w:noProof/>
            <w:webHidden/>
          </w:rPr>
          <w:fldChar w:fldCharType="separate"/>
        </w:r>
        <w:r w:rsidR="0074752B">
          <w:rPr>
            <w:noProof/>
            <w:webHidden/>
          </w:rPr>
          <w:t>196</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98" w:history="1">
        <w:r w:rsidR="0074752B" w:rsidRPr="008D0999">
          <w:rPr>
            <w:rStyle w:val="Hyperlink"/>
            <w:noProof/>
          </w:rPr>
          <w:t>Table 59: ZCL – VA-Specific Outpatient Classification Segment</w:t>
        </w:r>
        <w:r w:rsidR="0074752B">
          <w:rPr>
            <w:noProof/>
            <w:webHidden/>
          </w:rPr>
          <w:tab/>
        </w:r>
        <w:r w:rsidR="0074752B">
          <w:rPr>
            <w:noProof/>
            <w:webHidden/>
          </w:rPr>
          <w:fldChar w:fldCharType="begin"/>
        </w:r>
        <w:r w:rsidR="0074752B">
          <w:rPr>
            <w:noProof/>
            <w:webHidden/>
          </w:rPr>
          <w:instrText xml:space="preserve"> PAGEREF _Toc11706898 \h </w:instrText>
        </w:r>
        <w:r w:rsidR="0074752B">
          <w:rPr>
            <w:noProof/>
            <w:webHidden/>
          </w:rPr>
        </w:r>
        <w:r w:rsidR="0074752B">
          <w:rPr>
            <w:noProof/>
            <w:webHidden/>
          </w:rPr>
          <w:fldChar w:fldCharType="separate"/>
        </w:r>
        <w:r w:rsidR="0074752B">
          <w:rPr>
            <w:noProof/>
            <w:webHidden/>
          </w:rPr>
          <w:t>196</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899" w:history="1">
        <w:r w:rsidR="0074752B" w:rsidRPr="008D0999">
          <w:rPr>
            <w:rStyle w:val="Hyperlink"/>
            <w:noProof/>
          </w:rPr>
          <w:t>Table 60: ZSC – VA-Specific Stop Code Segment</w:t>
        </w:r>
        <w:r w:rsidR="0074752B">
          <w:rPr>
            <w:noProof/>
            <w:webHidden/>
          </w:rPr>
          <w:tab/>
        </w:r>
        <w:r w:rsidR="0074752B">
          <w:rPr>
            <w:noProof/>
            <w:webHidden/>
          </w:rPr>
          <w:fldChar w:fldCharType="begin"/>
        </w:r>
        <w:r w:rsidR="0074752B">
          <w:rPr>
            <w:noProof/>
            <w:webHidden/>
          </w:rPr>
          <w:instrText xml:space="preserve"> PAGEREF _Toc11706899 \h </w:instrText>
        </w:r>
        <w:r w:rsidR="0074752B">
          <w:rPr>
            <w:noProof/>
            <w:webHidden/>
          </w:rPr>
        </w:r>
        <w:r w:rsidR="0074752B">
          <w:rPr>
            <w:noProof/>
            <w:webHidden/>
          </w:rPr>
          <w:fldChar w:fldCharType="separate"/>
        </w:r>
        <w:r w:rsidR="0074752B">
          <w:rPr>
            <w:noProof/>
            <w:webHidden/>
          </w:rPr>
          <w:t>196</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900" w:history="1">
        <w:r w:rsidR="0074752B" w:rsidRPr="008D0999">
          <w:rPr>
            <w:rStyle w:val="Hyperlink"/>
            <w:noProof/>
          </w:rPr>
          <w:t>Table 61: ZSP – VA-Specific Service Period Segment</w:t>
        </w:r>
        <w:r w:rsidR="0074752B">
          <w:rPr>
            <w:noProof/>
            <w:webHidden/>
          </w:rPr>
          <w:tab/>
        </w:r>
        <w:r w:rsidR="0074752B">
          <w:rPr>
            <w:noProof/>
            <w:webHidden/>
          </w:rPr>
          <w:fldChar w:fldCharType="begin"/>
        </w:r>
        <w:r w:rsidR="0074752B">
          <w:rPr>
            <w:noProof/>
            <w:webHidden/>
          </w:rPr>
          <w:instrText xml:space="preserve"> PAGEREF _Toc11706900 \h </w:instrText>
        </w:r>
        <w:r w:rsidR="0074752B">
          <w:rPr>
            <w:noProof/>
            <w:webHidden/>
          </w:rPr>
        </w:r>
        <w:r w:rsidR="0074752B">
          <w:rPr>
            <w:noProof/>
            <w:webHidden/>
          </w:rPr>
          <w:fldChar w:fldCharType="separate"/>
        </w:r>
        <w:r w:rsidR="0074752B">
          <w:rPr>
            <w:noProof/>
            <w:webHidden/>
          </w:rPr>
          <w:t>197</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901" w:history="1">
        <w:r w:rsidR="0074752B" w:rsidRPr="008D0999">
          <w:rPr>
            <w:rStyle w:val="Hyperlink"/>
            <w:noProof/>
          </w:rPr>
          <w:t>Table 62: ZEN – VA-Specific Enrollment Segment</w:t>
        </w:r>
        <w:r w:rsidR="0074752B">
          <w:rPr>
            <w:noProof/>
            <w:webHidden/>
          </w:rPr>
          <w:tab/>
        </w:r>
        <w:r w:rsidR="0074752B">
          <w:rPr>
            <w:noProof/>
            <w:webHidden/>
          </w:rPr>
          <w:fldChar w:fldCharType="begin"/>
        </w:r>
        <w:r w:rsidR="0074752B">
          <w:rPr>
            <w:noProof/>
            <w:webHidden/>
          </w:rPr>
          <w:instrText xml:space="preserve"> PAGEREF _Toc11706901 \h </w:instrText>
        </w:r>
        <w:r w:rsidR="0074752B">
          <w:rPr>
            <w:noProof/>
            <w:webHidden/>
          </w:rPr>
        </w:r>
        <w:r w:rsidR="0074752B">
          <w:rPr>
            <w:noProof/>
            <w:webHidden/>
          </w:rPr>
          <w:fldChar w:fldCharType="separate"/>
        </w:r>
        <w:r w:rsidR="0074752B">
          <w:rPr>
            <w:noProof/>
            <w:webHidden/>
          </w:rPr>
          <w:t>197</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902" w:history="1">
        <w:r w:rsidR="0074752B" w:rsidRPr="008D0999">
          <w:rPr>
            <w:rStyle w:val="Hyperlink"/>
            <w:noProof/>
          </w:rPr>
          <w:t>Table 63: Table 0001 – Sex</w:t>
        </w:r>
        <w:r w:rsidR="0074752B">
          <w:rPr>
            <w:noProof/>
            <w:webHidden/>
          </w:rPr>
          <w:tab/>
        </w:r>
        <w:r w:rsidR="0074752B">
          <w:rPr>
            <w:noProof/>
            <w:webHidden/>
          </w:rPr>
          <w:fldChar w:fldCharType="begin"/>
        </w:r>
        <w:r w:rsidR="0074752B">
          <w:rPr>
            <w:noProof/>
            <w:webHidden/>
          </w:rPr>
          <w:instrText xml:space="preserve"> PAGEREF _Toc11706902 \h </w:instrText>
        </w:r>
        <w:r w:rsidR="0074752B">
          <w:rPr>
            <w:noProof/>
            <w:webHidden/>
          </w:rPr>
        </w:r>
        <w:r w:rsidR="0074752B">
          <w:rPr>
            <w:noProof/>
            <w:webHidden/>
          </w:rPr>
          <w:fldChar w:fldCharType="separate"/>
        </w:r>
        <w:r w:rsidR="0074752B">
          <w:rPr>
            <w:noProof/>
            <w:webHidden/>
          </w:rPr>
          <w:t>201</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903" w:history="1">
        <w:r w:rsidR="0074752B" w:rsidRPr="008D0999">
          <w:rPr>
            <w:rStyle w:val="Hyperlink"/>
            <w:noProof/>
          </w:rPr>
          <w:t>Table 64: Table 0002 – Marital Status</w:t>
        </w:r>
        <w:r w:rsidR="0074752B">
          <w:rPr>
            <w:noProof/>
            <w:webHidden/>
          </w:rPr>
          <w:tab/>
        </w:r>
        <w:r w:rsidR="0074752B">
          <w:rPr>
            <w:noProof/>
            <w:webHidden/>
          </w:rPr>
          <w:fldChar w:fldCharType="begin"/>
        </w:r>
        <w:r w:rsidR="0074752B">
          <w:rPr>
            <w:noProof/>
            <w:webHidden/>
          </w:rPr>
          <w:instrText xml:space="preserve"> PAGEREF _Toc11706903 \h </w:instrText>
        </w:r>
        <w:r w:rsidR="0074752B">
          <w:rPr>
            <w:noProof/>
            <w:webHidden/>
          </w:rPr>
        </w:r>
        <w:r w:rsidR="0074752B">
          <w:rPr>
            <w:noProof/>
            <w:webHidden/>
          </w:rPr>
          <w:fldChar w:fldCharType="separate"/>
        </w:r>
        <w:r w:rsidR="0074752B">
          <w:rPr>
            <w:noProof/>
            <w:webHidden/>
          </w:rPr>
          <w:t>201</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904" w:history="1">
        <w:r w:rsidR="0074752B" w:rsidRPr="008D0999">
          <w:rPr>
            <w:rStyle w:val="Hyperlink"/>
            <w:noProof/>
          </w:rPr>
          <w:t>Table 65: Table 0003 – Event Type Code</w:t>
        </w:r>
        <w:r w:rsidR="0074752B">
          <w:rPr>
            <w:noProof/>
            <w:webHidden/>
          </w:rPr>
          <w:tab/>
        </w:r>
        <w:r w:rsidR="0074752B">
          <w:rPr>
            <w:noProof/>
            <w:webHidden/>
          </w:rPr>
          <w:fldChar w:fldCharType="begin"/>
        </w:r>
        <w:r w:rsidR="0074752B">
          <w:rPr>
            <w:noProof/>
            <w:webHidden/>
          </w:rPr>
          <w:instrText xml:space="preserve"> PAGEREF _Toc11706904 \h </w:instrText>
        </w:r>
        <w:r w:rsidR="0074752B">
          <w:rPr>
            <w:noProof/>
            <w:webHidden/>
          </w:rPr>
        </w:r>
        <w:r w:rsidR="0074752B">
          <w:rPr>
            <w:noProof/>
            <w:webHidden/>
          </w:rPr>
          <w:fldChar w:fldCharType="separate"/>
        </w:r>
        <w:r w:rsidR="0074752B">
          <w:rPr>
            <w:noProof/>
            <w:webHidden/>
          </w:rPr>
          <w:t>201</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905" w:history="1">
        <w:r w:rsidR="0074752B" w:rsidRPr="008D0999">
          <w:rPr>
            <w:rStyle w:val="Hyperlink"/>
            <w:noProof/>
          </w:rPr>
          <w:t>Table 66: Table 0008 – Acknowledgment Code</w:t>
        </w:r>
        <w:r w:rsidR="0074752B">
          <w:rPr>
            <w:noProof/>
            <w:webHidden/>
          </w:rPr>
          <w:tab/>
        </w:r>
        <w:r w:rsidR="0074752B">
          <w:rPr>
            <w:noProof/>
            <w:webHidden/>
          </w:rPr>
          <w:fldChar w:fldCharType="begin"/>
        </w:r>
        <w:r w:rsidR="0074752B">
          <w:rPr>
            <w:noProof/>
            <w:webHidden/>
          </w:rPr>
          <w:instrText xml:space="preserve"> PAGEREF _Toc11706905 \h </w:instrText>
        </w:r>
        <w:r w:rsidR="0074752B">
          <w:rPr>
            <w:noProof/>
            <w:webHidden/>
          </w:rPr>
        </w:r>
        <w:r w:rsidR="0074752B">
          <w:rPr>
            <w:noProof/>
            <w:webHidden/>
          </w:rPr>
          <w:fldChar w:fldCharType="separate"/>
        </w:r>
        <w:r w:rsidR="0074752B">
          <w:rPr>
            <w:noProof/>
            <w:webHidden/>
          </w:rPr>
          <w:t>202</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906" w:history="1">
        <w:r w:rsidR="0074752B" w:rsidRPr="008D0999">
          <w:rPr>
            <w:rStyle w:val="Hyperlink"/>
            <w:noProof/>
          </w:rPr>
          <w:t>Table 67: Table VA10 – Means Test Indicator</w:t>
        </w:r>
        <w:r w:rsidR="0074752B">
          <w:rPr>
            <w:noProof/>
            <w:webHidden/>
          </w:rPr>
          <w:tab/>
        </w:r>
        <w:r w:rsidR="0074752B">
          <w:rPr>
            <w:noProof/>
            <w:webHidden/>
          </w:rPr>
          <w:fldChar w:fldCharType="begin"/>
        </w:r>
        <w:r w:rsidR="0074752B">
          <w:rPr>
            <w:noProof/>
            <w:webHidden/>
          </w:rPr>
          <w:instrText xml:space="preserve"> PAGEREF _Toc11706906 \h </w:instrText>
        </w:r>
        <w:r w:rsidR="0074752B">
          <w:rPr>
            <w:noProof/>
            <w:webHidden/>
          </w:rPr>
        </w:r>
        <w:r w:rsidR="0074752B">
          <w:rPr>
            <w:noProof/>
            <w:webHidden/>
          </w:rPr>
          <w:fldChar w:fldCharType="separate"/>
        </w:r>
        <w:r w:rsidR="0074752B">
          <w:rPr>
            <w:noProof/>
            <w:webHidden/>
          </w:rPr>
          <w:t>214</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907" w:history="1">
        <w:r w:rsidR="0074752B" w:rsidRPr="008D0999">
          <w:rPr>
            <w:rStyle w:val="Hyperlink"/>
            <w:noProof/>
          </w:rPr>
          <w:t>Table 68: MSH – Message Header Segment</w:t>
        </w:r>
        <w:r w:rsidR="0074752B">
          <w:rPr>
            <w:noProof/>
            <w:webHidden/>
          </w:rPr>
          <w:tab/>
        </w:r>
        <w:r w:rsidR="0074752B">
          <w:rPr>
            <w:noProof/>
            <w:webHidden/>
          </w:rPr>
          <w:fldChar w:fldCharType="begin"/>
        </w:r>
        <w:r w:rsidR="0074752B">
          <w:rPr>
            <w:noProof/>
            <w:webHidden/>
          </w:rPr>
          <w:instrText xml:space="preserve"> PAGEREF _Toc11706907 \h </w:instrText>
        </w:r>
        <w:r w:rsidR="0074752B">
          <w:rPr>
            <w:noProof/>
            <w:webHidden/>
          </w:rPr>
        </w:r>
        <w:r w:rsidR="0074752B">
          <w:rPr>
            <w:noProof/>
            <w:webHidden/>
          </w:rPr>
          <w:fldChar w:fldCharType="separate"/>
        </w:r>
        <w:r w:rsidR="0074752B">
          <w:rPr>
            <w:noProof/>
            <w:webHidden/>
          </w:rPr>
          <w:t>227</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908" w:history="1">
        <w:r w:rsidR="0074752B" w:rsidRPr="008D0999">
          <w:rPr>
            <w:rStyle w:val="Hyperlink"/>
            <w:noProof/>
          </w:rPr>
          <w:t>Table 69: MSA – Message Acknowledgement Segment</w:t>
        </w:r>
        <w:r w:rsidR="0074752B">
          <w:rPr>
            <w:noProof/>
            <w:webHidden/>
          </w:rPr>
          <w:tab/>
        </w:r>
        <w:r w:rsidR="0074752B">
          <w:rPr>
            <w:noProof/>
            <w:webHidden/>
          </w:rPr>
          <w:fldChar w:fldCharType="begin"/>
        </w:r>
        <w:r w:rsidR="0074752B">
          <w:rPr>
            <w:noProof/>
            <w:webHidden/>
          </w:rPr>
          <w:instrText xml:space="preserve"> PAGEREF _Toc11706908 \h </w:instrText>
        </w:r>
        <w:r w:rsidR="0074752B">
          <w:rPr>
            <w:noProof/>
            <w:webHidden/>
          </w:rPr>
        </w:r>
        <w:r w:rsidR="0074752B">
          <w:rPr>
            <w:noProof/>
            <w:webHidden/>
          </w:rPr>
          <w:fldChar w:fldCharType="separate"/>
        </w:r>
        <w:r w:rsidR="0074752B">
          <w:rPr>
            <w:noProof/>
            <w:webHidden/>
          </w:rPr>
          <w:t>228</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909" w:history="1">
        <w:r w:rsidR="0074752B" w:rsidRPr="008D0999">
          <w:rPr>
            <w:rStyle w:val="Hyperlink"/>
            <w:noProof/>
          </w:rPr>
          <w:t>Table 70: PID – Patient Idenfification Segment</w:t>
        </w:r>
        <w:r w:rsidR="0074752B">
          <w:rPr>
            <w:noProof/>
            <w:webHidden/>
          </w:rPr>
          <w:tab/>
        </w:r>
        <w:r w:rsidR="0074752B">
          <w:rPr>
            <w:noProof/>
            <w:webHidden/>
          </w:rPr>
          <w:fldChar w:fldCharType="begin"/>
        </w:r>
        <w:r w:rsidR="0074752B">
          <w:rPr>
            <w:noProof/>
            <w:webHidden/>
          </w:rPr>
          <w:instrText xml:space="preserve"> PAGEREF _Toc11706909 \h </w:instrText>
        </w:r>
        <w:r w:rsidR="0074752B">
          <w:rPr>
            <w:noProof/>
            <w:webHidden/>
          </w:rPr>
        </w:r>
        <w:r w:rsidR="0074752B">
          <w:rPr>
            <w:noProof/>
            <w:webHidden/>
          </w:rPr>
          <w:fldChar w:fldCharType="separate"/>
        </w:r>
        <w:r w:rsidR="0074752B">
          <w:rPr>
            <w:noProof/>
            <w:webHidden/>
          </w:rPr>
          <w:t>230</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910" w:history="1">
        <w:r w:rsidR="0074752B" w:rsidRPr="008D0999">
          <w:rPr>
            <w:rStyle w:val="Hyperlink"/>
            <w:noProof/>
          </w:rPr>
          <w:t>Table 71: ORC – Common Order Segment</w:t>
        </w:r>
        <w:r w:rsidR="0074752B">
          <w:rPr>
            <w:noProof/>
            <w:webHidden/>
          </w:rPr>
          <w:tab/>
        </w:r>
        <w:r w:rsidR="0074752B">
          <w:rPr>
            <w:noProof/>
            <w:webHidden/>
          </w:rPr>
          <w:fldChar w:fldCharType="begin"/>
        </w:r>
        <w:r w:rsidR="0074752B">
          <w:rPr>
            <w:noProof/>
            <w:webHidden/>
          </w:rPr>
          <w:instrText xml:space="preserve"> PAGEREF _Toc11706910 \h </w:instrText>
        </w:r>
        <w:r w:rsidR="0074752B">
          <w:rPr>
            <w:noProof/>
            <w:webHidden/>
          </w:rPr>
        </w:r>
        <w:r w:rsidR="0074752B">
          <w:rPr>
            <w:noProof/>
            <w:webHidden/>
          </w:rPr>
          <w:fldChar w:fldCharType="separate"/>
        </w:r>
        <w:r w:rsidR="0074752B">
          <w:rPr>
            <w:noProof/>
            <w:webHidden/>
          </w:rPr>
          <w:t>232</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911" w:history="1">
        <w:r w:rsidR="0074752B" w:rsidRPr="008D0999">
          <w:rPr>
            <w:rStyle w:val="Hyperlink"/>
            <w:noProof/>
          </w:rPr>
          <w:t>Table 72: RQD – Requisition Detail Segment</w:t>
        </w:r>
        <w:r w:rsidR="0074752B">
          <w:rPr>
            <w:noProof/>
            <w:webHidden/>
          </w:rPr>
          <w:tab/>
        </w:r>
        <w:r w:rsidR="0074752B">
          <w:rPr>
            <w:noProof/>
            <w:webHidden/>
          </w:rPr>
          <w:fldChar w:fldCharType="begin"/>
        </w:r>
        <w:r w:rsidR="0074752B">
          <w:rPr>
            <w:noProof/>
            <w:webHidden/>
          </w:rPr>
          <w:instrText xml:space="preserve"> PAGEREF _Toc11706911 \h </w:instrText>
        </w:r>
        <w:r w:rsidR="0074752B">
          <w:rPr>
            <w:noProof/>
            <w:webHidden/>
          </w:rPr>
        </w:r>
        <w:r w:rsidR="0074752B">
          <w:rPr>
            <w:noProof/>
            <w:webHidden/>
          </w:rPr>
          <w:fldChar w:fldCharType="separate"/>
        </w:r>
        <w:r w:rsidR="0074752B">
          <w:rPr>
            <w:noProof/>
            <w:webHidden/>
          </w:rPr>
          <w:t>233</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912" w:history="1">
        <w:r w:rsidR="0074752B" w:rsidRPr="008D0999">
          <w:rPr>
            <w:rStyle w:val="Hyperlink"/>
            <w:noProof/>
          </w:rPr>
          <w:t>Table 73: NTE – Notes and Comments</w:t>
        </w:r>
        <w:r w:rsidR="0074752B">
          <w:rPr>
            <w:noProof/>
            <w:webHidden/>
          </w:rPr>
          <w:tab/>
        </w:r>
        <w:r w:rsidR="0074752B">
          <w:rPr>
            <w:noProof/>
            <w:webHidden/>
          </w:rPr>
          <w:fldChar w:fldCharType="begin"/>
        </w:r>
        <w:r w:rsidR="0074752B">
          <w:rPr>
            <w:noProof/>
            <w:webHidden/>
          </w:rPr>
          <w:instrText xml:space="preserve"> PAGEREF _Toc11706912 \h </w:instrText>
        </w:r>
        <w:r w:rsidR="0074752B">
          <w:rPr>
            <w:noProof/>
            <w:webHidden/>
          </w:rPr>
        </w:r>
        <w:r w:rsidR="0074752B">
          <w:rPr>
            <w:noProof/>
            <w:webHidden/>
          </w:rPr>
          <w:fldChar w:fldCharType="separate"/>
        </w:r>
        <w:r w:rsidR="0074752B">
          <w:rPr>
            <w:noProof/>
            <w:webHidden/>
          </w:rPr>
          <w:t>234</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913" w:history="1">
        <w:r w:rsidR="0074752B" w:rsidRPr="008D0999">
          <w:rPr>
            <w:rStyle w:val="Hyperlink"/>
            <w:noProof/>
          </w:rPr>
          <w:t>Table 74: MSH – Message Header Segment</w:t>
        </w:r>
        <w:r w:rsidR="0074752B">
          <w:rPr>
            <w:noProof/>
            <w:webHidden/>
          </w:rPr>
          <w:tab/>
        </w:r>
        <w:r w:rsidR="0074752B">
          <w:rPr>
            <w:noProof/>
            <w:webHidden/>
          </w:rPr>
          <w:fldChar w:fldCharType="begin"/>
        </w:r>
        <w:r w:rsidR="0074752B">
          <w:rPr>
            <w:noProof/>
            <w:webHidden/>
          </w:rPr>
          <w:instrText xml:space="preserve"> PAGEREF _Toc11706913 \h </w:instrText>
        </w:r>
        <w:r w:rsidR="0074752B">
          <w:rPr>
            <w:noProof/>
            <w:webHidden/>
          </w:rPr>
        </w:r>
        <w:r w:rsidR="0074752B">
          <w:rPr>
            <w:noProof/>
            <w:webHidden/>
          </w:rPr>
          <w:fldChar w:fldCharType="separate"/>
        </w:r>
        <w:r w:rsidR="0074752B">
          <w:rPr>
            <w:noProof/>
            <w:webHidden/>
          </w:rPr>
          <w:t>244</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914" w:history="1">
        <w:r w:rsidR="0074752B" w:rsidRPr="008D0999">
          <w:rPr>
            <w:rStyle w:val="Hyperlink"/>
            <w:noProof/>
          </w:rPr>
          <w:t>Table 75: EVN – Event Type Segment</w:t>
        </w:r>
        <w:r w:rsidR="0074752B">
          <w:rPr>
            <w:noProof/>
            <w:webHidden/>
          </w:rPr>
          <w:tab/>
        </w:r>
        <w:r w:rsidR="0074752B">
          <w:rPr>
            <w:noProof/>
            <w:webHidden/>
          </w:rPr>
          <w:fldChar w:fldCharType="begin"/>
        </w:r>
        <w:r w:rsidR="0074752B">
          <w:rPr>
            <w:noProof/>
            <w:webHidden/>
          </w:rPr>
          <w:instrText xml:space="preserve"> PAGEREF _Toc11706914 \h </w:instrText>
        </w:r>
        <w:r w:rsidR="0074752B">
          <w:rPr>
            <w:noProof/>
            <w:webHidden/>
          </w:rPr>
        </w:r>
        <w:r w:rsidR="0074752B">
          <w:rPr>
            <w:noProof/>
            <w:webHidden/>
          </w:rPr>
          <w:fldChar w:fldCharType="separate"/>
        </w:r>
        <w:r w:rsidR="0074752B">
          <w:rPr>
            <w:noProof/>
            <w:webHidden/>
          </w:rPr>
          <w:t>245</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915" w:history="1">
        <w:r w:rsidR="0074752B" w:rsidRPr="008D0999">
          <w:rPr>
            <w:rStyle w:val="Hyperlink"/>
            <w:noProof/>
          </w:rPr>
          <w:t>Table 76: PID – Patient Identification Segment</w:t>
        </w:r>
        <w:r w:rsidR="0074752B">
          <w:rPr>
            <w:noProof/>
            <w:webHidden/>
          </w:rPr>
          <w:tab/>
        </w:r>
        <w:r w:rsidR="0074752B">
          <w:rPr>
            <w:noProof/>
            <w:webHidden/>
          </w:rPr>
          <w:fldChar w:fldCharType="begin"/>
        </w:r>
        <w:r w:rsidR="0074752B">
          <w:rPr>
            <w:noProof/>
            <w:webHidden/>
          </w:rPr>
          <w:instrText xml:space="preserve"> PAGEREF _Toc11706915 \h </w:instrText>
        </w:r>
        <w:r w:rsidR="0074752B">
          <w:rPr>
            <w:noProof/>
            <w:webHidden/>
          </w:rPr>
        </w:r>
        <w:r w:rsidR="0074752B">
          <w:rPr>
            <w:noProof/>
            <w:webHidden/>
          </w:rPr>
          <w:fldChar w:fldCharType="separate"/>
        </w:r>
        <w:r w:rsidR="0074752B">
          <w:rPr>
            <w:noProof/>
            <w:webHidden/>
          </w:rPr>
          <w:t>248</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916" w:history="1">
        <w:r w:rsidR="0074752B" w:rsidRPr="008D0999">
          <w:rPr>
            <w:rStyle w:val="Hyperlink"/>
            <w:noProof/>
          </w:rPr>
          <w:t>Table 77: PDI – Patient Additional Demographic Segment</w:t>
        </w:r>
        <w:r w:rsidR="0074752B">
          <w:rPr>
            <w:noProof/>
            <w:webHidden/>
          </w:rPr>
          <w:tab/>
        </w:r>
        <w:r w:rsidR="0074752B">
          <w:rPr>
            <w:noProof/>
            <w:webHidden/>
          </w:rPr>
          <w:fldChar w:fldCharType="begin"/>
        </w:r>
        <w:r w:rsidR="0074752B">
          <w:rPr>
            <w:noProof/>
            <w:webHidden/>
          </w:rPr>
          <w:instrText xml:space="preserve"> PAGEREF _Toc11706916 \h </w:instrText>
        </w:r>
        <w:r w:rsidR="0074752B">
          <w:rPr>
            <w:noProof/>
            <w:webHidden/>
          </w:rPr>
        </w:r>
        <w:r w:rsidR="0074752B">
          <w:rPr>
            <w:noProof/>
            <w:webHidden/>
          </w:rPr>
          <w:fldChar w:fldCharType="separate"/>
        </w:r>
        <w:r w:rsidR="0074752B">
          <w:rPr>
            <w:noProof/>
            <w:webHidden/>
          </w:rPr>
          <w:t>249</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917" w:history="1">
        <w:r w:rsidR="0074752B" w:rsidRPr="008D0999">
          <w:rPr>
            <w:rStyle w:val="Hyperlink"/>
            <w:noProof/>
          </w:rPr>
          <w:t>Table 78: PVI  Patient Visit Segment</w:t>
        </w:r>
        <w:r w:rsidR="0074752B">
          <w:rPr>
            <w:noProof/>
            <w:webHidden/>
          </w:rPr>
          <w:tab/>
        </w:r>
        <w:r w:rsidR="0074752B">
          <w:rPr>
            <w:noProof/>
            <w:webHidden/>
          </w:rPr>
          <w:fldChar w:fldCharType="begin"/>
        </w:r>
        <w:r w:rsidR="0074752B">
          <w:rPr>
            <w:noProof/>
            <w:webHidden/>
          </w:rPr>
          <w:instrText xml:space="preserve"> PAGEREF _Toc11706917 \h </w:instrText>
        </w:r>
        <w:r w:rsidR="0074752B">
          <w:rPr>
            <w:noProof/>
            <w:webHidden/>
          </w:rPr>
        </w:r>
        <w:r w:rsidR="0074752B">
          <w:rPr>
            <w:noProof/>
            <w:webHidden/>
          </w:rPr>
          <w:fldChar w:fldCharType="separate"/>
        </w:r>
        <w:r w:rsidR="0074752B">
          <w:rPr>
            <w:noProof/>
            <w:webHidden/>
          </w:rPr>
          <w:t>251</w:t>
        </w:r>
        <w:r w:rsidR="0074752B">
          <w:rPr>
            <w:noProof/>
            <w:webHidden/>
          </w:rPr>
          <w:fldChar w:fldCharType="end"/>
        </w:r>
      </w:hyperlink>
    </w:p>
    <w:p w:rsidR="0074752B" w:rsidRDefault="00C70849">
      <w:pPr>
        <w:pStyle w:val="TableofFigures"/>
        <w:tabs>
          <w:tab w:val="right" w:leader="dot" w:pos="9350"/>
        </w:tabs>
        <w:rPr>
          <w:rFonts w:asciiTheme="minorHAnsi" w:eastAsiaTheme="minorEastAsia" w:hAnsiTheme="minorHAnsi" w:cstheme="minorBidi"/>
          <w:noProof/>
          <w:color w:val="auto"/>
          <w:sz w:val="22"/>
          <w:szCs w:val="22"/>
          <w:lang w:eastAsia="en-US"/>
        </w:rPr>
      </w:pPr>
      <w:hyperlink w:anchor="_Toc11706918" w:history="1">
        <w:r w:rsidR="0074752B" w:rsidRPr="008D0999">
          <w:rPr>
            <w:rStyle w:val="Hyperlink"/>
            <w:noProof/>
          </w:rPr>
          <w:t>Table 79: MSA – Message Acknowledgement Segment</w:t>
        </w:r>
        <w:r w:rsidR="0074752B">
          <w:rPr>
            <w:noProof/>
            <w:webHidden/>
          </w:rPr>
          <w:tab/>
        </w:r>
        <w:r w:rsidR="0074752B">
          <w:rPr>
            <w:noProof/>
            <w:webHidden/>
          </w:rPr>
          <w:fldChar w:fldCharType="begin"/>
        </w:r>
        <w:r w:rsidR="0074752B">
          <w:rPr>
            <w:noProof/>
            <w:webHidden/>
          </w:rPr>
          <w:instrText xml:space="preserve"> PAGEREF _Toc11706918 \h </w:instrText>
        </w:r>
        <w:r w:rsidR="0074752B">
          <w:rPr>
            <w:noProof/>
            <w:webHidden/>
          </w:rPr>
        </w:r>
        <w:r w:rsidR="0074752B">
          <w:rPr>
            <w:noProof/>
            <w:webHidden/>
          </w:rPr>
          <w:fldChar w:fldCharType="separate"/>
        </w:r>
        <w:r w:rsidR="0074752B">
          <w:rPr>
            <w:noProof/>
            <w:webHidden/>
          </w:rPr>
          <w:t>254</w:t>
        </w:r>
        <w:r w:rsidR="0074752B">
          <w:rPr>
            <w:noProof/>
            <w:webHidden/>
          </w:rPr>
          <w:fldChar w:fldCharType="end"/>
        </w:r>
      </w:hyperlink>
    </w:p>
    <w:p w:rsidR="002C5F03" w:rsidRPr="009A6C54" w:rsidRDefault="003F0407" w:rsidP="002C5F03">
      <w:pPr>
        <w:pStyle w:val="BodyText"/>
        <w:rPr>
          <w:b/>
        </w:rPr>
      </w:pPr>
      <w:r w:rsidRPr="009A6C54">
        <w:rPr>
          <w:b/>
        </w:rPr>
        <w:fldChar w:fldCharType="end"/>
      </w:r>
    </w:p>
    <w:p w:rsidR="00F97544" w:rsidRPr="009A6C54" w:rsidRDefault="002C5F03" w:rsidP="002C5F03">
      <w:pPr>
        <w:pStyle w:val="BodyText"/>
        <w:rPr>
          <w:b/>
          <w:lang w:val="en-US"/>
        </w:rPr>
      </w:pPr>
      <w:r w:rsidRPr="009A6C54">
        <w:rPr>
          <w:b/>
        </w:rPr>
        <w:br w:type="page"/>
      </w:r>
    </w:p>
    <w:p w:rsidR="00B67399" w:rsidRPr="009A6C54" w:rsidRDefault="005B00E7" w:rsidP="00A66471">
      <w:pPr>
        <w:pStyle w:val="AltHeading1"/>
      </w:pPr>
      <w:bookmarkStart w:id="2" w:name="_Toc11706563"/>
      <w:r w:rsidRPr="009A6C54">
        <w:t>Orientation</w:t>
      </w:r>
      <w:bookmarkEnd w:id="2"/>
    </w:p>
    <w:p w:rsidR="008408CD" w:rsidRPr="009A6C54" w:rsidRDefault="008408CD" w:rsidP="00286C20">
      <w:pPr>
        <w:pStyle w:val="AltHeading2"/>
        <w:spacing w:before="0"/>
        <w:rPr>
          <w:i w:val="0"/>
        </w:rPr>
      </w:pPr>
      <w:r w:rsidRPr="009A6C54">
        <w:rPr>
          <w:i w:val="0"/>
        </w:rPr>
        <w:t>On-line Help System</w:t>
      </w:r>
    </w:p>
    <w:p w:rsidR="008408CD" w:rsidRPr="009A6C54" w:rsidRDefault="008408CD" w:rsidP="00286C20">
      <w:pPr>
        <w:pStyle w:val="BodyText"/>
        <w:spacing w:before="0"/>
      </w:pPr>
      <w:r w:rsidRPr="009A6C54">
        <w:t>When the format of a response is specific, there usually is a HELP message provided for that prompt.  HELP messages provide lists of acceptable responses or format requirements which provide instruction on how to respond.</w:t>
      </w:r>
    </w:p>
    <w:p w:rsidR="008408CD" w:rsidRPr="009A6C54" w:rsidRDefault="008408CD" w:rsidP="006E5860">
      <w:pPr>
        <w:pStyle w:val="BodyText"/>
        <w:rPr>
          <w:lang w:val="en-US"/>
        </w:rPr>
      </w:pPr>
      <w:r w:rsidRPr="009A6C54">
        <w:t xml:space="preserve">A HELP message can be requested by typing a "?" or "??".  The HELP message will appear under the prompt, then the prompt will be repeated.  For example, </w:t>
      </w:r>
      <w:r w:rsidR="00583C6F" w:rsidRPr="009A6C54">
        <w:t xml:space="preserve"> at the following</w:t>
      </w:r>
      <w:r w:rsidRPr="009A6C54">
        <w:t xml:space="preserve"> prompt</w:t>
      </w:r>
    </w:p>
    <w:p w:rsidR="008408CD" w:rsidRPr="009A6C54" w:rsidRDefault="008408CD" w:rsidP="00AD745C">
      <w:pPr>
        <w:pStyle w:val="capture"/>
        <w:rPr>
          <w:rStyle w:val="Code"/>
        </w:rPr>
      </w:pPr>
      <w:r w:rsidRPr="009A6C54">
        <w:rPr>
          <w:rStyle w:val="Code"/>
        </w:rPr>
        <w:t>Sort by TREATING SPECIALTY:</w:t>
      </w:r>
    </w:p>
    <w:p w:rsidR="008408CD" w:rsidRPr="009A6C54" w:rsidRDefault="008408CD" w:rsidP="00AD745C">
      <w:pPr>
        <w:pStyle w:val="capture"/>
        <w:rPr>
          <w:rStyle w:val="Code"/>
        </w:rPr>
      </w:pPr>
      <w:r w:rsidRPr="009A6C54">
        <w:rPr>
          <w:rStyle w:val="Code"/>
        </w:rPr>
        <w:t>enter "?" and the HELP message would appear.</w:t>
      </w:r>
    </w:p>
    <w:p w:rsidR="008408CD" w:rsidRPr="009A6C54" w:rsidRDefault="008408CD" w:rsidP="00AD745C">
      <w:pPr>
        <w:pStyle w:val="capture"/>
        <w:rPr>
          <w:rStyle w:val="Code"/>
        </w:rPr>
      </w:pPr>
      <w:r w:rsidRPr="009A6C54">
        <w:rPr>
          <w:rStyle w:val="Code"/>
        </w:rPr>
        <w:t>Sort by TREATING SPECIALTY</w:t>
      </w:r>
      <w:r w:rsidR="0030403B" w:rsidRPr="009A6C54">
        <w:rPr>
          <w:rStyle w:val="Code"/>
        </w:rPr>
        <w:t>?</w:t>
      </w:r>
    </w:p>
    <w:p w:rsidR="008408CD" w:rsidRPr="009A6C54" w:rsidRDefault="008408CD" w:rsidP="00AD745C">
      <w:pPr>
        <w:pStyle w:val="capture"/>
        <w:rPr>
          <w:rStyle w:val="Code"/>
        </w:rPr>
      </w:pPr>
      <w:r w:rsidRPr="009A6C54">
        <w:rPr>
          <w:rStyle w:val="Code"/>
        </w:rPr>
        <w:t>CHOOSE FROM:</w:t>
      </w:r>
    </w:p>
    <w:p w:rsidR="008408CD" w:rsidRPr="009A6C54" w:rsidRDefault="008408CD" w:rsidP="00AD745C">
      <w:pPr>
        <w:pStyle w:val="capture"/>
        <w:rPr>
          <w:rStyle w:val="Code"/>
        </w:rPr>
      </w:pPr>
      <w:r w:rsidRPr="009A6C54">
        <w:rPr>
          <w:rStyle w:val="Code"/>
        </w:rPr>
        <w:t>SURGERY</w:t>
      </w:r>
    </w:p>
    <w:p w:rsidR="008408CD" w:rsidRPr="009A6C54" w:rsidRDefault="008408CD" w:rsidP="00AD745C">
      <w:pPr>
        <w:pStyle w:val="capture"/>
        <w:rPr>
          <w:rStyle w:val="Code"/>
        </w:rPr>
      </w:pPr>
      <w:r w:rsidRPr="009A6C54">
        <w:rPr>
          <w:rStyle w:val="Code"/>
        </w:rPr>
        <w:t>CARDIOLOGY</w:t>
      </w:r>
    </w:p>
    <w:p w:rsidR="008408CD" w:rsidRPr="009A6C54" w:rsidRDefault="008408CD" w:rsidP="00AD745C">
      <w:pPr>
        <w:pStyle w:val="capture"/>
        <w:rPr>
          <w:rStyle w:val="Code"/>
        </w:rPr>
      </w:pPr>
      <w:r w:rsidRPr="009A6C54">
        <w:rPr>
          <w:rStyle w:val="Code"/>
        </w:rPr>
        <w:t>12  PSYCHIATRY</w:t>
      </w:r>
    </w:p>
    <w:p w:rsidR="008408CD" w:rsidRPr="009A6C54" w:rsidRDefault="008408CD" w:rsidP="00AD745C">
      <w:pPr>
        <w:pStyle w:val="capture"/>
        <w:rPr>
          <w:rStyle w:val="Code"/>
        </w:rPr>
      </w:pPr>
      <w:r w:rsidRPr="009A6C54">
        <w:rPr>
          <w:rStyle w:val="Code"/>
        </w:rPr>
        <w:t>Sort by TREATING SPECIALTY:</w:t>
      </w:r>
    </w:p>
    <w:p w:rsidR="00286C20" w:rsidRPr="009A6C54" w:rsidRDefault="00286C20" w:rsidP="00286C20">
      <w:pPr>
        <w:pStyle w:val="BodyText"/>
        <w:spacing w:before="0" w:after="0"/>
        <w:rPr>
          <w:lang w:val="en-US"/>
        </w:rPr>
      </w:pPr>
    </w:p>
    <w:p w:rsidR="008408CD" w:rsidRPr="009A6C54" w:rsidRDefault="008408CD" w:rsidP="00286C20">
      <w:pPr>
        <w:pStyle w:val="BodyText"/>
        <w:spacing w:before="0" w:after="0"/>
      </w:pPr>
      <w:r w:rsidRPr="009A6C54">
        <w:t xml:space="preserve">For some prompts, the system will list the possible answers from which </w:t>
      </w:r>
      <w:r w:rsidR="00583C6F" w:rsidRPr="009A6C54">
        <w:rPr>
          <w:lang w:val="en-US"/>
        </w:rPr>
        <w:t>to</w:t>
      </w:r>
      <w:r w:rsidRPr="009A6C54">
        <w:t xml:space="preserve"> choose.  Any time choices appear with numbers, the system will usually accept the number or the name.</w:t>
      </w:r>
    </w:p>
    <w:p w:rsidR="008408CD" w:rsidRPr="009A6C54" w:rsidRDefault="008408CD" w:rsidP="00286C20">
      <w:pPr>
        <w:pStyle w:val="BodyText"/>
        <w:spacing w:after="0"/>
        <w:rPr>
          <w:lang w:val="en-US"/>
        </w:rPr>
      </w:pPr>
      <w:r w:rsidRPr="009A6C54">
        <w:t xml:space="preserve">A HELP message may not be available for every prompt.  If a "?" or "??" </w:t>
      </w:r>
      <w:r w:rsidR="00583C6F" w:rsidRPr="009A6C54">
        <w:rPr>
          <w:lang w:val="en-US"/>
        </w:rPr>
        <w:t xml:space="preserve">is entered </w:t>
      </w:r>
      <w:r w:rsidRPr="009A6C54">
        <w:t>at a prompt that does not have a HELP message, the system will repeat the prompt.</w:t>
      </w:r>
    </w:p>
    <w:p w:rsidR="00286C20" w:rsidRPr="009A6C54" w:rsidRDefault="00286C20" w:rsidP="00286C20">
      <w:pPr>
        <w:pStyle w:val="BodyText"/>
        <w:spacing w:before="0" w:after="0"/>
        <w:rPr>
          <w:lang w:val="en-US"/>
        </w:rPr>
      </w:pPr>
    </w:p>
    <w:p w:rsidR="00551030" w:rsidRPr="009A6C54" w:rsidRDefault="00551030" w:rsidP="00286C20">
      <w:pPr>
        <w:pStyle w:val="AltHeading2"/>
        <w:spacing w:before="0" w:after="0"/>
        <w:rPr>
          <w:i w:val="0"/>
        </w:rPr>
      </w:pPr>
      <w:r w:rsidRPr="009A6C54">
        <w:rPr>
          <w:i w:val="0"/>
        </w:rPr>
        <w:t>Acronyms</w:t>
      </w:r>
    </w:p>
    <w:p w:rsidR="00564892" w:rsidRPr="009A6C54" w:rsidRDefault="00541D5C" w:rsidP="00286C20">
      <w:pPr>
        <w:pStyle w:val="BodyText"/>
        <w:spacing w:before="0"/>
        <w:rPr>
          <w:rStyle w:val="Hyperlink"/>
          <w:lang w:val="en-US"/>
        </w:rPr>
      </w:pPr>
      <w:r w:rsidRPr="009A6C54">
        <w:rPr>
          <w:bCs/>
        </w:rPr>
        <w:t>National Acronym Directory</w:t>
      </w:r>
      <w:r w:rsidRPr="009A6C54">
        <w:rPr>
          <w:b/>
          <w:bCs/>
        </w:rPr>
        <w:t xml:space="preserve">: </w:t>
      </w:r>
      <w:hyperlink r:id="rId16" w:history="1">
        <w:r w:rsidRPr="009A6C54">
          <w:rPr>
            <w:rStyle w:val="Hyperlink"/>
          </w:rPr>
          <w:t>http://vaww1.va.gov/Acronyms/</w:t>
        </w:r>
      </w:hyperlink>
    </w:p>
    <w:p w:rsidR="00551030" w:rsidRPr="009A6C54" w:rsidRDefault="00551030" w:rsidP="008B7950">
      <w:pPr>
        <w:pStyle w:val="AltHeading2"/>
        <w:spacing w:before="0"/>
        <w:rPr>
          <w:i w:val="0"/>
        </w:rPr>
      </w:pPr>
      <w:r w:rsidRPr="009A6C54">
        <w:rPr>
          <w:i w:val="0"/>
        </w:rPr>
        <w:t>Reference Materials</w:t>
      </w:r>
    </w:p>
    <w:p w:rsidR="001F7324" w:rsidRPr="009A6C54" w:rsidRDefault="00863F9F" w:rsidP="008B7950">
      <w:pPr>
        <w:pStyle w:val="BodyText"/>
        <w:spacing w:before="0"/>
        <w:rPr>
          <w:lang w:val="en-US"/>
        </w:rPr>
      </w:pPr>
      <w:r w:rsidRPr="009A6C54">
        <w:t xml:space="preserve">The following manuals are available from the VistA Documentation Library (VDL) </w:t>
      </w:r>
      <w:hyperlink r:id="rId17" w:history="1">
        <w:r w:rsidR="001F7324" w:rsidRPr="009A6C54">
          <w:rPr>
            <w:rStyle w:val="Hyperlink"/>
          </w:rPr>
          <w:t>http://www.va.gov/vdl</w:t>
        </w:r>
      </w:hyperlink>
      <w:r w:rsidRPr="009A6C54">
        <w:t>:</w:t>
      </w:r>
    </w:p>
    <w:p w:rsidR="001405C2" w:rsidRPr="009A6C54" w:rsidRDefault="001405C2" w:rsidP="00741C15">
      <w:pPr>
        <w:pStyle w:val="Caption"/>
      </w:pPr>
      <w:r w:rsidRPr="009A6C54">
        <w:t>Reference Materials Table</w:t>
      </w:r>
    </w:p>
    <w:tbl>
      <w:tblPr>
        <w:tblW w:w="4901"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60"/>
        <w:gridCol w:w="2959"/>
        <w:gridCol w:w="3036"/>
      </w:tblGrid>
      <w:tr w:rsidR="00F64296" w:rsidRPr="009A6C54" w:rsidTr="00446E0C">
        <w:trPr>
          <w:tblHeader/>
          <w:jc w:val="center"/>
        </w:trPr>
        <w:tc>
          <w:tcPr>
            <w:tcW w:w="1726" w:type="pct"/>
            <w:shd w:val="clear" w:color="auto" w:fill="BFBFBF"/>
            <w:hideMark/>
          </w:tcPr>
          <w:p w:rsidR="00F64296" w:rsidRPr="009A6C54" w:rsidRDefault="00F64296" w:rsidP="000837FE">
            <w:pPr>
              <w:pStyle w:val="TableHeading"/>
              <w:rPr>
                <w:caps/>
              </w:rPr>
            </w:pPr>
            <w:bookmarkStart w:id="3" w:name="ColumnTitle_Reference_Materials"/>
            <w:bookmarkEnd w:id="3"/>
            <w:r w:rsidRPr="009A6C54">
              <w:t>DOCUMENTATION NAME</w:t>
            </w:r>
          </w:p>
        </w:tc>
        <w:tc>
          <w:tcPr>
            <w:tcW w:w="1616" w:type="pct"/>
            <w:shd w:val="clear" w:color="auto" w:fill="BFBFBF"/>
            <w:hideMark/>
          </w:tcPr>
          <w:p w:rsidR="00F64296" w:rsidRPr="009A6C54" w:rsidRDefault="00F64296" w:rsidP="000837FE">
            <w:pPr>
              <w:pStyle w:val="TableHeading"/>
              <w:rPr>
                <w:rFonts w:eastAsia="SimSun" w:hint="eastAsia"/>
                <w:bCs/>
                <w:lang w:eastAsia="zh-CN"/>
              </w:rPr>
            </w:pPr>
            <w:r w:rsidRPr="009A6C54">
              <w:rPr>
                <w:rFonts w:eastAsia="SimSun"/>
                <w:bCs/>
                <w:lang w:eastAsia="zh-CN"/>
              </w:rPr>
              <w:t>FILE NAME</w:t>
            </w:r>
          </w:p>
        </w:tc>
        <w:tc>
          <w:tcPr>
            <w:tcW w:w="1658" w:type="pct"/>
            <w:shd w:val="clear" w:color="auto" w:fill="BFBFBF"/>
            <w:hideMark/>
          </w:tcPr>
          <w:p w:rsidR="00F64296" w:rsidRPr="009A6C54" w:rsidRDefault="00F64296" w:rsidP="000837FE">
            <w:pPr>
              <w:pStyle w:val="TableHeading"/>
              <w:rPr>
                <w:rFonts w:eastAsia="SimSun" w:hint="eastAsia"/>
                <w:bCs/>
                <w:lang w:eastAsia="zh-CN"/>
              </w:rPr>
            </w:pPr>
            <w:r w:rsidRPr="009A6C54">
              <w:rPr>
                <w:rFonts w:eastAsia="SimSun"/>
                <w:bCs/>
                <w:lang w:eastAsia="zh-CN"/>
              </w:rPr>
              <w:t>LOCATION</w:t>
            </w:r>
          </w:p>
        </w:tc>
      </w:tr>
      <w:tr w:rsidR="008A07D7" w:rsidRPr="009A6C54" w:rsidTr="000837FE">
        <w:trPr>
          <w:jc w:val="center"/>
        </w:trPr>
        <w:tc>
          <w:tcPr>
            <w:tcW w:w="1726" w:type="pct"/>
            <w:hideMark/>
          </w:tcPr>
          <w:p w:rsidR="008A07D7" w:rsidRPr="009A6C54" w:rsidRDefault="008A07D7" w:rsidP="008A07D7">
            <w:pPr>
              <w:pStyle w:val="BodyText"/>
              <w:rPr>
                <w:b/>
              </w:rPr>
            </w:pPr>
            <w:r w:rsidRPr="009A6C54">
              <w:t>High Risk Mental Health Patient Project Installation and Setup Guide</w:t>
            </w:r>
          </w:p>
        </w:tc>
        <w:tc>
          <w:tcPr>
            <w:tcW w:w="1616" w:type="pct"/>
            <w:hideMark/>
          </w:tcPr>
          <w:p w:rsidR="008A07D7" w:rsidRPr="009A6C54" w:rsidRDefault="008A07D7" w:rsidP="008A07D7">
            <w:pPr>
              <w:pStyle w:val="BodyText"/>
              <w:jc w:val="both"/>
              <w:rPr>
                <w:rFonts w:eastAsia="SimSun"/>
                <w:b/>
                <w:bCs/>
                <w:lang w:eastAsia="zh-CN"/>
              </w:rPr>
            </w:pPr>
            <w:r w:rsidRPr="009A6C54">
              <w:t>PXRM_2_24_IG.PDF</w:t>
            </w:r>
          </w:p>
        </w:tc>
        <w:tc>
          <w:tcPr>
            <w:tcW w:w="1658" w:type="pct"/>
            <w:hideMark/>
          </w:tcPr>
          <w:p w:rsidR="008A07D7" w:rsidRPr="009A6C54" w:rsidRDefault="008A07D7" w:rsidP="008A07D7">
            <w:pPr>
              <w:pStyle w:val="BodyText"/>
              <w:spacing w:after="0"/>
              <w:jc w:val="center"/>
              <w:rPr>
                <w:rFonts w:eastAsia="SimSun"/>
                <w:lang w:val="en-US" w:eastAsia="zh-CN"/>
              </w:rPr>
            </w:pPr>
            <w:r w:rsidRPr="009A6C54">
              <w:rPr>
                <w:rFonts w:eastAsia="SimSun"/>
                <w:lang w:eastAsia="zh-CN"/>
              </w:rPr>
              <w:t>VDL</w:t>
            </w:r>
          </w:p>
          <w:p w:rsidR="008A07D7" w:rsidRPr="009A6C54" w:rsidRDefault="008A07D7" w:rsidP="008A07D7">
            <w:pPr>
              <w:pStyle w:val="BodyText"/>
              <w:jc w:val="center"/>
              <w:rPr>
                <w:rFonts w:eastAsia="SimSun"/>
                <w:b/>
                <w:bCs/>
                <w:lang w:eastAsia="zh-CN"/>
              </w:rPr>
            </w:pPr>
            <w:r w:rsidRPr="009A6C54">
              <w:rPr>
                <w:rFonts w:eastAsia="SimSun"/>
                <w:lang w:eastAsia="zh-CN"/>
              </w:rPr>
              <w:t>Anonymous Directories</w:t>
            </w:r>
          </w:p>
        </w:tc>
      </w:tr>
      <w:tr w:rsidR="008A07D7" w:rsidRPr="009A6C54" w:rsidTr="000837FE">
        <w:trPr>
          <w:jc w:val="center"/>
        </w:trPr>
        <w:tc>
          <w:tcPr>
            <w:tcW w:w="1726" w:type="pct"/>
            <w:hideMark/>
          </w:tcPr>
          <w:p w:rsidR="008A07D7" w:rsidRPr="009A6C54" w:rsidRDefault="008A07D7" w:rsidP="008A07D7">
            <w:pPr>
              <w:pStyle w:val="BodyText"/>
              <w:rPr>
                <w:b/>
              </w:rPr>
            </w:pPr>
            <w:r w:rsidRPr="009A6C54">
              <w:t>PIMS Technical Manual</w:t>
            </w:r>
          </w:p>
        </w:tc>
        <w:tc>
          <w:tcPr>
            <w:tcW w:w="1616" w:type="pct"/>
            <w:hideMark/>
          </w:tcPr>
          <w:p w:rsidR="008A07D7" w:rsidRPr="009A6C54" w:rsidRDefault="008A07D7" w:rsidP="008A07D7">
            <w:pPr>
              <w:pStyle w:val="BodyText"/>
              <w:jc w:val="both"/>
              <w:rPr>
                <w:rFonts w:eastAsia="SimSun"/>
                <w:b/>
                <w:bCs/>
                <w:lang w:eastAsia="zh-CN"/>
              </w:rPr>
            </w:pPr>
            <w:r w:rsidRPr="009A6C54">
              <w:t>PIMSTM.PDF</w:t>
            </w:r>
          </w:p>
        </w:tc>
        <w:tc>
          <w:tcPr>
            <w:tcW w:w="1658" w:type="pct"/>
            <w:hideMark/>
          </w:tcPr>
          <w:p w:rsidR="008A07D7" w:rsidRPr="009A6C54" w:rsidRDefault="008A07D7" w:rsidP="008A07D7">
            <w:pPr>
              <w:pStyle w:val="BodyText"/>
              <w:spacing w:after="0"/>
              <w:jc w:val="center"/>
              <w:rPr>
                <w:rFonts w:eastAsia="SimSun"/>
                <w:lang w:val="en-US" w:eastAsia="zh-CN"/>
              </w:rPr>
            </w:pPr>
            <w:r w:rsidRPr="009A6C54">
              <w:rPr>
                <w:rFonts w:eastAsia="SimSun"/>
                <w:lang w:eastAsia="zh-CN"/>
              </w:rPr>
              <w:t>VDL</w:t>
            </w:r>
          </w:p>
          <w:p w:rsidR="008A07D7" w:rsidRPr="009A6C54" w:rsidRDefault="008A07D7" w:rsidP="008A07D7">
            <w:pPr>
              <w:pStyle w:val="BodyText"/>
              <w:jc w:val="center"/>
              <w:rPr>
                <w:rFonts w:eastAsia="SimSun"/>
                <w:b/>
                <w:bCs/>
                <w:lang w:eastAsia="zh-CN"/>
              </w:rPr>
            </w:pPr>
            <w:r w:rsidRPr="009A6C54">
              <w:rPr>
                <w:rFonts w:eastAsia="SimSun"/>
                <w:lang w:eastAsia="zh-CN"/>
              </w:rPr>
              <w:t>Anonymous Directories</w:t>
            </w:r>
          </w:p>
        </w:tc>
      </w:tr>
      <w:tr w:rsidR="008A07D7" w:rsidRPr="009A6C54" w:rsidTr="000837FE">
        <w:trPr>
          <w:jc w:val="center"/>
        </w:trPr>
        <w:tc>
          <w:tcPr>
            <w:tcW w:w="1726" w:type="pct"/>
            <w:hideMark/>
          </w:tcPr>
          <w:p w:rsidR="008A07D7" w:rsidRPr="009A6C54" w:rsidRDefault="008A07D7" w:rsidP="003B1205">
            <w:pPr>
              <w:pStyle w:val="BodyText"/>
              <w:rPr>
                <w:b/>
              </w:rPr>
            </w:pPr>
            <w:r w:rsidRPr="009A6C54">
              <w:t xml:space="preserve">PIMS </w:t>
            </w:r>
            <w:r w:rsidR="003B1205" w:rsidRPr="009A6C54">
              <w:rPr>
                <w:lang w:val="en-US"/>
              </w:rPr>
              <w:t>S</w:t>
            </w:r>
            <w:proofErr w:type="spellStart"/>
            <w:r w:rsidR="003B1205" w:rsidRPr="009A6C54">
              <w:t>cheduling</w:t>
            </w:r>
            <w:proofErr w:type="spellEnd"/>
            <w:r w:rsidR="003B1205" w:rsidRPr="009A6C54">
              <w:t xml:space="preserve"> </w:t>
            </w:r>
            <w:r w:rsidRPr="009A6C54">
              <w:t>User Manual - Outputs Menu</w:t>
            </w:r>
          </w:p>
        </w:tc>
        <w:tc>
          <w:tcPr>
            <w:tcW w:w="1616" w:type="pct"/>
            <w:hideMark/>
          </w:tcPr>
          <w:p w:rsidR="008A07D7" w:rsidRPr="009A6C54" w:rsidRDefault="008A07D7" w:rsidP="008A07D7">
            <w:pPr>
              <w:pStyle w:val="BodyText"/>
              <w:jc w:val="both"/>
              <w:rPr>
                <w:rFonts w:eastAsia="SimSun"/>
                <w:b/>
                <w:bCs/>
                <w:lang w:eastAsia="zh-CN"/>
              </w:rPr>
            </w:pPr>
            <w:r w:rsidRPr="009A6C54">
              <w:t>PIMsSchOutput.PDF</w:t>
            </w:r>
          </w:p>
        </w:tc>
        <w:tc>
          <w:tcPr>
            <w:tcW w:w="1658" w:type="pct"/>
            <w:hideMark/>
          </w:tcPr>
          <w:p w:rsidR="008A07D7" w:rsidRPr="009A6C54" w:rsidRDefault="008A07D7" w:rsidP="008A07D7">
            <w:pPr>
              <w:pStyle w:val="BodyText"/>
              <w:spacing w:after="0"/>
              <w:jc w:val="center"/>
              <w:rPr>
                <w:rFonts w:eastAsia="SimSun"/>
                <w:lang w:val="en-US" w:eastAsia="zh-CN"/>
              </w:rPr>
            </w:pPr>
            <w:r w:rsidRPr="009A6C54">
              <w:rPr>
                <w:rFonts w:eastAsia="SimSun"/>
                <w:lang w:eastAsia="zh-CN"/>
              </w:rPr>
              <w:t>VDL</w:t>
            </w:r>
          </w:p>
          <w:p w:rsidR="008A07D7" w:rsidRPr="009A6C54" w:rsidRDefault="008A07D7" w:rsidP="008A07D7">
            <w:pPr>
              <w:pStyle w:val="BodyText"/>
              <w:jc w:val="center"/>
              <w:rPr>
                <w:rFonts w:eastAsia="SimSun"/>
                <w:b/>
                <w:bCs/>
                <w:lang w:eastAsia="zh-CN"/>
              </w:rPr>
            </w:pPr>
            <w:r w:rsidRPr="009A6C54">
              <w:rPr>
                <w:rFonts w:eastAsia="SimSun"/>
                <w:lang w:eastAsia="zh-CN"/>
              </w:rPr>
              <w:t>Anonymous Directories</w:t>
            </w:r>
          </w:p>
        </w:tc>
      </w:tr>
      <w:tr w:rsidR="008A07D7" w:rsidRPr="009A6C54" w:rsidTr="000837FE">
        <w:trPr>
          <w:jc w:val="center"/>
        </w:trPr>
        <w:tc>
          <w:tcPr>
            <w:tcW w:w="1726" w:type="pct"/>
            <w:hideMark/>
          </w:tcPr>
          <w:p w:rsidR="008A07D7" w:rsidRPr="009A6C54" w:rsidRDefault="008A07D7" w:rsidP="008A07D7">
            <w:pPr>
              <w:pStyle w:val="BodyText"/>
              <w:rPr>
                <w:b/>
              </w:rPr>
            </w:pPr>
            <w:r w:rsidRPr="009A6C54">
              <w:t xml:space="preserve">PIMS </w:t>
            </w:r>
            <w:r w:rsidR="00186335" w:rsidRPr="009A6C54">
              <w:t xml:space="preserve">Scheduling </w:t>
            </w:r>
            <w:r w:rsidRPr="009A6C54">
              <w:t>User Manual - Menus, Int</w:t>
            </w:r>
            <w:r w:rsidR="00186335" w:rsidRPr="009A6C54">
              <w:t>ro &amp;</w:t>
            </w:r>
            <w:r w:rsidRPr="009A6C54">
              <w:t>Orientation, etc.</w:t>
            </w:r>
          </w:p>
        </w:tc>
        <w:tc>
          <w:tcPr>
            <w:tcW w:w="1616" w:type="pct"/>
            <w:hideMark/>
          </w:tcPr>
          <w:p w:rsidR="008A07D7" w:rsidRPr="009A6C54" w:rsidRDefault="008A07D7" w:rsidP="008A07D7">
            <w:pPr>
              <w:jc w:val="both"/>
            </w:pPr>
            <w:r w:rsidRPr="009A6C54">
              <w:t>PIMsSchIntro.PDF</w:t>
            </w:r>
          </w:p>
        </w:tc>
        <w:tc>
          <w:tcPr>
            <w:tcW w:w="1658" w:type="pct"/>
            <w:hideMark/>
          </w:tcPr>
          <w:p w:rsidR="008A07D7" w:rsidRPr="009A6C54" w:rsidRDefault="008A07D7" w:rsidP="008A07D7">
            <w:pPr>
              <w:pStyle w:val="BodyText"/>
              <w:spacing w:after="0"/>
              <w:jc w:val="center"/>
              <w:rPr>
                <w:rFonts w:eastAsia="SimSun"/>
                <w:lang w:val="en-US" w:eastAsia="zh-CN"/>
              </w:rPr>
            </w:pPr>
            <w:r w:rsidRPr="009A6C54">
              <w:rPr>
                <w:rFonts w:eastAsia="SimSun"/>
                <w:lang w:eastAsia="zh-CN"/>
              </w:rPr>
              <w:t>VDL</w:t>
            </w:r>
          </w:p>
          <w:p w:rsidR="008A07D7" w:rsidRPr="009A6C54" w:rsidRDefault="008A07D7" w:rsidP="008A07D7">
            <w:pPr>
              <w:pStyle w:val="BodyText"/>
              <w:jc w:val="center"/>
              <w:rPr>
                <w:rFonts w:eastAsia="SimSun"/>
                <w:b/>
                <w:bCs/>
                <w:lang w:eastAsia="zh-CN"/>
              </w:rPr>
            </w:pPr>
            <w:r w:rsidRPr="009A6C54">
              <w:rPr>
                <w:rFonts w:eastAsia="SimSun"/>
                <w:lang w:eastAsia="zh-CN"/>
              </w:rPr>
              <w:t>Anonymous Directories</w:t>
            </w:r>
          </w:p>
        </w:tc>
      </w:tr>
      <w:tr w:rsidR="008A07D7" w:rsidRPr="009A6C54" w:rsidTr="000837FE">
        <w:trPr>
          <w:jc w:val="center"/>
        </w:trPr>
        <w:tc>
          <w:tcPr>
            <w:tcW w:w="1726" w:type="pct"/>
            <w:hideMark/>
          </w:tcPr>
          <w:p w:rsidR="008A07D7" w:rsidRPr="009A6C54" w:rsidRDefault="008A07D7" w:rsidP="008A07D7">
            <w:pPr>
              <w:pStyle w:val="BodyText"/>
              <w:rPr>
                <w:b/>
              </w:rPr>
            </w:pPr>
            <w:r w:rsidRPr="009A6C54">
              <w:t>Patient Record Flag User Guide</w:t>
            </w:r>
          </w:p>
        </w:tc>
        <w:tc>
          <w:tcPr>
            <w:tcW w:w="1616" w:type="pct"/>
            <w:hideMark/>
          </w:tcPr>
          <w:p w:rsidR="008A07D7" w:rsidRPr="009A6C54" w:rsidRDefault="008A07D7" w:rsidP="008A07D7">
            <w:pPr>
              <w:pStyle w:val="BodyText"/>
              <w:jc w:val="both"/>
              <w:rPr>
                <w:rFonts w:eastAsia="SimSun"/>
                <w:b/>
                <w:bCs/>
                <w:lang w:eastAsia="zh-CN"/>
              </w:rPr>
            </w:pPr>
            <w:r w:rsidRPr="009A6C54">
              <w:t>PatRecFlagUG.PDF</w:t>
            </w:r>
          </w:p>
        </w:tc>
        <w:tc>
          <w:tcPr>
            <w:tcW w:w="1658" w:type="pct"/>
            <w:hideMark/>
          </w:tcPr>
          <w:p w:rsidR="008A07D7" w:rsidRPr="009A6C54" w:rsidRDefault="008A07D7" w:rsidP="008A07D7">
            <w:pPr>
              <w:pStyle w:val="BodyText"/>
              <w:spacing w:after="0"/>
              <w:jc w:val="center"/>
              <w:rPr>
                <w:rFonts w:eastAsia="SimSun"/>
                <w:lang w:val="en-US" w:eastAsia="zh-CN"/>
              </w:rPr>
            </w:pPr>
            <w:r w:rsidRPr="009A6C54">
              <w:rPr>
                <w:rFonts w:eastAsia="SimSun"/>
                <w:lang w:eastAsia="zh-CN"/>
              </w:rPr>
              <w:t>VDL</w:t>
            </w:r>
          </w:p>
          <w:p w:rsidR="008A07D7" w:rsidRPr="009A6C54" w:rsidRDefault="008A07D7" w:rsidP="008A07D7">
            <w:pPr>
              <w:pStyle w:val="BodyText"/>
              <w:jc w:val="center"/>
              <w:rPr>
                <w:rFonts w:eastAsia="SimSun"/>
                <w:b/>
                <w:bCs/>
                <w:lang w:eastAsia="zh-CN"/>
              </w:rPr>
            </w:pPr>
            <w:r w:rsidRPr="009A6C54">
              <w:rPr>
                <w:rFonts w:eastAsia="SimSun"/>
                <w:lang w:eastAsia="zh-CN"/>
              </w:rPr>
              <w:t>Anonymous Directories</w:t>
            </w:r>
          </w:p>
        </w:tc>
      </w:tr>
      <w:tr w:rsidR="008A07D7" w:rsidRPr="009A6C54" w:rsidTr="000837FE">
        <w:trPr>
          <w:jc w:val="center"/>
        </w:trPr>
        <w:tc>
          <w:tcPr>
            <w:tcW w:w="1726" w:type="pct"/>
            <w:hideMark/>
          </w:tcPr>
          <w:p w:rsidR="008A07D7" w:rsidRPr="009A6C54" w:rsidRDefault="008A07D7" w:rsidP="00750AA9">
            <w:r w:rsidRPr="009A6C54">
              <w:t xml:space="preserve">Scheduling and Registration Installation </w:t>
            </w:r>
            <w:r w:rsidR="00750AA9" w:rsidRPr="009A6C54">
              <w:t>and Setup</w:t>
            </w:r>
            <w:r w:rsidRPr="009A6C54">
              <w:t xml:space="preserve"> Guide</w:t>
            </w:r>
          </w:p>
        </w:tc>
        <w:tc>
          <w:tcPr>
            <w:tcW w:w="1616" w:type="pct"/>
            <w:hideMark/>
          </w:tcPr>
          <w:p w:rsidR="008A07D7" w:rsidRPr="009A6C54" w:rsidRDefault="008A07D7" w:rsidP="008A07D7">
            <w:pPr>
              <w:jc w:val="both"/>
            </w:pPr>
            <w:r w:rsidRPr="009A6C54">
              <w:t>SDDG_Install_Review.PDF</w:t>
            </w:r>
          </w:p>
        </w:tc>
        <w:tc>
          <w:tcPr>
            <w:tcW w:w="1658" w:type="pct"/>
            <w:hideMark/>
          </w:tcPr>
          <w:p w:rsidR="008A07D7" w:rsidRPr="009A6C54" w:rsidRDefault="008A07D7" w:rsidP="008A07D7">
            <w:pPr>
              <w:pStyle w:val="BodyText"/>
              <w:spacing w:after="0"/>
              <w:jc w:val="center"/>
              <w:rPr>
                <w:rFonts w:eastAsia="SimSun"/>
                <w:lang w:val="en-US" w:eastAsia="zh-CN"/>
              </w:rPr>
            </w:pPr>
            <w:r w:rsidRPr="009A6C54">
              <w:rPr>
                <w:rFonts w:eastAsia="SimSun"/>
                <w:lang w:eastAsia="zh-CN"/>
              </w:rPr>
              <w:t>VDL</w:t>
            </w:r>
          </w:p>
          <w:p w:rsidR="008A07D7" w:rsidRPr="009A6C54" w:rsidRDefault="008A07D7" w:rsidP="008A07D7">
            <w:pPr>
              <w:pStyle w:val="BodyText"/>
              <w:jc w:val="center"/>
              <w:rPr>
                <w:rFonts w:eastAsia="SimSun"/>
                <w:b/>
                <w:bCs/>
                <w:lang w:eastAsia="zh-CN"/>
              </w:rPr>
            </w:pPr>
            <w:r w:rsidRPr="009A6C54">
              <w:rPr>
                <w:rFonts w:eastAsia="SimSun"/>
                <w:lang w:eastAsia="zh-CN"/>
              </w:rPr>
              <w:t>Anonymous Directories</w:t>
            </w:r>
          </w:p>
        </w:tc>
      </w:tr>
      <w:tr w:rsidR="00A05185" w:rsidRPr="009A6C54" w:rsidTr="000837FE">
        <w:trPr>
          <w:jc w:val="center"/>
        </w:trPr>
        <w:tc>
          <w:tcPr>
            <w:tcW w:w="1726" w:type="pct"/>
            <w:hideMark/>
          </w:tcPr>
          <w:p w:rsidR="00A05185" w:rsidRPr="009A6C54" w:rsidRDefault="00A05185" w:rsidP="00750AA9">
            <w:r w:rsidRPr="009A6C54">
              <w:t>High Risk Mental Health Patient Project Installation and Setup Guide</w:t>
            </w:r>
          </w:p>
        </w:tc>
        <w:tc>
          <w:tcPr>
            <w:tcW w:w="1616" w:type="pct"/>
            <w:hideMark/>
          </w:tcPr>
          <w:p w:rsidR="00A05185" w:rsidRPr="009A6C54" w:rsidRDefault="00A05185" w:rsidP="00A05185">
            <w:pPr>
              <w:pStyle w:val="BodyText"/>
              <w:jc w:val="both"/>
              <w:rPr>
                <w:rFonts w:eastAsia="SimSun"/>
                <w:lang w:eastAsia="zh-CN"/>
              </w:rPr>
            </w:pPr>
            <w:r w:rsidRPr="009A6C54">
              <w:rPr>
                <w:rFonts w:eastAsia="SimSun"/>
                <w:lang w:eastAsia="zh-CN"/>
              </w:rPr>
              <w:t>PXRM_2_18_IG.PDF</w:t>
            </w:r>
          </w:p>
          <w:p w:rsidR="00A05185" w:rsidRPr="009A6C54" w:rsidRDefault="00A05185" w:rsidP="00A05185">
            <w:pPr>
              <w:jc w:val="both"/>
            </w:pPr>
            <w:r w:rsidRPr="009A6C54">
              <w:rPr>
                <w:rFonts w:eastAsia="SimSun"/>
                <w:lang w:eastAsia="zh-CN"/>
              </w:rPr>
              <w:t>PXRM_2_18_IG.doc</w:t>
            </w:r>
          </w:p>
        </w:tc>
        <w:tc>
          <w:tcPr>
            <w:tcW w:w="1658" w:type="pct"/>
            <w:hideMark/>
          </w:tcPr>
          <w:p w:rsidR="00A05185" w:rsidRPr="009A6C54" w:rsidRDefault="00A05185" w:rsidP="00A05185">
            <w:pPr>
              <w:pStyle w:val="BodyText"/>
              <w:spacing w:after="0"/>
              <w:jc w:val="center"/>
              <w:rPr>
                <w:rFonts w:eastAsia="SimSun"/>
                <w:lang w:eastAsia="zh-CN"/>
              </w:rPr>
            </w:pPr>
            <w:r w:rsidRPr="009A6C54">
              <w:rPr>
                <w:rFonts w:eastAsia="SimSun"/>
                <w:lang w:eastAsia="zh-CN"/>
              </w:rPr>
              <w:t>VDL</w:t>
            </w:r>
          </w:p>
          <w:p w:rsidR="00A05185" w:rsidRPr="009A6C54" w:rsidRDefault="00A05185" w:rsidP="00A05185">
            <w:pPr>
              <w:pStyle w:val="BodyText"/>
              <w:spacing w:after="0"/>
              <w:jc w:val="center"/>
              <w:rPr>
                <w:rFonts w:eastAsia="SimSun"/>
                <w:lang w:val="en-US" w:eastAsia="zh-CN"/>
              </w:rPr>
            </w:pPr>
            <w:r w:rsidRPr="009A6C54">
              <w:rPr>
                <w:rFonts w:eastAsia="SimSun"/>
                <w:lang w:eastAsia="zh-CN"/>
              </w:rPr>
              <w:t>Clinical Reminders website</w:t>
            </w:r>
          </w:p>
          <w:p w:rsidR="00A05185" w:rsidRPr="009A6C54" w:rsidRDefault="00A05185" w:rsidP="00A05185">
            <w:pPr>
              <w:pStyle w:val="BodyText"/>
              <w:jc w:val="center"/>
              <w:rPr>
                <w:rFonts w:eastAsia="SimSun"/>
                <w:lang w:val="en-US" w:eastAsia="zh-CN"/>
              </w:rPr>
            </w:pPr>
            <w:r w:rsidRPr="009A6C54">
              <w:rPr>
                <w:rFonts w:eastAsia="SimSun"/>
                <w:lang w:eastAsia="zh-CN"/>
              </w:rPr>
              <w:t>Anonymous Directories</w:t>
            </w:r>
          </w:p>
        </w:tc>
      </w:tr>
      <w:tr w:rsidR="008A07D7" w:rsidRPr="009A6C54" w:rsidTr="000837FE">
        <w:trPr>
          <w:trHeight w:val="913"/>
          <w:jc w:val="center"/>
        </w:trPr>
        <w:tc>
          <w:tcPr>
            <w:tcW w:w="1726" w:type="pct"/>
            <w:hideMark/>
          </w:tcPr>
          <w:p w:rsidR="008A07D7" w:rsidRPr="009A6C54" w:rsidRDefault="003B1205" w:rsidP="002E3EF3">
            <w:pPr>
              <w:pStyle w:val="BodyText"/>
              <w:rPr>
                <w:rFonts w:eastAsia="SimSun"/>
                <w:lang w:eastAsia="zh-CN"/>
              </w:rPr>
            </w:pPr>
            <w:r w:rsidRPr="009A6C54">
              <w:rPr>
                <w:rFonts w:eastAsia="SimSun"/>
                <w:lang w:eastAsia="zh-CN"/>
              </w:rPr>
              <w:t xml:space="preserve">Scheduling Patch 578 Installation </w:t>
            </w:r>
            <w:r w:rsidR="00274ADF" w:rsidRPr="009A6C54">
              <w:rPr>
                <w:rFonts w:eastAsia="SimSun"/>
                <w:lang w:eastAsia="zh-CN"/>
              </w:rPr>
              <w:t>and</w:t>
            </w:r>
            <w:r w:rsidRPr="009A6C54">
              <w:rPr>
                <w:rFonts w:eastAsia="SimSun"/>
                <w:lang w:eastAsia="zh-CN"/>
              </w:rPr>
              <w:t xml:space="preserve"> Setup Guide</w:t>
            </w:r>
          </w:p>
        </w:tc>
        <w:tc>
          <w:tcPr>
            <w:tcW w:w="1616" w:type="pct"/>
            <w:hideMark/>
          </w:tcPr>
          <w:p w:rsidR="008A07D7" w:rsidRPr="009A6C54" w:rsidRDefault="008A07D7" w:rsidP="00CE3DA0">
            <w:pPr>
              <w:pStyle w:val="BodyText"/>
              <w:jc w:val="both"/>
              <w:rPr>
                <w:rFonts w:eastAsia="SimSun"/>
                <w:lang w:eastAsia="zh-CN"/>
              </w:rPr>
            </w:pPr>
            <w:r w:rsidRPr="009A6C54">
              <w:rPr>
                <w:rFonts w:eastAsia="SimSun"/>
                <w:lang w:eastAsia="zh-CN"/>
              </w:rPr>
              <w:t>SD_5_3_578_IG.PDF</w:t>
            </w:r>
          </w:p>
        </w:tc>
        <w:tc>
          <w:tcPr>
            <w:tcW w:w="1658" w:type="pct"/>
            <w:hideMark/>
          </w:tcPr>
          <w:p w:rsidR="008A07D7" w:rsidRPr="009A6C54" w:rsidRDefault="008A07D7" w:rsidP="008A07D7">
            <w:pPr>
              <w:pStyle w:val="BodyText"/>
              <w:jc w:val="center"/>
              <w:rPr>
                <w:rFonts w:eastAsia="SimSun"/>
                <w:lang w:eastAsia="zh-CN"/>
              </w:rPr>
            </w:pPr>
            <w:r w:rsidRPr="009A6C54">
              <w:rPr>
                <w:rFonts w:eastAsia="SimSun"/>
                <w:lang w:eastAsia="zh-CN"/>
              </w:rPr>
              <w:t>Anonymous Directories</w:t>
            </w:r>
          </w:p>
        </w:tc>
      </w:tr>
      <w:tr w:rsidR="00750AA9" w:rsidRPr="009A6C54" w:rsidTr="000837FE">
        <w:trPr>
          <w:trHeight w:val="913"/>
          <w:jc w:val="center"/>
        </w:trPr>
        <w:tc>
          <w:tcPr>
            <w:tcW w:w="1726" w:type="pct"/>
            <w:hideMark/>
          </w:tcPr>
          <w:p w:rsidR="00750AA9" w:rsidRPr="009A6C54" w:rsidRDefault="00750AA9" w:rsidP="00750AA9">
            <w:pPr>
              <w:pStyle w:val="BodyText"/>
              <w:rPr>
                <w:rFonts w:eastAsia="SimSun"/>
                <w:lang w:eastAsia="zh-CN"/>
              </w:rPr>
            </w:pPr>
            <w:r w:rsidRPr="009A6C54">
              <w:rPr>
                <w:rFonts w:eastAsia="Times New Roman"/>
                <w:color w:val="auto"/>
                <w:lang w:eastAsia="en-US"/>
              </w:rPr>
              <w:t>Registration Patch 836 Installation and Setup Guide</w:t>
            </w:r>
          </w:p>
        </w:tc>
        <w:tc>
          <w:tcPr>
            <w:tcW w:w="1616" w:type="pct"/>
            <w:hideMark/>
          </w:tcPr>
          <w:p w:rsidR="00750AA9" w:rsidRPr="009A6C54" w:rsidRDefault="00A05185" w:rsidP="00B557D8">
            <w:pPr>
              <w:pStyle w:val="BodyText"/>
              <w:rPr>
                <w:rFonts w:eastAsia="SimSun"/>
                <w:lang w:eastAsia="zh-CN"/>
              </w:rPr>
            </w:pPr>
            <w:r w:rsidRPr="009A6C54">
              <w:rPr>
                <w:lang w:val="en-US"/>
              </w:rPr>
              <w:t>DG_5_3_836_IG.PDF</w:t>
            </w:r>
          </w:p>
        </w:tc>
        <w:tc>
          <w:tcPr>
            <w:tcW w:w="1658" w:type="pct"/>
            <w:hideMark/>
          </w:tcPr>
          <w:p w:rsidR="00750AA9" w:rsidRPr="009A6C54" w:rsidRDefault="00A05185" w:rsidP="008A07D7">
            <w:pPr>
              <w:pStyle w:val="BodyText"/>
              <w:jc w:val="center"/>
              <w:rPr>
                <w:rFonts w:eastAsia="SimSun"/>
                <w:lang w:eastAsia="zh-CN"/>
              </w:rPr>
            </w:pPr>
            <w:r w:rsidRPr="009A6C54">
              <w:rPr>
                <w:rFonts w:eastAsia="SimSun"/>
                <w:lang w:eastAsia="zh-CN"/>
              </w:rPr>
              <w:t>Anonymous Directories</w:t>
            </w:r>
          </w:p>
        </w:tc>
      </w:tr>
    </w:tbl>
    <w:p w:rsidR="00CF782B" w:rsidRPr="009A6C54" w:rsidRDefault="00CF782B" w:rsidP="008A07D7">
      <w:pPr>
        <w:pStyle w:val="BodyText"/>
      </w:pPr>
    </w:p>
    <w:p w:rsidR="00FD6D57" w:rsidRPr="009A6C54" w:rsidRDefault="00FD6D57" w:rsidP="00CF782B">
      <w:pPr>
        <w:pStyle w:val="BodyText"/>
        <w:sectPr w:rsidR="00FD6D57" w:rsidRPr="009A6C54" w:rsidSect="00414165">
          <w:headerReference w:type="even" r:id="rId18"/>
          <w:headerReference w:type="default" r:id="rId19"/>
          <w:footerReference w:type="default" r:id="rId20"/>
          <w:headerReference w:type="first" r:id="rId21"/>
          <w:pgSz w:w="12240" w:h="15840" w:code="1"/>
          <w:pgMar w:top="1440" w:right="1440" w:bottom="1440" w:left="1440" w:header="720" w:footer="720" w:gutter="0"/>
          <w:pgNumType w:fmt="lowerRoman"/>
          <w:cols w:space="720"/>
          <w:titlePg/>
          <w:docGrid w:linePitch="360"/>
        </w:sectPr>
      </w:pPr>
    </w:p>
    <w:p w:rsidR="00045F7E" w:rsidRPr="009A6C54" w:rsidRDefault="00551030" w:rsidP="00101FB2">
      <w:pPr>
        <w:pStyle w:val="Heading1"/>
      </w:pPr>
      <w:bookmarkStart w:id="4" w:name="_Toc11706564"/>
      <w:r w:rsidRPr="009A6C54">
        <w:t>Introduction</w:t>
      </w:r>
      <w:r w:rsidR="008F761B" w:rsidRPr="009A6C54">
        <w:t xml:space="preserve"> </w:t>
      </w:r>
      <w:r w:rsidR="003F2B6D" w:rsidRPr="009A6C54">
        <w:rPr>
          <w:lang w:val="en-US"/>
        </w:rPr>
        <w:t>and</w:t>
      </w:r>
      <w:r w:rsidR="008F761B" w:rsidRPr="009A6C54">
        <w:t xml:space="preserve"> </w:t>
      </w:r>
      <w:r w:rsidR="00045F7E" w:rsidRPr="009A6C54">
        <w:t>Software Purpose</w:t>
      </w:r>
      <w:bookmarkEnd w:id="4"/>
    </w:p>
    <w:p w:rsidR="00045F7E" w:rsidRPr="009A6C54" w:rsidRDefault="00045F7E" w:rsidP="00045F7E">
      <w:pPr>
        <w:pStyle w:val="BodyText"/>
      </w:pPr>
      <w:r w:rsidRPr="009A6C54">
        <w:t>The VISTA PIMS package provides a comprehensive range of software supporting the administrative functions of patient registration, admission, discharge, transfer, and appointment scheduling..  Its functions apply throughout a patient's inpatient and/or outpatient stay from registration, eligibility and Means Testing through discharge with on-line transmission of PTF (Patient Treatment File) data and/or NPCDB (National Patient Care Database) data to the Austin Information Technology Center (AITC), (formerly the Austin Automation Center (AAC)).  The ADT module aids in recovery of cost of care by supplying comprehensive PTF/RUG-II options and Means Test options.</w:t>
      </w:r>
    </w:p>
    <w:p w:rsidR="00045F7E" w:rsidRPr="009A6C54" w:rsidRDefault="00045F7E" w:rsidP="00045F7E">
      <w:pPr>
        <w:pStyle w:val="BodyText"/>
      </w:pPr>
      <w:r w:rsidRPr="009A6C54">
        <w:t xml:space="preserve">The ADT and Scheduling modules of PIMS are fully integrated with the VA </w:t>
      </w:r>
      <w:proofErr w:type="spellStart"/>
      <w:r w:rsidRPr="009A6C54">
        <w:t>FileMan</w:t>
      </w:r>
      <w:proofErr w:type="spellEnd"/>
      <w:r w:rsidRPr="009A6C54">
        <w:t>, thus allowing ad hoc reports to be extracted by non-programmer personnel.  ADT is integrated with V. 2.1 of the Fee Basis software allowing Fee personnel to register patients through a select Fee option.</w:t>
      </w:r>
    </w:p>
    <w:p w:rsidR="00045F7E" w:rsidRPr="009A6C54" w:rsidRDefault="00045F7E" w:rsidP="00045F7E">
      <w:pPr>
        <w:pStyle w:val="BodyText"/>
      </w:pPr>
      <w:r w:rsidRPr="009A6C54">
        <w:t xml:space="preserve">Related manuals include the PIMS User Manual, the PIMS Release Notes, which describe version specific changes to the PIMS package, and PIMS Installation Guide. </w:t>
      </w:r>
    </w:p>
    <w:p w:rsidR="00045F7E" w:rsidRPr="009A6C54" w:rsidRDefault="00045F7E" w:rsidP="00045F7E">
      <w:pPr>
        <w:pStyle w:val="BodyText"/>
      </w:pPr>
      <w:r w:rsidRPr="009A6C54">
        <w:t>Several features have been designed into the PIMS package to maximize efficiency and maintain control over user access of specified sensitive patient records.  The Consistency Checker reduces entry of inaccurate information by warning the user about incompatible or missing data.  The Patient Sensitivity function allows a level of security to be assigned to certain records within a database in order to maintain control over unauthorized access.  The Patient Lookup screens user access of these sensitive records, as well as providing for more efficient and faster retrieval of patient entries.</w:t>
      </w:r>
    </w:p>
    <w:p w:rsidR="00045F7E" w:rsidRPr="009A6C54" w:rsidRDefault="00045F7E" w:rsidP="00045F7E">
      <w:pPr>
        <w:pStyle w:val="BodyText"/>
      </w:pPr>
      <w:r w:rsidRPr="009A6C54">
        <w:t>Tracking and calculation of data is performed transparently by the system to provide a variety of reports which assist in day-to-day operations as well as provide management with the necessary information to analyze workload and promote quality of care.  Highlights include the following.</w:t>
      </w:r>
    </w:p>
    <w:p w:rsidR="00045F7E" w:rsidRPr="009A6C54" w:rsidRDefault="00045F7E" w:rsidP="00E02E09">
      <w:pPr>
        <w:pStyle w:val="BodyText"/>
        <w:tabs>
          <w:tab w:val="left" w:pos="990"/>
        </w:tabs>
        <w:ind w:firstLine="630"/>
      </w:pPr>
      <w:r w:rsidRPr="009A6C54">
        <w:t>•</w:t>
      </w:r>
      <w:r w:rsidRPr="009A6C54">
        <w:tab/>
        <w:t>Automation of the Daily Gains and Losses Sheet and Bed Status Report</w:t>
      </w:r>
    </w:p>
    <w:p w:rsidR="00045F7E" w:rsidRPr="009A6C54" w:rsidRDefault="00045F7E" w:rsidP="00E02E09">
      <w:pPr>
        <w:pStyle w:val="BodyText"/>
        <w:tabs>
          <w:tab w:val="left" w:pos="990"/>
        </w:tabs>
        <w:ind w:firstLine="630"/>
      </w:pPr>
      <w:r w:rsidRPr="009A6C54">
        <w:t>•</w:t>
      </w:r>
      <w:r w:rsidRPr="009A6C54">
        <w:tab/>
        <w:t>Inpatient Listings</w:t>
      </w:r>
    </w:p>
    <w:p w:rsidR="00045F7E" w:rsidRPr="009A6C54" w:rsidRDefault="00045F7E" w:rsidP="00E02E09">
      <w:pPr>
        <w:pStyle w:val="BodyText"/>
        <w:tabs>
          <w:tab w:val="left" w:pos="990"/>
        </w:tabs>
        <w:ind w:firstLine="630"/>
      </w:pPr>
      <w:r w:rsidRPr="009A6C54">
        <w:t>•</w:t>
      </w:r>
      <w:r w:rsidRPr="009A6C54">
        <w:tab/>
        <w:t>Seriously Ill Listings</w:t>
      </w:r>
    </w:p>
    <w:p w:rsidR="00045F7E" w:rsidRPr="009A6C54" w:rsidRDefault="00045F7E" w:rsidP="00E02E09">
      <w:pPr>
        <w:pStyle w:val="BodyText"/>
        <w:tabs>
          <w:tab w:val="left" w:pos="990"/>
        </w:tabs>
        <w:ind w:firstLine="630"/>
      </w:pPr>
      <w:r w:rsidRPr="009A6C54">
        <w:t>•</w:t>
      </w:r>
      <w:r w:rsidRPr="009A6C54">
        <w:tab/>
        <w:t>Bed Availability Reports</w:t>
      </w:r>
    </w:p>
    <w:p w:rsidR="00045F7E" w:rsidRPr="009A6C54" w:rsidRDefault="00045F7E" w:rsidP="00E02E09">
      <w:pPr>
        <w:pStyle w:val="BodyText"/>
        <w:tabs>
          <w:tab w:val="left" w:pos="990"/>
        </w:tabs>
        <w:ind w:firstLine="630"/>
      </w:pPr>
      <w:r w:rsidRPr="009A6C54">
        <w:t>•</w:t>
      </w:r>
      <w:r w:rsidRPr="009A6C54">
        <w:tab/>
        <w:t>AMIS Reporting</w:t>
      </w:r>
    </w:p>
    <w:p w:rsidR="00045F7E" w:rsidRPr="009A6C54" w:rsidRDefault="00045F7E" w:rsidP="00E02E09">
      <w:pPr>
        <w:pStyle w:val="BodyText"/>
        <w:tabs>
          <w:tab w:val="left" w:pos="990"/>
        </w:tabs>
        <w:ind w:firstLine="630"/>
      </w:pPr>
      <w:r w:rsidRPr="009A6C54">
        <w:t>•</w:t>
      </w:r>
      <w:r w:rsidRPr="009A6C54">
        <w:tab/>
        <w:t>Disposition Reporting</w:t>
      </w:r>
    </w:p>
    <w:p w:rsidR="00045F7E" w:rsidRPr="009A6C54" w:rsidRDefault="00045F7E" w:rsidP="00E02E09">
      <w:pPr>
        <w:pStyle w:val="BodyText"/>
        <w:tabs>
          <w:tab w:val="left" w:pos="990"/>
        </w:tabs>
        <w:ind w:firstLine="630"/>
      </w:pPr>
      <w:r w:rsidRPr="009A6C54">
        <w:t>•</w:t>
      </w:r>
      <w:r w:rsidRPr="009A6C54">
        <w:tab/>
        <w:t>Generic code sheets for reporting AMIS segments</w:t>
      </w:r>
    </w:p>
    <w:p w:rsidR="00045F7E" w:rsidRPr="009A6C54" w:rsidRDefault="00045F7E" w:rsidP="00E02E09">
      <w:pPr>
        <w:pStyle w:val="BodyText"/>
        <w:tabs>
          <w:tab w:val="left" w:pos="990"/>
        </w:tabs>
        <w:ind w:firstLine="630"/>
      </w:pPr>
      <w:r w:rsidRPr="009A6C54">
        <w:t>•</w:t>
      </w:r>
      <w:r w:rsidRPr="009A6C54">
        <w:tab/>
        <w:t>Automation of Appointment Status Update</w:t>
      </w:r>
    </w:p>
    <w:p w:rsidR="00045F7E" w:rsidRPr="009A6C54" w:rsidRDefault="00045F7E" w:rsidP="0012708C">
      <w:pPr>
        <w:pStyle w:val="BodyText"/>
        <w:spacing w:before="0" w:after="0"/>
        <w:rPr>
          <w:szCs w:val="22"/>
          <w:lang w:val="en-US"/>
        </w:rPr>
      </w:pPr>
      <w:r w:rsidRPr="009A6C54">
        <w:t xml:space="preserve">Notifications for PIMS may be displayed for admissions, death discharges, deaths, and unscheduled (1010) visits.  The notifications (ADMISSION, DECEASED, and UNSCHEDULED (1010) VISIT) will be displayed for patients who are defined as members of a list in the OE/RR LIST file (#100.21).  The recipients of the notifications would need to be defined as users in the same OE/RR LIST entry.  The </w:t>
      </w:r>
      <w:r w:rsidRPr="009A6C54">
        <w:rPr>
          <w:szCs w:val="22"/>
        </w:rPr>
        <w:t>notifications will appear as "alerts" when the user is prompted to select an option from a menu.  Please refer to the documentation for CPRS for more information concerning OR notifications.</w:t>
      </w:r>
    </w:p>
    <w:p w:rsidR="008F761B" w:rsidRPr="009A6C54" w:rsidRDefault="00D84495" w:rsidP="008B3AB3">
      <w:pPr>
        <w:pStyle w:val="Heading2"/>
      </w:pPr>
      <w:r w:rsidRPr="009A6C54">
        <w:rPr>
          <w:rFonts w:ascii="Times New Roman" w:hAnsi="Times New Roman"/>
          <w:b w:val="0"/>
          <w:bCs w:val="0"/>
          <w:i/>
          <w:iCs w:val="0"/>
          <w:sz w:val="22"/>
          <w:szCs w:val="22"/>
          <w:lang w:val="en-US"/>
        </w:rPr>
        <w:br w:type="page"/>
      </w:r>
      <w:bookmarkStart w:id="5" w:name="_Toc11706565"/>
      <w:r w:rsidR="008F761B" w:rsidRPr="009A6C54">
        <w:t>Namespace Conventions</w:t>
      </w:r>
      <w:bookmarkEnd w:id="5"/>
    </w:p>
    <w:p w:rsidR="008F761B" w:rsidRPr="009A6C54" w:rsidRDefault="008F761B" w:rsidP="003640F7">
      <w:pPr>
        <w:pStyle w:val="BodyText"/>
        <w:spacing w:before="0"/>
        <w:rPr>
          <w:lang w:val="en-US"/>
        </w:rPr>
      </w:pPr>
      <w:r w:rsidRPr="009A6C54">
        <w:t>The namespaces assigned to the PIMS package are DG, DPT, SD, SC, and VA.</w:t>
      </w:r>
    </w:p>
    <w:p w:rsidR="00660CA9" w:rsidRPr="009A6C54" w:rsidRDefault="00660CA9" w:rsidP="00741C15">
      <w:pPr>
        <w:pStyle w:val="Caption"/>
        <w:rPr>
          <w:lang w:val="en-US"/>
        </w:rPr>
      </w:pPr>
      <w:bookmarkStart w:id="6" w:name="_Toc11706840"/>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1</w:t>
      </w:r>
      <w:r w:rsidR="007F1C38">
        <w:rPr>
          <w:noProof/>
        </w:rPr>
        <w:fldChar w:fldCharType="end"/>
      </w:r>
      <w:r w:rsidRPr="009A6C54">
        <w:rPr>
          <w:lang w:val="en-US"/>
        </w:rPr>
        <w:t>: Background Job Options</w:t>
      </w:r>
      <w:bookmarkEnd w:id="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9"/>
        <w:gridCol w:w="1631"/>
        <w:gridCol w:w="1610"/>
        <w:gridCol w:w="2302"/>
      </w:tblGrid>
      <w:tr w:rsidR="002F2F90" w:rsidRPr="009A6C54" w:rsidTr="00446E0C">
        <w:trPr>
          <w:tblHeader/>
        </w:trPr>
        <w:tc>
          <w:tcPr>
            <w:tcW w:w="3848" w:type="dxa"/>
            <w:shd w:val="clear" w:color="auto" w:fill="BFBFBF"/>
          </w:tcPr>
          <w:p w:rsidR="002F2F90" w:rsidRPr="009A6C54" w:rsidRDefault="00CF782B" w:rsidP="000837FE">
            <w:pPr>
              <w:pStyle w:val="TableHeading"/>
            </w:pPr>
            <w:r w:rsidRPr="009A6C54">
              <w:br w:type="page"/>
            </w:r>
            <w:bookmarkStart w:id="7" w:name="ColumnTitle_01"/>
            <w:bookmarkEnd w:id="7"/>
            <w:r w:rsidR="002F2F90" w:rsidRPr="009A6C54">
              <w:t>OPTION NAME</w:t>
            </w:r>
          </w:p>
        </w:tc>
        <w:tc>
          <w:tcPr>
            <w:tcW w:w="1634" w:type="dxa"/>
            <w:shd w:val="clear" w:color="auto" w:fill="BFBFBF"/>
          </w:tcPr>
          <w:p w:rsidR="002F2F90" w:rsidRPr="009A6C54" w:rsidRDefault="002F2F90" w:rsidP="000837FE">
            <w:pPr>
              <w:pStyle w:val="TableHeading"/>
            </w:pPr>
            <w:r w:rsidRPr="009A6C54">
              <w:t>SUGGESTED RUN FREQUENCY</w:t>
            </w:r>
          </w:p>
        </w:tc>
        <w:tc>
          <w:tcPr>
            <w:tcW w:w="1631" w:type="dxa"/>
            <w:shd w:val="clear" w:color="auto" w:fill="BFBFBF"/>
          </w:tcPr>
          <w:p w:rsidR="002F2F90" w:rsidRPr="009A6C54" w:rsidRDefault="002F2F90" w:rsidP="000837FE">
            <w:pPr>
              <w:pStyle w:val="TableHeading"/>
            </w:pPr>
            <w:r w:rsidRPr="009A6C54">
              <w:t>DEVICE REQUIRED</w:t>
            </w:r>
          </w:p>
        </w:tc>
        <w:tc>
          <w:tcPr>
            <w:tcW w:w="2355" w:type="dxa"/>
            <w:shd w:val="clear" w:color="auto" w:fill="BFBFBF"/>
          </w:tcPr>
          <w:p w:rsidR="002F2F90" w:rsidRPr="009A6C54" w:rsidRDefault="002F2F90" w:rsidP="000837FE">
            <w:pPr>
              <w:pStyle w:val="TableHeading"/>
            </w:pPr>
            <w:r w:rsidRPr="009A6C54">
              <w:t>REMARKS</w:t>
            </w:r>
          </w:p>
        </w:tc>
      </w:tr>
      <w:tr w:rsidR="002F2F90" w:rsidRPr="009A6C54" w:rsidTr="003F2B6D">
        <w:tc>
          <w:tcPr>
            <w:tcW w:w="3848" w:type="dxa"/>
            <w:shd w:val="clear" w:color="auto" w:fill="auto"/>
          </w:tcPr>
          <w:p w:rsidR="002F2F90" w:rsidRPr="009A6C54" w:rsidRDefault="002F2F90" w:rsidP="0046594F">
            <w:pPr>
              <w:pStyle w:val="TableText"/>
            </w:pPr>
            <w:r w:rsidRPr="009A6C54">
              <w:t>DG G&amp;L RECALCULATION AUTO</w:t>
            </w:r>
          </w:p>
        </w:tc>
        <w:tc>
          <w:tcPr>
            <w:tcW w:w="1634" w:type="dxa"/>
            <w:shd w:val="clear" w:color="auto" w:fill="auto"/>
          </w:tcPr>
          <w:p w:rsidR="002F2F90" w:rsidRPr="009A6C54" w:rsidRDefault="002F2F90" w:rsidP="0046594F">
            <w:pPr>
              <w:pStyle w:val="TableText"/>
            </w:pPr>
            <w:r w:rsidRPr="009A6C54">
              <w:t>Nightly</w:t>
            </w:r>
          </w:p>
        </w:tc>
        <w:tc>
          <w:tcPr>
            <w:tcW w:w="1631" w:type="dxa"/>
            <w:shd w:val="clear" w:color="auto" w:fill="auto"/>
          </w:tcPr>
          <w:p w:rsidR="002F2F90" w:rsidRPr="009A6C54" w:rsidRDefault="002F2F90" w:rsidP="0046594F">
            <w:pPr>
              <w:pStyle w:val="TableText"/>
            </w:pPr>
            <w:r w:rsidRPr="009A6C54">
              <w:t>NO</w:t>
            </w:r>
          </w:p>
        </w:tc>
        <w:tc>
          <w:tcPr>
            <w:tcW w:w="2355" w:type="dxa"/>
            <w:shd w:val="clear" w:color="auto" w:fill="auto"/>
          </w:tcPr>
          <w:p w:rsidR="002F2F90" w:rsidRPr="009A6C54" w:rsidRDefault="002F2F90" w:rsidP="0046594F">
            <w:pPr>
              <w:pStyle w:val="TableText"/>
            </w:pPr>
            <w:r w:rsidRPr="009A6C54">
              <w:t>Recommended to run @ 9PM</w:t>
            </w:r>
          </w:p>
        </w:tc>
      </w:tr>
      <w:tr w:rsidR="002F2F90" w:rsidRPr="009A6C54" w:rsidTr="003F2B6D">
        <w:tc>
          <w:tcPr>
            <w:tcW w:w="3848" w:type="dxa"/>
            <w:shd w:val="clear" w:color="auto" w:fill="auto"/>
          </w:tcPr>
          <w:p w:rsidR="002F2F90" w:rsidRPr="009A6C54" w:rsidRDefault="002F2F90" w:rsidP="0046594F">
            <w:pPr>
              <w:pStyle w:val="TableText"/>
            </w:pPr>
            <w:r w:rsidRPr="009A6C54">
              <w:t>DG PRE-REGISTER NIGHT JOB</w:t>
            </w:r>
          </w:p>
        </w:tc>
        <w:tc>
          <w:tcPr>
            <w:tcW w:w="1634" w:type="dxa"/>
            <w:shd w:val="clear" w:color="auto" w:fill="auto"/>
          </w:tcPr>
          <w:p w:rsidR="002F2F90" w:rsidRPr="009A6C54" w:rsidRDefault="002F2F90" w:rsidP="0046594F">
            <w:pPr>
              <w:pStyle w:val="TableText"/>
            </w:pPr>
            <w:r w:rsidRPr="009A6C54">
              <w:t>Nightly</w:t>
            </w:r>
          </w:p>
        </w:tc>
        <w:tc>
          <w:tcPr>
            <w:tcW w:w="1631" w:type="dxa"/>
            <w:shd w:val="clear" w:color="auto" w:fill="auto"/>
          </w:tcPr>
          <w:p w:rsidR="002F2F90" w:rsidRPr="009A6C54" w:rsidRDefault="002F2F90" w:rsidP="0046594F">
            <w:pPr>
              <w:pStyle w:val="TableText"/>
            </w:pPr>
            <w:r w:rsidRPr="009A6C54">
              <w:t>NO</w:t>
            </w:r>
          </w:p>
        </w:tc>
        <w:tc>
          <w:tcPr>
            <w:tcW w:w="2355" w:type="dxa"/>
            <w:shd w:val="clear" w:color="auto" w:fill="auto"/>
          </w:tcPr>
          <w:p w:rsidR="002F2F90" w:rsidRPr="009A6C54" w:rsidRDefault="002F2F90" w:rsidP="0046594F">
            <w:pPr>
              <w:pStyle w:val="TableText"/>
            </w:pPr>
            <w:r w:rsidRPr="009A6C54">
              <w:t>Run during off hours. Set to null device for MSM sites.</w:t>
            </w:r>
          </w:p>
        </w:tc>
      </w:tr>
      <w:tr w:rsidR="002F2F90" w:rsidRPr="009A6C54" w:rsidTr="003F2B6D">
        <w:tc>
          <w:tcPr>
            <w:tcW w:w="3848" w:type="dxa"/>
            <w:shd w:val="clear" w:color="auto" w:fill="auto"/>
          </w:tcPr>
          <w:p w:rsidR="002F2F90" w:rsidRPr="009A6C54" w:rsidRDefault="002F2F90" w:rsidP="0046594F">
            <w:pPr>
              <w:pStyle w:val="TableText"/>
            </w:pPr>
            <w:r w:rsidRPr="009A6C54">
              <w:t>DG PTF BACKGROUND JOB</w:t>
            </w:r>
          </w:p>
        </w:tc>
        <w:tc>
          <w:tcPr>
            <w:tcW w:w="1634" w:type="dxa"/>
            <w:shd w:val="clear" w:color="auto" w:fill="auto"/>
          </w:tcPr>
          <w:p w:rsidR="002F2F90" w:rsidRPr="009A6C54" w:rsidRDefault="002F2F90" w:rsidP="0046594F">
            <w:pPr>
              <w:pStyle w:val="TableText"/>
            </w:pPr>
            <w:r w:rsidRPr="009A6C54">
              <w:t>Nightly</w:t>
            </w:r>
          </w:p>
        </w:tc>
        <w:tc>
          <w:tcPr>
            <w:tcW w:w="1631" w:type="dxa"/>
            <w:shd w:val="clear" w:color="auto" w:fill="auto"/>
          </w:tcPr>
          <w:p w:rsidR="002F2F90" w:rsidRPr="009A6C54" w:rsidRDefault="002F2F90" w:rsidP="0046594F">
            <w:pPr>
              <w:pStyle w:val="TableText"/>
            </w:pPr>
            <w:r w:rsidRPr="009A6C54">
              <w:t>NO</w:t>
            </w:r>
          </w:p>
        </w:tc>
        <w:tc>
          <w:tcPr>
            <w:tcW w:w="2355" w:type="dxa"/>
            <w:shd w:val="clear" w:color="auto" w:fill="auto"/>
          </w:tcPr>
          <w:p w:rsidR="002F2F90" w:rsidRPr="009A6C54" w:rsidRDefault="002F2F90" w:rsidP="0046594F">
            <w:pPr>
              <w:pStyle w:val="TableText"/>
            </w:pPr>
            <w:r w:rsidRPr="009A6C54">
              <w:t>Run during off hours</w:t>
            </w:r>
          </w:p>
        </w:tc>
      </w:tr>
      <w:tr w:rsidR="002F2F90" w:rsidRPr="009A6C54" w:rsidTr="003F2B6D">
        <w:tc>
          <w:tcPr>
            <w:tcW w:w="3848" w:type="dxa"/>
            <w:shd w:val="clear" w:color="auto" w:fill="auto"/>
          </w:tcPr>
          <w:p w:rsidR="002F2F90" w:rsidRPr="009A6C54" w:rsidRDefault="002F2F90" w:rsidP="0046594F">
            <w:pPr>
              <w:pStyle w:val="TableText"/>
            </w:pPr>
            <w:r w:rsidRPr="009A6C54">
              <w:t>DG RUG BACKGROUND JOB</w:t>
            </w:r>
          </w:p>
        </w:tc>
        <w:tc>
          <w:tcPr>
            <w:tcW w:w="1634" w:type="dxa"/>
            <w:shd w:val="clear" w:color="auto" w:fill="auto"/>
          </w:tcPr>
          <w:p w:rsidR="002F2F90" w:rsidRPr="009A6C54" w:rsidRDefault="002F2F90" w:rsidP="0046594F">
            <w:pPr>
              <w:pStyle w:val="TableText"/>
            </w:pPr>
            <w:r w:rsidRPr="009A6C54">
              <w:t>Daily</w:t>
            </w:r>
          </w:p>
        </w:tc>
        <w:tc>
          <w:tcPr>
            <w:tcW w:w="1631" w:type="dxa"/>
            <w:shd w:val="clear" w:color="auto" w:fill="auto"/>
          </w:tcPr>
          <w:p w:rsidR="002F2F90" w:rsidRPr="009A6C54" w:rsidRDefault="002F2F90" w:rsidP="0046594F">
            <w:pPr>
              <w:pStyle w:val="TableText"/>
            </w:pPr>
            <w:r w:rsidRPr="009A6C54">
              <w:t>YES</w:t>
            </w:r>
          </w:p>
        </w:tc>
        <w:tc>
          <w:tcPr>
            <w:tcW w:w="2355" w:type="dxa"/>
            <w:shd w:val="clear" w:color="auto" w:fill="auto"/>
          </w:tcPr>
          <w:p w:rsidR="002F2F90" w:rsidRPr="009A6C54" w:rsidRDefault="00943857" w:rsidP="0046594F">
            <w:pPr>
              <w:pStyle w:val="TableText"/>
            </w:pPr>
            <w:r w:rsidRPr="009A6C54">
              <w:t>-</w:t>
            </w:r>
          </w:p>
        </w:tc>
      </w:tr>
      <w:tr w:rsidR="002F2F90" w:rsidRPr="009A6C54" w:rsidTr="003F2B6D">
        <w:tc>
          <w:tcPr>
            <w:tcW w:w="3848" w:type="dxa"/>
            <w:shd w:val="clear" w:color="auto" w:fill="auto"/>
          </w:tcPr>
          <w:p w:rsidR="002F2F90" w:rsidRPr="009A6C54" w:rsidRDefault="002F2F90" w:rsidP="0046594F">
            <w:pPr>
              <w:pStyle w:val="TableText"/>
            </w:pPr>
            <w:r w:rsidRPr="009A6C54">
              <w:t>DG RUG SEMI ANNUAL - TASKED</w:t>
            </w:r>
          </w:p>
        </w:tc>
        <w:tc>
          <w:tcPr>
            <w:tcW w:w="1634" w:type="dxa"/>
            <w:shd w:val="clear" w:color="auto" w:fill="auto"/>
          </w:tcPr>
          <w:p w:rsidR="002F2F90" w:rsidRPr="009A6C54" w:rsidRDefault="002F2F90" w:rsidP="0046594F">
            <w:pPr>
              <w:pStyle w:val="TableText"/>
            </w:pPr>
            <w:r w:rsidRPr="009A6C54">
              <w:t>*</w:t>
            </w:r>
          </w:p>
        </w:tc>
        <w:tc>
          <w:tcPr>
            <w:tcW w:w="1631" w:type="dxa"/>
            <w:shd w:val="clear" w:color="auto" w:fill="auto"/>
          </w:tcPr>
          <w:p w:rsidR="002F2F90" w:rsidRPr="009A6C54" w:rsidRDefault="002F2F90" w:rsidP="0046594F">
            <w:pPr>
              <w:pStyle w:val="TableText"/>
            </w:pPr>
            <w:r w:rsidRPr="009A6C54">
              <w:t>YES</w:t>
            </w:r>
          </w:p>
        </w:tc>
        <w:tc>
          <w:tcPr>
            <w:tcW w:w="2355" w:type="dxa"/>
            <w:shd w:val="clear" w:color="auto" w:fill="auto"/>
          </w:tcPr>
          <w:p w:rsidR="002F2F90" w:rsidRPr="009A6C54" w:rsidRDefault="002F2F90" w:rsidP="0046594F">
            <w:pPr>
              <w:pStyle w:val="TableText"/>
            </w:pPr>
            <w:r w:rsidRPr="009A6C54">
              <w:t>*Queued in advance to run on 10/1 and 4/1</w:t>
            </w:r>
          </w:p>
        </w:tc>
      </w:tr>
      <w:tr w:rsidR="002F2F90" w:rsidRPr="009A6C54" w:rsidTr="003F2B6D">
        <w:tc>
          <w:tcPr>
            <w:tcW w:w="3848" w:type="dxa"/>
            <w:shd w:val="clear" w:color="auto" w:fill="auto"/>
          </w:tcPr>
          <w:p w:rsidR="002F2F90" w:rsidRPr="009A6C54" w:rsidRDefault="002F2F90" w:rsidP="0046594F">
            <w:pPr>
              <w:pStyle w:val="TableText"/>
            </w:pPr>
            <w:r w:rsidRPr="009A6C54">
              <w:t>DG SENSITIVE RCDS RPT-TASK</w:t>
            </w:r>
          </w:p>
        </w:tc>
        <w:tc>
          <w:tcPr>
            <w:tcW w:w="1634" w:type="dxa"/>
            <w:shd w:val="clear" w:color="auto" w:fill="auto"/>
          </w:tcPr>
          <w:p w:rsidR="002F2F90" w:rsidRPr="009A6C54" w:rsidRDefault="002F2F90" w:rsidP="0046594F">
            <w:pPr>
              <w:pStyle w:val="TableText"/>
            </w:pPr>
            <w:r w:rsidRPr="009A6C54">
              <w:t>Nightly</w:t>
            </w:r>
          </w:p>
        </w:tc>
        <w:tc>
          <w:tcPr>
            <w:tcW w:w="1631" w:type="dxa"/>
            <w:shd w:val="clear" w:color="auto" w:fill="auto"/>
          </w:tcPr>
          <w:p w:rsidR="002F2F90" w:rsidRPr="009A6C54" w:rsidRDefault="002F2F90" w:rsidP="0046594F">
            <w:pPr>
              <w:pStyle w:val="TableText"/>
            </w:pPr>
            <w:r w:rsidRPr="009A6C54">
              <w:t>NO</w:t>
            </w:r>
          </w:p>
        </w:tc>
        <w:tc>
          <w:tcPr>
            <w:tcW w:w="2355" w:type="dxa"/>
            <w:shd w:val="clear" w:color="auto" w:fill="auto"/>
          </w:tcPr>
          <w:p w:rsidR="002F2F90" w:rsidRPr="009A6C54" w:rsidRDefault="002F2F90" w:rsidP="0046594F">
            <w:pPr>
              <w:pStyle w:val="TableText"/>
            </w:pPr>
            <w:r w:rsidRPr="009A6C54">
              <w:t>Run after midnight</w:t>
            </w:r>
          </w:p>
        </w:tc>
      </w:tr>
      <w:tr w:rsidR="002F2F90" w:rsidRPr="009A6C54" w:rsidTr="003F2B6D">
        <w:tc>
          <w:tcPr>
            <w:tcW w:w="3848" w:type="dxa"/>
            <w:shd w:val="clear" w:color="auto" w:fill="auto"/>
          </w:tcPr>
          <w:p w:rsidR="002F2F90" w:rsidRPr="009A6C54" w:rsidRDefault="002F2F90" w:rsidP="0046594F">
            <w:pPr>
              <w:pStyle w:val="TableText"/>
            </w:pPr>
            <w:r w:rsidRPr="009A6C54">
              <w:t>DGEN NEACL MGT RPT1BK</w:t>
            </w:r>
          </w:p>
        </w:tc>
        <w:tc>
          <w:tcPr>
            <w:tcW w:w="1634" w:type="dxa"/>
            <w:shd w:val="clear" w:color="auto" w:fill="auto"/>
          </w:tcPr>
          <w:p w:rsidR="002F2F90" w:rsidRPr="009A6C54" w:rsidRDefault="002F2F90" w:rsidP="0046594F">
            <w:pPr>
              <w:pStyle w:val="TableText"/>
            </w:pPr>
            <w:r w:rsidRPr="009A6C54">
              <w:t>Daily</w:t>
            </w:r>
          </w:p>
        </w:tc>
        <w:tc>
          <w:tcPr>
            <w:tcW w:w="1631" w:type="dxa"/>
            <w:shd w:val="clear" w:color="auto" w:fill="auto"/>
          </w:tcPr>
          <w:p w:rsidR="002F2F90" w:rsidRPr="009A6C54" w:rsidRDefault="002F2F90" w:rsidP="0046594F">
            <w:pPr>
              <w:pStyle w:val="TableText"/>
            </w:pPr>
            <w:r w:rsidRPr="009A6C54">
              <w:t>YES</w:t>
            </w:r>
          </w:p>
        </w:tc>
        <w:tc>
          <w:tcPr>
            <w:tcW w:w="2355" w:type="dxa"/>
            <w:shd w:val="clear" w:color="auto" w:fill="auto"/>
          </w:tcPr>
          <w:p w:rsidR="002F2F90" w:rsidRPr="009A6C54" w:rsidRDefault="00943857" w:rsidP="0046594F">
            <w:pPr>
              <w:pStyle w:val="TableText"/>
            </w:pPr>
            <w:r w:rsidRPr="009A6C54">
              <w:t>-</w:t>
            </w:r>
          </w:p>
        </w:tc>
      </w:tr>
      <w:tr w:rsidR="002F2F90" w:rsidRPr="009A6C54" w:rsidTr="003F2B6D">
        <w:tc>
          <w:tcPr>
            <w:tcW w:w="3848" w:type="dxa"/>
            <w:shd w:val="clear" w:color="auto" w:fill="auto"/>
          </w:tcPr>
          <w:p w:rsidR="002F2F90" w:rsidRPr="009A6C54" w:rsidRDefault="002F2F90" w:rsidP="0046594F">
            <w:pPr>
              <w:pStyle w:val="TableText"/>
            </w:pPr>
            <w:r w:rsidRPr="009A6C54">
              <w:t>DGEN RD UPLOAD AUDIT PURGE</w:t>
            </w:r>
          </w:p>
        </w:tc>
        <w:tc>
          <w:tcPr>
            <w:tcW w:w="1634" w:type="dxa"/>
            <w:shd w:val="clear" w:color="auto" w:fill="auto"/>
          </w:tcPr>
          <w:p w:rsidR="002F2F90" w:rsidRPr="009A6C54" w:rsidRDefault="002F2F90" w:rsidP="0046594F">
            <w:pPr>
              <w:pStyle w:val="TableText"/>
            </w:pPr>
            <w:r w:rsidRPr="009A6C54">
              <w:t>Daily or Weekly</w:t>
            </w:r>
          </w:p>
        </w:tc>
        <w:tc>
          <w:tcPr>
            <w:tcW w:w="1631" w:type="dxa"/>
            <w:shd w:val="clear" w:color="auto" w:fill="auto"/>
          </w:tcPr>
          <w:p w:rsidR="002F2F90" w:rsidRPr="009A6C54" w:rsidRDefault="002F2F90" w:rsidP="0046594F">
            <w:pPr>
              <w:pStyle w:val="TableText"/>
            </w:pPr>
            <w:r w:rsidRPr="009A6C54">
              <w:t>NO</w:t>
            </w:r>
          </w:p>
        </w:tc>
        <w:tc>
          <w:tcPr>
            <w:tcW w:w="2355" w:type="dxa"/>
            <w:shd w:val="clear" w:color="auto" w:fill="auto"/>
          </w:tcPr>
          <w:p w:rsidR="002F2F90" w:rsidRPr="009A6C54" w:rsidRDefault="002F2F90" w:rsidP="0046594F">
            <w:pPr>
              <w:pStyle w:val="TableText"/>
            </w:pPr>
            <w:r w:rsidRPr="009A6C54">
              <w:t>Purges entries from the ENROLLMENT RATED DISABILITY, UPLOAD AUDIT file (#390) after 365 days</w:t>
            </w:r>
          </w:p>
        </w:tc>
      </w:tr>
      <w:tr w:rsidR="002F2F90" w:rsidRPr="009A6C54" w:rsidTr="003F2B6D">
        <w:tc>
          <w:tcPr>
            <w:tcW w:w="3848" w:type="dxa"/>
            <w:shd w:val="clear" w:color="auto" w:fill="auto"/>
          </w:tcPr>
          <w:p w:rsidR="002F2F90" w:rsidRPr="009A6C54" w:rsidRDefault="002F2F90" w:rsidP="0046594F">
            <w:pPr>
              <w:pStyle w:val="TableText"/>
            </w:pPr>
            <w:r w:rsidRPr="009A6C54">
              <w:t>DGPF BACKGROUND PROCESSING</w:t>
            </w:r>
          </w:p>
        </w:tc>
        <w:tc>
          <w:tcPr>
            <w:tcW w:w="1634" w:type="dxa"/>
            <w:shd w:val="clear" w:color="auto" w:fill="auto"/>
          </w:tcPr>
          <w:p w:rsidR="002F2F90" w:rsidRPr="009A6C54" w:rsidRDefault="002F2F90" w:rsidP="0046594F">
            <w:pPr>
              <w:pStyle w:val="TableText"/>
            </w:pPr>
            <w:r w:rsidRPr="009A6C54">
              <w:t>Daily</w:t>
            </w:r>
          </w:p>
        </w:tc>
        <w:tc>
          <w:tcPr>
            <w:tcW w:w="1631" w:type="dxa"/>
            <w:shd w:val="clear" w:color="auto" w:fill="auto"/>
          </w:tcPr>
          <w:p w:rsidR="002F2F90" w:rsidRPr="009A6C54" w:rsidRDefault="002F2F90" w:rsidP="0046594F">
            <w:pPr>
              <w:pStyle w:val="TableText"/>
            </w:pPr>
            <w:r w:rsidRPr="009A6C54">
              <w:t>NO</w:t>
            </w:r>
          </w:p>
        </w:tc>
        <w:tc>
          <w:tcPr>
            <w:tcW w:w="2355" w:type="dxa"/>
            <w:shd w:val="clear" w:color="auto" w:fill="auto"/>
          </w:tcPr>
          <w:p w:rsidR="002F2F90" w:rsidRPr="009A6C54" w:rsidRDefault="002F2F90" w:rsidP="0046594F">
            <w:pPr>
              <w:pStyle w:val="TableText"/>
            </w:pPr>
            <w:r w:rsidRPr="009A6C54">
              <w:t>Run during off hours</w:t>
            </w:r>
          </w:p>
        </w:tc>
      </w:tr>
      <w:tr w:rsidR="002F2F90" w:rsidRPr="009A6C54" w:rsidTr="003F2B6D">
        <w:tc>
          <w:tcPr>
            <w:tcW w:w="3848" w:type="dxa"/>
            <w:shd w:val="clear" w:color="auto" w:fill="auto"/>
          </w:tcPr>
          <w:p w:rsidR="002F2F90" w:rsidRPr="009A6C54" w:rsidRDefault="002F2F90" w:rsidP="0046594F">
            <w:pPr>
              <w:pStyle w:val="TableText"/>
            </w:pPr>
            <w:r w:rsidRPr="009A6C54">
              <w:t>DGQE BACKGROUND PROCESSING</w:t>
            </w:r>
          </w:p>
        </w:tc>
        <w:tc>
          <w:tcPr>
            <w:tcW w:w="1634" w:type="dxa"/>
            <w:shd w:val="clear" w:color="auto" w:fill="auto"/>
          </w:tcPr>
          <w:p w:rsidR="002F2F90" w:rsidRPr="009A6C54" w:rsidRDefault="002F2F90" w:rsidP="0046594F">
            <w:pPr>
              <w:pStyle w:val="TableText"/>
            </w:pPr>
            <w:r w:rsidRPr="009A6C54">
              <w:t>Nightly</w:t>
            </w:r>
          </w:p>
        </w:tc>
        <w:tc>
          <w:tcPr>
            <w:tcW w:w="1631" w:type="dxa"/>
            <w:shd w:val="clear" w:color="auto" w:fill="auto"/>
          </w:tcPr>
          <w:p w:rsidR="002F2F90" w:rsidRPr="009A6C54" w:rsidRDefault="002F2F90" w:rsidP="0046594F">
            <w:pPr>
              <w:pStyle w:val="TableText"/>
            </w:pPr>
            <w:r w:rsidRPr="009A6C54">
              <w:t>NO</w:t>
            </w:r>
          </w:p>
        </w:tc>
        <w:tc>
          <w:tcPr>
            <w:tcW w:w="2355" w:type="dxa"/>
            <w:shd w:val="clear" w:color="auto" w:fill="auto"/>
          </w:tcPr>
          <w:p w:rsidR="002F2F90" w:rsidRPr="009A6C54" w:rsidRDefault="002F2F90" w:rsidP="0046594F">
            <w:pPr>
              <w:pStyle w:val="TableText"/>
            </w:pPr>
            <w:r w:rsidRPr="009A6C54">
              <w:t>Run during off hours</w:t>
            </w:r>
          </w:p>
        </w:tc>
      </w:tr>
      <w:tr w:rsidR="002F2F90" w:rsidRPr="009A6C54" w:rsidTr="003F2B6D">
        <w:tc>
          <w:tcPr>
            <w:tcW w:w="3848" w:type="dxa"/>
            <w:shd w:val="clear" w:color="auto" w:fill="auto"/>
          </w:tcPr>
          <w:p w:rsidR="002F2F90" w:rsidRDefault="002F2F90" w:rsidP="0046594F">
            <w:pPr>
              <w:pStyle w:val="TableText"/>
            </w:pPr>
            <w:r w:rsidRPr="009A6C54">
              <w:t>SCDX AMBCAR NIGHTLY XMIT</w:t>
            </w:r>
          </w:p>
          <w:p w:rsidR="00244B80" w:rsidRPr="009A6C54" w:rsidRDefault="00244B80" w:rsidP="0046594F">
            <w:pPr>
              <w:pStyle w:val="TableText"/>
            </w:pPr>
            <w:bookmarkStart w:id="8" w:name="p2"/>
            <w:r>
              <w:rPr>
                <w:rFonts w:cs="Arial"/>
                <w:b/>
                <w:sz w:val="18"/>
                <w:szCs w:val="18"/>
              </w:rPr>
              <w:t>Note:</w:t>
            </w:r>
            <w:bookmarkEnd w:id="8"/>
            <w:r>
              <w:rPr>
                <w:rFonts w:cs="Arial"/>
                <w:sz w:val="18"/>
                <w:szCs w:val="18"/>
              </w:rPr>
              <w:t xml:space="preserve"> This option has been placed out of order with patch SD*5.3*640 since ACRP transmission has been discontinued.</w:t>
            </w:r>
          </w:p>
        </w:tc>
        <w:tc>
          <w:tcPr>
            <w:tcW w:w="1634" w:type="dxa"/>
            <w:shd w:val="clear" w:color="auto" w:fill="auto"/>
          </w:tcPr>
          <w:p w:rsidR="002F2F90" w:rsidRPr="009A6C54" w:rsidRDefault="002F2F90" w:rsidP="0046594F">
            <w:pPr>
              <w:pStyle w:val="TableText"/>
            </w:pPr>
            <w:r w:rsidRPr="009A6C54">
              <w:t>Nightly</w:t>
            </w:r>
          </w:p>
        </w:tc>
        <w:tc>
          <w:tcPr>
            <w:tcW w:w="1631" w:type="dxa"/>
            <w:shd w:val="clear" w:color="auto" w:fill="auto"/>
          </w:tcPr>
          <w:p w:rsidR="002F2F90" w:rsidRPr="009A6C54" w:rsidRDefault="002F2F90" w:rsidP="0046594F">
            <w:pPr>
              <w:pStyle w:val="TableText"/>
            </w:pPr>
            <w:r w:rsidRPr="009A6C54">
              <w:t>NO</w:t>
            </w:r>
          </w:p>
        </w:tc>
        <w:tc>
          <w:tcPr>
            <w:tcW w:w="2355" w:type="dxa"/>
            <w:shd w:val="clear" w:color="auto" w:fill="auto"/>
          </w:tcPr>
          <w:p w:rsidR="002F2F90" w:rsidRPr="009A6C54" w:rsidRDefault="002F2F90" w:rsidP="0046594F">
            <w:pPr>
              <w:pStyle w:val="TableText"/>
            </w:pPr>
            <w:r w:rsidRPr="009A6C54">
              <w:t>Collects workload information and sends it to NPCDB in Austin via HL7messages</w:t>
            </w:r>
          </w:p>
        </w:tc>
      </w:tr>
      <w:tr w:rsidR="002F2F90" w:rsidRPr="009A6C54" w:rsidTr="003F2B6D">
        <w:tc>
          <w:tcPr>
            <w:tcW w:w="3848" w:type="dxa"/>
            <w:shd w:val="clear" w:color="auto" w:fill="auto"/>
          </w:tcPr>
          <w:p w:rsidR="002F2F90" w:rsidRPr="009A6C54" w:rsidRDefault="002F2F90" w:rsidP="0046594F">
            <w:pPr>
              <w:pStyle w:val="TableText"/>
            </w:pPr>
            <w:r w:rsidRPr="009A6C54">
              <w:t>SCENI IEMM SUMMARY BULLETIN</w:t>
            </w:r>
          </w:p>
        </w:tc>
        <w:tc>
          <w:tcPr>
            <w:tcW w:w="1634" w:type="dxa"/>
            <w:shd w:val="clear" w:color="auto" w:fill="auto"/>
          </w:tcPr>
          <w:p w:rsidR="002F2F90" w:rsidRPr="009A6C54" w:rsidRDefault="002F2F90" w:rsidP="0046594F">
            <w:pPr>
              <w:pStyle w:val="TableText"/>
            </w:pPr>
            <w:r w:rsidRPr="009A6C54">
              <w:t>Nightly</w:t>
            </w:r>
          </w:p>
        </w:tc>
        <w:tc>
          <w:tcPr>
            <w:tcW w:w="1631" w:type="dxa"/>
            <w:shd w:val="clear" w:color="auto" w:fill="auto"/>
          </w:tcPr>
          <w:p w:rsidR="002F2F90" w:rsidRPr="009A6C54" w:rsidRDefault="002F2F90" w:rsidP="0046594F">
            <w:pPr>
              <w:pStyle w:val="TableText"/>
            </w:pPr>
            <w:r w:rsidRPr="009A6C54">
              <w:t>NO</w:t>
            </w:r>
          </w:p>
        </w:tc>
        <w:tc>
          <w:tcPr>
            <w:tcW w:w="2355" w:type="dxa"/>
            <w:shd w:val="clear" w:color="auto" w:fill="auto"/>
          </w:tcPr>
          <w:p w:rsidR="002F2F90" w:rsidRPr="009A6C54" w:rsidRDefault="002F2F90" w:rsidP="0046594F">
            <w:pPr>
              <w:pStyle w:val="TableText"/>
            </w:pPr>
            <w:r w:rsidRPr="009A6C54">
              <w:t>Run after nightly transmission to Austin</w:t>
            </w:r>
          </w:p>
        </w:tc>
      </w:tr>
      <w:tr w:rsidR="00943857" w:rsidRPr="009A6C54" w:rsidTr="003F2B6D">
        <w:tc>
          <w:tcPr>
            <w:tcW w:w="3848" w:type="dxa"/>
            <w:shd w:val="clear" w:color="auto" w:fill="auto"/>
          </w:tcPr>
          <w:p w:rsidR="00943857" w:rsidRDefault="00943857" w:rsidP="0046594F">
            <w:pPr>
              <w:pStyle w:val="TableText"/>
            </w:pPr>
            <w:r w:rsidRPr="009A6C54">
              <w:t>SCRPW APM TASK JOB</w:t>
            </w:r>
          </w:p>
          <w:p w:rsidR="00244B80" w:rsidRPr="009A6C54" w:rsidRDefault="00244B80" w:rsidP="0046594F">
            <w:pPr>
              <w:pStyle w:val="TableText"/>
            </w:pPr>
            <w:r>
              <w:rPr>
                <w:rFonts w:cs="Arial"/>
                <w:b/>
                <w:sz w:val="18"/>
                <w:szCs w:val="18"/>
              </w:rPr>
              <w:t>Note:</w:t>
            </w:r>
            <w:r>
              <w:rPr>
                <w:rFonts w:cs="Arial"/>
                <w:sz w:val="18"/>
                <w:szCs w:val="18"/>
              </w:rPr>
              <w:t xml:space="preserve"> This option has been placed out of order with patch SD*5.3*640 since APM transmission has been discontinued.</w:t>
            </w:r>
          </w:p>
        </w:tc>
        <w:tc>
          <w:tcPr>
            <w:tcW w:w="1634" w:type="dxa"/>
            <w:shd w:val="clear" w:color="auto" w:fill="auto"/>
          </w:tcPr>
          <w:p w:rsidR="00943857" w:rsidRPr="009A6C54" w:rsidRDefault="00943857" w:rsidP="0046594F">
            <w:pPr>
              <w:pStyle w:val="TableText"/>
            </w:pPr>
            <w:r w:rsidRPr="009A6C54">
              <w:t>Monthly</w:t>
            </w:r>
          </w:p>
        </w:tc>
        <w:tc>
          <w:tcPr>
            <w:tcW w:w="1631" w:type="dxa"/>
            <w:shd w:val="clear" w:color="auto" w:fill="auto"/>
          </w:tcPr>
          <w:p w:rsidR="00943857" w:rsidRPr="009A6C54" w:rsidRDefault="00943857" w:rsidP="0046594F">
            <w:pPr>
              <w:pStyle w:val="TableText"/>
            </w:pPr>
            <w:r w:rsidRPr="009A6C54">
              <w:t>NO</w:t>
            </w:r>
          </w:p>
        </w:tc>
        <w:tc>
          <w:tcPr>
            <w:tcW w:w="2355" w:type="dxa"/>
            <w:shd w:val="clear" w:color="auto" w:fill="auto"/>
          </w:tcPr>
          <w:p w:rsidR="00943857" w:rsidRPr="009A6C54" w:rsidRDefault="00943857" w:rsidP="0046594F">
            <w:pPr>
              <w:pStyle w:val="TableText"/>
            </w:pPr>
            <w:r w:rsidRPr="009A6C54">
              <w:t>Runs on the 15th of the current month after hours.  Generates info rolled up to AITC (formerly AAC) Additional Performance Monitors (TIU).</w:t>
            </w:r>
          </w:p>
        </w:tc>
      </w:tr>
      <w:tr w:rsidR="00C80D42" w:rsidRPr="009A6C54" w:rsidTr="003F2B6D">
        <w:tc>
          <w:tcPr>
            <w:tcW w:w="3848" w:type="dxa"/>
            <w:shd w:val="clear" w:color="auto" w:fill="auto"/>
          </w:tcPr>
          <w:p w:rsidR="00C80D42" w:rsidRPr="009A6C54" w:rsidRDefault="00C80D42" w:rsidP="0046594F">
            <w:pPr>
              <w:pStyle w:val="TableText"/>
            </w:pPr>
            <w:r w:rsidRPr="009A6C54">
              <w:t>OPTION NAME</w:t>
            </w:r>
          </w:p>
        </w:tc>
        <w:tc>
          <w:tcPr>
            <w:tcW w:w="1634" w:type="dxa"/>
            <w:shd w:val="clear" w:color="auto" w:fill="auto"/>
          </w:tcPr>
          <w:p w:rsidR="00C80D42" w:rsidRPr="009A6C54" w:rsidRDefault="00C80D42" w:rsidP="0046594F">
            <w:pPr>
              <w:pStyle w:val="TableText"/>
            </w:pPr>
            <w:r w:rsidRPr="009A6C54">
              <w:t>SUGGESTED RUN FREQUENCY</w:t>
            </w:r>
          </w:p>
        </w:tc>
        <w:tc>
          <w:tcPr>
            <w:tcW w:w="1631" w:type="dxa"/>
            <w:shd w:val="clear" w:color="auto" w:fill="auto"/>
          </w:tcPr>
          <w:p w:rsidR="00C80D42" w:rsidRPr="009A6C54" w:rsidRDefault="00C80D42" w:rsidP="0046594F">
            <w:pPr>
              <w:pStyle w:val="TableText"/>
            </w:pPr>
            <w:r w:rsidRPr="009A6C54">
              <w:t>DEVICE REQUIRED</w:t>
            </w:r>
          </w:p>
        </w:tc>
        <w:tc>
          <w:tcPr>
            <w:tcW w:w="2355" w:type="dxa"/>
            <w:shd w:val="clear" w:color="auto" w:fill="auto"/>
          </w:tcPr>
          <w:p w:rsidR="00C80D42" w:rsidRPr="009A6C54" w:rsidRDefault="00C80D42" w:rsidP="0046594F">
            <w:pPr>
              <w:pStyle w:val="TableText"/>
            </w:pPr>
            <w:r w:rsidRPr="009A6C54">
              <w:t>REMARKS</w:t>
            </w:r>
          </w:p>
        </w:tc>
      </w:tr>
      <w:tr w:rsidR="00943857" w:rsidRPr="009A6C54" w:rsidTr="003F2B6D">
        <w:tc>
          <w:tcPr>
            <w:tcW w:w="3848" w:type="dxa"/>
            <w:shd w:val="clear" w:color="auto" w:fill="auto"/>
          </w:tcPr>
          <w:p w:rsidR="00943857" w:rsidRPr="009A6C54" w:rsidRDefault="00943857" w:rsidP="0046594F">
            <w:pPr>
              <w:pStyle w:val="TableText"/>
            </w:pPr>
            <w:r w:rsidRPr="009A6C54">
              <w:t>SDAM BACKGROUND JOB</w:t>
            </w:r>
          </w:p>
        </w:tc>
        <w:tc>
          <w:tcPr>
            <w:tcW w:w="1634" w:type="dxa"/>
            <w:shd w:val="clear" w:color="auto" w:fill="auto"/>
          </w:tcPr>
          <w:p w:rsidR="00943857" w:rsidRPr="009A6C54" w:rsidRDefault="00943857" w:rsidP="0046594F">
            <w:pPr>
              <w:pStyle w:val="TableText"/>
            </w:pPr>
            <w:r w:rsidRPr="009A6C54">
              <w:t>Nightly</w:t>
            </w:r>
          </w:p>
        </w:tc>
        <w:tc>
          <w:tcPr>
            <w:tcW w:w="1631" w:type="dxa"/>
            <w:shd w:val="clear" w:color="auto" w:fill="auto"/>
          </w:tcPr>
          <w:p w:rsidR="00943857" w:rsidRPr="009A6C54" w:rsidRDefault="00943857" w:rsidP="0046594F">
            <w:pPr>
              <w:pStyle w:val="TableText"/>
            </w:pPr>
            <w:r w:rsidRPr="009A6C54">
              <w:t>NO</w:t>
            </w:r>
          </w:p>
        </w:tc>
        <w:tc>
          <w:tcPr>
            <w:tcW w:w="2355" w:type="dxa"/>
            <w:shd w:val="clear" w:color="auto" w:fill="auto"/>
          </w:tcPr>
          <w:p w:rsidR="00943857" w:rsidRPr="009A6C54" w:rsidRDefault="00943857" w:rsidP="0046594F">
            <w:pPr>
              <w:pStyle w:val="TableText"/>
            </w:pPr>
            <w:r w:rsidRPr="009A6C54">
              <w:t>-</w:t>
            </w:r>
          </w:p>
        </w:tc>
      </w:tr>
      <w:tr w:rsidR="00943857" w:rsidRPr="009A6C54" w:rsidTr="003F2B6D">
        <w:tc>
          <w:tcPr>
            <w:tcW w:w="3848" w:type="dxa"/>
            <w:shd w:val="clear" w:color="auto" w:fill="auto"/>
          </w:tcPr>
          <w:p w:rsidR="00943857" w:rsidRDefault="00943857" w:rsidP="0046594F">
            <w:pPr>
              <w:pStyle w:val="TableText"/>
            </w:pPr>
            <w:r w:rsidRPr="009A6C54">
              <w:t>SDOQM PM NIGHTLY JOB</w:t>
            </w:r>
          </w:p>
          <w:p w:rsidR="008E0310" w:rsidRPr="009A6C54" w:rsidRDefault="008E0310" w:rsidP="0046594F">
            <w:pPr>
              <w:pStyle w:val="TableText"/>
            </w:pPr>
            <w:bookmarkStart w:id="9" w:name="p3"/>
            <w:r>
              <w:rPr>
                <w:rFonts w:cs="Arial"/>
                <w:b/>
                <w:sz w:val="18"/>
                <w:szCs w:val="18"/>
              </w:rPr>
              <w:t>Note:</w:t>
            </w:r>
            <w:bookmarkEnd w:id="9"/>
            <w:r>
              <w:rPr>
                <w:rFonts w:cs="Arial"/>
                <w:sz w:val="18"/>
                <w:szCs w:val="18"/>
              </w:rPr>
              <w:t xml:space="preserve"> This option has been placed out of order with patch SD*5.3*640 since APM transmission has been discontinued.</w:t>
            </w:r>
          </w:p>
        </w:tc>
        <w:tc>
          <w:tcPr>
            <w:tcW w:w="1634" w:type="dxa"/>
            <w:shd w:val="clear" w:color="auto" w:fill="auto"/>
          </w:tcPr>
          <w:p w:rsidR="00943857" w:rsidRPr="009A6C54" w:rsidRDefault="00943857" w:rsidP="0046594F">
            <w:pPr>
              <w:pStyle w:val="TableText"/>
            </w:pPr>
            <w:r w:rsidRPr="009A6C54">
              <w:t>As directed</w:t>
            </w:r>
          </w:p>
        </w:tc>
        <w:tc>
          <w:tcPr>
            <w:tcW w:w="1631" w:type="dxa"/>
            <w:shd w:val="clear" w:color="auto" w:fill="auto"/>
          </w:tcPr>
          <w:p w:rsidR="00943857" w:rsidRPr="009A6C54" w:rsidRDefault="00943857" w:rsidP="0046594F">
            <w:pPr>
              <w:pStyle w:val="TableText"/>
            </w:pPr>
            <w:r w:rsidRPr="009A6C54">
              <w:t>YES</w:t>
            </w:r>
          </w:p>
        </w:tc>
        <w:tc>
          <w:tcPr>
            <w:tcW w:w="2355" w:type="dxa"/>
            <w:shd w:val="clear" w:color="auto" w:fill="auto"/>
          </w:tcPr>
          <w:p w:rsidR="00943857" w:rsidRPr="009A6C54" w:rsidRDefault="00943857" w:rsidP="0046594F">
            <w:pPr>
              <w:pStyle w:val="TableText"/>
            </w:pPr>
            <w:r w:rsidRPr="009A6C54">
              <w:t>Suggested run time @ 2 AM</w:t>
            </w:r>
          </w:p>
        </w:tc>
      </w:tr>
      <w:tr w:rsidR="00943857" w:rsidRPr="009A6C54" w:rsidTr="003F2B6D">
        <w:tc>
          <w:tcPr>
            <w:tcW w:w="3848" w:type="dxa"/>
            <w:shd w:val="clear" w:color="auto" w:fill="auto"/>
          </w:tcPr>
          <w:p w:rsidR="00943857" w:rsidRPr="009A6C54" w:rsidRDefault="00943857" w:rsidP="0046594F">
            <w:pPr>
              <w:pStyle w:val="TableText"/>
            </w:pPr>
            <w:r w:rsidRPr="009A6C54">
              <w:t>VAFC BATCH UPDATE</w:t>
            </w:r>
          </w:p>
        </w:tc>
        <w:tc>
          <w:tcPr>
            <w:tcW w:w="1634" w:type="dxa"/>
            <w:shd w:val="clear" w:color="auto" w:fill="auto"/>
          </w:tcPr>
          <w:p w:rsidR="00943857" w:rsidRPr="009A6C54" w:rsidRDefault="00943857" w:rsidP="0046594F">
            <w:pPr>
              <w:pStyle w:val="TableText"/>
            </w:pPr>
            <w:r w:rsidRPr="009A6C54">
              <w:t>30 minutes</w:t>
            </w:r>
          </w:p>
        </w:tc>
        <w:tc>
          <w:tcPr>
            <w:tcW w:w="1631" w:type="dxa"/>
            <w:shd w:val="clear" w:color="auto" w:fill="auto"/>
          </w:tcPr>
          <w:p w:rsidR="00943857" w:rsidRPr="009A6C54" w:rsidRDefault="00943857" w:rsidP="0046594F">
            <w:pPr>
              <w:pStyle w:val="TableText"/>
            </w:pPr>
            <w:r w:rsidRPr="009A6C54">
              <w:t>NO</w:t>
            </w:r>
          </w:p>
        </w:tc>
        <w:tc>
          <w:tcPr>
            <w:tcW w:w="2355" w:type="dxa"/>
            <w:shd w:val="clear" w:color="auto" w:fill="auto"/>
          </w:tcPr>
          <w:p w:rsidR="00943857" w:rsidRPr="009A6C54" w:rsidRDefault="00943857" w:rsidP="0046594F">
            <w:pPr>
              <w:pStyle w:val="TableText"/>
            </w:pPr>
            <w:r w:rsidRPr="009A6C54">
              <w:t>Transmits changes to key patient demographical data</w:t>
            </w:r>
          </w:p>
        </w:tc>
      </w:tr>
      <w:tr w:rsidR="00943857" w:rsidRPr="009A6C54" w:rsidTr="003F2B6D">
        <w:tc>
          <w:tcPr>
            <w:tcW w:w="3848" w:type="dxa"/>
            <w:shd w:val="clear" w:color="auto" w:fill="auto"/>
          </w:tcPr>
          <w:p w:rsidR="00943857" w:rsidRPr="009A6C54" w:rsidRDefault="00943857" w:rsidP="0046594F">
            <w:pPr>
              <w:pStyle w:val="TableText"/>
            </w:pPr>
            <w:r w:rsidRPr="009A6C54">
              <w:t>VAFH PIVOT PURGE</w:t>
            </w:r>
          </w:p>
        </w:tc>
        <w:tc>
          <w:tcPr>
            <w:tcW w:w="1634" w:type="dxa"/>
            <w:shd w:val="clear" w:color="auto" w:fill="auto"/>
          </w:tcPr>
          <w:p w:rsidR="00943857" w:rsidRPr="009A6C54" w:rsidRDefault="00943857" w:rsidP="0046594F">
            <w:pPr>
              <w:pStyle w:val="TableText"/>
            </w:pPr>
            <w:r w:rsidRPr="009A6C54">
              <w:t>Weekly</w:t>
            </w:r>
          </w:p>
        </w:tc>
        <w:tc>
          <w:tcPr>
            <w:tcW w:w="1631" w:type="dxa"/>
            <w:shd w:val="clear" w:color="auto" w:fill="auto"/>
          </w:tcPr>
          <w:p w:rsidR="00943857" w:rsidRPr="009A6C54" w:rsidRDefault="00943857" w:rsidP="0046594F">
            <w:pPr>
              <w:pStyle w:val="TableText"/>
            </w:pPr>
            <w:r w:rsidRPr="009A6C54">
              <w:t>NO</w:t>
            </w:r>
          </w:p>
        </w:tc>
        <w:tc>
          <w:tcPr>
            <w:tcW w:w="2355" w:type="dxa"/>
            <w:shd w:val="clear" w:color="auto" w:fill="auto"/>
          </w:tcPr>
          <w:p w:rsidR="00943857" w:rsidRPr="009A6C54" w:rsidRDefault="00943857" w:rsidP="0046594F">
            <w:pPr>
              <w:pStyle w:val="TableText"/>
            </w:pPr>
            <w:r w:rsidRPr="009A6C54">
              <w:t>Purges entries greater than 1.5 years old from ADT/HL7 PIVOT file (#391.71)</w:t>
            </w:r>
          </w:p>
        </w:tc>
      </w:tr>
    </w:tbl>
    <w:p w:rsidR="00660CA9" w:rsidRPr="009A6C54" w:rsidRDefault="00660CA9" w:rsidP="00660CA9"/>
    <w:p w:rsidR="008F761B" w:rsidRPr="009A6C54" w:rsidRDefault="008F761B" w:rsidP="008B3AB3">
      <w:pPr>
        <w:pStyle w:val="Heading2"/>
      </w:pPr>
      <w:bookmarkStart w:id="10" w:name="_Toc11706566"/>
      <w:r w:rsidRPr="009A6C54">
        <w:t>SACC Exemptions/Non-Standard Code</w:t>
      </w:r>
      <w:bookmarkEnd w:id="10"/>
    </w:p>
    <w:p w:rsidR="008F761B" w:rsidRPr="009A6C54" w:rsidRDefault="008F761B" w:rsidP="002F2F90">
      <w:pPr>
        <w:pStyle w:val="BodyText"/>
        <w:tabs>
          <w:tab w:val="left" w:pos="360"/>
        </w:tabs>
      </w:pPr>
      <w:r w:rsidRPr="009A6C54">
        <w:t>The following are the steps you may take to obtain the SACC exemptions for the PIMS package.</w:t>
      </w:r>
    </w:p>
    <w:p w:rsidR="008F761B" w:rsidRPr="009A6C54" w:rsidRDefault="008F761B" w:rsidP="00E02E09">
      <w:pPr>
        <w:pStyle w:val="BodyText"/>
        <w:tabs>
          <w:tab w:val="left" w:pos="360"/>
        </w:tabs>
        <w:ind w:firstLine="540"/>
      </w:pPr>
      <w:r w:rsidRPr="009A6C54">
        <w:t>1.  FORUM</w:t>
      </w:r>
    </w:p>
    <w:p w:rsidR="008F761B" w:rsidRPr="009A6C54" w:rsidRDefault="008F761B" w:rsidP="00E02E09">
      <w:pPr>
        <w:pStyle w:val="BodyText"/>
        <w:tabs>
          <w:tab w:val="left" w:pos="360"/>
        </w:tabs>
        <w:ind w:firstLine="540"/>
      </w:pPr>
      <w:r w:rsidRPr="009A6C54">
        <w:t>2.  DBA Menu</w:t>
      </w:r>
    </w:p>
    <w:p w:rsidR="008F761B" w:rsidRPr="009A6C54" w:rsidRDefault="008F761B" w:rsidP="00E02E09">
      <w:pPr>
        <w:pStyle w:val="BodyText"/>
        <w:tabs>
          <w:tab w:val="left" w:pos="360"/>
        </w:tabs>
        <w:ind w:firstLine="540"/>
      </w:pPr>
      <w:r w:rsidRPr="009A6C54">
        <w:t>3.  SACC Exemptions Menu</w:t>
      </w:r>
    </w:p>
    <w:p w:rsidR="008F761B" w:rsidRPr="009A6C54" w:rsidRDefault="008F761B" w:rsidP="00E02E09">
      <w:pPr>
        <w:pStyle w:val="BodyText"/>
        <w:tabs>
          <w:tab w:val="left" w:pos="360"/>
        </w:tabs>
        <w:ind w:firstLine="540"/>
      </w:pPr>
      <w:r w:rsidRPr="009A6C54">
        <w:t>4.  Display Exemptions for a Package Option</w:t>
      </w:r>
    </w:p>
    <w:p w:rsidR="008F761B" w:rsidRPr="009A6C54" w:rsidRDefault="008F761B" w:rsidP="00E02E09">
      <w:pPr>
        <w:pStyle w:val="BodyText"/>
        <w:tabs>
          <w:tab w:val="left" w:pos="360"/>
        </w:tabs>
        <w:ind w:firstLine="540"/>
        <w:rPr>
          <w:lang w:val="en-US"/>
        </w:rPr>
      </w:pPr>
      <w:r w:rsidRPr="009A6C54">
        <w:t xml:space="preserve">5.  </w:t>
      </w:r>
      <w:r w:rsidR="00777461" w:rsidRPr="009A6C54">
        <w:t>Select SACC Exemptions package:</w:t>
      </w:r>
      <w:r w:rsidR="00777461" w:rsidRPr="009A6C54">
        <w:rPr>
          <w:lang w:val="en-US"/>
        </w:rPr>
        <w:t xml:space="preserve"> </w:t>
      </w:r>
      <w:r w:rsidRPr="009A6C54">
        <w:t>ADT SD</w:t>
      </w:r>
    </w:p>
    <w:p w:rsidR="00005B40" w:rsidRPr="009A6C54" w:rsidRDefault="00D84495" w:rsidP="008B3AB3">
      <w:pPr>
        <w:pStyle w:val="Heading2"/>
      </w:pPr>
      <w:r w:rsidRPr="009A6C54">
        <w:rPr>
          <w:rFonts w:ascii="Times New Roman" w:hAnsi="Times New Roman"/>
          <w:b w:val="0"/>
          <w:bCs w:val="0"/>
          <w:i/>
          <w:iCs w:val="0"/>
          <w:sz w:val="22"/>
          <w:szCs w:val="24"/>
          <w:lang w:val="en-US"/>
        </w:rPr>
        <w:br w:type="page"/>
      </w:r>
      <w:bookmarkStart w:id="11" w:name="_Toc11706567"/>
      <w:r w:rsidR="00AC4C45" w:rsidRPr="009A6C54">
        <w:t>Primary Care Management Module (PCMM</w:t>
      </w:r>
      <w:r w:rsidR="00D764F6" w:rsidRPr="009A6C54">
        <w:t>) Overview</w:t>
      </w:r>
      <w:bookmarkEnd w:id="11"/>
    </w:p>
    <w:p w:rsidR="002E3EF3" w:rsidRPr="009A6C54" w:rsidRDefault="00AC4C45" w:rsidP="002E3EF3">
      <w:pPr>
        <w:pStyle w:val="BodyText"/>
        <w:ind w:left="360"/>
        <w:rPr>
          <w:lang w:val="en-US"/>
        </w:rPr>
      </w:pPr>
      <w:r w:rsidRPr="009A6C54">
        <w:t>The Primary Care Management Module was developed to assist VA facilities in implementing primary care.  It will support both primary care teams and non-primary care teams.  PCMM’s functionality is divided into eight areas</w:t>
      </w:r>
      <w:r w:rsidR="00DD6891" w:rsidRPr="009A6C54">
        <w:rPr>
          <w:lang w:val="en-US"/>
        </w:rPr>
        <w:t>:</w:t>
      </w:r>
    </w:p>
    <w:p w:rsidR="00AC4C45" w:rsidRPr="009A6C54" w:rsidRDefault="00AC4C45" w:rsidP="00F6073A">
      <w:pPr>
        <w:pStyle w:val="BodyText"/>
        <w:numPr>
          <w:ilvl w:val="0"/>
          <w:numId w:val="13"/>
        </w:numPr>
        <w:tabs>
          <w:tab w:val="clear" w:pos="72"/>
          <w:tab w:val="left" w:pos="360"/>
        </w:tabs>
        <w:ind w:firstLine="270"/>
      </w:pPr>
      <w:r w:rsidRPr="009A6C54">
        <w:t>Setup &amp; Define Team</w:t>
      </w:r>
    </w:p>
    <w:p w:rsidR="00AC4C45" w:rsidRPr="009A6C54" w:rsidRDefault="00AC4C45" w:rsidP="00F6073A">
      <w:pPr>
        <w:pStyle w:val="BodyText"/>
        <w:numPr>
          <w:ilvl w:val="0"/>
          <w:numId w:val="13"/>
        </w:numPr>
        <w:tabs>
          <w:tab w:val="clear" w:pos="72"/>
          <w:tab w:val="left" w:pos="360"/>
        </w:tabs>
        <w:ind w:firstLine="270"/>
      </w:pPr>
      <w:r w:rsidRPr="009A6C54">
        <w:t>Assign Staff to Positions in Teams</w:t>
      </w:r>
    </w:p>
    <w:p w:rsidR="00AC4C45" w:rsidRPr="009A6C54" w:rsidRDefault="00AC4C45" w:rsidP="00F6073A">
      <w:pPr>
        <w:pStyle w:val="BodyText"/>
        <w:numPr>
          <w:ilvl w:val="0"/>
          <w:numId w:val="13"/>
        </w:numPr>
        <w:tabs>
          <w:tab w:val="clear" w:pos="72"/>
          <w:tab w:val="left" w:pos="360"/>
        </w:tabs>
        <w:ind w:firstLine="270"/>
      </w:pPr>
      <w:r w:rsidRPr="009A6C54">
        <w:t>Assign Patient to Team</w:t>
      </w:r>
    </w:p>
    <w:p w:rsidR="00AC4C45" w:rsidRPr="009A6C54" w:rsidRDefault="00AC4C45" w:rsidP="00F6073A">
      <w:pPr>
        <w:pStyle w:val="BodyText"/>
        <w:numPr>
          <w:ilvl w:val="0"/>
          <w:numId w:val="13"/>
        </w:numPr>
        <w:tabs>
          <w:tab w:val="clear" w:pos="72"/>
          <w:tab w:val="left" w:pos="360"/>
        </w:tabs>
        <w:ind w:firstLine="270"/>
      </w:pPr>
      <w:r w:rsidRPr="009A6C54">
        <w:t>Assign Patient to Practitioner via Team Position and Enroll in a Clinic</w:t>
      </w:r>
    </w:p>
    <w:p w:rsidR="00AC4C45" w:rsidRPr="009A6C54" w:rsidRDefault="00AC4C45" w:rsidP="00F6073A">
      <w:pPr>
        <w:pStyle w:val="BodyText"/>
        <w:numPr>
          <w:ilvl w:val="0"/>
          <w:numId w:val="13"/>
        </w:numPr>
        <w:tabs>
          <w:tab w:val="clear" w:pos="72"/>
          <w:tab w:val="left" w:pos="360"/>
        </w:tabs>
        <w:ind w:firstLine="270"/>
      </w:pPr>
      <w:r w:rsidRPr="009A6C54">
        <w:t>Reports/Outputs/Mail Messages</w:t>
      </w:r>
    </w:p>
    <w:p w:rsidR="00AC4C45" w:rsidRPr="009A6C54" w:rsidRDefault="00AC4C45" w:rsidP="00F6073A">
      <w:pPr>
        <w:pStyle w:val="BodyText"/>
        <w:numPr>
          <w:ilvl w:val="0"/>
          <w:numId w:val="13"/>
        </w:numPr>
        <w:tabs>
          <w:tab w:val="clear" w:pos="72"/>
          <w:tab w:val="left" w:pos="360"/>
        </w:tabs>
        <w:ind w:firstLine="270"/>
      </w:pPr>
      <w:r w:rsidRPr="009A6C54">
        <w:t>Tools to Ease Startup Process of Primary Care</w:t>
      </w:r>
    </w:p>
    <w:p w:rsidR="00AC4C45" w:rsidRPr="009A6C54" w:rsidRDefault="00AC4C45" w:rsidP="00F6073A">
      <w:pPr>
        <w:pStyle w:val="BodyText"/>
        <w:numPr>
          <w:ilvl w:val="0"/>
          <w:numId w:val="13"/>
        </w:numPr>
        <w:tabs>
          <w:tab w:val="clear" w:pos="72"/>
          <w:tab w:val="left" w:pos="360"/>
        </w:tabs>
        <w:ind w:firstLine="270"/>
      </w:pPr>
      <w:r w:rsidRPr="009A6C54">
        <w:t>Other Changes to Scheduling Package</w:t>
      </w:r>
    </w:p>
    <w:p w:rsidR="00AC4C45" w:rsidRPr="009A6C54" w:rsidRDefault="00AC4C45" w:rsidP="00F6073A">
      <w:pPr>
        <w:pStyle w:val="BodyText"/>
        <w:numPr>
          <w:ilvl w:val="0"/>
          <w:numId w:val="13"/>
        </w:numPr>
        <w:tabs>
          <w:tab w:val="clear" w:pos="72"/>
          <w:tab w:val="left" w:pos="360"/>
        </w:tabs>
        <w:ind w:firstLine="270"/>
      </w:pPr>
      <w:r w:rsidRPr="009A6C54">
        <w:t>Application Program Interface (API) calls</w:t>
      </w:r>
      <w:r w:rsidR="002E3EF3" w:rsidRPr="009A6C54">
        <w:rPr>
          <w:lang w:val="en-US"/>
        </w:rPr>
        <w:t>.</w:t>
      </w:r>
    </w:p>
    <w:p w:rsidR="00CF782B" w:rsidRPr="009A6C54" w:rsidRDefault="00344CD9" w:rsidP="00DD6891">
      <w:pPr>
        <w:pStyle w:val="BodyText"/>
        <w:spacing w:before="0" w:after="0"/>
      </w:pPr>
      <w:r w:rsidRPr="009A6C54">
        <w:t>PCMM</w:t>
      </w:r>
      <w:r w:rsidR="00AC4C45" w:rsidRPr="009A6C54">
        <w:t xml:space="preserve"> use</w:t>
      </w:r>
      <w:r w:rsidR="00045F7E" w:rsidRPr="009A6C54">
        <w:t>s</w:t>
      </w:r>
      <w:r w:rsidR="00AC4C45" w:rsidRPr="009A6C54">
        <w:t xml:space="preserve"> a Graphical User Interface (GUI) to control the startup, setup, and assignment functions.  To use the functionality in the PCMM, a site will need a Microsoft </w:t>
      </w:r>
      <w:r w:rsidR="00D764F6" w:rsidRPr="009A6C54">
        <w:t>Windows</w:t>
      </w:r>
      <w:r w:rsidR="00AC4C45" w:rsidRPr="009A6C54">
        <w:t xml:space="preserve"> workstation which has a</w:t>
      </w:r>
      <w:r w:rsidR="00DD6891" w:rsidRPr="009A6C54">
        <w:rPr>
          <w:lang w:val="en-US"/>
        </w:rPr>
        <w:t xml:space="preserve"> </w:t>
      </w:r>
      <w:r w:rsidR="00AC4C45" w:rsidRPr="009A6C54">
        <w:t xml:space="preserve">connection to </w:t>
      </w:r>
      <w:r w:rsidRPr="009A6C54">
        <w:rPr>
          <w:sz w:val="28"/>
          <w:lang w:val="en-US"/>
        </w:rPr>
        <w:t>VistA</w:t>
      </w:r>
      <w:r w:rsidR="00AC4C45" w:rsidRPr="009A6C54">
        <w:t xml:space="preserve"> (either LAN or serial connection) for each location where a patient or staff member is assigned to a team.  A typical site will want one workstation for each team, one for the PIMS ADPAC, plus one for the manager in charge of primary care.  Existing Scheduling functionality will continue to be useable from “roll and scroll” terminals.</w:t>
      </w:r>
    </w:p>
    <w:p w:rsidR="00A6259C" w:rsidRPr="009A6C54" w:rsidRDefault="00A6259C" w:rsidP="00AC4C45">
      <w:pPr>
        <w:pStyle w:val="BodyText"/>
        <w:rPr>
          <w:lang w:val="en-US"/>
        </w:rPr>
      </w:pPr>
    </w:p>
    <w:p w:rsidR="00F443CC" w:rsidRPr="009A6C54" w:rsidRDefault="00F443CC" w:rsidP="00AC4C45">
      <w:pPr>
        <w:pStyle w:val="BodyText"/>
        <w:rPr>
          <w:lang w:val="en-US"/>
        </w:rPr>
      </w:pPr>
    </w:p>
    <w:p w:rsidR="00F443CC" w:rsidRPr="009A6C54" w:rsidRDefault="00F443CC" w:rsidP="00AC4C45">
      <w:pPr>
        <w:pStyle w:val="BodyText"/>
        <w:rPr>
          <w:lang w:val="en-US"/>
        </w:rPr>
      </w:pPr>
    </w:p>
    <w:p w:rsidR="00FB3236" w:rsidRPr="009A6C54" w:rsidRDefault="00FB3236" w:rsidP="00AC4C45">
      <w:pPr>
        <w:pStyle w:val="BodyText"/>
        <w:rPr>
          <w:lang w:val="en-US"/>
        </w:rPr>
        <w:sectPr w:rsidR="00FB3236" w:rsidRPr="009A6C54" w:rsidSect="00414165">
          <w:headerReference w:type="even" r:id="rId22"/>
          <w:headerReference w:type="default" r:id="rId23"/>
          <w:headerReference w:type="first" r:id="rId24"/>
          <w:pgSz w:w="12240" w:h="15840" w:code="1"/>
          <w:pgMar w:top="1440" w:right="1440" w:bottom="1440" w:left="1440" w:header="720" w:footer="720" w:gutter="0"/>
          <w:pgNumType w:start="1"/>
          <w:cols w:space="720"/>
          <w:titlePg/>
          <w:docGrid w:linePitch="360"/>
        </w:sectPr>
      </w:pPr>
    </w:p>
    <w:p w:rsidR="00943857" w:rsidRPr="009A6C54" w:rsidRDefault="00943857" w:rsidP="00101FB2">
      <w:pPr>
        <w:pStyle w:val="Heading1"/>
        <w:rPr>
          <w:lang w:val="en-US"/>
        </w:rPr>
      </w:pPr>
      <w:bookmarkStart w:id="12" w:name="_Toc11706568"/>
      <w:r w:rsidRPr="009A6C54">
        <w:t>Implementation and Maintenance</w:t>
      </w:r>
      <w:bookmarkEnd w:id="12"/>
    </w:p>
    <w:p w:rsidR="0000212B" w:rsidRPr="009A6C54" w:rsidRDefault="0000212B" w:rsidP="00585DF5">
      <w:pPr>
        <w:autoSpaceDE w:val="0"/>
        <w:autoSpaceDN w:val="0"/>
        <w:spacing w:after="0"/>
      </w:pPr>
      <w:r w:rsidRPr="009A6C54">
        <w:t>This section of the PIMS Technical Manual</w:t>
      </w:r>
      <w:r w:rsidR="00585DF5" w:rsidRPr="009A6C54">
        <w:t xml:space="preserve"> p</w:t>
      </w:r>
      <w:r w:rsidRPr="009A6C54">
        <w:t>rovide</w:t>
      </w:r>
      <w:r w:rsidR="00585DF5" w:rsidRPr="009A6C54">
        <w:t>s</w:t>
      </w:r>
      <w:r w:rsidRPr="009A6C54">
        <w:t xml:space="preserve"> information to assist technical support staff with the implementation and maintenance of the </w:t>
      </w:r>
      <w:r w:rsidRPr="009A6C54">
        <w:rPr>
          <w:bCs/>
        </w:rPr>
        <w:t>software</w:t>
      </w:r>
      <w:r w:rsidRPr="009A6C54">
        <w:t>. This section should include information regarding the entry of required site-specific data, including where applicable</w:t>
      </w:r>
      <w:r w:rsidR="00024BDA" w:rsidRPr="009A6C54">
        <w:t>.</w:t>
      </w:r>
      <w:r w:rsidRPr="009A6C54">
        <w:t xml:space="preserve"> </w:t>
      </w:r>
    </w:p>
    <w:p w:rsidR="00DD6891" w:rsidRPr="009A6C54" w:rsidRDefault="00DD6891" w:rsidP="000A3A24">
      <w:pPr>
        <w:pStyle w:val="BodyText"/>
        <w:spacing w:before="0" w:after="0"/>
        <w:rPr>
          <w:lang w:val="en-US"/>
        </w:rPr>
      </w:pPr>
    </w:p>
    <w:p w:rsidR="00013FE5" w:rsidRPr="009A6C54" w:rsidRDefault="00013FE5" w:rsidP="000A3A24">
      <w:pPr>
        <w:pStyle w:val="BodyText"/>
        <w:spacing w:before="0" w:after="0"/>
        <w:rPr>
          <w:lang w:val="en-US"/>
        </w:rPr>
      </w:pPr>
      <w:r w:rsidRPr="009A6C54">
        <w:t xml:space="preserve">The PIMS package may be tailored specifically to meet the needs of the various sites.  Instructions may be found in the User Manual under the ADT Module, Supervisor ADT and the Scheduling Module, Supervisor.  A variety of options are included in these sections allowing each site to define its own configuration.  The ADT portion of the PIMS package will function around the parameters defined through the MAS Parameter Entry/Edit option while the Scheduling portion parameters are defined through the Scheduling Parameters option.  </w:t>
      </w:r>
    </w:p>
    <w:p w:rsidR="000A3A24" w:rsidRPr="009A6C54" w:rsidRDefault="000A3A24" w:rsidP="000A3A24">
      <w:pPr>
        <w:pStyle w:val="BodyText"/>
        <w:spacing w:before="0" w:after="0"/>
        <w:rPr>
          <w:lang w:val="en-US"/>
        </w:rPr>
      </w:pPr>
    </w:p>
    <w:p w:rsidR="00013FE5" w:rsidRPr="009A6C54" w:rsidRDefault="00013FE5" w:rsidP="000A3A24">
      <w:pPr>
        <w:pStyle w:val="BodyText"/>
        <w:spacing w:before="0" w:after="0"/>
        <w:rPr>
          <w:lang w:val="en-US"/>
        </w:rPr>
      </w:pPr>
      <w:r w:rsidRPr="009A6C54">
        <w:t>A great many other options are included in these Supervisor sections which assist in site configuration and maintenance functions.  Among them are options which allow for specification of mail groups to receive certain bulletins, definition of devices, designation of transmission routers, entry/edit of Means Test data, ward set-up, and clinic set-up.  All configurations may be modified at any time as the site's needs change.</w:t>
      </w:r>
    </w:p>
    <w:p w:rsidR="000A3A24" w:rsidRPr="009A6C54" w:rsidRDefault="000A3A24" w:rsidP="000A3A24">
      <w:pPr>
        <w:pStyle w:val="BodyText"/>
        <w:spacing w:before="0" w:after="0"/>
        <w:rPr>
          <w:lang w:val="en-US"/>
        </w:rPr>
      </w:pPr>
    </w:p>
    <w:p w:rsidR="00013FE5" w:rsidRPr="009A6C54" w:rsidRDefault="00013FE5" w:rsidP="000A3A24">
      <w:pPr>
        <w:pStyle w:val="BodyText"/>
        <w:spacing w:before="0" w:after="0"/>
      </w:pPr>
      <w:r w:rsidRPr="009A6C54">
        <w:t xml:space="preserve">The </w:t>
      </w:r>
      <w:r w:rsidRPr="009A6C54">
        <w:rPr>
          <w:caps/>
        </w:rPr>
        <w:t>Scheduling Parameters</w:t>
      </w:r>
      <w:r w:rsidRPr="009A6C54">
        <w:t xml:space="preserve"> file (#404.91) may be used to modify the behavior of PCMM.  The USE USR CLASS FUNCTIONALITY? field (#801) can be used to turn on/off the user class functionality provided by the Authorizations/ Subscriptions software.  This functionality allows certain staff members/users (especially clinicians) to be classified in a very specific manner (e.g., cardiologist), and yet the software can determine that the staff member is a member of a more general class (e.g., provider).  </w:t>
      </w:r>
    </w:p>
    <w:p w:rsidR="00013FE5" w:rsidRPr="009A6C54" w:rsidRDefault="00013FE5" w:rsidP="00101FB2">
      <w:pPr>
        <w:pStyle w:val="BodyText"/>
        <w:spacing w:before="0" w:after="0"/>
      </w:pPr>
    </w:p>
    <w:p w:rsidR="00013FE5" w:rsidRPr="009A6C54" w:rsidRDefault="00013FE5" w:rsidP="00013FE5">
      <w:pPr>
        <w:pStyle w:val="BodyText"/>
        <w:spacing w:before="0" w:after="0"/>
        <w:rPr>
          <w:lang w:val="en-US"/>
        </w:rPr>
      </w:pPr>
      <w:r w:rsidRPr="009A6C54">
        <w:t>If a site has A/S installed prior to the PCMM installation, PCMM will default to use the user class functionality.  Sites that have not populated the USR CLASS MEMBERSHIP file (#8930.3) for their potential team members should have this parameter set to NO.  Sites that have fully populated this file should set this parameter to YES because the assignment of staff members to teams will be less error-prone and faster than the unscreened selection from the NEW PERSON file (#200).</w:t>
      </w:r>
    </w:p>
    <w:p w:rsidR="000A3A24" w:rsidRPr="009A6C54" w:rsidRDefault="000A3A24" w:rsidP="000A3A24">
      <w:pPr>
        <w:pStyle w:val="BodyText"/>
        <w:spacing w:before="0" w:after="0"/>
      </w:pPr>
    </w:p>
    <w:p w:rsidR="00013FE5" w:rsidRPr="009A6C54" w:rsidRDefault="00013FE5" w:rsidP="000A3A24">
      <w:pPr>
        <w:pStyle w:val="BodyText"/>
        <w:spacing w:before="0" w:after="0"/>
        <w:rPr>
          <w:lang w:val="en-US"/>
        </w:rPr>
      </w:pPr>
      <w:r w:rsidRPr="009A6C54">
        <w:t>The CHECK PC TEAM AT DISCHARGE? field (#802) can be used to turn off the PCMM functionality which, upon inpatient discharge, checks the patient's primary care assignments.  If the patient has current primary care data, it is displayed.  If the patient does not have a current primary care team assignment, the user will be prompted to assign the patient to a primary care team.</w:t>
      </w:r>
    </w:p>
    <w:p w:rsidR="000A3A24" w:rsidRPr="009A6C54" w:rsidRDefault="000A3A24" w:rsidP="000A3A24">
      <w:pPr>
        <w:pStyle w:val="BodyText"/>
        <w:spacing w:before="0" w:after="0"/>
        <w:rPr>
          <w:lang w:val="en-US"/>
        </w:rPr>
      </w:pPr>
    </w:p>
    <w:p w:rsidR="00013FE5" w:rsidRPr="009A6C54" w:rsidRDefault="00013FE5" w:rsidP="000A3A24">
      <w:pPr>
        <w:pStyle w:val="BodyText"/>
        <w:spacing w:before="0" w:after="0"/>
        <w:rPr>
          <w:lang w:val="en-US"/>
        </w:rPr>
      </w:pPr>
      <w:r w:rsidRPr="009A6C54">
        <w:t>The ENABLE AUTOLINK FUNCTIONALITY? field (#803) should be turned off until OE/RR is installed.  Although there is no harm in allowing users to add/edit auto link data, this will not be usable until OE/RR is installed.  The auto link functionality was added for use by OE/RR teams.</w:t>
      </w:r>
    </w:p>
    <w:p w:rsidR="000A3A24" w:rsidRPr="009A6C54" w:rsidRDefault="00101FB2" w:rsidP="00F8316B">
      <w:pPr>
        <w:pStyle w:val="Heading2"/>
      </w:pPr>
      <w:r w:rsidRPr="009A6C54">
        <w:br w:type="page"/>
      </w:r>
      <w:bookmarkStart w:id="13" w:name="_Toc11706569"/>
      <w:r w:rsidR="000A3A24" w:rsidRPr="009A6C54">
        <w:t>Eligibility ID/Maintenance Menu</w:t>
      </w:r>
      <w:bookmarkEnd w:id="13"/>
    </w:p>
    <w:p w:rsidR="00D41DE4" w:rsidRPr="009A6C54" w:rsidRDefault="00D41DE4" w:rsidP="00D41DE4">
      <w:pPr>
        <w:tabs>
          <w:tab w:val="left" w:pos="72"/>
        </w:tabs>
        <w:spacing w:after="0"/>
        <w:rPr>
          <w:szCs w:val="22"/>
          <w:lang w:val="x-none"/>
        </w:rPr>
      </w:pPr>
      <w:r w:rsidRPr="009A6C54">
        <w:rPr>
          <w:lang w:val="x-none"/>
        </w:rPr>
        <w:t>The Eligibility/ID Maintenance Menu provides the options needed to accommodate VA/DOD sharing agreement requirements with regard to Patient Identification Number.  For most medical centers, the PT ID will be the social security number of the patient and the SHORT ID will be the last four digits of the patient's social security number.  For those sites with DOD sharing agreements using VA/DOD software developed by the Dallas CIOFO, the PT ID will be determined by the ID number given that patient by the military.</w:t>
      </w:r>
    </w:p>
    <w:p w:rsidR="00D41DE4" w:rsidRPr="009A6C54" w:rsidRDefault="00D41DE4" w:rsidP="00D41DE4">
      <w:pPr>
        <w:tabs>
          <w:tab w:val="left" w:pos="72"/>
        </w:tabs>
        <w:spacing w:before="0" w:after="0"/>
      </w:pPr>
    </w:p>
    <w:p w:rsidR="00D41DE4" w:rsidRPr="009A6C54" w:rsidRDefault="00D41DE4" w:rsidP="00D41DE4">
      <w:pPr>
        <w:tabs>
          <w:tab w:val="left" w:pos="72"/>
        </w:tabs>
        <w:spacing w:before="0" w:after="0"/>
      </w:pPr>
      <w:r w:rsidRPr="009A6C54">
        <w:rPr>
          <w:lang w:val="x-none"/>
        </w:rPr>
        <w:t>For most sites, each eligibility simply needs to be associated with the VA STANDARD format.  This association was first accomplished during the post-</w:t>
      </w:r>
      <w:proofErr w:type="spellStart"/>
      <w:r w:rsidRPr="009A6C54">
        <w:rPr>
          <w:lang w:val="x-none"/>
        </w:rPr>
        <w:t>init</w:t>
      </w:r>
      <w:proofErr w:type="spellEnd"/>
      <w:r w:rsidRPr="009A6C54">
        <w:rPr>
          <w:lang w:val="x-none"/>
        </w:rPr>
        <w:t xml:space="preserve"> of MAS V. 5.0.</w:t>
      </w:r>
    </w:p>
    <w:p w:rsidR="00D41DE4" w:rsidRPr="009A6C54" w:rsidRDefault="00D41DE4" w:rsidP="00D41DE4">
      <w:pPr>
        <w:tabs>
          <w:tab w:val="left" w:pos="72"/>
        </w:tabs>
        <w:spacing w:before="0" w:after="0"/>
      </w:pPr>
    </w:p>
    <w:p w:rsidR="00D41DE4" w:rsidRPr="009A6C54" w:rsidRDefault="00D41DE4" w:rsidP="00D41DE4">
      <w:pPr>
        <w:spacing w:before="0" w:after="0"/>
        <w:rPr>
          <w:szCs w:val="22"/>
        </w:rPr>
      </w:pPr>
      <w:r w:rsidRPr="009A6C54">
        <w:t>Other than The Primary Eligibility ID Reset (All Patients) option, the remaining six options would only be used by DOD sites using VA/DOD software developed by the Dallas CIOFO.  They should not be run without Central Office and/or DOD approval/direction.  Please contact your local CIOFO for guidance if you feel your site needs to utilize these options.</w:t>
      </w:r>
    </w:p>
    <w:p w:rsidR="00765402" w:rsidRPr="009A6C54" w:rsidRDefault="00765402" w:rsidP="00D41DE4">
      <w:pPr>
        <w:spacing w:before="0" w:after="0"/>
      </w:pPr>
    </w:p>
    <w:p w:rsidR="00D41DE4" w:rsidRPr="009A6C54" w:rsidRDefault="00D41DE4" w:rsidP="00D41DE4">
      <w:pPr>
        <w:spacing w:before="0" w:after="0"/>
      </w:pPr>
      <w:r w:rsidRPr="009A6C54">
        <w:rPr>
          <w:b/>
        </w:rPr>
        <w:t>Below is a brief description of each option and its utilization</w:t>
      </w:r>
      <w:r w:rsidRPr="009A6C54">
        <w:t>:</w:t>
      </w:r>
    </w:p>
    <w:p w:rsidR="00D41DE4" w:rsidRPr="009A6C54" w:rsidRDefault="00D41DE4" w:rsidP="00D41DE4">
      <w:pPr>
        <w:spacing w:before="0" w:after="0"/>
      </w:pPr>
    </w:p>
    <w:p w:rsidR="00D41DE4" w:rsidRPr="009A6C54" w:rsidRDefault="00D41DE4" w:rsidP="00D41DE4">
      <w:pPr>
        <w:spacing w:before="0" w:after="0"/>
      </w:pPr>
      <w:r w:rsidRPr="009A6C54">
        <w:t xml:space="preserve">PRIMARY ELIGIBILITY ID RESET (ALL PATIENTS) - This option will set/reset the IDs associated with each patient's primary eligibility code.  This utility will be called when first installing the new eligibility data structure.  It will run automatically as part of the PIMS clean-up routine process.  </w:t>
      </w:r>
    </w:p>
    <w:p w:rsidR="00D41DE4" w:rsidRPr="009A6C54" w:rsidRDefault="00D41DE4" w:rsidP="00D41DE4">
      <w:pPr>
        <w:spacing w:after="0"/>
      </w:pPr>
      <w:r w:rsidRPr="009A6C54">
        <w:t xml:space="preserve">The option can be executed multiple times with no harmful effects.  It should be run during non-peak hours, preferably over a weekend.  A </w:t>
      </w:r>
      <w:proofErr w:type="spellStart"/>
      <w:r w:rsidRPr="009A6C54">
        <w:t>MailMan</w:t>
      </w:r>
      <w:proofErr w:type="spellEnd"/>
      <w:r w:rsidRPr="009A6C54">
        <w:t xml:space="preserve"> message will be sent to the user when the job is completed showing the start and completion date/time.</w:t>
      </w:r>
    </w:p>
    <w:p w:rsidR="00D41DE4" w:rsidRPr="009A6C54" w:rsidRDefault="00D41DE4" w:rsidP="00D41DE4">
      <w:pPr>
        <w:spacing w:before="0" w:after="0"/>
      </w:pPr>
    </w:p>
    <w:p w:rsidR="00D41DE4" w:rsidRPr="009A6C54" w:rsidRDefault="00D41DE4" w:rsidP="00D41DE4">
      <w:pPr>
        <w:tabs>
          <w:tab w:val="left" w:pos="72"/>
        </w:tabs>
        <w:spacing w:before="0"/>
      </w:pPr>
      <w:r w:rsidRPr="009A6C54">
        <w:rPr>
          <w:lang w:val="x-none"/>
        </w:rPr>
        <w:t xml:space="preserve">ELIGIBILITY CODE ENTER/EDIT - This option allows the user to enter/edit eligibility codes used by the site.  It should be run for all ELIGIBILITY file entries to associate each entry with an MAS Eligibility code and an Identification Format.  </w:t>
      </w:r>
    </w:p>
    <w:p w:rsidR="00013FE5" w:rsidRPr="009A6C54" w:rsidRDefault="00013FE5" w:rsidP="00013FE5">
      <w:pPr>
        <w:tabs>
          <w:tab w:val="left" w:pos="72"/>
        </w:tabs>
        <w:spacing w:before="0" w:after="0"/>
      </w:pPr>
      <w:r w:rsidRPr="009A6C54">
        <w:rPr>
          <w:b/>
        </w:rPr>
        <w:t xml:space="preserve">Example: </w:t>
      </w:r>
      <w:r w:rsidRPr="009A6C54">
        <w:rPr>
          <w:lang w:val="x-none"/>
        </w:rPr>
        <w:t>ELIGIBILITY CODE ENTER/EDIT</w:t>
      </w:r>
      <w:r w:rsidRPr="009A6C54">
        <w:t xml:space="preserve"> option (user </w:t>
      </w:r>
      <w:r w:rsidRPr="009A6C54">
        <w:rPr>
          <w:lang w:val="x-none"/>
        </w:rPr>
        <w:t>responses are shown in boldface type</w:t>
      </w:r>
      <w:r w:rsidRPr="009A6C54">
        <w:t>)</w:t>
      </w:r>
      <w:r w:rsidRPr="009A6C54">
        <w:rPr>
          <w:lang w:val="x-none"/>
        </w:rPr>
        <w:t>.</w:t>
      </w:r>
    </w:p>
    <w:p w:rsidR="00013FE5" w:rsidRPr="009A6C54" w:rsidRDefault="00013FE5" w:rsidP="00013FE5">
      <w:pPr>
        <w:tabs>
          <w:tab w:val="left" w:pos="72"/>
        </w:tabs>
        <w:spacing w:before="0" w:after="0"/>
      </w:pPr>
    </w:p>
    <w:p w:rsidR="00101FB2" w:rsidRPr="009A6C54" w:rsidRDefault="00101FB2"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rPr>
      </w:pPr>
    </w:p>
    <w:p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Select ELIGIBILITY CODE NAME: </w:t>
      </w:r>
      <w:r w:rsidRPr="009A6C54">
        <w:rPr>
          <w:rFonts w:ascii="Courier New" w:hAnsi="Courier New" w:cs="Courier New"/>
          <w:b/>
          <w:sz w:val="18"/>
          <w:szCs w:val="18"/>
          <w:lang w:val="x-none"/>
        </w:rPr>
        <w:t>MARINE CORPS</w:t>
      </w:r>
    </w:p>
    <w:p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   ARE YOU ADDING 'MARINE CORPS' AS A NEW ELIGIBILITY CODE (THE 5TH)? </w:t>
      </w:r>
      <w:r w:rsidRPr="009A6C54">
        <w:rPr>
          <w:rFonts w:ascii="Courier New" w:hAnsi="Courier New" w:cs="Courier New"/>
          <w:b/>
          <w:sz w:val="18"/>
          <w:szCs w:val="18"/>
          <w:lang w:val="x-none"/>
        </w:rPr>
        <w:t>YES</w:t>
      </w:r>
    </w:p>
    <w:p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   ELIGIBILITY CODE MAS ELIGIBILITY CODE: </w:t>
      </w:r>
      <w:r w:rsidRPr="009A6C54">
        <w:rPr>
          <w:rFonts w:ascii="Courier New" w:hAnsi="Courier New" w:cs="Courier New"/>
          <w:b/>
          <w:sz w:val="18"/>
          <w:szCs w:val="18"/>
          <w:lang w:val="x-none"/>
        </w:rPr>
        <w:t>OTHER</w:t>
      </w:r>
      <w:r w:rsidRPr="009A6C54">
        <w:rPr>
          <w:rFonts w:ascii="Courier New" w:hAnsi="Courier New" w:cs="Courier New"/>
          <w:sz w:val="18"/>
          <w:szCs w:val="18"/>
          <w:lang w:val="x-none"/>
        </w:rPr>
        <w:t xml:space="preserve"> FEDERAL AGENCY    4</w:t>
      </w:r>
    </w:p>
    <w:p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NAME: MARINE CORPS// </w:t>
      </w:r>
      <w:r w:rsidRPr="009A6C54">
        <w:rPr>
          <w:rFonts w:ascii="Courier New" w:hAnsi="Courier New" w:cs="Courier New"/>
          <w:b/>
          <w:sz w:val="18"/>
          <w:szCs w:val="18"/>
          <w:lang w:val="x-none"/>
        </w:rPr>
        <w:t>&lt;RET&gt;</w:t>
      </w:r>
    </w:p>
    <w:p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ABBREVIATION: </w:t>
      </w:r>
      <w:r w:rsidRPr="009A6C54">
        <w:rPr>
          <w:rFonts w:ascii="Courier New" w:hAnsi="Courier New" w:cs="Courier New"/>
          <w:b/>
          <w:sz w:val="18"/>
          <w:szCs w:val="18"/>
          <w:lang w:val="x-none"/>
        </w:rPr>
        <w:t>MC</w:t>
      </w:r>
    </w:p>
    <w:p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PRINT NAME: </w:t>
      </w:r>
      <w:r w:rsidRPr="009A6C54">
        <w:rPr>
          <w:rFonts w:ascii="Courier New" w:hAnsi="Courier New" w:cs="Courier New"/>
          <w:b/>
          <w:sz w:val="18"/>
          <w:szCs w:val="18"/>
          <w:lang w:val="x-none"/>
        </w:rPr>
        <w:t>MARINE CORPS</w:t>
      </w:r>
      <w:r w:rsidRPr="009A6C54">
        <w:rPr>
          <w:rFonts w:ascii="Courier New" w:hAnsi="Courier New" w:cs="Courier New"/>
          <w:sz w:val="18"/>
          <w:szCs w:val="18"/>
          <w:lang w:val="x-none"/>
        </w:rPr>
        <w:t xml:space="preserve">    (Enter abbreviated Eligibility Code name for</w:t>
      </w:r>
    </w:p>
    <w:p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u w:val="single"/>
          <w:lang w:val="x-none"/>
        </w:rPr>
      </w:pPr>
      <w:r w:rsidRPr="009A6C54">
        <w:rPr>
          <w:rFonts w:ascii="Courier New" w:hAnsi="Courier New" w:cs="Courier New"/>
          <w:sz w:val="18"/>
          <w:szCs w:val="18"/>
          <w:lang w:val="x-none"/>
        </w:rPr>
        <w:t xml:space="preserve">                              output in limited space)</w:t>
      </w:r>
    </w:p>
    <w:p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INACTIVE: </w:t>
      </w:r>
      <w:r w:rsidRPr="009A6C54">
        <w:rPr>
          <w:rFonts w:ascii="Courier New" w:hAnsi="Courier New" w:cs="Courier New"/>
          <w:b/>
          <w:sz w:val="18"/>
          <w:szCs w:val="18"/>
          <w:lang w:val="x-none"/>
        </w:rPr>
        <w:t>&lt;RET&gt;</w:t>
      </w:r>
      <w:r w:rsidRPr="009A6C54">
        <w:rPr>
          <w:rFonts w:ascii="Courier New" w:hAnsi="Courier New" w:cs="Courier New"/>
          <w:sz w:val="18"/>
          <w:szCs w:val="18"/>
          <w:lang w:val="x-none"/>
        </w:rPr>
        <w:t xml:space="preserve">             (Null response for active; 1 - YES for inactive)</w:t>
      </w:r>
    </w:p>
    <w:p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lang w:val="x-none"/>
        </w:rPr>
      </w:pPr>
      <w:r w:rsidRPr="009A6C54">
        <w:rPr>
          <w:rFonts w:ascii="Courier New" w:hAnsi="Courier New" w:cs="Courier New"/>
          <w:sz w:val="18"/>
          <w:szCs w:val="18"/>
          <w:lang w:val="x-none"/>
        </w:rPr>
        <w:t xml:space="preserve">MAS ELIGIBILITY CODE: OTHER FEDERAL AGENCY// </w:t>
      </w:r>
      <w:r w:rsidRPr="009A6C54">
        <w:rPr>
          <w:rFonts w:ascii="Courier New" w:hAnsi="Courier New" w:cs="Courier New"/>
          <w:b/>
          <w:sz w:val="18"/>
          <w:szCs w:val="18"/>
          <w:lang w:val="x-none"/>
        </w:rPr>
        <w:t>&lt;RET&gt;</w:t>
      </w:r>
    </w:p>
    <w:p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u w:val="single"/>
          <w:lang w:val="x-none"/>
        </w:rPr>
      </w:pPr>
      <w:r w:rsidRPr="009A6C54">
        <w:rPr>
          <w:rFonts w:ascii="Courier New" w:hAnsi="Courier New" w:cs="Courier New"/>
          <w:sz w:val="18"/>
          <w:szCs w:val="18"/>
          <w:lang w:val="x-none"/>
        </w:rPr>
        <w:t xml:space="preserve">ID FORMAT: </w:t>
      </w:r>
      <w:r w:rsidRPr="009A6C54">
        <w:rPr>
          <w:rFonts w:ascii="Courier New" w:hAnsi="Courier New" w:cs="Courier New"/>
          <w:b/>
          <w:sz w:val="18"/>
          <w:szCs w:val="18"/>
          <w:lang w:val="x-none"/>
        </w:rPr>
        <w:t>DOD</w:t>
      </w:r>
    </w:p>
    <w:p w:rsidR="00101FB2" w:rsidRPr="009A6C54" w:rsidRDefault="00101FB2"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18"/>
          <w:szCs w:val="18"/>
        </w:rPr>
      </w:pPr>
    </w:p>
    <w:p w:rsidR="00013FE5" w:rsidRPr="009A6C54" w:rsidRDefault="00013FE5" w:rsidP="00013FE5">
      <w:pPr>
        <w:pBdr>
          <w:top w:val="single" w:sz="4" w:space="1" w:color="auto"/>
          <w:left w:val="single" w:sz="4" w:space="4" w:color="auto"/>
          <w:bottom w:val="single" w:sz="4" w:space="1" w:color="auto"/>
          <w:right w:val="single" w:sz="4" w:space="4" w:color="auto"/>
        </w:pBdr>
        <w:spacing w:before="0" w:after="0"/>
        <w:rPr>
          <w:rFonts w:ascii="Courier New" w:hAnsi="Courier New" w:cs="Courier New"/>
          <w:b/>
          <w:sz w:val="18"/>
          <w:szCs w:val="18"/>
        </w:rPr>
      </w:pPr>
      <w:r w:rsidRPr="009A6C54">
        <w:rPr>
          <w:rFonts w:ascii="Courier New" w:hAnsi="Courier New" w:cs="Courier New"/>
          <w:sz w:val="18"/>
          <w:szCs w:val="18"/>
          <w:lang w:val="x-none"/>
        </w:rPr>
        <w:t xml:space="preserve">AGENCY: </w:t>
      </w:r>
      <w:r w:rsidRPr="009A6C54">
        <w:rPr>
          <w:rFonts w:ascii="Courier New" w:hAnsi="Courier New" w:cs="Courier New"/>
          <w:b/>
          <w:sz w:val="18"/>
          <w:szCs w:val="18"/>
          <w:lang w:val="x-none"/>
        </w:rPr>
        <w:t>ARMY</w:t>
      </w:r>
      <w:r w:rsidRPr="009A6C54">
        <w:rPr>
          <w:rFonts w:ascii="Courier New" w:hAnsi="Courier New" w:cs="Courier New"/>
          <w:sz w:val="18"/>
          <w:szCs w:val="18"/>
          <w:lang w:val="x-none"/>
        </w:rPr>
        <w:t xml:space="preserve"> Select SYNONYM: </w:t>
      </w:r>
      <w:r w:rsidRPr="009A6C54">
        <w:rPr>
          <w:rFonts w:ascii="Courier New" w:hAnsi="Courier New" w:cs="Courier New"/>
          <w:b/>
          <w:sz w:val="18"/>
          <w:szCs w:val="18"/>
          <w:lang w:val="x-none"/>
        </w:rPr>
        <w:t>&lt;RET&gt;</w:t>
      </w:r>
    </w:p>
    <w:p w:rsidR="00013FE5" w:rsidRPr="009A6C54" w:rsidRDefault="00013FE5" w:rsidP="00013FE5">
      <w:pPr>
        <w:tabs>
          <w:tab w:val="left" w:pos="72"/>
        </w:tabs>
        <w:spacing w:before="0" w:after="0"/>
      </w:pPr>
    </w:p>
    <w:p w:rsidR="00101FB2" w:rsidRPr="009A6C54" w:rsidRDefault="00101FB2" w:rsidP="00013FE5">
      <w:pPr>
        <w:tabs>
          <w:tab w:val="left" w:pos="72"/>
        </w:tabs>
        <w:spacing w:before="0" w:after="0"/>
      </w:pPr>
    </w:p>
    <w:p w:rsidR="00101FB2" w:rsidRPr="009A6C54" w:rsidRDefault="00101FB2" w:rsidP="00013FE5">
      <w:pPr>
        <w:tabs>
          <w:tab w:val="left" w:pos="72"/>
        </w:tabs>
        <w:spacing w:before="0" w:after="0"/>
      </w:pPr>
    </w:p>
    <w:p w:rsidR="00101FB2" w:rsidRPr="009A6C54" w:rsidRDefault="00101FB2" w:rsidP="00013FE5">
      <w:pPr>
        <w:tabs>
          <w:tab w:val="left" w:pos="72"/>
        </w:tabs>
        <w:spacing w:before="0" w:after="0"/>
      </w:pPr>
    </w:p>
    <w:p w:rsidR="00013FE5" w:rsidRPr="009A6C54" w:rsidRDefault="00013FE5" w:rsidP="00013FE5">
      <w:pPr>
        <w:tabs>
          <w:tab w:val="left" w:pos="72"/>
        </w:tabs>
        <w:spacing w:before="0" w:after="0"/>
        <w:rPr>
          <w:lang w:val="x-none"/>
        </w:rPr>
      </w:pPr>
      <w:r w:rsidRPr="009A6C54">
        <w:rPr>
          <w:lang w:val="x-none"/>
        </w:rPr>
        <w:t>ID FORMAT ENTER/EDIT - This option allows the user to enter/edit Identification formats with description.</w:t>
      </w:r>
    </w:p>
    <w:p w:rsidR="00013FE5" w:rsidRPr="009A6C54" w:rsidRDefault="00013FE5" w:rsidP="00013FE5">
      <w:pPr>
        <w:tabs>
          <w:tab w:val="left" w:pos="72"/>
        </w:tabs>
        <w:rPr>
          <w:lang w:val="x-none"/>
        </w:rPr>
      </w:pPr>
      <w:r w:rsidRPr="009A6C54">
        <w:rPr>
          <w:lang w:val="x-none"/>
        </w:rPr>
        <w:t>RESET ALL IDS FOR A PATIENT - This option is used to reset the corresponding IDs for all eligibilities for a single patient.  The patient's eligibilities will be listed as the ID is reset.  This utility would be used if, for some reason, a patient's ID got corrupted.</w:t>
      </w:r>
    </w:p>
    <w:p w:rsidR="00013FE5" w:rsidRPr="009A6C54" w:rsidRDefault="00013FE5" w:rsidP="00013FE5">
      <w:pPr>
        <w:tabs>
          <w:tab w:val="left" w:pos="72"/>
        </w:tabs>
        <w:rPr>
          <w:lang w:val="x-none"/>
        </w:rPr>
      </w:pPr>
      <w:r w:rsidRPr="009A6C54">
        <w:rPr>
          <w:lang w:val="x-none"/>
        </w:rPr>
        <w:t xml:space="preserve">RESET ALL IDS FOR ALL PATIENTS - This option resets all IDs corresponding to each of the patient's eligibilities.  The option should be executed during non-peak hours.  When the job is completed, a </w:t>
      </w:r>
      <w:proofErr w:type="spellStart"/>
      <w:r w:rsidRPr="009A6C54">
        <w:rPr>
          <w:lang w:val="x-none"/>
        </w:rPr>
        <w:t>MailMan</w:t>
      </w:r>
      <w:proofErr w:type="spellEnd"/>
      <w:r w:rsidRPr="009A6C54">
        <w:rPr>
          <w:lang w:val="x-none"/>
        </w:rPr>
        <w:t xml:space="preserve"> message will be generated to the user showing the start and completion date/time.</w:t>
      </w:r>
    </w:p>
    <w:p w:rsidR="00D41DE4" w:rsidRPr="009A6C54" w:rsidRDefault="00D41DE4" w:rsidP="00013FE5">
      <w:pPr>
        <w:tabs>
          <w:tab w:val="left" w:pos="72"/>
        </w:tabs>
        <w:spacing w:before="0" w:after="0"/>
        <w:rPr>
          <w:lang w:val="x-none"/>
        </w:rPr>
      </w:pPr>
      <w:r w:rsidRPr="009A6C54">
        <w:rPr>
          <w:lang w:val="x-none"/>
        </w:rPr>
        <w:t xml:space="preserve">SPECIFIC ELIGIBILITY ID RESET (ALL PATIENTS) - After prompting for an eligibility code and queue-to-run time, this option will update the IDs for all patients having the selected eligibility.  This utility would allow a site to update their database with the new value if the ID FORMAT field in the ELIGIBILITY CODE file changed.  </w:t>
      </w:r>
    </w:p>
    <w:p w:rsidR="00D41DE4" w:rsidRPr="009A6C54" w:rsidRDefault="00D41DE4" w:rsidP="00D41DE4">
      <w:pPr>
        <w:tabs>
          <w:tab w:val="left" w:pos="72"/>
        </w:tabs>
        <w:rPr>
          <w:lang w:val="x-none"/>
        </w:rPr>
      </w:pPr>
      <w:r w:rsidRPr="009A6C54">
        <w:rPr>
          <w:lang w:val="x-none"/>
        </w:rPr>
        <w:t xml:space="preserve">The option should be run during off hours.  When the job is completed, a </w:t>
      </w:r>
      <w:proofErr w:type="spellStart"/>
      <w:r w:rsidRPr="009A6C54">
        <w:rPr>
          <w:lang w:val="x-none"/>
        </w:rPr>
        <w:t>MailMan</w:t>
      </w:r>
      <w:proofErr w:type="spellEnd"/>
      <w:r w:rsidRPr="009A6C54">
        <w:rPr>
          <w:lang w:val="x-none"/>
        </w:rPr>
        <w:t xml:space="preserve"> message will be generated to the user showing the start and completion date/time.</w:t>
      </w:r>
    </w:p>
    <w:p w:rsidR="00D41DE4" w:rsidRPr="009A6C54" w:rsidRDefault="00D41DE4" w:rsidP="000A3A24">
      <w:pPr>
        <w:tabs>
          <w:tab w:val="left" w:pos="72"/>
        </w:tabs>
        <w:spacing w:after="0"/>
      </w:pPr>
      <w:r w:rsidRPr="009A6C54">
        <w:rPr>
          <w:lang w:val="x-none"/>
        </w:rPr>
        <w:t xml:space="preserve">SPECIFIC ID FORMAT RESET - This option prompts for an ID format; then, all patients that have eligibility codes associated with that ID format will have their IDs reset.  The utility allows sites to update their database if the DEFAULT LONG ID VALUE CODE field in the IDENTIFICATION FORMAT file was modified.  This option should be executed during off hours.  When the job is completed, a </w:t>
      </w:r>
      <w:proofErr w:type="spellStart"/>
      <w:r w:rsidRPr="009A6C54">
        <w:rPr>
          <w:lang w:val="x-none"/>
        </w:rPr>
        <w:t>MailMan</w:t>
      </w:r>
      <w:proofErr w:type="spellEnd"/>
      <w:r w:rsidRPr="009A6C54">
        <w:rPr>
          <w:lang w:val="x-none"/>
        </w:rPr>
        <w:t xml:space="preserve"> message will be sent to the user showing the start and completion date/time.</w:t>
      </w:r>
    </w:p>
    <w:p w:rsidR="000A3A24" w:rsidRPr="009A6C54" w:rsidRDefault="000A3A24" w:rsidP="000A3A24">
      <w:pPr>
        <w:tabs>
          <w:tab w:val="left" w:pos="72"/>
        </w:tabs>
        <w:spacing w:before="0" w:after="0"/>
      </w:pPr>
    </w:p>
    <w:p w:rsidR="000A3A24" w:rsidRPr="009A6C54" w:rsidRDefault="000A3A24" w:rsidP="00F8316B">
      <w:pPr>
        <w:pStyle w:val="Heading2"/>
        <w:rPr>
          <w:lang w:val="en-US"/>
        </w:rPr>
      </w:pPr>
      <w:bookmarkStart w:id="14" w:name="_Toc11706570"/>
      <w:r w:rsidRPr="009A6C54">
        <w:t>Station Number (Time Sensitive) Enter/Edit (D ^VASITE0)</w:t>
      </w:r>
      <w:bookmarkEnd w:id="14"/>
    </w:p>
    <w:p w:rsidR="008C78E7" w:rsidRPr="009A6C54" w:rsidRDefault="006F0A12" w:rsidP="00585118">
      <w:pPr>
        <w:pStyle w:val="BodyText"/>
      </w:pPr>
      <w:r w:rsidRPr="009A6C54">
        <w:t xml:space="preserve">The STATION NUMBER (TIME SENSITIVE) file (#389.9) is used to hold the time sensitive station number data.  This file was initially populated by the post </w:t>
      </w:r>
      <w:proofErr w:type="spellStart"/>
      <w:r w:rsidRPr="009A6C54">
        <w:t>init</w:t>
      </w:r>
      <w:proofErr w:type="spellEnd"/>
      <w:r w:rsidRPr="009A6C54">
        <w:t xml:space="preserve"> routine for MAS V. 5.2.  One entry was created for each medical center division with an effective date of Jan 1, 1980.  It is not necessary to modify this data unless the station number for a division changes or a new division is added.  </w:t>
      </w:r>
    </w:p>
    <w:p w:rsidR="006F0A12" w:rsidRPr="009A6C54" w:rsidRDefault="006F0A12" w:rsidP="00585118">
      <w:pPr>
        <w:pStyle w:val="BodyText"/>
      </w:pPr>
      <w:r w:rsidRPr="009A6C54">
        <w:t>Entering a new medical center division name through the Supervisor ADT Menu of the ADT module of PIMS will automatically create a new entry in this file.  New divisions may not be added through this routine entry point.</w:t>
      </w:r>
    </w:p>
    <w:p w:rsidR="008C78E7" w:rsidRPr="009A6C54" w:rsidRDefault="006F0A12" w:rsidP="00585118">
      <w:pPr>
        <w:pStyle w:val="BodyText"/>
      </w:pPr>
      <w:r w:rsidRPr="009A6C54">
        <w:t xml:space="preserve">The Station Number (Time Sensitive) Enter/Edit routine entry point is used to change an existing station number or enter a new station number for a new division.  If you are changing a station number for a division, you should enter a new effective date and the new station number for that division.  </w:t>
      </w:r>
    </w:p>
    <w:p w:rsidR="00F8316B" w:rsidRPr="009A6C54" w:rsidRDefault="006F0A12" w:rsidP="00F8316B">
      <w:pPr>
        <w:pStyle w:val="BodyText"/>
        <w:rPr>
          <w:lang w:val="en-US"/>
        </w:rPr>
      </w:pPr>
      <w:r w:rsidRPr="009A6C54">
        <w:t>Once a new division has been added, you should select the new division and enter the effective date and new station number.  The IS PRIMARY DIVISION field should be set to YES for the division where the station number has no suffix.  Only one division may be primary at any given time.</w:t>
      </w:r>
    </w:p>
    <w:p w:rsidR="000A3A24" w:rsidRPr="009A6C54" w:rsidRDefault="000A3A24" w:rsidP="00F8316B">
      <w:pPr>
        <w:pStyle w:val="Heading2"/>
        <w:rPr>
          <w:lang w:val="en-US"/>
        </w:rPr>
      </w:pPr>
      <w:bookmarkStart w:id="15" w:name="_Toc11706571"/>
      <w:r w:rsidRPr="009A6C54">
        <w:t>New SD Parameters</w:t>
      </w:r>
      <w:bookmarkEnd w:id="15"/>
    </w:p>
    <w:p w:rsidR="00675F1A" w:rsidRPr="009A6C54" w:rsidRDefault="00AC5B73" w:rsidP="00675F1A">
      <w:pPr>
        <w:tabs>
          <w:tab w:val="left" w:pos="72"/>
        </w:tabs>
        <w:rPr>
          <w:lang w:eastAsia="en-US"/>
        </w:rPr>
      </w:pPr>
      <w:r w:rsidRPr="009A6C54">
        <w:rPr>
          <w:lang w:eastAsia="en-US"/>
        </w:rPr>
        <w:t>N</w:t>
      </w:r>
      <w:r w:rsidR="00675F1A" w:rsidRPr="009A6C54">
        <w:rPr>
          <w:lang w:eastAsia="en-US"/>
        </w:rPr>
        <w:t xml:space="preserve">ew </w:t>
      </w:r>
      <w:r w:rsidR="00090E4F" w:rsidRPr="009A6C54">
        <w:rPr>
          <w:lang w:eastAsia="en-US"/>
        </w:rPr>
        <w:t xml:space="preserve">SD </w:t>
      </w:r>
      <w:r w:rsidR="00675F1A" w:rsidRPr="009A6C54">
        <w:rPr>
          <w:lang w:eastAsia="en-US"/>
        </w:rPr>
        <w:t xml:space="preserve">parameters </w:t>
      </w:r>
      <w:r w:rsidRPr="009A6C54">
        <w:rPr>
          <w:lang w:eastAsia="en-US"/>
        </w:rPr>
        <w:t xml:space="preserve">were </w:t>
      </w:r>
      <w:r w:rsidR="00675F1A" w:rsidRPr="009A6C54">
        <w:rPr>
          <w:lang w:eastAsia="en-US"/>
        </w:rPr>
        <w:t xml:space="preserve">exported by </w:t>
      </w:r>
      <w:r w:rsidRPr="009A6C54">
        <w:rPr>
          <w:lang w:eastAsia="en-US"/>
        </w:rPr>
        <w:t xml:space="preserve">patch </w:t>
      </w:r>
      <w:r w:rsidR="00675F1A" w:rsidRPr="009A6C54">
        <w:rPr>
          <w:lang w:eastAsia="en-US"/>
        </w:rPr>
        <w:t>SD*5</w:t>
      </w:r>
      <w:r w:rsidRPr="009A6C54">
        <w:rPr>
          <w:lang w:eastAsia="en-US"/>
        </w:rPr>
        <w:t>.</w:t>
      </w:r>
      <w:r w:rsidR="00675F1A" w:rsidRPr="009A6C54">
        <w:rPr>
          <w:lang w:eastAsia="en-US"/>
        </w:rPr>
        <w:t xml:space="preserve">3*588 </w:t>
      </w:r>
      <w:r w:rsidR="00090E4F" w:rsidRPr="009A6C54">
        <w:rPr>
          <w:lang w:eastAsia="en-US"/>
        </w:rPr>
        <w:t xml:space="preserve">- </w:t>
      </w:r>
      <w:r w:rsidR="00675F1A" w:rsidRPr="009A6C54">
        <w:rPr>
          <w:lang w:eastAsia="en-US"/>
        </w:rPr>
        <w:t>High Risk Mental Health Proactive Report</w:t>
      </w:r>
      <w:r w:rsidRPr="009A6C54">
        <w:rPr>
          <w:lang w:eastAsia="en-US"/>
        </w:rPr>
        <w:t>,</w:t>
      </w:r>
      <w:r w:rsidR="00675F1A" w:rsidRPr="009A6C54">
        <w:rPr>
          <w:lang w:eastAsia="en-US"/>
        </w:rPr>
        <w:t xml:space="preserve"> </w:t>
      </w:r>
      <w:r w:rsidRPr="009A6C54">
        <w:rPr>
          <w:lang w:eastAsia="en-US"/>
        </w:rPr>
        <w:t>and added to the following files</w:t>
      </w:r>
      <w:r w:rsidR="00675F1A" w:rsidRPr="009A6C54">
        <w:rPr>
          <w:lang w:eastAsia="en-US"/>
        </w:rPr>
        <w:t>:</w:t>
      </w:r>
    </w:p>
    <w:p w:rsidR="00DA5293" w:rsidRPr="009A6C54" w:rsidRDefault="00660CA9" w:rsidP="00741C15">
      <w:pPr>
        <w:pStyle w:val="Caption"/>
        <w:rPr>
          <w:lang w:val="en-US" w:eastAsia="en-US"/>
        </w:rPr>
      </w:pPr>
      <w:bookmarkStart w:id="16" w:name="_Toc11706841"/>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2</w:t>
      </w:r>
      <w:r w:rsidR="007F1C38">
        <w:rPr>
          <w:noProof/>
        </w:rPr>
        <w:fldChar w:fldCharType="end"/>
      </w:r>
      <w:r w:rsidRPr="009A6C54">
        <w:rPr>
          <w:lang w:val="en-US"/>
        </w:rPr>
        <w:t>: New SD Parameters</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9"/>
        <w:gridCol w:w="4671"/>
      </w:tblGrid>
      <w:tr w:rsidR="00DA5293" w:rsidRPr="009A6C54" w:rsidTr="00446E0C">
        <w:trPr>
          <w:tblHeader/>
        </w:trPr>
        <w:tc>
          <w:tcPr>
            <w:tcW w:w="4788" w:type="dxa"/>
            <w:shd w:val="clear" w:color="auto" w:fill="BFBFBF"/>
          </w:tcPr>
          <w:p w:rsidR="00DA5293" w:rsidRPr="009A6C54" w:rsidRDefault="00090E4F" w:rsidP="00F8316B">
            <w:pPr>
              <w:pStyle w:val="TableHeading"/>
            </w:pPr>
            <w:bookmarkStart w:id="17" w:name="ColumnTitle_02"/>
            <w:bookmarkEnd w:id="17"/>
            <w:r w:rsidRPr="009A6C54">
              <w:t>NEW SD PARAMETERS</w:t>
            </w:r>
          </w:p>
        </w:tc>
        <w:tc>
          <w:tcPr>
            <w:tcW w:w="4788" w:type="dxa"/>
            <w:shd w:val="clear" w:color="auto" w:fill="BFBFBF"/>
          </w:tcPr>
          <w:p w:rsidR="00DA5293" w:rsidRPr="009A6C54" w:rsidRDefault="00090E4F" w:rsidP="00F8316B">
            <w:pPr>
              <w:pStyle w:val="TableHeading"/>
            </w:pPr>
            <w:r w:rsidRPr="009A6C54">
              <w:t>FILES</w:t>
            </w:r>
          </w:p>
        </w:tc>
      </w:tr>
      <w:tr w:rsidR="00DA5293" w:rsidRPr="009A6C54" w:rsidTr="00844CF6">
        <w:tc>
          <w:tcPr>
            <w:tcW w:w="4788" w:type="dxa"/>
          </w:tcPr>
          <w:p w:rsidR="00DA5293" w:rsidRPr="009A6C54" w:rsidRDefault="00E41DEB" w:rsidP="0046594F">
            <w:pPr>
              <w:pStyle w:val="TableText"/>
            </w:pPr>
            <w:r w:rsidRPr="009A6C54">
              <w:rPr>
                <w:b/>
              </w:rPr>
              <w:t>SD MH PROACTIVE DAYS PARAMETERS</w:t>
            </w:r>
            <w:r w:rsidR="005F5A0B" w:rsidRPr="009A6C54">
              <w:t xml:space="preserve"> - Stores the number of days to list future appointments for the High Risk MH Proactive Nightly Report [SD MH NO SHOW NIGHTLY BGJ]. </w:t>
            </w:r>
          </w:p>
        </w:tc>
        <w:tc>
          <w:tcPr>
            <w:tcW w:w="4788" w:type="dxa"/>
          </w:tcPr>
          <w:p w:rsidR="00DA5293" w:rsidRPr="009A6C54" w:rsidRDefault="00E41DEB" w:rsidP="0046594F">
            <w:pPr>
              <w:pStyle w:val="TableText"/>
            </w:pPr>
            <w:r w:rsidRPr="009A6C54">
              <w:t>PARAMETER file (#8989.5)</w:t>
            </w:r>
          </w:p>
        </w:tc>
      </w:tr>
      <w:tr w:rsidR="00E41DEB" w:rsidRPr="009A6C54" w:rsidTr="00844CF6">
        <w:tc>
          <w:tcPr>
            <w:tcW w:w="4788" w:type="dxa"/>
          </w:tcPr>
          <w:p w:rsidR="00E41DEB" w:rsidRPr="009A6C54" w:rsidRDefault="00E41DEB" w:rsidP="0046594F">
            <w:pPr>
              <w:pStyle w:val="TableText"/>
            </w:pPr>
            <w:r w:rsidRPr="009A6C54">
              <w:rPr>
                <w:b/>
              </w:rPr>
              <w:t>SD MH NO SHOW DAYS PARAMETERS</w:t>
            </w:r>
            <w:r w:rsidR="00DD6891" w:rsidRPr="009A6C54">
              <w:rPr>
                <w:b/>
              </w:rPr>
              <w:t>-</w:t>
            </w:r>
            <w:r w:rsidR="005F5A0B" w:rsidRPr="009A6C54">
              <w:t xml:space="preserve">  Stores the number of days to list future appointments for the High Risk MH No-Show Nightly Report [SD MH NO SHOW NIGHTLY BGJ]. </w:t>
            </w:r>
          </w:p>
        </w:tc>
        <w:tc>
          <w:tcPr>
            <w:tcW w:w="4788" w:type="dxa"/>
          </w:tcPr>
          <w:p w:rsidR="00E41DEB" w:rsidRPr="009A6C54" w:rsidRDefault="00E41DEB" w:rsidP="0046594F">
            <w:pPr>
              <w:pStyle w:val="TableText"/>
            </w:pPr>
            <w:r w:rsidRPr="009A6C54">
              <w:t>PARAMETER file (#8989.5)</w:t>
            </w:r>
          </w:p>
        </w:tc>
      </w:tr>
      <w:tr w:rsidR="00DA5293" w:rsidRPr="009A6C54" w:rsidTr="00844CF6">
        <w:tc>
          <w:tcPr>
            <w:tcW w:w="4788" w:type="dxa"/>
          </w:tcPr>
          <w:p w:rsidR="00DA5293" w:rsidRPr="009A6C54" w:rsidRDefault="00E41DEB" w:rsidP="0046594F">
            <w:pPr>
              <w:pStyle w:val="TableText"/>
              <w:rPr>
                <w:b/>
              </w:rPr>
            </w:pPr>
            <w:r w:rsidRPr="009A6C54">
              <w:rPr>
                <w:b/>
              </w:rPr>
              <w:t xml:space="preserve">SD MH PROACTIVE DAYS PARAMETER </w:t>
            </w:r>
            <w:r w:rsidR="00A7173D" w:rsidRPr="009A6C54">
              <w:rPr>
                <w:b/>
              </w:rPr>
              <w:t xml:space="preserve">- </w:t>
            </w:r>
            <w:r w:rsidR="00A7173D" w:rsidRPr="009A6C54">
              <w:t>The default value for is 30.  This value can be changed, within the range of 1 to 30, by using the Edit Parameter Values [  XPAR EDIT PARAMETER] option.</w:t>
            </w:r>
          </w:p>
        </w:tc>
        <w:tc>
          <w:tcPr>
            <w:tcW w:w="4788" w:type="dxa"/>
          </w:tcPr>
          <w:p w:rsidR="00DA5293" w:rsidRPr="009A6C54" w:rsidRDefault="00E41DEB" w:rsidP="0046594F">
            <w:pPr>
              <w:pStyle w:val="TableText"/>
            </w:pPr>
            <w:r w:rsidRPr="009A6C54">
              <w:rPr>
                <w:rFonts w:eastAsia="Calibri"/>
              </w:rPr>
              <w:t>PARAMETER DEFINITION</w:t>
            </w:r>
            <w:r w:rsidRPr="009A6C54">
              <w:t xml:space="preserve"> file</w:t>
            </w:r>
            <w:r w:rsidRPr="009A6C54">
              <w:rPr>
                <w:rFonts w:eastAsia="Calibri"/>
              </w:rPr>
              <w:t xml:space="preserve"> (#8989.51)</w:t>
            </w:r>
          </w:p>
        </w:tc>
      </w:tr>
      <w:tr w:rsidR="00DA5293" w:rsidRPr="009A6C54" w:rsidTr="00844CF6">
        <w:tc>
          <w:tcPr>
            <w:tcW w:w="4788" w:type="dxa"/>
          </w:tcPr>
          <w:p w:rsidR="00DA5293" w:rsidRPr="009A6C54" w:rsidRDefault="00E41DEB" w:rsidP="0046594F">
            <w:pPr>
              <w:pStyle w:val="TableText"/>
            </w:pPr>
            <w:r w:rsidRPr="009A6C54">
              <w:rPr>
                <w:b/>
              </w:rPr>
              <w:t xml:space="preserve">SD MH NO SHOW DAYS PARAMETER </w:t>
            </w:r>
            <w:r w:rsidR="005F5A0B" w:rsidRPr="009A6C54">
              <w:rPr>
                <w:b/>
              </w:rPr>
              <w:t>-</w:t>
            </w:r>
            <w:r w:rsidR="005F5A0B" w:rsidRPr="009A6C54">
              <w:t xml:space="preserve"> The default value for is 30.  This value can be changed, within the range of 1 to 30, by using the Edit Parameter Values [  XPAR EDIT PARAMETER] option. </w:t>
            </w:r>
          </w:p>
        </w:tc>
        <w:tc>
          <w:tcPr>
            <w:tcW w:w="4788" w:type="dxa"/>
          </w:tcPr>
          <w:p w:rsidR="00DA5293" w:rsidRPr="009A6C54" w:rsidRDefault="00E41DEB" w:rsidP="0046594F">
            <w:pPr>
              <w:pStyle w:val="TableText"/>
            </w:pPr>
            <w:r w:rsidRPr="009A6C54">
              <w:rPr>
                <w:rFonts w:eastAsia="Calibri"/>
              </w:rPr>
              <w:t>PARAMETER DEFINITION</w:t>
            </w:r>
            <w:r w:rsidRPr="009A6C54">
              <w:t xml:space="preserve"> file</w:t>
            </w:r>
            <w:r w:rsidRPr="009A6C54">
              <w:rPr>
                <w:rFonts w:eastAsia="Calibri"/>
              </w:rPr>
              <w:t xml:space="preserve"> (#8989.51</w:t>
            </w:r>
            <w:r w:rsidR="00013FE5" w:rsidRPr="009A6C54">
              <w:rPr>
                <w:rFonts w:eastAsia="Calibri"/>
              </w:rPr>
              <w:t>)</w:t>
            </w:r>
          </w:p>
        </w:tc>
      </w:tr>
    </w:tbl>
    <w:p w:rsidR="00A95926" w:rsidRPr="009A6C54" w:rsidRDefault="00A95926" w:rsidP="00F8316B">
      <w:pPr>
        <w:pStyle w:val="Heading2"/>
        <w:rPr>
          <w:lang w:val="en-US"/>
        </w:rPr>
      </w:pPr>
      <w:bookmarkStart w:id="18" w:name="_Toc11706572"/>
      <w:r w:rsidRPr="009A6C54">
        <w:t>P</w:t>
      </w:r>
      <w:r w:rsidR="007E39D6" w:rsidRPr="009A6C54">
        <w:rPr>
          <w:lang w:val="en-US"/>
        </w:rPr>
        <w:t>atient Record Flag (P</w:t>
      </w:r>
      <w:r w:rsidRPr="009A6C54">
        <w:t>RF</w:t>
      </w:r>
      <w:r w:rsidR="007E39D6" w:rsidRPr="009A6C54">
        <w:rPr>
          <w:lang w:val="en-US"/>
        </w:rPr>
        <w:t>)</w:t>
      </w:r>
      <w:r w:rsidRPr="009A6C54">
        <w:t xml:space="preserve"> NATIONAL FLAG file (#26.15</w:t>
      </w:r>
      <w:r w:rsidRPr="009A6C54">
        <w:rPr>
          <w:lang w:val="en-US"/>
        </w:rPr>
        <w:t>)</w:t>
      </w:r>
      <w:bookmarkEnd w:id="18"/>
    </w:p>
    <w:p w:rsidR="004005AC" w:rsidRPr="009A6C54" w:rsidRDefault="004005AC" w:rsidP="00A95926">
      <w:pPr>
        <w:pStyle w:val="BodyText"/>
        <w:spacing w:before="0" w:after="0"/>
        <w:rPr>
          <w:lang w:val="en-US"/>
        </w:rPr>
      </w:pPr>
      <w:r w:rsidRPr="009A6C54">
        <w:rPr>
          <w:lang w:val="en-US"/>
        </w:rPr>
        <w:t xml:space="preserve">The new national flag data entry (MISSING PATIENT) is placed in the PRF National Flag file (26.15) by the DG.5.3*869 DG NEW CAT 1 FLAG patch.  </w:t>
      </w:r>
    </w:p>
    <w:p w:rsidR="004005AC" w:rsidRPr="009A6C54" w:rsidRDefault="004005AC" w:rsidP="00A95926">
      <w:pPr>
        <w:pStyle w:val="BodyText"/>
        <w:spacing w:before="0" w:after="0"/>
        <w:rPr>
          <w:lang w:val="en-US"/>
        </w:rPr>
      </w:pPr>
    </w:p>
    <w:p w:rsidR="00A95926" w:rsidRPr="009A6C54" w:rsidRDefault="00A95926" w:rsidP="00A95926">
      <w:pPr>
        <w:pStyle w:val="BodyText"/>
        <w:spacing w:before="0" w:after="0"/>
        <w:rPr>
          <w:lang w:val="en-US"/>
        </w:rPr>
      </w:pPr>
      <w:r w:rsidRPr="009A6C54">
        <w:rPr>
          <w:lang w:val="en-US"/>
        </w:rPr>
        <w:t>The</w:t>
      </w:r>
      <w:r w:rsidRPr="009A6C54">
        <w:t xml:space="preserve"> new </w:t>
      </w:r>
      <w:r w:rsidR="00DD03F2" w:rsidRPr="009A6C54">
        <w:rPr>
          <w:lang w:val="en-US"/>
        </w:rPr>
        <w:t xml:space="preserve">national flag </w:t>
      </w:r>
      <w:r w:rsidRPr="009A6C54">
        <w:t>data entry (</w:t>
      </w:r>
      <w:r w:rsidR="005F1832" w:rsidRPr="009A6C54">
        <w:rPr>
          <w:lang w:val="en-US"/>
        </w:rPr>
        <w:t>HIGH RISK FOR SUICIDE</w:t>
      </w:r>
      <w:r w:rsidRPr="009A6C54">
        <w:t xml:space="preserve">) </w:t>
      </w:r>
      <w:r w:rsidRPr="009A6C54">
        <w:rPr>
          <w:lang w:val="en-US"/>
        </w:rPr>
        <w:t>is</w:t>
      </w:r>
      <w:r w:rsidRPr="009A6C54">
        <w:t xml:space="preserve"> placed in the PRF NATIONAL FLAG file (#26.15) by </w:t>
      </w:r>
      <w:r w:rsidRPr="009A6C54">
        <w:rPr>
          <w:lang w:val="en-US"/>
        </w:rPr>
        <w:t>the</w:t>
      </w:r>
      <w:r w:rsidRPr="009A6C54">
        <w:t xml:space="preserve"> </w:t>
      </w:r>
      <w:r w:rsidRPr="009A6C54">
        <w:rPr>
          <w:lang w:val="en-US"/>
        </w:rPr>
        <w:t>DG*5.3*</w:t>
      </w:r>
      <w:r w:rsidR="005F1832" w:rsidRPr="009A6C54">
        <w:rPr>
          <w:lang w:val="en-US"/>
        </w:rPr>
        <w:t xml:space="preserve">849 </w:t>
      </w:r>
      <w:r w:rsidRPr="009A6C54">
        <w:t>DGPF NEW CAT1 FLAG AND CONVERSION</w:t>
      </w:r>
      <w:r w:rsidRPr="009A6C54">
        <w:rPr>
          <w:lang w:val="en-US"/>
        </w:rPr>
        <w:t xml:space="preserve"> patch:</w:t>
      </w:r>
    </w:p>
    <w:p w:rsidR="00A95926" w:rsidRPr="009A6C54" w:rsidRDefault="00660CA9" w:rsidP="00741C15">
      <w:pPr>
        <w:pStyle w:val="Caption"/>
        <w:rPr>
          <w:lang w:val="en-US"/>
        </w:rPr>
      </w:pPr>
      <w:bookmarkStart w:id="19" w:name="_Toc11706842"/>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3</w:t>
      </w:r>
      <w:r w:rsidR="007F1C38">
        <w:rPr>
          <w:noProof/>
        </w:rPr>
        <w:fldChar w:fldCharType="end"/>
      </w:r>
      <w:r w:rsidRPr="009A6C54">
        <w:rPr>
          <w:lang w:val="en-US"/>
        </w:rPr>
        <w:t>: Patient Record Flag files</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9"/>
        <w:gridCol w:w="3114"/>
        <w:gridCol w:w="3127"/>
      </w:tblGrid>
      <w:tr w:rsidR="00A95926" w:rsidRPr="009A6C54" w:rsidTr="00446E0C">
        <w:trPr>
          <w:tblHeader/>
        </w:trPr>
        <w:tc>
          <w:tcPr>
            <w:tcW w:w="3192" w:type="dxa"/>
            <w:shd w:val="clear" w:color="auto" w:fill="BFBFBF"/>
          </w:tcPr>
          <w:p w:rsidR="00A95926" w:rsidRPr="009A6C54" w:rsidRDefault="00A95926" w:rsidP="00F8316B">
            <w:pPr>
              <w:pStyle w:val="TableHeading"/>
            </w:pPr>
            <w:bookmarkStart w:id="20" w:name="ColumnTitle_03"/>
            <w:bookmarkEnd w:id="20"/>
            <w:r w:rsidRPr="009A6C54">
              <w:t>FILE NUMBER</w:t>
            </w:r>
          </w:p>
        </w:tc>
        <w:tc>
          <w:tcPr>
            <w:tcW w:w="3192" w:type="dxa"/>
            <w:shd w:val="clear" w:color="auto" w:fill="BFBFBF"/>
          </w:tcPr>
          <w:p w:rsidR="00A95926" w:rsidRPr="009A6C54" w:rsidRDefault="00A95926" w:rsidP="00F8316B">
            <w:pPr>
              <w:pStyle w:val="TableHeading"/>
            </w:pPr>
            <w:r w:rsidRPr="009A6C54">
              <w:t>FILE NAME</w:t>
            </w:r>
          </w:p>
        </w:tc>
        <w:tc>
          <w:tcPr>
            <w:tcW w:w="3192" w:type="dxa"/>
            <w:shd w:val="clear" w:color="auto" w:fill="BFBFBF"/>
          </w:tcPr>
          <w:p w:rsidR="00A95926" w:rsidRPr="009A6C54" w:rsidRDefault="00A95926" w:rsidP="00F8316B">
            <w:pPr>
              <w:pStyle w:val="TableHeading"/>
            </w:pPr>
            <w:r w:rsidRPr="009A6C54">
              <w:t>NEW DATA ENTRY</w:t>
            </w:r>
          </w:p>
        </w:tc>
      </w:tr>
      <w:tr w:rsidR="00A95926" w:rsidRPr="009A6C54" w:rsidTr="007E423F">
        <w:tc>
          <w:tcPr>
            <w:tcW w:w="3192" w:type="dxa"/>
          </w:tcPr>
          <w:p w:rsidR="00A95926" w:rsidRPr="009A6C54" w:rsidRDefault="00A95926" w:rsidP="0046594F">
            <w:pPr>
              <w:pStyle w:val="TableText"/>
              <w:rPr>
                <w:lang w:val="en-US"/>
              </w:rPr>
            </w:pPr>
            <w:r w:rsidRPr="009A6C54">
              <w:t>26.15</w:t>
            </w:r>
          </w:p>
        </w:tc>
        <w:tc>
          <w:tcPr>
            <w:tcW w:w="3192" w:type="dxa"/>
          </w:tcPr>
          <w:p w:rsidR="00A95926" w:rsidRPr="009A6C54" w:rsidRDefault="00A95926" w:rsidP="0046594F">
            <w:pPr>
              <w:pStyle w:val="TableText"/>
              <w:rPr>
                <w:lang w:val="en-US"/>
              </w:rPr>
            </w:pPr>
            <w:r w:rsidRPr="009A6C54">
              <w:t xml:space="preserve">PRF NATIONAL FLAG </w:t>
            </w:r>
          </w:p>
        </w:tc>
        <w:tc>
          <w:tcPr>
            <w:tcW w:w="3192" w:type="dxa"/>
          </w:tcPr>
          <w:p w:rsidR="00A95926" w:rsidRPr="009A6C54" w:rsidRDefault="00A95926" w:rsidP="0046594F">
            <w:pPr>
              <w:pStyle w:val="TableText"/>
              <w:rPr>
                <w:lang w:val="en-US"/>
              </w:rPr>
            </w:pPr>
            <w:r w:rsidRPr="009A6C54">
              <w:t>HIGH RISK FOR SUICIDE</w:t>
            </w:r>
          </w:p>
        </w:tc>
      </w:tr>
      <w:tr w:rsidR="005B3B69" w:rsidRPr="009A6C54" w:rsidTr="007E423F">
        <w:tc>
          <w:tcPr>
            <w:tcW w:w="3192" w:type="dxa"/>
          </w:tcPr>
          <w:p w:rsidR="005B3B69" w:rsidRPr="009A6C54" w:rsidRDefault="005B3B69" w:rsidP="0046594F">
            <w:pPr>
              <w:pStyle w:val="TableText"/>
              <w:rPr>
                <w:lang w:val="en-US"/>
              </w:rPr>
            </w:pPr>
            <w:r w:rsidRPr="009A6C54">
              <w:rPr>
                <w:lang w:val="en-US"/>
              </w:rPr>
              <w:t>26.15</w:t>
            </w:r>
          </w:p>
        </w:tc>
        <w:tc>
          <w:tcPr>
            <w:tcW w:w="3192" w:type="dxa"/>
          </w:tcPr>
          <w:p w:rsidR="005B3B69" w:rsidRPr="009A6C54" w:rsidRDefault="005B3B69" w:rsidP="0046594F">
            <w:pPr>
              <w:pStyle w:val="TableText"/>
              <w:rPr>
                <w:lang w:val="en-US"/>
              </w:rPr>
            </w:pPr>
            <w:r w:rsidRPr="009A6C54">
              <w:rPr>
                <w:lang w:val="en-US"/>
              </w:rPr>
              <w:t>PRF NATIONAL FLAG</w:t>
            </w:r>
          </w:p>
        </w:tc>
        <w:tc>
          <w:tcPr>
            <w:tcW w:w="3192" w:type="dxa"/>
          </w:tcPr>
          <w:p w:rsidR="005B3B69" w:rsidRPr="009A6C54" w:rsidRDefault="005B3B69" w:rsidP="0046594F">
            <w:pPr>
              <w:pStyle w:val="TableText"/>
              <w:rPr>
                <w:lang w:val="en-US"/>
              </w:rPr>
            </w:pPr>
            <w:r w:rsidRPr="009A6C54">
              <w:rPr>
                <w:lang w:val="en-US"/>
              </w:rPr>
              <w:t>URGENT ADDRESS AS FEMALE (SEE NOTE)</w:t>
            </w:r>
          </w:p>
        </w:tc>
      </w:tr>
      <w:tr w:rsidR="005B3B69" w:rsidRPr="009A6C54" w:rsidTr="007E423F">
        <w:tc>
          <w:tcPr>
            <w:tcW w:w="3192" w:type="dxa"/>
          </w:tcPr>
          <w:p w:rsidR="005B3B69" w:rsidRPr="009A6C54" w:rsidRDefault="005B3B69" w:rsidP="0046594F">
            <w:pPr>
              <w:pStyle w:val="TableText"/>
              <w:rPr>
                <w:lang w:val="en-US"/>
              </w:rPr>
            </w:pPr>
            <w:r w:rsidRPr="009A6C54">
              <w:rPr>
                <w:lang w:val="en-US"/>
              </w:rPr>
              <w:t>26</w:t>
            </w:r>
            <w:r w:rsidR="004005AC" w:rsidRPr="009A6C54">
              <w:rPr>
                <w:lang w:val="en-US"/>
              </w:rPr>
              <w:t>.</w:t>
            </w:r>
            <w:r w:rsidRPr="009A6C54">
              <w:rPr>
                <w:lang w:val="en-US"/>
              </w:rPr>
              <w:t>15</w:t>
            </w:r>
          </w:p>
        </w:tc>
        <w:tc>
          <w:tcPr>
            <w:tcW w:w="3192" w:type="dxa"/>
          </w:tcPr>
          <w:p w:rsidR="005B3B69" w:rsidRPr="009A6C54" w:rsidRDefault="005B3B69" w:rsidP="0046594F">
            <w:pPr>
              <w:pStyle w:val="TableText"/>
              <w:rPr>
                <w:lang w:val="en-US"/>
              </w:rPr>
            </w:pPr>
            <w:r w:rsidRPr="009A6C54">
              <w:rPr>
                <w:lang w:val="en-US"/>
              </w:rPr>
              <w:t>PRF NATIONAL FLAG</w:t>
            </w:r>
          </w:p>
        </w:tc>
        <w:tc>
          <w:tcPr>
            <w:tcW w:w="3192" w:type="dxa"/>
          </w:tcPr>
          <w:p w:rsidR="005B3B69" w:rsidRPr="009A6C54" w:rsidRDefault="005B3B69" w:rsidP="0046594F">
            <w:pPr>
              <w:pStyle w:val="TableText"/>
              <w:rPr>
                <w:lang w:val="en-US"/>
              </w:rPr>
            </w:pPr>
            <w:r w:rsidRPr="009A6C54">
              <w:rPr>
                <w:lang w:val="en-US"/>
              </w:rPr>
              <w:t>MISSING PATIENT</w:t>
            </w:r>
          </w:p>
        </w:tc>
      </w:tr>
      <w:tr w:rsidR="00001DA9" w:rsidRPr="009A6C54" w:rsidTr="007E423F">
        <w:tc>
          <w:tcPr>
            <w:tcW w:w="3192" w:type="dxa"/>
          </w:tcPr>
          <w:p w:rsidR="00001DA9" w:rsidRPr="009A6C54" w:rsidRDefault="00001DA9" w:rsidP="0046594F">
            <w:pPr>
              <w:pStyle w:val="TableText"/>
              <w:rPr>
                <w:lang w:val="en-US"/>
              </w:rPr>
            </w:pPr>
            <w:r w:rsidRPr="009A6C54">
              <w:rPr>
                <w:lang w:val="en-US"/>
              </w:rPr>
              <w:t>26.15</w:t>
            </w:r>
          </w:p>
        </w:tc>
        <w:tc>
          <w:tcPr>
            <w:tcW w:w="3192" w:type="dxa"/>
          </w:tcPr>
          <w:p w:rsidR="00001DA9" w:rsidRPr="009A6C54" w:rsidRDefault="00001DA9" w:rsidP="0046594F">
            <w:pPr>
              <w:pStyle w:val="TableText"/>
              <w:rPr>
                <w:lang w:val="en-US"/>
              </w:rPr>
            </w:pPr>
            <w:r w:rsidRPr="009A6C54">
              <w:rPr>
                <w:lang w:val="en-US"/>
              </w:rPr>
              <w:t>PRF NATIONAL FLAG</w:t>
            </w:r>
          </w:p>
        </w:tc>
        <w:tc>
          <w:tcPr>
            <w:tcW w:w="3192" w:type="dxa"/>
          </w:tcPr>
          <w:p w:rsidR="00001DA9" w:rsidRPr="009A6C54" w:rsidRDefault="00001DA9" w:rsidP="0046594F">
            <w:pPr>
              <w:pStyle w:val="TableText"/>
              <w:rPr>
                <w:lang w:val="en-US"/>
              </w:rPr>
            </w:pPr>
            <w:r w:rsidRPr="009A6C54">
              <w:t>B</w:t>
            </w:r>
            <w:r w:rsidRPr="009A6C54">
              <w:rPr>
                <w:lang w:val="en-US"/>
              </w:rPr>
              <w:t>EHAVIORAL</w:t>
            </w:r>
          </w:p>
        </w:tc>
      </w:tr>
    </w:tbl>
    <w:p w:rsidR="00F8316B" w:rsidRPr="009A6C54" w:rsidRDefault="00165091" w:rsidP="00F8316B">
      <w:pPr>
        <w:pStyle w:val="BodyText"/>
        <w:rPr>
          <w:b/>
          <w:lang w:val="en-US"/>
        </w:rPr>
      </w:pPr>
      <w:r w:rsidRPr="009A6C54">
        <w:rPr>
          <w:rFonts w:cs="Arial"/>
          <w:b/>
        </w:rPr>
        <w:t>NOTE:</w:t>
      </w:r>
      <w:r w:rsidRPr="009A6C54">
        <w:rPr>
          <w:b/>
        </w:rPr>
        <w:t xml:space="preserve"> </w:t>
      </w:r>
      <w:r w:rsidRPr="009A6C54">
        <w:t>The URGENT  ADDRESS AS FEMALE PRF updates are not included in the PIMS Manual updates.  For information on this patch update</w:t>
      </w:r>
      <w:r w:rsidR="009407CD" w:rsidRPr="009A6C54">
        <w:t>,</w:t>
      </w:r>
      <w:r w:rsidRPr="009A6C54">
        <w:t xml:space="preserve"> please refer to the VDL – ADT - USH LEGAL SOLUTION – CATEGORY I Patient Record Flag (PRF)</w:t>
      </w:r>
      <w:r w:rsidR="009407CD" w:rsidRPr="009A6C54">
        <w:t xml:space="preserve"> </w:t>
      </w:r>
      <w:proofErr w:type="spellStart"/>
      <w:r w:rsidR="009407CD" w:rsidRPr="009A6C54">
        <w:t>Installation</w:t>
      </w:r>
      <w:r w:rsidRPr="009A6C54">
        <w:t>Guide</w:t>
      </w:r>
      <w:proofErr w:type="spellEnd"/>
      <w:r w:rsidR="009407CD" w:rsidRPr="009A6C54">
        <w:t>.</w:t>
      </w:r>
      <w:bookmarkStart w:id="21" w:name="_Toc365043677"/>
      <w:bookmarkStart w:id="22" w:name="_Toc365044113"/>
      <w:bookmarkStart w:id="23" w:name="_Toc371600837"/>
      <w:bookmarkStart w:id="24" w:name="_Toc373258701"/>
      <w:bookmarkStart w:id="25" w:name="_Toc373259256"/>
      <w:bookmarkStart w:id="26" w:name="_Toc417136985"/>
      <w:bookmarkStart w:id="27" w:name="_Toc417137428"/>
      <w:bookmarkStart w:id="28" w:name="_Toc417137705"/>
      <w:bookmarkStart w:id="29" w:name="_Toc421282399"/>
      <w:bookmarkStart w:id="30" w:name="_Toc421282747"/>
      <w:bookmarkStart w:id="31" w:name="_Toc421283145"/>
      <w:bookmarkStart w:id="32" w:name="_Toc424123740"/>
      <w:bookmarkStart w:id="33" w:name="_Toc424124058"/>
      <w:bookmarkStart w:id="34" w:name="_Toc424124376"/>
      <w:bookmarkStart w:id="35" w:name="_Toc424124972"/>
      <w:bookmarkStart w:id="36" w:name="_Toc365043678"/>
      <w:bookmarkStart w:id="37" w:name="_Toc365044114"/>
      <w:bookmarkStart w:id="38" w:name="_Toc371600838"/>
      <w:bookmarkStart w:id="39" w:name="_Toc373258702"/>
      <w:bookmarkStart w:id="40" w:name="_Toc373259257"/>
      <w:bookmarkStart w:id="41" w:name="_Toc417136986"/>
      <w:bookmarkStart w:id="42" w:name="_Toc417137429"/>
      <w:bookmarkStart w:id="43" w:name="_Toc417137706"/>
      <w:bookmarkStart w:id="44" w:name="_Toc421282400"/>
      <w:bookmarkStart w:id="45" w:name="_Toc421282748"/>
      <w:bookmarkStart w:id="46" w:name="_Toc421283146"/>
      <w:bookmarkStart w:id="47" w:name="_Toc424123741"/>
      <w:bookmarkStart w:id="48" w:name="_Toc424124059"/>
      <w:bookmarkStart w:id="49" w:name="_Toc424124377"/>
      <w:bookmarkStart w:id="50" w:name="_Toc424124973"/>
      <w:bookmarkStart w:id="51" w:name="_Toc365043679"/>
      <w:bookmarkStart w:id="52" w:name="_Toc365044115"/>
      <w:bookmarkStart w:id="53" w:name="_Toc371600839"/>
      <w:bookmarkStart w:id="54" w:name="_Toc373258703"/>
      <w:bookmarkStart w:id="55" w:name="_Toc373259258"/>
      <w:bookmarkStart w:id="56" w:name="_Toc417136987"/>
      <w:bookmarkStart w:id="57" w:name="_Toc417137430"/>
      <w:bookmarkStart w:id="58" w:name="_Toc417137707"/>
      <w:bookmarkStart w:id="59" w:name="_Toc421282401"/>
      <w:bookmarkStart w:id="60" w:name="_Toc421282749"/>
      <w:bookmarkStart w:id="61" w:name="_Toc421283147"/>
      <w:bookmarkStart w:id="62" w:name="_Toc424123742"/>
      <w:bookmarkStart w:id="63" w:name="_Toc424124060"/>
      <w:bookmarkStart w:id="64" w:name="_Toc424124378"/>
      <w:bookmarkStart w:id="65" w:name="_Toc424124974"/>
      <w:bookmarkStart w:id="66" w:name="_Toc365043680"/>
      <w:bookmarkStart w:id="67" w:name="_Toc365044116"/>
      <w:bookmarkStart w:id="68" w:name="_Toc371600840"/>
      <w:bookmarkStart w:id="69" w:name="_Toc373258704"/>
      <w:bookmarkStart w:id="70" w:name="_Toc373259259"/>
      <w:bookmarkStart w:id="71" w:name="_Toc417136988"/>
      <w:bookmarkStart w:id="72" w:name="_Toc417137431"/>
      <w:bookmarkStart w:id="73" w:name="_Toc417137708"/>
      <w:bookmarkStart w:id="74" w:name="_Toc421282402"/>
      <w:bookmarkStart w:id="75" w:name="_Toc421282750"/>
      <w:bookmarkStart w:id="76" w:name="_Toc421283148"/>
      <w:bookmarkStart w:id="77" w:name="_Toc424123743"/>
      <w:bookmarkStart w:id="78" w:name="_Toc424124061"/>
      <w:bookmarkStart w:id="79" w:name="_Toc424124379"/>
      <w:bookmarkStart w:id="80" w:name="_Toc424124975"/>
      <w:bookmarkStart w:id="81" w:name="_Toc372641348"/>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rsidR="00001DA9" w:rsidRPr="009A6C54" w:rsidRDefault="00001DA9" w:rsidP="00F8316B">
      <w:pPr>
        <w:pStyle w:val="Heading2"/>
      </w:pPr>
      <w:bookmarkStart w:id="82" w:name="_Toc11706573"/>
      <w:r w:rsidRPr="009A6C54">
        <w:t>Patch DG*5.3*869</w:t>
      </w:r>
      <w:r w:rsidRPr="009A6C54">
        <w:rPr>
          <w:rFonts w:cs="Arial"/>
        </w:rPr>
        <w:t xml:space="preserve"> - </w:t>
      </w:r>
      <w:r w:rsidRPr="009A6C54">
        <w:t>Missing Patient, Patient Record Flag</w:t>
      </w:r>
      <w:bookmarkEnd w:id="81"/>
      <w:r w:rsidRPr="009A6C54">
        <w:t xml:space="preserve"> Features</w:t>
      </w:r>
      <w:bookmarkEnd w:id="82"/>
    </w:p>
    <w:p w:rsidR="00001DA9" w:rsidRPr="009A6C54" w:rsidRDefault="00001DA9" w:rsidP="00BC4D3A">
      <w:pPr>
        <w:pStyle w:val="CrossReference"/>
        <w:numPr>
          <w:ilvl w:val="0"/>
          <w:numId w:val="43"/>
        </w:numPr>
        <w:tabs>
          <w:tab w:val="left" w:pos="1170"/>
          <w:tab w:val="left" w:pos="1710"/>
        </w:tabs>
        <w:rPr>
          <w:iCs w:val="0"/>
          <w:color w:val="auto"/>
          <w:sz w:val="24"/>
          <w:szCs w:val="24"/>
          <w:u w:val="none"/>
        </w:rPr>
      </w:pPr>
      <w:r w:rsidRPr="009A6C54">
        <w:rPr>
          <w:iCs w:val="0"/>
          <w:color w:val="auto"/>
          <w:sz w:val="24"/>
          <w:szCs w:val="24"/>
          <w:u w:val="none"/>
        </w:rPr>
        <w:t>Creates National Category I M</w:t>
      </w:r>
      <w:r w:rsidR="00BC54B9" w:rsidRPr="009A6C54">
        <w:rPr>
          <w:iCs w:val="0"/>
          <w:color w:val="auto"/>
          <w:sz w:val="24"/>
          <w:szCs w:val="24"/>
          <w:u w:val="none"/>
        </w:rPr>
        <w:t>ISSING</w:t>
      </w:r>
      <w:r w:rsidRPr="009A6C54">
        <w:rPr>
          <w:iCs w:val="0"/>
          <w:color w:val="auto"/>
          <w:sz w:val="24"/>
          <w:szCs w:val="24"/>
          <w:u w:val="none"/>
        </w:rPr>
        <w:t xml:space="preserve"> P</w:t>
      </w:r>
      <w:r w:rsidR="00BC54B9" w:rsidRPr="009A6C54">
        <w:rPr>
          <w:iCs w:val="0"/>
          <w:color w:val="auto"/>
          <w:sz w:val="24"/>
          <w:szCs w:val="24"/>
          <w:u w:val="none"/>
        </w:rPr>
        <w:t>ATIENT</w:t>
      </w:r>
      <w:r w:rsidRPr="009A6C54">
        <w:rPr>
          <w:iCs w:val="0"/>
          <w:color w:val="auto"/>
          <w:sz w:val="24"/>
          <w:szCs w:val="24"/>
          <w:u w:val="none"/>
        </w:rPr>
        <w:t>, Patient Record Flag.</w:t>
      </w:r>
    </w:p>
    <w:p w:rsidR="00001DA9" w:rsidRPr="009A6C54" w:rsidRDefault="00001DA9" w:rsidP="00BC4D3A">
      <w:pPr>
        <w:pStyle w:val="CrossReference"/>
        <w:numPr>
          <w:ilvl w:val="0"/>
          <w:numId w:val="43"/>
        </w:numPr>
        <w:tabs>
          <w:tab w:val="left" w:pos="1170"/>
          <w:tab w:val="left" w:pos="1710"/>
        </w:tabs>
        <w:rPr>
          <w:iCs w:val="0"/>
          <w:color w:val="auto"/>
          <w:sz w:val="24"/>
          <w:szCs w:val="24"/>
          <w:u w:val="none"/>
        </w:rPr>
      </w:pPr>
      <w:r w:rsidRPr="009A6C54">
        <w:rPr>
          <w:iCs w:val="0"/>
          <w:color w:val="auto"/>
          <w:sz w:val="24"/>
          <w:szCs w:val="24"/>
          <w:u w:val="none"/>
        </w:rPr>
        <w:t>Creates mail group, DGPF MISSING PT FLAG REVIEW.</w:t>
      </w:r>
    </w:p>
    <w:p w:rsidR="00001DA9" w:rsidRPr="009A6C54" w:rsidRDefault="00001DA9" w:rsidP="00BC4D3A">
      <w:pPr>
        <w:pStyle w:val="CrossReference"/>
        <w:numPr>
          <w:ilvl w:val="0"/>
          <w:numId w:val="43"/>
        </w:numPr>
        <w:tabs>
          <w:tab w:val="left" w:pos="1170"/>
          <w:tab w:val="left" w:pos="1710"/>
        </w:tabs>
        <w:ind w:left="1166" w:hanging="806"/>
        <w:rPr>
          <w:iCs w:val="0"/>
          <w:color w:val="auto"/>
          <w:sz w:val="24"/>
          <w:szCs w:val="24"/>
          <w:u w:val="none"/>
        </w:rPr>
      </w:pPr>
      <w:r w:rsidRPr="009A6C54">
        <w:rPr>
          <w:iCs w:val="0"/>
          <w:color w:val="auto"/>
          <w:sz w:val="24"/>
          <w:szCs w:val="24"/>
          <w:u w:val="none"/>
        </w:rPr>
        <w:t>Updates file #.84 (field #4), Dialog Number 261132-Patient has local ICN, to change the message that is displayed when there is an attempt by a user to assign any National, CAT I PRF to the record of a patient that does not have a National ICN.  This component updates the Text (field #4) to not reference any specific National, Category I PRF (i.e. BEHAVIORAL) to be assigned.</w:t>
      </w:r>
    </w:p>
    <w:p w:rsidR="00BC54B9" w:rsidRPr="009A6C54" w:rsidRDefault="00BC54B9" w:rsidP="00BC4D3A">
      <w:pPr>
        <w:pStyle w:val="CrossReference"/>
        <w:numPr>
          <w:ilvl w:val="0"/>
          <w:numId w:val="43"/>
        </w:numPr>
        <w:tabs>
          <w:tab w:val="left" w:pos="1170"/>
          <w:tab w:val="left" w:pos="1710"/>
        </w:tabs>
        <w:ind w:left="1166" w:hanging="806"/>
        <w:rPr>
          <w:iCs w:val="0"/>
          <w:color w:val="auto"/>
          <w:sz w:val="24"/>
          <w:szCs w:val="24"/>
          <w:u w:val="none"/>
        </w:rPr>
      </w:pPr>
      <w:r w:rsidRPr="009A6C54">
        <w:rPr>
          <w:iCs w:val="0"/>
          <w:color w:val="auto"/>
          <w:sz w:val="24"/>
          <w:szCs w:val="24"/>
          <w:u w:val="none"/>
        </w:rPr>
        <w:t>Updates the following reports to reflect the new Missing Patient, Patient Record Flag (*Note: See the Record Flag Reports Menu section for more details on each report:</w:t>
      </w:r>
    </w:p>
    <w:p w:rsidR="00001DA9" w:rsidRPr="009A6C54" w:rsidRDefault="00001DA9" w:rsidP="00BC4D3A">
      <w:pPr>
        <w:numPr>
          <w:ilvl w:val="2"/>
          <w:numId w:val="43"/>
        </w:numPr>
        <w:tabs>
          <w:tab w:val="left" w:pos="1170"/>
        </w:tabs>
        <w:spacing w:before="60" w:after="60"/>
      </w:pPr>
      <w:r w:rsidRPr="009A6C54">
        <w:rPr>
          <w:bCs/>
        </w:rPr>
        <w:t>Assignment Action Not Linked</w:t>
      </w:r>
      <w:r w:rsidRPr="009A6C54">
        <w:t xml:space="preserve">  Report</w:t>
      </w:r>
    </w:p>
    <w:p w:rsidR="00001DA9" w:rsidRPr="009A6C54" w:rsidRDefault="00001DA9" w:rsidP="00BC4D3A">
      <w:pPr>
        <w:numPr>
          <w:ilvl w:val="2"/>
          <w:numId w:val="43"/>
        </w:numPr>
        <w:tabs>
          <w:tab w:val="left" w:pos="1170"/>
        </w:tabs>
        <w:spacing w:before="60" w:after="60"/>
      </w:pPr>
      <w:r w:rsidRPr="009A6C54">
        <w:rPr>
          <w:bCs/>
        </w:rPr>
        <w:t>Flag Assignment Report</w:t>
      </w:r>
      <w:r w:rsidRPr="009A6C54">
        <w:t xml:space="preserve">  </w:t>
      </w:r>
    </w:p>
    <w:p w:rsidR="00001DA9" w:rsidRPr="009A6C54" w:rsidRDefault="00001DA9" w:rsidP="00BC4D3A">
      <w:pPr>
        <w:numPr>
          <w:ilvl w:val="2"/>
          <w:numId w:val="43"/>
        </w:numPr>
        <w:tabs>
          <w:tab w:val="left" w:pos="1170"/>
        </w:tabs>
        <w:spacing w:before="60" w:after="60"/>
      </w:pPr>
      <w:r w:rsidRPr="009A6C54">
        <w:rPr>
          <w:bCs/>
        </w:rPr>
        <w:t>Patient Assignments Report</w:t>
      </w:r>
      <w:r w:rsidRPr="009A6C54">
        <w:t xml:space="preserve">   </w:t>
      </w:r>
    </w:p>
    <w:p w:rsidR="00001DA9" w:rsidRPr="009A6C54" w:rsidRDefault="00001DA9" w:rsidP="00BC4D3A">
      <w:pPr>
        <w:numPr>
          <w:ilvl w:val="2"/>
          <w:numId w:val="43"/>
        </w:numPr>
        <w:tabs>
          <w:tab w:val="left" w:pos="1170"/>
        </w:tabs>
        <w:spacing w:before="60" w:after="60"/>
      </w:pPr>
      <w:r w:rsidRPr="009A6C54">
        <w:rPr>
          <w:bCs/>
        </w:rPr>
        <w:t>Assignments Due For Review Report</w:t>
      </w:r>
      <w:r w:rsidRPr="009A6C54">
        <w:t xml:space="preserve">  </w:t>
      </w:r>
    </w:p>
    <w:p w:rsidR="00001DA9" w:rsidRPr="009A6C54" w:rsidRDefault="00001DA9" w:rsidP="00BC4D3A">
      <w:pPr>
        <w:numPr>
          <w:ilvl w:val="2"/>
          <w:numId w:val="43"/>
        </w:numPr>
        <w:tabs>
          <w:tab w:val="left" w:pos="1170"/>
        </w:tabs>
        <w:spacing w:before="60" w:after="60"/>
        <w:rPr>
          <w:bCs/>
        </w:rPr>
      </w:pPr>
      <w:r w:rsidRPr="009A6C54">
        <w:rPr>
          <w:bCs/>
        </w:rPr>
        <w:t xml:space="preserve">Assignments Approved by Report. </w:t>
      </w:r>
    </w:p>
    <w:p w:rsidR="006F0A12" w:rsidRPr="009A6C54" w:rsidRDefault="006F0A12" w:rsidP="00101FB2">
      <w:pPr>
        <w:pStyle w:val="Heading1"/>
        <w:rPr>
          <w:lang w:val="en-US"/>
        </w:rPr>
      </w:pPr>
      <w:bookmarkStart w:id="83" w:name="_Toc11706574"/>
      <w:r w:rsidRPr="009A6C54">
        <w:t>Routines</w:t>
      </w:r>
      <w:bookmarkEnd w:id="83"/>
    </w:p>
    <w:p w:rsidR="00875558" w:rsidRPr="009A6C54" w:rsidRDefault="00875558" w:rsidP="00875558">
      <w:pPr>
        <w:autoSpaceDE w:val="0"/>
        <w:autoSpaceDN w:val="0"/>
      </w:pPr>
      <w:r w:rsidRPr="009A6C54">
        <w:t>This section provides a list of routines or instruct the user how/where to find this information online:</w:t>
      </w:r>
    </w:p>
    <w:p w:rsidR="006F0A12" w:rsidRPr="009A6C54" w:rsidRDefault="006F0A12" w:rsidP="008B3AB3">
      <w:pPr>
        <w:pStyle w:val="Heading2"/>
      </w:pPr>
      <w:bookmarkStart w:id="84" w:name="_Toc11706575"/>
      <w:r w:rsidRPr="009A6C54">
        <w:t>Routines To Map</w:t>
      </w:r>
      <w:bookmarkEnd w:id="84"/>
    </w:p>
    <w:p w:rsidR="006F0A12" w:rsidRPr="009A6C54" w:rsidRDefault="006F0A12" w:rsidP="006F0A12">
      <w:pPr>
        <w:pStyle w:val="BodyText"/>
      </w:pPr>
      <w:r w:rsidRPr="009A6C54">
        <w:t>Routine mapping is not required with VMS/Cache systems.</w:t>
      </w:r>
    </w:p>
    <w:p w:rsidR="006F0A12" w:rsidRPr="009A6C54" w:rsidRDefault="004E4BAA" w:rsidP="008B3AB3">
      <w:pPr>
        <w:pStyle w:val="Heading2"/>
      </w:pPr>
      <w:bookmarkStart w:id="85" w:name="_Toc11706576"/>
      <w:r w:rsidRPr="009A6C54">
        <w:t>Callable Routines</w:t>
      </w:r>
      <w:bookmarkEnd w:id="85"/>
      <w:r w:rsidRPr="009A6C54">
        <w:t xml:space="preserve"> </w:t>
      </w:r>
    </w:p>
    <w:p w:rsidR="004E4BAA" w:rsidRPr="009A6C54" w:rsidRDefault="00660CA9" w:rsidP="00741C15">
      <w:pPr>
        <w:pStyle w:val="Caption"/>
        <w:rPr>
          <w:lang w:val="en-US"/>
        </w:rPr>
      </w:pPr>
      <w:bookmarkStart w:id="86" w:name="_Toc11706843"/>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4</w:t>
      </w:r>
      <w:r w:rsidR="007F1C38">
        <w:rPr>
          <w:noProof/>
        </w:rPr>
        <w:fldChar w:fldCharType="end"/>
      </w:r>
      <w:r w:rsidRPr="009A6C54">
        <w:rPr>
          <w:lang w:val="en-US"/>
        </w:rPr>
        <w:t>: Callable Routines</w:t>
      </w:r>
      <w:bookmarkEnd w:id="8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4"/>
        <w:gridCol w:w="5658"/>
      </w:tblGrid>
      <w:tr w:rsidR="00BC4D05" w:rsidRPr="009A6C54" w:rsidTr="00446E0C">
        <w:trPr>
          <w:tblHeader/>
        </w:trPr>
        <w:tc>
          <w:tcPr>
            <w:tcW w:w="3600" w:type="dxa"/>
            <w:shd w:val="clear" w:color="auto" w:fill="BFBFBF"/>
          </w:tcPr>
          <w:p w:rsidR="00BC4D05" w:rsidRPr="009A6C54" w:rsidRDefault="000837FE" w:rsidP="000837FE">
            <w:pPr>
              <w:pStyle w:val="TableHeading"/>
            </w:pPr>
            <w:bookmarkStart w:id="87" w:name="ColumnTitle_04"/>
            <w:bookmarkEnd w:id="87"/>
            <w:r w:rsidRPr="009A6C54">
              <w:t xml:space="preserve">Callable </w:t>
            </w:r>
            <w:r w:rsidR="00BC4D05" w:rsidRPr="009A6C54">
              <w:t>Routine</w:t>
            </w:r>
          </w:p>
        </w:tc>
        <w:tc>
          <w:tcPr>
            <w:tcW w:w="5868" w:type="dxa"/>
            <w:shd w:val="clear" w:color="auto" w:fill="BFBFBF"/>
          </w:tcPr>
          <w:p w:rsidR="00BC4D05" w:rsidRPr="009A6C54" w:rsidRDefault="000837FE" w:rsidP="000837FE">
            <w:pPr>
              <w:pStyle w:val="TableHeading"/>
            </w:pPr>
            <w:r w:rsidRPr="009A6C54">
              <w:t>Description</w:t>
            </w:r>
          </w:p>
        </w:tc>
      </w:tr>
      <w:tr w:rsidR="008C78E7" w:rsidRPr="009A6C54" w:rsidTr="00CC4DAC">
        <w:tc>
          <w:tcPr>
            <w:tcW w:w="3600" w:type="dxa"/>
            <w:shd w:val="clear" w:color="auto" w:fill="auto"/>
          </w:tcPr>
          <w:p w:rsidR="008C78E7" w:rsidRPr="009A6C54" w:rsidRDefault="008C78E7" w:rsidP="004E4BAA">
            <w:pPr>
              <w:pStyle w:val="BodyText"/>
              <w:tabs>
                <w:tab w:val="clear" w:pos="72"/>
              </w:tabs>
              <w:spacing w:after="0"/>
              <w:rPr>
                <w:rFonts w:ascii="Arial" w:hAnsi="Arial" w:cs="Arial"/>
              </w:rPr>
            </w:pPr>
            <w:r w:rsidRPr="009A6C54">
              <w:rPr>
                <w:rFonts w:ascii="Arial" w:hAnsi="Arial" w:cs="Arial"/>
              </w:rPr>
              <w:t>$$GETACT^DGPFAPI</w:t>
            </w:r>
          </w:p>
        </w:tc>
        <w:tc>
          <w:tcPr>
            <w:tcW w:w="5868"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Obtain active Patient Record Flag assignments</w:t>
            </w:r>
          </w:p>
        </w:tc>
      </w:tr>
      <w:tr w:rsidR="008C78E7" w:rsidRPr="009A6C54" w:rsidTr="00CC4DAC">
        <w:tc>
          <w:tcPr>
            <w:tcW w:w="3600"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$$INSTPCTM^SCAPMC</w:t>
            </w:r>
          </w:p>
        </w:tc>
        <w:tc>
          <w:tcPr>
            <w:tcW w:w="5868"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 xml:space="preserve">Institution &amp; team for </w:t>
            </w:r>
            <w:proofErr w:type="spellStart"/>
            <w:r w:rsidRPr="009A6C54">
              <w:rPr>
                <w:rFonts w:ascii="Arial" w:hAnsi="Arial" w:cs="Arial"/>
              </w:rPr>
              <w:t>pt's</w:t>
            </w:r>
            <w:proofErr w:type="spellEnd"/>
            <w:r w:rsidRPr="009A6C54">
              <w:rPr>
                <w:rFonts w:ascii="Arial" w:hAnsi="Arial" w:cs="Arial"/>
              </w:rPr>
              <w:t xml:space="preserve"> pc team</w:t>
            </w:r>
          </w:p>
        </w:tc>
      </w:tr>
      <w:tr w:rsidR="008C78E7" w:rsidRPr="009A6C54" w:rsidTr="00CC4DAC">
        <w:tc>
          <w:tcPr>
            <w:tcW w:w="3600"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$$PRCL^SCAPMC</w:t>
            </w:r>
          </w:p>
        </w:tc>
        <w:tc>
          <w:tcPr>
            <w:tcW w:w="5868"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Practitioners for a Clinic</w:t>
            </w:r>
          </w:p>
        </w:tc>
      </w:tr>
      <w:tr w:rsidR="008C78E7" w:rsidRPr="009A6C54" w:rsidTr="00CC4DAC">
        <w:tc>
          <w:tcPr>
            <w:tcW w:w="3600"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$$PRPT^SCAPMC</w:t>
            </w:r>
          </w:p>
        </w:tc>
        <w:tc>
          <w:tcPr>
            <w:tcW w:w="5868"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Practitioners for a Patient</w:t>
            </w:r>
          </w:p>
        </w:tc>
      </w:tr>
      <w:tr w:rsidR="008C78E7" w:rsidRPr="009A6C54" w:rsidTr="00CC4DAC">
        <w:tc>
          <w:tcPr>
            <w:tcW w:w="3600"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$$PRTM^SCAPMC</w:t>
            </w:r>
          </w:p>
        </w:tc>
        <w:tc>
          <w:tcPr>
            <w:tcW w:w="5868"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Practitioners for a Team</w:t>
            </w:r>
          </w:p>
        </w:tc>
      </w:tr>
      <w:tr w:rsidR="008C78E7" w:rsidRPr="009A6C54" w:rsidTr="00CC4DAC">
        <w:tc>
          <w:tcPr>
            <w:tcW w:w="3600"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$$PTTM^SCAPMC</w:t>
            </w:r>
          </w:p>
        </w:tc>
        <w:tc>
          <w:tcPr>
            <w:tcW w:w="5868"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Patients for a Team</w:t>
            </w:r>
          </w:p>
        </w:tc>
      </w:tr>
      <w:tr w:rsidR="008C78E7" w:rsidRPr="009A6C54" w:rsidTr="00CC4DAC">
        <w:tc>
          <w:tcPr>
            <w:tcW w:w="3600"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$$SITE^VASITE</w:t>
            </w:r>
          </w:p>
        </w:tc>
        <w:tc>
          <w:tcPr>
            <w:tcW w:w="5868"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Obtain Station Number Information</w:t>
            </w:r>
          </w:p>
        </w:tc>
      </w:tr>
      <w:tr w:rsidR="008C78E7" w:rsidRPr="009A6C54" w:rsidTr="00CC4DAC">
        <w:tc>
          <w:tcPr>
            <w:tcW w:w="3600"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$$TMPT^SCAPMC</w:t>
            </w:r>
          </w:p>
        </w:tc>
        <w:tc>
          <w:tcPr>
            <w:tcW w:w="5868"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Teams for a Patient</w:t>
            </w:r>
          </w:p>
        </w:tc>
      </w:tr>
      <w:tr w:rsidR="008C78E7" w:rsidRPr="009A6C54" w:rsidTr="00CC4DAC">
        <w:tc>
          <w:tcPr>
            <w:tcW w:w="3600"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DGINPW</w:t>
            </w:r>
          </w:p>
        </w:tc>
        <w:tc>
          <w:tcPr>
            <w:tcW w:w="5868"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Obtain Inpatient Status</w:t>
            </w:r>
          </w:p>
        </w:tc>
      </w:tr>
      <w:tr w:rsidR="008C78E7" w:rsidRPr="009A6C54" w:rsidTr="00CC4DAC">
        <w:tc>
          <w:tcPr>
            <w:tcW w:w="3600"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DGPMLOS</w:t>
            </w:r>
          </w:p>
        </w:tc>
        <w:tc>
          <w:tcPr>
            <w:tcW w:w="5868"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Obtain Length of Stay by Admission</w:t>
            </w:r>
          </w:p>
        </w:tc>
      </w:tr>
      <w:tr w:rsidR="008C78E7" w:rsidRPr="009A6C54" w:rsidTr="00CC4DAC">
        <w:tc>
          <w:tcPr>
            <w:tcW w:w="3600"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$$GETALL^SCAPMCA</w:t>
            </w:r>
          </w:p>
        </w:tc>
        <w:tc>
          <w:tcPr>
            <w:tcW w:w="5868"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Return assignment information</w:t>
            </w:r>
          </w:p>
        </w:tc>
      </w:tr>
      <w:tr w:rsidR="008C78E7" w:rsidRPr="009A6C54" w:rsidTr="00CC4DAC">
        <w:tc>
          <w:tcPr>
            <w:tcW w:w="3600"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$$OUTPTAP^SDUTL3</w:t>
            </w:r>
          </w:p>
        </w:tc>
        <w:tc>
          <w:tcPr>
            <w:tcW w:w="5868"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Return associate pc provider information</w:t>
            </w:r>
          </w:p>
        </w:tc>
      </w:tr>
      <w:tr w:rsidR="008C78E7" w:rsidRPr="009A6C54" w:rsidTr="00CC4DAC">
        <w:tc>
          <w:tcPr>
            <w:tcW w:w="3600"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$$OUTPTRP^SDUTL3</w:t>
            </w:r>
          </w:p>
        </w:tc>
        <w:tc>
          <w:tcPr>
            <w:tcW w:w="5868"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Return primary care provider information</w:t>
            </w:r>
          </w:p>
        </w:tc>
      </w:tr>
      <w:tr w:rsidR="008C78E7" w:rsidRPr="009A6C54" w:rsidTr="00CC4DAC">
        <w:tc>
          <w:tcPr>
            <w:tcW w:w="3600"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$$DATA2PTF^DGAPI</w:t>
            </w:r>
          </w:p>
        </w:tc>
        <w:tc>
          <w:tcPr>
            <w:tcW w:w="5868"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Send data to PTF</w:t>
            </w:r>
          </w:p>
        </w:tc>
      </w:tr>
      <w:tr w:rsidR="008C78E7" w:rsidRPr="009A6C54" w:rsidTr="00CC4DAC">
        <w:tc>
          <w:tcPr>
            <w:tcW w:w="3600"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CPTINFO^DGAPI</w:t>
            </w:r>
          </w:p>
        </w:tc>
        <w:tc>
          <w:tcPr>
            <w:tcW w:w="5868"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Get CPTs from PTF</w:t>
            </w:r>
          </w:p>
        </w:tc>
      </w:tr>
      <w:tr w:rsidR="008C78E7" w:rsidRPr="009A6C54" w:rsidTr="00CC4DAC">
        <w:tc>
          <w:tcPr>
            <w:tcW w:w="3600"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PTFINFOR^DGAPI</w:t>
            </w:r>
          </w:p>
        </w:tc>
        <w:tc>
          <w:tcPr>
            <w:tcW w:w="5868"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Delete CPTs from PTF</w:t>
            </w:r>
          </w:p>
        </w:tc>
      </w:tr>
      <w:tr w:rsidR="008C78E7" w:rsidRPr="009A6C54" w:rsidTr="00CC4DAC">
        <w:tc>
          <w:tcPr>
            <w:tcW w:w="3600"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$$DELCPT^DGAPI</w:t>
            </w:r>
          </w:p>
        </w:tc>
        <w:tc>
          <w:tcPr>
            <w:tcW w:w="5868"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Get Prof Serv Dates from PTF</w:t>
            </w:r>
          </w:p>
        </w:tc>
      </w:tr>
      <w:tr w:rsidR="008C78E7" w:rsidRPr="009A6C54" w:rsidTr="00CC4DAC">
        <w:tc>
          <w:tcPr>
            <w:tcW w:w="3600"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$$DELPOV^DGAPI</w:t>
            </w:r>
          </w:p>
        </w:tc>
        <w:tc>
          <w:tcPr>
            <w:tcW w:w="5868"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Delete POVs from PTF</w:t>
            </w:r>
          </w:p>
        </w:tc>
      </w:tr>
      <w:tr w:rsidR="008C78E7" w:rsidRPr="009A6C54" w:rsidTr="00CC4DAC">
        <w:tc>
          <w:tcPr>
            <w:tcW w:w="3600"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ICDINFO^DGAPI</w:t>
            </w:r>
          </w:p>
        </w:tc>
        <w:tc>
          <w:tcPr>
            <w:tcW w:w="5868" w:type="dxa"/>
            <w:shd w:val="clear" w:color="auto" w:fill="auto"/>
          </w:tcPr>
          <w:p w:rsidR="008C78E7" w:rsidRPr="009A6C54" w:rsidRDefault="0046594F" w:rsidP="000F5387">
            <w:pPr>
              <w:pStyle w:val="BodyText"/>
              <w:tabs>
                <w:tab w:val="clear" w:pos="72"/>
              </w:tabs>
              <w:rPr>
                <w:rFonts w:ascii="Arial" w:hAnsi="Arial" w:cs="Arial"/>
              </w:rPr>
            </w:pPr>
            <w:r w:rsidRPr="009A6C54">
              <w:rPr>
                <w:rFonts w:ascii="Arial" w:hAnsi="Arial" w:cs="Arial"/>
              </w:rPr>
              <w:t>Get ICD</w:t>
            </w:r>
            <w:r w:rsidR="008C78E7" w:rsidRPr="009A6C54">
              <w:rPr>
                <w:rFonts w:ascii="Arial" w:hAnsi="Arial" w:cs="Arial"/>
              </w:rPr>
              <w:t>s from PTF</w:t>
            </w:r>
          </w:p>
        </w:tc>
      </w:tr>
      <w:tr w:rsidR="008C78E7" w:rsidRPr="009A6C54" w:rsidTr="00CC4DAC">
        <w:tc>
          <w:tcPr>
            <w:tcW w:w="3600"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$$SDAPI^SDAMA301</w:t>
            </w:r>
          </w:p>
        </w:tc>
        <w:tc>
          <w:tcPr>
            <w:tcW w:w="5868"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Get Appointments</w:t>
            </w:r>
          </w:p>
        </w:tc>
      </w:tr>
      <w:tr w:rsidR="008C78E7" w:rsidRPr="009A6C54" w:rsidTr="00CC4DAC">
        <w:tc>
          <w:tcPr>
            <w:tcW w:w="3600"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GETAPPT^SDAMA201</w:t>
            </w:r>
          </w:p>
        </w:tc>
        <w:tc>
          <w:tcPr>
            <w:tcW w:w="5868"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Get Appointments for a Patient</w:t>
            </w:r>
          </w:p>
        </w:tc>
      </w:tr>
      <w:tr w:rsidR="008C78E7" w:rsidRPr="009A6C54" w:rsidTr="00CC4DAC">
        <w:tc>
          <w:tcPr>
            <w:tcW w:w="3600"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NEXTAPPT^SDAMA201</w:t>
            </w:r>
          </w:p>
        </w:tc>
        <w:tc>
          <w:tcPr>
            <w:tcW w:w="5868"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Get Next Appointment (1 Appointment) for a Patient</w:t>
            </w:r>
          </w:p>
        </w:tc>
      </w:tr>
      <w:tr w:rsidR="008C78E7" w:rsidRPr="009A6C54" w:rsidTr="00CC4DAC">
        <w:tc>
          <w:tcPr>
            <w:tcW w:w="3600"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GETPLIST^SDAMA202</w:t>
            </w:r>
          </w:p>
        </w:tc>
        <w:tc>
          <w:tcPr>
            <w:tcW w:w="5868"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Get Appointments for a Clinic</w:t>
            </w:r>
          </w:p>
        </w:tc>
      </w:tr>
      <w:tr w:rsidR="008C78E7" w:rsidRPr="009A6C54" w:rsidTr="00CC4DAC">
        <w:tc>
          <w:tcPr>
            <w:tcW w:w="3600"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$$PATAPPT^SDAMA204</w:t>
            </w:r>
          </w:p>
        </w:tc>
        <w:tc>
          <w:tcPr>
            <w:tcW w:w="5868"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Does Patient Have Any Appointments?</w:t>
            </w:r>
          </w:p>
        </w:tc>
      </w:tr>
      <w:tr w:rsidR="008C78E7" w:rsidRPr="009A6C54" w:rsidTr="00CC4DAC">
        <w:tc>
          <w:tcPr>
            <w:tcW w:w="3600"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$$SDIMO^SDAMA203</w:t>
            </w:r>
          </w:p>
        </w:tc>
        <w:tc>
          <w:tcPr>
            <w:tcW w:w="5868"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Scheduling API for IMO</w:t>
            </w:r>
          </w:p>
        </w:tc>
      </w:tr>
      <w:tr w:rsidR="008C78E7" w:rsidRPr="009A6C54" w:rsidTr="00CC4DAC">
        <w:tc>
          <w:tcPr>
            <w:tcW w:w="3600"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SDOE</w:t>
            </w:r>
          </w:p>
        </w:tc>
        <w:tc>
          <w:tcPr>
            <w:tcW w:w="5868"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ACRP Interface Toolkit</w:t>
            </w:r>
          </w:p>
        </w:tc>
      </w:tr>
      <w:tr w:rsidR="008C78E7" w:rsidRPr="009A6C54" w:rsidTr="00CC4DAC">
        <w:tc>
          <w:tcPr>
            <w:tcW w:w="3600"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SDQ</w:t>
            </w:r>
          </w:p>
        </w:tc>
        <w:tc>
          <w:tcPr>
            <w:tcW w:w="5868"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ACRP Interface Toolkit</w:t>
            </w:r>
          </w:p>
        </w:tc>
      </w:tr>
      <w:tr w:rsidR="008C78E7" w:rsidRPr="009A6C54" w:rsidTr="00CC4DAC">
        <w:tc>
          <w:tcPr>
            <w:tcW w:w="3600"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SDUTL3</w:t>
            </w:r>
          </w:p>
        </w:tc>
        <w:tc>
          <w:tcPr>
            <w:tcW w:w="5868"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Utility to enter and view primary care fields</w:t>
            </w:r>
          </w:p>
        </w:tc>
      </w:tr>
      <w:tr w:rsidR="008C78E7" w:rsidRPr="009A6C54" w:rsidTr="00CC4DAC">
        <w:tc>
          <w:tcPr>
            <w:tcW w:w="3600"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$$COMMANUM^VAFCADT2</w:t>
            </w:r>
          </w:p>
        </w:tc>
        <w:tc>
          <w:tcPr>
            <w:tcW w:w="5868"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Build a list of numbers separated by comma</w:t>
            </w:r>
          </w:p>
        </w:tc>
      </w:tr>
      <w:tr w:rsidR="008C78E7" w:rsidRPr="009A6C54" w:rsidTr="00CC4DAC">
        <w:tc>
          <w:tcPr>
            <w:tcW w:w="3600"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VACPT</w:t>
            </w:r>
          </w:p>
        </w:tc>
        <w:tc>
          <w:tcPr>
            <w:tcW w:w="5868"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Display CPT Copyright Info</w:t>
            </w:r>
          </w:p>
        </w:tc>
      </w:tr>
      <w:tr w:rsidR="008C78E7" w:rsidRPr="009A6C54" w:rsidTr="00CC4DAC">
        <w:tc>
          <w:tcPr>
            <w:tcW w:w="3600"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VADATE</w:t>
            </w:r>
          </w:p>
        </w:tc>
        <w:tc>
          <w:tcPr>
            <w:tcW w:w="5868"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Generic Date Routine</w:t>
            </w:r>
          </w:p>
        </w:tc>
      </w:tr>
      <w:tr w:rsidR="008C78E7" w:rsidRPr="009A6C54" w:rsidTr="00CC4DAC">
        <w:tc>
          <w:tcPr>
            <w:tcW w:w="3600"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VADPT</w:t>
            </w:r>
          </w:p>
        </w:tc>
        <w:tc>
          <w:tcPr>
            <w:tcW w:w="5868"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Obtain Patient Information</w:t>
            </w:r>
          </w:p>
        </w:tc>
      </w:tr>
      <w:tr w:rsidR="008C78E7" w:rsidRPr="009A6C54" w:rsidTr="00CC4DAC">
        <w:tc>
          <w:tcPr>
            <w:tcW w:w="3600"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VALM</w:t>
            </w:r>
          </w:p>
        </w:tc>
        <w:tc>
          <w:tcPr>
            <w:tcW w:w="5868"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List Manager</w:t>
            </w:r>
          </w:p>
        </w:tc>
      </w:tr>
      <w:tr w:rsidR="008C78E7" w:rsidRPr="009A6C54" w:rsidTr="00CC4DAC">
        <w:tc>
          <w:tcPr>
            <w:tcW w:w="3600"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BLDPID^VAFCQRY</w:t>
            </w:r>
          </w:p>
        </w:tc>
        <w:tc>
          <w:tcPr>
            <w:tcW w:w="5868"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Builds the PID HL7 segment</w:t>
            </w:r>
          </w:p>
        </w:tc>
      </w:tr>
      <w:tr w:rsidR="008C78E7" w:rsidRPr="009A6C54" w:rsidTr="00CC4DAC">
        <w:tc>
          <w:tcPr>
            <w:tcW w:w="3600"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$$EVN^VAFHLEVN</w:t>
            </w:r>
          </w:p>
        </w:tc>
        <w:tc>
          <w:tcPr>
            <w:tcW w:w="5868"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Builds the EVN HL7 segment</w:t>
            </w:r>
          </w:p>
        </w:tc>
      </w:tr>
      <w:tr w:rsidR="008C78E7" w:rsidRPr="009A6C54" w:rsidTr="00CC4DAC">
        <w:tc>
          <w:tcPr>
            <w:tcW w:w="3600"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$$EN^VAFHLPD1</w:t>
            </w:r>
          </w:p>
        </w:tc>
        <w:tc>
          <w:tcPr>
            <w:tcW w:w="5868"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Builds the PD1 HL7 segment</w:t>
            </w:r>
          </w:p>
        </w:tc>
      </w:tr>
      <w:tr w:rsidR="008C78E7" w:rsidRPr="009A6C54" w:rsidTr="00CC4DAC">
        <w:tc>
          <w:tcPr>
            <w:tcW w:w="3600"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$$SITE^VASITE</w:t>
            </w:r>
          </w:p>
        </w:tc>
        <w:tc>
          <w:tcPr>
            <w:tcW w:w="5868"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Returns the institution and station numbers</w:t>
            </w:r>
          </w:p>
        </w:tc>
      </w:tr>
      <w:tr w:rsidR="008C78E7" w:rsidRPr="009A6C54" w:rsidTr="00CC4DAC">
        <w:tc>
          <w:tcPr>
            <w:tcW w:w="3600"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VAFMON</w:t>
            </w:r>
          </w:p>
        </w:tc>
        <w:tc>
          <w:tcPr>
            <w:tcW w:w="5868"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Obtain Income or Dependent Information</w:t>
            </w:r>
          </w:p>
        </w:tc>
      </w:tr>
      <w:tr w:rsidR="008C78E7" w:rsidRPr="009A6C54" w:rsidTr="00CC4DAC">
        <w:tc>
          <w:tcPr>
            <w:tcW w:w="3600"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VATRAN</w:t>
            </w:r>
          </w:p>
        </w:tc>
        <w:tc>
          <w:tcPr>
            <w:tcW w:w="5868"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Establish VADATS Transmission Variables</w:t>
            </w:r>
          </w:p>
        </w:tc>
      </w:tr>
      <w:tr w:rsidR="008C78E7" w:rsidRPr="009A6C54" w:rsidTr="00CC4DAC">
        <w:tc>
          <w:tcPr>
            <w:tcW w:w="3600"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VATREDIT</w:t>
            </w:r>
          </w:p>
        </w:tc>
        <w:tc>
          <w:tcPr>
            <w:tcW w:w="5868"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Enter/Edit TRANSMISSION ROUTERS File</w:t>
            </w:r>
          </w:p>
        </w:tc>
      </w:tr>
      <w:tr w:rsidR="008C78E7" w:rsidRPr="009A6C54" w:rsidTr="00CC4DAC">
        <w:tc>
          <w:tcPr>
            <w:tcW w:w="3600"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VAUQWK</w:t>
            </w:r>
          </w:p>
        </w:tc>
        <w:tc>
          <w:tcPr>
            <w:tcW w:w="5868"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 xml:space="preserve">Quick </w:t>
            </w:r>
            <w:proofErr w:type="spellStart"/>
            <w:r w:rsidRPr="009A6C54">
              <w:rPr>
                <w:rFonts w:ascii="Arial" w:hAnsi="Arial" w:cs="Arial"/>
              </w:rPr>
              <w:t>Lookup</w:t>
            </w:r>
            <w:proofErr w:type="spellEnd"/>
            <w:r w:rsidRPr="009A6C54">
              <w:rPr>
                <w:rFonts w:ascii="Arial" w:hAnsi="Arial" w:cs="Arial"/>
              </w:rPr>
              <w:t xml:space="preserve"> for Patient Data</w:t>
            </w:r>
          </w:p>
        </w:tc>
      </w:tr>
      <w:tr w:rsidR="008C78E7" w:rsidRPr="009A6C54" w:rsidTr="00CC4DAC">
        <w:tc>
          <w:tcPr>
            <w:tcW w:w="3600"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VAUTOMA</w:t>
            </w:r>
          </w:p>
        </w:tc>
        <w:tc>
          <w:tcPr>
            <w:tcW w:w="5868" w:type="dxa"/>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Generic One, Many, All Routine</w:t>
            </w:r>
          </w:p>
        </w:tc>
      </w:tr>
      <w:tr w:rsidR="008C78E7" w:rsidRPr="009A6C54" w:rsidTr="00CC4DAC">
        <w:tc>
          <w:tcPr>
            <w:tcW w:w="9468" w:type="dxa"/>
            <w:gridSpan w:val="2"/>
            <w:shd w:val="clear" w:color="auto" w:fill="auto"/>
          </w:tcPr>
          <w:p w:rsidR="008C78E7" w:rsidRPr="009A6C54" w:rsidRDefault="008C78E7" w:rsidP="000F5387">
            <w:pPr>
              <w:pStyle w:val="BodyText"/>
              <w:tabs>
                <w:tab w:val="clear" w:pos="72"/>
              </w:tabs>
              <w:rPr>
                <w:rFonts w:ascii="Arial" w:hAnsi="Arial" w:cs="Arial"/>
              </w:rPr>
            </w:pPr>
            <w:r w:rsidRPr="009A6C54">
              <w:rPr>
                <w:rFonts w:ascii="Arial" w:hAnsi="Arial" w:cs="Arial"/>
              </w:rPr>
              <w:t>See the Package-Wide Variables section of this manual for entry points.</w:t>
            </w:r>
          </w:p>
        </w:tc>
      </w:tr>
    </w:tbl>
    <w:p w:rsidR="00284172" w:rsidRPr="009A6C54" w:rsidRDefault="008C78E7" w:rsidP="008B3AB3">
      <w:pPr>
        <w:pStyle w:val="Heading2"/>
      </w:pPr>
      <w:r w:rsidRPr="009A6C54">
        <w:br w:type="page"/>
      </w:r>
      <w:bookmarkStart w:id="88" w:name="_Toc11706577"/>
      <w:r w:rsidR="00284172" w:rsidRPr="009A6C54">
        <w:t>Compiled Template Routines</w:t>
      </w:r>
      <w:bookmarkEnd w:id="88"/>
    </w:p>
    <w:p w:rsidR="00284172" w:rsidRPr="009A6C54" w:rsidRDefault="00284172" w:rsidP="00585118">
      <w:pPr>
        <w:pStyle w:val="BodyText"/>
      </w:pPr>
      <w:r w:rsidRPr="009A6C54">
        <w:t>It is recommended you recompile the following templates at 4000 bytes.</w:t>
      </w:r>
    </w:p>
    <w:p w:rsidR="00284172" w:rsidRPr="009A6C54" w:rsidRDefault="00284172" w:rsidP="009753B1">
      <w:pPr>
        <w:pStyle w:val="Heading3"/>
        <w:rPr>
          <w:lang w:val="en-US"/>
        </w:rPr>
      </w:pPr>
      <w:bookmarkStart w:id="89" w:name="_Toc11706578"/>
      <w:r w:rsidRPr="009A6C54">
        <w:t>Input Templates</w:t>
      </w:r>
      <w:bookmarkEnd w:id="89"/>
    </w:p>
    <w:p w:rsidR="00660CA9" w:rsidRPr="009A6C54" w:rsidRDefault="00660CA9" w:rsidP="00741C15">
      <w:pPr>
        <w:pStyle w:val="Caption"/>
        <w:rPr>
          <w:lang w:val="en-US"/>
        </w:rPr>
      </w:pPr>
      <w:bookmarkStart w:id="90" w:name="_Toc11706844"/>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5</w:t>
      </w:r>
      <w:r w:rsidR="007F1C38">
        <w:rPr>
          <w:noProof/>
        </w:rPr>
        <w:fldChar w:fldCharType="end"/>
      </w:r>
      <w:r w:rsidRPr="009A6C54">
        <w:rPr>
          <w:lang w:val="en-US"/>
        </w:rPr>
        <w:t>: Input Templates</w:t>
      </w:r>
      <w:bookmarkEnd w:id="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2"/>
        <w:gridCol w:w="4579"/>
        <w:gridCol w:w="3699"/>
      </w:tblGrid>
      <w:tr w:rsidR="00284172" w:rsidRPr="009A6C54" w:rsidTr="00446E0C">
        <w:trPr>
          <w:tblHeader/>
        </w:trPr>
        <w:tc>
          <w:tcPr>
            <w:tcW w:w="1080" w:type="dxa"/>
            <w:shd w:val="clear" w:color="auto" w:fill="BFBFBF"/>
          </w:tcPr>
          <w:p w:rsidR="00284172" w:rsidRPr="009A6C54" w:rsidRDefault="00284172" w:rsidP="000837FE">
            <w:pPr>
              <w:pStyle w:val="TableHeading"/>
            </w:pPr>
            <w:bookmarkStart w:id="91" w:name="ColumnTitle_05"/>
            <w:bookmarkEnd w:id="91"/>
            <w:r w:rsidRPr="009A6C54">
              <w:t>FILE #</w:t>
            </w:r>
          </w:p>
        </w:tc>
        <w:tc>
          <w:tcPr>
            <w:tcW w:w="4698" w:type="dxa"/>
            <w:shd w:val="clear" w:color="auto" w:fill="BFBFBF"/>
          </w:tcPr>
          <w:p w:rsidR="00284172" w:rsidRPr="009A6C54" w:rsidRDefault="00284172" w:rsidP="000837FE">
            <w:pPr>
              <w:pStyle w:val="TableHeading"/>
            </w:pPr>
            <w:r w:rsidRPr="009A6C54">
              <w:t>TEMPLATE NAME</w:t>
            </w:r>
          </w:p>
        </w:tc>
        <w:tc>
          <w:tcPr>
            <w:tcW w:w="3798" w:type="dxa"/>
            <w:shd w:val="clear" w:color="auto" w:fill="BFBFBF"/>
          </w:tcPr>
          <w:p w:rsidR="00284172" w:rsidRPr="009A6C54" w:rsidRDefault="00284172" w:rsidP="000837FE">
            <w:pPr>
              <w:pStyle w:val="TableHeading"/>
            </w:pPr>
            <w:r w:rsidRPr="009A6C54">
              <w:t>ROUTINES</w:t>
            </w:r>
          </w:p>
        </w:tc>
      </w:tr>
      <w:tr w:rsidR="00284172" w:rsidRPr="009A6C54" w:rsidTr="006665B6">
        <w:tc>
          <w:tcPr>
            <w:tcW w:w="1080" w:type="dxa"/>
            <w:shd w:val="clear" w:color="auto" w:fill="auto"/>
          </w:tcPr>
          <w:p w:rsidR="00284172" w:rsidRPr="009A6C54" w:rsidRDefault="00284172" w:rsidP="000837FE">
            <w:pPr>
              <w:pStyle w:val="TableText"/>
            </w:pPr>
            <w:r w:rsidRPr="009A6C54">
              <w:t>2</w:t>
            </w:r>
          </w:p>
        </w:tc>
        <w:tc>
          <w:tcPr>
            <w:tcW w:w="4698" w:type="dxa"/>
            <w:shd w:val="clear" w:color="auto" w:fill="auto"/>
          </w:tcPr>
          <w:p w:rsidR="00284172" w:rsidRPr="009A6C54" w:rsidRDefault="00284172" w:rsidP="000837FE">
            <w:pPr>
              <w:pStyle w:val="TableText"/>
            </w:pPr>
            <w:r w:rsidRPr="009A6C54">
              <w:t>DG CONSISTENCY CHECKER</w:t>
            </w:r>
          </w:p>
        </w:tc>
        <w:tc>
          <w:tcPr>
            <w:tcW w:w="3798" w:type="dxa"/>
            <w:shd w:val="clear" w:color="auto" w:fill="auto"/>
          </w:tcPr>
          <w:p w:rsidR="00284172" w:rsidRPr="009A6C54" w:rsidRDefault="00284172" w:rsidP="000837FE">
            <w:pPr>
              <w:pStyle w:val="TableText"/>
            </w:pPr>
            <w:r w:rsidRPr="009A6C54">
              <w:t>DGRPXC*</w:t>
            </w:r>
          </w:p>
        </w:tc>
      </w:tr>
      <w:tr w:rsidR="00284172" w:rsidRPr="009A6C54" w:rsidTr="006665B6">
        <w:tc>
          <w:tcPr>
            <w:tcW w:w="1080" w:type="dxa"/>
            <w:shd w:val="clear" w:color="auto" w:fill="auto"/>
          </w:tcPr>
          <w:p w:rsidR="00284172" w:rsidRPr="009A6C54" w:rsidRDefault="00284172" w:rsidP="000837FE">
            <w:pPr>
              <w:pStyle w:val="TableText"/>
            </w:pPr>
          </w:p>
        </w:tc>
        <w:tc>
          <w:tcPr>
            <w:tcW w:w="4698" w:type="dxa"/>
            <w:shd w:val="clear" w:color="auto" w:fill="auto"/>
          </w:tcPr>
          <w:p w:rsidR="00284172" w:rsidRPr="009A6C54" w:rsidRDefault="00284172" w:rsidP="000837FE">
            <w:pPr>
              <w:pStyle w:val="TableText"/>
            </w:pPr>
            <w:r w:rsidRPr="009A6C54">
              <w:t>DG LOAD EDIT SCREEN 7</w:t>
            </w:r>
          </w:p>
        </w:tc>
        <w:tc>
          <w:tcPr>
            <w:tcW w:w="3798" w:type="dxa"/>
            <w:shd w:val="clear" w:color="auto" w:fill="auto"/>
          </w:tcPr>
          <w:p w:rsidR="00284172" w:rsidRPr="009A6C54" w:rsidRDefault="00284172" w:rsidP="000837FE">
            <w:pPr>
              <w:pStyle w:val="TableText"/>
            </w:pPr>
            <w:r w:rsidRPr="009A6C54">
              <w:t>DGRPXX7*</w:t>
            </w:r>
          </w:p>
        </w:tc>
      </w:tr>
      <w:tr w:rsidR="00284172" w:rsidRPr="009A6C54" w:rsidTr="006665B6">
        <w:tc>
          <w:tcPr>
            <w:tcW w:w="1080" w:type="dxa"/>
            <w:shd w:val="clear" w:color="auto" w:fill="auto"/>
          </w:tcPr>
          <w:p w:rsidR="00284172" w:rsidRPr="009A6C54" w:rsidRDefault="00284172" w:rsidP="000837FE">
            <w:pPr>
              <w:pStyle w:val="TableText"/>
            </w:pPr>
          </w:p>
        </w:tc>
        <w:tc>
          <w:tcPr>
            <w:tcW w:w="4698" w:type="dxa"/>
            <w:shd w:val="clear" w:color="auto" w:fill="auto"/>
          </w:tcPr>
          <w:p w:rsidR="00284172" w:rsidRPr="009A6C54" w:rsidRDefault="00284172" w:rsidP="000837FE">
            <w:pPr>
              <w:pStyle w:val="TableText"/>
            </w:pPr>
            <w:r w:rsidRPr="009A6C54">
              <w:t>DGRP COLLATERAL REGISTER</w:t>
            </w:r>
          </w:p>
        </w:tc>
        <w:tc>
          <w:tcPr>
            <w:tcW w:w="3798" w:type="dxa"/>
            <w:shd w:val="clear" w:color="auto" w:fill="auto"/>
          </w:tcPr>
          <w:p w:rsidR="00284172" w:rsidRPr="009A6C54" w:rsidRDefault="00284172" w:rsidP="000837FE">
            <w:pPr>
              <w:pStyle w:val="TableText"/>
            </w:pPr>
            <w:r w:rsidRPr="009A6C54">
              <w:t>DGRPXCR*</w:t>
            </w:r>
          </w:p>
        </w:tc>
      </w:tr>
      <w:tr w:rsidR="00284172" w:rsidRPr="009A6C54" w:rsidTr="006665B6">
        <w:tc>
          <w:tcPr>
            <w:tcW w:w="1080" w:type="dxa"/>
            <w:shd w:val="clear" w:color="auto" w:fill="auto"/>
          </w:tcPr>
          <w:p w:rsidR="00284172" w:rsidRPr="009A6C54" w:rsidRDefault="00284172" w:rsidP="000837FE">
            <w:pPr>
              <w:pStyle w:val="TableText"/>
            </w:pPr>
          </w:p>
        </w:tc>
        <w:tc>
          <w:tcPr>
            <w:tcW w:w="4698" w:type="dxa"/>
            <w:shd w:val="clear" w:color="auto" w:fill="auto"/>
          </w:tcPr>
          <w:p w:rsidR="00284172" w:rsidRPr="009A6C54" w:rsidRDefault="00284172" w:rsidP="000837FE">
            <w:pPr>
              <w:pStyle w:val="TableText"/>
            </w:pPr>
            <w:r w:rsidRPr="009A6C54">
              <w:t>SDM1</w:t>
            </w:r>
          </w:p>
        </w:tc>
        <w:tc>
          <w:tcPr>
            <w:tcW w:w="3798" w:type="dxa"/>
            <w:shd w:val="clear" w:color="auto" w:fill="auto"/>
          </w:tcPr>
          <w:p w:rsidR="00284172" w:rsidRPr="009A6C54" w:rsidRDefault="00284172" w:rsidP="000837FE">
            <w:pPr>
              <w:pStyle w:val="TableText"/>
            </w:pPr>
            <w:r w:rsidRPr="009A6C54">
              <w:t>SDM1T*</w:t>
            </w:r>
          </w:p>
        </w:tc>
      </w:tr>
      <w:tr w:rsidR="00284172" w:rsidRPr="009A6C54" w:rsidTr="006665B6">
        <w:tc>
          <w:tcPr>
            <w:tcW w:w="1080" w:type="dxa"/>
            <w:shd w:val="clear" w:color="auto" w:fill="auto"/>
          </w:tcPr>
          <w:p w:rsidR="00284172" w:rsidRPr="009A6C54" w:rsidRDefault="00284172" w:rsidP="000837FE">
            <w:pPr>
              <w:pStyle w:val="TableText"/>
            </w:pPr>
            <w:r w:rsidRPr="009A6C54">
              <w:t>40.8</w:t>
            </w:r>
          </w:p>
        </w:tc>
        <w:tc>
          <w:tcPr>
            <w:tcW w:w="4698" w:type="dxa"/>
            <w:shd w:val="clear" w:color="auto" w:fill="auto"/>
          </w:tcPr>
          <w:p w:rsidR="00284172" w:rsidRPr="009A6C54" w:rsidRDefault="00284172" w:rsidP="000837FE">
            <w:pPr>
              <w:pStyle w:val="TableText"/>
            </w:pPr>
            <w:r w:rsidRPr="009A6C54">
              <w:t>DGTS</w:t>
            </w:r>
          </w:p>
        </w:tc>
        <w:tc>
          <w:tcPr>
            <w:tcW w:w="3798" w:type="dxa"/>
            <w:shd w:val="clear" w:color="auto" w:fill="auto"/>
          </w:tcPr>
          <w:p w:rsidR="00284172" w:rsidRPr="009A6C54" w:rsidRDefault="00284172" w:rsidP="000837FE">
            <w:pPr>
              <w:pStyle w:val="TableText"/>
            </w:pPr>
            <w:r w:rsidRPr="009A6C54">
              <w:t>DGXTS</w:t>
            </w:r>
          </w:p>
        </w:tc>
      </w:tr>
      <w:tr w:rsidR="00284172" w:rsidRPr="009A6C54" w:rsidTr="006665B6">
        <w:tc>
          <w:tcPr>
            <w:tcW w:w="1080" w:type="dxa"/>
            <w:shd w:val="clear" w:color="auto" w:fill="auto"/>
          </w:tcPr>
          <w:p w:rsidR="00284172" w:rsidRPr="009A6C54" w:rsidRDefault="00284172" w:rsidP="000837FE">
            <w:pPr>
              <w:pStyle w:val="TableText"/>
            </w:pPr>
            <w:r w:rsidRPr="009A6C54">
              <w:t>44</w:t>
            </w:r>
          </w:p>
        </w:tc>
        <w:tc>
          <w:tcPr>
            <w:tcW w:w="4698" w:type="dxa"/>
            <w:shd w:val="clear" w:color="auto" w:fill="auto"/>
          </w:tcPr>
          <w:p w:rsidR="00284172" w:rsidRPr="009A6C54" w:rsidRDefault="00284172" w:rsidP="000837FE">
            <w:pPr>
              <w:pStyle w:val="TableText"/>
            </w:pPr>
            <w:r w:rsidRPr="009A6C54">
              <w:t>SDB</w:t>
            </w:r>
          </w:p>
        </w:tc>
        <w:tc>
          <w:tcPr>
            <w:tcW w:w="3798" w:type="dxa"/>
            <w:shd w:val="clear" w:color="auto" w:fill="auto"/>
          </w:tcPr>
          <w:p w:rsidR="00284172" w:rsidRPr="009A6C54" w:rsidRDefault="00284172" w:rsidP="000837FE">
            <w:pPr>
              <w:pStyle w:val="TableText"/>
            </w:pPr>
            <w:r w:rsidRPr="009A6C54">
              <w:t>SDBT*</w:t>
            </w:r>
          </w:p>
        </w:tc>
      </w:tr>
      <w:tr w:rsidR="00284172" w:rsidRPr="009A6C54" w:rsidTr="006665B6">
        <w:tc>
          <w:tcPr>
            <w:tcW w:w="1080" w:type="dxa"/>
            <w:shd w:val="clear" w:color="auto" w:fill="auto"/>
          </w:tcPr>
          <w:p w:rsidR="00284172" w:rsidRPr="009A6C54" w:rsidRDefault="00284172" w:rsidP="000837FE">
            <w:pPr>
              <w:pStyle w:val="TableText"/>
            </w:pPr>
            <w:r w:rsidRPr="009A6C54">
              <w:t>45</w:t>
            </w:r>
          </w:p>
        </w:tc>
        <w:tc>
          <w:tcPr>
            <w:tcW w:w="4698" w:type="dxa"/>
            <w:shd w:val="clear" w:color="auto" w:fill="auto"/>
          </w:tcPr>
          <w:p w:rsidR="00284172" w:rsidRPr="009A6C54" w:rsidRDefault="00284172" w:rsidP="000837FE">
            <w:pPr>
              <w:pStyle w:val="TableText"/>
            </w:pPr>
            <w:r w:rsidRPr="009A6C54">
              <w:t>DG PTF CREATE PTF ENTRY</w:t>
            </w:r>
          </w:p>
        </w:tc>
        <w:tc>
          <w:tcPr>
            <w:tcW w:w="3798" w:type="dxa"/>
            <w:shd w:val="clear" w:color="auto" w:fill="auto"/>
          </w:tcPr>
          <w:p w:rsidR="00284172" w:rsidRPr="009A6C54" w:rsidRDefault="00284172" w:rsidP="000837FE">
            <w:pPr>
              <w:pStyle w:val="TableText"/>
            </w:pPr>
            <w:r w:rsidRPr="009A6C54">
              <w:t>DGPTXC*</w:t>
            </w:r>
          </w:p>
        </w:tc>
      </w:tr>
      <w:tr w:rsidR="00284172" w:rsidRPr="009A6C54" w:rsidTr="006665B6">
        <w:tc>
          <w:tcPr>
            <w:tcW w:w="1080" w:type="dxa"/>
            <w:shd w:val="clear" w:color="auto" w:fill="auto"/>
          </w:tcPr>
          <w:p w:rsidR="00284172" w:rsidRPr="009A6C54" w:rsidRDefault="00284172" w:rsidP="000837FE">
            <w:pPr>
              <w:pStyle w:val="TableText"/>
            </w:pPr>
          </w:p>
        </w:tc>
        <w:tc>
          <w:tcPr>
            <w:tcW w:w="4698" w:type="dxa"/>
            <w:shd w:val="clear" w:color="auto" w:fill="auto"/>
          </w:tcPr>
          <w:p w:rsidR="00284172" w:rsidRPr="009A6C54" w:rsidRDefault="00284172" w:rsidP="000837FE">
            <w:pPr>
              <w:pStyle w:val="TableText"/>
            </w:pPr>
            <w:r w:rsidRPr="009A6C54">
              <w:t>DG PTF POST CREATE</w:t>
            </w:r>
          </w:p>
        </w:tc>
        <w:tc>
          <w:tcPr>
            <w:tcW w:w="3798" w:type="dxa"/>
            <w:shd w:val="clear" w:color="auto" w:fill="auto"/>
          </w:tcPr>
          <w:p w:rsidR="00284172" w:rsidRPr="009A6C54" w:rsidRDefault="00284172" w:rsidP="000837FE">
            <w:pPr>
              <w:pStyle w:val="TableText"/>
            </w:pPr>
            <w:r w:rsidRPr="009A6C54">
              <w:t>DGPTXCA*</w:t>
            </w:r>
          </w:p>
        </w:tc>
      </w:tr>
      <w:tr w:rsidR="00284172" w:rsidRPr="009A6C54" w:rsidTr="006665B6">
        <w:tc>
          <w:tcPr>
            <w:tcW w:w="1080" w:type="dxa"/>
            <w:shd w:val="clear" w:color="auto" w:fill="auto"/>
          </w:tcPr>
          <w:p w:rsidR="00284172" w:rsidRPr="009A6C54" w:rsidRDefault="00284172" w:rsidP="000837FE">
            <w:pPr>
              <w:pStyle w:val="TableText"/>
            </w:pPr>
          </w:p>
        </w:tc>
        <w:tc>
          <w:tcPr>
            <w:tcW w:w="4698" w:type="dxa"/>
            <w:shd w:val="clear" w:color="auto" w:fill="auto"/>
          </w:tcPr>
          <w:p w:rsidR="00284172" w:rsidRPr="009A6C54" w:rsidRDefault="00284172" w:rsidP="000837FE">
            <w:pPr>
              <w:pStyle w:val="TableText"/>
            </w:pPr>
            <w:r w:rsidRPr="009A6C54">
              <w:t>DG 101</w:t>
            </w:r>
          </w:p>
        </w:tc>
        <w:tc>
          <w:tcPr>
            <w:tcW w:w="3798" w:type="dxa"/>
            <w:shd w:val="clear" w:color="auto" w:fill="auto"/>
          </w:tcPr>
          <w:p w:rsidR="00284172" w:rsidRPr="009A6C54" w:rsidRDefault="00284172" w:rsidP="000837FE">
            <w:pPr>
              <w:pStyle w:val="TableText"/>
            </w:pPr>
            <w:r w:rsidRPr="009A6C54">
              <w:t>DGPTX1*</w:t>
            </w:r>
          </w:p>
        </w:tc>
      </w:tr>
      <w:tr w:rsidR="00284172" w:rsidRPr="009A6C54" w:rsidTr="006665B6">
        <w:tc>
          <w:tcPr>
            <w:tcW w:w="1080" w:type="dxa"/>
            <w:shd w:val="clear" w:color="auto" w:fill="auto"/>
          </w:tcPr>
          <w:p w:rsidR="00284172" w:rsidRPr="009A6C54" w:rsidRDefault="00284172" w:rsidP="000837FE">
            <w:pPr>
              <w:pStyle w:val="TableText"/>
            </w:pPr>
          </w:p>
        </w:tc>
        <w:tc>
          <w:tcPr>
            <w:tcW w:w="4698" w:type="dxa"/>
            <w:shd w:val="clear" w:color="auto" w:fill="auto"/>
          </w:tcPr>
          <w:p w:rsidR="00284172" w:rsidRPr="009A6C54" w:rsidRDefault="00284172" w:rsidP="000837FE">
            <w:pPr>
              <w:pStyle w:val="TableText"/>
            </w:pPr>
            <w:r w:rsidRPr="009A6C54">
              <w:t>DG 401</w:t>
            </w:r>
          </w:p>
        </w:tc>
        <w:tc>
          <w:tcPr>
            <w:tcW w:w="3798" w:type="dxa"/>
            <w:shd w:val="clear" w:color="auto" w:fill="auto"/>
          </w:tcPr>
          <w:p w:rsidR="00284172" w:rsidRPr="009A6C54" w:rsidRDefault="00284172" w:rsidP="000837FE">
            <w:pPr>
              <w:pStyle w:val="TableText"/>
            </w:pPr>
            <w:r w:rsidRPr="009A6C54">
              <w:t>DGPTX4*</w:t>
            </w:r>
          </w:p>
        </w:tc>
      </w:tr>
      <w:tr w:rsidR="00702465" w:rsidRPr="009A6C54" w:rsidTr="006665B6">
        <w:tc>
          <w:tcPr>
            <w:tcW w:w="1080" w:type="dxa"/>
            <w:shd w:val="clear" w:color="auto" w:fill="auto"/>
          </w:tcPr>
          <w:p w:rsidR="00702465" w:rsidRPr="009A6C54" w:rsidRDefault="00702465" w:rsidP="000837FE">
            <w:pPr>
              <w:pStyle w:val="TableText"/>
            </w:pPr>
          </w:p>
        </w:tc>
        <w:tc>
          <w:tcPr>
            <w:tcW w:w="4698" w:type="dxa"/>
            <w:shd w:val="clear" w:color="auto" w:fill="auto"/>
          </w:tcPr>
          <w:p w:rsidR="00702465" w:rsidRPr="009A6C54" w:rsidRDefault="00702465" w:rsidP="000837FE">
            <w:pPr>
              <w:pStyle w:val="TableText"/>
              <w:rPr>
                <w:lang w:val="en-US"/>
              </w:rPr>
            </w:pPr>
            <w:r w:rsidRPr="009A6C54">
              <w:rPr>
                <w:lang w:val="en-US"/>
              </w:rPr>
              <w:t>DG401-10P</w:t>
            </w:r>
          </w:p>
        </w:tc>
        <w:tc>
          <w:tcPr>
            <w:tcW w:w="3798" w:type="dxa"/>
            <w:shd w:val="clear" w:color="auto" w:fill="auto"/>
          </w:tcPr>
          <w:p w:rsidR="00702465" w:rsidRPr="009A6C54" w:rsidRDefault="008002D4" w:rsidP="000837FE">
            <w:pPr>
              <w:pStyle w:val="TableText"/>
              <w:rPr>
                <w:lang w:val="en-US"/>
              </w:rPr>
            </w:pPr>
            <w:r w:rsidRPr="009A6C54">
              <w:rPr>
                <w:lang w:val="en-US"/>
              </w:rPr>
              <w:t>DGX4*</w:t>
            </w:r>
          </w:p>
        </w:tc>
      </w:tr>
      <w:tr w:rsidR="00702465" w:rsidRPr="009A6C54" w:rsidTr="006665B6">
        <w:tc>
          <w:tcPr>
            <w:tcW w:w="1080" w:type="dxa"/>
            <w:shd w:val="clear" w:color="auto" w:fill="auto"/>
          </w:tcPr>
          <w:p w:rsidR="00702465" w:rsidRPr="009A6C54" w:rsidRDefault="00702465" w:rsidP="000837FE">
            <w:pPr>
              <w:pStyle w:val="TableText"/>
            </w:pPr>
          </w:p>
        </w:tc>
        <w:tc>
          <w:tcPr>
            <w:tcW w:w="4698" w:type="dxa"/>
            <w:shd w:val="clear" w:color="auto" w:fill="auto"/>
          </w:tcPr>
          <w:p w:rsidR="00702465" w:rsidRPr="009A6C54" w:rsidRDefault="00702465" w:rsidP="000837FE">
            <w:pPr>
              <w:pStyle w:val="TableText"/>
            </w:pPr>
            <w:r w:rsidRPr="009A6C54">
              <w:t>DG 501</w:t>
            </w:r>
          </w:p>
        </w:tc>
        <w:tc>
          <w:tcPr>
            <w:tcW w:w="3798" w:type="dxa"/>
            <w:shd w:val="clear" w:color="auto" w:fill="auto"/>
          </w:tcPr>
          <w:p w:rsidR="00702465" w:rsidRPr="009A6C54" w:rsidRDefault="00702465" w:rsidP="000837FE">
            <w:pPr>
              <w:pStyle w:val="TableText"/>
            </w:pPr>
            <w:r w:rsidRPr="009A6C54">
              <w:t>DGPTX5*</w:t>
            </w:r>
          </w:p>
        </w:tc>
      </w:tr>
      <w:tr w:rsidR="00702465" w:rsidRPr="009A6C54" w:rsidTr="006665B6">
        <w:tc>
          <w:tcPr>
            <w:tcW w:w="1080" w:type="dxa"/>
            <w:shd w:val="clear" w:color="auto" w:fill="auto"/>
          </w:tcPr>
          <w:p w:rsidR="00702465" w:rsidRPr="009A6C54" w:rsidRDefault="00702465" w:rsidP="000837FE">
            <w:pPr>
              <w:pStyle w:val="TableText"/>
            </w:pPr>
          </w:p>
        </w:tc>
        <w:tc>
          <w:tcPr>
            <w:tcW w:w="4698" w:type="dxa"/>
            <w:shd w:val="clear" w:color="auto" w:fill="auto"/>
          </w:tcPr>
          <w:p w:rsidR="00702465" w:rsidRPr="009A6C54" w:rsidRDefault="00702465" w:rsidP="000837FE">
            <w:pPr>
              <w:pStyle w:val="TableText"/>
              <w:rPr>
                <w:lang w:val="en-US"/>
              </w:rPr>
            </w:pPr>
            <w:r w:rsidRPr="009A6C54">
              <w:rPr>
                <w:lang w:val="en-US"/>
              </w:rPr>
              <w:t>DG501-10D</w:t>
            </w:r>
          </w:p>
        </w:tc>
        <w:tc>
          <w:tcPr>
            <w:tcW w:w="3798" w:type="dxa"/>
            <w:shd w:val="clear" w:color="auto" w:fill="auto"/>
          </w:tcPr>
          <w:p w:rsidR="00702465" w:rsidRPr="009A6C54" w:rsidRDefault="008002D4" w:rsidP="000837FE">
            <w:pPr>
              <w:pStyle w:val="TableText"/>
              <w:rPr>
                <w:lang w:val="en-US"/>
              </w:rPr>
            </w:pPr>
            <w:r w:rsidRPr="009A6C54">
              <w:rPr>
                <w:lang w:val="en-US"/>
              </w:rPr>
              <w:t>DGX5*</w:t>
            </w:r>
          </w:p>
        </w:tc>
      </w:tr>
      <w:tr w:rsidR="00284172" w:rsidRPr="009A6C54" w:rsidTr="006665B6">
        <w:tc>
          <w:tcPr>
            <w:tcW w:w="1080" w:type="dxa"/>
            <w:shd w:val="clear" w:color="auto" w:fill="auto"/>
          </w:tcPr>
          <w:p w:rsidR="00284172" w:rsidRPr="009A6C54" w:rsidRDefault="00284172" w:rsidP="000837FE">
            <w:pPr>
              <w:pStyle w:val="TableText"/>
            </w:pPr>
          </w:p>
        </w:tc>
        <w:tc>
          <w:tcPr>
            <w:tcW w:w="4698" w:type="dxa"/>
            <w:shd w:val="clear" w:color="auto" w:fill="auto"/>
          </w:tcPr>
          <w:p w:rsidR="00284172" w:rsidRPr="009A6C54" w:rsidRDefault="00284172" w:rsidP="000837FE">
            <w:pPr>
              <w:pStyle w:val="TableText"/>
            </w:pPr>
            <w:r w:rsidRPr="009A6C54">
              <w:t>DG 501F</w:t>
            </w:r>
          </w:p>
        </w:tc>
        <w:tc>
          <w:tcPr>
            <w:tcW w:w="3798" w:type="dxa"/>
            <w:shd w:val="clear" w:color="auto" w:fill="auto"/>
          </w:tcPr>
          <w:p w:rsidR="00284172" w:rsidRPr="009A6C54" w:rsidRDefault="00284172" w:rsidP="000837FE">
            <w:pPr>
              <w:pStyle w:val="TableText"/>
            </w:pPr>
            <w:r w:rsidRPr="009A6C54">
              <w:t>DGX5F*</w:t>
            </w:r>
          </w:p>
        </w:tc>
      </w:tr>
      <w:tr w:rsidR="008002D4" w:rsidRPr="009A6C54" w:rsidTr="006665B6">
        <w:tc>
          <w:tcPr>
            <w:tcW w:w="1080" w:type="dxa"/>
            <w:shd w:val="clear" w:color="auto" w:fill="auto"/>
          </w:tcPr>
          <w:p w:rsidR="008002D4" w:rsidRPr="009A6C54" w:rsidRDefault="008002D4" w:rsidP="000837FE">
            <w:pPr>
              <w:pStyle w:val="TableText"/>
            </w:pPr>
          </w:p>
        </w:tc>
        <w:tc>
          <w:tcPr>
            <w:tcW w:w="4698" w:type="dxa"/>
            <w:shd w:val="clear" w:color="auto" w:fill="auto"/>
          </w:tcPr>
          <w:p w:rsidR="008002D4" w:rsidRPr="009A6C54" w:rsidRDefault="008002D4" w:rsidP="000837FE">
            <w:pPr>
              <w:pStyle w:val="TableText"/>
              <w:rPr>
                <w:lang w:val="en-US"/>
              </w:rPr>
            </w:pPr>
            <w:r w:rsidRPr="009A6C54">
              <w:rPr>
                <w:lang w:val="en-US"/>
              </w:rPr>
              <w:t>DG501F-10D</w:t>
            </w:r>
          </w:p>
        </w:tc>
        <w:tc>
          <w:tcPr>
            <w:tcW w:w="3798" w:type="dxa"/>
            <w:shd w:val="clear" w:color="auto" w:fill="auto"/>
          </w:tcPr>
          <w:p w:rsidR="008002D4" w:rsidRPr="009A6C54" w:rsidRDefault="008002D4" w:rsidP="000837FE">
            <w:pPr>
              <w:pStyle w:val="TableText"/>
              <w:rPr>
                <w:lang w:val="en-US"/>
              </w:rPr>
            </w:pPr>
            <w:r w:rsidRPr="009A6C54">
              <w:rPr>
                <w:lang w:val="en-US"/>
              </w:rPr>
              <w:t>DGX5FD*</w:t>
            </w:r>
          </w:p>
        </w:tc>
      </w:tr>
      <w:tr w:rsidR="008002D4" w:rsidRPr="009A6C54" w:rsidTr="006665B6">
        <w:tc>
          <w:tcPr>
            <w:tcW w:w="1080" w:type="dxa"/>
            <w:shd w:val="clear" w:color="auto" w:fill="auto"/>
          </w:tcPr>
          <w:p w:rsidR="008002D4" w:rsidRPr="009A6C54" w:rsidRDefault="008002D4" w:rsidP="000837FE">
            <w:pPr>
              <w:pStyle w:val="TableText"/>
            </w:pPr>
          </w:p>
        </w:tc>
        <w:tc>
          <w:tcPr>
            <w:tcW w:w="4698" w:type="dxa"/>
            <w:shd w:val="clear" w:color="auto" w:fill="auto"/>
          </w:tcPr>
          <w:p w:rsidR="008002D4" w:rsidRPr="009A6C54" w:rsidRDefault="008002D4" w:rsidP="000837FE">
            <w:pPr>
              <w:pStyle w:val="TableText"/>
              <w:rPr>
                <w:lang w:val="en-US"/>
              </w:rPr>
            </w:pPr>
            <w:r w:rsidRPr="009A6C54">
              <w:rPr>
                <w:lang w:val="en-US"/>
              </w:rPr>
              <w:t>DG601-10P</w:t>
            </w:r>
          </w:p>
        </w:tc>
        <w:tc>
          <w:tcPr>
            <w:tcW w:w="3798" w:type="dxa"/>
            <w:shd w:val="clear" w:color="auto" w:fill="auto"/>
          </w:tcPr>
          <w:p w:rsidR="008002D4" w:rsidRPr="009A6C54" w:rsidRDefault="008002D4" w:rsidP="000837FE">
            <w:pPr>
              <w:pStyle w:val="TableText"/>
              <w:rPr>
                <w:lang w:val="en-US"/>
              </w:rPr>
            </w:pPr>
            <w:r w:rsidRPr="009A6C54">
              <w:rPr>
                <w:lang w:val="en-US"/>
              </w:rPr>
              <w:t>DGX6*</w:t>
            </w:r>
          </w:p>
        </w:tc>
      </w:tr>
      <w:tr w:rsidR="008002D4" w:rsidRPr="009A6C54" w:rsidTr="006665B6">
        <w:tc>
          <w:tcPr>
            <w:tcW w:w="1080" w:type="dxa"/>
            <w:shd w:val="clear" w:color="auto" w:fill="auto"/>
          </w:tcPr>
          <w:p w:rsidR="008002D4" w:rsidRPr="009A6C54" w:rsidRDefault="008002D4" w:rsidP="000837FE">
            <w:pPr>
              <w:pStyle w:val="TableText"/>
            </w:pPr>
          </w:p>
        </w:tc>
        <w:tc>
          <w:tcPr>
            <w:tcW w:w="4698" w:type="dxa"/>
            <w:shd w:val="clear" w:color="auto" w:fill="auto"/>
          </w:tcPr>
          <w:p w:rsidR="008002D4" w:rsidRPr="009A6C54" w:rsidRDefault="008002D4" w:rsidP="000837FE">
            <w:pPr>
              <w:pStyle w:val="TableText"/>
            </w:pPr>
            <w:r w:rsidRPr="009A6C54">
              <w:t>DG 701</w:t>
            </w:r>
          </w:p>
        </w:tc>
        <w:tc>
          <w:tcPr>
            <w:tcW w:w="3798" w:type="dxa"/>
            <w:shd w:val="clear" w:color="auto" w:fill="auto"/>
          </w:tcPr>
          <w:p w:rsidR="008002D4" w:rsidRPr="009A6C54" w:rsidRDefault="008002D4" w:rsidP="000837FE">
            <w:pPr>
              <w:pStyle w:val="TableText"/>
            </w:pPr>
            <w:r w:rsidRPr="009A6C54">
              <w:t>DGPTX7*</w:t>
            </w:r>
          </w:p>
        </w:tc>
      </w:tr>
      <w:tr w:rsidR="008002D4" w:rsidRPr="009A6C54" w:rsidTr="006665B6">
        <w:tc>
          <w:tcPr>
            <w:tcW w:w="1080" w:type="dxa"/>
            <w:shd w:val="clear" w:color="auto" w:fill="auto"/>
          </w:tcPr>
          <w:p w:rsidR="008002D4" w:rsidRPr="009A6C54" w:rsidRDefault="008002D4" w:rsidP="000837FE">
            <w:pPr>
              <w:pStyle w:val="TableText"/>
            </w:pPr>
          </w:p>
        </w:tc>
        <w:tc>
          <w:tcPr>
            <w:tcW w:w="4698" w:type="dxa"/>
            <w:shd w:val="clear" w:color="auto" w:fill="auto"/>
          </w:tcPr>
          <w:p w:rsidR="008002D4" w:rsidRPr="009A6C54" w:rsidRDefault="008002D4" w:rsidP="000837FE">
            <w:pPr>
              <w:pStyle w:val="TableText"/>
              <w:rPr>
                <w:lang w:val="en-US"/>
              </w:rPr>
            </w:pPr>
            <w:r w:rsidRPr="009A6C54">
              <w:rPr>
                <w:lang w:val="en-US"/>
              </w:rPr>
              <w:t>DG701-10D</w:t>
            </w:r>
          </w:p>
        </w:tc>
        <w:tc>
          <w:tcPr>
            <w:tcW w:w="3798" w:type="dxa"/>
            <w:shd w:val="clear" w:color="auto" w:fill="auto"/>
          </w:tcPr>
          <w:p w:rsidR="008002D4" w:rsidRPr="009A6C54" w:rsidRDefault="008002D4" w:rsidP="000837FE">
            <w:pPr>
              <w:pStyle w:val="TableText"/>
              <w:rPr>
                <w:lang w:val="en-US"/>
              </w:rPr>
            </w:pPr>
            <w:r w:rsidRPr="009A6C54">
              <w:rPr>
                <w:lang w:val="en-US"/>
              </w:rPr>
              <w:t>DGX7*</w:t>
            </w:r>
          </w:p>
        </w:tc>
      </w:tr>
      <w:tr w:rsidR="008002D4" w:rsidRPr="009A6C54" w:rsidTr="006665B6">
        <w:tc>
          <w:tcPr>
            <w:tcW w:w="1080" w:type="dxa"/>
            <w:shd w:val="clear" w:color="auto" w:fill="auto"/>
          </w:tcPr>
          <w:p w:rsidR="008002D4" w:rsidRPr="009A6C54" w:rsidRDefault="008002D4" w:rsidP="000837FE">
            <w:pPr>
              <w:pStyle w:val="TableText"/>
            </w:pPr>
            <w:r w:rsidRPr="009A6C54">
              <w:t>45.5</w:t>
            </w:r>
          </w:p>
        </w:tc>
        <w:tc>
          <w:tcPr>
            <w:tcW w:w="4698" w:type="dxa"/>
            <w:shd w:val="clear" w:color="auto" w:fill="auto"/>
          </w:tcPr>
          <w:p w:rsidR="008002D4" w:rsidRPr="009A6C54" w:rsidRDefault="008002D4" w:rsidP="000837FE">
            <w:pPr>
              <w:pStyle w:val="TableText"/>
            </w:pPr>
            <w:r w:rsidRPr="009A6C54">
              <w:t>DG PTF ADD MESSAGE</w:t>
            </w:r>
          </w:p>
        </w:tc>
        <w:tc>
          <w:tcPr>
            <w:tcW w:w="3798" w:type="dxa"/>
            <w:shd w:val="clear" w:color="auto" w:fill="auto"/>
          </w:tcPr>
          <w:p w:rsidR="008002D4" w:rsidRPr="009A6C54" w:rsidRDefault="008002D4" w:rsidP="000837FE">
            <w:pPr>
              <w:pStyle w:val="TableText"/>
            </w:pPr>
            <w:r w:rsidRPr="009A6C54">
              <w:t>DGPTXMS*</w:t>
            </w:r>
          </w:p>
        </w:tc>
      </w:tr>
      <w:tr w:rsidR="008002D4" w:rsidRPr="009A6C54" w:rsidTr="006665B6">
        <w:tc>
          <w:tcPr>
            <w:tcW w:w="1080" w:type="dxa"/>
            <w:shd w:val="clear" w:color="auto" w:fill="auto"/>
          </w:tcPr>
          <w:p w:rsidR="008002D4" w:rsidRPr="009A6C54" w:rsidRDefault="008002D4" w:rsidP="000837FE">
            <w:pPr>
              <w:pStyle w:val="TableText"/>
            </w:pPr>
            <w:r w:rsidRPr="009A6C54">
              <w:t>46.1</w:t>
            </w:r>
          </w:p>
        </w:tc>
        <w:tc>
          <w:tcPr>
            <w:tcW w:w="4698" w:type="dxa"/>
            <w:shd w:val="clear" w:color="auto" w:fill="auto"/>
          </w:tcPr>
          <w:p w:rsidR="008002D4" w:rsidRPr="009A6C54" w:rsidRDefault="008002D4" w:rsidP="000837FE">
            <w:pPr>
              <w:pStyle w:val="TableText"/>
            </w:pPr>
            <w:r w:rsidRPr="009A6C54">
              <w:t>DG801</w:t>
            </w:r>
          </w:p>
        </w:tc>
        <w:tc>
          <w:tcPr>
            <w:tcW w:w="3798" w:type="dxa"/>
            <w:shd w:val="clear" w:color="auto" w:fill="auto"/>
          </w:tcPr>
          <w:p w:rsidR="008002D4" w:rsidRPr="009A6C54" w:rsidRDefault="008002D4" w:rsidP="000837FE">
            <w:pPr>
              <w:pStyle w:val="TableText"/>
            </w:pPr>
            <w:r w:rsidRPr="009A6C54">
              <w:t>DGPTX8*</w:t>
            </w:r>
          </w:p>
        </w:tc>
      </w:tr>
      <w:tr w:rsidR="008002D4" w:rsidRPr="009A6C54" w:rsidTr="006665B6">
        <w:tc>
          <w:tcPr>
            <w:tcW w:w="1080" w:type="dxa"/>
            <w:shd w:val="clear" w:color="auto" w:fill="auto"/>
          </w:tcPr>
          <w:p w:rsidR="008002D4" w:rsidRPr="009A6C54" w:rsidRDefault="008002D4" w:rsidP="000837FE">
            <w:pPr>
              <w:pStyle w:val="TableText"/>
            </w:pPr>
            <w:r w:rsidRPr="009A6C54">
              <w:t>405</w:t>
            </w:r>
          </w:p>
        </w:tc>
        <w:tc>
          <w:tcPr>
            <w:tcW w:w="4698" w:type="dxa"/>
            <w:shd w:val="clear" w:color="auto" w:fill="auto"/>
          </w:tcPr>
          <w:p w:rsidR="008002D4" w:rsidRPr="009A6C54" w:rsidRDefault="008002D4" w:rsidP="000837FE">
            <w:pPr>
              <w:pStyle w:val="TableText"/>
            </w:pPr>
            <w:r w:rsidRPr="009A6C54">
              <w:t>DGPM ADMIT</w:t>
            </w:r>
          </w:p>
        </w:tc>
        <w:tc>
          <w:tcPr>
            <w:tcW w:w="3798" w:type="dxa"/>
            <w:shd w:val="clear" w:color="auto" w:fill="auto"/>
          </w:tcPr>
          <w:p w:rsidR="008002D4" w:rsidRPr="009A6C54" w:rsidRDefault="008002D4" w:rsidP="000837FE">
            <w:pPr>
              <w:pStyle w:val="TableText"/>
            </w:pPr>
            <w:r w:rsidRPr="009A6C54">
              <w:t>DGPMX1*</w:t>
            </w:r>
          </w:p>
        </w:tc>
      </w:tr>
      <w:tr w:rsidR="008002D4" w:rsidRPr="009A6C54" w:rsidTr="006665B6">
        <w:tc>
          <w:tcPr>
            <w:tcW w:w="1080" w:type="dxa"/>
            <w:shd w:val="clear" w:color="auto" w:fill="auto"/>
          </w:tcPr>
          <w:p w:rsidR="008002D4" w:rsidRPr="009A6C54" w:rsidRDefault="008002D4" w:rsidP="000837FE">
            <w:pPr>
              <w:pStyle w:val="TableText"/>
            </w:pPr>
          </w:p>
        </w:tc>
        <w:tc>
          <w:tcPr>
            <w:tcW w:w="4698" w:type="dxa"/>
            <w:shd w:val="clear" w:color="auto" w:fill="auto"/>
          </w:tcPr>
          <w:p w:rsidR="008002D4" w:rsidRPr="009A6C54" w:rsidRDefault="008002D4" w:rsidP="000837FE">
            <w:pPr>
              <w:pStyle w:val="TableText"/>
            </w:pPr>
            <w:r w:rsidRPr="009A6C54">
              <w:t>DGPM TRANSFER</w:t>
            </w:r>
          </w:p>
        </w:tc>
        <w:tc>
          <w:tcPr>
            <w:tcW w:w="3798" w:type="dxa"/>
            <w:shd w:val="clear" w:color="auto" w:fill="auto"/>
          </w:tcPr>
          <w:p w:rsidR="008002D4" w:rsidRPr="009A6C54" w:rsidRDefault="008002D4" w:rsidP="000837FE">
            <w:pPr>
              <w:pStyle w:val="TableText"/>
            </w:pPr>
            <w:r w:rsidRPr="009A6C54">
              <w:t>DGPMX2*</w:t>
            </w:r>
          </w:p>
        </w:tc>
      </w:tr>
      <w:tr w:rsidR="008002D4" w:rsidRPr="009A6C54" w:rsidTr="006665B6">
        <w:tc>
          <w:tcPr>
            <w:tcW w:w="1080" w:type="dxa"/>
            <w:shd w:val="clear" w:color="auto" w:fill="auto"/>
          </w:tcPr>
          <w:p w:rsidR="008002D4" w:rsidRPr="009A6C54" w:rsidRDefault="008002D4" w:rsidP="000837FE">
            <w:pPr>
              <w:pStyle w:val="TableText"/>
            </w:pPr>
          </w:p>
        </w:tc>
        <w:tc>
          <w:tcPr>
            <w:tcW w:w="4698" w:type="dxa"/>
            <w:shd w:val="clear" w:color="auto" w:fill="auto"/>
          </w:tcPr>
          <w:p w:rsidR="008002D4" w:rsidRPr="009A6C54" w:rsidRDefault="008002D4" w:rsidP="000837FE">
            <w:pPr>
              <w:pStyle w:val="TableText"/>
            </w:pPr>
            <w:r w:rsidRPr="009A6C54">
              <w:t>DGPM DISCHARGE</w:t>
            </w:r>
          </w:p>
        </w:tc>
        <w:tc>
          <w:tcPr>
            <w:tcW w:w="3798" w:type="dxa"/>
            <w:shd w:val="clear" w:color="auto" w:fill="auto"/>
          </w:tcPr>
          <w:p w:rsidR="008002D4" w:rsidRPr="009A6C54" w:rsidRDefault="008002D4" w:rsidP="000837FE">
            <w:pPr>
              <w:pStyle w:val="TableText"/>
            </w:pPr>
            <w:r w:rsidRPr="009A6C54">
              <w:t>DGPMX3*</w:t>
            </w:r>
          </w:p>
        </w:tc>
      </w:tr>
      <w:tr w:rsidR="008002D4" w:rsidRPr="009A6C54" w:rsidTr="006665B6">
        <w:tc>
          <w:tcPr>
            <w:tcW w:w="1080" w:type="dxa"/>
            <w:shd w:val="clear" w:color="auto" w:fill="auto"/>
          </w:tcPr>
          <w:p w:rsidR="008002D4" w:rsidRPr="009A6C54" w:rsidRDefault="008002D4" w:rsidP="000837FE">
            <w:pPr>
              <w:pStyle w:val="TableText"/>
            </w:pPr>
          </w:p>
        </w:tc>
        <w:tc>
          <w:tcPr>
            <w:tcW w:w="4698" w:type="dxa"/>
            <w:shd w:val="clear" w:color="auto" w:fill="auto"/>
          </w:tcPr>
          <w:p w:rsidR="008002D4" w:rsidRPr="009A6C54" w:rsidRDefault="008002D4" w:rsidP="000837FE">
            <w:pPr>
              <w:pStyle w:val="TableText"/>
            </w:pPr>
            <w:r w:rsidRPr="009A6C54">
              <w:t>DGPM CHECK-IN LODGER</w:t>
            </w:r>
          </w:p>
        </w:tc>
        <w:tc>
          <w:tcPr>
            <w:tcW w:w="3798" w:type="dxa"/>
            <w:shd w:val="clear" w:color="auto" w:fill="auto"/>
          </w:tcPr>
          <w:p w:rsidR="008002D4" w:rsidRPr="009A6C54" w:rsidRDefault="008002D4" w:rsidP="000837FE">
            <w:pPr>
              <w:pStyle w:val="TableText"/>
            </w:pPr>
            <w:r w:rsidRPr="009A6C54">
              <w:t>DGPMX4*</w:t>
            </w:r>
          </w:p>
        </w:tc>
      </w:tr>
      <w:tr w:rsidR="008002D4" w:rsidRPr="009A6C54" w:rsidTr="006665B6">
        <w:tc>
          <w:tcPr>
            <w:tcW w:w="1080" w:type="dxa"/>
            <w:shd w:val="clear" w:color="auto" w:fill="auto"/>
          </w:tcPr>
          <w:p w:rsidR="008002D4" w:rsidRPr="009A6C54" w:rsidRDefault="008002D4" w:rsidP="000837FE">
            <w:pPr>
              <w:pStyle w:val="TableText"/>
            </w:pPr>
          </w:p>
        </w:tc>
        <w:tc>
          <w:tcPr>
            <w:tcW w:w="4698" w:type="dxa"/>
            <w:shd w:val="clear" w:color="auto" w:fill="auto"/>
          </w:tcPr>
          <w:p w:rsidR="008002D4" w:rsidRPr="009A6C54" w:rsidRDefault="008002D4" w:rsidP="000837FE">
            <w:pPr>
              <w:pStyle w:val="TableText"/>
            </w:pPr>
            <w:r w:rsidRPr="009A6C54">
              <w:t>DGPM LODGER CHECK-OUT</w:t>
            </w:r>
          </w:p>
        </w:tc>
        <w:tc>
          <w:tcPr>
            <w:tcW w:w="3798" w:type="dxa"/>
            <w:shd w:val="clear" w:color="auto" w:fill="auto"/>
          </w:tcPr>
          <w:p w:rsidR="008002D4" w:rsidRPr="009A6C54" w:rsidRDefault="008002D4" w:rsidP="000837FE">
            <w:pPr>
              <w:pStyle w:val="TableText"/>
            </w:pPr>
            <w:r w:rsidRPr="009A6C54">
              <w:t>DGPMX5*</w:t>
            </w:r>
          </w:p>
        </w:tc>
      </w:tr>
      <w:tr w:rsidR="008002D4" w:rsidRPr="009A6C54" w:rsidTr="006665B6">
        <w:tc>
          <w:tcPr>
            <w:tcW w:w="1080" w:type="dxa"/>
            <w:shd w:val="clear" w:color="auto" w:fill="auto"/>
          </w:tcPr>
          <w:p w:rsidR="008002D4" w:rsidRPr="009A6C54" w:rsidRDefault="008002D4" w:rsidP="000837FE">
            <w:pPr>
              <w:pStyle w:val="TableText"/>
            </w:pPr>
          </w:p>
        </w:tc>
        <w:tc>
          <w:tcPr>
            <w:tcW w:w="4698" w:type="dxa"/>
            <w:shd w:val="clear" w:color="auto" w:fill="auto"/>
          </w:tcPr>
          <w:p w:rsidR="008002D4" w:rsidRPr="009A6C54" w:rsidRDefault="008002D4" w:rsidP="000837FE">
            <w:pPr>
              <w:pStyle w:val="TableText"/>
            </w:pPr>
            <w:r w:rsidRPr="009A6C54">
              <w:t>DGPM SPECIALTY TRANSFER</w:t>
            </w:r>
          </w:p>
        </w:tc>
        <w:tc>
          <w:tcPr>
            <w:tcW w:w="3798" w:type="dxa"/>
            <w:shd w:val="clear" w:color="auto" w:fill="auto"/>
          </w:tcPr>
          <w:p w:rsidR="008002D4" w:rsidRPr="009A6C54" w:rsidRDefault="008002D4" w:rsidP="000837FE">
            <w:pPr>
              <w:pStyle w:val="TableText"/>
            </w:pPr>
            <w:r w:rsidRPr="009A6C54">
              <w:t>DGPMX6*</w:t>
            </w:r>
          </w:p>
        </w:tc>
      </w:tr>
      <w:tr w:rsidR="008002D4" w:rsidRPr="009A6C54" w:rsidTr="006665B6">
        <w:tc>
          <w:tcPr>
            <w:tcW w:w="1080" w:type="dxa"/>
            <w:shd w:val="clear" w:color="auto" w:fill="auto"/>
          </w:tcPr>
          <w:p w:rsidR="008002D4" w:rsidRPr="009A6C54" w:rsidRDefault="008002D4" w:rsidP="000837FE">
            <w:pPr>
              <w:pStyle w:val="TableText"/>
            </w:pPr>
          </w:p>
        </w:tc>
        <w:tc>
          <w:tcPr>
            <w:tcW w:w="4698" w:type="dxa"/>
            <w:shd w:val="clear" w:color="auto" w:fill="auto"/>
          </w:tcPr>
          <w:p w:rsidR="008002D4" w:rsidRPr="009A6C54" w:rsidRDefault="008002D4" w:rsidP="000837FE">
            <w:pPr>
              <w:pStyle w:val="TableText"/>
            </w:pPr>
            <w:r w:rsidRPr="009A6C54">
              <w:t>DGPM ASIH ADMIT</w:t>
            </w:r>
          </w:p>
        </w:tc>
        <w:tc>
          <w:tcPr>
            <w:tcW w:w="3798" w:type="dxa"/>
            <w:shd w:val="clear" w:color="auto" w:fill="auto"/>
          </w:tcPr>
          <w:p w:rsidR="008002D4" w:rsidRPr="009A6C54" w:rsidRDefault="008002D4" w:rsidP="000837FE">
            <w:pPr>
              <w:pStyle w:val="TableText"/>
            </w:pPr>
            <w:r w:rsidRPr="009A6C54">
              <w:t>DGPMXA*</w:t>
            </w:r>
          </w:p>
        </w:tc>
      </w:tr>
      <w:tr w:rsidR="008002D4" w:rsidRPr="009A6C54" w:rsidTr="006665B6">
        <w:tc>
          <w:tcPr>
            <w:tcW w:w="1080" w:type="dxa"/>
            <w:shd w:val="clear" w:color="auto" w:fill="auto"/>
          </w:tcPr>
          <w:p w:rsidR="008002D4" w:rsidRPr="009A6C54" w:rsidRDefault="008002D4" w:rsidP="000837FE">
            <w:pPr>
              <w:pStyle w:val="TableText"/>
            </w:pPr>
            <w:r w:rsidRPr="009A6C54">
              <w:t>408.21</w:t>
            </w:r>
          </w:p>
        </w:tc>
        <w:tc>
          <w:tcPr>
            <w:tcW w:w="4698" w:type="dxa"/>
            <w:shd w:val="clear" w:color="auto" w:fill="auto"/>
          </w:tcPr>
          <w:p w:rsidR="008002D4" w:rsidRPr="009A6C54" w:rsidRDefault="008002D4" w:rsidP="000837FE">
            <w:pPr>
              <w:pStyle w:val="TableText"/>
            </w:pPr>
            <w:r w:rsidRPr="009A6C54">
              <w:t>DGMT ENTER/EDIT ANNUAL INCOME</w:t>
            </w:r>
          </w:p>
        </w:tc>
        <w:tc>
          <w:tcPr>
            <w:tcW w:w="3798" w:type="dxa"/>
            <w:shd w:val="clear" w:color="auto" w:fill="auto"/>
          </w:tcPr>
          <w:p w:rsidR="008002D4" w:rsidRPr="009A6C54" w:rsidRDefault="008002D4" w:rsidP="000837FE">
            <w:pPr>
              <w:pStyle w:val="TableText"/>
            </w:pPr>
            <w:r w:rsidRPr="009A6C54">
              <w:t>DGMTXI</w:t>
            </w:r>
          </w:p>
        </w:tc>
      </w:tr>
      <w:tr w:rsidR="008002D4" w:rsidRPr="009A6C54" w:rsidTr="006665B6">
        <w:tc>
          <w:tcPr>
            <w:tcW w:w="1080" w:type="dxa"/>
            <w:shd w:val="clear" w:color="auto" w:fill="auto"/>
          </w:tcPr>
          <w:p w:rsidR="008002D4" w:rsidRPr="009A6C54" w:rsidRDefault="008002D4" w:rsidP="000837FE">
            <w:pPr>
              <w:pStyle w:val="TableText"/>
            </w:pPr>
          </w:p>
        </w:tc>
        <w:tc>
          <w:tcPr>
            <w:tcW w:w="4698" w:type="dxa"/>
            <w:shd w:val="clear" w:color="auto" w:fill="auto"/>
          </w:tcPr>
          <w:p w:rsidR="008002D4" w:rsidRPr="009A6C54" w:rsidRDefault="008002D4" w:rsidP="000837FE">
            <w:pPr>
              <w:pStyle w:val="TableText"/>
            </w:pPr>
            <w:r w:rsidRPr="009A6C54">
              <w:t>DGMT ENTER/EDIT EXPENSES</w:t>
            </w:r>
          </w:p>
        </w:tc>
        <w:tc>
          <w:tcPr>
            <w:tcW w:w="3798" w:type="dxa"/>
            <w:shd w:val="clear" w:color="auto" w:fill="auto"/>
          </w:tcPr>
          <w:p w:rsidR="008002D4" w:rsidRPr="009A6C54" w:rsidRDefault="008002D4" w:rsidP="000837FE">
            <w:pPr>
              <w:pStyle w:val="TableText"/>
            </w:pPr>
            <w:r w:rsidRPr="009A6C54">
              <w:t>DGMTXE</w:t>
            </w:r>
          </w:p>
        </w:tc>
      </w:tr>
      <w:tr w:rsidR="008002D4" w:rsidRPr="009A6C54" w:rsidTr="006665B6">
        <w:tc>
          <w:tcPr>
            <w:tcW w:w="1080" w:type="dxa"/>
            <w:shd w:val="clear" w:color="auto" w:fill="auto"/>
          </w:tcPr>
          <w:p w:rsidR="008002D4" w:rsidRPr="009A6C54" w:rsidRDefault="008002D4" w:rsidP="000837FE">
            <w:pPr>
              <w:pStyle w:val="TableText"/>
            </w:pPr>
          </w:p>
        </w:tc>
        <w:tc>
          <w:tcPr>
            <w:tcW w:w="4698" w:type="dxa"/>
            <w:shd w:val="clear" w:color="auto" w:fill="auto"/>
          </w:tcPr>
          <w:p w:rsidR="008002D4" w:rsidRPr="009A6C54" w:rsidRDefault="008002D4" w:rsidP="000837FE">
            <w:pPr>
              <w:pStyle w:val="TableText"/>
            </w:pPr>
            <w:r w:rsidRPr="009A6C54">
              <w:t>DGRP ENTER/EDIT ANNUAL</w:t>
            </w:r>
          </w:p>
        </w:tc>
        <w:tc>
          <w:tcPr>
            <w:tcW w:w="3798" w:type="dxa"/>
            <w:shd w:val="clear" w:color="auto" w:fill="auto"/>
          </w:tcPr>
          <w:p w:rsidR="008002D4" w:rsidRPr="009A6C54" w:rsidRDefault="008002D4" w:rsidP="000837FE">
            <w:pPr>
              <w:pStyle w:val="TableText"/>
            </w:pPr>
          </w:p>
        </w:tc>
      </w:tr>
      <w:tr w:rsidR="008002D4" w:rsidRPr="009A6C54" w:rsidTr="006665B6">
        <w:tc>
          <w:tcPr>
            <w:tcW w:w="1080" w:type="dxa"/>
            <w:shd w:val="clear" w:color="auto" w:fill="auto"/>
          </w:tcPr>
          <w:p w:rsidR="008002D4" w:rsidRPr="009A6C54" w:rsidRDefault="008002D4" w:rsidP="000837FE">
            <w:pPr>
              <w:pStyle w:val="TableText"/>
            </w:pPr>
          </w:p>
        </w:tc>
        <w:tc>
          <w:tcPr>
            <w:tcW w:w="4698" w:type="dxa"/>
            <w:shd w:val="clear" w:color="auto" w:fill="auto"/>
          </w:tcPr>
          <w:p w:rsidR="008002D4" w:rsidRPr="009A6C54" w:rsidRDefault="008002D4" w:rsidP="000837FE">
            <w:pPr>
              <w:pStyle w:val="TableText"/>
            </w:pPr>
            <w:r w:rsidRPr="009A6C54">
              <w:t>INCOME</w:t>
            </w:r>
          </w:p>
        </w:tc>
        <w:tc>
          <w:tcPr>
            <w:tcW w:w="3798" w:type="dxa"/>
            <w:shd w:val="clear" w:color="auto" w:fill="auto"/>
          </w:tcPr>
          <w:p w:rsidR="008002D4" w:rsidRPr="009A6C54" w:rsidRDefault="008002D4" w:rsidP="000837FE">
            <w:pPr>
              <w:pStyle w:val="TableText"/>
            </w:pPr>
            <w:r w:rsidRPr="009A6C54">
              <w:t>DGRPXIS</w:t>
            </w:r>
          </w:p>
        </w:tc>
      </w:tr>
      <w:tr w:rsidR="008002D4" w:rsidRPr="009A6C54" w:rsidTr="006665B6">
        <w:tc>
          <w:tcPr>
            <w:tcW w:w="1080" w:type="dxa"/>
            <w:shd w:val="clear" w:color="auto" w:fill="auto"/>
          </w:tcPr>
          <w:p w:rsidR="008002D4" w:rsidRPr="009A6C54" w:rsidRDefault="008002D4" w:rsidP="000837FE">
            <w:pPr>
              <w:pStyle w:val="TableText"/>
            </w:pPr>
          </w:p>
        </w:tc>
        <w:tc>
          <w:tcPr>
            <w:tcW w:w="4698" w:type="dxa"/>
            <w:shd w:val="clear" w:color="auto" w:fill="auto"/>
          </w:tcPr>
          <w:p w:rsidR="008002D4" w:rsidRPr="009A6C54" w:rsidRDefault="008002D4" w:rsidP="000837FE">
            <w:pPr>
              <w:pStyle w:val="TableText"/>
            </w:pPr>
            <w:r w:rsidRPr="009A6C54">
              <w:t>DGRP ENTER/EDIT MON BENEFITS</w:t>
            </w:r>
          </w:p>
        </w:tc>
        <w:tc>
          <w:tcPr>
            <w:tcW w:w="3798" w:type="dxa"/>
            <w:shd w:val="clear" w:color="auto" w:fill="auto"/>
          </w:tcPr>
          <w:p w:rsidR="008002D4" w:rsidRPr="009A6C54" w:rsidRDefault="008002D4" w:rsidP="000837FE">
            <w:pPr>
              <w:pStyle w:val="TableText"/>
            </w:pPr>
            <w:r w:rsidRPr="009A6C54">
              <w:t>DGRPXMB</w:t>
            </w:r>
          </w:p>
        </w:tc>
      </w:tr>
      <w:tr w:rsidR="008002D4" w:rsidRPr="009A6C54" w:rsidTr="006665B6">
        <w:tc>
          <w:tcPr>
            <w:tcW w:w="1080" w:type="dxa"/>
            <w:shd w:val="clear" w:color="auto" w:fill="auto"/>
          </w:tcPr>
          <w:p w:rsidR="008002D4" w:rsidRPr="009A6C54" w:rsidRDefault="008002D4" w:rsidP="000837FE">
            <w:pPr>
              <w:pStyle w:val="TableText"/>
            </w:pPr>
            <w:r w:rsidRPr="009A6C54">
              <w:t>408.22</w:t>
            </w:r>
          </w:p>
        </w:tc>
        <w:tc>
          <w:tcPr>
            <w:tcW w:w="4698" w:type="dxa"/>
            <w:shd w:val="clear" w:color="auto" w:fill="auto"/>
          </w:tcPr>
          <w:p w:rsidR="008002D4" w:rsidRPr="009A6C54" w:rsidRDefault="008002D4" w:rsidP="000837FE">
            <w:pPr>
              <w:pStyle w:val="TableText"/>
            </w:pPr>
            <w:r w:rsidRPr="009A6C54">
              <w:t>DGMT ENTER/EDIT DEPENDENTS</w:t>
            </w:r>
          </w:p>
        </w:tc>
        <w:tc>
          <w:tcPr>
            <w:tcW w:w="3798" w:type="dxa"/>
            <w:shd w:val="clear" w:color="auto" w:fill="auto"/>
          </w:tcPr>
          <w:p w:rsidR="008002D4" w:rsidRPr="009A6C54" w:rsidRDefault="008002D4" w:rsidP="000837FE">
            <w:pPr>
              <w:pStyle w:val="TableText"/>
            </w:pPr>
            <w:r w:rsidRPr="009A6C54">
              <w:t>DGMTXD</w:t>
            </w:r>
          </w:p>
        </w:tc>
      </w:tr>
      <w:tr w:rsidR="008002D4" w:rsidRPr="009A6C54" w:rsidTr="006665B6">
        <w:tc>
          <w:tcPr>
            <w:tcW w:w="1080" w:type="dxa"/>
            <w:shd w:val="clear" w:color="auto" w:fill="auto"/>
          </w:tcPr>
          <w:p w:rsidR="008002D4" w:rsidRPr="009A6C54" w:rsidRDefault="008002D4" w:rsidP="000837FE">
            <w:pPr>
              <w:pStyle w:val="TableText"/>
            </w:pPr>
          </w:p>
        </w:tc>
        <w:tc>
          <w:tcPr>
            <w:tcW w:w="4698" w:type="dxa"/>
            <w:shd w:val="clear" w:color="auto" w:fill="auto"/>
          </w:tcPr>
          <w:p w:rsidR="008002D4" w:rsidRPr="009A6C54" w:rsidRDefault="008002D4" w:rsidP="000837FE">
            <w:pPr>
              <w:pStyle w:val="TableText"/>
            </w:pPr>
            <w:r w:rsidRPr="009A6C54">
              <w:t>DGMT ENTER/EDIT MARITAL STATUS</w:t>
            </w:r>
          </w:p>
        </w:tc>
        <w:tc>
          <w:tcPr>
            <w:tcW w:w="3798" w:type="dxa"/>
            <w:shd w:val="clear" w:color="auto" w:fill="auto"/>
          </w:tcPr>
          <w:p w:rsidR="008002D4" w:rsidRPr="009A6C54" w:rsidRDefault="008002D4" w:rsidP="000837FE">
            <w:pPr>
              <w:pStyle w:val="TableText"/>
            </w:pPr>
            <w:r w:rsidRPr="009A6C54">
              <w:t>DGMTXM</w:t>
            </w:r>
          </w:p>
        </w:tc>
      </w:tr>
      <w:tr w:rsidR="008002D4" w:rsidRPr="009A6C54" w:rsidTr="006665B6">
        <w:tc>
          <w:tcPr>
            <w:tcW w:w="1080" w:type="dxa"/>
            <w:shd w:val="clear" w:color="auto" w:fill="auto"/>
          </w:tcPr>
          <w:p w:rsidR="008002D4" w:rsidRPr="009A6C54" w:rsidRDefault="008002D4" w:rsidP="000837FE">
            <w:pPr>
              <w:pStyle w:val="TableText"/>
            </w:pPr>
            <w:r w:rsidRPr="009A6C54">
              <w:t>408.31</w:t>
            </w:r>
          </w:p>
        </w:tc>
        <w:tc>
          <w:tcPr>
            <w:tcW w:w="4698" w:type="dxa"/>
            <w:shd w:val="clear" w:color="auto" w:fill="auto"/>
          </w:tcPr>
          <w:p w:rsidR="008002D4" w:rsidRPr="009A6C54" w:rsidRDefault="008002D4" w:rsidP="000837FE">
            <w:pPr>
              <w:pStyle w:val="TableText"/>
            </w:pPr>
            <w:r w:rsidRPr="009A6C54">
              <w:t>DGMT ENTER/EDIT COMPLETION</w:t>
            </w:r>
          </w:p>
        </w:tc>
        <w:tc>
          <w:tcPr>
            <w:tcW w:w="3798" w:type="dxa"/>
            <w:shd w:val="clear" w:color="auto" w:fill="auto"/>
          </w:tcPr>
          <w:p w:rsidR="008002D4" w:rsidRPr="009A6C54" w:rsidRDefault="008002D4" w:rsidP="000837FE">
            <w:pPr>
              <w:pStyle w:val="TableText"/>
            </w:pPr>
            <w:r w:rsidRPr="009A6C54">
              <w:t>DGMTXC</w:t>
            </w:r>
          </w:p>
        </w:tc>
      </w:tr>
      <w:tr w:rsidR="008002D4" w:rsidRPr="009A6C54" w:rsidTr="006665B6">
        <w:tc>
          <w:tcPr>
            <w:tcW w:w="1080" w:type="dxa"/>
            <w:shd w:val="clear" w:color="auto" w:fill="auto"/>
          </w:tcPr>
          <w:p w:rsidR="008002D4" w:rsidRPr="009A6C54" w:rsidRDefault="008002D4" w:rsidP="000837FE">
            <w:pPr>
              <w:pStyle w:val="TableText"/>
            </w:pPr>
            <w:r w:rsidRPr="009A6C54">
              <w:t>409.5</w:t>
            </w:r>
          </w:p>
        </w:tc>
        <w:tc>
          <w:tcPr>
            <w:tcW w:w="4698" w:type="dxa"/>
            <w:shd w:val="clear" w:color="auto" w:fill="auto"/>
          </w:tcPr>
          <w:p w:rsidR="008002D4" w:rsidRPr="009A6C54" w:rsidRDefault="008002D4" w:rsidP="000837FE">
            <w:pPr>
              <w:pStyle w:val="TableText"/>
            </w:pPr>
            <w:r w:rsidRPr="009A6C54">
              <w:t>SDAMBT</w:t>
            </w:r>
          </w:p>
        </w:tc>
        <w:tc>
          <w:tcPr>
            <w:tcW w:w="3798" w:type="dxa"/>
            <w:shd w:val="clear" w:color="auto" w:fill="auto"/>
          </w:tcPr>
          <w:p w:rsidR="008002D4" w:rsidRPr="009A6C54" w:rsidRDefault="008002D4" w:rsidP="000837FE">
            <w:pPr>
              <w:pStyle w:val="TableText"/>
            </w:pPr>
            <w:r w:rsidRPr="009A6C54">
              <w:t>SDXA*</w:t>
            </w:r>
          </w:p>
        </w:tc>
      </w:tr>
      <w:tr w:rsidR="008002D4" w:rsidRPr="009A6C54" w:rsidTr="006665B6">
        <w:tc>
          <w:tcPr>
            <w:tcW w:w="1080" w:type="dxa"/>
            <w:shd w:val="clear" w:color="auto" w:fill="auto"/>
          </w:tcPr>
          <w:p w:rsidR="008002D4" w:rsidRPr="009A6C54" w:rsidRDefault="008002D4" w:rsidP="000837FE">
            <w:pPr>
              <w:pStyle w:val="TableText"/>
            </w:pPr>
          </w:p>
        </w:tc>
        <w:tc>
          <w:tcPr>
            <w:tcW w:w="4698" w:type="dxa"/>
            <w:shd w:val="clear" w:color="auto" w:fill="auto"/>
          </w:tcPr>
          <w:p w:rsidR="008002D4" w:rsidRPr="009A6C54" w:rsidRDefault="008002D4" w:rsidP="000837FE">
            <w:pPr>
              <w:pStyle w:val="TableText"/>
            </w:pPr>
            <w:r w:rsidRPr="009A6C54">
              <w:t>SDXACSE</w:t>
            </w:r>
          </w:p>
        </w:tc>
        <w:tc>
          <w:tcPr>
            <w:tcW w:w="3798" w:type="dxa"/>
            <w:shd w:val="clear" w:color="auto" w:fill="auto"/>
          </w:tcPr>
          <w:p w:rsidR="008002D4" w:rsidRPr="009A6C54" w:rsidRDefault="008002D4" w:rsidP="000837FE">
            <w:pPr>
              <w:pStyle w:val="TableText"/>
            </w:pPr>
            <w:r w:rsidRPr="009A6C54">
              <w:t>SDXACSE*</w:t>
            </w:r>
          </w:p>
        </w:tc>
      </w:tr>
      <w:tr w:rsidR="008002D4" w:rsidRPr="009A6C54" w:rsidTr="006665B6">
        <w:tc>
          <w:tcPr>
            <w:tcW w:w="1080" w:type="dxa"/>
            <w:shd w:val="clear" w:color="auto" w:fill="auto"/>
          </w:tcPr>
          <w:p w:rsidR="008002D4" w:rsidRPr="009A6C54" w:rsidRDefault="008002D4" w:rsidP="000837FE">
            <w:pPr>
              <w:pStyle w:val="TableText"/>
            </w:pPr>
            <w:r w:rsidRPr="009A6C54">
              <w:t>409.68</w:t>
            </w:r>
          </w:p>
        </w:tc>
        <w:tc>
          <w:tcPr>
            <w:tcW w:w="4698" w:type="dxa"/>
            <w:shd w:val="clear" w:color="auto" w:fill="auto"/>
          </w:tcPr>
          <w:p w:rsidR="008002D4" w:rsidRPr="009A6C54" w:rsidRDefault="008002D4" w:rsidP="000837FE">
            <w:pPr>
              <w:pStyle w:val="TableText"/>
            </w:pPr>
            <w:r w:rsidRPr="009A6C54">
              <w:t>SD ENCOUNTER ENTRY</w:t>
            </w:r>
          </w:p>
        </w:tc>
        <w:tc>
          <w:tcPr>
            <w:tcW w:w="3798" w:type="dxa"/>
            <w:shd w:val="clear" w:color="auto" w:fill="auto"/>
          </w:tcPr>
          <w:p w:rsidR="008002D4" w:rsidRPr="009A6C54" w:rsidRDefault="008002D4" w:rsidP="000837FE">
            <w:pPr>
              <w:pStyle w:val="TableText"/>
            </w:pPr>
            <w:r w:rsidRPr="009A6C54">
              <w:t>SDAMXOE*</w:t>
            </w:r>
          </w:p>
        </w:tc>
      </w:tr>
      <w:tr w:rsidR="008002D4" w:rsidRPr="009A6C54" w:rsidTr="006665B6">
        <w:tc>
          <w:tcPr>
            <w:tcW w:w="1080" w:type="dxa"/>
            <w:shd w:val="clear" w:color="auto" w:fill="auto"/>
          </w:tcPr>
          <w:p w:rsidR="008002D4" w:rsidRPr="009A6C54" w:rsidRDefault="008002D4" w:rsidP="000837FE">
            <w:pPr>
              <w:pStyle w:val="TableText"/>
            </w:pPr>
          </w:p>
        </w:tc>
        <w:tc>
          <w:tcPr>
            <w:tcW w:w="4698" w:type="dxa"/>
            <w:shd w:val="clear" w:color="auto" w:fill="auto"/>
          </w:tcPr>
          <w:p w:rsidR="008002D4" w:rsidRPr="009A6C54" w:rsidRDefault="008002D4" w:rsidP="000837FE">
            <w:pPr>
              <w:pStyle w:val="TableText"/>
            </w:pPr>
            <w:r w:rsidRPr="009A6C54">
              <w:t>SD ENCOUNTER LOG</w:t>
            </w:r>
          </w:p>
        </w:tc>
        <w:tc>
          <w:tcPr>
            <w:tcW w:w="3798" w:type="dxa"/>
            <w:shd w:val="clear" w:color="auto" w:fill="auto"/>
          </w:tcPr>
          <w:p w:rsidR="008002D4" w:rsidRPr="009A6C54" w:rsidRDefault="008002D4" w:rsidP="000837FE">
            <w:pPr>
              <w:pStyle w:val="TableText"/>
            </w:pPr>
            <w:r w:rsidRPr="009A6C54">
              <w:t>SDAMXLG</w:t>
            </w:r>
          </w:p>
        </w:tc>
      </w:tr>
    </w:tbl>
    <w:p w:rsidR="00284172" w:rsidRPr="009A6C54" w:rsidRDefault="00284172" w:rsidP="009753B1">
      <w:pPr>
        <w:pStyle w:val="Heading3"/>
        <w:rPr>
          <w:lang w:val="en-US"/>
        </w:rPr>
      </w:pPr>
      <w:bookmarkStart w:id="92" w:name="_Toc11706579"/>
      <w:r w:rsidRPr="009A6C54">
        <w:t>Print Templates</w:t>
      </w:r>
      <w:bookmarkEnd w:id="92"/>
    </w:p>
    <w:p w:rsidR="00660CA9" w:rsidRPr="009A6C54" w:rsidRDefault="00660CA9" w:rsidP="00741C15">
      <w:pPr>
        <w:pStyle w:val="Caption"/>
        <w:rPr>
          <w:lang w:val="en-US"/>
        </w:rPr>
      </w:pPr>
      <w:bookmarkStart w:id="93" w:name="_Toc11706845"/>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6</w:t>
      </w:r>
      <w:r w:rsidR="007F1C38">
        <w:rPr>
          <w:noProof/>
        </w:rPr>
        <w:fldChar w:fldCharType="end"/>
      </w:r>
      <w:r w:rsidRPr="009A6C54">
        <w:rPr>
          <w:lang w:val="en-US"/>
        </w:rPr>
        <w:t>: Print Templates</w:t>
      </w:r>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3"/>
        <w:gridCol w:w="4572"/>
        <w:gridCol w:w="3705"/>
      </w:tblGrid>
      <w:tr w:rsidR="00344B9D" w:rsidRPr="009A6C54" w:rsidTr="00446E0C">
        <w:trPr>
          <w:tblHeader/>
        </w:trPr>
        <w:tc>
          <w:tcPr>
            <w:tcW w:w="1080" w:type="dxa"/>
            <w:shd w:val="clear" w:color="auto" w:fill="BFBFBF"/>
          </w:tcPr>
          <w:p w:rsidR="00344B9D" w:rsidRPr="009A6C54" w:rsidRDefault="00344B9D" w:rsidP="00EE5051">
            <w:pPr>
              <w:pStyle w:val="TableHeading"/>
            </w:pPr>
            <w:bookmarkStart w:id="94" w:name="ColumnTitle_06"/>
            <w:bookmarkEnd w:id="94"/>
            <w:r w:rsidRPr="009A6C54">
              <w:t>FILE #</w:t>
            </w:r>
          </w:p>
        </w:tc>
        <w:tc>
          <w:tcPr>
            <w:tcW w:w="4698" w:type="dxa"/>
            <w:shd w:val="clear" w:color="auto" w:fill="BFBFBF"/>
          </w:tcPr>
          <w:p w:rsidR="00344B9D" w:rsidRPr="009A6C54" w:rsidRDefault="00344B9D" w:rsidP="00EE5051">
            <w:pPr>
              <w:pStyle w:val="TableHeading"/>
            </w:pPr>
            <w:r w:rsidRPr="009A6C54">
              <w:t>TEMPLATE NAME</w:t>
            </w:r>
          </w:p>
        </w:tc>
        <w:tc>
          <w:tcPr>
            <w:tcW w:w="3798" w:type="dxa"/>
            <w:shd w:val="clear" w:color="auto" w:fill="BFBFBF"/>
          </w:tcPr>
          <w:p w:rsidR="00344B9D" w:rsidRPr="009A6C54" w:rsidRDefault="00344B9D" w:rsidP="00EE5051">
            <w:pPr>
              <w:pStyle w:val="TableHeading"/>
            </w:pPr>
            <w:r w:rsidRPr="009A6C54">
              <w:t>ROUTINES</w:t>
            </w:r>
          </w:p>
        </w:tc>
      </w:tr>
      <w:tr w:rsidR="00284172" w:rsidRPr="009A6C54" w:rsidTr="00EE1E36">
        <w:tc>
          <w:tcPr>
            <w:tcW w:w="1080" w:type="dxa"/>
            <w:shd w:val="clear" w:color="auto" w:fill="auto"/>
          </w:tcPr>
          <w:p w:rsidR="00284172" w:rsidRPr="009A6C54" w:rsidRDefault="00284172" w:rsidP="00EE5051">
            <w:pPr>
              <w:pStyle w:val="TableText"/>
            </w:pPr>
            <w:r w:rsidRPr="009A6C54">
              <w:t>45</w:t>
            </w:r>
          </w:p>
        </w:tc>
        <w:tc>
          <w:tcPr>
            <w:tcW w:w="4698" w:type="dxa"/>
            <w:shd w:val="clear" w:color="auto" w:fill="auto"/>
          </w:tcPr>
          <w:p w:rsidR="00284172" w:rsidRPr="009A6C54" w:rsidRDefault="00284172" w:rsidP="00EE5051">
            <w:pPr>
              <w:pStyle w:val="TableText"/>
            </w:pPr>
            <w:r w:rsidRPr="009A6C54">
              <w:t>DG PTF PT BRIEF LIST</w:t>
            </w:r>
          </w:p>
        </w:tc>
        <w:tc>
          <w:tcPr>
            <w:tcW w:w="3798" w:type="dxa"/>
            <w:shd w:val="clear" w:color="auto" w:fill="auto"/>
          </w:tcPr>
          <w:p w:rsidR="00284172" w:rsidRPr="009A6C54" w:rsidRDefault="00284172" w:rsidP="00EE5051">
            <w:pPr>
              <w:pStyle w:val="TableText"/>
            </w:pPr>
            <w:r w:rsidRPr="009A6C54">
              <w:t>DGPTXB*</w:t>
            </w:r>
          </w:p>
        </w:tc>
      </w:tr>
      <w:tr w:rsidR="00284172" w:rsidRPr="009A6C54" w:rsidTr="00EE1E36">
        <w:tc>
          <w:tcPr>
            <w:tcW w:w="1080" w:type="dxa"/>
            <w:shd w:val="clear" w:color="auto" w:fill="auto"/>
          </w:tcPr>
          <w:p w:rsidR="00284172" w:rsidRPr="009A6C54" w:rsidRDefault="00284172" w:rsidP="00EE5051">
            <w:pPr>
              <w:pStyle w:val="TableText"/>
            </w:pPr>
            <w:r w:rsidRPr="009A6C54">
              <w:t>45.86</w:t>
            </w:r>
          </w:p>
        </w:tc>
        <w:tc>
          <w:tcPr>
            <w:tcW w:w="4698" w:type="dxa"/>
            <w:shd w:val="clear" w:color="auto" w:fill="auto"/>
          </w:tcPr>
          <w:p w:rsidR="00284172" w:rsidRPr="009A6C54" w:rsidRDefault="00284172" w:rsidP="00EE5051">
            <w:pPr>
              <w:pStyle w:val="TableText"/>
            </w:pPr>
            <w:r w:rsidRPr="009A6C54">
              <w:t>DGPT QUICK PROFILE</w:t>
            </w:r>
          </w:p>
        </w:tc>
        <w:tc>
          <w:tcPr>
            <w:tcW w:w="3798" w:type="dxa"/>
            <w:shd w:val="clear" w:color="auto" w:fill="auto"/>
          </w:tcPr>
          <w:p w:rsidR="00284172" w:rsidRPr="009A6C54" w:rsidRDefault="00284172" w:rsidP="00EE5051">
            <w:pPr>
              <w:pStyle w:val="TableText"/>
            </w:pPr>
            <w:r w:rsidRPr="009A6C54">
              <w:t>DGPTXCP*</w:t>
            </w:r>
          </w:p>
        </w:tc>
      </w:tr>
      <w:tr w:rsidR="00284172" w:rsidRPr="009A6C54" w:rsidTr="00EE1E36">
        <w:tc>
          <w:tcPr>
            <w:tcW w:w="1080" w:type="dxa"/>
            <w:shd w:val="clear" w:color="auto" w:fill="auto"/>
          </w:tcPr>
          <w:p w:rsidR="00284172" w:rsidRPr="009A6C54" w:rsidRDefault="00284172" w:rsidP="00EE5051">
            <w:pPr>
              <w:pStyle w:val="TableText"/>
            </w:pPr>
            <w:r w:rsidRPr="009A6C54">
              <w:t>409.65</w:t>
            </w:r>
          </w:p>
        </w:tc>
        <w:tc>
          <w:tcPr>
            <w:tcW w:w="4698" w:type="dxa"/>
            <w:shd w:val="clear" w:color="auto" w:fill="auto"/>
          </w:tcPr>
          <w:p w:rsidR="00284172" w:rsidRPr="009A6C54" w:rsidRDefault="00284172" w:rsidP="00EE5051">
            <w:pPr>
              <w:pStyle w:val="TableText"/>
            </w:pPr>
            <w:r w:rsidRPr="009A6C54">
              <w:t>SDAMVLD</w:t>
            </w:r>
          </w:p>
        </w:tc>
        <w:tc>
          <w:tcPr>
            <w:tcW w:w="3798" w:type="dxa"/>
            <w:shd w:val="clear" w:color="auto" w:fill="auto"/>
          </w:tcPr>
          <w:p w:rsidR="00284172" w:rsidRPr="009A6C54" w:rsidRDefault="00284172" w:rsidP="00EE5051">
            <w:pPr>
              <w:pStyle w:val="TableText"/>
            </w:pPr>
            <w:r w:rsidRPr="009A6C54">
              <w:t>SDAMXLD</w:t>
            </w:r>
          </w:p>
        </w:tc>
      </w:tr>
    </w:tbl>
    <w:p w:rsidR="00284172" w:rsidRPr="009A6C54" w:rsidRDefault="00284172" w:rsidP="009753B1">
      <w:pPr>
        <w:pStyle w:val="Heading3"/>
        <w:rPr>
          <w:lang w:val="en-US"/>
        </w:rPr>
      </w:pPr>
      <w:bookmarkStart w:id="95" w:name="_Toc11706580"/>
      <w:r w:rsidRPr="009A6C54">
        <w:t>Compiled Cross-Reference Routines</w:t>
      </w:r>
      <w:bookmarkEnd w:id="95"/>
    </w:p>
    <w:p w:rsidR="00660CA9" w:rsidRPr="009A6C54" w:rsidRDefault="00660CA9" w:rsidP="00741C15">
      <w:pPr>
        <w:pStyle w:val="Caption"/>
      </w:pPr>
      <w:bookmarkStart w:id="96" w:name="_Toc11706846"/>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7</w:t>
      </w:r>
      <w:r w:rsidR="007F1C38">
        <w:rPr>
          <w:noProof/>
        </w:rPr>
        <w:fldChar w:fldCharType="end"/>
      </w:r>
      <w:r w:rsidRPr="009A6C54">
        <w:t>: Compiled Cross-Reference Routines</w:t>
      </w:r>
      <w:bookmarkEnd w:id="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2"/>
        <w:gridCol w:w="4574"/>
        <w:gridCol w:w="3704"/>
      </w:tblGrid>
      <w:tr w:rsidR="00344B9D" w:rsidRPr="009A6C54" w:rsidTr="00446E0C">
        <w:trPr>
          <w:tblHeader/>
        </w:trPr>
        <w:tc>
          <w:tcPr>
            <w:tcW w:w="1080" w:type="dxa"/>
            <w:shd w:val="clear" w:color="auto" w:fill="BFBFBF"/>
          </w:tcPr>
          <w:p w:rsidR="00344B9D" w:rsidRPr="009A6C54" w:rsidRDefault="00344B9D" w:rsidP="00EE5051">
            <w:pPr>
              <w:pStyle w:val="TableHeading"/>
            </w:pPr>
            <w:bookmarkStart w:id="97" w:name="ColumnTitle_07"/>
            <w:bookmarkEnd w:id="97"/>
            <w:r w:rsidRPr="009A6C54">
              <w:t>FILE #</w:t>
            </w:r>
          </w:p>
        </w:tc>
        <w:tc>
          <w:tcPr>
            <w:tcW w:w="4698" w:type="dxa"/>
            <w:shd w:val="clear" w:color="auto" w:fill="BFBFBF"/>
          </w:tcPr>
          <w:p w:rsidR="00344B9D" w:rsidRPr="009A6C54" w:rsidRDefault="00344B9D" w:rsidP="00EE5051">
            <w:pPr>
              <w:pStyle w:val="TableHeading"/>
            </w:pPr>
            <w:r w:rsidRPr="009A6C54">
              <w:t>TEMPLATE NAME</w:t>
            </w:r>
          </w:p>
        </w:tc>
        <w:tc>
          <w:tcPr>
            <w:tcW w:w="3798" w:type="dxa"/>
            <w:shd w:val="clear" w:color="auto" w:fill="BFBFBF"/>
          </w:tcPr>
          <w:p w:rsidR="00344B9D" w:rsidRPr="009A6C54" w:rsidRDefault="00344B9D" w:rsidP="00EE5051">
            <w:pPr>
              <w:pStyle w:val="TableHeading"/>
            </w:pPr>
            <w:r w:rsidRPr="009A6C54">
              <w:t>ROUTINES</w:t>
            </w:r>
          </w:p>
        </w:tc>
      </w:tr>
      <w:tr w:rsidR="00284172" w:rsidRPr="009A6C54" w:rsidTr="00EE1E36">
        <w:tc>
          <w:tcPr>
            <w:tcW w:w="1080" w:type="dxa"/>
            <w:shd w:val="clear" w:color="auto" w:fill="auto"/>
          </w:tcPr>
          <w:p w:rsidR="00284172" w:rsidRPr="009A6C54" w:rsidRDefault="00284172" w:rsidP="00EE5051">
            <w:pPr>
              <w:pStyle w:val="TableText"/>
            </w:pPr>
            <w:r w:rsidRPr="009A6C54">
              <w:t>45</w:t>
            </w:r>
          </w:p>
        </w:tc>
        <w:tc>
          <w:tcPr>
            <w:tcW w:w="4698" w:type="dxa"/>
            <w:shd w:val="clear" w:color="auto" w:fill="auto"/>
          </w:tcPr>
          <w:p w:rsidR="00284172" w:rsidRPr="009A6C54" w:rsidRDefault="00284172" w:rsidP="00EE5051">
            <w:pPr>
              <w:pStyle w:val="TableText"/>
            </w:pPr>
            <w:r w:rsidRPr="009A6C54">
              <w:t>PTF</w:t>
            </w:r>
          </w:p>
        </w:tc>
        <w:tc>
          <w:tcPr>
            <w:tcW w:w="3798" w:type="dxa"/>
            <w:shd w:val="clear" w:color="auto" w:fill="auto"/>
          </w:tcPr>
          <w:p w:rsidR="00284172" w:rsidRPr="009A6C54" w:rsidRDefault="00284172" w:rsidP="00EE5051">
            <w:pPr>
              <w:pStyle w:val="TableText"/>
            </w:pPr>
            <w:r w:rsidRPr="009A6C54">
              <w:t>DGPTXX*</w:t>
            </w:r>
          </w:p>
        </w:tc>
      </w:tr>
      <w:tr w:rsidR="00284172" w:rsidRPr="009A6C54" w:rsidTr="00EE1E36">
        <w:tc>
          <w:tcPr>
            <w:tcW w:w="1080" w:type="dxa"/>
            <w:shd w:val="clear" w:color="auto" w:fill="auto"/>
          </w:tcPr>
          <w:p w:rsidR="00284172" w:rsidRPr="009A6C54" w:rsidRDefault="00284172" w:rsidP="00EE5051">
            <w:pPr>
              <w:pStyle w:val="TableText"/>
            </w:pPr>
            <w:r w:rsidRPr="009A6C54">
              <w:t>405</w:t>
            </w:r>
          </w:p>
        </w:tc>
        <w:tc>
          <w:tcPr>
            <w:tcW w:w="4698" w:type="dxa"/>
            <w:shd w:val="clear" w:color="auto" w:fill="auto"/>
          </w:tcPr>
          <w:p w:rsidR="00284172" w:rsidRPr="009A6C54" w:rsidRDefault="00284172" w:rsidP="00EE5051">
            <w:pPr>
              <w:pStyle w:val="TableText"/>
            </w:pPr>
            <w:r w:rsidRPr="009A6C54">
              <w:t>PATIENT MOVEMENT</w:t>
            </w:r>
          </w:p>
        </w:tc>
        <w:tc>
          <w:tcPr>
            <w:tcW w:w="3798" w:type="dxa"/>
            <w:shd w:val="clear" w:color="auto" w:fill="auto"/>
          </w:tcPr>
          <w:p w:rsidR="00284172" w:rsidRPr="009A6C54" w:rsidRDefault="00284172" w:rsidP="00EE5051">
            <w:pPr>
              <w:pStyle w:val="TableText"/>
            </w:pPr>
            <w:r w:rsidRPr="009A6C54">
              <w:t>DGPMXX*</w:t>
            </w:r>
          </w:p>
        </w:tc>
      </w:tr>
      <w:tr w:rsidR="00284172" w:rsidRPr="009A6C54" w:rsidTr="00EE1E36">
        <w:tc>
          <w:tcPr>
            <w:tcW w:w="1080" w:type="dxa"/>
            <w:shd w:val="clear" w:color="auto" w:fill="auto"/>
          </w:tcPr>
          <w:p w:rsidR="00284172" w:rsidRPr="009A6C54" w:rsidRDefault="00284172" w:rsidP="00EE5051">
            <w:pPr>
              <w:pStyle w:val="TableText"/>
            </w:pPr>
            <w:r w:rsidRPr="009A6C54">
              <w:t>408.21</w:t>
            </w:r>
          </w:p>
        </w:tc>
        <w:tc>
          <w:tcPr>
            <w:tcW w:w="4698" w:type="dxa"/>
            <w:shd w:val="clear" w:color="auto" w:fill="auto"/>
          </w:tcPr>
          <w:p w:rsidR="00284172" w:rsidRPr="009A6C54" w:rsidRDefault="00284172" w:rsidP="00EE5051">
            <w:pPr>
              <w:pStyle w:val="TableText"/>
            </w:pPr>
            <w:r w:rsidRPr="009A6C54">
              <w:t>INDIVIDUAL ANNUAL INCOME</w:t>
            </w:r>
          </w:p>
        </w:tc>
        <w:tc>
          <w:tcPr>
            <w:tcW w:w="3798" w:type="dxa"/>
            <w:shd w:val="clear" w:color="auto" w:fill="auto"/>
          </w:tcPr>
          <w:p w:rsidR="00284172" w:rsidRPr="009A6C54" w:rsidRDefault="00284172" w:rsidP="00EE5051">
            <w:pPr>
              <w:pStyle w:val="TableText"/>
            </w:pPr>
            <w:r w:rsidRPr="009A6C54">
              <w:t>DGMTXX1*</w:t>
            </w:r>
          </w:p>
        </w:tc>
      </w:tr>
      <w:tr w:rsidR="00284172" w:rsidRPr="009A6C54" w:rsidTr="00EE1E36">
        <w:tc>
          <w:tcPr>
            <w:tcW w:w="1080" w:type="dxa"/>
            <w:shd w:val="clear" w:color="auto" w:fill="auto"/>
          </w:tcPr>
          <w:p w:rsidR="00284172" w:rsidRPr="009A6C54" w:rsidRDefault="00284172" w:rsidP="00EE5051">
            <w:pPr>
              <w:pStyle w:val="TableText"/>
            </w:pPr>
            <w:r w:rsidRPr="009A6C54">
              <w:t>408.22</w:t>
            </w:r>
          </w:p>
        </w:tc>
        <w:tc>
          <w:tcPr>
            <w:tcW w:w="4698" w:type="dxa"/>
            <w:shd w:val="clear" w:color="auto" w:fill="auto"/>
          </w:tcPr>
          <w:p w:rsidR="00284172" w:rsidRPr="009A6C54" w:rsidRDefault="00284172" w:rsidP="00EE5051">
            <w:pPr>
              <w:pStyle w:val="TableText"/>
            </w:pPr>
            <w:r w:rsidRPr="009A6C54">
              <w:t>INCOME RELATION</w:t>
            </w:r>
          </w:p>
        </w:tc>
        <w:tc>
          <w:tcPr>
            <w:tcW w:w="3798" w:type="dxa"/>
            <w:shd w:val="clear" w:color="auto" w:fill="auto"/>
          </w:tcPr>
          <w:p w:rsidR="00284172" w:rsidRPr="009A6C54" w:rsidRDefault="00284172" w:rsidP="00EE5051">
            <w:pPr>
              <w:pStyle w:val="TableText"/>
            </w:pPr>
            <w:r w:rsidRPr="009A6C54">
              <w:t>DGMTXX2*</w:t>
            </w:r>
          </w:p>
        </w:tc>
      </w:tr>
      <w:tr w:rsidR="00284172" w:rsidRPr="009A6C54" w:rsidTr="00EE1E36">
        <w:tc>
          <w:tcPr>
            <w:tcW w:w="1080" w:type="dxa"/>
            <w:shd w:val="clear" w:color="auto" w:fill="auto"/>
          </w:tcPr>
          <w:p w:rsidR="00284172" w:rsidRPr="009A6C54" w:rsidRDefault="00284172" w:rsidP="00EE5051">
            <w:pPr>
              <w:pStyle w:val="TableText"/>
            </w:pPr>
            <w:r w:rsidRPr="009A6C54">
              <w:t>408.31</w:t>
            </w:r>
          </w:p>
        </w:tc>
        <w:tc>
          <w:tcPr>
            <w:tcW w:w="4698" w:type="dxa"/>
            <w:shd w:val="clear" w:color="auto" w:fill="auto"/>
          </w:tcPr>
          <w:p w:rsidR="00284172" w:rsidRPr="009A6C54" w:rsidRDefault="00284172" w:rsidP="00EE5051">
            <w:pPr>
              <w:pStyle w:val="TableText"/>
            </w:pPr>
            <w:r w:rsidRPr="009A6C54">
              <w:t>ANNUAL MEANS TEST</w:t>
            </w:r>
          </w:p>
        </w:tc>
        <w:tc>
          <w:tcPr>
            <w:tcW w:w="3798" w:type="dxa"/>
            <w:shd w:val="clear" w:color="auto" w:fill="auto"/>
          </w:tcPr>
          <w:p w:rsidR="00284172" w:rsidRPr="009A6C54" w:rsidRDefault="00284172" w:rsidP="00EE5051">
            <w:pPr>
              <w:pStyle w:val="TableText"/>
            </w:pPr>
            <w:r w:rsidRPr="009A6C54">
              <w:t>DGMTXX3*</w:t>
            </w:r>
          </w:p>
        </w:tc>
      </w:tr>
    </w:tbl>
    <w:p w:rsidR="00FE1643" w:rsidRPr="009A6C54" w:rsidRDefault="00FE1643" w:rsidP="008B3AB3">
      <w:pPr>
        <w:pStyle w:val="Heading2"/>
      </w:pPr>
      <w:bookmarkStart w:id="98" w:name="_Toc11706581"/>
      <w:r w:rsidRPr="009A6C54">
        <w:t>Routine List</w:t>
      </w:r>
      <w:bookmarkEnd w:id="98"/>
    </w:p>
    <w:p w:rsidR="00FE1643" w:rsidRPr="009A6C54" w:rsidRDefault="00FE1643" w:rsidP="00585118">
      <w:pPr>
        <w:pStyle w:val="BodyText"/>
      </w:pPr>
      <w:r w:rsidRPr="009A6C54">
        <w:t>The following are the steps you may take to obtain a listing of the routines contained in the PIMS package.</w:t>
      </w:r>
    </w:p>
    <w:p w:rsidR="00FE1643" w:rsidRPr="009A6C54" w:rsidRDefault="00FE1643" w:rsidP="00585118">
      <w:pPr>
        <w:pStyle w:val="BodyText"/>
      </w:pPr>
      <w:r w:rsidRPr="009A6C54">
        <w:t>1.  Programmer Options Menu</w:t>
      </w:r>
    </w:p>
    <w:p w:rsidR="00FE1643" w:rsidRPr="009A6C54" w:rsidRDefault="00FE1643" w:rsidP="00585118">
      <w:pPr>
        <w:pStyle w:val="BodyText"/>
      </w:pPr>
      <w:r w:rsidRPr="009A6C54">
        <w:t>2.  Routine Tools Menu</w:t>
      </w:r>
    </w:p>
    <w:p w:rsidR="00FE1643" w:rsidRPr="009A6C54" w:rsidRDefault="00FE1643" w:rsidP="00585118">
      <w:pPr>
        <w:pStyle w:val="BodyText"/>
      </w:pPr>
      <w:r w:rsidRPr="009A6C54">
        <w:t>3.  First Line Routine Print Option</w:t>
      </w:r>
    </w:p>
    <w:p w:rsidR="00FE1643" w:rsidRPr="009A6C54" w:rsidRDefault="00FE1643" w:rsidP="00585118">
      <w:pPr>
        <w:pStyle w:val="BodyText"/>
        <w:rPr>
          <w:lang w:val="en-US"/>
        </w:rPr>
      </w:pPr>
      <w:r w:rsidRPr="009A6C54">
        <w:t>4.  Routine Selector:</w:t>
      </w:r>
      <w:r w:rsidRPr="009A6C54">
        <w:tab/>
        <w:t>DG* (ADT)</w:t>
      </w:r>
      <w:r w:rsidR="00344B9D" w:rsidRPr="009A6C54">
        <w:t xml:space="preserve"> </w:t>
      </w:r>
      <w:r w:rsidRPr="009A6C54">
        <w:t>SD* SC* (Scheduling)</w:t>
      </w:r>
    </w:p>
    <w:p w:rsidR="00310E83" w:rsidRPr="009A6C54" w:rsidRDefault="00A42F1D" w:rsidP="00A95926">
      <w:pPr>
        <w:pStyle w:val="Heading2"/>
        <w:rPr>
          <w:lang w:val="en-US"/>
        </w:rPr>
      </w:pPr>
      <w:bookmarkStart w:id="99" w:name="_Toc11706582"/>
      <w:r w:rsidRPr="009A6C54">
        <w:t xml:space="preserve">New and Modified </w:t>
      </w:r>
      <w:r w:rsidR="00310E83" w:rsidRPr="009A6C54">
        <w:t>Routines</w:t>
      </w:r>
      <w:bookmarkEnd w:id="99"/>
    </w:p>
    <w:p w:rsidR="008F67D0" w:rsidRPr="00632326" w:rsidRDefault="008F67D0" w:rsidP="008F67D0">
      <w:pPr>
        <w:pStyle w:val="Heading3"/>
        <w:spacing w:before="480"/>
      </w:pPr>
      <w:bookmarkStart w:id="100" w:name="_Patch_DG*5.3*951_Routines"/>
      <w:bookmarkStart w:id="101" w:name="_Toc1724208"/>
      <w:bookmarkStart w:id="102" w:name="_Toc11706583"/>
      <w:bookmarkStart w:id="103" w:name="_Toc528240084"/>
      <w:bookmarkStart w:id="104" w:name="_Toc518395987"/>
      <w:bookmarkEnd w:id="100"/>
      <w:r w:rsidRPr="00632326">
        <w:t>Patch DG*5.3*</w:t>
      </w:r>
      <w:r w:rsidRPr="00632326">
        <w:rPr>
          <w:lang w:val="en-US"/>
        </w:rPr>
        <w:t>951</w:t>
      </w:r>
      <w:r w:rsidRPr="00632326">
        <w:t xml:space="preserve"> Routines</w:t>
      </w:r>
      <w:bookmarkEnd w:id="101"/>
      <w:bookmarkEnd w:id="102"/>
    </w:p>
    <w:p w:rsidR="008F67D0" w:rsidRPr="00632326" w:rsidRDefault="008F67D0" w:rsidP="008F67D0">
      <w:pPr>
        <w:pStyle w:val="BodyText"/>
        <w:spacing w:after="0"/>
        <w:rPr>
          <w:lang w:val="en-US"/>
        </w:rPr>
      </w:pPr>
      <w:r w:rsidRPr="00632326">
        <w:rPr>
          <w:lang w:val="en-US"/>
        </w:rPr>
        <w:t>The following</w:t>
      </w:r>
      <w:r w:rsidRPr="00632326">
        <w:t xml:space="preserve"> new and modified routines</w:t>
      </w:r>
      <w:r w:rsidRPr="00632326">
        <w:rPr>
          <w:lang w:val="en-US"/>
        </w:rPr>
        <w:t xml:space="preserve"> were exported by patch DG</w:t>
      </w:r>
      <w:r w:rsidRPr="00632326">
        <w:t>*5.3*</w:t>
      </w:r>
      <w:r w:rsidRPr="00632326">
        <w:rPr>
          <w:lang w:val="en-US"/>
        </w:rPr>
        <w:t>951 –</w:t>
      </w:r>
      <w:r w:rsidRPr="00632326">
        <w:t xml:space="preserve"> </w:t>
      </w:r>
      <w:r w:rsidRPr="00632326">
        <w:rPr>
          <w:lang w:val="en-US"/>
        </w:rPr>
        <w:t xml:space="preserve">SHRPE ENHANCEMENTS FOR PATIENT RECORD FLAGS. </w:t>
      </w:r>
      <w:r w:rsidRPr="00632326">
        <w:t xml:space="preserve">Not all </w:t>
      </w:r>
      <w:r w:rsidRPr="00632326">
        <w:rPr>
          <w:lang w:val="en-US"/>
        </w:rPr>
        <w:t xml:space="preserve">routines </w:t>
      </w:r>
      <w:r w:rsidRPr="00632326">
        <w:t xml:space="preserve">can or should be used. Please refer to the outstanding Integration Agreement before attempting to </w:t>
      </w:r>
      <w:r w:rsidRPr="00632326">
        <w:rPr>
          <w:lang w:val="en-US"/>
        </w:rPr>
        <w:t>use</w:t>
      </w:r>
      <w:r w:rsidRPr="00632326">
        <w:t xml:space="preserve"> these</w:t>
      </w:r>
      <w:r w:rsidRPr="00632326">
        <w:rPr>
          <w:lang w:val="en-US"/>
        </w:rPr>
        <w:t xml:space="preserve"> routines:</w:t>
      </w:r>
    </w:p>
    <w:p w:rsidR="008F67D0" w:rsidRPr="00632326" w:rsidRDefault="008F67D0" w:rsidP="008F67D0">
      <w:pPr>
        <w:pStyle w:val="Caption"/>
        <w:rPr>
          <w:sz w:val="22"/>
          <w:szCs w:val="22"/>
          <w:lang w:val="en-US"/>
        </w:rPr>
      </w:pPr>
      <w:bookmarkStart w:id="105" w:name="_Toc1656891"/>
      <w:bookmarkStart w:id="106" w:name="_Toc11706847"/>
      <w:r w:rsidRPr="00632326">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sidRPr="00632326">
        <w:rPr>
          <w:noProof/>
        </w:rPr>
        <w:t>8</w:t>
      </w:r>
      <w:r w:rsidR="007F1C38">
        <w:rPr>
          <w:noProof/>
        </w:rPr>
        <w:fldChar w:fldCharType="end"/>
      </w:r>
      <w:r w:rsidRPr="00632326">
        <w:t xml:space="preserve"> </w:t>
      </w:r>
      <w:r w:rsidRPr="00632326">
        <w:rPr>
          <w:sz w:val="22"/>
          <w:szCs w:val="22"/>
          <w:lang w:val="en-US"/>
        </w:rPr>
        <w:t>: Patch DG*5.3*951 Routines</w:t>
      </w:r>
      <w:bookmarkEnd w:id="105"/>
      <w:bookmarkEnd w:id="106"/>
    </w:p>
    <w:tbl>
      <w:tblPr>
        <w:tblW w:w="9576" w:type="dxa"/>
        <w:tblInd w:w="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F67D0" w:rsidRPr="00632326" w:rsidTr="008F67D0">
        <w:trPr>
          <w:tblHeader/>
        </w:trPr>
        <w:tc>
          <w:tcPr>
            <w:tcW w:w="4788" w:type="dxa"/>
            <w:tcBorders>
              <w:top w:val="single" w:sz="4" w:space="0" w:color="auto"/>
              <w:left w:val="single" w:sz="4" w:space="0" w:color="auto"/>
              <w:bottom w:val="single" w:sz="4" w:space="0" w:color="auto"/>
              <w:right w:val="single" w:sz="4" w:space="0" w:color="auto"/>
            </w:tcBorders>
            <w:shd w:val="clear" w:color="auto" w:fill="BFBFBF"/>
            <w:hideMark/>
          </w:tcPr>
          <w:p w:rsidR="008F67D0" w:rsidRPr="00632326" w:rsidRDefault="008F67D0">
            <w:pPr>
              <w:pStyle w:val="TableHeading"/>
            </w:pPr>
            <w:r w:rsidRPr="00632326">
              <w:t>NEW DG ROUTINES</w:t>
            </w:r>
          </w:p>
        </w:tc>
        <w:tc>
          <w:tcPr>
            <w:tcW w:w="4788" w:type="dxa"/>
            <w:tcBorders>
              <w:top w:val="single" w:sz="4" w:space="0" w:color="auto"/>
              <w:left w:val="single" w:sz="4" w:space="0" w:color="auto"/>
              <w:bottom w:val="single" w:sz="4" w:space="0" w:color="auto"/>
              <w:right w:val="single" w:sz="4" w:space="0" w:color="auto"/>
            </w:tcBorders>
            <w:shd w:val="clear" w:color="auto" w:fill="BFBFBF"/>
            <w:hideMark/>
          </w:tcPr>
          <w:p w:rsidR="008F67D0" w:rsidRPr="00632326" w:rsidRDefault="008F67D0">
            <w:pPr>
              <w:pStyle w:val="TableHeading"/>
            </w:pPr>
            <w:r w:rsidRPr="00632326">
              <w:t>MODIFIED DG ROUTINES</w:t>
            </w:r>
          </w:p>
        </w:tc>
      </w:tr>
      <w:tr w:rsidR="008F67D0" w:rsidRPr="00632326" w:rsidTr="008F67D0">
        <w:tc>
          <w:tcPr>
            <w:tcW w:w="4788" w:type="dxa"/>
            <w:tcBorders>
              <w:top w:val="single" w:sz="4" w:space="0" w:color="auto"/>
              <w:left w:val="single" w:sz="4" w:space="0" w:color="auto"/>
              <w:bottom w:val="single" w:sz="4" w:space="0" w:color="auto"/>
              <w:right w:val="single" w:sz="4" w:space="0" w:color="auto"/>
            </w:tcBorders>
            <w:hideMark/>
          </w:tcPr>
          <w:p w:rsidR="008F67D0" w:rsidRPr="00632326" w:rsidRDefault="008F67D0">
            <w:pPr>
              <w:pStyle w:val="TableText"/>
            </w:pPr>
            <w:r w:rsidRPr="00632326">
              <w:t>DGPFDBRS</w:t>
            </w:r>
          </w:p>
        </w:tc>
        <w:tc>
          <w:tcPr>
            <w:tcW w:w="4788" w:type="dxa"/>
            <w:tcBorders>
              <w:top w:val="single" w:sz="4" w:space="0" w:color="auto"/>
              <w:left w:val="single" w:sz="4" w:space="0" w:color="auto"/>
              <w:bottom w:val="single" w:sz="4" w:space="0" w:color="auto"/>
              <w:right w:val="single" w:sz="4" w:space="0" w:color="auto"/>
            </w:tcBorders>
            <w:hideMark/>
          </w:tcPr>
          <w:p w:rsidR="008F67D0" w:rsidRPr="00632326" w:rsidRDefault="008F67D0">
            <w:pPr>
              <w:pStyle w:val="TableText"/>
              <w:rPr>
                <w:szCs w:val="24"/>
                <w:lang w:val="en-US"/>
              </w:rPr>
            </w:pPr>
            <w:r w:rsidRPr="00632326">
              <w:t>DGPFAA</w:t>
            </w:r>
          </w:p>
        </w:tc>
      </w:tr>
      <w:tr w:rsidR="008F67D0" w:rsidRPr="00632326" w:rsidTr="008F67D0">
        <w:tc>
          <w:tcPr>
            <w:tcW w:w="4788" w:type="dxa"/>
            <w:tcBorders>
              <w:top w:val="single" w:sz="4" w:space="0" w:color="auto"/>
              <w:left w:val="single" w:sz="4" w:space="0" w:color="auto"/>
              <w:bottom w:val="single" w:sz="4" w:space="0" w:color="auto"/>
              <w:right w:val="single" w:sz="4" w:space="0" w:color="auto"/>
            </w:tcBorders>
            <w:hideMark/>
          </w:tcPr>
          <w:p w:rsidR="008F67D0" w:rsidRPr="00632326" w:rsidRDefault="008F67D0">
            <w:pPr>
              <w:pStyle w:val="TableText"/>
            </w:pPr>
            <w:r w:rsidRPr="00632326">
              <w:t>DGPFHLF</w:t>
            </w:r>
          </w:p>
        </w:tc>
        <w:tc>
          <w:tcPr>
            <w:tcW w:w="4788" w:type="dxa"/>
            <w:tcBorders>
              <w:top w:val="single" w:sz="4" w:space="0" w:color="auto"/>
              <w:left w:val="single" w:sz="4" w:space="0" w:color="auto"/>
              <w:bottom w:val="single" w:sz="4" w:space="0" w:color="auto"/>
              <w:right w:val="single" w:sz="4" w:space="0" w:color="auto"/>
            </w:tcBorders>
            <w:hideMark/>
          </w:tcPr>
          <w:p w:rsidR="008F67D0" w:rsidRPr="00632326" w:rsidRDefault="008F67D0">
            <w:pPr>
              <w:pStyle w:val="TableText"/>
              <w:rPr>
                <w:szCs w:val="24"/>
              </w:rPr>
            </w:pPr>
            <w:r w:rsidRPr="00632326">
              <w:t>DGPFAA1</w:t>
            </w:r>
          </w:p>
        </w:tc>
      </w:tr>
      <w:tr w:rsidR="008F67D0" w:rsidRPr="00632326" w:rsidTr="008F67D0">
        <w:tc>
          <w:tcPr>
            <w:tcW w:w="4788" w:type="dxa"/>
            <w:tcBorders>
              <w:top w:val="single" w:sz="4" w:space="0" w:color="auto"/>
              <w:left w:val="single" w:sz="4" w:space="0" w:color="auto"/>
              <w:bottom w:val="single" w:sz="4" w:space="0" w:color="auto"/>
              <w:right w:val="single" w:sz="4" w:space="0" w:color="auto"/>
            </w:tcBorders>
            <w:hideMark/>
          </w:tcPr>
          <w:p w:rsidR="008F67D0" w:rsidRPr="00632326" w:rsidRDefault="008F67D0">
            <w:pPr>
              <w:pStyle w:val="TableText"/>
            </w:pPr>
            <w:r w:rsidRPr="00632326">
              <w:t>DGPFHLT</w:t>
            </w:r>
          </w:p>
        </w:tc>
        <w:tc>
          <w:tcPr>
            <w:tcW w:w="4788" w:type="dxa"/>
            <w:tcBorders>
              <w:top w:val="single" w:sz="4" w:space="0" w:color="auto"/>
              <w:left w:val="single" w:sz="4" w:space="0" w:color="auto"/>
              <w:bottom w:val="single" w:sz="4" w:space="0" w:color="auto"/>
              <w:right w:val="single" w:sz="4" w:space="0" w:color="auto"/>
            </w:tcBorders>
            <w:hideMark/>
          </w:tcPr>
          <w:p w:rsidR="008F67D0" w:rsidRPr="00632326" w:rsidRDefault="008F67D0">
            <w:pPr>
              <w:pStyle w:val="TableText"/>
              <w:rPr>
                <w:szCs w:val="24"/>
              </w:rPr>
            </w:pPr>
            <w:r w:rsidRPr="00632326">
              <w:t>DGPFAA2</w:t>
            </w:r>
          </w:p>
        </w:tc>
      </w:tr>
      <w:tr w:rsidR="008F67D0" w:rsidRPr="00632326" w:rsidTr="008F67D0">
        <w:tc>
          <w:tcPr>
            <w:tcW w:w="4788" w:type="dxa"/>
            <w:tcBorders>
              <w:top w:val="single" w:sz="4" w:space="0" w:color="auto"/>
              <w:left w:val="single" w:sz="4" w:space="0" w:color="auto"/>
              <w:bottom w:val="single" w:sz="4" w:space="0" w:color="auto"/>
              <w:right w:val="single" w:sz="4" w:space="0" w:color="auto"/>
            </w:tcBorders>
            <w:hideMark/>
          </w:tcPr>
          <w:p w:rsidR="008F67D0" w:rsidRPr="00632326" w:rsidRDefault="008F67D0">
            <w:pPr>
              <w:pStyle w:val="TableText"/>
            </w:pPr>
            <w:r w:rsidRPr="00632326">
              <w:t>DGPFHLT1</w:t>
            </w:r>
          </w:p>
        </w:tc>
        <w:tc>
          <w:tcPr>
            <w:tcW w:w="4788" w:type="dxa"/>
            <w:tcBorders>
              <w:top w:val="single" w:sz="4" w:space="0" w:color="auto"/>
              <w:left w:val="single" w:sz="4" w:space="0" w:color="auto"/>
              <w:bottom w:val="single" w:sz="4" w:space="0" w:color="auto"/>
              <w:right w:val="single" w:sz="4" w:space="0" w:color="auto"/>
            </w:tcBorders>
            <w:hideMark/>
          </w:tcPr>
          <w:p w:rsidR="008F67D0" w:rsidRPr="00632326" w:rsidRDefault="008F67D0">
            <w:pPr>
              <w:pStyle w:val="TableText"/>
              <w:rPr>
                <w:szCs w:val="24"/>
              </w:rPr>
            </w:pPr>
            <w:r w:rsidRPr="00632326">
              <w:t>DGPFAA3</w:t>
            </w:r>
          </w:p>
        </w:tc>
      </w:tr>
      <w:tr w:rsidR="008F67D0" w:rsidRPr="00632326" w:rsidTr="008F67D0">
        <w:tc>
          <w:tcPr>
            <w:tcW w:w="4788" w:type="dxa"/>
            <w:tcBorders>
              <w:top w:val="single" w:sz="4" w:space="0" w:color="auto"/>
              <w:left w:val="single" w:sz="4" w:space="0" w:color="auto"/>
              <w:bottom w:val="single" w:sz="4" w:space="0" w:color="auto"/>
              <w:right w:val="single" w:sz="4" w:space="0" w:color="auto"/>
            </w:tcBorders>
            <w:hideMark/>
          </w:tcPr>
          <w:p w:rsidR="008F67D0" w:rsidRPr="00632326" w:rsidRDefault="008F67D0">
            <w:pPr>
              <w:pStyle w:val="TableText"/>
            </w:pPr>
            <w:r w:rsidRPr="00632326">
              <w:t>DGPFHLT2</w:t>
            </w:r>
          </w:p>
        </w:tc>
        <w:tc>
          <w:tcPr>
            <w:tcW w:w="4788" w:type="dxa"/>
            <w:tcBorders>
              <w:top w:val="single" w:sz="4" w:space="0" w:color="auto"/>
              <w:left w:val="single" w:sz="4" w:space="0" w:color="auto"/>
              <w:bottom w:val="single" w:sz="4" w:space="0" w:color="auto"/>
              <w:right w:val="single" w:sz="4" w:space="0" w:color="auto"/>
            </w:tcBorders>
            <w:hideMark/>
          </w:tcPr>
          <w:p w:rsidR="008F67D0" w:rsidRPr="00632326" w:rsidRDefault="008F67D0">
            <w:pPr>
              <w:pStyle w:val="TableText"/>
              <w:rPr>
                <w:szCs w:val="24"/>
              </w:rPr>
            </w:pPr>
            <w:r w:rsidRPr="00632326">
              <w:t>DGPFAAH</w:t>
            </w:r>
          </w:p>
        </w:tc>
      </w:tr>
      <w:tr w:rsidR="008F67D0" w:rsidRPr="00632326" w:rsidTr="008F67D0">
        <w:tc>
          <w:tcPr>
            <w:tcW w:w="4788" w:type="dxa"/>
            <w:tcBorders>
              <w:top w:val="single" w:sz="4" w:space="0" w:color="auto"/>
              <w:left w:val="single" w:sz="4" w:space="0" w:color="auto"/>
              <w:bottom w:val="single" w:sz="4" w:space="0" w:color="auto"/>
              <w:right w:val="single" w:sz="4" w:space="0" w:color="auto"/>
            </w:tcBorders>
            <w:hideMark/>
          </w:tcPr>
          <w:p w:rsidR="008F67D0" w:rsidRPr="00632326" w:rsidRDefault="008F67D0">
            <w:pPr>
              <w:pStyle w:val="TableText"/>
            </w:pPr>
            <w:r w:rsidRPr="00632326">
              <w:t>DGPFHLT3</w:t>
            </w:r>
          </w:p>
        </w:tc>
        <w:tc>
          <w:tcPr>
            <w:tcW w:w="4788" w:type="dxa"/>
            <w:tcBorders>
              <w:top w:val="single" w:sz="4" w:space="0" w:color="auto"/>
              <w:left w:val="single" w:sz="4" w:space="0" w:color="auto"/>
              <w:bottom w:val="single" w:sz="4" w:space="0" w:color="auto"/>
              <w:right w:val="single" w:sz="4" w:space="0" w:color="auto"/>
            </w:tcBorders>
            <w:hideMark/>
          </w:tcPr>
          <w:p w:rsidR="008F67D0" w:rsidRPr="00632326" w:rsidRDefault="008F67D0">
            <w:pPr>
              <w:pStyle w:val="TableText"/>
              <w:rPr>
                <w:szCs w:val="24"/>
              </w:rPr>
            </w:pPr>
            <w:r w:rsidRPr="00632326">
              <w:t>DGPFAAH1</w:t>
            </w:r>
          </w:p>
        </w:tc>
      </w:tr>
      <w:tr w:rsidR="008F67D0" w:rsidRPr="00632326" w:rsidTr="008F67D0">
        <w:tc>
          <w:tcPr>
            <w:tcW w:w="4788" w:type="dxa"/>
            <w:tcBorders>
              <w:top w:val="single" w:sz="4" w:space="0" w:color="auto"/>
              <w:left w:val="single" w:sz="4" w:space="0" w:color="auto"/>
              <w:bottom w:val="single" w:sz="4" w:space="0" w:color="auto"/>
              <w:right w:val="single" w:sz="4" w:space="0" w:color="auto"/>
            </w:tcBorders>
            <w:hideMark/>
          </w:tcPr>
          <w:p w:rsidR="008F67D0" w:rsidRPr="00632326" w:rsidRDefault="008F67D0">
            <w:pPr>
              <w:pStyle w:val="TableText"/>
            </w:pPr>
            <w:r w:rsidRPr="00632326">
              <w:t>DGPFHLT4</w:t>
            </w:r>
          </w:p>
        </w:tc>
        <w:tc>
          <w:tcPr>
            <w:tcW w:w="4788" w:type="dxa"/>
            <w:tcBorders>
              <w:top w:val="single" w:sz="4" w:space="0" w:color="auto"/>
              <w:left w:val="single" w:sz="4" w:space="0" w:color="auto"/>
              <w:bottom w:val="single" w:sz="4" w:space="0" w:color="auto"/>
              <w:right w:val="single" w:sz="4" w:space="0" w:color="auto"/>
            </w:tcBorders>
            <w:hideMark/>
          </w:tcPr>
          <w:p w:rsidR="008F67D0" w:rsidRPr="00632326" w:rsidRDefault="008F67D0">
            <w:pPr>
              <w:pStyle w:val="TableText"/>
              <w:rPr>
                <w:szCs w:val="24"/>
              </w:rPr>
            </w:pPr>
            <w:r w:rsidRPr="00632326">
              <w:t>DGPFAPI1</w:t>
            </w:r>
          </w:p>
        </w:tc>
      </w:tr>
      <w:tr w:rsidR="008F67D0" w:rsidRPr="00632326" w:rsidTr="008F67D0">
        <w:tc>
          <w:tcPr>
            <w:tcW w:w="4788" w:type="dxa"/>
            <w:tcBorders>
              <w:top w:val="single" w:sz="4" w:space="0" w:color="auto"/>
              <w:left w:val="single" w:sz="4" w:space="0" w:color="auto"/>
              <w:bottom w:val="single" w:sz="4" w:space="0" w:color="auto"/>
              <w:right w:val="single" w:sz="4" w:space="0" w:color="auto"/>
            </w:tcBorders>
            <w:hideMark/>
          </w:tcPr>
          <w:p w:rsidR="008F67D0" w:rsidRPr="00632326" w:rsidRDefault="008F67D0">
            <w:pPr>
              <w:pStyle w:val="TableText"/>
            </w:pPr>
            <w:r w:rsidRPr="00632326">
              <w:t>DGPFHLTM</w:t>
            </w:r>
          </w:p>
        </w:tc>
        <w:tc>
          <w:tcPr>
            <w:tcW w:w="4788" w:type="dxa"/>
            <w:tcBorders>
              <w:top w:val="single" w:sz="4" w:space="0" w:color="auto"/>
              <w:left w:val="single" w:sz="4" w:space="0" w:color="auto"/>
              <w:bottom w:val="single" w:sz="4" w:space="0" w:color="auto"/>
              <w:right w:val="single" w:sz="4" w:space="0" w:color="auto"/>
            </w:tcBorders>
            <w:hideMark/>
          </w:tcPr>
          <w:p w:rsidR="008F67D0" w:rsidRPr="00632326" w:rsidRDefault="008F67D0">
            <w:pPr>
              <w:pStyle w:val="TableText"/>
              <w:rPr>
                <w:szCs w:val="24"/>
              </w:rPr>
            </w:pPr>
            <w:r w:rsidRPr="00632326">
              <w:t>DGPFHLQ</w:t>
            </w:r>
          </w:p>
        </w:tc>
      </w:tr>
      <w:tr w:rsidR="008F67D0" w:rsidRPr="00632326" w:rsidTr="008F67D0">
        <w:tc>
          <w:tcPr>
            <w:tcW w:w="4788" w:type="dxa"/>
            <w:tcBorders>
              <w:top w:val="single" w:sz="4" w:space="0" w:color="auto"/>
              <w:left w:val="single" w:sz="4" w:space="0" w:color="auto"/>
              <w:bottom w:val="single" w:sz="4" w:space="0" w:color="auto"/>
              <w:right w:val="single" w:sz="4" w:space="0" w:color="auto"/>
            </w:tcBorders>
            <w:hideMark/>
          </w:tcPr>
          <w:p w:rsidR="008F67D0" w:rsidRPr="00632326" w:rsidRDefault="008F67D0">
            <w:pPr>
              <w:pStyle w:val="TableText"/>
            </w:pPr>
            <w:r w:rsidRPr="00632326">
              <w:t>DGPFLMA5</w:t>
            </w:r>
          </w:p>
        </w:tc>
        <w:tc>
          <w:tcPr>
            <w:tcW w:w="4788" w:type="dxa"/>
            <w:tcBorders>
              <w:top w:val="single" w:sz="4" w:space="0" w:color="auto"/>
              <w:left w:val="single" w:sz="4" w:space="0" w:color="auto"/>
              <w:bottom w:val="single" w:sz="4" w:space="0" w:color="auto"/>
              <w:right w:val="single" w:sz="4" w:space="0" w:color="auto"/>
            </w:tcBorders>
            <w:hideMark/>
          </w:tcPr>
          <w:p w:rsidR="008F67D0" w:rsidRPr="00632326" w:rsidRDefault="008F67D0">
            <w:pPr>
              <w:pStyle w:val="TableText"/>
              <w:rPr>
                <w:szCs w:val="24"/>
              </w:rPr>
            </w:pPr>
            <w:r w:rsidRPr="00632326">
              <w:t>DGPFHLQ4</w:t>
            </w:r>
          </w:p>
        </w:tc>
      </w:tr>
      <w:tr w:rsidR="008F67D0" w:rsidRPr="00632326" w:rsidTr="008F67D0">
        <w:tc>
          <w:tcPr>
            <w:tcW w:w="4788" w:type="dxa"/>
            <w:tcBorders>
              <w:top w:val="single" w:sz="4" w:space="0" w:color="auto"/>
              <w:left w:val="single" w:sz="4" w:space="0" w:color="auto"/>
              <w:bottom w:val="single" w:sz="4" w:space="0" w:color="auto"/>
              <w:right w:val="single" w:sz="4" w:space="0" w:color="auto"/>
            </w:tcBorders>
            <w:hideMark/>
          </w:tcPr>
          <w:p w:rsidR="008F67D0" w:rsidRPr="00632326" w:rsidRDefault="008F67D0">
            <w:pPr>
              <w:pStyle w:val="TableText"/>
            </w:pPr>
            <w:r w:rsidRPr="00632326">
              <w:t>DGPFRDB</w:t>
            </w:r>
          </w:p>
        </w:tc>
        <w:tc>
          <w:tcPr>
            <w:tcW w:w="4788" w:type="dxa"/>
            <w:tcBorders>
              <w:top w:val="single" w:sz="4" w:space="0" w:color="auto"/>
              <w:left w:val="single" w:sz="4" w:space="0" w:color="auto"/>
              <w:bottom w:val="single" w:sz="4" w:space="0" w:color="auto"/>
              <w:right w:val="single" w:sz="4" w:space="0" w:color="auto"/>
            </w:tcBorders>
            <w:hideMark/>
          </w:tcPr>
          <w:p w:rsidR="008F67D0" w:rsidRPr="00632326" w:rsidRDefault="008F67D0">
            <w:pPr>
              <w:pStyle w:val="TableText"/>
              <w:rPr>
                <w:szCs w:val="24"/>
              </w:rPr>
            </w:pPr>
            <w:r w:rsidRPr="00632326">
              <w:t>DGPFHLR</w:t>
            </w:r>
          </w:p>
        </w:tc>
      </w:tr>
      <w:tr w:rsidR="008F67D0" w:rsidRPr="00632326" w:rsidTr="008F67D0">
        <w:tc>
          <w:tcPr>
            <w:tcW w:w="4788" w:type="dxa"/>
            <w:tcBorders>
              <w:top w:val="single" w:sz="4" w:space="0" w:color="auto"/>
              <w:left w:val="single" w:sz="4" w:space="0" w:color="auto"/>
              <w:bottom w:val="single" w:sz="4" w:space="0" w:color="auto"/>
              <w:right w:val="single" w:sz="4" w:space="0" w:color="auto"/>
            </w:tcBorders>
            <w:hideMark/>
          </w:tcPr>
          <w:p w:rsidR="008F67D0" w:rsidRPr="00632326" w:rsidRDefault="008F67D0">
            <w:pPr>
              <w:pStyle w:val="TableText"/>
            </w:pPr>
            <w:r w:rsidRPr="00632326">
              <w:t>DGPFRDB1</w:t>
            </w:r>
          </w:p>
        </w:tc>
        <w:tc>
          <w:tcPr>
            <w:tcW w:w="4788" w:type="dxa"/>
            <w:tcBorders>
              <w:top w:val="single" w:sz="4" w:space="0" w:color="auto"/>
              <w:left w:val="single" w:sz="4" w:space="0" w:color="auto"/>
              <w:bottom w:val="single" w:sz="4" w:space="0" w:color="auto"/>
              <w:right w:val="single" w:sz="4" w:space="0" w:color="auto"/>
            </w:tcBorders>
            <w:hideMark/>
          </w:tcPr>
          <w:p w:rsidR="008F67D0" w:rsidRPr="00632326" w:rsidRDefault="008F67D0">
            <w:pPr>
              <w:pStyle w:val="TableText"/>
              <w:rPr>
                <w:szCs w:val="24"/>
              </w:rPr>
            </w:pPr>
            <w:r w:rsidRPr="00632326">
              <w:t>DGPFHLU</w:t>
            </w:r>
          </w:p>
        </w:tc>
      </w:tr>
      <w:tr w:rsidR="008F67D0" w:rsidRPr="00632326" w:rsidTr="008F67D0">
        <w:tc>
          <w:tcPr>
            <w:tcW w:w="4788" w:type="dxa"/>
            <w:tcBorders>
              <w:top w:val="single" w:sz="4" w:space="0" w:color="auto"/>
              <w:left w:val="single" w:sz="4" w:space="0" w:color="auto"/>
              <w:bottom w:val="single" w:sz="4" w:space="0" w:color="auto"/>
              <w:right w:val="single" w:sz="4" w:space="0" w:color="auto"/>
            </w:tcBorders>
            <w:hideMark/>
          </w:tcPr>
          <w:p w:rsidR="008F67D0" w:rsidRPr="00632326" w:rsidRDefault="008F67D0">
            <w:pPr>
              <w:pStyle w:val="TableText"/>
            </w:pPr>
            <w:r w:rsidRPr="00632326">
              <w:t>DGPFTR</w:t>
            </w:r>
          </w:p>
        </w:tc>
        <w:tc>
          <w:tcPr>
            <w:tcW w:w="4788" w:type="dxa"/>
            <w:tcBorders>
              <w:top w:val="single" w:sz="4" w:space="0" w:color="auto"/>
              <w:left w:val="single" w:sz="4" w:space="0" w:color="auto"/>
              <w:bottom w:val="single" w:sz="4" w:space="0" w:color="auto"/>
              <w:right w:val="single" w:sz="4" w:space="0" w:color="auto"/>
            </w:tcBorders>
            <w:hideMark/>
          </w:tcPr>
          <w:p w:rsidR="008F67D0" w:rsidRPr="00632326" w:rsidRDefault="008F67D0">
            <w:pPr>
              <w:pStyle w:val="TableText"/>
              <w:rPr>
                <w:szCs w:val="24"/>
              </w:rPr>
            </w:pPr>
            <w:r w:rsidRPr="00632326">
              <w:t>DGPFHLU1</w:t>
            </w:r>
          </w:p>
        </w:tc>
      </w:tr>
      <w:tr w:rsidR="008F67D0" w:rsidRPr="00632326" w:rsidTr="008F67D0">
        <w:tc>
          <w:tcPr>
            <w:tcW w:w="4788" w:type="dxa"/>
            <w:tcBorders>
              <w:top w:val="single" w:sz="4" w:space="0" w:color="auto"/>
              <w:left w:val="single" w:sz="4" w:space="0" w:color="auto"/>
              <w:bottom w:val="single" w:sz="4" w:space="0" w:color="auto"/>
              <w:right w:val="single" w:sz="4" w:space="0" w:color="auto"/>
            </w:tcBorders>
            <w:hideMark/>
          </w:tcPr>
          <w:p w:rsidR="008F67D0" w:rsidRPr="00632326" w:rsidRDefault="008F67D0">
            <w:pPr>
              <w:pStyle w:val="TableText"/>
            </w:pPr>
            <w:r w:rsidRPr="00632326">
              <w:t>DGPFTR1</w:t>
            </w:r>
          </w:p>
        </w:tc>
        <w:tc>
          <w:tcPr>
            <w:tcW w:w="4788" w:type="dxa"/>
            <w:tcBorders>
              <w:top w:val="single" w:sz="4" w:space="0" w:color="auto"/>
              <w:left w:val="single" w:sz="4" w:space="0" w:color="auto"/>
              <w:bottom w:val="single" w:sz="4" w:space="0" w:color="auto"/>
              <w:right w:val="single" w:sz="4" w:space="0" w:color="auto"/>
            </w:tcBorders>
            <w:hideMark/>
          </w:tcPr>
          <w:p w:rsidR="008F67D0" w:rsidRPr="00632326" w:rsidRDefault="008F67D0">
            <w:pPr>
              <w:pStyle w:val="TableText"/>
              <w:rPr>
                <w:szCs w:val="24"/>
              </w:rPr>
            </w:pPr>
            <w:r w:rsidRPr="00632326">
              <w:t>DGPFHLU2</w:t>
            </w:r>
          </w:p>
        </w:tc>
      </w:tr>
      <w:tr w:rsidR="008F67D0" w:rsidRPr="00632326" w:rsidTr="008F67D0">
        <w:tc>
          <w:tcPr>
            <w:tcW w:w="4788" w:type="dxa"/>
            <w:tcBorders>
              <w:top w:val="single" w:sz="4" w:space="0" w:color="auto"/>
              <w:left w:val="single" w:sz="4" w:space="0" w:color="auto"/>
              <w:bottom w:val="single" w:sz="4" w:space="0" w:color="auto"/>
              <w:right w:val="single" w:sz="4" w:space="0" w:color="auto"/>
            </w:tcBorders>
            <w:hideMark/>
          </w:tcPr>
          <w:p w:rsidR="008F67D0" w:rsidRPr="00632326" w:rsidRDefault="008F67D0">
            <w:pPr>
              <w:pStyle w:val="TableText"/>
            </w:pPr>
            <w:r w:rsidRPr="00632326">
              <w:t>DGPFUT6</w:t>
            </w:r>
          </w:p>
        </w:tc>
        <w:tc>
          <w:tcPr>
            <w:tcW w:w="4788" w:type="dxa"/>
            <w:tcBorders>
              <w:top w:val="single" w:sz="4" w:space="0" w:color="auto"/>
              <w:left w:val="single" w:sz="4" w:space="0" w:color="auto"/>
              <w:bottom w:val="single" w:sz="4" w:space="0" w:color="auto"/>
              <w:right w:val="single" w:sz="4" w:space="0" w:color="auto"/>
            </w:tcBorders>
            <w:hideMark/>
          </w:tcPr>
          <w:p w:rsidR="008F67D0" w:rsidRPr="00632326" w:rsidRDefault="008F67D0">
            <w:pPr>
              <w:pStyle w:val="TableText"/>
              <w:rPr>
                <w:szCs w:val="24"/>
              </w:rPr>
            </w:pPr>
            <w:r w:rsidRPr="00632326">
              <w:t>DGPFHLU3</w:t>
            </w:r>
          </w:p>
        </w:tc>
      </w:tr>
      <w:tr w:rsidR="008F67D0" w:rsidRPr="00632326" w:rsidTr="008F67D0">
        <w:tc>
          <w:tcPr>
            <w:tcW w:w="4788" w:type="dxa"/>
            <w:tcBorders>
              <w:top w:val="single" w:sz="4" w:space="0" w:color="auto"/>
              <w:left w:val="single" w:sz="4" w:space="0" w:color="auto"/>
              <w:bottom w:val="single" w:sz="4" w:space="0" w:color="auto"/>
              <w:right w:val="single" w:sz="4" w:space="0" w:color="auto"/>
            </w:tcBorders>
            <w:hideMark/>
          </w:tcPr>
          <w:p w:rsidR="008F67D0" w:rsidRPr="00632326" w:rsidRDefault="008F67D0">
            <w:pPr>
              <w:pStyle w:val="TableText"/>
            </w:pPr>
            <w:r w:rsidRPr="00632326">
              <w:t>DGPFUT61</w:t>
            </w:r>
          </w:p>
        </w:tc>
        <w:tc>
          <w:tcPr>
            <w:tcW w:w="4788" w:type="dxa"/>
            <w:tcBorders>
              <w:top w:val="single" w:sz="4" w:space="0" w:color="auto"/>
              <w:left w:val="single" w:sz="4" w:space="0" w:color="auto"/>
              <w:bottom w:val="single" w:sz="4" w:space="0" w:color="auto"/>
              <w:right w:val="single" w:sz="4" w:space="0" w:color="auto"/>
            </w:tcBorders>
            <w:hideMark/>
          </w:tcPr>
          <w:p w:rsidR="008F67D0" w:rsidRPr="00632326" w:rsidRDefault="008F67D0">
            <w:pPr>
              <w:pStyle w:val="TableText"/>
              <w:rPr>
                <w:szCs w:val="24"/>
              </w:rPr>
            </w:pPr>
            <w:r w:rsidRPr="00632326">
              <w:t>DGPFHLU4</w:t>
            </w:r>
          </w:p>
        </w:tc>
      </w:tr>
      <w:tr w:rsidR="008F67D0" w:rsidRPr="00632326" w:rsidTr="008F67D0">
        <w:tc>
          <w:tcPr>
            <w:tcW w:w="4788" w:type="dxa"/>
            <w:tcBorders>
              <w:top w:val="single" w:sz="4" w:space="0" w:color="auto"/>
              <w:left w:val="single" w:sz="4" w:space="0" w:color="auto"/>
              <w:bottom w:val="single" w:sz="4" w:space="0" w:color="auto"/>
              <w:right w:val="single" w:sz="4" w:space="0" w:color="auto"/>
            </w:tcBorders>
            <w:hideMark/>
          </w:tcPr>
          <w:p w:rsidR="008F67D0" w:rsidRPr="00632326" w:rsidRDefault="008F67D0">
            <w:pPr>
              <w:pStyle w:val="TableText"/>
            </w:pPr>
            <w:r w:rsidRPr="00632326">
              <w:t>DGPFUT62</w:t>
            </w:r>
          </w:p>
        </w:tc>
        <w:tc>
          <w:tcPr>
            <w:tcW w:w="4788" w:type="dxa"/>
            <w:tcBorders>
              <w:top w:val="single" w:sz="4" w:space="0" w:color="auto"/>
              <w:left w:val="single" w:sz="4" w:space="0" w:color="auto"/>
              <w:bottom w:val="single" w:sz="4" w:space="0" w:color="auto"/>
              <w:right w:val="single" w:sz="4" w:space="0" w:color="auto"/>
            </w:tcBorders>
            <w:hideMark/>
          </w:tcPr>
          <w:p w:rsidR="008F67D0" w:rsidRPr="00632326" w:rsidRDefault="008F67D0">
            <w:pPr>
              <w:pStyle w:val="TableText"/>
              <w:rPr>
                <w:szCs w:val="24"/>
              </w:rPr>
            </w:pPr>
            <w:r w:rsidRPr="00632326">
              <w:t>DGPFHLUT</w:t>
            </w:r>
          </w:p>
        </w:tc>
      </w:tr>
      <w:tr w:rsidR="008F67D0" w:rsidRPr="00632326" w:rsidTr="008F67D0">
        <w:tc>
          <w:tcPr>
            <w:tcW w:w="4788" w:type="dxa"/>
            <w:tcBorders>
              <w:top w:val="single" w:sz="4" w:space="0" w:color="auto"/>
              <w:left w:val="single" w:sz="4" w:space="0" w:color="auto"/>
              <w:bottom w:val="single" w:sz="4" w:space="0" w:color="auto"/>
              <w:right w:val="single" w:sz="4" w:space="0" w:color="auto"/>
            </w:tcBorders>
            <w:hideMark/>
          </w:tcPr>
          <w:p w:rsidR="008F67D0" w:rsidRPr="00632326" w:rsidRDefault="008F67D0">
            <w:pPr>
              <w:pStyle w:val="TableText"/>
            </w:pPr>
            <w:r w:rsidRPr="00632326">
              <w:t>DGPFUT64</w:t>
            </w:r>
          </w:p>
        </w:tc>
        <w:tc>
          <w:tcPr>
            <w:tcW w:w="4788" w:type="dxa"/>
            <w:tcBorders>
              <w:top w:val="single" w:sz="4" w:space="0" w:color="auto"/>
              <w:left w:val="single" w:sz="4" w:space="0" w:color="auto"/>
              <w:bottom w:val="single" w:sz="4" w:space="0" w:color="auto"/>
              <w:right w:val="single" w:sz="4" w:space="0" w:color="auto"/>
            </w:tcBorders>
            <w:hideMark/>
          </w:tcPr>
          <w:p w:rsidR="008F67D0" w:rsidRPr="00632326" w:rsidRDefault="008F67D0">
            <w:pPr>
              <w:pStyle w:val="TableText"/>
              <w:rPr>
                <w:szCs w:val="24"/>
              </w:rPr>
            </w:pPr>
            <w:r w:rsidRPr="00632326">
              <w:t>DGPFLMA2</w:t>
            </w:r>
          </w:p>
        </w:tc>
      </w:tr>
      <w:tr w:rsidR="008F67D0" w:rsidRPr="00632326" w:rsidTr="008F67D0">
        <w:tc>
          <w:tcPr>
            <w:tcW w:w="4788" w:type="dxa"/>
            <w:tcBorders>
              <w:top w:val="single" w:sz="4" w:space="0" w:color="auto"/>
              <w:left w:val="single" w:sz="4" w:space="0" w:color="auto"/>
              <w:bottom w:val="single" w:sz="4" w:space="0" w:color="auto"/>
              <w:right w:val="single" w:sz="4" w:space="0" w:color="auto"/>
            </w:tcBorders>
          </w:tcPr>
          <w:p w:rsidR="008F67D0" w:rsidRPr="00632326" w:rsidRDefault="008F67D0">
            <w:pPr>
              <w:pStyle w:val="TableText"/>
            </w:pPr>
          </w:p>
        </w:tc>
        <w:tc>
          <w:tcPr>
            <w:tcW w:w="4788" w:type="dxa"/>
            <w:tcBorders>
              <w:top w:val="single" w:sz="4" w:space="0" w:color="auto"/>
              <w:left w:val="single" w:sz="4" w:space="0" w:color="auto"/>
              <w:bottom w:val="single" w:sz="4" w:space="0" w:color="auto"/>
              <w:right w:val="single" w:sz="4" w:space="0" w:color="auto"/>
            </w:tcBorders>
            <w:hideMark/>
          </w:tcPr>
          <w:p w:rsidR="008F67D0" w:rsidRPr="00632326" w:rsidRDefault="008F67D0">
            <w:pPr>
              <w:pStyle w:val="TableText"/>
              <w:rPr>
                <w:szCs w:val="24"/>
              </w:rPr>
            </w:pPr>
            <w:r w:rsidRPr="00632326">
              <w:t>DGPFLMA3</w:t>
            </w:r>
          </w:p>
        </w:tc>
      </w:tr>
      <w:tr w:rsidR="008F67D0" w:rsidRPr="00632326" w:rsidTr="008F67D0">
        <w:tc>
          <w:tcPr>
            <w:tcW w:w="4788" w:type="dxa"/>
            <w:tcBorders>
              <w:top w:val="single" w:sz="4" w:space="0" w:color="auto"/>
              <w:left w:val="single" w:sz="4" w:space="0" w:color="auto"/>
              <w:bottom w:val="single" w:sz="4" w:space="0" w:color="auto"/>
              <w:right w:val="single" w:sz="4" w:space="0" w:color="auto"/>
            </w:tcBorders>
          </w:tcPr>
          <w:p w:rsidR="008F67D0" w:rsidRPr="00632326" w:rsidRDefault="008F67D0">
            <w:pPr>
              <w:pStyle w:val="TableText"/>
            </w:pPr>
          </w:p>
        </w:tc>
        <w:tc>
          <w:tcPr>
            <w:tcW w:w="4788" w:type="dxa"/>
            <w:tcBorders>
              <w:top w:val="single" w:sz="4" w:space="0" w:color="auto"/>
              <w:left w:val="single" w:sz="4" w:space="0" w:color="auto"/>
              <w:bottom w:val="single" w:sz="4" w:space="0" w:color="auto"/>
              <w:right w:val="single" w:sz="4" w:space="0" w:color="auto"/>
            </w:tcBorders>
            <w:hideMark/>
          </w:tcPr>
          <w:p w:rsidR="008F67D0" w:rsidRPr="00632326" w:rsidRDefault="008F67D0">
            <w:pPr>
              <w:pStyle w:val="TableText"/>
              <w:rPr>
                <w:szCs w:val="24"/>
              </w:rPr>
            </w:pPr>
            <w:r w:rsidRPr="00632326">
              <w:t>DGPFLMA4</w:t>
            </w:r>
          </w:p>
        </w:tc>
      </w:tr>
      <w:tr w:rsidR="008F67D0" w:rsidRPr="00632326" w:rsidTr="008F67D0">
        <w:tc>
          <w:tcPr>
            <w:tcW w:w="4788" w:type="dxa"/>
            <w:tcBorders>
              <w:top w:val="single" w:sz="4" w:space="0" w:color="auto"/>
              <w:left w:val="single" w:sz="4" w:space="0" w:color="auto"/>
              <w:bottom w:val="single" w:sz="4" w:space="0" w:color="auto"/>
              <w:right w:val="single" w:sz="4" w:space="0" w:color="auto"/>
            </w:tcBorders>
          </w:tcPr>
          <w:p w:rsidR="008F67D0" w:rsidRPr="00632326" w:rsidRDefault="008F67D0">
            <w:pPr>
              <w:pStyle w:val="TableText"/>
            </w:pPr>
          </w:p>
        </w:tc>
        <w:tc>
          <w:tcPr>
            <w:tcW w:w="4788" w:type="dxa"/>
            <w:tcBorders>
              <w:top w:val="single" w:sz="4" w:space="0" w:color="auto"/>
              <w:left w:val="single" w:sz="4" w:space="0" w:color="auto"/>
              <w:bottom w:val="single" w:sz="4" w:space="0" w:color="auto"/>
              <w:right w:val="single" w:sz="4" w:space="0" w:color="auto"/>
            </w:tcBorders>
            <w:hideMark/>
          </w:tcPr>
          <w:p w:rsidR="008F67D0" w:rsidRPr="00632326" w:rsidRDefault="008F67D0">
            <w:pPr>
              <w:pStyle w:val="TableText"/>
              <w:rPr>
                <w:szCs w:val="24"/>
              </w:rPr>
            </w:pPr>
            <w:r w:rsidRPr="00632326">
              <w:t>DGPFLMU1</w:t>
            </w:r>
          </w:p>
        </w:tc>
      </w:tr>
      <w:tr w:rsidR="008F67D0" w:rsidRPr="00632326" w:rsidTr="008F67D0">
        <w:tc>
          <w:tcPr>
            <w:tcW w:w="4788" w:type="dxa"/>
            <w:tcBorders>
              <w:top w:val="single" w:sz="4" w:space="0" w:color="auto"/>
              <w:left w:val="single" w:sz="4" w:space="0" w:color="auto"/>
              <w:bottom w:val="single" w:sz="4" w:space="0" w:color="auto"/>
              <w:right w:val="single" w:sz="4" w:space="0" w:color="auto"/>
            </w:tcBorders>
          </w:tcPr>
          <w:p w:rsidR="008F67D0" w:rsidRPr="00632326" w:rsidRDefault="008F67D0">
            <w:pPr>
              <w:pStyle w:val="TableText"/>
            </w:pPr>
          </w:p>
        </w:tc>
        <w:tc>
          <w:tcPr>
            <w:tcW w:w="4788" w:type="dxa"/>
            <w:tcBorders>
              <w:top w:val="single" w:sz="4" w:space="0" w:color="auto"/>
              <w:left w:val="single" w:sz="4" w:space="0" w:color="auto"/>
              <w:bottom w:val="single" w:sz="4" w:space="0" w:color="auto"/>
              <w:right w:val="single" w:sz="4" w:space="0" w:color="auto"/>
            </w:tcBorders>
            <w:hideMark/>
          </w:tcPr>
          <w:p w:rsidR="008F67D0" w:rsidRPr="00632326" w:rsidRDefault="008F67D0">
            <w:pPr>
              <w:pStyle w:val="TableText"/>
              <w:rPr>
                <w:szCs w:val="24"/>
              </w:rPr>
            </w:pPr>
            <w:r w:rsidRPr="00632326">
              <w:t>DGPFUT</w:t>
            </w:r>
          </w:p>
        </w:tc>
      </w:tr>
      <w:tr w:rsidR="008F67D0" w:rsidRPr="00632326" w:rsidTr="008F67D0">
        <w:tc>
          <w:tcPr>
            <w:tcW w:w="4788" w:type="dxa"/>
            <w:tcBorders>
              <w:top w:val="single" w:sz="4" w:space="0" w:color="auto"/>
              <w:left w:val="single" w:sz="4" w:space="0" w:color="auto"/>
              <w:bottom w:val="single" w:sz="4" w:space="0" w:color="auto"/>
              <w:right w:val="single" w:sz="4" w:space="0" w:color="auto"/>
            </w:tcBorders>
          </w:tcPr>
          <w:p w:rsidR="008F67D0" w:rsidRPr="00632326" w:rsidRDefault="008F67D0">
            <w:pPr>
              <w:pStyle w:val="TableText"/>
            </w:pPr>
          </w:p>
        </w:tc>
        <w:tc>
          <w:tcPr>
            <w:tcW w:w="4788" w:type="dxa"/>
            <w:tcBorders>
              <w:top w:val="single" w:sz="4" w:space="0" w:color="auto"/>
              <w:left w:val="single" w:sz="4" w:space="0" w:color="auto"/>
              <w:bottom w:val="single" w:sz="4" w:space="0" w:color="auto"/>
              <w:right w:val="single" w:sz="4" w:space="0" w:color="auto"/>
            </w:tcBorders>
            <w:hideMark/>
          </w:tcPr>
          <w:p w:rsidR="008F67D0" w:rsidRPr="00632326" w:rsidRDefault="008F67D0">
            <w:pPr>
              <w:pStyle w:val="TableText"/>
              <w:rPr>
                <w:szCs w:val="24"/>
              </w:rPr>
            </w:pPr>
            <w:r w:rsidRPr="00632326">
              <w:t>DGPFUT3</w:t>
            </w:r>
          </w:p>
        </w:tc>
      </w:tr>
      <w:tr w:rsidR="008F67D0" w:rsidTr="008F67D0">
        <w:tc>
          <w:tcPr>
            <w:tcW w:w="4788" w:type="dxa"/>
            <w:tcBorders>
              <w:top w:val="single" w:sz="4" w:space="0" w:color="auto"/>
              <w:left w:val="single" w:sz="4" w:space="0" w:color="auto"/>
              <w:bottom w:val="single" w:sz="4" w:space="0" w:color="auto"/>
              <w:right w:val="single" w:sz="4" w:space="0" w:color="auto"/>
            </w:tcBorders>
          </w:tcPr>
          <w:p w:rsidR="008F67D0" w:rsidRPr="00632326" w:rsidRDefault="008F67D0">
            <w:pPr>
              <w:pStyle w:val="TableText"/>
            </w:pPr>
          </w:p>
        </w:tc>
        <w:tc>
          <w:tcPr>
            <w:tcW w:w="4788" w:type="dxa"/>
            <w:tcBorders>
              <w:top w:val="single" w:sz="4" w:space="0" w:color="auto"/>
              <w:left w:val="single" w:sz="4" w:space="0" w:color="auto"/>
              <w:bottom w:val="single" w:sz="4" w:space="0" w:color="auto"/>
              <w:right w:val="single" w:sz="4" w:space="0" w:color="auto"/>
            </w:tcBorders>
            <w:hideMark/>
          </w:tcPr>
          <w:p w:rsidR="008F67D0" w:rsidRDefault="008F67D0">
            <w:pPr>
              <w:pStyle w:val="TableText"/>
              <w:rPr>
                <w:szCs w:val="24"/>
              </w:rPr>
            </w:pPr>
            <w:r w:rsidRPr="00632326">
              <w:t>DGPFUT4</w:t>
            </w:r>
          </w:p>
        </w:tc>
      </w:tr>
    </w:tbl>
    <w:p w:rsidR="00E27259" w:rsidRPr="00C84DA2" w:rsidRDefault="00E27259" w:rsidP="00E27259">
      <w:pPr>
        <w:pStyle w:val="Heading3"/>
      </w:pPr>
      <w:bookmarkStart w:id="107" w:name="_Patch_DG*5.3*958_Routines"/>
      <w:bookmarkStart w:id="108" w:name="_Toc11706584"/>
      <w:bookmarkEnd w:id="107"/>
      <w:r w:rsidRPr="00C84DA2">
        <w:t>Patch DG*5.3*958 Routines</w:t>
      </w:r>
      <w:bookmarkEnd w:id="103"/>
      <w:bookmarkEnd w:id="104"/>
      <w:bookmarkEnd w:id="108"/>
    </w:p>
    <w:p w:rsidR="00E27259" w:rsidRPr="00C84DA2" w:rsidRDefault="00E27259" w:rsidP="00E27259">
      <w:pPr>
        <w:pStyle w:val="BodyText"/>
        <w:rPr>
          <w:iCs/>
          <w:lang w:val="en-US"/>
        </w:rPr>
      </w:pPr>
      <w:bookmarkStart w:id="109" w:name="DG_53_958_Routine"/>
      <w:r w:rsidRPr="00C84DA2">
        <w:rPr>
          <w:lang w:val="en-US"/>
        </w:rPr>
        <w:t xml:space="preserve">The DGOREL1 routine </w:t>
      </w:r>
      <w:bookmarkEnd w:id="109"/>
      <w:r w:rsidRPr="00C84DA2">
        <w:rPr>
          <w:lang w:val="en-US"/>
        </w:rPr>
        <w:t xml:space="preserve">was modified by patch DG*5.3*958. This patch changed </w:t>
      </w:r>
      <w:r w:rsidRPr="00C84DA2">
        <w:rPr>
          <w:iCs/>
        </w:rPr>
        <w:t>the Religion List for Inpatients [DG RELIGION LIST] option in the Inpatient/Lodger Report Menu [DG INPATIENT REPORTS] to display only the last four digits of a patient’s Social Security Number (SSN</w:t>
      </w:r>
      <w:r w:rsidRPr="00C84DA2">
        <w:rPr>
          <w:iCs/>
          <w:lang w:val="en-US"/>
        </w:rPr>
        <w:t>)</w:t>
      </w:r>
      <w:r w:rsidRPr="00C84DA2">
        <w:rPr>
          <w:iCs/>
        </w:rPr>
        <w:t>.</w:t>
      </w:r>
      <w:r w:rsidRPr="00C84DA2">
        <w:rPr>
          <w:iCs/>
          <w:lang w:val="en-US"/>
        </w:rPr>
        <w:t xml:space="preserve"> Previously, the full SSN had displayed in this report.</w:t>
      </w:r>
    </w:p>
    <w:p w:rsidR="00E27259" w:rsidRPr="00C84DA2" w:rsidRDefault="00E27259" w:rsidP="00E27259">
      <w:pPr>
        <w:pStyle w:val="Caption"/>
        <w:rPr>
          <w:lang w:val="en-US"/>
        </w:rPr>
      </w:pPr>
      <w:bookmarkStart w:id="110" w:name="_Toc528240330"/>
      <w:bookmarkStart w:id="111" w:name="_Toc518628728"/>
      <w:bookmarkStart w:id="112" w:name="_Toc11706848"/>
      <w:r w:rsidRPr="00C84DA2">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9</w:t>
      </w:r>
      <w:r w:rsidR="007F1C38">
        <w:rPr>
          <w:noProof/>
        </w:rPr>
        <w:fldChar w:fldCharType="end"/>
      </w:r>
      <w:r w:rsidRPr="00C84DA2">
        <w:rPr>
          <w:lang w:val="en-US"/>
        </w:rPr>
        <w:t>: Patch DG*5.3*958 Routines</w:t>
      </w:r>
      <w:bookmarkEnd w:id="110"/>
      <w:bookmarkEnd w:id="111"/>
      <w:bookmarkEnd w:id="112"/>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572"/>
      </w:tblGrid>
      <w:tr w:rsidR="00E27259" w:rsidRPr="00C84DA2" w:rsidTr="00E27259">
        <w:tc>
          <w:tcPr>
            <w:tcW w:w="478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27259" w:rsidRPr="00C84DA2" w:rsidRDefault="00E27259">
            <w:pPr>
              <w:pStyle w:val="TableHeading"/>
            </w:pPr>
            <w:r w:rsidRPr="00C84DA2">
              <w:t>NEW DG ROUTINES</w:t>
            </w:r>
          </w:p>
        </w:tc>
        <w:tc>
          <w:tcPr>
            <w:tcW w:w="457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27259" w:rsidRPr="00C84DA2" w:rsidRDefault="00E27259">
            <w:pPr>
              <w:pStyle w:val="TableHeading"/>
            </w:pPr>
            <w:r w:rsidRPr="00C84DA2">
              <w:t>MODIFIED DG ROUTINES</w:t>
            </w:r>
          </w:p>
        </w:tc>
      </w:tr>
      <w:tr w:rsidR="00E27259" w:rsidTr="00E27259">
        <w:tc>
          <w:tcPr>
            <w:tcW w:w="4788" w:type="dxa"/>
            <w:tcBorders>
              <w:top w:val="single" w:sz="4" w:space="0" w:color="auto"/>
              <w:left w:val="single" w:sz="4" w:space="0" w:color="auto"/>
              <w:bottom w:val="single" w:sz="4" w:space="0" w:color="auto"/>
              <w:right w:val="single" w:sz="4" w:space="0" w:color="auto"/>
            </w:tcBorders>
            <w:hideMark/>
          </w:tcPr>
          <w:p w:rsidR="00E27259" w:rsidRPr="00C84DA2" w:rsidRDefault="00E27259">
            <w:pPr>
              <w:pStyle w:val="TableText"/>
            </w:pPr>
            <w:r w:rsidRPr="00C84DA2">
              <w:t>There are no new routines in this patch.</w:t>
            </w:r>
          </w:p>
        </w:tc>
        <w:tc>
          <w:tcPr>
            <w:tcW w:w="4572" w:type="dxa"/>
            <w:tcBorders>
              <w:top w:val="single" w:sz="4" w:space="0" w:color="auto"/>
              <w:left w:val="single" w:sz="4" w:space="0" w:color="auto"/>
              <w:bottom w:val="single" w:sz="4" w:space="0" w:color="auto"/>
              <w:right w:val="single" w:sz="4" w:space="0" w:color="auto"/>
            </w:tcBorders>
            <w:hideMark/>
          </w:tcPr>
          <w:p w:rsidR="00E27259" w:rsidRDefault="00E27259">
            <w:pPr>
              <w:pStyle w:val="TableText"/>
            </w:pPr>
            <w:r w:rsidRPr="00C84DA2">
              <w:t>DGOREL1</w:t>
            </w:r>
          </w:p>
        </w:tc>
      </w:tr>
    </w:tbl>
    <w:p w:rsidR="008E3EEF" w:rsidRPr="00D555E0" w:rsidRDefault="008E3EEF" w:rsidP="008E3EEF">
      <w:pPr>
        <w:pStyle w:val="Heading3"/>
        <w:spacing w:before="480"/>
      </w:pPr>
      <w:bookmarkStart w:id="113" w:name="_Patch_DG*5.3*960_Routines_1"/>
      <w:bookmarkStart w:id="114" w:name="_Toc11706585"/>
      <w:bookmarkEnd w:id="113"/>
      <w:r w:rsidRPr="00D555E0">
        <w:t>Patch DG*5.3*</w:t>
      </w:r>
      <w:r w:rsidRPr="00D555E0">
        <w:rPr>
          <w:lang w:val="en-US"/>
        </w:rPr>
        <w:t>9</w:t>
      </w:r>
      <w:r w:rsidRPr="00D555E0">
        <w:t>6</w:t>
      </w:r>
      <w:r w:rsidRPr="00D555E0">
        <w:rPr>
          <w:lang w:val="en-US"/>
        </w:rPr>
        <w:t>0</w:t>
      </w:r>
      <w:r w:rsidRPr="00D555E0">
        <w:t xml:space="preserve"> Routines</w:t>
      </w:r>
      <w:bookmarkEnd w:id="114"/>
    </w:p>
    <w:p w:rsidR="008E3EEF" w:rsidRPr="00D555E0" w:rsidRDefault="008E3EEF" w:rsidP="008E3EEF">
      <w:pPr>
        <w:pStyle w:val="BodyText"/>
        <w:spacing w:after="0"/>
        <w:rPr>
          <w:lang w:val="en-US"/>
        </w:rPr>
      </w:pPr>
      <w:r w:rsidRPr="00D555E0">
        <w:rPr>
          <w:lang w:val="en-US"/>
        </w:rPr>
        <w:t>The following</w:t>
      </w:r>
      <w:r w:rsidRPr="00D555E0">
        <w:t xml:space="preserve"> new and modified routines</w:t>
      </w:r>
      <w:r w:rsidRPr="00D555E0">
        <w:rPr>
          <w:lang w:val="en-US"/>
        </w:rPr>
        <w:t xml:space="preserve"> were exported by patch DG</w:t>
      </w:r>
      <w:r w:rsidRPr="00D555E0">
        <w:t>*5.3*</w:t>
      </w:r>
      <w:r w:rsidRPr="00D555E0">
        <w:rPr>
          <w:lang w:val="en-US"/>
        </w:rPr>
        <w:t>960 –</w:t>
      </w:r>
      <w:r w:rsidRPr="00D555E0">
        <w:t xml:space="preserve"> </w:t>
      </w:r>
      <w:r w:rsidRPr="00D555E0">
        <w:rPr>
          <w:lang w:val="en-US"/>
        </w:rPr>
        <w:t xml:space="preserve">PATIENT RECORD FLAG REPORTS. </w:t>
      </w:r>
      <w:r w:rsidRPr="00D555E0">
        <w:t xml:space="preserve">Not all </w:t>
      </w:r>
      <w:r w:rsidRPr="00D555E0">
        <w:rPr>
          <w:lang w:val="en-US"/>
        </w:rPr>
        <w:t xml:space="preserve">routines </w:t>
      </w:r>
      <w:r w:rsidRPr="00D555E0">
        <w:t xml:space="preserve">can or should be used. Please refer to the outstanding Integration Agreement before attempting to </w:t>
      </w:r>
      <w:r w:rsidRPr="00D555E0">
        <w:rPr>
          <w:lang w:val="en-US"/>
        </w:rPr>
        <w:t>use</w:t>
      </w:r>
      <w:r w:rsidRPr="00D555E0">
        <w:t xml:space="preserve"> these</w:t>
      </w:r>
      <w:r w:rsidRPr="00D555E0">
        <w:rPr>
          <w:lang w:val="en-US"/>
        </w:rPr>
        <w:t xml:space="preserve"> routines:</w:t>
      </w:r>
    </w:p>
    <w:p w:rsidR="008E3EEF" w:rsidRPr="00D555E0" w:rsidRDefault="008E3EEF" w:rsidP="008E3EEF">
      <w:pPr>
        <w:pStyle w:val="Caption"/>
        <w:rPr>
          <w:sz w:val="22"/>
          <w:szCs w:val="22"/>
          <w:lang w:val="en-US"/>
        </w:rPr>
      </w:pPr>
      <w:bookmarkStart w:id="115" w:name="_Toc11706849"/>
      <w:r w:rsidRPr="00D555E0">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10</w:t>
      </w:r>
      <w:r w:rsidR="007F1C38">
        <w:rPr>
          <w:noProof/>
        </w:rPr>
        <w:fldChar w:fldCharType="end"/>
      </w:r>
      <w:r w:rsidRPr="00D555E0">
        <w:t xml:space="preserve"> </w:t>
      </w:r>
      <w:r w:rsidRPr="00D555E0">
        <w:rPr>
          <w:sz w:val="22"/>
          <w:szCs w:val="22"/>
          <w:lang w:val="en-US"/>
        </w:rPr>
        <w:t>: Patch DG*5.3*960 Routines</w:t>
      </w:r>
      <w:bookmarkEnd w:id="115"/>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E3EEF" w:rsidRPr="00D555E0" w:rsidTr="00C84DA2">
        <w:trPr>
          <w:tblHeader/>
        </w:trPr>
        <w:tc>
          <w:tcPr>
            <w:tcW w:w="4788" w:type="dxa"/>
            <w:shd w:val="clear" w:color="auto" w:fill="BFBFBF"/>
          </w:tcPr>
          <w:p w:rsidR="008E3EEF" w:rsidRPr="00D555E0" w:rsidRDefault="008E3EEF" w:rsidP="00C84DA2">
            <w:pPr>
              <w:pStyle w:val="TableHeading"/>
            </w:pPr>
            <w:r w:rsidRPr="00D555E0">
              <w:t>NEW DG ROUTINES</w:t>
            </w:r>
          </w:p>
        </w:tc>
        <w:tc>
          <w:tcPr>
            <w:tcW w:w="4788" w:type="dxa"/>
            <w:shd w:val="clear" w:color="auto" w:fill="BFBFBF"/>
          </w:tcPr>
          <w:p w:rsidR="008E3EEF" w:rsidRPr="00D555E0" w:rsidRDefault="008E3EEF" w:rsidP="00C84DA2">
            <w:pPr>
              <w:pStyle w:val="TableHeading"/>
            </w:pPr>
            <w:r w:rsidRPr="00D555E0">
              <w:t>MODIFIED DG ROUTINES</w:t>
            </w:r>
          </w:p>
        </w:tc>
      </w:tr>
      <w:tr w:rsidR="008E3EEF" w:rsidRPr="00D555E0" w:rsidTr="00C84DA2">
        <w:tc>
          <w:tcPr>
            <w:tcW w:w="4788" w:type="dxa"/>
          </w:tcPr>
          <w:p w:rsidR="008E3EEF" w:rsidRPr="00D555E0" w:rsidRDefault="008E3EEF" w:rsidP="00C84DA2">
            <w:pPr>
              <w:pStyle w:val="TableText"/>
            </w:pPr>
            <w:r w:rsidRPr="00D555E0">
              <w:t>DGPFAAH2</w:t>
            </w:r>
          </w:p>
        </w:tc>
        <w:tc>
          <w:tcPr>
            <w:tcW w:w="4788" w:type="dxa"/>
          </w:tcPr>
          <w:p w:rsidR="008E3EEF" w:rsidRPr="00D555E0" w:rsidRDefault="008E3EEF" w:rsidP="00C84DA2">
            <w:pPr>
              <w:pStyle w:val="TableText"/>
              <w:rPr>
                <w:szCs w:val="24"/>
                <w:lang w:val="en-US"/>
              </w:rPr>
            </w:pPr>
            <w:r w:rsidRPr="00D555E0">
              <w:rPr>
                <w:szCs w:val="24"/>
              </w:rPr>
              <w:t>DGPFLMT</w:t>
            </w:r>
          </w:p>
        </w:tc>
      </w:tr>
      <w:tr w:rsidR="008E3EEF" w:rsidRPr="00D555E0" w:rsidTr="00C84DA2">
        <w:tc>
          <w:tcPr>
            <w:tcW w:w="4788" w:type="dxa"/>
          </w:tcPr>
          <w:p w:rsidR="008E3EEF" w:rsidRPr="00D555E0" w:rsidRDefault="008E3EEF" w:rsidP="00C84DA2">
            <w:pPr>
              <w:pStyle w:val="TableText"/>
            </w:pPr>
            <w:r w:rsidRPr="00D555E0">
              <w:t>DGPFUT63</w:t>
            </w:r>
          </w:p>
        </w:tc>
        <w:tc>
          <w:tcPr>
            <w:tcW w:w="4788" w:type="dxa"/>
          </w:tcPr>
          <w:p w:rsidR="008E3EEF" w:rsidRPr="00D555E0" w:rsidRDefault="008E3EEF" w:rsidP="00C84DA2">
            <w:pPr>
              <w:pStyle w:val="TableText"/>
              <w:rPr>
                <w:szCs w:val="24"/>
              </w:rPr>
            </w:pPr>
            <w:r w:rsidRPr="00D555E0">
              <w:rPr>
                <w:szCs w:val="24"/>
              </w:rPr>
              <w:t>DGPFLMT1</w:t>
            </w:r>
          </w:p>
        </w:tc>
      </w:tr>
      <w:tr w:rsidR="008E3EEF" w:rsidRPr="00D555E0" w:rsidTr="00C84DA2">
        <w:tc>
          <w:tcPr>
            <w:tcW w:w="4788" w:type="dxa"/>
          </w:tcPr>
          <w:p w:rsidR="008E3EEF" w:rsidRPr="00D555E0" w:rsidRDefault="008E3EEF" w:rsidP="00C84DA2">
            <w:pPr>
              <w:pStyle w:val="TableText"/>
            </w:pPr>
            <w:r w:rsidRPr="00D555E0">
              <w:t>DGPFUT7</w:t>
            </w:r>
          </w:p>
        </w:tc>
        <w:tc>
          <w:tcPr>
            <w:tcW w:w="4788" w:type="dxa"/>
          </w:tcPr>
          <w:p w:rsidR="008E3EEF" w:rsidRPr="00D555E0" w:rsidRDefault="008E3EEF" w:rsidP="00C84DA2">
            <w:pPr>
              <w:pStyle w:val="TableText"/>
              <w:rPr>
                <w:szCs w:val="24"/>
              </w:rPr>
            </w:pPr>
            <w:r w:rsidRPr="00D555E0">
              <w:rPr>
                <w:szCs w:val="24"/>
              </w:rPr>
              <w:t>DGPFRAL</w:t>
            </w:r>
          </w:p>
        </w:tc>
      </w:tr>
      <w:tr w:rsidR="008E3EEF" w:rsidRPr="00D555E0" w:rsidTr="00C84DA2">
        <w:tc>
          <w:tcPr>
            <w:tcW w:w="4788" w:type="dxa"/>
          </w:tcPr>
          <w:p w:rsidR="008E3EEF" w:rsidRPr="00D555E0" w:rsidRDefault="008E3EEF" w:rsidP="00C84DA2">
            <w:pPr>
              <w:pStyle w:val="TableText"/>
            </w:pPr>
          </w:p>
        </w:tc>
        <w:tc>
          <w:tcPr>
            <w:tcW w:w="4788" w:type="dxa"/>
          </w:tcPr>
          <w:p w:rsidR="008E3EEF" w:rsidRPr="00D555E0" w:rsidRDefault="008E3EEF" w:rsidP="00C84DA2">
            <w:pPr>
              <w:pStyle w:val="TableText"/>
              <w:rPr>
                <w:szCs w:val="24"/>
              </w:rPr>
            </w:pPr>
            <w:r w:rsidRPr="00D555E0">
              <w:rPr>
                <w:szCs w:val="24"/>
              </w:rPr>
              <w:t>DGPFRAL1</w:t>
            </w:r>
          </w:p>
        </w:tc>
      </w:tr>
      <w:tr w:rsidR="008E3EEF" w:rsidRPr="00D555E0" w:rsidTr="00C84DA2">
        <w:tc>
          <w:tcPr>
            <w:tcW w:w="4788" w:type="dxa"/>
          </w:tcPr>
          <w:p w:rsidR="008E3EEF" w:rsidRPr="00D555E0" w:rsidRDefault="008E3EEF" w:rsidP="00C84DA2">
            <w:pPr>
              <w:pStyle w:val="TableText"/>
            </w:pPr>
          </w:p>
        </w:tc>
        <w:tc>
          <w:tcPr>
            <w:tcW w:w="4788" w:type="dxa"/>
          </w:tcPr>
          <w:p w:rsidR="008E3EEF" w:rsidRPr="00D555E0" w:rsidRDefault="008E3EEF" w:rsidP="00C84DA2">
            <w:pPr>
              <w:pStyle w:val="TableText"/>
              <w:rPr>
                <w:szCs w:val="24"/>
              </w:rPr>
            </w:pPr>
            <w:r w:rsidRPr="00D555E0">
              <w:rPr>
                <w:szCs w:val="24"/>
              </w:rPr>
              <w:t>DGPFRFA</w:t>
            </w:r>
          </w:p>
        </w:tc>
      </w:tr>
      <w:tr w:rsidR="008E3EEF" w:rsidRPr="00D555E0" w:rsidTr="00C84DA2">
        <w:tc>
          <w:tcPr>
            <w:tcW w:w="4788" w:type="dxa"/>
          </w:tcPr>
          <w:p w:rsidR="008E3EEF" w:rsidRPr="00D555E0" w:rsidRDefault="008E3EEF" w:rsidP="00C84DA2">
            <w:pPr>
              <w:pStyle w:val="TableText"/>
            </w:pPr>
          </w:p>
        </w:tc>
        <w:tc>
          <w:tcPr>
            <w:tcW w:w="4788" w:type="dxa"/>
          </w:tcPr>
          <w:p w:rsidR="008E3EEF" w:rsidRPr="00D555E0" w:rsidRDefault="008E3EEF" w:rsidP="00C84DA2">
            <w:pPr>
              <w:pStyle w:val="TableText"/>
              <w:rPr>
                <w:szCs w:val="24"/>
              </w:rPr>
            </w:pPr>
            <w:r w:rsidRPr="00D555E0">
              <w:rPr>
                <w:szCs w:val="24"/>
              </w:rPr>
              <w:t>DGPFRFA1</w:t>
            </w:r>
          </w:p>
        </w:tc>
      </w:tr>
    </w:tbl>
    <w:p w:rsidR="008E3EEF" w:rsidRPr="00D555E0" w:rsidRDefault="008E3EEF" w:rsidP="008E3EEF">
      <w:pPr>
        <w:pStyle w:val="BodyText"/>
        <w:sectPr w:rsidR="008E3EEF" w:rsidRPr="00D555E0" w:rsidSect="00414165">
          <w:headerReference w:type="even" r:id="rId25"/>
          <w:headerReference w:type="default" r:id="rId26"/>
          <w:headerReference w:type="first" r:id="rId27"/>
          <w:pgSz w:w="12240" w:h="15840" w:code="1"/>
          <w:pgMar w:top="1440" w:right="1440" w:bottom="1440" w:left="1440" w:header="720" w:footer="720" w:gutter="0"/>
          <w:cols w:space="720"/>
          <w:titlePg/>
          <w:docGrid w:linePitch="360"/>
        </w:sectPr>
      </w:pPr>
    </w:p>
    <w:p w:rsidR="00122489" w:rsidRPr="009A6C54" w:rsidRDefault="00122489" w:rsidP="0096223B">
      <w:pPr>
        <w:pStyle w:val="Heading3"/>
        <w:spacing w:before="480"/>
      </w:pPr>
      <w:bookmarkStart w:id="116" w:name="_Toc11706586"/>
      <w:r w:rsidRPr="009A6C54">
        <w:t xml:space="preserve">Patch </w:t>
      </w:r>
      <w:r w:rsidR="00415543" w:rsidRPr="009A6C54">
        <w:t>DG</w:t>
      </w:r>
      <w:r w:rsidRPr="009A6C54">
        <w:t>*5.3*869 Routines</w:t>
      </w:r>
      <w:bookmarkEnd w:id="116"/>
    </w:p>
    <w:p w:rsidR="007E21C3" w:rsidRPr="009A6C54" w:rsidRDefault="007E21C3" w:rsidP="007E21C3">
      <w:pPr>
        <w:pStyle w:val="BodyText"/>
        <w:spacing w:after="0"/>
        <w:rPr>
          <w:lang w:val="en-US"/>
        </w:rPr>
      </w:pPr>
      <w:r w:rsidRPr="009A6C54">
        <w:rPr>
          <w:lang w:val="en-US"/>
        </w:rPr>
        <w:t>The following</w:t>
      </w:r>
      <w:r w:rsidRPr="009A6C54">
        <w:t xml:space="preserve"> new and modified routines</w:t>
      </w:r>
      <w:r w:rsidRPr="009A6C54">
        <w:rPr>
          <w:lang w:val="en-US"/>
        </w:rPr>
        <w:t xml:space="preserve"> were exported by patch </w:t>
      </w:r>
      <w:r w:rsidR="00415543" w:rsidRPr="009A6C54">
        <w:rPr>
          <w:lang w:val="en-US"/>
        </w:rPr>
        <w:t>DG</w:t>
      </w:r>
      <w:r w:rsidRPr="009A6C54">
        <w:t>*5.3*</w:t>
      </w:r>
      <w:r w:rsidRPr="009A6C54">
        <w:rPr>
          <w:lang w:val="en-US"/>
        </w:rPr>
        <w:t>869 –</w:t>
      </w:r>
      <w:r w:rsidRPr="009A6C54">
        <w:t xml:space="preserve"> </w:t>
      </w:r>
      <w:r w:rsidRPr="009A6C54">
        <w:rPr>
          <w:lang w:val="en-US"/>
        </w:rPr>
        <w:t xml:space="preserve">DGPF NEW PATIENT RECORD FLAG – MISSING PATIENT. </w:t>
      </w:r>
      <w:r w:rsidRPr="009A6C54">
        <w:t xml:space="preserve">Not all </w:t>
      </w:r>
      <w:r w:rsidRPr="009A6C54">
        <w:rPr>
          <w:lang w:val="en-US"/>
        </w:rPr>
        <w:t xml:space="preserve">routines </w:t>
      </w:r>
      <w:r w:rsidRPr="009A6C54">
        <w:t xml:space="preserve">can or should be used. Please refer to the outstanding Integration Agreement before attempting to </w:t>
      </w:r>
      <w:r w:rsidRPr="009A6C54">
        <w:rPr>
          <w:lang w:val="en-US"/>
        </w:rPr>
        <w:t>use</w:t>
      </w:r>
      <w:r w:rsidRPr="009A6C54">
        <w:t xml:space="preserve"> these</w:t>
      </w:r>
      <w:r w:rsidRPr="009A6C54">
        <w:rPr>
          <w:lang w:val="en-US"/>
        </w:rPr>
        <w:t xml:space="preserve"> routines:</w:t>
      </w:r>
    </w:p>
    <w:p w:rsidR="003F2B6D" w:rsidRPr="009A6C54" w:rsidRDefault="00660CA9" w:rsidP="00741C15">
      <w:pPr>
        <w:pStyle w:val="Caption"/>
        <w:rPr>
          <w:lang w:val="en-US"/>
        </w:rPr>
      </w:pPr>
      <w:bookmarkStart w:id="117" w:name="_Toc11706850"/>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11</w:t>
      </w:r>
      <w:r w:rsidR="007F1C38">
        <w:rPr>
          <w:noProof/>
        </w:rPr>
        <w:fldChar w:fldCharType="end"/>
      </w:r>
      <w:r w:rsidR="005161C0" w:rsidRPr="009A6C54">
        <w:rPr>
          <w:lang w:val="en-US"/>
        </w:rPr>
        <w:t xml:space="preserve">: Patch </w:t>
      </w:r>
      <w:r w:rsidRPr="009A6C54">
        <w:rPr>
          <w:lang w:val="en-US"/>
        </w:rPr>
        <w:t>D</w:t>
      </w:r>
      <w:r w:rsidR="005161C0" w:rsidRPr="009A6C54">
        <w:rPr>
          <w:lang w:val="en-US"/>
        </w:rPr>
        <w:t>G</w:t>
      </w:r>
      <w:r w:rsidRPr="009A6C54">
        <w:rPr>
          <w:lang w:val="en-US"/>
        </w:rPr>
        <w:t>*5.3*869 Routines</w:t>
      </w:r>
      <w:bookmarkEnd w:id="117"/>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E21C3" w:rsidRPr="009A6C54" w:rsidTr="00446E0C">
        <w:trPr>
          <w:tblHeader/>
        </w:trPr>
        <w:tc>
          <w:tcPr>
            <w:tcW w:w="4788" w:type="dxa"/>
            <w:shd w:val="clear" w:color="auto" w:fill="BFBFBF"/>
          </w:tcPr>
          <w:p w:rsidR="007E21C3" w:rsidRPr="009A6C54" w:rsidRDefault="007E21C3" w:rsidP="008D746B">
            <w:pPr>
              <w:pStyle w:val="TableHeading"/>
            </w:pPr>
            <w:bookmarkStart w:id="118" w:name="ColumnTitle_08"/>
            <w:bookmarkEnd w:id="118"/>
            <w:r w:rsidRPr="009A6C54">
              <w:t>NEW DG ROUTINES</w:t>
            </w:r>
          </w:p>
        </w:tc>
        <w:tc>
          <w:tcPr>
            <w:tcW w:w="4788" w:type="dxa"/>
            <w:shd w:val="clear" w:color="auto" w:fill="BFBFBF"/>
          </w:tcPr>
          <w:p w:rsidR="007E21C3" w:rsidRPr="009A6C54" w:rsidRDefault="007E21C3" w:rsidP="008D746B">
            <w:pPr>
              <w:pStyle w:val="TableHeading"/>
            </w:pPr>
            <w:r w:rsidRPr="009A6C54">
              <w:t>MODIFIED DG ROUTINES</w:t>
            </w:r>
          </w:p>
        </w:tc>
      </w:tr>
      <w:tr w:rsidR="007E21C3" w:rsidRPr="009A6C54" w:rsidTr="00A65D8F">
        <w:tc>
          <w:tcPr>
            <w:tcW w:w="4788" w:type="dxa"/>
          </w:tcPr>
          <w:p w:rsidR="007E21C3" w:rsidRPr="009A6C54" w:rsidRDefault="007E21C3" w:rsidP="008D746B">
            <w:pPr>
              <w:pStyle w:val="TableText"/>
            </w:pPr>
            <w:r w:rsidRPr="009A6C54">
              <w:t>DG53869P</w:t>
            </w:r>
          </w:p>
        </w:tc>
        <w:tc>
          <w:tcPr>
            <w:tcW w:w="4788" w:type="dxa"/>
          </w:tcPr>
          <w:p w:rsidR="007E21C3" w:rsidRPr="009A6C54" w:rsidRDefault="00BE3E49" w:rsidP="008D746B">
            <w:pPr>
              <w:pStyle w:val="TableText"/>
              <w:rPr>
                <w:szCs w:val="24"/>
              </w:rPr>
            </w:pPr>
            <w:r w:rsidRPr="009A6C54">
              <w:rPr>
                <w:szCs w:val="24"/>
              </w:rPr>
              <w:t>There are no conversions for this patch.</w:t>
            </w:r>
          </w:p>
        </w:tc>
      </w:tr>
    </w:tbl>
    <w:p w:rsidR="008408B9" w:rsidRPr="009A6C54" w:rsidRDefault="00FE2CCE" w:rsidP="0096223B">
      <w:pPr>
        <w:pStyle w:val="Heading3"/>
        <w:spacing w:before="480"/>
      </w:pPr>
      <w:bookmarkStart w:id="119" w:name="_Toc11706587"/>
      <w:r w:rsidRPr="009A6C54">
        <w:t>Patch SD*5.3*588</w:t>
      </w:r>
      <w:r w:rsidR="00310E83" w:rsidRPr="009A6C54">
        <w:t xml:space="preserve"> </w:t>
      </w:r>
      <w:r w:rsidR="000277CF" w:rsidRPr="009A6C54">
        <w:t>Routines</w:t>
      </w:r>
      <w:bookmarkEnd w:id="119"/>
    </w:p>
    <w:p w:rsidR="00CB3967" w:rsidRPr="009A6C54" w:rsidRDefault="00E86086" w:rsidP="00E86086">
      <w:pPr>
        <w:pStyle w:val="BodyText"/>
        <w:spacing w:after="0"/>
        <w:rPr>
          <w:lang w:val="en-US"/>
        </w:rPr>
      </w:pPr>
      <w:r w:rsidRPr="009A6C54">
        <w:rPr>
          <w:lang w:val="en-US"/>
        </w:rPr>
        <w:t>The following</w:t>
      </w:r>
      <w:r w:rsidR="00CB3967" w:rsidRPr="009A6C54">
        <w:t xml:space="preserve"> </w:t>
      </w:r>
      <w:r w:rsidR="00F75D74" w:rsidRPr="009A6C54">
        <w:t>new and modified routines</w:t>
      </w:r>
      <w:r w:rsidR="007B12E0" w:rsidRPr="009A6C54">
        <w:rPr>
          <w:lang w:val="en-US"/>
        </w:rPr>
        <w:t xml:space="preserve"> </w:t>
      </w:r>
      <w:r w:rsidR="000F422C" w:rsidRPr="009A6C54">
        <w:rPr>
          <w:lang w:val="en-US"/>
        </w:rPr>
        <w:t xml:space="preserve">were </w:t>
      </w:r>
      <w:r w:rsidR="007B12E0" w:rsidRPr="009A6C54">
        <w:rPr>
          <w:lang w:val="en-US"/>
        </w:rPr>
        <w:t xml:space="preserve">exported by </w:t>
      </w:r>
      <w:r w:rsidR="000277CF" w:rsidRPr="009A6C54">
        <w:rPr>
          <w:lang w:val="en-US"/>
        </w:rPr>
        <w:t xml:space="preserve">patch </w:t>
      </w:r>
      <w:r w:rsidR="00605433" w:rsidRPr="009A6C54">
        <w:t>SD*5.3*588</w:t>
      </w:r>
      <w:r w:rsidR="00FE2CCE" w:rsidRPr="009A6C54">
        <w:rPr>
          <w:lang w:val="en-US"/>
        </w:rPr>
        <w:t xml:space="preserve"> -</w:t>
      </w:r>
      <w:r w:rsidR="00605433" w:rsidRPr="009A6C54">
        <w:t xml:space="preserve"> </w:t>
      </w:r>
      <w:r w:rsidR="000277CF" w:rsidRPr="009A6C54">
        <w:t>HIGH RISK MENTAL HEALTH PROACTIVE REPORT</w:t>
      </w:r>
      <w:r w:rsidR="000277CF" w:rsidRPr="009A6C54">
        <w:rPr>
          <w:lang w:val="en-US"/>
        </w:rPr>
        <w:t>.</w:t>
      </w:r>
      <w:r w:rsidR="00C9678E" w:rsidRPr="009A6C54">
        <w:rPr>
          <w:lang w:val="en-US"/>
        </w:rPr>
        <w:t xml:space="preserve"> </w:t>
      </w:r>
      <w:r w:rsidR="00CB3967" w:rsidRPr="009A6C54">
        <w:t xml:space="preserve">Not all </w:t>
      </w:r>
      <w:r w:rsidR="000F422C" w:rsidRPr="009A6C54">
        <w:rPr>
          <w:lang w:val="en-US"/>
        </w:rPr>
        <w:t xml:space="preserve">routines </w:t>
      </w:r>
      <w:r w:rsidR="00CB3967" w:rsidRPr="009A6C54">
        <w:t xml:space="preserve">can or should be used. Please refer to the outstanding Integration Agreement before attempting to </w:t>
      </w:r>
      <w:r w:rsidR="000F422C" w:rsidRPr="009A6C54">
        <w:rPr>
          <w:lang w:val="en-US"/>
        </w:rPr>
        <w:t>use</w:t>
      </w:r>
      <w:r w:rsidR="00CB3967" w:rsidRPr="009A6C54">
        <w:t xml:space="preserve"> these</w:t>
      </w:r>
      <w:r w:rsidR="007B12E0" w:rsidRPr="009A6C54">
        <w:rPr>
          <w:lang w:val="en-US"/>
        </w:rPr>
        <w:t xml:space="preserve"> routines</w:t>
      </w:r>
      <w:r w:rsidRPr="009A6C54">
        <w:rPr>
          <w:lang w:val="en-US"/>
        </w:rPr>
        <w:t>:</w:t>
      </w:r>
    </w:p>
    <w:p w:rsidR="00D02599" w:rsidRPr="009A6C54" w:rsidRDefault="00660CA9" w:rsidP="00741C15">
      <w:pPr>
        <w:pStyle w:val="Caption"/>
        <w:rPr>
          <w:lang w:val="en-US"/>
        </w:rPr>
      </w:pPr>
      <w:bookmarkStart w:id="120" w:name="_Toc11706851"/>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12</w:t>
      </w:r>
      <w:r w:rsidR="007F1C38">
        <w:rPr>
          <w:noProof/>
        </w:rPr>
        <w:fldChar w:fldCharType="end"/>
      </w:r>
      <w:r w:rsidRPr="009A6C54">
        <w:rPr>
          <w:lang w:val="en-US"/>
        </w:rPr>
        <w:t>: Patch SD*5.3*588 Routines</w:t>
      </w:r>
      <w:bookmarkEnd w:id="120"/>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B12E0" w:rsidRPr="009A6C54" w:rsidTr="00446E0C">
        <w:trPr>
          <w:tblHeader/>
        </w:trPr>
        <w:tc>
          <w:tcPr>
            <w:tcW w:w="4788" w:type="dxa"/>
            <w:shd w:val="clear" w:color="auto" w:fill="BFBFBF"/>
          </w:tcPr>
          <w:p w:rsidR="007B12E0" w:rsidRPr="009A6C54" w:rsidRDefault="007B12E0" w:rsidP="002E46DA">
            <w:pPr>
              <w:pStyle w:val="TableHeading"/>
            </w:pPr>
            <w:bookmarkStart w:id="121" w:name="ColumnTitle_09"/>
            <w:bookmarkEnd w:id="121"/>
            <w:r w:rsidRPr="009A6C54">
              <w:t>NEW SD ROUTINES</w:t>
            </w:r>
          </w:p>
        </w:tc>
        <w:tc>
          <w:tcPr>
            <w:tcW w:w="4788" w:type="dxa"/>
            <w:shd w:val="clear" w:color="auto" w:fill="BFBFBF"/>
          </w:tcPr>
          <w:p w:rsidR="007B12E0" w:rsidRPr="009A6C54" w:rsidRDefault="00440B84" w:rsidP="002E46DA">
            <w:pPr>
              <w:pStyle w:val="TableHeading"/>
            </w:pPr>
            <w:r w:rsidRPr="009A6C54">
              <w:t>MODIFIED SD ROUTINES</w:t>
            </w:r>
          </w:p>
        </w:tc>
      </w:tr>
      <w:tr w:rsidR="007B12E0" w:rsidRPr="009A6C54" w:rsidTr="00844CF6">
        <w:tc>
          <w:tcPr>
            <w:tcW w:w="4788" w:type="dxa"/>
          </w:tcPr>
          <w:p w:rsidR="007B12E0" w:rsidRPr="009A6C54" w:rsidRDefault="008B1EB6" w:rsidP="002E46DA">
            <w:pPr>
              <w:pStyle w:val="TableText"/>
            </w:pPr>
            <w:r w:rsidRPr="009A6C54">
              <w:t>SDMHA</w:t>
            </w:r>
            <w:r w:rsidR="00F37C77" w:rsidRPr="009A6C54">
              <w:t>P</w:t>
            </w:r>
          </w:p>
        </w:tc>
        <w:tc>
          <w:tcPr>
            <w:tcW w:w="4788" w:type="dxa"/>
          </w:tcPr>
          <w:p w:rsidR="007B12E0" w:rsidRPr="009A6C54" w:rsidRDefault="00E86086" w:rsidP="002E46DA">
            <w:pPr>
              <w:pStyle w:val="TableText"/>
            </w:pPr>
            <w:r w:rsidRPr="009A6C54">
              <w:rPr>
                <w:rFonts w:eastAsia="Calibri"/>
                <w:szCs w:val="24"/>
                <w:lang w:eastAsia="en-US"/>
              </w:rPr>
              <w:t>SDAMQ</w:t>
            </w:r>
          </w:p>
        </w:tc>
      </w:tr>
      <w:tr w:rsidR="00F37C77" w:rsidRPr="009A6C54" w:rsidTr="00844CF6">
        <w:tc>
          <w:tcPr>
            <w:tcW w:w="4788" w:type="dxa"/>
          </w:tcPr>
          <w:p w:rsidR="00F37C77" w:rsidRPr="009A6C54" w:rsidRDefault="00F37C77" w:rsidP="002E46DA">
            <w:pPr>
              <w:pStyle w:val="TableText"/>
            </w:pPr>
            <w:r w:rsidRPr="009A6C54">
              <w:t>SDMHAP1</w:t>
            </w:r>
          </w:p>
        </w:tc>
        <w:tc>
          <w:tcPr>
            <w:tcW w:w="4788" w:type="dxa"/>
          </w:tcPr>
          <w:p w:rsidR="00F37C77" w:rsidRPr="009A6C54" w:rsidRDefault="00E86086" w:rsidP="002E46DA">
            <w:pPr>
              <w:pStyle w:val="TableText"/>
            </w:pPr>
            <w:r w:rsidRPr="009A6C54">
              <w:rPr>
                <w:rFonts w:eastAsia="Calibri"/>
                <w:lang w:eastAsia="en-US"/>
              </w:rPr>
              <w:t>SDMHAD</w:t>
            </w:r>
          </w:p>
        </w:tc>
      </w:tr>
      <w:tr w:rsidR="00F37C77" w:rsidRPr="009A6C54" w:rsidTr="00844CF6">
        <w:tc>
          <w:tcPr>
            <w:tcW w:w="4788" w:type="dxa"/>
          </w:tcPr>
          <w:p w:rsidR="00F37C77" w:rsidRPr="009A6C54" w:rsidRDefault="00F37C77" w:rsidP="002E46DA">
            <w:pPr>
              <w:pStyle w:val="TableText"/>
            </w:pPr>
            <w:r w:rsidRPr="009A6C54">
              <w:rPr>
                <w:rFonts w:eastAsia="Calibri"/>
                <w:szCs w:val="24"/>
                <w:lang w:eastAsia="en-US"/>
              </w:rPr>
              <w:t>SDMHPRO</w:t>
            </w:r>
          </w:p>
        </w:tc>
        <w:tc>
          <w:tcPr>
            <w:tcW w:w="4788" w:type="dxa"/>
          </w:tcPr>
          <w:p w:rsidR="00F37C77" w:rsidRPr="009A6C54" w:rsidRDefault="00E86086" w:rsidP="002E46DA">
            <w:pPr>
              <w:pStyle w:val="TableText"/>
            </w:pPr>
            <w:r w:rsidRPr="009A6C54">
              <w:rPr>
                <w:rFonts w:eastAsia="Calibri"/>
                <w:szCs w:val="24"/>
                <w:lang w:eastAsia="en-US"/>
              </w:rPr>
              <w:t>SDMHAD1</w:t>
            </w:r>
          </w:p>
        </w:tc>
      </w:tr>
      <w:tr w:rsidR="00F37C77" w:rsidRPr="009A6C54" w:rsidTr="00844CF6">
        <w:tc>
          <w:tcPr>
            <w:tcW w:w="4788" w:type="dxa"/>
          </w:tcPr>
          <w:p w:rsidR="00F37C77" w:rsidRPr="009A6C54" w:rsidRDefault="00F37C77" w:rsidP="002E46DA">
            <w:pPr>
              <w:pStyle w:val="TableText"/>
            </w:pPr>
            <w:r w:rsidRPr="009A6C54">
              <w:rPr>
                <w:rFonts w:eastAsia="Calibri"/>
                <w:szCs w:val="24"/>
                <w:lang w:eastAsia="en-US"/>
              </w:rPr>
              <w:t>SDMHPRO1</w:t>
            </w:r>
          </w:p>
        </w:tc>
        <w:tc>
          <w:tcPr>
            <w:tcW w:w="4788" w:type="dxa"/>
          </w:tcPr>
          <w:p w:rsidR="00F37C77" w:rsidRPr="009A6C54" w:rsidRDefault="00E86086" w:rsidP="002E46DA">
            <w:pPr>
              <w:pStyle w:val="TableText"/>
            </w:pPr>
            <w:r w:rsidRPr="009A6C54">
              <w:rPr>
                <w:rFonts w:eastAsia="Calibri"/>
                <w:szCs w:val="24"/>
                <w:lang w:eastAsia="en-US"/>
              </w:rPr>
              <w:t>SDMHNS</w:t>
            </w:r>
          </w:p>
        </w:tc>
      </w:tr>
      <w:tr w:rsidR="00E86086" w:rsidRPr="009A6C54" w:rsidTr="00844CF6">
        <w:tc>
          <w:tcPr>
            <w:tcW w:w="4788" w:type="dxa"/>
          </w:tcPr>
          <w:p w:rsidR="00E86086" w:rsidRPr="009A6C54" w:rsidRDefault="00E86086" w:rsidP="002E46DA">
            <w:pPr>
              <w:pStyle w:val="TableText"/>
              <w:rPr>
                <w:rFonts w:eastAsia="Calibri"/>
                <w:szCs w:val="24"/>
                <w:lang w:eastAsia="en-US"/>
              </w:rPr>
            </w:pPr>
          </w:p>
        </w:tc>
        <w:tc>
          <w:tcPr>
            <w:tcW w:w="4788" w:type="dxa"/>
          </w:tcPr>
          <w:p w:rsidR="00E86086" w:rsidRPr="009A6C54" w:rsidRDefault="00E86086" w:rsidP="002E46DA">
            <w:pPr>
              <w:pStyle w:val="TableText"/>
              <w:rPr>
                <w:rFonts w:eastAsia="Calibri"/>
                <w:szCs w:val="24"/>
                <w:lang w:eastAsia="en-US"/>
              </w:rPr>
            </w:pPr>
            <w:r w:rsidRPr="009A6C54">
              <w:rPr>
                <w:rFonts w:eastAsia="Calibri"/>
                <w:szCs w:val="24"/>
                <w:lang w:eastAsia="en-US"/>
              </w:rPr>
              <w:t>SDMHNS1</w:t>
            </w:r>
          </w:p>
        </w:tc>
      </w:tr>
    </w:tbl>
    <w:p w:rsidR="00310E83" w:rsidRPr="009A6C54" w:rsidRDefault="00FE2CCE" w:rsidP="0096223B">
      <w:pPr>
        <w:pStyle w:val="Heading3"/>
        <w:spacing w:before="480"/>
      </w:pPr>
      <w:bookmarkStart w:id="122" w:name="_Toc11706588"/>
      <w:r w:rsidRPr="009A6C54">
        <w:t>Patch DG*5.3*849</w:t>
      </w:r>
      <w:r w:rsidR="00310E83" w:rsidRPr="009A6C54">
        <w:t xml:space="preserve"> </w:t>
      </w:r>
      <w:r w:rsidR="000277CF" w:rsidRPr="009A6C54">
        <w:t>Routines</w:t>
      </w:r>
      <w:bookmarkEnd w:id="122"/>
    </w:p>
    <w:p w:rsidR="00310E83" w:rsidRPr="009A6C54" w:rsidRDefault="00310E83" w:rsidP="00310E83">
      <w:pPr>
        <w:pStyle w:val="BodyText"/>
        <w:spacing w:before="0" w:after="0"/>
        <w:rPr>
          <w:lang w:val="en-US"/>
        </w:rPr>
      </w:pPr>
      <w:r w:rsidRPr="009A6C54">
        <w:rPr>
          <w:lang w:val="en-US"/>
        </w:rPr>
        <w:t xml:space="preserve">These </w:t>
      </w:r>
      <w:r w:rsidRPr="009A6C54">
        <w:t xml:space="preserve">new </w:t>
      </w:r>
      <w:r w:rsidR="003956DB" w:rsidRPr="009A6C54">
        <w:rPr>
          <w:lang w:val="en-US"/>
        </w:rPr>
        <w:t xml:space="preserve">DG </w:t>
      </w:r>
      <w:r w:rsidRPr="009A6C54">
        <w:t>routines</w:t>
      </w:r>
      <w:r w:rsidRPr="009A6C54">
        <w:rPr>
          <w:lang w:val="en-US"/>
        </w:rPr>
        <w:t xml:space="preserve"> were exported by </w:t>
      </w:r>
      <w:r w:rsidR="000277CF" w:rsidRPr="009A6C54">
        <w:rPr>
          <w:lang w:val="en-US"/>
        </w:rPr>
        <w:t xml:space="preserve">patch </w:t>
      </w:r>
      <w:r w:rsidRPr="009A6C54">
        <w:rPr>
          <w:lang w:val="en-US"/>
        </w:rPr>
        <w:t>DG*5.3*849</w:t>
      </w:r>
      <w:r w:rsidR="00FE2CCE" w:rsidRPr="009A6C54">
        <w:rPr>
          <w:lang w:val="en-US"/>
        </w:rPr>
        <w:t xml:space="preserve"> - </w:t>
      </w:r>
      <w:r w:rsidRPr="009A6C54">
        <w:rPr>
          <w:lang w:val="en-US"/>
        </w:rPr>
        <w:t>DGPF NEW CAT1 FLAG AND CONVERSION</w:t>
      </w:r>
      <w:r w:rsidRPr="009A6C54">
        <w:t xml:space="preserve">. Not all </w:t>
      </w:r>
      <w:r w:rsidRPr="009A6C54">
        <w:rPr>
          <w:lang w:val="en-US"/>
        </w:rPr>
        <w:t xml:space="preserve">routines </w:t>
      </w:r>
      <w:r w:rsidRPr="009A6C54">
        <w:t xml:space="preserve">can or should be used. Please refer to the outstanding Integration Agreement before attempting to </w:t>
      </w:r>
      <w:r w:rsidRPr="009A6C54">
        <w:rPr>
          <w:lang w:val="en-US"/>
        </w:rPr>
        <w:t>use</w:t>
      </w:r>
      <w:r w:rsidRPr="009A6C54">
        <w:t xml:space="preserve"> these</w:t>
      </w:r>
      <w:r w:rsidRPr="009A6C54">
        <w:rPr>
          <w:lang w:val="en-US"/>
        </w:rPr>
        <w:t xml:space="preserve"> routines</w:t>
      </w:r>
      <w:r w:rsidR="000277CF" w:rsidRPr="009A6C54">
        <w:rPr>
          <w:lang w:val="en-US"/>
        </w:rPr>
        <w:t>:</w:t>
      </w:r>
    </w:p>
    <w:p w:rsidR="000277CF" w:rsidRPr="009A6C54" w:rsidRDefault="00660CA9" w:rsidP="00741C15">
      <w:pPr>
        <w:pStyle w:val="Caption"/>
        <w:rPr>
          <w:lang w:val="en-US"/>
        </w:rPr>
      </w:pPr>
      <w:bookmarkStart w:id="123" w:name="_Toc11706852"/>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13</w:t>
      </w:r>
      <w:r w:rsidR="007F1C38">
        <w:rPr>
          <w:noProof/>
        </w:rPr>
        <w:fldChar w:fldCharType="end"/>
      </w:r>
      <w:r w:rsidR="005161C0" w:rsidRPr="009A6C54">
        <w:rPr>
          <w:lang w:val="en-US"/>
        </w:rPr>
        <w:t xml:space="preserve">: Patch </w:t>
      </w:r>
      <w:r w:rsidRPr="009A6C54">
        <w:rPr>
          <w:lang w:val="en-US"/>
        </w:rPr>
        <w:t>D</w:t>
      </w:r>
      <w:r w:rsidR="005161C0" w:rsidRPr="009A6C54">
        <w:rPr>
          <w:lang w:val="en-US"/>
        </w:rPr>
        <w:t>G</w:t>
      </w:r>
      <w:r w:rsidRPr="009A6C54">
        <w:rPr>
          <w:lang w:val="en-US"/>
        </w:rPr>
        <w:t>*5.3*849 Routines</w:t>
      </w:r>
      <w:bookmarkEnd w:id="123"/>
    </w:p>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0277CF" w:rsidRPr="009A6C54" w:rsidTr="00446E0C">
        <w:trPr>
          <w:tblHeader/>
        </w:trPr>
        <w:tc>
          <w:tcPr>
            <w:tcW w:w="4788" w:type="dxa"/>
            <w:shd w:val="clear" w:color="auto" w:fill="BFBFBF"/>
          </w:tcPr>
          <w:p w:rsidR="000277CF" w:rsidRPr="009A6C54" w:rsidRDefault="000277CF" w:rsidP="002E46DA">
            <w:pPr>
              <w:pStyle w:val="TableHeading"/>
            </w:pPr>
            <w:bookmarkStart w:id="124" w:name="ColumnTitle_10"/>
            <w:bookmarkEnd w:id="124"/>
            <w:r w:rsidRPr="009A6C54">
              <w:t>NEW DG ROUTINES</w:t>
            </w:r>
          </w:p>
        </w:tc>
        <w:tc>
          <w:tcPr>
            <w:tcW w:w="4788" w:type="dxa"/>
            <w:shd w:val="clear" w:color="auto" w:fill="BFBFBF"/>
          </w:tcPr>
          <w:p w:rsidR="000277CF" w:rsidRPr="009A6C54" w:rsidRDefault="000277CF" w:rsidP="002E46DA">
            <w:pPr>
              <w:pStyle w:val="TableHeading"/>
            </w:pPr>
            <w:r w:rsidRPr="009A6C54">
              <w:t>MODIFIED DG ROUTINES</w:t>
            </w:r>
          </w:p>
        </w:tc>
      </w:tr>
      <w:tr w:rsidR="000277CF" w:rsidRPr="009A6C54" w:rsidTr="000277CF">
        <w:tc>
          <w:tcPr>
            <w:tcW w:w="4788" w:type="dxa"/>
          </w:tcPr>
          <w:p w:rsidR="000277CF" w:rsidRPr="009A6C54" w:rsidRDefault="000277CF" w:rsidP="002E46DA">
            <w:pPr>
              <w:pStyle w:val="TableText"/>
            </w:pPr>
            <w:r w:rsidRPr="009A6C54">
              <w:t>DG53849P</w:t>
            </w:r>
          </w:p>
        </w:tc>
        <w:tc>
          <w:tcPr>
            <w:tcW w:w="4788" w:type="dxa"/>
          </w:tcPr>
          <w:p w:rsidR="000277CF" w:rsidRPr="009A6C54" w:rsidRDefault="000277CF" w:rsidP="002E46DA">
            <w:pPr>
              <w:pStyle w:val="TableText"/>
            </w:pPr>
          </w:p>
        </w:tc>
      </w:tr>
      <w:tr w:rsidR="000277CF" w:rsidRPr="009A6C54" w:rsidTr="000277CF">
        <w:tc>
          <w:tcPr>
            <w:tcW w:w="4788" w:type="dxa"/>
          </w:tcPr>
          <w:p w:rsidR="000277CF" w:rsidRPr="009A6C54" w:rsidRDefault="000277CF" w:rsidP="002E46DA">
            <w:pPr>
              <w:pStyle w:val="TableText"/>
            </w:pPr>
            <w:r w:rsidRPr="009A6C54">
              <w:t>DGPFCNR</w:t>
            </w:r>
          </w:p>
        </w:tc>
        <w:tc>
          <w:tcPr>
            <w:tcW w:w="4788" w:type="dxa"/>
          </w:tcPr>
          <w:p w:rsidR="000277CF" w:rsidRPr="009A6C54" w:rsidRDefault="000277CF" w:rsidP="002E46DA">
            <w:pPr>
              <w:pStyle w:val="TableText"/>
            </w:pPr>
          </w:p>
        </w:tc>
      </w:tr>
      <w:tr w:rsidR="000277CF" w:rsidRPr="009A6C54" w:rsidTr="000277CF">
        <w:tc>
          <w:tcPr>
            <w:tcW w:w="4788" w:type="dxa"/>
          </w:tcPr>
          <w:p w:rsidR="000277CF" w:rsidRPr="009A6C54" w:rsidRDefault="000277CF" w:rsidP="002E46DA">
            <w:pPr>
              <w:pStyle w:val="TableText"/>
            </w:pPr>
            <w:r w:rsidRPr="009A6C54">
              <w:t>DGPFCNV</w:t>
            </w:r>
          </w:p>
        </w:tc>
        <w:tc>
          <w:tcPr>
            <w:tcW w:w="4788" w:type="dxa"/>
          </w:tcPr>
          <w:p w:rsidR="000277CF" w:rsidRPr="009A6C54" w:rsidRDefault="000277CF" w:rsidP="002E46DA">
            <w:pPr>
              <w:pStyle w:val="TableText"/>
            </w:pPr>
          </w:p>
        </w:tc>
      </w:tr>
    </w:tbl>
    <w:p w:rsidR="00FE2CCE" w:rsidRPr="009A6C54" w:rsidRDefault="00FE2CCE" w:rsidP="0096223B">
      <w:pPr>
        <w:pStyle w:val="Heading3"/>
        <w:spacing w:before="480"/>
      </w:pPr>
      <w:bookmarkStart w:id="125" w:name="_Toc11706589"/>
      <w:r w:rsidRPr="009A6C54">
        <w:rPr>
          <w:lang w:val="en-US"/>
        </w:rPr>
        <w:t xml:space="preserve">Patch </w:t>
      </w:r>
      <w:r w:rsidRPr="009A6C54">
        <w:t>SD*5.3*5</w:t>
      </w:r>
      <w:r w:rsidRPr="009A6C54">
        <w:rPr>
          <w:lang w:val="en-US"/>
        </w:rPr>
        <w:t>7</w:t>
      </w:r>
      <w:r w:rsidRPr="009A6C54">
        <w:t>8 Routines</w:t>
      </w:r>
      <w:bookmarkEnd w:id="125"/>
    </w:p>
    <w:p w:rsidR="00FE2CCE" w:rsidRPr="009A6C54" w:rsidRDefault="00FE2CCE" w:rsidP="00FE2CCE">
      <w:pPr>
        <w:pStyle w:val="BodyText"/>
        <w:spacing w:before="0" w:after="0"/>
        <w:rPr>
          <w:color w:val="auto"/>
          <w:lang w:val="en-US"/>
        </w:rPr>
      </w:pPr>
    </w:p>
    <w:p w:rsidR="004F2458" w:rsidRPr="009A6C54" w:rsidRDefault="00B8223B" w:rsidP="000E79ED">
      <w:pPr>
        <w:pStyle w:val="BodyText"/>
        <w:spacing w:before="0" w:after="0"/>
      </w:pPr>
      <w:r w:rsidRPr="009A6C54">
        <w:rPr>
          <w:b/>
          <w:lang w:val="en-US"/>
        </w:rPr>
        <w:t>SD*5.3*578 -</w:t>
      </w:r>
      <w:r w:rsidRPr="009A6C54">
        <w:rPr>
          <w:lang w:val="en-US"/>
        </w:rPr>
        <w:t xml:space="preserve"> </w:t>
      </w:r>
      <w:r w:rsidR="004F2458" w:rsidRPr="009A6C54">
        <w:t>These are the new and modified routines.  Not all can or should be used. Please refer to the outstanding Integration Agreement before attempting to run these.</w:t>
      </w:r>
    </w:p>
    <w:p w:rsidR="004F2458" w:rsidRPr="009A6C54" w:rsidRDefault="004F2458" w:rsidP="004F2458">
      <w:pPr>
        <w:pStyle w:val="BodyText"/>
      </w:pPr>
      <w:r w:rsidRPr="009A6C54">
        <w:rPr>
          <w:b/>
        </w:rPr>
        <w:t xml:space="preserve">SDMHAD </w:t>
      </w:r>
      <w:r w:rsidRPr="009A6C54">
        <w:rPr>
          <w:b/>
          <w:lang w:val="en-US"/>
        </w:rPr>
        <w:t xml:space="preserve">- </w:t>
      </w:r>
      <w:r w:rsidRPr="009A6C54">
        <w:t>This is the High Risk Mental Health AD Hoc No show Report entry point that the user can run to display the report. This report will display all patients that did not show up for their scheduled appointment for a Mental Health clinic.  It will list patient contact information, Next of Kin, emergency contact, clinic default provider, future scheduled appointments and results of attempts to contact  the no showed patients.   The user is asked for various sort criteria , a date range, divisions to display  (one, many, all), and sort by Clinic, Reminder Location or Stop Codes (one, many, all)</w:t>
      </w:r>
    </w:p>
    <w:p w:rsidR="004F2458" w:rsidRPr="009A6C54" w:rsidRDefault="004F2458" w:rsidP="004F2458">
      <w:pPr>
        <w:pStyle w:val="BodyText"/>
      </w:pPr>
      <w:r w:rsidRPr="009A6C54">
        <w:rPr>
          <w:b/>
        </w:rPr>
        <w:t xml:space="preserve">^SDMHAD1 </w:t>
      </w:r>
      <w:r w:rsidRPr="009A6C54">
        <w:rPr>
          <w:b/>
          <w:lang w:val="en-US"/>
        </w:rPr>
        <w:t xml:space="preserve">- </w:t>
      </w:r>
      <w:r w:rsidRPr="009A6C54">
        <w:t>This is the print routine for the High Risk Mental Health AD HOC No Show Report.   The report lists the patient that no showed for the mental health appointment, the date the of the appointment, the clinic and stop code. It also lists the contact information for the patient, the Next of Kin, emergency contacts, clinic provider, future scheduled appointments and results of efforts in contacting the patient.</w:t>
      </w:r>
    </w:p>
    <w:p w:rsidR="004F2458" w:rsidRPr="009A6C54" w:rsidRDefault="004F2458" w:rsidP="004F2458">
      <w:pPr>
        <w:pStyle w:val="BodyText"/>
      </w:pPr>
      <w:r w:rsidRPr="009A6C54">
        <w:rPr>
          <w:b/>
        </w:rPr>
        <w:t xml:space="preserve">^SDMHNS </w:t>
      </w:r>
      <w:r w:rsidRPr="009A6C54">
        <w:rPr>
          <w:b/>
          <w:lang w:val="en-US"/>
        </w:rPr>
        <w:t xml:space="preserve">- </w:t>
      </w:r>
      <w:r w:rsidRPr="009A6C54">
        <w:t>This is the High Risk Mental Health No show Report entry point that is called by the scheduling background job. This report will display all patients that did not show up for their scheduled appointment for a Mental Health clinic.  It will list patient contact information, Next of Kin, emergency contact, clinic default provider, future scheduled appointments and results of attempts to contact  the no showed patients.   The user will not be asked any sort criteria,  the report will list for the day before the background job run, for all the divisions in the facility and mental health clinics in the facility.  The report will be sent via email to those persons that are in the SD MH NO SHOW NOTIFICATION mail group.</w:t>
      </w:r>
    </w:p>
    <w:p w:rsidR="004F2458" w:rsidRPr="009A6C54" w:rsidRDefault="004F2458" w:rsidP="004F2458">
      <w:pPr>
        <w:pStyle w:val="BodyText"/>
      </w:pPr>
      <w:r w:rsidRPr="009A6C54">
        <w:rPr>
          <w:b/>
        </w:rPr>
        <w:t xml:space="preserve">^SDMHNS1 </w:t>
      </w:r>
      <w:r w:rsidRPr="009A6C54">
        <w:rPr>
          <w:b/>
          <w:lang w:val="en-US"/>
        </w:rPr>
        <w:t xml:space="preserve">- </w:t>
      </w:r>
      <w:r w:rsidRPr="009A6C54">
        <w:t>This is the print routine for the High Risk Mental Health No Show Report run from the scheduling nightly background job.   The report lists the patient that no showed for the mental health appointment, the date the of the appointment, the clinic and stop code. It also lists the contact information for the patient, the Next of Kin, emergency contacts, clinic provider, future scheduled appointments and results of efforts in contacting the patient. The report will be sent via email to those persons that are in the SD MH NO SHOW NOTIFICATION mail group.</w:t>
      </w:r>
    </w:p>
    <w:p w:rsidR="004F2458" w:rsidRPr="009A6C54" w:rsidRDefault="004F2458" w:rsidP="004F2458">
      <w:pPr>
        <w:pStyle w:val="BodyText"/>
        <w:rPr>
          <w:b/>
        </w:rPr>
      </w:pPr>
      <w:r w:rsidRPr="009A6C54">
        <w:rPr>
          <w:b/>
        </w:rPr>
        <w:t xml:space="preserve">SDAMQ modified </w:t>
      </w:r>
    </w:p>
    <w:p w:rsidR="004F2458" w:rsidRPr="009A6C54" w:rsidRDefault="004F2458" w:rsidP="004F2458">
      <w:pPr>
        <w:pStyle w:val="BodyText"/>
      </w:pPr>
      <w:r w:rsidRPr="009A6C54">
        <w:t>^SDAMQ G STARTQ:'$$SWITCH</w:t>
      </w:r>
    </w:p>
    <w:p w:rsidR="004F2458" w:rsidRPr="009A6C54" w:rsidRDefault="004F2458" w:rsidP="00BC4D3A">
      <w:pPr>
        <w:pStyle w:val="BodyText"/>
        <w:numPr>
          <w:ilvl w:val="0"/>
          <w:numId w:val="42"/>
        </w:numPr>
      </w:pPr>
      <w:r w:rsidRPr="009A6C54">
        <w:t>N SDSTART,SDFIN</w:t>
      </w:r>
    </w:p>
    <w:p w:rsidR="004F2458" w:rsidRPr="009A6C54" w:rsidRDefault="004F2458" w:rsidP="00BC4D3A">
      <w:pPr>
        <w:pStyle w:val="BodyText"/>
        <w:numPr>
          <w:ilvl w:val="0"/>
          <w:numId w:val="42"/>
        </w:numPr>
      </w:pPr>
      <w:r w:rsidRPr="009A6C54">
        <w:t>K ^TMP("SDSTATS",$J)</w:t>
      </w:r>
    </w:p>
    <w:p w:rsidR="004F2458" w:rsidRPr="009A6C54" w:rsidRDefault="004F2458" w:rsidP="00BC4D3A">
      <w:pPr>
        <w:pStyle w:val="BodyText"/>
        <w:numPr>
          <w:ilvl w:val="0"/>
          <w:numId w:val="42"/>
        </w:numPr>
      </w:pPr>
      <w:r w:rsidRPr="009A6C54">
        <w:t>S SDSTART=$$NOW^SDAMU D ADD^SDAMQ1</w:t>
      </w:r>
    </w:p>
    <w:p w:rsidR="004F2458" w:rsidRPr="009A6C54" w:rsidRDefault="004F2458" w:rsidP="00BC4D3A">
      <w:pPr>
        <w:pStyle w:val="BodyText"/>
        <w:numPr>
          <w:ilvl w:val="0"/>
          <w:numId w:val="42"/>
        </w:numPr>
      </w:pPr>
      <w:r w:rsidRPr="009A6C54">
        <w:t>D EN^SDAMQ3(SDBEG,SDEND)  ; appointments</w:t>
      </w:r>
    </w:p>
    <w:p w:rsidR="004F2458" w:rsidRPr="009A6C54" w:rsidRDefault="004F2458" w:rsidP="00BC4D3A">
      <w:pPr>
        <w:pStyle w:val="BodyText"/>
        <w:numPr>
          <w:ilvl w:val="0"/>
          <w:numId w:val="42"/>
        </w:numPr>
      </w:pPr>
      <w:r w:rsidRPr="009A6C54">
        <w:t>D EN^SDAMQ4(SDBEG,SDEND)  ; add/edits</w:t>
      </w:r>
    </w:p>
    <w:p w:rsidR="004F2458" w:rsidRPr="009A6C54" w:rsidRDefault="004F2458" w:rsidP="00BC4D3A">
      <w:pPr>
        <w:pStyle w:val="BodyText"/>
        <w:numPr>
          <w:ilvl w:val="0"/>
          <w:numId w:val="42"/>
        </w:numPr>
      </w:pPr>
      <w:r w:rsidRPr="009A6C54">
        <w:t>D EN^SDAMQ5(SDBEG,SDEND)  ; dispositions</w:t>
      </w:r>
    </w:p>
    <w:p w:rsidR="004F2458" w:rsidRPr="009A6C54" w:rsidRDefault="004F2458" w:rsidP="00BC4D3A">
      <w:pPr>
        <w:pStyle w:val="BodyText"/>
        <w:numPr>
          <w:ilvl w:val="0"/>
          <w:numId w:val="42"/>
        </w:numPr>
      </w:pPr>
      <w:r w:rsidRPr="009A6C54">
        <w:t>D EN^SDMHNS  ;High Risk Mental Health NO Show report</w:t>
      </w:r>
    </w:p>
    <w:p w:rsidR="004F2458" w:rsidRPr="009A6C54" w:rsidRDefault="004F2458" w:rsidP="00BC4D3A">
      <w:pPr>
        <w:pStyle w:val="BodyText"/>
        <w:numPr>
          <w:ilvl w:val="0"/>
          <w:numId w:val="42"/>
        </w:numPr>
      </w:pPr>
      <w:r w:rsidRPr="009A6C54">
        <w:t>S SDFIN=$$NOW^SDAMU D UPD^SDAMQ1(SDBEG,SDEND,SDFIN,.05)</w:t>
      </w:r>
    </w:p>
    <w:p w:rsidR="004F2458" w:rsidRPr="009A6C54" w:rsidRDefault="004F2458" w:rsidP="00BC4D3A">
      <w:pPr>
        <w:pStyle w:val="BodyText"/>
        <w:numPr>
          <w:ilvl w:val="0"/>
          <w:numId w:val="42"/>
        </w:numPr>
      </w:pPr>
      <w:r w:rsidRPr="009A6C54">
        <w:t>D BULL^SDAMQ1</w:t>
      </w:r>
    </w:p>
    <w:p w:rsidR="00FE2CCE" w:rsidRPr="009A6C54" w:rsidRDefault="00FE2CCE" w:rsidP="0096223B">
      <w:pPr>
        <w:pStyle w:val="Heading3"/>
      </w:pPr>
      <w:bookmarkStart w:id="126" w:name="_Toc11706590"/>
      <w:r w:rsidRPr="009A6C54">
        <w:t>Patch DG*5.3*836 Routines</w:t>
      </w:r>
      <w:bookmarkEnd w:id="126"/>
    </w:p>
    <w:p w:rsidR="00CB3967" w:rsidRPr="009A6C54" w:rsidRDefault="00CB3967" w:rsidP="0012708C">
      <w:pPr>
        <w:pStyle w:val="BodyText"/>
        <w:spacing w:before="0" w:after="0"/>
      </w:pPr>
      <w:r w:rsidRPr="009A6C54">
        <w:rPr>
          <w:b/>
        </w:rPr>
        <w:t>DG*5.3*836</w:t>
      </w:r>
      <w:r w:rsidR="00C80D42" w:rsidRPr="009A6C54">
        <w:rPr>
          <w:b/>
          <w:lang w:val="en-US"/>
        </w:rPr>
        <w:t xml:space="preserve"> - </w:t>
      </w:r>
      <w:r w:rsidRPr="009A6C54">
        <w:t xml:space="preserve">This Registration Patient Record Flag patch provides new interfaces used by the Scheduling and Reminder patches to determine the High Risk for Suicide flag status on a specified date. </w:t>
      </w:r>
    </w:p>
    <w:p w:rsidR="00CB3967" w:rsidRPr="009A6C54" w:rsidRDefault="00CB3967" w:rsidP="00CB3967">
      <w:pPr>
        <w:pStyle w:val="BodyText"/>
      </w:pPr>
      <w:r w:rsidRPr="009A6C54">
        <w:rPr>
          <w:b/>
        </w:rPr>
        <w:t xml:space="preserve">GETINF^DGPFAPIH </w:t>
      </w:r>
      <w:r w:rsidR="00C80D42" w:rsidRPr="009A6C54">
        <w:rPr>
          <w:b/>
          <w:lang w:val="en-US"/>
        </w:rPr>
        <w:t xml:space="preserve"> - </w:t>
      </w:r>
      <w:r w:rsidRPr="009A6C54">
        <w:t>DGPFAPIH is both a Routine and API</w:t>
      </w:r>
      <w:r w:rsidR="00D80C63" w:rsidRPr="009A6C54">
        <w:t xml:space="preserve"> </w:t>
      </w:r>
      <w:r w:rsidRPr="009A6C54">
        <w:t>Integration agreement. DGPFAPIH - This routine implements the two Application Programming  Interface call points for retrieving Patient Record Flag information.  One call point is for a specific patient and record and the second call point is for a list of patients with a specific, active, Patient Record Flag.</w:t>
      </w:r>
    </w:p>
    <w:p w:rsidR="00CB3967" w:rsidRPr="009A6C54" w:rsidRDefault="00CB3967" w:rsidP="00CB3967">
      <w:pPr>
        <w:pStyle w:val="BodyText"/>
      </w:pPr>
      <w:r w:rsidRPr="009A6C54">
        <w:t xml:space="preserve">This API will obtain the Patient Record Flag assignment information  and status for the specified patient, patient record flag and date range.  The return data will be provided in an array using the </w:t>
      </w:r>
      <w:proofErr w:type="spellStart"/>
      <w:r w:rsidRPr="009A6C54">
        <w:t>target_root</w:t>
      </w:r>
      <w:proofErr w:type="spellEnd"/>
      <w:r w:rsidRPr="009A6C54">
        <w:t xml:space="preserve"> specified by the user or in the default array variable DGPFAPI1.  The DATE/TIME field (#.02) of the PRF ASSIGNMENT HISTORY File (#26.14) entry will determine whether the entry falls within the specified date range.  If no date range is specified, all entries will be returned</w:t>
      </w:r>
    </w:p>
    <w:p w:rsidR="00CB3967" w:rsidRPr="009A6C54" w:rsidRDefault="00CB3967" w:rsidP="00CB3967">
      <w:pPr>
        <w:pStyle w:val="BodyText"/>
      </w:pPr>
      <w:r w:rsidRPr="009A6C54">
        <w:rPr>
          <w:b/>
        </w:rPr>
        <w:t xml:space="preserve">GETLST^DGPFAPIH </w:t>
      </w:r>
      <w:r w:rsidR="00C80D42" w:rsidRPr="009A6C54">
        <w:rPr>
          <w:b/>
          <w:lang w:val="en-US"/>
        </w:rPr>
        <w:t xml:space="preserve"> - </w:t>
      </w:r>
      <w:r w:rsidRPr="009A6C54">
        <w:t>This API will retrieve a list of patients active at some point within a specified date range for a specified Patient Record Flag.  The date range is required for this API, though the same date can be entered to specify a single date.  The return data will be provided in an array using the target</w:t>
      </w:r>
      <w:r w:rsidR="000277CF" w:rsidRPr="009A6C54">
        <w:rPr>
          <w:lang w:val="en-US"/>
        </w:rPr>
        <w:t xml:space="preserve"> </w:t>
      </w:r>
      <w:r w:rsidRPr="009A6C54">
        <w:t>root specified by the user or in the default array variable DGPFAPI2.  The DATE/TIME field (#.02) of the PRF ASSIGNMENT HISTORY File (#26.14) entry will determine whether the entry falls within the specified date range.</w:t>
      </w:r>
    </w:p>
    <w:p w:rsidR="00CB3967" w:rsidRPr="009A6C54" w:rsidRDefault="00CB3967" w:rsidP="00CB3967">
      <w:pPr>
        <w:pStyle w:val="BodyText"/>
      </w:pPr>
      <w:r w:rsidRPr="009A6C54">
        <w:rPr>
          <w:b/>
        </w:rPr>
        <w:t xml:space="preserve">BLDMAIN^DGPFAPIH </w:t>
      </w:r>
      <w:r w:rsidR="00C80D42" w:rsidRPr="009A6C54">
        <w:rPr>
          <w:b/>
          <w:lang w:val="en-US"/>
        </w:rPr>
        <w:t xml:space="preserve">- </w:t>
      </w:r>
      <w:r w:rsidRPr="009A6C54">
        <w:t>This API builds the main return array for the specified patient.  The array contains the PRF assignment data retrieved from the appropriate Local or National assignment file</w:t>
      </w:r>
    </w:p>
    <w:p w:rsidR="00CB3967" w:rsidRPr="009A6C54" w:rsidRDefault="00CB3967" w:rsidP="00CB3967">
      <w:pPr>
        <w:pStyle w:val="BodyText"/>
      </w:pPr>
      <w:r w:rsidRPr="009A6C54">
        <w:rPr>
          <w:b/>
        </w:rPr>
        <w:t xml:space="preserve">BLDHIST^DGPFAPIH </w:t>
      </w:r>
      <w:r w:rsidR="00C80D42" w:rsidRPr="009A6C54">
        <w:rPr>
          <w:b/>
          <w:lang w:val="en-US"/>
        </w:rPr>
        <w:t xml:space="preserve">- </w:t>
      </w:r>
      <w:r w:rsidRPr="009A6C54">
        <w:t>This API collects and builds the return array containing the PRF assignment history data.</w:t>
      </w:r>
    </w:p>
    <w:p w:rsidR="00CB3967" w:rsidRPr="009A6C54" w:rsidRDefault="00CB3967" w:rsidP="00CB3967">
      <w:pPr>
        <w:pStyle w:val="BodyText"/>
      </w:pPr>
      <w:r w:rsidRPr="009A6C54">
        <w:rPr>
          <w:b/>
        </w:rPr>
        <w:t xml:space="preserve">ACTIVE^DGPFAPIU </w:t>
      </w:r>
      <w:r w:rsidR="00C80D42" w:rsidRPr="009A6C54">
        <w:rPr>
          <w:b/>
          <w:lang w:val="en-US"/>
        </w:rPr>
        <w:t xml:space="preserve">- </w:t>
      </w:r>
      <w:r w:rsidRPr="009A6C54">
        <w:t xml:space="preserve">DGPFAPIU - This routine provides support utilities and functions for the new Application Programming Interface calls. </w:t>
      </w:r>
    </w:p>
    <w:p w:rsidR="00CB3967" w:rsidRPr="009A6C54" w:rsidRDefault="00CB3967" w:rsidP="00CB3967">
      <w:pPr>
        <w:pStyle w:val="BodyText"/>
      </w:pPr>
      <w:r w:rsidRPr="009A6C54">
        <w:t>This procedure will check if the Patient Record Flag was active at any point during the specified date range.  The procedure accepts a date range parameter which specifies whether “</w:t>
      </w:r>
      <w:proofErr w:type="spellStart"/>
      <w:r w:rsidRPr="009A6C54">
        <w:t>A”ll</w:t>
      </w:r>
      <w:proofErr w:type="spellEnd"/>
      <w:r w:rsidRPr="009A6C54">
        <w:t xml:space="preserve"> dates or only a “</w:t>
      </w:r>
      <w:proofErr w:type="spellStart"/>
      <w:r w:rsidRPr="009A6C54">
        <w:t>S”pecified</w:t>
      </w:r>
      <w:proofErr w:type="spellEnd"/>
      <w:r w:rsidRPr="009A6C54">
        <w:t xml:space="preserve"> date range is to be checked.   </w:t>
      </w:r>
    </w:p>
    <w:p w:rsidR="00CF782B" w:rsidRPr="009A6C54" w:rsidRDefault="00CB3967" w:rsidP="00CB3967">
      <w:pPr>
        <w:pStyle w:val="BodyText"/>
      </w:pPr>
      <w:r w:rsidRPr="009A6C54">
        <w:t>The PRF Assignment History File (#26.14) was not designed for this type of date interaction so the algorithm in this procedure has to make a number of assumptions when interpreting the dates and PRF actions.  While there can only be one “New Assignment” entry, it is possible to have multiple “Continue”, “Inactivate” and “Reactivate” action entries.  In addition, the “Entered In Error” action can pose additional issues with determining a status during a specific date range.</w:t>
      </w:r>
    </w:p>
    <w:p w:rsidR="00CB3967" w:rsidRPr="009A6C54" w:rsidRDefault="00CB3967" w:rsidP="00CB3967">
      <w:pPr>
        <w:pStyle w:val="BodyText"/>
      </w:pPr>
      <w:r w:rsidRPr="009A6C54">
        <w:rPr>
          <w:b/>
        </w:rPr>
        <w:t xml:space="preserve">CHKDATE^DGPFAPIU </w:t>
      </w:r>
      <w:r w:rsidR="00C80D42" w:rsidRPr="009A6C54">
        <w:rPr>
          <w:b/>
          <w:lang w:val="en-US"/>
        </w:rPr>
        <w:t xml:space="preserve">- </w:t>
      </w:r>
      <w:r w:rsidRPr="009A6C54">
        <w:t>Check for valid start and end dates.  Set up the DGRANGE parameter with the validated dates and set DGRANGE top element to “A” for all dates, or “S” for a specific range of dates</w:t>
      </w:r>
    </w:p>
    <w:p w:rsidR="00CB3967" w:rsidRPr="009A6C54" w:rsidRDefault="00CB3967" w:rsidP="00CB3967">
      <w:pPr>
        <w:pStyle w:val="BodyText"/>
      </w:pPr>
      <w:r w:rsidRPr="009A6C54">
        <w:rPr>
          <w:b/>
        </w:rPr>
        <w:t xml:space="preserve">CHKDFN^DGPFAPIU </w:t>
      </w:r>
      <w:r w:rsidR="00C80D42" w:rsidRPr="009A6C54">
        <w:rPr>
          <w:lang w:val="en-US"/>
        </w:rPr>
        <w:t xml:space="preserve">- </w:t>
      </w:r>
      <w:r w:rsidRPr="009A6C54">
        <w:t>This function checks for a valid patient by checking the DFN in the Patient File (#2).  If a valid patient is found, the patient name is returned, otherwise, the error text from the DIQ call is returned.</w:t>
      </w:r>
    </w:p>
    <w:p w:rsidR="00CB3967" w:rsidRPr="009A6C54" w:rsidRDefault="00CB3967" w:rsidP="00CB3967">
      <w:pPr>
        <w:pStyle w:val="BodyText"/>
      </w:pPr>
      <w:r w:rsidRPr="009A6C54">
        <w:rPr>
          <w:b/>
        </w:rPr>
        <w:t xml:space="preserve">ASGNDATE^DGPFAPIU </w:t>
      </w:r>
      <w:r w:rsidR="00C80D42" w:rsidRPr="009A6C54">
        <w:rPr>
          <w:b/>
          <w:lang w:val="en-US"/>
        </w:rPr>
        <w:t xml:space="preserve">- </w:t>
      </w:r>
      <w:r w:rsidRPr="009A6C54">
        <w:t>Get the initial Assignment Date/Time of the Patient Record Flag by looking for the “NEW ASSIGNMENT” action in the PRF ASSIGNMENT HISTORY File (#26.14).</w:t>
      </w:r>
    </w:p>
    <w:p w:rsidR="008408B9" w:rsidRPr="009A6C54" w:rsidRDefault="00CB3967" w:rsidP="00CB3967">
      <w:pPr>
        <w:pStyle w:val="BodyText"/>
        <w:rPr>
          <w:lang w:val="en-US"/>
        </w:rPr>
      </w:pPr>
      <w:r w:rsidRPr="009A6C54">
        <w:rPr>
          <w:b/>
        </w:rPr>
        <w:t xml:space="preserve">GETFLAG^DGPFAPIU </w:t>
      </w:r>
      <w:r w:rsidR="00C80D42" w:rsidRPr="009A6C54">
        <w:rPr>
          <w:b/>
          <w:lang w:val="en-US"/>
        </w:rPr>
        <w:t xml:space="preserve">- </w:t>
      </w:r>
      <w:r w:rsidRPr="009A6C54">
        <w:t>This function gets the variable pointer value for the Patient Record Flag passed in.  The PRF is passed in as a text value.  If the optional flag category is passed in, only that category will be checked for the PRF.  If no category is passed in, then first the Na</w:t>
      </w:r>
      <w:r w:rsidR="00801399" w:rsidRPr="009A6C54">
        <w:t>tional category will be checked</w:t>
      </w:r>
      <w:r w:rsidR="00801399" w:rsidRPr="009A6C54">
        <w:rPr>
          <w:lang w:val="en-US"/>
        </w:rPr>
        <w:t>.</w:t>
      </w:r>
    </w:p>
    <w:p w:rsidR="00801399" w:rsidRPr="009A6C54" w:rsidRDefault="00801399" w:rsidP="00801399">
      <w:pPr>
        <w:pStyle w:val="Heading3"/>
      </w:pPr>
      <w:bookmarkStart w:id="127" w:name="_Toc11706591"/>
      <w:r w:rsidRPr="009A6C54">
        <w:t xml:space="preserve">Patch </w:t>
      </w:r>
      <w:r w:rsidRPr="009A6C54">
        <w:rPr>
          <w:lang w:val="en-US"/>
        </w:rPr>
        <w:t>SD*5.3*</w:t>
      </w:r>
      <w:r w:rsidRPr="009A6C54">
        <w:t>622 Routines</w:t>
      </w:r>
      <w:bookmarkEnd w:id="127"/>
    </w:p>
    <w:p w:rsidR="00801399" w:rsidRPr="009A6C54" w:rsidRDefault="00801399" w:rsidP="00801399">
      <w:pPr>
        <w:pStyle w:val="BodyText"/>
      </w:pPr>
      <w:r w:rsidRPr="009A6C54">
        <w:rPr>
          <w:b/>
        </w:rPr>
        <w:t xml:space="preserve">START^SDCP - </w:t>
      </w:r>
      <w:r w:rsidRPr="009A6C54">
        <w:t>This API initializes SDPRTTOF variable that is a Flag to indicate whether or not to print the Top of Form header or not. Telephone Extension has been added  to the Clinic Profile and this variable helps to ensure that the Header  prints one time per Clinic.</w:t>
      </w:r>
    </w:p>
    <w:p w:rsidR="00801399" w:rsidRPr="009A6C54" w:rsidRDefault="00801399" w:rsidP="00801399">
      <w:pPr>
        <w:pStyle w:val="BodyText"/>
      </w:pPr>
      <w:r w:rsidRPr="009A6C54">
        <w:rPr>
          <w:b/>
        </w:rPr>
        <w:t xml:space="preserve">PRT^SDCP - </w:t>
      </w:r>
      <w:r w:rsidRPr="009A6C54">
        <w:t>This API prints the  new TELEPHONE EXTENSION field from HOSPITAL LOCATION file on the Clinic Profile and also sets SDPRTTOF variable mentioned above back to 1 so that Header can print for next Clinic that gets output.</w:t>
      </w:r>
    </w:p>
    <w:p w:rsidR="00801399" w:rsidRPr="009A6C54" w:rsidRDefault="00801399" w:rsidP="00801399">
      <w:pPr>
        <w:pStyle w:val="BodyText"/>
      </w:pPr>
      <w:r w:rsidRPr="009A6C54">
        <w:rPr>
          <w:b/>
        </w:rPr>
        <w:t xml:space="preserve">TOF^SDCP - </w:t>
      </w:r>
      <w:r w:rsidRPr="009A6C54">
        <w:t>This API checks if SDPRTTOF is flagged with a 1 and, if so, allows the printing of the Header. It also resets SDPRTTOF to 0 to prevent excessive printing of TOF.</w:t>
      </w:r>
    </w:p>
    <w:p w:rsidR="00801399" w:rsidRPr="009A6C54" w:rsidRDefault="00801399" w:rsidP="00801399">
      <w:pPr>
        <w:pStyle w:val="BodyText"/>
      </w:pPr>
      <w:r w:rsidRPr="009A6C54">
        <w:rPr>
          <w:b/>
        </w:rPr>
        <w:t xml:space="preserve">WRAPP^SDLT - </w:t>
      </w:r>
      <w:r w:rsidRPr="009A6C54">
        <w:t>This API now has logic to re-format the Clinic Name so that it lines up with Telephone, Location, and Default Provider information.</w:t>
      </w:r>
    </w:p>
    <w:p w:rsidR="00801399" w:rsidRPr="009A6C54" w:rsidRDefault="00801399" w:rsidP="00801399">
      <w:pPr>
        <w:pStyle w:val="BodyText"/>
      </w:pPr>
      <w:r w:rsidRPr="009A6C54">
        <w:rPr>
          <w:b/>
        </w:rPr>
        <w:t xml:space="preserve">FORM^SDLT - </w:t>
      </w:r>
      <w:r w:rsidRPr="009A6C54">
        <w:t>This API now prints new TELEPHONE EXTENSION field from HOSPITAL LOCATIOON file in addition to TELEPHONE, LOCATION &amp; DEFAULT PROVIDER information from same File. It checks the PRINT DEFAULT PROVIDER? &amp; PRINT CLINIC LOCATION? Fields from LETTER File before printing the LOCATION &amp; DEFAULT PROVIDER.</w:t>
      </w:r>
    </w:p>
    <w:p w:rsidR="00801399" w:rsidRPr="009A6C54" w:rsidRDefault="00801399" w:rsidP="00801399">
      <w:pPr>
        <w:pStyle w:val="BodyText"/>
      </w:pPr>
      <w:r w:rsidRPr="009A6C54">
        <w:rPr>
          <w:b/>
        </w:rPr>
        <w:t xml:space="preserve">TST^SDLT - </w:t>
      </w:r>
      <w:r w:rsidRPr="009A6C54">
        <w:t>This API does some new formatting  of the other TESTS that have been scheduled for the patient.</w:t>
      </w:r>
    </w:p>
    <w:p w:rsidR="00801399" w:rsidRPr="009A6C54" w:rsidRDefault="00801399" w:rsidP="00801399">
      <w:pPr>
        <w:pStyle w:val="BodyText"/>
      </w:pPr>
      <w:r w:rsidRPr="009A6C54">
        <w:rPr>
          <w:b/>
        </w:rPr>
        <w:t xml:space="preserve">M^SDM0 - </w:t>
      </w:r>
      <w:r w:rsidRPr="009A6C54">
        <w:t>This API displays the Desired Date for the appointment that has been entered by the user when an appointment is scheduled. A 3 second delay occurs during the display.</w:t>
      </w:r>
    </w:p>
    <w:p w:rsidR="00801399" w:rsidRPr="009A6C54" w:rsidRDefault="00801399" w:rsidP="00801399">
      <w:pPr>
        <w:pStyle w:val="BodyText"/>
      </w:pPr>
      <w:r w:rsidRPr="009A6C54">
        <w:rPr>
          <w:b/>
        </w:rPr>
        <w:t xml:space="preserve">D^SDM0 - </w:t>
      </w:r>
      <w:r w:rsidRPr="009A6C54">
        <w:t>This API now displays the Clinic Name with the Scheduling Grid.</w:t>
      </w:r>
    </w:p>
    <w:p w:rsidR="00801399" w:rsidRPr="009A6C54" w:rsidRDefault="00801399" w:rsidP="00801399">
      <w:pPr>
        <w:pStyle w:val="BodyText"/>
      </w:pPr>
      <w:r w:rsidRPr="009A6C54">
        <w:rPr>
          <w:b/>
        </w:rPr>
        <w:t xml:space="preserve">LET^SDM1A - </w:t>
      </w:r>
      <w:r w:rsidRPr="009A6C54">
        <w:t>This API prints the Pre-Appointment Letter after a single appointment is scheduled if the user chooses to do so AND there is a Pre-Appointment letter assigned to the Clinic.</w:t>
      </w:r>
    </w:p>
    <w:p w:rsidR="00801399" w:rsidRPr="009A6C54" w:rsidRDefault="00801399" w:rsidP="00801399">
      <w:pPr>
        <w:pStyle w:val="BodyText"/>
      </w:pPr>
      <w:r w:rsidRPr="009A6C54">
        <w:rPr>
          <w:b/>
        </w:rPr>
        <w:t xml:space="preserve">S1^SDMM1 - </w:t>
      </w:r>
      <w:r w:rsidRPr="009A6C54">
        <w:t>This API will file the Desired Date entered by the user in the 1</w:t>
      </w:r>
      <w:r w:rsidRPr="009A6C54">
        <w:rPr>
          <w:vertAlign w:val="superscript"/>
        </w:rPr>
        <w:t>st</w:t>
      </w:r>
      <w:r w:rsidRPr="009A6C54">
        <w:t xml:space="preserve"> Appointment when </w:t>
      </w:r>
      <w:proofErr w:type="spellStart"/>
      <w:r w:rsidRPr="009A6C54">
        <w:t>MultiBooking</w:t>
      </w:r>
      <w:proofErr w:type="spellEnd"/>
      <w:r w:rsidRPr="009A6C54">
        <w:t xml:space="preserve"> occurs and for subsequent appointments that recur either Daily or Weekly it stores Desired Date as the Appointment Date.</w:t>
      </w:r>
    </w:p>
    <w:p w:rsidR="00801399" w:rsidRPr="009A6C54" w:rsidRDefault="00801399" w:rsidP="00801399">
      <w:pPr>
        <w:pStyle w:val="BodyText"/>
      </w:pPr>
      <w:r w:rsidRPr="009A6C54">
        <w:rPr>
          <w:b/>
        </w:rPr>
        <w:t xml:space="preserve">OVR^SDNACT - </w:t>
      </w:r>
      <w:r w:rsidRPr="009A6C54">
        <w:t>This API saves off the Inactivation Date for the Clinic for use in Mail Delivery (see below).</w:t>
      </w:r>
    </w:p>
    <w:p w:rsidR="00801399" w:rsidRPr="009A6C54" w:rsidRDefault="00801399" w:rsidP="00801399">
      <w:pPr>
        <w:pStyle w:val="BodyText"/>
        <w:rPr>
          <w:lang w:val="en-US"/>
        </w:rPr>
      </w:pPr>
      <w:r w:rsidRPr="009A6C54">
        <w:rPr>
          <w:b/>
        </w:rPr>
        <w:t xml:space="preserve">MAIL^SDNACT - </w:t>
      </w:r>
      <w:r w:rsidRPr="009A6C54">
        <w:t>This API sends mail to all members of the new SD CLINIC INACTIVATE REMINDER Mail Group that gets created with the post install routine SD53622P for this patch</w:t>
      </w:r>
      <w:r w:rsidRPr="009A6C54">
        <w:rPr>
          <w:lang w:val="en-US"/>
        </w:rPr>
        <w:t>.</w:t>
      </w:r>
    </w:p>
    <w:p w:rsidR="00124533" w:rsidRPr="009A6C54" w:rsidRDefault="00124533" w:rsidP="006477A0">
      <w:pPr>
        <w:pStyle w:val="Heading3"/>
      </w:pPr>
      <w:bookmarkStart w:id="128" w:name="p20"/>
      <w:bookmarkStart w:id="129" w:name="_Toc455059102"/>
      <w:bookmarkStart w:id="130" w:name="_Toc11706592"/>
      <w:bookmarkEnd w:id="128"/>
      <w:r w:rsidRPr="009A6C54">
        <w:t>Patch DG*5.3*903 Routines</w:t>
      </w:r>
      <w:bookmarkEnd w:id="129"/>
      <w:bookmarkEnd w:id="130"/>
      <w:r w:rsidRPr="009A6C54">
        <w:t xml:space="preserve"> </w:t>
      </w:r>
    </w:p>
    <w:p w:rsidR="00124533" w:rsidRPr="009A6C54" w:rsidRDefault="00124533" w:rsidP="00124533">
      <w:pPr>
        <w:tabs>
          <w:tab w:val="left" w:pos="72"/>
        </w:tabs>
      </w:pPr>
      <w:r w:rsidRPr="009A6C54">
        <w:t>This patch addresses NSR # 20150314 - Increase Engagement in My HealtheVet (IEMHV). The Preregister a Patient [DGPRE PRE-REGISTER</w:t>
      </w:r>
      <w:r w:rsidR="003D712E" w:rsidRPr="009A6C54">
        <w:t xml:space="preserve"> OPTION</w:t>
      </w:r>
      <w:r w:rsidRPr="009A6C54">
        <w:t xml:space="preserve">] option, in the VistA Registration V.5.3 package, was enhanced to display a message alerting the registration clerk to engage with the selected patient regarding the patient’s registration status for My HealtheVet. The clerk should document that status, any registration assistance rendered, or the Veteran’s desire to be excluded from My HealtheVet registration. Recent assistance with the patient's My HealtheVet registration is displayed within the alert/reminder. </w:t>
      </w:r>
    </w:p>
    <w:p w:rsidR="00124533" w:rsidRPr="009A6C54" w:rsidRDefault="00124533" w:rsidP="00124533">
      <w:pPr>
        <w:tabs>
          <w:tab w:val="left" w:pos="72"/>
        </w:tabs>
      </w:pPr>
      <w:r w:rsidRPr="009A6C54">
        <w:t>There is no interface with My HealtheVet. This is only a mechanism to engage directly with the patient to encourage him/her to register for My HealtheVet.</w:t>
      </w:r>
    </w:p>
    <w:p w:rsidR="00124533" w:rsidRPr="009A6C54" w:rsidRDefault="00124533" w:rsidP="00124533">
      <w:pPr>
        <w:tabs>
          <w:tab w:val="left" w:pos="72"/>
        </w:tabs>
      </w:pPr>
      <w:r w:rsidRPr="009A6C54">
        <w:t xml:space="preserve">The MAS PARAMETERS (#43) file and the MAS Parameter Entry/Edit [DG PARAMETER ENTRY] option were enhanced to allow for this new functionality to be disabled/enabled. This functionality will be turned off automatically during the post install for this patch. </w:t>
      </w:r>
    </w:p>
    <w:p w:rsidR="00124533" w:rsidRPr="009A6C54" w:rsidRDefault="00124533" w:rsidP="00124533">
      <w:pPr>
        <w:tabs>
          <w:tab w:val="left" w:pos="72"/>
        </w:tabs>
      </w:pPr>
      <w:r w:rsidRPr="009A6C54">
        <w:t>The following new routines are being added to support this patch:</w:t>
      </w:r>
    </w:p>
    <w:p w:rsidR="00124533" w:rsidRPr="009A6C54" w:rsidRDefault="00124533" w:rsidP="00BC4D3A">
      <w:pPr>
        <w:numPr>
          <w:ilvl w:val="0"/>
          <w:numId w:val="47"/>
        </w:numPr>
        <w:tabs>
          <w:tab w:val="left" w:pos="72"/>
        </w:tabs>
        <w:spacing w:before="160"/>
      </w:pPr>
      <w:r w:rsidRPr="009A6C54">
        <w:t>DG903PST – Post install routine which does the following:</w:t>
      </w:r>
    </w:p>
    <w:p w:rsidR="00124533" w:rsidRPr="009A6C54" w:rsidRDefault="00124533" w:rsidP="00BC4D3A">
      <w:pPr>
        <w:numPr>
          <w:ilvl w:val="1"/>
          <w:numId w:val="47"/>
        </w:numPr>
        <w:tabs>
          <w:tab w:val="left" w:pos="72"/>
        </w:tabs>
        <w:spacing w:before="160"/>
      </w:pPr>
      <w:r w:rsidRPr="009A6C54">
        <w:t>Adds entry 315 in INCONSISTENT DATA ELEMENTS file (#38.6)</w:t>
      </w:r>
    </w:p>
    <w:p w:rsidR="00124533" w:rsidRPr="009A6C54" w:rsidRDefault="00124533" w:rsidP="00BC4D3A">
      <w:pPr>
        <w:numPr>
          <w:ilvl w:val="1"/>
          <w:numId w:val="47"/>
        </w:numPr>
        <w:tabs>
          <w:tab w:val="left" w:pos="72"/>
        </w:tabs>
        <w:spacing w:before="160"/>
      </w:pPr>
      <w:r w:rsidRPr="009A6C54">
        <w:t xml:space="preserve">Disables Increase Veteran Engagement </w:t>
      </w:r>
      <w:r w:rsidR="003D712E" w:rsidRPr="009A6C54">
        <w:t xml:space="preserve">in </w:t>
      </w:r>
      <w:r w:rsidRPr="009A6C54">
        <w:t>My HealtheVet Prompts in the MAS PARAMETERS (#43) file.</w:t>
      </w:r>
    </w:p>
    <w:p w:rsidR="00124533" w:rsidRPr="009A6C54" w:rsidRDefault="00124533" w:rsidP="00BC4D3A">
      <w:pPr>
        <w:numPr>
          <w:ilvl w:val="0"/>
          <w:numId w:val="47"/>
        </w:numPr>
        <w:tabs>
          <w:tab w:val="left" w:pos="72"/>
        </w:tabs>
        <w:spacing w:before="160"/>
      </w:pPr>
      <w:r w:rsidRPr="009A6C54">
        <w:t>DGMHV:</w:t>
      </w:r>
    </w:p>
    <w:p w:rsidR="00124533" w:rsidRPr="009A6C54" w:rsidRDefault="00124533" w:rsidP="00BC4D3A">
      <w:pPr>
        <w:numPr>
          <w:ilvl w:val="1"/>
          <w:numId w:val="47"/>
        </w:numPr>
        <w:tabs>
          <w:tab w:val="left" w:pos="72"/>
        </w:tabs>
        <w:spacing w:before="160"/>
      </w:pPr>
      <w:r w:rsidRPr="009A6C54">
        <w:t>EN API – Entry Point for Alert, Socialization, and My HealtheVet Engagement field editing screen. This functionality will only be executed if</w:t>
      </w:r>
      <w:r w:rsidR="00EB5261" w:rsidRPr="009A6C54">
        <w:t xml:space="preserve"> </w:t>
      </w:r>
      <w:r w:rsidRPr="009A6C54">
        <w:t xml:space="preserve"> </w:t>
      </w:r>
      <w:r w:rsidR="00EB5261" w:rsidRPr="009A6C54">
        <w:t xml:space="preserve">the </w:t>
      </w:r>
      <w:r w:rsidRPr="009A6C54">
        <w:t xml:space="preserve">ENABLE MY HEALTHEVET PROMPTS? (#1100.07) field in </w:t>
      </w:r>
      <w:r w:rsidR="00EB5261" w:rsidRPr="009A6C54">
        <w:t xml:space="preserve">the </w:t>
      </w:r>
      <w:r w:rsidRPr="009A6C54">
        <w:t xml:space="preserve">MAS PARAMETERS (#43) file is set to YES (internal value 1). </w:t>
      </w:r>
    </w:p>
    <w:p w:rsidR="00124533" w:rsidRPr="009A6C54" w:rsidRDefault="00124533" w:rsidP="00BC4D3A">
      <w:pPr>
        <w:numPr>
          <w:ilvl w:val="1"/>
          <w:numId w:val="47"/>
        </w:numPr>
        <w:tabs>
          <w:tab w:val="left" w:pos="72"/>
        </w:tabs>
        <w:spacing w:before="160"/>
      </w:pPr>
      <w:r w:rsidRPr="009A6C54">
        <w:t>MAIN API – Main Entry Point for My HealtheVet socialization text/action.</w:t>
      </w:r>
    </w:p>
    <w:p w:rsidR="00124533" w:rsidRPr="009A6C54" w:rsidRDefault="00124533" w:rsidP="00BC4D3A">
      <w:pPr>
        <w:numPr>
          <w:ilvl w:val="1"/>
          <w:numId w:val="47"/>
        </w:numPr>
        <w:tabs>
          <w:tab w:val="left" w:pos="72"/>
        </w:tabs>
        <w:spacing w:before="160"/>
      </w:pPr>
      <w:r w:rsidRPr="009A6C54">
        <w:t>SOCIAL API – My HealtheVet Engagement talking point/socialization text action. Display My HealtheVet socialization canned text, prompt for patient response, display and prompt for clerk action.</w:t>
      </w:r>
    </w:p>
    <w:p w:rsidR="00124533" w:rsidRPr="009A6C54" w:rsidRDefault="00124533" w:rsidP="00BC4D3A">
      <w:pPr>
        <w:numPr>
          <w:ilvl w:val="0"/>
          <w:numId w:val="47"/>
        </w:numPr>
        <w:tabs>
          <w:tab w:val="left" w:pos="72"/>
        </w:tabs>
        <w:spacing w:before="160"/>
      </w:pPr>
      <w:r w:rsidRPr="009A6C54">
        <w:t>DGMHVAC:</w:t>
      </w:r>
    </w:p>
    <w:p w:rsidR="00124533" w:rsidRPr="009A6C54" w:rsidRDefault="00124533" w:rsidP="00BC4D3A">
      <w:pPr>
        <w:numPr>
          <w:ilvl w:val="1"/>
          <w:numId w:val="47"/>
        </w:numPr>
        <w:tabs>
          <w:tab w:val="left" w:pos="72"/>
        </w:tabs>
        <w:spacing w:before="160"/>
      </w:pPr>
      <w:r w:rsidRPr="009A6C54">
        <w:t xml:space="preserve">EN API – Entry point for My HealtheVet Engagement screen. </w:t>
      </w:r>
    </w:p>
    <w:p w:rsidR="00124533" w:rsidRPr="009A6C54" w:rsidRDefault="00124533" w:rsidP="00BC4D3A">
      <w:pPr>
        <w:numPr>
          <w:ilvl w:val="1"/>
          <w:numId w:val="47"/>
        </w:numPr>
        <w:tabs>
          <w:tab w:val="left" w:pos="72"/>
        </w:tabs>
        <w:spacing w:before="160"/>
      </w:pPr>
      <w:r w:rsidRPr="009A6C54">
        <w:t>MAIN API – Main Driver for My HealtheVet Engagement</w:t>
      </w:r>
      <w:r w:rsidR="00EB5261" w:rsidRPr="009A6C54">
        <w:t xml:space="preserve"> </w:t>
      </w:r>
      <w:r w:rsidRPr="009A6C54">
        <w:t xml:space="preserve">screen. </w:t>
      </w:r>
    </w:p>
    <w:p w:rsidR="00124533" w:rsidRPr="009A6C54" w:rsidRDefault="00124533" w:rsidP="00BC4D3A">
      <w:pPr>
        <w:numPr>
          <w:ilvl w:val="1"/>
          <w:numId w:val="47"/>
        </w:numPr>
        <w:tabs>
          <w:tab w:val="left" w:pos="72"/>
        </w:tabs>
        <w:spacing w:before="160"/>
      </w:pPr>
      <w:r w:rsidRPr="009A6C54">
        <w:t>ENROLLQ API – Prompt for "My HealtheVet Registered"</w:t>
      </w:r>
    </w:p>
    <w:p w:rsidR="00124533" w:rsidRPr="009A6C54" w:rsidRDefault="00124533" w:rsidP="00BC4D3A">
      <w:pPr>
        <w:numPr>
          <w:ilvl w:val="1"/>
          <w:numId w:val="47"/>
        </w:numPr>
        <w:tabs>
          <w:tab w:val="left" w:pos="72"/>
        </w:tabs>
        <w:spacing w:before="160"/>
      </w:pPr>
      <w:r w:rsidRPr="009A6C54">
        <w:t>AUTHENQ API – Prompt for "My HealtheVet Authenticated"</w:t>
      </w:r>
    </w:p>
    <w:p w:rsidR="00124533" w:rsidRPr="009A6C54" w:rsidRDefault="00124533" w:rsidP="00BC4D3A">
      <w:pPr>
        <w:numPr>
          <w:ilvl w:val="1"/>
          <w:numId w:val="47"/>
        </w:numPr>
        <w:tabs>
          <w:tab w:val="left" w:pos="72"/>
        </w:tabs>
        <w:spacing w:before="160"/>
      </w:pPr>
      <w:r w:rsidRPr="009A6C54">
        <w:t>OPTINQ API – Prompt for "Opted in for My HealtheVet Secure Messaging"</w:t>
      </w:r>
    </w:p>
    <w:p w:rsidR="00124533" w:rsidRPr="009A6C54" w:rsidRDefault="00124533" w:rsidP="00BC4D3A">
      <w:pPr>
        <w:numPr>
          <w:ilvl w:val="1"/>
          <w:numId w:val="47"/>
        </w:numPr>
        <w:tabs>
          <w:tab w:val="left" w:pos="72"/>
        </w:tabs>
        <w:spacing w:before="160"/>
      </w:pPr>
      <w:r w:rsidRPr="009A6C54">
        <w:t>ENROLL API – My HealtheVet Register processing</w:t>
      </w:r>
    </w:p>
    <w:p w:rsidR="00124533" w:rsidRPr="009A6C54" w:rsidRDefault="00124533" w:rsidP="00BC4D3A">
      <w:pPr>
        <w:numPr>
          <w:ilvl w:val="1"/>
          <w:numId w:val="47"/>
        </w:numPr>
        <w:tabs>
          <w:tab w:val="left" w:pos="72"/>
        </w:tabs>
        <w:spacing w:before="160"/>
      </w:pPr>
      <w:r w:rsidRPr="009A6C54">
        <w:t>AUTHENT API – Authenticated My HealtheVet account status processing</w:t>
      </w:r>
    </w:p>
    <w:p w:rsidR="00124533" w:rsidRPr="009A6C54" w:rsidRDefault="00124533" w:rsidP="00BC4D3A">
      <w:pPr>
        <w:numPr>
          <w:ilvl w:val="1"/>
          <w:numId w:val="47"/>
        </w:numPr>
        <w:tabs>
          <w:tab w:val="left" w:pos="72"/>
        </w:tabs>
        <w:spacing w:before="160"/>
      </w:pPr>
      <w:r w:rsidRPr="009A6C54">
        <w:t>SECMSG API – Secure Messaging processing</w:t>
      </w:r>
    </w:p>
    <w:p w:rsidR="00124533" w:rsidRPr="009A6C54" w:rsidRDefault="00124533" w:rsidP="00BC4D3A">
      <w:pPr>
        <w:numPr>
          <w:ilvl w:val="1"/>
          <w:numId w:val="47"/>
        </w:numPr>
        <w:tabs>
          <w:tab w:val="left" w:pos="72"/>
        </w:tabs>
        <w:spacing w:before="160"/>
      </w:pPr>
      <w:r w:rsidRPr="009A6C54">
        <w:t>MHVOK API – Check patient's MHV registration information to determine if the alert should be activated or deactivated.</w:t>
      </w:r>
    </w:p>
    <w:p w:rsidR="00124533" w:rsidRPr="009A6C54" w:rsidRDefault="00124533" w:rsidP="00BC4D3A">
      <w:pPr>
        <w:numPr>
          <w:ilvl w:val="0"/>
          <w:numId w:val="47"/>
        </w:numPr>
        <w:tabs>
          <w:tab w:val="left" w:pos="72"/>
        </w:tabs>
        <w:spacing w:before="160"/>
      </w:pPr>
      <w:r w:rsidRPr="009A6C54">
        <w:t>DGMVUTL – Contains numerous APIs utilized by the other listed routines.</w:t>
      </w:r>
    </w:p>
    <w:p w:rsidR="00124533" w:rsidRPr="009A6C54" w:rsidRDefault="00124533" w:rsidP="00124533">
      <w:pPr>
        <w:tabs>
          <w:tab w:val="left" w:pos="72"/>
        </w:tabs>
      </w:pPr>
      <w:r w:rsidRPr="009A6C54">
        <w:t>The following existing routines are being updated to support this patch:</w:t>
      </w:r>
    </w:p>
    <w:p w:rsidR="00124533" w:rsidRPr="009A6C54" w:rsidRDefault="00124533" w:rsidP="00BC4D3A">
      <w:pPr>
        <w:numPr>
          <w:ilvl w:val="0"/>
          <w:numId w:val="47"/>
        </w:numPr>
        <w:tabs>
          <w:tab w:val="left" w:pos="72"/>
        </w:tabs>
        <w:spacing w:before="160"/>
      </w:pPr>
      <w:r w:rsidRPr="009A6C54">
        <w:t>DGPAR - PREREG subroutine – Updated to display value of the ENABLE MY HEALTHEVET PROMPTS?” (#1100.07) field in the MAS PARAMETER</w:t>
      </w:r>
      <w:r w:rsidR="00EB5261" w:rsidRPr="009A6C54">
        <w:t>S</w:t>
      </w:r>
      <w:r w:rsidRPr="009A6C54">
        <w:t xml:space="preserve"> (#43) file.</w:t>
      </w:r>
    </w:p>
    <w:p w:rsidR="00124533" w:rsidRPr="009A6C54" w:rsidRDefault="00124533" w:rsidP="00BC4D3A">
      <w:pPr>
        <w:numPr>
          <w:ilvl w:val="0"/>
          <w:numId w:val="47"/>
        </w:numPr>
        <w:tabs>
          <w:tab w:val="left" w:pos="72"/>
        </w:tabs>
        <w:spacing w:before="160"/>
      </w:pPr>
      <w:r w:rsidRPr="009A6C54">
        <w:t>DGPAR1 – Updated to allow the edit of the ENABLE MY HEALTHEVET PROMPTS? (#1100.07) field in the MAS PARAMETER</w:t>
      </w:r>
      <w:r w:rsidR="00EB5261" w:rsidRPr="009A6C54">
        <w:t xml:space="preserve">S </w:t>
      </w:r>
      <w:r w:rsidRPr="009A6C54">
        <w:t>(#43) file.</w:t>
      </w:r>
    </w:p>
    <w:p w:rsidR="00124533" w:rsidRPr="009A6C54" w:rsidRDefault="00124533" w:rsidP="00BC4D3A">
      <w:pPr>
        <w:numPr>
          <w:ilvl w:val="0"/>
          <w:numId w:val="47"/>
        </w:numPr>
        <w:tabs>
          <w:tab w:val="left" w:pos="72"/>
        </w:tabs>
        <w:spacing w:before="160"/>
      </w:pPr>
      <w:r w:rsidRPr="009A6C54">
        <w:t>DGPREP1 - DIREDT API – Updated to include the new “Increase Engagement in My HealtheVet” prompts to display and prompt for updates from the clerk.</w:t>
      </w:r>
    </w:p>
    <w:p w:rsidR="00124533" w:rsidRPr="009A6C54" w:rsidRDefault="00124533" w:rsidP="00BC4D3A">
      <w:pPr>
        <w:numPr>
          <w:ilvl w:val="0"/>
          <w:numId w:val="47"/>
        </w:numPr>
        <w:tabs>
          <w:tab w:val="left" w:pos="72"/>
        </w:tabs>
        <w:spacing w:before="160"/>
      </w:pPr>
      <w:r w:rsidRPr="009A6C54">
        <w:t>DGRPC - EN API – Updated to include the new 315 Consistency Check for “Increase Engagement in My HealtheVet”</w:t>
      </w:r>
    </w:p>
    <w:p w:rsidR="00124533" w:rsidRPr="009A6C54" w:rsidRDefault="00124533" w:rsidP="00BC4D3A">
      <w:pPr>
        <w:numPr>
          <w:ilvl w:val="0"/>
          <w:numId w:val="47"/>
        </w:numPr>
        <w:tabs>
          <w:tab w:val="left" w:pos="72"/>
        </w:tabs>
        <w:spacing w:before="160"/>
      </w:pPr>
      <w:r w:rsidRPr="009A6C54">
        <w:t>DGRPC3 – Added 315 subroutine to include the new 315 Consistency Check Editing functionality.</w:t>
      </w:r>
    </w:p>
    <w:p w:rsidR="00124533" w:rsidRDefault="00124533" w:rsidP="00BC4D3A">
      <w:pPr>
        <w:numPr>
          <w:ilvl w:val="0"/>
          <w:numId w:val="47"/>
        </w:numPr>
        <w:tabs>
          <w:tab w:val="left" w:pos="72"/>
        </w:tabs>
        <w:spacing w:before="160"/>
      </w:pPr>
      <w:r w:rsidRPr="009A6C54">
        <w:t>DGRPCE1– Updated to include 315 Consistency Check Editing functionality when necessary “Increase Engagement in My HealtheVet” data fields have not been updated.</w:t>
      </w:r>
    </w:p>
    <w:p w:rsidR="00910D3B" w:rsidRDefault="00910D3B" w:rsidP="00910D3B">
      <w:pPr>
        <w:tabs>
          <w:tab w:val="left" w:pos="72"/>
        </w:tabs>
        <w:spacing w:before="160"/>
      </w:pPr>
    </w:p>
    <w:p w:rsidR="00910D3B" w:rsidRDefault="00860F56" w:rsidP="00B12511">
      <w:pPr>
        <w:pStyle w:val="Heading3"/>
      </w:pPr>
      <w:bookmarkStart w:id="131" w:name="_Toc11706593"/>
      <w:r>
        <w:t>Patch SD*5.3*707 Routines:</w:t>
      </w:r>
      <w:bookmarkEnd w:id="131"/>
    </w:p>
    <w:p w:rsidR="00860F56" w:rsidRDefault="00860F56" w:rsidP="00910D3B">
      <w:pPr>
        <w:tabs>
          <w:tab w:val="left" w:pos="72"/>
        </w:tabs>
        <w:spacing w:before="160"/>
      </w:pPr>
      <w:r>
        <w:t xml:space="preserve">This patch adds functionality to schedule, cancel or update appointments for Community Care Consults using the </w:t>
      </w:r>
      <w:proofErr w:type="spellStart"/>
      <w:r>
        <w:t>HealthShare</w:t>
      </w:r>
      <w:proofErr w:type="spellEnd"/>
      <w:r>
        <w:t xml:space="preserve"> Referral Manager (HSRM) software. HSRM sends the appointment action as an HL7 message. The appointment action is filed in VistA using the VistA Scheduling Enhancement APIs. </w:t>
      </w:r>
    </w:p>
    <w:p w:rsidR="00860F56" w:rsidRDefault="00B12511" w:rsidP="00910D3B">
      <w:pPr>
        <w:tabs>
          <w:tab w:val="left" w:pos="72"/>
        </w:tabs>
        <w:spacing w:before="160"/>
      </w:pPr>
      <w:r>
        <w:t>The following are n</w:t>
      </w:r>
      <w:r w:rsidR="00860F56">
        <w:t xml:space="preserve">ew </w:t>
      </w:r>
      <w:r>
        <w:t>r</w:t>
      </w:r>
      <w:r w:rsidR="00860F56">
        <w:t>outines</w:t>
      </w:r>
      <w:r>
        <w:t xml:space="preserve"> as part of this patch</w:t>
      </w:r>
      <w:r w:rsidR="00860F56">
        <w:t>:</w:t>
      </w:r>
    </w:p>
    <w:p w:rsidR="00860F56" w:rsidRDefault="00860F56" w:rsidP="00BC4D3A">
      <w:pPr>
        <w:pStyle w:val="ListParagraph"/>
        <w:numPr>
          <w:ilvl w:val="0"/>
          <w:numId w:val="50"/>
        </w:numPr>
        <w:tabs>
          <w:tab w:val="left" w:pos="72"/>
        </w:tabs>
        <w:spacing w:before="160"/>
      </w:pPr>
      <w:r>
        <w:t>SDCCRCOR</w:t>
      </w:r>
      <w:r w:rsidR="00F378BC">
        <w:t xml:space="preserve"> – Contains utilities used to parse the data in the HL7 message.</w:t>
      </w:r>
    </w:p>
    <w:p w:rsidR="00F378BC" w:rsidRDefault="00F378BC" w:rsidP="00BC4D3A">
      <w:pPr>
        <w:pStyle w:val="ListParagraph"/>
        <w:numPr>
          <w:ilvl w:val="0"/>
          <w:numId w:val="50"/>
        </w:numPr>
        <w:tabs>
          <w:tab w:val="left" w:pos="72"/>
        </w:tabs>
        <w:spacing w:before="160"/>
      </w:pPr>
      <w:r>
        <w:t>SDCCRGAP – Contains utilities to lookup the appointment data in the VistA appointment files.</w:t>
      </w:r>
    </w:p>
    <w:p w:rsidR="00F378BC" w:rsidRDefault="00F378BC" w:rsidP="00BC4D3A">
      <w:pPr>
        <w:pStyle w:val="ListParagraph"/>
        <w:numPr>
          <w:ilvl w:val="0"/>
          <w:numId w:val="50"/>
        </w:numPr>
        <w:tabs>
          <w:tab w:val="left" w:pos="72"/>
        </w:tabs>
        <w:spacing w:before="160"/>
      </w:pPr>
      <w:r>
        <w:t>SDCCRSCU – Contains utilities to lookup appointment data in the VistA appointment files.</w:t>
      </w:r>
    </w:p>
    <w:p w:rsidR="00F378BC" w:rsidRDefault="00F378BC" w:rsidP="00BC4D3A">
      <w:pPr>
        <w:pStyle w:val="ListParagraph"/>
        <w:numPr>
          <w:ilvl w:val="0"/>
          <w:numId w:val="50"/>
        </w:numPr>
        <w:tabs>
          <w:tab w:val="left" w:pos="72"/>
        </w:tabs>
        <w:spacing w:before="160"/>
      </w:pPr>
      <w:r>
        <w:t>SDCCRSEN – Main routine called to process the appointment message from HSRM.</w:t>
      </w:r>
    </w:p>
    <w:p w:rsidR="00F378BC" w:rsidRDefault="00F378BC" w:rsidP="00BC4D3A">
      <w:pPr>
        <w:pStyle w:val="ListParagraph"/>
        <w:numPr>
          <w:ilvl w:val="0"/>
          <w:numId w:val="50"/>
        </w:numPr>
        <w:tabs>
          <w:tab w:val="left" w:pos="72"/>
        </w:tabs>
        <w:spacing w:before="160"/>
      </w:pPr>
      <w:r>
        <w:t>SDPRE707 – Pre-Install routine to check for the HL Logical link and create the link if it doesn’t exist on the VistA system.</w:t>
      </w:r>
    </w:p>
    <w:p w:rsidR="001C5CF1" w:rsidRPr="00D555E0" w:rsidRDefault="00FE1643" w:rsidP="00101FB2">
      <w:pPr>
        <w:pStyle w:val="Heading1"/>
        <w:rPr>
          <w:lang w:val="en-US"/>
        </w:rPr>
      </w:pPr>
      <w:bookmarkStart w:id="132" w:name="_Patch_DG*5.3*960_Routines"/>
      <w:bookmarkStart w:id="133" w:name="_Toc11706594"/>
      <w:bookmarkEnd w:id="132"/>
      <w:r w:rsidRPr="00D555E0">
        <w:t>Files</w:t>
      </w:r>
      <w:bookmarkEnd w:id="133"/>
    </w:p>
    <w:p w:rsidR="00D85ED2" w:rsidRPr="009A6C54" w:rsidRDefault="00D85ED2" w:rsidP="00D85ED2">
      <w:pPr>
        <w:autoSpaceDE w:val="0"/>
        <w:autoSpaceDN w:val="0"/>
      </w:pPr>
      <w:r w:rsidRPr="009A6C54">
        <w:t xml:space="preserve">This section provides a list of the software files. For each file, include the file number, file name, a list of any special templates (print, sort, input, edit) that come with the file, and brief description of the data or instruct the user how/where to find this information online. Indicate what data comes with the files and whether or not that data overwrites existing data. Optionally include information about file pointer relationships. </w:t>
      </w:r>
    </w:p>
    <w:p w:rsidR="00FE1643" w:rsidRPr="009A6C54" w:rsidRDefault="00FE1643" w:rsidP="008B3AB3">
      <w:pPr>
        <w:pStyle w:val="Heading2"/>
      </w:pPr>
      <w:bookmarkStart w:id="134" w:name="_Toc11706595"/>
      <w:proofErr w:type="spellStart"/>
      <w:r w:rsidRPr="009A6C54">
        <w:t>Globals</w:t>
      </w:r>
      <w:proofErr w:type="spellEnd"/>
      <w:r w:rsidRPr="009A6C54">
        <w:t xml:space="preserve"> and Files</w:t>
      </w:r>
      <w:bookmarkEnd w:id="134"/>
    </w:p>
    <w:p w:rsidR="00FE1643" w:rsidRPr="009A6C54" w:rsidRDefault="00FE1643" w:rsidP="00813717">
      <w:pPr>
        <w:pStyle w:val="BodyText"/>
      </w:pPr>
      <w:r w:rsidRPr="009A6C54">
        <w:t xml:space="preserve">The main </w:t>
      </w:r>
      <w:proofErr w:type="spellStart"/>
      <w:r w:rsidRPr="009A6C54">
        <w:t>globals</w:t>
      </w:r>
      <w:proofErr w:type="spellEnd"/>
      <w:r w:rsidRPr="009A6C54">
        <w:t xml:space="preserve"> used in the PIMS package are ^DG, ^DPT, ^DGPM, ^SC, and ^SCE.</w:t>
      </w:r>
    </w:p>
    <w:p w:rsidR="00FE1643" w:rsidRPr="009A6C54" w:rsidRDefault="00FE1643" w:rsidP="00813717">
      <w:pPr>
        <w:pStyle w:val="BodyText"/>
      </w:pPr>
      <w:r w:rsidRPr="009A6C54">
        <w:t>The main files are PATIENT, PATIENT MOVEMENT, MAS MOVEMENT TYPE, PTF, CENSUS, WARD LOCATION, and HOSPITAL LOCATION.</w:t>
      </w:r>
    </w:p>
    <w:p w:rsidR="00FE1643" w:rsidRPr="009A6C54" w:rsidRDefault="00FE1643" w:rsidP="00813717">
      <w:pPr>
        <w:pStyle w:val="BodyText"/>
      </w:pPr>
      <w:r w:rsidRPr="009A6C54">
        <w:t xml:space="preserve">The PIMS Package also uses </w:t>
      </w:r>
      <w:proofErr w:type="spellStart"/>
      <w:r w:rsidRPr="009A6C54">
        <w:t>globals</w:t>
      </w:r>
      <w:proofErr w:type="spellEnd"/>
      <w:r w:rsidRPr="009A6C54">
        <w:t xml:space="preserve"> ^DGSL, ^DGIN, ^DGS, ^DGAM, ^DGCPT, ^DGICD9, ^DGWAIT, ^DGPR, ^DGMT, ^DGPT, ^DGM, </w:t>
      </w:r>
      <w:bookmarkStart w:id="135" w:name="p22"/>
      <w:bookmarkEnd w:id="135"/>
      <w:r w:rsidR="000506D3" w:rsidRPr="009A6C54">
        <w:t>^</w:t>
      </w:r>
      <w:r w:rsidR="000506D3" w:rsidRPr="009A6C54">
        <w:rPr>
          <w:lang w:val="en-US"/>
        </w:rPr>
        <w:t>DGMHV,</w:t>
      </w:r>
      <w:r w:rsidRPr="009A6C54">
        <w:t>^DGNT, ^DGP, ^DGPF, ^DGQE, ^ICPT, ^VA, ^VAS, ^VAT, ^DIC, ^SCPT, ^SCTM, ^SDASF, ^SDASE, ^SDV, ^SD, ^SDD.</w:t>
      </w:r>
    </w:p>
    <w:p w:rsidR="00FE1643" w:rsidRPr="009A6C54" w:rsidRDefault="0030403B" w:rsidP="00813717">
      <w:pPr>
        <w:pStyle w:val="BodyText"/>
      </w:pPr>
      <w:r w:rsidRPr="009A6C54">
        <w:t>Journaling</w:t>
      </w:r>
      <w:r w:rsidR="00FE1643" w:rsidRPr="009A6C54">
        <w:t xml:space="preserve"> of the following </w:t>
      </w:r>
      <w:proofErr w:type="spellStart"/>
      <w:r w:rsidR="00FE1643" w:rsidRPr="009A6C54">
        <w:t>globals</w:t>
      </w:r>
      <w:proofErr w:type="spellEnd"/>
      <w:r w:rsidR="00FE1643" w:rsidRPr="009A6C54">
        <w:t xml:space="preserve"> is mandatory:  ^DPT, ^DGEN, ^DGPT, ^DGPM, ^SDV, ^SC, ^SCE, ^SCTM, ^SDD.</w:t>
      </w:r>
    </w:p>
    <w:p w:rsidR="00FE1643" w:rsidRPr="009A6C54" w:rsidRDefault="0030403B" w:rsidP="00813717">
      <w:pPr>
        <w:pStyle w:val="BodyText"/>
      </w:pPr>
      <w:r w:rsidRPr="009A6C54">
        <w:t>Journaling</w:t>
      </w:r>
      <w:r w:rsidR="00FE1643" w:rsidRPr="009A6C54">
        <w:t xml:space="preserve"> of the following </w:t>
      </w:r>
      <w:proofErr w:type="spellStart"/>
      <w:r w:rsidR="00FE1643" w:rsidRPr="009A6C54">
        <w:t>globals</w:t>
      </w:r>
      <w:proofErr w:type="spellEnd"/>
      <w:r w:rsidR="00FE1643" w:rsidRPr="009A6C54">
        <w:t xml:space="preserve"> is optional:  ^DGS, ^DG.</w:t>
      </w:r>
    </w:p>
    <w:p w:rsidR="00FE1643" w:rsidRPr="009A6C54" w:rsidRDefault="0030403B" w:rsidP="00813717">
      <w:pPr>
        <w:pStyle w:val="BodyText"/>
      </w:pPr>
      <w:r w:rsidRPr="009A6C54">
        <w:t>Journaling</w:t>
      </w:r>
      <w:r w:rsidR="00FE1643" w:rsidRPr="009A6C54">
        <w:t xml:space="preserve"> of the following global is recommended:  ^DGPF.</w:t>
      </w:r>
    </w:p>
    <w:p w:rsidR="00FE1643" w:rsidRPr="009A6C54" w:rsidRDefault="00FE1643" w:rsidP="008B3AB3">
      <w:pPr>
        <w:pStyle w:val="Heading2"/>
      </w:pPr>
      <w:bookmarkStart w:id="136" w:name="_File_List"/>
      <w:bookmarkStart w:id="137" w:name="_Toc11706596"/>
      <w:bookmarkEnd w:id="136"/>
      <w:r w:rsidRPr="009A6C54">
        <w:t>File List</w:t>
      </w:r>
      <w:bookmarkEnd w:id="137"/>
    </w:p>
    <w:p w:rsidR="00660CA9" w:rsidRPr="009A6C54" w:rsidRDefault="00660CA9" w:rsidP="00741C15">
      <w:pPr>
        <w:pStyle w:val="Caption"/>
        <w:rPr>
          <w:lang w:val="en-US"/>
        </w:rPr>
      </w:pPr>
      <w:bookmarkStart w:id="138" w:name="_Toc11706853"/>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14</w:t>
      </w:r>
      <w:r w:rsidR="007F1C38">
        <w:rPr>
          <w:noProof/>
        </w:rPr>
        <w:fldChar w:fldCharType="end"/>
      </w:r>
      <w:r w:rsidRPr="009A6C54">
        <w:rPr>
          <w:lang w:val="en-US"/>
        </w:rPr>
        <w:t>: File List</w:t>
      </w:r>
      <w:bookmarkEnd w:id="1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1"/>
        <w:gridCol w:w="4374"/>
        <w:gridCol w:w="2935"/>
      </w:tblGrid>
      <w:tr w:rsidR="00FE1643" w:rsidRPr="009A6C54" w:rsidTr="008F67D0">
        <w:trPr>
          <w:tblHeader/>
        </w:trPr>
        <w:tc>
          <w:tcPr>
            <w:tcW w:w="2041" w:type="dxa"/>
            <w:shd w:val="clear" w:color="auto" w:fill="BFBFBF"/>
          </w:tcPr>
          <w:p w:rsidR="00FE1643" w:rsidRPr="009A6C54" w:rsidRDefault="00FE1643" w:rsidP="00A43931">
            <w:pPr>
              <w:pStyle w:val="TableHeading"/>
            </w:pPr>
            <w:bookmarkStart w:id="139" w:name="ColumnTitle_11"/>
            <w:bookmarkEnd w:id="139"/>
            <w:r w:rsidRPr="009A6C54">
              <w:t>FILE NUMBER</w:t>
            </w:r>
          </w:p>
        </w:tc>
        <w:tc>
          <w:tcPr>
            <w:tcW w:w="4374" w:type="dxa"/>
            <w:shd w:val="clear" w:color="auto" w:fill="BFBFBF"/>
          </w:tcPr>
          <w:p w:rsidR="00FE1643" w:rsidRPr="009A6C54" w:rsidRDefault="00FE1643" w:rsidP="00A43931">
            <w:pPr>
              <w:pStyle w:val="TableHeading"/>
            </w:pPr>
            <w:r w:rsidRPr="009A6C54">
              <w:t>FILE NAME</w:t>
            </w:r>
          </w:p>
        </w:tc>
        <w:tc>
          <w:tcPr>
            <w:tcW w:w="2935" w:type="dxa"/>
            <w:shd w:val="clear" w:color="auto" w:fill="BFBFBF"/>
          </w:tcPr>
          <w:p w:rsidR="00FE1643" w:rsidRPr="009A6C54" w:rsidRDefault="00FE1643" w:rsidP="00A43931">
            <w:pPr>
              <w:pStyle w:val="TableHeading"/>
            </w:pPr>
            <w:r w:rsidRPr="009A6C54">
              <w:t>GLOBAL</w:t>
            </w:r>
          </w:p>
        </w:tc>
      </w:tr>
      <w:tr w:rsidR="00FE1643" w:rsidRPr="009A6C54" w:rsidTr="008F67D0">
        <w:tc>
          <w:tcPr>
            <w:tcW w:w="2041" w:type="dxa"/>
            <w:shd w:val="clear" w:color="auto" w:fill="auto"/>
          </w:tcPr>
          <w:p w:rsidR="00FE1643" w:rsidRPr="009A6C54" w:rsidRDefault="00FE1643" w:rsidP="00552B13">
            <w:pPr>
              <w:pStyle w:val="TableText"/>
            </w:pPr>
            <w:r w:rsidRPr="009A6C54">
              <w:t>2</w:t>
            </w:r>
          </w:p>
        </w:tc>
        <w:tc>
          <w:tcPr>
            <w:tcW w:w="4374" w:type="dxa"/>
            <w:shd w:val="clear" w:color="auto" w:fill="auto"/>
          </w:tcPr>
          <w:p w:rsidR="00FE1643" w:rsidRPr="009A6C54" w:rsidRDefault="00FE1643" w:rsidP="00552B13">
            <w:pPr>
              <w:pStyle w:val="TableText"/>
            </w:pPr>
            <w:r w:rsidRPr="009A6C54">
              <w:t>PATIENT</w:t>
            </w:r>
          </w:p>
        </w:tc>
        <w:tc>
          <w:tcPr>
            <w:tcW w:w="2935" w:type="dxa"/>
            <w:shd w:val="clear" w:color="auto" w:fill="auto"/>
          </w:tcPr>
          <w:p w:rsidR="00FE1643" w:rsidRPr="009A6C54" w:rsidRDefault="00FE1643" w:rsidP="00552B13">
            <w:pPr>
              <w:pStyle w:val="TableText"/>
            </w:pPr>
            <w:r w:rsidRPr="009A6C54">
              <w:t>^DPT(</w:t>
            </w:r>
          </w:p>
        </w:tc>
      </w:tr>
      <w:tr w:rsidR="00FE1643" w:rsidRPr="009A6C54" w:rsidTr="008F67D0">
        <w:tc>
          <w:tcPr>
            <w:tcW w:w="2041" w:type="dxa"/>
            <w:shd w:val="clear" w:color="auto" w:fill="auto"/>
          </w:tcPr>
          <w:p w:rsidR="00FE1643" w:rsidRPr="009A6C54" w:rsidRDefault="00FE1643" w:rsidP="00552B13">
            <w:pPr>
              <w:pStyle w:val="TableText"/>
            </w:pPr>
            <w:r w:rsidRPr="009A6C54">
              <w:t>5</w:t>
            </w:r>
          </w:p>
        </w:tc>
        <w:tc>
          <w:tcPr>
            <w:tcW w:w="4374" w:type="dxa"/>
            <w:shd w:val="clear" w:color="auto" w:fill="auto"/>
          </w:tcPr>
          <w:p w:rsidR="00FE1643" w:rsidRPr="009A6C54" w:rsidRDefault="00FE1643" w:rsidP="00552B13">
            <w:pPr>
              <w:pStyle w:val="TableText"/>
            </w:pPr>
            <w:r w:rsidRPr="009A6C54">
              <w:t>STATE</w:t>
            </w:r>
          </w:p>
        </w:tc>
        <w:tc>
          <w:tcPr>
            <w:tcW w:w="2935" w:type="dxa"/>
            <w:shd w:val="clear" w:color="auto" w:fill="auto"/>
          </w:tcPr>
          <w:p w:rsidR="00FE1643" w:rsidRPr="009A6C54" w:rsidRDefault="00FE1643" w:rsidP="00552B13">
            <w:pPr>
              <w:pStyle w:val="TableText"/>
            </w:pPr>
            <w:r w:rsidRPr="009A6C54">
              <w:t>^DIC(5,</w:t>
            </w:r>
          </w:p>
        </w:tc>
      </w:tr>
      <w:tr w:rsidR="00FE1643" w:rsidRPr="009A6C54" w:rsidTr="008F67D0">
        <w:tc>
          <w:tcPr>
            <w:tcW w:w="2041" w:type="dxa"/>
            <w:shd w:val="clear" w:color="auto" w:fill="auto"/>
          </w:tcPr>
          <w:p w:rsidR="00FE1643" w:rsidRPr="009A6C54" w:rsidRDefault="00FE1643" w:rsidP="00552B13">
            <w:pPr>
              <w:pStyle w:val="TableText"/>
            </w:pPr>
            <w:r w:rsidRPr="009A6C54">
              <w:t>8</w:t>
            </w:r>
          </w:p>
        </w:tc>
        <w:tc>
          <w:tcPr>
            <w:tcW w:w="4374" w:type="dxa"/>
            <w:shd w:val="clear" w:color="auto" w:fill="auto"/>
          </w:tcPr>
          <w:p w:rsidR="00FE1643" w:rsidRPr="009A6C54" w:rsidRDefault="00FE1643" w:rsidP="00552B13">
            <w:pPr>
              <w:pStyle w:val="TableText"/>
            </w:pPr>
            <w:r w:rsidRPr="009A6C54">
              <w:t>ELIGIBILITY CODE</w:t>
            </w:r>
          </w:p>
        </w:tc>
        <w:tc>
          <w:tcPr>
            <w:tcW w:w="2935" w:type="dxa"/>
            <w:shd w:val="clear" w:color="auto" w:fill="auto"/>
          </w:tcPr>
          <w:p w:rsidR="00FE1643" w:rsidRPr="009A6C54" w:rsidRDefault="00FE1643" w:rsidP="00552B13">
            <w:pPr>
              <w:pStyle w:val="TableText"/>
            </w:pPr>
            <w:r w:rsidRPr="009A6C54">
              <w:t>^DIC(8,</w:t>
            </w:r>
          </w:p>
        </w:tc>
      </w:tr>
      <w:tr w:rsidR="00FE1643" w:rsidRPr="009A6C54" w:rsidTr="008F67D0">
        <w:tc>
          <w:tcPr>
            <w:tcW w:w="2041" w:type="dxa"/>
            <w:shd w:val="clear" w:color="auto" w:fill="auto"/>
          </w:tcPr>
          <w:p w:rsidR="00FE1643" w:rsidRPr="009A6C54" w:rsidRDefault="00FE1643" w:rsidP="00552B13">
            <w:pPr>
              <w:pStyle w:val="TableText"/>
            </w:pPr>
            <w:r w:rsidRPr="009A6C54">
              <w:t>8.1**</w:t>
            </w:r>
          </w:p>
        </w:tc>
        <w:tc>
          <w:tcPr>
            <w:tcW w:w="4374" w:type="dxa"/>
            <w:shd w:val="clear" w:color="auto" w:fill="auto"/>
          </w:tcPr>
          <w:p w:rsidR="00FE1643" w:rsidRPr="009A6C54" w:rsidRDefault="00FE1643" w:rsidP="00552B13">
            <w:pPr>
              <w:pStyle w:val="TableText"/>
            </w:pPr>
            <w:r w:rsidRPr="009A6C54">
              <w:t>MAS ELIGIBILITY CODE</w:t>
            </w:r>
          </w:p>
        </w:tc>
        <w:tc>
          <w:tcPr>
            <w:tcW w:w="2935" w:type="dxa"/>
            <w:shd w:val="clear" w:color="auto" w:fill="auto"/>
          </w:tcPr>
          <w:p w:rsidR="00FE1643" w:rsidRPr="009A6C54" w:rsidRDefault="00FE1643" w:rsidP="00552B13">
            <w:pPr>
              <w:pStyle w:val="TableText"/>
            </w:pPr>
            <w:r w:rsidRPr="009A6C54">
              <w:t>^DIC(8.1,</w:t>
            </w:r>
          </w:p>
        </w:tc>
      </w:tr>
      <w:tr w:rsidR="00FE1643" w:rsidRPr="009A6C54" w:rsidTr="008F67D0">
        <w:tc>
          <w:tcPr>
            <w:tcW w:w="2041" w:type="dxa"/>
            <w:shd w:val="clear" w:color="auto" w:fill="auto"/>
          </w:tcPr>
          <w:p w:rsidR="00FE1643" w:rsidRPr="009A6C54" w:rsidRDefault="00FE1643" w:rsidP="00552B13">
            <w:pPr>
              <w:pStyle w:val="TableText"/>
            </w:pPr>
            <w:r w:rsidRPr="009A6C54">
              <w:t>8.2*</w:t>
            </w:r>
          </w:p>
        </w:tc>
        <w:tc>
          <w:tcPr>
            <w:tcW w:w="4374" w:type="dxa"/>
            <w:shd w:val="clear" w:color="auto" w:fill="auto"/>
          </w:tcPr>
          <w:p w:rsidR="00FE1643" w:rsidRPr="009A6C54" w:rsidRDefault="00FE1643" w:rsidP="00552B13">
            <w:pPr>
              <w:pStyle w:val="TableText"/>
            </w:pPr>
            <w:r w:rsidRPr="009A6C54">
              <w:t>IDENTIFICATION FORMAT</w:t>
            </w:r>
          </w:p>
        </w:tc>
        <w:tc>
          <w:tcPr>
            <w:tcW w:w="2935" w:type="dxa"/>
            <w:shd w:val="clear" w:color="auto" w:fill="auto"/>
          </w:tcPr>
          <w:p w:rsidR="00FE1643" w:rsidRPr="009A6C54" w:rsidRDefault="00FE1643" w:rsidP="00552B13">
            <w:pPr>
              <w:pStyle w:val="TableText"/>
            </w:pPr>
            <w:r w:rsidRPr="009A6C54">
              <w:t>^DIC(8.2,</w:t>
            </w:r>
          </w:p>
        </w:tc>
      </w:tr>
      <w:tr w:rsidR="00FE1643" w:rsidRPr="009A6C54" w:rsidTr="008F67D0">
        <w:tc>
          <w:tcPr>
            <w:tcW w:w="2041" w:type="dxa"/>
            <w:shd w:val="clear" w:color="auto" w:fill="auto"/>
          </w:tcPr>
          <w:p w:rsidR="00FE1643" w:rsidRPr="009A6C54" w:rsidRDefault="00FE1643" w:rsidP="00552B13">
            <w:pPr>
              <w:pStyle w:val="TableText"/>
            </w:pPr>
            <w:r w:rsidRPr="009A6C54">
              <w:t>10*</w:t>
            </w:r>
          </w:p>
        </w:tc>
        <w:tc>
          <w:tcPr>
            <w:tcW w:w="4374" w:type="dxa"/>
            <w:shd w:val="clear" w:color="auto" w:fill="auto"/>
          </w:tcPr>
          <w:p w:rsidR="00FE1643" w:rsidRPr="009A6C54" w:rsidRDefault="00FE1643" w:rsidP="00552B13">
            <w:pPr>
              <w:pStyle w:val="TableText"/>
            </w:pPr>
            <w:r w:rsidRPr="009A6C54">
              <w:t>RACE</w:t>
            </w:r>
          </w:p>
        </w:tc>
        <w:tc>
          <w:tcPr>
            <w:tcW w:w="2935" w:type="dxa"/>
            <w:shd w:val="clear" w:color="auto" w:fill="auto"/>
          </w:tcPr>
          <w:p w:rsidR="00FE1643" w:rsidRPr="009A6C54" w:rsidRDefault="00FE1643" w:rsidP="00552B13">
            <w:pPr>
              <w:pStyle w:val="TableText"/>
            </w:pPr>
            <w:r w:rsidRPr="009A6C54">
              <w:t>^DIC(10,</w:t>
            </w:r>
          </w:p>
        </w:tc>
      </w:tr>
      <w:tr w:rsidR="00FE1643" w:rsidRPr="009A6C54" w:rsidTr="008F67D0">
        <w:tc>
          <w:tcPr>
            <w:tcW w:w="2041" w:type="dxa"/>
            <w:shd w:val="clear" w:color="auto" w:fill="auto"/>
          </w:tcPr>
          <w:p w:rsidR="00FE1643" w:rsidRPr="009A6C54" w:rsidRDefault="00FE1643" w:rsidP="00552B13">
            <w:pPr>
              <w:pStyle w:val="TableText"/>
            </w:pPr>
            <w:r w:rsidRPr="009A6C54">
              <w:t>11**</w:t>
            </w:r>
          </w:p>
        </w:tc>
        <w:tc>
          <w:tcPr>
            <w:tcW w:w="4374" w:type="dxa"/>
            <w:shd w:val="clear" w:color="auto" w:fill="auto"/>
          </w:tcPr>
          <w:p w:rsidR="00FE1643" w:rsidRPr="009A6C54" w:rsidRDefault="00FE1643" w:rsidP="00552B13">
            <w:pPr>
              <w:pStyle w:val="TableText"/>
            </w:pPr>
            <w:r w:rsidRPr="009A6C54">
              <w:t>MARITAL STATUS</w:t>
            </w:r>
          </w:p>
        </w:tc>
        <w:tc>
          <w:tcPr>
            <w:tcW w:w="2935" w:type="dxa"/>
            <w:shd w:val="clear" w:color="auto" w:fill="auto"/>
          </w:tcPr>
          <w:p w:rsidR="00FE1643" w:rsidRPr="009A6C54" w:rsidRDefault="00FE1643" w:rsidP="00552B13">
            <w:pPr>
              <w:pStyle w:val="TableText"/>
            </w:pPr>
            <w:r w:rsidRPr="009A6C54">
              <w:t>^DIC(11,</w:t>
            </w:r>
          </w:p>
        </w:tc>
      </w:tr>
      <w:tr w:rsidR="00FE1643" w:rsidRPr="009A6C54" w:rsidTr="008F67D0">
        <w:tc>
          <w:tcPr>
            <w:tcW w:w="2041" w:type="dxa"/>
            <w:shd w:val="clear" w:color="auto" w:fill="auto"/>
          </w:tcPr>
          <w:p w:rsidR="00FE1643" w:rsidRPr="009A6C54" w:rsidRDefault="00FE1643" w:rsidP="00552B13">
            <w:pPr>
              <w:pStyle w:val="TableText"/>
            </w:pPr>
            <w:r w:rsidRPr="009A6C54">
              <w:t>13*</w:t>
            </w:r>
          </w:p>
        </w:tc>
        <w:tc>
          <w:tcPr>
            <w:tcW w:w="4374" w:type="dxa"/>
            <w:shd w:val="clear" w:color="auto" w:fill="auto"/>
          </w:tcPr>
          <w:p w:rsidR="00FE1643" w:rsidRPr="009A6C54" w:rsidRDefault="00FE1643" w:rsidP="00552B13">
            <w:pPr>
              <w:pStyle w:val="TableText"/>
            </w:pPr>
            <w:r w:rsidRPr="009A6C54">
              <w:t>RELIGION</w:t>
            </w:r>
          </w:p>
        </w:tc>
        <w:tc>
          <w:tcPr>
            <w:tcW w:w="2935" w:type="dxa"/>
            <w:shd w:val="clear" w:color="auto" w:fill="auto"/>
          </w:tcPr>
          <w:p w:rsidR="00FE1643" w:rsidRPr="009A6C54" w:rsidRDefault="00FE1643" w:rsidP="00552B13">
            <w:pPr>
              <w:pStyle w:val="TableText"/>
            </w:pPr>
            <w:r w:rsidRPr="009A6C54">
              <w:t>^DIC(13,</w:t>
            </w:r>
          </w:p>
        </w:tc>
      </w:tr>
      <w:tr w:rsidR="00FE1643" w:rsidRPr="009A6C54" w:rsidTr="008F67D0">
        <w:tc>
          <w:tcPr>
            <w:tcW w:w="2041" w:type="dxa"/>
            <w:shd w:val="clear" w:color="auto" w:fill="auto"/>
          </w:tcPr>
          <w:p w:rsidR="00FE1643" w:rsidRPr="009A6C54" w:rsidRDefault="00FE1643" w:rsidP="00552B13">
            <w:pPr>
              <w:pStyle w:val="TableText"/>
            </w:pPr>
            <w:r w:rsidRPr="009A6C54">
              <w:t>21**</w:t>
            </w:r>
          </w:p>
        </w:tc>
        <w:tc>
          <w:tcPr>
            <w:tcW w:w="4374" w:type="dxa"/>
            <w:shd w:val="clear" w:color="auto" w:fill="auto"/>
          </w:tcPr>
          <w:p w:rsidR="00FE1643" w:rsidRPr="009A6C54" w:rsidRDefault="00FE1643" w:rsidP="00552B13">
            <w:pPr>
              <w:pStyle w:val="TableText"/>
            </w:pPr>
            <w:r w:rsidRPr="009A6C54">
              <w:t>PERIOD OF SERVICE</w:t>
            </w:r>
          </w:p>
        </w:tc>
        <w:tc>
          <w:tcPr>
            <w:tcW w:w="2935" w:type="dxa"/>
            <w:shd w:val="clear" w:color="auto" w:fill="auto"/>
          </w:tcPr>
          <w:p w:rsidR="00FE1643" w:rsidRPr="009A6C54" w:rsidRDefault="00FE1643" w:rsidP="00552B13">
            <w:pPr>
              <w:pStyle w:val="TableText"/>
            </w:pPr>
            <w:r w:rsidRPr="009A6C54">
              <w:t>^DIC(21,</w:t>
            </w:r>
          </w:p>
        </w:tc>
      </w:tr>
      <w:tr w:rsidR="00FE1643" w:rsidRPr="009A6C54" w:rsidTr="008F67D0">
        <w:tc>
          <w:tcPr>
            <w:tcW w:w="2041" w:type="dxa"/>
            <w:shd w:val="clear" w:color="auto" w:fill="auto"/>
          </w:tcPr>
          <w:p w:rsidR="00FE1643" w:rsidRPr="009A6C54" w:rsidRDefault="00FE1643" w:rsidP="00552B13">
            <w:pPr>
              <w:pStyle w:val="TableText"/>
            </w:pPr>
            <w:r w:rsidRPr="009A6C54">
              <w:t>22**</w:t>
            </w:r>
          </w:p>
        </w:tc>
        <w:tc>
          <w:tcPr>
            <w:tcW w:w="4374" w:type="dxa"/>
            <w:shd w:val="clear" w:color="auto" w:fill="auto"/>
          </w:tcPr>
          <w:p w:rsidR="00FE1643" w:rsidRPr="009A6C54" w:rsidRDefault="00FE1643" w:rsidP="00552B13">
            <w:pPr>
              <w:pStyle w:val="TableText"/>
            </w:pPr>
            <w:r w:rsidRPr="009A6C54">
              <w:t>POW PERIOD</w:t>
            </w:r>
          </w:p>
        </w:tc>
        <w:tc>
          <w:tcPr>
            <w:tcW w:w="2935" w:type="dxa"/>
            <w:shd w:val="clear" w:color="auto" w:fill="auto"/>
          </w:tcPr>
          <w:p w:rsidR="00FE1643" w:rsidRPr="009A6C54" w:rsidRDefault="00FE1643" w:rsidP="00552B13">
            <w:pPr>
              <w:pStyle w:val="TableText"/>
            </w:pPr>
            <w:r w:rsidRPr="009A6C54">
              <w:t>^DIC(22,</w:t>
            </w:r>
          </w:p>
        </w:tc>
      </w:tr>
      <w:tr w:rsidR="00FE1643" w:rsidRPr="009A6C54" w:rsidTr="008F67D0">
        <w:tc>
          <w:tcPr>
            <w:tcW w:w="2041" w:type="dxa"/>
            <w:shd w:val="clear" w:color="auto" w:fill="auto"/>
          </w:tcPr>
          <w:p w:rsidR="00FE1643" w:rsidRPr="009A6C54" w:rsidRDefault="00FE1643" w:rsidP="00552B13">
            <w:pPr>
              <w:pStyle w:val="TableText"/>
            </w:pPr>
            <w:r w:rsidRPr="009A6C54">
              <w:t>23*</w:t>
            </w:r>
          </w:p>
        </w:tc>
        <w:tc>
          <w:tcPr>
            <w:tcW w:w="4374" w:type="dxa"/>
            <w:shd w:val="clear" w:color="auto" w:fill="auto"/>
          </w:tcPr>
          <w:p w:rsidR="00FE1643" w:rsidRPr="009A6C54" w:rsidRDefault="00FE1643" w:rsidP="00552B13">
            <w:pPr>
              <w:pStyle w:val="TableText"/>
            </w:pPr>
            <w:r w:rsidRPr="009A6C54">
              <w:t>BRANCH OF SERVICE</w:t>
            </w:r>
          </w:p>
        </w:tc>
        <w:tc>
          <w:tcPr>
            <w:tcW w:w="2935" w:type="dxa"/>
            <w:shd w:val="clear" w:color="auto" w:fill="auto"/>
          </w:tcPr>
          <w:p w:rsidR="00FE1643" w:rsidRPr="009A6C54" w:rsidRDefault="00FE1643" w:rsidP="00552B13">
            <w:pPr>
              <w:pStyle w:val="TableText"/>
            </w:pPr>
            <w:r w:rsidRPr="009A6C54">
              <w:t>^DIC(23,</w:t>
            </w:r>
          </w:p>
        </w:tc>
      </w:tr>
      <w:tr w:rsidR="00FE1643" w:rsidRPr="009A6C54" w:rsidTr="008F67D0">
        <w:tc>
          <w:tcPr>
            <w:tcW w:w="2041" w:type="dxa"/>
            <w:shd w:val="clear" w:color="auto" w:fill="auto"/>
          </w:tcPr>
          <w:p w:rsidR="00FE1643" w:rsidRPr="009A6C54" w:rsidRDefault="00FE1643" w:rsidP="00552B13">
            <w:pPr>
              <w:pStyle w:val="TableText"/>
            </w:pPr>
            <w:r w:rsidRPr="009A6C54">
              <w:t>25*</w:t>
            </w:r>
          </w:p>
        </w:tc>
        <w:tc>
          <w:tcPr>
            <w:tcW w:w="4374" w:type="dxa"/>
            <w:shd w:val="clear" w:color="auto" w:fill="auto"/>
          </w:tcPr>
          <w:p w:rsidR="00FE1643" w:rsidRPr="009A6C54" w:rsidRDefault="00FE1643" w:rsidP="00552B13">
            <w:pPr>
              <w:pStyle w:val="TableText"/>
            </w:pPr>
            <w:r w:rsidRPr="009A6C54">
              <w:t>TYPE OF DISCHARGE</w:t>
            </w:r>
          </w:p>
        </w:tc>
        <w:tc>
          <w:tcPr>
            <w:tcW w:w="2935" w:type="dxa"/>
            <w:shd w:val="clear" w:color="auto" w:fill="auto"/>
          </w:tcPr>
          <w:p w:rsidR="00FE1643" w:rsidRPr="009A6C54" w:rsidRDefault="00FE1643" w:rsidP="00552B13">
            <w:pPr>
              <w:pStyle w:val="TableText"/>
            </w:pPr>
            <w:r w:rsidRPr="009A6C54">
              <w:t>^DIC(25,</w:t>
            </w:r>
          </w:p>
        </w:tc>
      </w:tr>
      <w:tr w:rsidR="00FE1643" w:rsidRPr="009A6C54" w:rsidTr="008F67D0">
        <w:tc>
          <w:tcPr>
            <w:tcW w:w="2041" w:type="dxa"/>
            <w:shd w:val="clear" w:color="auto" w:fill="auto"/>
          </w:tcPr>
          <w:p w:rsidR="00FE1643" w:rsidRPr="009A6C54" w:rsidRDefault="00FE1643" w:rsidP="00552B13">
            <w:pPr>
              <w:pStyle w:val="TableText"/>
            </w:pPr>
            <w:r w:rsidRPr="009A6C54">
              <w:t>26.11</w:t>
            </w:r>
          </w:p>
        </w:tc>
        <w:tc>
          <w:tcPr>
            <w:tcW w:w="4374" w:type="dxa"/>
            <w:shd w:val="clear" w:color="auto" w:fill="auto"/>
          </w:tcPr>
          <w:p w:rsidR="00FE1643" w:rsidRPr="009A6C54" w:rsidRDefault="00FE1643" w:rsidP="00552B13">
            <w:pPr>
              <w:pStyle w:val="TableText"/>
            </w:pPr>
            <w:r w:rsidRPr="009A6C54">
              <w:t>PRF LOCAL FLAG</w:t>
            </w:r>
          </w:p>
        </w:tc>
        <w:tc>
          <w:tcPr>
            <w:tcW w:w="2935" w:type="dxa"/>
            <w:shd w:val="clear" w:color="auto" w:fill="auto"/>
          </w:tcPr>
          <w:p w:rsidR="00FE1643" w:rsidRPr="009A6C54" w:rsidRDefault="00FE1643" w:rsidP="00552B13">
            <w:pPr>
              <w:pStyle w:val="TableText"/>
            </w:pPr>
            <w:r w:rsidRPr="009A6C54">
              <w:t>^DGPF(26.11,</w:t>
            </w:r>
          </w:p>
        </w:tc>
      </w:tr>
      <w:tr w:rsidR="00FE1643" w:rsidRPr="009A6C54" w:rsidTr="008F67D0">
        <w:tc>
          <w:tcPr>
            <w:tcW w:w="2041" w:type="dxa"/>
            <w:shd w:val="clear" w:color="auto" w:fill="auto"/>
          </w:tcPr>
          <w:p w:rsidR="00FE1643" w:rsidRPr="009A6C54" w:rsidRDefault="00FE1643" w:rsidP="00552B13">
            <w:pPr>
              <w:pStyle w:val="TableText"/>
            </w:pPr>
            <w:r w:rsidRPr="009A6C54">
              <w:t>26.12</w:t>
            </w:r>
          </w:p>
        </w:tc>
        <w:tc>
          <w:tcPr>
            <w:tcW w:w="4374" w:type="dxa"/>
            <w:shd w:val="clear" w:color="auto" w:fill="auto"/>
          </w:tcPr>
          <w:p w:rsidR="00FE1643" w:rsidRPr="009A6C54" w:rsidRDefault="00FE1643" w:rsidP="00552B13">
            <w:pPr>
              <w:pStyle w:val="TableText"/>
            </w:pPr>
            <w:r w:rsidRPr="009A6C54">
              <w:t>PRF LOCAL FLAG HISTORY</w:t>
            </w:r>
          </w:p>
        </w:tc>
        <w:tc>
          <w:tcPr>
            <w:tcW w:w="2935" w:type="dxa"/>
            <w:shd w:val="clear" w:color="auto" w:fill="auto"/>
          </w:tcPr>
          <w:p w:rsidR="00FE1643" w:rsidRPr="009A6C54" w:rsidRDefault="00FE1643" w:rsidP="00552B13">
            <w:pPr>
              <w:pStyle w:val="TableText"/>
            </w:pPr>
            <w:r w:rsidRPr="009A6C54">
              <w:t>^DGPF(26.12,</w:t>
            </w:r>
          </w:p>
        </w:tc>
      </w:tr>
      <w:tr w:rsidR="00FE1643" w:rsidRPr="009A6C54" w:rsidTr="008F67D0">
        <w:tc>
          <w:tcPr>
            <w:tcW w:w="2041" w:type="dxa"/>
            <w:shd w:val="clear" w:color="auto" w:fill="auto"/>
          </w:tcPr>
          <w:p w:rsidR="00FE1643" w:rsidRPr="009A6C54" w:rsidRDefault="00FE1643" w:rsidP="00552B13">
            <w:pPr>
              <w:pStyle w:val="TableText"/>
            </w:pPr>
            <w:r w:rsidRPr="009A6C54">
              <w:t>26.13</w:t>
            </w:r>
          </w:p>
        </w:tc>
        <w:tc>
          <w:tcPr>
            <w:tcW w:w="4374" w:type="dxa"/>
            <w:shd w:val="clear" w:color="auto" w:fill="auto"/>
          </w:tcPr>
          <w:p w:rsidR="00FE1643" w:rsidRPr="009A6C54" w:rsidRDefault="00FE1643" w:rsidP="00552B13">
            <w:pPr>
              <w:pStyle w:val="TableText"/>
            </w:pPr>
            <w:r w:rsidRPr="009A6C54">
              <w:t>PRF ASSIGNMENT</w:t>
            </w:r>
          </w:p>
        </w:tc>
        <w:tc>
          <w:tcPr>
            <w:tcW w:w="2935" w:type="dxa"/>
            <w:shd w:val="clear" w:color="auto" w:fill="auto"/>
          </w:tcPr>
          <w:p w:rsidR="00FE1643" w:rsidRPr="009A6C54" w:rsidRDefault="00FE1643" w:rsidP="00552B13">
            <w:pPr>
              <w:pStyle w:val="TableText"/>
            </w:pPr>
            <w:r w:rsidRPr="009A6C54">
              <w:t>^DGPF(26.13,</w:t>
            </w:r>
          </w:p>
        </w:tc>
      </w:tr>
      <w:tr w:rsidR="00FE1643" w:rsidRPr="009A6C54" w:rsidTr="008F67D0">
        <w:tc>
          <w:tcPr>
            <w:tcW w:w="2041" w:type="dxa"/>
            <w:shd w:val="clear" w:color="auto" w:fill="auto"/>
          </w:tcPr>
          <w:p w:rsidR="00FE1643" w:rsidRPr="009A6C54" w:rsidRDefault="00FE1643" w:rsidP="00552B13">
            <w:pPr>
              <w:pStyle w:val="TableText"/>
            </w:pPr>
            <w:r w:rsidRPr="009A6C54">
              <w:t>26.14</w:t>
            </w:r>
          </w:p>
        </w:tc>
        <w:tc>
          <w:tcPr>
            <w:tcW w:w="4374" w:type="dxa"/>
            <w:shd w:val="clear" w:color="auto" w:fill="auto"/>
          </w:tcPr>
          <w:p w:rsidR="00FE1643" w:rsidRPr="009A6C54" w:rsidRDefault="00FE1643" w:rsidP="00552B13">
            <w:pPr>
              <w:pStyle w:val="TableText"/>
            </w:pPr>
            <w:r w:rsidRPr="009A6C54">
              <w:t>PRF ASSIGNMENT HISTORY</w:t>
            </w:r>
          </w:p>
        </w:tc>
        <w:tc>
          <w:tcPr>
            <w:tcW w:w="2935" w:type="dxa"/>
            <w:shd w:val="clear" w:color="auto" w:fill="auto"/>
          </w:tcPr>
          <w:p w:rsidR="00FE1643" w:rsidRPr="009A6C54" w:rsidRDefault="00FE1643" w:rsidP="00552B13">
            <w:pPr>
              <w:pStyle w:val="TableText"/>
            </w:pPr>
            <w:r w:rsidRPr="009A6C54">
              <w:t>^DGPF(26.14,</w:t>
            </w:r>
          </w:p>
        </w:tc>
      </w:tr>
      <w:tr w:rsidR="00FE1643" w:rsidRPr="009A6C54" w:rsidTr="008F67D0">
        <w:tc>
          <w:tcPr>
            <w:tcW w:w="2041" w:type="dxa"/>
            <w:shd w:val="clear" w:color="auto" w:fill="auto"/>
          </w:tcPr>
          <w:p w:rsidR="00FE1643" w:rsidRPr="009A6C54" w:rsidRDefault="00FE1643" w:rsidP="00552B13">
            <w:pPr>
              <w:pStyle w:val="TableText"/>
            </w:pPr>
            <w:r w:rsidRPr="009A6C54">
              <w:t>26.15</w:t>
            </w:r>
          </w:p>
        </w:tc>
        <w:tc>
          <w:tcPr>
            <w:tcW w:w="4374" w:type="dxa"/>
            <w:shd w:val="clear" w:color="auto" w:fill="auto"/>
          </w:tcPr>
          <w:p w:rsidR="00FE1643" w:rsidRPr="009A6C54" w:rsidRDefault="00FE1643" w:rsidP="00552B13">
            <w:pPr>
              <w:pStyle w:val="TableText"/>
            </w:pPr>
            <w:r w:rsidRPr="009A6C54">
              <w:t>PRF NATIONAL FLAG</w:t>
            </w:r>
          </w:p>
        </w:tc>
        <w:tc>
          <w:tcPr>
            <w:tcW w:w="2935" w:type="dxa"/>
            <w:shd w:val="clear" w:color="auto" w:fill="auto"/>
          </w:tcPr>
          <w:p w:rsidR="00FE1643" w:rsidRPr="009A6C54" w:rsidRDefault="00FE1643" w:rsidP="00552B13">
            <w:pPr>
              <w:pStyle w:val="TableText"/>
            </w:pPr>
            <w:r w:rsidRPr="009A6C54">
              <w:t>^DGPF(26.15,</w:t>
            </w:r>
          </w:p>
        </w:tc>
      </w:tr>
      <w:tr w:rsidR="00FE1643" w:rsidRPr="009A6C54" w:rsidTr="008F67D0">
        <w:tc>
          <w:tcPr>
            <w:tcW w:w="2041" w:type="dxa"/>
            <w:shd w:val="clear" w:color="auto" w:fill="auto"/>
          </w:tcPr>
          <w:p w:rsidR="00FE1643" w:rsidRPr="009A6C54" w:rsidRDefault="00FE1643" w:rsidP="00552B13">
            <w:pPr>
              <w:pStyle w:val="TableText"/>
            </w:pPr>
            <w:r w:rsidRPr="009A6C54">
              <w:t>26.16</w:t>
            </w:r>
          </w:p>
        </w:tc>
        <w:tc>
          <w:tcPr>
            <w:tcW w:w="4374" w:type="dxa"/>
            <w:shd w:val="clear" w:color="auto" w:fill="auto"/>
          </w:tcPr>
          <w:p w:rsidR="00FE1643" w:rsidRPr="009A6C54" w:rsidRDefault="00FE1643" w:rsidP="00552B13">
            <w:pPr>
              <w:pStyle w:val="TableText"/>
            </w:pPr>
            <w:r w:rsidRPr="009A6C54">
              <w:t>PRF TYPE</w:t>
            </w:r>
          </w:p>
        </w:tc>
        <w:tc>
          <w:tcPr>
            <w:tcW w:w="2935" w:type="dxa"/>
            <w:shd w:val="clear" w:color="auto" w:fill="auto"/>
          </w:tcPr>
          <w:p w:rsidR="00FE1643" w:rsidRPr="009A6C54" w:rsidRDefault="00FE1643" w:rsidP="00552B13">
            <w:pPr>
              <w:pStyle w:val="TableText"/>
            </w:pPr>
            <w:r w:rsidRPr="009A6C54">
              <w:t>^DGPF(26.16,</w:t>
            </w:r>
          </w:p>
        </w:tc>
      </w:tr>
      <w:tr w:rsidR="00FE1643" w:rsidRPr="009A6C54" w:rsidTr="008F67D0">
        <w:tc>
          <w:tcPr>
            <w:tcW w:w="2041" w:type="dxa"/>
            <w:shd w:val="clear" w:color="auto" w:fill="auto"/>
          </w:tcPr>
          <w:p w:rsidR="00FE1643" w:rsidRPr="009A6C54" w:rsidRDefault="00FE1643" w:rsidP="00552B13">
            <w:pPr>
              <w:pStyle w:val="TableText"/>
            </w:pPr>
            <w:r w:rsidRPr="009A6C54">
              <w:t>26.17</w:t>
            </w:r>
          </w:p>
        </w:tc>
        <w:tc>
          <w:tcPr>
            <w:tcW w:w="4374" w:type="dxa"/>
            <w:shd w:val="clear" w:color="auto" w:fill="auto"/>
          </w:tcPr>
          <w:p w:rsidR="00FE1643" w:rsidRPr="009A6C54" w:rsidRDefault="00FE1643" w:rsidP="00552B13">
            <w:pPr>
              <w:pStyle w:val="TableText"/>
            </w:pPr>
            <w:r w:rsidRPr="009A6C54">
              <w:t>PRF HL7 TRANSMISSION LOG</w:t>
            </w:r>
          </w:p>
        </w:tc>
        <w:tc>
          <w:tcPr>
            <w:tcW w:w="2935" w:type="dxa"/>
            <w:shd w:val="clear" w:color="auto" w:fill="auto"/>
          </w:tcPr>
          <w:p w:rsidR="00FE1643" w:rsidRPr="009A6C54" w:rsidRDefault="00FE1643" w:rsidP="00552B13">
            <w:pPr>
              <w:pStyle w:val="TableText"/>
            </w:pPr>
            <w:r w:rsidRPr="009A6C54">
              <w:t>^DGPF(26.17,</w:t>
            </w:r>
          </w:p>
        </w:tc>
      </w:tr>
      <w:tr w:rsidR="00FE1643" w:rsidRPr="009A6C54" w:rsidTr="008F67D0">
        <w:tc>
          <w:tcPr>
            <w:tcW w:w="2041" w:type="dxa"/>
            <w:shd w:val="clear" w:color="auto" w:fill="auto"/>
          </w:tcPr>
          <w:p w:rsidR="00FE1643" w:rsidRPr="009A6C54" w:rsidRDefault="00FE1643" w:rsidP="00552B13">
            <w:pPr>
              <w:pStyle w:val="TableText"/>
            </w:pPr>
            <w:r w:rsidRPr="009A6C54">
              <w:t>26.18</w:t>
            </w:r>
          </w:p>
        </w:tc>
        <w:tc>
          <w:tcPr>
            <w:tcW w:w="4374" w:type="dxa"/>
            <w:shd w:val="clear" w:color="auto" w:fill="auto"/>
          </w:tcPr>
          <w:p w:rsidR="00FE1643" w:rsidRPr="009A6C54" w:rsidRDefault="00FE1643" w:rsidP="00552B13">
            <w:pPr>
              <w:pStyle w:val="TableText"/>
            </w:pPr>
            <w:r w:rsidRPr="009A6C54">
              <w:t>PRF PARAMETERS</w:t>
            </w:r>
          </w:p>
        </w:tc>
        <w:tc>
          <w:tcPr>
            <w:tcW w:w="2935" w:type="dxa"/>
            <w:shd w:val="clear" w:color="auto" w:fill="auto"/>
          </w:tcPr>
          <w:p w:rsidR="00FE1643" w:rsidRPr="009A6C54" w:rsidRDefault="00FE1643" w:rsidP="00552B13">
            <w:pPr>
              <w:pStyle w:val="TableText"/>
            </w:pPr>
            <w:r w:rsidRPr="009A6C54">
              <w:t>^DGPF(26.18,</w:t>
            </w:r>
          </w:p>
        </w:tc>
      </w:tr>
      <w:tr w:rsidR="00FE1643" w:rsidRPr="009A6C54" w:rsidTr="008F67D0">
        <w:tc>
          <w:tcPr>
            <w:tcW w:w="2041" w:type="dxa"/>
            <w:shd w:val="clear" w:color="auto" w:fill="auto"/>
          </w:tcPr>
          <w:p w:rsidR="00FE1643" w:rsidRPr="009A6C54" w:rsidRDefault="00FE1643" w:rsidP="00552B13">
            <w:pPr>
              <w:pStyle w:val="TableText"/>
            </w:pPr>
            <w:r w:rsidRPr="009A6C54">
              <w:t>26.19</w:t>
            </w:r>
          </w:p>
        </w:tc>
        <w:tc>
          <w:tcPr>
            <w:tcW w:w="4374" w:type="dxa"/>
            <w:shd w:val="clear" w:color="auto" w:fill="auto"/>
          </w:tcPr>
          <w:p w:rsidR="00FE1643" w:rsidRPr="009A6C54" w:rsidRDefault="00FE1643" w:rsidP="00552B13">
            <w:pPr>
              <w:pStyle w:val="TableText"/>
            </w:pPr>
            <w:r w:rsidRPr="009A6C54">
              <w:t>PRF HL7 QUERY LOG</w:t>
            </w:r>
          </w:p>
        </w:tc>
        <w:tc>
          <w:tcPr>
            <w:tcW w:w="2935" w:type="dxa"/>
            <w:shd w:val="clear" w:color="auto" w:fill="auto"/>
          </w:tcPr>
          <w:p w:rsidR="00FE1643" w:rsidRPr="009A6C54" w:rsidRDefault="00FE1643" w:rsidP="00552B13">
            <w:pPr>
              <w:pStyle w:val="TableText"/>
            </w:pPr>
            <w:r w:rsidRPr="009A6C54">
              <w:t>^DGPF(26.19,</w:t>
            </w:r>
          </w:p>
        </w:tc>
      </w:tr>
      <w:tr w:rsidR="00FE1643" w:rsidRPr="009A6C54" w:rsidTr="008F67D0">
        <w:tc>
          <w:tcPr>
            <w:tcW w:w="2041" w:type="dxa"/>
            <w:shd w:val="clear" w:color="auto" w:fill="auto"/>
          </w:tcPr>
          <w:p w:rsidR="00FE1643" w:rsidRPr="00632326" w:rsidRDefault="00FE1643" w:rsidP="00552B13">
            <w:pPr>
              <w:pStyle w:val="TableText"/>
            </w:pPr>
            <w:r w:rsidRPr="00632326">
              <w:t>26.21</w:t>
            </w:r>
          </w:p>
        </w:tc>
        <w:tc>
          <w:tcPr>
            <w:tcW w:w="4374" w:type="dxa"/>
            <w:shd w:val="clear" w:color="auto" w:fill="auto"/>
          </w:tcPr>
          <w:p w:rsidR="00FE1643" w:rsidRPr="00632326" w:rsidRDefault="00FE1643" w:rsidP="00552B13">
            <w:pPr>
              <w:pStyle w:val="TableText"/>
            </w:pPr>
            <w:r w:rsidRPr="00632326">
              <w:t>PRF HL7 EVENT</w:t>
            </w:r>
          </w:p>
        </w:tc>
        <w:tc>
          <w:tcPr>
            <w:tcW w:w="2935" w:type="dxa"/>
            <w:shd w:val="clear" w:color="auto" w:fill="auto"/>
          </w:tcPr>
          <w:p w:rsidR="00FE1643" w:rsidRPr="00632326" w:rsidRDefault="00FE1643" w:rsidP="00552B13">
            <w:pPr>
              <w:pStyle w:val="TableText"/>
            </w:pPr>
            <w:r w:rsidRPr="00632326">
              <w:t>^DGPF(26.21,</w:t>
            </w:r>
          </w:p>
        </w:tc>
      </w:tr>
      <w:tr w:rsidR="008F67D0" w:rsidRPr="009A6C54" w:rsidTr="008F67D0">
        <w:tc>
          <w:tcPr>
            <w:tcW w:w="2041" w:type="dxa"/>
            <w:shd w:val="clear" w:color="auto" w:fill="auto"/>
          </w:tcPr>
          <w:p w:rsidR="008F67D0" w:rsidRPr="00632326" w:rsidRDefault="008F67D0" w:rsidP="008F67D0">
            <w:pPr>
              <w:pStyle w:val="TableText"/>
            </w:pPr>
            <w:r w:rsidRPr="00632326">
              <w:rPr>
                <w:lang w:val="en-US"/>
              </w:rPr>
              <w:t>26.22</w:t>
            </w:r>
          </w:p>
        </w:tc>
        <w:tc>
          <w:tcPr>
            <w:tcW w:w="4374" w:type="dxa"/>
            <w:shd w:val="clear" w:color="auto" w:fill="auto"/>
          </w:tcPr>
          <w:p w:rsidR="008F67D0" w:rsidRPr="00632326" w:rsidRDefault="008F67D0" w:rsidP="008F67D0">
            <w:pPr>
              <w:pStyle w:val="TableText"/>
            </w:pPr>
            <w:bookmarkStart w:id="140" w:name="DG_951_Sect4_2"/>
            <w:r w:rsidRPr="00632326">
              <w:t xml:space="preserve">PRF HL7 REQUEST </w:t>
            </w:r>
            <w:bookmarkEnd w:id="140"/>
            <w:r w:rsidRPr="00632326">
              <w:t>LOG</w:t>
            </w:r>
          </w:p>
        </w:tc>
        <w:tc>
          <w:tcPr>
            <w:tcW w:w="2935" w:type="dxa"/>
            <w:shd w:val="clear" w:color="auto" w:fill="auto"/>
          </w:tcPr>
          <w:p w:rsidR="008F67D0" w:rsidRPr="00632326" w:rsidRDefault="008F67D0" w:rsidP="008F67D0">
            <w:pPr>
              <w:pStyle w:val="TableText"/>
            </w:pPr>
            <w:r w:rsidRPr="00632326">
              <w:t>^DGPF(26.22</w:t>
            </w:r>
            <w:r w:rsidRPr="00632326">
              <w:rPr>
                <w:lang w:val="en-US"/>
              </w:rPr>
              <w:t>,</w:t>
            </w:r>
          </w:p>
        </w:tc>
      </w:tr>
      <w:tr w:rsidR="00FE1643" w:rsidRPr="009A6C54" w:rsidTr="008F67D0">
        <w:tc>
          <w:tcPr>
            <w:tcW w:w="2041" w:type="dxa"/>
            <w:shd w:val="clear" w:color="auto" w:fill="auto"/>
          </w:tcPr>
          <w:p w:rsidR="00FE1643" w:rsidRPr="00632326" w:rsidRDefault="00FE1643" w:rsidP="00552B13">
            <w:pPr>
              <w:pStyle w:val="TableText"/>
            </w:pPr>
            <w:r w:rsidRPr="00632326">
              <w:t>27.11</w:t>
            </w:r>
          </w:p>
        </w:tc>
        <w:tc>
          <w:tcPr>
            <w:tcW w:w="4374" w:type="dxa"/>
            <w:shd w:val="clear" w:color="auto" w:fill="auto"/>
          </w:tcPr>
          <w:p w:rsidR="00FE1643" w:rsidRPr="00632326" w:rsidRDefault="00FE1643" w:rsidP="00552B13">
            <w:pPr>
              <w:pStyle w:val="TableText"/>
            </w:pPr>
            <w:r w:rsidRPr="00632326">
              <w:t>PATIENT ENROLLMENT</w:t>
            </w:r>
          </w:p>
        </w:tc>
        <w:tc>
          <w:tcPr>
            <w:tcW w:w="2935" w:type="dxa"/>
            <w:shd w:val="clear" w:color="auto" w:fill="auto"/>
          </w:tcPr>
          <w:p w:rsidR="00FE1643" w:rsidRPr="00632326" w:rsidRDefault="00FE1643" w:rsidP="00552B13">
            <w:pPr>
              <w:pStyle w:val="TableText"/>
            </w:pPr>
            <w:r w:rsidRPr="00632326">
              <w:t>^DGEN(27.11,</w:t>
            </w:r>
          </w:p>
        </w:tc>
      </w:tr>
      <w:tr w:rsidR="00FE1643" w:rsidRPr="009A6C54" w:rsidTr="008F67D0">
        <w:tc>
          <w:tcPr>
            <w:tcW w:w="2041" w:type="dxa"/>
            <w:shd w:val="clear" w:color="auto" w:fill="auto"/>
          </w:tcPr>
          <w:p w:rsidR="00FE1643" w:rsidRPr="00632326" w:rsidRDefault="00FE1643" w:rsidP="00552B13">
            <w:pPr>
              <w:pStyle w:val="TableText"/>
            </w:pPr>
            <w:r w:rsidRPr="00632326">
              <w:t>27.12</w:t>
            </w:r>
          </w:p>
        </w:tc>
        <w:tc>
          <w:tcPr>
            <w:tcW w:w="4374" w:type="dxa"/>
            <w:shd w:val="clear" w:color="auto" w:fill="auto"/>
          </w:tcPr>
          <w:p w:rsidR="00FE1643" w:rsidRPr="00632326" w:rsidRDefault="00FE1643" w:rsidP="00552B13">
            <w:pPr>
              <w:pStyle w:val="TableText"/>
            </w:pPr>
            <w:r w:rsidRPr="00632326">
              <w:t>ENROLLMENT QUERY</w:t>
            </w:r>
          </w:p>
        </w:tc>
        <w:tc>
          <w:tcPr>
            <w:tcW w:w="2935" w:type="dxa"/>
            <w:shd w:val="clear" w:color="auto" w:fill="auto"/>
          </w:tcPr>
          <w:p w:rsidR="00FE1643" w:rsidRPr="00632326" w:rsidRDefault="00FE1643" w:rsidP="00552B13">
            <w:pPr>
              <w:pStyle w:val="TableText"/>
            </w:pPr>
            <w:r w:rsidRPr="00632326">
              <w:t>^DGEN(27.12,</w:t>
            </w:r>
          </w:p>
        </w:tc>
      </w:tr>
      <w:tr w:rsidR="00FE1643" w:rsidRPr="009A6C54" w:rsidTr="008F67D0">
        <w:tc>
          <w:tcPr>
            <w:tcW w:w="2041" w:type="dxa"/>
            <w:shd w:val="clear" w:color="auto" w:fill="auto"/>
          </w:tcPr>
          <w:p w:rsidR="00FE1643" w:rsidRPr="009A6C54" w:rsidRDefault="00FE1643" w:rsidP="00552B13">
            <w:pPr>
              <w:pStyle w:val="TableText"/>
            </w:pPr>
            <w:r w:rsidRPr="009A6C54">
              <w:t>27.14</w:t>
            </w:r>
          </w:p>
        </w:tc>
        <w:tc>
          <w:tcPr>
            <w:tcW w:w="4374" w:type="dxa"/>
            <w:shd w:val="clear" w:color="auto" w:fill="auto"/>
          </w:tcPr>
          <w:p w:rsidR="00FE1643" w:rsidRPr="009A6C54" w:rsidRDefault="00FE1643" w:rsidP="00552B13">
            <w:pPr>
              <w:pStyle w:val="TableText"/>
            </w:pPr>
            <w:r w:rsidRPr="009A6C54">
              <w:t>ENROLLMENT</w:t>
            </w:r>
            <w:r w:rsidR="00813717" w:rsidRPr="009A6C54">
              <w:t xml:space="preserve"> / </w:t>
            </w:r>
            <w:r w:rsidRPr="009A6C54">
              <w:t>ELIGIBILITY UPLOAD AUDIT</w:t>
            </w:r>
          </w:p>
        </w:tc>
        <w:tc>
          <w:tcPr>
            <w:tcW w:w="2935" w:type="dxa"/>
            <w:shd w:val="clear" w:color="auto" w:fill="auto"/>
          </w:tcPr>
          <w:p w:rsidR="00FE1643" w:rsidRPr="009A6C54" w:rsidRDefault="00FE1643" w:rsidP="00552B13">
            <w:pPr>
              <w:pStyle w:val="TableText"/>
            </w:pPr>
            <w:r w:rsidRPr="009A6C54">
              <w:t>^DGENA(27.14,</w:t>
            </w:r>
          </w:p>
        </w:tc>
      </w:tr>
      <w:tr w:rsidR="00FE1643" w:rsidRPr="009A6C54" w:rsidTr="008F67D0">
        <w:tc>
          <w:tcPr>
            <w:tcW w:w="2041" w:type="dxa"/>
            <w:shd w:val="clear" w:color="auto" w:fill="auto"/>
          </w:tcPr>
          <w:p w:rsidR="00FE1643" w:rsidRPr="009A6C54" w:rsidRDefault="00FE1643" w:rsidP="00552B13">
            <w:pPr>
              <w:pStyle w:val="TableText"/>
            </w:pPr>
            <w:r w:rsidRPr="009A6C54">
              <w:t>27.15</w:t>
            </w:r>
          </w:p>
        </w:tc>
        <w:tc>
          <w:tcPr>
            <w:tcW w:w="4374" w:type="dxa"/>
            <w:shd w:val="clear" w:color="auto" w:fill="auto"/>
          </w:tcPr>
          <w:p w:rsidR="00FE1643" w:rsidRPr="009A6C54" w:rsidRDefault="00FE1643" w:rsidP="00552B13">
            <w:pPr>
              <w:pStyle w:val="TableText"/>
            </w:pPr>
            <w:r w:rsidRPr="009A6C54">
              <w:t>ENROLLMENT STATUS</w:t>
            </w:r>
          </w:p>
        </w:tc>
        <w:tc>
          <w:tcPr>
            <w:tcW w:w="2935" w:type="dxa"/>
            <w:shd w:val="clear" w:color="auto" w:fill="auto"/>
          </w:tcPr>
          <w:p w:rsidR="00FE1643" w:rsidRPr="009A6C54" w:rsidRDefault="00FE1643" w:rsidP="00552B13">
            <w:pPr>
              <w:pStyle w:val="TableText"/>
            </w:pPr>
            <w:r w:rsidRPr="009A6C54">
              <w:t>^DGEN(27.15,</w:t>
            </w:r>
          </w:p>
        </w:tc>
      </w:tr>
      <w:tr w:rsidR="00FE1643" w:rsidRPr="009A6C54" w:rsidTr="008F67D0">
        <w:tc>
          <w:tcPr>
            <w:tcW w:w="2041" w:type="dxa"/>
            <w:shd w:val="clear" w:color="auto" w:fill="auto"/>
          </w:tcPr>
          <w:p w:rsidR="00FE1643" w:rsidRPr="009A6C54" w:rsidRDefault="00FE1643" w:rsidP="00552B13">
            <w:pPr>
              <w:pStyle w:val="TableText"/>
            </w:pPr>
            <w:r w:rsidRPr="009A6C54">
              <w:t>27.16</w:t>
            </w:r>
          </w:p>
        </w:tc>
        <w:tc>
          <w:tcPr>
            <w:tcW w:w="4374" w:type="dxa"/>
            <w:shd w:val="clear" w:color="auto" w:fill="auto"/>
          </w:tcPr>
          <w:p w:rsidR="00FE1643" w:rsidRPr="009A6C54" w:rsidRDefault="00FE1643" w:rsidP="00552B13">
            <w:pPr>
              <w:pStyle w:val="TableText"/>
            </w:pPr>
            <w:r w:rsidRPr="009A6C54">
              <w:t>ENROLLMENT GROUP THRESHOLD</w:t>
            </w:r>
          </w:p>
        </w:tc>
        <w:tc>
          <w:tcPr>
            <w:tcW w:w="2935" w:type="dxa"/>
            <w:shd w:val="clear" w:color="auto" w:fill="auto"/>
          </w:tcPr>
          <w:p w:rsidR="00FE1643" w:rsidRPr="009A6C54" w:rsidRDefault="00FE1643" w:rsidP="00552B13">
            <w:pPr>
              <w:pStyle w:val="TableText"/>
            </w:pPr>
            <w:r w:rsidRPr="009A6C54">
              <w:t>^DGEN(27.16,</w:t>
            </w:r>
          </w:p>
        </w:tc>
      </w:tr>
      <w:tr w:rsidR="00FE1643" w:rsidRPr="009A6C54" w:rsidTr="008F67D0">
        <w:tc>
          <w:tcPr>
            <w:tcW w:w="2041" w:type="dxa"/>
            <w:shd w:val="clear" w:color="auto" w:fill="auto"/>
          </w:tcPr>
          <w:p w:rsidR="00FE1643" w:rsidRPr="009A6C54" w:rsidRDefault="00FE1643" w:rsidP="00552B13">
            <w:pPr>
              <w:pStyle w:val="TableText"/>
            </w:pPr>
            <w:r w:rsidRPr="009A6C54">
              <w:t>27.17*</w:t>
            </w:r>
          </w:p>
        </w:tc>
        <w:tc>
          <w:tcPr>
            <w:tcW w:w="4374" w:type="dxa"/>
            <w:shd w:val="clear" w:color="auto" w:fill="auto"/>
          </w:tcPr>
          <w:p w:rsidR="00FE1643" w:rsidRPr="009A6C54" w:rsidRDefault="00FE1643" w:rsidP="00552B13">
            <w:pPr>
              <w:pStyle w:val="TableText"/>
            </w:pPr>
            <w:r w:rsidRPr="009A6C54">
              <w:t>CATASTROPHIC DISABILITY REASONS</w:t>
            </w:r>
          </w:p>
        </w:tc>
        <w:tc>
          <w:tcPr>
            <w:tcW w:w="2935" w:type="dxa"/>
            <w:shd w:val="clear" w:color="auto" w:fill="auto"/>
          </w:tcPr>
          <w:p w:rsidR="00FE1643" w:rsidRPr="009A6C54" w:rsidRDefault="00FE1643" w:rsidP="00552B13">
            <w:pPr>
              <w:pStyle w:val="TableText"/>
            </w:pPr>
            <w:r w:rsidRPr="009A6C54">
              <w:t>^DGEN(27.17,</w:t>
            </w:r>
          </w:p>
        </w:tc>
      </w:tr>
      <w:tr w:rsidR="00FE1643" w:rsidRPr="009A6C54" w:rsidTr="008F67D0">
        <w:tc>
          <w:tcPr>
            <w:tcW w:w="2041" w:type="dxa"/>
            <w:shd w:val="clear" w:color="auto" w:fill="auto"/>
          </w:tcPr>
          <w:p w:rsidR="00FE1643" w:rsidRPr="009A6C54" w:rsidRDefault="00FE1643" w:rsidP="00552B13">
            <w:pPr>
              <w:pStyle w:val="TableText"/>
            </w:pPr>
            <w:r w:rsidRPr="009A6C54">
              <w:t>28.11</w:t>
            </w:r>
          </w:p>
        </w:tc>
        <w:tc>
          <w:tcPr>
            <w:tcW w:w="4374" w:type="dxa"/>
            <w:shd w:val="clear" w:color="auto" w:fill="auto"/>
          </w:tcPr>
          <w:p w:rsidR="00FE1643" w:rsidRPr="009A6C54" w:rsidRDefault="00FE1643" w:rsidP="00552B13">
            <w:pPr>
              <w:pStyle w:val="TableText"/>
            </w:pPr>
            <w:r w:rsidRPr="009A6C54">
              <w:t>NOSE AND THROAT RADIUM HISTORY</w:t>
            </w:r>
          </w:p>
        </w:tc>
        <w:tc>
          <w:tcPr>
            <w:tcW w:w="2935" w:type="dxa"/>
            <w:shd w:val="clear" w:color="auto" w:fill="auto"/>
          </w:tcPr>
          <w:p w:rsidR="00FE1643" w:rsidRPr="009A6C54" w:rsidRDefault="00FE1643" w:rsidP="00552B13">
            <w:pPr>
              <w:pStyle w:val="TableText"/>
            </w:pPr>
            <w:r w:rsidRPr="009A6C54">
              <w:t>^DGNT(28.11,</w:t>
            </w:r>
          </w:p>
        </w:tc>
      </w:tr>
      <w:tr w:rsidR="00FE1643" w:rsidRPr="009A6C54" w:rsidTr="008F67D0">
        <w:tc>
          <w:tcPr>
            <w:tcW w:w="2041" w:type="dxa"/>
            <w:shd w:val="clear" w:color="auto" w:fill="auto"/>
          </w:tcPr>
          <w:p w:rsidR="00FE1643" w:rsidRPr="009A6C54" w:rsidRDefault="00FE1643" w:rsidP="00552B13">
            <w:pPr>
              <w:pStyle w:val="TableText"/>
            </w:pPr>
            <w:r w:rsidRPr="009A6C54">
              <w:t>29.11</w:t>
            </w:r>
          </w:p>
        </w:tc>
        <w:tc>
          <w:tcPr>
            <w:tcW w:w="4374" w:type="dxa"/>
            <w:shd w:val="clear" w:color="auto" w:fill="auto"/>
          </w:tcPr>
          <w:p w:rsidR="00FE1643" w:rsidRPr="009A6C54" w:rsidRDefault="00FE1643" w:rsidP="00552B13">
            <w:pPr>
              <w:pStyle w:val="TableText"/>
            </w:pPr>
            <w:r w:rsidRPr="009A6C54">
              <w:t>MST HISTORY</w:t>
            </w:r>
          </w:p>
        </w:tc>
        <w:tc>
          <w:tcPr>
            <w:tcW w:w="2935" w:type="dxa"/>
            <w:shd w:val="clear" w:color="auto" w:fill="auto"/>
          </w:tcPr>
          <w:p w:rsidR="00FE1643" w:rsidRPr="009A6C54" w:rsidRDefault="00FE1643" w:rsidP="00552B13">
            <w:pPr>
              <w:pStyle w:val="TableText"/>
            </w:pPr>
            <w:r w:rsidRPr="009A6C54">
              <w:t>^DGMS(29.11,</w:t>
            </w:r>
          </w:p>
        </w:tc>
      </w:tr>
      <w:tr w:rsidR="00FE1643" w:rsidRPr="009A6C54" w:rsidTr="008F67D0">
        <w:tc>
          <w:tcPr>
            <w:tcW w:w="2041" w:type="dxa"/>
            <w:shd w:val="clear" w:color="auto" w:fill="auto"/>
          </w:tcPr>
          <w:p w:rsidR="00FE1643" w:rsidRPr="009A6C54" w:rsidRDefault="00FE1643" w:rsidP="00552B13">
            <w:pPr>
              <w:pStyle w:val="TableText"/>
            </w:pPr>
            <w:r w:rsidRPr="009A6C54">
              <w:t>30**</w:t>
            </w:r>
          </w:p>
        </w:tc>
        <w:tc>
          <w:tcPr>
            <w:tcW w:w="4374" w:type="dxa"/>
            <w:shd w:val="clear" w:color="auto" w:fill="auto"/>
          </w:tcPr>
          <w:p w:rsidR="00FE1643" w:rsidRPr="009A6C54" w:rsidRDefault="00FE1643" w:rsidP="00552B13">
            <w:pPr>
              <w:pStyle w:val="TableText"/>
            </w:pPr>
            <w:r w:rsidRPr="009A6C54">
              <w:t>DISPOSITION LATE REASON</w:t>
            </w:r>
          </w:p>
        </w:tc>
        <w:tc>
          <w:tcPr>
            <w:tcW w:w="2935" w:type="dxa"/>
            <w:shd w:val="clear" w:color="auto" w:fill="auto"/>
          </w:tcPr>
          <w:p w:rsidR="00FE1643" w:rsidRPr="009A6C54" w:rsidRDefault="00FE1643" w:rsidP="00552B13">
            <w:pPr>
              <w:pStyle w:val="TableText"/>
            </w:pPr>
            <w:r w:rsidRPr="009A6C54">
              <w:t>^DIC(30,</w:t>
            </w:r>
          </w:p>
        </w:tc>
      </w:tr>
      <w:tr w:rsidR="00FE1643" w:rsidRPr="009A6C54" w:rsidTr="008F67D0">
        <w:tc>
          <w:tcPr>
            <w:tcW w:w="2041" w:type="dxa"/>
            <w:shd w:val="clear" w:color="auto" w:fill="auto"/>
          </w:tcPr>
          <w:p w:rsidR="00FE1643" w:rsidRPr="009A6C54" w:rsidRDefault="00FE1643" w:rsidP="00552B13">
            <w:pPr>
              <w:pStyle w:val="TableText"/>
            </w:pPr>
            <w:r w:rsidRPr="009A6C54">
              <w:t>35*</w:t>
            </w:r>
          </w:p>
        </w:tc>
        <w:tc>
          <w:tcPr>
            <w:tcW w:w="4374" w:type="dxa"/>
            <w:shd w:val="clear" w:color="auto" w:fill="auto"/>
          </w:tcPr>
          <w:p w:rsidR="00FE1643" w:rsidRPr="009A6C54" w:rsidRDefault="00FE1643" w:rsidP="00552B13">
            <w:pPr>
              <w:pStyle w:val="TableText"/>
            </w:pPr>
            <w:r w:rsidRPr="009A6C54">
              <w:t>OTHER FEDERAL AGENCY</w:t>
            </w:r>
          </w:p>
        </w:tc>
        <w:tc>
          <w:tcPr>
            <w:tcW w:w="2935" w:type="dxa"/>
            <w:shd w:val="clear" w:color="auto" w:fill="auto"/>
          </w:tcPr>
          <w:p w:rsidR="00FE1643" w:rsidRPr="009A6C54" w:rsidRDefault="00FE1643" w:rsidP="00552B13">
            <w:pPr>
              <w:pStyle w:val="TableText"/>
            </w:pPr>
            <w:r w:rsidRPr="009A6C54">
              <w:t>^DIC(35,</w:t>
            </w:r>
          </w:p>
        </w:tc>
      </w:tr>
      <w:tr w:rsidR="00FE1643" w:rsidRPr="009A6C54" w:rsidTr="008F67D0">
        <w:tc>
          <w:tcPr>
            <w:tcW w:w="2041" w:type="dxa"/>
            <w:shd w:val="clear" w:color="auto" w:fill="auto"/>
          </w:tcPr>
          <w:p w:rsidR="00FE1643" w:rsidRPr="009A6C54" w:rsidRDefault="00FE1643" w:rsidP="00552B13">
            <w:pPr>
              <w:pStyle w:val="TableText"/>
            </w:pPr>
            <w:r w:rsidRPr="009A6C54">
              <w:t>35.1</w:t>
            </w:r>
          </w:p>
        </w:tc>
        <w:tc>
          <w:tcPr>
            <w:tcW w:w="4374" w:type="dxa"/>
            <w:shd w:val="clear" w:color="auto" w:fill="auto"/>
          </w:tcPr>
          <w:p w:rsidR="00FE1643" w:rsidRPr="009A6C54" w:rsidRDefault="00FE1643" w:rsidP="00552B13">
            <w:pPr>
              <w:pStyle w:val="TableText"/>
            </w:pPr>
            <w:r w:rsidRPr="009A6C54">
              <w:t>SHARING AGREEMENT CATEGORY</w:t>
            </w:r>
          </w:p>
        </w:tc>
        <w:tc>
          <w:tcPr>
            <w:tcW w:w="2935" w:type="dxa"/>
            <w:shd w:val="clear" w:color="auto" w:fill="auto"/>
          </w:tcPr>
          <w:p w:rsidR="00FE1643" w:rsidRPr="009A6C54" w:rsidRDefault="00FE1643" w:rsidP="00552B13">
            <w:pPr>
              <w:pStyle w:val="TableText"/>
            </w:pPr>
            <w:r w:rsidRPr="009A6C54">
              <w:t>^DG(35.1,</w:t>
            </w:r>
          </w:p>
        </w:tc>
      </w:tr>
      <w:tr w:rsidR="00FE1643" w:rsidRPr="009A6C54" w:rsidTr="008F67D0">
        <w:tc>
          <w:tcPr>
            <w:tcW w:w="2041" w:type="dxa"/>
            <w:shd w:val="clear" w:color="auto" w:fill="auto"/>
          </w:tcPr>
          <w:p w:rsidR="00FE1643" w:rsidRPr="009A6C54" w:rsidRDefault="00FE1643" w:rsidP="00552B13">
            <w:pPr>
              <w:pStyle w:val="TableText"/>
            </w:pPr>
            <w:r w:rsidRPr="009A6C54">
              <w:t>35.2</w:t>
            </w:r>
          </w:p>
        </w:tc>
        <w:tc>
          <w:tcPr>
            <w:tcW w:w="4374" w:type="dxa"/>
            <w:shd w:val="clear" w:color="auto" w:fill="auto"/>
          </w:tcPr>
          <w:p w:rsidR="00FE1643" w:rsidRPr="009A6C54" w:rsidRDefault="00FE1643" w:rsidP="00552B13">
            <w:pPr>
              <w:pStyle w:val="TableText"/>
            </w:pPr>
            <w:r w:rsidRPr="009A6C54">
              <w:t>SHARING AGREEMENT SUB-CATEGORY</w:t>
            </w:r>
          </w:p>
        </w:tc>
        <w:tc>
          <w:tcPr>
            <w:tcW w:w="2935" w:type="dxa"/>
            <w:shd w:val="clear" w:color="auto" w:fill="auto"/>
          </w:tcPr>
          <w:p w:rsidR="00FE1643" w:rsidRPr="009A6C54" w:rsidRDefault="00FE1643" w:rsidP="00552B13">
            <w:pPr>
              <w:pStyle w:val="TableText"/>
            </w:pPr>
            <w:r w:rsidRPr="009A6C54">
              <w:t>^DG(35.2)</w:t>
            </w:r>
          </w:p>
        </w:tc>
      </w:tr>
      <w:tr w:rsidR="00FE1643" w:rsidRPr="009A6C54" w:rsidTr="008F67D0">
        <w:tc>
          <w:tcPr>
            <w:tcW w:w="2041" w:type="dxa"/>
            <w:shd w:val="clear" w:color="auto" w:fill="auto"/>
          </w:tcPr>
          <w:p w:rsidR="00FE1643" w:rsidRPr="009A6C54" w:rsidRDefault="00FE1643" w:rsidP="00552B13">
            <w:pPr>
              <w:pStyle w:val="TableText"/>
            </w:pPr>
            <w:r w:rsidRPr="009A6C54">
              <w:t>37**</w:t>
            </w:r>
          </w:p>
        </w:tc>
        <w:tc>
          <w:tcPr>
            <w:tcW w:w="4374" w:type="dxa"/>
            <w:shd w:val="clear" w:color="auto" w:fill="auto"/>
          </w:tcPr>
          <w:p w:rsidR="00FE1643" w:rsidRPr="009A6C54" w:rsidRDefault="00FE1643" w:rsidP="00552B13">
            <w:pPr>
              <w:pStyle w:val="TableText"/>
            </w:pPr>
            <w:r w:rsidRPr="009A6C54">
              <w:t>DISPOSITION</w:t>
            </w:r>
          </w:p>
        </w:tc>
        <w:tc>
          <w:tcPr>
            <w:tcW w:w="2935" w:type="dxa"/>
            <w:shd w:val="clear" w:color="auto" w:fill="auto"/>
          </w:tcPr>
          <w:p w:rsidR="00FE1643" w:rsidRPr="009A6C54" w:rsidRDefault="00FE1643" w:rsidP="00552B13">
            <w:pPr>
              <w:pStyle w:val="TableText"/>
            </w:pPr>
            <w:r w:rsidRPr="009A6C54">
              <w:t>^DIC(37,</w:t>
            </w:r>
          </w:p>
        </w:tc>
      </w:tr>
      <w:tr w:rsidR="00FE1643" w:rsidRPr="009A6C54" w:rsidTr="008F67D0">
        <w:tc>
          <w:tcPr>
            <w:tcW w:w="2041" w:type="dxa"/>
            <w:shd w:val="clear" w:color="auto" w:fill="auto"/>
          </w:tcPr>
          <w:p w:rsidR="00FE1643" w:rsidRPr="009A6C54" w:rsidRDefault="00FE1643" w:rsidP="00552B13">
            <w:pPr>
              <w:pStyle w:val="TableText"/>
            </w:pPr>
            <w:r w:rsidRPr="009A6C54">
              <w:t>38.1</w:t>
            </w:r>
          </w:p>
        </w:tc>
        <w:tc>
          <w:tcPr>
            <w:tcW w:w="4374" w:type="dxa"/>
            <w:shd w:val="clear" w:color="auto" w:fill="auto"/>
          </w:tcPr>
          <w:p w:rsidR="00FE1643" w:rsidRPr="009A6C54" w:rsidRDefault="00FE1643" w:rsidP="00552B13">
            <w:pPr>
              <w:pStyle w:val="TableText"/>
            </w:pPr>
            <w:r w:rsidRPr="009A6C54">
              <w:t>DG SECURITY LOG</w:t>
            </w:r>
          </w:p>
        </w:tc>
        <w:tc>
          <w:tcPr>
            <w:tcW w:w="2935" w:type="dxa"/>
            <w:shd w:val="clear" w:color="auto" w:fill="auto"/>
          </w:tcPr>
          <w:p w:rsidR="00FE1643" w:rsidRPr="009A6C54" w:rsidRDefault="00FE1643" w:rsidP="00552B13">
            <w:pPr>
              <w:pStyle w:val="TableText"/>
            </w:pPr>
            <w:r w:rsidRPr="009A6C54">
              <w:t>^DGSL(38.1,</w:t>
            </w:r>
          </w:p>
        </w:tc>
      </w:tr>
      <w:tr w:rsidR="00FE1643" w:rsidRPr="009A6C54" w:rsidTr="008F67D0">
        <w:tc>
          <w:tcPr>
            <w:tcW w:w="2041" w:type="dxa"/>
            <w:shd w:val="clear" w:color="auto" w:fill="auto"/>
          </w:tcPr>
          <w:p w:rsidR="00FE1643" w:rsidRPr="009A6C54" w:rsidRDefault="00FE1643" w:rsidP="00552B13">
            <w:pPr>
              <w:pStyle w:val="TableText"/>
            </w:pPr>
            <w:r w:rsidRPr="009A6C54">
              <w:t>38.5</w:t>
            </w:r>
          </w:p>
        </w:tc>
        <w:tc>
          <w:tcPr>
            <w:tcW w:w="4374" w:type="dxa"/>
            <w:shd w:val="clear" w:color="auto" w:fill="auto"/>
          </w:tcPr>
          <w:p w:rsidR="00FE1643" w:rsidRPr="009A6C54" w:rsidRDefault="00FE1643" w:rsidP="00552B13">
            <w:pPr>
              <w:pStyle w:val="TableText"/>
            </w:pPr>
            <w:r w:rsidRPr="009A6C54">
              <w:t>INCONSISTENT DATA</w:t>
            </w:r>
          </w:p>
        </w:tc>
        <w:tc>
          <w:tcPr>
            <w:tcW w:w="2935" w:type="dxa"/>
            <w:shd w:val="clear" w:color="auto" w:fill="auto"/>
          </w:tcPr>
          <w:p w:rsidR="00FE1643" w:rsidRPr="009A6C54" w:rsidRDefault="00FE1643" w:rsidP="00552B13">
            <w:pPr>
              <w:pStyle w:val="TableText"/>
            </w:pPr>
            <w:r w:rsidRPr="009A6C54">
              <w:t>^DGIN(38.5,</w:t>
            </w:r>
          </w:p>
        </w:tc>
      </w:tr>
      <w:tr w:rsidR="00FE1643" w:rsidRPr="009A6C54" w:rsidTr="008F67D0">
        <w:tc>
          <w:tcPr>
            <w:tcW w:w="2041" w:type="dxa"/>
            <w:shd w:val="clear" w:color="auto" w:fill="auto"/>
          </w:tcPr>
          <w:p w:rsidR="00FE1643" w:rsidRPr="009A6C54" w:rsidRDefault="00FE1643" w:rsidP="00552B13">
            <w:pPr>
              <w:pStyle w:val="TableText"/>
            </w:pPr>
            <w:r w:rsidRPr="009A6C54">
              <w:t>38.6**</w:t>
            </w:r>
          </w:p>
        </w:tc>
        <w:tc>
          <w:tcPr>
            <w:tcW w:w="4374" w:type="dxa"/>
            <w:shd w:val="clear" w:color="auto" w:fill="auto"/>
          </w:tcPr>
          <w:p w:rsidR="00FE1643" w:rsidRPr="009A6C54" w:rsidRDefault="00FE1643" w:rsidP="00552B13">
            <w:pPr>
              <w:pStyle w:val="TableText"/>
            </w:pPr>
            <w:r w:rsidRPr="009A6C54">
              <w:t>INCONSISTENT DATA ELEMENTS</w:t>
            </w:r>
          </w:p>
        </w:tc>
        <w:tc>
          <w:tcPr>
            <w:tcW w:w="2935" w:type="dxa"/>
            <w:shd w:val="clear" w:color="auto" w:fill="auto"/>
          </w:tcPr>
          <w:p w:rsidR="00FE1643" w:rsidRPr="009A6C54" w:rsidRDefault="00FE1643" w:rsidP="00552B13">
            <w:pPr>
              <w:pStyle w:val="TableText"/>
            </w:pPr>
            <w:r w:rsidRPr="009A6C54">
              <w:t>^DGIN(38.6,</w:t>
            </w:r>
          </w:p>
        </w:tc>
      </w:tr>
      <w:tr w:rsidR="00FE1643" w:rsidRPr="009A6C54" w:rsidTr="008F67D0">
        <w:tc>
          <w:tcPr>
            <w:tcW w:w="2041" w:type="dxa"/>
            <w:shd w:val="clear" w:color="auto" w:fill="auto"/>
          </w:tcPr>
          <w:p w:rsidR="00FE1643" w:rsidRPr="009A6C54" w:rsidRDefault="00FE1643" w:rsidP="00552B13">
            <w:pPr>
              <w:pStyle w:val="TableText"/>
            </w:pPr>
            <w:r w:rsidRPr="009A6C54">
              <w:t>39.1*</w:t>
            </w:r>
          </w:p>
        </w:tc>
        <w:tc>
          <w:tcPr>
            <w:tcW w:w="4374" w:type="dxa"/>
            <w:shd w:val="clear" w:color="auto" w:fill="auto"/>
          </w:tcPr>
          <w:p w:rsidR="00FE1643" w:rsidRPr="009A6C54" w:rsidRDefault="00FE1643" w:rsidP="00552B13">
            <w:pPr>
              <w:pStyle w:val="TableText"/>
            </w:pPr>
            <w:r w:rsidRPr="009A6C54">
              <w:t>EMBOSSED CARD TYPE</w:t>
            </w:r>
          </w:p>
        </w:tc>
        <w:tc>
          <w:tcPr>
            <w:tcW w:w="2935" w:type="dxa"/>
            <w:shd w:val="clear" w:color="auto" w:fill="auto"/>
          </w:tcPr>
          <w:p w:rsidR="00FE1643" w:rsidRPr="009A6C54" w:rsidRDefault="00FE1643" w:rsidP="00552B13">
            <w:pPr>
              <w:pStyle w:val="TableText"/>
            </w:pPr>
            <w:r w:rsidRPr="009A6C54">
              <w:t>^DIC(39.1,</w:t>
            </w:r>
          </w:p>
        </w:tc>
      </w:tr>
      <w:tr w:rsidR="00FE1643" w:rsidRPr="009A6C54" w:rsidTr="008F67D0">
        <w:tc>
          <w:tcPr>
            <w:tcW w:w="2041" w:type="dxa"/>
            <w:shd w:val="clear" w:color="auto" w:fill="auto"/>
          </w:tcPr>
          <w:p w:rsidR="00FE1643" w:rsidRPr="009A6C54" w:rsidRDefault="00FE1643" w:rsidP="00552B13">
            <w:pPr>
              <w:pStyle w:val="TableText"/>
            </w:pPr>
            <w:r w:rsidRPr="009A6C54">
              <w:t>39.2*</w:t>
            </w:r>
          </w:p>
        </w:tc>
        <w:tc>
          <w:tcPr>
            <w:tcW w:w="4374" w:type="dxa"/>
            <w:shd w:val="clear" w:color="auto" w:fill="auto"/>
          </w:tcPr>
          <w:p w:rsidR="00FE1643" w:rsidRPr="009A6C54" w:rsidRDefault="00FE1643" w:rsidP="00552B13">
            <w:pPr>
              <w:pStyle w:val="TableText"/>
            </w:pPr>
            <w:r w:rsidRPr="009A6C54">
              <w:t>EMBOSSING DATA</w:t>
            </w:r>
          </w:p>
        </w:tc>
        <w:tc>
          <w:tcPr>
            <w:tcW w:w="2935" w:type="dxa"/>
            <w:shd w:val="clear" w:color="auto" w:fill="auto"/>
          </w:tcPr>
          <w:p w:rsidR="00FE1643" w:rsidRPr="009A6C54" w:rsidRDefault="00FE1643" w:rsidP="00552B13">
            <w:pPr>
              <w:pStyle w:val="TableText"/>
            </w:pPr>
            <w:r w:rsidRPr="009A6C54">
              <w:t>^DIC(39.2,</w:t>
            </w:r>
          </w:p>
        </w:tc>
      </w:tr>
      <w:tr w:rsidR="00FE1643" w:rsidRPr="009A6C54" w:rsidTr="008F67D0">
        <w:tc>
          <w:tcPr>
            <w:tcW w:w="2041" w:type="dxa"/>
            <w:shd w:val="clear" w:color="auto" w:fill="auto"/>
          </w:tcPr>
          <w:p w:rsidR="00FE1643" w:rsidRPr="009A6C54" w:rsidRDefault="00FE1643" w:rsidP="00552B13">
            <w:pPr>
              <w:pStyle w:val="TableText"/>
            </w:pPr>
            <w:r w:rsidRPr="009A6C54">
              <w:t>39.3</w:t>
            </w:r>
          </w:p>
        </w:tc>
        <w:tc>
          <w:tcPr>
            <w:tcW w:w="4374" w:type="dxa"/>
            <w:shd w:val="clear" w:color="auto" w:fill="auto"/>
          </w:tcPr>
          <w:p w:rsidR="00FE1643" w:rsidRPr="009A6C54" w:rsidRDefault="00FE1643" w:rsidP="00552B13">
            <w:pPr>
              <w:pStyle w:val="TableText"/>
            </w:pPr>
            <w:r w:rsidRPr="009A6C54">
              <w:t>EMBOSSER EQUIPMENT FILE</w:t>
            </w:r>
          </w:p>
        </w:tc>
        <w:tc>
          <w:tcPr>
            <w:tcW w:w="2935" w:type="dxa"/>
            <w:shd w:val="clear" w:color="auto" w:fill="auto"/>
          </w:tcPr>
          <w:p w:rsidR="00FE1643" w:rsidRPr="009A6C54" w:rsidRDefault="00FE1643" w:rsidP="00552B13">
            <w:pPr>
              <w:pStyle w:val="TableText"/>
            </w:pPr>
            <w:r w:rsidRPr="009A6C54">
              <w:t>^DIC(39.3,</w:t>
            </w:r>
          </w:p>
        </w:tc>
      </w:tr>
      <w:tr w:rsidR="00FE1643" w:rsidRPr="009A6C54" w:rsidTr="008F67D0">
        <w:tc>
          <w:tcPr>
            <w:tcW w:w="2041" w:type="dxa"/>
            <w:shd w:val="clear" w:color="auto" w:fill="auto"/>
          </w:tcPr>
          <w:p w:rsidR="00FE1643" w:rsidRPr="009A6C54" w:rsidRDefault="00FE1643" w:rsidP="00552B13">
            <w:pPr>
              <w:pStyle w:val="TableText"/>
            </w:pPr>
            <w:r w:rsidRPr="009A6C54">
              <w:t>39.4</w:t>
            </w:r>
          </w:p>
        </w:tc>
        <w:tc>
          <w:tcPr>
            <w:tcW w:w="4374" w:type="dxa"/>
            <w:shd w:val="clear" w:color="auto" w:fill="auto"/>
          </w:tcPr>
          <w:p w:rsidR="00FE1643" w:rsidRPr="009A6C54" w:rsidRDefault="00FE1643" w:rsidP="00552B13">
            <w:pPr>
              <w:pStyle w:val="TableText"/>
            </w:pPr>
            <w:r w:rsidRPr="009A6C54">
              <w:t>ADT</w:t>
            </w:r>
            <w:r w:rsidR="00813717" w:rsidRPr="009A6C54">
              <w:t xml:space="preserve"> / </w:t>
            </w:r>
            <w:r w:rsidRPr="009A6C54">
              <w:t>HL7 TRANSMISSION</w:t>
            </w:r>
          </w:p>
        </w:tc>
        <w:tc>
          <w:tcPr>
            <w:tcW w:w="2935" w:type="dxa"/>
            <w:shd w:val="clear" w:color="auto" w:fill="auto"/>
          </w:tcPr>
          <w:p w:rsidR="00FE1643" w:rsidRPr="009A6C54" w:rsidRDefault="00FE1643" w:rsidP="00552B13">
            <w:pPr>
              <w:pStyle w:val="TableText"/>
            </w:pPr>
            <w:r w:rsidRPr="009A6C54">
              <w:t>^DIC(39.4,</w:t>
            </w:r>
          </w:p>
        </w:tc>
      </w:tr>
      <w:tr w:rsidR="00FE1643" w:rsidRPr="009A6C54" w:rsidTr="008F67D0">
        <w:tc>
          <w:tcPr>
            <w:tcW w:w="2041" w:type="dxa"/>
            <w:shd w:val="clear" w:color="auto" w:fill="auto"/>
          </w:tcPr>
          <w:p w:rsidR="00FE1643" w:rsidRPr="009A6C54" w:rsidRDefault="00FE1643" w:rsidP="00552B13">
            <w:pPr>
              <w:pStyle w:val="TableText"/>
            </w:pPr>
            <w:r w:rsidRPr="009A6C54">
              <w:t>39.6</w:t>
            </w:r>
          </w:p>
        </w:tc>
        <w:tc>
          <w:tcPr>
            <w:tcW w:w="4374" w:type="dxa"/>
            <w:shd w:val="clear" w:color="auto" w:fill="auto"/>
          </w:tcPr>
          <w:p w:rsidR="00FE1643" w:rsidRPr="009A6C54" w:rsidRDefault="00FE1643" w:rsidP="00552B13">
            <w:pPr>
              <w:pStyle w:val="TableText"/>
            </w:pPr>
            <w:r w:rsidRPr="009A6C54">
              <w:t>VIC REQUEST</w:t>
            </w:r>
          </w:p>
        </w:tc>
        <w:tc>
          <w:tcPr>
            <w:tcW w:w="2935" w:type="dxa"/>
            <w:shd w:val="clear" w:color="auto" w:fill="auto"/>
          </w:tcPr>
          <w:p w:rsidR="00FE1643" w:rsidRPr="009A6C54" w:rsidRDefault="00FE1643" w:rsidP="00552B13">
            <w:pPr>
              <w:pStyle w:val="TableText"/>
            </w:pPr>
            <w:r w:rsidRPr="009A6C54">
              <w:t>^DGQE(39.6,</w:t>
            </w:r>
          </w:p>
        </w:tc>
      </w:tr>
      <w:tr w:rsidR="00FE1643" w:rsidRPr="009A6C54" w:rsidTr="008F67D0">
        <w:tc>
          <w:tcPr>
            <w:tcW w:w="2041" w:type="dxa"/>
            <w:shd w:val="clear" w:color="auto" w:fill="auto"/>
          </w:tcPr>
          <w:p w:rsidR="00FE1643" w:rsidRPr="009A6C54" w:rsidRDefault="00FE1643" w:rsidP="00552B13">
            <w:pPr>
              <w:pStyle w:val="TableText"/>
            </w:pPr>
            <w:r w:rsidRPr="009A6C54">
              <w:t>39.7</w:t>
            </w:r>
          </w:p>
        </w:tc>
        <w:tc>
          <w:tcPr>
            <w:tcW w:w="4374" w:type="dxa"/>
            <w:shd w:val="clear" w:color="auto" w:fill="auto"/>
          </w:tcPr>
          <w:p w:rsidR="00FE1643" w:rsidRPr="009A6C54" w:rsidRDefault="00FE1643" w:rsidP="00552B13">
            <w:pPr>
              <w:pStyle w:val="TableText"/>
            </w:pPr>
            <w:r w:rsidRPr="009A6C54">
              <w:t>VIC HL7 TRANSMISSION LOG</w:t>
            </w:r>
          </w:p>
        </w:tc>
        <w:tc>
          <w:tcPr>
            <w:tcW w:w="2935" w:type="dxa"/>
            <w:shd w:val="clear" w:color="auto" w:fill="auto"/>
          </w:tcPr>
          <w:p w:rsidR="00FE1643" w:rsidRPr="009A6C54" w:rsidRDefault="00FE1643" w:rsidP="00552B13">
            <w:pPr>
              <w:pStyle w:val="TableText"/>
            </w:pPr>
            <w:r w:rsidRPr="009A6C54">
              <w:t>^DGQE(39.7,</w:t>
            </w:r>
          </w:p>
        </w:tc>
      </w:tr>
      <w:tr w:rsidR="00FE1643" w:rsidRPr="009A6C54" w:rsidTr="008F67D0">
        <w:tc>
          <w:tcPr>
            <w:tcW w:w="2041" w:type="dxa"/>
            <w:shd w:val="clear" w:color="auto" w:fill="auto"/>
          </w:tcPr>
          <w:p w:rsidR="00FE1643" w:rsidRPr="009A6C54" w:rsidRDefault="00FE1643" w:rsidP="00552B13">
            <w:pPr>
              <w:pStyle w:val="TableText"/>
            </w:pPr>
            <w:r w:rsidRPr="009A6C54">
              <w:t>40.7*</w:t>
            </w:r>
          </w:p>
        </w:tc>
        <w:tc>
          <w:tcPr>
            <w:tcW w:w="4374" w:type="dxa"/>
            <w:shd w:val="clear" w:color="auto" w:fill="auto"/>
          </w:tcPr>
          <w:p w:rsidR="00FE1643" w:rsidRPr="009A6C54" w:rsidRDefault="00FE1643" w:rsidP="00552B13">
            <w:pPr>
              <w:pStyle w:val="TableText"/>
            </w:pPr>
            <w:r w:rsidRPr="009A6C54">
              <w:t>CLINIC STOP</w:t>
            </w:r>
          </w:p>
        </w:tc>
        <w:tc>
          <w:tcPr>
            <w:tcW w:w="2935" w:type="dxa"/>
            <w:shd w:val="clear" w:color="auto" w:fill="auto"/>
          </w:tcPr>
          <w:p w:rsidR="00FE1643" w:rsidRPr="009A6C54" w:rsidRDefault="00FE1643" w:rsidP="00552B13">
            <w:pPr>
              <w:pStyle w:val="TableText"/>
            </w:pPr>
            <w:r w:rsidRPr="009A6C54">
              <w:t>^DIC(40.7,</w:t>
            </w:r>
          </w:p>
        </w:tc>
      </w:tr>
      <w:tr w:rsidR="00FE1643" w:rsidRPr="009A6C54" w:rsidTr="008F67D0">
        <w:tc>
          <w:tcPr>
            <w:tcW w:w="2041" w:type="dxa"/>
            <w:shd w:val="clear" w:color="auto" w:fill="auto"/>
          </w:tcPr>
          <w:p w:rsidR="00FE1643" w:rsidRPr="009A6C54" w:rsidRDefault="00FE1643" w:rsidP="00552B13">
            <w:pPr>
              <w:pStyle w:val="TableText"/>
            </w:pPr>
            <w:r w:rsidRPr="009A6C54">
              <w:t>40.8</w:t>
            </w:r>
          </w:p>
        </w:tc>
        <w:tc>
          <w:tcPr>
            <w:tcW w:w="4374" w:type="dxa"/>
            <w:shd w:val="clear" w:color="auto" w:fill="auto"/>
          </w:tcPr>
          <w:p w:rsidR="00FE1643" w:rsidRPr="009A6C54" w:rsidRDefault="00FE1643" w:rsidP="00552B13">
            <w:pPr>
              <w:pStyle w:val="TableText"/>
            </w:pPr>
            <w:r w:rsidRPr="009A6C54">
              <w:t>MEDICAL CENTER DIVISION</w:t>
            </w:r>
          </w:p>
        </w:tc>
        <w:tc>
          <w:tcPr>
            <w:tcW w:w="2935" w:type="dxa"/>
            <w:shd w:val="clear" w:color="auto" w:fill="auto"/>
          </w:tcPr>
          <w:p w:rsidR="00FE1643" w:rsidRPr="009A6C54" w:rsidRDefault="00FE1643" w:rsidP="00552B13">
            <w:pPr>
              <w:pStyle w:val="TableText"/>
            </w:pPr>
            <w:r w:rsidRPr="009A6C54">
              <w:t>^DG(40.8,</w:t>
            </w:r>
          </w:p>
        </w:tc>
      </w:tr>
      <w:tr w:rsidR="00FE1643" w:rsidRPr="009A6C54" w:rsidTr="008F67D0">
        <w:tc>
          <w:tcPr>
            <w:tcW w:w="2041" w:type="dxa"/>
            <w:shd w:val="clear" w:color="auto" w:fill="auto"/>
          </w:tcPr>
          <w:p w:rsidR="00FE1643" w:rsidRPr="009A6C54" w:rsidRDefault="00FE1643" w:rsidP="00552B13">
            <w:pPr>
              <w:pStyle w:val="TableText"/>
            </w:pPr>
            <w:r w:rsidRPr="009A6C54">
              <w:t>40.9**</w:t>
            </w:r>
          </w:p>
        </w:tc>
        <w:tc>
          <w:tcPr>
            <w:tcW w:w="4374" w:type="dxa"/>
            <w:shd w:val="clear" w:color="auto" w:fill="auto"/>
          </w:tcPr>
          <w:p w:rsidR="00FE1643" w:rsidRPr="009A6C54" w:rsidRDefault="00FE1643" w:rsidP="00552B13">
            <w:pPr>
              <w:pStyle w:val="TableText"/>
            </w:pPr>
            <w:r w:rsidRPr="009A6C54">
              <w:t>LOCATION TYPE</w:t>
            </w:r>
          </w:p>
        </w:tc>
        <w:tc>
          <w:tcPr>
            <w:tcW w:w="2935" w:type="dxa"/>
            <w:shd w:val="clear" w:color="auto" w:fill="auto"/>
          </w:tcPr>
          <w:p w:rsidR="00FE1643" w:rsidRPr="009A6C54" w:rsidRDefault="00FE1643" w:rsidP="00552B13">
            <w:pPr>
              <w:pStyle w:val="TableText"/>
            </w:pPr>
            <w:r w:rsidRPr="009A6C54">
              <w:t>^DIC(40.9</w:t>
            </w:r>
          </w:p>
        </w:tc>
      </w:tr>
      <w:tr w:rsidR="00FE1643" w:rsidRPr="009A6C54" w:rsidTr="008F67D0">
        <w:tc>
          <w:tcPr>
            <w:tcW w:w="2041" w:type="dxa"/>
            <w:shd w:val="clear" w:color="auto" w:fill="auto"/>
          </w:tcPr>
          <w:p w:rsidR="00FE1643" w:rsidRPr="009A6C54" w:rsidRDefault="00FE1643" w:rsidP="00552B13">
            <w:pPr>
              <w:pStyle w:val="TableText"/>
            </w:pPr>
            <w:r w:rsidRPr="009A6C54">
              <w:t>41.1</w:t>
            </w:r>
          </w:p>
        </w:tc>
        <w:tc>
          <w:tcPr>
            <w:tcW w:w="4374" w:type="dxa"/>
            <w:shd w:val="clear" w:color="auto" w:fill="auto"/>
          </w:tcPr>
          <w:p w:rsidR="00FE1643" w:rsidRPr="009A6C54" w:rsidRDefault="00FE1643" w:rsidP="00552B13">
            <w:pPr>
              <w:pStyle w:val="TableText"/>
            </w:pPr>
            <w:r w:rsidRPr="009A6C54">
              <w:t>SCHEDULED ADMISSION</w:t>
            </w:r>
          </w:p>
        </w:tc>
        <w:tc>
          <w:tcPr>
            <w:tcW w:w="2935" w:type="dxa"/>
            <w:shd w:val="clear" w:color="auto" w:fill="auto"/>
          </w:tcPr>
          <w:p w:rsidR="00FE1643" w:rsidRPr="009A6C54" w:rsidRDefault="00FE1643" w:rsidP="00552B13">
            <w:pPr>
              <w:pStyle w:val="TableText"/>
            </w:pPr>
            <w:r w:rsidRPr="009A6C54">
              <w:t>^DGS(41.1,</w:t>
            </w:r>
          </w:p>
        </w:tc>
      </w:tr>
      <w:tr w:rsidR="00FE1643" w:rsidRPr="009A6C54" w:rsidTr="008F67D0">
        <w:tc>
          <w:tcPr>
            <w:tcW w:w="2041" w:type="dxa"/>
            <w:shd w:val="clear" w:color="auto" w:fill="auto"/>
          </w:tcPr>
          <w:p w:rsidR="00FE1643" w:rsidRPr="009A6C54" w:rsidRDefault="00FE1643" w:rsidP="00552B13">
            <w:pPr>
              <w:pStyle w:val="TableText"/>
            </w:pPr>
            <w:r w:rsidRPr="009A6C54">
              <w:t>41.41</w:t>
            </w:r>
          </w:p>
        </w:tc>
        <w:tc>
          <w:tcPr>
            <w:tcW w:w="4374" w:type="dxa"/>
            <w:shd w:val="clear" w:color="auto" w:fill="auto"/>
          </w:tcPr>
          <w:p w:rsidR="00FE1643" w:rsidRPr="009A6C54" w:rsidRDefault="00FE1643" w:rsidP="00552B13">
            <w:pPr>
              <w:pStyle w:val="TableText"/>
            </w:pPr>
            <w:r w:rsidRPr="009A6C54">
              <w:t>PRE-REGISTRATION AUDIT</w:t>
            </w:r>
          </w:p>
        </w:tc>
        <w:tc>
          <w:tcPr>
            <w:tcW w:w="2935" w:type="dxa"/>
            <w:shd w:val="clear" w:color="auto" w:fill="auto"/>
          </w:tcPr>
          <w:p w:rsidR="00FE1643" w:rsidRPr="009A6C54" w:rsidRDefault="00FE1643" w:rsidP="00552B13">
            <w:pPr>
              <w:pStyle w:val="TableText"/>
            </w:pPr>
            <w:r w:rsidRPr="009A6C54">
              <w:t>^DGS(41.41,</w:t>
            </w:r>
          </w:p>
        </w:tc>
      </w:tr>
      <w:tr w:rsidR="00FE1643" w:rsidRPr="009A6C54" w:rsidTr="008F67D0">
        <w:tc>
          <w:tcPr>
            <w:tcW w:w="2041" w:type="dxa"/>
            <w:shd w:val="clear" w:color="auto" w:fill="auto"/>
          </w:tcPr>
          <w:p w:rsidR="00FE1643" w:rsidRPr="009A6C54" w:rsidRDefault="00FE1643" w:rsidP="00552B13">
            <w:pPr>
              <w:pStyle w:val="TableText"/>
            </w:pPr>
            <w:r w:rsidRPr="009A6C54">
              <w:t>41.42</w:t>
            </w:r>
          </w:p>
        </w:tc>
        <w:tc>
          <w:tcPr>
            <w:tcW w:w="4374" w:type="dxa"/>
            <w:shd w:val="clear" w:color="auto" w:fill="auto"/>
          </w:tcPr>
          <w:p w:rsidR="00FE1643" w:rsidRPr="009A6C54" w:rsidRDefault="00FE1643" w:rsidP="00552B13">
            <w:pPr>
              <w:pStyle w:val="TableText"/>
            </w:pPr>
            <w:r w:rsidRPr="009A6C54">
              <w:t>PRE-REGISTRATION CALL LIST</w:t>
            </w:r>
          </w:p>
        </w:tc>
        <w:tc>
          <w:tcPr>
            <w:tcW w:w="2935" w:type="dxa"/>
            <w:shd w:val="clear" w:color="auto" w:fill="auto"/>
          </w:tcPr>
          <w:p w:rsidR="00FE1643" w:rsidRPr="009A6C54" w:rsidRDefault="00FE1643" w:rsidP="00552B13">
            <w:pPr>
              <w:pStyle w:val="TableText"/>
            </w:pPr>
            <w:r w:rsidRPr="009A6C54">
              <w:t>^DGS(41.42,</w:t>
            </w:r>
          </w:p>
        </w:tc>
      </w:tr>
      <w:tr w:rsidR="00FE1643" w:rsidRPr="009A6C54" w:rsidTr="008F67D0">
        <w:tc>
          <w:tcPr>
            <w:tcW w:w="2041" w:type="dxa"/>
            <w:shd w:val="clear" w:color="auto" w:fill="auto"/>
          </w:tcPr>
          <w:p w:rsidR="00FE1643" w:rsidRPr="009A6C54" w:rsidRDefault="00FE1643" w:rsidP="00552B13">
            <w:pPr>
              <w:pStyle w:val="TableText"/>
            </w:pPr>
            <w:r w:rsidRPr="009A6C54">
              <w:t>41.43</w:t>
            </w:r>
          </w:p>
        </w:tc>
        <w:tc>
          <w:tcPr>
            <w:tcW w:w="4374" w:type="dxa"/>
            <w:shd w:val="clear" w:color="auto" w:fill="auto"/>
          </w:tcPr>
          <w:p w:rsidR="00FE1643" w:rsidRPr="009A6C54" w:rsidRDefault="00FE1643" w:rsidP="00552B13">
            <w:pPr>
              <w:pStyle w:val="TableText"/>
            </w:pPr>
            <w:r w:rsidRPr="009A6C54">
              <w:t>PRE-REGISTRATION CALL LOG</w:t>
            </w:r>
          </w:p>
        </w:tc>
        <w:tc>
          <w:tcPr>
            <w:tcW w:w="2935" w:type="dxa"/>
            <w:shd w:val="clear" w:color="auto" w:fill="auto"/>
          </w:tcPr>
          <w:p w:rsidR="00FE1643" w:rsidRPr="009A6C54" w:rsidRDefault="00FE1643" w:rsidP="00552B13">
            <w:pPr>
              <w:pStyle w:val="TableText"/>
            </w:pPr>
            <w:r w:rsidRPr="009A6C54">
              <w:t>^DGS(41.43,</w:t>
            </w:r>
          </w:p>
        </w:tc>
      </w:tr>
      <w:tr w:rsidR="00FE1643" w:rsidRPr="009A6C54" w:rsidTr="008F67D0">
        <w:tc>
          <w:tcPr>
            <w:tcW w:w="2041" w:type="dxa"/>
            <w:shd w:val="clear" w:color="auto" w:fill="auto"/>
          </w:tcPr>
          <w:p w:rsidR="00FE1643" w:rsidRPr="009A6C54" w:rsidRDefault="00FE1643" w:rsidP="00552B13">
            <w:pPr>
              <w:pStyle w:val="TableText"/>
            </w:pPr>
            <w:r w:rsidRPr="009A6C54">
              <w:t>41.9</w:t>
            </w:r>
          </w:p>
        </w:tc>
        <w:tc>
          <w:tcPr>
            <w:tcW w:w="4374" w:type="dxa"/>
            <w:shd w:val="clear" w:color="auto" w:fill="auto"/>
          </w:tcPr>
          <w:p w:rsidR="00FE1643" w:rsidRPr="009A6C54" w:rsidRDefault="00FE1643" w:rsidP="00552B13">
            <w:pPr>
              <w:pStyle w:val="TableText"/>
            </w:pPr>
            <w:r w:rsidRPr="009A6C54">
              <w:t>CENSUS</w:t>
            </w:r>
          </w:p>
        </w:tc>
        <w:tc>
          <w:tcPr>
            <w:tcW w:w="2935" w:type="dxa"/>
            <w:shd w:val="clear" w:color="auto" w:fill="auto"/>
          </w:tcPr>
          <w:p w:rsidR="00FE1643" w:rsidRPr="009A6C54" w:rsidRDefault="00FE1643" w:rsidP="00552B13">
            <w:pPr>
              <w:pStyle w:val="TableText"/>
            </w:pPr>
            <w:r w:rsidRPr="009A6C54">
              <w:t>^DG(41.9,</w:t>
            </w:r>
          </w:p>
        </w:tc>
      </w:tr>
      <w:tr w:rsidR="00FE1643" w:rsidRPr="009A6C54" w:rsidTr="008F67D0">
        <w:tc>
          <w:tcPr>
            <w:tcW w:w="2041" w:type="dxa"/>
            <w:shd w:val="clear" w:color="auto" w:fill="auto"/>
          </w:tcPr>
          <w:p w:rsidR="00FE1643" w:rsidRPr="009A6C54" w:rsidRDefault="00FE1643" w:rsidP="00552B13">
            <w:pPr>
              <w:pStyle w:val="TableText"/>
            </w:pPr>
            <w:r w:rsidRPr="009A6C54">
              <w:t>42</w:t>
            </w:r>
          </w:p>
        </w:tc>
        <w:tc>
          <w:tcPr>
            <w:tcW w:w="4374" w:type="dxa"/>
            <w:shd w:val="clear" w:color="auto" w:fill="auto"/>
          </w:tcPr>
          <w:p w:rsidR="00FE1643" w:rsidRPr="009A6C54" w:rsidRDefault="00FE1643" w:rsidP="00552B13">
            <w:pPr>
              <w:pStyle w:val="TableText"/>
            </w:pPr>
            <w:r w:rsidRPr="009A6C54">
              <w:t>WARD LOCATION</w:t>
            </w:r>
          </w:p>
        </w:tc>
        <w:tc>
          <w:tcPr>
            <w:tcW w:w="2935" w:type="dxa"/>
            <w:shd w:val="clear" w:color="auto" w:fill="auto"/>
          </w:tcPr>
          <w:p w:rsidR="00FE1643" w:rsidRPr="009A6C54" w:rsidRDefault="00FE1643" w:rsidP="00552B13">
            <w:pPr>
              <w:pStyle w:val="TableText"/>
            </w:pPr>
            <w:r w:rsidRPr="009A6C54">
              <w:t>^DIC(42,</w:t>
            </w:r>
          </w:p>
        </w:tc>
      </w:tr>
      <w:tr w:rsidR="00FE1643" w:rsidRPr="009A6C54" w:rsidTr="008F67D0">
        <w:tc>
          <w:tcPr>
            <w:tcW w:w="2041" w:type="dxa"/>
            <w:shd w:val="clear" w:color="auto" w:fill="auto"/>
          </w:tcPr>
          <w:p w:rsidR="00FE1643" w:rsidRPr="009A6C54" w:rsidRDefault="00FE1643" w:rsidP="00552B13">
            <w:pPr>
              <w:pStyle w:val="TableText"/>
            </w:pPr>
            <w:r w:rsidRPr="009A6C54">
              <w:t>42.4*</w:t>
            </w:r>
          </w:p>
        </w:tc>
        <w:tc>
          <w:tcPr>
            <w:tcW w:w="4374" w:type="dxa"/>
            <w:shd w:val="clear" w:color="auto" w:fill="auto"/>
          </w:tcPr>
          <w:p w:rsidR="00FE1643" w:rsidRPr="009A6C54" w:rsidRDefault="00FE1643" w:rsidP="00552B13">
            <w:pPr>
              <w:pStyle w:val="TableText"/>
            </w:pPr>
            <w:r w:rsidRPr="009A6C54">
              <w:t>SPECIALTY</w:t>
            </w:r>
          </w:p>
        </w:tc>
        <w:tc>
          <w:tcPr>
            <w:tcW w:w="2935" w:type="dxa"/>
            <w:shd w:val="clear" w:color="auto" w:fill="auto"/>
          </w:tcPr>
          <w:p w:rsidR="00FE1643" w:rsidRPr="009A6C54" w:rsidRDefault="00FE1643" w:rsidP="00552B13">
            <w:pPr>
              <w:pStyle w:val="TableText"/>
            </w:pPr>
            <w:r w:rsidRPr="009A6C54">
              <w:t xml:space="preserve">^DIC(42.4, </w:t>
            </w:r>
          </w:p>
        </w:tc>
      </w:tr>
      <w:tr w:rsidR="00FE1643" w:rsidRPr="009A6C54" w:rsidTr="008F67D0">
        <w:tc>
          <w:tcPr>
            <w:tcW w:w="2041" w:type="dxa"/>
            <w:shd w:val="clear" w:color="auto" w:fill="auto"/>
          </w:tcPr>
          <w:p w:rsidR="00FE1643" w:rsidRPr="009A6C54" w:rsidRDefault="00FE1643" w:rsidP="00552B13">
            <w:pPr>
              <w:pStyle w:val="TableText"/>
            </w:pPr>
            <w:r w:rsidRPr="009A6C54">
              <w:t>42.5</w:t>
            </w:r>
          </w:p>
        </w:tc>
        <w:tc>
          <w:tcPr>
            <w:tcW w:w="4374" w:type="dxa"/>
            <w:shd w:val="clear" w:color="auto" w:fill="auto"/>
          </w:tcPr>
          <w:p w:rsidR="00FE1643" w:rsidRPr="009A6C54" w:rsidRDefault="00FE1643" w:rsidP="00552B13">
            <w:pPr>
              <w:pStyle w:val="TableText"/>
            </w:pPr>
            <w:r w:rsidRPr="009A6C54">
              <w:t>WAIT LIST</w:t>
            </w:r>
          </w:p>
        </w:tc>
        <w:tc>
          <w:tcPr>
            <w:tcW w:w="2935" w:type="dxa"/>
            <w:shd w:val="clear" w:color="auto" w:fill="auto"/>
          </w:tcPr>
          <w:p w:rsidR="00FE1643" w:rsidRPr="009A6C54" w:rsidRDefault="00FE1643" w:rsidP="00552B13">
            <w:pPr>
              <w:pStyle w:val="TableText"/>
            </w:pPr>
            <w:r w:rsidRPr="009A6C54">
              <w:t>^DGWAIT(</w:t>
            </w:r>
          </w:p>
        </w:tc>
      </w:tr>
      <w:tr w:rsidR="00FE1643" w:rsidRPr="009A6C54" w:rsidTr="008F67D0">
        <w:tc>
          <w:tcPr>
            <w:tcW w:w="2041" w:type="dxa"/>
            <w:shd w:val="clear" w:color="auto" w:fill="auto"/>
          </w:tcPr>
          <w:p w:rsidR="00FE1643" w:rsidRPr="009A6C54" w:rsidRDefault="00FE1643" w:rsidP="00552B13">
            <w:pPr>
              <w:pStyle w:val="TableText"/>
            </w:pPr>
            <w:r w:rsidRPr="009A6C54">
              <w:t>42.55**</w:t>
            </w:r>
          </w:p>
        </w:tc>
        <w:tc>
          <w:tcPr>
            <w:tcW w:w="4374" w:type="dxa"/>
            <w:shd w:val="clear" w:color="auto" w:fill="auto"/>
          </w:tcPr>
          <w:p w:rsidR="00FE1643" w:rsidRPr="009A6C54" w:rsidRDefault="00FE1643" w:rsidP="00552B13">
            <w:pPr>
              <w:pStyle w:val="TableText"/>
            </w:pPr>
            <w:r w:rsidRPr="009A6C54">
              <w:t>PRIORITY GROUPING</w:t>
            </w:r>
          </w:p>
        </w:tc>
        <w:tc>
          <w:tcPr>
            <w:tcW w:w="2935" w:type="dxa"/>
            <w:shd w:val="clear" w:color="auto" w:fill="auto"/>
          </w:tcPr>
          <w:p w:rsidR="00FE1643" w:rsidRPr="009A6C54" w:rsidRDefault="00FE1643" w:rsidP="00552B13">
            <w:pPr>
              <w:pStyle w:val="TableText"/>
            </w:pPr>
            <w:r w:rsidRPr="009A6C54">
              <w:t>^DIC(42.55,</w:t>
            </w:r>
          </w:p>
        </w:tc>
      </w:tr>
      <w:tr w:rsidR="00FE1643" w:rsidRPr="009A6C54" w:rsidTr="008F67D0">
        <w:tc>
          <w:tcPr>
            <w:tcW w:w="2041" w:type="dxa"/>
            <w:shd w:val="clear" w:color="auto" w:fill="auto"/>
          </w:tcPr>
          <w:p w:rsidR="00FE1643" w:rsidRPr="009A6C54" w:rsidRDefault="00FE1643" w:rsidP="00552B13">
            <w:pPr>
              <w:pStyle w:val="TableText"/>
            </w:pPr>
            <w:r w:rsidRPr="009A6C54">
              <w:t>42.6</w:t>
            </w:r>
          </w:p>
        </w:tc>
        <w:tc>
          <w:tcPr>
            <w:tcW w:w="4374" w:type="dxa"/>
            <w:shd w:val="clear" w:color="auto" w:fill="auto"/>
          </w:tcPr>
          <w:p w:rsidR="00FE1643" w:rsidRPr="009A6C54" w:rsidRDefault="00FE1643" w:rsidP="00552B13">
            <w:pPr>
              <w:pStyle w:val="TableText"/>
            </w:pPr>
            <w:r w:rsidRPr="009A6C54">
              <w:t>AMIS 334-341</w:t>
            </w:r>
          </w:p>
        </w:tc>
        <w:tc>
          <w:tcPr>
            <w:tcW w:w="2935" w:type="dxa"/>
            <w:shd w:val="clear" w:color="auto" w:fill="auto"/>
          </w:tcPr>
          <w:p w:rsidR="00FE1643" w:rsidRPr="009A6C54" w:rsidRDefault="00FE1643" w:rsidP="00552B13">
            <w:pPr>
              <w:pStyle w:val="TableText"/>
            </w:pPr>
            <w:r w:rsidRPr="009A6C54">
              <w:t>^DGAM(334,</w:t>
            </w:r>
          </w:p>
        </w:tc>
      </w:tr>
      <w:tr w:rsidR="00FE1643" w:rsidRPr="009A6C54" w:rsidTr="008F67D0">
        <w:tc>
          <w:tcPr>
            <w:tcW w:w="2041" w:type="dxa"/>
            <w:shd w:val="clear" w:color="auto" w:fill="auto"/>
          </w:tcPr>
          <w:p w:rsidR="00FE1643" w:rsidRPr="009A6C54" w:rsidRDefault="00FE1643" w:rsidP="00552B13">
            <w:pPr>
              <w:pStyle w:val="TableText"/>
            </w:pPr>
            <w:r w:rsidRPr="009A6C54">
              <w:t>42.7</w:t>
            </w:r>
          </w:p>
        </w:tc>
        <w:tc>
          <w:tcPr>
            <w:tcW w:w="4374" w:type="dxa"/>
            <w:shd w:val="clear" w:color="auto" w:fill="auto"/>
          </w:tcPr>
          <w:p w:rsidR="00FE1643" w:rsidRPr="009A6C54" w:rsidRDefault="00FE1643" w:rsidP="00552B13">
            <w:pPr>
              <w:pStyle w:val="TableText"/>
            </w:pPr>
            <w:r w:rsidRPr="009A6C54">
              <w:t>AMIS 345&amp;346</w:t>
            </w:r>
          </w:p>
        </w:tc>
        <w:tc>
          <w:tcPr>
            <w:tcW w:w="2935" w:type="dxa"/>
            <w:shd w:val="clear" w:color="auto" w:fill="auto"/>
          </w:tcPr>
          <w:p w:rsidR="00FE1643" w:rsidRPr="009A6C54" w:rsidRDefault="00FE1643" w:rsidP="00552B13">
            <w:pPr>
              <w:pStyle w:val="TableText"/>
            </w:pPr>
            <w:r w:rsidRPr="009A6C54">
              <w:t>^DGAM(345,</w:t>
            </w:r>
          </w:p>
        </w:tc>
      </w:tr>
      <w:tr w:rsidR="00FE1643" w:rsidRPr="009A6C54" w:rsidTr="008F67D0">
        <w:tc>
          <w:tcPr>
            <w:tcW w:w="2041" w:type="dxa"/>
            <w:shd w:val="clear" w:color="auto" w:fill="auto"/>
          </w:tcPr>
          <w:p w:rsidR="00FE1643" w:rsidRPr="009A6C54" w:rsidRDefault="00FE1643" w:rsidP="00552B13">
            <w:pPr>
              <w:pStyle w:val="TableText"/>
            </w:pPr>
            <w:r w:rsidRPr="009A6C54">
              <w:t>43</w:t>
            </w:r>
          </w:p>
        </w:tc>
        <w:tc>
          <w:tcPr>
            <w:tcW w:w="4374" w:type="dxa"/>
            <w:shd w:val="clear" w:color="auto" w:fill="auto"/>
          </w:tcPr>
          <w:p w:rsidR="00FE1643" w:rsidRPr="009A6C54" w:rsidRDefault="00FE1643" w:rsidP="00552B13">
            <w:pPr>
              <w:pStyle w:val="TableText"/>
            </w:pPr>
            <w:r w:rsidRPr="009A6C54">
              <w:t>MAS PARAMETERS</w:t>
            </w:r>
          </w:p>
        </w:tc>
        <w:tc>
          <w:tcPr>
            <w:tcW w:w="2935" w:type="dxa"/>
            <w:shd w:val="clear" w:color="auto" w:fill="auto"/>
          </w:tcPr>
          <w:p w:rsidR="00FE1643" w:rsidRPr="009A6C54" w:rsidRDefault="00FE1643" w:rsidP="00552B13">
            <w:pPr>
              <w:pStyle w:val="TableText"/>
            </w:pPr>
            <w:r w:rsidRPr="009A6C54">
              <w:t>^DG(43,</w:t>
            </w:r>
          </w:p>
        </w:tc>
      </w:tr>
      <w:tr w:rsidR="00FE1643" w:rsidRPr="009A6C54" w:rsidTr="008F67D0">
        <w:tc>
          <w:tcPr>
            <w:tcW w:w="2041" w:type="dxa"/>
            <w:shd w:val="clear" w:color="auto" w:fill="auto"/>
          </w:tcPr>
          <w:p w:rsidR="00FE1643" w:rsidRPr="009A6C54" w:rsidRDefault="00FE1643" w:rsidP="00552B13">
            <w:pPr>
              <w:pStyle w:val="TableText"/>
            </w:pPr>
            <w:r w:rsidRPr="009A6C54">
              <w:t>43.1</w:t>
            </w:r>
          </w:p>
        </w:tc>
        <w:tc>
          <w:tcPr>
            <w:tcW w:w="4374" w:type="dxa"/>
            <w:shd w:val="clear" w:color="auto" w:fill="auto"/>
          </w:tcPr>
          <w:p w:rsidR="00FE1643" w:rsidRPr="009A6C54" w:rsidRDefault="00FE1643" w:rsidP="00552B13">
            <w:pPr>
              <w:pStyle w:val="TableText"/>
            </w:pPr>
            <w:r w:rsidRPr="009A6C54">
              <w:t>MAS EVENT RATES</w:t>
            </w:r>
          </w:p>
        </w:tc>
        <w:tc>
          <w:tcPr>
            <w:tcW w:w="2935" w:type="dxa"/>
            <w:shd w:val="clear" w:color="auto" w:fill="auto"/>
          </w:tcPr>
          <w:p w:rsidR="00FE1643" w:rsidRPr="009A6C54" w:rsidRDefault="00FE1643" w:rsidP="00552B13">
            <w:pPr>
              <w:pStyle w:val="TableText"/>
            </w:pPr>
            <w:r w:rsidRPr="009A6C54">
              <w:t>^DG(43.1,</w:t>
            </w:r>
          </w:p>
        </w:tc>
      </w:tr>
      <w:tr w:rsidR="00FE1643" w:rsidRPr="009A6C54" w:rsidTr="008F67D0">
        <w:tc>
          <w:tcPr>
            <w:tcW w:w="2041" w:type="dxa"/>
            <w:shd w:val="clear" w:color="auto" w:fill="auto"/>
          </w:tcPr>
          <w:p w:rsidR="00FE1643" w:rsidRPr="009A6C54" w:rsidRDefault="00FE1643" w:rsidP="00552B13">
            <w:pPr>
              <w:pStyle w:val="TableText"/>
            </w:pPr>
            <w:r w:rsidRPr="009A6C54">
              <w:t>43.11**</w:t>
            </w:r>
          </w:p>
        </w:tc>
        <w:tc>
          <w:tcPr>
            <w:tcW w:w="4374" w:type="dxa"/>
            <w:shd w:val="clear" w:color="auto" w:fill="auto"/>
          </w:tcPr>
          <w:p w:rsidR="00FE1643" w:rsidRPr="009A6C54" w:rsidRDefault="00FE1643" w:rsidP="00552B13">
            <w:pPr>
              <w:pStyle w:val="TableText"/>
            </w:pPr>
            <w:r w:rsidRPr="009A6C54">
              <w:t>MAS AWARD</w:t>
            </w:r>
          </w:p>
        </w:tc>
        <w:tc>
          <w:tcPr>
            <w:tcW w:w="2935" w:type="dxa"/>
            <w:shd w:val="clear" w:color="auto" w:fill="auto"/>
          </w:tcPr>
          <w:p w:rsidR="00FE1643" w:rsidRPr="009A6C54" w:rsidRDefault="00FE1643" w:rsidP="00552B13">
            <w:pPr>
              <w:pStyle w:val="TableText"/>
            </w:pPr>
            <w:r w:rsidRPr="009A6C54">
              <w:t>^DG(43.11,</w:t>
            </w:r>
          </w:p>
        </w:tc>
      </w:tr>
      <w:tr w:rsidR="00FE1643" w:rsidRPr="009A6C54" w:rsidTr="008F67D0">
        <w:tc>
          <w:tcPr>
            <w:tcW w:w="2041" w:type="dxa"/>
            <w:shd w:val="clear" w:color="auto" w:fill="auto"/>
          </w:tcPr>
          <w:p w:rsidR="00FE1643" w:rsidRPr="009A6C54" w:rsidRDefault="00FE1643" w:rsidP="00552B13">
            <w:pPr>
              <w:pStyle w:val="TableText"/>
            </w:pPr>
            <w:r w:rsidRPr="009A6C54">
              <w:t>43.4**</w:t>
            </w:r>
          </w:p>
        </w:tc>
        <w:tc>
          <w:tcPr>
            <w:tcW w:w="4374" w:type="dxa"/>
            <w:shd w:val="clear" w:color="auto" w:fill="auto"/>
          </w:tcPr>
          <w:p w:rsidR="00FE1643" w:rsidRPr="009A6C54" w:rsidRDefault="00FE1643" w:rsidP="00552B13">
            <w:pPr>
              <w:pStyle w:val="TableText"/>
            </w:pPr>
            <w:r w:rsidRPr="009A6C54">
              <w:t>VA ADMITTING REGULATION</w:t>
            </w:r>
          </w:p>
        </w:tc>
        <w:tc>
          <w:tcPr>
            <w:tcW w:w="2935" w:type="dxa"/>
            <w:shd w:val="clear" w:color="auto" w:fill="auto"/>
          </w:tcPr>
          <w:p w:rsidR="00FE1643" w:rsidRPr="009A6C54" w:rsidRDefault="00FE1643" w:rsidP="00552B13">
            <w:pPr>
              <w:pStyle w:val="TableText"/>
            </w:pPr>
            <w:r w:rsidRPr="009A6C54">
              <w:t>^DIC(43.4,</w:t>
            </w:r>
          </w:p>
        </w:tc>
      </w:tr>
      <w:tr w:rsidR="00FE1643" w:rsidRPr="009A6C54" w:rsidTr="008F67D0">
        <w:tc>
          <w:tcPr>
            <w:tcW w:w="2041" w:type="dxa"/>
            <w:shd w:val="clear" w:color="auto" w:fill="auto"/>
          </w:tcPr>
          <w:p w:rsidR="00FE1643" w:rsidRPr="009A6C54" w:rsidRDefault="00FE1643" w:rsidP="00552B13">
            <w:pPr>
              <w:pStyle w:val="TableText"/>
            </w:pPr>
            <w:r w:rsidRPr="009A6C54">
              <w:t>43.5</w:t>
            </w:r>
          </w:p>
        </w:tc>
        <w:tc>
          <w:tcPr>
            <w:tcW w:w="4374" w:type="dxa"/>
            <w:shd w:val="clear" w:color="auto" w:fill="auto"/>
          </w:tcPr>
          <w:p w:rsidR="00FE1643" w:rsidRPr="009A6C54" w:rsidRDefault="00FE1643" w:rsidP="00552B13">
            <w:pPr>
              <w:pStyle w:val="TableText"/>
            </w:pPr>
            <w:r w:rsidRPr="009A6C54">
              <w:t>G&amp;L CORRECTIONS</w:t>
            </w:r>
          </w:p>
        </w:tc>
        <w:tc>
          <w:tcPr>
            <w:tcW w:w="2935" w:type="dxa"/>
            <w:shd w:val="clear" w:color="auto" w:fill="auto"/>
          </w:tcPr>
          <w:p w:rsidR="00FE1643" w:rsidRPr="009A6C54" w:rsidRDefault="00FE1643" w:rsidP="00552B13">
            <w:pPr>
              <w:pStyle w:val="TableText"/>
            </w:pPr>
            <w:r w:rsidRPr="009A6C54">
              <w:t>^DGS(43.5,</w:t>
            </w:r>
          </w:p>
        </w:tc>
      </w:tr>
      <w:tr w:rsidR="00FE1643" w:rsidRPr="009A6C54" w:rsidTr="008F67D0">
        <w:tc>
          <w:tcPr>
            <w:tcW w:w="2041" w:type="dxa"/>
            <w:shd w:val="clear" w:color="auto" w:fill="auto"/>
          </w:tcPr>
          <w:p w:rsidR="00FE1643" w:rsidRPr="009A6C54" w:rsidRDefault="00FE1643" w:rsidP="00552B13">
            <w:pPr>
              <w:pStyle w:val="TableText"/>
            </w:pPr>
            <w:r w:rsidRPr="009A6C54">
              <w:t>43.61</w:t>
            </w:r>
          </w:p>
        </w:tc>
        <w:tc>
          <w:tcPr>
            <w:tcW w:w="4374" w:type="dxa"/>
            <w:shd w:val="clear" w:color="auto" w:fill="auto"/>
          </w:tcPr>
          <w:p w:rsidR="00FE1643" w:rsidRPr="009A6C54" w:rsidRDefault="00FE1643" w:rsidP="00552B13">
            <w:pPr>
              <w:pStyle w:val="TableText"/>
            </w:pPr>
            <w:r w:rsidRPr="009A6C54">
              <w:t>G&amp;L TYPE OF CHANGE</w:t>
            </w:r>
          </w:p>
        </w:tc>
        <w:tc>
          <w:tcPr>
            <w:tcW w:w="2935" w:type="dxa"/>
            <w:shd w:val="clear" w:color="auto" w:fill="auto"/>
          </w:tcPr>
          <w:p w:rsidR="00FE1643" w:rsidRPr="009A6C54" w:rsidRDefault="00FE1643" w:rsidP="00552B13">
            <w:pPr>
              <w:pStyle w:val="TableText"/>
            </w:pPr>
            <w:r w:rsidRPr="009A6C54">
              <w:t>^DG(43.61,</w:t>
            </w:r>
          </w:p>
        </w:tc>
      </w:tr>
      <w:tr w:rsidR="00FE1643" w:rsidRPr="009A6C54" w:rsidTr="008F67D0">
        <w:tc>
          <w:tcPr>
            <w:tcW w:w="2041" w:type="dxa"/>
            <w:shd w:val="clear" w:color="auto" w:fill="auto"/>
          </w:tcPr>
          <w:p w:rsidR="00FE1643" w:rsidRPr="009A6C54" w:rsidRDefault="00FE1643" w:rsidP="00552B13">
            <w:pPr>
              <w:pStyle w:val="TableText"/>
            </w:pPr>
            <w:r w:rsidRPr="009A6C54">
              <w:t>43.7**</w:t>
            </w:r>
          </w:p>
        </w:tc>
        <w:tc>
          <w:tcPr>
            <w:tcW w:w="4374" w:type="dxa"/>
            <w:shd w:val="clear" w:color="auto" w:fill="auto"/>
          </w:tcPr>
          <w:p w:rsidR="00FE1643" w:rsidRPr="009A6C54" w:rsidRDefault="00FE1643" w:rsidP="00552B13">
            <w:pPr>
              <w:pStyle w:val="TableText"/>
            </w:pPr>
            <w:r w:rsidRPr="009A6C54">
              <w:t>ADT TEMPLATE</w:t>
            </w:r>
          </w:p>
        </w:tc>
        <w:tc>
          <w:tcPr>
            <w:tcW w:w="2935" w:type="dxa"/>
            <w:shd w:val="clear" w:color="auto" w:fill="auto"/>
          </w:tcPr>
          <w:p w:rsidR="00FE1643" w:rsidRPr="009A6C54" w:rsidRDefault="00FE1643" w:rsidP="00552B13">
            <w:pPr>
              <w:pStyle w:val="TableText"/>
            </w:pPr>
            <w:r w:rsidRPr="009A6C54">
              <w:t>^DG(43.7,</w:t>
            </w:r>
          </w:p>
        </w:tc>
      </w:tr>
      <w:tr w:rsidR="00FE1643" w:rsidRPr="009A6C54" w:rsidTr="008F67D0">
        <w:tc>
          <w:tcPr>
            <w:tcW w:w="2041" w:type="dxa"/>
            <w:shd w:val="clear" w:color="auto" w:fill="auto"/>
          </w:tcPr>
          <w:p w:rsidR="00FE1643" w:rsidRPr="009A6C54" w:rsidRDefault="00FE1643" w:rsidP="00552B13">
            <w:pPr>
              <w:pStyle w:val="TableText"/>
            </w:pPr>
            <w:r w:rsidRPr="009A6C54">
              <w:t>44</w:t>
            </w:r>
          </w:p>
        </w:tc>
        <w:tc>
          <w:tcPr>
            <w:tcW w:w="4374" w:type="dxa"/>
            <w:shd w:val="clear" w:color="auto" w:fill="auto"/>
          </w:tcPr>
          <w:p w:rsidR="00FE1643" w:rsidRPr="009A6C54" w:rsidRDefault="00FE1643" w:rsidP="00552B13">
            <w:pPr>
              <w:pStyle w:val="TableText"/>
            </w:pPr>
            <w:r w:rsidRPr="009A6C54">
              <w:t>HOSPITAL LOCATION</w:t>
            </w:r>
          </w:p>
        </w:tc>
        <w:tc>
          <w:tcPr>
            <w:tcW w:w="2935" w:type="dxa"/>
            <w:shd w:val="clear" w:color="auto" w:fill="auto"/>
          </w:tcPr>
          <w:p w:rsidR="00FE1643" w:rsidRPr="009A6C54" w:rsidRDefault="00FE1643" w:rsidP="00552B13">
            <w:pPr>
              <w:pStyle w:val="TableText"/>
            </w:pPr>
            <w:r w:rsidRPr="009A6C54">
              <w:t>^SC(</w:t>
            </w:r>
          </w:p>
        </w:tc>
      </w:tr>
      <w:tr w:rsidR="00FE1643" w:rsidRPr="009A6C54" w:rsidTr="008F67D0">
        <w:tc>
          <w:tcPr>
            <w:tcW w:w="2041" w:type="dxa"/>
            <w:shd w:val="clear" w:color="auto" w:fill="auto"/>
          </w:tcPr>
          <w:p w:rsidR="00FE1643" w:rsidRPr="009A6C54" w:rsidRDefault="00FE1643" w:rsidP="00552B13">
            <w:pPr>
              <w:pStyle w:val="TableText"/>
            </w:pPr>
            <w:r w:rsidRPr="009A6C54">
              <w:t>45</w:t>
            </w:r>
          </w:p>
        </w:tc>
        <w:tc>
          <w:tcPr>
            <w:tcW w:w="4374" w:type="dxa"/>
            <w:shd w:val="clear" w:color="auto" w:fill="auto"/>
          </w:tcPr>
          <w:p w:rsidR="00FE1643" w:rsidRPr="009A6C54" w:rsidRDefault="00FE1643" w:rsidP="00552B13">
            <w:pPr>
              <w:pStyle w:val="TableText"/>
            </w:pPr>
            <w:r w:rsidRPr="009A6C54">
              <w:t>PTF</w:t>
            </w:r>
          </w:p>
        </w:tc>
        <w:tc>
          <w:tcPr>
            <w:tcW w:w="2935" w:type="dxa"/>
            <w:shd w:val="clear" w:color="auto" w:fill="auto"/>
          </w:tcPr>
          <w:p w:rsidR="00FE1643" w:rsidRPr="009A6C54" w:rsidRDefault="00FE1643" w:rsidP="00552B13">
            <w:pPr>
              <w:pStyle w:val="TableText"/>
            </w:pPr>
            <w:r w:rsidRPr="009A6C54">
              <w:t>^DGPT(</w:t>
            </w:r>
          </w:p>
        </w:tc>
      </w:tr>
      <w:tr w:rsidR="00FE1643" w:rsidRPr="009A6C54" w:rsidTr="008F67D0">
        <w:tc>
          <w:tcPr>
            <w:tcW w:w="2041" w:type="dxa"/>
            <w:shd w:val="clear" w:color="auto" w:fill="auto"/>
          </w:tcPr>
          <w:p w:rsidR="00FE1643" w:rsidRPr="009A6C54" w:rsidRDefault="00FE1643" w:rsidP="00552B13">
            <w:pPr>
              <w:pStyle w:val="TableText"/>
            </w:pPr>
            <w:r w:rsidRPr="009A6C54">
              <w:t>45.1**</w:t>
            </w:r>
          </w:p>
        </w:tc>
        <w:tc>
          <w:tcPr>
            <w:tcW w:w="4374" w:type="dxa"/>
            <w:shd w:val="clear" w:color="auto" w:fill="auto"/>
          </w:tcPr>
          <w:p w:rsidR="00FE1643" w:rsidRPr="009A6C54" w:rsidRDefault="00FE1643" w:rsidP="00552B13">
            <w:pPr>
              <w:pStyle w:val="TableText"/>
            </w:pPr>
            <w:r w:rsidRPr="009A6C54">
              <w:t>SOURCE OF ADMISSION</w:t>
            </w:r>
          </w:p>
        </w:tc>
        <w:tc>
          <w:tcPr>
            <w:tcW w:w="2935" w:type="dxa"/>
            <w:shd w:val="clear" w:color="auto" w:fill="auto"/>
          </w:tcPr>
          <w:p w:rsidR="00FE1643" w:rsidRPr="009A6C54" w:rsidRDefault="00FE1643" w:rsidP="00552B13">
            <w:pPr>
              <w:pStyle w:val="TableText"/>
            </w:pPr>
            <w:r w:rsidRPr="009A6C54">
              <w:t>^DIC(45.1,</w:t>
            </w:r>
          </w:p>
        </w:tc>
      </w:tr>
      <w:tr w:rsidR="00FE1643" w:rsidRPr="009A6C54" w:rsidTr="008F67D0">
        <w:tc>
          <w:tcPr>
            <w:tcW w:w="2041" w:type="dxa"/>
            <w:shd w:val="clear" w:color="auto" w:fill="auto"/>
          </w:tcPr>
          <w:p w:rsidR="00FE1643" w:rsidRPr="009A6C54" w:rsidRDefault="00FE1643" w:rsidP="00552B13">
            <w:pPr>
              <w:pStyle w:val="TableText"/>
            </w:pPr>
            <w:r w:rsidRPr="009A6C54">
              <w:t>45.2</w:t>
            </w:r>
          </w:p>
        </w:tc>
        <w:tc>
          <w:tcPr>
            <w:tcW w:w="4374" w:type="dxa"/>
            <w:shd w:val="clear" w:color="auto" w:fill="auto"/>
          </w:tcPr>
          <w:p w:rsidR="00FE1643" w:rsidRPr="009A6C54" w:rsidRDefault="00FE1643" w:rsidP="00552B13">
            <w:pPr>
              <w:pStyle w:val="TableText"/>
            </w:pPr>
            <w:r w:rsidRPr="009A6C54">
              <w:t>PTF TRANSFERRING FACILITY</w:t>
            </w:r>
          </w:p>
        </w:tc>
        <w:tc>
          <w:tcPr>
            <w:tcW w:w="2935" w:type="dxa"/>
            <w:shd w:val="clear" w:color="auto" w:fill="auto"/>
          </w:tcPr>
          <w:p w:rsidR="00FE1643" w:rsidRPr="009A6C54" w:rsidRDefault="00FE1643" w:rsidP="00552B13">
            <w:pPr>
              <w:pStyle w:val="TableText"/>
            </w:pPr>
            <w:r w:rsidRPr="009A6C54">
              <w:t>^DGTF(</w:t>
            </w:r>
          </w:p>
        </w:tc>
      </w:tr>
      <w:tr w:rsidR="00FE1643" w:rsidRPr="009A6C54" w:rsidTr="008F67D0">
        <w:tc>
          <w:tcPr>
            <w:tcW w:w="2041" w:type="dxa"/>
            <w:shd w:val="clear" w:color="auto" w:fill="auto"/>
          </w:tcPr>
          <w:p w:rsidR="00FE1643" w:rsidRPr="009A6C54" w:rsidRDefault="00FE1643" w:rsidP="00552B13">
            <w:pPr>
              <w:pStyle w:val="TableText"/>
            </w:pPr>
            <w:r w:rsidRPr="009A6C54">
              <w:t>45.3*</w:t>
            </w:r>
          </w:p>
        </w:tc>
        <w:tc>
          <w:tcPr>
            <w:tcW w:w="4374" w:type="dxa"/>
            <w:shd w:val="clear" w:color="auto" w:fill="auto"/>
          </w:tcPr>
          <w:p w:rsidR="00FE1643" w:rsidRPr="009A6C54" w:rsidRDefault="00FE1643" w:rsidP="00552B13">
            <w:pPr>
              <w:pStyle w:val="TableText"/>
            </w:pPr>
            <w:r w:rsidRPr="009A6C54">
              <w:t>SURGICAL SPECIALTY</w:t>
            </w:r>
          </w:p>
        </w:tc>
        <w:tc>
          <w:tcPr>
            <w:tcW w:w="2935" w:type="dxa"/>
            <w:shd w:val="clear" w:color="auto" w:fill="auto"/>
          </w:tcPr>
          <w:p w:rsidR="00FE1643" w:rsidRPr="009A6C54" w:rsidRDefault="00FE1643" w:rsidP="00552B13">
            <w:pPr>
              <w:pStyle w:val="TableText"/>
            </w:pPr>
            <w:r w:rsidRPr="009A6C54">
              <w:t>^DIC(45.3,</w:t>
            </w:r>
          </w:p>
        </w:tc>
      </w:tr>
      <w:tr w:rsidR="00FE1643" w:rsidRPr="009A6C54" w:rsidTr="008F67D0">
        <w:tc>
          <w:tcPr>
            <w:tcW w:w="2041" w:type="dxa"/>
            <w:shd w:val="clear" w:color="auto" w:fill="auto"/>
          </w:tcPr>
          <w:p w:rsidR="00FE1643" w:rsidRPr="009A6C54" w:rsidRDefault="00FE1643" w:rsidP="00552B13">
            <w:pPr>
              <w:pStyle w:val="TableText"/>
            </w:pPr>
            <w:r w:rsidRPr="009A6C54">
              <w:t>45.4*</w:t>
            </w:r>
          </w:p>
        </w:tc>
        <w:tc>
          <w:tcPr>
            <w:tcW w:w="4374" w:type="dxa"/>
            <w:shd w:val="clear" w:color="auto" w:fill="auto"/>
          </w:tcPr>
          <w:p w:rsidR="00FE1643" w:rsidRPr="009A6C54" w:rsidRDefault="00FE1643" w:rsidP="00552B13">
            <w:pPr>
              <w:pStyle w:val="TableText"/>
            </w:pPr>
            <w:r w:rsidRPr="009A6C54">
              <w:t>PTF DIALYSIS TYPE</w:t>
            </w:r>
          </w:p>
        </w:tc>
        <w:tc>
          <w:tcPr>
            <w:tcW w:w="2935" w:type="dxa"/>
            <w:shd w:val="clear" w:color="auto" w:fill="auto"/>
          </w:tcPr>
          <w:p w:rsidR="00FE1643" w:rsidRPr="009A6C54" w:rsidRDefault="00FE1643" w:rsidP="00552B13">
            <w:pPr>
              <w:pStyle w:val="TableText"/>
            </w:pPr>
            <w:r w:rsidRPr="009A6C54">
              <w:t>^DG(45.4,</w:t>
            </w:r>
          </w:p>
        </w:tc>
      </w:tr>
      <w:tr w:rsidR="00FE1643" w:rsidRPr="009A6C54" w:rsidTr="008F67D0">
        <w:tc>
          <w:tcPr>
            <w:tcW w:w="2041" w:type="dxa"/>
            <w:shd w:val="clear" w:color="auto" w:fill="auto"/>
          </w:tcPr>
          <w:p w:rsidR="00FE1643" w:rsidRPr="009A6C54" w:rsidRDefault="00FE1643" w:rsidP="00552B13">
            <w:pPr>
              <w:pStyle w:val="TableText"/>
            </w:pPr>
            <w:r w:rsidRPr="009A6C54">
              <w:t>45.5</w:t>
            </w:r>
          </w:p>
        </w:tc>
        <w:tc>
          <w:tcPr>
            <w:tcW w:w="4374" w:type="dxa"/>
            <w:shd w:val="clear" w:color="auto" w:fill="auto"/>
          </w:tcPr>
          <w:p w:rsidR="00FE1643" w:rsidRPr="009A6C54" w:rsidRDefault="00FE1643" w:rsidP="00552B13">
            <w:pPr>
              <w:pStyle w:val="TableText"/>
            </w:pPr>
            <w:r w:rsidRPr="009A6C54">
              <w:t>PTF MESSAGE</w:t>
            </w:r>
          </w:p>
        </w:tc>
        <w:tc>
          <w:tcPr>
            <w:tcW w:w="2935" w:type="dxa"/>
            <w:shd w:val="clear" w:color="auto" w:fill="auto"/>
          </w:tcPr>
          <w:p w:rsidR="00FE1643" w:rsidRPr="009A6C54" w:rsidRDefault="00FE1643" w:rsidP="00552B13">
            <w:pPr>
              <w:pStyle w:val="TableText"/>
            </w:pPr>
            <w:r w:rsidRPr="009A6C54">
              <w:t>^DGM(</w:t>
            </w:r>
          </w:p>
        </w:tc>
      </w:tr>
      <w:tr w:rsidR="00FE1643" w:rsidRPr="009A6C54" w:rsidTr="008F67D0">
        <w:tc>
          <w:tcPr>
            <w:tcW w:w="2041" w:type="dxa"/>
            <w:shd w:val="clear" w:color="auto" w:fill="auto"/>
          </w:tcPr>
          <w:p w:rsidR="00FE1643" w:rsidRPr="009A6C54" w:rsidRDefault="00FE1643" w:rsidP="00552B13">
            <w:pPr>
              <w:pStyle w:val="TableText"/>
            </w:pPr>
            <w:r w:rsidRPr="009A6C54">
              <w:t>45.6*</w:t>
            </w:r>
          </w:p>
        </w:tc>
        <w:tc>
          <w:tcPr>
            <w:tcW w:w="4374" w:type="dxa"/>
            <w:shd w:val="clear" w:color="auto" w:fill="auto"/>
          </w:tcPr>
          <w:p w:rsidR="00FE1643" w:rsidRPr="009A6C54" w:rsidRDefault="00FE1643" w:rsidP="00552B13">
            <w:pPr>
              <w:pStyle w:val="TableText"/>
            </w:pPr>
            <w:r w:rsidRPr="009A6C54">
              <w:t>PLACE OF DISPOSITION</w:t>
            </w:r>
          </w:p>
        </w:tc>
        <w:tc>
          <w:tcPr>
            <w:tcW w:w="2935" w:type="dxa"/>
            <w:shd w:val="clear" w:color="auto" w:fill="auto"/>
          </w:tcPr>
          <w:p w:rsidR="00FE1643" w:rsidRPr="009A6C54" w:rsidRDefault="00FE1643" w:rsidP="00552B13">
            <w:pPr>
              <w:pStyle w:val="TableText"/>
            </w:pPr>
            <w:r w:rsidRPr="009A6C54">
              <w:t>^DIC(45.6,</w:t>
            </w:r>
          </w:p>
        </w:tc>
      </w:tr>
      <w:tr w:rsidR="00FE1643" w:rsidRPr="009A6C54" w:rsidTr="008F67D0">
        <w:tc>
          <w:tcPr>
            <w:tcW w:w="2041" w:type="dxa"/>
            <w:shd w:val="clear" w:color="auto" w:fill="auto"/>
          </w:tcPr>
          <w:p w:rsidR="00FE1643" w:rsidRPr="009A6C54" w:rsidRDefault="00FE1643" w:rsidP="00552B13">
            <w:pPr>
              <w:pStyle w:val="TableText"/>
            </w:pPr>
            <w:r w:rsidRPr="009A6C54">
              <w:t>45.61*</w:t>
            </w:r>
          </w:p>
        </w:tc>
        <w:tc>
          <w:tcPr>
            <w:tcW w:w="4374" w:type="dxa"/>
            <w:shd w:val="clear" w:color="auto" w:fill="auto"/>
          </w:tcPr>
          <w:p w:rsidR="00FE1643" w:rsidRPr="009A6C54" w:rsidRDefault="00FE1643" w:rsidP="00552B13">
            <w:pPr>
              <w:pStyle w:val="TableText"/>
            </w:pPr>
            <w:r w:rsidRPr="009A6C54">
              <w:t>PTF ABUSED SUBSTANCE</w:t>
            </w:r>
          </w:p>
        </w:tc>
        <w:tc>
          <w:tcPr>
            <w:tcW w:w="2935" w:type="dxa"/>
            <w:shd w:val="clear" w:color="auto" w:fill="auto"/>
          </w:tcPr>
          <w:p w:rsidR="00FE1643" w:rsidRPr="009A6C54" w:rsidRDefault="00FE1643" w:rsidP="00552B13">
            <w:pPr>
              <w:pStyle w:val="TableText"/>
            </w:pPr>
            <w:r w:rsidRPr="009A6C54">
              <w:t>^DIC(45.61,</w:t>
            </w:r>
          </w:p>
        </w:tc>
      </w:tr>
      <w:tr w:rsidR="00FE1643" w:rsidRPr="009A6C54" w:rsidTr="008F67D0">
        <w:tc>
          <w:tcPr>
            <w:tcW w:w="2041" w:type="dxa"/>
            <w:shd w:val="clear" w:color="auto" w:fill="auto"/>
          </w:tcPr>
          <w:p w:rsidR="00FE1643" w:rsidRPr="009A6C54" w:rsidRDefault="00FE1643" w:rsidP="00552B13">
            <w:pPr>
              <w:pStyle w:val="TableText"/>
            </w:pPr>
            <w:r w:rsidRPr="009A6C54">
              <w:t>45.64*</w:t>
            </w:r>
          </w:p>
        </w:tc>
        <w:tc>
          <w:tcPr>
            <w:tcW w:w="4374" w:type="dxa"/>
            <w:shd w:val="clear" w:color="auto" w:fill="auto"/>
          </w:tcPr>
          <w:p w:rsidR="00FE1643" w:rsidRPr="009A6C54" w:rsidRDefault="00FE1643" w:rsidP="00552B13">
            <w:pPr>
              <w:pStyle w:val="TableText"/>
            </w:pPr>
            <w:r w:rsidRPr="009A6C54">
              <w:t>PTF AUSTIN ERROR CODES</w:t>
            </w:r>
          </w:p>
        </w:tc>
        <w:tc>
          <w:tcPr>
            <w:tcW w:w="2935" w:type="dxa"/>
            <w:shd w:val="clear" w:color="auto" w:fill="auto"/>
          </w:tcPr>
          <w:p w:rsidR="00FE1643" w:rsidRPr="009A6C54" w:rsidRDefault="00FE1643" w:rsidP="00552B13">
            <w:pPr>
              <w:pStyle w:val="TableText"/>
            </w:pPr>
            <w:r w:rsidRPr="009A6C54">
              <w:t>^DGP(45.64,</w:t>
            </w:r>
          </w:p>
        </w:tc>
      </w:tr>
      <w:tr w:rsidR="00FE1643" w:rsidRPr="009A6C54" w:rsidTr="008F67D0">
        <w:tc>
          <w:tcPr>
            <w:tcW w:w="2041" w:type="dxa"/>
            <w:shd w:val="clear" w:color="auto" w:fill="auto"/>
          </w:tcPr>
          <w:p w:rsidR="00FE1643" w:rsidRPr="009A6C54" w:rsidRDefault="00FE1643" w:rsidP="00552B13">
            <w:pPr>
              <w:pStyle w:val="TableText"/>
            </w:pPr>
            <w:r w:rsidRPr="009A6C54">
              <w:t>45.68</w:t>
            </w:r>
          </w:p>
        </w:tc>
        <w:tc>
          <w:tcPr>
            <w:tcW w:w="4374" w:type="dxa"/>
            <w:shd w:val="clear" w:color="auto" w:fill="auto"/>
          </w:tcPr>
          <w:p w:rsidR="00FE1643" w:rsidRPr="009A6C54" w:rsidRDefault="00FE1643" w:rsidP="00552B13">
            <w:pPr>
              <w:pStyle w:val="TableText"/>
            </w:pPr>
            <w:r w:rsidRPr="009A6C54">
              <w:t>FACILITY SUFFIX</w:t>
            </w:r>
          </w:p>
        </w:tc>
        <w:tc>
          <w:tcPr>
            <w:tcW w:w="2935" w:type="dxa"/>
            <w:shd w:val="clear" w:color="auto" w:fill="auto"/>
          </w:tcPr>
          <w:p w:rsidR="00FE1643" w:rsidRPr="009A6C54" w:rsidRDefault="00FE1643" w:rsidP="00552B13">
            <w:pPr>
              <w:pStyle w:val="TableText"/>
            </w:pPr>
            <w:r w:rsidRPr="009A6C54">
              <w:t>^DIC(45.68,</w:t>
            </w:r>
          </w:p>
        </w:tc>
      </w:tr>
      <w:tr w:rsidR="00FE1643" w:rsidRPr="009A6C54" w:rsidTr="008F67D0">
        <w:tc>
          <w:tcPr>
            <w:tcW w:w="2041" w:type="dxa"/>
            <w:shd w:val="clear" w:color="auto" w:fill="auto"/>
          </w:tcPr>
          <w:p w:rsidR="00FE1643" w:rsidRPr="009A6C54" w:rsidRDefault="00FE1643" w:rsidP="00552B13">
            <w:pPr>
              <w:pStyle w:val="TableText"/>
            </w:pPr>
            <w:r w:rsidRPr="009A6C54">
              <w:t>45.7</w:t>
            </w:r>
          </w:p>
        </w:tc>
        <w:tc>
          <w:tcPr>
            <w:tcW w:w="4374" w:type="dxa"/>
            <w:shd w:val="clear" w:color="auto" w:fill="auto"/>
          </w:tcPr>
          <w:p w:rsidR="00FE1643" w:rsidRPr="009A6C54" w:rsidRDefault="00FE1643" w:rsidP="00552B13">
            <w:pPr>
              <w:pStyle w:val="TableText"/>
            </w:pPr>
            <w:r w:rsidRPr="009A6C54">
              <w:t>FACILITY TREATING SPECIALTY</w:t>
            </w:r>
          </w:p>
        </w:tc>
        <w:tc>
          <w:tcPr>
            <w:tcW w:w="2935" w:type="dxa"/>
            <w:shd w:val="clear" w:color="auto" w:fill="auto"/>
          </w:tcPr>
          <w:p w:rsidR="00FE1643" w:rsidRPr="009A6C54" w:rsidRDefault="00FE1643" w:rsidP="00552B13">
            <w:pPr>
              <w:pStyle w:val="TableText"/>
            </w:pPr>
            <w:r w:rsidRPr="009A6C54">
              <w:t>^DIC(45.7,</w:t>
            </w:r>
          </w:p>
        </w:tc>
      </w:tr>
      <w:tr w:rsidR="00FE1643" w:rsidRPr="009A6C54" w:rsidTr="008F67D0">
        <w:tc>
          <w:tcPr>
            <w:tcW w:w="2041" w:type="dxa"/>
            <w:shd w:val="clear" w:color="auto" w:fill="auto"/>
          </w:tcPr>
          <w:p w:rsidR="00FE1643" w:rsidRPr="009A6C54" w:rsidRDefault="00FE1643" w:rsidP="00552B13">
            <w:pPr>
              <w:pStyle w:val="TableText"/>
            </w:pPr>
            <w:r w:rsidRPr="009A6C54">
              <w:t>45.81*</w:t>
            </w:r>
          </w:p>
        </w:tc>
        <w:tc>
          <w:tcPr>
            <w:tcW w:w="4374" w:type="dxa"/>
            <w:shd w:val="clear" w:color="auto" w:fill="auto"/>
          </w:tcPr>
          <w:p w:rsidR="00FE1643" w:rsidRPr="009A6C54" w:rsidRDefault="00FE1643" w:rsidP="00552B13">
            <w:pPr>
              <w:pStyle w:val="TableText"/>
            </w:pPr>
            <w:r w:rsidRPr="009A6C54">
              <w:t>STATION TYPE</w:t>
            </w:r>
          </w:p>
        </w:tc>
        <w:tc>
          <w:tcPr>
            <w:tcW w:w="2935" w:type="dxa"/>
            <w:shd w:val="clear" w:color="auto" w:fill="auto"/>
          </w:tcPr>
          <w:p w:rsidR="00FE1643" w:rsidRPr="009A6C54" w:rsidRDefault="00FE1643" w:rsidP="00552B13">
            <w:pPr>
              <w:pStyle w:val="TableText"/>
            </w:pPr>
            <w:r w:rsidRPr="009A6C54">
              <w:t>^DIC(45.81,</w:t>
            </w:r>
          </w:p>
        </w:tc>
      </w:tr>
      <w:tr w:rsidR="00FE1643" w:rsidRPr="009A6C54" w:rsidTr="008F67D0">
        <w:tc>
          <w:tcPr>
            <w:tcW w:w="2041" w:type="dxa"/>
            <w:shd w:val="clear" w:color="auto" w:fill="auto"/>
          </w:tcPr>
          <w:p w:rsidR="00FE1643" w:rsidRPr="009A6C54" w:rsidRDefault="00FE1643" w:rsidP="00552B13">
            <w:pPr>
              <w:pStyle w:val="TableText"/>
            </w:pPr>
            <w:r w:rsidRPr="009A6C54">
              <w:t>45.82*</w:t>
            </w:r>
          </w:p>
        </w:tc>
        <w:tc>
          <w:tcPr>
            <w:tcW w:w="4374" w:type="dxa"/>
            <w:shd w:val="clear" w:color="auto" w:fill="auto"/>
          </w:tcPr>
          <w:p w:rsidR="00FE1643" w:rsidRPr="009A6C54" w:rsidRDefault="00FE1643" w:rsidP="00552B13">
            <w:pPr>
              <w:pStyle w:val="TableText"/>
            </w:pPr>
            <w:r w:rsidRPr="009A6C54">
              <w:t>CATEGORY OF BENEFICIARY</w:t>
            </w:r>
          </w:p>
        </w:tc>
        <w:tc>
          <w:tcPr>
            <w:tcW w:w="2935" w:type="dxa"/>
            <w:shd w:val="clear" w:color="auto" w:fill="auto"/>
          </w:tcPr>
          <w:p w:rsidR="00FE1643" w:rsidRPr="009A6C54" w:rsidRDefault="00FE1643" w:rsidP="00552B13">
            <w:pPr>
              <w:pStyle w:val="TableText"/>
            </w:pPr>
            <w:r w:rsidRPr="009A6C54">
              <w:t>^DIC(45.82,</w:t>
            </w:r>
          </w:p>
        </w:tc>
      </w:tr>
      <w:tr w:rsidR="00FE1643" w:rsidRPr="009A6C54" w:rsidTr="008F67D0">
        <w:tc>
          <w:tcPr>
            <w:tcW w:w="2041" w:type="dxa"/>
            <w:shd w:val="clear" w:color="auto" w:fill="auto"/>
          </w:tcPr>
          <w:p w:rsidR="00FE1643" w:rsidRPr="009A6C54" w:rsidRDefault="00FE1643" w:rsidP="00552B13">
            <w:pPr>
              <w:pStyle w:val="TableText"/>
            </w:pPr>
            <w:r w:rsidRPr="009A6C54">
              <w:t>45.83</w:t>
            </w:r>
          </w:p>
        </w:tc>
        <w:tc>
          <w:tcPr>
            <w:tcW w:w="4374" w:type="dxa"/>
            <w:shd w:val="clear" w:color="auto" w:fill="auto"/>
          </w:tcPr>
          <w:p w:rsidR="00FE1643" w:rsidRPr="009A6C54" w:rsidRDefault="00FE1643" w:rsidP="00552B13">
            <w:pPr>
              <w:pStyle w:val="TableText"/>
            </w:pPr>
            <w:r w:rsidRPr="009A6C54">
              <w:t>PTF RELEASE</w:t>
            </w:r>
          </w:p>
        </w:tc>
        <w:tc>
          <w:tcPr>
            <w:tcW w:w="2935" w:type="dxa"/>
            <w:shd w:val="clear" w:color="auto" w:fill="auto"/>
          </w:tcPr>
          <w:p w:rsidR="00FE1643" w:rsidRPr="009A6C54" w:rsidRDefault="00FE1643" w:rsidP="00552B13">
            <w:pPr>
              <w:pStyle w:val="TableText"/>
            </w:pPr>
            <w:r w:rsidRPr="009A6C54">
              <w:t>^DGP(45.83,</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45.84</w:t>
            </w:r>
          </w:p>
        </w:tc>
        <w:tc>
          <w:tcPr>
            <w:tcW w:w="4374" w:type="dxa"/>
            <w:shd w:val="clear" w:color="auto" w:fill="auto"/>
          </w:tcPr>
          <w:p w:rsidR="00FE1643" w:rsidRPr="009A6C54" w:rsidRDefault="00FE1643" w:rsidP="00552B13">
            <w:pPr>
              <w:pStyle w:val="TableText"/>
            </w:pPr>
            <w:r w:rsidRPr="009A6C54">
              <w:rPr>
                <w:rFonts w:cs="Arial"/>
              </w:rPr>
              <w:t>PTF CLOSE OUT</w:t>
            </w:r>
          </w:p>
        </w:tc>
        <w:tc>
          <w:tcPr>
            <w:tcW w:w="2935" w:type="dxa"/>
            <w:shd w:val="clear" w:color="auto" w:fill="auto"/>
          </w:tcPr>
          <w:p w:rsidR="00FE1643" w:rsidRPr="009A6C54" w:rsidRDefault="00FE1643" w:rsidP="00552B13">
            <w:pPr>
              <w:pStyle w:val="TableText"/>
            </w:pPr>
            <w:r w:rsidRPr="009A6C54">
              <w:rPr>
                <w:rFonts w:cs="Arial"/>
              </w:rPr>
              <w:t>^DGP(45.84,</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45.85</w:t>
            </w:r>
          </w:p>
        </w:tc>
        <w:tc>
          <w:tcPr>
            <w:tcW w:w="4374" w:type="dxa"/>
            <w:shd w:val="clear" w:color="auto" w:fill="auto"/>
          </w:tcPr>
          <w:p w:rsidR="00FE1643" w:rsidRPr="009A6C54" w:rsidRDefault="00FE1643" w:rsidP="00552B13">
            <w:pPr>
              <w:pStyle w:val="TableText"/>
            </w:pPr>
            <w:r w:rsidRPr="009A6C54">
              <w:rPr>
                <w:rFonts w:cs="Arial"/>
              </w:rPr>
              <w:t>CENSUS WORKFILE</w:t>
            </w:r>
          </w:p>
        </w:tc>
        <w:tc>
          <w:tcPr>
            <w:tcW w:w="2935" w:type="dxa"/>
            <w:shd w:val="clear" w:color="auto" w:fill="auto"/>
          </w:tcPr>
          <w:p w:rsidR="00FE1643" w:rsidRPr="009A6C54" w:rsidRDefault="00FE1643" w:rsidP="00552B13">
            <w:pPr>
              <w:pStyle w:val="TableText"/>
            </w:pPr>
            <w:r w:rsidRPr="009A6C54">
              <w:rPr>
                <w:rFonts w:cs="Arial"/>
              </w:rPr>
              <w:t>^DG(45.85,</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45.86*</w:t>
            </w:r>
          </w:p>
        </w:tc>
        <w:tc>
          <w:tcPr>
            <w:tcW w:w="4374" w:type="dxa"/>
            <w:shd w:val="clear" w:color="auto" w:fill="auto"/>
          </w:tcPr>
          <w:p w:rsidR="00FE1643" w:rsidRPr="009A6C54" w:rsidRDefault="00FE1643" w:rsidP="00552B13">
            <w:pPr>
              <w:pStyle w:val="TableText"/>
            </w:pPr>
            <w:r w:rsidRPr="009A6C54">
              <w:rPr>
                <w:rFonts w:cs="Arial"/>
              </w:rPr>
              <w:t>PTF CENSUS DATE</w:t>
            </w:r>
          </w:p>
        </w:tc>
        <w:tc>
          <w:tcPr>
            <w:tcW w:w="2935" w:type="dxa"/>
            <w:shd w:val="clear" w:color="auto" w:fill="auto"/>
          </w:tcPr>
          <w:p w:rsidR="00FE1643" w:rsidRPr="009A6C54" w:rsidRDefault="00FE1643" w:rsidP="00552B13">
            <w:pPr>
              <w:pStyle w:val="TableText"/>
            </w:pPr>
            <w:r w:rsidRPr="009A6C54">
              <w:rPr>
                <w:rFonts w:cs="Arial"/>
              </w:rPr>
              <w:t>^DG(45.86,</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45.87</w:t>
            </w:r>
          </w:p>
        </w:tc>
        <w:tc>
          <w:tcPr>
            <w:tcW w:w="4374" w:type="dxa"/>
            <w:shd w:val="clear" w:color="auto" w:fill="auto"/>
          </w:tcPr>
          <w:p w:rsidR="00FE1643" w:rsidRPr="009A6C54" w:rsidRDefault="00FE1643" w:rsidP="00552B13">
            <w:pPr>
              <w:pStyle w:val="TableText"/>
            </w:pPr>
            <w:r w:rsidRPr="009A6C54">
              <w:rPr>
                <w:rFonts w:cs="Arial"/>
              </w:rPr>
              <w:t>PTF TRANSACTION REQUEST LOG</w:t>
            </w:r>
          </w:p>
        </w:tc>
        <w:tc>
          <w:tcPr>
            <w:tcW w:w="2935" w:type="dxa"/>
            <w:shd w:val="clear" w:color="auto" w:fill="auto"/>
          </w:tcPr>
          <w:p w:rsidR="00FE1643" w:rsidRPr="009A6C54" w:rsidRDefault="00FE1643" w:rsidP="00552B13">
            <w:pPr>
              <w:pStyle w:val="TableText"/>
            </w:pPr>
            <w:r w:rsidRPr="009A6C54">
              <w:rPr>
                <w:rFonts w:cs="Arial"/>
              </w:rPr>
              <w:t>^DGP(45.87,</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45.88*</w:t>
            </w:r>
          </w:p>
        </w:tc>
        <w:tc>
          <w:tcPr>
            <w:tcW w:w="4374" w:type="dxa"/>
            <w:shd w:val="clear" w:color="auto" w:fill="auto"/>
          </w:tcPr>
          <w:p w:rsidR="00FE1643" w:rsidRPr="009A6C54" w:rsidRDefault="00FE1643" w:rsidP="00552B13">
            <w:pPr>
              <w:pStyle w:val="TableText"/>
            </w:pPr>
            <w:r w:rsidRPr="009A6C54">
              <w:rPr>
                <w:rFonts w:cs="Arial"/>
              </w:rPr>
              <w:t>PTF EXPANDED CODE CATEGORY</w:t>
            </w:r>
          </w:p>
        </w:tc>
        <w:tc>
          <w:tcPr>
            <w:tcW w:w="2935" w:type="dxa"/>
            <w:shd w:val="clear" w:color="auto" w:fill="auto"/>
          </w:tcPr>
          <w:p w:rsidR="00FE1643" w:rsidRPr="009A6C54" w:rsidRDefault="00FE1643" w:rsidP="00552B13">
            <w:pPr>
              <w:pStyle w:val="TableText"/>
            </w:pPr>
            <w:r w:rsidRPr="009A6C54">
              <w:rPr>
                <w:rFonts w:cs="Arial"/>
              </w:rPr>
              <w:t>^DIC(45.88,</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45.89*</w:t>
            </w:r>
          </w:p>
        </w:tc>
        <w:tc>
          <w:tcPr>
            <w:tcW w:w="4374" w:type="dxa"/>
            <w:shd w:val="clear" w:color="auto" w:fill="auto"/>
          </w:tcPr>
          <w:p w:rsidR="00FE1643" w:rsidRPr="009A6C54" w:rsidRDefault="00FE1643" w:rsidP="00552B13">
            <w:pPr>
              <w:pStyle w:val="TableText"/>
            </w:pPr>
            <w:r w:rsidRPr="009A6C54">
              <w:rPr>
                <w:rFonts w:cs="Arial"/>
              </w:rPr>
              <w:t>PTF EXPANDED CODE</w:t>
            </w:r>
          </w:p>
        </w:tc>
        <w:tc>
          <w:tcPr>
            <w:tcW w:w="2935" w:type="dxa"/>
            <w:shd w:val="clear" w:color="auto" w:fill="auto"/>
          </w:tcPr>
          <w:p w:rsidR="00FE1643" w:rsidRPr="009A6C54" w:rsidRDefault="00FE1643" w:rsidP="00552B13">
            <w:pPr>
              <w:pStyle w:val="TableText"/>
            </w:pPr>
            <w:r w:rsidRPr="009A6C54">
              <w:rPr>
                <w:rFonts w:cs="Arial"/>
              </w:rPr>
              <w:t>^DIC(45.89,</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45.9</w:t>
            </w:r>
          </w:p>
        </w:tc>
        <w:tc>
          <w:tcPr>
            <w:tcW w:w="4374" w:type="dxa"/>
            <w:shd w:val="clear" w:color="auto" w:fill="auto"/>
          </w:tcPr>
          <w:p w:rsidR="00FE1643" w:rsidRPr="009A6C54" w:rsidRDefault="00FE1643" w:rsidP="00552B13">
            <w:pPr>
              <w:pStyle w:val="TableText"/>
            </w:pPr>
            <w:r w:rsidRPr="009A6C54">
              <w:rPr>
                <w:rFonts w:cs="Arial"/>
              </w:rPr>
              <w:t>PAF</w:t>
            </w:r>
          </w:p>
        </w:tc>
        <w:tc>
          <w:tcPr>
            <w:tcW w:w="2935" w:type="dxa"/>
            <w:shd w:val="clear" w:color="auto" w:fill="auto"/>
          </w:tcPr>
          <w:p w:rsidR="00FE1643" w:rsidRPr="009A6C54" w:rsidRDefault="00FE1643" w:rsidP="00552B13">
            <w:pPr>
              <w:pStyle w:val="TableText"/>
            </w:pPr>
            <w:r w:rsidRPr="009A6C54">
              <w:rPr>
                <w:rFonts w:cs="Arial"/>
              </w:rPr>
              <w:t>^DG(45.9,</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45.91</w:t>
            </w:r>
          </w:p>
        </w:tc>
        <w:tc>
          <w:tcPr>
            <w:tcW w:w="4374" w:type="dxa"/>
            <w:shd w:val="clear" w:color="auto" w:fill="auto"/>
          </w:tcPr>
          <w:p w:rsidR="00FE1643" w:rsidRPr="009A6C54" w:rsidRDefault="00FE1643" w:rsidP="00552B13">
            <w:pPr>
              <w:pStyle w:val="TableText"/>
            </w:pPr>
            <w:r w:rsidRPr="009A6C54">
              <w:rPr>
                <w:rFonts w:cs="Arial"/>
              </w:rPr>
              <w:t>RUG-II</w:t>
            </w:r>
          </w:p>
        </w:tc>
        <w:tc>
          <w:tcPr>
            <w:tcW w:w="2935" w:type="dxa"/>
            <w:shd w:val="clear" w:color="auto" w:fill="auto"/>
          </w:tcPr>
          <w:p w:rsidR="00FE1643" w:rsidRPr="009A6C54" w:rsidRDefault="00FE1643" w:rsidP="00552B13">
            <w:pPr>
              <w:pStyle w:val="TableText"/>
            </w:pPr>
            <w:r w:rsidRPr="009A6C54">
              <w:rPr>
                <w:rFonts w:cs="Arial"/>
              </w:rPr>
              <w:t>^DG(45.91,</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46</w:t>
            </w:r>
          </w:p>
        </w:tc>
        <w:tc>
          <w:tcPr>
            <w:tcW w:w="4374" w:type="dxa"/>
            <w:shd w:val="clear" w:color="auto" w:fill="auto"/>
          </w:tcPr>
          <w:p w:rsidR="00FE1643" w:rsidRPr="009A6C54" w:rsidRDefault="00FE1643" w:rsidP="00552B13">
            <w:pPr>
              <w:pStyle w:val="TableText"/>
            </w:pPr>
            <w:r w:rsidRPr="009A6C54">
              <w:rPr>
                <w:rFonts w:cs="Arial"/>
              </w:rPr>
              <w:t>INPATIENT CPT CODE</w:t>
            </w:r>
          </w:p>
        </w:tc>
        <w:tc>
          <w:tcPr>
            <w:tcW w:w="2935" w:type="dxa"/>
            <w:shd w:val="clear" w:color="auto" w:fill="auto"/>
          </w:tcPr>
          <w:p w:rsidR="00FE1643" w:rsidRPr="009A6C54" w:rsidRDefault="00FE1643" w:rsidP="00552B13">
            <w:pPr>
              <w:pStyle w:val="TableText"/>
            </w:pPr>
            <w:r w:rsidRPr="009A6C54">
              <w:rPr>
                <w:rFonts w:cs="Arial"/>
              </w:rPr>
              <w:t>^DGCPT(46</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46.1</w:t>
            </w:r>
          </w:p>
        </w:tc>
        <w:tc>
          <w:tcPr>
            <w:tcW w:w="4374" w:type="dxa"/>
            <w:shd w:val="clear" w:color="auto" w:fill="auto"/>
          </w:tcPr>
          <w:p w:rsidR="00FE1643" w:rsidRPr="009A6C54" w:rsidRDefault="00FE1643" w:rsidP="00552B13">
            <w:pPr>
              <w:pStyle w:val="TableText"/>
            </w:pPr>
            <w:r w:rsidRPr="009A6C54">
              <w:rPr>
                <w:rFonts w:cs="Arial"/>
              </w:rPr>
              <w:t>INPATIENT POV</w:t>
            </w:r>
          </w:p>
        </w:tc>
        <w:tc>
          <w:tcPr>
            <w:tcW w:w="2935" w:type="dxa"/>
            <w:shd w:val="clear" w:color="auto" w:fill="auto"/>
          </w:tcPr>
          <w:p w:rsidR="00FE1643" w:rsidRPr="009A6C54" w:rsidRDefault="00FE1643" w:rsidP="00552B13">
            <w:pPr>
              <w:pStyle w:val="TableText"/>
            </w:pPr>
            <w:r w:rsidRPr="009A6C54">
              <w:rPr>
                <w:rFonts w:cs="Arial"/>
              </w:rPr>
              <w:t>^DGICT9(46.1,</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47**</w:t>
            </w:r>
          </w:p>
        </w:tc>
        <w:tc>
          <w:tcPr>
            <w:tcW w:w="4374" w:type="dxa"/>
            <w:shd w:val="clear" w:color="auto" w:fill="auto"/>
          </w:tcPr>
          <w:p w:rsidR="00FE1643" w:rsidRPr="009A6C54" w:rsidRDefault="00FE1643" w:rsidP="00552B13">
            <w:pPr>
              <w:pStyle w:val="TableText"/>
            </w:pPr>
            <w:r w:rsidRPr="009A6C54">
              <w:rPr>
                <w:rFonts w:cs="Arial"/>
              </w:rPr>
              <w:t>MAS FORMS AND SCREENS</w:t>
            </w:r>
          </w:p>
        </w:tc>
        <w:tc>
          <w:tcPr>
            <w:tcW w:w="2935" w:type="dxa"/>
            <w:shd w:val="clear" w:color="auto" w:fill="auto"/>
          </w:tcPr>
          <w:p w:rsidR="00FE1643" w:rsidRPr="009A6C54" w:rsidRDefault="00FE1643" w:rsidP="00552B13">
            <w:pPr>
              <w:pStyle w:val="TableText"/>
            </w:pPr>
            <w:r w:rsidRPr="009A6C54">
              <w:rPr>
                <w:rFonts w:cs="Arial"/>
              </w:rPr>
              <w:t>^DIC(47,</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48**</w:t>
            </w:r>
          </w:p>
        </w:tc>
        <w:tc>
          <w:tcPr>
            <w:tcW w:w="4374" w:type="dxa"/>
            <w:shd w:val="clear" w:color="auto" w:fill="auto"/>
          </w:tcPr>
          <w:p w:rsidR="00FE1643" w:rsidRPr="009A6C54" w:rsidRDefault="00FE1643" w:rsidP="00552B13">
            <w:pPr>
              <w:pStyle w:val="TableText"/>
            </w:pPr>
            <w:r w:rsidRPr="009A6C54">
              <w:rPr>
                <w:rFonts w:cs="Arial"/>
              </w:rPr>
              <w:t>MAS RELEASE NOTES</w:t>
            </w:r>
          </w:p>
        </w:tc>
        <w:tc>
          <w:tcPr>
            <w:tcW w:w="2935" w:type="dxa"/>
            <w:shd w:val="clear" w:color="auto" w:fill="auto"/>
          </w:tcPr>
          <w:p w:rsidR="00FE1643" w:rsidRPr="009A6C54" w:rsidRDefault="00FE1643" w:rsidP="00552B13">
            <w:pPr>
              <w:pStyle w:val="TableText"/>
            </w:pPr>
            <w:r w:rsidRPr="009A6C54">
              <w:rPr>
                <w:rFonts w:cs="Arial"/>
              </w:rPr>
              <w:t>^DG(48,</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48.5**</w:t>
            </w:r>
          </w:p>
        </w:tc>
        <w:tc>
          <w:tcPr>
            <w:tcW w:w="4374" w:type="dxa"/>
            <w:shd w:val="clear" w:color="auto" w:fill="auto"/>
          </w:tcPr>
          <w:p w:rsidR="00FE1643" w:rsidRPr="009A6C54" w:rsidRDefault="00FE1643" w:rsidP="00552B13">
            <w:pPr>
              <w:pStyle w:val="TableText"/>
            </w:pPr>
            <w:r w:rsidRPr="009A6C54">
              <w:rPr>
                <w:rFonts w:cs="Arial"/>
              </w:rPr>
              <w:t>MAS MODULE</w:t>
            </w:r>
          </w:p>
        </w:tc>
        <w:tc>
          <w:tcPr>
            <w:tcW w:w="2935" w:type="dxa"/>
            <w:shd w:val="clear" w:color="auto" w:fill="auto"/>
          </w:tcPr>
          <w:p w:rsidR="00FE1643" w:rsidRPr="009A6C54" w:rsidRDefault="00FE1643" w:rsidP="00552B13">
            <w:pPr>
              <w:pStyle w:val="TableText"/>
            </w:pPr>
            <w:r w:rsidRPr="009A6C54">
              <w:rPr>
                <w:rFonts w:cs="Arial"/>
              </w:rPr>
              <w:t>^DG(48.5,</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389.9</w:t>
            </w:r>
          </w:p>
        </w:tc>
        <w:tc>
          <w:tcPr>
            <w:tcW w:w="4374" w:type="dxa"/>
            <w:shd w:val="clear" w:color="auto" w:fill="auto"/>
          </w:tcPr>
          <w:p w:rsidR="00FE1643" w:rsidRPr="009A6C54" w:rsidRDefault="00FE1643" w:rsidP="00552B13">
            <w:pPr>
              <w:pStyle w:val="TableText"/>
            </w:pPr>
            <w:r w:rsidRPr="009A6C54">
              <w:rPr>
                <w:rFonts w:cs="Arial"/>
              </w:rPr>
              <w:t>STATION NUMBER (TIME SENSITIVE)</w:t>
            </w:r>
          </w:p>
        </w:tc>
        <w:tc>
          <w:tcPr>
            <w:tcW w:w="2935" w:type="dxa"/>
            <w:shd w:val="clear" w:color="auto" w:fill="auto"/>
          </w:tcPr>
          <w:p w:rsidR="00FE1643" w:rsidRPr="009A6C54" w:rsidRDefault="00FE1643" w:rsidP="00552B13">
            <w:pPr>
              <w:pStyle w:val="TableText"/>
            </w:pPr>
            <w:r w:rsidRPr="009A6C54">
              <w:rPr>
                <w:rFonts w:cs="Arial"/>
              </w:rPr>
              <w:t>^VA(389.9,</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390</w:t>
            </w:r>
          </w:p>
        </w:tc>
        <w:tc>
          <w:tcPr>
            <w:tcW w:w="4374" w:type="dxa"/>
            <w:shd w:val="clear" w:color="auto" w:fill="auto"/>
          </w:tcPr>
          <w:p w:rsidR="00FE1643" w:rsidRPr="009A6C54" w:rsidRDefault="00FE1643" w:rsidP="00552B13">
            <w:pPr>
              <w:pStyle w:val="TableText"/>
            </w:pPr>
            <w:r w:rsidRPr="009A6C54">
              <w:rPr>
                <w:rFonts w:cs="Arial"/>
              </w:rPr>
              <w:t>ENROLLMENT RATED DISABILITY UPLOAD AUDIT</w:t>
            </w:r>
          </w:p>
        </w:tc>
        <w:tc>
          <w:tcPr>
            <w:tcW w:w="2935" w:type="dxa"/>
            <w:shd w:val="clear" w:color="auto" w:fill="auto"/>
          </w:tcPr>
          <w:p w:rsidR="00FE1643" w:rsidRPr="009A6C54" w:rsidRDefault="00FE1643" w:rsidP="00552B13">
            <w:pPr>
              <w:pStyle w:val="TableText"/>
            </w:pPr>
            <w:r w:rsidRPr="009A6C54">
              <w:rPr>
                <w:rFonts w:cs="Arial"/>
              </w:rPr>
              <w:t>^DGRDUA(390,</w:t>
            </w:r>
          </w:p>
        </w:tc>
      </w:tr>
      <w:tr w:rsidR="000506D3" w:rsidRPr="009A6C54" w:rsidTr="008F67D0">
        <w:tc>
          <w:tcPr>
            <w:tcW w:w="2041" w:type="dxa"/>
            <w:shd w:val="clear" w:color="auto" w:fill="auto"/>
          </w:tcPr>
          <w:p w:rsidR="000506D3" w:rsidRPr="009A6C54" w:rsidRDefault="000506D3" w:rsidP="00552B13">
            <w:pPr>
              <w:pStyle w:val="TableText"/>
              <w:rPr>
                <w:rFonts w:cs="Arial"/>
                <w:szCs w:val="22"/>
              </w:rPr>
            </w:pPr>
            <w:bookmarkStart w:id="141" w:name="p25"/>
            <w:bookmarkEnd w:id="141"/>
            <w:r w:rsidRPr="009A6C54">
              <w:rPr>
                <w:rFonts w:cs="Arial"/>
                <w:szCs w:val="22"/>
                <w:lang w:val="en-US"/>
              </w:rPr>
              <w:t>390.01</w:t>
            </w:r>
          </w:p>
        </w:tc>
        <w:tc>
          <w:tcPr>
            <w:tcW w:w="4374" w:type="dxa"/>
            <w:shd w:val="clear" w:color="auto" w:fill="auto"/>
          </w:tcPr>
          <w:p w:rsidR="000506D3" w:rsidRPr="009A6C54" w:rsidRDefault="000506D3" w:rsidP="00552B13">
            <w:pPr>
              <w:pStyle w:val="TableText"/>
              <w:rPr>
                <w:rFonts w:cs="Arial"/>
                <w:szCs w:val="22"/>
              </w:rPr>
            </w:pPr>
            <w:r w:rsidRPr="009A6C54">
              <w:rPr>
                <w:rFonts w:cs="Arial"/>
                <w:szCs w:val="22"/>
                <w:lang w:eastAsia="en-US"/>
              </w:rPr>
              <w:t>MHV SOCIALIZATION</w:t>
            </w:r>
          </w:p>
        </w:tc>
        <w:tc>
          <w:tcPr>
            <w:tcW w:w="2935" w:type="dxa"/>
            <w:shd w:val="clear" w:color="auto" w:fill="auto"/>
          </w:tcPr>
          <w:p w:rsidR="000506D3" w:rsidRPr="009A6C54" w:rsidRDefault="000506D3" w:rsidP="00552B13">
            <w:pPr>
              <w:pStyle w:val="TableText"/>
              <w:rPr>
                <w:rFonts w:cs="Arial"/>
                <w:szCs w:val="22"/>
              </w:rPr>
            </w:pPr>
            <w:r w:rsidRPr="009A6C54">
              <w:rPr>
                <w:rFonts w:cs="Arial"/>
                <w:szCs w:val="22"/>
              </w:rPr>
              <w:t>^DGMHV(390.01,</w:t>
            </w:r>
          </w:p>
        </w:tc>
      </w:tr>
      <w:tr w:rsidR="000506D3" w:rsidRPr="009A6C54" w:rsidTr="008F67D0">
        <w:tc>
          <w:tcPr>
            <w:tcW w:w="2041" w:type="dxa"/>
            <w:shd w:val="clear" w:color="auto" w:fill="auto"/>
          </w:tcPr>
          <w:p w:rsidR="000506D3" w:rsidRPr="009A6C54" w:rsidRDefault="000506D3" w:rsidP="00552B13">
            <w:pPr>
              <w:pStyle w:val="TableText"/>
              <w:rPr>
                <w:rFonts w:cs="Arial"/>
                <w:szCs w:val="22"/>
              </w:rPr>
            </w:pPr>
            <w:r w:rsidRPr="009A6C54">
              <w:rPr>
                <w:rFonts w:cs="Arial"/>
                <w:szCs w:val="22"/>
                <w:lang w:val="en-US"/>
              </w:rPr>
              <w:t>390.02</w:t>
            </w:r>
          </w:p>
        </w:tc>
        <w:tc>
          <w:tcPr>
            <w:tcW w:w="4374" w:type="dxa"/>
            <w:shd w:val="clear" w:color="auto" w:fill="auto"/>
          </w:tcPr>
          <w:p w:rsidR="000506D3" w:rsidRPr="009A6C54" w:rsidRDefault="000506D3" w:rsidP="00552B13">
            <w:pPr>
              <w:pStyle w:val="TableText"/>
              <w:rPr>
                <w:rFonts w:cs="Arial"/>
                <w:szCs w:val="22"/>
              </w:rPr>
            </w:pPr>
            <w:r w:rsidRPr="009A6C54">
              <w:rPr>
                <w:rFonts w:cs="Arial"/>
                <w:szCs w:val="22"/>
              </w:rPr>
              <w:t xml:space="preserve">MHV SOCIALIZATION ACTIONS </w:t>
            </w:r>
          </w:p>
        </w:tc>
        <w:tc>
          <w:tcPr>
            <w:tcW w:w="2935" w:type="dxa"/>
            <w:shd w:val="clear" w:color="auto" w:fill="auto"/>
          </w:tcPr>
          <w:p w:rsidR="000506D3" w:rsidRPr="009A6C54" w:rsidRDefault="000506D3" w:rsidP="00552B13">
            <w:pPr>
              <w:pStyle w:val="TableText"/>
              <w:rPr>
                <w:rFonts w:cs="Arial"/>
                <w:szCs w:val="22"/>
              </w:rPr>
            </w:pPr>
            <w:r w:rsidRPr="009A6C54">
              <w:rPr>
                <w:rFonts w:cs="Arial"/>
                <w:szCs w:val="22"/>
              </w:rPr>
              <w:t>^DGMHV(390.02,</w:t>
            </w:r>
          </w:p>
        </w:tc>
      </w:tr>
      <w:tr w:rsidR="000506D3" w:rsidRPr="009A6C54" w:rsidTr="008F67D0">
        <w:tc>
          <w:tcPr>
            <w:tcW w:w="2041" w:type="dxa"/>
            <w:shd w:val="clear" w:color="auto" w:fill="auto"/>
          </w:tcPr>
          <w:p w:rsidR="000506D3" w:rsidRPr="009A6C54" w:rsidRDefault="000506D3" w:rsidP="00552B13">
            <w:pPr>
              <w:pStyle w:val="TableText"/>
              <w:rPr>
                <w:rFonts w:cs="Arial"/>
                <w:szCs w:val="22"/>
              </w:rPr>
            </w:pPr>
            <w:r w:rsidRPr="009A6C54">
              <w:rPr>
                <w:rFonts w:cs="Arial"/>
                <w:szCs w:val="22"/>
                <w:lang w:val="en-US"/>
              </w:rPr>
              <w:t>390.03</w:t>
            </w:r>
          </w:p>
        </w:tc>
        <w:tc>
          <w:tcPr>
            <w:tcW w:w="4374" w:type="dxa"/>
            <w:shd w:val="clear" w:color="auto" w:fill="auto"/>
          </w:tcPr>
          <w:p w:rsidR="000506D3" w:rsidRPr="009A6C54" w:rsidRDefault="000506D3" w:rsidP="00552B13">
            <w:pPr>
              <w:pStyle w:val="TableText"/>
              <w:rPr>
                <w:rFonts w:cs="Arial"/>
                <w:szCs w:val="22"/>
              </w:rPr>
            </w:pPr>
            <w:r w:rsidRPr="009A6C54">
              <w:rPr>
                <w:rFonts w:cs="Arial"/>
                <w:szCs w:val="22"/>
              </w:rPr>
              <w:t xml:space="preserve">MHV DECLINED REASONS </w:t>
            </w:r>
          </w:p>
        </w:tc>
        <w:tc>
          <w:tcPr>
            <w:tcW w:w="2935" w:type="dxa"/>
            <w:shd w:val="clear" w:color="auto" w:fill="auto"/>
          </w:tcPr>
          <w:p w:rsidR="000506D3" w:rsidRPr="009A6C54" w:rsidRDefault="000506D3" w:rsidP="00552B13">
            <w:pPr>
              <w:pStyle w:val="TableText"/>
              <w:rPr>
                <w:rFonts w:cs="Arial"/>
                <w:szCs w:val="22"/>
              </w:rPr>
            </w:pPr>
            <w:r w:rsidRPr="009A6C54">
              <w:rPr>
                <w:rFonts w:cs="Arial"/>
                <w:szCs w:val="22"/>
              </w:rPr>
              <w:t>^DGMHV(390.03,</w:t>
            </w:r>
          </w:p>
        </w:tc>
      </w:tr>
      <w:tr w:rsidR="000506D3" w:rsidRPr="009A6C54" w:rsidTr="008F67D0">
        <w:tc>
          <w:tcPr>
            <w:tcW w:w="2041" w:type="dxa"/>
            <w:shd w:val="clear" w:color="auto" w:fill="auto"/>
          </w:tcPr>
          <w:p w:rsidR="000506D3" w:rsidRPr="009A6C54" w:rsidRDefault="000506D3" w:rsidP="00552B13">
            <w:pPr>
              <w:pStyle w:val="TableText"/>
              <w:rPr>
                <w:rFonts w:cs="Arial"/>
                <w:szCs w:val="22"/>
              </w:rPr>
            </w:pPr>
            <w:r w:rsidRPr="009A6C54">
              <w:rPr>
                <w:rFonts w:cs="Arial"/>
                <w:szCs w:val="22"/>
                <w:lang w:val="en-US"/>
              </w:rPr>
              <w:t>390.04</w:t>
            </w:r>
          </w:p>
        </w:tc>
        <w:tc>
          <w:tcPr>
            <w:tcW w:w="4374" w:type="dxa"/>
            <w:shd w:val="clear" w:color="auto" w:fill="auto"/>
          </w:tcPr>
          <w:p w:rsidR="000506D3" w:rsidRPr="009A6C54" w:rsidRDefault="000506D3" w:rsidP="00552B13">
            <w:pPr>
              <w:pStyle w:val="TableText"/>
              <w:rPr>
                <w:rFonts w:cs="Arial"/>
                <w:szCs w:val="22"/>
              </w:rPr>
            </w:pPr>
            <w:r w:rsidRPr="009A6C54">
              <w:rPr>
                <w:rFonts w:cs="Arial"/>
                <w:szCs w:val="22"/>
              </w:rPr>
              <w:t xml:space="preserve">MHV ACTION SELECTION </w:t>
            </w:r>
          </w:p>
        </w:tc>
        <w:tc>
          <w:tcPr>
            <w:tcW w:w="2935" w:type="dxa"/>
            <w:shd w:val="clear" w:color="auto" w:fill="auto"/>
          </w:tcPr>
          <w:p w:rsidR="000506D3" w:rsidRPr="009A6C54" w:rsidRDefault="000506D3" w:rsidP="00552B13">
            <w:pPr>
              <w:pStyle w:val="TableText"/>
              <w:rPr>
                <w:rFonts w:cs="Arial"/>
                <w:szCs w:val="22"/>
              </w:rPr>
            </w:pPr>
            <w:r w:rsidRPr="009A6C54">
              <w:rPr>
                <w:rFonts w:cs="Arial"/>
                <w:szCs w:val="22"/>
              </w:rPr>
              <w:t>^DGMHV(390.04,</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391**</w:t>
            </w:r>
          </w:p>
        </w:tc>
        <w:tc>
          <w:tcPr>
            <w:tcW w:w="4374" w:type="dxa"/>
            <w:shd w:val="clear" w:color="auto" w:fill="auto"/>
          </w:tcPr>
          <w:p w:rsidR="00FE1643" w:rsidRPr="009A6C54" w:rsidRDefault="00FE1643" w:rsidP="00552B13">
            <w:pPr>
              <w:pStyle w:val="TableText"/>
            </w:pPr>
            <w:r w:rsidRPr="009A6C54">
              <w:rPr>
                <w:rFonts w:cs="Arial"/>
              </w:rPr>
              <w:t>TYPE OF PATIENT</w:t>
            </w:r>
          </w:p>
        </w:tc>
        <w:tc>
          <w:tcPr>
            <w:tcW w:w="2935" w:type="dxa"/>
            <w:shd w:val="clear" w:color="auto" w:fill="auto"/>
          </w:tcPr>
          <w:p w:rsidR="00FE1643" w:rsidRPr="009A6C54" w:rsidRDefault="00FE1643" w:rsidP="00552B13">
            <w:pPr>
              <w:pStyle w:val="TableText"/>
            </w:pPr>
            <w:r w:rsidRPr="009A6C54">
              <w:rPr>
                <w:rFonts w:cs="Arial"/>
              </w:rPr>
              <w:t>^DG(391,</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391.1</w:t>
            </w:r>
          </w:p>
        </w:tc>
        <w:tc>
          <w:tcPr>
            <w:tcW w:w="4374" w:type="dxa"/>
            <w:shd w:val="clear" w:color="auto" w:fill="auto"/>
          </w:tcPr>
          <w:p w:rsidR="00FE1643" w:rsidRPr="009A6C54" w:rsidRDefault="00FE1643" w:rsidP="00552B13">
            <w:pPr>
              <w:pStyle w:val="TableText"/>
            </w:pPr>
            <w:r w:rsidRPr="009A6C54">
              <w:rPr>
                <w:rFonts w:cs="Arial"/>
              </w:rPr>
              <w:t>AMIS SEGMENT</w:t>
            </w:r>
          </w:p>
        </w:tc>
        <w:tc>
          <w:tcPr>
            <w:tcW w:w="2935" w:type="dxa"/>
            <w:shd w:val="clear" w:color="auto" w:fill="auto"/>
          </w:tcPr>
          <w:p w:rsidR="00FE1643" w:rsidRPr="009A6C54" w:rsidRDefault="00FE1643" w:rsidP="00552B13">
            <w:pPr>
              <w:pStyle w:val="TableText"/>
            </w:pPr>
            <w:r w:rsidRPr="009A6C54">
              <w:rPr>
                <w:rFonts w:cs="Arial"/>
              </w:rPr>
              <w:t>^DG(391.1,</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391.31</w:t>
            </w:r>
          </w:p>
        </w:tc>
        <w:tc>
          <w:tcPr>
            <w:tcW w:w="4374" w:type="dxa"/>
            <w:shd w:val="clear" w:color="auto" w:fill="auto"/>
          </w:tcPr>
          <w:p w:rsidR="00FE1643" w:rsidRPr="009A6C54" w:rsidRDefault="00FE1643" w:rsidP="00552B13">
            <w:pPr>
              <w:pStyle w:val="TableText"/>
            </w:pPr>
            <w:r w:rsidRPr="009A6C54">
              <w:rPr>
                <w:rFonts w:cs="Arial"/>
              </w:rPr>
              <w:t>HOME TELEHEALTH PATIENT</w:t>
            </w:r>
          </w:p>
        </w:tc>
        <w:tc>
          <w:tcPr>
            <w:tcW w:w="2935" w:type="dxa"/>
            <w:shd w:val="clear" w:color="auto" w:fill="auto"/>
          </w:tcPr>
          <w:p w:rsidR="00FE1643" w:rsidRPr="009A6C54" w:rsidRDefault="00FE1643" w:rsidP="00552B13">
            <w:pPr>
              <w:pStyle w:val="TableText"/>
            </w:pPr>
            <w:r w:rsidRPr="009A6C54">
              <w:rPr>
                <w:rFonts w:cs="Arial"/>
              </w:rPr>
              <w:t>^DGHT(391.31,</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403.35</w:t>
            </w:r>
          </w:p>
        </w:tc>
        <w:tc>
          <w:tcPr>
            <w:tcW w:w="4374" w:type="dxa"/>
            <w:shd w:val="clear" w:color="auto" w:fill="auto"/>
          </w:tcPr>
          <w:p w:rsidR="00FE1643" w:rsidRPr="009A6C54" w:rsidRDefault="00FE1643" w:rsidP="00552B13">
            <w:pPr>
              <w:pStyle w:val="TableText"/>
            </w:pPr>
            <w:r w:rsidRPr="009A6C54">
              <w:rPr>
                <w:rFonts w:cs="Arial"/>
              </w:rPr>
              <w:t>SCHEDULING USER PREFERENCE</w:t>
            </w:r>
          </w:p>
        </w:tc>
        <w:tc>
          <w:tcPr>
            <w:tcW w:w="2935" w:type="dxa"/>
            <w:shd w:val="clear" w:color="auto" w:fill="auto"/>
          </w:tcPr>
          <w:p w:rsidR="00FE1643" w:rsidRPr="009A6C54" w:rsidRDefault="00FE1643" w:rsidP="00552B13">
            <w:pPr>
              <w:pStyle w:val="TableText"/>
            </w:pPr>
            <w:r w:rsidRPr="009A6C54">
              <w:rPr>
                <w:rFonts w:cs="Arial"/>
              </w:rPr>
              <w:t>^SCRS(403.35,</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403.43*</w:t>
            </w:r>
          </w:p>
        </w:tc>
        <w:tc>
          <w:tcPr>
            <w:tcW w:w="4374" w:type="dxa"/>
            <w:shd w:val="clear" w:color="auto" w:fill="auto"/>
          </w:tcPr>
          <w:p w:rsidR="00FE1643" w:rsidRPr="009A6C54" w:rsidRDefault="00FE1643" w:rsidP="00552B13">
            <w:pPr>
              <w:pStyle w:val="TableText"/>
            </w:pPr>
            <w:r w:rsidRPr="009A6C54">
              <w:rPr>
                <w:rFonts w:cs="Arial"/>
              </w:rPr>
              <w:t>SCHEDULING EVENT</w:t>
            </w:r>
          </w:p>
        </w:tc>
        <w:tc>
          <w:tcPr>
            <w:tcW w:w="2935" w:type="dxa"/>
            <w:shd w:val="clear" w:color="auto" w:fill="auto"/>
          </w:tcPr>
          <w:p w:rsidR="00FE1643" w:rsidRPr="009A6C54" w:rsidRDefault="00FE1643" w:rsidP="00552B13">
            <w:pPr>
              <w:pStyle w:val="TableText"/>
            </w:pPr>
            <w:r w:rsidRPr="009A6C54">
              <w:rPr>
                <w:rFonts w:cs="Arial"/>
              </w:rPr>
              <w:t>^SD(403.43,</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403.44*</w:t>
            </w:r>
          </w:p>
        </w:tc>
        <w:tc>
          <w:tcPr>
            <w:tcW w:w="4374" w:type="dxa"/>
            <w:shd w:val="clear" w:color="auto" w:fill="auto"/>
          </w:tcPr>
          <w:p w:rsidR="00FE1643" w:rsidRPr="009A6C54" w:rsidRDefault="00FE1643" w:rsidP="00552B13">
            <w:pPr>
              <w:pStyle w:val="TableText"/>
            </w:pPr>
            <w:r w:rsidRPr="009A6C54">
              <w:rPr>
                <w:rFonts w:cs="Arial"/>
              </w:rPr>
              <w:t>SCHEDULING REASON</w:t>
            </w:r>
          </w:p>
        </w:tc>
        <w:tc>
          <w:tcPr>
            <w:tcW w:w="2935" w:type="dxa"/>
            <w:shd w:val="clear" w:color="auto" w:fill="auto"/>
          </w:tcPr>
          <w:p w:rsidR="00FE1643" w:rsidRPr="009A6C54" w:rsidRDefault="00FE1643" w:rsidP="00552B13">
            <w:pPr>
              <w:pStyle w:val="TableText"/>
            </w:pPr>
            <w:r w:rsidRPr="009A6C54">
              <w:rPr>
                <w:rFonts w:cs="Arial"/>
              </w:rPr>
              <w:t>^SD(403.44,</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403.46*</w:t>
            </w:r>
          </w:p>
        </w:tc>
        <w:tc>
          <w:tcPr>
            <w:tcW w:w="4374" w:type="dxa"/>
            <w:shd w:val="clear" w:color="auto" w:fill="auto"/>
          </w:tcPr>
          <w:p w:rsidR="00FE1643" w:rsidRPr="009A6C54" w:rsidRDefault="00FE1643" w:rsidP="00552B13">
            <w:pPr>
              <w:pStyle w:val="TableText"/>
            </w:pPr>
            <w:r w:rsidRPr="009A6C54">
              <w:rPr>
                <w:rFonts w:cs="Arial"/>
              </w:rPr>
              <w:t>STANDARD POSITION</w:t>
            </w:r>
          </w:p>
        </w:tc>
        <w:tc>
          <w:tcPr>
            <w:tcW w:w="2935" w:type="dxa"/>
            <w:shd w:val="clear" w:color="auto" w:fill="auto"/>
          </w:tcPr>
          <w:p w:rsidR="00FE1643" w:rsidRPr="009A6C54" w:rsidRDefault="00FE1643" w:rsidP="00552B13">
            <w:pPr>
              <w:pStyle w:val="TableText"/>
            </w:pPr>
            <w:r w:rsidRPr="009A6C54">
              <w:rPr>
                <w:rFonts w:cs="Arial"/>
              </w:rPr>
              <w:t>^SD(403.46,</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403.47*</w:t>
            </w:r>
          </w:p>
        </w:tc>
        <w:tc>
          <w:tcPr>
            <w:tcW w:w="4374" w:type="dxa"/>
            <w:shd w:val="clear" w:color="auto" w:fill="auto"/>
          </w:tcPr>
          <w:p w:rsidR="00FE1643" w:rsidRPr="009A6C54" w:rsidRDefault="00FE1643" w:rsidP="00552B13">
            <w:pPr>
              <w:pStyle w:val="TableText"/>
            </w:pPr>
            <w:r w:rsidRPr="009A6C54">
              <w:rPr>
                <w:rFonts w:cs="Arial"/>
              </w:rPr>
              <w:t>TEAM PURPOSE</w:t>
            </w:r>
          </w:p>
        </w:tc>
        <w:tc>
          <w:tcPr>
            <w:tcW w:w="2935" w:type="dxa"/>
            <w:shd w:val="clear" w:color="auto" w:fill="auto"/>
          </w:tcPr>
          <w:p w:rsidR="00FE1643" w:rsidRPr="009A6C54" w:rsidRDefault="00FE1643" w:rsidP="00552B13">
            <w:pPr>
              <w:pStyle w:val="TableText"/>
            </w:pPr>
            <w:r w:rsidRPr="009A6C54">
              <w:rPr>
                <w:rFonts w:cs="Arial"/>
              </w:rPr>
              <w:t>^SD(403.47,</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404.41</w:t>
            </w:r>
          </w:p>
        </w:tc>
        <w:tc>
          <w:tcPr>
            <w:tcW w:w="4374" w:type="dxa"/>
            <w:shd w:val="clear" w:color="auto" w:fill="auto"/>
          </w:tcPr>
          <w:p w:rsidR="00FE1643" w:rsidRPr="009A6C54" w:rsidRDefault="00FE1643" w:rsidP="00552B13">
            <w:pPr>
              <w:pStyle w:val="TableText"/>
            </w:pPr>
            <w:r w:rsidRPr="009A6C54">
              <w:rPr>
                <w:rFonts w:cs="Arial"/>
              </w:rPr>
              <w:t>OUTPATIENT PROFILE</w:t>
            </w:r>
          </w:p>
        </w:tc>
        <w:tc>
          <w:tcPr>
            <w:tcW w:w="2935" w:type="dxa"/>
            <w:shd w:val="clear" w:color="auto" w:fill="auto"/>
          </w:tcPr>
          <w:p w:rsidR="00FE1643" w:rsidRPr="009A6C54" w:rsidRDefault="00FE1643" w:rsidP="00552B13">
            <w:pPr>
              <w:pStyle w:val="TableText"/>
            </w:pPr>
            <w:r w:rsidRPr="009A6C54">
              <w:rPr>
                <w:rFonts w:cs="Arial"/>
              </w:rPr>
              <w:t>^SCPT(404.41,</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404.42</w:t>
            </w:r>
          </w:p>
        </w:tc>
        <w:tc>
          <w:tcPr>
            <w:tcW w:w="4374" w:type="dxa"/>
            <w:shd w:val="clear" w:color="auto" w:fill="auto"/>
          </w:tcPr>
          <w:p w:rsidR="00FE1643" w:rsidRPr="009A6C54" w:rsidRDefault="00FE1643" w:rsidP="00552B13">
            <w:pPr>
              <w:pStyle w:val="TableText"/>
            </w:pPr>
            <w:r w:rsidRPr="009A6C54">
              <w:rPr>
                <w:rFonts w:cs="Arial"/>
              </w:rPr>
              <w:t>PATIENT TEAM ASSIGNMENT</w:t>
            </w:r>
          </w:p>
        </w:tc>
        <w:tc>
          <w:tcPr>
            <w:tcW w:w="2935" w:type="dxa"/>
            <w:shd w:val="clear" w:color="auto" w:fill="auto"/>
          </w:tcPr>
          <w:p w:rsidR="00FE1643" w:rsidRPr="009A6C54" w:rsidRDefault="00FE1643" w:rsidP="00552B13">
            <w:pPr>
              <w:pStyle w:val="TableText"/>
            </w:pPr>
            <w:r w:rsidRPr="009A6C54">
              <w:rPr>
                <w:rFonts w:cs="Arial"/>
              </w:rPr>
              <w:t>^SCPT(404.42,</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404.43</w:t>
            </w:r>
          </w:p>
        </w:tc>
        <w:tc>
          <w:tcPr>
            <w:tcW w:w="4374" w:type="dxa"/>
            <w:shd w:val="clear" w:color="auto" w:fill="auto"/>
          </w:tcPr>
          <w:p w:rsidR="00FE1643" w:rsidRPr="009A6C54" w:rsidRDefault="00FE1643" w:rsidP="00552B13">
            <w:pPr>
              <w:pStyle w:val="TableText"/>
            </w:pPr>
            <w:r w:rsidRPr="009A6C54">
              <w:rPr>
                <w:rFonts w:cs="Arial"/>
              </w:rPr>
              <w:t>PATIENT TEAM POSITION ASSIGNMENT</w:t>
            </w:r>
          </w:p>
        </w:tc>
        <w:tc>
          <w:tcPr>
            <w:tcW w:w="2935" w:type="dxa"/>
            <w:shd w:val="clear" w:color="auto" w:fill="auto"/>
          </w:tcPr>
          <w:p w:rsidR="00FE1643" w:rsidRPr="009A6C54" w:rsidRDefault="00FE1643" w:rsidP="00552B13">
            <w:pPr>
              <w:pStyle w:val="TableText"/>
            </w:pPr>
            <w:r w:rsidRPr="009A6C54">
              <w:rPr>
                <w:rFonts w:cs="Arial"/>
              </w:rPr>
              <w:t>^SCPT(404.43,</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404.44</w:t>
            </w:r>
          </w:p>
        </w:tc>
        <w:tc>
          <w:tcPr>
            <w:tcW w:w="4374" w:type="dxa"/>
            <w:shd w:val="clear" w:color="auto" w:fill="auto"/>
          </w:tcPr>
          <w:p w:rsidR="00FE1643" w:rsidRPr="009A6C54" w:rsidRDefault="00FE1643" w:rsidP="00552B13">
            <w:pPr>
              <w:pStyle w:val="TableText"/>
            </w:pPr>
            <w:r w:rsidRPr="009A6C54">
              <w:rPr>
                <w:rFonts w:cs="Arial"/>
              </w:rPr>
              <w:t>PCMM PARAMETER</w:t>
            </w:r>
          </w:p>
        </w:tc>
        <w:tc>
          <w:tcPr>
            <w:tcW w:w="2935" w:type="dxa"/>
            <w:shd w:val="clear" w:color="auto" w:fill="auto"/>
          </w:tcPr>
          <w:p w:rsidR="00FE1643" w:rsidRPr="009A6C54" w:rsidRDefault="00FE1643" w:rsidP="00552B13">
            <w:pPr>
              <w:pStyle w:val="TableText"/>
            </w:pPr>
            <w:r w:rsidRPr="009A6C54">
              <w:rPr>
                <w:rFonts w:cs="Arial"/>
              </w:rPr>
              <w:t>^SCTM(404.44,</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404.45</w:t>
            </w:r>
          </w:p>
        </w:tc>
        <w:tc>
          <w:tcPr>
            <w:tcW w:w="4374" w:type="dxa"/>
            <w:shd w:val="clear" w:color="auto" w:fill="auto"/>
          </w:tcPr>
          <w:p w:rsidR="00FE1643" w:rsidRPr="009A6C54" w:rsidRDefault="00FE1643" w:rsidP="00552B13">
            <w:pPr>
              <w:pStyle w:val="TableText"/>
            </w:pPr>
            <w:r w:rsidRPr="009A6C54">
              <w:rPr>
                <w:rFonts w:cs="Arial"/>
              </w:rPr>
              <w:t>PCMM SERVER PATCH</w:t>
            </w:r>
          </w:p>
        </w:tc>
        <w:tc>
          <w:tcPr>
            <w:tcW w:w="2935" w:type="dxa"/>
            <w:shd w:val="clear" w:color="auto" w:fill="auto"/>
          </w:tcPr>
          <w:p w:rsidR="00FE1643" w:rsidRPr="009A6C54" w:rsidRDefault="00FE1643" w:rsidP="00552B13">
            <w:pPr>
              <w:pStyle w:val="TableText"/>
            </w:pPr>
            <w:r w:rsidRPr="009A6C54">
              <w:rPr>
                <w:rFonts w:cs="Arial"/>
              </w:rPr>
              <w:t>^SCTM(404.45,</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404.46</w:t>
            </w:r>
          </w:p>
        </w:tc>
        <w:tc>
          <w:tcPr>
            <w:tcW w:w="4374" w:type="dxa"/>
            <w:shd w:val="clear" w:color="auto" w:fill="auto"/>
          </w:tcPr>
          <w:p w:rsidR="00FE1643" w:rsidRPr="009A6C54" w:rsidRDefault="00FE1643" w:rsidP="00552B13">
            <w:pPr>
              <w:pStyle w:val="TableText"/>
            </w:pPr>
            <w:r w:rsidRPr="009A6C54">
              <w:rPr>
                <w:rFonts w:cs="Arial"/>
              </w:rPr>
              <w:t>PCMM CLIENT PATCH</w:t>
            </w:r>
          </w:p>
        </w:tc>
        <w:tc>
          <w:tcPr>
            <w:tcW w:w="2935" w:type="dxa"/>
            <w:shd w:val="clear" w:color="auto" w:fill="auto"/>
          </w:tcPr>
          <w:p w:rsidR="00FE1643" w:rsidRPr="009A6C54" w:rsidRDefault="00FE1643" w:rsidP="00552B13">
            <w:pPr>
              <w:pStyle w:val="TableText"/>
            </w:pPr>
            <w:r w:rsidRPr="009A6C54">
              <w:rPr>
                <w:rFonts w:cs="Arial"/>
              </w:rPr>
              <w:t>^SCTM(404.46,</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404.471</w:t>
            </w:r>
          </w:p>
        </w:tc>
        <w:tc>
          <w:tcPr>
            <w:tcW w:w="4374" w:type="dxa"/>
            <w:shd w:val="clear" w:color="auto" w:fill="auto"/>
          </w:tcPr>
          <w:p w:rsidR="00FE1643" w:rsidRPr="009A6C54" w:rsidRDefault="00FE1643" w:rsidP="00552B13">
            <w:pPr>
              <w:pStyle w:val="TableText"/>
            </w:pPr>
            <w:r w:rsidRPr="009A6C54">
              <w:rPr>
                <w:rFonts w:cs="Arial"/>
              </w:rPr>
              <w:t>PCMM HL7 TRANSMISSION LOG</w:t>
            </w:r>
          </w:p>
        </w:tc>
        <w:tc>
          <w:tcPr>
            <w:tcW w:w="2935" w:type="dxa"/>
            <w:shd w:val="clear" w:color="auto" w:fill="auto"/>
          </w:tcPr>
          <w:p w:rsidR="00FE1643" w:rsidRPr="009A6C54" w:rsidRDefault="00FE1643" w:rsidP="00552B13">
            <w:pPr>
              <w:pStyle w:val="TableText"/>
            </w:pPr>
            <w:r w:rsidRPr="009A6C54">
              <w:rPr>
                <w:rFonts w:cs="Arial"/>
              </w:rPr>
              <w:t>^SCPT(404.471,</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404.472</w:t>
            </w:r>
          </w:p>
        </w:tc>
        <w:tc>
          <w:tcPr>
            <w:tcW w:w="4374" w:type="dxa"/>
            <w:shd w:val="clear" w:color="auto" w:fill="auto"/>
          </w:tcPr>
          <w:p w:rsidR="00FE1643" w:rsidRPr="009A6C54" w:rsidRDefault="00FE1643" w:rsidP="00552B13">
            <w:pPr>
              <w:pStyle w:val="TableText"/>
            </w:pPr>
            <w:r w:rsidRPr="009A6C54">
              <w:rPr>
                <w:rFonts w:cs="Arial"/>
              </w:rPr>
              <w:t>PCMM HL7 ERROR LOG</w:t>
            </w:r>
          </w:p>
        </w:tc>
        <w:tc>
          <w:tcPr>
            <w:tcW w:w="2935" w:type="dxa"/>
            <w:shd w:val="clear" w:color="auto" w:fill="auto"/>
          </w:tcPr>
          <w:p w:rsidR="00FE1643" w:rsidRPr="009A6C54" w:rsidRDefault="00FE1643" w:rsidP="00552B13">
            <w:pPr>
              <w:pStyle w:val="TableText"/>
            </w:pPr>
            <w:r w:rsidRPr="009A6C54">
              <w:rPr>
                <w:rFonts w:cs="Arial"/>
              </w:rPr>
              <w:t>^SCPT(404.472,</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404.48</w:t>
            </w:r>
          </w:p>
        </w:tc>
        <w:tc>
          <w:tcPr>
            <w:tcW w:w="4374" w:type="dxa"/>
            <w:shd w:val="clear" w:color="auto" w:fill="auto"/>
          </w:tcPr>
          <w:p w:rsidR="00FE1643" w:rsidRPr="009A6C54" w:rsidRDefault="00FE1643" w:rsidP="00552B13">
            <w:pPr>
              <w:pStyle w:val="TableText"/>
            </w:pPr>
            <w:r w:rsidRPr="009A6C54">
              <w:rPr>
                <w:rFonts w:cs="Arial"/>
              </w:rPr>
              <w:t>PCMM HL7 EVENT</w:t>
            </w:r>
          </w:p>
        </w:tc>
        <w:tc>
          <w:tcPr>
            <w:tcW w:w="2935" w:type="dxa"/>
            <w:shd w:val="clear" w:color="auto" w:fill="auto"/>
          </w:tcPr>
          <w:p w:rsidR="00FE1643" w:rsidRPr="009A6C54" w:rsidRDefault="00FE1643" w:rsidP="00552B13">
            <w:pPr>
              <w:pStyle w:val="TableText"/>
            </w:pPr>
            <w:r w:rsidRPr="009A6C54">
              <w:rPr>
                <w:rFonts w:cs="Arial"/>
              </w:rPr>
              <w:t>^SCPT(404.48,</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404.49</w:t>
            </w:r>
          </w:p>
        </w:tc>
        <w:tc>
          <w:tcPr>
            <w:tcW w:w="4374" w:type="dxa"/>
            <w:shd w:val="clear" w:color="auto" w:fill="auto"/>
          </w:tcPr>
          <w:p w:rsidR="00FE1643" w:rsidRPr="009A6C54" w:rsidRDefault="00FE1643" w:rsidP="00552B13">
            <w:pPr>
              <w:pStyle w:val="TableText"/>
            </w:pPr>
            <w:r w:rsidRPr="009A6C54">
              <w:rPr>
                <w:rFonts w:cs="Arial"/>
              </w:rPr>
              <w:t>PCMM HL7 ID</w:t>
            </w:r>
          </w:p>
        </w:tc>
        <w:tc>
          <w:tcPr>
            <w:tcW w:w="2935" w:type="dxa"/>
            <w:shd w:val="clear" w:color="auto" w:fill="auto"/>
          </w:tcPr>
          <w:p w:rsidR="00FE1643" w:rsidRPr="009A6C54" w:rsidRDefault="00FE1643" w:rsidP="00552B13">
            <w:pPr>
              <w:pStyle w:val="TableText"/>
            </w:pPr>
            <w:r w:rsidRPr="009A6C54">
              <w:rPr>
                <w:rFonts w:cs="Arial"/>
              </w:rPr>
              <w:t>^SCPT(404.49,</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404.51</w:t>
            </w:r>
          </w:p>
        </w:tc>
        <w:tc>
          <w:tcPr>
            <w:tcW w:w="4374" w:type="dxa"/>
            <w:shd w:val="clear" w:color="auto" w:fill="auto"/>
          </w:tcPr>
          <w:p w:rsidR="00FE1643" w:rsidRPr="009A6C54" w:rsidRDefault="00FE1643" w:rsidP="00552B13">
            <w:pPr>
              <w:pStyle w:val="TableText"/>
            </w:pPr>
            <w:r w:rsidRPr="009A6C54">
              <w:rPr>
                <w:rFonts w:cs="Arial"/>
              </w:rPr>
              <w:t>TEAM</w:t>
            </w:r>
          </w:p>
        </w:tc>
        <w:tc>
          <w:tcPr>
            <w:tcW w:w="2935" w:type="dxa"/>
            <w:shd w:val="clear" w:color="auto" w:fill="auto"/>
          </w:tcPr>
          <w:p w:rsidR="00FE1643" w:rsidRPr="009A6C54" w:rsidRDefault="00FE1643" w:rsidP="00552B13">
            <w:pPr>
              <w:pStyle w:val="TableText"/>
            </w:pPr>
            <w:r w:rsidRPr="009A6C54">
              <w:rPr>
                <w:rFonts w:cs="Arial"/>
              </w:rPr>
              <w:t>^SCTM(404.51,</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404.52</w:t>
            </w:r>
          </w:p>
        </w:tc>
        <w:tc>
          <w:tcPr>
            <w:tcW w:w="4374" w:type="dxa"/>
            <w:shd w:val="clear" w:color="auto" w:fill="auto"/>
          </w:tcPr>
          <w:p w:rsidR="00FE1643" w:rsidRPr="009A6C54" w:rsidRDefault="00FE1643" w:rsidP="00552B13">
            <w:pPr>
              <w:pStyle w:val="TableText"/>
            </w:pPr>
            <w:r w:rsidRPr="009A6C54">
              <w:rPr>
                <w:rFonts w:cs="Arial"/>
              </w:rPr>
              <w:t>POSITION ASSIGNMENT HISTORY</w:t>
            </w:r>
          </w:p>
        </w:tc>
        <w:tc>
          <w:tcPr>
            <w:tcW w:w="2935" w:type="dxa"/>
            <w:shd w:val="clear" w:color="auto" w:fill="auto"/>
          </w:tcPr>
          <w:p w:rsidR="00FE1643" w:rsidRPr="009A6C54" w:rsidRDefault="00FE1643" w:rsidP="00552B13">
            <w:pPr>
              <w:pStyle w:val="TableText"/>
            </w:pPr>
            <w:r w:rsidRPr="009A6C54">
              <w:rPr>
                <w:rFonts w:cs="Arial"/>
              </w:rPr>
              <w:t>^SCTM(404.52,</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404.53</w:t>
            </w:r>
          </w:p>
        </w:tc>
        <w:tc>
          <w:tcPr>
            <w:tcW w:w="4374" w:type="dxa"/>
            <w:shd w:val="clear" w:color="auto" w:fill="auto"/>
          </w:tcPr>
          <w:p w:rsidR="00FE1643" w:rsidRPr="009A6C54" w:rsidRDefault="00FE1643" w:rsidP="00552B13">
            <w:pPr>
              <w:pStyle w:val="TableText"/>
            </w:pPr>
            <w:r w:rsidRPr="009A6C54">
              <w:rPr>
                <w:rFonts w:cs="Arial"/>
              </w:rPr>
              <w:t>PRECEPTOR ASSIGNMENT HISTORY</w:t>
            </w:r>
          </w:p>
        </w:tc>
        <w:tc>
          <w:tcPr>
            <w:tcW w:w="2935" w:type="dxa"/>
            <w:shd w:val="clear" w:color="auto" w:fill="auto"/>
          </w:tcPr>
          <w:p w:rsidR="00FE1643" w:rsidRPr="009A6C54" w:rsidRDefault="00FE1643" w:rsidP="00552B13">
            <w:pPr>
              <w:pStyle w:val="TableText"/>
            </w:pPr>
            <w:r w:rsidRPr="009A6C54">
              <w:rPr>
                <w:rFonts w:cs="Arial"/>
              </w:rPr>
              <w:t>^SCTM(404.53,</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404.56</w:t>
            </w:r>
          </w:p>
        </w:tc>
        <w:tc>
          <w:tcPr>
            <w:tcW w:w="4374" w:type="dxa"/>
            <w:shd w:val="clear" w:color="auto" w:fill="auto"/>
          </w:tcPr>
          <w:p w:rsidR="00FE1643" w:rsidRPr="009A6C54" w:rsidRDefault="00FE1643" w:rsidP="00552B13">
            <w:pPr>
              <w:pStyle w:val="TableText"/>
            </w:pPr>
            <w:r w:rsidRPr="009A6C54">
              <w:rPr>
                <w:rFonts w:cs="Arial"/>
              </w:rPr>
              <w:t>TEAM AUTOLINK</w:t>
            </w:r>
          </w:p>
        </w:tc>
        <w:tc>
          <w:tcPr>
            <w:tcW w:w="2935" w:type="dxa"/>
            <w:shd w:val="clear" w:color="auto" w:fill="auto"/>
          </w:tcPr>
          <w:p w:rsidR="00FE1643" w:rsidRPr="009A6C54" w:rsidRDefault="00FE1643" w:rsidP="00552B13">
            <w:pPr>
              <w:pStyle w:val="TableText"/>
            </w:pPr>
            <w:r w:rsidRPr="009A6C54">
              <w:rPr>
                <w:rFonts w:cs="Arial"/>
              </w:rPr>
              <w:t>^SCTM(404.56,</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404.57</w:t>
            </w:r>
          </w:p>
        </w:tc>
        <w:tc>
          <w:tcPr>
            <w:tcW w:w="4374" w:type="dxa"/>
            <w:shd w:val="clear" w:color="auto" w:fill="auto"/>
          </w:tcPr>
          <w:p w:rsidR="00FE1643" w:rsidRPr="009A6C54" w:rsidRDefault="00FE1643" w:rsidP="00552B13">
            <w:pPr>
              <w:pStyle w:val="TableText"/>
            </w:pPr>
            <w:r w:rsidRPr="009A6C54">
              <w:rPr>
                <w:rFonts w:cs="Arial"/>
              </w:rPr>
              <w:t>TEAM POSITION</w:t>
            </w:r>
          </w:p>
        </w:tc>
        <w:tc>
          <w:tcPr>
            <w:tcW w:w="2935" w:type="dxa"/>
            <w:shd w:val="clear" w:color="auto" w:fill="auto"/>
          </w:tcPr>
          <w:p w:rsidR="00FE1643" w:rsidRPr="009A6C54" w:rsidRDefault="00FE1643" w:rsidP="00552B13">
            <w:pPr>
              <w:pStyle w:val="TableText"/>
            </w:pPr>
            <w:r w:rsidRPr="009A6C54">
              <w:rPr>
                <w:rFonts w:cs="Arial"/>
              </w:rPr>
              <w:t>^SCTM(404.57,</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404.58</w:t>
            </w:r>
          </w:p>
        </w:tc>
        <w:tc>
          <w:tcPr>
            <w:tcW w:w="4374" w:type="dxa"/>
            <w:shd w:val="clear" w:color="auto" w:fill="auto"/>
          </w:tcPr>
          <w:p w:rsidR="00FE1643" w:rsidRPr="009A6C54" w:rsidRDefault="00FE1643" w:rsidP="00552B13">
            <w:pPr>
              <w:pStyle w:val="TableText"/>
            </w:pPr>
            <w:r w:rsidRPr="009A6C54">
              <w:rPr>
                <w:rFonts w:cs="Arial"/>
              </w:rPr>
              <w:t>TEAM HISTORY</w:t>
            </w:r>
          </w:p>
        </w:tc>
        <w:tc>
          <w:tcPr>
            <w:tcW w:w="2935" w:type="dxa"/>
            <w:shd w:val="clear" w:color="auto" w:fill="auto"/>
          </w:tcPr>
          <w:p w:rsidR="00FE1643" w:rsidRPr="009A6C54" w:rsidRDefault="00FE1643" w:rsidP="00552B13">
            <w:pPr>
              <w:pStyle w:val="TableText"/>
            </w:pPr>
            <w:r w:rsidRPr="009A6C54">
              <w:rPr>
                <w:rFonts w:cs="Arial"/>
              </w:rPr>
              <w:t>^SCTM(404.58,</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404.59</w:t>
            </w:r>
          </w:p>
        </w:tc>
        <w:tc>
          <w:tcPr>
            <w:tcW w:w="4374" w:type="dxa"/>
            <w:shd w:val="clear" w:color="auto" w:fill="auto"/>
          </w:tcPr>
          <w:p w:rsidR="00FE1643" w:rsidRPr="009A6C54" w:rsidRDefault="00FE1643" w:rsidP="00552B13">
            <w:pPr>
              <w:pStyle w:val="TableText"/>
            </w:pPr>
            <w:r w:rsidRPr="009A6C54">
              <w:rPr>
                <w:rFonts w:cs="Arial"/>
              </w:rPr>
              <w:t>TEAM POSITION HISTORY</w:t>
            </w:r>
          </w:p>
        </w:tc>
        <w:tc>
          <w:tcPr>
            <w:tcW w:w="2935" w:type="dxa"/>
            <w:shd w:val="clear" w:color="auto" w:fill="auto"/>
          </w:tcPr>
          <w:p w:rsidR="00FE1643" w:rsidRPr="009A6C54" w:rsidRDefault="00FE1643" w:rsidP="00552B13">
            <w:pPr>
              <w:pStyle w:val="TableText"/>
            </w:pPr>
            <w:r w:rsidRPr="009A6C54">
              <w:rPr>
                <w:rFonts w:cs="Arial"/>
              </w:rPr>
              <w:t>^SCTM(404.59,</w:t>
            </w:r>
          </w:p>
        </w:tc>
      </w:tr>
      <w:tr w:rsidR="00FD2A02" w:rsidRPr="009A6C54" w:rsidTr="008F67D0">
        <w:tc>
          <w:tcPr>
            <w:tcW w:w="2041" w:type="dxa"/>
            <w:shd w:val="clear" w:color="auto" w:fill="auto"/>
          </w:tcPr>
          <w:p w:rsidR="00FD2A02" w:rsidRPr="009A6C54" w:rsidRDefault="00FD2A02" w:rsidP="00552B13">
            <w:pPr>
              <w:pStyle w:val="TableText"/>
              <w:rPr>
                <w:rFonts w:cs="Arial"/>
                <w:lang w:val="en-US"/>
              </w:rPr>
            </w:pPr>
            <w:r w:rsidRPr="009A6C54">
              <w:rPr>
                <w:rFonts w:cs="Arial"/>
                <w:lang w:val="en-US"/>
              </w:rPr>
              <w:t>404.61</w:t>
            </w:r>
          </w:p>
        </w:tc>
        <w:tc>
          <w:tcPr>
            <w:tcW w:w="4374" w:type="dxa"/>
            <w:shd w:val="clear" w:color="auto" w:fill="auto"/>
          </w:tcPr>
          <w:p w:rsidR="00FD2A02" w:rsidRPr="009A6C54" w:rsidRDefault="00FD2A02" w:rsidP="00552B13">
            <w:pPr>
              <w:pStyle w:val="TableText"/>
              <w:rPr>
                <w:rFonts w:cs="Arial"/>
                <w:lang w:val="en-US"/>
              </w:rPr>
            </w:pPr>
            <w:r w:rsidRPr="009A6C54">
              <w:rPr>
                <w:rFonts w:cs="Arial"/>
                <w:lang w:val="en-US"/>
              </w:rPr>
              <w:t>MH PCMM STOP CODES</w:t>
            </w:r>
          </w:p>
        </w:tc>
        <w:tc>
          <w:tcPr>
            <w:tcW w:w="2935" w:type="dxa"/>
            <w:shd w:val="clear" w:color="auto" w:fill="auto"/>
          </w:tcPr>
          <w:p w:rsidR="00FD2A02" w:rsidRPr="009A6C54" w:rsidRDefault="00FD2A02" w:rsidP="00552B13">
            <w:pPr>
              <w:pStyle w:val="TableText"/>
              <w:rPr>
                <w:rFonts w:cs="Arial"/>
                <w:lang w:val="en-US"/>
              </w:rPr>
            </w:pPr>
            <w:r w:rsidRPr="009A6C54">
              <w:rPr>
                <w:rFonts w:cs="Arial"/>
                <w:lang w:val="en-US"/>
              </w:rPr>
              <w:t>^SCTM(404.61,</w:t>
            </w:r>
          </w:p>
        </w:tc>
      </w:tr>
      <w:tr w:rsidR="00FD2A02" w:rsidRPr="009A6C54" w:rsidTr="008F67D0">
        <w:tc>
          <w:tcPr>
            <w:tcW w:w="2041" w:type="dxa"/>
            <w:shd w:val="clear" w:color="auto" w:fill="auto"/>
          </w:tcPr>
          <w:p w:rsidR="00FD2A02" w:rsidRPr="009A6C54" w:rsidRDefault="00FD2A02" w:rsidP="00552B13">
            <w:pPr>
              <w:pStyle w:val="TableText"/>
            </w:pPr>
            <w:r w:rsidRPr="009A6C54">
              <w:rPr>
                <w:rFonts w:cs="Arial"/>
              </w:rPr>
              <w:t>404.91</w:t>
            </w:r>
          </w:p>
        </w:tc>
        <w:tc>
          <w:tcPr>
            <w:tcW w:w="4374" w:type="dxa"/>
            <w:shd w:val="clear" w:color="auto" w:fill="auto"/>
          </w:tcPr>
          <w:p w:rsidR="00FD2A02" w:rsidRPr="009A6C54" w:rsidRDefault="00FD2A02" w:rsidP="00552B13">
            <w:pPr>
              <w:pStyle w:val="TableText"/>
            </w:pPr>
            <w:r w:rsidRPr="009A6C54">
              <w:rPr>
                <w:rFonts w:cs="Arial"/>
              </w:rPr>
              <w:t>SCHEDULING PARAMETER</w:t>
            </w:r>
          </w:p>
        </w:tc>
        <w:tc>
          <w:tcPr>
            <w:tcW w:w="2935" w:type="dxa"/>
            <w:shd w:val="clear" w:color="auto" w:fill="auto"/>
          </w:tcPr>
          <w:p w:rsidR="00FD2A02" w:rsidRPr="009A6C54" w:rsidRDefault="00FD2A02" w:rsidP="00552B13">
            <w:pPr>
              <w:pStyle w:val="TableText"/>
            </w:pPr>
            <w:r w:rsidRPr="009A6C54">
              <w:rPr>
                <w:rFonts w:cs="Arial"/>
              </w:rPr>
              <w:t>^SD(404.91,</w:t>
            </w:r>
          </w:p>
        </w:tc>
      </w:tr>
      <w:tr w:rsidR="00FD2A02" w:rsidRPr="009A6C54" w:rsidTr="008F67D0">
        <w:tc>
          <w:tcPr>
            <w:tcW w:w="2041" w:type="dxa"/>
            <w:shd w:val="clear" w:color="auto" w:fill="auto"/>
          </w:tcPr>
          <w:p w:rsidR="00FD2A02" w:rsidRPr="009A6C54" w:rsidRDefault="00FD2A02" w:rsidP="00552B13">
            <w:pPr>
              <w:pStyle w:val="TableText"/>
            </w:pPr>
            <w:r w:rsidRPr="009A6C54">
              <w:rPr>
                <w:rFonts w:cs="Arial"/>
              </w:rPr>
              <w:t>404.92*</w:t>
            </w:r>
          </w:p>
        </w:tc>
        <w:tc>
          <w:tcPr>
            <w:tcW w:w="4374" w:type="dxa"/>
            <w:shd w:val="clear" w:color="auto" w:fill="auto"/>
          </w:tcPr>
          <w:p w:rsidR="00FD2A02" w:rsidRPr="009A6C54" w:rsidRDefault="00FD2A02" w:rsidP="00552B13">
            <w:pPr>
              <w:pStyle w:val="TableText"/>
            </w:pPr>
            <w:r w:rsidRPr="009A6C54">
              <w:rPr>
                <w:rFonts w:cs="Arial"/>
              </w:rPr>
              <w:t>SCHEDULING REPORT DEFINTION</w:t>
            </w:r>
          </w:p>
        </w:tc>
        <w:tc>
          <w:tcPr>
            <w:tcW w:w="2935" w:type="dxa"/>
            <w:shd w:val="clear" w:color="auto" w:fill="auto"/>
          </w:tcPr>
          <w:p w:rsidR="00FD2A02" w:rsidRPr="009A6C54" w:rsidRDefault="00FD2A02" w:rsidP="00552B13">
            <w:pPr>
              <w:pStyle w:val="TableText"/>
            </w:pPr>
            <w:r w:rsidRPr="009A6C54">
              <w:rPr>
                <w:rFonts w:cs="Arial"/>
              </w:rPr>
              <w:t>^SD(404.92,</w:t>
            </w:r>
          </w:p>
        </w:tc>
      </w:tr>
      <w:tr w:rsidR="00FD2A02" w:rsidRPr="009A6C54" w:rsidTr="008F67D0">
        <w:tc>
          <w:tcPr>
            <w:tcW w:w="2041" w:type="dxa"/>
            <w:shd w:val="clear" w:color="auto" w:fill="auto"/>
          </w:tcPr>
          <w:p w:rsidR="00FD2A02" w:rsidRPr="009A6C54" w:rsidRDefault="00FD2A02" w:rsidP="00552B13">
            <w:pPr>
              <w:pStyle w:val="TableText"/>
            </w:pPr>
            <w:r w:rsidRPr="009A6C54">
              <w:rPr>
                <w:rFonts w:cs="Arial"/>
              </w:rPr>
              <w:t>404.93*</w:t>
            </w:r>
          </w:p>
        </w:tc>
        <w:tc>
          <w:tcPr>
            <w:tcW w:w="4374" w:type="dxa"/>
            <w:shd w:val="clear" w:color="auto" w:fill="auto"/>
          </w:tcPr>
          <w:p w:rsidR="00FD2A02" w:rsidRPr="009A6C54" w:rsidRDefault="00FD2A02" w:rsidP="00552B13">
            <w:pPr>
              <w:pStyle w:val="TableText"/>
            </w:pPr>
            <w:r w:rsidRPr="009A6C54">
              <w:rPr>
                <w:rFonts w:cs="Arial"/>
              </w:rPr>
              <w:t>SCHEDULING REPORT FIELDS DEFINITION</w:t>
            </w:r>
          </w:p>
        </w:tc>
        <w:tc>
          <w:tcPr>
            <w:tcW w:w="2935" w:type="dxa"/>
            <w:shd w:val="clear" w:color="auto" w:fill="auto"/>
          </w:tcPr>
          <w:p w:rsidR="00FD2A02" w:rsidRPr="009A6C54" w:rsidRDefault="00FD2A02" w:rsidP="00552B13">
            <w:pPr>
              <w:pStyle w:val="TableText"/>
            </w:pPr>
            <w:r w:rsidRPr="009A6C54">
              <w:rPr>
                <w:rFonts w:cs="Arial"/>
              </w:rPr>
              <w:t>^SD(404.93,</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404.94*</w:t>
            </w:r>
          </w:p>
        </w:tc>
        <w:tc>
          <w:tcPr>
            <w:tcW w:w="4374" w:type="dxa"/>
            <w:shd w:val="clear" w:color="auto" w:fill="auto"/>
          </w:tcPr>
          <w:p w:rsidR="00FE1643" w:rsidRPr="009A6C54" w:rsidRDefault="00FE1643" w:rsidP="00552B13">
            <w:pPr>
              <w:pStyle w:val="TableText"/>
            </w:pPr>
            <w:r w:rsidRPr="009A6C54">
              <w:rPr>
                <w:rFonts w:cs="Arial"/>
              </w:rPr>
              <w:t>SCHEDULING REPORT GROUP</w:t>
            </w:r>
          </w:p>
        </w:tc>
        <w:tc>
          <w:tcPr>
            <w:tcW w:w="2935" w:type="dxa"/>
            <w:shd w:val="clear" w:color="auto" w:fill="auto"/>
          </w:tcPr>
          <w:p w:rsidR="00FE1643" w:rsidRPr="009A6C54" w:rsidRDefault="00FE1643" w:rsidP="00552B13">
            <w:pPr>
              <w:pStyle w:val="TableText"/>
            </w:pPr>
            <w:r w:rsidRPr="009A6C54">
              <w:rPr>
                <w:rFonts w:cs="Arial"/>
              </w:rPr>
              <w:t>^SD(404.94,</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404.95*</w:t>
            </w:r>
          </w:p>
        </w:tc>
        <w:tc>
          <w:tcPr>
            <w:tcW w:w="4374" w:type="dxa"/>
            <w:shd w:val="clear" w:color="auto" w:fill="auto"/>
          </w:tcPr>
          <w:p w:rsidR="00FE1643" w:rsidRPr="009A6C54" w:rsidRDefault="00FE1643" w:rsidP="00552B13">
            <w:pPr>
              <w:pStyle w:val="TableText"/>
            </w:pPr>
            <w:r w:rsidRPr="009A6C54">
              <w:rPr>
                <w:rFonts w:cs="Arial"/>
              </w:rPr>
              <w:t>SCHEDULING REPORT QUERY TEMPLATE</w:t>
            </w:r>
          </w:p>
        </w:tc>
        <w:tc>
          <w:tcPr>
            <w:tcW w:w="2935" w:type="dxa"/>
            <w:shd w:val="clear" w:color="auto" w:fill="auto"/>
          </w:tcPr>
          <w:p w:rsidR="00FE1643" w:rsidRPr="009A6C54" w:rsidRDefault="00FE1643" w:rsidP="00552B13">
            <w:pPr>
              <w:pStyle w:val="TableText"/>
            </w:pPr>
            <w:r w:rsidRPr="009A6C54">
              <w:rPr>
                <w:rFonts w:cs="Arial"/>
              </w:rPr>
              <w:t>^SD(404.95,</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404.98</w:t>
            </w:r>
          </w:p>
        </w:tc>
        <w:tc>
          <w:tcPr>
            <w:tcW w:w="4374" w:type="dxa"/>
            <w:shd w:val="clear" w:color="auto" w:fill="auto"/>
          </w:tcPr>
          <w:p w:rsidR="00FE1643" w:rsidRPr="009A6C54" w:rsidRDefault="00FE1643" w:rsidP="00552B13">
            <w:pPr>
              <w:pStyle w:val="TableText"/>
            </w:pPr>
            <w:r w:rsidRPr="009A6C54">
              <w:rPr>
                <w:rFonts w:cs="Arial"/>
              </w:rPr>
              <w:t>SCHEDULING CONVERSION SPECIFICATION</w:t>
            </w:r>
          </w:p>
        </w:tc>
        <w:tc>
          <w:tcPr>
            <w:tcW w:w="2935" w:type="dxa"/>
            <w:shd w:val="clear" w:color="auto" w:fill="auto"/>
          </w:tcPr>
          <w:p w:rsidR="00FE1643" w:rsidRPr="009A6C54" w:rsidRDefault="00FE1643" w:rsidP="00552B13">
            <w:pPr>
              <w:pStyle w:val="TableText"/>
            </w:pPr>
            <w:r w:rsidRPr="009A6C54">
              <w:rPr>
                <w:rFonts w:cs="Arial"/>
              </w:rPr>
              <w:t>^SD(404.98,</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405</w:t>
            </w:r>
          </w:p>
        </w:tc>
        <w:tc>
          <w:tcPr>
            <w:tcW w:w="4374" w:type="dxa"/>
            <w:shd w:val="clear" w:color="auto" w:fill="auto"/>
          </w:tcPr>
          <w:p w:rsidR="00FE1643" w:rsidRPr="009A6C54" w:rsidRDefault="00FE1643" w:rsidP="00552B13">
            <w:pPr>
              <w:pStyle w:val="TableText"/>
            </w:pPr>
            <w:r w:rsidRPr="009A6C54">
              <w:rPr>
                <w:rFonts w:cs="Arial"/>
              </w:rPr>
              <w:t>PATIENT MOVEMENT</w:t>
            </w:r>
          </w:p>
        </w:tc>
        <w:tc>
          <w:tcPr>
            <w:tcW w:w="2935" w:type="dxa"/>
            <w:shd w:val="clear" w:color="auto" w:fill="auto"/>
          </w:tcPr>
          <w:p w:rsidR="00FE1643" w:rsidRPr="009A6C54" w:rsidRDefault="00FE1643" w:rsidP="00552B13">
            <w:pPr>
              <w:pStyle w:val="TableText"/>
            </w:pPr>
            <w:r w:rsidRPr="009A6C54">
              <w:rPr>
                <w:rFonts w:cs="Arial"/>
              </w:rPr>
              <w:t>^DGPM(</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405.1</w:t>
            </w:r>
          </w:p>
        </w:tc>
        <w:tc>
          <w:tcPr>
            <w:tcW w:w="4374" w:type="dxa"/>
            <w:shd w:val="clear" w:color="auto" w:fill="auto"/>
          </w:tcPr>
          <w:p w:rsidR="00FE1643" w:rsidRPr="009A6C54" w:rsidRDefault="00FE1643" w:rsidP="00552B13">
            <w:pPr>
              <w:pStyle w:val="TableText"/>
            </w:pPr>
            <w:r w:rsidRPr="009A6C54">
              <w:rPr>
                <w:rFonts w:cs="Arial"/>
              </w:rPr>
              <w:t>FACILITY MOVEMENT TYPE</w:t>
            </w:r>
          </w:p>
        </w:tc>
        <w:tc>
          <w:tcPr>
            <w:tcW w:w="2935" w:type="dxa"/>
            <w:shd w:val="clear" w:color="auto" w:fill="auto"/>
          </w:tcPr>
          <w:p w:rsidR="00FE1643" w:rsidRPr="009A6C54" w:rsidRDefault="00FE1643" w:rsidP="00552B13">
            <w:pPr>
              <w:pStyle w:val="TableText"/>
            </w:pPr>
            <w:r w:rsidRPr="009A6C54">
              <w:rPr>
                <w:rFonts w:cs="Arial"/>
              </w:rPr>
              <w:t>^DG(405.1,</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405.2**</w:t>
            </w:r>
          </w:p>
        </w:tc>
        <w:tc>
          <w:tcPr>
            <w:tcW w:w="4374" w:type="dxa"/>
            <w:shd w:val="clear" w:color="auto" w:fill="auto"/>
          </w:tcPr>
          <w:p w:rsidR="00FE1643" w:rsidRPr="009A6C54" w:rsidRDefault="00FE1643" w:rsidP="00552B13">
            <w:pPr>
              <w:pStyle w:val="TableText"/>
            </w:pPr>
            <w:r w:rsidRPr="009A6C54">
              <w:rPr>
                <w:rFonts w:cs="Arial"/>
              </w:rPr>
              <w:t>MAS MOVEMENT TYPE</w:t>
            </w:r>
          </w:p>
        </w:tc>
        <w:tc>
          <w:tcPr>
            <w:tcW w:w="2935" w:type="dxa"/>
            <w:shd w:val="clear" w:color="auto" w:fill="auto"/>
          </w:tcPr>
          <w:p w:rsidR="00FE1643" w:rsidRPr="009A6C54" w:rsidRDefault="00FE1643" w:rsidP="00552B13">
            <w:pPr>
              <w:pStyle w:val="TableText"/>
            </w:pPr>
            <w:r w:rsidRPr="009A6C54">
              <w:rPr>
                <w:rFonts w:cs="Arial"/>
              </w:rPr>
              <w:t>^DG(405.2,</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405.3**</w:t>
            </w:r>
          </w:p>
        </w:tc>
        <w:tc>
          <w:tcPr>
            <w:tcW w:w="4374" w:type="dxa"/>
            <w:shd w:val="clear" w:color="auto" w:fill="auto"/>
          </w:tcPr>
          <w:p w:rsidR="00FE1643" w:rsidRPr="009A6C54" w:rsidRDefault="00FE1643" w:rsidP="00552B13">
            <w:pPr>
              <w:pStyle w:val="TableText"/>
            </w:pPr>
            <w:r w:rsidRPr="009A6C54">
              <w:rPr>
                <w:rFonts w:cs="Arial"/>
              </w:rPr>
              <w:t>MAS MOVEMENT TRANSACTION TYPE</w:t>
            </w:r>
          </w:p>
        </w:tc>
        <w:tc>
          <w:tcPr>
            <w:tcW w:w="2935" w:type="dxa"/>
            <w:shd w:val="clear" w:color="auto" w:fill="auto"/>
          </w:tcPr>
          <w:p w:rsidR="00FE1643" w:rsidRPr="009A6C54" w:rsidRDefault="00FE1643" w:rsidP="00552B13">
            <w:pPr>
              <w:pStyle w:val="TableText"/>
            </w:pPr>
            <w:r w:rsidRPr="009A6C54">
              <w:rPr>
                <w:rFonts w:cs="Arial"/>
              </w:rPr>
              <w:t>^DG(405.3,</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405.4</w:t>
            </w:r>
          </w:p>
        </w:tc>
        <w:tc>
          <w:tcPr>
            <w:tcW w:w="4374" w:type="dxa"/>
            <w:shd w:val="clear" w:color="auto" w:fill="auto"/>
          </w:tcPr>
          <w:p w:rsidR="00FE1643" w:rsidRPr="009A6C54" w:rsidRDefault="00FE1643" w:rsidP="00552B13">
            <w:pPr>
              <w:pStyle w:val="TableText"/>
            </w:pPr>
            <w:r w:rsidRPr="009A6C54">
              <w:rPr>
                <w:rFonts w:cs="Arial"/>
              </w:rPr>
              <w:t>ROOM-BED</w:t>
            </w:r>
          </w:p>
        </w:tc>
        <w:tc>
          <w:tcPr>
            <w:tcW w:w="2935" w:type="dxa"/>
            <w:shd w:val="clear" w:color="auto" w:fill="auto"/>
          </w:tcPr>
          <w:p w:rsidR="00FE1643" w:rsidRPr="009A6C54" w:rsidRDefault="00FE1643" w:rsidP="00552B13">
            <w:pPr>
              <w:pStyle w:val="TableText"/>
            </w:pPr>
            <w:r w:rsidRPr="009A6C54">
              <w:rPr>
                <w:rFonts w:cs="Arial"/>
              </w:rPr>
              <w:t>^DG(405.4,</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405.5**</w:t>
            </w:r>
          </w:p>
        </w:tc>
        <w:tc>
          <w:tcPr>
            <w:tcW w:w="4374" w:type="dxa"/>
            <w:shd w:val="clear" w:color="auto" w:fill="auto"/>
          </w:tcPr>
          <w:p w:rsidR="00FE1643" w:rsidRPr="009A6C54" w:rsidRDefault="00FE1643" w:rsidP="00552B13">
            <w:pPr>
              <w:pStyle w:val="TableText"/>
            </w:pPr>
            <w:r w:rsidRPr="009A6C54">
              <w:rPr>
                <w:rFonts w:cs="Arial"/>
              </w:rPr>
              <w:t>MAS OUT-OF-SERVICE</w:t>
            </w:r>
          </w:p>
        </w:tc>
        <w:tc>
          <w:tcPr>
            <w:tcW w:w="2935" w:type="dxa"/>
            <w:shd w:val="clear" w:color="auto" w:fill="auto"/>
          </w:tcPr>
          <w:p w:rsidR="00FE1643" w:rsidRPr="009A6C54" w:rsidRDefault="00FE1643" w:rsidP="00552B13">
            <w:pPr>
              <w:pStyle w:val="TableText"/>
            </w:pPr>
            <w:r w:rsidRPr="009A6C54">
              <w:rPr>
                <w:rFonts w:cs="Arial"/>
              </w:rPr>
              <w:t>^DG(405.5,</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405.6</w:t>
            </w:r>
          </w:p>
        </w:tc>
        <w:tc>
          <w:tcPr>
            <w:tcW w:w="4374" w:type="dxa"/>
            <w:shd w:val="clear" w:color="auto" w:fill="auto"/>
          </w:tcPr>
          <w:p w:rsidR="00FE1643" w:rsidRPr="009A6C54" w:rsidRDefault="00FE1643" w:rsidP="00552B13">
            <w:pPr>
              <w:pStyle w:val="TableText"/>
            </w:pPr>
            <w:r w:rsidRPr="009A6C54">
              <w:rPr>
                <w:rFonts w:cs="Arial"/>
              </w:rPr>
              <w:t>ROOM-BED DESCRIPTION</w:t>
            </w:r>
          </w:p>
        </w:tc>
        <w:tc>
          <w:tcPr>
            <w:tcW w:w="2935" w:type="dxa"/>
            <w:shd w:val="clear" w:color="auto" w:fill="auto"/>
          </w:tcPr>
          <w:p w:rsidR="00FE1643" w:rsidRPr="009A6C54" w:rsidRDefault="00FE1643" w:rsidP="00552B13">
            <w:pPr>
              <w:pStyle w:val="TableText"/>
            </w:pPr>
            <w:r w:rsidRPr="009A6C54">
              <w:rPr>
                <w:rFonts w:cs="Arial"/>
              </w:rPr>
              <w:t>^DG(405.6,</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406.41**</w:t>
            </w:r>
          </w:p>
        </w:tc>
        <w:tc>
          <w:tcPr>
            <w:tcW w:w="4374" w:type="dxa"/>
            <w:shd w:val="clear" w:color="auto" w:fill="auto"/>
          </w:tcPr>
          <w:p w:rsidR="00FE1643" w:rsidRPr="009A6C54" w:rsidRDefault="00FE1643" w:rsidP="00552B13">
            <w:pPr>
              <w:pStyle w:val="TableText"/>
            </w:pPr>
            <w:r w:rsidRPr="009A6C54">
              <w:rPr>
                <w:rFonts w:cs="Arial"/>
              </w:rPr>
              <w:t>LODGING REASON</w:t>
            </w:r>
          </w:p>
        </w:tc>
        <w:tc>
          <w:tcPr>
            <w:tcW w:w="2935" w:type="dxa"/>
            <w:shd w:val="clear" w:color="auto" w:fill="auto"/>
          </w:tcPr>
          <w:p w:rsidR="00FE1643" w:rsidRPr="009A6C54" w:rsidRDefault="00FE1643" w:rsidP="00552B13">
            <w:pPr>
              <w:pStyle w:val="TableText"/>
            </w:pPr>
            <w:r w:rsidRPr="009A6C54">
              <w:rPr>
                <w:rFonts w:cs="Arial"/>
              </w:rPr>
              <w:t>^DG(406.41,</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407.5</w:t>
            </w:r>
          </w:p>
        </w:tc>
        <w:tc>
          <w:tcPr>
            <w:tcW w:w="4374" w:type="dxa"/>
            <w:shd w:val="clear" w:color="auto" w:fill="auto"/>
          </w:tcPr>
          <w:p w:rsidR="00FE1643" w:rsidRPr="009A6C54" w:rsidRDefault="00FE1643" w:rsidP="00552B13">
            <w:pPr>
              <w:pStyle w:val="TableText"/>
            </w:pPr>
            <w:r w:rsidRPr="009A6C54">
              <w:rPr>
                <w:rFonts w:cs="Arial"/>
              </w:rPr>
              <w:t>LETTER</w:t>
            </w:r>
          </w:p>
        </w:tc>
        <w:tc>
          <w:tcPr>
            <w:tcW w:w="2935" w:type="dxa"/>
            <w:shd w:val="clear" w:color="auto" w:fill="auto"/>
          </w:tcPr>
          <w:p w:rsidR="00FE1643" w:rsidRPr="009A6C54" w:rsidRDefault="00FE1643" w:rsidP="00552B13">
            <w:pPr>
              <w:pStyle w:val="TableText"/>
            </w:pPr>
            <w:r w:rsidRPr="009A6C54">
              <w:rPr>
                <w:rFonts w:cs="Arial"/>
              </w:rPr>
              <w:t>^VA(407.5,</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407.6**</w:t>
            </w:r>
          </w:p>
        </w:tc>
        <w:tc>
          <w:tcPr>
            <w:tcW w:w="4374" w:type="dxa"/>
            <w:shd w:val="clear" w:color="auto" w:fill="auto"/>
          </w:tcPr>
          <w:p w:rsidR="00FE1643" w:rsidRPr="009A6C54" w:rsidRDefault="00FE1643" w:rsidP="00552B13">
            <w:pPr>
              <w:pStyle w:val="TableText"/>
            </w:pPr>
            <w:r w:rsidRPr="009A6C54">
              <w:rPr>
                <w:rFonts w:cs="Arial"/>
              </w:rPr>
              <w:t>LETTER TYPE</w:t>
            </w:r>
          </w:p>
        </w:tc>
        <w:tc>
          <w:tcPr>
            <w:tcW w:w="2935" w:type="dxa"/>
            <w:shd w:val="clear" w:color="auto" w:fill="auto"/>
          </w:tcPr>
          <w:p w:rsidR="00FE1643" w:rsidRPr="009A6C54" w:rsidRDefault="00FE1643" w:rsidP="00552B13">
            <w:pPr>
              <w:pStyle w:val="TableText"/>
            </w:pPr>
            <w:r w:rsidRPr="009A6C54">
              <w:rPr>
                <w:rFonts w:cs="Arial"/>
              </w:rPr>
              <w:t>^VA(407.6,</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407.7**</w:t>
            </w:r>
          </w:p>
        </w:tc>
        <w:tc>
          <w:tcPr>
            <w:tcW w:w="4374" w:type="dxa"/>
            <w:shd w:val="clear" w:color="auto" w:fill="auto"/>
          </w:tcPr>
          <w:p w:rsidR="00FE1643" w:rsidRPr="009A6C54" w:rsidRDefault="00FE1643" w:rsidP="00552B13">
            <w:pPr>
              <w:pStyle w:val="TableText"/>
            </w:pPr>
            <w:r w:rsidRPr="009A6C54">
              <w:rPr>
                <w:rFonts w:cs="Arial"/>
              </w:rPr>
              <w:t>TRANSMISSION ROUTERS</w:t>
            </w:r>
          </w:p>
        </w:tc>
        <w:tc>
          <w:tcPr>
            <w:tcW w:w="2935" w:type="dxa"/>
            <w:shd w:val="clear" w:color="auto" w:fill="auto"/>
          </w:tcPr>
          <w:p w:rsidR="00FE1643" w:rsidRPr="009A6C54" w:rsidRDefault="00FE1643" w:rsidP="00552B13">
            <w:pPr>
              <w:pStyle w:val="TableText"/>
            </w:pPr>
            <w:r w:rsidRPr="009A6C54">
              <w:rPr>
                <w:rFonts w:cs="Arial"/>
              </w:rPr>
              <w:t>^VAT(407.7,</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408</w:t>
            </w:r>
          </w:p>
        </w:tc>
        <w:tc>
          <w:tcPr>
            <w:tcW w:w="4374" w:type="dxa"/>
            <w:shd w:val="clear" w:color="auto" w:fill="auto"/>
          </w:tcPr>
          <w:p w:rsidR="00FE1643" w:rsidRPr="009A6C54" w:rsidRDefault="00FE1643" w:rsidP="00552B13">
            <w:pPr>
              <w:pStyle w:val="TableText"/>
            </w:pPr>
            <w:r w:rsidRPr="009A6C54">
              <w:rPr>
                <w:rFonts w:cs="Arial"/>
              </w:rPr>
              <w:t>DISCRETIONARY WORKLOAD</w:t>
            </w:r>
          </w:p>
        </w:tc>
        <w:tc>
          <w:tcPr>
            <w:tcW w:w="2935" w:type="dxa"/>
            <w:shd w:val="clear" w:color="auto" w:fill="auto"/>
          </w:tcPr>
          <w:p w:rsidR="00FE1643" w:rsidRPr="009A6C54" w:rsidRDefault="00FE1643" w:rsidP="00552B13">
            <w:pPr>
              <w:pStyle w:val="TableText"/>
            </w:pPr>
            <w:r w:rsidRPr="009A6C54">
              <w:rPr>
                <w:rFonts w:cs="Arial"/>
              </w:rPr>
              <w:t>^VAT(408,</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408.11*</w:t>
            </w:r>
          </w:p>
        </w:tc>
        <w:tc>
          <w:tcPr>
            <w:tcW w:w="4374" w:type="dxa"/>
            <w:shd w:val="clear" w:color="auto" w:fill="auto"/>
          </w:tcPr>
          <w:p w:rsidR="00FE1643" w:rsidRPr="009A6C54" w:rsidRDefault="00FE1643" w:rsidP="00552B13">
            <w:pPr>
              <w:pStyle w:val="TableText"/>
            </w:pPr>
            <w:r w:rsidRPr="009A6C54">
              <w:rPr>
                <w:rFonts w:cs="Arial"/>
              </w:rPr>
              <w:t>RELATIONSHIP</w:t>
            </w:r>
          </w:p>
        </w:tc>
        <w:tc>
          <w:tcPr>
            <w:tcW w:w="2935" w:type="dxa"/>
            <w:shd w:val="clear" w:color="auto" w:fill="auto"/>
          </w:tcPr>
          <w:p w:rsidR="00FE1643" w:rsidRPr="009A6C54" w:rsidRDefault="00FE1643" w:rsidP="00552B13">
            <w:pPr>
              <w:pStyle w:val="TableText"/>
            </w:pPr>
            <w:r w:rsidRPr="009A6C54">
              <w:rPr>
                <w:rFonts w:cs="Arial"/>
              </w:rPr>
              <w:t>^DG(408.11,</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408.12</w:t>
            </w:r>
          </w:p>
        </w:tc>
        <w:tc>
          <w:tcPr>
            <w:tcW w:w="4374" w:type="dxa"/>
            <w:shd w:val="clear" w:color="auto" w:fill="auto"/>
          </w:tcPr>
          <w:p w:rsidR="00FE1643" w:rsidRPr="009A6C54" w:rsidRDefault="00FE1643" w:rsidP="00552B13">
            <w:pPr>
              <w:pStyle w:val="TableText"/>
            </w:pPr>
            <w:r w:rsidRPr="009A6C54">
              <w:rPr>
                <w:rFonts w:cs="Arial"/>
              </w:rPr>
              <w:t>PATIENT RELATION</w:t>
            </w:r>
          </w:p>
        </w:tc>
        <w:tc>
          <w:tcPr>
            <w:tcW w:w="2935" w:type="dxa"/>
            <w:shd w:val="clear" w:color="auto" w:fill="auto"/>
          </w:tcPr>
          <w:p w:rsidR="00FE1643" w:rsidRPr="009A6C54" w:rsidRDefault="00FE1643" w:rsidP="00552B13">
            <w:pPr>
              <w:pStyle w:val="TableText"/>
            </w:pPr>
            <w:r w:rsidRPr="009A6C54">
              <w:rPr>
                <w:rFonts w:cs="Arial"/>
              </w:rPr>
              <w:t>^DGPR(408.12,</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408.13</w:t>
            </w:r>
          </w:p>
        </w:tc>
        <w:tc>
          <w:tcPr>
            <w:tcW w:w="4374" w:type="dxa"/>
            <w:shd w:val="clear" w:color="auto" w:fill="auto"/>
          </w:tcPr>
          <w:p w:rsidR="00FE1643" w:rsidRPr="009A6C54" w:rsidRDefault="00FE1643" w:rsidP="00552B13">
            <w:pPr>
              <w:pStyle w:val="TableText"/>
            </w:pPr>
            <w:r w:rsidRPr="009A6C54">
              <w:rPr>
                <w:rFonts w:cs="Arial"/>
              </w:rPr>
              <w:t>INCOME PERSON</w:t>
            </w:r>
          </w:p>
        </w:tc>
        <w:tc>
          <w:tcPr>
            <w:tcW w:w="2935" w:type="dxa"/>
            <w:shd w:val="clear" w:color="auto" w:fill="auto"/>
          </w:tcPr>
          <w:p w:rsidR="00FE1643" w:rsidRPr="009A6C54" w:rsidRDefault="00FE1643" w:rsidP="00552B13">
            <w:pPr>
              <w:pStyle w:val="TableText"/>
            </w:pPr>
            <w:r w:rsidRPr="009A6C54">
              <w:rPr>
                <w:rFonts w:cs="Arial"/>
              </w:rPr>
              <w:t>^DGPR(408.13,</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408.21</w:t>
            </w:r>
          </w:p>
        </w:tc>
        <w:tc>
          <w:tcPr>
            <w:tcW w:w="4374" w:type="dxa"/>
            <w:shd w:val="clear" w:color="auto" w:fill="auto"/>
          </w:tcPr>
          <w:p w:rsidR="00FE1643" w:rsidRPr="009A6C54" w:rsidRDefault="00FE1643" w:rsidP="00552B13">
            <w:pPr>
              <w:pStyle w:val="TableText"/>
            </w:pPr>
            <w:r w:rsidRPr="009A6C54">
              <w:rPr>
                <w:rFonts w:cs="Arial"/>
              </w:rPr>
              <w:t>INDIVIDUAL ANNUAL INCOME</w:t>
            </w:r>
          </w:p>
        </w:tc>
        <w:tc>
          <w:tcPr>
            <w:tcW w:w="2935" w:type="dxa"/>
            <w:shd w:val="clear" w:color="auto" w:fill="auto"/>
          </w:tcPr>
          <w:p w:rsidR="00FE1643" w:rsidRPr="009A6C54" w:rsidRDefault="00FE1643" w:rsidP="00552B13">
            <w:pPr>
              <w:pStyle w:val="TableText"/>
            </w:pPr>
            <w:r w:rsidRPr="009A6C54">
              <w:rPr>
                <w:rFonts w:cs="Arial"/>
              </w:rPr>
              <w:t>^DGMT(408.21,</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408.22</w:t>
            </w:r>
          </w:p>
        </w:tc>
        <w:tc>
          <w:tcPr>
            <w:tcW w:w="4374" w:type="dxa"/>
            <w:shd w:val="clear" w:color="auto" w:fill="auto"/>
          </w:tcPr>
          <w:p w:rsidR="00FE1643" w:rsidRPr="009A6C54" w:rsidRDefault="00FE1643" w:rsidP="00552B13">
            <w:pPr>
              <w:pStyle w:val="TableText"/>
            </w:pPr>
            <w:r w:rsidRPr="009A6C54">
              <w:rPr>
                <w:rFonts w:cs="Arial"/>
              </w:rPr>
              <w:t>INCOME RELATION</w:t>
            </w:r>
          </w:p>
        </w:tc>
        <w:tc>
          <w:tcPr>
            <w:tcW w:w="2935" w:type="dxa"/>
            <w:shd w:val="clear" w:color="auto" w:fill="auto"/>
          </w:tcPr>
          <w:p w:rsidR="00FE1643" w:rsidRPr="009A6C54" w:rsidRDefault="00FE1643" w:rsidP="00552B13">
            <w:pPr>
              <w:pStyle w:val="TableText"/>
            </w:pPr>
            <w:r w:rsidRPr="009A6C54">
              <w:rPr>
                <w:rFonts w:cs="Arial"/>
              </w:rPr>
              <w:t>^DGMT(408.22,</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408.31</w:t>
            </w:r>
          </w:p>
        </w:tc>
        <w:tc>
          <w:tcPr>
            <w:tcW w:w="4374" w:type="dxa"/>
            <w:shd w:val="clear" w:color="auto" w:fill="auto"/>
          </w:tcPr>
          <w:p w:rsidR="00FE1643" w:rsidRPr="009A6C54" w:rsidRDefault="00FE1643" w:rsidP="00552B13">
            <w:pPr>
              <w:pStyle w:val="TableText"/>
            </w:pPr>
            <w:r w:rsidRPr="009A6C54">
              <w:rPr>
                <w:rFonts w:cs="Arial"/>
              </w:rPr>
              <w:t>ANNUAL MEANS TEST</w:t>
            </w:r>
          </w:p>
        </w:tc>
        <w:tc>
          <w:tcPr>
            <w:tcW w:w="2935" w:type="dxa"/>
            <w:shd w:val="clear" w:color="auto" w:fill="auto"/>
          </w:tcPr>
          <w:p w:rsidR="00FE1643" w:rsidRPr="009A6C54" w:rsidRDefault="00FE1643" w:rsidP="00552B13">
            <w:pPr>
              <w:pStyle w:val="TableText"/>
            </w:pPr>
            <w:r w:rsidRPr="009A6C54">
              <w:rPr>
                <w:rFonts w:cs="Arial"/>
              </w:rPr>
              <w:t>^DGMT(408.31,</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408.32**</w:t>
            </w:r>
          </w:p>
        </w:tc>
        <w:tc>
          <w:tcPr>
            <w:tcW w:w="4374" w:type="dxa"/>
            <w:shd w:val="clear" w:color="auto" w:fill="auto"/>
          </w:tcPr>
          <w:p w:rsidR="00FE1643" w:rsidRPr="009A6C54" w:rsidRDefault="00FE1643" w:rsidP="00552B13">
            <w:pPr>
              <w:pStyle w:val="TableText"/>
            </w:pPr>
            <w:r w:rsidRPr="009A6C54">
              <w:rPr>
                <w:rFonts w:cs="Arial"/>
              </w:rPr>
              <w:t>MEANS TEST STATUS</w:t>
            </w:r>
          </w:p>
        </w:tc>
        <w:tc>
          <w:tcPr>
            <w:tcW w:w="2935" w:type="dxa"/>
            <w:shd w:val="clear" w:color="auto" w:fill="auto"/>
          </w:tcPr>
          <w:p w:rsidR="00FE1643" w:rsidRPr="009A6C54" w:rsidRDefault="00FE1643" w:rsidP="00552B13">
            <w:pPr>
              <w:pStyle w:val="TableText"/>
            </w:pPr>
            <w:r w:rsidRPr="009A6C54">
              <w:rPr>
                <w:rFonts w:cs="Arial"/>
              </w:rPr>
              <w:t>^DG(408.32,</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408.33**</w:t>
            </w:r>
          </w:p>
        </w:tc>
        <w:tc>
          <w:tcPr>
            <w:tcW w:w="4374" w:type="dxa"/>
            <w:shd w:val="clear" w:color="auto" w:fill="auto"/>
          </w:tcPr>
          <w:p w:rsidR="00FE1643" w:rsidRPr="009A6C54" w:rsidRDefault="00FE1643" w:rsidP="00552B13">
            <w:pPr>
              <w:pStyle w:val="TableText"/>
            </w:pPr>
            <w:r w:rsidRPr="009A6C54">
              <w:rPr>
                <w:rFonts w:cs="Arial"/>
              </w:rPr>
              <w:t>TYPE OF TEST</w:t>
            </w:r>
          </w:p>
        </w:tc>
        <w:tc>
          <w:tcPr>
            <w:tcW w:w="2935" w:type="dxa"/>
            <w:shd w:val="clear" w:color="auto" w:fill="auto"/>
          </w:tcPr>
          <w:p w:rsidR="00FE1643" w:rsidRPr="009A6C54" w:rsidRDefault="00FE1643" w:rsidP="00552B13">
            <w:pPr>
              <w:pStyle w:val="TableText"/>
            </w:pPr>
            <w:r w:rsidRPr="009A6C54">
              <w:rPr>
                <w:rFonts w:cs="Arial"/>
              </w:rPr>
              <w:t>^DG(408.33,</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408.34**</w:t>
            </w:r>
          </w:p>
        </w:tc>
        <w:tc>
          <w:tcPr>
            <w:tcW w:w="4374" w:type="dxa"/>
            <w:shd w:val="clear" w:color="auto" w:fill="auto"/>
          </w:tcPr>
          <w:p w:rsidR="00FE1643" w:rsidRPr="009A6C54" w:rsidRDefault="00FE1643" w:rsidP="00552B13">
            <w:pPr>
              <w:pStyle w:val="TableText"/>
            </w:pPr>
            <w:r w:rsidRPr="009A6C54">
              <w:rPr>
                <w:rFonts w:cs="Arial"/>
              </w:rPr>
              <w:t>SOURCE OF INCOME TEST</w:t>
            </w:r>
          </w:p>
        </w:tc>
        <w:tc>
          <w:tcPr>
            <w:tcW w:w="2935" w:type="dxa"/>
            <w:shd w:val="clear" w:color="auto" w:fill="auto"/>
          </w:tcPr>
          <w:p w:rsidR="00FE1643" w:rsidRPr="009A6C54" w:rsidRDefault="00FE1643" w:rsidP="00552B13">
            <w:pPr>
              <w:pStyle w:val="TableText"/>
            </w:pPr>
            <w:r w:rsidRPr="009A6C54">
              <w:rPr>
                <w:rFonts w:cs="Arial"/>
              </w:rPr>
              <w:t>^DG(408.34,</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408.41</w:t>
            </w:r>
          </w:p>
        </w:tc>
        <w:tc>
          <w:tcPr>
            <w:tcW w:w="4374" w:type="dxa"/>
            <w:shd w:val="clear" w:color="auto" w:fill="auto"/>
          </w:tcPr>
          <w:p w:rsidR="00FE1643" w:rsidRPr="009A6C54" w:rsidRDefault="00FE1643" w:rsidP="00552B13">
            <w:pPr>
              <w:pStyle w:val="TableText"/>
            </w:pPr>
            <w:r w:rsidRPr="009A6C54">
              <w:rPr>
                <w:rFonts w:cs="Arial"/>
              </w:rPr>
              <w:t>MEANS TEST CHANGES</w:t>
            </w:r>
          </w:p>
        </w:tc>
        <w:tc>
          <w:tcPr>
            <w:tcW w:w="2935" w:type="dxa"/>
            <w:shd w:val="clear" w:color="auto" w:fill="auto"/>
          </w:tcPr>
          <w:p w:rsidR="00FE1643" w:rsidRPr="009A6C54" w:rsidRDefault="00FE1643" w:rsidP="00552B13">
            <w:pPr>
              <w:pStyle w:val="TableText"/>
            </w:pPr>
            <w:r w:rsidRPr="009A6C54">
              <w:rPr>
                <w:rFonts w:cs="Arial"/>
              </w:rPr>
              <w:t>^DG(408.41,</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408.42**</w:t>
            </w:r>
          </w:p>
        </w:tc>
        <w:tc>
          <w:tcPr>
            <w:tcW w:w="4374" w:type="dxa"/>
            <w:shd w:val="clear" w:color="auto" w:fill="auto"/>
          </w:tcPr>
          <w:p w:rsidR="00FE1643" w:rsidRPr="009A6C54" w:rsidRDefault="00FE1643" w:rsidP="00552B13">
            <w:pPr>
              <w:pStyle w:val="TableText"/>
            </w:pPr>
            <w:r w:rsidRPr="009A6C54">
              <w:rPr>
                <w:rFonts w:cs="Arial"/>
              </w:rPr>
              <w:t>MEANS TEST CHANGES TYPE</w:t>
            </w:r>
          </w:p>
        </w:tc>
        <w:tc>
          <w:tcPr>
            <w:tcW w:w="2935" w:type="dxa"/>
            <w:shd w:val="clear" w:color="auto" w:fill="auto"/>
          </w:tcPr>
          <w:p w:rsidR="00FE1643" w:rsidRPr="009A6C54" w:rsidRDefault="00FE1643" w:rsidP="00552B13">
            <w:pPr>
              <w:pStyle w:val="TableText"/>
            </w:pPr>
            <w:r w:rsidRPr="009A6C54">
              <w:rPr>
                <w:rFonts w:cs="Arial"/>
              </w:rPr>
              <w:t>^DG(408.42,</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409.1**</w:t>
            </w:r>
          </w:p>
        </w:tc>
        <w:tc>
          <w:tcPr>
            <w:tcW w:w="4374" w:type="dxa"/>
            <w:shd w:val="clear" w:color="auto" w:fill="auto"/>
          </w:tcPr>
          <w:p w:rsidR="00FE1643" w:rsidRPr="009A6C54" w:rsidRDefault="00FE1643" w:rsidP="00552B13">
            <w:pPr>
              <w:pStyle w:val="TableText"/>
            </w:pPr>
            <w:r w:rsidRPr="009A6C54">
              <w:rPr>
                <w:rFonts w:cs="Arial"/>
              </w:rPr>
              <w:t>APPOINTMENT TYPE</w:t>
            </w:r>
          </w:p>
        </w:tc>
        <w:tc>
          <w:tcPr>
            <w:tcW w:w="2935" w:type="dxa"/>
            <w:shd w:val="clear" w:color="auto" w:fill="auto"/>
          </w:tcPr>
          <w:p w:rsidR="00FE1643" w:rsidRPr="009A6C54" w:rsidRDefault="00FE1643" w:rsidP="00552B13">
            <w:pPr>
              <w:pStyle w:val="TableText"/>
            </w:pPr>
            <w:r w:rsidRPr="009A6C54">
              <w:rPr>
                <w:rFonts w:cs="Arial"/>
              </w:rPr>
              <w:t>^SD(409.1,</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409.2**</w:t>
            </w:r>
          </w:p>
        </w:tc>
        <w:tc>
          <w:tcPr>
            <w:tcW w:w="4374" w:type="dxa"/>
            <w:shd w:val="clear" w:color="auto" w:fill="auto"/>
          </w:tcPr>
          <w:p w:rsidR="00FE1643" w:rsidRPr="009A6C54" w:rsidRDefault="00FE1643" w:rsidP="00552B13">
            <w:pPr>
              <w:pStyle w:val="TableText"/>
            </w:pPr>
            <w:r w:rsidRPr="009A6C54">
              <w:rPr>
                <w:rFonts w:cs="Arial"/>
              </w:rPr>
              <w:t>CANCELLATION REASONS</w:t>
            </w:r>
          </w:p>
        </w:tc>
        <w:tc>
          <w:tcPr>
            <w:tcW w:w="2935" w:type="dxa"/>
            <w:shd w:val="clear" w:color="auto" w:fill="auto"/>
          </w:tcPr>
          <w:p w:rsidR="00FE1643" w:rsidRPr="009A6C54" w:rsidRDefault="00FE1643" w:rsidP="00552B13">
            <w:pPr>
              <w:pStyle w:val="TableText"/>
            </w:pPr>
            <w:r w:rsidRPr="009A6C54">
              <w:rPr>
                <w:rFonts w:cs="Arial"/>
              </w:rPr>
              <w:t>^SD(409.2,</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409.41**</w:t>
            </w:r>
          </w:p>
        </w:tc>
        <w:tc>
          <w:tcPr>
            <w:tcW w:w="4374" w:type="dxa"/>
            <w:shd w:val="clear" w:color="auto" w:fill="auto"/>
          </w:tcPr>
          <w:p w:rsidR="00FE1643" w:rsidRPr="009A6C54" w:rsidRDefault="00FE1643" w:rsidP="00552B13">
            <w:pPr>
              <w:pStyle w:val="TableText"/>
            </w:pPr>
            <w:r w:rsidRPr="009A6C54">
              <w:rPr>
                <w:rFonts w:cs="Arial"/>
              </w:rPr>
              <w:t>OUTPATIENT CLASSIFICATION TYPE</w:t>
            </w:r>
          </w:p>
        </w:tc>
        <w:tc>
          <w:tcPr>
            <w:tcW w:w="2935" w:type="dxa"/>
            <w:shd w:val="clear" w:color="auto" w:fill="auto"/>
          </w:tcPr>
          <w:p w:rsidR="00FE1643" w:rsidRPr="009A6C54" w:rsidRDefault="00FE1643" w:rsidP="00552B13">
            <w:pPr>
              <w:pStyle w:val="TableText"/>
            </w:pPr>
            <w:r w:rsidRPr="009A6C54">
              <w:rPr>
                <w:rFonts w:cs="Arial"/>
              </w:rPr>
              <w:t>^SD(409.41,</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409.42</w:t>
            </w:r>
          </w:p>
        </w:tc>
        <w:tc>
          <w:tcPr>
            <w:tcW w:w="4374" w:type="dxa"/>
            <w:shd w:val="clear" w:color="auto" w:fill="auto"/>
          </w:tcPr>
          <w:p w:rsidR="00FE1643" w:rsidRPr="009A6C54" w:rsidRDefault="00FE1643" w:rsidP="00552B13">
            <w:pPr>
              <w:pStyle w:val="TableText"/>
            </w:pPr>
            <w:r w:rsidRPr="009A6C54">
              <w:rPr>
                <w:rFonts w:cs="Arial"/>
              </w:rPr>
              <w:t>OUTPATIENT CLASSIFICATION</w:t>
            </w:r>
          </w:p>
        </w:tc>
        <w:tc>
          <w:tcPr>
            <w:tcW w:w="2935" w:type="dxa"/>
            <w:shd w:val="clear" w:color="auto" w:fill="auto"/>
          </w:tcPr>
          <w:p w:rsidR="00FE1643" w:rsidRPr="009A6C54" w:rsidRDefault="00FE1643" w:rsidP="00552B13">
            <w:pPr>
              <w:pStyle w:val="TableText"/>
            </w:pPr>
            <w:r w:rsidRPr="009A6C54">
              <w:rPr>
                <w:rFonts w:cs="Arial"/>
              </w:rPr>
              <w:t>^SDD(409.42,</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409.45**</w:t>
            </w:r>
          </w:p>
        </w:tc>
        <w:tc>
          <w:tcPr>
            <w:tcW w:w="4374" w:type="dxa"/>
            <w:shd w:val="clear" w:color="auto" w:fill="auto"/>
          </w:tcPr>
          <w:p w:rsidR="00FE1643" w:rsidRPr="009A6C54" w:rsidRDefault="00FE1643" w:rsidP="00552B13">
            <w:pPr>
              <w:pStyle w:val="TableText"/>
            </w:pPr>
            <w:r w:rsidRPr="009A6C54">
              <w:rPr>
                <w:rFonts w:cs="Arial"/>
              </w:rPr>
              <w:t>OUTPATIENT CLASSIFICATION</w:t>
            </w:r>
          </w:p>
        </w:tc>
        <w:tc>
          <w:tcPr>
            <w:tcW w:w="2935" w:type="dxa"/>
            <w:shd w:val="clear" w:color="auto" w:fill="auto"/>
          </w:tcPr>
          <w:p w:rsidR="00FE1643" w:rsidRPr="009A6C54" w:rsidRDefault="00FE1643" w:rsidP="00552B13">
            <w:pPr>
              <w:pStyle w:val="TableText"/>
            </w:pPr>
            <w:r w:rsidRPr="009A6C54">
              <w:rPr>
                <w:rFonts w:cs="Arial"/>
              </w:rPr>
              <w:t>^SD(409.45,</w:t>
            </w:r>
          </w:p>
        </w:tc>
      </w:tr>
      <w:tr w:rsidR="00D018BA" w:rsidRPr="009A6C54" w:rsidTr="008F67D0">
        <w:tc>
          <w:tcPr>
            <w:tcW w:w="9350" w:type="dxa"/>
            <w:gridSpan w:val="3"/>
            <w:shd w:val="clear" w:color="auto" w:fill="auto"/>
          </w:tcPr>
          <w:p w:rsidR="00D018BA" w:rsidRPr="009A6C54" w:rsidRDefault="00D018BA" w:rsidP="00552B13">
            <w:pPr>
              <w:pStyle w:val="TableText"/>
              <w:rPr>
                <w:rFonts w:cs="Arial"/>
              </w:rPr>
            </w:pPr>
            <w:r w:rsidRPr="009A6C54">
              <w:rPr>
                <w:rFonts w:cs="Arial"/>
              </w:rPr>
              <w:t>STOP CODE EXCEPTION</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409.62**</w:t>
            </w:r>
          </w:p>
        </w:tc>
        <w:tc>
          <w:tcPr>
            <w:tcW w:w="4374" w:type="dxa"/>
            <w:shd w:val="clear" w:color="auto" w:fill="auto"/>
          </w:tcPr>
          <w:p w:rsidR="00FE1643" w:rsidRPr="009A6C54" w:rsidRDefault="00FE1643" w:rsidP="00552B13">
            <w:pPr>
              <w:pStyle w:val="TableText"/>
            </w:pPr>
            <w:r w:rsidRPr="009A6C54">
              <w:rPr>
                <w:rFonts w:cs="Arial"/>
              </w:rPr>
              <w:t>APPOINTMENT GROUP</w:t>
            </w:r>
          </w:p>
        </w:tc>
        <w:tc>
          <w:tcPr>
            <w:tcW w:w="2935" w:type="dxa"/>
            <w:shd w:val="clear" w:color="auto" w:fill="auto"/>
          </w:tcPr>
          <w:p w:rsidR="00FE1643" w:rsidRPr="009A6C54" w:rsidRDefault="00FE1643" w:rsidP="00552B13">
            <w:pPr>
              <w:pStyle w:val="TableText"/>
            </w:pPr>
            <w:r w:rsidRPr="009A6C54">
              <w:rPr>
                <w:rFonts w:cs="Arial"/>
              </w:rPr>
              <w:t>^SD(409.62,</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409.63**</w:t>
            </w:r>
          </w:p>
        </w:tc>
        <w:tc>
          <w:tcPr>
            <w:tcW w:w="4374" w:type="dxa"/>
            <w:shd w:val="clear" w:color="auto" w:fill="auto"/>
          </w:tcPr>
          <w:p w:rsidR="00FE1643" w:rsidRPr="009A6C54" w:rsidRDefault="00FE1643" w:rsidP="00552B13">
            <w:pPr>
              <w:pStyle w:val="TableText"/>
            </w:pPr>
            <w:r w:rsidRPr="009A6C54">
              <w:rPr>
                <w:rFonts w:cs="Arial"/>
              </w:rPr>
              <w:t>APPOINTMENT STATUS</w:t>
            </w:r>
          </w:p>
        </w:tc>
        <w:tc>
          <w:tcPr>
            <w:tcW w:w="2935" w:type="dxa"/>
            <w:shd w:val="clear" w:color="auto" w:fill="auto"/>
          </w:tcPr>
          <w:p w:rsidR="00FE1643" w:rsidRPr="009A6C54" w:rsidRDefault="00FE1643" w:rsidP="00552B13">
            <w:pPr>
              <w:pStyle w:val="TableText"/>
            </w:pPr>
            <w:r w:rsidRPr="009A6C54">
              <w:rPr>
                <w:rFonts w:cs="Arial"/>
              </w:rPr>
              <w:t>^SD(409.63,</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409.64</w:t>
            </w:r>
          </w:p>
        </w:tc>
        <w:tc>
          <w:tcPr>
            <w:tcW w:w="4374" w:type="dxa"/>
            <w:shd w:val="clear" w:color="auto" w:fill="auto"/>
          </w:tcPr>
          <w:p w:rsidR="00FE1643" w:rsidRPr="009A6C54" w:rsidRDefault="00FE1643" w:rsidP="00552B13">
            <w:pPr>
              <w:pStyle w:val="TableText"/>
            </w:pPr>
            <w:r w:rsidRPr="009A6C54">
              <w:rPr>
                <w:rFonts w:cs="Arial"/>
              </w:rPr>
              <w:t>QUERY OBJECT</w:t>
            </w:r>
          </w:p>
        </w:tc>
        <w:tc>
          <w:tcPr>
            <w:tcW w:w="2935" w:type="dxa"/>
            <w:shd w:val="clear" w:color="auto" w:fill="auto"/>
          </w:tcPr>
          <w:p w:rsidR="00FE1643" w:rsidRPr="009A6C54" w:rsidRDefault="00FE1643" w:rsidP="00552B13">
            <w:pPr>
              <w:pStyle w:val="TableText"/>
            </w:pPr>
            <w:r w:rsidRPr="009A6C54">
              <w:rPr>
                <w:rFonts w:cs="Arial"/>
              </w:rPr>
              <w:t>^SD(409.64,</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409.65</w:t>
            </w:r>
          </w:p>
        </w:tc>
        <w:tc>
          <w:tcPr>
            <w:tcW w:w="4374" w:type="dxa"/>
            <w:shd w:val="clear" w:color="auto" w:fill="auto"/>
          </w:tcPr>
          <w:p w:rsidR="00FE1643" w:rsidRPr="009A6C54" w:rsidRDefault="00FE1643" w:rsidP="00552B13">
            <w:pPr>
              <w:pStyle w:val="TableText"/>
            </w:pPr>
            <w:r w:rsidRPr="009A6C54">
              <w:rPr>
                <w:rFonts w:cs="Arial"/>
              </w:rPr>
              <w:t>APPOINTMENT STATUS UPDATE LOG</w:t>
            </w:r>
          </w:p>
        </w:tc>
        <w:tc>
          <w:tcPr>
            <w:tcW w:w="2935" w:type="dxa"/>
            <w:shd w:val="clear" w:color="auto" w:fill="auto"/>
          </w:tcPr>
          <w:p w:rsidR="00FE1643" w:rsidRPr="009A6C54" w:rsidRDefault="00FE1643" w:rsidP="00552B13">
            <w:pPr>
              <w:pStyle w:val="TableText"/>
            </w:pPr>
            <w:r w:rsidRPr="009A6C54">
              <w:rPr>
                <w:rFonts w:cs="Arial"/>
              </w:rPr>
              <w:t>^SDD(409.65,</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409.66**</w:t>
            </w:r>
          </w:p>
        </w:tc>
        <w:tc>
          <w:tcPr>
            <w:tcW w:w="4374" w:type="dxa"/>
            <w:shd w:val="clear" w:color="auto" w:fill="auto"/>
          </w:tcPr>
          <w:p w:rsidR="00FE1643" w:rsidRPr="009A6C54" w:rsidRDefault="00FE1643" w:rsidP="00552B13">
            <w:pPr>
              <w:pStyle w:val="TableText"/>
            </w:pPr>
            <w:r w:rsidRPr="009A6C54">
              <w:rPr>
                <w:rFonts w:cs="Arial"/>
              </w:rPr>
              <w:t>APPOINTMENT TRANSACTION TYPE</w:t>
            </w:r>
          </w:p>
        </w:tc>
        <w:tc>
          <w:tcPr>
            <w:tcW w:w="2935" w:type="dxa"/>
            <w:shd w:val="clear" w:color="auto" w:fill="auto"/>
          </w:tcPr>
          <w:p w:rsidR="00FE1643" w:rsidRPr="009A6C54" w:rsidRDefault="00FE1643" w:rsidP="00552B13">
            <w:pPr>
              <w:pStyle w:val="TableText"/>
            </w:pPr>
            <w:r w:rsidRPr="009A6C54">
              <w:rPr>
                <w:rFonts w:cs="Arial"/>
              </w:rPr>
              <w:t>^SD(409.66</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409.67</w:t>
            </w:r>
          </w:p>
        </w:tc>
        <w:tc>
          <w:tcPr>
            <w:tcW w:w="4374" w:type="dxa"/>
            <w:shd w:val="clear" w:color="auto" w:fill="auto"/>
          </w:tcPr>
          <w:p w:rsidR="00FE1643" w:rsidRPr="009A6C54" w:rsidRDefault="00FE1643" w:rsidP="00552B13">
            <w:pPr>
              <w:pStyle w:val="TableText"/>
            </w:pPr>
            <w:r w:rsidRPr="009A6C54">
              <w:rPr>
                <w:rFonts w:cs="Arial"/>
              </w:rPr>
              <w:t>CLINIC GROUP</w:t>
            </w:r>
          </w:p>
        </w:tc>
        <w:tc>
          <w:tcPr>
            <w:tcW w:w="2935" w:type="dxa"/>
            <w:shd w:val="clear" w:color="auto" w:fill="auto"/>
          </w:tcPr>
          <w:p w:rsidR="00FE1643" w:rsidRPr="009A6C54" w:rsidRDefault="00FE1643" w:rsidP="00552B13">
            <w:pPr>
              <w:pStyle w:val="TableText"/>
            </w:pPr>
            <w:r w:rsidRPr="009A6C54">
              <w:rPr>
                <w:rFonts w:cs="Arial"/>
              </w:rPr>
              <w:t>^SD(409.67,</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409.68</w:t>
            </w:r>
          </w:p>
        </w:tc>
        <w:tc>
          <w:tcPr>
            <w:tcW w:w="4374" w:type="dxa"/>
            <w:shd w:val="clear" w:color="auto" w:fill="auto"/>
          </w:tcPr>
          <w:p w:rsidR="00FE1643" w:rsidRPr="009A6C54" w:rsidRDefault="00FE1643" w:rsidP="00552B13">
            <w:pPr>
              <w:pStyle w:val="TableText"/>
            </w:pPr>
            <w:r w:rsidRPr="009A6C54">
              <w:rPr>
                <w:rFonts w:cs="Arial"/>
              </w:rPr>
              <w:t>OUTPATIENT ENCOUNTER</w:t>
            </w:r>
          </w:p>
        </w:tc>
        <w:tc>
          <w:tcPr>
            <w:tcW w:w="2935" w:type="dxa"/>
            <w:shd w:val="clear" w:color="auto" w:fill="auto"/>
          </w:tcPr>
          <w:p w:rsidR="00FE1643" w:rsidRPr="009A6C54" w:rsidRDefault="00FE1643" w:rsidP="00552B13">
            <w:pPr>
              <w:pStyle w:val="TableText"/>
            </w:pPr>
            <w:r w:rsidRPr="009A6C54">
              <w:rPr>
                <w:rFonts w:cs="Arial"/>
              </w:rPr>
              <w:t>^SCE(</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409.73</w:t>
            </w:r>
          </w:p>
        </w:tc>
        <w:tc>
          <w:tcPr>
            <w:tcW w:w="4374" w:type="dxa"/>
            <w:shd w:val="clear" w:color="auto" w:fill="auto"/>
          </w:tcPr>
          <w:p w:rsidR="00FE1643" w:rsidRPr="009A6C54" w:rsidRDefault="00FE1643" w:rsidP="00552B13">
            <w:pPr>
              <w:pStyle w:val="TableText"/>
            </w:pPr>
            <w:r w:rsidRPr="009A6C54">
              <w:rPr>
                <w:rFonts w:cs="Arial"/>
              </w:rPr>
              <w:t>TRANSMITTED OUTPATIENT ENCOUNTER</w:t>
            </w:r>
          </w:p>
        </w:tc>
        <w:tc>
          <w:tcPr>
            <w:tcW w:w="2935" w:type="dxa"/>
            <w:shd w:val="clear" w:color="auto" w:fill="auto"/>
          </w:tcPr>
          <w:p w:rsidR="00FE1643" w:rsidRPr="009A6C54" w:rsidRDefault="00FE1643" w:rsidP="00552B13">
            <w:pPr>
              <w:pStyle w:val="TableText"/>
            </w:pPr>
            <w:r w:rsidRPr="009A6C54">
              <w:rPr>
                <w:rFonts w:cs="Arial"/>
              </w:rPr>
              <w:t>^SD(409.73,</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409.74</w:t>
            </w:r>
          </w:p>
        </w:tc>
        <w:tc>
          <w:tcPr>
            <w:tcW w:w="4374" w:type="dxa"/>
            <w:shd w:val="clear" w:color="auto" w:fill="auto"/>
          </w:tcPr>
          <w:p w:rsidR="00FE1643" w:rsidRPr="009A6C54" w:rsidRDefault="00FE1643" w:rsidP="00552B13">
            <w:pPr>
              <w:pStyle w:val="TableText"/>
            </w:pPr>
            <w:r w:rsidRPr="009A6C54">
              <w:rPr>
                <w:rFonts w:cs="Arial"/>
              </w:rPr>
              <w:t>DELETED OUTPATIENT ENCOUNTER</w:t>
            </w:r>
          </w:p>
        </w:tc>
        <w:tc>
          <w:tcPr>
            <w:tcW w:w="2935" w:type="dxa"/>
            <w:shd w:val="clear" w:color="auto" w:fill="auto"/>
          </w:tcPr>
          <w:p w:rsidR="00FE1643" w:rsidRPr="009A6C54" w:rsidRDefault="00FE1643" w:rsidP="00552B13">
            <w:pPr>
              <w:pStyle w:val="TableText"/>
            </w:pPr>
            <w:r w:rsidRPr="009A6C54">
              <w:rPr>
                <w:rFonts w:cs="Arial"/>
              </w:rPr>
              <w:t>^SD(409.74,</w:t>
            </w:r>
          </w:p>
        </w:tc>
      </w:tr>
      <w:tr w:rsidR="00FE1643" w:rsidRPr="009A6C54" w:rsidTr="008F67D0">
        <w:tc>
          <w:tcPr>
            <w:tcW w:w="2041" w:type="dxa"/>
            <w:shd w:val="clear" w:color="auto" w:fill="auto"/>
          </w:tcPr>
          <w:p w:rsidR="00FE1643" w:rsidRPr="009A6C54" w:rsidRDefault="00FE1643" w:rsidP="00552B13">
            <w:pPr>
              <w:pStyle w:val="TableText"/>
              <w:rPr>
                <w:rFonts w:cs="Arial"/>
              </w:rPr>
            </w:pPr>
            <w:r w:rsidRPr="009A6C54">
              <w:rPr>
                <w:rFonts w:cs="Arial"/>
              </w:rPr>
              <w:t>409.75</w:t>
            </w:r>
          </w:p>
        </w:tc>
        <w:tc>
          <w:tcPr>
            <w:tcW w:w="4374" w:type="dxa"/>
            <w:shd w:val="clear" w:color="auto" w:fill="auto"/>
          </w:tcPr>
          <w:p w:rsidR="00FE1643" w:rsidRPr="009A6C54" w:rsidRDefault="00FE1643" w:rsidP="00552B13">
            <w:pPr>
              <w:pStyle w:val="TableText"/>
              <w:rPr>
                <w:rFonts w:cs="Arial"/>
              </w:rPr>
            </w:pPr>
            <w:r w:rsidRPr="009A6C54">
              <w:rPr>
                <w:rFonts w:cs="Arial"/>
              </w:rPr>
              <w:t>TRANSMITTED OUTPATIENT ENCOUNTER ERROR</w:t>
            </w:r>
          </w:p>
        </w:tc>
        <w:tc>
          <w:tcPr>
            <w:tcW w:w="2935" w:type="dxa"/>
            <w:shd w:val="clear" w:color="auto" w:fill="auto"/>
          </w:tcPr>
          <w:p w:rsidR="00FE1643" w:rsidRPr="009A6C54" w:rsidRDefault="00FE1643" w:rsidP="00552B13">
            <w:pPr>
              <w:pStyle w:val="TableText"/>
              <w:rPr>
                <w:rFonts w:cs="Arial"/>
              </w:rPr>
            </w:pPr>
            <w:r w:rsidRPr="009A6C54">
              <w:rPr>
                <w:rFonts w:cs="Arial"/>
              </w:rPr>
              <w:t>^SD(409.75,</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409.76**</w:t>
            </w:r>
          </w:p>
        </w:tc>
        <w:tc>
          <w:tcPr>
            <w:tcW w:w="4374" w:type="dxa"/>
            <w:shd w:val="clear" w:color="auto" w:fill="auto"/>
          </w:tcPr>
          <w:p w:rsidR="00FE1643" w:rsidRPr="009A6C54" w:rsidRDefault="00FE1643" w:rsidP="00552B13">
            <w:pPr>
              <w:pStyle w:val="TableText"/>
            </w:pPr>
            <w:r w:rsidRPr="009A6C54">
              <w:rPr>
                <w:rFonts w:cs="Arial"/>
              </w:rPr>
              <w:t>TRANSMITTED OUTPATIENT ENCOUNTER</w:t>
            </w:r>
          </w:p>
        </w:tc>
        <w:tc>
          <w:tcPr>
            <w:tcW w:w="2935" w:type="dxa"/>
            <w:shd w:val="clear" w:color="auto" w:fill="auto"/>
          </w:tcPr>
          <w:p w:rsidR="00FE1643" w:rsidRPr="009A6C54" w:rsidRDefault="00DF16B9" w:rsidP="00552B13">
            <w:pPr>
              <w:pStyle w:val="TableText"/>
            </w:pPr>
            <w:r w:rsidRPr="009A6C54">
              <w:rPr>
                <w:rFonts w:cs="Arial"/>
              </w:rPr>
              <w:t>^SD(409.76,</w:t>
            </w:r>
          </w:p>
        </w:tc>
      </w:tr>
      <w:tr w:rsidR="00D018BA" w:rsidRPr="009A6C54" w:rsidTr="008F67D0">
        <w:tc>
          <w:tcPr>
            <w:tcW w:w="9350" w:type="dxa"/>
            <w:gridSpan w:val="3"/>
            <w:shd w:val="clear" w:color="auto" w:fill="auto"/>
          </w:tcPr>
          <w:p w:rsidR="00D018BA" w:rsidRPr="009A6C54" w:rsidRDefault="00D018BA" w:rsidP="00552B13">
            <w:pPr>
              <w:pStyle w:val="TableText"/>
              <w:rPr>
                <w:rFonts w:cs="Arial"/>
              </w:rPr>
            </w:pPr>
            <w:r w:rsidRPr="009A6C54">
              <w:rPr>
                <w:rFonts w:cs="Arial"/>
              </w:rPr>
              <w:t>ERROR CODE</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409.77</w:t>
            </w:r>
          </w:p>
        </w:tc>
        <w:tc>
          <w:tcPr>
            <w:tcW w:w="4374" w:type="dxa"/>
            <w:shd w:val="clear" w:color="auto" w:fill="auto"/>
          </w:tcPr>
          <w:p w:rsidR="00FE1643" w:rsidRPr="009A6C54" w:rsidRDefault="00FE1643" w:rsidP="00552B13">
            <w:pPr>
              <w:pStyle w:val="TableText"/>
            </w:pPr>
            <w:r w:rsidRPr="009A6C54">
              <w:rPr>
                <w:rFonts w:cs="Arial"/>
              </w:rPr>
              <w:t>ACRP TRANSMISSION HISTORY</w:t>
            </w:r>
          </w:p>
        </w:tc>
        <w:tc>
          <w:tcPr>
            <w:tcW w:w="2935" w:type="dxa"/>
            <w:shd w:val="clear" w:color="auto" w:fill="auto"/>
          </w:tcPr>
          <w:p w:rsidR="00FE1643" w:rsidRPr="009A6C54" w:rsidRDefault="00FE1643" w:rsidP="00552B13">
            <w:pPr>
              <w:pStyle w:val="TableText"/>
            </w:pPr>
            <w:r w:rsidRPr="009A6C54">
              <w:rPr>
                <w:rFonts w:cs="Arial"/>
              </w:rPr>
              <w:t>^SD(409.77,</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409.91</w:t>
            </w:r>
          </w:p>
        </w:tc>
        <w:tc>
          <w:tcPr>
            <w:tcW w:w="4374" w:type="dxa"/>
            <w:shd w:val="clear" w:color="auto" w:fill="auto"/>
          </w:tcPr>
          <w:p w:rsidR="00FE1643" w:rsidRPr="009A6C54" w:rsidRDefault="00FE1643" w:rsidP="00552B13">
            <w:pPr>
              <w:pStyle w:val="TableText"/>
            </w:pPr>
            <w:r w:rsidRPr="009A6C54">
              <w:rPr>
                <w:rFonts w:cs="Arial"/>
              </w:rPr>
              <w:t>ACRP REPORT TEMPLATE</w:t>
            </w:r>
          </w:p>
        </w:tc>
        <w:tc>
          <w:tcPr>
            <w:tcW w:w="2935" w:type="dxa"/>
            <w:shd w:val="clear" w:color="auto" w:fill="auto"/>
          </w:tcPr>
          <w:p w:rsidR="00FE1643" w:rsidRPr="009A6C54" w:rsidRDefault="00FE1643" w:rsidP="00552B13">
            <w:pPr>
              <w:pStyle w:val="TableText"/>
            </w:pPr>
            <w:r w:rsidRPr="009A6C54">
              <w:rPr>
                <w:rFonts w:cs="Arial"/>
              </w:rPr>
              <w:t>^SDD(409.91,</w:t>
            </w:r>
          </w:p>
        </w:tc>
      </w:tr>
      <w:tr w:rsidR="00FE1643" w:rsidRPr="009A6C54" w:rsidTr="008F67D0">
        <w:tc>
          <w:tcPr>
            <w:tcW w:w="2041" w:type="dxa"/>
            <w:shd w:val="clear" w:color="auto" w:fill="auto"/>
          </w:tcPr>
          <w:p w:rsidR="00FE1643" w:rsidRPr="009A6C54" w:rsidRDefault="00FE1643" w:rsidP="00552B13">
            <w:pPr>
              <w:pStyle w:val="TableText"/>
            </w:pPr>
            <w:r w:rsidRPr="009A6C54">
              <w:rPr>
                <w:rFonts w:cs="Arial"/>
              </w:rPr>
              <w:t>409.92</w:t>
            </w:r>
          </w:p>
        </w:tc>
        <w:tc>
          <w:tcPr>
            <w:tcW w:w="4374" w:type="dxa"/>
            <w:shd w:val="clear" w:color="auto" w:fill="auto"/>
          </w:tcPr>
          <w:p w:rsidR="00FE1643" w:rsidRPr="009A6C54" w:rsidRDefault="00FE1643" w:rsidP="00552B13">
            <w:pPr>
              <w:pStyle w:val="TableText"/>
            </w:pPr>
            <w:r w:rsidRPr="009A6C54">
              <w:rPr>
                <w:rFonts w:cs="Arial"/>
              </w:rPr>
              <w:t>ACRP REPORT TEMPLATE PARAMETER</w:t>
            </w:r>
          </w:p>
        </w:tc>
        <w:tc>
          <w:tcPr>
            <w:tcW w:w="2935" w:type="dxa"/>
            <w:shd w:val="clear" w:color="auto" w:fill="auto"/>
          </w:tcPr>
          <w:p w:rsidR="00FE1643" w:rsidRPr="009A6C54" w:rsidRDefault="00FE1643" w:rsidP="00552B13">
            <w:pPr>
              <w:pStyle w:val="TableText"/>
            </w:pPr>
            <w:r w:rsidRPr="009A6C54">
              <w:rPr>
                <w:rFonts w:cs="Arial"/>
              </w:rPr>
              <w:t>^SD(409.92,</w:t>
            </w:r>
          </w:p>
        </w:tc>
      </w:tr>
    </w:tbl>
    <w:p w:rsidR="00A43931" w:rsidRPr="009A6C54" w:rsidRDefault="009755FC" w:rsidP="002B252A">
      <w:pPr>
        <w:pStyle w:val="BodyText"/>
        <w:rPr>
          <w:lang w:val="en-US"/>
        </w:rPr>
      </w:pPr>
      <w:r w:rsidRPr="009A6C54">
        <w:t>*</w:t>
      </w:r>
      <w:r w:rsidR="004500BF" w:rsidRPr="009A6C54">
        <w:t>File comes with data</w:t>
      </w:r>
      <w:r w:rsidR="00A43931" w:rsidRPr="009A6C54">
        <w:rPr>
          <w:lang w:val="en-US"/>
        </w:rPr>
        <w:t>.</w:t>
      </w:r>
    </w:p>
    <w:p w:rsidR="004500BF" w:rsidRPr="009A6C54" w:rsidRDefault="004500BF" w:rsidP="002B252A">
      <w:pPr>
        <w:pStyle w:val="BodyText"/>
        <w:rPr>
          <w:lang w:val="en-US"/>
        </w:rPr>
      </w:pPr>
      <w:r w:rsidRPr="009A6C54">
        <w:t>** File comes with data which will overwrite existing data, if specified</w:t>
      </w:r>
      <w:r w:rsidR="009755FC" w:rsidRPr="009A6C54">
        <w:rPr>
          <w:lang w:val="en-US"/>
        </w:rPr>
        <w:t>.</w:t>
      </w:r>
    </w:p>
    <w:p w:rsidR="00127505" w:rsidRPr="009A6C54" w:rsidRDefault="00127505" w:rsidP="00127505">
      <w:pPr>
        <w:pStyle w:val="BodyText"/>
        <w:spacing w:before="0" w:after="0"/>
        <w:rPr>
          <w:lang w:val="en-US"/>
        </w:rPr>
      </w:pPr>
    </w:p>
    <w:p w:rsidR="00FE1643" w:rsidRPr="009A6C54" w:rsidRDefault="004500BF" w:rsidP="00101FB2">
      <w:pPr>
        <w:pStyle w:val="Heading1"/>
      </w:pPr>
      <w:bookmarkStart w:id="142" w:name="_Toc11706597"/>
      <w:r w:rsidRPr="009A6C54">
        <w:t xml:space="preserve">Files </w:t>
      </w:r>
      <w:r w:rsidR="00984DB9" w:rsidRPr="009A6C54">
        <w:rPr>
          <w:lang w:val="en-US"/>
        </w:rPr>
        <w:t>a</w:t>
      </w:r>
      <w:proofErr w:type="spellStart"/>
      <w:r w:rsidRPr="009A6C54">
        <w:t>nd</w:t>
      </w:r>
      <w:proofErr w:type="spellEnd"/>
      <w:r w:rsidRPr="009A6C54">
        <w:t xml:space="preserve"> Templates </w:t>
      </w:r>
      <w:proofErr w:type="spellStart"/>
      <w:r w:rsidR="00984DB9" w:rsidRPr="009A6C54">
        <w:rPr>
          <w:lang w:val="en-US"/>
        </w:rPr>
        <w:t>i</w:t>
      </w:r>
      <w:proofErr w:type="spellEnd"/>
      <w:r w:rsidRPr="009A6C54">
        <w:t xml:space="preserve">n </w:t>
      </w:r>
      <w:r w:rsidR="00984DB9" w:rsidRPr="009A6C54">
        <w:rPr>
          <w:lang w:val="en-US"/>
        </w:rPr>
        <w:t>t</w:t>
      </w:r>
      <w:r w:rsidRPr="009A6C54">
        <w:t>he PIMS Package</w:t>
      </w:r>
      <w:bookmarkEnd w:id="142"/>
    </w:p>
    <w:p w:rsidR="004500BF" w:rsidRPr="009A6C54" w:rsidRDefault="004500BF" w:rsidP="004500BF">
      <w:pPr>
        <w:pStyle w:val="BodyText"/>
      </w:pPr>
      <w:r w:rsidRPr="009A6C54">
        <w:t>The following are the steps you may take to obtain information concerning the files and templates contained in the PIMS package.</w:t>
      </w:r>
    </w:p>
    <w:p w:rsidR="004500BF" w:rsidRPr="009A6C54" w:rsidRDefault="004500BF" w:rsidP="008B3AB3">
      <w:pPr>
        <w:pStyle w:val="Heading2"/>
      </w:pPr>
      <w:bookmarkStart w:id="143" w:name="_Toc11706598"/>
      <w:r w:rsidRPr="009A6C54">
        <w:t>File Flow (Relationships between files)</w:t>
      </w:r>
      <w:bookmarkEnd w:id="143"/>
    </w:p>
    <w:p w:rsidR="004500BF" w:rsidRPr="009A6C54" w:rsidRDefault="004500BF" w:rsidP="004500BF">
      <w:pPr>
        <w:pStyle w:val="BodyText"/>
      </w:pPr>
      <w:r w:rsidRPr="009A6C54">
        <w:t xml:space="preserve">1.  VA </w:t>
      </w:r>
      <w:proofErr w:type="spellStart"/>
      <w:r w:rsidRPr="009A6C54">
        <w:t>FileMan</w:t>
      </w:r>
      <w:proofErr w:type="spellEnd"/>
      <w:r w:rsidRPr="009A6C54">
        <w:t xml:space="preserve"> Menu</w:t>
      </w:r>
    </w:p>
    <w:p w:rsidR="004500BF" w:rsidRPr="009A6C54" w:rsidRDefault="004500BF" w:rsidP="004500BF">
      <w:pPr>
        <w:pStyle w:val="BodyText"/>
      </w:pPr>
      <w:r w:rsidRPr="009A6C54">
        <w:t>2.  Data Dictionary Utilities Menu</w:t>
      </w:r>
    </w:p>
    <w:p w:rsidR="004500BF" w:rsidRPr="009A6C54" w:rsidRDefault="004500BF" w:rsidP="004500BF">
      <w:pPr>
        <w:pStyle w:val="BodyText"/>
      </w:pPr>
      <w:r w:rsidRPr="009A6C54">
        <w:t>3.  List File Attributes Option</w:t>
      </w:r>
    </w:p>
    <w:p w:rsidR="004500BF" w:rsidRPr="009A6C54" w:rsidRDefault="004500BF" w:rsidP="004500BF">
      <w:pPr>
        <w:pStyle w:val="BodyText"/>
      </w:pPr>
      <w:r w:rsidRPr="009A6C54">
        <w:t>4.  Enter File # or range of File #s</w:t>
      </w:r>
    </w:p>
    <w:p w:rsidR="004500BF" w:rsidRPr="009A6C54" w:rsidRDefault="004500BF" w:rsidP="004500BF">
      <w:pPr>
        <w:pStyle w:val="BodyText"/>
      </w:pPr>
      <w:r w:rsidRPr="009A6C54">
        <w:t>5.  Select Listing Format:  Standard</w:t>
      </w:r>
    </w:p>
    <w:p w:rsidR="004500BF" w:rsidRPr="009A6C54" w:rsidRDefault="004500BF" w:rsidP="004500BF">
      <w:pPr>
        <w:pStyle w:val="BodyText"/>
      </w:pPr>
      <w:r w:rsidRPr="009A6C54">
        <w:t>6.  You will see what files point to the selected file.  To see what files the selected file points to, look for fields that say “POINTER TO”.</w:t>
      </w:r>
    </w:p>
    <w:p w:rsidR="004500BF" w:rsidRPr="009A6C54" w:rsidRDefault="004500BF" w:rsidP="008B3AB3">
      <w:pPr>
        <w:pStyle w:val="Heading2"/>
      </w:pPr>
      <w:bookmarkStart w:id="144" w:name="_Toc11706599"/>
      <w:r w:rsidRPr="009A6C54">
        <w:t>Templates</w:t>
      </w:r>
      <w:bookmarkEnd w:id="144"/>
    </w:p>
    <w:p w:rsidR="004500BF" w:rsidRPr="009A6C54" w:rsidRDefault="004500BF" w:rsidP="002B252A">
      <w:pPr>
        <w:pStyle w:val="BodyText"/>
      </w:pPr>
      <w:r w:rsidRPr="009A6C54">
        <w:t xml:space="preserve">1.  VA </w:t>
      </w:r>
      <w:proofErr w:type="spellStart"/>
      <w:r w:rsidRPr="009A6C54">
        <w:t>FileMan</w:t>
      </w:r>
      <w:proofErr w:type="spellEnd"/>
      <w:r w:rsidRPr="009A6C54">
        <w:t xml:space="preserve"> Menu</w:t>
      </w:r>
    </w:p>
    <w:p w:rsidR="004500BF" w:rsidRPr="009A6C54" w:rsidRDefault="004500BF" w:rsidP="002B252A">
      <w:pPr>
        <w:pStyle w:val="BodyText"/>
      </w:pPr>
      <w:r w:rsidRPr="009A6C54">
        <w:t>2.  Print File Entries Option</w:t>
      </w:r>
    </w:p>
    <w:p w:rsidR="002E5F13" w:rsidRPr="009A6C54" w:rsidRDefault="004500BF" w:rsidP="002B252A">
      <w:pPr>
        <w:pStyle w:val="BodyText"/>
      </w:pPr>
      <w:r w:rsidRPr="009A6C54">
        <w:t>3.  Output from what File:</w:t>
      </w:r>
      <w:r w:rsidR="002E5F13" w:rsidRPr="009A6C54">
        <w:t xml:space="preserve"> </w:t>
      </w:r>
    </w:p>
    <w:p w:rsidR="004500BF" w:rsidRPr="009A6C54" w:rsidRDefault="004500BF" w:rsidP="00BE3E49">
      <w:pPr>
        <w:pStyle w:val="BodyText"/>
        <w:numPr>
          <w:ilvl w:val="0"/>
          <w:numId w:val="35"/>
        </w:numPr>
      </w:pPr>
      <w:r w:rsidRPr="009A6C54">
        <w:t>Print Template</w:t>
      </w:r>
    </w:p>
    <w:p w:rsidR="004500BF" w:rsidRPr="009A6C54" w:rsidRDefault="004500BF" w:rsidP="00BE3E49">
      <w:pPr>
        <w:pStyle w:val="BodyText"/>
        <w:numPr>
          <w:ilvl w:val="0"/>
          <w:numId w:val="35"/>
        </w:numPr>
      </w:pPr>
      <w:r w:rsidRPr="009A6C54">
        <w:t>Sort Template</w:t>
      </w:r>
    </w:p>
    <w:p w:rsidR="004500BF" w:rsidRPr="009A6C54" w:rsidRDefault="004500BF" w:rsidP="00BE3E49">
      <w:pPr>
        <w:pStyle w:val="BodyText"/>
        <w:numPr>
          <w:ilvl w:val="0"/>
          <w:numId w:val="35"/>
        </w:numPr>
      </w:pPr>
      <w:r w:rsidRPr="009A6C54">
        <w:t>Input Template</w:t>
      </w:r>
    </w:p>
    <w:p w:rsidR="004500BF" w:rsidRPr="009A6C54" w:rsidRDefault="004500BF" w:rsidP="00BE3E49">
      <w:pPr>
        <w:pStyle w:val="BodyText"/>
        <w:numPr>
          <w:ilvl w:val="0"/>
          <w:numId w:val="35"/>
        </w:numPr>
      </w:pPr>
      <w:r w:rsidRPr="009A6C54">
        <w:t>List Template</w:t>
      </w:r>
    </w:p>
    <w:p w:rsidR="004500BF" w:rsidRPr="009A6C54" w:rsidRDefault="004500BF" w:rsidP="002B252A">
      <w:pPr>
        <w:pStyle w:val="BodyText"/>
      </w:pPr>
      <w:r w:rsidRPr="009A6C54">
        <w:t>4.  Sort by:  Name</w:t>
      </w:r>
    </w:p>
    <w:p w:rsidR="004500BF" w:rsidRPr="009A6C54" w:rsidRDefault="004500BF" w:rsidP="002B252A">
      <w:pPr>
        <w:pStyle w:val="BodyText"/>
      </w:pPr>
      <w:r w:rsidRPr="009A6C54">
        <w:t>5.  Start with name:</w:t>
      </w:r>
      <w:r w:rsidRPr="009A6C54">
        <w:tab/>
        <w:t>DG to DGZ, VA to VAZ, (ADT)</w:t>
      </w:r>
      <w:r w:rsidR="002E5F13" w:rsidRPr="009A6C54">
        <w:t xml:space="preserve"> </w:t>
      </w:r>
      <w:r w:rsidRPr="009A6C54">
        <w:t>SD to SDZ, SC to SCZ (scheduling)</w:t>
      </w:r>
    </w:p>
    <w:p w:rsidR="004500BF" w:rsidRPr="009A6C54" w:rsidRDefault="004500BF" w:rsidP="002B252A">
      <w:pPr>
        <w:pStyle w:val="BodyText"/>
      </w:pPr>
      <w:r w:rsidRPr="009A6C54">
        <w:t>6.  Within name, sort by: &lt;RET&gt;</w:t>
      </w:r>
    </w:p>
    <w:p w:rsidR="004500BF" w:rsidRPr="009A6C54" w:rsidRDefault="004500BF" w:rsidP="002B252A">
      <w:pPr>
        <w:pStyle w:val="BodyText"/>
        <w:rPr>
          <w:lang w:val="en-US"/>
        </w:rPr>
      </w:pPr>
      <w:r w:rsidRPr="009A6C54">
        <w:t>7.  First print field: Name</w:t>
      </w:r>
    </w:p>
    <w:p w:rsidR="004500BF" w:rsidRPr="009A6C54" w:rsidRDefault="00045BAC" w:rsidP="008B3AB3">
      <w:pPr>
        <w:pStyle w:val="Heading2"/>
      </w:pPr>
      <w:r w:rsidRPr="009A6C54">
        <w:rPr>
          <w:rFonts w:ascii="Times New Roman" w:hAnsi="Times New Roman"/>
          <w:b w:val="0"/>
          <w:bCs w:val="0"/>
          <w:i/>
          <w:iCs w:val="0"/>
          <w:sz w:val="22"/>
          <w:szCs w:val="24"/>
          <w:lang w:val="en-US"/>
        </w:rPr>
        <w:br w:type="page"/>
      </w:r>
      <w:bookmarkStart w:id="145" w:name="_Toc11706600"/>
      <w:r w:rsidR="004500BF" w:rsidRPr="009A6C54">
        <w:t xml:space="preserve">VA </w:t>
      </w:r>
      <w:proofErr w:type="spellStart"/>
      <w:r w:rsidR="004500BF" w:rsidRPr="009A6C54">
        <w:t>FileMan</w:t>
      </w:r>
      <w:proofErr w:type="spellEnd"/>
      <w:r w:rsidR="004500BF" w:rsidRPr="009A6C54">
        <w:t xml:space="preserve"> Function</w:t>
      </w:r>
      <w:r w:rsidR="002E5F13" w:rsidRPr="009A6C54">
        <w:t>s</w:t>
      </w:r>
      <w:bookmarkEnd w:id="145"/>
    </w:p>
    <w:p w:rsidR="004500BF" w:rsidRPr="009A6C54" w:rsidRDefault="004500BF" w:rsidP="002B252A">
      <w:pPr>
        <w:pStyle w:val="BodyText"/>
      </w:pPr>
      <w:r w:rsidRPr="009A6C54">
        <w:t xml:space="preserve">Included with the ACRP Reports Menu is the </w:t>
      </w:r>
      <w:proofErr w:type="spellStart"/>
      <w:r w:rsidRPr="009A6C54">
        <w:t>FileMan</w:t>
      </w:r>
      <w:proofErr w:type="spellEnd"/>
      <w:r w:rsidRPr="009A6C54">
        <w:t xml:space="preserve"> function, SCRPWDATA.  This function can be used from within the OUTPATIENT ENCOUNTER file to provide any of the following data elements as data within </w:t>
      </w:r>
      <w:proofErr w:type="spellStart"/>
      <w:r w:rsidRPr="009A6C54">
        <w:t>FileMan</w:t>
      </w:r>
      <w:proofErr w:type="spellEnd"/>
      <w:r w:rsidRPr="009A6C54">
        <w:t xml:space="preserve"> output.  It may be used to sort or print data.</w:t>
      </w:r>
    </w:p>
    <w:p w:rsidR="004500BF" w:rsidRPr="009A6C54" w:rsidRDefault="004500BF" w:rsidP="002B252A">
      <w:pPr>
        <w:pStyle w:val="BodyText"/>
      </w:pPr>
      <w:r w:rsidRPr="009A6C54">
        <w:t>This function has one argument which is the name (or acronym) of the data element you wish to return.  For example, if you wish to sort or print a patient's current GAF score, the function could be used as follows.</w:t>
      </w:r>
    </w:p>
    <w:p w:rsidR="004500BF" w:rsidRPr="009A6C54" w:rsidRDefault="004500BF" w:rsidP="00552B13">
      <w:pPr>
        <w:pStyle w:val="capture"/>
      </w:pPr>
      <w:r w:rsidRPr="009A6C54">
        <w:t>THEN PRINT FIELD: SCRPWDATA("GAF SCORE (CURRENT)");"CURRENT GAF SCORE";L8</w:t>
      </w:r>
    </w:p>
    <w:p w:rsidR="004500BF" w:rsidRPr="009A6C54" w:rsidRDefault="004500BF" w:rsidP="00552B13">
      <w:pPr>
        <w:pStyle w:val="capture"/>
      </w:pPr>
      <w:r w:rsidRPr="009A6C54">
        <w:t>(OR)</w:t>
      </w:r>
    </w:p>
    <w:p w:rsidR="004500BF" w:rsidRPr="009A6C54" w:rsidRDefault="004500BF" w:rsidP="00552B13">
      <w:pPr>
        <w:pStyle w:val="capture"/>
      </w:pPr>
      <w:r w:rsidRPr="009A6C54">
        <w:t>THEN PRINT FIELD: SCRPWDATA("DXGC");"CURRENT GAF SCORE";L8</w:t>
      </w:r>
    </w:p>
    <w:p w:rsidR="00045BAC" w:rsidRPr="009A6C54" w:rsidRDefault="00045BAC" w:rsidP="00045BAC">
      <w:pPr>
        <w:pStyle w:val="BodyText"/>
        <w:spacing w:before="0" w:after="0"/>
        <w:rPr>
          <w:lang w:val="en-US"/>
        </w:rPr>
      </w:pPr>
    </w:p>
    <w:p w:rsidR="004500BF" w:rsidRPr="009A6C54" w:rsidRDefault="004500BF" w:rsidP="00045BAC">
      <w:pPr>
        <w:pStyle w:val="BodyText"/>
        <w:spacing w:before="0" w:after="0"/>
      </w:pPr>
      <w:r w:rsidRPr="009A6C54">
        <w:t xml:space="preserve">VA </w:t>
      </w:r>
      <w:proofErr w:type="spellStart"/>
      <w:r w:rsidRPr="009A6C54">
        <w:t>FileMan</w:t>
      </w:r>
      <w:proofErr w:type="spellEnd"/>
      <w:r w:rsidRPr="009A6C54">
        <w:t xml:space="preserve"> Function</w:t>
      </w:r>
      <w:r w:rsidR="0015466C" w:rsidRPr="009A6C54">
        <w:t xml:space="preserve"> </w:t>
      </w:r>
      <w:r w:rsidRPr="009A6C54">
        <w:t>Data elements that have multiple values (like procedure codes, diagnoses, etc.) are returned as a single semicolon delimited string which may be as long as 245 characters.  Some data of these elements may be omitted due to truncation to stay within this limit.</w:t>
      </w:r>
    </w:p>
    <w:p w:rsidR="004500BF" w:rsidRPr="009A6C54" w:rsidRDefault="004500BF" w:rsidP="000362F7">
      <w:pPr>
        <w:pStyle w:val="BodyText"/>
        <w:rPr>
          <w:lang w:val="en-US"/>
        </w:rPr>
      </w:pPr>
      <w:r w:rsidRPr="009A6C54">
        <w:t>The following is a list of data elements and associated acronyms that may be specified as arguments to the SCRPWDATA function.</w:t>
      </w:r>
    </w:p>
    <w:p w:rsidR="00660CA9" w:rsidRPr="009A6C54" w:rsidRDefault="00660CA9" w:rsidP="00741C15">
      <w:pPr>
        <w:pStyle w:val="Caption"/>
        <w:rPr>
          <w:lang w:val="en-US"/>
        </w:rPr>
      </w:pPr>
      <w:bookmarkStart w:id="146" w:name="_Toc11706854"/>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15</w:t>
      </w:r>
      <w:r w:rsidR="007F1C38">
        <w:rPr>
          <w:noProof/>
        </w:rPr>
        <w:fldChar w:fldCharType="end"/>
      </w:r>
      <w:r w:rsidRPr="009A6C54">
        <w:rPr>
          <w:lang w:val="en-US"/>
        </w:rPr>
        <w:t xml:space="preserve">: VA </w:t>
      </w:r>
      <w:proofErr w:type="spellStart"/>
      <w:r w:rsidRPr="009A6C54">
        <w:rPr>
          <w:lang w:val="en-US"/>
        </w:rPr>
        <w:t>Fileman</w:t>
      </w:r>
      <w:proofErr w:type="spellEnd"/>
      <w:r w:rsidRPr="009A6C54">
        <w:rPr>
          <w:lang w:val="en-US"/>
        </w:rPr>
        <w:t xml:space="preserve"> Functions</w:t>
      </w:r>
      <w:bookmarkEnd w:id="1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23"/>
        <w:gridCol w:w="3127"/>
      </w:tblGrid>
      <w:tr w:rsidR="000B2B61" w:rsidRPr="009A6C54" w:rsidTr="008A5913">
        <w:trPr>
          <w:tblHeader/>
        </w:trPr>
        <w:tc>
          <w:tcPr>
            <w:tcW w:w="6384" w:type="dxa"/>
            <w:shd w:val="clear" w:color="auto" w:fill="BFBFBF"/>
          </w:tcPr>
          <w:p w:rsidR="000B2B61" w:rsidRPr="009A6C54" w:rsidRDefault="000B2B61" w:rsidP="008A6D10">
            <w:pPr>
              <w:pStyle w:val="TableHeading"/>
            </w:pPr>
            <w:bookmarkStart w:id="147" w:name="ColumnTitle_12"/>
            <w:bookmarkEnd w:id="147"/>
            <w:r w:rsidRPr="009A6C54">
              <w:t>DATA ELEMENT</w:t>
            </w:r>
          </w:p>
        </w:tc>
        <w:tc>
          <w:tcPr>
            <w:tcW w:w="3192" w:type="dxa"/>
            <w:shd w:val="clear" w:color="auto" w:fill="BFBFBF"/>
          </w:tcPr>
          <w:p w:rsidR="000B2B61" w:rsidRPr="009A6C54" w:rsidRDefault="000B2B61" w:rsidP="008A6D10">
            <w:pPr>
              <w:pStyle w:val="TableHeading"/>
            </w:pPr>
            <w:r w:rsidRPr="009A6C54">
              <w:t>ACRONYM</w:t>
            </w:r>
          </w:p>
        </w:tc>
      </w:tr>
      <w:tr w:rsidR="000B2B61" w:rsidRPr="009A6C54" w:rsidTr="006665B6">
        <w:tc>
          <w:tcPr>
            <w:tcW w:w="9576" w:type="dxa"/>
            <w:gridSpan w:val="2"/>
            <w:shd w:val="clear" w:color="auto" w:fill="auto"/>
          </w:tcPr>
          <w:p w:rsidR="000B2B61" w:rsidRPr="009A6C54" w:rsidRDefault="000B2B61" w:rsidP="008A6D10">
            <w:pPr>
              <w:pStyle w:val="TableText"/>
              <w:jc w:val="center"/>
              <w:rPr>
                <w:b/>
              </w:rPr>
            </w:pPr>
            <w:r w:rsidRPr="009A6C54">
              <w:rPr>
                <w:b/>
              </w:rPr>
              <w:t>CATEGORY: AMBULATORY PROCEDURE</w:t>
            </w:r>
          </w:p>
        </w:tc>
      </w:tr>
      <w:tr w:rsidR="0015466C" w:rsidRPr="009A6C54" w:rsidTr="008071E4">
        <w:tc>
          <w:tcPr>
            <w:tcW w:w="6384" w:type="dxa"/>
            <w:shd w:val="clear" w:color="auto" w:fill="auto"/>
          </w:tcPr>
          <w:p w:rsidR="0015466C" w:rsidRPr="009A6C54" w:rsidRDefault="0015466C" w:rsidP="008A6D10">
            <w:pPr>
              <w:pStyle w:val="TableText"/>
            </w:pPr>
            <w:r w:rsidRPr="009A6C54">
              <w:t>EVALUATION &amp; MANAGEMENT CODES</w:t>
            </w:r>
          </w:p>
        </w:tc>
        <w:tc>
          <w:tcPr>
            <w:tcW w:w="3192" w:type="dxa"/>
            <w:shd w:val="clear" w:color="auto" w:fill="auto"/>
          </w:tcPr>
          <w:p w:rsidR="0015466C" w:rsidRPr="009A6C54" w:rsidRDefault="0015466C" w:rsidP="008A6D10">
            <w:pPr>
              <w:pStyle w:val="TableText"/>
            </w:pPr>
            <w:r w:rsidRPr="009A6C54">
              <w:t>APEM</w:t>
            </w:r>
          </w:p>
        </w:tc>
      </w:tr>
      <w:tr w:rsidR="0015466C" w:rsidRPr="009A6C54" w:rsidTr="008071E4">
        <w:tc>
          <w:tcPr>
            <w:tcW w:w="6384" w:type="dxa"/>
            <w:shd w:val="clear" w:color="auto" w:fill="auto"/>
          </w:tcPr>
          <w:p w:rsidR="0015466C" w:rsidRPr="009A6C54" w:rsidRDefault="0015466C" w:rsidP="008A6D10">
            <w:pPr>
              <w:pStyle w:val="TableText"/>
            </w:pPr>
            <w:r w:rsidRPr="009A6C54">
              <w:t>AMBULATORY PROCEDURE (NO E&amp;M CODES)</w:t>
            </w:r>
          </w:p>
        </w:tc>
        <w:tc>
          <w:tcPr>
            <w:tcW w:w="3192" w:type="dxa"/>
            <w:shd w:val="clear" w:color="auto" w:fill="auto"/>
          </w:tcPr>
          <w:p w:rsidR="0015466C" w:rsidRPr="009A6C54" w:rsidRDefault="0015466C" w:rsidP="008A6D10">
            <w:pPr>
              <w:pStyle w:val="TableText"/>
            </w:pPr>
            <w:r w:rsidRPr="009A6C54">
              <w:t>APAP</w:t>
            </w:r>
          </w:p>
        </w:tc>
      </w:tr>
      <w:tr w:rsidR="0015466C" w:rsidRPr="009A6C54" w:rsidTr="008071E4">
        <w:tc>
          <w:tcPr>
            <w:tcW w:w="6384" w:type="dxa"/>
            <w:shd w:val="clear" w:color="auto" w:fill="auto"/>
          </w:tcPr>
          <w:p w:rsidR="0015466C" w:rsidRPr="009A6C54" w:rsidRDefault="0015466C" w:rsidP="008A6D10">
            <w:pPr>
              <w:pStyle w:val="TableText"/>
            </w:pPr>
            <w:r w:rsidRPr="009A6C54">
              <w:t>ALL AMBULATORY PROCEDURE CODES</w:t>
            </w:r>
          </w:p>
        </w:tc>
        <w:tc>
          <w:tcPr>
            <w:tcW w:w="3192" w:type="dxa"/>
            <w:shd w:val="clear" w:color="auto" w:fill="auto"/>
          </w:tcPr>
          <w:p w:rsidR="0015466C" w:rsidRPr="009A6C54" w:rsidRDefault="0015466C" w:rsidP="008A6D10">
            <w:pPr>
              <w:pStyle w:val="TableText"/>
            </w:pPr>
            <w:r w:rsidRPr="009A6C54">
              <w:t>APAC</w:t>
            </w:r>
          </w:p>
        </w:tc>
      </w:tr>
      <w:tr w:rsidR="000B2B61" w:rsidRPr="009A6C54" w:rsidTr="006665B6">
        <w:tc>
          <w:tcPr>
            <w:tcW w:w="9576" w:type="dxa"/>
            <w:gridSpan w:val="2"/>
            <w:shd w:val="clear" w:color="auto" w:fill="auto"/>
          </w:tcPr>
          <w:p w:rsidR="000B2B61" w:rsidRPr="009A6C54" w:rsidRDefault="000B2B61" w:rsidP="008A6D10">
            <w:pPr>
              <w:pStyle w:val="TableText"/>
              <w:jc w:val="center"/>
              <w:rPr>
                <w:b/>
              </w:rPr>
            </w:pPr>
            <w:r w:rsidRPr="009A6C54">
              <w:rPr>
                <w:b/>
              </w:rPr>
              <w:t>CATEGORY: CLINIC</w:t>
            </w:r>
          </w:p>
        </w:tc>
      </w:tr>
      <w:tr w:rsidR="0015466C" w:rsidRPr="009A6C54" w:rsidTr="008071E4">
        <w:tc>
          <w:tcPr>
            <w:tcW w:w="6384" w:type="dxa"/>
            <w:shd w:val="clear" w:color="auto" w:fill="auto"/>
          </w:tcPr>
          <w:p w:rsidR="0015466C" w:rsidRPr="009A6C54" w:rsidRDefault="0015466C" w:rsidP="008A6D10">
            <w:pPr>
              <w:pStyle w:val="TableText"/>
            </w:pPr>
            <w:r w:rsidRPr="009A6C54">
              <w:t>CLINIC NAME</w:t>
            </w:r>
          </w:p>
        </w:tc>
        <w:tc>
          <w:tcPr>
            <w:tcW w:w="3192" w:type="dxa"/>
            <w:shd w:val="clear" w:color="auto" w:fill="auto"/>
          </w:tcPr>
          <w:p w:rsidR="0015466C" w:rsidRPr="009A6C54" w:rsidRDefault="0015466C" w:rsidP="008A6D10">
            <w:pPr>
              <w:pStyle w:val="TableText"/>
            </w:pPr>
            <w:r w:rsidRPr="009A6C54">
              <w:t>CLCN</w:t>
            </w:r>
          </w:p>
        </w:tc>
      </w:tr>
      <w:tr w:rsidR="0015466C" w:rsidRPr="009A6C54" w:rsidTr="008071E4">
        <w:tc>
          <w:tcPr>
            <w:tcW w:w="6384" w:type="dxa"/>
            <w:shd w:val="clear" w:color="auto" w:fill="auto"/>
          </w:tcPr>
          <w:p w:rsidR="0015466C" w:rsidRPr="009A6C54" w:rsidRDefault="0015466C" w:rsidP="008A6D10">
            <w:pPr>
              <w:pStyle w:val="TableText"/>
            </w:pPr>
            <w:r w:rsidRPr="009A6C54">
              <w:t>CLINIC GROUP</w:t>
            </w:r>
          </w:p>
        </w:tc>
        <w:tc>
          <w:tcPr>
            <w:tcW w:w="3192" w:type="dxa"/>
            <w:shd w:val="clear" w:color="auto" w:fill="auto"/>
          </w:tcPr>
          <w:p w:rsidR="0015466C" w:rsidRPr="009A6C54" w:rsidRDefault="0015466C" w:rsidP="008A6D10">
            <w:pPr>
              <w:pStyle w:val="TableText"/>
            </w:pPr>
            <w:r w:rsidRPr="009A6C54">
              <w:t>CLCG</w:t>
            </w:r>
          </w:p>
        </w:tc>
      </w:tr>
      <w:tr w:rsidR="0015466C" w:rsidRPr="009A6C54" w:rsidTr="008071E4">
        <w:tc>
          <w:tcPr>
            <w:tcW w:w="6384" w:type="dxa"/>
            <w:shd w:val="clear" w:color="auto" w:fill="auto"/>
          </w:tcPr>
          <w:p w:rsidR="0015466C" w:rsidRPr="009A6C54" w:rsidRDefault="0015466C" w:rsidP="008A6D10">
            <w:pPr>
              <w:pStyle w:val="TableText"/>
            </w:pPr>
            <w:r w:rsidRPr="009A6C54">
              <w:t>CLINIC SERVICE</w:t>
            </w:r>
          </w:p>
        </w:tc>
        <w:tc>
          <w:tcPr>
            <w:tcW w:w="3192" w:type="dxa"/>
            <w:shd w:val="clear" w:color="auto" w:fill="auto"/>
          </w:tcPr>
          <w:p w:rsidR="0015466C" w:rsidRPr="009A6C54" w:rsidRDefault="0015466C" w:rsidP="008A6D10">
            <w:pPr>
              <w:pStyle w:val="TableText"/>
            </w:pPr>
            <w:r w:rsidRPr="009A6C54">
              <w:t>CLCS</w:t>
            </w:r>
          </w:p>
        </w:tc>
      </w:tr>
      <w:tr w:rsidR="000B2B61" w:rsidRPr="009A6C54" w:rsidTr="006665B6">
        <w:tc>
          <w:tcPr>
            <w:tcW w:w="9576" w:type="dxa"/>
            <w:gridSpan w:val="2"/>
            <w:shd w:val="clear" w:color="auto" w:fill="auto"/>
          </w:tcPr>
          <w:p w:rsidR="000B2B61" w:rsidRPr="009A6C54" w:rsidRDefault="000B2B61" w:rsidP="008A6D10">
            <w:pPr>
              <w:pStyle w:val="TableText"/>
              <w:jc w:val="center"/>
              <w:rPr>
                <w:b/>
              </w:rPr>
            </w:pPr>
            <w:r w:rsidRPr="009A6C54">
              <w:rPr>
                <w:b/>
              </w:rPr>
              <w:t>CATEGORY: DIAGNOSIS</w:t>
            </w:r>
          </w:p>
        </w:tc>
      </w:tr>
      <w:tr w:rsidR="0015466C" w:rsidRPr="009A6C54" w:rsidTr="008071E4">
        <w:tc>
          <w:tcPr>
            <w:tcW w:w="6384" w:type="dxa"/>
            <w:shd w:val="clear" w:color="auto" w:fill="auto"/>
          </w:tcPr>
          <w:p w:rsidR="0015466C" w:rsidRPr="009A6C54" w:rsidRDefault="0015466C" w:rsidP="008A6D10">
            <w:pPr>
              <w:pStyle w:val="TableText"/>
            </w:pPr>
            <w:r w:rsidRPr="009A6C54">
              <w:t>PRIMARY DIAGNOSIS</w:t>
            </w:r>
          </w:p>
        </w:tc>
        <w:tc>
          <w:tcPr>
            <w:tcW w:w="3192" w:type="dxa"/>
            <w:shd w:val="clear" w:color="auto" w:fill="auto"/>
          </w:tcPr>
          <w:p w:rsidR="0015466C" w:rsidRPr="009A6C54" w:rsidRDefault="0015466C" w:rsidP="008A6D10">
            <w:pPr>
              <w:pStyle w:val="TableText"/>
            </w:pPr>
            <w:r w:rsidRPr="009A6C54">
              <w:t>DXPD</w:t>
            </w:r>
          </w:p>
        </w:tc>
      </w:tr>
      <w:tr w:rsidR="0015466C" w:rsidRPr="009A6C54" w:rsidTr="008071E4">
        <w:tc>
          <w:tcPr>
            <w:tcW w:w="6384" w:type="dxa"/>
            <w:shd w:val="clear" w:color="auto" w:fill="auto"/>
          </w:tcPr>
          <w:p w:rsidR="0015466C" w:rsidRPr="009A6C54" w:rsidRDefault="0015466C" w:rsidP="008A6D10">
            <w:pPr>
              <w:pStyle w:val="TableText"/>
            </w:pPr>
            <w:r w:rsidRPr="009A6C54">
              <w:t>SECONDARY DIAGNOSIS</w:t>
            </w:r>
          </w:p>
        </w:tc>
        <w:tc>
          <w:tcPr>
            <w:tcW w:w="3192" w:type="dxa"/>
            <w:shd w:val="clear" w:color="auto" w:fill="auto"/>
          </w:tcPr>
          <w:p w:rsidR="0015466C" w:rsidRPr="009A6C54" w:rsidRDefault="0015466C" w:rsidP="008A6D10">
            <w:pPr>
              <w:pStyle w:val="TableText"/>
            </w:pPr>
            <w:r w:rsidRPr="009A6C54">
              <w:t>DXSD</w:t>
            </w:r>
          </w:p>
        </w:tc>
      </w:tr>
      <w:tr w:rsidR="0015466C" w:rsidRPr="009A6C54" w:rsidTr="008071E4">
        <w:tc>
          <w:tcPr>
            <w:tcW w:w="6384" w:type="dxa"/>
            <w:shd w:val="clear" w:color="auto" w:fill="auto"/>
          </w:tcPr>
          <w:p w:rsidR="0015466C" w:rsidRPr="009A6C54" w:rsidRDefault="0015466C" w:rsidP="008A6D10">
            <w:pPr>
              <w:pStyle w:val="TableText"/>
            </w:pPr>
            <w:r w:rsidRPr="009A6C54">
              <w:t>ALL DIAGNOSES</w:t>
            </w:r>
          </w:p>
        </w:tc>
        <w:tc>
          <w:tcPr>
            <w:tcW w:w="3192" w:type="dxa"/>
            <w:shd w:val="clear" w:color="auto" w:fill="auto"/>
          </w:tcPr>
          <w:p w:rsidR="0015466C" w:rsidRPr="009A6C54" w:rsidRDefault="0015466C" w:rsidP="008A6D10">
            <w:pPr>
              <w:pStyle w:val="TableText"/>
            </w:pPr>
            <w:r w:rsidRPr="009A6C54">
              <w:t>DXAD</w:t>
            </w:r>
          </w:p>
        </w:tc>
      </w:tr>
      <w:tr w:rsidR="0015466C" w:rsidRPr="009A6C54" w:rsidTr="008071E4">
        <w:tc>
          <w:tcPr>
            <w:tcW w:w="6384" w:type="dxa"/>
            <w:shd w:val="clear" w:color="auto" w:fill="auto"/>
          </w:tcPr>
          <w:p w:rsidR="0015466C" w:rsidRPr="009A6C54" w:rsidRDefault="0015466C" w:rsidP="008A6D10">
            <w:pPr>
              <w:pStyle w:val="TableText"/>
            </w:pPr>
            <w:r w:rsidRPr="009A6C54">
              <w:t>GAF SCORE (HISTORICAL)</w:t>
            </w:r>
          </w:p>
        </w:tc>
        <w:tc>
          <w:tcPr>
            <w:tcW w:w="3192" w:type="dxa"/>
            <w:shd w:val="clear" w:color="auto" w:fill="auto"/>
          </w:tcPr>
          <w:p w:rsidR="0015466C" w:rsidRPr="009A6C54" w:rsidRDefault="0015466C" w:rsidP="008A6D10">
            <w:pPr>
              <w:pStyle w:val="TableText"/>
            </w:pPr>
            <w:r w:rsidRPr="009A6C54">
              <w:t>DXGH</w:t>
            </w:r>
          </w:p>
        </w:tc>
      </w:tr>
      <w:tr w:rsidR="0015466C" w:rsidRPr="009A6C54" w:rsidTr="008071E4">
        <w:tc>
          <w:tcPr>
            <w:tcW w:w="6384" w:type="dxa"/>
            <w:shd w:val="clear" w:color="auto" w:fill="auto"/>
          </w:tcPr>
          <w:p w:rsidR="0015466C" w:rsidRPr="009A6C54" w:rsidRDefault="0015466C" w:rsidP="008A6D10">
            <w:pPr>
              <w:pStyle w:val="TableText"/>
            </w:pPr>
            <w:r w:rsidRPr="009A6C54">
              <w:t>GAF SCORE (CURRENT)</w:t>
            </w:r>
          </w:p>
        </w:tc>
        <w:tc>
          <w:tcPr>
            <w:tcW w:w="3192" w:type="dxa"/>
            <w:shd w:val="clear" w:color="auto" w:fill="auto"/>
          </w:tcPr>
          <w:p w:rsidR="0015466C" w:rsidRPr="009A6C54" w:rsidRDefault="0015466C" w:rsidP="008A6D10">
            <w:pPr>
              <w:pStyle w:val="TableText"/>
            </w:pPr>
            <w:r w:rsidRPr="009A6C54">
              <w:t>DXGC</w:t>
            </w:r>
          </w:p>
        </w:tc>
      </w:tr>
      <w:tr w:rsidR="000B2B61" w:rsidRPr="009A6C54" w:rsidTr="006665B6">
        <w:tc>
          <w:tcPr>
            <w:tcW w:w="9576" w:type="dxa"/>
            <w:gridSpan w:val="2"/>
            <w:shd w:val="clear" w:color="auto" w:fill="auto"/>
          </w:tcPr>
          <w:p w:rsidR="000B2B61" w:rsidRPr="009A6C54" w:rsidRDefault="000B2B61" w:rsidP="008A6D10">
            <w:pPr>
              <w:pStyle w:val="TableText"/>
              <w:jc w:val="center"/>
              <w:rPr>
                <w:b/>
              </w:rPr>
            </w:pPr>
            <w:r w:rsidRPr="009A6C54">
              <w:rPr>
                <w:b/>
              </w:rPr>
              <w:t>CATEGORY: ENROLLMENT (CURRENT)</w:t>
            </w:r>
          </w:p>
        </w:tc>
      </w:tr>
      <w:tr w:rsidR="0015466C" w:rsidRPr="009A6C54" w:rsidTr="008071E4">
        <w:tc>
          <w:tcPr>
            <w:tcW w:w="6384" w:type="dxa"/>
            <w:shd w:val="clear" w:color="auto" w:fill="auto"/>
          </w:tcPr>
          <w:p w:rsidR="0015466C" w:rsidRPr="009A6C54" w:rsidRDefault="0015466C" w:rsidP="008A6D10">
            <w:pPr>
              <w:pStyle w:val="TableText"/>
            </w:pPr>
            <w:r w:rsidRPr="009A6C54">
              <w:t>ENROLLMENT DATE (CURRENT)</w:t>
            </w:r>
          </w:p>
        </w:tc>
        <w:tc>
          <w:tcPr>
            <w:tcW w:w="3192" w:type="dxa"/>
            <w:shd w:val="clear" w:color="auto" w:fill="auto"/>
          </w:tcPr>
          <w:p w:rsidR="0015466C" w:rsidRPr="009A6C54" w:rsidRDefault="0015466C" w:rsidP="008A6D10">
            <w:pPr>
              <w:pStyle w:val="TableText"/>
            </w:pPr>
            <w:r w:rsidRPr="009A6C54">
              <w:t>ECED</w:t>
            </w:r>
          </w:p>
        </w:tc>
      </w:tr>
      <w:tr w:rsidR="0015466C" w:rsidRPr="009A6C54" w:rsidTr="008071E4">
        <w:tc>
          <w:tcPr>
            <w:tcW w:w="6384" w:type="dxa"/>
            <w:shd w:val="clear" w:color="auto" w:fill="auto"/>
          </w:tcPr>
          <w:p w:rsidR="0015466C" w:rsidRPr="009A6C54" w:rsidRDefault="0015466C" w:rsidP="008A6D10">
            <w:pPr>
              <w:pStyle w:val="TableText"/>
            </w:pPr>
            <w:r w:rsidRPr="009A6C54">
              <w:t>SOURCE OF ENROLLMENT (CURRENT)</w:t>
            </w:r>
          </w:p>
        </w:tc>
        <w:tc>
          <w:tcPr>
            <w:tcW w:w="3192" w:type="dxa"/>
            <w:shd w:val="clear" w:color="auto" w:fill="auto"/>
          </w:tcPr>
          <w:p w:rsidR="0015466C" w:rsidRPr="009A6C54" w:rsidRDefault="0015466C" w:rsidP="008A6D10">
            <w:pPr>
              <w:pStyle w:val="TableText"/>
            </w:pPr>
            <w:r w:rsidRPr="009A6C54">
              <w:t>ECSE</w:t>
            </w:r>
          </w:p>
        </w:tc>
      </w:tr>
      <w:tr w:rsidR="0015466C" w:rsidRPr="009A6C54" w:rsidTr="008071E4">
        <w:tc>
          <w:tcPr>
            <w:tcW w:w="6384" w:type="dxa"/>
            <w:shd w:val="clear" w:color="auto" w:fill="auto"/>
          </w:tcPr>
          <w:p w:rsidR="0015466C" w:rsidRPr="009A6C54" w:rsidRDefault="0015466C" w:rsidP="008A6D10">
            <w:pPr>
              <w:pStyle w:val="TableText"/>
            </w:pPr>
            <w:r w:rsidRPr="009A6C54">
              <w:t>ENROLLMENT STATUS (CURRENT)</w:t>
            </w:r>
          </w:p>
        </w:tc>
        <w:tc>
          <w:tcPr>
            <w:tcW w:w="3192" w:type="dxa"/>
            <w:shd w:val="clear" w:color="auto" w:fill="auto"/>
          </w:tcPr>
          <w:p w:rsidR="0015466C" w:rsidRPr="009A6C54" w:rsidRDefault="0015466C" w:rsidP="008A6D10">
            <w:pPr>
              <w:pStyle w:val="TableText"/>
            </w:pPr>
            <w:r w:rsidRPr="009A6C54">
              <w:t>ECES</w:t>
            </w:r>
          </w:p>
        </w:tc>
      </w:tr>
      <w:tr w:rsidR="0015466C" w:rsidRPr="009A6C54" w:rsidTr="008071E4">
        <w:tc>
          <w:tcPr>
            <w:tcW w:w="6384" w:type="dxa"/>
            <w:shd w:val="clear" w:color="auto" w:fill="auto"/>
          </w:tcPr>
          <w:p w:rsidR="0015466C" w:rsidRPr="009A6C54" w:rsidRDefault="0015466C" w:rsidP="008A6D10">
            <w:pPr>
              <w:pStyle w:val="TableText"/>
            </w:pPr>
            <w:r w:rsidRPr="009A6C54">
              <w:t>ENROLLMENT FACILITY RECEIVED (CURRENT)</w:t>
            </w:r>
          </w:p>
        </w:tc>
        <w:tc>
          <w:tcPr>
            <w:tcW w:w="3192" w:type="dxa"/>
            <w:shd w:val="clear" w:color="auto" w:fill="auto"/>
          </w:tcPr>
          <w:p w:rsidR="0015466C" w:rsidRPr="009A6C54" w:rsidRDefault="0015466C" w:rsidP="008A6D10">
            <w:pPr>
              <w:pStyle w:val="TableText"/>
            </w:pPr>
            <w:r w:rsidRPr="009A6C54">
              <w:t>ECFR</w:t>
            </w:r>
          </w:p>
        </w:tc>
      </w:tr>
      <w:tr w:rsidR="0015466C" w:rsidRPr="009A6C54" w:rsidTr="008071E4">
        <w:tc>
          <w:tcPr>
            <w:tcW w:w="6384" w:type="dxa"/>
            <w:shd w:val="clear" w:color="auto" w:fill="auto"/>
          </w:tcPr>
          <w:p w:rsidR="0015466C" w:rsidRPr="009A6C54" w:rsidRDefault="0015466C" w:rsidP="008A6D10">
            <w:pPr>
              <w:pStyle w:val="TableText"/>
            </w:pPr>
            <w:r w:rsidRPr="009A6C54">
              <w:t>ENROLLMENT PRIORITY (CURRENT)</w:t>
            </w:r>
          </w:p>
        </w:tc>
        <w:tc>
          <w:tcPr>
            <w:tcW w:w="3192" w:type="dxa"/>
            <w:shd w:val="clear" w:color="auto" w:fill="auto"/>
          </w:tcPr>
          <w:p w:rsidR="0015466C" w:rsidRPr="009A6C54" w:rsidRDefault="0015466C" w:rsidP="008A6D10">
            <w:pPr>
              <w:pStyle w:val="TableText"/>
            </w:pPr>
            <w:r w:rsidRPr="009A6C54">
              <w:t>ECEP</w:t>
            </w:r>
          </w:p>
        </w:tc>
      </w:tr>
      <w:tr w:rsidR="0015466C" w:rsidRPr="009A6C54" w:rsidTr="008071E4">
        <w:tc>
          <w:tcPr>
            <w:tcW w:w="6384" w:type="dxa"/>
            <w:shd w:val="clear" w:color="auto" w:fill="auto"/>
          </w:tcPr>
          <w:p w:rsidR="0015466C" w:rsidRPr="009A6C54" w:rsidRDefault="0015466C" w:rsidP="008A6D10">
            <w:pPr>
              <w:pStyle w:val="TableText"/>
            </w:pPr>
            <w:r w:rsidRPr="009A6C54">
              <w:t>ENROLLMENT EFFECTIVE DATE (CURRENT)</w:t>
            </w:r>
          </w:p>
        </w:tc>
        <w:tc>
          <w:tcPr>
            <w:tcW w:w="3192" w:type="dxa"/>
            <w:shd w:val="clear" w:color="auto" w:fill="auto"/>
          </w:tcPr>
          <w:p w:rsidR="0015466C" w:rsidRPr="009A6C54" w:rsidRDefault="0015466C" w:rsidP="008A6D10">
            <w:pPr>
              <w:pStyle w:val="TableText"/>
            </w:pPr>
            <w:r w:rsidRPr="009A6C54">
              <w:t>ECEF</w:t>
            </w:r>
          </w:p>
        </w:tc>
      </w:tr>
      <w:tr w:rsidR="000B2B61" w:rsidRPr="009A6C54" w:rsidTr="006665B6">
        <w:tc>
          <w:tcPr>
            <w:tcW w:w="9576" w:type="dxa"/>
            <w:gridSpan w:val="2"/>
            <w:shd w:val="clear" w:color="auto" w:fill="auto"/>
          </w:tcPr>
          <w:p w:rsidR="000B2B61" w:rsidRPr="009A6C54" w:rsidRDefault="000B2B61" w:rsidP="008A6D10">
            <w:pPr>
              <w:pStyle w:val="TableText"/>
              <w:jc w:val="center"/>
              <w:rPr>
                <w:b/>
              </w:rPr>
            </w:pPr>
            <w:r w:rsidRPr="009A6C54">
              <w:rPr>
                <w:b/>
              </w:rPr>
              <w:t>CATEGORY: ENROLLMENT (HISTORICAL)</w:t>
            </w:r>
          </w:p>
        </w:tc>
      </w:tr>
      <w:tr w:rsidR="0015466C" w:rsidRPr="009A6C54" w:rsidTr="008071E4">
        <w:tc>
          <w:tcPr>
            <w:tcW w:w="6384" w:type="dxa"/>
            <w:shd w:val="clear" w:color="auto" w:fill="auto"/>
          </w:tcPr>
          <w:p w:rsidR="0015466C" w:rsidRPr="009A6C54" w:rsidRDefault="0015466C" w:rsidP="008A6D10">
            <w:pPr>
              <w:pStyle w:val="TableText"/>
            </w:pPr>
            <w:r w:rsidRPr="009A6C54">
              <w:t>ENROLLMENT DATE (HISTORICAL)</w:t>
            </w:r>
          </w:p>
        </w:tc>
        <w:tc>
          <w:tcPr>
            <w:tcW w:w="3192" w:type="dxa"/>
            <w:shd w:val="clear" w:color="auto" w:fill="auto"/>
          </w:tcPr>
          <w:p w:rsidR="0015466C" w:rsidRPr="009A6C54" w:rsidRDefault="0015466C" w:rsidP="008A6D10">
            <w:pPr>
              <w:pStyle w:val="TableText"/>
            </w:pPr>
            <w:r w:rsidRPr="009A6C54">
              <w:t>EHED</w:t>
            </w:r>
          </w:p>
        </w:tc>
      </w:tr>
      <w:tr w:rsidR="0015466C" w:rsidRPr="009A6C54" w:rsidTr="008071E4">
        <w:tc>
          <w:tcPr>
            <w:tcW w:w="6384" w:type="dxa"/>
            <w:shd w:val="clear" w:color="auto" w:fill="auto"/>
          </w:tcPr>
          <w:p w:rsidR="0015466C" w:rsidRPr="009A6C54" w:rsidRDefault="0015466C" w:rsidP="008A6D10">
            <w:pPr>
              <w:pStyle w:val="TableText"/>
            </w:pPr>
            <w:r w:rsidRPr="009A6C54">
              <w:t>SOURCE OF ENROLLMENT (HISTORICAL)</w:t>
            </w:r>
          </w:p>
        </w:tc>
        <w:tc>
          <w:tcPr>
            <w:tcW w:w="3192" w:type="dxa"/>
            <w:shd w:val="clear" w:color="auto" w:fill="auto"/>
          </w:tcPr>
          <w:p w:rsidR="0015466C" w:rsidRPr="009A6C54" w:rsidRDefault="0015466C" w:rsidP="008A6D10">
            <w:pPr>
              <w:pStyle w:val="TableText"/>
            </w:pPr>
            <w:r w:rsidRPr="009A6C54">
              <w:t>EHSE</w:t>
            </w:r>
          </w:p>
        </w:tc>
      </w:tr>
      <w:tr w:rsidR="0015466C" w:rsidRPr="009A6C54" w:rsidTr="008071E4">
        <w:tc>
          <w:tcPr>
            <w:tcW w:w="6384" w:type="dxa"/>
            <w:shd w:val="clear" w:color="auto" w:fill="auto"/>
          </w:tcPr>
          <w:p w:rsidR="0015466C" w:rsidRPr="009A6C54" w:rsidRDefault="0015466C" w:rsidP="008A6D10">
            <w:pPr>
              <w:pStyle w:val="TableText"/>
            </w:pPr>
            <w:r w:rsidRPr="009A6C54">
              <w:t>ENROLLMENT STATUS (HISTORICAL)</w:t>
            </w:r>
          </w:p>
        </w:tc>
        <w:tc>
          <w:tcPr>
            <w:tcW w:w="3192" w:type="dxa"/>
            <w:shd w:val="clear" w:color="auto" w:fill="auto"/>
          </w:tcPr>
          <w:p w:rsidR="0015466C" w:rsidRPr="009A6C54" w:rsidRDefault="0015466C" w:rsidP="008A6D10">
            <w:pPr>
              <w:pStyle w:val="TableText"/>
            </w:pPr>
            <w:r w:rsidRPr="009A6C54">
              <w:t>EHES</w:t>
            </w:r>
          </w:p>
        </w:tc>
      </w:tr>
      <w:tr w:rsidR="0015466C" w:rsidRPr="009A6C54" w:rsidTr="008071E4">
        <w:tc>
          <w:tcPr>
            <w:tcW w:w="6384" w:type="dxa"/>
            <w:shd w:val="clear" w:color="auto" w:fill="auto"/>
          </w:tcPr>
          <w:p w:rsidR="0015466C" w:rsidRPr="009A6C54" w:rsidRDefault="0015466C" w:rsidP="008A6D10">
            <w:pPr>
              <w:pStyle w:val="TableText"/>
            </w:pPr>
            <w:r w:rsidRPr="009A6C54">
              <w:t>ENROLLMENT FACILITY RECEIVED (HISTORICAL)</w:t>
            </w:r>
          </w:p>
        </w:tc>
        <w:tc>
          <w:tcPr>
            <w:tcW w:w="3192" w:type="dxa"/>
            <w:shd w:val="clear" w:color="auto" w:fill="auto"/>
          </w:tcPr>
          <w:p w:rsidR="0015466C" w:rsidRPr="009A6C54" w:rsidRDefault="0015466C" w:rsidP="008A6D10">
            <w:pPr>
              <w:pStyle w:val="TableText"/>
            </w:pPr>
            <w:r w:rsidRPr="009A6C54">
              <w:t>EHFR</w:t>
            </w:r>
          </w:p>
        </w:tc>
      </w:tr>
      <w:tr w:rsidR="0015466C" w:rsidRPr="009A6C54" w:rsidTr="008071E4">
        <w:tc>
          <w:tcPr>
            <w:tcW w:w="6384" w:type="dxa"/>
            <w:shd w:val="clear" w:color="auto" w:fill="auto"/>
          </w:tcPr>
          <w:p w:rsidR="0015466C" w:rsidRPr="009A6C54" w:rsidRDefault="0015466C" w:rsidP="008A6D10">
            <w:pPr>
              <w:pStyle w:val="TableText"/>
            </w:pPr>
            <w:r w:rsidRPr="009A6C54">
              <w:t>ENROLLMENT PRIORITY (HISTORICAL)</w:t>
            </w:r>
          </w:p>
        </w:tc>
        <w:tc>
          <w:tcPr>
            <w:tcW w:w="3192" w:type="dxa"/>
            <w:shd w:val="clear" w:color="auto" w:fill="auto"/>
          </w:tcPr>
          <w:p w:rsidR="0015466C" w:rsidRPr="009A6C54" w:rsidRDefault="0015466C" w:rsidP="008A6D10">
            <w:pPr>
              <w:pStyle w:val="TableText"/>
            </w:pPr>
            <w:r w:rsidRPr="009A6C54">
              <w:t>EHEP</w:t>
            </w:r>
          </w:p>
        </w:tc>
      </w:tr>
      <w:tr w:rsidR="0015466C" w:rsidRPr="009A6C54" w:rsidTr="008071E4">
        <w:tc>
          <w:tcPr>
            <w:tcW w:w="6384" w:type="dxa"/>
            <w:shd w:val="clear" w:color="auto" w:fill="auto"/>
          </w:tcPr>
          <w:p w:rsidR="0015466C" w:rsidRPr="009A6C54" w:rsidRDefault="0015466C" w:rsidP="008A6D10">
            <w:pPr>
              <w:pStyle w:val="TableText"/>
            </w:pPr>
            <w:r w:rsidRPr="009A6C54">
              <w:t>ENROLLMENT EFFECTIVE DATE (HISTORICAL)</w:t>
            </w:r>
          </w:p>
        </w:tc>
        <w:tc>
          <w:tcPr>
            <w:tcW w:w="3192" w:type="dxa"/>
            <w:shd w:val="clear" w:color="auto" w:fill="auto"/>
          </w:tcPr>
          <w:p w:rsidR="0015466C" w:rsidRPr="009A6C54" w:rsidRDefault="0015466C" w:rsidP="008A6D10">
            <w:pPr>
              <w:pStyle w:val="TableText"/>
            </w:pPr>
            <w:r w:rsidRPr="009A6C54">
              <w:t>EHEF</w:t>
            </w:r>
          </w:p>
        </w:tc>
      </w:tr>
      <w:tr w:rsidR="000B2B61" w:rsidRPr="009A6C54" w:rsidTr="006665B6">
        <w:tc>
          <w:tcPr>
            <w:tcW w:w="9576" w:type="dxa"/>
            <w:gridSpan w:val="2"/>
            <w:shd w:val="clear" w:color="auto" w:fill="auto"/>
          </w:tcPr>
          <w:p w:rsidR="000B2B61" w:rsidRPr="009A6C54" w:rsidRDefault="000B2B61" w:rsidP="008A6D10">
            <w:pPr>
              <w:pStyle w:val="TableText"/>
              <w:jc w:val="center"/>
              <w:rPr>
                <w:b/>
              </w:rPr>
            </w:pPr>
            <w:r w:rsidRPr="009A6C54">
              <w:rPr>
                <w:b/>
              </w:rPr>
              <w:t>CATEGORY: OUTPATIENT ENCOUNTER</w:t>
            </w:r>
          </w:p>
        </w:tc>
      </w:tr>
      <w:tr w:rsidR="0015466C" w:rsidRPr="009A6C54" w:rsidTr="008071E4">
        <w:tc>
          <w:tcPr>
            <w:tcW w:w="6384" w:type="dxa"/>
            <w:shd w:val="clear" w:color="auto" w:fill="auto"/>
          </w:tcPr>
          <w:p w:rsidR="0015466C" w:rsidRPr="009A6C54" w:rsidRDefault="0015466C" w:rsidP="008A6D10">
            <w:pPr>
              <w:pStyle w:val="TableText"/>
            </w:pPr>
            <w:r w:rsidRPr="009A6C54">
              <w:t>PATIENT</w:t>
            </w:r>
          </w:p>
        </w:tc>
        <w:tc>
          <w:tcPr>
            <w:tcW w:w="3192" w:type="dxa"/>
            <w:shd w:val="clear" w:color="auto" w:fill="auto"/>
          </w:tcPr>
          <w:p w:rsidR="0015466C" w:rsidRPr="009A6C54" w:rsidRDefault="0015466C" w:rsidP="008A6D10">
            <w:pPr>
              <w:pStyle w:val="TableText"/>
            </w:pPr>
            <w:r w:rsidRPr="009A6C54">
              <w:t>OEPA</w:t>
            </w:r>
          </w:p>
        </w:tc>
      </w:tr>
      <w:tr w:rsidR="0015466C" w:rsidRPr="009A6C54" w:rsidTr="008071E4">
        <w:tc>
          <w:tcPr>
            <w:tcW w:w="6384" w:type="dxa"/>
            <w:shd w:val="clear" w:color="auto" w:fill="auto"/>
          </w:tcPr>
          <w:p w:rsidR="0015466C" w:rsidRPr="009A6C54" w:rsidRDefault="0015466C" w:rsidP="008A6D10">
            <w:pPr>
              <w:pStyle w:val="TableText"/>
            </w:pPr>
            <w:r w:rsidRPr="009A6C54">
              <w:t>ORIGINATING PROCESS TYPE</w:t>
            </w:r>
          </w:p>
        </w:tc>
        <w:tc>
          <w:tcPr>
            <w:tcW w:w="3192" w:type="dxa"/>
            <w:shd w:val="clear" w:color="auto" w:fill="auto"/>
          </w:tcPr>
          <w:p w:rsidR="0015466C" w:rsidRPr="009A6C54" w:rsidRDefault="0015466C" w:rsidP="008A6D10">
            <w:pPr>
              <w:pStyle w:val="TableText"/>
            </w:pPr>
            <w:r w:rsidRPr="009A6C54">
              <w:t>OEOP</w:t>
            </w:r>
          </w:p>
        </w:tc>
      </w:tr>
      <w:tr w:rsidR="0015466C" w:rsidRPr="009A6C54" w:rsidTr="008071E4">
        <w:tc>
          <w:tcPr>
            <w:tcW w:w="6384" w:type="dxa"/>
            <w:shd w:val="clear" w:color="auto" w:fill="auto"/>
          </w:tcPr>
          <w:p w:rsidR="0015466C" w:rsidRPr="009A6C54" w:rsidRDefault="0015466C" w:rsidP="008A6D10">
            <w:pPr>
              <w:pStyle w:val="TableText"/>
            </w:pPr>
            <w:r w:rsidRPr="009A6C54">
              <w:t>APPT. TYPE</w:t>
            </w:r>
          </w:p>
        </w:tc>
        <w:tc>
          <w:tcPr>
            <w:tcW w:w="3192" w:type="dxa"/>
            <w:shd w:val="clear" w:color="auto" w:fill="auto"/>
          </w:tcPr>
          <w:p w:rsidR="0015466C" w:rsidRPr="009A6C54" w:rsidRDefault="0015466C" w:rsidP="008A6D10">
            <w:pPr>
              <w:pStyle w:val="TableText"/>
            </w:pPr>
            <w:r w:rsidRPr="009A6C54">
              <w:t>OEAT</w:t>
            </w:r>
          </w:p>
        </w:tc>
      </w:tr>
      <w:tr w:rsidR="0015466C" w:rsidRPr="009A6C54" w:rsidTr="008071E4">
        <w:tc>
          <w:tcPr>
            <w:tcW w:w="6384" w:type="dxa"/>
            <w:shd w:val="clear" w:color="auto" w:fill="auto"/>
          </w:tcPr>
          <w:p w:rsidR="0015466C" w:rsidRPr="009A6C54" w:rsidRDefault="0015466C" w:rsidP="008A6D10">
            <w:pPr>
              <w:pStyle w:val="TableText"/>
            </w:pPr>
            <w:r w:rsidRPr="009A6C54">
              <w:t>STATUS</w:t>
            </w:r>
          </w:p>
        </w:tc>
        <w:tc>
          <w:tcPr>
            <w:tcW w:w="3192" w:type="dxa"/>
            <w:shd w:val="clear" w:color="auto" w:fill="auto"/>
          </w:tcPr>
          <w:p w:rsidR="0015466C" w:rsidRPr="009A6C54" w:rsidRDefault="0015466C" w:rsidP="008A6D10">
            <w:pPr>
              <w:pStyle w:val="TableText"/>
            </w:pPr>
            <w:r w:rsidRPr="009A6C54">
              <w:t>OEST</w:t>
            </w:r>
          </w:p>
        </w:tc>
      </w:tr>
      <w:tr w:rsidR="0015466C" w:rsidRPr="009A6C54" w:rsidTr="008071E4">
        <w:tc>
          <w:tcPr>
            <w:tcW w:w="6384" w:type="dxa"/>
            <w:shd w:val="clear" w:color="auto" w:fill="auto"/>
          </w:tcPr>
          <w:p w:rsidR="0015466C" w:rsidRPr="009A6C54" w:rsidRDefault="0015466C" w:rsidP="008A6D10">
            <w:pPr>
              <w:pStyle w:val="TableText"/>
            </w:pPr>
            <w:r w:rsidRPr="009A6C54">
              <w:t>ELIG. OF ENCOUNTER</w:t>
            </w:r>
          </w:p>
        </w:tc>
        <w:tc>
          <w:tcPr>
            <w:tcW w:w="3192" w:type="dxa"/>
            <w:shd w:val="clear" w:color="auto" w:fill="auto"/>
          </w:tcPr>
          <w:p w:rsidR="0015466C" w:rsidRPr="009A6C54" w:rsidRDefault="0015466C" w:rsidP="008A6D10">
            <w:pPr>
              <w:pStyle w:val="TableText"/>
            </w:pPr>
            <w:r w:rsidRPr="009A6C54">
              <w:t>PEPW</w:t>
            </w:r>
          </w:p>
        </w:tc>
      </w:tr>
      <w:tr w:rsidR="0015466C" w:rsidRPr="009A6C54" w:rsidTr="008071E4">
        <w:tc>
          <w:tcPr>
            <w:tcW w:w="6384" w:type="dxa"/>
            <w:shd w:val="clear" w:color="auto" w:fill="auto"/>
          </w:tcPr>
          <w:p w:rsidR="0015466C" w:rsidRPr="009A6C54" w:rsidRDefault="0015466C" w:rsidP="008A6D10">
            <w:pPr>
              <w:pStyle w:val="TableText"/>
            </w:pPr>
            <w:r w:rsidRPr="009A6C54">
              <w:t>MEANS TEST (HISTORICAL)</w:t>
            </w:r>
          </w:p>
        </w:tc>
        <w:tc>
          <w:tcPr>
            <w:tcW w:w="3192" w:type="dxa"/>
            <w:shd w:val="clear" w:color="auto" w:fill="auto"/>
          </w:tcPr>
          <w:p w:rsidR="0015466C" w:rsidRPr="009A6C54" w:rsidRDefault="0015466C" w:rsidP="008A6D10">
            <w:pPr>
              <w:pStyle w:val="TableText"/>
            </w:pPr>
            <w:r w:rsidRPr="009A6C54">
              <w:t>PEMH</w:t>
            </w:r>
          </w:p>
        </w:tc>
      </w:tr>
      <w:tr w:rsidR="0015466C" w:rsidRPr="009A6C54" w:rsidTr="008071E4">
        <w:tc>
          <w:tcPr>
            <w:tcW w:w="6384" w:type="dxa"/>
            <w:shd w:val="clear" w:color="auto" w:fill="auto"/>
          </w:tcPr>
          <w:p w:rsidR="0015466C" w:rsidRPr="009A6C54" w:rsidRDefault="0015466C" w:rsidP="008A6D10">
            <w:pPr>
              <w:pStyle w:val="TableText"/>
            </w:pPr>
            <w:r w:rsidRPr="009A6C54">
              <w:t>MEANS TEST (CURRENT)</w:t>
            </w:r>
          </w:p>
        </w:tc>
        <w:tc>
          <w:tcPr>
            <w:tcW w:w="3192" w:type="dxa"/>
            <w:shd w:val="clear" w:color="auto" w:fill="auto"/>
          </w:tcPr>
          <w:p w:rsidR="0015466C" w:rsidRPr="009A6C54" w:rsidRDefault="0015466C" w:rsidP="008A6D10">
            <w:pPr>
              <w:pStyle w:val="TableText"/>
            </w:pPr>
            <w:r w:rsidRPr="009A6C54">
              <w:t>PEMC</w:t>
            </w:r>
          </w:p>
        </w:tc>
      </w:tr>
      <w:tr w:rsidR="0015466C" w:rsidRPr="009A6C54" w:rsidTr="008071E4">
        <w:tc>
          <w:tcPr>
            <w:tcW w:w="6384" w:type="dxa"/>
            <w:shd w:val="clear" w:color="auto" w:fill="auto"/>
          </w:tcPr>
          <w:p w:rsidR="0015466C" w:rsidRPr="009A6C54" w:rsidRDefault="0015466C" w:rsidP="008A6D10">
            <w:pPr>
              <w:pStyle w:val="TableText"/>
            </w:pPr>
            <w:r w:rsidRPr="009A6C54">
              <w:t>SC PERCENTAGE</w:t>
            </w:r>
          </w:p>
        </w:tc>
        <w:tc>
          <w:tcPr>
            <w:tcW w:w="3192" w:type="dxa"/>
            <w:shd w:val="clear" w:color="auto" w:fill="auto"/>
          </w:tcPr>
          <w:p w:rsidR="0015466C" w:rsidRPr="009A6C54" w:rsidRDefault="0015466C" w:rsidP="008A6D10">
            <w:pPr>
              <w:pStyle w:val="TableText"/>
            </w:pPr>
            <w:r w:rsidRPr="009A6C54">
              <w:t>PESP</w:t>
            </w:r>
          </w:p>
        </w:tc>
      </w:tr>
      <w:tr w:rsidR="0015466C" w:rsidRPr="009A6C54" w:rsidTr="008071E4">
        <w:tc>
          <w:tcPr>
            <w:tcW w:w="6384" w:type="dxa"/>
            <w:shd w:val="clear" w:color="auto" w:fill="auto"/>
          </w:tcPr>
          <w:p w:rsidR="0015466C" w:rsidRPr="009A6C54" w:rsidRDefault="0015466C" w:rsidP="008A6D10">
            <w:pPr>
              <w:pStyle w:val="TableText"/>
            </w:pPr>
            <w:r w:rsidRPr="009A6C54">
              <w:t>AGENT ORANGE EXPOSURE</w:t>
            </w:r>
          </w:p>
        </w:tc>
        <w:tc>
          <w:tcPr>
            <w:tcW w:w="3192" w:type="dxa"/>
            <w:shd w:val="clear" w:color="auto" w:fill="auto"/>
          </w:tcPr>
          <w:p w:rsidR="0015466C" w:rsidRPr="009A6C54" w:rsidRDefault="0015466C" w:rsidP="008A6D10">
            <w:pPr>
              <w:pStyle w:val="TableText"/>
            </w:pPr>
            <w:r w:rsidRPr="009A6C54">
              <w:t>PEAO</w:t>
            </w:r>
          </w:p>
        </w:tc>
      </w:tr>
      <w:tr w:rsidR="0015466C" w:rsidRPr="009A6C54" w:rsidTr="008071E4">
        <w:tc>
          <w:tcPr>
            <w:tcW w:w="6384" w:type="dxa"/>
            <w:shd w:val="clear" w:color="auto" w:fill="auto"/>
          </w:tcPr>
          <w:p w:rsidR="0015466C" w:rsidRPr="009A6C54" w:rsidRDefault="0015466C" w:rsidP="008A6D10">
            <w:pPr>
              <w:pStyle w:val="TableText"/>
            </w:pPr>
            <w:r w:rsidRPr="009A6C54">
              <w:t>IONIZING RADIATION EXPOSURE</w:t>
            </w:r>
          </w:p>
        </w:tc>
        <w:tc>
          <w:tcPr>
            <w:tcW w:w="3192" w:type="dxa"/>
            <w:shd w:val="clear" w:color="auto" w:fill="auto"/>
          </w:tcPr>
          <w:p w:rsidR="0015466C" w:rsidRPr="009A6C54" w:rsidRDefault="0015466C" w:rsidP="008A6D10">
            <w:pPr>
              <w:pStyle w:val="TableText"/>
            </w:pPr>
            <w:r w:rsidRPr="009A6C54">
              <w:t>PEIR</w:t>
            </w:r>
          </w:p>
        </w:tc>
      </w:tr>
      <w:tr w:rsidR="0015466C" w:rsidRPr="009A6C54" w:rsidTr="008071E4">
        <w:tc>
          <w:tcPr>
            <w:tcW w:w="6384" w:type="dxa"/>
            <w:shd w:val="clear" w:color="auto" w:fill="auto"/>
          </w:tcPr>
          <w:p w:rsidR="0015466C" w:rsidRPr="009A6C54" w:rsidRDefault="0015466C" w:rsidP="008A6D10">
            <w:pPr>
              <w:pStyle w:val="TableText"/>
            </w:pPr>
            <w:r w:rsidRPr="009A6C54">
              <w:t>SW ASIA CONDITIONS EXPOSURE</w:t>
            </w:r>
          </w:p>
        </w:tc>
        <w:tc>
          <w:tcPr>
            <w:tcW w:w="3192" w:type="dxa"/>
            <w:shd w:val="clear" w:color="auto" w:fill="auto"/>
          </w:tcPr>
          <w:p w:rsidR="0015466C" w:rsidRPr="009A6C54" w:rsidRDefault="0015466C" w:rsidP="008A6D10">
            <w:pPr>
              <w:pStyle w:val="TableText"/>
            </w:pPr>
            <w:r w:rsidRPr="009A6C54">
              <w:t>PEEC</w:t>
            </w:r>
          </w:p>
        </w:tc>
      </w:tr>
      <w:tr w:rsidR="000B2B61" w:rsidRPr="009A6C54" w:rsidTr="006665B6">
        <w:tc>
          <w:tcPr>
            <w:tcW w:w="9576" w:type="dxa"/>
            <w:gridSpan w:val="2"/>
            <w:shd w:val="clear" w:color="auto" w:fill="auto"/>
          </w:tcPr>
          <w:p w:rsidR="000B2B61" w:rsidRPr="009A6C54" w:rsidRDefault="000B2B61" w:rsidP="008A6D10">
            <w:pPr>
              <w:pStyle w:val="TableText"/>
              <w:jc w:val="center"/>
              <w:rPr>
                <w:b/>
              </w:rPr>
            </w:pPr>
            <w:r w:rsidRPr="009A6C54">
              <w:rPr>
                <w:b/>
              </w:rPr>
              <w:t>CATEGORY: PRIMARY CARE</w:t>
            </w:r>
          </w:p>
        </w:tc>
      </w:tr>
      <w:tr w:rsidR="0015466C" w:rsidRPr="009A6C54" w:rsidTr="008071E4">
        <w:tc>
          <w:tcPr>
            <w:tcW w:w="6384" w:type="dxa"/>
            <w:shd w:val="clear" w:color="auto" w:fill="auto"/>
          </w:tcPr>
          <w:p w:rsidR="0015466C" w:rsidRPr="009A6C54" w:rsidRDefault="0015466C" w:rsidP="008A6D10">
            <w:pPr>
              <w:pStyle w:val="TableText"/>
            </w:pPr>
            <w:r w:rsidRPr="009A6C54">
              <w:t>PC PROVIDER (HISTORICAL)</w:t>
            </w:r>
          </w:p>
        </w:tc>
        <w:tc>
          <w:tcPr>
            <w:tcW w:w="3192" w:type="dxa"/>
            <w:shd w:val="clear" w:color="auto" w:fill="auto"/>
          </w:tcPr>
          <w:p w:rsidR="0015466C" w:rsidRPr="009A6C54" w:rsidRDefault="0015466C" w:rsidP="008A6D10">
            <w:pPr>
              <w:pStyle w:val="TableText"/>
            </w:pPr>
            <w:r w:rsidRPr="009A6C54">
              <w:t>PCPH</w:t>
            </w:r>
          </w:p>
        </w:tc>
      </w:tr>
      <w:tr w:rsidR="0015466C" w:rsidRPr="009A6C54" w:rsidTr="008071E4">
        <w:tc>
          <w:tcPr>
            <w:tcW w:w="6384" w:type="dxa"/>
            <w:shd w:val="clear" w:color="auto" w:fill="auto"/>
          </w:tcPr>
          <w:p w:rsidR="0015466C" w:rsidRPr="009A6C54" w:rsidRDefault="0015466C" w:rsidP="008A6D10">
            <w:pPr>
              <w:pStyle w:val="TableText"/>
            </w:pPr>
            <w:r w:rsidRPr="009A6C54">
              <w:t>PC TEAM (HISTORICAL)</w:t>
            </w:r>
          </w:p>
        </w:tc>
        <w:tc>
          <w:tcPr>
            <w:tcW w:w="3192" w:type="dxa"/>
            <w:shd w:val="clear" w:color="auto" w:fill="auto"/>
          </w:tcPr>
          <w:p w:rsidR="0015466C" w:rsidRPr="009A6C54" w:rsidRDefault="0015466C" w:rsidP="008A6D10">
            <w:pPr>
              <w:pStyle w:val="TableText"/>
            </w:pPr>
            <w:r w:rsidRPr="009A6C54">
              <w:t>PCTH</w:t>
            </w:r>
          </w:p>
        </w:tc>
      </w:tr>
      <w:tr w:rsidR="0015466C" w:rsidRPr="009A6C54" w:rsidTr="008071E4">
        <w:tc>
          <w:tcPr>
            <w:tcW w:w="6384" w:type="dxa"/>
            <w:shd w:val="clear" w:color="auto" w:fill="auto"/>
          </w:tcPr>
          <w:p w:rsidR="0015466C" w:rsidRPr="009A6C54" w:rsidRDefault="0015466C" w:rsidP="008A6D10">
            <w:pPr>
              <w:pStyle w:val="TableText"/>
            </w:pPr>
            <w:r w:rsidRPr="009A6C54">
              <w:t>PC PROVIDER (CURRENT)</w:t>
            </w:r>
          </w:p>
        </w:tc>
        <w:tc>
          <w:tcPr>
            <w:tcW w:w="3192" w:type="dxa"/>
            <w:shd w:val="clear" w:color="auto" w:fill="auto"/>
          </w:tcPr>
          <w:p w:rsidR="0015466C" w:rsidRPr="009A6C54" w:rsidRDefault="0015466C" w:rsidP="008A6D10">
            <w:pPr>
              <w:pStyle w:val="TableText"/>
            </w:pPr>
            <w:r w:rsidRPr="009A6C54">
              <w:t>PCPC</w:t>
            </w:r>
          </w:p>
        </w:tc>
      </w:tr>
      <w:tr w:rsidR="0015466C" w:rsidRPr="009A6C54" w:rsidTr="008071E4">
        <w:tc>
          <w:tcPr>
            <w:tcW w:w="6384" w:type="dxa"/>
            <w:shd w:val="clear" w:color="auto" w:fill="auto"/>
          </w:tcPr>
          <w:p w:rsidR="0015466C" w:rsidRPr="009A6C54" w:rsidRDefault="0015466C" w:rsidP="008A6D10">
            <w:pPr>
              <w:pStyle w:val="TableText"/>
            </w:pPr>
            <w:r w:rsidRPr="009A6C54">
              <w:t>PC TEAM (CURRENT)</w:t>
            </w:r>
          </w:p>
        </w:tc>
        <w:tc>
          <w:tcPr>
            <w:tcW w:w="3192" w:type="dxa"/>
            <w:shd w:val="clear" w:color="auto" w:fill="auto"/>
          </w:tcPr>
          <w:p w:rsidR="0015466C" w:rsidRPr="009A6C54" w:rsidRDefault="0015466C" w:rsidP="008A6D10">
            <w:pPr>
              <w:pStyle w:val="TableText"/>
            </w:pPr>
            <w:r w:rsidRPr="009A6C54">
              <w:t>PCTC</w:t>
            </w:r>
          </w:p>
        </w:tc>
      </w:tr>
      <w:tr w:rsidR="000B2B61" w:rsidRPr="009A6C54" w:rsidTr="006665B6">
        <w:tc>
          <w:tcPr>
            <w:tcW w:w="9576" w:type="dxa"/>
            <w:gridSpan w:val="2"/>
            <w:shd w:val="clear" w:color="auto" w:fill="auto"/>
          </w:tcPr>
          <w:p w:rsidR="000B2B61" w:rsidRPr="009A6C54" w:rsidRDefault="000B2B61" w:rsidP="008A6D10">
            <w:pPr>
              <w:pStyle w:val="TableText"/>
              <w:jc w:val="center"/>
              <w:rPr>
                <w:b/>
              </w:rPr>
            </w:pPr>
            <w:r w:rsidRPr="009A6C54">
              <w:rPr>
                <w:b/>
              </w:rPr>
              <w:t>CATEGORY: PROVIDER</w:t>
            </w:r>
          </w:p>
        </w:tc>
      </w:tr>
      <w:tr w:rsidR="0015466C" w:rsidRPr="009A6C54" w:rsidTr="008071E4">
        <w:tc>
          <w:tcPr>
            <w:tcW w:w="6384" w:type="dxa"/>
            <w:shd w:val="clear" w:color="auto" w:fill="auto"/>
          </w:tcPr>
          <w:p w:rsidR="0015466C" w:rsidRPr="009A6C54" w:rsidRDefault="0015466C" w:rsidP="008A6D10">
            <w:pPr>
              <w:pStyle w:val="TableText"/>
            </w:pPr>
            <w:r w:rsidRPr="009A6C54">
              <w:t>PRIMARY PROVIDER</w:t>
            </w:r>
          </w:p>
        </w:tc>
        <w:tc>
          <w:tcPr>
            <w:tcW w:w="3192" w:type="dxa"/>
            <w:shd w:val="clear" w:color="auto" w:fill="auto"/>
          </w:tcPr>
          <w:p w:rsidR="0015466C" w:rsidRPr="009A6C54" w:rsidRDefault="0015466C" w:rsidP="008A6D10">
            <w:pPr>
              <w:pStyle w:val="TableText"/>
            </w:pPr>
            <w:r w:rsidRPr="009A6C54">
              <w:t>PRPP</w:t>
            </w:r>
          </w:p>
        </w:tc>
      </w:tr>
      <w:tr w:rsidR="0015466C" w:rsidRPr="009A6C54" w:rsidTr="008071E4">
        <w:tc>
          <w:tcPr>
            <w:tcW w:w="6384" w:type="dxa"/>
            <w:shd w:val="clear" w:color="auto" w:fill="auto"/>
          </w:tcPr>
          <w:p w:rsidR="0015466C" w:rsidRPr="009A6C54" w:rsidRDefault="0015466C" w:rsidP="008A6D10">
            <w:pPr>
              <w:pStyle w:val="TableText"/>
            </w:pPr>
            <w:r w:rsidRPr="009A6C54">
              <w:t>SECONDARY PROVIDER</w:t>
            </w:r>
          </w:p>
        </w:tc>
        <w:tc>
          <w:tcPr>
            <w:tcW w:w="3192" w:type="dxa"/>
            <w:shd w:val="clear" w:color="auto" w:fill="auto"/>
          </w:tcPr>
          <w:p w:rsidR="0015466C" w:rsidRPr="009A6C54" w:rsidRDefault="0015466C" w:rsidP="008A6D10">
            <w:pPr>
              <w:pStyle w:val="TableText"/>
            </w:pPr>
            <w:r w:rsidRPr="009A6C54">
              <w:t>PRSP</w:t>
            </w:r>
          </w:p>
        </w:tc>
      </w:tr>
      <w:tr w:rsidR="0015466C" w:rsidRPr="009A6C54" w:rsidTr="008071E4">
        <w:tc>
          <w:tcPr>
            <w:tcW w:w="6384" w:type="dxa"/>
            <w:shd w:val="clear" w:color="auto" w:fill="auto"/>
          </w:tcPr>
          <w:p w:rsidR="0015466C" w:rsidRPr="009A6C54" w:rsidRDefault="0015466C" w:rsidP="008A6D10">
            <w:pPr>
              <w:pStyle w:val="TableText"/>
            </w:pPr>
            <w:r w:rsidRPr="009A6C54">
              <w:t>ALL PROVIDERS</w:t>
            </w:r>
          </w:p>
        </w:tc>
        <w:tc>
          <w:tcPr>
            <w:tcW w:w="3192" w:type="dxa"/>
            <w:shd w:val="clear" w:color="auto" w:fill="auto"/>
          </w:tcPr>
          <w:p w:rsidR="0015466C" w:rsidRPr="009A6C54" w:rsidRDefault="0015466C" w:rsidP="008A6D10">
            <w:pPr>
              <w:pStyle w:val="TableText"/>
            </w:pPr>
            <w:r w:rsidRPr="009A6C54">
              <w:t>PRAP</w:t>
            </w:r>
          </w:p>
        </w:tc>
      </w:tr>
      <w:tr w:rsidR="0015466C" w:rsidRPr="009A6C54" w:rsidTr="008071E4">
        <w:tc>
          <w:tcPr>
            <w:tcW w:w="6384" w:type="dxa"/>
            <w:shd w:val="clear" w:color="auto" w:fill="auto"/>
          </w:tcPr>
          <w:p w:rsidR="0015466C" w:rsidRPr="009A6C54" w:rsidRDefault="0015466C" w:rsidP="008A6D10">
            <w:pPr>
              <w:pStyle w:val="TableText"/>
            </w:pPr>
            <w:r w:rsidRPr="009A6C54">
              <w:t>PRIMARY PROVIDER PERSON CLASS</w:t>
            </w:r>
          </w:p>
        </w:tc>
        <w:tc>
          <w:tcPr>
            <w:tcW w:w="3192" w:type="dxa"/>
            <w:shd w:val="clear" w:color="auto" w:fill="auto"/>
          </w:tcPr>
          <w:p w:rsidR="0015466C" w:rsidRPr="009A6C54" w:rsidRDefault="0015466C" w:rsidP="008A6D10">
            <w:pPr>
              <w:pStyle w:val="TableText"/>
            </w:pPr>
            <w:r w:rsidRPr="009A6C54">
              <w:t>PRPC</w:t>
            </w:r>
          </w:p>
        </w:tc>
      </w:tr>
      <w:tr w:rsidR="0015466C" w:rsidRPr="009A6C54" w:rsidTr="008071E4">
        <w:tc>
          <w:tcPr>
            <w:tcW w:w="6384" w:type="dxa"/>
            <w:shd w:val="clear" w:color="auto" w:fill="auto"/>
          </w:tcPr>
          <w:p w:rsidR="0015466C" w:rsidRPr="009A6C54" w:rsidRDefault="0015466C" w:rsidP="008A6D10">
            <w:pPr>
              <w:pStyle w:val="TableText"/>
            </w:pPr>
            <w:r w:rsidRPr="009A6C54">
              <w:t>SECONDARY PROVIDER PERSON CLASS</w:t>
            </w:r>
          </w:p>
        </w:tc>
        <w:tc>
          <w:tcPr>
            <w:tcW w:w="3192" w:type="dxa"/>
            <w:shd w:val="clear" w:color="auto" w:fill="auto"/>
          </w:tcPr>
          <w:p w:rsidR="0015466C" w:rsidRPr="009A6C54" w:rsidRDefault="0015466C" w:rsidP="008A6D10">
            <w:pPr>
              <w:pStyle w:val="TableText"/>
            </w:pPr>
            <w:r w:rsidRPr="009A6C54">
              <w:t>PRSC</w:t>
            </w:r>
          </w:p>
        </w:tc>
      </w:tr>
      <w:tr w:rsidR="0015466C" w:rsidRPr="009A6C54" w:rsidTr="008071E4">
        <w:tc>
          <w:tcPr>
            <w:tcW w:w="6384" w:type="dxa"/>
            <w:shd w:val="clear" w:color="auto" w:fill="auto"/>
          </w:tcPr>
          <w:p w:rsidR="0015466C" w:rsidRPr="009A6C54" w:rsidRDefault="0015466C" w:rsidP="008A6D10">
            <w:pPr>
              <w:pStyle w:val="TableText"/>
            </w:pPr>
            <w:r w:rsidRPr="009A6C54">
              <w:t>ALL PROVIDERS PERSON CLASS</w:t>
            </w:r>
          </w:p>
        </w:tc>
        <w:tc>
          <w:tcPr>
            <w:tcW w:w="3192" w:type="dxa"/>
            <w:shd w:val="clear" w:color="auto" w:fill="auto"/>
          </w:tcPr>
          <w:p w:rsidR="0015466C" w:rsidRPr="009A6C54" w:rsidRDefault="0015466C" w:rsidP="008A6D10">
            <w:pPr>
              <w:pStyle w:val="TableText"/>
            </w:pPr>
            <w:r w:rsidRPr="009A6C54">
              <w:t>PRAC</w:t>
            </w:r>
          </w:p>
        </w:tc>
      </w:tr>
      <w:tr w:rsidR="00BC53F5" w:rsidRPr="009A6C54" w:rsidTr="006665B6">
        <w:tc>
          <w:tcPr>
            <w:tcW w:w="9576" w:type="dxa"/>
            <w:gridSpan w:val="2"/>
            <w:shd w:val="clear" w:color="auto" w:fill="auto"/>
          </w:tcPr>
          <w:p w:rsidR="00BC53F5" w:rsidRPr="009A6C54" w:rsidRDefault="00BC53F5" w:rsidP="008A6D10">
            <w:pPr>
              <w:pStyle w:val="TableText"/>
              <w:jc w:val="center"/>
              <w:rPr>
                <w:b/>
              </w:rPr>
            </w:pPr>
            <w:r w:rsidRPr="009A6C54">
              <w:rPr>
                <w:b/>
              </w:rPr>
              <w:t>CATEGORY: STOP CODE</w:t>
            </w:r>
          </w:p>
        </w:tc>
      </w:tr>
      <w:tr w:rsidR="0015466C" w:rsidRPr="009A6C54" w:rsidTr="008071E4">
        <w:tc>
          <w:tcPr>
            <w:tcW w:w="6384" w:type="dxa"/>
            <w:shd w:val="clear" w:color="auto" w:fill="auto"/>
          </w:tcPr>
          <w:p w:rsidR="0015466C" w:rsidRPr="009A6C54" w:rsidRDefault="0015466C" w:rsidP="008A6D10">
            <w:pPr>
              <w:pStyle w:val="TableText"/>
            </w:pPr>
            <w:r w:rsidRPr="009A6C54">
              <w:t>PRIMARY STOP CODE</w:t>
            </w:r>
          </w:p>
        </w:tc>
        <w:tc>
          <w:tcPr>
            <w:tcW w:w="3192" w:type="dxa"/>
            <w:shd w:val="clear" w:color="auto" w:fill="auto"/>
          </w:tcPr>
          <w:p w:rsidR="0015466C" w:rsidRPr="009A6C54" w:rsidRDefault="0015466C" w:rsidP="008A6D10">
            <w:pPr>
              <w:pStyle w:val="TableText"/>
            </w:pPr>
            <w:r w:rsidRPr="009A6C54">
              <w:t>SCPC</w:t>
            </w:r>
          </w:p>
        </w:tc>
      </w:tr>
      <w:tr w:rsidR="0015466C" w:rsidRPr="009A6C54" w:rsidTr="008071E4">
        <w:tc>
          <w:tcPr>
            <w:tcW w:w="6384" w:type="dxa"/>
            <w:shd w:val="clear" w:color="auto" w:fill="auto"/>
          </w:tcPr>
          <w:p w:rsidR="0015466C" w:rsidRPr="009A6C54" w:rsidRDefault="0015466C" w:rsidP="008A6D10">
            <w:pPr>
              <w:pStyle w:val="TableText"/>
            </w:pPr>
            <w:r w:rsidRPr="009A6C54">
              <w:t>SECONDARY STOP CODE</w:t>
            </w:r>
          </w:p>
        </w:tc>
        <w:tc>
          <w:tcPr>
            <w:tcW w:w="3192" w:type="dxa"/>
            <w:shd w:val="clear" w:color="auto" w:fill="auto"/>
          </w:tcPr>
          <w:p w:rsidR="0015466C" w:rsidRPr="009A6C54" w:rsidRDefault="0015466C" w:rsidP="008A6D10">
            <w:pPr>
              <w:pStyle w:val="TableText"/>
            </w:pPr>
            <w:r w:rsidRPr="009A6C54">
              <w:t>SCSC</w:t>
            </w:r>
          </w:p>
        </w:tc>
      </w:tr>
      <w:tr w:rsidR="0015466C" w:rsidRPr="009A6C54" w:rsidTr="008071E4">
        <w:tc>
          <w:tcPr>
            <w:tcW w:w="6384" w:type="dxa"/>
            <w:shd w:val="clear" w:color="auto" w:fill="auto"/>
          </w:tcPr>
          <w:p w:rsidR="0015466C" w:rsidRPr="009A6C54" w:rsidRDefault="0015466C" w:rsidP="008A6D10">
            <w:pPr>
              <w:pStyle w:val="TableText"/>
            </w:pPr>
            <w:r w:rsidRPr="009A6C54">
              <w:t>BOTH STOP CODES</w:t>
            </w:r>
          </w:p>
        </w:tc>
        <w:tc>
          <w:tcPr>
            <w:tcW w:w="3192" w:type="dxa"/>
            <w:shd w:val="clear" w:color="auto" w:fill="auto"/>
          </w:tcPr>
          <w:p w:rsidR="0015466C" w:rsidRPr="009A6C54" w:rsidRDefault="0015466C" w:rsidP="008A6D10">
            <w:pPr>
              <w:pStyle w:val="TableText"/>
            </w:pPr>
            <w:r w:rsidRPr="009A6C54">
              <w:t>SCBC</w:t>
            </w:r>
          </w:p>
        </w:tc>
      </w:tr>
      <w:tr w:rsidR="0015466C" w:rsidRPr="009A6C54" w:rsidTr="008071E4">
        <w:tc>
          <w:tcPr>
            <w:tcW w:w="6384" w:type="dxa"/>
            <w:shd w:val="clear" w:color="auto" w:fill="auto"/>
          </w:tcPr>
          <w:p w:rsidR="0015466C" w:rsidRPr="009A6C54" w:rsidRDefault="0015466C" w:rsidP="008A6D10">
            <w:pPr>
              <w:pStyle w:val="TableText"/>
            </w:pPr>
            <w:r w:rsidRPr="009A6C54">
              <w:t>CREDIT PAIR</w:t>
            </w:r>
          </w:p>
        </w:tc>
        <w:tc>
          <w:tcPr>
            <w:tcW w:w="3192" w:type="dxa"/>
            <w:shd w:val="clear" w:color="auto" w:fill="auto"/>
          </w:tcPr>
          <w:p w:rsidR="0015466C" w:rsidRPr="009A6C54" w:rsidRDefault="0015466C" w:rsidP="008A6D10">
            <w:pPr>
              <w:pStyle w:val="TableText"/>
            </w:pPr>
            <w:r w:rsidRPr="009A6C54">
              <w:t>SCCP</w:t>
            </w:r>
          </w:p>
        </w:tc>
      </w:tr>
      <w:tr w:rsidR="00BC53F5" w:rsidRPr="009A6C54" w:rsidTr="006665B6">
        <w:tc>
          <w:tcPr>
            <w:tcW w:w="9576" w:type="dxa"/>
            <w:gridSpan w:val="2"/>
            <w:shd w:val="clear" w:color="auto" w:fill="auto"/>
          </w:tcPr>
          <w:p w:rsidR="00BC53F5" w:rsidRPr="009A6C54" w:rsidRDefault="00BC53F5" w:rsidP="008A6D10">
            <w:pPr>
              <w:pStyle w:val="TableText"/>
              <w:jc w:val="center"/>
              <w:rPr>
                <w:b/>
              </w:rPr>
            </w:pPr>
            <w:r w:rsidRPr="009A6C54">
              <w:rPr>
                <w:b/>
              </w:rPr>
              <w:t>CATEGORY: V FILE ELEMENT</w:t>
            </w:r>
          </w:p>
        </w:tc>
      </w:tr>
      <w:tr w:rsidR="0015466C" w:rsidRPr="009A6C54" w:rsidTr="008071E4">
        <w:tc>
          <w:tcPr>
            <w:tcW w:w="6384" w:type="dxa"/>
            <w:shd w:val="clear" w:color="auto" w:fill="auto"/>
          </w:tcPr>
          <w:p w:rsidR="0015466C" w:rsidRPr="009A6C54" w:rsidRDefault="0015466C" w:rsidP="008A6D10">
            <w:pPr>
              <w:pStyle w:val="TableText"/>
            </w:pPr>
            <w:r w:rsidRPr="009A6C54">
              <w:t>EXAMINATION</w:t>
            </w:r>
          </w:p>
        </w:tc>
        <w:tc>
          <w:tcPr>
            <w:tcW w:w="3192" w:type="dxa"/>
            <w:shd w:val="clear" w:color="auto" w:fill="auto"/>
          </w:tcPr>
          <w:p w:rsidR="0015466C" w:rsidRPr="009A6C54" w:rsidRDefault="0015466C" w:rsidP="008A6D10">
            <w:pPr>
              <w:pStyle w:val="TableText"/>
            </w:pPr>
            <w:r w:rsidRPr="009A6C54">
              <w:t>VFEX</w:t>
            </w:r>
          </w:p>
        </w:tc>
      </w:tr>
      <w:tr w:rsidR="0015466C" w:rsidRPr="009A6C54" w:rsidTr="008071E4">
        <w:tc>
          <w:tcPr>
            <w:tcW w:w="6384" w:type="dxa"/>
            <w:shd w:val="clear" w:color="auto" w:fill="auto"/>
          </w:tcPr>
          <w:p w:rsidR="0015466C" w:rsidRPr="009A6C54" w:rsidRDefault="0015466C" w:rsidP="008A6D10">
            <w:pPr>
              <w:pStyle w:val="TableText"/>
            </w:pPr>
            <w:r w:rsidRPr="009A6C54">
              <w:t>HEALTH FACTOR</w:t>
            </w:r>
          </w:p>
        </w:tc>
        <w:tc>
          <w:tcPr>
            <w:tcW w:w="3192" w:type="dxa"/>
            <w:shd w:val="clear" w:color="auto" w:fill="auto"/>
          </w:tcPr>
          <w:p w:rsidR="0015466C" w:rsidRPr="009A6C54" w:rsidRDefault="0015466C" w:rsidP="008A6D10">
            <w:pPr>
              <w:pStyle w:val="TableText"/>
            </w:pPr>
            <w:r w:rsidRPr="009A6C54">
              <w:t>VFHF</w:t>
            </w:r>
          </w:p>
        </w:tc>
      </w:tr>
      <w:tr w:rsidR="00696BB8" w:rsidRPr="009A6C54" w:rsidTr="008071E4">
        <w:tc>
          <w:tcPr>
            <w:tcW w:w="6384" w:type="dxa"/>
            <w:shd w:val="clear" w:color="auto" w:fill="auto"/>
          </w:tcPr>
          <w:p w:rsidR="00696BB8" w:rsidRPr="009A6C54" w:rsidRDefault="00696BB8" w:rsidP="008A6D10">
            <w:pPr>
              <w:pStyle w:val="TableText"/>
            </w:pPr>
            <w:r w:rsidRPr="009A6C54">
              <w:t>IMMUNIZATION</w:t>
            </w:r>
          </w:p>
        </w:tc>
        <w:tc>
          <w:tcPr>
            <w:tcW w:w="3192" w:type="dxa"/>
            <w:shd w:val="clear" w:color="auto" w:fill="auto"/>
          </w:tcPr>
          <w:p w:rsidR="00696BB8" w:rsidRPr="009A6C54" w:rsidRDefault="00696BB8" w:rsidP="008A6D10">
            <w:pPr>
              <w:pStyle w:val="TableText"/>
            </w:pPr>
            <w:r w:rsidRPr="009A6C54">
              <w:t>VFIM</w:t>
            </w:r>
          </w:p>
        </w:tc>
      </w:tr>
      <w:tr w:rsidR="00696BB8" w:rsidRPr="009A6C54" w:rsidTr="008071E4">
        <w:tc>
          <w:tcPr>
            <w:tcW w:w="6384" w:type="dxa"/>
            <w:shd w:val="clear" w:color="auto" w:fill="auto"/>
          </w:tcPr>
          <w:p w:rsidR="00696BB8" w:rsidRPr="009A6C54" w:rsidRDefault="00696BB8" w:rsidP="008A6D10">
            <w:pPr>
              <w:pStyle w:val="TableText"/>
            </w:pPr>
            <w:r w:rsidRPr="009A6C54">
              <w:t>PATIENT EDUCATION</w:t>
            </w:r>
          </w:p>
        </w:tc>
        <w:tc>
          <w:tcPr>
            <w:tcW w:w="3192" w:type="dxa"/>
            <w:shd w:val="clear" w:color="auto" w:fill="auto"/>
          </w:tcPr>
          <w:p w:rsidR="00696BB8" w:rsidRPr="009A6C54" w:rsidRDefault="00696BB8" w:rsidP="008A6D10">
            <w:pPr>
              <w:pStyle w:val="TableText"/>
            </w:pPr>
            <w:r w:rsidRPr="009A6C54">
              <w:t>VFPE</w:t>
            </w:r>
          </w:p>
        </w:tc>
      </w:tr>
      <w:tr w:rsidR="00696BB8" w:rsidRPr="009A6C54" w:rsidTr="008071E4">
        <w:tc>
          <w:tcPr>
            <w:tcW w:w="6384" w:type="dxa"/>
            <w:shd w:val="clear" w:color="auto" w:fill="auto"/>
          </w:tcPr>
          <w:p w:rsidR="00696BB8" w:rsidRPr="009A6C54" w:rsidRDefault="00696BB8" w:rsidP="008A6D10">
            <w:pPr>
              <w:pStyle w:val="TableText"/>
            </w:pPr>
            <w:r w:rsidRPr="009A6C54">
              <w:t>TREATMENTS</w:t>
            </w:r>
          </w:p>
        </w:tc>
        <w:tc>
          <w:tcPr>
            <w:tcW w:w="3192" w:type="dxa"/>
            <w:shd w:val="clear" w:color="auto" w:fill="auto"/>
          </w:tcPr>
          <w:p w:rsidR="00696BB8" w:rsidRPr="009A6C54" w:rsidRDefault="00696BB8" w:rsidP="008A6D10">
            <w:pPr>
              <w:pStyle w:val="TableText"/>
            </w:pPr>
            <w:r w:rsidRPr="009A6C54">
              <w:t>VFTR</w:t>
            </w:r>
          </w:p>
        </w:tc>
      </w:tr>
      <w:tr w:rsidR="00696BB8" w:rsidRPr="009A6C54" w:rsidTr="008071E4">
        <w:tc>
          <w:tcPr>
            <w:tcW w:w="6384" w:type="dxa"/>
            <w:shd w:val="clear" w:color="auto" w:fill="auto"/>
          </w:tcPr>
          <w:p w:rsidR="00696BB8" w:rsidRPr="009A6C54" w:rsidRDefault="00696BB8" w:rsidP="008A6D10">
            <w:pPr>
              <w:pStyle w:val="TableText"/>
            </w:pPr>
            <w:r w:rsidRPr="009A6C54">
              <w:t>SKIN TEST</w:t>
            </w:r>
          </w:p>
        </w:tc>
        <w:tc>
          <w:tcPr>
            <w:tcW w:w="3192" w:type="dxa"/>
            <w:shd w:val="clear" w:color="auto" w:fill="auto"/>
          </w:tcPr>
          <w:p w:rsidR="00696BB8" w:rsidRPr="009A6C54" w:rsidRDefault="00696BB8" w:rsidP="008A6D10">
            <w:pPr>
              <w:pStyle w:val="TableText"/>
            </w:pPr>
            <w:r w:rsidRPr="009A6C54">
              <w:t>VFST</w:t>
            </w:r>
          </w:p>
        </w:tc>
      </w:tr>
    </w:tbl>
    <w:p w:rsidR="00813717" w:rsidRPr="009A6C54" w:rsidRDefault="00813717" w:rsidP="00EB7D5B">
      <w:pPr>
        <w:pStyle w:val="BodyText"/>
        <w:spacing w:before="0" w:after="0"/>
        <w:rPr>
          <w:lang w:val="en-US"/>
        </w:rPr>
      </w:pPr>
    </w:p>
    <w:p w:rsidR="001B2103" w:rsidRPr="009A6C54" w:rsidRDefault="001B2103" w:rsidP="00BC53F5">
      <w:pPr>
        <w:pStyle w:val="BodyText"/>
        <w:sectPr w:rsidR="001B2103" w:rsidRPr="009A6C54" w:rsidSect="00414165">
          <w:headerReference w:type="even" r:id="rId28"/>
          <w:headerReference w:type="default" r:id="rId29"/>
          <w:headerReference w:type="first" r:id="rId30"/>
          <w:pgSz w:w="12240" w:h="15840" w:code="1"/>
          <w:pgMar w:top="1440" w:right="1440" w:bottom="1440" w:left="1440" w:header="720" w:footer="720" w:gutter="0"/>
          <w:cols w:space="720"/>
          <w:titlePg/>
          <w:docGrid w:linePitch="360"/>
        </w:sectPr>
      </w:pPr>
    </w:p>
    <w:p w:rsidR="00BC53F5" w:rsidRPr="009A6C54" w:rsidRDefault="00BC53F5" w:rsidP="00101FB2">
      <w:pPr>
        <w:pStyle w:val="Heading1"/>
        <w:rPr>
          <w:lang w:val="en-US"/>
        </w:rPr>
      </w:pPr>
      <w:bookmarkStart w:id="148" w:name="_Toc11706601"/>
      <w:r w:rsidRPr="009A6C54">
        <w:t>Exported Options</w:t>
      </w:r>
      <w:bookmarkEnd w:id="148"/>
    </w:p>
    <w:p w:rsidR="00D85ED2" w:rsidRPr="009A6C54" w:rsidRDefault="00D85ED2" w:rsidP="00D85ED2">
      <w:pPr>
        <w:autoSpaceDE w:val="0"/>
        <w:autoSpaceDN w:val="0"/>
      </w:pPr>
      <w:r w:rsidRPr="009A6C54">
        <w:t xml:space="preserve">This section provides a list of the options exported with the </w:t>
      </w:r>
      <w:r w:rsidRPr="009A6C54">
        <w:rPr>
          <w:b/>
          <w:bCs/>
        </w:rPr>
        <w:t>software</w:t>
      </w:r>
      <w:r w:rsidRPr="009A6C54">
        <w:t xml:space="preserve">, indicating distribution of menus to users. </w:t>
      </w:r>
      <w:r w:rsidR="00696224" w:rsidRPr="009A6C54">
        <w:t>A</w:t>
      </w:r>
      <w:r w:rsidRPr="009A6C54">
        <w:t>ny restrictions on menu distribution</w:t>
      </w:r>
      <w:r w:rsidR="00696224" w:rsidRPr="009A6C54">
        <w:t xml:space="preserve"> are noted</w:t>
      </w:r>
      <w:r w:rsidRPr="009A6C54">
        <w:t xml:space="preserve">. </w:t>
      </w:r>
      <w:r w:rsidR="00761F98" w:rsidRPr="009A6C54">
        <w:t>When</w:t>
      </w:r>
      <w:r w:rsidRPr="009A6C54">
        <w:t xml:space="preserve"> the option’s availability is based on the level of system access requiring permissions the name of the type of access (e.g., security keys and/or roles) and authorization</w:t>
      </w:r>
      <w:r w:rsidR="00761F98" w:rsidRPr="009A6C54">
        <w:t xml:space="preserve"> is included.</w:t>
      </w:r>
    </w:p>
    <w:p w:rsidR="00BC53F5" w:rsidRPr="009A6C54" w:rsidRDefault="00BC53F5" w:rsidP="002B252A">
      <w:pPr>
        <w:pStyle w:val="BodyText"/>
      </w:pPr>
      <w:r w:rsidRPr="009A6C54">
        <w:t>The following are the steps you may take to obtain information about menus, exported protocols, exported options, exported remote procedures, and exported HL7 applications concerning the PIMS package.</w:t>
      </w:r>
    </w:p>
    <w:p w:rsidR="00BC53F5" w:rsidRPr="009A6C54" w:rsidRDefault="00BC53F5" w:rsidP="008B3AB3">
      <w:pPr>
        <w:pStyle w:val="Heading2"/>
      </w:pPr>
      <w:bookmarkStart w:id="149" w:name="_Toc11706602"/>
      <w:r w:rsidRPr="009A6C54">
        <w:t>Menu Diagrams</w:t>
      </w:r>
      <w:bookmarkEnd w:id="149"/>
    </w:p>
    <w:p w:rsidR="00BC53F5" w:rsidRPr="009A6C54" w:rsidRDefault="00BC53F5" w:rsidP="00BE3E49">
      <w:pPr>
        <w:pStyle w:val="BodyText"/>
        <w:numPr>
          <w:ilvl w:val="0"/>
          <w:numId w:val="37"/>
        </w:numPr>
      </w:pPr>
      <w:r w:rsidRPr="009A6C54">
        <w:t>Programmers Options</w:t>
      </w:r>
    </w:p>
    <w:p w:rsidR="00BC53F5" w:rsidRPr="009A6C54" w:rsidRDefault="00BC53F5" w:rsidP="00BE3E49">
      <w:pPr>
        <w:pStyle w:val="BodyText"/>
        <w:numPr>
          <w:ilvl w:val="0"/>
          <w:numId w:val="37"/>
        </w:numPr>
      </w:pPr>
      <w:r w:rsidRPr="009A6C54">
        <w:t>Menu Management Menu</w:t>
      </w:r>
    </w:p>
    <w:p w:rsidR="00BC53F5" w:rsidRPr="009A6C54" w:rsidRDefault="00BC53F5" w:rsidP="00BE3E49">
      <w:pPr>
        <w:pStyle w:val="BodyText"/>
        <w:numPr>
          <w:ilvl w:val="0"/>
          <w:numId w:val="37"/>
        </w:numPr>
      </w:pPr>
      <w:r w:rsidRPr="009A6C54">
        <w:t>Display Menus and Options Menu</w:t>
      </w:r>
    </w:p>
    <w:p w:rsidR="00BC53F5" w:rsidRPr="009A6C54" w:rsidRDefault="00BC53F5" w:rsidP="00BE3E49">
      <w:pPr>
        <w:pStyle w:val="BodyText"/>
        <w:numPr>
          <w:ilvl w:val="0"/>
          <w:numId w:val="37"/>
        </w:numPr>
      </w:pPr>
      <w:r w:rsidRPr="009A6C54">
        <w:t>Diagram Menus</w:t>
      </w:r>
    </w:p>
    <w:p w:rsidR="00BC53F5" w:rsidRPr="009A6C54" w:rsidRDefault="00BC53F5" w:rsidP="00BE3E49">
      <w:pPr>
        <w:pStyle w:val="BodyText"/>
        <w:numPr>
          <w:ilvl w:val="0"/>
          <w:numId w:val="37"/>
        </w:numPr>
      </w:pPr>
      <w:r w:rsidRPr="009A6C54">
        <w:t>Select User or Option Name:</w:t>
      </w:r>
      <w:r w:rsidR="008473C2" w:rsidRPr="009A6C54">
        <w:t xml:space="preserve"> </w:t>
      </w:r>
      <w:r w:rsidRPr="009A6C54">
        <w:t>O.DG Manager Menu (ADT)</w:t>
      </w:r>
      <w:r w:rsidR="002B252A" w:rsidRPr="009A6C54">
        <w:t xml:space="preserve"> </w:t>
      </w:r>
      <w:r w:rsidRPr="009A6C54">
        <w:t>O.SDMGR (Scheduling)</w:t>
      </w:r>
    </w:p>
    <w:p w:rsidR="00BC53F5" w:rsidRPr="009A6C54" w:rsidRDefault="00BC53F5" w:rsidP="008B3AB3">
      <w:pPr>
        <w:pStyle w:val="Heading2"/>
      </w:pPr>
      <w:bookmarkStart w:id="150" w:name="_Toc11706603"/>
      <w:r w:rsidRPr="009A6C54">
        <w:t>Exported Protocols</w:t>
      </w:r>
      <w:bookmarkEnd w:id="150"/>
    </w:p>
    <w:p w:rsidR="00BC53F5" w:rsidRPr="009A6C54" w:rsidRDefault="00BC53F5" w:rsidP="00BE3E49">
      <w:pPr>
        <w:pStyle w:val="BodyText"/>
        <w:numPr>
          <w:ilvl w:val="0"/>
          <w:numId w:val="36"/>
        </w:numPr>
      </w:pPr>
      <w:r w:rsidRPr="009A6C54">
        <w:t xml:space="preserve">VA </w:t>
      </w:r>
      <w:proofErr w:type="spellStart"/>
      <w:r w:rsidRPr="009A6C54">
        <w:t>FileMan</w:t>
      </w:r>
      <w:proofErr w:type="spellEnd"/>
      <w:r w:rsidRPr="009A6C54">
        <w:t xml:space="preserve"> Menu</w:t>
      </w:r>
    </w:p>
    <w:p w:rsidR="00BC53F5" w:rsidRPr="009A6C54" w:rsidRDefault="00BC53F5" w:rsidP="00BE3E49">
      <w:pPr>
        <w:pStyle w:val="BodyText"/>
        <w:numPr>
          <w:ilvl w:val="0"/>
          <w:numId w:val="36"/>
        </w:numPr>
      </w:pPr>
      <w:r w:rsidRPr="009A6C54">
        <w:t>Print File Entries Option</w:t>
      </w:r>
    </w:p>
    <w:p w:rsidR="00BC53F5" w:rsidRPr="009A6C54" w:rsidRDefault="00BC53F5" w:rsidP="00BE3E49">
      <w:pPr>
        <w:pStyle w:val="BodyText"/>
        <w:numPr>
          <w:ilvl w:val="0"/>
          <w:numId w:val="36"/>
        </w:numPr>
      </w:pPr>
      <w:r w:rsidRPr="009A6C54">
        <w:t>Output from what File:  PROTOCOL</w:t>
      </w:r>
    </w:p>
    <w:p w:rsidR="00BC53F5" w:rsidRPr="009A6C54" w:rsidRDefault="00BC53F5" w:rsidP="00BE3E49">
      <w:pPr>
        <w:pStyle w:val="BodyText"/>
        <w:numPr>
          <w:ilvl w:val="0"/>
          <w:numId w:val="36"/>
        </w:numPr>
      </w:pPr>
      <w:r w:rsidRPr="009A6C54">
        <w:t xml:space="preserve">Sort </w:t>
      </w:r>
      <w:r w:rsidR="0030403B" w:rsidRPr="009A6C54">
        <w:t>by: Name</w:t>
      </w:r>
    </w:p>
    <w:p w:rsidR="00BC53F5" w:rsidRPr="009A6C54" w:rsidRDefault="00BC53F5" w:rsidP="00BE3E49">
      <w:pPr>
        <w:pStyle w:val="BodyText"/>
        <w:numPr>
          <w:ilvl w:val="0"/>
          <w:numId w:val="36"/>
        </w:numPr>
      </w:pPr>
      <w:r w:rsidRPr="009A6C54">
        <w:t>Start with name:</w:t>
      </w:r>
      <w:r w:rsidR="002B252A" w:rsidRPr="009A6C54">
        <w:t xml:space="preserve"> </w:t>
      </w:r>
      <w:r w:rsidRPr="009A6C54">
        <w:t>DG to DGZ, VA to VAZ (ADT)</w:t>
      </w:r>
      <w:r w:rsidR="002B252A" w:rsidRPr="009A6C54">
        <w:t xml:space="preserve"> </w:t>
      </w:r>
      <w:r w:rsidRPr="009A6C54">
        <w:t>SD to SDZ, SC to SCZ (Scheduling)</w:t>
      </w:r>
    </w:p>
    <w:p w:rsidR="00BC53F5" w:rsidRPr="009A6C54" w:rsidRDefault="00BC53F5" w:rsidP="00BE3E49">
      <w:pPr>
        <w:pStyle w:val="BodyText"/>
        <w:numPr>
          <w:ilvl w:val="0"/>
          <w:numId w:val="36"/>
        </w:numPr>
      </w:pPr>
      <w:r w:rsidRPr="009A6C54">
        <w:t>Within name, sort by:  &lt;RET&gt;</w:t>
      </w:r>
    </w:p>
    <w:p w:rsidR="00BC53F5" w:rsidRPr="009A6C54" w:rsidRDefault="00BC53F5" w:rsidP="00BE3E49">
      <w:pPr>
        <w:pStyle w:val="BodyText"/>
        <w:numPr>
          <w:ilvl w:val="0"/>
          <w:numId w:val="36"/>
        </w:numPr>
      </w:pPr>
      <w:r w:rsidRPr="009A6C54">
        <w:t>First print field:  Name</w:t>
      </w:r>
    </w:p>
    <w:p w:rsidR="00BC53F5" w:rsidRPr="009A6C54" w:rsidRDefault="00BC53F5" w:rsidP="008B3AB3">
      <w:pPr>
        <w:pStyle w:val="Heading2"/>
      </w:pPr>
      <w:bookmarkStart w:id="151" w:name="_Toc11706604"/>
      <w:r w:rsidRPr="009A6C54">
        <w:t>Exported Options</w:t>
      </w:r>
      <w:bookmarkEnd w:id="151"/>
    </w:p>
    <w:p w:rsidR="00BC53F5" w:rsidRPr="009A6C54" w:rsidRDefault="00BC53F5" w:rsidP="00BE3E49">
      <w:pPr>
        <w:pStyle w:val="BodyText"/>
        <w:numPr>
          <w:ilvl w:val="0"/>
          <w:numId w:val="32"/>
        </w:numPr>
      </w:pPr>
      <w:r w:rsidRPr="009A6C54">
        <w:t xml:space="preserve">VA </w:t>
      </w:r>
      <w:proofErr w:type="spellStart"/>
      <w:r w:rsidRPr="009A6C54">
        <w:t>FileMan</w:t>
      </w:r>
      <w:proofErr w:type="spellEnd"/>
      <w:r w:rsidRPr="009A6C54">
        <w:t xml:space="preserve"> Menu</w:t>
      </w:r>
    </w:p>
    <w:p w:rsidR="00BC53F5" w:rsidRPr="009A6C54" w:rsidRDefault="00BC53F5" w:rsidP="00BE3E49">
      <w:pPr>
        <w:pStyle w:val="BodyText"/>
        <w:numPr>
          <w:ilvl w:val="0"/>
          <w:numId w:val="32"/>
        </w:numPr>
      </w:pPr>
      <w:r w:rsidRPr="009A6C54">
        <w:t>Print File Entries Option</w:t>
      </w:r>
    </w:p>
    <w:p w:rsidR="00BC53F5" w:rsidRPr="009A6C54" w:rsidRDefault="00BC53F5" w:rsidP="00BE3E49">
      <w:pPr>
        <w:pStyle w:val="BodyText"/>
        <w:numPr>
          <w:ilvl w:val="0"/>
          <w:numId w:val="32"/>
        </w:numPr>
      </w:pPr>
      <w:r w:rsidRPr="009A6C54">
        <w:t>Output from what File:  OPTION</w:t>
      </w:r>
    </w:p>
    <w:p w:rsidR="00BC53F5" w:rsidRPr="009A6C54" w:rsidRDefault="00BC53F5" w:rsidP="00BE3E49">
      <w:pPr>
        <w:pStyle w:val="BodyText"/>
        <w:numPr>
          <w:ilvl w:val="0"/>
          <w:numId w:val="32"/>
        </w:numPr>
      </w:pPr>
      <w:r w:rsidRPr="009A6C54">
        <w:t>Sort by:  Name</w:t>
      </w:r>
    </w:p>
    <w:p w:rsidR="00BC53F5" w:rsidRPr="009A6C54" w:rsidRDefault="00BC53F5" w:rsidP="00BE3E49">
      <w:pPr>
        <w:pStyle w:val="BodyText"/>
        <w:numPr>
          <w:ilvl w:val="0"/>
          <w:numId w:val="32"/>
        </w:numPr>
      </w:pPr>
      <w:r w:rsidRPr="009A6C54">
        <w:t>Start with name:</w:t>
      </w:r>
      <w:r w:rsidR="002B252A" w:rsidRPr="009A6C54">
        <w:t xml:space="preserve"> </w:t>
      </w:r>
      <w:r w:rsidRPr="009A6C54">
        <w:t>DG to DGZ, VA to VAZ (ADT)</w:t>
      </w:r>
    </w:p>
    <w:p w:rsidR="00BC53F5" w:rsidRPr="009A6C54" w:rsidRDefault="00BC53F5" w:rsidP="00BE3E49">
      <w:pPr>
        <w:pStyle w:val="BodyText"/>
        <w:numPr>
          <w:ilvl w:val="0"/>
          <w:numId w:val="32"/>
        </w:numPr>
      </w:pPr>
      <w:r w:rsidRPr="009A6C54">
        <w:t>SD to SDZ, SC to SCZ (Scheduling)</w:t>
      </w:r>
    </w:p>
    <w:p w:rsidR="00BC53F5" w:rsidRPr="009A6C54" w:rsidRDefault="00BC53F5" w:rsidP="00BE3E49">
      <w:pPr>
        <w:pStyle w:val="BodyText"/>
        <w:numPr>
          <w:ilvl w:val="0"/>
          <w:numId w:val="32"/>
        </w:numPr>
      </w:pPr>
      <w:r w:rsidRPr="009A6C54">
        <w:t>Within name, sort by:  &lt;RET&gt;</w:t>
      </w:r>
    </w:p>
    <w:p w:rsidR="00BC53F5" w:rsidRPr="009A6C54" w:rsidRDefault="00BC53F5" w:rsidP="00BE3E49">
      <w:pPr>
        <w:pStyle w:val="BodyText"/>
        <w:numPr>
          <w:ilvl w:val="0"/>
          <w:numId w:val="32"/>
        </w:numPr>
      </w:pPr>
      <w:r w:rsidRPr="009A6C54">
        <w:t>First print field:  Name</w:t>
      </w:r>
    </w:p>
    <w:p w:rsidR="00BC53F5" w:rsidRPr="009A6C54" w:rsidRDefault="00BC53F5" w:rsidP="008B3AB3">
      <w:pPr>
        <w:pStyle w:val="Heading2"/>
      </w:pPr>
      <w:bookmarkStart w:id="152" w:name="_Toc11706605"/>
      <w:r w:rsidRPr="009A6C54">
        <w:t>Exported Remote Procedures</w:t>
      </w:r>
      <w:bookmarkEnd w:id="152"/>
    </w:p>
    <w:p w:rsidR="00BC53F5" w:rsidRPr="009A6C54" w:rsidRDefault="00BC53F5" w:rsidP="00BE3E49">
      <w:pPr>
        <w:pStyle w:val="BodyText"/>
        <w:numPr>
          <w:ilvl w:val="0"/>
          <w:numId w:val="33"/>
        </w:numPr>
      </w:pPr>
      <w:r w:rsidRPr="009A6C54">
        <w:t xml:space="preserve">VA </w:t>
      </w:r>
      <w:proofErr w:type="spellStart"/>
      <w:r w:rsidRPr="009A6C54">
        <w:t>FileMan</w:t>
      </w:r>
      <w:proofErr w:type="spellEnd"/>
      <w:r w:rsidRPr="009A6C54">
        <w:t xml:space="preserve"> Menu</w:t>
      </w:r>
    </w:p>
    <w:p w:rsidR="00BC53F5" w:rsidRPr="009A6C54" w:rsidRDefault="00BC53F5" w:rsidP="00BE3E49">
      <w:pPr>
        <w:pStyle w:val="BodyText"/>
        <w:numPr>
          <w:ilvl w:val="0"/>
          <w:numId w:val="33"/>
        </w:numPr>
      </w:pPr>
      <w:r w:rsidRPr="009A6C54">
        <w:t>Print File Entries Option</w:t>
      </w:r>
    </w:p>
    <w:p w:rsidR="00BC53F5" w:rsidRPr="009A6C54" w:rsidRDefault="00BC53F5" w:rsidP="00BE3E49">
      <w:pPr>
        <w:pStyle w:val="BodyText"/>
        <w:numPr>
          <w:ilvl w:val="0"/>
          <w:numId w:val="33"/>
        </w:numPr>
      </w:pPr>
      <w:r w:rsidRPr="009A6C54">
        <w:t>Output from what File:  REMOTE PROCEDURE</w:t>
      </w:r>
    </w:p>
    <w:p w:rsidR="00BC53F5" w:rsidRPr="009A6C54" w:rsidRDefault="002B252A" w:rsidP="00BE3E49">
      <w:pPr>
        <w:pStyle w:val="BodyText"/>
        <w:numPr>
          <w:ilvl w:val="0"/>
          <w:numId w:val="33"/>
        </w:numPr>
      </w:pPr>
      <w:r w:rsidRPr="009A6C54">
        <w:t xml:space="preserve">Sort by: </w:t>
      </w:r>
      <w:r w:rsidR="00BC53F5" w:rsidRPr="009A6C54">
        <w:t>Name</w:t>
      </w:r>
    </w:p>
    <w:p w:rsidR="00BC53F5" w:rsidRPr="009A6C54" w:rsidRDefault="00BC53F5" w:rsidP="00BE3E49">
      <w:pPr>
        <w:pStyle w:val="BodyText"/>
        <w:numPr>
          <w:ilvl w:val="0"/>
          <w:numId w:val="33"/>
        </w:numPr>
      </w:pPr>
      <w:r w:rsidRPr="009A6C54">
        <w:t>Start with name:</w:t>
      </w:r>
      <w:r w:rsidR="002B252A" w:rsidRPr="009A6C54">
        <w:t xml:space="preserve"> </w:t>
      </w:r>
      <w:r w:rsidRPr="009A6C54">
        <w:t>DG to DGZ, VA to VAZ (ADT)</w:t>
      </w:r>
      <w:r w:rsidR="002B252A" w:rsidRPr="009A6C54">
        <w:t xml:space="preserve"> </w:t>
      </w:r>
      <w:r w:rsidRPr="009A6C54">
        <w:t>SD to SDZ, SC to SCZ (Scheduling)</w:t>
      </w:r>
    </w:p>
    <w:p w:rsidR="00BC53F5" w:rsidRPr="009A6C54" w:rsidRDefault="00BC53F5" w:rsidP="00BE3E49">
      <w:pPr>
        <w:pStyle w:val="BodyText"/>
        <w:numPr>
          <w:ilvl w:val="0"/>
          <w:numId w:val="33"/>
        </w:numPr>
      </w:pPr>
      <w:r w:rsidRPr="009A6C54">
        <w:t>Within name, sort by:  &lt;RET&gt;</w:t>
      </w:r>
    </w:p>
    <w:p w:rsidR="00BC53F5" w:rsidRPr="009A6C54" w:rsidRDefault="00BC53F5" w:rsidP="00BE3E49">
      <w:pPr>
        <w:pStyle w:val="BodyText"/>
        <w:numPr>
          <w:ilvl w:val="0"/>
          <w:numId w:val="33"/>
        </w:numPr>
      </w:pPr>
      <w:r w:rsidRPr="009A6C54">
        <w:t>First print field:  Name</w:t>
      </w:r>
    </w:p>
    <w:p w:rsidR="00BC53F5" w:rsidRPr="009A6C54" w:rsidRDefault="00BC53F5" w:rsidP="008B3AB3">
      <w:pPr>
        <w:pStyle w:val="Heading2"/>
      </w:pPr>
      <w:bookmarkStart w:id="153" w:name="_Toc11706606"/>
      <w:r w:rsidRPr="009A6C54">
        <w:t>Exported HL7 Applications for Ambulatory Care Reporting</w:t>
      </w:r>
      <w:bookmarkEnd w:id="153"/>
    </w:p>
    <w:p w:rsidR="00BC53F5" w:rsidRPr="009A6C54" w:rsidRDefault="00BC53F5" w:rsidP="00BE3E49">
      <w:pPr>
        <w:pStyle w:val="BodyText"/>
        <w:numPr>
          <w:ilvl w:val="0"/>
          <w:numId w:val="38"/>
        </w:numPr>
      </w:pPr>
      <w:r w:rsidRPr="009A6C54">
        <w:t>HL7 Main Menu</w:t>
      </w:r>
    </w:p>
    <w:p w:rsidR="00BC53F5" w:rsidRPr="009A6C54" w:rsidRDefault="00BC53F5" w:rsidP="00BE3E49">
      <w:pPr>
        <w:pStyle w:val="BodyText"/>
        <w:numPr>
          <w:ilvl w:val="0"/>
          <w:numId w:val="38"/>
        </w:numPr>
      </w:pPr>
      <w:r w:rsidRPr="009A6C54">
        <w:t>V1.6 Options Menu</w:t>
      </w:r>
    </w:p>
    <w:p w:rsidR="00BC53F5" w:rsidRPr="009A6C54" w:rsidRDefault="00BC53F5" w:rsidP="00BE3E49">
      <w:pPr>
        <w:pStyle w:val="BodyText"/>
        <w:numPr>
          <w:ilvl w:val="0"/>
          <w:numId w:val="38"/>
        </w:numPr>
      </w:pPr>
      <w:r w:rsidRPr="009A6C54">
        <w:t>Interface Workload Option</w:t>
      </w:r>
    </w:p>
    <w:p w:rsidR="00BC53F5" w:rsidRPr="009A6C54" w:rsidRDefault="00BC53F5" w:rsidP="00BE3E49">
      <w:pPr>
        <w:pStyle w:val="BodyText"/>
        <w:numPr>
          <w:ilvl w:val="0"/>
          <w:numId w:val="38"/>
        </w:numPr>
      </w:pPr>
      <w:r w:rsidRPr="009A6C54">
        <w:t>Look for AMBCARE-DHCP and NPCD-AAC*</w:t>
      </w:r>
    </w:p>
    <w:p w:rsidR="00BC53F5" w:rsidRPr="009A6C54" w:rsidRDefault="00BC53F5" w:rsidP="00FF0340">
      <w:pPr>
        <w:pStyle w:val="Heading2"/>
      </w:pPr>
      <w:bookmarkStart w:id="154" w:name="_Toc11706607"/>
      <w:r w:rsidRPr="009A6C54">
        <w:t xml:space="preserve">Exported HL7 Applications </w:t>
      </w:r>
      <w:r w:rsidR="00FF0340" w:rsidRPr="009A6C54">
        <w:t xml:space="preserve">For </w:t>
      </w:r>
      <w:r w:rsidRPr="009A6C54">
        <w:t xml:space="preserve">Inpatient Reporting </w:t>
      </w:r>
      <w:r w:rsidR="00FF0340" w:rsidRPr="009A6C54">
        <w:t xml:space="preserve">To </w:t>
      </w:r>
      <w:r w:rsidRPr="009A6C54">
        <w:t>National Patient</w:t>
      </w:r>
      <w:r w:rsidR="00FF0340" w:rsidRPr="009A6C54">
        <w:t xml:space="preserve"> Care Database</w:t>
      </w:r>
      <w:bookmarkEnd w:id="154"/>
    </w:p>
    <w:p w:rsidR="00BC53F5" w:rsidRPr="009A6C54" w:rsidRDefault="00BC53F5" w:rsidP="00BE3E49">
      <w:pPr>
        <w:pStyle w:val="BodyText"/>
        <w:numPr>
          <w:ilvl w:val="0"/>
          <w:numId w:val="34"/>
        </w:numPr>
      </w:pPr>
      <w:r w:rsidRPr="009A6C54">
        <w:t>HL7 Main Menu</w:t>
      </w:r>
    </w:p>
    <w:p w:rsidR="00BC53F5" w:rsidRPr="009A6C54" w:rsidRDefault="00BC53F5" w:rsidP="00BE3E49">
      <w:pPr>
        <w:pStyle w:val="BodyText"/>
        <w:numPr>
          <w:ilvl w:val="0"/>
          <w:numId w:val="34"/>
        </w:numPr>
      </w:pPr>
      <w:r w:rsidRPr="009A6C54">
        <w:t>V1.6 Options Menu</w:t>
      </w:r>
    </w:p>
    <w:p w:rsidR="00BC53F5" w:rsidRPr="009A6C54" w:rsidRDefault="00BC53F5" w:rsidP="00BE3E49">
      <w:pPr>
        <w:pStyle w:val="BodyText"/>
        <w:numPr>
          <w:ilvl w:val="0"/>
          <w:numId w:val="34"/>
        </w:numPr>
      </w:pPr>
      <w:r w:rsidRPr="009A6C54">
        <w:t>Interface Workload Option</w:t>
      </w:r>
    </w:p>
    <w:p w:rsidR="00BC53F5" w:rsidRPr="009A6C54" w:rsidRDefault="00BC53F5" w:rsidP="00BE3E49">
      <w:pPr>
        <w:pStyle w:val="BodyText"/>
        <w:numPr>
          <w:ilvl w:val="0"/>
          <w:numId w:val="34"/>
        </w:numPr>
      </w:pPr>
      <w:r w:rsidRPr="009A6C54">
        <w:t>Look for VAFC PIMS and NPTF</w:t>
      </w:r>
    </w:p>
    <w:p w:rsidR="00BC53F5" w:rsidRPr="009A6C54" w:rsidRDefault="00BC53F5" w:rsidP="008B3AB3">
      <w:pPr>
        <w:pStyle w:val="Heading2"/>
      </w:pPr>
      <w:bookmarkStart w:id="155" w:name="_Toc11706608"/>
      <w:r w:rsidRPr="009A6C54">
        <w:t>Exported HL7 Applications for Home Telehealth Care Database</w:t>
      </w:r>
      <w:bookmarkEnd w:id="155"/>
    </w:p>
    <w:p w:rsidR="00BC53F5" w:rsidRPr="009A6C54" w:rsidRDefault="00BC53F5" w:rsidP="00BE3E49">
      <w:pPr>
        <w:pStyle w:val="BodyText"/>
        <w:numPr>
          <w:ilvl w:val="0"/>
          <w:numId w:val="40"/>
        </w:numPr>
      </w:pPr>
      <w:r w:rsidRPr="009A6C54">
        <w:t>DG HOME TELEHEALTH</w:t>
      </w:r>
    </w:p>
    <w:p w:rsidR="00BC53F5" w:rsidRPr="009A6C54" w:rsidRDefault="00BC53F5" w:rsidP="00813717">
      <w:pPr>
        <w:pStyle w:val="BodyText"/>
        <w:rPr>
          <w:lang w:val="en-US"/>
        </w:rPr>
      </w:pPr>
      <w:r w:rsidRPr="009A6C54">
        <w:t>*AAC stands for Austin Automation Center.  The name of that facility has been changed to Austin Information Technology Center.</w:t>
      </w:r>
    </w:p>
    <w:p w:rsidR="007C4469" w:rsidRPr="009A6C54" w:rsidRDefault="000C5AEC" w:rsidP="007C4469">
      <w:pPr>
        <w:pStyle w:val="Heading2"/>
      </w:pPr>
      <w:r w:rsidRPr="009A6C54">
        <w:rPr>
          <w:rFonts w:ascii="Times New Roman" w:hAnsi="Times New Roman"/>
          <w:b w:val="0"/>
          <w:bCs w:val="0"/>
          <w:i/>
          <w:iCs w:val="0"/>
          <w:sz w:val="22"/>
          <w:szCs w:val="24"/>
          <w:lang w:val="en-US"/>
        </w:rPr>
        <w:br w:type="page"/>
      </w:r>
      <w:bookmarkStart w:id="156" w:name="_Toc11706609"/>
      <w:r w:rsidR="007C4469" w:rsidRPr="009A6C54">
        <w:t>Exported Scheduling Options</w:t>
      </w:r>
      <w:bookmarkEnd w:id="156"/>
    </w:p>
    <w:p w:rsidR="00AC6DC7" w:rsidRPr="009A6C54" w:rsidRDefault="004A1C6F" w:rsidP="007C4469">
      <w:pPr>
        <w:tabs>
          <w:tab w:val="left" w:pos="72"/>
        </w:tabs>
        <w:spacing w:before="0" w:after="0"/>
      </w:pPr>
      <w:r w:rsidRPr="009A6C54">
        <w:t>The following new and modified</w:t>
      </w:r>
      <w:r w:rsidR="005B4366" w:rsidRPr="009A6C54">
        <w:t xml:space="preserve"> Scheduling</w:t>
      </w:r>
      <w:r w:rsidRPr="009A6C54">
        <w:t xml:space="preserve"> options were exported by the SD*5.3*588 </w:t>
      </w:r>
      <w:r w:rsidR="0085498D" w:rsidRPr="009A6C54">
        <w:t>HIGH RISK MENTAL HEALTH PROACTIVE REPORT</w:t>
      </w:r>
      <w:r w:rsidR="00605433" w:rsidRPr="009A6C54">
        <w:t xml:space="preserve"> patch:</w:t>
      </w:r>
    </w:p>
    <w:p w:rsidR="0002453B" w:rsidRPr="009A6C54" w:rsidRDefault="00660CA9" w:rsidP="00741C15">
      <w:pPr>
        <w:pStyle w:val="Caption"/>
        <w:rPr>
          <w:lang w:val="en-US"/>
        </w:rPr>
      </w:pPr>
      <w:bookmarkStart w:id="157" w:name="_Toc11706855"/>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16</w:t>
      </w:r>
      <w:r w:rsidR="007F1C38">
        <w:rPr>
          <w:noProof/>
        </w:rPr>
        <w:fldChar w:fldCharType="end"/>
      </w:r>
      <w:r w:rsidRPr="009A6C54">
        <w:rPr>
          <w:lang w:val="en-US"/>
        </w:rPr>
        <w:t>: Exported Scheduling Options</w:t>
      </w:r>
      <w:bookmarkEnd w:id="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8"/>
      </w:tblGrid>
      <w:tr w:rsidR="0002453B" w:rsidRPr="009A6C54" w:rsidTr="008A5913">
        <w:trPr>
          <w:tblHeader/>
        </w:trPr>
        <w:tc>
          <w:tcPr>
            <w:tcW w:w="4788" w:type="dxa"/>
            <w:shd w:val="clear" w:color="auto" w:fill="BFBFBF"/>
          </w:tcPr>
          <w:p w:rsidR="0002453B" w:rsidRPr="009A6C54" w:rsidRDefault="0002453B" w:rsidP="008A6D10">
            <w:pPr>
              <w:pStyle w:val="TableHeading"/>
            </w:pPr>
            <w:bookmarkStart w:id="158" w:name="ColumnTitle_13"/>
            <w:bookmarkEnd w:id="158"/>
            <w:r w:rsidRPr="009A6C54">
              <w:t xml:space="preserve">NEW </w:t>
            </w:r>
            <w:r w:rsidR="005B4366" w:rsidRPr="009A6C54">
              <w:t xml:space="preserve">SCHEDULING </w:t>
            </w:r>
            <w:r w:rsidRPr="009A6C54">
              <w:t>OPTION</w:t>
            </w:r>
            <w:r w:rsidR="005B4366" w:rsidRPr="009A6C54">
              <w:t>S</w:t>
            </w:r>
          </w:p>
        </w:tc>
        <w:tc>
          <w:tcPr>
            <w:tcW w:w="4788" w:type="dxa"/>
            <w:shd w:val="clear" w:color="auto" w:fill="BFBFBF"/>
          </w:tcPr>
          <w:p w:rsidR="0002453B" w:rsidRPr="009A6C54" w:rsidRDefault="0002453B" w:rsidP="008A6D10">
            <w:pPr>
              <w:pStyle w:val="TableHeading"/>
            </w:pPr>
            <w:r w:rsidRPr="009A6C54">
              <w:t>MENU ASSIGNMENT</w:t>
            </w:r>
            <w:r w:rsidR="005B4366" w:rsidRPr="009A6C54">
              <w:t>s</w:t>
            </w:r>
          </w:p>
        </w:tc>
      </w:tr>
      <w:tr w:rsidR="0002453B" w:rsidRPr="009A6C54" w:rsidTr="00844CF6">
        <w:tc>
          <w:tcPr>
            <w:tcW w:w="4788" w:type="dxa"/>
          </w:tcPr>
          <w:p w:rsidR="0002453B" w:rsidRPr="009A6C54" w:rsidRDefault="005B4366" w:rsidP="008A6D10">
            <w:pPr>
              <w:pStyle w:val="TableText"/>
            </w:pPr>
            <w:r w:rsidRPr="009A6C54">
              <w:t xml:space="preserve">High Risk MH Proactive </w:t>
            </w:r>
            <w:proofErr w:type="spellStart"/>
            <w:r w:rsidRPr="009A6C54">
              <w:t>Adhoc</w:t>
            </w:r>
            <w:proofErr w:type="spellEnd"/>
            <w:r w:rsidRPr="009A6C54">
              <w:t xml:space="preserve"> Report [SD MH PROACTIVE AD HOC REPORT] Option </w:t>
            </w:r>
          </w:p>
        </w:tc>
        <w:tc>
          <w:tcPr>
            <w:tcW w:w="4788" w:type="dxa"/>
          </w:tcPr>
          <w:p w:rsidR="0002453B" w:rsidRPr="009A6C54" w:rsidRDefault="005B4366" w:rsidP="008A6D10">
            <w:pPr>
              <w:pStyle w:val="TableText"/>
            </w:pPr>
            <w:r w:rsidRPr="009A6C54">
              <w:t>Stand-Alone Option</w:t>
            </w:r>
          </w:p>
        </w:tc>
      </w:tr>
      <w:tr w:rsidR="005B4366" w:rsidRPr="009A6C54" w:rsidTr="00844CF6">
        <w:tc>
          <w:tcPr>
            <w:tcW w:w="4788" w:type="dxa"/>
          </w:tcPr>
          <w:p w:rsidR="005B4366" w:rsidRPr="009A6C54" w:rsidRDefault="005B4366" w:rsidP="008A6D10">
            <w:pPr>
              <w:pStyle w:val="TableText"/>
            </w:pPr>
            <w:r w:rsidRPr="009A6C54">
              <w:t xml:space="preserve">High Risk MH Proactive Nightly Report [SD MH PROACTIVE BGJ REPORT] Run Routine </w:t>
            </w:r>
          </w:p>
        </w:tc>
        <w:tc>
          <w:tcPr>
            <w:tcW w:w="4788" w:type="dxa"/>
          </w:tcPr>
          <w:p w:rsidR="005B4366" w:rsidRPr="009A6C54" w:rsidRDefault="005B4366" w:rsidP="008A6D10">
            <w:pPr>
              <w:pStyle w:val="TableText"/>
            </w:pPr>
            <w:r w:rsidRPr="009A6C54">
              <w:t>Stand-Alone Option</w:t>
            </w:r>
          </w:p>
        </w:tc>
      </w:tr>
    </w:tbl>
    <w:p w:rsidR="0002453B" w:rsidRPr="009A6C54" w:rsidRDefault="0002453B" w:rsidP="00F865D2">
      <w:pPr>
        <w:tabs>
          <w:tab w:val="left" w:pos="72"/>
        </w:tabs>
        <w:spacing w:before="0" w:after="0"/>
      </w:pPr>
    </w:p>
    <w:p w:rsidR="0002453B" w:rsidRPr="009A6C54" w:rsidRDefault="00660CA9" w:rsidP="00741C15">
      <w:pPr>
        <w:pStyle w:val="Caption"/>
      </w:pPr>
      <w:bookmarkStart w:id="159" w:name="_Toc11706856"/>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17</w:t>
      </w:r>
      <w:r w:rsidR="007F1C38">
        <w:rPr>
          <w:noProof/>
        </w:rPr>
        <w:fldChar w:fldCharType="end"/>
      </w:r>
      <w:r w:rsidRPr="009A6C54">
        <w:rPr>
          <w:lang w:val="en-US"/>
        </w:rPr>
        <w:t>: Modified Scheduling Options</w:t>
      </w:r>
      <w:bookmarkEnd w:id="1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8"/>
      </w:tblGrid>
      <w:tr w:rsidR="005B4366" w:rsidRPr="009A6C54" w:rsidTr="008A5913">
        <w:trPr>
          <w:tblHeader/>
        </w:trPr>
        <w:tc>
          <w:tcPr>
            <w:tcW w:w="4788" w:type="dxa"/>
            <w:shd w:val="clear" w:color="auto" w:fill="BFBFBF"/>
          </w:tcPr>
          <w:p w:rsidR="005B4366" w:rsidRPr="009A6C54" w:rsidRDefault="005B4366" w:rsidP="008A6D10">
            <w:pPr>
              <w:pStyle w:val="TableHeading"/>
            </w:pPr>
            <w:bookmarkStart w:id="160" w:name="ColumnTitle_14"/>
            <w:bookmarkEnd w:id="160"/>
            <w:r w:rsidRPr="009A6C54">
              <w:t>MODIFIED SCHEDULING OPTIONS</w:t>
            </w:r>
          </w:p>
        </w:tc>
        <w:tc>
          <w:tcPr>
            <w:tcW w:w="4788" w:type="dxa"/>
            <w:shd w:val="clear" w:color="auto" w:fill="BFBFBF"/>
          </w:tcPr>
          <w:p w:rsidR="005B4366" w:rsidRPr="009A6C54" w:rsidRDefault="005B4366" w:rsidP="008A6D10">
            <w:pPr>
              <w:pStyle w:val="TableHeading"/>
            </w:pPr>
            <w:r w:rsidRPr="009A6C54">
              <w:t>MENU ASSIGNMENTs</w:t>
            </w:r>
          </w:p>
        </w:tc>
      </w:tr>
      <w:tr w:rsidR="005B4366" w:rsidRPr="009A6C54" w:rsidTr="00844CF6">
        <w:tc>
          <w:tcPr>
            <w:tcW w:w="4788" w:type="dxa"/>
          </w:tcPr>
          <w:p w:rsidR="005B4366" w:rsidRPr="009A6C54" w:rsidRDefault="005B4366" w:rsidP="008A6D10">
            <w:pPr>
              <w:pStyle w:val="TableText"/>
            </w:pPr>
            <w:r w:rsidRPr="009A6C54">
              <w:t xml:space="preserve">High Risk MH No-Show </w:t>
            </w:r>
            <w:proofErr w:type="spellStart"/>
            <w:r w:rsidRPr="009A6C54">
              <w:t>Adhoc</w:t>
            </w:r>
            <w:proofErr w:type="spellEnd"/>
            <w:r w:rsidRPr="009A6C54">
              <w:t xml:space="preserve"> Report [SD MH NO SHOW AD HOC REPORT] option</w:t>
            </w:r>
          </w:p>
        </w:tc>
        <w:tc>
          <w:tcPr>
            <w:tcW w:w="4788" w:type="dxa"/>
          </w:tcPr>
          <w:p w:rsidR="005B4366" w:rsidRPr="009A6C54" w:rsidRDefault="005B4366" w:rsidP="008A6D10">
            <w:pPr>
              <w:pStyle w:val="TableText"/>
            </w:pPr>
            <w:r w:rsidRPr="009A6C54">
              <w:t>Stand-Alone Option</w:t>
            </w:r>
          </w:p>
        </w:tc>
      </w:tr>
      <w:tr w:rsidR="005B4366" w:rsidRPr="009A6C54" w:rsidTr="00844CF6">
        <w:tc>
          <w:tcPr>
            <w:tcW w:w="4788" w:type="dxa"/>
          </w:tcPr>
          <w:p w:rsidR="005B4366" w:rsidRPr="009A6C54" w:rsidRDefault="005B4366" w:rsidP="008A6D10">
            <w:pPr>
              <w:pStyle w:val="TableText"/>
            </w:pPr>
            <w:r w:rsidRPr="009A6C54">
              <w:t xml:space="preserve">High Risk MH No-Show Nightly Report [SD MH NO SHOW NIGHTLY BGJ] Run Routine </w:t>
            </w:r>
          </w:p>
        </w:tc>
        <w:tc>
          <w:tcPr>
            <w:tcW w:w="4788" w:type="dxa"/>
          </w:tcPr>
          <w:p w:rsidR="005B4366" w:rsidRPr="009A6C54" w:rsidRDefault="005B4366" w:rsidP="008A6D10">
            <w:pPr>
              <w:pStyle w:val="TableText"/>
            </w:pPr>
            <w:r w:rsidRPr="009A6C54">
              <w:t>Stand-Alone Option</w:t>
            </w:r>
          </w:p>
        </w:tc>
      </w:tr>
    </w:tbl>
    <w:p w:rsidR="005B4366" w:rsidRPr="009A6C54" w:rsidRDefault="005B4366" w:rsidP="00F865D2">
      <w:pPr>
        <w:tabs>
          <w:tab w:val="left" w:pos="72"/>
        </w:tabs>
        <w:spacing w:before="0" w:after="0"/>
      </w:pPr>
    </w:p>
    <w:p w:rsidR="00F865D2" w:rsidRPr="009A6C54" w:rsidRDefault="00F865D2" w:rsidP="00F865D2">
      <w:pPr>
        <w:tabs>
          <w:tab w:val="left" w:pos="72"/>
        </w:tabs>
        <w:spacing w:before="0" w:after="0"/>
      </w:pPr>
    </w:p>
    <w:p w:rsidR="001F4490" w:rsidRPr="009A6C54" w:rsidRDefault="001F4490" w:rsidP="00BE3E49">
      <w:r w:rsidRPr="009A6C54">
        <w:t>Exported DG Option</w:t>
      </w:r>
    </w:p>
    <w:p w:rsidR="00D84A07" w:rsidRPr="009A6C54" w:rsidRDefault="00D84A07" w:rsidP="001F4490">
      <w:pPr>
        <w:tabs>
          <w:tab w:val="left" w:pos="72"/>
        </w:tabs>
        <w:spacing w:before="0" w:after="0"/>
      </w:pPr>
    </w:p>
    <w:p w:rsidR="001F4490" w:rsidRPr="009A6C54" w:rsidRDefault="001F4490" w:rsidP="001F4490">
      <w:pPr>
        <w:tabs>
          <w:tab w:val="left" w:pos="72"/>
        </w:tabs>
        <w:spacing w:before="0" w:after="0"/>
      </w:pPr>
      <w:r w:rsidRPr="009A6C54">
        <w:t>The new Convert Local HRMH</w:t>
      </w:r>
      <w:r w:rsidR="009E44AE" w:rsidRPr="009A6C54">
        <w:t xml:space="preserve"> PRF to National Action [DGPF LOCAL TO NATIONAL CONVERT] option is exported by the DG*5.3*849 DGPF NEW CAT1 FLAG AND CONVERSION patch</w:t>
      </w:r>
      <w:r w:rsidR="00F865D2" w:rsidRPr="009A6C54">
        <w:t>:</w:t>
      </w:r>
    </w:p>
    <w:p w:rsidR="00C01565" w:rsidRPr="009A6C54" w:rsidRDefault="00660CA9" w:rsidP="00741C15">
      <w:pPr>
        <w:pStyle w:val="Caption"/>
        <w:rPr>
          <w:lang w:val="en-US"/>
        </w:rPr>
      </w:pPr>
      <w:bookmarkStart w:id="161" w:name="_Toc11706857"/>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18</w:t>
      </w:r>
      <w:r w:rsidR="007F1C38">
        <w:rPr>
          <w:noProof/>
        </w:rPr>
        <w:fldChar w:fldCharType="end"/>
      </w:r>
      <w:r w:rsidRPr="009A6C54">
        <w:rPr>
          <w:lang w:val="en-US"/>
        </w:rPr>
        <w:t>: New DG Option</w:t>
      </w:r>
      <w:bookmarkEnd w:id="1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9"/>
        <w:gridCol w:w="4681"/>
      </w:tblGrid>
      <w:tr w:rsidR="00AB1D6E" w:rsidRPr="009A6C54" w:rsidTr="008A5913">
        <w:trPr>
          <w:tblHeader/>
        </w:trPr>
        <w:tc>
          <w:tcPr>
            <w:tcW w:w="4788" w:type="dxa"/>
            <w:shd w:val="clear" w:color="auto" w:fill="BFBFBF"/>
          </w:tcPr>
          <w:p w:rsidR="00AB1D6E" w:rsidRPr="009A6C54" w:rsidRDefault="0002453B" w:rsidP="008A6D10">
            <w:pPr>
              <w:pStyle w:val="TableHeading"/>
            </w:pPr>
            <w:bookmarkStart w:id="162" w:name="ColumnTitle_15"/>
            <w:bookmarkEnd w:id="162"/>
            <w:r w:rsidRPr="009A6C54">
              <w:t>NEW DG OPTION</w:t>
            </w:r>
          </w:p>
        </w:tc>
        <w:tc>
          <w:tcPr>
            <w:tcW w:w="4788" w:type="dxa"/>
            <w:shd w:val="clear" w:color="auto" w:fill="BFBFBF"/>
          </w:tcPr>
          <w:p w:rsidR="00AB1D6E" w:rsidRPr="009A6C54" w:rsidRDefault="00AB1D6E" w:rsidP="008A6D10">
            <w:pPr>
              <w:pStyle w:val="TableHeading"/>
            </w:pPr>
            <w:r w:rsidRPr="009A6C54">
              <w:t>MENU ASSIGNMENT</w:t>
            </w:r>
          </w:p>
        </w:tc>
      </w:tr>
      <w:tr w:rsidR="00AB1D6E" w:rsidRPr="009A6C54" w:rsidTr="00844CF6">
        <w:tc>
          <w:tcPr>
            <w:tcW w:w="4788" w:type="dxa"/>
          </w:tcPr>
          <w:p w:rsidR="00AB1D6E" w:rsidRPr="009A6C54" w:rsidRDefault="0002453B" w:rsidP="008A6D10">
            <w:pPr>
              <w:pStyle w:val="TableText"/>
              <w:rPr>
                <w:lang w:val="en-US"/>
              </w:rPr>
            </w:pPr>
            <w:r w:rsidRPr="009A6C54">
              <w:t>Convert Local HRMH PRF to National Action [DGPF LOCAL TO NATIONAL CONVERT] option</w:t>
            </w:r>
          </w:p>
        </w:tc>
        <w:tc>
          <w:tcPr>
            <w:tcW w:w="4788" w:type="dxa"/>
          </w:tcPr>
          <w:p w:rsidR="00AB1D6E" w:rsidRPr="009A6C54" w:rsidRDefault="00D84A07" w:rsidP="008A6D10">
            <w:pPr>
              <w:pStyle w:val="TableText"/>
              <w:rPr>
                <w:lang w:val="en-US"/>
              </w:rPr>
            </w:pPr>
            <w:r w:rsidRPr="009A6C54">
              <w:t>Stand-A</w:t>
            </w:r>
            <w:r w:rsidR="0002453B" w:rsidRPr="009A6C54">
              <w:t xml:space="preserve">lone </w:t>
            </w:r>
            <w:r w:rsidRPr="009A6C54">
              <w:t>O</w:t>
            </w:r>
            <w:r w:rsidR="0002453B" w:rsidRPr="009A6C54">
              <w:t>ption</w:t>
            </w:r>
          </w:p>
        </w:tc>
      </w:tr>
    </w:tbl>
    <w:p w:rsidR="004A1C6F" w:rsidRPr="009A6C54" w:rsidRDefault="004A1C6F" w:rsidP="007C4469">
      <w:pPr>
        <w:tabs>
          <w:tab w:val="left" w:pos="72"/>
        </w:tabs>
      </w:pPr>
    </w:p>
    <w:p w:rsidR="00BC53F5" w:rsidRPr="009A6C54" w:rsidRDefault="00BC53F5" w:rsidP="00101FB2">
      <w:pPr>
        <w:pStyle w:val="Heading1"/>
        <w:rPr>
          <w:lang w:val="en-US"/>
        </w:rPr>
      </w:pPr>
      <w:bookmarkStart w:id="163" w:name="_Toc11706610"/>
      <w:r w:rsidRPr="009A6C54">
        <w:t>Archiving and Purging</w:t>
      </w:r>
      <w:bookmarkEnd w:id="163"/>
    </w:p>
    <w:p w:rsidR="00D75841" w:rsidRPr="009A6C54" w:rsidRDefault="00D75841" w:rsidP="00D75841">
      <w:r w:rsidRPr="009A6C54">
        <w:t>This section describes the archiving capabilities of the software and any necessary instructions or guidelines:</w:t>
      </w:r>
    </w:p>
    <w:p w:rsidR="00D75841" w:rsidRPr="009A6C54" w:rsidRDefault="00D75841" w:rsidP="00D75841">
      <w:pPr>
        <w:pStyle w:val="BodyText"/>
        <w:rPr>
          <w:lang w:val="en-US"/>
        </w:rPr>
      </w:pPr>
    </w:p>
    <w:p w:rsidR="00BC53F5" w:rsidRPr="009A6C54" w:rsidRDefault="00BC53F5" w:rsidP="008B3AB3">
      <w:pPr>
        <w:pStyle w:val="Heading2"/>
      </w:pPr>
      <w:bookmarkStart w:id="164" w:name="_Toc11706611"/>
      <w:r w:rsidRPr="009A6C54">
        <w:t>Archiving</w:t>
      </w:r>
      <w:bookmarkEnd w:id="164"/>
    </w:p>
    <w:p w:rsidR="00BC53F5" w:rsidRPr="009A6C54" w:rsidRDefault="00BC53F5" w:rsidP="002B252A">
      <w:pPr>
        <w:pStyle w:val="BodyText"/>
      </w:pPr>
      <w:r w:rsidRPr="009A6C54">
        <w:t>With the release of PIMS V. 5.3, a new archive</w:t>
      </w:r>
      <w:r w:rsidR="00813717" w:rsidRPr="009A6C54">
        <w:t xml:space="preserve"> / </w:t>
      </w:r>
      <w:r w:rsidRPr="009A6C54">
        <w:t>purge option has been created for PTF-related records.  Please refer to the Release Notes for details.</w:t>
      </w:r>
    </w:p>
    <w:p w:rsidR="00BC53F5" w:rsidRPr="009A6C54" w:rsidRDefault="00BC53F5" w:rsidP="008B3AB3">
      <w:pPr>
        <w:pStyle w:val="Heading2"/>
      </w:pPr>
      <w:bookmarkStart w:id="165" w:name="_Toc11706612"/>
      <w:r w:rsidRPr="009A6C54">
        <w:t>Purging</w:t>
      </w:r>
      <w:bookmarkEnd w:id="165"/>
    </w:p>
    <w:p w:rsidR="00BC53F5" w:rsidRPr="009A6C54" w:rsidRDefault="00BC53F5" w:rsidP="002B252A">
      <w:pPr>
        <w:pStyle w:val="BodyText"/>
      </w:pPr>
      <w:r w:rsidRPr="009A6C54">
        <w:t>The PIMS package allows for purging of data associated with log of user access to sensitive records, consistency checker, scheduled admissions, local breakeven data for DRGs, special transaction requests, and scheduling data.  Following is a list of the purge options and where the documentation may be found in the user manual.</w:t>
      </w:r>
    </w:p>
    <w:p w:rsidR="00BC53F5" w:rsidRPr="009A6C54" w:rsidRDefault="00BC53F5" w:rsidP="008B3AB3">
      <w:pPr>
        <w:pStyle w:val="Heading2"/>
      </w:pPr>
      <w:bookmarkStart w:id="166" w:name="_Toc11706613"/>
      <w:r w:rsidRPr="009A6C54">
        <w:t>ADT Module</w:t>
      </w:r>
      <w:bookmarkEnd w:id="166"/>
    </w:p>
    <w:p w:rsidR="00660CA9" w:rsidRPr="009A6C54" w:rsidRDefault="00660CA9" w:rsidP="00741C15">
      <w:pPr>
        <w:pStyle w:val="Caption"/>
      </w:pPr>
      <w:bookmarkStart w:id="167" w:name="_Toc11706858"/>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19</w:t>
      </w:r>
      <w:r w:rsidR="007F1C38">
        <w:rPr>
          <w:noProof/>
        </w:rPr>
        <w:fldChar w:fldCharType="end"/>
      </w:r>
      <w:r w:rsidRPr="009A6C54">
        <w:t xml:space="preserve">: ADT </w:t>
      </w:r>
      <w:r w:rsidR="0044165E" w:rsidRPr="009A6C54">
        <w:t xml:space="preserve">and Scheduling </w:t>
      </w:r>
      <w:r w:rsidRPr="009A6C54">
        <w:t>Module</w:t>
      </w:r>
      <w:r w:rsidR="0044165E" w:rsidRPr="009A6C54">
        <w:t xml:space="preserve"> Options</w:t>
      </w:r>
      <w:bookmarkEnd w:id="1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7"/>
        <w:gridCol w:w="3733"/>
      </w:tblGrid>
      <w:tr w:rsidR="0044165E" w:rsidRPr="009A6C54" w:rsidTr="008A5913">
        <w:trPr>
          <w:tblHeader/>
        </w:trPr>
        <w:tc>
          <w:tcPr>
            <w:tcW w:w="5760" w:type="dxa"/>
            <w:shd w:val="clear" w:color="auto" w:fill="BFBFBF"/>
          </w:tcPr>
          <w:p w:rsidR="0044165E" w:rsidRPr="009A6C54" w:rsidRDefault="0044165E" w:rsidP="0044165E">
            <w:pPr>
              <w:pStyle w:val="TableHeading"/>
            </w:pPr>
            <w:bookmarkStart w:id="168" w:name="ColumnTitle_16"/>
            <w:bookmarkEnd w:id="168"/>
            <w:r w:rsidRPr="009A6C54">
              <w:t>OPTION NAME</w:t>
            </w:r>
          </w:p>
        </w:tc>
        <w:tc>
          <w:tcPr>
            <w:tcW w:w="3816" w:type="dxa"/>
            <w:shd w:val="clear" w:color="auto" w:fill="BFBFBF"/>
          </w:tcPr>
          <w:p w:rsidR="0044165E" w:rsidRPr="009A6C54" w:rsidRDefault="0044165E" w:rsidP="0044165E">
            <w:pPr>
              <w:pStyle w:val="TableHeading"/>
            </w:pPr>
            <w:r w:rsidRPr="009A6C54">
              <w:t>MENU NAME</w:t>
            </w:r>
          </w:p>
        </w:tc>
      </w:tr>
      <w:tr w:rsidR="00D87185" w:rsidRPr="009A6C54" w:rsidTr="008071E4">
        <w:tc>
          <w:tcPr>
            <w:tcW w:w="9576" w:type="dxa"/>
            <w:gridSpan w:val="2"/>
            <w:shd w:val="clear" w:color="auto" w:fill="auto"/>
          </w:tcPr>
          <w:p w:rsidR="00D87185" w:rsidRPr="009A6C54" w:rsidRDefault="00D87185" w:rsidP="0044165E">
            <w:pPr>
              <w:pStyle w:val="TableText"/>
              <w:jc w:val="center"/>
              <w:rPr>
                <w:b/>
              </w:rPr>
            </w:pPr>
            <w:r w:rsidRPr="009A6C54">
              <w:rPr>
                <w:b/>
              </w:rPr>
              <w:t>ADT MODULE</w:t>
            </w:r>
          </w:p>
        </w:tc>
      </w:tr>
      <w:tr w:rsidR="00F70EE5" w:rsidRPr="009A6C54" w:rsidTr="006665B6">
        <w:tc>
          <w:tcPr>
            <w:tcW w:w="5760" w:type="dxa"/>
            <w:shd w:val="clear" w:color="auto" w:fill="auto"/>
          </w:tcPr>
          <w:p w:rsidR="00F70EE5" w:rsidRPr="009A6C54" w:rsidRDefault="00F70EE5" w:rsidP="0044165E">
            <w:pPr>
              <w:pStyle w:val="TableText"/>
            </w:pPr>
            <w:r w:rsidRPr="009A6C54">
              <w:t>Purge Breakeven Data for a Fiscal Year</w:t>
            </w:r>
          </w:p>
        </w:tc>
        <w:tc>
          <w:tcPr>
            <w:tcW w:w="3816" w:type="dxa"/>
            <w:shd w:val="clear" w:color="auto" w:fill="auto"/>
          </w:tcPr>
          <w:p w:rsidR="00F70EE5" w:rsidRPr="009A6C54" w:rsidRDefault="00F70EE5" w:rsidP="0044165E">
            <w:pPr>
              <w:pStyle w:val="TableText"/>
            </w:pPr>
            <w:r w:rsidRPr="009A6C54">
              <w:t>PTF</w:t>
            </w:r>
          </w:p>
        </w:tc>
      </w:tr>
      <w:tr w:rsidR="00F70EE5" w:rsidRPr="009A6C54" w:rsidTr="006665B6">
        <w:tc>
          <w:tcPr>
            <w:tcW w:w="5760" w:type="dxa"/>
            <w:shd w:val="clear" w:color="auto" w:fill="auto"/>
          </w:tcPr>
          <w:p w:rsidR="00F70EE5" w:rsidRPr="009A6C54" w:rsidRDefault="00F70EE5" w:rsidP="0044165E">
            <w:pPr>
              <w:pStyle w:val="TableText"/>
            </w:pPr>
            <w:r w:rsidRPr="009A6C54">
              <w:t>Purge Special Transaction Request Log</w:t>
            </w:r>
          </w:p>
        </w:tc>
        <w:tc>
          <w:tcPr>
            <w:tcW w:w="3816" w:type="dxa"/>
            <w:shd w:val="clear" w:color="auto" w:fill="auto"/>
          </w:tcPr>
          <w:p w:rsidR="00F70EE5" w:rsidRPr="009A6C54" w:rsidRDefault="00F70EE5" w:rsidP="0044165E">
            <w:pPr>
              <w:pStyle w:val="TableText"/>
            </w:pPr>
            <w:r w:rsidRPr="009A6C54">
              <w:t>PTF</w:t>
            </w:r>
          </w:p>
        </w:tc>
      </w:tr>
      <w:tr w:rsidR="00F70EE5" w:rsidRPr="009A6C54" w:rsidTr="006665B6">
        <w:tc>
          <w:tcPr>
            <w:tcW w:w="5760" w:type="dxa"/>
            <w:shd w:val="clear" w:color="auto" w:fill="auto"/>
          </w:tcPr>
          <w:p w:rsidR="00F70EE5" w:rsidRPr="009A6C54" w:rsidRDefault="00F70EE5" w:rsidP="0044165E">
            <w:pPr>
              <w:pStyle w:val="TableText"/>
            </w:pPr>
            <w:r w:rsidRPr="009A6C54">
              <w:t>Purge Non-Sensitive Patients from Security Log</w:t>
            </w:r>
          </w:p>
        </w:tc>
        <w:tc>
          <w:tcPr>
            <w:tcW w:w="3816" w:type="dxa"/>
            <w:shd w:val="clear" w:color="auto" w:fill="auto"/>
          </w:tcPr>
          <w:p w:rsidR="00F70EE5" w:rsidRPr="009A6C54" w:rsidRDefault="00F70EE5" w:rsidP="0044165E">
            <w:pPr>
              <w:pStyle w:val="TableText"/>
            </w:pPr>
            <w:r w:rsidRPr="009A6C54">
              <w:t>Security Officer</w:t>
            </w:r>
          </w:p>
        </w:tc>
      </w:tr>
      <w:tr w:rsidR="00F70EE5" w:rsidRPr="009A6C54" w:rsidTr="006665B6">
        <w:tc>
          <w:tcPr>
            <w:tcW w:w="5760" w:type="dxa"/>
            <w:shd w:val="clear" w:color="auto" w:fill="auto"/>
          </w:tcPr>
          <w:p w:rsidR="00F70EE5" w:rsidRPr="009A6C54" w:rsidRDefault="00F70EE5" w:rsidP="0044165E">
            <w:pPr>
              <w:pStyle w:val="TableText"/>
            </w:pPr>
            <w:r w:rsidRPr="009A6C54">
              <w:t>Purge Record of User Access from Security Log</w:t>
            </w:r>
          </w:p>
        </w:tc>
        <w:tc>
          <w:tcPr>
            <w:tcW w:w="3816" w:type="dxa"/>
            <w:shd w:val="clear" w:color="auto" w:fill="auto"/>
          </w:tcPr>
          <w:p w:rsidR="00F70EE5" w:rsidRPr="009A6C54" w:rsidRDefault="00F70EE5" w:rsidP="0044165E">
            <w:pPr>
              <w:pStyle w:val="TableText"/>
            </w:pPr>
            <w:r w:rsidRPr="009A6C54">
              <w:t>Security Officer</w:t>
            </w:r>
          </w:p>
        </w:tc>
      </w:tr>
      <w:tr w:rsidR="00F70EE5" w:rsidRPr="009A6C54" w:rsidTr="006665B6">
        <w:tc>
          <w:tcPr>
            <w:tcW w:w="5760" w:type="dxa"/>
            <w:shd w:val="clear" w:color="auto" w:fill="auto"/>
          </w:tcPr>
          <w:p w:rsidR="00F70EE5" w:rsidRPr="009A6C54" w:rsidRDefault="00F70EE5" w:rsidP="0044165E">
            <w:pPr>
              <w:pStyle w:val="TableText"/>
            </w:pPr>
            <w:r w:rsidRPr="009A6C54">
              <w:t>Purge Inconsistent Data Elements</w:t>
            </w:r>
          </w:p>
        </w:tc>
        <w:tc>
          <w:tcPr>
            <w:tcW w:w="3816" w:type="dxa"/>
            <w:shd w:val="clear" w:color="auto" w:fill="auto"/>
          </w:tcPr>
          <w:p w:rsidR="00F70EE5" w:rsidRPr="009A6C54" w:rsidRDefault="00F70EE5" w:rsidP="0044165E">
            <w:pPr>
              <w:pStyle w:val="TableText"/>
            </w:pPr>
            <w:r w:rsidRPr="009A6C54">
              <w:t>Supervisor ADT</w:t>
            </w:r>
          </w:p>
        </w:tc>
      </w:tr>
      <w:tr w:rsidR="00F70EE5" w:rsidRPr="009A6C54" w:rsidTr="006665B6">
        <w:tc>
          <w:tcPr>
            <w:tcW w:w="5760" w:type="dxa"/>
            <w:shd w:val="clear" w:color="auto" w:fill="auto"/>
          </w:tcPr>
          <w:p w:rsidR="00F70EE5" w:rsidRPr="009A6C54" w:rsidRDefault="00F70EE5" w:rsidP="0044165E">
            <w:pPr>
              <w:pStyle w:val="TableText"/>
            </w:pPr>
            <w:r w:rsidRPr="009A6C54">
              <w:t>Purge Scheduled Admissions</w:t>
            </w:r>
          </w:p>
        </w:tc>
        <w:tc>
          <w:tcPr>
            <w:tcW w:w="3816" w:type="dxa"/>
            <w:shd w:val="clear" w:color="auto" w:fill="auto"/>
          </w:tcPr>
          <w:p w:rsidR="00F70EE5" w:rsidRPr="009A6C54" w:rsidRDefault="00F70EE5" w:rsidP="0044165E">
            <w:pPr>
              <w:pStyle w:val="TableText"/>
            </w:pPr>
            <w:r w:rsidRPr="009A6C54">
              <w:t>Supervisor ADT</w:t>
            </w:r>
          </w:p>
        </w:tc>
      </w:tr>
      <w:tr w:rsidR="00F70EE5" w:rsidRPr="009A6C54" w:rsidTr="006665B6">
        <w:tc>
          <w:tcPr>
            <w:tcW w:w="9576" w:type="dxa"/>
            <w:gridSpan w:val="2"/>
            <w:shd w:val="clear" w:color="auto" w:fill="auto"/>
          </w:tcPr>
          <w:p w:rsidR="00F70EE5" w:rsidRPr="009A6C54" w:rsidRDefault="00F70EE5" w:rsidP="0044165E">
            <w:pPr>
              <w:pStyle w:val="TableText"/>
              <w:jc w:val="center"/>
              <w:rPr>
                <w:b/>
              </w:rPr>
            </w:pPr>
            <w:r w:rsidRPr="009A6C54">
              <w:rPr>
                <w:b/>
              </w:rPr>
              <w:t>SCHEDULING MODULE</w:t>
            </w:r>
          </w:p>
        </w:tc>
      </w:tr>
      <w:tr w:rsidR="00F70EE5" w:rsidRPr="009A6C54" w:rsidTr="006665B6">
        <w:tc>
          <w:tcPr>
            <w:tcW w:w="5760" w:type="dxa"/>
            <w:shd w:val="clear" w:color="auto" w:fill="auto"/>
          </w:tcPr>
          <w:p w:rsidR="00F70EE5" w:rsidRPr="009A6C54" w:rsidRDefault="00F70EE5" w:rsidP="0044165E">
            <w:pPr>
              <w:pStyle w:val="TableText"/>
            </w:pPr>
            <w:r w:rsidRPr="009A6C54">
              <w:t>Purge Ambulatory Care Reporting files</w:t>
            </w:r>
          </w:p>
        </w:tc>
        <w:tc>
          <w:tcPr>
            <w:tcW w:w="3816" w:type="dxa"/>
            <w:shd w:val="clear" w:color="auto" w:fill="auto"/>
          </w:tcPr>
          <w:p w:rsidR="00F70EE5" w:rsidRPr="009A6C54" w:rsidRDefault="00F70EE5" w:rsidP="0044165E">
            <w:pPr>
              <w:pStyle w:val="TableText"/>
            </w:pPr>
            <w:r w:rsidRPr="009A6C54">
              <w:t>Ambulatory Care Reporting</w:t>
            </w:r>
          </w:p>
        </w:tc>
      </w:tr>
      <w:tr w:rsidR="00F70EE5" w:rsidRPr="009A6C54" w:rsidTr="006665B6">
        <w:tc>
          <w:tcPr>
            <w:tcW w:w="5760" w:type="dxa"/>
            <w:shd w:val="clear" w:color="auto" w:fill="auto"/>
          </w:tcPr>
          <w:p w:rsidR="00F70EE5" w:rsidRPr="009A6C54" w:rsidRDefault="00F70EE5" w:rsidP="0044165E">
            <w:pPr>
              <w:pStyle w:val="TableText"/>
            </w:pPr>
            <w:r w:rsidRPr="009A6C54">
              <w:t>Purge Appointment Status Update Log File</w:t>
            </w:r>
          </w:p>
        </w:tc>
        <w:tc>
          <w:tcPr>
            <w:tcW w:w="3816" w:type="dxa"/>
            <w:shd w:val="clear" w:color="auto" w:fill="auto"/>
          </w:tcPr>
          <w:p w:rsidR="00F70EE5" w:rsidRPr="009A6C54" w:rsidRDefault="00F70EE5" w:rsidP="0044165E">
            <w:pPr>
              <w:pStyle w:val="TableText"/>
            </w:pPr>
            <w:r w:rsidRPr="009A6C54">
              <w:t>Supervisor</w:t>
            </w:r>
          </w:p>
        </w:tc>
      </w:tr>
      <w:tr w:rsidR="00F70EE5" w:rsidRPr="009A6C54" w:rsidTr="006665B6">
        <w:tc>
          <w:tcPr>
            <w:tcW w:w="5760" w:type="dxa"/>
            <w:shd w:val="clear" w:color="auto" w:fill="auto"/>
          </w:tcPr>
          <w:p w:rsidR="00F70EE5" w:rsidRPr="009A6C54" w:rsidRDefault="00F70EE5" w:rsidP="0044165E">
            <w:pPr>
              <w:pStyle w:val="TableText"/>
            </w:pPr>
            <w:r w:rsidRPr="009A6C54">
              <w:t>Purge rejections that are past database close-out</w:t>
            </w:r>
          </w:p>
        </w:tc>
        <w:tc>
          <w:tcPr>
            <w:tcW w:w="3816" w:type="dxa"/>
            <w:shd w:val="clear" w:color="auto" w:fill="auto"/>
          </w:tcPr>
          <w:p w:rsidR="00F70EE5" w:rsidRPr="009A6C54" w:rsidRDefault="00F70EE5" w:rsidP="0044165E">
            <w:pPr>
              <w:pStyle w:val="TableText"/>
            </w:pPr>
            <w:r w:rsidRPr="009A6C54">
              <w:t>Ambulatory Care Reporting</w:t>
            </w:r>
          </w:p>
        </w:tc>
      </w:tr>
      <w:tr w:rsidR="00F70EE5" w:rsidRPr="009A6C54" w:rsidTr="006665B6">
        <w:tc>
          <w:tcPr>
            <w:tcW w:w="5760" w:type="dxa"/>
            <w:shd w:val="clear" w:color="auto" w:fill="auto"/>
          </w:tcPr>
          <w:p w:rsidR="00F70EE5" w:rsidRPr="009A6C54" w:rsidRDefault="00F70EE5" w:rsidP="0044165E">
            <w:pPr>
              <w:pStyle w:val="TableText"/>
            </w:pPr>
            <w:r w:rsidRPr="009A6C54">
              <w:t>Purge Scheduling Data</w:t>
            </w:r>
          </w:p>
        </w:tc>
        <w:tc>
          <w:tcPr>
            <w:tcW w:w="3816" w:type="dxa"/>
            <w:shd w:val="clear" w:color="auto" w:fill="auto"/>
          </w:tcPr>
          <w:p w:rsidR="00F70EE5" w:rsidRPr="009A6C54" w:rsidRDefault="00F70EE5" w:rsidP="0044165E">
            <w:pPr>
              <w:pStyle w:val="TableText"/>
            </w:pPr>
            <w:r w:rsidRPr="009A6C54">
              <w:t>Supervisor</w:t>
            </w:r>
          </w:p>
        </w:tc>
      </w:tr>
    </w:tbl>
    <w:p w:rsidR="00F70EE5" w:rsidRPr="009A6C54" w:rsidRDefault="00F70EE5" w:rsidP="008B3AB3">
      <w:pPr>
        <w:pStyle w:val="Heading2"/>
      </w:pPr>
      <w:bookmarkStart w:id="169" w:name="_Toc11706614"/>
      <w:r w:rsidRPr="009A6C54">
        <w:t>ACRP Database Conversion Option</w:t>
      </w:r>
      <w:bookmarkEnd w:id="169"/>
    </w:p>
    <w:p w:rsidR="00F70EE5" w:rsidRPr="009A6C54" w:rsidRDefault="00F70EE5" w:rsidP="002B252A">
      <w:pPr>
        <w:pStyle w:val="BodyText"/>
      </w:pPr>
      <w:r w:rsidRPr="009A6C54">
        <w:t>The purpose of the database conversion is to convert old Scheduling encounter information into the Visit Tracking</w:t>
      </w:r>
      <w:r w:rsidR="00813717" w:rsidRPr="009A6C54">
        <w:t xml:space="preserve"> / </w:t>
      </w:r>
      <w:r w:rsidRPr="009A6C54">
        <w:t xml:space="preserve">Patient Care Encounter (PCE) database.  Once you have converted all the data, you may wish to delete the old Scheduling files.  A list of the files which may be deleted will be displayed when selecting the </w:t>
      </w:r>
      <w:r w:rsidRPr="009A6C54">
        <w:rPr>
          <w:i/>
        </w:rPr>
        <w:t>Delete Old</w:t>
      </w:r>
      <w:r w:rsidRPr="009A6C54">
        <w:t xml:space="preserve"> </w:t>
      </w:r>
      <w:r w:rsidRPr="009A6C54">
        <w:rPr>
          <w:i/>
        </w:rPr>
        <w:t>Files</w:t>
      </w:r>
      <w:r w:rsidRPr="009A6C54">
        <w:t xml:space="preserve"> action in this option.  It is recommended you back up these files before deletion.</w:t>
      </w:r>
    </w:p>
    <w:p w:rsidR="00F70EE5" w:rsidRPr="009A6C54" w:rsidRDefault="00F70EE5" w:rsidP="008B3AB3">
      <w:pPr>
        <w:pStyle w:val="Heading2"/>
      </w:pPr>
      <w:bookmarkStart w:id="170" w:name="_Toc11706615"/>
      <w:r w:rsidRPr="009A6C54">
        <w:t xml:space="preserve">HL7 </w:t>
      </w:r>
      <w:proofErr w:type="spellStart"/>
      <w:r w:rsidRPr="009A6C54">
        <w:t>Purger</w:t>
      </w:r>
      <w:bookmarkEnd w:id="170"/>
      <w:proofErr w:type="spellEnd"/>
    </w:p>
    <w:p w:rsidR="00F70EE5" w:rsidRPr="009A6C54" w:rsidRDefault="00F70EE5" w:rsidP="002B252A">
      <w:pPr>
        <w:pStyle w:val="BodyText"/>
        <w:rPr>
          <w:lang w:val="en-US"/>
        </w:rPr>
      </w:pPr>
      <w:r w:rsidRPr="009A6C54">
        <w:t>It is recommended that the option Purge Message Text File Entries [HL PURGE TRANSMISSIONS] be scheduled to run every day or every other day.</w:t>
      </w:r>
    </w:p>
    <w:p w:rsidR="00984DB9" w:rsidRPr="009A6C54" w:rsidRDefault="00984DB9" w:rsidP="002B252A">
      <w:pPr>
        <w:pStyle w:val="BodyText"/>
        <w:rPr>
          <w:lang w:val="en-US"/>
        </w:rPr>
      </w:pPr>
    </w:p>
    <w:p w:rsidR="0091759E" w:rsidRPr="009A6C54" w:rsidRDefault="0091759E" w:rsidP="002B252A">
      <w:pPr>
        <w:pStyle w:val="BodyText"/>
        <w:rPr>
          <w:lang w:val="en-US"/>
        </w:rPr>
        <w:sectPr w:rsidR="0091759E" w:rsidRPr="009A6C54" w:rsidSect="00414165">
          <w:pgSz w:w="12240" w:h="15840" w:code="1"/>
          <w:pgMar w:top="1440" w:right="1440" w:bottom="1440" w:left="1440" w:header="720" w:footer="720" w:gutter="0"/>
          <w:cols w:space="720"/>
          <w:titlePg/>
          <w:docGrid w:linePitch="360"/>
        </w:sectPr>
      </w:pPr>
    </w:p>
    <w:p w:rsidR="00984DB9" w:rsidRPr="009A6C54" w:rsidRDefault="00984DB9" w:rsidP="00101FB2">
      <w:pPr>
        <w:pStyle w:val="Heading1"/>
        <w:rPr>
          <w:lang w:val="en-US"/>
        </w:rPr>
      </w:pPr>
      <w:bookmarkStart w:id="171" w:name="_Toc11706616"/>
      <w:r w:rsidRPr="009A6C54">
        <w:t>Callable Routines/Entry Points/Application Program Interface</w:t>
      </w:r>
      <w:r w:rsidRPr="009A6C54">
        <w:rPr>
          <w:lang w:val="en-US"/>
        </w:rPr>
        <w:t>s</w:t>
      </w:r>
      <w:bookmarkEnd w:id="171"/>
    </w:p>
    <w:p w:rsidR="0033065B" w:rsidRPr="009A6C54" w:rsidRDefault="0033065B" w:rsidP="0072156C">
      <w:pPr>
        <w:autoSpaceDE w:val="0"/>
        <w:autoSpaceDN w:val="0"/>
        <w:spacing w:before="0" w:after="0"/>
      </w:pPr>
      <w:r w:rsidRPr="009A6C54">
        <w:t>This section</w:t>
      </w:r>
      <w:r w:rsidR="001B2103" w:rsidRPr="009A6C54">
        <w:t xml:space="preserve"> l</w:t>
      </w:r>
      <w:r w:rsidRPr="009A6C54">
        <w:t>ist</w:t>
      </w:r>
      <w:r w:rsidR="001B2103" w:rsidRPr="009A6C54">
        <w:t>s</w:t>
      </w:r>
      <w:r w:rsidRPr="009A6C54">
        <w:t xml:space="preserve"> the callable routines, entry points, and Application Program Interfaces (APIs) that can be called by other software. Include</w:t>
      </w:r>
      <w:r w:rsidR="001B2103" w:rsidRPr="009A6C54">
        <w:t>d</w:t>
      </w:r>
      <w:r w:rsidRPr="009A6C54">
        <w:t xml:space="preserve"> </w:t>
      </w:r>
      <w:r w:rsidR="001B2103" w:rsidRPr="009A6C54">
        <w:t xml:space="preserve">is </w:t>
      </w:r>
      <w:r w:rsidRPr="009A6C54">
        <w:t xml:space="preserve">a brief description of the functions, required variables, and any restrictions. </w:t>
      </w:r>
    </w:p>
    <w:p w:rsidR="00C90C5C" w:rsidRPr="009A6C54" w:rsidRDefault="00C90C5C" w:rsidP="00C90C5C">
      <w:pPr>
        <w:pStyle w:val="Heading3"/>
        <w:numPr>
          <w:ilvl w:val="0"/>
          <w:numId w:val="0"/>
        </w:numPr>
        <w:tabs>
          <w:tab w:val="clear" w:pos="72"/>
          <w:tab w:val="clear" w:pos="1080"/>
        </w:tabs>
        <w:ind w:left="90"/>
        <w:rPr>
          <w:sz w:val="32"/>
          <w:szCs w:val="32"/>
        </w:rPr>
      </w:pPr>
      <w:bookmarkStart w:id="172" w:name="_Toc11706617"/>
      <w:r w:rsidRPr="009A6C54">
        <w:rPr>
          <w:sz w:val="32"/>
          <w:szCs w:val="32"/>
        </w:rPr>
        <w:t>^SDMHAD</w:t>
      </w:r>
      <w:bookmarkEnd w:id="172"/>
    </w:p>
    <w:p w:rsidR="00741C15" w:rsidRPr="009A6C54" w:rsidRDefault="00C90C5C" w:rsidP="00C90C5C">
      <w:pPr>
        <w:pStyle w:val="BodyText3"/>
        <w:spacing w:before="0" w:after="0"/>
        <w:rPr>
          <w:rFonts w:ascii="Times New Roman" w:hAnsi="Times New Roman"/>
          <w:color w:val="auto"/>
          <w:sz w:val="24"/>
          <w:szCs w:val="24"/>
          <w:lang w:val="en-US"/>
        </w:rPr>
      </w:pPr>
      <w:r w:rsidRPr="009A6C54">
        <w:rPr>
          <w:rFonts w:ascii="Times New Roman" w:hAnsi="Times New Roman"/>
          <w:color w:val="auto"/>
          <w:sz w:val="24"/>
          <w:szCs w:val="24"/>
        </w:rPr>
        <w:t>This is the High Risk Mental Health AD Hoc No show Report entry point that the user can run to display the report. This report will display all patients that did not show up for their scheduled appointment for a Mental Health clinic.  It will list patient contact information, Next of Kin, emergency contact, clinic default provider, future scheduled appointments, Mental Health Treatment Coordinator and care team and results of attempts to contact the no showed patients. The user is asked for various sort criteria , a date range, divisions to display (one, many, all), and sort by Clinic, Reminder Location or Stop Codes (one, many, all)</w:t>
      </w:r>
      <w:r w:rsidR="00905E4E" w:rsidRPr="009A6C54">
        <w:rPr>
          <w:rFonts w:ascii="Times New Roman" w:hAnsi="Times New Roman"/>
          <w:color w:val="auto"/>
          <w:sz w:val="24"/>
          <w:szCs w:val="24"/>
          <w:lang w:val="en-US"/>
        </w:rPr>
        <w:t>.</w:t>
      </w:r>
    </w:p>
    <w:p w:rsidR="00741C15" w:rsidRPr="009A6C54" w:rsidRDefault="00741C15" w:rsidP="00741C15">
      <w:pPr>
        <w:pStyle w:val="Caption"/>
      </w:pPr>
      <w:bookmarkStart w:id="173" w:name="_Toc11706859"/>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20</w:t>
      </w:r>
      <w:r w:rsidR="007F1C38">
        <w:rPr>
          <w:noProof/>
        </w:rPr>
        <w:fldChar w:fldCharType="end"/>
      </w:r>
      <w:r w:rsidRPr="009A6C54">
        <w:t>: ^SDMHAD Routine</w:t>
      </w:r>
      <w:bookmarkEnd w:id="173"/>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16"/>
        <w:gridCol w:w="968"/>
        <w:gridCol w:w="175"/>
        <w:gridCol w:w="1230"/>
        <w:gridCol w:w="467"/>
        <w:gridCol w:w="10"/>
        <w:gridCol w:w="582"/>
        <w:gridCol w:w="307"/>
        <w:gridCol w:w="1903"/>
        <w:gridCol w:w="1016"/>
      </w:tblGrid>
      <w:tr w:rsidR="00C90C5C" w:rsidRPr="009A6C54" w:rsidTr="006D1231">
        <w:trPr>
          <w:tblHeader/>
        </w:trPr>
        <w:tc>
          <w:tcPr>
            <w:tcW w:w="2790" w:type="dxa"/>
            <w:shd w:val="clear" w:color="auto" w:fill="BFBFBF"/>
          </w:tcPr>
          <w:p w:rsidR="00C90C5C" w:rsidRPr="009A6C54" w:rsidRDefault="00C90C5C" w:rsidP="00741C15">
            <w:pPr>
              <w:pStyle w:val="TableHeading"/>
            </w:pPr>
            <w:bookmarkStart w:id="174" w:name="ColumnTitle_17"/>
            <w:bookmarkEnd w:id="174"/>
            <w:r w:rsidRPr="009A6C54">
              <w:t>Routine Name</w:t>
            </w:r>
          </w:p>
        </w:tc>
        <w:tc>
          <w:tcPr>
            <w:tcW w:w="6817" w:type="dxa"/>
            <w:gridSpan w:val="9"/>
            <w:tcBorders>
              <w:bottom w:val="single" w:sz="6" w:space="0" w:color="000000"/>
            </w:tcBorders>
            <w:shd w:val="clear" w:color="auto" w:fill="BFBFBF"/>
          </w:tcPr>
          <w:p w:rsidR="00C90C5C" w:rsidRPr="009A6C54" w:rsidRDefault="00C90C5C" w:rsidP="00741C15">
            <w:pPr>
              <w:pStyle w:val="TableHeading"/>
              <w:rPr>
                <w:sz w:val="20"/>
              </w:rPr>
            </w:pPr>
            <w:r w:rsidRPr="009A6C54">
              <w:rPr>
                <w:sz w:val="20"/>
              </w:rPr>
              <w:t>^SDMHAD</w:t>
            </w:r>
          </w:p>
        </w:tc>
      </w:tr>
      <w:tr w:rsidR="00C90C5C" w:rsidRPr="009A6C54" w:rsidTr="00C27B83">
        <w:tc>
          <w:tcPr>
            <w:tcW w:w="2790" w:type="dxa"/>
            <w:shd w:val="clear" w:color="auto" w:fill="F3F3F3"/>
          </w:tcPr>
          <w:p w:rsidR="00C90C5C" w:rsidRPr="009A6C54" w:rsidRDefault="00C90C5C" w:rsidP="00741C15">
            <w:pPr>
              <w:pStyle w:val="TableHeading"/>
            </w:pPr>
            <w:r w:rsidRPr="009A6C54">
              <w:t>Enhancement Category</w:t>
            </w:r>
          </w:p>
        </w:tc>
        <w:tc>
          <w:tcPr>
            <w:tcW w:w="1170" w:type="dxa"/>
            <w:gridSpan w:val="2"/>
            <w:tcBorders>
              <w:right w:val="nil"/>
            </w:tcBorders>
          </w:tcPr>
          <w:p w:rsidR="00C90C5C" w:rsidRPr="009A6C54" w:rsidRDefault="00C90C5C" w:rsidP="00741C15">
            <w:pPr>
              <w:pStyle w:val="TableText"/>
            </w:pPr>
            <w:r w:rsidRPr="009A6C54">
              <w:fldChar w:fldCharType="begin">
                <w:ffData>
                  <w:name w:val=""/>
                  <w:enabled/>
                  <w:calcOnExit w:val="0"/>
                  <w:checkBox>
                    <w:sizeAuto/>
                    <w:default w:val="1"/>
                  </w:checkBox>
                </w:ffData>
              </w:fldChar>
            </w:r>
            <w:r w:rsidRPr="009A6C54">
              <w:instrText xml:space="preserve"> FORMCHECKBOX </w:instrText>
            </w:r>
            <w:r w:rsidR="00C70849">
              <w:fldChar w:fldCharType="separate"/>
            </w:r>
            <w:r w:rsidRPr="009A6C54">
              <w:fldChar w:fldCharType="end"/>
            </w:r>
            <w:r w:rsidRPr="009A6C54">
              <w:t xml:space="preserve"> New</w:t>
            </w:r>
          </w:p>
        </w:tc>
        <w:tc>
          <w:tcPr>
            <w:tcW w:w="1260" w:type="dxa"/>
            <w:tcBorders>
              <w:left w:val="nil"/>
              <w:right w:val="nil"/>
            </w:tcBorders>
          </w:tcPr>
          <w:p w:rsidR="00C90C5C" w:rsidRPr="009A6C54" w:rsidRDefault="00C90C5C" w:rsidP="00741C15">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C70849">
              <w:fldChar w:fldCharType="separate"/>
            </w:r>
            <w:r w:rsidRPr="009A6C54">
              <w:fldChar w:fldCharType="end"/>
            </w:r>
            <w:r w:rsidRPr="009A6C54">
              <w:t xml:space="preserve"> Modify</w:t>
            </w:r>
          </w:p>
        </w:tc>
        <w:tc>
          <w:tcPr>
            <w:tcW w:w="1080" w:type="dxa"/>
            <w:gridSpan w:val="3"/>
            <w:tcBorders>
              <w:left w:val="nil"/>
              <w:right w:val="nil"/>
            </w:tcBorders>
          </w:tcPr>
          <w:p w:rsidR="00C90C5C" w:rsidRPr="009A6C54" w:rsidRDefault="00C90C5C" w:rsidP="00741C15">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C70849">
              <w:fldChar w:fldCharType="separate"/>
            </w:r>
            <w:r w:rsidRPr="009A6C54">
              <w:fldChar w:fldCharType="end"/>
            </w:r>
            <w:r w:rsidRPr="009A6C54">
              <w:t xml:space="preserve"> Delete</w:t>
            </w:r>
          </w:p>
        </w:tc>
        <w:tc>
          <w:tcPr>
            <w:tcW w:w="3307" w:type="dxa"/>
            <w:gridSpan w:val="3"/>
            <w:tcBorders>
              <w:left w:val="nil"/>
            </w:tcBorders>
          </w:tcPr>
          <w:p w:rsidR="00C90C5C" w:rsidRPr="009A6C54" w:rsidRDefault="00C90C5C" w:rsidP="00741C15">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C70849">
              <w:fldChar w:fldCharType="separate"/>
            </w:r>
            <w:r w:rsidRPr="009A6C54">
              <w:fldChar w:fldCharType="end"/>
            </w:r>
            <w:r w:rsidRPr="009A6C54">
              <w:t xml:space="preserve"> No Change</w:t>
            </w:r>
          </w:p>
        </w:tc>
      </w:tr>
      <w:tr w:rsidR="00C90C5C" w:rsidRPr="009A6C54" w:rsidTr="00C27B83">
        <w:tc>
          <w:tcPr>
            <w:tcW w:w="2790" w:type="dxa"/>
            <w:shd w:val="clear" w:color="auto" w:fill="F3F3F3"/>
          </w:tcPr>
          <w:p w:rsidR="00C90C5C" w:rsidRPr="009A6C54" w:rsidRDefault="00C90C5C" w:rsidP="00741C15">
            <w:pPr>
              <w:pStyle w:val="TableHeading"/>
            </w:pPr>
            <w:r w:rsidRPr="009A6C54">
              <w:t>SRS Traceability</w:t>
            </w:r>
          </w:p>
        </w:tc>
        <w:tc>
          <w:tcPr>
            <w:tcW w:w="6817" w:type="dxa"/>
            <w:gridSpan w:val="9"/>
          </w:tcPr>
          <w:p w:rsidR="00C90C5C" w:rsidRPr="009A6C54" w:rsidRDefault="00C90C5C" w:rsidP="00741C15">
            <w:pPr>
              <w:pStyle w:val="TableText"/>
              <w:rPr>
                <w:iCs/>
                <w:sz w:val="20"/>
              </w:rPr>
            </w:pPr>
          </w:p>
        </w:tc>
      </w:tr>
      <w:tr w:rsidR="00C90C5C" w:rsidRPr="009A6C54" w:rsidTr="00C27B83">
        <w:tc>
          <w:tcPr>
            <w:tcW w:w="2790" w:type="dxa"/>
            <w:tcBorders>
              <w:bottom w:val="single" w:sz="6" w:space="0" w:color="000000"/>
            </w:tcBorders>
            <w:shd w:val="clear" w:color="auto" w:fill="F3F3F3"/>
          </w:tcPr>
          <w:p w:rsidR="00C90C5C" w:rsidRPr="009A6C54" w:rsidRDefault="00C90C5C" w:rsidP="00741C15">
            <w:pPr>
              <w:pStyle w:val="TableHeading"/>
            </w:pPr>
            <w:r w:rsidRPr="009A6C54">
              <w:t>Related Options</w:t>
            </w:r>
          </w:p>
        </w:tc>
        <w:tc>
          <w:tcPr>
            <w:tcW w:w="6817" w:type="dxa"/>
            <w:gridSpan w:val="9"/>
            <w:tcBorders>
              <w:bottom w:val="single" w:sz="4" w:space="0" w:color="auto"/>
            </w:tcBorders>
          </w:tcPr>
          <w:p w:rsidR="00C90C5C" w:rsidRPr="009A6C54" w:rsidRDefault="004D5902" w:rsidP="00741C15">
            <w:pPr>
              <w:pStyle w:val="TableText"/>
              <w:rPr>
                <w:b/>
                <w:lang w:val="en-US"/>
              </w:rPr>
            </w:pPr>
            <w:r w:rsidRPr="009A6C54">
              <w:t xml:space="preserve">High Risk MH No-Show </w:t>
            </w:r>
            <w:proofErr w:type="spellStart"/>
            <w:r w:rsidRPr="009A6C54">
              <w:t>Adhoc</w:t>
            </w:r>
            <w:proofErr w:type="spellEnd"/>
            <w:r w:rsidRPr="009A6C54">
              <w:t xml:space="preserve"> Report [SD MH NO SHOW AD HOC REPORT] option</w:t>
            </w:r>
          </w:p>
        </w:tc>
      </w:tr>
      <w:tr w:rsidR="00C90C5C" w:rsidRPr="009A6C54"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rsidR="00C90C5C" w:rsidRPr="009A6C54" w:rsidRDefault="00C90C5C" w:rsidP="00741C15">
            <w:pPr>
              <w:pStyle w:val="TableHeading"/>
            </w:pPr>
            <w:r w:rsidRPr="009A6C54">
              <w:t>Related Routines</w:t>
            </w:r>
          </w:p>
        </w:tc>
        <w:tc>
          <w:tcPr>
            <w:tcW w:w="2917" w:type="dxa"/>
            <w:gridSpan w:val="5"/>
            <w:tcBorders>
              <w:bottom w:val="single" w:sz="4" w:space="0" w:color="auto"/>
            </w:tcBorders>
            <w:shd w:val="clear" w:color="auto" w:fill="F3F3F3"/>
          </w:tcPr>
          <w:p w:rsidR="00C90C5C" w:rsidRPr="009A6C54" w:rsidRDefault="00C90C5C" w:rsidP="00741C15">
            <w:pPr>
              <w:pStyle w:val="TableHeading"/>
            </w:pPr>
            <w:r w:rsidRPr="009A6C54">
              <w:t>Routines “Called By”</w:t>
            </w:r>
          </w:p>
        </w:tc>
        <w:tc>
          <w:tcPr>
            <w:tcW w:w="3900" w:type="dxa"/>
            <w:gridSpan w:val="4"/>
            <w:tcBorders>
              <w:bottom w:val="single" w:sz="4" w:space="0" w:color="auto"/>
            </w:tcBorders>
            <w:shd w:val="clear" w:color="auto" w:fill="F3F3F3"/>
          </w:tcPr>
          <w:p w:rsidR="00C90C5C" w:rsidRPr="009A6C54" w:rsidRDefault="00C90C5C" w:rsidP="00741C15">
            <w:pPr>
              <w:pStyle w:val="TableHeading"/>
            </w:pPr>
            <w:r w:rsidRPr="009A6C54">
              <w:t xml:space="preserve">Routines “Called”   </w:t>
            </w:r>
          </w:p>
        </w:tc>
      </w:tr>
      <w:tr w:rsidR="00C90C5C" w:rsidRPr="009A6C54"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rsidR="00C90C5C" w:rsidRPr="009A6C54" w:rsidRDefault="00C90C5C" w:rsidP="00741C15">
            <w:pPr>
              <w:pStyle w:val="TableHeading"/>
              <w:rPr>
                <w:rFonts w:ascii="Courier New" w:hAnsi="Courier New" w:cs="Courier New"/>
                <w:bCs/>
                <w:sz w:val="20"/>
              </w:rPr>
            </w:pPr>
          </w:p>
        </w:tc>
        <w:tc>
          <w:tcPr>
            <w:tcW w:w="2917" w:type="dxa"/>
            <w:gridSpan w:val="5"/>
            <w:tcBorders>
              <w:bottom w:val="single" w:sz="4" w:space="0" w:color="auto"/>
            </w:tcBorders>
          </w:tcPr>
          <w:p w:rsidR="00C90C5C" w:rsidRPr="009A6C54" w:rsidRDefault="00C90C5C" w:rsidP="00741C15">
            <w:pPr>
              <w:pStyle w:val="TableText"/>
            </w:pPr>
            <w:r w:rsidRPr="009A6C54">
              <w:t>^SDMHNS</w:t>
            </w:r>
          </w:p>
        </w:tc>
        <w:tc>
          <w:tcPr>
            <w:tcW w:w="3900" w:type="dxa"/>
            <w:gridSpan w:val="4"/>
            <w:tcBorders>
              <w:bottom w:val="single" w:sz="4" w:space="0" w:color="auto"/>
            </w:tcBorders>
          </w:tcPr>
          <w:p w:rsidR="00C90C5C" w:rsidRPr="009A6C54" w:rsidRDefault="00C90C5C" w:rsidP="00741C15">
            <w:pPr>
              <w:pStyle w:val="TableText"/>
              <w:rPr>
                <w:sz w:val="20"/>
              </w:rPr>
            </w:pPr>
            <w:r w:rsidRPr="009A6C54">
              <w:rPr>
                <w:sz w:val="20"/>
              </w:rPr>
              <w:t xml:space="preserve">   NOW^%DTC                 $$GETINF^DGPFAPIH</w:t>
            </w:r>
          </w:p>
          <w:p w:rsidR="00C90C5C" w:rsidRPr="009A6C54" w:rsidRDefault="00C90C5C" w:rsidP="00741C15">
            <w:pPr>
              <w:pStyle w:val="TableText"/>
              <w:rPr>
                <w:sz w:val="20"/>
              </w:rPr>
            </w:pPr>
            <w:r w:rsidRPr="009A6C54">
              <w:rPr>
                <w:sz w:val="20"/>
              </w:rPr>
              <w:t xml:space="preserve">   CLOSE^DGUTQ            WAIT^DICD           </w:t>
            </w:r>
          </w:p>
          <w:p w:rsidR="00C90C5C" w:rsidRPr="009A6C54" w:rsidRDefault="00C90C5C" w:rsidP="00741C15">
            <w:pPr>
              <w:pStyle w:val="TableText"/>
              <w:rPr>
                <w:sz w:val="20"/>
              </w:rPr>
            </w:pPr>
            <w:r w:rsidRPr="009A6C54">
              <w:rPr>
                <w:sz w:val="20"/>
              </w:rPr>
              <w:t xml:space="preserve">   LOCLIST^PXRMLOCF    </w:t>
            </w:r>
          </w:p>
          <w:p w:rsidR="00C90C5C" w:rsidRPr="009A6C54" w:rsidRDefault="00C90C5C" w:rsidP="00741C15">
            <w:pPr>
              <w:pStyle w:val="TableText"/>
              <w:rPr>
                <w:sz w:val="20"/>
              </w:rPr>
            </w:pPr>
            <w:r w:rsidRPr="009A6C54">
              <w:rPr>
                <w:sz w:val="20"/>
              </w:rPr>
              <w:t xml:space="preserve">   $$RANGE^SDAMQ       </w:t>
            </w:r>
          </w:p>
          <w:p w:rsidR="00C90C5C" w:rsidRPr="009A6C54" w:rsidRDefault="00C90C5C" w:rsidP="00741C15">
            <w:pPr>
              <w:pStyle w:val="TableText"/>
              <w:rPr>
                <w:sz w:val="20"/>
              </w:rPr>
            </w:pPr>
            <w:r w:rsidRPr="009A6C54">
              <w:rPr>
                <w:sz w:val="20"/>
              </w:rPr>
              <w:t xml:space="preserve">   ASK2^SDDIV          </w:t>
            </w:r>
          </w:p>
          <w:p w:rsidR="00C90C5C" w:rsidRPr="009A6C54" w:rsidRDefault="00C90C5C" w:rsidP="00741C15">
            <w:pPr>
              <w:pStyle w:val="TableText"/>
              <w:rPr>
                <w:sz w:val="20"/>
              </w:rPr>
            </w:pPr>
            <w:r w:rsidRPr="009A6C54">
              <w:rPr>
                <w:sz w:val="20"/>
              </w:rPr>
              <w:t xml:space="preserve">   ^SDMHAD1            </w:t>
            </w:r>
          </w:p>
          <w:p w:rsidR="00C90C5C" w:rsidRPr="009A6C54" w:rsidRDefault="00C90C5C" w:rsidP="00741C15">
            <w:pPr>
              <w:pStyle w:val="TableText"/>
              <w:rPr>
                <w:sz w:val="20"/>
              </w:rPr>
            </w:pPr>
            <w:r w:rsidRPr="009A6C54">
              <w:rPr>
                <w:sz w:val="20"/>
              </w:rPr>
              <w:t xml:space="preserve">   ^SDMHNS1            </w:t>
            </w:r>
          </w:p>
          <w:p w:rsidR="00C90C5C" w:rsidRPr="009A6C54" w:rsidRDefault="00C90C5C" w:rsidP="00741C15">
            <w:pPr>
              <w:pStyle w:val="TableText"/>
              <w:rPr>
                <w:sz w:val="20"/>
              </w:rPr>
            </w:pPr>
            <w:r w:rsidRPr="009A6C54">
              <w:rPr>
                <w:sz w:val="20"/>
              </w:rPr>
              <w:t xml:space="preserve">   ^VADATE             </w:t>
            </w:r>
          </w:p>
          <w:p w:rsidR="00C90C5C" w:rsidRPr="009A6C54" w:rsidRDefault="00C90C5C" w:rsidP="00741C15">
            <w:pPr>
              <w:pStyle w:val="TableText"/>
              <w:rPr>
                <w:sz w:val="20"/>
              </w:rPr>
            </w:pPr>
            <w:r w:rsidRPr="009A6C54">
              <w:rPr>
                <w:sz w:val="20"/>
              </w:rPr>
              <w:t xml:space="preserve">   PID^VADPT6          </w:t>
            </w:r>
          </w:p>
          <w:p w:rsidR="00C90C5C" w:rsidRPr="009A6C54" w:rsidRDefault="00C90C5C" w:rsidP="00741C15">
            <w:pPr>
              <w:pStyle w:val="TableText"/>
              <w:rPr>
                <w:sz w:val="20"/>
              </w:rPr>
            </w:pPr>
            <w:r w:rsidRPr="009A6C54">
              <w:rPr>
                <w:sz w:val="20"/>
              </w:rPr>
              <w:t xml:space="preserve">   FIRST^VAUTOMA       </w:t>
            </w:r>
          </w:p>
          <w:p w:rsidR="00C90C5C" w:rsidRPr="009A6C54" w:rsidRDefault="00C90C5C" w:rsidP="00741C15">
            <w:pPr>
              <w:pStyle w:val="TableText"/>
              <w:rPr>
                <w:sz w:val="20"/>
              </w:rPr>
            </w:pPr>
            <w:r w:rsidRPr="009A6C54">
              <w:rPr>
                <w:sz w:val="20"/>
              </w:rPr>
              <w:t xml:space="preserve">   PATIENT^VAUTOMA     </w:t>
            </w:r>
          </w:p>
        </w:tc>
      </w:tr>
      <w:tr w:rsidR="00C90C5C" w:rsidRPr="009A6C54" w:rsidTr="00741C15">
        <w:trPr>
          <w:cantSplit/>
        </w:trPr>
        <w:tc>
          <w:tcPr>
            <w:tcW w:w="2790" w:type="dxa"/>
            <w:tcBorders>
              <w:top w:val="single" w:sz="6" w:space="0" w:color="000000"/>
            </w:tcBorders>
            <w:shd w:val="clear" w:color="auto" w:fill="F3F3F3"/>
          </w:tcPr>
          <w:p w:rsidR="00C90C5C" w:rsidRPr="009A6C54" w:rsidRDefault="00C90C5C" w:rsidP="00741C15">
            <w:pPr>
              <w:pStyle w:val="TableHeading"/>
            </w:pPr>
            <w:r w:rsidRPr="009A6C54">
              <w:t>Data Dictionary References</w:t>
            </w:r>
          </w:p>
        </w:tc>
        <w:tc>
          <w:tcPr>
            <w:tcW w:w="6817" w:type="dxa"/>
            <w:gridSpan w:val="9"/>
          </w:tcPr>
          <w:p w:rsidR="00C90C5C" w:rsidRPr="009A6C54" w:rsidRDefault="00C90C5C" w:rsidP="00741C15">
            <w:pPr>
              <w:pStyle w:val="TableText"/>
            </w:pPr>
            <w:r w:rsidRPr="009A6C54">
              <w:t xml:space="preserve">^DG(40.8       DIVISION     </w:t>
            </w:r>
          </w:p>
          <w:p w:rsidR="00C90C5C" w:rsidRPr="009A6C54" w:rsidRDefault="00741C15" w:rsidP="00741C15">
            <w:pPr>
              <w:pStyle w:val="TableText"/>
            </w:pPr>
            <w:r w:rsidRPr="009A6C54">
              <w:t xml:space="preserve">   ^DIC(40.7   CLI</w:t>
            </w:r>
            <w:r w:rsidR="00C90C5C" w:rsidRPr="009A6C54">
              <w:t xml:space="preserve">NIC STOP        </w:t>
            </w:r>
          </w:p>
          <w:p w:rsidR="00C90C5C" w:rsidRPr="009A6C54" w:rsidRDefault="00C90C5C" w:rsidP="00741C15">
            <w:pPr>
              <w:pStyle w:val="TableText"/>
            </w:pPr>
            <w:r w:rsidRPr="009A6C54">
              <w:t xml:space="preserve">   ^DPT(       PATIENT        </w:t>
            </w:r>
          </w:p>
          <w:p w:rsidR="00C90C5C" w:rsidRPr="009A6C54" w:rsidRDefault="00741C15" w:rsidP="00741C15">
            <w:pPr>
              <w:pStyle w:val="TableText"/>
            </w:pPr>
            <w:r w:rsidRPr="009A6C54">
              <w:t xml:space="preserve">   ^PXRMD(810.9   REMINDE</w:t>
            </w:r>
            <w:r w:rsidR="00C90C5C" w:rsidRPr="009A6C54">
              <w:t xml:space="preserve">R LOCATION     </w:t>
            </w:r>
          </w:p>
          <w:p w:rsidR="00C90C5C" w:rsidRPr="009A6C54" w:rsidRDefault="00741C15" w:rsidP="00741C15">
            <w:pPr>
              <w:pStyle w:val="TableText"/>
            </w:pPr>
            <w:r w:rsidRPr="009A6C54">
              <w:t xml:space="preserve">   ^SC(        HOSPITAL L</w:t>
            </w:r>
            <w:r w:rsidRPr="009A6C54">
              <w:rPr>
                <w:lang w:val="en-US"/>
              </w:rPr>
              <w:t>O</w:t>
            </w:r>
            <w:r w:rsidR="00C90C5C" w:rsidRPr="009A6C54">
              <w:t xml:space="preserve">CATION        </w:t>
            </w:r>
          </w:p>
          <w:p w:rsidR="00C90C5C" w:rsidRPr="009A6C54" w:rsidRDefault="00C90C5C" w:rsidP="00741C15">
            <w:pPr>
              <w:pStyle w:val="TableText"/>
            </w:pPr>
            <w:r w:rsidRPr="009A6C54">
              <w:t xml:space="preserve">   ^TMP(               </w:t>
            </w:r>
          </w:p>
          <w:p w:rsidR="00C90C5C" w:rsidRPr="009A6C54" w:rsidRDefault="00C90C5C" w:rsidP="00741C15">
            <w:pPr>
              <w:pStyle w:val="TableText"/>
            </w:pPr>
            <w:r w:rsidRPr="009A6C54">
              <w:t xml:space="preserve">   ^TMP($J</w:t>
            </w:r>
          </w:p>
        </w:tc>
      </w:tr>
      <w:tr w:rsidR="00C90C5C" w:rsidRPr="009A6C54" w:rsidTr="00C27B83">
        <w:tc>
          <w:tcPr>
            <w:tcW w:w="2790" w:type="dxa"/>
            <w:shd w:val="clear" w:color="auto" w:fill="F3F3F3"/>
          </w:tcPr>
          <w:p w:rsidR="00C90C5C" w:rsidRPr="009A6C54" w:rsidRDefault="00C90C5C" w:rsidP="00741C15">
            <w:pPr>
              <w:pStyle w:val="TableHeading"/>
            </w:pPr>
            <w:r w:rsidRPr="009A6C54">
              <w:t>Related Protocols</w:t>
            </w:r>
          </w:p>
        </w:tc>
        <w:tc>
          <w:tcPr>
            <w:tcW w:w="6817" w:type="dxa"/>
            <w:gridSpan w:val="9"/>
          </w:tcPr>
          <w:p w:rsidR="00C90C5C" w:rsidRPr="009A6C54" w:rsidRDefault="00C90C5C" w:rsidP="00741C15">
            <w:pPr>
              <w:pStyle w:val="TableText"/>
            </w:pPr>
            <w:r w:rsidRPr="009A6C54">
              <w:t>N/A</w:t>
            </w:r>
          </w:p>
        </w:tc>
      </w:tr>
      <w:tr w:rsidR="00C90C5C" w:rsidRPr="009A6C54" w:rsidTr="00C27B83">
        <w:tc>
          <w:tcPr>
            <w:tcW w:w="2790" w:type="dxa"/>
            <w:shd w:val="clear" w:color="auto" w:fill="F3F3F3"/>
          </w:tcPr>
          <w:p w:rsidR="00C90C5C" w:rsidRPr="009A6C54" w:rsidRDefault="00C90C5C" w:rsidP="00741C15">
            <w:pPr>
              <w:pStyle w:val="TableHeading"/>
            </w:pPr>
            <w:r w:rsidRPr="009A6C54">
              <w:t>Related Integration Agreements</w:t>
            </w:r>
          </w:p>
        </w:tc>
        <w:tc>
          <w:tcPr>
            <w:tcW w:w="6817" w:type="dxa"/>
            <w:gridSpan w:val="9"/>
            <w:tcBorders>
              <w:bottom w:val="single" w:sz="6" w:space="0" w:color="000000"/>
            </w:tcBorders>
          </w:tcPr>
          <w:p w:rsidR="00C90C5C" w:rsidRPr="009A6C54" w:rsidRDefault="00C90C5C" w:rsidP="00741C15">
            <w:pPr>
              <w:pStyle w:val="TableText"/>
            </w:pPr>
            <w:r w:rsidRPr="009A6C54">
              <w:t>TBD</w:t>
            </w:r>
          </w:p>
        </w:tc>
      </w:tr>
      <w:tr w:rsidR="00C90C5C" w:rsidRPr="009A6C54" w:rsidTr="00C27B83">
        <w:tc>
          <w:tcPr>
            <w:tcW w:w="2790" w:type="dxa"/>
            <w:tcBorders>
              <w:right w:val="single" w:sz="4" w:space="0" w:color="auto"/>
            </w:tcBorders>
            <w:shd w:val="clear" w:color="auto" w:fill="F3F3F3"/>
          </w:tcPr>
          <w:p w:rsidR="00C90C5C" w:rsidRPr="009A6C54" w:rsidRDefault="00C90C5C" w:rsidP="00741C15">
            <w:pPr>
              <w:pStyle w:val="TableHeading"/>
            </w:pPr>
            <w:r w:rsidRPr="009A6C54">
              <w:t>Data Passing</w:t>
            </w:r>
          </w:p>
        </w:tc>
        <w:tc>
          <w:tcPr>
            <w:tcW w:w="990" w:type="dxa"/>
            <w:tcBorders>
              <w:left w:val="single" w:sz="4" w:space="0" w:color="auto"/>
              <w:right w:val="nil"/>
            </w:tcBorders>
          </w:tcPr>
          <w:p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C70849">
              <w:rPr>
                <w:iCs/>
              </w:rPr>
            </w:r>
            <w:r w:rsidR="00C70849">
              <w:rPr>
                <w:iCs/>
              </w:rPr>
              <w:fldChar w:fldCharType="separate"/>
            </w:r>
            <w:r w:rsidRPr="009A6C54">
              <w:rPr>
                <w:iCs/>
              </w:rPr>
              <w:fldChar w:fldCharType="end"/>
            </w:r>
            <w:r w:rsidRPr="009A6C54">
              <w:rPr>
                <w:iCs/>
              </w:rPr>
              <w:t xml:space="preserve"> Input</w:t>
            </w:r>
          </w:p>
        </w:tc>
        <w:tc>
          <w:tcPr>
            <w:tcW w:w="1917" w:type="dxa"/>
            <w:gridSpan w:val="3"/>
            <w:tcBorders>
              <w:left w:val="nil"/>
              <w:right w:val="nil"/>
            </w:tcBorders>
          </w:tcPr>
          <w:p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C70849">
              <w:rPr>
                <w:iCs/>
              </w:rPr>
            </w:r>
            <w:r w:rsidR="00C70849">
              <w:rPr>
                <w:iCs/>
              </w:rPr>
              <w:fldChar w:fldCharType="separate"/>
            </w:r>
            <w:r w:rsidRPr="009A6C54">
              <w:rPr>
                <w:iCs/>
              </w:rPr>
              <w:fldChar w:fldCharType="end"/>
            </w:r>
            <w:r w:rsidRPr="009A6C54">
              <w:rPr>
                <w:iCs/>
              </w:rPr>
              <w:t xml:space="preserve"> Output Reference</w:t>
            </w:r>
          </w:p>
        </w:tc>
        <w:tc>
          <w:tcPr>
            <w:tcW w:w="918" w:type="dxa"/>
            <w:gridSpan w:val="3"/>
            <w:tcBorders>
              <w:left w:val="nil"/>
              <w:right w:val="nil"/>
            </w:tcBorders>
          </w:tcPr>
          <w:p w:rsidR="00C90C5C" w:rsidRPr="009A6C54" w:rsidRDefault="00C90C5C" w:rsidP="00741C15">
            <w:pPr>
              <w:pStyle w:val="TableText"/>
            </w:pPr>
            <w:r w:rsidRPr="009A6C54">
              <w:rPr>
                <w:iCs/>
              </w:rPr>
              <w:fldChar w:fldCharType="begin">
                <w:ffData>
                  <w:name w:val=""/>
                  <w:enabled/>
                  <w:calcOnExit w:val="0"/>
                  <w:checkBox>
                    <w:sizeAuto/>
                    <w:default w:val="1"/>
                  </w:checkBox>
                </w:ffData>
              </w:fldChar>
            </w:r>
            <w:r w:rsidRPr="009A6C54">
              <w:rPr>
                <w:iCs/>
              </w:rPr>
              <w:instrText xml:space="preserve"> FORMCHECKBOX </w:instrText>
            </w:r>
            <w:r w:rsidR="00C70849">
              <w:rPr>
                <w:iCs/>
              </w:rPr>
            </w:r>
            <w:r w:rsidR="00C70849">
              <w:rPr>
                <w:iCs/>
              </w:rPr>
              <w:fldChar w:fldCharType="separate"/>
            </w:r>
            <w:r w:rsidRPr="009A6C54">
              <w:rPr>
                <w:iCs/>
              </w:rPr>
              <w:fldChar w:fldCharType="end"/>
            </w:r>
            <w:r w:rsidRPr="009A6C54">
              <w:rPr>
                <w:iCs/>
              </w:rPr>
              <w:t xml:space="preserve"> Both</w:t>
            </w:r>
          </w:p>
        </w:tc>
        <w:tc>
          <w:tcPr>
            <w:tcW w:w="1953" w:type="dxa"/>
            <w:tcBorders>
              <w:left w:val="nil"/>
              <w:right w:val="nil"/>
            </w:tcBorders>
          </w:tcPr>
          <w:p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C70849">
              <w:rPr>
                <w:iCs/>
              </w:rPr>
            </w:r>
            <w:r w:rsidR="00C70849">
              <w:rPr>
                <w:iCs/>
              </w:rPr>
              <w:fldChar w:fldCharType="separate"/>
            </w:r>
            <w:r w:rsidRPr="009A6C54">
              <w:rPr>
                <w:iCs/>
              </w:rPr>
              <w:fldChar w:fldCharType="end"/>
            </w:r>
            <w:r w:rsidRPr="009A6C54">
              <w:rPr>
                <w:iCs/>
              </w:rPr>
              <w:t xml:space="preserve"> Global Reference</w:t>
            </w:r>
          </w:p>
        </w:tc>
        <w:tc>
          <w:tcPr>
            <w:tcW w:w="1039" w:type="dxa"/>
            <w:tcBorders>
              <w:left w:val="nil"/>
            </w:tcBorders>
          </w:tcPr>
          <w:p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C70849">
              <w:rPr>
                <w:iCs/>
              </w:rPr>
            </w:r>
            <w:r w:rsidR="00C70849">
              <w:rPr>
                <w:iCs/>
              </w:rPr>
              <w:fldChar w:fldCharType="separate"/>
            </w:r>
            <w:r w:rsidRPr="009A6C54">
              <w:rPr>
                <w:iCs/>
              </w:rPr>
              <w:fldChar w:fldCharType="end"/>
            </w:r>
            <w:r w:rsidRPr="009A6C54">
              <w:rPr>
                <w:iCs/>
              </w:rPr>
              <w:t xml:space="preserve"> Local</w:t>
            </w:r>
          </w:p>
        </w:tc>
      </w:tr>
      <w:tr w:rsidR="00C90C5C" w:rsidRPr="009A6C54" w:rsidTr="00C27B83">
        <w:tc>
          <w:tcPr>
            <w:tcW w:w="2790" w:type="dxa"/>
            <w:shd w:val="clear" w:color="auto" w:fill="F3F3F3"/>
          </w:tcPr>
          <w:p w:rsidR="00C90C5C" w:rsidRPr="009A6C54" w:rsidRDefault="00C90C5C" w:rsidP="00741C15">
            <w:pPr>
              <w:pStyle w:val="TableHeading"/>
            </w:pPr>
            <w:r w:rsidRPr="009A6C54">
              <w:t>Input Attribute Name and Definition</w:t>
            </w:r>
          </w:p>
        </w:tc>
        <w:tc>
          <w:tcPr>
            <w:tcW w:w="6817" w:type="dxa"/>
            <w:gridSpan w:val="9"/>
          </w:tcPr>
          <w:p w:rsidR="00C90C5C" w:rsidRPr="009A6C54" w:rsidRDefault="00C90C5C" w:rsidP="00741C15">
            <w:pPr>
              <w:pStyle w:val="TableText"/>
              <w:rPr>
                <w:sz w:val="20"/>
              </w:rPr>
            </w:pPr>
            <w:r w:rsidRPr="009A6C54">
              <w:rPr>
                <w:sz w:val="20"/>
              </w:rPr>
              <w:t xml:space="preserve">Name: </w:t>
            </w:r>
          </w:p>
          <w:p w:rsidR="00C90C5C" w:rsidRPr="009A6C54" w:rsidRDefault="00C90C5C" w:rsidP="00741C15">
            <w:pPr>
              <w:pStyle w:val="TableText"/>
              <w:rPr>
                <w:sz w:val="20"/>
              </w:rPr>
            </w:pPr>
            <w:r w:rsidRPr="009A6C54">
              <w:rPr>
                <w:sz w:val="20"/>
              </w:rPr>
              <w:t>Definition:</w:t>
            </w:r>
            <w:r w:rsidR="008D33DF" w:rsidRPr="009A6C54">
              <w:rPr>
                <w:sz w:val="20"/>
              </w:rPr>
              <w:t xml:space="preserve"> </w:t>
            </w:r>
          </w:p>
        </w:tc>
      </w:tr>
      <w:tr w:rsidR="00C90C5C" w:rsidRPr="009A6C54" w:rsidTr="00C27B83">
        <w:tc>
          <w:tcPr>
            <w:tcW w:w="2790" w:type="dxa"/>
            <w:shd w:val="clear" w:color="auto" w:fill="F3F3F3"/>
          </w:tcPr>
          <w:p w:rsidR="00C90C5C" w:rsidRPr="009A6C54" w:rsidRDefault="00C90C5C" w:rsidP="00741C15">
            <w:pPr>
              <w:pStyle w:val="TableHeading"/>
            </w:pPr>
            <w:r w:rsidRPr="009A6C54">
              <w:t>Output Attribute Name and Definition</w:t>
            </w:r>
          </w:p>
        </w:tc>
        <w:tc>
          <w:tcPr>
            <w:tcW w:w="6817" w:type="dxa"/>
            <w:gridSpan w:val="9"/>
          </w:tcPr>
          <w:p w:rsidR="00C90C5C" w:rsidRPr="009A6C54" w:rsidRDefault="00C90C5C" w:rsidP="00741C15">
            <w:pPr>
              <w:pStyle w:val="TableText"/>
              <w:rPr>
                <w:sz w:val="20"/>
              </w:rPr>
            </w:pPr>
            <w:r w:rsidRPr="009A6C54">
              <w:rPr>
                <w:sz w:val="20"/>
              </w:rPr>
              <w:t xml:space="preserve">Name: </w:t>
            </w:r>
          </w:p>
          <w:p w:rsidR="00C90C5C" w:rsidRPr="009A6C54" w:rsidRDefault="00C90C5C" w:rsidP="00741C15">
            <w:pPr>
              <w:pStyle w:val="TableText"/>
              <w:rPr>
                <w:sz w:val="20"/>
              </w:rPr>
            </w:pPr>
            <w:r w:rsidRPr="009A6C54">
              <w:rPr>
                <w:sz w:val="20"/>
              </w:rPr>
              <w:t>Definition:</w:t>
            </w:r>
            <w:r w:rsidR="008D33DF" w:rsidRPr="009A6C54">
              <w:rPr>
                <w:sz w:val="20"/>
              </w:rPr>
              <w:t xml:space="preserve"> </w:t>
            </w:r>
          </w:p>
        </w:tc>
      </w:tr>
      <w:tr w:rsidR="00C90C5C" w:rsidRPr="009A6C54"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rsidR="00C90C5C" w:rsidRPr="009A6C54" w:rsidRDefault="00C90C5C" w:rsidP="00741C15">
            <w:pPr>
              <w:pStyle w:val="TableHeading"/>
            </w:pPr>
            <w:r w:rsidRPr="009A6C54">
              <w:t>Current Logic</w:t>
            </w:r>
          </w:p>
        </w:tc>
      </w:tr>
      <w:tr w:rsidR="00C90C5C" w:rsidRPr="009A6C54"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rsidR="00C90C5C" w:rsidRPr="009A6C54" w:rsidRDefault="00741C15" w:rsidP="00741C15">
            <w:pPr>
              <w:pStyle w:val="TableText"/>
              <w:rPr>
                <w:lang w:val="en-US"/>
              </w:rPr>
            </w:pPr>
            <w:r w:rsidRPr="009A6C54">
              <w:rPr>
                <w:lang w:val="en-US"/>
              </w:rPr>
              <w:t>N/A</w:t>
            </w:r>
          </w:p>
        </w:tc>
      </w:tr>
      <w:tr w:rsidR="00C90C5C" w:rsidRPr="009A6C54"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rsidR="00C90C5C" w:rsidRPr="009A6C54" w:rsidRDefault="00C90C5C" w:rsidP="00741C15">
            <w:pPr>
              <w:pStyle w:val="TableHeading"/>
            </w:pPr>
            <w:r w:rsidRPr="009A6C54">
              <w:t>Modified Logic (Changes are in bold)</w:t>
            </w:r>
          </w:p>
        </w:tc>
      </w:tr>
      <w:tr w:rsidR="00C90C5C" w:rsidRPr="009A6C54"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rsidR="00C90C5C" w:rsidRPr="009A6C54" w:rsidRDefault="00C90C5C" w:rsidP="00741C15">
            <w:pPr>
              <w:pStyle w:val="TableText"/>
            </w:pPr>
            <w:r w:rsidRPr="009A6C54">
              <w:t>User is asked to choose the date range.</w:t>
            </w:r>
          </w:p>
          <w:p w:rsidR="00C90C5C" w:rsidRPr="009A6C54" w:rsidRDefault="00C90C5C" w:rsidP="00741C15">
            <w:pPr>
              <w:pStyle w:val="TableText"/>
            </w:pPr>
          </w:p>
          <w:p w:rsidR="00C90C5C" w:rsidRPr="009A6C54" w:rsidRDefault="00C90C5C" w:rsidP="00741C15">
            <w:pPr>
              <w:pStyle w:val="TableText"/>
            </w:pPr>
            <w:r w:rsidRPr="009A6C54">
              <w:t>User is asked to choose the Divisions in the facility ( one, many, `all)</w:t>
            </w:r>
          </w:p>
          <w:p w:rsidR="00C90C5C" w:rsidRPr="009A6C54" w:rsidRDefault="00C90C5C" w:rsidP="00741C15">
            <w:pPr>
              <w:pStyle w:val="TableText"/>
            </w:pPr>
          </w:p>
          <w:p w:rsidR="00C90C5C" w:rsidRPr="009A6C54" w:rsidRDefault="00C90C5C" w:rsidP="00741C15">
            <w:pPr>
              <w:pStyle w:val="TableText"/>
            </w:pPr>
            <w:r w:rsidRPr="009A6C54">
              <w:t xml:space="preserve">User is asked to choose the sort criteria,  by clinic, by </w:t>
            </w:r>
            <w:r w:rsidRPr="009A6C54">
              <w:rPr>
                <w:rFonts w:eastAsia="Calibri"/>
              </w:rPr>
              <w:t>Mental Health Clinic Quick List</w:t>
            </w:r>
            <w:r w:rsidRPr="009A6C54">
              <w:t>, by stop code ( one, many, all)</w:t>
            </w:r>
          </w:p>
          <w:p w:rsidR="00C90C5C" w:rsidRPr="009A6C54" w:rsidRDefault="00C90C5C" w:rsidP="00741C15">
            <w:pPr>
              <w:pStyle w:val="TableText"/>
            </w:pPr>
          </w:p>
          <w:p w:rsidR="00C90C5C" w:rsidRPr="009A6C54" w:rsidRDefault="00C90C5C" w:rsidP="00741C15">
            <w:pPr>
              <w:pStyle w:val="TableText"/>
            </w:pPr>
            <w:r w:rsidRPr="009A6C54">
              <w:t xml:space="preserve">If the sort is by the by </w:t>
            </w:r>
            <w:r w:rsidRPr="009A6C54">
              <w:rPr>
                <w:rFonts w:eastAsia="Calibri"/>
              </w:rPr>
              <w:t>Mental Health Clinic Quick List</w:t>
            </w:r>
            <w:r w:rsidRPr="009A6C54">
              <w:t xml:space="preserve"> (by one, or many) Check API (LOCKLIST^PXRMLOCF) to find the clinics that are associated with the reminder list(s) that were chosen.  </w:t>
            </w:r>
          </w:p>
          <w:p w:rsidR="00C90C5C" w:rsidRPr="009A6C54" w:rsidRDefault="00C90C5C" w:rsidP="00741C15">
            <w:pPr>
              <w:pStyle w:val="TableText"/>
            </w:pPr>
          </w:p>
          <w:p w:rsidR="00C90C5C" w:rsidRPr="009A6C54" w:rsidRDefault="00C90C5C" w:rsidP="00741C15">
            <w:pPr>
              <w:pStyle w:val="TableText"/>
            </w:pPr>
            <w:r w:rsidRPr="009A6C54">
              <w:t xml:space="preserve">Check to see if the division/clinic/stop have been selected and if the clinic and stop code are a valid </w:t>
            </w:r>
          </w:p>
          <w:p w:rsidR="00C90C5C" w:rsidRPr="009A6C54" w:rsidRDefault="00C90C5C" w:rsidP="00741C15">
            <w:pPr>
              <w:pStyle w:val="TableText"/>
            </w:pPr>
            <w:r w:rsidRPr="009A6C54">
              <w:t xml:space="preserve">                      mental health pair.</w:t>
            </w:r>
          </w:p>
          <w:p w:rsidR="00C90C5C" w:rsidRPr="009A6C54" w:rsidRDefault="00C90C5C" w:rsidP="00741C15">
            <w:pPr>
              <w:pStyle w:val="TableText"/>
            </w:pPr>
            <w:r w:rsidRPr="009A6C54">
              <w:t xml:space="preserve">                    -Set    ^TMP(“SDNSHOW”,$J  with the valid choices</w:t>
            </w:r>
          </w:p>
          <w:p w:rsidR="00C90C5C" w:rsidRPr="009A6C54" w:rsidRDefault="00C90C5C" w:rsidP="00741C15">
            <w:pPr>
              <w:pStyle w:val="TableText"/>
            </w:pPr>
            <w:r w:rsidRPr="009A6C54">
              <w:t>Find the patients in the date range that had a no show, no show auto rebook or no action taken appointment  for a mental health clinic</w:t>
            </w:r>
          </w:p>
          <w:p w:rsidR="00C90C5C" w:rsidRPr="009A6C54" w:rsidRDefault="00C90C5C" w:rsidP="00741C15">
            <w:pPr>
              <w:pStyle w:val="TableText"/>
            </w:pPr>
          </w:p>
          <w:p w:rsidR="00C90C5C" w:rsidRPr="009A6C54" w:rsidRDefault="00C90C5C" w:rsidP="00741C15">
            <w:pPr>
              <w:pStyle w:val="TableText"/>
            </w:pPr>
            <w:r w:rsidRPr="009A6C54">
              <w:t xml:space="preserve">                    -Loop through the ^TMP(“SDNSHOW”,$J global</w:t>
            </w:r>
          </w:p>
          <w:p w:rsidR="00C90C5C" w:rsidRPr="009A6C54" w:rsidRDefault="00C90C5C" w:rsidP="00741C15">
            <w:pPr>
              <w:pStyle w:val="TableText"/>
            </w:pPr>
          </w:p>
          <w:p w:rsidR="00C90C5C" w:rsidRPr="009A6C54" w:rsidRDefault="00C90C5C" w:rsidP="00741C15">
            <w:pPr>
              <w:pStyle w:val="TableText"/>
            </w:pPr>
            <w:r w:rsidRPr="009A6C54">
              <w:t>Within that loop, check the Hospital  Location “S” X-ref to see if the patient has an appointment</w:t>
            </w:r>
          </w:p>
          <w:p w:rsidR="00C90C5C" w:rsidRPr="009A6C54" w:rsidRDefault="00C90C5C" w:rsidP="00741C15">
            <w:pPr>
              <w:pStyle w:val="TableText"/>
            </w:pPr>
            <w:r w:rsidRPr="009A6C54">
              <w:t xml:space="preserve"> In the date range.. ^SC(</w:t>
            </w:r>
            <w:proofErr w:type="spellStart"/>
            <w:r w:rsidRPr="009A6C54">
              <w:t>clinic,”S”,date</w:t>
            </w:r>
            <w:proofErr w:type="spellEnd"/>
          </w:p>
          <w:p w:rsidR="00C90C5C" w:rsidRPr="009A6C54" w:rsidRDefault="00C90C5C" w:rsidP="00741C15">
            <w:pPr>
              <w:pStyle w:val="TableText"/>
            </w:pPr>
          </w:p>
          <w:p w:rsidR="00C90C5C" w:rsidRPr="009A6C54" w:rsidRDefault="00C90C5C" w:rsidP="00741C15">
            <w:pPr>
              <w:pStyle w:val="TableText"/>
            </w:pPr>
            <w:r w:rsidRPr="009A6C54">
              <w:t xml:space="preserve">                    - If  there is a match,  set up the global  ^TMP(“SDNS”, SORT ( clinic, reminder location or stop code)  </w:t>
            </w:r>
          </w:p>
          <w:p w:rsidR="00C90C5C" w:rsidRPr="009A6C54" w:rsidRDefault="00C90C5C" w:rsidP="00741C15">
            <w:pPr>
              <w:pStyle w:val="TableText"/>
            </w:pPr>
            <w:r w:rsidRPr="009A6C54">
              <w:t xml:space="preserve"> </w:t>
            </w:r>
          </w:p>
          <w:p w:rsidR="00C90C5C" w:rsidRPr="009A6C54" w:rsidRDefault="00C90C5C" w:rsidP="00741C15">
            <w:pPr>
              <w:pStyle w:val="TableText"/>
            </w:pPr>
            <w:r w:rsidRPr="009A6C54">
              <w:t>Call ^SDMHAD1 routine to print the report.</w:t>
            </w:r>
          </w:p>
        </w:tc>
      </w:tr>
    </w:tbl>
    <w:p w:rsidR="00FC2D2F" w:rsidRPr="009A6C54" w:rsidRDefault="00FC2D2F" w:rsidP="00FC2D2F">
      <w:pPr>
        <w:pStyle w:val="BodyText"/>
        <w:spacing w:before="0" w:after="0"/>
        <w:rPr>
          <w:lang w:val="en-US"/>
        </w:rPr>
      </w:pPr>
    </w:p>
    <w:p w:rsidR="00FC2D2F" w:rsidRPr="009A6C54" w:rsidRDefault="00FC2D2F" w:rsidP="00FC2D2F">
      <w:pPr>
        <w:pStyle w:val="BodyText"/>
        <w:spacing w:before="0" w:after="0"/>
        <w:rPr>
          <w:lang w:val="en-US"/>
        </w:rPr>
      </w:pPr>
    </w:p>
    <w:p w:rsidR="00B14353" w:rsidRPr="009A6C54" w:rsidRDefault="00B14353" w:rsidP="00FC2D2F">
      <w:pPr>
        <w:pStyle w:val="Heading3"/>
        <w:numPr>
          <w:ilvl w:val="0"/>
          <w:numId w:val="0"/>
        </w:numPr>
        <w:tabs>
          <w:tab w:val="clear" w:pos="72"/>
          <w:tab w:val="clear" w:pos="1080"/>
        </w:tabs>
        <w:spacing w:before="0" w:after="0"/>
        <w:ind w:left="90"/>
        <w:rPr>
          <w:sz w:val="32"/>
          <w:szCs w:val="32"/>
          <w:lang w:val="en-US"/>
        </w:rPr>
      </w:pPr>
      <w:bookmarkStart w:id="175" w:name="_Toc11706618"/>
      <w:r w:rsidRPr="009A6C54">
        <w:rPr>
          <w:sz w:val="32"/>
          <w:szCs w:val="32"/>
        </w:rPr>
        <w:t>^SDMHAD</w:t>
      </w:r>
      <w:r w:rsidRPr="009A6C54">
        <w:rPr>
          <w:sz w:val="32"/>
          <w:szCs w:val="32"/>
          <w:lang w:val="en-US"/>
        </w:rPr>
        <w:t>1</w:t>
      </w:r>
      <w:bookmarkEnd w:id="175"/>
    </w:p>
    <w:p w:rsidR="00C90C5C" w:rsidRPr="009A6C54" w:rsidRDefault="00C90C5C" w:rsidP="00B14353">
      <w:pPr>
        <w:pStyle w:val="BodyText"/>
        <w:tabs>
          <w:tab w:val="clear" w:pos="72"/>
        </w:tabs>
        <w:rPr>
          <w:color w:val="auto"/>
        </w:rPr>
      </w:pPr>
      <w:r w:rsidRPr="009A6C54">
        <w:rPr>
          <w:color w:val="auto"/>
        </w:rPr>
        <w:t>This is the print routine for the High Risk Mental</w:t>
      </w:r>
      <w:r w:rsidR="008D33DF" w:rsidRPr="009A6C54">
        <w:rPr>
          <w:color w:val="auto"/>
        </w:rPr>
        <w:t xml:space="preserve"> Health AD HOC No Show Report.</w:t>
      </w:r>
      <w:r w:rsidRPr="009A6C54">
        <w:rPr>
          <w:color w:val="auto"/>
        </w:rPr>
        <w:t xml:space="preserve"> The report lists the patient that no showed for the mental health appointment, the date the of the appointment, the clinic and stop code. It also lists the contact information for the patient, the Next of Kin, emergency contacts, clinic provider, future scheduled appointments, Mental Health Treatment Coordinator and care team and results of efforts in contacting the patient.</w:t>
      </w:r>
    </w:p>
    <w:p w:rsidR="00741C15" w:rsidRPr="009A6C54" w:rsidRDefault="00741C15" w:rsidP="00741C15">
      <w:pPr>
        <w:pStyle w:val="Caption"/>
        <w:rPr>
          <w:lang w:val="en-US"/>
        </w:rPr>
      </w:pPr>
      <w:bookmarkStart w:id="176" w:name="_Toc11706860"/>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21</w:t>
      </w:r>
      <w:r w:rsidR="007F1C38">
        <w:rPr>
          <w:noProof/>
        </w:rPr>
        <w:fldChar w:fldCharType="end"/>
      </w:r>
      <w:r w:rsidRPr="009A6C54">
        <w:rPr>
          <w:lang w:val="en-US"/>
        </w:rPr>
        <w:t>: ^SDMHAD1 Routine</w:t>
      </w:r>
      <w:bookmarkEnd w:id="176"/>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16"/>
        <w:gridCol w:w="968"/>
        <w:gridCol w:w="175"/>
        <w:gridCol w:w="1230"/>
        <w:gridCol w:w="467"/>
        <w:gridCol w:w="10"/>
        <w:gridCol w:w="582"/>
        <w:gridCol w:w="307"/>
        <w:gridCol w:w="1903"/>
        <w:gridCol w:w="1016"/>
      </w:tblGrid>
      <w:tr w:rsidR="00C90C5C" w:rsidRPr="009A6C54" w:rsidTr="006D1231">
        <w:trPr>
          <w:tblHeader/>
        </w:trPr>
        <w:tc>
          <w:tcPr>
            <w:tcW w:w="2790" w:type="dxa"/>
            <w:shd w:val="clear" w:color="auto" w:fill="BFBFBF"/>
          </w:tcPr>
          <w:p w:rsidR="00C90C5C" w:rsidRPr="009A6C54" w:rsidRDefault="00C90C5C" w:rsidP="00741C15">
            <w:pPr>
              <w:pStyle w:val="TableHeading"/>
            </w:pPr>
            <w:bookmarkStart w:id="177" w:name="ColumnTitle_18"/>
            <w:bookmarkEnd w:id="177"/>
            <w:r w:rsidRPr="009A6C54">
              <w:t>Routine Name</w:t>
            </w:r>
          </w:p>
        </w:tc>
        <w:tc>
          <w:tcPr>
            <w:tcW w:w="6817" w:type="dxa"/>
            <w:gridSpan w:val="9"/>
            <w:tcBorders>
              <w:bottom w:val="single" w:sz="6" w:space="0" w:color="000000"/>
            </w:tcBorders>
            <w:shd w:val="clear" w:color="auto" w:fill="BFBFBF"/>
          </w:tcPr>
          <w:p w:rsidR="00C90C5C" w:rsidRPr="009A6C54" w:rsidRDefault="00C90C5C" w:rsidP="00741C15">
            <w:pPr>
              <w:pStyle w:val="TableHeading"/>
            </w:pPr>
            <w:r w:rsidRPr="009A6C54">
              <w:t>^SDMHAD1</w:t>
            </w:r>
          </w:p>
        </w:tc>
      </w:tr>
      <w:tr w:rsidR="00C90C5C" w:rsidRPr="009A6C54" w:rsidTr="00C27B83">
        <w:tc>
          <w:tcPr>
            <w:tcW w:w="2790" w:type="dxa"/>
            <w:shd w:val="clear" w:color="auto" w:fill="F3F3F3"/>
          </w:tcPr>
          <w:p w:rsidR="00C90C5C" w:rsidRPr="009A6C54" w:rsidRDefault="00C90C5C" w:rsidP="00741C15">
            <w:pPr>
              <w:pStyle w:val="TableHeading"/>
            </w:pPr>
            <w:r w:rsidRPr="009A6C54">
              <w:t>Enhancement Category</w:t>
            </w:r>
          </w:p>
        </w:tc>
        <w:tc>
          <w:tcPr>
            <w:tcW w:w="1170" w:type="dxa"/>
            <w:gridSpan w:val="2"/>
            <w:tcBorders>
              <w:right w:val="nil"/>
            </w:tcBorders>
          </w:tcPr>
          <w:p w:rsidR="00C90C5C" w:rsidRPr="009A6C54" w:rsidRDefault="00C90C5C" w:rsidP="00741C15">
            <w:pPr>
              <w:pStyle w:val="TableText"/>
            </w:pPr>
            <w:r w:rsidRPr="009A6C54">
              <w:fldChar w:fldCharType="begin">
                <w:ffData>
                  <w:name w:val=""/>
                  <w:enabled/>
                  <w:calcOnExit w:val="0"/>
                  <w:checkBox>
                    <w:sizeAuto/>
                    <w:default w:val="1"/>
                  </w:checkBox>
                </w:ffData>
              </w:fldChar>
            </w:r>
            <w:r w:rsidRPr="009A6C54">
              <w:instrText xml:space="preserve"> FORMCHECKBOX </w:instrText>
            </w:r>
            <w:r w:rsidR="00C70849">
              <w:fldChar w:fldCharType="separate"/>
            </w:r>
            <w:r w:rsidRPr="009A6C54">
              <w:fldChar w:fldCharType="end"/>
            </w:r>
            <w:r w:rsidRPr="009A6C54">
              <w:t xml:space="preserve"> New</w:t>
            </w:r>
          </w:p>
        </w:tc>
        <w:tc>
          <w:tcPr>
            <w:tcW w:w="1260" w:type="dxa"/>
            <w:tcBorders>
              <w:left w:val="nil"/>
              <w:right w:val="nil"/>
            </w:tcBorders>
          </w:tcPr>
          <w:p w:rsidR="00C90C5C" w:rsidRPr="009A6C54" w:rsidRDefault="00C90C5C" w:rsidP="00741C15">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C70849">
              <w:fldChar w:fldCharType="separate"/>
            </w:r>
            <w:r w:rsidRPr="009A6C54">
              <w:fldChar w:fldCharType="end"/>
            </w:r>
            <w:r w:rsidRPr="009A6C54">
              <w:t xml:space="preserve"> Modify</w:t>
            </w:r>
          </w:p>
        </w:tc>
        <w:tc>
          <w:tcPr>
            <w:tcW w:w="1080" w:type="dxa"/>
            <w:gridSpan w:val="3"/>
            <w:tcBorders>
              <w:left w:val="nil"/>
              <w:right w:val="nil"/>
            </w:tcBorders>
          </w:tcPr>
          <w:p w:rsidR="00C90C5C" w:rsidRPr="009A6C54" w:rsidRDefault="00C90C5C" w:rsidP="00741C15">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C70849">
              <w:fldChar w:fldCharType="separate"/>
            </w:r>
            <w:r w:rsidRPr="009A6C54">
              <w:fldChar w:fldCharType="end"/>
            </w:r>
            <w:r w:rsidRPr="009A6C54">
              <w:t xml:space="preserve"> Delete</w:t>
            </w:r>
          </w:p>
        </w:tc>
        <w:tc>
          <w:tcPr>
            <w:tcW w:w="3307" w:type="dxa"/>
            <w:gridSpan w:val="3"/>
            <w:tcBorders>
              <w:left w:val="nil"/>
            </w:tcBorders>
          </w:tcPr>
          <w:p w:rsidR="00C90C5C" w:rsidRPr="009A6C54" w:rsidRDefault="00C90C5C" w:rsidP="00741C15">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C70849">
              <w:fldChar w:fldCharType="separate"/>
            </w:r>
            <w:r w:rsidRPr="009A6C54">
              <w:fldChar w:fldCharType="end"/>
            </w:r>
            <w:r w:rsidRPr="009A6C54">
              <w:t xml:space="preserve"> No Change</w:t>
            </w:r>
          </w:p>
        </w:tc>
      </w:tr>
      <w:tr w:rsidR="00C90C5C" w:rsidRPr="009A6C54" w:rsidTr="00C27B83">
        <w:tc>
          <w:tcPr>
            <w:tcW w:w="2790" w:type="dxa"/>
            <w:shd w:val="clear" w:color="auto" w:fill="F3F3F3"/>
          </w:tcPr>
          <w:p w:rsidR="00C90C5C" w:rsidRPr="009A6C54" w:rsidRDefault="00C90C5C" w:rsidP="00741C15">
            <w:pPr>
              <w:pStyle w:val="TableHeading"/>
            </w:pPr>
            <w:r w:rsidRPr="009A6C54">
              <w:t>SRS Traceability</w:t>
            </w:r>
          </w:p>
        </w:tc>
        <w:tc>
          <w:tcPr>
            <w:tcW w:w="6817" w:type="dxa"/>
            <w:gridSpan w:val="9"/>
          </w:tcPr>
          <w:p w:rsidR="00C90C5C" w:rsidRPr="009A6C54" w:rsidRDefault="00C90C5C" w:rsidP="00741C15">
            <w:pPr>
              <w:pStyle w:val="TableText"/>
              <w:rPr>
                <w:iCs/>
              </w:rPr>
            </w:pPr>
          </w:p>
        </w:tc>
      </w:tr>
      <w:tr w:rsidR="00C90C5C" w:rsidRPr="009A6C54" w:rsidTr="00C27B83">
        <w:tc>
          <w:tcPr>
            <w:tcW w:w="2790" w:type="dxa"/>
            <w:tcBorders>
              <w:bottom w:val="single" w:sz="6" w:space="0" w:color="000000"/>
            </w:tcBorders>
            <w:shd w:val="clear" w:color="auto" w:fill="F3F3F3"/>
          </w:tcPr>
          <w:p w:rsidR="00C90C5C" w:rsidRPr="009A6C54" w:rsidRDefault="00C90C5C" w:rsidP="00741C15">
            <w:pPr>
              <w:pStyle w:val="TableHeading"/>
            </w:pPr>
            <w:r w:rsidRPr="009A6C54">
              <w:t>Related Options</w:t>
            </w:r>
          </w:p>
        </w:tc>
        <w:tc>
          <w:tcPr>
            <w:tcW w:w="6817" w:type="dxa"/>
            <w:gridSpan w:val="9"/>
            <w:tcBorders>
              <w:bottom w:val="single" w:sz="4" w:space="0" w:color="auto"/>
            </w:tcBorders>
          </w:tcPr>
          <w:p w:rsidR="00C90C5C" w:rsidRPr="009A6C54" w:rsidRDefault="00C90C5C" w:rsidP="00741C15">
            <w:pPr>
              <w:pStyle w:val="TableText"/>
            </w:pPr>
            <w:r w:rsidRPr="009A6C54">
              <w:t>N/A</w:t>
            </w:r>
          </w:p>
        </w:tc>
      </w:tr>
      <w:tr w:rsidR="00C90C5C" w:rsidRPr="009A6C54"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rsidR="00C90C5C" w:rsidRPr="009A6C54" w:rsidRDefault="00C90C5C" w:rsidP="00741C15">
            <w:pPr>
              <w:pStyle w:val="TableHeading"/>
            </w:pPr>
            <w:r w:rsidRPr="009A6C54">
              <w:t>Related Routines</w:t>
            </w:r>
          </w:p>
        </w:tc>
        <w:tc>
          <w:tcPr>
            <w:tcW w:w="2917" w:type="dxa"/>
            <w:gridSpan w:val="5"/>
            <w:tcBorders>
              <w:bottom w:val="single" w:sz="4" w:space="0" w:color="auto"/>
            </w:tcBorders>
            <w:shd w:val="clear" w:color="auto" w:fill="F3F3F3"/>
          </w:tcPr>
          <w:p w:rsidR="00C90C5C" w:rsidRPr="009A6C54" w:rsidRDefault="00C90C5C" w:rsidP="00741C15">
            <w:pPr>
              <w:pStyle w:val="TableHeading"/>
            </w:pPr>
            <w:r w:rsidRPr="009A6C54">
              <w:t>Routines “Called By”</w:t>
            </w:r>
          </w:p>
        </w:tc>
        <w:tc>
          <w:tcPr>
            <w:tcW w:w="3900" w:type="dxa"/>
            <w:gridSpan w:val="4"/>
            <w:tcBorders>
              <w:bottom w:val="single" w:sz="4" w:space="0" w:color="auto"/>
            </w:tcBorders>
            <w:shd w:val="clear" w:color="auto" w:fill="F3F3F3"/>
          </w:tcPr>
          <w:p w:rsidR="00C90C5C" w:rsidRPr="009A6C54" w:rsidRDefault="00C90C5C" w:rsidP="00741C15">
            <w:pPr>
              <w:pStyle w:val="TableHeading"/>
            </w:pPr>
            <w:r w:rsidRPr="009A6C54">
              <w:t xml:space="preserve">Routines “Called”   </w:t>
            </w:r>
          </w:p>
        </w:tc>
      </w:tr>
      <w:tr w:rsidR="00C90C5C" w:rsidRPr="009A6C54"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rsidR="00C90C5C" w:rsidRPr="009A6C54" w:rsidRDefault="00C90C5C" w:rsidP="00741C15">
            <w:pPr>
              <w:pStyle w:val="TableHeading"/>
              <w:rPr>
                <w:bCs/>
                <w:sz w:val="20"/>
              </w:rPr>
            </w:pPr>
          </w:p>
        </w:tc>
        <w:tc>
          <w:tcPr>
            <w:tcW w:w="2917" w:type="dxa"/>
            <w:gridSpan w:val="5"/>
            <w:tcBorders>
              <w:bottom w:val="single" w:sz="4" w:space="0" w:color="auto"/>
            </w:tcBorders>
          </w:tcPr>
          <w:p w:rsidR="00C90C5C" w:rsidRPr="009A6C54" w:rsidRDefault="00C90C5C" w:rsidP="00741C15">
            <w:pPr>
              <w:pStyle w:val="TableText"/>
              <w:rPr>
                <w:bCs/>
              </w:rPr>
            </w:pPr>
            <w:r w:rsidRPr="009A6C54">
              <w:rPr>
                <w:bCs/>
              </w:rPr>
              <w:t>^SDMHAD</w:t>
            </w:r>
          </w:p>
        </w:tc>
        <w:tc>
          <w:tcPr>
            <w:tcW w:w="3900" w:type="dxa"/>
            <w:gridSpan w:val="4"/>
            <w:tcBorders>
              <w:bottom w:val="single" w:sz="4" w:space="0" w:color="auto"/>
            </w:tcBorders>
          </w:tcPr>
          <w:p w:rsidR="00C90C5C" w:rsidRPr="009A6C54" w:rsidRDefault="00C90C5C" w:rsidP="00741C15">
            <w:pPr>
              <w:pStyle w:val="TableText"/>
            </w:pPr>
            <w:r w:rsidRPr="009A6C54">
              <w:t xml:space="preserve">   C^%DTC              </w:t>
            </w:r>
          </w:p>
          <w:p w:rsidR="00C90C5C" w:rsidRPr="009A6C54" w:rsidRDefault="00C90C5C" w:rsidP="00741C15">
            <w:pPr>
              <w:pStyle w:val="TableText"/>
            </w:pPr>
            <w:r w:rsidRPr="009A6C54">
              <w:t xml:space="preserve">   $$GET1^DIQ          </w:t>
            </w:r>
          </w:p>
          <w:p w:rsidR="00C90C5C" w:rsidRPr="009A6C54" w:rsidRDefault="00C90C5C" w:rsidP="00741C15">
            <w:pPr>
              <w:pStyle w:val="TableText"/>
            </w:pPr>
            <w:r w:rsidRPr="009A6C54">
              <w:t xml:space="preserve">   ^DIR                </w:t>
            </w:r>
          </w:p>
          <w:p w:rsidR="00C90C5C" w:rsidRPr="009A6C54" w:rsidRDefault="00C90C5C" w:rsidP="00741C15">
            <w:pPr>
              <w:pStyle w:val="TableText"/>
            </w:pPr>
            <w:r w:rsidRPr="009A6C54">
              <w:t xml:space="preserve">   $$HLPHONE^HLFNC     </w:t>
            </w:r>
          </w:p>
          <w:p w:rsidR="00C90C5C" w:rsidRPr="009A6C54" w:rsidRDefault="00C90C5C" w:rsidP="00741C15">
            <w:pPr>
              <w:pStyle w:val="TableText"/>
            </w:pPr>
            <w:r w:rsidRPr="009A6C54">
              <w:t xml:space="preserve">   $$SDAPI^SDAMA301    </w:t>
            </w:r>
          </w:p>
          <w:p w:rsidR="00C90C5C" w:rsidRPr="009A6C54" w:rsidRDefault="00905E4E" w:rsidP="00741C15">
            <w:pPr>
              <w:pStyle w:val="TableText"/>
            </w:pPr>
            <w:r w:rsidRPr="009A6C54">
              <w:t xml:space="preserve">   HEAD^SDMHAD      </w:t>
            </w:r>
            <w:r w:rsidR="00C90C5C" w:rsidRPr="009A6C54">
              <w:t xml:space="preserve">   </w:t>
            </w:r>
          </w:p>
          <w:p w:rsidR="00C90C5C" w:rsidRPr="009A6C54" w:rsidRDefault="00C90C5C" w:rsidP="00741C15">
            <w:pPr>
              <w:pStyle w:val="TableText"/>
            </w:pPr>
            <w:r w:rsidRPr="009A6C54">
              <w:t xml:space="preserve">   ^VADATE             </w:t>
            </w:r>
          </w:p>
          <w:p w:rsidR="00C90C5C" w:rsidRPr="009A6C54" w:rsidRDefault="00C90C5C" w:rsidP="00741C15">
            <w:pPr>
              <w:pStyle w:val="TableText"/>
            </w:pPr>
            <w:r w:rsidRPr="009A6C54">
              <w:t xml:space="preserve">   KVAR^VADPT          </w:t>
            </w:r>
          </w:p>
          <w:p w:rsidR="00C90C5C" w:rsidRPr="009A6C54" w:rsidRDefault="00905E4E" w:rsidP="00741C15">
            <w:pPr>
              <w:pStyle w:val="TableText"/>
            </w:pPr>
            <w:r w:rsidRPr="009A6C54">
              <w:t xml:space="preserve">   OAD^VADPT        </w:t>
            </w:r>
            <w:r w:rsidR="00C90C5C" w:rsidRPr="009A6C54">
              <w:t xml:space="preserve">   </w:t>
            </w:r>
          </w:p>
          <w:p w:rsidR="00C90C5C" w:rsidRPr="009A6C54" w:rsidRDefault="00C90C5C" w:rsidP="00741C15">
            <w:pPr>
              <w:pStyle w:val="TableText"/>
              <w:rPr>
                <w:bCs/>
              </w:rPr>
            </w:pPr>
            <w:r w:rsidRPr="009A6C54">
              <w:t xml:space="preserve">   PID^VADPT6          </w:t>
            </w:r>
          </w:p>
        </w:tc>
      </w:tr>
      <w:tr w:rsidR="00C90C5C" w:rsidRPr="009A6C54" w:rsidTr="00741C15">
        <w:trPr>
          <w:cantSplit/>
        </w:trPr>
        <w:tc>
          <w:tcPr>
            <w:tcW w:w="2790" w:type="dxa"/>
            <w:tcBorders>
              <w:top w:val="single" w:sz="6" w:space="0" w:color="000000"/>
            </w:tcBorders>
            <w:shd w:val="clear" w:color="auto" w:fill="F3F3F3"/>
          </w:tcPr>
          <w:p w:rsidR="00C90C5C" w:rsidRPr="009A6C54" w:rsidRDefault="00C90C5C" w:rsidP="00741C15">
            <w:pPr>
              <w:pStyle w:val="TableHeading"/>
            </w:pPr>
            <w:r w:rsidRPr="009A6C54">
              <w:t>Data Dictionary References</w:t>
            </w:r>
          </w:p>
        </w:tc>
        <w:tc>
          <w:tcPr>
            <w:tcW w:w="6817" w:type="dxa"/>
            <w:gridSpan w:val="9"/>
          </w:tcPr>
          <w:p w:rsidR="00C90C5C" w:rsidRPr="009A6C54" w:rsidRDefault="00C90C5C" w:rsidP="00741C15">
            <w:pPr>
              <w:pStyle w:val="TableText"/>
            </w:pPr>
            <w:r w:rsidRPr="009A6C54">
              <w:t xml:space="preserve">   ^DIC(40.7  CLINIC STOP          </w:t>
            </w:r>
          </w:p>
          <w:p w:rsidR="00C90C5C" w:rsidRPr="009A6C54" w:rsidRDefault="00C90C5C" w:rsidP="00741C15">
            <w:pPr>
              <w:pStyle w:val="TableText"/>
            </w:pPr>
            <w:r w:rsidRPr="009A6C54">
              <w:t xml:space="preserve">   ^DPT(  PATIENT            </w:t>
            </w:r>
          </w:p>
          <w:p w:rsidR="00C90C5C" w:rsidRPr="009A6C54" w:rsidRDefault="00C90C5C" w:rsidP="00741C15">
            <w:pPr>
              <w:pStyle w:val="TableText"/>
            </w:pPr>
            <w:r w:rsidRPr="009A6C54">
              <w:t xml:space="preserve">   ^SC(   HOSPITAL LOCATION             </w:t>
            </w:r>
          </w:p>
          <w:p w:rsidR="00C90C5C" w:rsidRPr="009A6C54" w:rsidRDefault="00C90C5C" w:rsidP="00741C15">
            <w:pPr>
              <w:pStyle w:val="TableText"/>
            </w:pPr>
            <w:r w:rsidRPr="009A6C54">
              <w:t xml:space="preserve">   ^TMP(                       </w:t>
            </w:r>
          </w:p>
          <w:p w:rsidR="00C90C5C" w:rsidRPr="009A6C54" w:rsidRDefault="00C90C5C" w:rsidP="00741C15">
            <w:pPr>
              <w:pStyle w:val="TableText"/>
            </w:pPr>
            <w:r w:rsidRPr="009A6C54">
              <w:t xml:space="preserve">   ^TMP($J                 </w:t>
            </w:r>
          </w:p>
          <w:p w:rsidR="00C90C5C" w:rsidRPr="009A6C54" w:rsidRDefault="00C90C5C" w:rsidP="00741C15">
            <w:pPr>
              <w:pStyle w:val="TableText"/>
            </w:pPr>
            <w:r w:rsidRPr="009A6C54">
              <w:t xml:space="preserve">   ^VA(200    NEW PERSON         </w:t>
            </w:r>
          </w:p>
        </w:tc>
      </w:tr>
      <w:tr w:rsidR="00C90C5C" w:rsidRPr="009A6C54" w:rsidTr="00C27B83">
        <w:tc>
          <w:tcPr>
            <w:tcW w:w="2790" w:type="dxa"/>
            <w:shd w:val="clear" w:color="auto" w:fill="F3F3F3"/>
          </w:tcPr>
          <w:p w:rsidR="00C90C5C" w:rsidRPr="009A6C54" w:rsidRDefault="00C90C5C" w:rsidP="00741C15">
            <w:pPr>
              <w:pStyle w:val="TableHeading"/>
            </w:pPr>
            <w:r w:rsidRPr="009A6C54">
              <w:t>Related Protocols</w:t>
            </w:r>
          </w:p>
        </w:tc>
        <w:tc>
          <w:tcPr>
            <w:tcW w:w="6817" w:type="dxa"/>
            <w:gridSpan w:val="9"/>
          </w:tcPr>
          <w:p w:rsidR="00C90C5C" w:rsidRPr="009A6C54" w:rsidRDefault="00C90C5C" w:rsidP="00741C15">
            <w:pPr>
              <w:pStyle w:val="TableText"/>
            </w:pPr>
            <w:r w:rsidRPr="009A6C54">
              <w:t>N/A</w:t>
            </w:r>
          </w:p>
        </w:tc>
      </w:tr>
      <w:tr w:rsidR="00C90C5C" w:rsidRPr="009A6C54" w:rsidTr="00C27B83">
        <w:tc>
          <w:tcPr>
            <w:tcW w:w="2790" w:type="dxa"/>
            <w:shd w:val="clear" w:color="auto" w:fill="F3F3F3"/>
          </w:tcPr>
          <w:p w:rsidR="00C90C5C" w:rsidRPr="009A6C54" w:rsidRDefault="00C90C5C" w:rsidP="00741C15">
            <w:pPr>
              <w:pStyle w:val="TableHeading"/>
            </w:pPr>
            <w:r w:rsidRPr="009A6C54">
              <w:t>Related Integration Agreements</w:t>
            </w:r>
          </w:p>
        </w:tc>
        <w:tc>
          <w:tcPr>
            <w:tcW w:w="6817" w:type="dxa"/>
            <w:gridSpan w:val="9"/>
            <w:tcBorders>
              <w:bottom w:val="single" w:sz="6" w:space="0" w:color="000000"/>
            </w:tcBorders>
          </w:tcPr>
          <w:p w:rsidR="00C90C5C" w:rsidRPr="009A6C54" w:rsidRDefault="00C90C5C" w:rsidP="00741C15">
            <w:pPr>
              <w:pStyle w:val="TableText"/>
            </w:pPr>
            <w:r w:rsidRPr="009A6C54">
              <w:t>N/A</w:t>
            </w:r>
          </w:p>
        </w:tc>
      </w:tr>
      <w:tr w:rsidR="00C90C5C" w:rsidRPr="009A6C54" w:rsidTr="00C27B83">
        <w:tc>
          <w:tcPr>
            <w:tcW w:w="2790" w:type="dxa"/>
            <w:tcBorders>
              <w:right w:val="single" w:sz="4" w:space="0" w:color="auto"/>
            </w:tcBorders>
            <w:shd w:val="clear" w:color="auto" w:fill="F3F3F3"/>
          </w:tcPr>
          <w:p w:rsidR="00C90C5C" w:rsidRPr="009A6C54" w:rsidRDefault="00C90C5C" w:rsidP="00741C15">
            <w:pPr>
              <w:pStyle w:val="TableHeading"/>
            </w:pPr>
            <w:r w:rsidRPr="009A6C54">
              <w:t>Data Passing</w:t>
            </w:r>
          </w:p>
        </w:tc>
        <w:tc>
          <w:tcPr>
            <w:tcW w:w="990" w:type="dxa"/>
            <w:tcBorders>
              <w:left w:val="single" w:sz="4" w:space="0" w:color="auto"/>
              <w:right w:val="nil"/>
            </w:tcBorders>
          </w:tcPr>
          <w:p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C70849">
              <w:rPr>
                <w:iCs/>
              </w:rPr>
            </w:r>
            <w:r w:rsidR="00C70849">
              <w:rPr>
                <w:iCs/>
              </w:rPr>
              <w:fldChar w:fldCharType="separate"/>
            </w:r>
            <w:r w:rsidRPr="009A6C54">
              <w:rPr>
                <w:iCs/>
              </w:rPr>
              <w:fldChar w:fldCharType="end"/>
            </w:r>
            <w:r w:rsidRPr="009A6C54">
              <w:rPr>
                <w:iCs/>
              </w:rPr>
              <w:t xml:space="preserve"> Input</w:t>
            </w:r>
          </w:p>
        </w:tc>
        <w:tc>
          <w:tcPr>
            <w:tcW w:w="1917" w:type="dxa"/>
            <w:gridSpan w:val="3"/>
            <w:tcBorders>
              <w:left w:val="nil"/>
              <w:right w:val="nil"/>
            </w:tcBorders>
          </w:tcPr>
          <w:p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C70849">
              <w:rPr>
                <w:iCs/>
              </w:rPr>
            </w:r>
            <w:r w:rsidR="00C70849">
              <w:rPr>
                <w:iCs/>
              </w:rPr>
              <w:fldChar w:fldCharType="separate"/>
            </w:r>
            <w:r w:rsidRPr="009A6C54">
              <w:rPr>
                <w:iCs/>
              </w:rPr>
              <w:fldChar w:fldCharType="end"/>
            </w:r>
            <w:r w:rsidRPr="009A6C54">
              <w:rPr>
                <w:iCs/>
              </w:rPr>
              <w:t xml:space="preserve"> Output Reference</w:t>
            </w:r>
          </w:p>
        </w:tc>
        <w:tc>
          <w:tcPr>
            <w:tcW w:w="918" w:type="dxa"/>
            <w:gridSpan w:val="3"/>
            <w:tcBorders>
              <w:left w:val="nil"/>
              <w:right w:val="nil"/>
            </w:tcBorders>
          </w:tcPr>
          <w:p w:rsidR="00C90C5C" w:rsidRPr="009A6C54" w:rsidRDefault="00C90C5C" w:rsidP="00741C15">
            <w:pPr>
              <w:pStyle w:val="TableText"/>
            </w:pPr>
            <w:r w:rsidRPr="009A6C54">
              <w:rPr>
                <w:iCs/>
              </w:rPr>
              <w:fldChar w:fldCharType="begin">
                <w:ffData>
                  <w:name w:val=""/>
                  <w:enabled/>
                  <w:calcOnExit w:val="0"/>
                  <w:checkBox>
                    <w:sizeAuto/>
                    <w:default w:val="1"/>
                  </w:checkBox>
                </w:ffData>
              </w:fldChar>
            </w:r>
            <w:r w:rsidRPr="009A6C54">
              <w:rPr>
                <w:iCs/>
              </w:rPr>
              <w:instrText xml:space="preserve"> FORMCHECKBOX </w:instrText>
            </w:r>
            <w:r w:rsidR="00C70849">
              <w:rPr>
                <w:iCs/>
              </w:rPr>
            </w:r>
            <w:r w:rsidR="00C70849">
              <w:rPr>
                <w:iCs/>
              </w:rPr>
              <w:fldChar w:fldCharType="separate"/>
            </w:r>
            <w:r w:rsidRPr="009A6C54">
              <w:rPr>
                <w:iCs/>
              </w:rPr>
              <w:fldChar w:fldCharType="end"/>
            </w:r>
            <w:r w:rsidRPr="009A6C54">
              <w:rPr>
                <w:iCs/>
              </w:rPr>
              <w:t xml:space="preserve"> Both</w:t>
            </w:r>
          </w:p>
        </w:tc>
        <w:tc>
          <w:tcPr>
            <w:tcW w:w="1953" w:type="dxa"/>
            <w:tcBorders>
              <w:left w:val="nil"/>
              <w:right w:val="nil"/>
            </w:tcBorders>
          </w:tcPr>
          <w:p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C70849">
              <w:rPr>
                <w:iCs/>
              </w:rPr>
            </w:r>
            <w:r w:rsidR="00C70849">
              <w:rPr>
                <w:iCs/>
              </w:rPr>
              <w:fldChar w:fldCharType="separate"/>
            </w:r>
            <w:r w:rsidRPr="009A6C54">
              <w:rPr>
                <w:iCs/>
              </w:rPr>
              <w:fldChar w:fldCharType="end"/>
            </w:r>
            <w:r w:rsidRPr="009A6C54">
              <w:rPr>
                <w:iCs/>
              </w:rPr>
              <w:t xml:space="preserve"> Global Reference</w:t>
            </w:r>
          </w:p>
        </w:tc>
        <w:tc>
          <w:tcPr>
            <w:tcW w:w="1039" w:type="dxa"/>
            <w:tcBorders>
              <w:left w:val="nil"/>
            </w:tcBorders>
          </w:tcPr>
          <w:p w:rsidR="00C90C5C" w:rsidRPr="009A6C54" w:rsidRDefault="00C90C5C" w:rsidP="00741C15">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C70849">
              <w:rPr>
                <w:iCs/>
              </w:rPr>
            </w:r>
            <w:r w:rsidR="00C70849">
              <w:rPr>
                <w:iCs/>
              </w:rPr>
              <w:fldChar w:fldCharType="separate"/>
            </w:r>
            <w:r w:rsidRPr="009A6C54">
              <w:rPr>
                <w:iCs/>
              </w:rPr>
              <w:fldChar w:fldCharType="end"/>
            </w:r>
            <w:r w:rsidRPr="009A6C54">
              <w:rPr>
                <w:iCs/>
              </w:rPr>
              <w:t xml:space="preserve"> Local</w:t>
            </w:r>
          </w:p>
        </w:tc>
      </w:tr>
      <w:tr w:rsidR="00C90C5C" w:rsidRPr="009A6C54" w:rsidTr="00C27B83">
        <w:tc>
          <w:tcPr>
            <w:tcW w:w="2790" w:type="dxa"/>
            <w:shd w:val="clear" w:color="auto" w:fill="F3F3F3"/>
          </w:tcPr>
          <w:p w:rsidR="00C90C5C" w:rsidRPr="009A6C54" w:rsidRDefault="00C90C5C" w:rsidP="00741C15">
            <w:pPr>
              <w:pStyle w:val="TableHeading"/>
            </w:pPr>
            <w:r w:rsidRPr="009A6C54">
              <w:t>Input Attribute Name and Definition</w:t>
            </w:r>
          </w:p>
        </w:tc>
        <w:tc>
          <w:tcPr>
            <w:tcW w:w="6817" w:type="dxa"/>
            <w:gridSpan w:val="9"/>
          </w:tcPr>
          <w:p w:rsidR="00C90C5C" w:rsidRPr="009A6C54" w:rsidRDefault="00C90C5C" w:rsidP="00741C15">
            <w:pPr>
              <w:pStyle w:val="TableText"/>
            </w:pPr>
            <w:r w:rsidRPr="009A6C54">
              <w:t xml:space="preserve">Name: </w:t>
            </w:r>
          </w:p>
          <w:p w:rsidR="00C90C5C" w:rsidRPr="009A6C54" w:rsidRDefault="00C90C5C" w:rsidP="00741C15">
            <w:pPr>
              <w:pStyle w:val="TableText"/>
            </w:pPr>
            <w:r w:rsidRPr="009A6C54">
              <w:t>Definition:</w:t>
            </w:r>
            <w:r w:rsidR="008D33DF" w:rsidRPr="009A6C54">
              <w:t xml:space="preserve"> </w:t>
            </w:r>
          </w:p>
        </w:tc>
      </w:tr>
      <w:tr w:rsidR="00C90C5C" w:rsidRPr="009A6C54" w:rsidTr="00C27B83">
        <w:tc>
          <w:tcPr>
            <w:tcW w:w="2790" w:type="dxa"/>
            <w:shd w:val="clear" w:color="auto" w:fill="F3F3F3"/>
          </w:tcPr>
          <w:p w:rsidR="00C90C5C" w:rsidRPr="009A6C54" w:rsidRDefault="00C90C5C" w:rsidP="00741C15">
            <w:pPr>
              <w:pStyle w:val="TableHeading"/>
            </w:pPr>
            <w:r w:rsidRPr="009A6C54">
              <w:t>Output Attribute Name and Definition</w:t>
            </w:r>
          </w:p>
        </w:tc>
        <w:tc>
          <w:tcPr>
            <w:tcW w:w="6817" w:type="dxa"/>
            <w:gridSpan w:val="9"/>
          </w:tcPr>
          <w:p w:rsidR="00C90C5C" w:rsidRPr="009A6C54" w:rsidRDefault="00C90C5C" w:rsidP="00741C15">
            <w:pPr>
              <w:pStyle w:val="TableText"/>
            </w:pPr>
            <w:r w:rsidRPr="009A6C54">
              <w:t xml:space="preserve">Name: </w:t>
            </w:r>
          </w:p>
          <w:p w:rsidR="00C90C5C" w:rsidRPr="009A6C54" w:rsidRDefault="00C90C5C" w:rsidP="00741C15">
            <w:pPr>
              <w:pStyle w:val="TableText"/>
            </w:pPr>
            <w:r w:rsidRPr="009A6C54">
              <w:t>Definition:</w:t>
            </w:r>
            <w:r w:rsidR="008D33DF" w:rsidRPr="009A6C54">
              <w:t xml:space="preserve"> </w:t>
            </w:r>
          </w:p>
        </w:tc>
      </w:tr>
      <w:tr w:rsidR="00C90C5C" w:rsidRPr="009A6C54"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rsidR="00C90C5C" w:rsidRPr="009A6C54" w:rsidRDefault="00C90C5C" w:rsidP="00741C15">
            <w:pPr>
              <w:pStyle w:val="TableHeading"/>
            </w:pPr>
            <w:r w:rsidRPr="009A6C54">
              <w:t>Current Logic</w:t>
            </w:r>
          </w:p>
        </w:tc>
      </w:tr>
      <w:tr w:rsidR="00C90C5C" w:rsidRPr="009A6C54"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rsidR="00C90C5C" w:rsidRPr="009A6C54" w:rsidRDefault="00BC6198" w:rsidP="00741C15">
            <w:pPr>
              <w:pStyle w:val="TableText"/>
              <w:rPr>
                <w:lang w:val="en-US"/>
              </w:rPr>
            </w:pPr>
            <w:r w:rsidRPr="009A6C54">
              <w:rPr>
                <w:lang w:val="en-US"/>
              </w:rPr>
              <w:t>N/A</w:t>
            </w:r>
          </w:p>
        </w:tc>
      </w:tr>
      <w:tr w:rsidR="00C90C5C" w:rsidRPr="009A6C54"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rsidR="00C90C5C" w:rsidRPr="009A6C54" w:rsidRDefault="00C90C5C" w:rsidP="00741C15">
            <w:pPr>
              <w:pStyle w:val="TableHeading"/>
            </w:pPr>
            <w:r w:rsidRPr="009A6C54">
              <w:t>Modified Logic (Changes are in bold)</w:t>
            </w:r>
          </w:p>
        </w:tc>
      </w:tr>
      <w:tr w:rsidR="00C90C5C" w:rsidRPr="009A6C54"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rsidR="00C90C5C" w:rsidRPr="009A6C54" w:rsidRDefault="00C90C5C" w:rsidP="00741C15">
            <w:pPr>
              <w:pStyle w:val="TableText"/>
            </w:pPr>
            <w:r w:rsidRPr="009A6C54">
              <w:t>The code will loop through the  ^TMP(“SDNS”, SORT ( clinic, reminder location or stop code)  global</w:t>
            </w:r>
          </w:p>
          <w:p w:rsidR="00C90C5C" w:rsidRPr="009A6C54" w:rsidRDefault="00C90C5C" w:rsidP="00741C15">
            <w:pPr>
              <w:pStyle w:val="TableText"/>
            </w:pPr>
          </w:p>
          <w:p w:rsidR="00C90C5C" w:rsidRPr="009A6C54" w:rsidRDefault="00C90C5C" w:rsidP="00741C15">
            <w:pPr>
              <w:pStyle w:val="TableText"/>
            </w:pPr>
            <w:r w:rsidRPr="009A6C54">
              <w:t xml:space="preserve">                   - A header will print for each  division (alphabetical)  which will include the  following information: the           </w:t>
            </w:r>
          </w:p>
          <w:p w:rsidR="00C90C5C" w:rsidRPr="009A6C54" w:rsidRDefault="00C90C5C" w:rsidP="00741C15">
            <w:pPr>
              <w:pStyle w:val="TableText"/>
            </w:pPr>
            <w:r w:rsidRPr="009A6C54">
              <w:t xml:space="preserve">                 **The second line will designate how the report will be sorted and printed. This example,  sorts  by clinic.</w:t>
            </w:r>
          </w:p>
          <w:p w:rsidR="00C90C5C" w:rsidRPr="009A6C54" w:rsidRDefault="00C90C5C" w:rsidP="00741C15">
            <w:pPr>
              <w:pStyle w:val="TableText"/>
            </w:pPr>
          </w:p>
          <w:p w:rsidR="00C90C5C" w:rsidRPr="009A6C54" w:rsidRDefault="00C90C5C" w:rsidP="00B34859">
            <w:pPr>
              <w:pStyle w:val="capture"/>
            </w:pPr>
            <w:r w:rsidRPr="009A6C54">
              <w:t xml:space="preserve">          MENTAL HEALTH NO SHOW REPORT              NOV 10,2010@09:34  PAGE 1</w:t>
            </w:r>
          </w:p>
          <w:p w:rsidR="00C90C5C" w:rsidRPr="009A6C54" w:rsidRDefault="00C90C5C" w:rsidP="00B34859">
            <w:pPr>
              <w:pStyle w:val="capture"/>
            </w:pPr>
            <w:r w:rsidRPr="009A6C54">
              <w:t xml:space="preserve">          BY CLINIC</w:t>
            </w:r>
          </w:p>
          <w:p w:rsidR="00C90C5C" w:rsidRPr="009A6C54" w:rsidRDefault="00C90C5C" w:rsidP="00B34859">
            <w:pPr>
              <w:pStyle w:val="capture"/>
            </w:pPr>
          </w:p>
          <w:p w:rsidR="00C90C5C" w:rsidRPr="009A6C54" w:rsidRDefault="00C90C5C" w:rsidP="00B34859">
            <w:pPr>
              <w:pStyle w:val="capture"/>
            </w:pPr>
            <w:r w:rsidRPr="009A6C54">
              <w:t xml:space="preserve">          PATIENT           PT ID     EVEN</w:t>
            </w:r>
            <w:r w:rsidR="006B2986" w:rsidRPr="009A6C54">
              <w:t xml:space="preserve">T D/T    </w:t>
            </w:r>
            <w:r w:rsidRPr="009A6C54">
              <w:t xml:space="preserve">   CLINIC       STOP CODE</w:t>
            </w:r>
          </w:p>
          <w:p w:rsidR="00C90C5C" w:rsidRPr="009A6C54" w:rsidRDefault="00C90C5C" w:rsidP="00B34859">
            <w:pPr>
              <w:pStyle w:val="capture"/>
            </w:pPr>
          </w:p>
          <w:p w:rsidR="00C90C5C" w:rsidRPr="009A6C54" w:rsidRDefault="00C90C5C" w:rsidP="00B34859">
            <w:pPr>
              <w:pStyle w:val="capture"/>
            </w:pPr>
            <w:r w:rsidRPr="009A6C54">
              <w:t>*****************************************************************************</w:t>
            </w:r>
          </w:p>
          <w:p w:rsidR="00C90C5C" w:rsidRPr="009A6C54" w:rsidRDefault="00C90C5C" w:rsidP="00B34859">
            <w:pPr>
              <w:pStyle w:val="capture"/>
            </w:pPr>
            <w:r w:rsidRPr="009A6C54">
              <w:t xml:space="preserve">       DIVISION: ALBANY</w:t>
            </w:r>
          </w:p>
          <w:p w:rsidR="00C90C5C" w:rsidRPr="009A6C54" w:rsidRDefault="00C90C5C" w:rsidP="00741C15">
            <w:pPr>
              <w:pStyle w:val="TableText"/>
            </w:pPr>
          </w:p>
          <w:p w:rsidR="00C90C5C" w:rsidRPr="009A6C54" w:rsidRDefault="006B2986" w:rsidP="00741C15">
            <w:pPr>
              <w:pStyle w:val="TableText"/>
            </w:pPr>
            <w:r w:rsidRPr="009A6C54">
              <w:t xml:space="preserve">    </w:t>
            </w:r>
            <w:r w:rsidR="00C90C5C" w:rsidRPr="009A6C54">
              <w:t xml:space="preserve">      If the sort is by the reminder location the following will print:</w:t>
            </w:r>
          </w:p>
          <w:p w:rsidR="00C90C5C" w:rsidRPr="009A6C54" w:rsidRDefault="00C90C5C" w:rsidP="00741C15">
            <w:pPr>
              <w:pStyle w:val="TableText"/>
            </w:pPr>
          </w:p>
          <w:p w:rsidR="00C90C5C" w:rsidRPr="009A6C54" w:rsidRDefault="00C90C5C" w:rsidP="00B34859">
            <w:pPr>
              <w:pStyle w:val="capture"/>
            </w:pPr>
            <w:r w:rsidRPr="009A6C54">
              <w:t xml:space="preserve">          MENTAL HEA</w:t>
            </w:r>
            <w:r w:rsidR="006B2986" w:rsidRPr="009A6C54">
              <w:t xml:space="preserve">LTH NO SHOW REPORT      </w:t>
            </w:r>
            <w:r w:rsidRPr="009A6C54">
              <w:t xml:space="preserve">        NOV 10,2010@09:34  PAGE 1</w:t>
            </w:r>
          </w:p>
          <w:p w:rsidR="00C90C5C" w:rsidRPr="009A6C54" w:rsidRDefault="00C90C5C" w:rsidP="00B34859">
            <w:pPr>
              <w:pStyle w:val="capture"/>
            </w:pPr>
            <w:r w:rsidRPr="009A6C54">
              <w:t xml:space="preserve">          BY REMINDER LOCATION LIST</w:t>
            </w:r>
          </w:p>
          <w:p w:rsidR="00C90C5C" w:rsidRPr="009A6C54" w:rsidRDefault="00C90C5C" w:rsidP="00B34859">
            <w:pPr>
              <w:pStyle w:val="capture"/>
            </w:pPr>
          </w:p>
          <w:p w:rsidR="00C90C5C" w:rsidRPr="009A6C54" w:rsidRDefault="006B2986" w:rsidP="00B34859">
            <w:pPr>
              <w:pStyle w:val="capture"/>
            </w:pPr>
            <w:r w:rsidRPr="009A6C54">
              <w:t xml:space="preserve">          PATIENT     </w:t>
            </w:r>
            <w:r w:rsidR="00C90C5C" w:rsidRPr="009A6C54">
              <w:t xml:space="preserve">    PT ID     EV</w:t>
            </w:r>
            <w:r w:rsidRPr="009A6C54">
              <w:t xml:space="preserve">ENT D/T         CLINIC    </w:t>
            </w:r>
            <w:r w:rsidR="00C90C5C" w:rsidRPr="009A6C54">
              <w:t xml:space="preserve">    STOP CODE</w:t>
            </w:r>
          </w:p>
          <w:p w:rsidR="00C90C5C" w:rsidRPr="009A6C54" w:rsidRDefault="00C90C5C" w:rsidP="00B34859">
            <w:pPr>
              <w:pStyle w:val="capture"/>
            </w:pPr>
            <w:r w:rsidRPr="009A6C54">
              <w:t>*****************************************************************************</w:t>
            </w:r>
          </w:p>
          <w:p w:rsidR="00C90C5C" w:rsidRPr="009A6C54" w:rsidRDefault="00C90C5C" w:rsidP="00B34859">
            <w:pPr>
              <w:pStyle w:val="capture"/>
            </w:pPr>
            <w:r w:rsidRPr="009A6C54">
              <w:t xml:space="preserve">                     DIVISION/REM LOC LIST: ALBANY/VA-MH QUERI PC CLINIC STOPS          </w:t>
            </w:r>
          </w:p>
          <w:p w:rsidR="00C90C5C" w:rsidRPr="009A6C54" w:rsidRDefault="00C90C5C" w:rsidP="00741C15">
            <w:pPr>
              <w:pStyle w:val="TableText"/>
            </w:pPr>
            <w:r w:rsidRPr="009A6C54">
              <w:t xml:space="preserve">                  -  The patient name , ID, date of no showed appointment, clinic and the stop code will print</w:t>
            </w:r>
          </w:p>
          <w:p w:rsidR="00C90C5C" w:rsidRPr="009A6C54" w:rsidRDefault="00C90C5C" w:rsidP="00741C15">
            <w:pPr>
              <w:pStyle w:val="TableText"/>
            </w:pPr>
            <w:r w:rsidRPr="009A6C54">
              <w:t xml:space="preserve">                               For each patient listed,  the following information if available will print:</w:t>
            </w:r>
          </w:p>
          <w:p w:rsidR="00C90C5C" w:rsidRPr="009A6C54" w:rsidRDefault="00C90C5C" w:rsidP="00741C15">
            <w:pPr>
              <w:pStyle w:val="TableText"/>
            </w:pPr>
            <w:r w:rsidRPr="009A6C54">
              <w:t>Patient phone numbers for home, office, cell</w:t>
            </w:r>
          </w:p>
          <w:p w:rsidR="00C90C5C" w:rsidRPr="009A6C54" w:rsidRDefault="00C90C5C" w:rsidP="00741C15">
            <w:pPr>
              <w:pStyle w:val="TableText"/>
            </w:pPr>
            <w:r w:rsidRPr="009A6C54">
              <w:t>Next of Kin information,  contact,  relationship to patient and address and phone numbers</w:t>
            </w:r>
          </w:p>
          <w:p w:rsidR="00C90C5C" w:rsidRPr="009A6C54" w:rsidRDefault="00C90C5C" w:rsidP="00741C15">
            <w:pPr>
              <w:pStyle w:val="TableText"/>
            </w:pPr>
            <w:r w:rsidRPr="009A6C54">
              <w:t>Emergency contact information,  contact, relationship to patient, address and phone numbers</w:t>
            </w:r>
          </w:p>
          <w:p w:rsidR="00C90C5C" w:rsidRPr="009A6C54" w:rsidRDefault="00C90C5C" w:rsidP="00741C15">
            <w:pPr>
              <w:pStyle w:val="TableText"/>
            </w:pPr>
            <w:r w:rsidRPr="009A6C54">
              <w:t>Default provider for the clinic they no showed for</w:t>
            </w:r>
          </w:p>
          <w:p w:rsidR="00C90C5C" w:rsidRPr="009A6C54" w:rsidRDefault="00C90C5C" w:rsidP="00741C15">
            <w:pPr>
              <w:pStyle w:val="TableText"/>
            </w:pPr>
            <w:r w:rsidRPr="009A6C54">
              <w:t>Mental Health Treatment Coordinator and Care team (in Parenthesis)</w:t>
            </w:r>
          </w:p>
          <w:p w:rsidR="00C90C5C" w:rsidRPr="009A6C54" w:rsidRDefault="00C90C5C" w:rsidP="00741C15">
            <w:pPr>
              <w:pStyle w:val="TableText"/>
            </w:pPr>
            <w:r w:rsidRPr="009A6C54">
              <w:t>Future scheduled appointments,  clinic, date and location of the clinic</w:t>
            </w:r>
          </w:p>
          <w:p w:rsidR="00C90C5C" w:rsidRPr="009A6C54" w:rsidRDefault="00C90C5C" w:rsidP="00741C15">
            <w:pPr>
              <w:pStyle w:val="TableText"/>
            </w:pPr>
            <w:r w:rsidRPr="009A6C54">
              <w:t>The results of efforts to contact the patient.  (information from clinical reminder API)</w:t>
            </w:r>
          </w:p>
          <w:p w:rsidR="00C90C5C" w:rsidRPr="009A6C54" w:rsidRDefault="00C90C5C" w:rsidP="00741C15">
            <w:pPr>
              <w:pStyle w:val="TableText"/>
            </w:pPr>
          </w:p>
          <w:p w:rsidR="00C90C5C" w:rsidRPr="009A6C54" w:rsidRDefault="00C90C5C" w:rsidP="00741C15">
            <w:pPr>
              <w:pStyle w:val="TableText"/>
            </w:pPr>
            <w:r w:rsidRPr="009A6C54">
              <w:t>If there are no patients the heading will print with no records available.</w:t>
            </w:r>
          </w:p>
          <w:p w:rsidR="00C90C5C" w:rsidRPr="009A6C54" w:rsidRDefault="00C90C5C" w:rsidP="00B34859">
            <w:pPr>
              <w:pStyle w:val="capture"/>
            </w:pPr>
            <w:r w:rsidRPr="009A6C54">
              <w:t xml:space="preserve">                      MENTAL HEALTH NO SHOW REPORT                      NOV 10,2010@09:54  PAGE 1</w:t>
            </w:r>
          </w:p>
          <w:p w:rsidR="00C90C5C" w:rsidRPr="009A6C54" w:rsidRDefault="00C90C5C" w:rsidP="00B34859">
            <w:pPr>
              <w:pStyle w:val="capture"/>
            </w:pPr>
            <w:r w:rsidRPr="009A6C54">
              <w:t xml:space="preserve">         BY CLINIC</w:t>
            </w:r>
          </w:p>
          <w:p w:rsidR="00C90C5C" w:rsidRPr="009A6C54" w:rsidRDefault="00C90C5C" w:rsidP="00B34859">
            <w:pPr>
              <w:pStyle w:val="capture"/>
            </w:pPr>
          </w:p>
          <w:p w:rsidR="00C90C5C" w:rsidRPr="009A6C54" w:rsidRDefault="00C90C5C" w:rsidP="00B34859">
            <w:pPr>
              <w:pStyle w:val="capture"/>
            </w:pPr>
            <w:r w:rsidRPr="009A6C54">
              <w:t xml:space="preserve">         PATIENT      </w:t>
            </w:r>
            <w:r w:rsidR="003D6B1C" w:rsidRPr="009A6C54">
              <w:t xml:space="preserve">       PT ID     EVENT D/T         CLINIC </w:t>
            </w:r>
            <w:r w:rsidRPr="009A6C54">
              <w:t xml:space="preserve">     STOP CODE</w:t>
            </w:r>
          </w:p>
          <w:p w:rsidR="00C90C5C" w:rsidRPr="009A6C54" w:rsidRDefault="00C90C5C" w:rsidP="00B34859">
            <w:pPr>
              <w:pStyle w:val="capture"/>
            </w:pPr>
            <w:r w:rsidRPr="009A6C54">
              <w:t xml:space="preserve">         ************************************************</w:t>
            </w:r>
            <w:r w:rsidR="006B2986" w:rsidRPr="009A6C54">
              <w:t>*****************************</w:t>
            </w:r>
          </w:p>
          <w:p w:rsidR="00C90C5C" w:rsidRPr="009A6C54" w:rsidRDefault="00C90C5C" w:rsidP="00B34859">
            <w:pPr>
              <w:pStyle w:val="capture"/>
            </w:pPr>
          </w:p>
          <w:p w:rsidR="00C90C5C" w:rsidRPr="009A6C54" w:rsidRDefault="00C90C5C" w:rsidP="00B34859">
            <w:pPr>
              <w:pStyle w:val="capture"/>
            </w:pPr>
            <w:r w:rsidRPr="009A6C54">
              <w:t xml:space="preserve">                               &gt;&gt;&gt;&gt;&gt;&gt;  NO RECORDS FOUND &lt;&lt;&lt;&lt;&lt;&lt;    </w:t>
            </w:r>
          </w:p>
          <w:p w:rsidR="00C90C5C" w:rsidRPr="009A6C54" w:rsidRDefault="00C90C5C" w:rsidP="00741C15">
            <w:pPr>
              <w:pStyle w:val="TableText"/>
            </w:pPr>
          </w:p>
        </w:tc>
      </w:tr>
    </w:tbl>
    <w:p w:rsidR="00B14353" w:rsidRPr="009A6C54" w:rsidRDefault="006B2986" w:rsidP="00B14353">
      <w:pPr>
        <w:pStyle w:val="Heading3"/>
        <w:numPr>
          <w:ilvl w:val="0"/>
          <w:numId w:val="0"/>
        </w:numPr>
        <w:tabs>
          <w:tab w:val="clear" w:pos="72"/>
          <w:tab w:val="clear" w:pos="1080"/>
        </w:tabs>
        <w:ind w:left="90"/>
        <w:rPr>
          <w:sz w:val="32"/>
          <w:szCs w:val="32"/>
          <w:lang w:val="en-US"/>
        </w:rPr>
      </w:pPr>
      <w:r w:rsidRPr="009A6C54">
        <w:rPr>
          <w:lang w:val="en-US"/>
        </w:rPr>
        <w:br w:type="page"/>
      </w:r>
      <w:bookmarkStart w:id="178" w:name="_Toc11706619"/>
      <w:r w:rsidR="00B14353" w:rsidRPr="009A6C54">
        <w:rPr>
          <w:sz w:val="32"/>
          <w:szCs w:val="32"/>
        </w:rPr>
        <w:t>^SDMH</w:t>
      </w:r>
      <w:r w:rsidR="00B14353" w:rsidRPr="009A6C54">
        <w:rPr>
          <w:sz w:val="32"/>
          <w:szCs w:val="32"/>
          <w:lang w:val="en-US"/>
        </w:rPr>
        <w:t>NS</w:t>
      </w:r>
      <w:bookmarkEnd w:id="178"/>
    </w:p>
    <w:p w:rsidR="000C74F4" w:rsidRPr="009A6C54" w:rsidRDefault="00C90C5C" w:rsidP="00283D6D">
      <w:pPr>
        <w:pStyle w:val="BodyText3"/>
        <w:spacing w:before="0" w:after="0"/>
        <w:rPr>
          <w:rFonts w:ascii="Times New Roman" w:hAnsi="Times New Roman"/>
          <w:color w:val="auto"/>
          <w:sz w:val="24"/>
          <w:szCs w:val="24"/>
          <w:lang w:val="en-US"/>
        </w:rPr>
      </w:pPr>
      <w:r w:rsidRPr="009A6C54">
        <w:rPr>
          <w:rFonts w:ascii="Times New Roman" w:hAnsi="Times New Roman"/>
          <w:color w:val="auto"/>
          <w:sz w:val="24"/>
          <w:szCs w:val="24"/>
        </w:rPr>
        <w:t xml:space="preserve">This is the High Risk Mental Health No show Report entry point that is called by the scheduling background job. This report will display all patients that did not show up for their scheduled appointment for a Mental Health clinic.  It will list patient contact information, Next of Kin, emergency contact, clinic default provider, future scheduled appointments Mental Health Treatment Coordinator and care team and results of attempts to contact  the no showed patients.   The user will not be asked any sort criteria,  the report will list for the day before the background job run, for all the divisions in the facility and mental health clinics in the facility.  The report will be sent </w:t>
      </w:r>
      <w:r w:rsidR="00D7363E" w:rsidRPr="009A6C54">
        <w:rPr>
          <w:rFonts w:ascii="Times New Roman" w:hAnsi="Times New Roman"/>
          <w:color w:val="auto"/>
          <w:sz w:val="24"/>
          <w:szCs w:val="24"/>
          <w:lang w:val="en-US"/>
        </w:rPr>
        <w:t xml:space="preserve">to members of the </w:t>
      </w:r>
      <w:r w:rsidRPr="009A6C54">
        <w:rPr>
          <w:rFonts w:ascii="Times New Roman" w:hAnsi="Times New Roman"/>
          <w:color w:val="auto"/>
          <w:sz w:val="24"/>
          <w:szCs w:val="24"/>
        </w:rPr>
        <w:t>SD MH NO SHOW NOTIFICATION mail group.</w:t>
      </w:r>
    </w:p>
    <w:p w:rsidR="00B34859" w:rsidRPr="009A6C54" w:rsidRDefault="00B34859" w:rsidP="00B34859">
      <w:pPr>
        <w:pStyle w:val="Caption"/>
        <w:rPr>
          <w:lang w:val="en-US"/>
        </w:rPr>
      </w:pPr>
      <w:bookmarkStart w:id="179" w:name="_Toc11706861"/>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22</w:t>
      </w:r>
      <w:r w:rsidR="007F1C38">
        <w:rPr>
          <w:noProof/>
        </w:rPr>
        <w:fldChar w:fldCharType="end"/>
      </w:r>
      <w:r w:rsidRPr="009A6C54">
        <w:rPr>
          <w:lang w:val="en-US"/>
        </w:rPr>
        <w:t>: ^SDMHNS Routine</w:t>
      </w:r>
      <w:bookmarkEnd w:id="179"/>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16"/>
        <w:gridCol w:w="968"/>
        <w:gridCol w:w="175"/>
        <w:gridCol w:w="1230"/>
        <w:gridCol w:w="467"/>
        <w:gridCol w:w="10"/>
        <w:gridCol w:w="582"/>
        <w:gridCol w:w="307"/>
        <w:gridCol w:w="1903"/>
        <w:gridCol w:w="1016"/>
      </w:tblGrid>
      <w:tr w:rsidR="00C90C5C" w:rsidRPr="009A6C54" w:rsidTr="006D1231">
        <w:trPr>
          <w:tblHeader/>
        </w:trPr>
        <w:tc>
          <w:tcPr>
            <w:tcW w:w="2790" w:type="dxa"/>
            <w:shd w:val="clear" w:color="auto" w:fill="BFBFBF"/>
          </w:tcPr>
          <w:p w:rsidR="00C90C5C" w:rsidRPr="009A6C54" w:rsidRDefault="00C90C5C" w:rsidP="00B34859">
            <w:pPr>
              <w:pStyle w:val="TableHeading"/>
            </w:pPr>
            <w:bookmarkStart w:id="180" w:name="ColumnTitle_19"/>
            <w:bookmarkEnd w:id="180"/>
            <w:r w:rsidRPr="009A6C54">
              <w:t>Routine Name</w:t>
            </w:r>
          </w:p>
        </w:tc>
        <w:tc>
          <w:tcPr>
            <w:tcW w:w="6817" w:type="dxa"/>
            <w:gridSpan w:val="9"/>
            <w:tcBorders>
              <w:bottom w:val="single" w:sz="6" w:space="0" w:color="000000"/>
            </w:tcBorders>
            <w:shd w:val="clear" w:color="auto" w:fill="BFBFBF"/>
          </w:tcPr>
          <w:p w:rsidR="00C90C5C" w:rsidRPr="009A6C54" w:rsidRDefault="00C90C5C" w:rsidP="00B34859">
            <w:pPr>
              <w:pStyle w:val="TableHeading"/>
            </w:pPr>
            <w:r w:rsidRPr="009A6C54">
              <w:t>^SDMHNS</w:t>
            </w:r>
          </w:p>
        </w:tc>
      </w:tr>
      <w:tr w:rsidR="00C90C5C" w:rsidRPr="009A6C54" w:rsidTr="00C27B83">
        <w:tc>
          <w:tcPr>
            <w:tcW w:w="2790" w:type="dxa"/>
            <w:shd w:val="clear" w:color="auto" w:fill="F3F3F3"/>
          </w:tcPr>
          <w:p w:rsidR="00C90C5C" w:rsidRPr="009A6C54" w:rsidRDefault="00C90C5C" w:rsidP="00B34859">
            <w:pPr>
              <w:pStyle w:val="TableHeading"/>
            </w:pPr>
            <w:r w:rsidRPr="009A6C54">
              <w:t>Enhancement Category</w:t>
            </w:r>
          </w:p>
        </w:tc>
        <w:tc>
          <w:tcPr>
            <w:tcW w:w="1170" w:type="dxa"/>
            <w:gridSpan w:val="2"/>
            <w:tcBorders>
              <w:right w:val="nil"/>
            </w:tcBorders>
          </w:tcPr>
          <w:p w:rsidR="00C90C5C" w:rsidRPr="009A6C54" w:rsidRDefault="00C90C5C" w:rsidP="00B34859">
            <w:pPr>
              <w:pStyle w:val="TableText"/>
            </w:pPr>
            <w:r w:rsidRPr="009A6C54">
              <w:fldChar w:fldCharType="begin">
                <w:ffData>
                  <w:name w:val=""/>
                  <w:enabled/>
                  <w:calcOnExit w:val="0"/>
                  <w:checkBox>
                    <w:sizeAuto/>
                    <w:default w:val="1"/>
                  </w:checkBox>
                </w:ffData>
              </w:fldChar>
            </w:r>
            <w:r w:rsidRPr="009A6C54">
              <w:instrText xml:space="preserve"> FORMCHECKBOX </w:instrText>
            </w:r>
            <w:r w:rsidR="00C70849">
              <w:fldChar w:fldCharType="separate"/>
            </w:r>
            <w:r w:rsidRPr="009A6C54">
              <w:fldChar w:fldCharType="end"/>
            </w:r>
            <w:r w:rsidRPr="009A6C54">
              <w:t xml:space="preserve"> New</w:t>
            </w:r>
          </w:p>
        </w:tc>
        <w:tc>
          <w:tcPr>
            <w:tcW w:w="1260" w:type="dxa"/>
            <w:tcBorders>
              <w:left w:val="nil"/>
              <w:right w:val="nil"/>
            </w:tcBorders>
          </w:tcPr>
          <w:p w:rsidR="00C90C5C" w:rsidRPr="009A6C54" w:rsidRDefault="00C90C5C" w:rsidP="00B34859">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C70849">
              <w:fldChar w:fldCharType="separate"/>
            </w:r>
            <w:r w:rsidRPr="009A6C54">
              <w:fldChar w:fldCharType="end"/>
            </w:r>
            <w:r w:rsidRPr="009A6C54">
              <w:t xml:space="preserve"> Modify</w:t>
            </w:r>
          </w:p>
        </w:tc>
        <w:tc>
          <w:tcPr>
            <w:tcW w:w="1080" w:type="dxa"/>
            <w:gridSpan w:val="3"/>
            <w:tcBorders>
              <w:left w:val="nil"/>
              <w:right w:val="nil"/>
            </w:tcBorders>
          </w:tcPr>
          <w:p w:rsidR="00C90C5C" w:rsidRPr="009A6C54" w:rsidRDefault="00C90C5C" w:rsidP="00B34859">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C70849">
              <w:fldChar w:fldCharType="separate"/>
            </w:r>
            <w:r w:rsidRPr="009A6C54">
              <w:fldChar w:fldCharType="end"/>
            </w:r>
            <w:r w:rsidRPr="009A6C54">
              <w:t xml:space="preserve"> Delete</w:t>
            </w:r>
          </w:p>
        </w:tc>
        <w:tc>
          <w:tcPr>
            <w:tcW w:w="3307" w:type="dxa"/>
            <w:gridSpan w:val="3"/>
            <w:tcBorders>
              <w:left w:val="nil"/>
            </w:tcBorders>
          </w:tcPr>
          <w:p w:rsidR="00C90C5C" w:rsidRPr="009A6C54" w:rsidRDefault="00C90C5C" w:rsidP="00B34859">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C70849">
              <w:fldChar w:fldCharType="separate"/>
            </w:r>
            <w:r w:rsidRPr="009A6C54">
              <w:fldChar w:fldCharType="end"/>
            </w:r>
            <w:r w:rsidRPr="009A6C54">
              <w:t xml:space="preserve"> No Change</w:t>
            </w:r>
          </w:p>
        </w:tc>
      </w:tr>
      <w:tr w:rsidR="00C90C5C" w:rsidRPr="009A6C54" w:rsidTr="00C27B83">
        <w:tc>
          <w:tcPr>
            <w:tcW w:w="2790" w:type="dxa"/>
            <w:shd w:val="clear" w:color="auto" w:fill="F3F3F3"/>
          </w:tcPr>
          <w:p w:rsidR="00C90C5C" w:rsidRPr="009A6C54" w:rsidRDefault="00C90C5C" w:rsidP="00B34859">
            <w:pPr>
              <w:pStyle w:val="TableHeading"/>
            </w:pPr>
            <w:r w:rsidRPr="009A6C54">
              <w:t>SRS Traceability</w:t>
            </w:r>
          </w:p>
        </w:tc>
        <w:tc>
          <w:tcPr>
            <w:tcW w:w="6817" w:type="dxa"/>
            <w:gridSpan w:val="9"/>
          </w:tcPr>
          <w:p w:rsidR="00C90C5C" w:rsidRPr="009A6C54" w:rsidRDefault="00C90C5C" w:rsidP="00B34859">
            <w:pPr>
              <w:pStyle w:val="TableText"/>
            </w:pPr>
          </w:p>
        </w:tc>
      </w:tr>
      <w:tr w:rsidR="00C90C5C" w:rsidRPr="009A6C54" w:rsidTr="00C27B83">
        <w:tc>
          <w:tcPr>
            <w:tcW w:w="2790" w:type="dxa"/>
            <w:tcBorders>
              <w:bottom w:val="single" w:sz="6" w:space="0" w:color="000000"/>
            </w:tcBorders>
            <w:shd w:val="clear" w:color="auto" w:fill="F3F3F3"/>
          </w:tcPr>
          <w:p w:rsidR="00C90C5C" w:rsidRPr="009A6C54" w:rsidRDefault="00C90C5C" w:rsidP="00B34859">
            <w:pPr>
              <w:pStyle w:val="TableHeading"/>
            </w:pPr>
            <w:r w:rsidRPr="009A6C54">
              <w:t>Related Options</w:t>
            </w:r>
          </w:p>
        </w:tc>
        <w:tc>
          <w:tcPr>
            <w:tcW w:w="6817" w:type="dxa"/>
            <w:gridSpan w:val="9"/>
            <w:tcBorders>
              <w:bottom w:val="single" w:sz="4" w:space="0" w:color="auto"/>
            </w:tcBorders>
          </w:tcPr>
          <w:p w:rsidR="00C90C5C" w:rsidRPr="009A6C54" w:rsidRDefault="00C90C5C" w:rsidP="00B34859">
            <w:pPr>
              <w:pStyle w:val="TableText"/>
            </w:pPr>
            <w:r w:rsidRPr="009A6C54">
              <w:t>N/A</w:t>
            </w:r>
          </w:p>
        </w:tc>
      </w:tr>
      <w:tr w:rsidR="00C90C5C" w:rsidRPr="009A6C54"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rsidR="00C90C5C" w:rsidRPr="009A6C54" w:rsidRDefault="00C90C5C" w:rsidP="00B34859">
            <w:pPr>
              <w:pStyle w:val="TableHeading"/>
            </w:pPr>
            <w:r w:rsidRPr="009A6C54">
              <w:t>Related Routines</w:t>
            </w:r>
          </w:p>
        </w:tc>
        <w:tc>
          <w:tcPr>
            <w:tcW w:w="2917" w:type="dxa"/>
            <w:gridSpan w:val="5"/>
            <w:tcBorders>
              <w:bottom w:val="single" w:sz="4" w:space="0" w:color="auto"/>
            </w:tcBorders>
            <w:shd w:val="clear" w:color="auto" w:fill="F3F3F3"/>
          </w:tcPr>
          <w:p w:rsidR="00C90C5C" w:rsidRPr="009A6C54" w:rsidRDefault="00C90C5C" w:rsidP="00B34859">
            <w:pPr>
              <w:pStyle w:val="TableHeading"/>
            </w:pPr>
            <w:r w:rsidRPr="009A6C54">
              <w:t>Routines “Called By”</w:t>
            </w:r>
          </w:p>
        </w:tc>
        <w:tc>
          <w:tcPr>
            <w:tcW w:w="3900" w:type="dxa"/>
            <w:gridSpan w:val="4"/>
            <w:tcBorders>
              <w:bottom w:val="single" w:sz="4" w:space="0" w:color="auto"/>
            </w:tcBorders>
            <w:shd w:val="clear" w:color="auto" w:fill="F3F3F3"/>
          </w:tcPr>
          <w:p w:rsidR="00C90C5C" w:rsidRPr="009A6C54" w:rsidRDefault="00C90C5C" w:rsidP="00B34859">
            <w:pPr>
              <w:pStyle w:val="TableHeading"/>
            </w:pPr>
            <w:r w:rsidRPr="009A6C54">
              <w:t xml:space="preserve">Routines “Called”   </w:t>
            </w:r>
          </w:p>
        </w:tc>
      </w:tr>
      <w:tr w:rsidR="00C90C5C" w:rsidRPr="009A6C54"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rsidR="00C90C5C" w:rsidRPr="009A6C54" w:rsidRDefault="00C90C5C" w:rsidP="00B34859">
            <w:pPr>
              <w:pStyle w:val="TableHeading"/>
            </w:pPr>
          </w:p>
        </w:tc>
        <w:tc>
          <w:tcPr>
            <w:tcW w:w="2917" w:type="dxa"/>
            <w:gridSpan w:val="5"/>
            <w:tcBorders>
              <w:bottom w:val="single" w:sz="4" w:space="0" w:color="auto"/>
            </w:tcBorders>
          </w:tcPr>
          <w:p w:rsidR="00C90C5C" w:rsidRPr="009A6C54" w:rsidRDefault="00C90C5C" w:rsidP="00B34859">
            <w:pPr>
              <w:pStyle w:val="TableText"/>
            </w:pPr>
            <w:r w:rsidRPr="009A6C54">
              <w:t>^SDAMQ</w:t>
            </w:r>
          </w:p>
        </w:tc>
        <w:tc>
          <w:tcPr>
            <w:tcW w:w="3900" w:type="dxa"/>
            <w:gridSpan w:val="4"/>
            <w:tcBorders>
              <w:bottom w:val="single" w:sz="4" w:space="0" w:color="auto"/>
            </w:tcBorders>
          </w:tcPr>
          <w:p w:rsidR="00C90C5C" w:rsidRPr="009A6C54" w:rsidRDefault="00C90C5C" w:rsidP="00B34859">
            <w:pPr>
              <w:pStyle w:val="TableText"/>
            </w:pPr>
            <w:r w:rsidRPr="009A6C54">
              <w:t xml:space="preserve">   C^%DTC                  </w:t>
            </w:r>
          </w:p>
          <w:p w:rsidR="00C90C5C" w:rsidRPr="009A6C54" w:rsidRDefault="00C90C5C" w:rsidP="00B34859">
            <w:pPr>
              <w:pStyle w:val="TableText"/>
            </w:pPr>
            <w:r w:rsidRPr="009A6C54">
              <w:t xml:space="preserve">   NOW^%DTC            </w:t>
            </w:r>
          </w:p>
          <w:p w:rsidR="00C90C5C" w:rsidRPr="009A6C54" w:rsidRDefault="00C90C5C" w:rsidP="00B34859">
            <w:pPr>
              <w:pStyle w:val="TableText"/>
            </w:pPr>
            <w:r w:rsidRPr="009A6C54">
              <w:t xml:space="preserve">   HOME^%ZIS              </w:t>
            </w:r>
          </w:p>
          <w:p w:rsidR="00C90C5C" w:rsidRPr="009A6C54" w:rsidRDefault="00C90C5C" w:rsidP="00B34859">
            <w:pPr>
              <w:pStyle w:val="TableText"/>
            </w:pPr>
            <w:r w:rsidRPr="009A6C54">
              <w:t xml:space="preserve">   XMY^DGMTUTL         </w:t>
            </w:r>
          </w:p>
          <w:p w:rsidR="00C90C5C" w:rsidRPr="009A6C54" w:rsidRDefault="00C90C5C" w:rsidP="00B34859">
            <w:pPr>
              <w:pStyle w:val="TableText"/>
            </w:pPr>
            <w:r w:rsidRPr="009A6C54">
              <w:t xml:space="preserve">   $$LINE^SDMHAD       </w:t>
            </w:r>
          </w:p>
          <w:p w:rsidR="00C90C5C" w:rsidRPr="009A6C54" w:rsidRDefault="00C90C5C" w:rsidP="00B34859">
            <w:pPr>
              <w:pStyle w:val="TableText"/>
            </w:pPr>
            <w:r w:rsidRPr="009A6C54">
              <w:t xml:space="preserve">   $$LINE1^SDMHAD         </w:t>
            </w:r>
          </w:p>
          <w:p w:rsidR="00C90C5C" w:rsidRPr="009A6C54" w:rsidRDefault="00C90C5C" w:rsidP="00B34859">
            <w:pPr>
              <w:pStyle w:val="TableText"/>
            </w:pPr>
            <w:r w:rsidRPr="009A6C54">
              <w:t xml:space="preserve">   START^SDMHAD        </w:t>
            </w:r>
          </w:p>
          <w:p w:rsidR="00C90C5C" w:rsidRPr="009A6C54" w:rsidRDefault="00C90C5C" w:rsidP="00B34859">
            <w:pPr>
              <w:pStyle w:val="TableText"/>
            </w:pPr>
            <w:r w:rsidRPr="009A6C54">
              <w:t xml:space="preserve">   $$SETSTR^SDMHNS1       </w:t>
            </w:r>
          </w:p>
          <w:p w:rsidR="00C90C5C" w:rsidRPr="009A6C54" w:rsidRDefault="00C90C5C" w:rsidP="00B34859">
            <w:pPr>
              <w:pStyle w:val="TableText"/>
            </w:pPr>
            <w:r w:rsidRPr="009A6C54">
              <w:t xml:space="preserve">   SET1^SDMHNS1        </w:t>
            </w:r>
          </w:p>
          <w:p w:rsidR="00C90C5C" w:rsidRPr="009A6C54" w:rsidRDefault="00C90C5C" w:rsidP="00B34859">
            <w:pPr>
              <w:pStyle w:val="TableText"/>
            </w:pPr>
            <w:r w:rsidRPr="009A6C54">
              <w:t xml:space="preserve">   ^VADATE             </w:t>
            </w:r>
          </w:p>
          <w:p w:rsidR="00C90C5C" w:rsidRPr="009A6C54" w:rsidRDefault="00C90C5C" w:rsidP="00B34859">
            <w:pPr>
              <w:pStyle w:val="TableText"/>
            </w:pPr>
            <w:r w:rsidRPr="009A6C54">
              <w:t xml:space="preserve">   ^XMD                </w:t>
            </w:r>
          </w:p>
          <w:p w:rsidR="00C90C5C" w:rsidRPr="009A6C54" w:rsidRDefault="00C90C5C" w:rsidP="00B34859">
            <w:pPr>
              <w:pStyle w:val="TableText"/>
            </w:pPr>
            <w:r w:rsidRPr="009A6C54">
              <w:t xml:space="preserve">   EN^XUTMDEVQ         </w:t>
            </w:r>
          </w:p>
        </w:tc>
      </w:tr>
      <w:tr w:rsidR="00C90C5C" w:rsidRPr="009A6C54" w:rsidTr="00C27B83">
        <w:tc>
          <w:tcPr>
            <w:tcW w:w="2790" w:type="dxa"/>
            <w:tcBorders>
              <w:top w:val="single" w:sz="6" w:space="0" w:color="000000"/>
            </w:tcBorders>
            <w:shd w:val="clear" w:color="auto" w:fill="F3F3F3"/>
          </w:tcPr>
          <w:p w:rsidR="00C90C5C" w:rsidRPr="009A6C54" w:rsidRDefault="00C90C5C" w:rsidP="00B34859">
            <w:pPr>
              <w:pStyle w:val="TableHeading"/>
            </w:pPr>
            <w:r w:rsidRPr="009A6C54">
              <w:t>Data Dictionary References</w:t>
            </w:r>
          </w:p>
        </w:tc>
        <w:tc>
          <w:tcPr>
            <w:tcW w:w="6817" w:type="dxa"/>
            <w:gridSpan w:val="9"/>
          </w:tcPr>
          <w:p w:rsidR="00C90C5C" w:rsidRPr="009A6C54" w:rsidRDefault="00C90C5C" w:rsidP="00B34859">
            <w:pPr>
              <w:pStyle w:val="TableText"/>
            </w:pPr>
            <w:r w:rsidRPr="009A6C54">
              <w:t xml:space="preserve">   </w:t>
            </w:r>
            <w:r w:rsidR="008D33DF" w:rsidRPr="009A6C54">
              <w:t xml:space="preserve">^TMP("SDNS"  </w:t>
            </w:r>
          </w:p>
          <w:p w:rsidR="00C90C5C" w:rsidRPr="009A6C54" w:rsidRDefault="00C90C5C" w:rsidP="00B34859">
            <w:pPr>
              <w:pStyle w:val="TableText"/>
            </w:pPr>
            <w:r w:rsidRPr="009A6C54">
              <w:t xml:space="preserve">   ^XMB(3.8      MAIL GROUP</w:t>
            </w:r>
          </w:p>
        </w:tc>
      </w:tr>
      <w:tr w:rsidR="00C90C5C" w:rsidRPr="009A6C54" w:rsidTr="00C27B83">
        <w:tc>
          <w:tcPr>
            <w:tcW w:w="2790" w:type="dxa"/>
            <w:shd w:val="clear" w:color="auto" w:fill="F3F3F3"/>
          </w:tcPr>
          <w:p w:rsidR="00C90C5C" w:rsidRPr="009A6C54" w:rsidRDefault="00C90C5C" w:rsidP="00B34859">
            <w:pPr>
              <w:pStyle w:val="TableHeading"/>
            </w:pPr>
            <w:r w:rsidRPr="009A6C54">
              <w:t>Related Protocols</w:t>
            </w:r>
          </w:p>
        </w:tc>
        <w:tc>
          <w:tcPr>
            <w:tcW w:w="6817" w:type="dxa"/>
            <w:gridSpan w:val="9"/>
          </w:tcPr>
          <w:p w:rsidR="00C90C5C" w:rsidRPr="009A6C54" w:rsidRDefault="00C90C5C" w:rsidP="00B34859">
            <w:pPr>
              <w:pStyle w:val="TableText"/>
            </w:pPr>
            <w:r w:rsidRPr="009A6C54">
              <w:t>N/A</w:t>
            </w:r>
          </w:p>
        </w:tc>
      </w:tr>
      <w:tr w:rsidR="00C90C5C" w:rsidRPr="009A6C54" w:rsidTr="00C27B83">
        <w:tc>
          <w:tcPr>
            <w:tcW w:w="2790" w:type="dxa"/>
            <w:shd w:val="clear" w:color="auto" w:fill="F3F3F3"/>
          </w:tcPr>
          <w:p w:rsidR="00C90C5C" w:rsidRPr="009A6C54" w:rsidRDefault="00C90C5C" w:rsidP="00B34859">
            <w:pPr>
              <w:pStyle w:val="TableHeading"/>
            </w:pPr>
            <w:r w:rsidRPr="009A6C54">
              <w:t>Related Integration Agreements</w:t>
            </w:r>
          </w:p>
        </w:tc>
        <w:tc>
          <w:tcPr>
            <w:tcW w:w="6817" w:type="dxa"/>
            <w:gridSpan w:val="9"/>
            <w:tcBorders>
              <w:bottom w:val="single" w:sz="6" w:space="0" w:color="000000"/>
            </w:tcBorders>
          </w:tcPr>
          <w:p w:rsidR="00C90C5C" w:rsidRPr="009A6C54" w:rsidRDefault="00C90C5C" w:rsidP="00B34859">
            <w:pPr>
              <w:pStyle w:val="TableText"/>
            </w:pPr>
            <w:r w:rsidRPr="009A6C54">
              <w:t>N/A</w:t>
            </w:r>
          </w:p>
        </w:tc>
      </w:tr>
      <w:tr w:rsidR="00C90C5C" w:rsidRPr="009A6C54" w:rsidTr="00C27B83">
        <w:tc>
          <w:tcPr>
            <w:tcW w:w="2790" w:type="dxa"/>
            <w:tcBorders>
              <w:right w:val="single" w:sz="4" w:space="0" w:color="auto"/>
            </w:tcBorders>
            <w:shd w:val="clear" w:color="auto" w:fill="F3F3F3"/>
          </w:tcPr>
          <w:p w:rsidR="00C90C5C" w:rsidRPr="009A6C54" w:rsidRDefault="00C90C5C" w:rsidP="00B34859">
            <w:pPr>
              <w:pStyle w:val="TableHeading"/>
            </w:pPr>
            <w:r w:rsidRPr="009A6C54">
              <w:t>Data Passing</w:t>
            </w:r>
          </w:p>
        </w:tc>
        <w:tc>
          <w:tcPr>
            <w:tcW w:w="990" w:type="dxa"/>
            <w:tcBorders>
              <w:left w:val="single" w:sz="4" w:space="0" w:color="auto"/>
              <w:right w:val="nil"/>
            </w:tcBorders>
          </w:tcPr>
          <w:p w:rsidR="00C90C5C" w:rsidRPr="009A6C54" w:rsidRDefault="00C90C5C" w:rsidP="00B34859">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C70849">
              <w:fldChar w:fldCharType="separate"/>
            </w:r>
            <w:r w:rsidRPr="009A6C54">
              <w:fldChar w:fldCharType="end"/>
            </w:r>
            <w:r w:rsidRPr="009A6C54">
              <w:t xml:space="preserve"> Input</w:t>
            </w:r>
          </w:p>
        </w:tc>
        <w:tc>
          <w:tcPr>
            <w:tcW w:w="1917" w:type="dxa"/>
            <w:gridSpan w:val="3"/>
            <w:tcBorders>
              <w:left w:val="nil"/>
              <w:right w:val="nil"/>
            </w:tcBorders>
          </w:tcPr>
          <w:p w:rsidR="00C90C5C" w:rsidRPr="009A6C54" w:rsidRDefault="00C90C5C" w:rsidP="00B34859">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C70849">
              <w:fldChar w:fldCharType="separate"/>
            </w:r>
            <w:r w:rsidRPr="009A6C54">
              <w:fldChar w:fldCharType="end"/>
            </w:r>
            <w:r w:rsidRPr="009A6C54">
              <w:t xml:space="preserve"> Output Reference</w:t>
            </w:r>
          </w:p>
        </w:tc>
        <w:tc>
          <w:tcPr>
            <w:tcW w:w="918" w:type="dxa"/>
            <w:gridSpan w:val="3"/>
            <w:tcBorders>
              <w:left w:val="nil"/>
              <w:right w:val="nil"/>
            </w:tcBorders>
          </w:tcPr>
          <w:p w:rsidR="00C90C5C" w:rsidRPr="009A6C54" w:rsidRDefault="00C90C5C" w:rsidP="00B34859">
            <w:pPr>
              <w:pStyle w:val="TableText"/>
            </w:pPr>
            <w:r w:rsidRPr="009A6C54">
              <w:fldChar w:fldCharType="begin">
                <w:ffData>
                  <w:name w:val=""/>
                  <w:enabled/>
                  <w:calcOnExit w:val="0"/>
                  <w:checkBox>
                    <w:sizeAuto/>
                    <w:default w:val="1"/>
                  </w:checkBox>
                </w:ffData>
              </w:fldChar>
            </w:r>
            <w:r w:rsidRPr="009A6C54">
              <w:instrText xml:space="preserve"> FORMCHECKBOX </w:instrText>
            </w:r>
            <w:r w:rsidR="00C70849">
              <w:fldChar w:fldCharType="separate"/>
            </w:r>
            <w:r w:rsidRPr="009A6C54">
              <w:fldChar w:fldCharType="end"/>
            </w:r>
            <w:r w:rsidRPr="009A6C54">
              <w:t xml:space="preserve"> Both</w:t>
            </w:r>
          </w:p>
        </w:tc>
        <w:tc>
          <w:tcPr>
            <w:tcW w:w="1953" w:type="dxa"/>
            <w:tcBorders>
              <w:left w:val="nil"/>
              <w:right w:val="nil"/>
            </w:tcBorders>
          </w:tcPr>
          <w:p w:rsidR="00C90C5C" w:rsidRPr="009A6C54" w:rsidRDefault="00C90C5C" w:rsidP="00B34859">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C70849">
              <w:fldChar w:fldCharType="separate"/>
            </w:r>
            <w:r w:rsidRPr="009A6C54">
              <w:fldChar w:fldCharType="end"/>
            </w:r>
            <w:r w:rsidRPr="009A6C54">
              <w:t xml:space="preserve"> Global Reference</w:t>
            </w:r>
          </w:p>
        </w:tc>
        <w:tc>
          <w:tcPr>
            <w:tcW w:w="1039" w:type="dxa"/>
            <w:tcBorders>
              <w:left w:val="nil"/>
            </w:tcBorders>
          </w:tcPr>
          <w:p w:rsidR="00C90C5C" w:rsidRPr="009A6C54" w:rsidRDefault="00C90C5C" w:rsidP="00B34859">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C70849">
              <w:fldChar w:fldCharType="separate"/>
            </w:r>
            <w:r w:rsidRPr="009A6C54">
              <w:fldChar w:fldCharType="end"/>
            </w:r>
            <w:r w:rsidRPr="009A6C54">
              <w:t xml:space="preserve"> Local</w:t>
            </w:r>
          </w:p>
        </w:tc>
      </w:tr>
      <w:tr w:rsidR="00C90C5C" w:rsidRPr="009A6C54" w:rsidTr="00C27B83">
        <w:tc>
          <w:tcPr>
            <w:tcW w:w="2790" w:type="dxa"/>
            <w:shd w:val="clear" w:color="auto" w:fill="F3F3F3"/>
          </w:tcPr>
          <w:p w:rsidR="00C90C5C" w:rsidRPr="009A6C54" w:rsidRDefault="00C90C5C" w:rsidP="00B34859">
            <w:pPr>
              <w:pStyle w:val="TableHeading"/>
            </w:pPr>
            <w:r w:rsidRPr="009A6C54">
              <w:t>Input Attribute Name and Definition</w:t>
            </w:r>
          </w:p>
        </w:tc>
        <w:tc>
          <w:tcPr>
            <w:tcW w:w="6817" w:type="dxa"/>
            <w:gridSpan w:val="9"/>
          </w:tcPr>
          <w:p w:rsidR="00C90C5C" w:rsidRPr="009A6C54" w:rsidRDefault="00C90C5C" w:rsidP="00B34859">
            <w:pPr>
              <w:pStyle w:val="TableText"/>
            </w:pPr>
            <w:r w:rsidRPr="009A6C54">
              <w:t xml:space="preserve">Name: </w:t>
            </w:r>
          </w:p>
          <w:p w:rsidR="00C90C5C" w:rsidRPr="009A6C54" w:rsidRDefault="00C90C5C" w:rsidP="00B34859">
            <w:pPr>
              <w:pStyle w:val="TableText"/>
            </w:pPr>
            <w:r w:rsidRPr="009A6C54">
              <w:t>Definition:</w:t>
            </w:r>
            <w:r w:rsidR="005B0C86" w:rsidRPr="009A6C54">
              <w:t xml:space="preserve"> </w:t>
            </w:r>
          </w:p>
        </w:tc>
      </w:tr>
      <w:tr w:rsidR="00C90C5C" w:rsidRPr="009A6C54" w:rsidTr="00C27B83">
        <w:tc>
          <w:tcPr>
            <w:tcW w:w="2790" w:type="dxa"/>
            <w:shd w:val="clear" w:color="auto" w:fill="F3F3F3"/>
          </w:tcPr>
          <w:p w:rsidR="00C90C5C" w:rsidRPr="009A6C54" w:rsidRDefault="00C90C5C" w:rsidP="00B34859">
            <w:pPr>
              <w:pStyle w:val="TableHeading"/>
            </w:pPr>
            <w:r w:rsidRPr="009A6C54">
              <w:t>Output Attribute Name and Definition</w:t>
            </w:r>
          </w:p>
        </w:tc>
        <w:tc>
          <w:tcPr>
            <w:tcW w:w="6817" w:type="dxa"/>
            <w:gridSpan w:val="9"/>
          </w:tcPr>
          <w:p w:rsidR="00C90C5C" w:rsidRPr="009A6C54" w:rsidRDefault="00C90C5C" w:rsidP="00B34859">
            <w:pPr>
              <w:pStyle w:val="TableText"/>
            </w:pPr>
            <w:r w:rsidRPr="009A6C54">
              <w:t xml:space="preserve">Name: </w:t>
            </w:r>
          </w:p>
          <w:p w:rsidR="00C90C5C" w:rsidRPr="009A6C54" w:rsidRDefault="00C90C5C" w:rsidP="00B34859">
            <w:pPr>
              <w:pStyle w:val="TableText"/>
            </w:pPr>
            <w:r w:rsidRPr="009A6C54">
              <w:t>Definition:</w:t>
            </w:r>
            <w:r w:rsidR="005B0C86" w:rsidRPr="009A6C54">
              <w:t xml:space="preserve"> </w:t>
            </w:r>
          </w:p>
        </w:tc>
      </w:tr>
      <w:tr w:rsidR="00C90C5C" w:rsidRPr="009A6C54"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rsidR="00C90C5C" w:rsidRPr="009A6C54" w:rsidRDefault="00C90C5C" w:rsidP="00B34859">
            <w:pPr>
              <w:pStyle w:val="TableHeading"/>
            </w:pPr>
            <w:r w:rsidRPr="009A6C54">
              <w:t>Current Logic</w:t>
            </w:r>
          </w:p>
        </w:tc>
      </w:tr>
      <w:tr w:rsidR="00C90C5C" w:rsidRPr="009A6C54"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rsidR="00C90C5C" w:rsidRPr="009A6C54" w:rsidRDefault="00BC6198" w:rsidP="00B34859">
            <w:pPr>
              <w:pStyle w:val="TableText"/>
              <w:rPr>
                <w:lang w:val="en-US"/>
              </w:rPr>
            </w:pPr>
            <w:r w:rsidRPr="009A6C54">
              <w:rPr>
                <w:lang w:val="en-US"/>
              </w:rPr>
              <w:t>N/A</w:t>
            </w:r>
          </w:p>
        </w:tc>
      </w:tr>
      <w:tr w:rsidR="00C90C5C" w:rsidRPr="009A6C54"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rsidR="00C90C5C" w:rsidRPr="009A6C54" w:rsidRDefault="00C90C5C" w:rsidP="00B34859">
            <w:pPr>
              <w:pStyle w:val="TableHeading"/>
            </w:pPr>
            <w:r w:rsidRPr="009A6C54">
              <w:t>Modified Logic (Changes are in bold)</w:t>
            </w:r>
          </w:p>
        </w:tc>
      </w:tr>
      <w:tr w:rsidR="00C90C5C" w:rsidRPr="009A6C54"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rsidR="00C90C5C" w:rsidRPr="009A6C54" w:rsidRDefault="00C90C5C" w:rsidP="00B34859">
            <w:pPr>
              <w:pStyle w:val="TableText"/>
            </w:pPr>
            <w:r w:rsidRPr="009A6C54">
              <w:t>The variable  SDXFLG is set to 1 ; This flag is set to 1 when running from the background Job</w:t>
            </w:r>
          </w:p>
          <w:p w:rsidR="00C90C5C" w:rsidRPr="009A6C54" w:rsidRDefault="00C90C5C" w:rsidP="00B34859">
            <w:pPr>
              <w:pStyle w:val="TableText"/>
            </w:pPr>
          </w:p>
          <w:p w:rsidR="00C90C5C" w:rsidRPr="009A6C54" w:rsidRDefault="00C90C5C" w:rsidP="00B34859">
            <w:pPr>
              <w:pStyle w:val="TableText"/>
            </w:pPr>
            <w:r w:rsidRPr="009A6C54">
              <w:t>The date range is set to  T-1 from the date the SD Nightly Background Job is run.</w:t>
            </w:r>
          </w:p>
          <w:p w:rsidR="00C90C5C" w:rsidRPr="009A6C54" w:rsidRDefault="00C90C5C" w:rsidP="00B34859">
            <w:pPr>
              <w:pStyle w:val="TableText"/>
            </w:pPr>
          </w:p>
          <w:p w:rsidR="00C90C5C" w:rsidRPr="009A6C54" w:rsidRDefault="00C90C5C" w:rsidP="00B34859">
            <w:pPr>
              <w:pStyle w:val="TableText"/>
            </w:pPr>
            <w:r w:rsidRPr="009A6C54">
              <w:t>The  Division is set to ALL the divisions in the facility.</w:t>
            </w:r>
          </w:p>
          <w:p w:rsidR="00C90C5C" w:rsidRPr="009A6C54" w:rsidRDefault="00C90C5C" w:rsidP="00B34859">
            <w:pPr>
              <w:pStyle w:val="TableText"/>
            </w:pPr>
          </w:p>
          <w:p w:rsidR="00C90C5C" w:rsidRPr="009A6C54" w:rsidRDefault="00C90C5C" w:rsidP="00B34859">
            <w:pPr>
              <w:pStyle w:val="TableText"/>
            </w:pPr>
            <w:r w:rsidRPr="009A6C54">
              <w:t>The  sort criteria, is set All Clinics.</w:t>
            </w:r>
          </w:p>
          <w:p w:rsidR="00C90C5C" w:rsidRPr="009A6C54" w:rsidRDefault="00C90C5C" w:rsidP="00B34859">
            <w:pPr>
              <w:pStyle w:val="TableText"/>
            </w:pPr>
          </w:p>
          <w:p w:rsidR="00C90C5C" w:rsidRPr="009A6C54" w:rsidRDefault="00C90C5C" w:rsidP="00B34859">
            <w:pPr>
              <w:pStyle w:val="TableText"/>
            </w:pPr>
            <w:r w:rsidRPr="009A6C54">
              <w:t>Call is made to  START ^SDMHAD</w:t>
            </w:r>
          </w:p>
          <w:p w:rsidR="00C90C5C" w:rsidRPr="009A6C54" w:rsidRDefault="00C90C5C" w:rsidP="00B34859">
            <w:pPr>
              <w:pStyle w:val="TableText"/>
            </w:pPr>
          </w:p>
          <w:p w:rsidR="00C90C5C" w:rsidRPr="009A6C54" w:rsidRDefault="00C90C5C" w:rsidP="00B34859">
            <w:pPr>
              <w:pStyle w:val="TableText"/>
            </w:pPr>
            <w:r w:rsidRPr="009A6C54">
              <w:t xml:space="preserve">Check to see if the division/clinic/stop have been selected and if the clinic and stop code are a valid </w:t>
            </w:r>
          </w:p>
          <w:p w:rsidR="00C90C5C" w:rsidRPr="009A6C54" w:rsidRDefault="005F269E" w:rsidP="00B34859">
            <w:pPr>
              <w:pStyle w:val="TableText"/>
            </w:pPr>
            <w:r w:rsidRPr="009A6C54">
              <w:t xml:space="preserve">                   </w:t>
            </w:r>
            <w:r w:rsidR="00C90C5C" w:rsidRPr="009A6C54">
              <w:t xml:space="preserve">  mental health pair.</w:t>
            </w:r>
          </w:p>
          <w:p w:rsidR="00C90C5C" w:rsidRPr="009A6C54" w:rsidRDefault="00C90C5C" w:rsidP="00B34859">
            <w:pPr>
              <w:pStyle w:val="TableText"/>
            </w:pPr>
            <w:r w:rsidRPr="009A6C54">
              <w:t xml:space="preserve">                    -Set    ^TMP(“SDNSHOW”,$J  with the valid choices</w:t>
            </w:r>
          </w:p>
          <w:p w:rsidR="00C90C5C" w:rsidRPr="009A6C54" w:rsidRDefault="00C90C5C" w:rsidP="00B34859">
            <w:pPr>
              <w:pStyle w:val="TableText"/>
            </w:pPr>
          </w:p>
          <w:p w:rsidR="00C90C5C" w:rsidRPr="009A6C54" w:rsidRDefault="00C90C5C" w:rsidP="00B34859">
            <w:pPr>
              <w:pStyle w:val="TableText"/>
            </w:pPr>
            <w:r w:rsidRPr="009A6C54">
              <w:t>Find the patients in the date range that had a no show appointment, no show auto rebook or no action taken  for a mental health clinic</w:t>
            </w:r>
          </w:p>
          <w:p w:rsidR="00C90C5C" w:rsidRPr="009A6C54" w:rsidRDefault="00C90C5C" w:rsidP="00B34859">
            <w:pPr>
              <w:pStyle w:val="TableText"/>
            </w:pPr>
          </w:p>
          <w:p w:rsidR="00C90C5C" w:rsidRPr="009A6C54" w:rsidRDefault="00C90C5C" w:rsidP="00B34859">
            <w:pPr>
              <w:pStyle w:val="TableText"/>
            </w:pPr>
            <w:r w:rsidRPr="009A6C54">
              <w:t xml:space="preserve">                    -Loop through the ^TMP(“SDNSHOW”,$J global</w:t>
            </w:r>
          </w:p>
          <w:p w:rsidR="00C90C5C" w:rsidRPr="009A6C54" w:rsidRDefault="00C90C5C" w:rsidP="00B34859">
            <w:pPr>
              <w:pStyle w:val="TableText"/>
            </w:pPr>
            <w:r w:rsidRPr="009A6C54">
              <w:t>Within that loop, check the Hospital  Location “S” X-ref to see if the patient has an appointment</w:t>
            </w:r>
          </w:p>
          <w:p w:rsidR="00C90C5C" w:rsidRPr="009A6C54" w:rsidRDefault="00C90C5C" w:rsidP="00B34859">
            <w:pPr>
              <w:pStyle w:val="TableText"/>
            </w:pPr>
            <w:r w:rsidRPr="009A6C54">
              <w:t xml:space="preserve"> In the date range.. ^SC(</w:t>
            </w:r>
            <w:proofErr w:type="spellStart"/>
            <w:r w:rsidRPr="009A6C54">
              <w:t>clinic,”S”,date</w:t>
            </w:r>
            <w:proofErr w:type="spellEnd"/>
          </w:p>
          <w:p w:rsidR="00C90C5C" w:rsidRPr="009A6C54" w:rsidRDefault="00AB4D2B" w:rsidP="00B34859">
            <w:pPr>
              <w:pStyle w:val="TableText"/>
            </w:pPr>
            <w:r w:rsidRPr="009A6C54">
              <w:t xml:space="preserve">                </w:t>
            </w:r>
            <w:r w:rsidR="00C90C5C" w:rsidRPr="009A6C54">
              <w:t xml:space="preserve">  - If  there is a match,  set up the global  ^TMP(“SDNS”, SORT ( clinic, reminder location or stop code)  </w:t>
            </w:r>
          </w:p>
          <w:p w:rsidR="00C90C5C" w:rsidRPr="009A6C54" w:rsidRDefault="00C90C5C" w:rsidP="00B34859">
            <w:pPr>
              <w:pStyle w:val="TableText"/>
            </w:pPr>
          </w:p>
          <w:p w:rsidR="00C90C5C" w:rsidRPr="009A6C54" w:rsidRDefault="00C90C5C" w:rsidP="00B34859">
            <w:pPr>
              <w:pStyle w:val="TableText"/>
            </w:pPr>
            <w:r w:rsidRPr="009A6C54">
              <w:t>Call to ^SDMHNS1 routine to set up the global ^TMP(“SDNS”,$J, LINE NUMBER,0) that hold the data for sending an email message to all persons in the  email group  SD MH NO SHOW NOTIFICATION.</w:t>
            </w:r>
          </w:p>
          <w:p w:rsidR="00C90C5C" w:rsidRPr="009A6C54" w:rsidRDefault="00C90C5C" w:rsidP="00B34859">
            <w:pPr>
              <w:pStyle w:val="TableText"/>
            </w:pPr>
          </w:p>
          <w:p w:rsidR="00C90C5C" w:rsidRPr="009A6C54" w:rsidRDefault="00C90C5C" w:rsidP="00B34859">
            <w:pPr>
              <w:pStyle w:val="TableText"/>
            </w:pPr>
            <w:r w:rsidRPr="009A6C54">
              <w:t>Variables are set up to send the data in a mail message.</w:t>
            </w:r>
          </w:p>
          <w:p w:rsidR="00C90C5C" w:rsidRPr="009A6C54" w:rsidRDefault="00AB4D2B" w:rsidP="00B34859">
            <w:pPr>
              <w:pStyle w:val="TableText"/>
            </w:pPr>
            <w:r w:rsidRPr="009A6C54">
              <w:t xml:space="preserve">   </w:t>
            </w:r>
            <w:r w:rsidR="00C90C5C" w:rsidRPr="009A6C54">
              <w:t xml:space="preserve">  SDGRP is set to the mail group number for SD MH NO SHOW NOTIFICATION </w:t>
            </w:r>
          </w:p>
          <w:p w:rsidR="00C90C5C" w:rsidRPr="009A6C54" w:rsidRDefault="00AB4D2B" w:rsidP="00B34859">
            <w:pPr>
              <w:pStyle w:val="TableText"/>
            </w:pPr>
            <w:r w:rsidRPr="009A6C54">
              <w:t xml:space="preserve">    </w:t>
            </w:r>
            <w:r w:rsidR="00C90C5C" w:rsidRPr="009A6C54">
              <w:t xml:space="preserve"> XMSUB the subject of the email is set to </w:t>
            </w:r>
            <w:r w:rsidRPr="009A6C54">
              <w:t xml:space="preserve">MN NO SHOW REPORT  MESSAGE </w:t>
            </w:r>
            <w:r w:rsidR="00C90C5C" w:rsidRPr="009A6C54">
              <w:t xml:space="preserve"> </w:t>
            </w:r>
          </w:p>
          <w:p w:rsidR="00C90C5C" w:rsidRPr="009A6C54" w:rsidRDefault="00AB4D2B" w:rsidP="00B34859">
            <w:pPr>
              <w:pStyle w:val="TableText"/>
            </w:pPr>
            <w:r w:rsidRPr="009A6C54">
              <w:t xml:space="preserve">    </w:t>
            </w:r>
            <w:r w:rsidR="00C90C5C" w:rsidRPr="009A6C54">
              <w:t xml:space="preserve"> XMTEXT is set to the global containing the data ^TMP(“SDNS”,$J, LINE #,0)</w:t>
            </w:r>
          </w:p>
          <w:p w:rsidR="00C90C5C" w:rsidRPr="009A6C54" w:rsidRDefault="00C90C5C" w:rsidP="00B34859">
            <w:pPr>
              <w:pStyle w:val="TableText"/>
            </w:pPr>
          </w:p>
          <w:p w:rsidR="00C90C5C" w:rsidRPr="009A6C54" w:rsidRDefault="00C90C5C" w:rsidP="00B34859">
            <w:pPr>
              <w:pStyle w:val="TableText"/>
            </w:pPr>
            <w:r w:rsidRPr="009A6C54">
              <w:t>Call is made to se</w:t>
            </w:r>
            <w:r w:rsidR="005F269E" w:rsidRPr="009A6C54">
              <w:t>t up and send the mail message</w:t>
            </w:r>
            <w:r w:rsidRPr="009A6C54">
              <w:t xml:space="preserve"> D ^XMD the user will be able to print out the email message to a printer for a hard copy through mailman.</w:t>
            </w:r>
          </w:p>
          <w:p w:rsidR="00C90C5C" w:rsidRPr="009A6C54" w:rsidRDefault="00C90C5C" w:rsidP="00B34859">
            <w:pPr>
              <w:pStyle w:val="TableText"/>
            </w:pPr>
            <w:r w:rsidRPr="009A6C54">
              <w:t>The report will be almost identical to the AD HOC report except it will have mailman designation in the heading.</w:t>
            </w:r>
          </w:p>
        </w:tc>
      </w:tr>
    </w:tbl>
    <w:p w:rsidR="00705C7A" w:rsidRPr="009A6C54" w:rsidRDefault="00705C7A" w:rsidP="00705C7A">
      <w:pPr>
        <w:pStyle w:val="Heading3"/>
        <w:numPr>
          <w:ilvl w:val="0"/>
          <w:numId w:val="0"/>
        </w:numPr>
        <w:tabs>
          <w:tab w:val="clear" w:pos="72"/>
          <w:tab w:val="clear" w:pos="1080"/>
        </w:tabs>
        <w:ind w:left="90"/>
        <w:rPr>
          <w:sz w:val="32"/>
          <w:szCs w:val="32"/>
          <w:lang w:val="en-US"/>
        </w:rPr>
      </w:pPr>
      <w:bookmarkStart w:id="181" w:name="_Toc11706620"/>
      <w:r w:rsidRPr="009A6C54">
        <w:rPr>
          <w:sz w:val="32"/>
          <w:szCs w:val="32"/>
        </w:rPr>
        <w:t>^SDMH</w:t>
      </w:r>
      <w:r w:rsidRPr="009A6C54">
        <w:rPr>
          <w:sz w:val="32"/>
          <w:szCs w:val="32"/>
          <w:lang w:val="en-US"/>
        </w:rPr>
        <w:t>NS1</w:t>
      </w:r>
      <w:bookmarkEnd w:id="181"/>
    </w:p>
    <w:p w:rsidR="00C27B83" w:rsidRPr="009A6C54" w:rsidRDefault="00C90C5C" w:rsidP="00B34859">
      <w:pPr>
        <w:pStyle w:val="BodyText"/>
        <w:spacing w:before="0" w:after="0"/>
        <w:rPr>
          <w:color w:val="auto"/>
          <w:szCs w:val="22"/>
          <w:lang w:val="en-US"/>
        </w:rPr>
      </w:pPr>
      <w:r w:rsidRPr="009A6C54">
        <w:rPr>
          <w:color w:val="auto"/>
          <w:szCs w:val="22"/>
        </w:rPr>
        <w:t>This is the print routine for the High Risk Mental Health No Show Report run from the sched</w:t>
      </w:r>
      <w:r w:rsidR="00B34C29" w:rsidRPr="009A6C54">
        <w:rPr>
          <w:color w:val="auto"/>
          <w:szCs w:val="22"/>
        </w:rPr>
        <w:t xml:space="preserve">uling nightly background job. </w:t>
      </w:r>
      <w:r w:rsidRPr="009A6C54">
        <w:rPr>
          <w:color w:val="auto"/>
          <w:szCs w:val="22"/>
        </w:rPr>
        <w:t xml:space="preserve">The report lists the patient that no showed for the mental health appointment, the date the of the appointment, the clinic and stop code. It also lists the, clinic provider and future scheduled appointments for the patient up to 30 days out. The report will be sent </w:t>
      </w:r>
      <w:r w:rsidR="00D7363E" w:rsidRPr="009A6C54">
        <w:rPr>
          <w:color w:val="auto"/>
          <w:szCs w:val="22"/>
          <w:lang w:val="en-US"/>
        </w:rPr>
        <w:t xml:space="preserve">to members of the </w:t>
      </w:r>
      <w:r w:rsidRPr="009A6C54">
        <w:rPr>
          <w:color w:val="auto"/>
          <w:szCs w:val="22"/>
        </w:rPr>
        <w:t>SD MH NO SHOW NOTIFICATION mail group.</w:t>
      </w:r>
    </w:p>
    <w:p w:rsidR="00B34859" w:rsidRPr="009A6C54" w:rsidRDefault="00B34859" w:rsidP="00B34859">
      <w:pPr>
        <w:pStyle w:val="Caption"/>
        <w:rPr>
          <w:lang w:val="en-US"/>
        </w:rPr>
      </w:pPr>
      <w:bookmarkStart w:id="182" w:name="_Toc11706862"/>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23</w:t>
      </w:r>
      <w:r w:rsidR="007F1C38">
        <w:rPr>
          <w:noProof/>
        </w:rPr>
        <w:fldChar w:fldCharType="end"/>
      </w:r>
      <w:r w:rsidRPr="009A6C54">
        <w:rPr>
          <w:lang w:val="en-US"/>
        </w:rPr>
        <w:t>: ^SDMHNS1 Routine</w:t>
      </w:r>
      <w:bookmarkEnd w:id="182"/>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16"/>
        <w:gridCol w:w="968"/>
        <w:gridCol w:w="175"/>
        <w:gridCol w:w="1230"/>
        <w:gridCol w:w="467"/>
        <w:gridCol w:w="10"/>
        <w:gridCol w:w="582"/>
        <w:gridCol w:w="307"/>
        <w:gridCol w:w="1903"/>
        <w:gridCol w:w="1016"/>
      </w:tblGrid>
      <w:tr w:rsidR="00C90C5C" w:rsidRPr="009A6C54" w:rsidTr="006D1231">
        <w:trPr>
          <w:tblHeader/>
        </w:trPr>
        <w:tc>
          <w:tcPr>
            <w:tcW w:w="2790" w:type="dxa"/>
            <w:shd w:val="clear" w:color="auto" w:fill="BFBFBF"/>
          </w:tcPr>
          <w:p w:rsidR="00C90C5C" w:rsidRPr="009A6C54" w:rsidRDefault="00C90C5C" w:rsidP="00B34859">
            <w:pPr>
              <w:pStyle w:val="TableHeading"/>
            </w:pPr>
            <w:bookmarkStart w:id="183" w:name="ColumnTitle_20"/>
            <w:bookmarkEnd w:id="183"/>
            <w:r w:rsidRPr="009A6C54">
              <w:t>Routine Name</w:t>
            </w:r>
          </w:p>
        </w:tc>
        <w:tc>
          <w:tcPr>
            <w:tcW w:w="6817" w:type="dxa"/>
            <w:gridSpan w:val="9"/>
            <w:tcBorders>
              <w:bottom w:val="single" w:sz="6" w:space="0" w:color="000000"/>
            </w:tcBorders>
            <w:shd w:val="clear" w:color="auto" w:fill="BFBFBF"/>
          </w:tcPr>
          <w:p w:rsidR="00C90C5C" w:rsidRPr="009A6C54" w:rsidRDefault="00C90C5C" w:rsidP="00B34859">
            <w:pPr>
              <w:pStyle w:val="TableHeading"/>
            </w:pPr>
            <w:r w:rsidRPr="009A6C54">
              <w:t>^SDMHNS1</w:t>
            </w:r>
          </w:p>
        </w:tc>
      </w:tr>
      <w:tr w:rsidR="00C90C5C" w:rsidRPr="009A6C54" w:rsidTr="00C27B83">
        <w:tc>
          <w:tcPr>
            <w:tcW w:w="2790" w:type="dxa"/>
            <w:shd w:val="clear" w:color="auto" w:fill="F3F3F3"/>
          </w:tcPr>
          <w:p w:rsidR="00C90C5C" w:rsidRPr="009A6C54" w:rsidRDefault="00C90C5C" w:rsidP="00B34859">
            <w:pPr>
              <w:pStyle w:val="TableHeading"/>
            </w:pPr>
            <w:r w:rsidRPr="009A6C54">
              <w:t>Enhancement Category</w:t>
            </w:r>
          </w:p>
        </w:tc>
        <w:tc>
          <w:tcPr>
            <w:tcW w:w="1170" w:type="dxa"/>
            <w:gridSpan w:val="2"/>
            <w:tcBorders>
              <w:right w:val="nil"/>
            </w:tcBorders>
          </w:tcPr>
          <w:p w:rsidR="00C90C5C" w:rsidRPr="009A6C54" w:rsidRDefault="00C90C5C" w:rsidP="00B34859">
            <w:pPr>
              <w:pStyle w:val="TableText"/>
            </w:pPr>
            <w:r w:rsidRPr="009A6C54">
              <w:fldChar w:fldCharType="begin">
                <w:ffData>
                  <w:name w:val=""/>
                  <w:enabled/>
                  <w:calcOnExit w:val="0"/>
                  <w:checkBox>
                    <w:sizeAuto/>
                    <w:default w:val="1"/>
                  </w:checkBox>
                </w:ffData>
              </w:fldChar>
            </w:r>
            <w:r w:rsidRPr="009A6C54">
              <w:instrText xml:space="preserve"> FORMCHECKBOX </w:instrText>
            </w:r>
            <w:r w:rsidR="00C70849">
              <w:fldChar w:fldCharType="separate"/>
            </w:r>
            <w:r w:rsidRPr="009A6C54">
              <w:fldChar w:fldCharType="end"/>
            </w:r>
            <w:r w:rsidRPr="009A6C54">
              <w:t xml:space="preserve"> New</w:t>
            </w:r>
          </w:p>
        </w:tc>
        <w:tc>
          <w:tcPr>
            <w:tcW w:w="1260" w:type="dxa"/>
            <w:tcBorders>
              <w:left w:val="nil"/>
              <w:right w:val="nil"/>
            </w:tcBorders>
          </w:tcPr>
          <w:p w:rsidR="00C90C5C" w:rsidRPr="009A6C54" w:rsidRDefault="00C90C5C" w:rsidP="00B34859">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C70849">
              <w:fldChar w:fldCharType="separate"/>
            </w:r>
            <w:r w:rsidRPr="009A6C54">
              <w:fldChar w:fldCharType="end"/>
            </w:r>
            <w:r w:rsidRPr="009A6C54">
              <w:t xml:space="preserve"> Modify</w:t>
            </w:r>
          </w:p>
        </w:tc>
        <w:tc>
          <w:tcPr>
            <w:tcW w:w="1080" w:type="dxa"/>
            <w:gridSpan w:val="3"/>
            <w:tcBorders>
              <w:left w:val="nil"/>
              <w:right w:val="nil"/>
            </w:tcBorders>
          </w:tcPr>
          <w:p w:rsidR="00C90C5C" w:rsidRPr="009A6C54" w:rsidRDefault="00C90C5C" w:rsidP="00B34859">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C70849">
              <w:fldChar w:fldCharType="separate"/>
            </w:r>
            <w:r w:rsidRPr="009A6C54">
              <w:fldChar w:fldCharType="end"/>
            </w:r>
            <w:r w:rsidRPr="009A6C54">
              <w:t xml:space="preserve"> Delete</w:t>
            </w:r>
          </w:p>
        </w:tc>
        <w:tc>
          <w:tcPr>
            <w:tcW w:w="3307" w:type="dxa"/>
            <w:gridSpan w:val="3"/>
            <w:tcBorders>
              <w:left w:val="nil"/>
            </w:tcBorders>
          </w:tcPr>
          <w:p w:rsidR="00C90C5C" w:rsidRPr="009A6C54" w:rsidRDefault="00C90C5C" w:rsidP="00B34859">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C70849">
              <w:fldChar w:fldCharType="separate"/>
            </w:r>
            <w:r w:rsidRPr="009A6C54">
              <w:fldChar w:fldCharType="end"/>
            </w:r>
            <w:r w:rsidRPr="009A6C54">
              <w:t xml:space="preserve"> No Change</w:t>
            </w:r>
          </w:p>
        </w:tc>
      </w:tr>
      <w:tr w:rsidR="00C90C5C" w:rsidRPr="009A6C54" w:rsidTr="00C27B83">
        <w:tc>
          <w:tcPr>
            <w:tcW w:w="2790" w:type="dxa"/>
            <w:shd w:val="clear" w:color="auto" w:fill="F3F3F3"/>
          </w:tcPr>
          <w:p w:rsidR="00C90C5C" w:rsidRPr="009A6C54" w:rsidRDefault="00C90C5C" w:rsidP="00B34859">
            <w:pPr>
              <w:pStyle w:val="TableHeading"/>
            </w:pPr>
            <w:r w:rsidRPr="009A6C54">
              <w:t>SRS Traceability</w:t>
            </w:r>
          </w:p>
        </w:tc>
        <w:tc>
          <w:tcPr>
            <w:tcW w:w="6817" w:type="dxa"/>
            <w:gridSpan w:val="9"/>
          </w:tcPr>
          <w:p w:rsidR="00C90C5C" w:rsidRPr="009A6C54" w:rsidRDefault="00C90C5C" w:rsidP="00B34859">
            <w:pPr>
              <w:pStyle w:val="TableText"/>
              <w:rPr>
                <w:iCs/>
              </w:rPr>
            </w:pPr>
          </w:p>
        </w:tc>
      </w:tr>
      <w:tr w:rsidR="00C90C5C" w:rsidRPr="009A6C54" w:rsidTr="00C27B83">
        <w:tc>
          <w:tcPr>
            <w:tcW w:w="2790" w:type="dxa"/>
            <w:tcBorders>
              <w:bottom w:val="single" w:sz="6" w:space="0" w:color="000000"/>
            </w:tcBorders>
            <w:shd w:val="clear" w:color="auto" w:fill="F3F3F3"/>
          </w:tcPr>
          <w:p w:rsidR="00C90C5C" w:rsidRPr="009A6C54" w:rsidRDefault="00C90C5C" w:rsidP="00B34859">
            <w:pPr>
              <w:pStyle w:val="TableHeading"/>
            </w:pPr>
            <w:r w:rsidRPr="009A6C54">
              <w:t>Related Options</w:t>
            </w:r>
          </w:p>
        </w:tc>
        <w:tc>
          <w:tcPr>
            <w:tcW w:w="6817" w:type="dxa"/>
            <w:gridSpan w:val="9"/>
            <w:tcBorders>
              <w:bottom w:val="single" w:sz="4" w:space="0" w:color="auto"/>
            </w:tcBorders>
          </w:tcPr>
          <w:p w:rsidR="00C90C5C" w:rsidRPr="009A6C54" w:rsidRDefault="00C90C5C" w:rsidP="00B34859">
            <w:pPr>
              <w:pStyle w:val="TableText"/>
            </w:pPr>
            <w:r w:rsidRPr="009A6C54">
              <w:t>N/A</w:t>
            </w:r>
          </w:p>
        </w:tc>
      </w:tr>
      <w:tr w:rsidR="00C90C5C" w:rsidRPr="009A6C54"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rsidR="00C90C5C" w:rsidRPr="009A6C54" w:rsidRDefault="00C90C5C" w:rsidP="00B34859">
            <w:pPr>
              <w:pStyle w:val="TableHeading"/>
            </w:pPr>
            <w:r w:rsidRPr="009A6C54">
              <w:t>Related Routines</w:t>
            </w:r>
          </w:p>
        </w:tc>
        <w:tc>
          <w:tcPr>
            <w:tcW w:w="2917" w:type="dxa"/>
            <w:gridSpan w:val="5"/>
            <w:tcBorders>
              <w:bottom w:val="single" w:sz="4" w:space="0" w:color="auto"/>
            </w:tcBorders>
            <w:shd w:val="clear" w:color="auto" w:fill="F3F3F3"/>
          </w:tcPr>
          <w:p w:rsidR="00C90C5C" w:rsidRPr="009A6C54" w:rsidRDefault="00C90C5C" w:rsidP="00B34859">
            <w:pPr>
              <w:pStyle w:val="TableHeading"/>
            </w:pPr>
            <w:r w:rsidRPr="009A6C54">
              <w:t>Routines “Called By”</w:t>
            </w:r>
          </w:p>
        </w:tc>
        <w:tc>
          <w:tcPr>
            <w:tcW w:w="3900" w:type="dxa"/>
            <w:gridSpan w:val="4"/>
            <w:tcBorders>
              <w:bottom w:val="single" w:sz="4" w:space="0" w:color="auto"/>
            </w:tcBorders>
            <w:shd w:val="clear" w:color="auto" w:fill="F3F3F3"/>
          </w:tcPr>
          <w:p w:rsidR="00C90C5C" w:rsidRPr="009A6C54" w:rsidRDefault="00C90C5C" w:rsidP="00B34859">
            <w:pPr>
              <w:pStyle w:val="TableHeading"/>
            </w:pPr>
            <w:r w:rsidRPr="009A6C54">
              <w:t xml:space="preserve">Routines “Called”   </w:t>
            </w:r>
          </w:p>
        </w:tc>
      </w:tr>
      <w:tr w:rsidR="00C90C5C" w:rsidRPr="009A6C54"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rsidR="00C90C5C" w:rsidRPr="009A6C54" w:rsidRDefault="00C90C5C" w:rsidP="00B34859">
            <w:pPr>
              <w:pStyle w:val="TableHeading"/>
              <w:rPr>
                <w:bCs/>
                <w:sz w:val="20"/>
              </w:rPr>
            </w:pPr>
          </w:p>
        </w:tc>
        <w:tc>
          <w:tcPr>
            <w:tcW w:w="2917" w:type="dxa"/>
            <w:gridSpan w:val="5"/>
            <w:tcBorders>
              <w:bottom w:val="single" w:sz="4" w:space="0" w:color="auto"/>
            </w:tcBorders>
          </w:tcPr>
          <w:p w:rsidR="00C90C5C" w:rsidRPr="009A6C54" w:rsidRDefault="00C90C5C" w:rsidP="00B34859">
            <w:pPr>
              <w:pStyle w:val="TableText"/>
              <w:rPr>
                <w:bCs/>
              </w:rPr>
            </w:pPr>
            <w:r w:rsidRPr="009A6C54">
              <w:rPr>
                <w:bCs/>
              </w:rPr>
              <w:t>^SDMHNS</w:t>
            </w:r>
          </w:p>
        </w:tc>
        <w:tc>
          <w:tcPr>
            <w:tcW w:w="3900" w:type="dxa"/>
            <w:gridSpan w:val="4"/>
            <w:tcBorders>
              <w:bottom w:val="single" w:sz="4" w:space="0" w:color="auto"/>
            </w:tcBorders>
          </w:tcPr>
          <w:p w:rsidR="00C90C5C" w:rsidRPr="009A6C54" w:rsidRDefault="00C90C5C" w:rsidP="00B34859">
            <w:pPr>
              <w:pStyle w:val="TableText"/>
            </w:pPr>
            <w:r w:rsidRPr="009A6C54">
              <w:t xml:space="preserve">   C^%DTC                   </w:t>
            </w:r>
          </w:p>
          <w:p w:rsidR="00C90C5C" w:rsidRPr="009A6C54" w:rsidRDefault="00C90C5C" w:rsidP="00B34859">
            <w:pPr>
              <w:pStyle w:val="TableText"/>
            </w:pPr>
            <w:r w:rsidRPr="009A6C54">
              <w:t xml:space="preserve">   $$GET1^DIQ          </w:t>
            </w:r>
          </w:p>
          <w:p w:rsidR="00C90C5C" w:rsidRPr="009A6C54" w:rsidRDefault="00C90C5C" w:rsidP="00B34859">
            <w:pPr>
              <w:pStyle w:val="TableText"/>
            </w:pPr>
            <w:r w:rsidRPr="009A6C54">
              <w:t xml:space="preserve">   $$HLPHONE^HLFNC     </w:t>
            </w:r>
          </w:p>
          <w:p w:rsidR="00C90C5C" w:rsidRPr="009A6C54" w:rsidRDefault="00C90C5C" w:rsidP="00B34859">
            <w:pPr>
              <w:pStyle w:val="TableText"/>
            </w:pPr>
            <w:r w:rsidRPr="009A6C54">
              <w:t xml:space="preserve">   $$SDAPI^SDAMA301    </w:t>
            </w:r>
          </w:p>
          <w:p w:rsidR="00C90C5C" w:rsidRPr="009A6C54" w:rsidRDefault="00C90C5C" w:rsidP="00B34859">
            <w:pPr>
              <w:pStyle w:val="TableText"/>
            </w:pPr>
            <w:r w:rsidRPr="009A6C54">
              <w:t xml:space="preserve">   HEAD^SDMHNS              </w:t>
            </w:r>
          </w:p>
          <w:p w:rsidR="00C90C5C" w:rsidRPr="009A6C54" w:rsidRDefault="00C90C5C" w:rsidP="00B34859">
            <w:pPr>
              <w:pStyle w:val="TableText"/>
            </w:pPr>
            <w:r w:rsidRPr="009A6C54">
              <w:t xml:space="preserve">   $$SETSTR^SDUL1      </w:t>
            </w:r>
          </w:p>
          <w:p w:rsidR="00C90C5C" w:rsidRPr="009A6C54" w:rsidRDefault="00C90C5C" w:rsidP="00B34859">
            <w:pPr>
              <w:pStyle w:val="TableText"/>
            </w:pPr>
            <w:r w:rsidRPr="009A6C54">
              <w:t xml:space="preserve">   ^VADATE             </w:t>
            </w:r>
          </w:p>
          <w:p w:rsidR="00C90C5C" w:rsidRPr="009A6C54" w:rsidRDefault="00C90C5C" w:rsidP="00B34859">
            <w:pPr>
              <w:pStyle w:val="TableText"/>
            </w:pPr>
            <w:r w:rsidRPr="009A6C54">
              <w:t xml:space="preserve">   KVAR^VADPT          </w:t>
            </w:r>
          </w:p>
          <w:p w:rsidR="00C90C5C" w:rsidRPr="009A6C54" w:rsidRDefault="00C90C5C" w:rsidP="00B34859">
            <w:pPr>
              <w:pStyle w:val="TableText"/>
            </w:pPr>
            <w:r w:rsidRPr="009A6C54">
              <w:t xml:space="preserve">   OAD^VADPT           </w:t>
            </w:r>
          </w:p>
          <w:p w:rsidR="00C90C5C" w:rsidRPr="009A6C54" w:rsidRDefault="00C90C5C" w:rsidP="00B34859">
            <w:pPr>
              <w:pStyle w:val="TableText"/>
              <w:rPr>
                <w:bCs/>
              </w:rPr>
            </w:pPr>
            <w:r w:rsidRPr="009A6C54">
              <w:t xml:space="preserve">   PID^VADPT6          </w:t>
            </w:r>
          </w:p>
        </w:tc>
      </w:tr>
      <w:tr w:rsidR="00C90C5C" w:rsidRPr="009A6C54" w:rsidTr="00C27B83">
        <w:tc>
          <w:tcPr>
            <w:tcW w:w="2790" w:type="dxa"/>
            <w:tcBorders>
              <w:top w:val="single" w:sz="6" w:space="0" w:color="000000"/>
            </w:tcBorders>
            <w:shd w:val="clear" w:color="auto" w:fill="F3F3F3"/>
          </w:tcPr>
          <w:p w:rsidR="00C90C5C" w:rsidRPr="009A6C54" w:rsidRDefault="00C90C5C" w:rsidP="00B34859">
            <w:pPr>
              <w:pStyle w:val="TableHeading"/>
            </w:pPr>
            <w:r w:rsidRPr="009A6C54">
              <w:t>Data Dictionary References</w:t>
            </w:r>
          </w:p>
        </w:tc>
        <w:tc>
          <w:tcPr>
            <w:tcW w:w="6817" w:type="dxa"/>
            <w:gridSpan w:val="9"/>
          </w:tcPr>
          <w:p w:rsidR="00C90C5C" w:rsidRPr="009A6C54" w:rsidRDefault="00C90C5C" w:rsidP="00B34859">
            <w:pPr>
              <w:pStyle w:val="TableText"/>
            </w:pPr>
            <w:r w:rsidRPr="009A6C54">
              <w:t xml:space="preserve">   ^DIC(40.7   CLINIC STOP        </w:t>
            </w:r>
          </w:p>
          <w:p w:rsidR="00C90C5C" w:rsidRPr="009A6C54" w:rsidRDefault="00C90C5C" w:rsidP="00B34859">
            <w:pPr>
              <w:pStyle w:val="TableText"/>
            </w:pPr>
            <w:r w:rsidRPr="009A6C54">
              <w:t xml:space="preserve">   ^DPT(       PATIENT       </w:t>
            </w:r>
          </w:p>
          <w:p w:rsidR="00C90C5C" w:rsidRPr="009A6C54" w:rsidRDefault="00C90C5C" w:rsidP="00B34859">
            <w:pPr>
              <w:pStyle w:val="TableText"/>
            </w:pPr>
            <w:r w:rsidRPr="009A6C54">
              <w:t xml:space="preserve">   ^SC(        HOSPITAL LOCATION        </w:t>
            </w:r>
          </w:p>
          <w:p w:rsidR="00C90C5C" w:rsidRPr="009A6C54" w:rsidRDefault="00C90C5C" w:rsidP="00B34859">
            <w:pPr>
              <w:pStyle w:val="TableText"/>
            </w:pPr>
            <w:r w:rsidRPr="009A6C54">
              <w:t xml:space="preserve">   ^TMP(               </w:t>
            </w:r>
          </w:p>
          <w:p w:rsidR="00C90C5C" w:rsidRPr="009A6C54" w:rsidRDefault="00C90C5C" w:rsidP="00B34859">
            <w:pPr>
              <w:pStyle w:val="TableText"/>
            </w:pPr>
            <w:r w:rsidRPr="009A6C54">
              <w:t xml:space="preserve">   ^TMP("SDNS"         </w:t>
            </w:r>
          </w:p>
          <w:p w:rsidR="00C90C5C" w:rsidRPr="009A6C54" w:rsidRDefault="00C90C5C" w:rsidP="00B34859">
            <w:pPr>
              <w:pStyle w:val="TableText"/>
            </w:pPr>
            <w:r w:rsidRPr="009A6C54">
              <w:t xml:space="preserve">   ^TMP($J             </w:t>
            </w:r>
          </w:p>
          <w:p w:rsidR="00C90C5C" w:rsidRPr="009A6C54" w:rsidRDefault="00C90C5C" w:rsidP="00B34859">
            <w:pPr>
              <w:pStyle w:val="TableText"/>
            </w:pPr>
            <w:r w:rsidRPr="009A6C54">
              <w:t xml:space="preserve">   ^VA(200     NEW PERSON</w:t>
            </w:r>
          </w:p>
        </w:tc>
      </w:tr>
      <w:tr w:rsidR="00C90C5C" w:rsidRPr="009A6C54" w:rsidTr="00C27B83">
        <w:tc>
          <w:tcPr>
            <w:tcW w:w="2790" w:type="dxa"/>
            <w:shd w:val="clear" w:color="auto" w:fill="F3F3F3"/>
          </w:tcPr>
          <w:p w:rsidR="00C90C5C" w:rsidRPr="009A6C54" w:rsidRDefault="00C90C5C" w:rsidP="00B34859">
            <w:pPr>
              <w:pStyle w:val="TableHeading"/>
            </w:pPr>
            <w:r w:rsidRPr="009A6C54">
              <w:t>Related Protocols</w:t>
            </w:r>
          </w:p>
        </w:tc>
        <w:tc>
          <w:tcPr>
            <w:tcW w:w="6817" w:type="dxa"/>
            <w:gridSpan w:val="9"/>
          </w:tcPr>
          <w:p w:rsidR="00C90C5C" w:rsidRPr="009A6C54" w:rsidRDefault="00C90C5C" w:rsidP="00B34859">
            <w:pPr>
              <w:pStyle w:val="TableText"/>
            </w:pPr>
            <w:r w:rsidRPr="009A6C54">
              <w:t>N/A</w:t>
            </w:r>
          </w:p>
        </w:tc>
      </w:tr>
      <w:tr w:rsidR="00C90C5C" w:rsidRPr="009A6C54" w:rsidTr="00C27B83">
        <w:tc>
          <w:tcPr>
            <w:tcW w:w="2790" w:type="dxa"/>
            <w:shd w:val="clear" w:color="auto" w:fill="F3F3F3"/>
          </w:tcPr>
          <w:p w:rsidR="00C90C5C" w:rsidRPr="009A6C54" w:rsidRDefault="00C90C5C" w:rsidP="00B34859">
            <w:pPr>
              <w:pStyle w:val="TableHeading"/>
            </w:pPr>
            <w:r w:rsidRPr="009A6C54">
              <w:t>Related Integration Agreements</w:t>
            </w:r>
          </w:p>
        </w:tc>
        <w:tc>
          <w:tcPr>
            <w:tcW w:w="6817" w:type="dxa"/>
            <w:gridSpan w:val="9"/>
            <w:tcBorders>
              <w:bottom w:val="single" w:sz="6" w:space="0" w:color="000000"/>
            </w:tcBorders>
          </w:tcPr>
          <w:p w:rsidR="00C90C5C" w:rsidRPr="009A6C54" w:rsidRDefault="00C90C5C" w:rsidP="00B34859">
            <w:pPr>
              <w:pStyle w:val="TableText"/>
            </w:pPr>
            <w:r w:rsidRPr="009A6C54">
              <w:t>N/A</w:t>
            </w:r>
          </w:p>
        </w:tc>
      </w:tr>
      <w:tr w:rsidR="00C90C5C" w:rsidRPr="009A6C54" w:rsidTr="00B34859">
        <w:trPr>
          <w:cantSplit/>
        </w:trPr>
        <w:tc>
          <w:tcPr>
            <w:tcW w:w="2790" w:type="dxa"/>
            <w:tcBorders>
              <w:right w:val="single" w:sz="4" w:space="0" w:color="auto"/>
            </w:tcBorders>
            <w:shd w:val="clear" w:color="auto" w:fill="F3F3F3"/>
          </w:tcPr>
          <w:p w:rsidR="00C90C5C" w:rsidRPr="009A6C54" w:rsidRDefault="00C90C5C" w:rsidP="00B34859">
            <w:pPr>
              <w:pStyle w:val="TableHeading"/>
            </w:pPr>
            <w:r w:rsidRPr="009A6C54">
              <w:t>Data Passing</w:t>
            </w:r>
          </w:p>
        </w:tc>
        <w:tc>
          <w:tcPr>
            <w:tcW w:w="990" w:type="dxa"/>
            <w:tcBorders>
              <w:left w:val="single" w:sz="4" w:space="0" w:color="auto"/>
              <w:right w:val="nil"/>
            </w:tcBorders>
          </w:tcPr>
          <w:p w:rsidR="00C90C5C" w:rsidRPr="009A6C54" w:rsidRDefault="00C90C5C" w:rsidP="00B34859">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C70849">
              <w:rPr>
                <w:iCs/>
              </w:rPr>
            </w:r>
            <w:r w:rsidR="00C70849">
              <w:rPr>
                <w:iCs/>
              </w:rPr>
              <w:fldChar w:fldCharType="separate"/>
            </w:r>
            <w:r w:rsidRPr="009A6C54">
              <w:rPr>
                <w:iCs/>
              </w:rPr>
              <w:fldChar w:fldCharType="end"/>
            </w:r>
            <w:r w:rsidRPr="009A6C54">
              <w:rPr>
                <w:iCs/>
              </w:rPr>
              <w:t xml:space="preserve"> Input</w:t>
            </w:r>
          </w:p>
        </w:tc>
        <w:tc>
          <w:tcPr>
            <w:tcW w:w="1917" w:type="dxa"/>
            <w:gridSpan w:val="3"/>
            <w:tcBorders>
              <w:left w:val="nil"/>
              <w:right w:val="nil"/>
            </w:tcBorders>
          </w:tcPr>
          <w:p w:rsidR="00C90C5C" w:rsidRPr="009A6C54" w:rsidRDefault="00C90C5C" w:rsidP="00B34859">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C70849">
              <w:rPr>
                <w:iCs/>
              </w:rPr>
            </w:r>
            <w:r w:rsidR="00C70849">
              <w:rPr>
                <w:iCs/>
              </w:rPr>
              <w:fldChar w:fldCharType="separate"/>
            </w:r>
            <w:r w:rsidRPr="009A6C54">
              <w:rPr>
                <w:iCs/>
              </w:rPr>
              <w:fldChar w:fldCharType="end"/>
            </w:r>
            <w:r w:rsidRPr="009A6C54">
              <w:rPr>
                <w:iCs/>
              </w:rPr>
              <w:t xml:space="preserve"> Output Reference</w:t>
            </w:r>
          </w:p>
        </w:tc>
        <w:tc>
          <w:tcPr>
            <w:tcW w:w="918" w:type="dxa"/>
            <w:gridSpan w:val="3"/>
            <w:tcBorders>
              <w:left w:val="nil"/>
              <w:right w:val="nil"/>
            </w:tcBorders>
          </w:tcPr>
          <w:p w:rsidR="00C90C5C" w:rsidRPr="009A6C54" w:rsidRDefault="00C90C5C" w:rsidP="00B34859">
            <w:pPr>
              <w:pStyle w:val="TableText"/>
            </w:pPr>
            <w:r w:rsidRPr="009A6C54">
              <w:rPr>
                <w:iCs/>
              </w:rPr>
              <w:fldChar w:fldCharType="begin">
                <w:ffData>
                  <w:name w:val=""/>
                  <w:enabled/>
                  <w:calcOnExit w:val="0"/>
                  <w:checkBox>
                    <w:sizeAuto/>
                    <w:default w:val="1"/>
                  </w:checkBox>
                </w:ffData>
              </w:fldChar>
            </w:r>
            <w:r w:rsidRPr="009A6C54">
              <w:rPr>
                <w:iCs/>
              </w:rPr>
              <w:instrText xml:space="preserve"> FORMCHECKBOX </w:instrText>
            </w:r>
            <w:r w:rsidR="00C70849">
              <w:rPr>
                <w:iCs/>
              </w:rPr>
            </w:r>
            <w:r w:rsidR="00C70849">
              <w:rPr>
                <w:iCs/>
              </w:rPr>
              <w:fldChar w:fldCharType="separate"/>
            </w:r>
            <w:r w:rsidRPr="009A6C54">
              <w:rPr>
                <w:iCs/>
              </w:rPr>
              <w:fldChar w:fldCharType="end"/>
            </w:r>
            <w:r w:rsidRPr="009A6C54">
              <w:rPr>
                <w:iCs/>
              </w:rPr>
              <w:t xml:space="preserve"> Both</w:t>
            </w:r>
          </w:p>
        </w:tc>
        <w:tc>
          <w:tcPr>
            <w:tcW w:w="1953" w:type="dxa"/>
            <w:tcBorders>
              <w:left w:val="nil"/>
              <w:right w:val="nil"/>
            </w:tcBorders>
          </w:tcPr>
          <w:p w:rsidR="00C90C5C" w:rsidRPr="009A6C54" w:rsidRDefault="00C90C5C" w:rsidP="00B34859">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C70849">
              <w:rPr>
                <w:iCs/>
              </w:rPr>
            </w:r>
            <w:r w:rsidR="00C70849">
              <w:rPr>
                <w:iCs/>
              </w:rPr>
              <w:fldChar w:fldCharType="separate"/>
            </w:r>
            <w:r w:rsidRPr="009A6C54">
              <w:rPr>
                <w:iCs/>
              </w:rPr>
              <w:fldChar w:fldCharType="end"/>
            </w:r>
            <w:r w:rsidRPr="009A6C54">
              <w:rPr>
                <w:iCs/>
              </w:rPr>
              <w:t xml:space="preserve"> Global Reference</w:t>
            </w:r>
          </w:p>
        </w:tc>
        <w:tc>
          <w:tcPr>
            <w:tcW w:w="1039" w:type="dxa"/>
            <w:tcBorders>
              <w:left w:val="nil"/>
            </w:tcBorders>
          </w:tcPr>
          <w:p w:rsidR="00C90C5C" w:rsidRPr="009A6C54" w:rsidRDefault="00C90C5C" w:rsidP="00B34859">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C70849">
              <w:rPr>
                <w:iCs/>
              </w:rPr>
            </w:r>
            <w:r w:rsidR="00C70849">
              <w:rPr>
                <w:iCs/>
              </w:rPr>
              <w:fldChar w:fldCharType="separate"/>
            </w:r>
            <w:r w:rsidRPr="009A6C54">
              <w:rPr>
                <w:iCs/>
              </w:rPr>
              <w:fldChar w:fldCharType="end"/>
            </w:r>
            <w:r w:rsidRPr="009A6C54">
              <w:rPr>
                <w:iCs/>
              </w:rPr>
              <w:t xml:space="preserve"> Local</w:t>
            </w:r>
          </w:p>
        </w:tc>
      </w:tr>
      <w:tr w:rsidR="00C90C5C" w:rsidRPr="009A6C54" w:rsidTr="00C27B83">
        <w:tc>
          <w:tcPr>
            <w:tcW w:w="2790" w:type="dxa"/>
            <w:shd w:val="clear" w:color="auto" w:fill="F3F3F3"/>
          </w:tcPr>
          <w:p w:rsidR="00C90C5C" w:rsidRPr="009A6C54" w:rsidRDefault="00C90C5C" w:rsidP="00B34859">
            <w:pPr>
              <w:pStyle w:val="TableHeading"/>
            </w:pPr>
            <w:r w:rsidRPr="009A6C54">
              <w:t>Input Attribute Name and Definition</w:t>
            </w:r>
          </w:p>
        </w:tc>
        <w:tc>
          <w:tcPr>
            <w:tcW w:w="6817" w:type="dxa"/>
            <w:gridSpan w:val="9"/>
          </w:tcPr>
          <w:p w:rsidR="00C90C5C" w:rsidRPr="009A6C54" w:rsidRDefault="00C90C5C" w:rsidP="00B34859">
            <w:pPr>
              <w:pStyle w:val="TableText"/>
            </w:pPr>
            <w:r w:rsidRPr="009A6C54">
              <w:t xml:space="preserve">Name: </w:t>
            </w:r>
          </w:p>
          <w:p w:rsidR="00C90C5C" w:rsidRPr="009A6C54" w:rsidRDefault="00C90C5C" w:rsidP="00B34859">
            <w:pPr>
              <w:pStyle w:val="TableText"/>
            </w:pPr>
            <w:r w:rsidRPr="009A6C54">
              <w:t>Definition:</w:t>
            </w:r>
            <w:r w:rsidR="00B01F9B" w:rsidRPr="009A6C54">
              <w:t xml:space="preserve"> </w:t>
            </w:r>
          </w:p>
        </w:tc>
      </w:tr>
      <w:tr w:rsidR="00C90C5C" w:rsidRPr="009A6C54" w:rsidTr="00C27B83">
        <w:tc>
          <w:tcPr>
            <w:tcW w:w="2790" w:type="dxa"/>
            <w:shd w:val="clear" w:color="auto" w:fill="F3F3F3"/>
          </w:tcPr>
          <w:p w:rsidR="00C90C5C" w:rsidRPr="009A6C54" w:rsidRDefault="00C90C5C" w:rsidP="00B34859">
            <w:pPr>
              <w:pStyle w:val="TableHeading"/>
            </w:pPr>
            <w:r w:rsidRPr="009A6C54">
              <w:t>Output Attribute Name and Definition</w:t>
            </w:r>
          </w:p>
        </w:tc>
        <w:tc>
          <w:tcPr>
            <w:tcW w:w="6817" w:type="dxa"/>
            <w:gridSpan w:val="9"/>
          </w:tcPr>
          <w:p w:rsidR="00C90C5C" w:rsidRPr="009A6C54" w:rsidRDefault="00C90C5C" w:rsidP="00B34859">
            <w:pPr>
              <w:pStyle w:val="TableText"/>
            </w:pPr>
            <w:r w:rsidRPr="009A6C54">
              <w:t xml:space="preserve">Name: </w:t>
            </w:r>
          </w:p>
          <w:p w:rsidR="00C90C5C" w:rsidRPr="009A6C54" w:rsidRDefault="00C90C5C" w:rsidP="00B34859">
            <w:pPr>
              <w:pStyle w:val="TableText"/>
            </w:pPr>
            <w:r w:rsidRPr="009A6C54">
              <w:t>Definition:</w:t>
            </w:r>
            <w:r w:rsidR="00B01F9B" w:rsidRPr="009A6C54">
              <w:t xml:space="preserve"> </w:t>
            </w:r>
          </w:p>
        </w:tc>
      </w:tr>
      <w:tr w:rsidR="00C90C5C" w:rsidRPr="009A6C54"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rsidR="00C90C5C" w:rsidRPr="009A6C54" w:rsidRDefault="00C90C5C" w:rsidP="00B34859">
            <w:pPr>
              <w:pStyle w:val="TableHeading"/>
            </w:pPr>
            <w:r w:rsidRPr="009A6C54">
              <w:t>Current Logic</w:t>
            </w:r>
          </w:p>
        </w:tc>
      </w:tr>
      <w:tr w:rsidR="00C90C5C" w:rsidRPr="009A6C54"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rsidR="00C90C5C" w:rsidRPr="009A6C54" w:rsidRDefault="00BC6198" w:rsidP="00B34859">
            <w:pPr>
              <w:pStyle w:val="TableText"/>
              <w:rPr>
                <w:lang w:val="en-US"/>
              </w:rPr>
            </w:pPr>
            <w:r w:rsidRPr="009A6C54">
              <w:rPr>
                <w:lang w:val="en-US"/>
              </w:rPr>
              <w:t>N/A</w:t>
            </w:r>
          </w:p>
        </w:tc>
      </w:tr>
      <w:tr w:rsidR="00C90C5C" w:rsidRPr="009A6C54"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rsidR="00C90C5C" w:rsidRPr="009A6C54" w:rsidRDefault="00C90C5C" w:rsidP="00B34859">
            <w:pPr>
              <w:pStyle w:val="TableHeading"/>
            </w:pPr>
            <w:r w:rsidRPr="009A6C54">
              <w:t>Modified Logic (Changes are in bold)</w:t>
            </w:r>
          </w:p>
        </w:tc>
      </w:tr>
      <w:tr w:rsidR="00C90C5C" w:rsidRPr="009A6C54"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rsidR="00C90C5C" w:rsidRPr="009A6C54" w:rsidRDefault="00C90C5C" w:rsidP="00B34859">
            <w:pPr>
              <w:pStyle w:val="TableText"/>
            </w:pPr>
            <w:r w:rsidRPr="009A6C54">
              <w:t>The code will loop through the  ^TMP(“SDNS”, Clinic,  global</w:t>
            </w:r>
          </w:p>
          <w:p w:rsidR="00C90C5C" w:rsidRPr="009A6C54" w:rsidRDefault="00C90C5C" w:rsidP="00B34859">
            <w:pPr>
              <w:pStyle w:val="TableText"/>
            </w:pPr>
          </w:p>
          <w:p w:rsidR="00C90C5C" w:rsidRPr="009A6C54" w:rsidRDefault="00C90C5C" w:rsidP="00B34859">
            <w:pPr>
              <w:pStyle w:val="TableText"/>
            </w:pPr>
            <w:r w:rsidRPr="009A6C54">
              <w:t xml:space="preserve">                   - A header will be set into the ^TMP(“SDNS”,$J,LINE #,0) global for each  division (alphabetical)   </w:t>
            </w:r>
          </w:p>
          <w:p w:rsidR="00C90C5C" w:rsidRPr="009A6C54" w:rsidRDefault="00C90C5C" w:rsidP="00B34859">
            <w:pPr>
              <w:pStyle w:val="TableText"/>
            </w:pPr>
            <w:r w:rsidRPr="009A6C54">
              <w:t xml:space="preserve">                     which will include the  following information:          </w:t>
            </w:r>
          </w:p>
          <w:p w:rsidR="00C90C5C" w:rsidRPr="009A6C54" w:rsidRDefault="00C90C5C" w:rsidP="00B34859">
            <w:pPr>
              <w:pStyle w:val="TableText"/>
            </w:pPr>
            <w:r w:rsidRPr="009A6C54">
              <w:t xml:space="preserve">                    **The second line will designate how the report will be sorted and printed. The background job will</w:t>
            </w:r>
          </w:p>
          <w:p w:rsidR="00C90C5C" w:rsidRPr="009A6C54" w:rsidRDefault="00C90C5C" w:rsidP="00B34859">
            <w:pPr>
              <w:pStyle w:val="TableText"/>
            </w:pPr>
            <w:r w:rsidRPr="009A6C54">
              <w:t xml:space="preserve">                    only print the report by Clinic.</w:t>
            </w:r>
          </w:p>
          <w:p w:rsidR="00C90C5C" w:rsidRPr="009A6C54" w:rsidRDefault="00C90C5C" w:rsidP="00B34859">
            <w:pPr>
              <w:pStyle w:val="capture"/>
            </w:pPr>
            <w:r w:rsidRPr="009A6C54">
              <w:t xml:space="preserve">         MENTAL HEALT</w:t>
            </w:r>
            <w:r w:rsidR="003D6B1C" w:rsidRPr="009A6C54">
              <w:t xml:space="preserve">H NO SHOW REPORT          </w:t>
            </w:r>
            <w:r w:rsidRPr="009A6C54">
              <w:t xml:space="preserve">      NOV 10,2010@09:34  PAGE 1</w:t>
            </w:r>
          </w:p>
          <w:p w:rsidR="00C90C5C" w:rsidRPr="009A6C54" w:rsidRDefault="00C90C5C" w:rsidP="00B34859">
            <w:pPr>
              <w:pStyle w:val="capture"/>
            </w:pPr>
            <w:r w:rsidRPr="009A6C54">
              <w:t xml:space="preserve">          BY CLINIC</w:t>
            </w:r>
          </w:p>
          <w:p w:rsidR="00C90C5C" w:rsidRPr="009A6C54" w:rsidRDefault="00C90C5C" w:rsidP="00B34859">
            <w:pPr>
              <w:pStyle w:val="capture"/>
            </w:pPr>
            <w:r w:rsidRPr="009A6C54">
              <w:t xml:space="preserve"> </w:t>
            </w:r>
          </w:p>
          <w:p w:rsidR="00C90C5C" w:rsidRPr="009A6C54" w:rsidRDefault="00C90C5C" w:rsidP="00B34859">
            <w:pPr>
              <w:pStyle w:val="capture"/>
            </w:pPr>
            <w:r w:rsidRPr="009A6C54">
              <w:t xml:space="preserve">          PATIENT        </w:t>
            </w:r>
            <w:r w:rsidR="00FB0D95" w:rsidRPr="009A6C54">
              <w:t xml:space="preserve">     PT ID     EVENT D/T          CLINIC    </w:t>
            </w:r>
            <w:r w:rsidRPr="009A6C54">
              <w:t>STOP CODE</w:t>
            </w:r>
          </w:p>
          <w:p w:rsidR="00C90C5C" w:rsidRPr="009A6C54" w:rsidRDefault="00FB0D95" w:rsidP="00B34859">
            <w:pPr>
              <w:pStyle w:val="capture"/>
            </w:pPr>
            <w:r w:rsidRPr="009A6C54">
              <w:t xml:space="preserve"> </w:t>
            </w:r>
            <w:r w:rsidR="00C90C5C" w:rsidRPr="009A6C54">
              <w:t>*****************************************************************************</w:t>
            </w:r>
          </w:p>
          <w:p w:rsidR="00C90C5C" w:rsidRPr="009A6C54" w:rsidRDefault="00C90C5C" w:rsidP="00B34859">
            <w:pPr>
              <w:pStyle w:val="capture"/>
            </w:pPr>
            <w:r w:rsidRPr="009A6C54">
              <w:t xml:space="preserve">       DIVISION: ALBANY</w:t>
            </w:r>
          </w:p>
          <w:p w:rsidR="00C90C5C" w:rsidRPr="009A6C54" w:rsidRDefault="00C90C5C" w:rsidP="00B34859">
            <w:pPr>
              <w:pStyle w:val="TableText"/>
            </w:pPr>
            <w:r w:rsidRPr="009A6C54">
              <w:t>For each patient listed,  the following information if available will be set into the ^TMP(“SDNS”,$J,LINE #,0)  global:</w:t>
            </w:r>
          </w:p>
          <w:p w:rsidR="00C90C5C" w:rsidRPr="009A6C54" w:rsidRDefault="00C90C5C" w:rsidP="00B34859">
            <w:pPr>
              <w:pStyle w:val="TableText"/>
            </w:pPr>
            <w:r w:rsidRPr="009A6C54">
              <w:t>Patient phone numbers for home, office, cell</w:t>
            </w:r>
          </w:p>
          <w:p w:rsidR="00C90C5C" w:rsidRPr="009A6C54" w:rsidRDefault="00C90C5C" w:rsidP="00B34859">
            <w:pPr>
              <w:pStyle w:val="TableText"/>
            </w:pPr>
            <w:r w:rsidRPr="009A6C54">
              <w:t>Next of Kin information,  contact,  relationship to patient and address and phone numbers</w:t>
            </w:r>
          </w:p>
          <w:p w:rsidR="00C90C5C" w:rsidRPr="009A6C54" w:rsidRDefault="00C90C5C" w:rsidP="00B34859">
            <w:pPr>
              <w:pStyle w:val="TableText"/>
            </w:pPr>
            <w:r w:rsidRPr="009A6C54">
              <w:t>Emergency contact information,  contact, relationship to patient, address and phone numbers</w:t>
            </w:r>
          </w:p>
          <w:p w:rsidR="00C90C5C" w:rsidRPr="009A6C54" w:rsidRDefault="00C90C5C" w:rsidP="00B34859">
            <w:pPr>
              <w:pStyle w:val="TableText"/>
            </w:pPr>
            <w:r w:rsidRPr="009A6C54">
              <w:t>Default provider for the clinic they no showed for</w:t>
            </w:r>
          </w:p>
          <w:p w:rsidR="00C90C5C" w:rsidRPr="009A6C54" w:rsidRDefault="00C90C5C" w:rsidP="00B34859">
            <w:pPr>
              <w:pStyle w:val="TableText"/>
            </w:pPr>
            <w:r w:rsidRPr="009A6C54">
              <w:t>Mental Health Treatment Coordinator MHTC and care team (in parenthesis)</w:t>
            </w:r>
          </w:p>
          <w:p w:rsidR="00C90C5C" w:rsidRPr="009A6C54" w:rsidRDefault="00C90C5C" w:rsidP="00B34859">
            <w:pPr>
              <w:pStyle w:val="TableText"/>
            </w:pPr>
            <w:r w:rsidRPr="009A6C54">
              <w:t>Future scheduled appointments,  clinic, date and location of the clinic</w:t>
            </w:r>
          </w:p>
          <w:p w:rsidR="00C90C5C" w:rsidRPr="009A6C54" w:rsidRDefault="00C90C5C" w:rsidP="00B34859">
            <w:pPr>
              <w:pStyle w:val="TableText"/>
            </w:pPr>
            <w:r w:rsidRPr="009A6C54">
              <w:t>The results of efforts to contact the patient.  (information from clinical reminder API)</w:t>
            </w:r>
          </w:p>
          <w:p w:rsidR="00C90C5C" w:rsidRPr="009A6C54" w:rsidRDefault="00C90C5C" w:rsidP="00B34859">
            <w:pPr>
              <w:pStyle w:val="TableText"/>
            </w:pPr>
          </w:p>
          <w:p w:rsidR="00C90C5C" w:rsidRPr="009A6C54" w:rsidRDefault="00C90C5C" w:rsidP="00B34859">
            <w:pPr>
              <w:pStyle w:val="TableText"/>
            </w:pPr>
            <w:r w:rsidRPr="009A6C54">
              <w:t>If there are no patients the heading will print with no records available.</w:t>
            </w:r>
          </w:p>
          <w:p w:rsidR="00C90C5C" w:rsidRPr="009A6C54" w:rsidRDefault="00B34C29" w:rsidP="00B34859">
            <w:pPr>
              <w:pStyle w:val="capture"/>
            </w:pPr>
            <w:r w:rsidRPr="009A6C54">
              <w:t xml:space="preserve">           </w:t>
            </w:r>
            <w:r w:rsidR="00C90C5C" w:rsidRPr="009A6C54">
              <w:t>MENTAL HEA</w:t>
            </w:r>
            <w:r w:rsidRPr="009A6C54">
              <w:t xml:space="preserve">LTH NO SHOW REPORT     </w:t>
            </w:r>
            <w:r w:rsidR="00C90C5C" w:rsidRPr="009A6C54">
              <w:t xml:space="preserve">  NOV 10,2010@09:54  PAGE 1</w:t>
            </w:r>
          </w:p>
          <w:p w:rsidR="00C90C5C" w:rsidRPr="009A6C54" w:rsidRDefault="00C90C5C" w:rsidP="00B34859">
            <w:pPr>
              <w:pStyle w:val="capture"/>
            </w:pPr>
            <w:r w:rsidRPr="009A6C54">
              <w:t xml:space="preserve">         BY CLINIC</w:t>
            </w:r>
          </w:p>
          <w:p w:rsidR="00C90C5C" w:rsidRPr="009A6C54" w:rsidRDefault="00C90C5C" w:rsidP="00B34859">
            <w:pPr>
              <w:pStyle w:val="capture"/>
            </w:pPr>
          </w:p>
          <w:p w:rsidR="00C90C5C" w:rsidRPr="009A6C54" w:rsidRDefault="00C90C5C" w:rsidP="00B34859">
            <w:pPr>
              <w:pStyle w:val="capture"/>
            </w:pPr>
            <w:r w:rsidRPr="009A6C54">
              <w:t xml:space="preserve">         PATIENT             PT ID     EVENT D/T           CLINIC              STOP CODE</w:t>
            </w:r>
          </w:p>
          <w:p w:rsidR="00C90C5C" w:rsidRPr="009A6C54" w:rsidRDefault="00C90C5C" w:rsidP="00B34859">
            <w:pPr>
              <w:pStyle w:val="capture"/>
            </w:pPr>
            <w:r w:rsidRPr="009A6C54">
              <w:t>************************************************</w:t>
            </w:r>
            <w:r w:rsidR="00C27B83" w:rsidRPr="009A6C54">
              <w:t>******************************</w:t>
            </w:r>
          </w:p>
          <w:p w:rsidR="00C90C5C" w:rsidRPr="009A6C54" w:rsidRDefault="00C90C5C" w:rsidP="00B34859">
            <w:pPr>
              <w:pStyle w:val="capture"/>
            </w:pPr>
            <w:r w:rsidRPr="009A6C54">
              <w:t xml:space="preserve">                               &gt;&gt;&gt;&gt;&gt;&gt;  NO RECORDS FOUND &lt;&lt;&lt;&lt;&lt;&lt;    </w:t>
            </w:r>
          </w:p>
        </w:tc>
      </w:tr>
    </w:tbl>
    <w:p w:rsidR="00705C7A" w:rsidRPr="009A6C54" w:rsidRDefault="00C27B83" w:rsidP="00705C7A">
      <w:pPr>
        <w:pStyle w:val="Heading3"/>
        <w:numPr>
          <w:ilvl w:val="0"/>
          <w:numId w:val="0"/>
        </w:numPr>
        <w:tabs>
          <w:tab w:val="clear" w:pos="72"/>
          <w:tab w:val="clear" w:pos="1080"/>
        </w:tabs>
        <w:ind w:left="90"/>
        <w:rPr>
          <w:sz w:val="32"/>
          <w:szCs w:val="32"/>
          <w:lang w:val="en-US"/>
        </w:rPr>
      </w:pPr>
      <w:r w:rsidRPr="009A6C54">
        <w:rPr>
          <w:rFonts w:ascii="Courier New" w:hAnsi="Courier New" w:cs="Courier New"/>
          <w:b w:val="0"/>
          <w:bCs w:val="0"/>
          <w:sz w:val="20"/>
          <w:szCs w:val="20"/>
        </w:rPr>
        <w:br w:type="page"/>
      </w:r>
      <w:bookmarkStart w:id="184" w:name="_Toc11706621"/>
      <w:r w:rsidR="00705C7A" w:rsidRPr="009A6C54">
        <w:rPr>
          <w:sz w:val="32"/>
          <w:szCs w:val="32"/>
        </w:rPr>
        <w:t>^SD</w:t>
      </w:r>
      <w:r w:rsidR="00705C7A" w:rsidRPr="009A6C54">
        <w:rPr>
          <w:sz w:val="32"/>
          <w:szCs w:val="32"/>
          <w:lang w:val="en-US"/>
        </w:rPr>
        <w:t>AMQ</w:t>
      </w:r>
      <w:bookmarkEnd w:id="184"/>
    </w:p>
    <w:p w:rsidR="002B0E00" w:rsidRPr="009A6C54" w:rsidRDefault="002B0E00" w:rsidP="002B0E00">
      <w:pPr>
        <w:pStyle w:val="Caption"/>
        <w:rPr>
          <w:lang w:val="en-US"/>
        </w:rPr>
      </w:pPr>
      <w:bookmarkStart w:id="185" w:name="_Toc11706863"/>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24</w:t>
      </w:r>
      <w:r w:rsidR="007F1C38">
        <w:rPr>
          <w:noProof/>
        </w:rPr>
        <w:fldChar w:fldCharType="end"/>
      </w:r>
      <w:r w:rsidRPr="009A6C54">
        <w:rPr>
          <w:lang w:val="en-US"/>
        </w:rPr>
        <w:t>: ^SDAMQ Routine</w:t>
      </w:r>
      <w:bookmarkEnd w:id="185"/>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16"/>
        <w:gridCol w:w="968"/>
        <w:gridCol w:w="175"/>
        <w:gridCol w:w="1230"/>
        <w:gridCol w:w="467"/>
        <w:gridCol w:w="10"/>
        <w:gridCol w:w="582"/>
        <w:gridCol w:w="307"/>
        <w:gridCol w:w="1903"/>
        <w:gridCol w:w="1016"/>
      </w:tblGrid>
      <w:tr w:rsidR="00C90C5C" w:rsidRPr="009A6C54" w:rsidTr="006D1231">
        <w:trPr>
          <w:tblHeader/>
        </w:trPr>
        <w:tc>
          <w:tcPr>
            <w:tcW w:w="2790" w:type="dxa"/>
            <w:shd w:val="clear" w:color="auto" w:fill="BFBFBF"/>
          </w:tcPr>
          <w:p w:rsidR="00C90C5C" w:rsidRPr="009A6C54" w:rsidRDefault="00C90C5C" w:rsidP="002B0E00">
            <w:pPr>
              <w:pStyle w:val="TableHeading"/>
            </w:pPr>
            <w:bookmarkStart w:id="186" w:name="ColumnTitle_21"/>
            <w:bookmarkEnd w:id="186"/>
            <w:r w:rsidRPr="009A6C54">
              <w:t>Routine Name</w:t>
            </w:r>
          </w:p>
        </w:tc>
        <w:tc>
          <w:tcPr>
            <w:tcW w:w="6817" w:type="dxa"/>
            <w:gridSpan w:val="9"/>
            <w:tcBorders>
              <w:bottom w:val="single" w:sz="6" w:space="0" w:color="000000"/>
            </w:tcBorders>
            <w:shd w:val="clear" w:color="auto" w:fill="BFBFBF"/>
          </w:tcPr>
          <w:p w:rsidR="00C90C5C" w:rsidRPr="009A6C54" w:rsidRDefault="00C90C5C" w:rsidP="002B0E00">
            <w:pPr>
              <w:pStyle w:val="TableHeading"/>
            </w:pPr>
            <w:r w:rsidRPr="009A6C54">
              <w:t>^SDAMQ</w:t>
            </w:r>
          </w:p>
        </w:tc>
      </w:tr>
      <w:tr w:rsidR="00C90C5C" w:rsidRPr="009A6C54" w:rsidTr="00C27B83">
        <w:tc>
          <w:tcPr>
            <w:tcW w:w="2790" w:type="dxa"/>
            <w:shd w:val="clear" w:color="auto" w:fill="F3F3F3"/>
          </w:tcPr>
          <w:p w:rsidR="00C90C5C" w:rsidRPr="009A6C54" w:rsidRDefault="00C90C5C" w:rsidP="002B0E00">
            <w:pPr>
              <w:pStyle w:val="TableHeading"/>
            </w:pPr>
            <w:r w:rsidRPr="009A6C54">
              <w:t>Enhancement Category</w:t>
            </w:r>
          </w:p>
        </w:tc>
        <w:tc>
          <w:tcPr>
            <w:tcW w:w="1170" w:type="dxa"/>
            <w:gridSpan w:val="2"/>
            <w:tcBorders>
              <w:right w:val="nil"/>
            </w:tcBorders>
          </w:tcPr>
          <w:p w:rsidR="00C90C5C" w:rsidRPr="009A6C54" w:rsidRDefault="00C90C5C" w:rsidP="002B0E00">
            <w:pPr>
              <w:pStyle w:val="TableText"/>
            </w:pPr>
            <w:r w:rsidRPr="009A6C54">
              <w:fldChar w:fldCharType="begin">
                <w:ffData>
                  <w:name w:val=""/>
                  <w:enabled/>
                  <w:calcOnExit w:val="0"/>
                  <w:checkBox>
                    <w:sizeAuto/>
                    <w:default w:val="0"/>
                  </w:checkBox>
                </w:ffData>
              </w:fldChar>
            </w:r>
            <w:r w:rsidRPr="009A6C54">
              <w:instrText xml:space="preserve"> FORMCHECKBOX </w:instrText>
            </w:r>
            <w:r w:rsidR="00C70849">
              <w:fldChar w:fldCharType="separate"/>
            </w:r>
            <w:r w:rsidRPr="009A6C54">
              <w:fldChar w:fldCharType="end"/>
            </w:r>
            <w:r w:rsidRPr="009A6C54">
              <w:t xml:space="preserve"> New</w:t>
            </w:r>
          </w:p>
        </w:tc>
        <w:tc>
          <w:tcPr>
            <w:tcW w:w="1260" w:type="dxa"/>
            <w:tcBorders>
              <w:left w:val="nil"/>
              <w:right w:val="nil"/>
            </w:tcBorders>
          </w:tcPr>
          <w:p w:rsidR="00C90C5C" w:rsidRPr="009A6C54" w:rsidRDefault="00C90C5C" w:rsidP="002B0E00">
            <w:pPr>
              <w:pStyle w:val="TableText"/>
            </w:pPr>
            <w:r w:rsidRPr="009A6C54">
              <w:fldChar w:fldCharType="begin">
                <w:ffData>
                  <w:name w:val=""/>
                  <w:enabled/>
                  <w:calcOnExit w:val="0"/>
                  <w:checkBox>
                    <w:sizeAuto/>
                    <w:default w:val="1"/>
                  </w:checkBox>
                </w:ffData>
              </w:fldChar>
            </w:r>
            <w:r w:rsidRPr="009A6C54">
              <w:instrText xml:space="preserve"> FORMCHECKBOX </w:instrText>
            </w:r>
            <w:r w:rsidR="00C70849">
              <w:fldChar w:fldCharType="separate"/>
            </w:r>
            <w:r w:rsidRPr="009A6C54">
              <w:fldChar w:fldCharType="end"/>
            </w:r>
            <w:r w:rsidRPr="009A6C54">
              <w:t xml:space="preserve"> Modify</w:t>
            </w:r>
          </w:p>
        </w:tc>
        <w:tc>
          <w:tcPr>
            <w:tcW w:w="1080" w:type="dxa"/>
            <w:gridSpan w:val="3"/>
            <w:tcBorders>
              <w:left w:val="nil"/>
              <w:right w:val="nil"/>
            </w:tcBorders>
          </w:tcPr>
          <w:p w:rsidR="00C90C5C" w:rsidRPr="009A6C54" w:rsidRDefault="00C90C5C" w:rsidP="002B0E00">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C70849">
              <w:fldChar w:fldCharType="separate"/>
            </w:r>
            <w:r w:rsidRPr="009A6C54">
              <w:fldChar w:fldCharType="end"/>
            </w:r>
            <w:r w:rsidRPr="009A6C54">
              <w:t xml:space="preserve"> Delete</w:t>
            </w:r>
          </w:p>
        </w:tc>
        <w:tc>
          <w:tcPr>
            <w:tcW w:w="3307" w:type="dxa"/>
            <w:gridSpan w:val="3"/>
            <w:tcBorders>
              <w:left w:val="nil"/>
            </w:tcBorders>
          </w:tcPr>
          <w:p w:rsidR="00C90C5C" w:rsidRPr="009A6C54" w:rsidRDefault="00C90C5C" w:rsidP="002B0E00">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C70849">
              <w:fldChar w:fldCharType="separate"/>
            </w:r>
            <w:r w:rsidRPr="009A6C54">
              <w:fldChar w:fldCharType="end"/>
            </w:r>
            <w:r w:rsidRPr="009A6C54">
              <w:t xml:space="preserve"> No Change</w:t>
            </w:r>
          </w:p>
        </w:tc>
      </w:tr>
      <w:tr w:rsidR="00C90C5C" w:rsidRPr="009A6C54" w:rsidTr="00C27B83">
        <w:tc>
          <w:tcPr>
            <w:tcW w:w="2790" w:type="dxa"/>
            <w:shd w:val="clear" w:color="auto" w:fill="F3F3F3"/>
          </w:tcPr>
          <w:p w:rsidR="00C90C5C" w:rsidRPr="009A6C54" w:rsidRDefault="00C90C5C" w:rsidP="002B0E00">
            <w:pPr>
              <w:pStyle w:val="TableHeading"/>
            </w:pPr>
            <w:r w:rsidRPr="009A6C54">
              <w:t>SRS Traceability</w:t>
            </w:r>
          </w:p>
        </w:tc>
        <w:tc>
          <w:tcPr>
            <w:tcW w:w="6817" w:type="dxa"/>
            <w:gridSpan w:val="9"/>
          </w:tcPr>
          <w:p w:rsidR="00C90C5C" w:rsidRPr="009A6C54" w:rsidRDefault="00C90C5C" w:rsidP="002B0E00">
            <w:pPr>
              <w:pStyle w:val="TableText"/>
              <w:rPr>
                <w:iCs/>
                <w:sz w:val="20"/>
              </w:rPr>
            </w:pPr>
          </w:p>
        </w:tc>
      </w:tr>
      <w:tr w:rsidR="00C90C5C" w:rsidRPr="009A6C54" w:rsidTr="00C27B83">
        <w:tc>
          <w:tcPr>
            <w:tcW w:w="2790" w:type="dxa"/>
            <w:tcBorders>
              <w:bottom w:val="single" w:sz="6" w:space="0" w:color="000000"/>
            </w:tcBorders>
            <w:shd w:val="clear" w:color="auto" w:fill="F3F3F3"/>
          </w:tcPr>
          <w:p w:rsidR="00C90C5C" w:rsidRPr="009A6C54" w:rsidRDefault="00C90C5C" w:rsidP="002B0E00">
            <w:pPr>
              <w:pStyle w:val="TableHeading"/>
            </w:pPr>
            <w:r w:rsidRPr="009A6C54">
              <w:t>Related Options</w:t>
            </w:r>
          </w:p>
        </w:tc>
        <w:tc>
          <w:tcPr>
            <w:tcW w:w="6817" w:type="dxa"/>
            <w:gridSpan w:val="9"/>
            <w:tcBorders>
              <w:bottom w:val="single" w:sz="4" w:space="0" w:color="auto"/>
            </w:tcBorders>
          </w:tcPr>
          <w:p w:rsidR="00C90C5C" w:rsidRPr="009A6C54" w:rsidRDefault="00E571A6" w:rsidP="002B0E00">
            <w:pPr>
              <w:pStyle w:val="TableText"/>
              <w:rPr>
                <w:b/>
              </w:rPr>
            </w:pPr>
            <w:r w:rsidRPr="009A6C54">
              <w:t>Nightly job for PM data extract</w:t>
            </w:r>
            <w:r w:rsidR="00F5708A" w:rsidRPr="009A6C54">
              <w:t xml:space="preserve"> [</w:t>
            </w:r>
            <w:r w:rsidR="00C90C5C" w:rsidRPr="009A6C54">
              <w:rPr>
                <w:b/>
              </w:rPr>
              <w:t>SDOQM PM NIGHTLY JOB</w:t>
            </w:r>
            <w:r w:rsidR="00A94B0A" w:rsidRPr="009A6C54">
              <w:rPr>
                <w:b/>
              </w:rPr>
              <w:t>]</w:t>
            </w:r>
          </w:p>
        </w:tc>
      </w:tr>
      <w:tr w:rsidR="00C90C5C" w:rsidRPr="009A6C54"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rsidR="00C90C5C" w:rsidRPr="009A6C54" w:rsidRDefault="00C90C5C" w:rsidP="002B0E00">
            <w:pPr>
              <w:pStyle w:val="TableHeading"/>
            </w:pPr>
            <w:r w:rsidRPr="009A6C54">
              <w:t>Related Routines</w:t>
            </w:r>
          </w:p>
        </w:tc>
        <w:tc>
          <w:tcPr>
            <w:tcW w:w="2917" w:type="dxa"/>
            <w:gridSpan w:val="5"/>
            <w:tcBorders>
              <w:bottom w:val="single" w:sz="4" w:space="0" w:color="auto"/>
            </w:tcBorders>
            <w:shd w:val="clear" w:color="auto" w:fill="F3F3F3"/>
          </w:tcPr>
          <w:p w:rsidR="00C90C5C" w:rsidRPr="009A6C54" w:rsidRDefault="00C90C5C" w:rsidP="002B0E00">
            <w:pPr>
              <w:pStyle w:val="TableHeading"/>
            </w:pPr>
            <w:r w:rsidRPr="009A6C54">
              <w:t>Routines “Called By”</w:t>
            </w:r>
          </w:p>
        </w:tc>
        <w:tc>
          <w:tcPr>
            <w:tcW w:w="3900" w:type="dxa"/>
            <w:gridSpan w:val="4"/>
            <w:tcBorders>
              <w:bottom w:val="single" w:sz="4" w:space="0" w:color="auto"/>
            </w:tcBorders>
            <w:shd w:val="clear" w:color="auto" w:fill="F3F3F3"/>
          </w:tcPr>
          <w:p w:rsidR="00C90C5C" w:rsidRPr="009A6C54" w:rsidRDefault="00C90C5C" w:rsidP="002B0E00">
            <w:pPr>
              <w:pStyle w:val="TableHeading"/>
            </w:pPr>
            <w:r w:rsidRPr="009A6C54">
              <w:t xml:space="preserve">Routines “Called”   </w:t>
            </w:r>
          </w:p>
        </w:tc>
      </w:tr>
      <w:tr w:rsidR="00C90C5C" w:rsidRPr="009A6C54"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rsidR="00C90C5C" w:rsidRPr="009A6C54" w:rsidRDefault="00C90C5C" w:rsidP="002B0E00">
            <w:pPr>
              <w:pStyle w:val="TableHeading"/>
              <w:rPr>
                <w:bCs/>
                <w:sz w:val="20"/>
              </w:rPr>
            </w:pPr>
          </w:p>
        </w:tc>
        <w:tc>
          <w:tcPr>
            <w:tcW w:w="2917" w:type="dxa"/>
            <w:gridSpan w:val="5"/>
            <w:tcBorders>
              <w:bottom w:val="single" w:sz="4" w:space="0" w:color="auto"/>
            </w:tcBorders>
          </w:tcPr>
          <w:p w:rsidR="00C90C5C" w:rsidRPr="009A6C54" w:rsidRDefault="00C90C5C" w:rsidP="002B0E00">
            <w:pPr>
              <w:pStyle w:val="TableText"/>
            </w:pPr>
          </w:p>
        </w:tc>
        <w:tc>
          <w:tcPr>
            <w:tcW w:w="3900" w:type="dxa"/>
            <w:gridSpan w:val="4"/>
            <w:tcBorders>
              <w:bottom w:val="single" w:sz="4" w:space="0" w:color="auto"/>
            </w:tcBorders>
          </w:tcPr>
          <w:p w:rsidR="00C90C5C" w:rsidRPr="009A6C54" w:rsidRDefault="00C90C5C" w:rsidP="002B0E00">
            <w:pPr>
              <w:pStyle w:val="TableText"/>
            </w:pPr>
            <w:r w:rsidRPr="009A6C54">
              <w:rPr>
                <w:sz w:val="20"/>
              </w:rPr>
              <w:t xml:space="preserve">   </w:t>
            </w:r>
          </w:p>
        </w:tc>
      </w:tr>
      <w:tr w:rsidR="00C90C5C" w:rsidRPr="009A6C54" w:rsidTr="00C27B83">
        <w:tc>
          <w:tcPr>
            <w:tcW w:w="2790" w:type="dxa"/>
            <w:tcBorders>
              <w:top w:val="single" w:sz="6" w:space="0" w:color="000000"/>
            </w:tcBorders>
            <w:shd w:val="clear" w:color="auto" w:fill="F3F3F3"/>
          </w:tcPr>
          <w:p w:rsidR="00C90C5C" w:rsidRPr="009A6C54" w:rsidRDefault="00C90C5C" w:rsidP="002B0E00">
            <w:pPr>
              <w:pStyle w:val="TableHeading"/>
            </w:pPr>
            <w:r w:rsidRPr="009A6C54">
              <w:t>Data Dictionary References</w:t>
            </w:r>
          </w:p>
        </w:tc>
        <w:tc>
          <w:tcPr>
            <w:tcW w:w="6817" w:type="dxa"/>
            <w:gridSpan w:val="9"/>
          </w:tcPr>
          <w:p w:rsidR="00C90C5C" w:rsidRPr="009A6C54" w:rsidRDefault="00C90C5C" w:rsidP="002B0E00">
            <w:pPr>
              <w:pStyle w:val="TableText"/>
            </w:pPr>
            <w:r w:rsidRPr="009A6C54">
              <w:t>N/A</w:t>
            </w:r>
          </w:p>
        </w:tc>
      </w:tr>
      <w:tr w:rsidR="00C90C5C" w:rsidRPr="009A6C54" w:rsidTr="00C27B83">
        <w:tc>
          <w:tcPr>
            <w:tcW w:w="2790" w:type="dxa"/>
            <w:shd w:val="clear" w:color="auto" w:fill="F3F3F3"/>
          </w:tcPr>
          <w:p w:rsidR="00C90C5C" w:rsidRPr="009A6C54" w:rsidRDefault="00C90C5C" w:rsidP="002B0E00">
            <w:pPr>
              <w:pStyle w:val="TableHeading"/>
            </w:pPr>
            <w:r w:rsidRPr="009A6C54">
              <w:t>Related Protocols</w:t>
            </w:r>
          </w:p>
        </w:tc>
        <w:tc>
          <w:tcPr>
            <w:tcW w:w="6817" w:type="dxa"/>
            <w:gridSpan w:val="9"/>
          </w:tcPr>
          <w:p w:rsidR="00C90C5C" w:rsidRPr="009A6C54" w:rsidRDefault="00C90C5C" w:rsidP="002B0E00">
            <w:pPr>
              <w:pStyle w:val="TableText"/>
            </w:pPr>
            <w:r w:rsidRPr="009A6C54">
              <w:t>N/A</w:t>
            </w:r>
          </w:p>
        </w:tc>
      </w:tr>
      <w:tr w:rsidR="00C90C5C" w:rsidRPr="009A6C54" w:rsidTr="00C27B83">
        <w:tc>
          <w:tcPr>
            <w:tcW w:w="2790" w:type="dxa"/>
            <w:shd w:val="clear" w:color="auto" w:fill="F3F3F3"/>
          </w:tcPr>
          <w:p w:rsidR="00C90C5C" w:rsidRPr="009A6C54" w:rsidRDefault="00C90C5C" w:rsidP="002B0E00">
            <w:pPr>
              <w:pStyle w:val="TableHeading"/>
            </w:pPr>
            <w:r w:rsidRPr="009A6C54">
              <w:t>Related Integration Agreements</w:t>
            </w:r>
          </w:p>
        </w:tc>
        <w:tc>
          <w:tcPr>
            <w:tcW w:w="6817" w:type="dxa"/>
            <w:gridSpan w:val="9"/>
            <w:tcBorders>
              <w:bottom w:val="single" w:sz="6" w:space="0" w:color="000000"/>
            </w:tcBorders>
          </w:tcPr>
          <w:p w:rsidR="00C90C5C" w:rsidRPr="009A6C54" w:rsidRDefault="00C90C5C" w:rsidP="002B0E00">
            <w:pPr>
              <w:pStyle w:val="TableText"/>
            </w:pPr>
            <w:r w:rsidRPr="009A6C54">
              <w:t>N/A</w:t>
            </w:r>
          </w:p>
        </w:tc>
      </w:tr>
      <w:tr w:rsidR="00C90C5C" w:rsidRPr="009A6C54" w:rsidTr="00C27B83">
        <w:tc>
          <w:tcPr>
            <w:tcW w:w="2790" w:type="dxa"/>
            <w:tcBorders>
              <w:right w:val="single" w:sz="4" w:space="0" w:color="auto"/>
            </w:tcBorders>
            <w:shd w:val="clear" w:color="auto" w:fill="F3F3F3"/>
          </w:tcPr>
          <w:p w:rsidR="00C90C5C" w:rsidRPr="009A6C54" w:rsidRDefault="00C90C5C" w:rsidP="002B0E00">
            <w:pPr>
              <w:pStyle w:val="TableHeading"/>
            </w:pPr>
            <w:r w:rsidRPr="009A6C54">
              <w:t>Data Passing</w:t>
            </w:r>
          </w:p>
        </w:tc>
        <w:tc>
          <w:tcPr>
            <w:tcW w:w="990" w:type="dxa"/>
            <w:tcBorders>
              <w:left w:val="single" w:sz="4" w:space="0" w:color="auto"/>
              <w:right w:val="nil"/>
            </w:tcBorders>
          </w:tcPr>
          <w:p w:rsidR="00C90C5C" w:rsidRPr="009A6C54" w:rsidRDefault="00C90C5C" w:rsidP="002B0E0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C70849">
              <w:rPr>
                <w:iCs/>
              </w:rPr>
            </w:r>
            <w:r w:rsidR="00C70849">
              <w:rPr>
                <w:iCs/>
              </w:rPr>
              <w:fldChar w:fldCharType="separate"/>
            </w:r>
            <w:r w:rsidRPr="009A6C54">
              <w:rPr>
                <w:iCs/>
              </w:rPr>
              <w:fldChar w:fldCharType="end"/>
            </w:r>
            <w:r w:rsidRPr="009A6C54">
              <w:rPr>
                <w:iCs/>
              </w:rPr>
              <w:t xml:space="preserve"> Input</w:t>
            </w:r>
          </w:p>
        </w:tc>
        <w:tc>
          <w:tcPr>
            <w:tcW w:w="1917" w:type="dxa"/>
            <w:gridSpan w:val="3"/>
            <w:tcBorders>
              <w:left w:val="nil"/>
              <w:right w:val="nil"/>
            </w:tcBorders>
          </w:tcPr>
          <w:p w:rsidR="00C90C5C" w:rsidRPr="009A6C54" w:rsidRDefault="00C90C5C" w:rsidP="002B0E0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C70849">
              <w:rPr>
                <w:iCs/>
              </w:rPr>
            </w:r>
            <w:r w:rsidR="00C70849">
              <w:rPr>
                <w:iCs/>
              </w:rPr>
              <w:fldChar w:fldCharType="separate"/>
            </w:r>
            <w:r w:rsidRPr="009A6C54">
              <w:rPr>
                <w:iCs/>
              </w:rPr>
              <w:fldChar w:fldCharType="end"/>
            </w:r>
            <w:r w:rsidRPr="009A6C54">
              <w:rPr>
                <w:iCs/>
              </w:rPr>
              <w:t xml:space="preserve"> Output Reference</w:t>
            </w:r>
          </w:p>
        </w:tc>
        <w:tc>
          <w:tcPr>
            <w:tcW w:w="918" w:type="dxa"/>
            <w:gridSpan w:val="3"/>
            <w:tcBorders>
              <w:left w:val="nil"/>
              <w:right w:val="nil"/>
            </w:tcBorders>
          </w:tcPr>
          <w:p w:rsidR="00C90C5C" w:rsidRPr="009A6C54" w:rsidRDefault="00C90C5C" w:rsidP="002B0E00">
            <w:pPr>
              <w:pStyle w:val="TableText"/>
            </w:pPr>
            <w:r w:rsidRPr="009A6C54">
              <w:rPr>
                <w:iCs/>
              </w:rPr>
              <w:fldChar w:fldCharType="begin">
                <w:ffData>
                  <w:name w:val=""/>
                  <w:enabled/>
                  <w:calcOnExit w:val="0"/>
                  <w:checkBox>
                    <w:sizeAuto/>
                    <w:default w:val="1"/>
                  </w:checkBox>
                </w:ffData>
              </w:fldChar>
            </w:r>
            <w:r w:rsidRPr="009A6C54">
              <w:rPr>
                <w:iCs/>
              </w:rPr>
              <w:instrText xml:space="preserve"> FORMCHECKBOX </w:instrText>
            </w:r>
            <w:r w:rsidR="00C70849">
              <w:rPr>
                <w:iCs/>
              </w:rPr>
            </w:r>
            <w:r w:rsidR="00C70849">
              <w:rPr>
                <w:iCs/>
              </w:rPr>
              <w:fldChar w:fldCharType="separate"/>
            </w:r>
            <w:r w:rsidRPr="009A6C54">
              <w:rPr>
                <w:iCs/>
              </w:rPr>
              <w:fldChar w:fldCharType="end"/>
            </w:r>
            <w:r w:rsidRPr="009A6C54">
              <w:rPr>
                <w:iCs/>
              </w:rPr>
              <w:t xml:space="preserve"> Both</w:t>
            </w:r>
          </w:p>
        </w:tc>
        <w:tc>
          <w:tcPr>
            <w:tcW w:w="1953" w:type="dxa"/>
            <w:tcBorders>
              <w:left w:val="nil"/>
              <w:right w:val="nil"/>
            </w:tcBorders>
          </w:tcPr>
          <w:p w:rsidR="00C90C5C" w:rsidRPr="009A6C54" w:rsidRDefault="00C90C5C" w:rsidP="002B0E0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C70849">
              <w:rPr>
                <w:iCs/>
              </w:rPr>
            </w:r>
            <w:r w:rsidR="00C70849">
              <w:rPr>
                <w:iCs/>
              </w:rPr>
              <w:fldChar w:fldCharType="separate"/>
            </w:r>
            <w:r w:rsidRPr="009A6C54">
              <w:rPr>
                <w:iCs/>
              </w:rPr>
              <w:fldChar w:fldCharType="end"/>
            </w:r>
            <w:r w:rsidRPr="009A6C54">
              <w:rPr>
                <w:iCs/>
              </w:rPr>
              <w:t xml:space="preserve"> Global Reference</w:t>
            </w:r>
          </w:p>
        </w:tc>
        <w:tc>
          <w:tcPr>
            <w:tcW w:w="1039" w:type="dxa"/>
            <w:tcBorders>
              <w:left w:val="nil"/>
            </w:tcBorders>
          </w:tcPr>
          <w:p w:rsidR="00C90C5C" w:rsidRPr="009A6C54" w:rsidRDefault="00C90C5C" w:rsidP="002B0E0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C70849">
              <w:rPr>
                <w:iCs/>
              </w:rPr>
            </w:r>
            <w:r w:rsidR="00C70849">
              <w:rPr>
                <w:iCs/>
              </w:rPr>
              <w:fldChar w:fldCharType="separate"/>
            </w:r>
            <w:r w:rsidRPr="009A6C54">
              <w:rPr>
                <w:iCs/>
              </w:rPr>
              <w:fldChar w:fldCharType="end"/>
            </w:r>
            <w:r w:rsidRPr="009A6C54">
              <w:rPr>
                <w:iCs/>
              </w:rPr>
              <w:t xml:space="preserve"> Local</w:t>
            </w:r>
          </w:p>
        </w:tc>
      </w:tr>
      <w:tr w:rsidR="00C90C5C" w:rsidRPr="009A6C54" w:rsidTr="00C27B83">
        <w:tc>
          <w:tcPr>
            <w:tcW w:w="2790" w:type="dxa"/>
            <w:shd w:val="clear" w:color="auto" w:fill="F3F3F3"/>
          </w:tcPr>
          <w:p w:rsidR="00C90C5C" w:rsidRPr="009A6C54" w:rsidRDefault="00C90C5C" w:rsidP="002B0E00">
            <w:pPr>
              <w:pStyle w:val="TableHeading"/>
            </w:pPr>
            <w:r w:rsidRPr="009A6C54">
              <w:t>Input Attribute Name and Definition</w:t>
            </w:r>
          </w:p>
        </w:tc>
        <w:tc>
          <w:tcPr>
            <w:tcW w:w="6817" w:type="dxa"/>
            <w:gridSpan w:val="9"/>
          </w:tcPr>
          <w:p w:rsidR="00C90C5C" w:rsidRPr="009A6C54" w:rsidRDefault="00C90C5C" w:rsidP="002B0E00">
            <w:pPr>
              <w:pStyle w:val="TableText"/>
              <w:rPr>
                <w:sz w:val="20"/>
              </w:rPr>
            </w:pPr>
            <w:r w:rsidRPr="009A6C54">
              <w:rPr>
                <w:sz w:val="20"/>
              </w:rPr>
              <w:t xml:space="preserve">Name: </w:t>
            </w:r>
          </w:p>
          <w:p w:rsidR="00C90C5C" w:rsidRPr="009A6C54" w:rsidRDefault="00C90C5C" w:rsidP="002B0E00">
            <w:pPr>
              <w:pStyle w:val="TableText"/>
              <w:rPr>
                <w:sz w:val="20"/>
              </w:rPr>
            </w:pPr>
            <w:r w:rsidRPr="009A6C54">
              <w:rPr>
                <w:sz w:val="20"/>
              </w:rPr>
              <w:t>Definition:</w:t>
            </w:r>
            <w:r w:rsidR="00942897" w:rsidRPr="009A6C54">
              <w:rPr>
                <w:sz w:val="20"/>
              </w:rPr>
              <w:t xml:space="preserve"> </w:t>
            </w:r>
          </w:p>
        </w:tc>
      </w:tr>
      <w:tr w:rsidR="00C90C5C" w:rsidRPr="009A6C54" w:rsidTr="00C27B83">
        <w:tc>
          <w:tcPr>
            <w:tcW w:w="2790" w:type="dxa"/>
            <w:shd w:val="clear" w:color="auto" w:fill="F3F3F3"/>
          </w:tcPr>
          <w:p w:rsidR="00C90C5C" w:rsidRPr="009A6C54" w:rsidRDefault="00C90C5C" w:rsidP="002B0E00">
            <w:pPr>
              <w:pStyle w:val="TableHeading"/>
            </w:pPr>
            <w:r w:rsidRPr="009A6C54">
              <w:t>Output Attribute Name and Definition</w:t>
            </w:r>
          </w:p>
        </w:tc>
        <w:tc>
          <w:tcPr>
            <w:tcW w:w="6817" w:type="dxa"/>
            <w:gridSpan w:val="9"/>
          </w:tcPr>
          <w:p w:rsidR="00C90C5C" w:rsidRPr="009A6C54" w:rsidRDefault="00C90C5C" w:rsidP="002B0E00">
            <w:pPr>
              <w:pStyle w:val="TableText"/>
              <w:rPr>
                <w:sz w:val="20"/>
              </w:rPr>
            </w:pPr>
            <w:r w:rsidRPr="009A6C54">
              <w:rPr>
                <w:sz w:val="20"/>
              </w:rPr>
              <w:t xml:space="preserve">Name: </w:t>
            </w:r>
          </w:p>
          <w:p w:rsidR="00C90C5C" w:rsidRPr="009A6C54" w:rsidRDefault="00C90C5C" w:rsidP="002B0E00">
            <w:pPr>
              <w:pStyle w:val="TableText"/>
              <w:rPr>
                <w:sz w:val="20"/>
              </w:rPr>
            </w:pPr>
            <w:r w:rsidRPr="009A6C54">
              <w:rPr>
                <w:sz w:val="20"/>
              </w:rPr>
              <w:t>Definition:</w:t>
            </w:r>
            <w:r w:rsidR="00942897" w:rsidRPr="009A6C54">
              <w:rPr>
                <w:sz w:val="20"/>
              </w:rPr>
              <w:t xml:space="preserve"> </w:t>
            </w:r>
          </w:p>
        </w:tc>
      </w:tr>
      <w:tr w:rsidR="00C90C5C" w:rsidRPr="009A6C54"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rsidR="00C90C5C" w:rsidRPr="009A6C54" w:rsidRDefault="00C90C5C" w:rsidP="002B0E00">
            <w:pPr>
              <w:pStyle w:val="TableHeading"/>
            </w:pPr>
            <w:r w:rsidRPr="009A6C54">
              <w:t>Current Logic</w:t>
            </w:r>
          </w:p>
        </w:tc>
      </w:tr>
      <w:tr w:rsidR="00C90C5C" w:rsidRPr="009A6C54"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rsidR="00C90C5C" w:rsidRPr="009A6C54" w:rsidRDefault="00C90C5C" w:rsidP="002B0E00">
            <w:pPr>
              <w:pStyle w:val="TableText"/>
            </w:pPr>
            <w:r w:rsidRPr="009A6C54">
              <w:t>START    ;</w:t>
            </w:r>
          </w:p>
          <w:p w:rsidR="00C90C5C" w:rsidRPr="009A6C54" w:rsidRDefault="00C90C5C" w:rsidP="002B0E00">
            <w:pPr>
              <w:pStyle w:val="TableText"/>
            </w:pPr>
            <w:r w:rsidRPr="009A6C54">
              <w:t xml:space="preserve">         G STARTQ:'$$SWITCH</w:t>
            </w:r>
          </w:p>
          <w:p w:rsidR="00C90C5C" w:rsidRPr="009A6C54" w:rsidRDefault="00C90C5C" w:rsidP="002B0E00">
            <w:pPr>
              <w:pStyle w:val="TableText"/>
            </w:pPr>
            <w:r w:rsidRPr="009A6C54">
              <w:t xml:space="preserve">         N SDSTART,SDFIN</w:t>
            </w:r>
          </w:p>
          <w:p w:rsidR="00C90C5C" w:rsidRPr="009A6C54" w:rsidRDefault="00C90C5C" w:rsidP="002B0E00">
            <w:pPr>
              <w:pStyle w:val="TableText"/>
            </w:pPr>
            <w:r w:rsidRPr="009A6C54">
              <w:t xml:space="preserve">         K ^TMP("SDSTATS",$J)</w:t>
            </w:r>
          </w:p>
          <w:p w:rsidR="00C90C5C" w:rsidRPr="009A6C54" w:rsidRDefault="00C90C5C" w:rsidP="002B0E00">
            <w:pPr>
              <w:pStyle w:val="TableText"/>
            </w:pPr>
            <w:r w:rsidRPr="009A6C54">
              <w:t xml:space="preserve">         S SDSTART=$$NOW^SDAMU D ADD^SDAMQ1</w:t>
            </w:r>
          </w:p>
          <w:p w:rsidR="00C90C5C" w:rsidRPr="009A6C54" w:rsidRDefault="00C90C5C" w:rsidP="002B0E00">
            <w:pPr>
              <w:pStyle w:val="TableText"/>
            </w:pPr>
            <w:r w:rsidRPr="009A6C54">
              <w:t xml:space="preserve">         D EN^SDAMQ3(SDBEG,SDEND)  ; appointments</w:t>
            </w:r>
          </w:p>
          <w:p w:rsidR="00C90C5C" w:rsidRPr="009A6C54" w:rsidRDefault="00C90C5C" w:rsidP="002B0E00">
            <w:pPr>
              <w:pStyle w:val="TableText"/>
            </w:pPr>
            <w:r w:rsidRPr="009A6C54">
              <w:t xml:space="preserve">         D EN^SDAMQ4(SDBEG,SDEND)  ; add/edits</w:t>
            </w:r>
          </w:p>
          <w:p w:rsidR="00C90C5C" w:rsidRPr="009A6C54" w:rsidRDefault="00C90C5C" w:rsidP="002B0E00">
            <w:pPr>
              <w:pStyle w:val="TableText"/>
            </w:pPr>
            <w:r w:rsidRPr="009A6C54">
              <w:t xml:space="preserve">         D EN^SDAMQ5(SDBEG,SDEND)  ; dispositions</w:t>
            </w:r>
          </w:p>
          <w:p w:rsidR="00C90C5C" w:rsidRPr="009A6C54" w:rsidRDefault="00C90C5C" w:rsidP="002B0E00">
            <w:pPr>
              <w:pStyle w:val="TableText"/>
            </w:pPr>
            <w:r w:rsidRPr="009A6C54">
              <w:t xml:space="preserve">         S SDFIN=$$NOW^SDAMU D UPD^SDAMQ1(SDBEG,SDEND,SDFIN,.05)</w:t>
            </w:r>
          </w:p>
          <w:p w:rsidR="00C90C5C" w:rsidRPr="009A6C54" w:rsidRDefault="00C90C5C" w:rsidP="002B0E00">
            <w:pPr>
              <w:pStyle w:val="TableText"/>
            </w:pPr>
            <w:r w:rsidRPr="009A6C54">
              <w:t xml:space="preserve">         D BULL^SDAMQ1</w:t>
            </w:r>
          </w:p>
          <w:p w:rsidR="00C90C5C" w:rsidRPr="009A6C54" w:rsidRDefault="00C90C5C" w:rsidP="002B0E00">
            <w:pPr>
              <w:pStyle w:val="TableText"/>
            </w:pPr>
            <w:r w:rsidRPr="009A6C54">
              <w:t>STARTQ   K SDBEG,SDEND,SDAMETH,^TMP("SDSTATS",$J) Q</w:t>
            </w:r>
          </w:p>
        </w:tc>
      </w:tr>
      <w:tr w:rsidR="00C90C5C" w:rsidRPr="009A6C54"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rsidR="00C90C5C" w:rsidRPr="009A6C54" w:rsidRDefault="00C90C5C" w:rsidP="002B0E00">
            <w:pPr>
              <w:pStyle w:val="TableHeading"/>
            </w:pPr>
            <w:r w:rsidRPr="009A6C54">
              <w:t>Modified Logic (Changes are in bold)</w:t>
            </w:r>
          </w:p>
        </w:tc>
      </w:tr>
      <w:tr w:rsidR="00C90C5C" w:rsidRPr="009A6C54"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rsidR="00C90C5C" w:rsidRPr="009A6C54" w:rsidRDefault="00C90C5C" w:rsidP="002B0E00">
            <w:pPr>
              <w:pStyle w:val="TableText"/>
            </w:pPr>
            <w:r w:rsidRPr="009A6C54">
              <w:t>START    ;</w:t>
            </w:r>
          </w:p>
          <w:p w:rsidR="00C90C5C" w:rsidRPr="009A6C54" w:rsidRDefault="00C90C5C" w:rsidP="002B0E00">
            <w:pPr>
              <w:pStyle w:val="TableText"/>
            </w:pPr>
            <w:r w:rsidRPr="009A6C54">
              <w:t xml:space="preserve">         G STARTQ:'$$SWITCH</w:t>
            </w:r>
          </w:p>
          <w:p w:rsidR="00C90C5C" w:rsidRPr="009A6C54" w:rsidRDefault="00C90C5C" w:rsidP="002B0E00">
            <w:pPr>
              <w:pStyle w:val="TableText"/>
            </w:pPr>
            <w:r w:rsidRPr="009A6C54">
              <w:t xml:space="preserve">         N SDSTART,SDFIN</w:t>
            </w:r>
          </w:p>
          <w:p w:rsidR="00C90C5C" w:rsidRPr="009A6C54" w:rsidRDefault="00C90C5C" w:rsidP="002B0E00">
            <w:pPr>
              <w:pStyle w:val="TableText"/>
            </w:pPr>
            <w:r w:rsidRPr="009A6C54">
              <w:t xml:space="preserve">         ;N SDMHNOSH ; set for no show report</w:t>
            </w:r>
          </w:p>
          <w:p w:rsidR="00C90C5C" w:rsidRPr="009A6C54" w:rsidRDefault="00C90C5C" w:rsidP="002B0E00">
            <w:pPr>
              <w:pStyle w:val="TableText"/>
            </w:pPr>
            <w:r w:rsidRPr="009A6C54">
              <w:t xml:space="preserve">         K ^TMP("SDSTATS",$J)</w:t>
            </w:r>
          </w:p>
          <w:p w:rsidR="00C90C5C" w:rsidRPr="009A6C54" w:rsidRDefault="00C90C5C" w:rsidP="002B0E00">
            <w:pPr>
              <w:pStyle w:val="TableText"/>
            </w:pPr>
            <w:r w:rsidRPr="009A6C54">
              <w:t xml:space="preserve">         S SDSTART=$$NOW^SDAMU D ADD^SDAMQ1</w:t>
            </w:r>
          </w:p>
          <w:p w:rsidR="00C90C5C" w:rsidRPr="009A6C54" w:rsidRDefault="00C90C5C" w:rsidP="002B0E00">
            <w:pPr>
              <w:pStyle w:val="TableText"/>
            </w:pPr>
            <w:r w:rsidRPr="009A6C54">
              <w:t xml:space="preserve">         D EN^SDAMQ3(SDBEG,SDEND)  ; appointments</w:t>
            </w:r>
          </w:p>
          <w:p w:rsidR="00C90C5C" w:rsidRPr="009A6C54" w:rsidRDefault="00C90C5C" w:rsidP="002B0E00">
            <w:pPr>
              <w:pStyle w:val="TableText"/>
            </w:pPr>
            <w:r w:rsidRPr="009A6C54">
              <w:t xml:space="preserve">         D EN^SDAMQ4(SDBEG,SDEND)  ; add/edits</w:t>
            </w:r>
          </w:p>
          <w:p w:rsidR="00C90C5C" w:rsidRPr="009A6C54" w:rsidRDefault="00C90C5C" w:rsidP="002B0E00">
            <w:pPr>
              <w:pStyle w:val="TableText"/>
            </w:pPr>
            <w:r w:rsidRPr="009A6C54">
              <w:t xml:space="preserve">         D EN^SDAMQ5(SDBEG,SDEND)  ; dispositions</w:t>
            </w:r>
          </w:p>
          <w:p w:rsidR="00C90C5C" w:rsidRPr="009A6C54" w:rsidRDefault="00C90C5C" w:rsidP="002B0E00">
            <w:pPr>
              <w:pStyle w:val="TableText"/>
            </w:pPr>
            <w:r w:rsidRPr="009A6C54">
              <w:t xml:space="preserve">         S SDFIN=$$NOW^SDAMU D UPD^SDAMQ1(SDBEG,SDEND,SDFIN,.05)</w:t>
            </w:r>
          </w:p>
          <w:p w:rsidR="00C90C5C" w:rsidRPr="009A6C54" w:rsidRDefault="00C90C5C" w:rsidP="002B0E00">
            <w:pPr>
              <w:pStyle w:val="TableText"/>
            </w:pPr>
            <w:r w:rsidRPr="009A6C54">
              <w:t xml:space="preserve">         D BULL^SDAMQ1</w:t>
            </w:r>
          </w:p>
          <w:p w:rsidR="00C90C5C" w:rsidRPr="009A6C54" w:rsidRDefault="00C90C5C" w:rsidP="002B0E00">
            <w:pPr>
              <w:pStyle w:val="TableText"/>
            </w:pPr>
            <w:r w:rsidRPr="009A6C54">
              <w:t>STARTQ   K SDBEG,SDEND,SDAMETH,^TMP("SDSTATS",$J) Q</w:t>
            </w:r>
          </w:p>
          <w:p w:rsidR="00C90C5C" w:rsidRPr="009A6C54" w:rsidRDefault="00C90C5C" w:rsidP="002B0E00">
            <w:pPr>
              <w:pStyle w:val="TableText"/>
            </w:pPr>
            <w:r w:rsidRPr="009A6C54">
              <w:t xml:space="preserve">         ;</w:t>
            </w:r>
          </w:p>
          <w:p w:rsidR="00C90C5C" w:rsidRPr="009A6C54" w:rsidRDefault="00C90C5C" w:rsidP="002B0E00">
            <w:pPr>
              <w:pStyle w:val="TableText"/>
            </w:pPr>
            <w:r w:rsidRPr="009A6C54">
              <w:t>AUTO     ; -- nightly job entry point</w:t>
            </w:r>
          </w:p>
          <w:p w:rsidR="00C90C5C" w:rsidRPr="009A6C54" w:rsidRDefault="00C90C5C" w:rsidP="002B0E00">
            <w:pPr>
              <w:pStyle w:val="TableText"/>
            </w:pPr>
            <w:r w:rsidRPr="009A6C54">
              <w:t xml:space="preserve">         G:'$$SWITCH AUTOQ</w:t>
            </w:r>
          </w:p>
          <w:p w:rsidR="00C90C5C" w:rsidRPr="009A6C54" w:rsidRDefault="00C90C5C" w:rsidP="002B0E00">
            <w:pPr>
              <w:pStyle w:val="TableText"/>
            </w:pPr>
            <w:r w:rsidRPr="009A6C54">
              <w:t xml:space="preserve">         ; -- do yesterday's first</w:t>
            </w:r>
          </w:p>
          <w:p w:rsidR="00C90C5C" w:rsidRPr="009A6C54" w:rsidRDefault="00C90C5C" w:rsidP="002B0E00">
            <w:pPr>
              <w:pStyle w:val="TableText"/>
            </w:pPr>
            <w:r w:rsidRPr="009A6C54">
              <w:t xml:space="preserve">         S X1=DT,X2=-1 D C^%DTC</w:t>
            </w:r>
          </w:p>
          <w:p w:rsidR="00C90C5C" w:rsidRPr="009A6C54" w:rsidRDefault="00C90C5C" w:rsidP="002B0E00">
            <w:pPr>
              <w:pStyle w:val="TableText"/>
            </w:pPr>
            <w:r w:rsidRPr="009A6C54">
              <w:t xml:space="preserve">         S (SDOPCDT,SDBEG)=X,SDEND=X+.24,SDAMETH=1 D START</w:t>
            </w:r>
          </w:p>
          <w:p w:rsidR="00C90C5C" w:rsidRPr="009A6C54" w:rsidRDefault="00C90C5C" w:rsidP="002B0E00">
            <w:pPr>
              <w:pStyle w:val="TableText"/>
              <w:rPr>
                <w:b/>
              </w:rPr>
            </w:pPr>
            <w:r w:rsidRPr="009A6C54">
              <w:t xml:space="preserve">         </w:t>
            </w:r>
            <w:r w:rsidRPr="009A6C54">
              <w:rPr>
                <w:b/>
              </w:rPr>
              <w:t>D EN^SDMHNS</w:t>
            </w:r>
          </w:p>
          <w:p w:rsidR="00C90C5C" w:rsidRPr="009A6C54" w:rsidRDefault="00C90C5C" w:rsidP="002B0E00">
            <w:pPr>
              <w:pStyle w:val="TableText"/>
              <w:rPr>
                <w:b/>
              </w:rPr>
            </w:pPr>
            <w:r w:rsidRPr="009A6C54">
              <w:t xml:space="preserve">         </w:t>
            </w:r>
            <w:r w:rsidRPr="009A6C54">
              <w:rPr>
                <w:b/>
              </w:rPr>
              <w:t>D EN^SDMHPRO</w:t>
            </w:r>
          </w:p>
        </w:tc>
      </w:tr>
    </w:tbl>
    <w:p w:rsidR="00354A47" w:rsidRPr="009A6C54" w:rsidRDefault="00C27B83" w:rsidP="00F62550">
      <w:pPr>
        <w:pStyle w:val="Heading3"/>
        <w:numPr>
          <w:ilvl w:val="0"/>
          <w:numId w:val="0"/>
        </w:numPr>
        <w:ind w:left="720" w:hanging="720"/>
        <w:rPr>
          <w:sz w:val="32"/>
        </w:rPr>
      </w:pPr>
      <w:r w:rsidRPr="009A6C54">
        <w:rPr>
          <w:sz w:val="24"/>
        </w:rPr>
        <w:br w:type="page"/>
      </w:r>
      <w:bookmarkStart w:id="187" w:name="_Toc11706622"/>
      <w:r w:rsidR="00354A47" w:rsidRPr="009A6C54">
        <w:rPr>
          <w:sz w:val="32"/>
        </w:rPr>
        <w:t>EN^SDMHPRO</w:t>
      </w:r>
      <w:bookmarkEnd w:id="187"/>
    </w:p>
    <w:p w:rsidR="00C90C5C" w:rsidRPr="009A6C54" w:rsidRDefault="00C90C5C" w:rsidP="00F62550">
      <w:pPr>
        <w:pStyle w:val="TableSpacer"/>
        <w:spacing w:after="120"/>
        <w:ind w:left="86"/>
        <w:rPr>
          <w:sz w:val="24"/>
        </w:rPr>
      </w:pPr>
      <w:r w:rsidRPr="009A6C54">
        <w:rPr>
          <w:sz w:val="24"/>
        </w:rPr>
        <w:t xml:space="preserve">This routine is the front end of the Proactive background job report and </w:t>
      </w:r>
      <w:r w:rsidR="00283D6D" w:rsidRPr="009A6C54">
        <w:rPr>
          <w:sz w:val="24"/>
        </w:rPr>
        <w:t>sets up the data to be printed.</w:t>
      </w:r>
    </w:p>
    <w:p w:rsidR="00F62550" w:rsidRPr="009A6C54" w:rsidRDefault="00F62550" w:rsidP="00F62550">
      <w:pPr>
        <w:pStyle w:val="Caption"/>
        <w:rPr>
          <w:lang w:val="en-US"/>
        </w:rPr>
      </w:pPr>
      <w:bookmarkStart w:id="188" w:name="_Toc11706864"/>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25</w:t>
      </w:r>
      <w:r w:rsidR="007F1C38">
        <w:rPr>
          <w:noProof/>
        </w:rPr>
        <w:fldChar w:fldCharType="end"/>
      </w:r>
      <w:r w:rsidRPr="009A6C54">
        <w:rPr>
          <w:lang w:val="en-US"/>
        </w:rPr>
        <w:t>: EN^SDMHPRO Routine</w:t>
      </w:r>
      <w:bookmarkEnd w:id="188"/>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16"/>
        <w:gridCol w:w="968"/>
        <w:gridCol w:w="175"/>
        <w:gridCol w:w="1230"/>
        <w:gridCol w:w="467"/>
        <w:gridCol w:w="10"/>
        <w:gridCol w:w="582"/>
        <w:gridCol w:w="307"/>
        <w:gridCol w:w="1903"/>
        <w:gridCol w:w="1016"/>
      </w:tblGrid>
      <w:tr w:rsidR="00C90C5C" w:rsidRPr="009A6C54" w:rsidTr="002B5785">
        <w:trPr>
          <w:tblHeader/>
        </w:trPr>
        <w:tc>
          <w:tcPr>
            <w:tcW w:w="2790" w:type="dxa"/>
            <w:shd w:val="clear" w:color="auto" w:fill="BFBFBF"/>
          </w:tcPr>
          <w:p w:rsidR="00C90C5C" w:rsidRPr="009A6C54" w:rsidRDefault="00C90C5C" w:rsidP="00F62550">
            <w:pPr>
              <w:pStyle w:val="TableHeading"/>
            </w:pPr>
            <w:bookmarkStart w:id="189" w:name="ColumnTitle_22"/>
            <w:bookmarkEnd w:id="189"/>
            <w:r w:rsidRPr="009A6C54">
              <w:t>Routine Name</w:t>
            </w:r>
          </w:p>
        </w:tc>
        <w:tc>
          <w:tcPr>
            <w:tcW w:w="6817" w:type="dxa"/>
            <w:gridSpan w:val="9"/>
            <w:tcBorders>
              <w:bottom w:val="single" w:sz="6" w:space="0" w:color="000000"/>
            </w:tcBorders>
            <w:shd w:val="clear" w:color="auto" w:fill="BFBFBF"/>
          </w:tcPr>
          <w:p w:rsidR="00C90C5C" w:rsidRPr="009A6C54" w:rsidRDefault="00C90C5C" w:rsidP="00F62550">
            <w:pPr>
              <w:pStyle w:val="TableHeading"/>
            </w:pPr>
            <w:r w:rsidRPr="009A6C54">
              <w:t>EN^SDMHPRO</w:t>
            </w:r>
          </w:p>
        </w:tc>
      </w:tr>
      <w:tr w:rsidR="00C90C5C" w:rsidRPr="009A6C54" w:rsidTr="00C27B83">
        <w:tc>
          <w:tcPr>
            <w:tcW w:w="2790" w:type="dxa"/>
            <w:shd w:val="clear" w:color="auto" w:fill="F3F3F3"/>
          </w:tcPr>
          <w:p w:rsidR="00C90C5C" w:rsidRPr="009A6C54" w:rsidRDefault="00C90C5C" w:rsidP="00F62550">
            <w:pPr>
              <w:pStyle w:val="TableHeading"/>
            </w:pPr>
            <w:r w:rsidRPr="009A6C54">
              <w:t>Enhancement Category</w:t>
            </w:r>
          </w:p>
        </w:tc>
        <w:tc>
          <w:tcPr>
            <w:tcW w:w="1170" w:type="dxa"/>
            <w:gridSpan w:val="2"/>
            <w:tcBorders>
              <w:right w:val="nil"/>
            </w:tcBorders>
          </w:tcPr>
          <w:p w:rsidR="00C90C5C" w:rsidRPr="009A6C54" w:rsidRDefault="00C90C5C" w:rsidP="00F62550">
            <w:pPr>
              <w:pStyle w:val="TableText"/>
            </w:pPr>
            <w:r w:rsidRPr="009A6C54">
              <w:fldChar w:fldCharType="begin">
                <w:ffData>
                  <w:name w:val="Check23"/>
                  <w:enabled/>
                  <w:calcOnExit w:val="0"/>
                  <w:checkBox>
                    <w:sizeAuto/>
                    <w:default w:val="1"/>
                  </w:checkBox>
                </w:ffData>
              </w:fldChar>
            </w:r>
            <w:r w:rsidRPr="009A6C54">
              <w:instrText xml:space="preserve"> FORMCHECKBOX </w:instrText>
            </w:r>
            <w:r w:rsidR="00C70849">
              <w:fldChar w:fldCharType="separate"/>
            </w:r>
            <w:r w:rsidRPr="009A6C54">
              <w:fldChar w:fldCharType="end"/>
            </w:r>
            <w:r w:rsidRPr="009A6C54">
              <w:t xml:space="preserve"> New</w:t>
            </w:r>
          </w:p>
        </w:tc>
        <w:tc>
          <w:tcPr>
            <w:tcW w:w="1260" w:type="dxa"/>
            <w:tcBorders>
              <w:left w:val="nil"/>
              <w:right w:val="nil"/>
            </w:tcBorders>
          </w:tcPr>
          <w:p w:rsidR="00C90C5C" w:rsidRPr="009A6C54" w:rsidRDefault="00C90C5C" w:rsidP="00F62550">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C70849">
              <w:fldChar w:fldCharType="separate"/>
            </w:r>
            <w:r w:rsidRPr="009A6C54">
              <w:fldChar w:fldCharType="end"/>
            </w:r>
            <w:r w:rsidRPr="009A6C54">
              <w:t xml:space="preserve"> Modify</w:t>
            </w:r>
          </w:p>
        </w:tc>
        <w:tc>
          <w:tcPr>
            <w:tcW w:w="1080" w:type="dxa"/>
            <w:gridSpan w:val="3"/>
            <w:tcBorders>
              <w:left w:val="nil"/>
              <w:right w:val="nil"/>
            </w:tcBorders>
          </w:tcPr>
          <w:p w:rsidR="00C90C5C" w:rsidRPr="009A6C54" w:rsidRDefault="00C90C5C" w:rsidP="00F62550">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C70849">
              <w:fldChar w:fldCharType="separate"/>
            </w:r>
            <w:r w:rsidRPr="009A6C54">
              <w:fldChar w:fldCharType="end"/>
            </w:r>
            <w:r w:rsidRPr="009A6C54">
              <w:t xml:space="preserve"> Delete</w:t>
            </w:r>
          </w:p>
        </w:tc>
        <w:tc>
          <w:tcPr>
            <w:tcW w:w="3307" w:type="dxa"/>
            <w:gridSpan w:val="3"/>
            <w:tcBorders>
              <w:left w:val="nil"/>
            </w:tcBorders>
          </w:tcPr>
          <w:p w:rsidR="00C90C5C" w:rsidRPr="009A6C54" w:rsidRDefault="00C90C5C" w:rsidP="00F62550">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C70849">
              <w:fldChar w:fldCharType="separate"/>
            </w:r>
            <w:r w:rsidRPr="009A6C54">
              <w:fldChar w:fldCharType="end"/>
            </w:r>
            <w:r w:rsidRPr="009A6C54">
              <w:t xml:space="preserve"> No Change</w:t>
            </w:r>
          </w:p>
        </w:tc>
      </w:tr>
      <w:tr w:rsidR="00C90C5C" w:rsidRPr="009A6C54" w:rsidTr="00C27B83">
        <w:tc>
          <w:tcPr>
            <w:tcW w:w="2790" w:type="dxa"/>
            <w:shd w:val="clear" w:color="auto" w:fill="F3F3F3"/>
          </w:tcPr>
          <w:p w:rsidR="00C90C5C" w:rsidRPr="009A6C54" w:rsidRDefault="00C90C5C" w:rsidP="00F62550">
            <w:pPr>
              <w:pStyle w:val="TableHeading"/>
            </w:pPr>
            <w:r w:rsidRPr="009A6C54">
              <w:t>Requirement Traceability Matrix</w:t>
            </w:r>
          </w:p>
        </w:tc>
        <w:tc>
          <w:tcPr>
            <w:tcW w:w="6817" w:type="dxa"/>
            <w:gridSpan w:val="9"/>
          </w:tcPr>
          <w:p w:rsidR="00C90C5C" w:rsidRPr="009A6C54" w:rsidRDefault="00C90C5C" w:rsidP="00F62550">
            <w:pPr>
              <w:pStyle w:val="TableText"/>
            </w:pPr>
            <w:r w:rsidRPr="009A6C54">
              <w:t>N/A</w:t>
            </w:r>
          </w:p>
        </w:tc>
      </w:tr>
      <w:tr w:rsidR="00C90C5C" w:rsidRPr="009A6C54" w:rsidTr="00C27B83">
        <w:tc>
          <w:tcPr>
            <w:tcW w:w="2790" w:type="dxa"/>
            <w:tcBorders>
              <w:bottom w:val="single" w:sz="6" w:space="0" w:color="000000"/>
            </w:tcBorders>
            <w:shd w:val="clear" w:color="auto" w:fill="F3F3F3"/>
          </w:tcPr>
          <w:p w:rsidR="00C90C5C" w:rsidRPr="009A6C54" w:rsidRDefault="00C90C5C" w:rsidP="00F62550">
            <w:pPr>
              <w:pStyle w:val="TableHeading"/>
            </w:pPr>
            <w:r w:rsidRPr="009A6C54">
              <w:t>Related Options</w:t>
            </w:r>
          </w:p>
        </w:tc>
        <w:tc>
          <w:tcPr>
            <w:tcW w:w="6817" w:type="dxa"/>
            <w:gridSpan w:val="9"/>
            <w:tcBorders>
              <w:bottom w:val="single" w:sz="4" w:space="0" w:color="auto"/>
            </w:tcBorders>
          </w:tcPr>
          <w:p w:rsidR="00C90C5C" w:rsidRPr="009A6C54" w:rsidRDefault="00942897" w:rsidP="00F62550">
            <w:pPr>
              <w:pStyle w:val="TableText"/>
            </w:pPr>
            <w:r w:rsidRPr="009A6C54">
              <w:t>High Risk MH Proactive Nightly Report [SD MH PROACTIVE BGJ REPORT] option</w:t>
            </w:r>
          </w:p>
        </w:tc>
      </w:tr>
      <w:tr w:rsidR="00C90C5C" w:rsidRPr="009A6C54"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rsidR="00C90C5C" w:rsidRPr="009A6C54" w:rsidRDefault="00C90C5C" w:rsidP="00F62550">
            <w:pPr>
              <w:pStyle w:val="TableHeading"/>
            </w:pPr>
            <w:r w:rsidRPr="009A6C54">
              <w:t>Related Routines</w:t>
            </w:r>
          </w:p>
        </w:tc>
        <w:tc>
          <w:tcPr>
            <w:tcW w:w="2917" w:type="dxa"/>
            <w:gridSpan w:val="5"/>
            <w:tcBorders>
              <w:bottom w:val="single" w:sz="4" w:space="0" w:color="auto"/>
            </w:tcBorders>
            <w:shd w:val="clear" w:color="auto" w:fill="F3F3F3"/>
          </w:tcPr>
          <w:p w:rsidR="00C90C5C" w:rsidRPr="009A6C54" w:rsidRDefault="00C90C5C" w:rsidP="00F62550">
            <w:pPr>
              <w:pStyle w:val="TableHeading"/>
            </w:pPr>
            <w:r w:rsidRPr="009A6C54">
              <w:t>Routines “Called By”</w:t>
            </w:r>
          </w:p>
        </w:tc>
        <w:tc>
          <w:tcPr>
            <w:tcW w:w="3900" w:type="dxa"/>
            <w:gridSpan w:val="4"/>
            <w:tcBorders>
              <w:bottom w:val="single" w:sz="4" w:space="0" w:color="auto"/>
            </w:tcBorders>
            <w:shd w:val="clear" w:color="auto" w:fill="F3F3F3"/>
          </w:tcPr>
          <w:p w:rsidR="00C90C5C" w:rsidRPr="009A6C54" w:rsidRDefault="00C90C5C" w:rsidP="00F62550">
            <w:pPr>
              <w:pStyle w:val="TableHeading"/>
            </w:pPr>
            <w:r w:rsidRPr="009A6C54">
              <w:t xml:space="preserve">Routines “Called”   </w:t>
            </w:r>
          </w:p>
        </w:tc>
      </w:tr>
      <w:tr w:rsidR="00C90C5C" w:rsidRPr="009A6C54"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rsidR="00C90C5C" w:rsidRPr="009A6C54" w:rsidRDefault="00C90C5C" w:rsidP="00F62550">
            <w:pPr>
              <w:pStyle w:val="TableHeading"/>
              <w:rPr>
                <w:bCs/>
                <w:sz w:val="20"/>
              </w:rPr>
            </w:pPr>
          </w:p>
        </w:tc>
        <w:tc>
          <w:tcPr>
            <w:tcW w:w="2917" w:type="dxa"/>
            <w:gridSpan w:val="5"/>
            <w:tcBorders>
              <w:bottom w:val="single" w:sz="4" w:space="0" w:color="auto"/>
            </w:tcBorders>
          </w:tcPr>
          <w:p w:rsidR="00C90C5C" w:rsidRPr="009A6C54" w:rsidRDefault="00C90C5C" w:rsidP="00F62550">
            <w:pPr>
              <w:pStyle w:val="TableText"/>
            </w:pPr>
            <w:r w:rsidRPr="009A6C54">
              <w:t>^SDAMQ</w:t>
            </w:r>
          </w:p>
        </w:tc>
        <w:tc>
          <w:tcPr>
            <w:tcW w:w="3900" w:type="dxa"/>
            <w:gridSpan w:val="4"/>
            <w:tcBorders>
              <w:bottom w:val="single" w:sz="4" w:space="0" w:color="auto"/>
            </w:tcBorders>
          </w:tcPr>
          <w:p w:rsidR="00C90C5C" w:rsidRPr="009A6C54" w:rsidRDefault="00C90C5C" w:rsidP="00F62550">
            <w:pPr>
              <w:pStyle w:val="TableText"/>
            </w:pPr>
            <w:r w:rsidRPr="009A6C54">
              <w:t>NOW^%DTC</w:t>
            </w:r>
          </w:p>
          <w:p w:rsidR="00C90C5C" w:rsidRPr="009A6C54" w:rsidRDefault="00C90C5C" w:rsidP="00F62550">
            <w:pPr>
              <w:pStyle w:val="TableText"/>
            </w:pPr>
            <w:r w:rsidRPr="009A6C54">
              <w:t xml:space="preserve">$$LINE^SDMHAP </w:t>
            </w:r>
          </w:p>
          <w:p w:rsidR="00C90C5C" w:rsidRPr="009A6C54" w:rsidRDefault="00C90C5C" w:rsidP="00F62550">
            <w:pPr>
              <w:pStyle w:val="TableText"/>
            </w:pPr>
            <w:r w:rsidRPr="009A6C54">
              <w:t xml:space="preserve">$$LINE1^SDMHAP     </w:t>
            </w:r>
          </w:p>
          <w:p w:rsidR="00C90C5C" w:rsidRPr="009A6C54" w:rsidRDefault="00C90C5C" w:rsidP="00F62550">
            <w:pPr>
              <w:pStyle w:val="TableText"/>
            </w:pPr>
            <w:r w:rsidRPr="009A6C54">
              <w:t xml:space="preserve">START^SDMHAP        RET^SDMHAP1        </w:t>
            </w:r>
          </w:p>
          <w:p w:rsidR="00C90C5C" w:rsidRPr="009A6C54" w:rsidRDefault="00E571A6" w:rsidP="00F62550">
            <w:pPr>
              <w:pStyle w:val="TableText"/>
            </w:pPr>
            <w:r w:rsidRPr="009A6C54">
              <w:t xml:space="preserve">$$SETSTR^SDMHPRO1 </w:t>
            </w:r>
            <w:r w:rsidR="00C90C5C" w:rsidRPr="009A6C54">
              <w:t xml:space="preserve">  SET1^SDMHPRO1          XMY^SDUTL2             $$FMTE^XLFDT        </w:t>
            </w:r>
          </w:p>
          <w:p w:rsidR="00C90C5C" w:rsidRPr="009A6C54" w:rsidRDefault="00C90C5C" w:rsidP="00F62550">
            <w:pPr>
              <w:pStyle w:val="TableText"/>
            </w:pPr>
            <w:r w:rsidRPr="009A6C54">
              <w:t xml:space="preserve">^XMD                </w:t>
            </w:r>
          </w:p>
          <w:p w:rsidR="00C90C5C" w:rsidRPr="009A6C54" w:rsidRDefault="00C90C5C" w:rsidP="00F62550">
            <w:pPr>
              <w:pStyle w:val="TableText"/>
            </w:pPr>
          </w:p>
        </w:tc>
      </w:tr>
      <w:tr w:rsidR="00C90C5C" w:rsidRPr="009A6C54" w:rsidTr="00C27B83">
        <w:tc>
          <w:tcPr>
            <w:tcW w:w="2790" w:type="dxa"/>
            <w:tcBorders>
              <w:top w:val="single" w:sz="6" w:space="0" w:color="000000"/>
            </w:tcBorders>
            <w:shd w:val="clear" w:color="auto" w:fill="F3F3F3"/>
          </w:tcPr>
          <w:p w:rsidR="00C90C5C" w:rsidRPr="009A6C54" w:rsidRDefault="00C90C5C" w:rsidP="00F62550">
            <w:pPr>
              <w:pStyle w:val="TableHeading"/>
            </w:pPr>
            <w:r w:rsidRPr="009A6C54">
              <w:t>Data Dictionary (DD) References</w:t>
            </w:r>
          </w:p>
        </w:tc>
        <w:tc>
          <w:tcPr>
            <w:tcW w:w="6817" w:type="dxa"/>
            <w:gridSpan w:val="9"/>
          </w:tcPr>
          <w:p w:rsidR="00C90C5C" w:rsidRPr="009A6C54" w:rsidRDefault="00C90C5C" w:rsidP="00F62550">
            <w:pPr>
              <w:pStyle w:val="TableText"/>
              <w:rPr>
                <w:sz w:val="20"/>
              </w:rPr>
            </w:pPr>
            <w:r w:rsidRPr="009A6C54">
              <w:rPr>
                <w:sz w:val="20"/>
              </w:rPr>
              <w:t xml:space="preserve">^TMP(               </w:t>
            </w:r>
          </w:p>
          <w:p w:rsidR="00C90C5C" w:rsidRPr="009A6C54" w:rsidRDefault="00C90C5C" w:rsidP="00F62550">
            <w:pPr>
              <w:pStyle w:val="TableText"/>
              <w:rPr>
                <w:sz w:val="20"/>
              </w:rPr>
            </w:pPr>
            <w:r w:rsidRPr="009A6C54">
              <w:rPr>
                <w:sz w:val="20"/>
              </w:rPr>
              <w:t xml:space="preserve">^TMP("SDMHP"        </w:t>
            </w:r>
          </w:p>
          <w:p w:rsidR="00C90C5C" w:rsidRPr="009A6C54" w:rsidRDefault="00C90C5C" w:rsidP="00F62550">
            <w:pPr>
              <w:pStyle w:val="TableText"/>
            </w:pPr>
            <w:r w:rsidRPr="009A6C54">
              <w:t xml:space="preserve">^XMB(3.8      </w:t>
            </w:r>
          </w:p>
        </w:tc>
      </w:tr>
      <w:tr w:rsidR="00C90C5C" w:rsidRPr="009A6C54" w:rsidTr="00C27B83">
        <w:tc>
          <w:tcPr>
            <w:tcW w:w="2790" w:type="dxa"/>
            <w:shd w:val="clear" w:color="auto" w:fill="F3F3F3"/>
          </w:tcPr>
          <w:p w:rsidR="00C90C5C" w:rsidRPr="009A6C54" w:rsidRDefault="00C90C5C" w:rsidP="00F62550">
            <w:pPr>
              <w:pStyle w:val="TableHeading"/>
            </w:pPr>
            <w:r w:rsidRPr="009A6C54">
              <w:t>Related Protocols</w:t>
            </w:r>
          </w:p>
        </w:tc>
        <w:tc>
          <w:tcPr>
            <w:tcW w:w="6817" w:type="dxa"/>
            <w:gridSpan w:val="9"/>
          </w:tcPr>
          <w:p w:rsidR="00C90C5C" w:rsidRPr="009A6C54" w:rsidRDefault="00C90C5C" w:rsidP="00F62550">
            <w:pPr>
              <w:pStyle w:val="TableText"/>
            </w:pPr>
            <w:r w:rsidRPr="009A6C54">
              <w:t>N/A</w:t>
            </w:r>
          </w:p>
        </w:tc>
      </w:tr>
      <w:tr w:rsidR="00C90C5C" w:rsidRPr="009A6C54" w:rsidTr="00C27B83">
        <w:tc>
          <w:tcPr>
            <w:tcW w:w="2790" w:type="dxa"/>
            <w:shd w:val="clear" w:color="auto" w:fill="F3F3F3"/>
          </w:tcPr>
          <w:p w:rsidR="00C90C5C" w:rsidRPr="009A6C54" w:rsidRDefault="00C90C5C" w:rsidP="00F62550">
            <w:pPr>
              <w:pStyle w:val="TableHeading"/>
            </w:pPr>
            <w:r w:rsidRPr="009A6C54">
              <w:t>Related Integration Control Registrations (ICRs)</w:t>
            </w:r>
          </w:p>
        </w:tc>
        <w:tc>
          <w:tcPr>
            <w:tcW w:w="6817" w:type="dxa"/>
            <w:gridSpan w:val="9"/>
            <w:tcBorders>
              <w:bottom w:val="single" w:sz="6" w:space="0" w:color="000000"/>
            </w:tcBorders>
          </w:tcPr>
          <w:p w:rsidR="00C90C5C" w:rsidRPr="009A6C54" w:rsidRDefault="00C90C5C" w:rsidP="00F62550">
            <w:pPr>
              <w:pStyle w:val="TableText"/>
            </w:pPr>
            <w:r w:rsidRPr="009A6C54">
              <w:t>N/A</w:t>
            </w:r>
          </w:p>
        </w:tc>
      </w:tr>
      <w:tr w:rsidR="00C90C5C" w:rsidRPr="009A6C54" w:rsidTr="00C27B83">
        <w:tc>
          <w:tcPr>
            <w:tcW w:w="2790" w:type="dxa"/>
            <w:tcBorders>
              <w:right w:val="single" w:sz="4" w:space="0" w:color="auto"/>
            </w:tcBorders>
            <w:shd w:val="clear" w:color="auto" w:fill="F3F3F3"/>
          </w:tcPr>
          <w:p w:rsidR="00C90C5C" w:rsidRPr="009A6C54" w:rsidRDefault="00C90C5C" w:rsidP="00F62550">
            <w:pPr>
              <w:pStyle w:val="TableHeading"/>
            </w:pPr>
            <w:r w:rsidRPr="009A6C54">
              <w:t>Data Passing</w:t>
            </w:r>
          </w:p>
        </w:tc>
        <w:tc>
          <w:tcPr>
            <w:tcW w:w="990" w:type="dxa"/>
            <w:tcBorders>
              <w:left w:val="single" w:sz="4" w:space="0" w:color="auto"/>
              <w:right w:val="nil"/>
            </w:tcBorders>
          </w:tcPr>
          <w:p w:rsidR="00C90C5C" w:rsidRPr="009A6C54" w:rsidRDefault="00C90C5C" w:rsidP="00F6255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C70849">
              <w:rPr>
                <w:iCs/>
              </w:rPr>
            </w:r>
            <w:r w:rsidR="00C70849">
              <w:rPr>
                <w:iCs/>
              </w:rPr>
              <w:fldChar w:fldCharType="separate"/>
            </w:r>
            <w:r w:rsidRPr="009A6C54">
              <w:rPr>
                <w:iCs/>
              </w:rPr>
              <w:fldChar w:fldCharType="end"/>
            </w:r>
            <w:r w:rsidRPr="009A6C54">
              <w:rPr>
                <w:iCs/>
              </w:rPr>
              <w:t xml:space="preserve"> Input</w:t>
            </w:r>
          </w:p>
        </w:tc>
        <w:tc>
          <w:tcPr>
            <w:tcW w:w="1917" w:type="dxa"/>
            <w:gridSpan w:val="3"/>
            <w:tcBorders>
              <w:left w:val="nil"/>
              <w:right w:val="nil"/>
            </w:tcBorders>
          </w:tcPr>
          <w:p w:rsidR="00C90C5C" w:rsidRPr="009A6C54" w:rsidRDefault="00C90C5C" w:rsidP="00F6255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C70849">
              <w:rPr>
                <w:iCs/>
              </w:rPr>
            </w:r>
            <w:r w:rsidR="00C70849">
              <w:rPr>
                <w:iCs/>
              </w:rPr>
              <w:fldChar w:fldCharType="separate"/>
            </w:r>
            <w:r w:rsidRPr="009A6C54">
              <w:rPr>
                <w:iCs/>
              </w:rPr>
              <w:fldChar w:fldCharType="end"/>
            </w:r>
            <w:r w:rsidRPr="009A6C54">
              <w:rPr>
                <w:iCs/>
              </w:rPr>
              <w:t xml:space="preserve"> Output Reference</w:t>
            </w:r>
          </w:p>
        </w:tc>
        <w:tc>
          <w:tcPr>
            <w:tcW w:w="918" w:type="dxa"/>
            <w:gridSpan w:val="3"/>
            <w:tcBorders>
              <w:left w:val="nil"/>
              <w:right w:val="nil"/>
            </w:tcBorders>
          </w:tcPr>
          <w:p w:rsidR="00C90C5C" w:rsidRPr="009A6C54" w:rsidRDefault="00C90C5C" w:rsidP="00F6255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C70849">
              <w:rPr>
                <w:iCs/>
              </w:rPr>
            </w:r>
            <w:r w:rsidR="00C70849">
              <w:rPr>
                <w:iCs/>
              </w:rPr>
              <w:fldChar w:fldCharType="separate"/>
            </w:r>
            <w:r w:rsidRPr="009A6C54">
              <w:rPr>
                <w:iCs/>
              </w:rPr>
              <w:fldChar w:fldCharType="end"/>
            </w:r>
            <w:r w:rsidRPr="009A6C54">
              <w:rPr>
                <w:iCs/>
              </w:rPr>
              <w:t xml:space="preserve"> Both</w:t>
            </w:r>
          </w:p>
        </w:tc>
        <w:tc>
          <w:tcPr>
            <w:tcW w:w="1953" w:type="dxa"/>
            <w:tcBorders>
              <w:left w:val="nil"/>
              <w:right w:val="nil"/>
            </w:tcBorders>
          </w:tcPr>
          <w:p w:rsidR="00C90C5C" w:rsidRPr="009A6C54" w:rsidRDefault="00C90C5C" w:rsidP="00F62550">
            <w:pPr>
              <w:pStyle w:val="TableText"/>
            </w:pPr>
            <w:r w:rsidRPr="009A6C54">
              <w:rPr>
                <w:iCs/>
              </w:rPr>
              <w:fldChar w:fldCharType="begin">
                <w:ffData>
                  <w:name w:val="Check23"/>
                  <w:enabled/>
                  <w:calcOnExit w:val="0"/>
                  <w:checkBox>
                    <w:sizeAuto/>
                    <w:default w:val="0"/>
                  </w:checkBox>
                </w:ffData>
              </w:fldChar>
            </w:r>
            <w:r w:rsidRPr="009A6C54">
              <w:rPr>
                <w:iCs/>
              </w:rPr>
              <w:instrText xml:space="preserve"> FORMCHECKBOX </w:instrText>
            </w:r>
            <w:r w:rsidR="00C70849">
              <w:rPr>
                <w:iCs/>
              </w:rPr>
            </w:r>
            <w:r w:rsidR="00C70849">
              <w:rPr>
                <w:iCs/>
              </w:rPr>
              <w:fldChar w:fldCharType="separate"/>
            </w:r>
            <w:r w:rsidRPr="009A6C54">
              <w:rPr>
                <w:iCs/>
              </w:rPr>
              <w:fldChar w:fldCharType="end"/>
            </w:r>
            <w:r w:rsidRPr="009A6C54">
              <w:rPr>
                <w:iCs/>
              </w:rPr>
              <w:t xml:space="preserve"> Global Reference</w:t>
            </w:r>
          </w:p>
        </w:tc>
        <w:tc>
          <w:tcPr>
            <w:tcW w:w="1039" w:type="dxa"/>
            <w:tcBorders>
              <w:left w:val="nil"/>
            </w:tcBorders>
          </w:tcPr>
          <w:p w:rsidR="00C90C5C" w:rsidRPr="009A6C54" w:rsidRDefault="00C90C5C" w:rsidP="00F62550">
            <w:pPr>
              <w:pStyle w:val="TableText"/>
            </w:pPr>
            <w:r w:rsidRPr="009A6C54">
              <w:rPr>
                <w:iCs/>
              </w:rPr>
              <w:fldChar w:fldCharType="begin">
                <w:ffData>
                  <w:name w:val=""/>
                  <w:enabled/>
                  <w:calcOnExit w:val="0"/>
                  <w:checkBox>
                    <w:sizeAuto/>
                    <w:default w:val="1"/>
                  </w:checkBox>
                </w:ffData>
              </w:fldChar>
            </w:r>
            <w:r w:rsidRPr="009A6C54">
              <w:rPr>
                <w:iCs/>
              </w:rPr>
              <w:instrText xml:space="preserve"> FORMCHECKBOX </w:instrText>
            </w:r>
            <w:r w:rsidR="00C70849">
              <w:rPr>
                <w:iCs/>
              </w:rPr>
            </w:r>
            <w:r w:rsidR="00C70849">
              <w:rPr>
                <w:iCs/>
              </w:rPr>
              <w:fldChar w:fldCharType="separate"/>
            </w:r>
            <w:r w:rsidRPr="009A6C54">
              <w:rPr>
                <w:iCs/>
              </w:rPr>
              <w:fldChar w:fldCharType="end"/>
            </w:r>
            <w:r w:rsidRPr="009A6C54">
              <w:rPr>
                <w:iCs/>
              </w:rPr>
              <w:t xml:space="preserve"> Local</w:t>
            </w:r>
          </w:p>
        </w:tc>
      </w:tr>
      <w:tr w:rsidR="00C90C5C" w:rsidRPr="009A6C54" w:rsidTr="00C27B83">
        <w:tc>
          <w:tcPr>
            <w:tcW w:w="2790" w:type="dxa"/>
            <w:shd w:val="clear" w:color="auto" w:fill="F3F3F3"/>
          </w:tcPr>
          <w:p w:rsidR="00C90C5C" w:rsidRPr="009A6C54" w:rsidRDefault="00C90C5C" w:rsidP="00F62550">
            <w:pPr>
              <w:pStyle w:val="TableHeading"/>
            </w:pPr>
            <w:r w:rsidRPr="009A6C54">
              <w:t>Input Attribute Name and Definition</w:t>
            </w:r>
          </w:p>
        </w:tc>
        <w:tc>
          <w:tcPr>
            <w:tcW w:w="6817" w:type="dxa"/>
            <w:gridSpan w:val="9"/>
          </w:tcPr>
          <w:p w:rsidR="00C90C5C" w:rsidRPr="009A6C54" w:rsidRDefault="00C90C5C" w:rsidP="00F62550">
            <w:pPr>
              <w:pStyle w:val="TableText"/>
            </w:pPr>
            <w:r w:rsidRPr="009A6C54">
              <w:t>Name: None</w:t>
            </w:r>
          </w:p>
          <w:p w:rsidR="00C90C5C" w:rsidRPr="009A6C54" w:rsidRDefault="00C90C5C" w:rsidP="00F62550">
            <w:pPr>
              <w:pStyle w:val="TableText"/>
            </w:pPr>
            <w:r w:rsidRPr="009A6C54">
              <w:t>Definition:</w:t>
            </w:r>
          </w:p>
        </w:tc>
      </w:tr>
      <w:tr w:rsidR="00C90C5C" w:rsidRPr="009A6C54" w:rsidTr="00C27B83">
        <w:tc>
          <w:tcPr>
            <w:tcW w:w="2790" w:type="dxa"/>
            <w:shd w:val="clear" w:color="auto" w:fill="F3F3F3"/>
          </w:tcPr>
          <w:p w:rsidR="00C90C5C" w:rsidRPr="009A6C54" w:rsidRDefault="00C90C5C" w:rsidP="00F62550">
            <w:pPr>
              <w:pStyle w:val="TableHeading"/>
            </w:pPr>
            <w:r w:rsidRPr="009A6C54">
              <w:t>Output Attribute Name and Definition</w:t>
            </w:r>
          </w:p>
        </w:tc>
        <w:tc>
          <w:tcPr>
            <w:tcW w:w="6817" w:type="dxa"/>
            <w:gridSpan w:val="9"/>
          </w:tcPr>
          <w:p w:rsidR="00C90C5C" w:rsidRPr="009A6C54" w:rsidRDefault="00C90C5C" w:rsidP="00F62550">
            <w:pPr>
              <w:pStyle w:val="TableText"/>
            </w:pPr>
            <w:r w:rsidRPr="009A6C54">
              <w:t>Name: None</w:t>
            </w:r>
          </w:p>
          <w:p w:rsidR="00C90C5C" w:rsidRPr="009A6C54" w:rsidRDefault="00C90C5C" w:rsidP="00F62550">
            <w:pPr>
              <w:pStyle w:val="TableText"/>
            </w:pPr>
            <w:r w:rsidRPr="009A6C54">
              <w:t>Definition:</w:t>
            </w:r>
          </w:p>
        </w:tc>
      </w:tr>
      <w:tr w:rsidR="00C90C5C" w:rsidRPr="009A6C54"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rsidR="00C90C5C" w:rsidRPr="009A6C54" w:rsidRDefault="00C90C5C" w:rsidP="00F62550">
            <w:pPr>
              <w:pStyle w:val="TableHeading"/>
            </w:pPr>
            <w:r w:rsidRPr="009A6C54">
              <w:t>Current Logic</w:t>
            </w:r>
          </w:p>
        </w:tc>
      </w:tr>
      <w:tr w:rsidR="00C90C5C" w:rsidRPr="009A6C54"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rsidR="00C90C5C" w:rsidRPr="009A6C54" w:rsidRDefault="00C90C5C" w:rsidP="00F62550">
            <w:pPr>
              <w:pStyle w:val="TableText"/>
            </w:pPr>
            <w:r w:rsidRPr="009A6C54">
              <w:t>None</w:t>
            </w:r>
          </w:p>
        </w:tc>
      </w:tr>
      <w:tr w:rsidR="00C90C5C" w:rsidRPr="009A6C54"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rsidR="00C90C5C" w:rsidRPr="009A6C54" w:rsidRDefault="00C90C5C" w:rsidP="00F62550">
            <w:pPr>
              <w:pStyle w:val="TableHeading"/>
            </w:pPr>
            <w:r w:rsidRPr="009A6C54">
              <w:t>Modified Logic (Changes are in bold)</w:t>
            </w:r>
          </w:p>
        </w:tc>
      </w:tr>
      <w:tr w:rsidR="00C90C5C" w:rsidRPr="009A6C54" w:rsidTr="00C27B83">
        <w:tblPrEx>
          <w:tblBorders>
            <w:insideH w:val="none" w:sz="0" w:space="0" w:color="auto"/>
            <w:insideV w:val="none" w:sz="0" w:space="0" w:color="auto"/>
          </w:tblBorders>
          <w:tblLook w:val="0000" w:firstRow="0" w:lastRow="0" w:firstColumn="0" w:lastColumn="0" w:noHBand="0" w:noVBand="0"/>
        </w:tblPrEx>
        <w:trPr>
          <w:trHeight w:val="1335"/>
        </w:trPr>
        <w:tc>
          <w:tcPr>
            <w:tcW w:w="9607" w:type="dxa"/>
            <w:gridSpan w:val="10"/>
            <w:tcBorders>
              <w:top w:val="single" w:sz="6" w:space="0" w:color="000000"/>
              <w:left w:val="single" w:sz="6" w:space="0" w:color="000000"/>
              <w:bottom w:val="single" w:sz="6" w:space="0" w:color="000000"/>
              <w:right w:val="single" w:sz="6" w:space="0" w:color="000000"/>
            </w:tcBorders>
          </w:tcPr>
          <w:p w:rsidR="00C90C5C" w:rsidRPr="009A6C54" w:rsidRDefault="00C90C5C" w:rsidP="00F62550">
            <w:pPr>
              <w:pStyle w:val="TableText"/>
            </w:pPr>
            <w:r w:rsidRPr="009A6C54">
              <w:t>The variable  SDXFLG is set to 1 ; This flag is set to 1 when running from the background Job</w:t>
            </w:r>
          </w:p>
          <w:p w:rsidR="00C90C5C" w:rsidRPr="009A6C54" w:rsidRDefault="00C90C5C" w:rsidP="00F62550">
            <w:pPr>
              <w:pStyle w:val="TableText"/>
            </w:pPr>
          </w:p>
          <w:p w:rsidR="00C90C5C" w:rsidRPr="009A6C54" w:rsidRDefault="00C90C5C" w:rsidP="00F62550">
            <w:pPr>
              <w:pStyle w:val="TableText"/>
            </w:pPr>
            <w:r w:rsidRPr="009A6C54">
              <w:t>The date range is set to  T from the date the SD Nightly Background Job is run.</w:t>
            </w:r>
          </w:p>
          <w:p w:rsidR="00C90C5C" w:rsidRPr="009A6C54" w:rsidRDefault="00C90C5C" w:rsidP="00F62550">
            <w:pPr>
              <w:pStyle w:val="TableText"/>
            </w:pPr>
          </w:p>
          <w:p w:rsidR="00C90C5C" w:rsidRPr="009A6C54" w:rsidRDefault="00C90C5C" w:rsidP="00F62550">
            <w:pPr>
              <w:pStyle w:val="TableText"/>
            </w:pPr>
            <w:r w:rsidRPr="009A6C54">
              <w:t>The  Division is set to ALL the divisions in the facility.</w:t>
            </w:r>
          </w:p>
          <w:p w:rsidR="00C90C5C" w:rsidRPr="009A6C54" w:rsidRDefault="00C90C5C" w:rsidP="00F62550">
            <w:pPr>
              <w:pStyle w:val="TableText"/>
            </w:pPr>
          </w:p>
          <w:p w:rsidR="00C90C5C" w:rsidRPr="009A6C54" w:rsidRDefault="00C90C5C" w:rsidP="00F62550">
            <w:pPr>
              <w:pStyle w:val="TableText"/>
            </w:pPr>
            <w:r w:rsidRPr="009A6C54">
              <w:t>The  sort criteria, is set All Clinics.</w:t>
            </w:r>
          </w:p>
          <w:p w:rsidR="00C90C5C" w:rsidRPr="009A6C54" w:rsidRDefault="00C90C5C" w:rsidP="00F62550">
            <w:pPr>
              <w:pStyle w:val="TableText"/>
            </w:pPr>
          </w:p>
          <w:p w:rsidR="00C90C5C" w:rsidRPr="009A6C54" w:rsidRDefault="00C90C5C" w:rsidP="00F62550">
            <w:pPr>
              <w:pStyle w:val="TableText"/>
            </w:pPr>
            <w:r w:rsidRPr="009A6C54">
              <w:t>Call is made to  START ^SDMHPRO</w:t>
            </w:r>
          </w:p>
          <w:p w:rsidR="00C90C5C" w:rsidRPr="009A6C54" w:rsidRDefault="00C90C5C" w:rsidP="00F62550">
            <w:pPr>
              <w:pStyle w:val="TableText"/>
            </w:pPr>
          </w:p>
          <w:p w:rsidR="00C90C5C" w:rsidRPr="009A6C54" w:rsidRDefault="00C90C5C" w:rsidP="00F62550">
            <w:pPr>
              <w:pStyle w:val="TableText"/>
            </w:pPr>
            <w:r w:rsidRPr="009A6C54">
              <w:t>Check to see if the clinics are mental health clinics in the Reminder location file</w:t>
            </w:r>
          </w:p>
          <w:p w:rsidR="00C90C5C" w:rsidRPr="009A6C54" w:rsidRDefault="00C90C5C" w:rsidP="00F62550">
            <w:pPr>
              <w:pStyle w:val="TableText"/>
            </w:pPr>
            <w:r w:rsidRPr="009A6C54">
              <w:t xml:space="preserve">                    -Set    ^TMP(“SDPRO”,$J  with the valid choices</w:t>
            </w:r>
          </w:p>
          <w:p w:rsidR="00C90C5C" w:rsidRPr="009A6C54" w:rsidRDefault="00C90C5C" w:rsidP="00F62550">
            <w:pPr>
              <w:pStyle w:val="TableText"/>
            </w:pPr>
          </w:p>
          <w:p w:rsidR="00C90C5C" w:rsidRPr="009A6C54" w:rsidRDefault="00C90C5C" w:rsidP="00F62550">
            <w:pPr>
              <w:pStyle w:val="TableText"/>
            </w:pPr>
            <w:r w:rsidRPr="009A6C54">
              <w:t>Find the patients in the date range that had an appointment  for a mental health clinic</w:t>
            </w:r>
          </w:p>
          <w:p w:rsidR="00C90C5C" w:rsidRPr="009A6C54" w:rsidRDefault="00C90C5C" w:rsidP="00F62550">
            <w:pPr>
              <w:pStyle w:val="TableText"/>
            </w:pPr>
          </w:p>
          <w:p w:rsidR="00C90C5C" w:rsidRPr="009A6C54" w:rsidRDefault="00C90C5C" w:rsidP="00F62550">
            <w:pPr>
              <w:pStyle w:val="TableText"/>
            </w:pPr>
            <w:r w:rsidRPr="009A6C54">
              <w:t xml:space="preserve">                    -Loop through the ^TMP(“SDPRO”,$J global</w:t>
            </w:r>
          </w:p>
          <w:p w:rsidR="00C90C5C" w:rsidRPr="009A6C54" w:rsidRDefault="00C90C5C" w:rsidP="00F62550">
            <w:pPr>
              <w:pStyle w:val="TableText"/>
            </w:pPr>
          </w:p>
          <w:p w:rsidR="00C90C5C" w:rsidRPr="009A6C54" w:rsidRDefault="00C90C5C" w:rsidP="00F62550">
            <w:pPr>
              <w:pStyle w:val="TableText"/>
            </w:pPr>
            <w:r w:rsidRPr="009A6C54">
              <w:t>Within that loop, check the Hospital  Location “S” X-ref to see if the patient has an appointment</w:t>
            </w:r>
          </w:p>
          <w:p w:rsidR="00C90C5C" w:rsidRPr="009A6C54" w:rsidRDefault="00C90C5C" w:rsidP="00F62550">
            <w:pPr>
              <w:pStyle w:val="TableText"/>
            </w:pPr>
            <w:r w:rsidRPr="009A6C54">
              <w:t xml:space="preserve"> In the date range.. ^SC(</w:t>
            </w:r>
            <w:proofErr w:type="spellStart"/>
            <w:r w:rsidRPr="009A6C54">
              <w:t>clinic,”S”,date</w:t>
            </w:r>
            <w:proofErr w:type="spellEnd"/>
          </w:p>
          <w:p w:rsidR="00C90C5C" w:rsidRPr="009A6C54" w:rsidRDefault="00C90C5C" w:rsidP="00F62550">
            <w:pPr>
              <w:pStyle w:val="TableText"/>
            </w:pPr>
          </w:p>
          <w:p w:rsidR="00C90C5C" w:rsidRPr="009A6C54" w:rsidRDefault="00C90C5C" w:rsidP="00F62550">
            <w:pPr>
              <w:pStyle w:val="TableText"/>
            </w:pPr>
            <w:r w:rsidRPr="009A6C54">
              <w:t xml:space="preserve">                    - If  there is a match,  set up the global  ^TMP(“SDPRO1”, SORT ( clinic, reminder location or stop code)  </w:t>
            </w:r>
          </w:p>
          <w:p w:rsidR="00C90C5C" w:rsidRPr="009A6C54" w:rsidRDefault="00C90C5C" w:rsidP="00F62550">
            <w:pPr>
              <w:pStyle w:val="TableText"/>
            </w:pPr>
          </w:p>
          <w:p w:rsidR="00C90C5C" w:rsidRPr="009A6C54" w:rsidRDefault="00C90C5C" w:rsidP="00F62550">
            <w:pPr>
              <w:pStyle w:val="TableText"/>
            </w:pPr>
            <w:r w:rsidRPr="009A6C54">
              <w:t>Call to ^SDMHPRO1 routine to set up the global ^TMP(“SDMHP”,$J, LINE NUMBER,0) that hold the data for sending an email message to all persons in the  email group  SD MH NO SHOW NOTIFICATION.</w:t>
            </w:r>
          </w:p>
          <w:p w:rsidR="00C90C5C" w:rsidRPr="009A6C54" w:rsidRDefault="00C90C5C" w:rsidP="00F62550">
            <w:pPr>
              <w:pStyle w:val="TableText"/>
            </w:pPr>
          </w:p>
          <w:p w:rsidR="00C90C5C" w:rsidRPr="009A6C54" w:rsidRDefault="00C90C5C" w:rsidP="00F62550">
            <w:pPr>
              <w:pStyle w:val="TableText"/>
            </w:pPr>
            <w:r w:rsidRPr="009A6C54">
              <w:t>Variables are set up to send the data in a mail message.</w:t>
            </w:r>
          </w:p>
          <w:p w:rsidR="00C90C5C" w:rsidRPr="009A6C54" w:rsidRDefault="00C90C5C" w:rsidP="00F62550">
            <w:pPr>
              <w:pStyle w:val="TableText"/>
            </w:pPr>
            <w:r w:rsidRPr="009A6C54">
              <w:t xml:space="preserve">       SDGRP is set to the mail group number for SD MH NO SHOW NOTIFICATION </w:t>
            </w:r>
          </w:p>
          <w:p w:rsidR="00C90C5C" w:rsidRPr="009A6C54" w:rsidRDefault="00C90C5C" w:rsidP="00F62550">
            <w:pPr>
              <w:pStyle w:val="TableText"/>
            </w:pPr>
            <w:r w:rsidRPr="009A6C54">
              <w:t xml:space="preserve">      XMSUB the subject of the email is set to</w:t>
            </w:r>
            <w:r w:rsidR="00283D6D" w:rsidRPr="009A6C54">
              <w:t xml:space="preserve"> MN NO SHOW REPORT  MESSAGE # </w:t>
            </w:r>
          </w:p>
          <w:p w:rsidR="00C90C5C" w:rsidRPr="009A6C54" w:rsidRDefault="00C90C5C" w:rsidP="00F62550">
            <w:pPr>
              <w:pStyle w:val="TableText"/>
            </w:pPr>
            <w:r w:rsidRPr="009A6C54">
              <w:t xml:space="preserve">      XMTEXT is set to the global containing the data ^TMP(“SDNS”,$J, LINE #,0)</w:t>
            </w:r>
          </w:p>
          <w:p w:rsidR="00C90C5C" w:rsidRPr="009A6C54" w:rsidRDefault="00C90C5C" w:rsidP="00F62550">
            <w:pPr>
              <w:pStyle w:val="TableText"/>
            </w:pPr>
          </w:p>
          <w:p w:rsidR="00C90C5C" w:rsidRPr="009A6C54" w:rsidRDefault="00C90C5C" w:rsidP="00F62550">
            <w:pPr>
              <w:pStyle w:val="TableText"/>
            </w:pPr>
            <w:r w:rsidRPr="009A6C54">
              <w:t>Call is made to set up and send the mail message   D ^XMD the user will be able to print out the email message to a printer for a hard copy through mailman.</w:t>
            </w:r>
          </w:p>
          <w:p w:rsidR="00C90C5C" w:rsidRPr="009A6C54" w:rsidRDefault="00C90C5C" w:rsidP="00F62550">
            <w:pPr>
              <w:pStyle w:val="TableText"/>
            </w:pPr>
          </w:p>
          <w:p w:rsidR="00C27B83" w:rsidRPr="009A6C54" w:rsidRDefault="00C90C5C" w:rsidP="00F62550">
            <w:pPr>
              <w:pStyle w:val="TableText"/>
            </w:pPr>
            <w:r w:rsidRPr="009A6C54">
              <w:t>The report will be identical to the AD HOC report except it will have mailman designation in the heading.</w:t>
            </w:r>
          </w:p>
        </w:tc>
      </w:tr>
    </w:tbl>
    <w:p w:rsidR="00705C7A" w:rsidRPr="009A6C54" w:rsidRDefault="000658A2" w:rsidP="00705C7A">
      <w:pPr>
        <w:pStyle w:val="Heading3"/>
        <w:numPr>
          <w:ilvl w:val="0"/>
          <w:numId w:val="0"/>
        </w:numPr>
        <w:tabs>
          <w:tab w:val="clear" w:pos="72"/>
          <w:tab w:val="clear" w:pos="1080"/>
        </w:tabs>
        <w:ind w:left="90"/>
        <w:rPr>
          <w:sz w:val="32"/>
          <w:szCs w:val="32"/>
          <w:lang w:val="en-US"/>
        </w:rPr>
      </w:pPr>
      <w:r w:rsidRPr="009A6C54">
        <w:rPr>
          <w:lang w:val="en-US"/>
        </w:rPr>
        <w:br w:type="page"/>
      </w:r>
      <w:bookmarkStart w:id="190" w:name="_Toc11706623"/>
      <w:r w:rsidR="00705C7A" w:rsidRPr="009A6C54">
        <w:rPr>
          <w:sz w:val="32"/>
          <w:szCs w:val="32"/>
        </w:rPr>
        <w:t>^SD</w:t>
      </w:r>
      <w:r w:rsidR="00705C7A" w:rsidRPr="009A6C54">
        <w:rPr>
          <w:sz w:val="32"/>
          <w:szCs w:val="32"/>
          <w:lang w:val="en-US"/>
        </w:rPr>
        <w:t>MHPRO1</w:t>
      </w:r>
      <w:bookmarkEnd w:id="190"/>
    </w:p>
    <w:p w:rsidR="00CF4F89" w:rsidRPr="009A6C54" w:rsidRDefault="00C90C5C" w:rsidP="00124405">
      <w:pPr>
        <w:pStyle w:val="BodyText3"/>
        <w:spacing w:before="0" w:after="0"/>
        <w:rPr>
          <w:rFonts w:ascii="Times New Roman" w:hAnsi="Times New Roman"/>
          <w:color w:val="auto"/>
          <w:sz w:val="24"/>
          <w:szCs w:val="24"/>
          <w:lang w:val="en-US"/>
        </w:rPr>
      </w:pPr>
      <w:r w:rsidRPr="009A6C54">
        <w:rPr>
          <w:rFonts w:ascii="Times New Roman" w:hAnsi="Times New Roman"/>
          <w:color w:val="auto"/>
          <w:sz w:val="24"/>
          <w:szCs w:val="24"/>
        </w:rPr>
        <w:t>This routine is called by routine SDMHPRO and is the routine that prints out the Proactive Background Job report.</w:t>
      </w:r>
    </w:p>
    <w:p w:rsidR="00F62550" w:rsidRPr="009A6C54" w:rsidRDefault="00F62550" w:rsidP="00F62550">
      <w:pPr>
        <w:pStyle w:val="Caption"/>
        <w:rPr>
          <w:lang w:val="en-US"/>
        </w:rPr>
      </w:pPr>
      <w:bookmarkStart w:id="191" w:name="_Toc11706865"/>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26</w:t>
      </w:r>
      <w:r w:rsidR="007F1C38">
        <w:rPr>
          <w:noProof/>
        </w:rPr>
        <w:fldChar w:fldCharType="end"/>
      </w:r>
      <w:r w:rsidRPr="009A6C54">
        <w:rPr>
          <w:lang w:val="en-US"/>
        </w:rPr>
        <w:t>: EN^SDMHPRO1 Routine</w:t>
      </w:r>
      <w:bookmarkEnd w:id="191"/>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16"/>
        <w:gridCol w:w="968"/>
        <w:gridCol w:w="175"/>
        <w:gridCol w:w="1230"/>
        <w:gridCol w:w="467"/>
        <w:gridCol w:w="10"/>
        <w:gridCol w:w="582"/>
        <w:gridCol w:w="307"/>
        <w:gridCol w:w="1903"/>
        <w:gridCol w:w="1016"/>
      </w:tblGrid>
      <w:tr w:rsidR="00C90C5C" w:rsidRPr="009A6C54" w:rsidTr="002B5785">
        <w:trPr>
          <w:tblHeader/>
        </w:trPr>
        <w:tc>
          <w:tcPr>
            <w:tcW w:w="2790" w:type="dxa"/>
            <w:shd w:val="clear" w:color="auto" w:fill="BFBFBF"/>
          </w:tcPr>
          <w:p w:rsidR="00C90C5C" w:rsidRPr="009A6C54" w:rsidRDefault="00C90C5C" w:rsidP="00F62550">
            <w:pPr>
              <w:pStyle w:val="TableHeading"/>
            </w:pPr>
            <w:bookmarkStart w:id="192" w:name="ColumnTitle_23"/>
            <w:bookmarkEnd w:id="192"/>
            <w:r w:rsidRPr="009A6C54">
              <w:t>Routine Name</w:t>
            </w:r>
          </w:p>
        </w:tc>
        <w:tc>
          <w:tcPr>
            <w:tcW w:w="6817" w:type="dxa"/>
            <w:gridSpan w:val="9"/>
            <w:tcBorders>
              <w:bottom w:val="single" w:sz="6" w:space="0" w:color="000000"/>
            </w:tcBorders>
            <w:shd w:val="clear" w:color="auto" w:fill="BFBFBF"/>
          </w:tcPr>
          <w:p w:rsidR="00C90C5C" w:rsidRPr="009A6C54" w:rsidRDefault="00C90C5C" w:rsidP="00F62550">
            <w:pPr>
              <w:pStyle w:val="TableHeading"/>
            </w:pPr>
            <w:r w:rsidRPr="009A6C54">
              <w:t>EN^SDMHPRO1</w:t>
            </w:r>
          </w:p>
        </w:tc>
      </w:tr>
      <w:tr w:rsidR="00C90C5C" w:rsidRPr="009A6C54" w:rsidTr="00C27B83">
        <w:tc>
          <w:tcPr>
            <w:tcW w:w="2790" w:type="dxa"/>
            <w:shd w:val="clear" w:color="auto" w:fill="F3F3F3"/>
          </w:tcPr>
          <w:p w:rsidR="00C90C5C" w:rsidRPr="009A6C54" w:rsidRDefault="00C90C5C" w:rsidP="00F62550">
            <w:pPr>
              <w:pStyle w:val="TableHeading"/>
            </w:pPr>
            <w:r w:rsidRPr="009A6C54">
              <w:t>Enhancement Category</w:t>
            </w:r>
          </w:p>
        </w:tc>
        <w:tc>
          <w:tcPr>
            <w:tcW w:w="1170" w:type="dxa"/>
            <w:gridSpan w:val="2"/>
            <w:tcBorders>
              <w:right w:val="nil"/>
            </w:tcBorders>
          </w:tcPr>
          <w:p w:rsidR="00C90C5C" w:rsidRPr="009A6C54" w:rsidRDefault="00C90C5C" w:rsidP="00F62550">
            <w:pPr>
              <w:pStyle w:val="TableText"/>
            </w:pPr>
            <w:r w:rsidRPr="009A6C54">
              <w:fldChar w:fldCharType="begin">
                <w:ffData>
                  <w:name w:val="Check23"/>
                  <w:enabled/>
                  <w:calcOnExit w:val="0"/>
                  <w:checkBox>
                    <w:sizeAuto/>
                    <w:default w:val="1"/>
                  </w:checkBox>
                </w:ffData>
              </w:fldChar>
            </w:r>
            <w:r w:rsidRPr="009A6C54">
              <w:instrText xml:space="preserve"> FORMCHECKBOX </w:instrText>
            </w:r>
            <w:r w:rsidR="00C70849">
              <w:fldChar w:fldCharType="separate"/>
            </w:r>
            <w:r w:rsidRPr="009A6C54">
              <w:fldChar w:fldCharType="end"/>
            </w:r>
            <w:r w:rsidRPr="009A6C54">
              <w:t xml:space="preserve"> New</w:t>
            </w:r>
          </w:p>
        </w:tc>
        <w:tc>
          <w:tcPr>
            <w:tcW w:w="1260" w:type="dxa"/>
            <w:tcBorders>
              <w:left w:val="nil"/>
              <w:right w:val="nil"/>
            </w:tcBorders>
          </w:tcPr>
          <w:p w:rsidR="00C90C5C" w:rsidRPr="009A6C54" w:rsidRDefault="00C90C5C" w:rsidP="00F62550">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C70849">
              <w:fldChar w:fldCharType="separate"/>
            </w:r>
            <w:r w:rsidRPr="009A6C54">
              <w:fldChar w:fldCharType="end"/>
            </w:r>
            <w:r w:rsidRPr="009A6C54">
              <w:t xml:space="preserve"> Modify</w:t>
            </w:r>
          </w:p>
        </w:tc>
        <w:tc>
          <w:tcPr>
            <w:tcW w:w="1080" w:type="dxa"/>
            <w:gridSpan w:val="3"/>
            <w:tcBorders>
              <w:left w:val="nil"/>
              <w:right w:val="nil"/>
            </w:tcBorders>
          </w:tcPr>
          <w:p w:rsidR="00C90C5C" w:rsidRPr="009A6C54" w:rsidRDefault="00C90C5C" w:rsidP="00F62550">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C70849">
              <w:fldChar w:fldCharType="separate"/>
            </w:r>
            <w:r w:rsidRPr="009A6C54">
              <w:fldChar w:fldCharType="end"/>
            </w:r>
            <w:r w:rsidRPr="009A6C54">
              <w:t xml:space="preserve"> Delete</w:t>
            </w:r>
          </w:p>
        </w:tc>
        <w:tc>
          <w:tcPr>
            <w:tcW w:w="3307" w:type="dxa"/>
            <w:gridSpan w:val="3"/>
            <w:tcBorders>
              <w:left w:val="nil"/>
            </w:tcBorders>
          </w:tcPr>
          <w:p w:rsidR="00C90C5C" w:rsidRPr="009A6C54" w:rsidRDefault="00C90C5C" w:rsidP="00F62550">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C70849">
              <w:fldChar w:fldCharType="separate"/>
            </w:r>
            <w:r w:rsidRPr="009A6C54">
              <w:fldChar w:fldCharType="end"/>
            </w:r>
            <w:r w:rsidRPr="009A6C54">
              <w:t xml:space="preserve"> No Change</w:t>
            </w:r>
          </w:p>
        </w:tc>
      </w:tr>
      <w:tr w:rsidR="00C90C5C" w:rsidRPr="009A6C54" w:rsidTr="00C27B83">
        <w:tc>
          <w:tcPr>
            <w:tcW w:w="2790" w:type="dxa"/>
            <w:shd w:val="clear" w:color="auto" w:fill="F3F3F3"/>
          </w:tcPr>
          <w:p w:rsidR="00C90C5C" w:rsidRPr="009A6C54" w:rsidRDefault="00C90C5C" w:rsidP="00F62550">
            <w:pPr>
              <w:pStyle w:val="TableHeading"/>
            </w:pPr>
            <w:r w:rsidRPr="009A6C54">
              <w:t>Requirement Traceability Matrix</w:t>
            </w:r>
          </w:p>
        </w:tc>
        <w:tc>
          <w:tcPr>
            <w:tcW w:w="6817" w:type="dxa"/>
            <w:gridSpan w:val="9"/>
          </w:tcPr>
          <w:p w:rsidR="00C90C5C" w:rsidRPr="009A6C54" w:rsidRDefault="00C90C5C" w:rsidP="00F62550">
            <w:pPr>
              <w:pStyle w:val="TableText"/>
            </w:pPr>
            <w:r w:rsidRPr="009A6C54">
              <w:t>N/A</w:t>
            </w:r>
          </w:p>
        </w:tc>
      </w:tr>
      <w:tr w:rsidR="00C90C5C" w:rsidRPr="009A6C54" w:rsidTr="00C27B83">
        <w:tc>
          <w:tcPr>
            <w:tcW w:w="2790" w:type="dxa"/>
            <w:tcBorders>
              <w:bottom w:val="single" w:sz="6" w:space="0" w:color="000000"/>
            </w:tcBorders>
            <w:shd w:val="clear" w:color="auto" w:fill="F3F3F3"/>
          </w:tcPr>
          <w:p w:rsidR="00C90C5C" w:rsidRPr="009A6C54" w:rsidRDefault="00C90C5C" w:rsidP="00F62550">
            <w:pPr>
              <w:pStyle w:val="TableHeading"/>
            </w:pPr>
            <w:r w:rsidRPr="009A6C54">
              <w:t>Related Options</w:t>
            </w:r>
          </w:p>
        </w:tc>
        <w:tc>
          <w:tcPr>
            <w:tcW w:w="6817" w:type="dxa"/>
            <w:gridSpan w:val="9"/>
            <w:tcBorders>
              <w:bottom w:val="single" w:sz="4" w:space="0" w:color="auto"/>
            </w:tcBorders>
          </w:tcPr>
          <w:p w:rsidR="00C90C5C" w:rsidRPr="009A6C54" w:rsidRDefault="001E41F4" w:rsidP="00F62550">
            <w:pPr>
              <w:pStyle w:val="TableText"/>
            </w:pPr>
            <w:r w:rsidRPr="009A6C54">
              <w:t>High Risk MH Proactive Nightly Report [SD MH PROACTIVE BGJ REPORT] option</w:t>
            </w:r>
          </w:p>
        </w:tc>
      </w:tr>
      <w:tr w:rsidR="00C90C5C" w:rsidRPr="009A6C54"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rsidR="00C90C5C" w:rsidRPr="009A6C54" w:rsidRDefault="00C90C5C" w:rsidP="00F62550">
            <w:pPr>
              <w:pStyle w:val="TableHeading"/>
            </w:pPr>
            <w:r w:rsidRPr="009A6C54">
              <w:t>Related Routines</w:t>
            </w:r>
          </w:p>
        </w:tc>
        <w:tc>
          <w:tcPr>
            <w:tcW w:w="2917" w:type="dxa"/>
            <w:gridSpan w:val="5"/>
            <w:tcBorders>
              <w:bottom w:val="single" w:sz="4" w:space="0" w:color="auto"/>
            </w:tcBorders>
            <w:shd w:val="clear" w:color="auto" w:fill="F3F3F3"/>
          </w:tcPr>
          <w:p w:rsidR="00C90C5C" w:rsidRPr="009A6C54" w:rsidRDefault="00C90C5C" w:rsidP="00F62550">
            <w:pPr>
              <w:pStyle w:val="TableHeading"/>
            </w:pPr>
            <w:r w:rsidRPr="009A6C54">
              <w:t>Routines “Called By”</w:t>
            </w:r>
          </w:p>
        </w:tc>
        <w:tc>
          <w:tcPr>
            <w:tcW w:w="3900" w:type="dxa"/>
            <w:gridSpan w:val="4"/>
            <w:tcBorders>
              <w:bottom w:val="single" w:sz="4" w:space="0" w:color="auto"/>
            </w:tcBorders>
            <w:shd w:val="clear" w:color="auto" w:fill="F3F3F3"/>
          </w:tcPr>
          <w:p w:rsidR="00C90C5C" w:rsidRPr="009A6C54" w:rsidRDefault="00C90C5C" w:rsidP="00F62550">
            <w:pPr>
              <w:pStyle w:val="TableHeading"/>
            </w:pPr>
            <w:r w:rsidRPr="009A6C54">
              <w:t xml:space="preserve">Routines “Called”   </w:t>
            </w:r>
          </w:p>
        </w:tc>
      </w:tr>
      <w:tr w:rsidR="00C90C5C" w:rsidRPr="009A6C54"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rsidR="00C90C5C" w:rsidRPr="009A6C54" w:rsidRDefault="00C90C5C" w:rsidP="00F62550">
            <w:pPr>
              <w:pStyle w:val="TableHeading"/>
              <w:rPr>
                <w:bCs/>
                <w:sz w:val="20"/>
              </w:rPr>
            </w:pPr>
          </w:p>
        </w:tc>
        <w:tc>
          <w:tcPr>
            <w:tcW w:w="2917" w:type="dxa"/>
            <w:gridSpan w:val="5"/>
            <w:tcBorders>
              <w:bottom w:val="single" w:sz="4" w:space="0" w:color="auto"/>
            </w:tcBorders>
          </w:tcPr>
          <w:p w:rsidR="00C90C5C" w:rsidRPr="009A6C54" w:rsidRDefault="00C90C5C" w:rsidP="00F62550">
            <w:pPr>
              <w:pStyle w:val="TableText"/>
            </w:pPr>
            <w:r w:rsidRPr="009A6C54">
              <w:t>^SDMHPRO</w:t>
            </w:r>
          </w:p>
        </w:tc>
        <w:tc>
          <w:tcPr>
            <w:tcW w:w="3900" w:type="dxa"/>
            <w:gridSpan w:val="4"/>
            <w:tcBorders>
              <w:bottom w:val="single" w:sz="4" w:space="0" w:color="auto"/>
            </w:tcBorders>
          </w:tcPr>
          <w:p w:rsidR="00C90C5C" w:rsidRPr="009A6C54" w:rsidRDefault="00C90C5C" w:rsidP="00F62550">
            <w:pPr>
              <w:pStyle w:val="TableText"/>
            </w:pPr>
            <w:r w:rsidRPr="009A6C54">
              <w:t xml:space="preserve">C^%DTC              </w:t>
            </w:r>
          </w:p>
          <w:p w:rsidR="00C90C5C" w:rsidRPr="009A6C54" w:rsidRDefault="00C90C5C" w:rsidP="00F62550">
            <w:pPr>
              <w:pStyle w:val="TableText"/>
            </w:pPr>
            <w:r w:rsidRPr="009A6C54">
              <w:t xml:space="preserve">$$SDAPI^SDAMA301    </w:t>
            </w:r>
          </w:p>
          <w:p w:rsidR="00C90C5C" w:rsidRPr="009A6C54" w:rsidRDefault="00C90C5C" w:rsidP="00F62550">
            <w:pPr>
              <w:pStyle w:val="TableText"/>
            </w:pPr>
            <w:r w:rsidRPr="009A6C54">
              <w:t xml:space="preserve">COUNT^SDMHPRO       </w:t>
            </w:r>
          </w:p>
          <w:p w:rsidR="00C90C5C" w:rsidRPr="009A6C54" w:rsidRDefault="00C90C5C" w:rsidP="00F62550">
            <w:pPr>
              <w:pStyle w:val="TableText"/>
            </w:pPr>
            <w:r w:rsidRPr="009A6C54">
              <w:t xml:space="preserve">HEAD^SDMHPRO        </w:t>
            </w:r>
          </w:p>
          <w:p w:rsidR="00C90C5C" w:rsidRPr="009A6C54" w:rsidRDefault="00C90C5C" w:rsidP="00F62550">
            <w:pPr>
              <w:pStyle w:val="TableText"/>
            </w:pPr>
            <w:r w:rsidRPr="009A6C54">
              <w:t xml:space="preserve">HEAD1^SDMHPRO       </w:t>
            </w:r>
          </w:p>
          <w:p w:rsidR="00C90C5C" w:rsidRPr="009A6C54" w:rsidRDefault="00C90C5C" w:rsidP="00F62550">
            <w:pPr>
              <w:pStyle w:val="TableText"/>
            </w:pPr>
            <w:r w:rsidRPr="009A6C54">
              <w:t xml:space="preserve">TOTAL^SDMHPRO       </w:t>
            </w:r>
          </w:p>
          <w:p w:rsidR="00C90C5C" w:rsidRPr="009A6C54" w:rsidRDefault="00C90C5C" w:rsidP="00F62550">
            <w:pPr>
              <w:pStyle w:val="TableText"/>
            </w:pPr>
            <w:r w:rsidRPr="009A6C54">
              <w:t xml:space="preserve">$$SETSTR^SDUL1      </w:t>
            </w:r>
          </w:p>
          <w:p w:rsidR="00C90C5C" w:rsidRPr="009A6C54" w:rsidRDefault="00C90C5C" w:rsidP="00F62550">
            <w:pPr>
              <w:pStyle w:val="TableText"/>
            </w:pPr>
            <w:r w:rsidRPr="009A6C54">
              <w:t xml:space="preserve">PID^VADPT6        </w:t>
            </w:r>
          </w:p>
          <w:p w:rsidR="00C90C5C" w:rsidRPr="009A6C54" w:rsidRDefault="00C90C5C" w:rsidP="00F62550">
            <w:pPr>
              <w:pStyle w:val="TableText"/>
            </w:pPr>
            <w:r w:rsidRPr="009A6C54">
              <w:t xml:space="preserve">$$FMTE^XLFDT </w:t>
            </w:r>
          </w:p>
        </w:tc>
      </w:tr>
      <w:tr w:rsidR="00C90C5C" w:rsidRPr="009A6C54" w:rsidTr="00C27B83">
        <w:tc>
          <w:tcPr>
            <w:tcW w:w="2790" w:type="dxa"/>
            <w:tcBorders>
              <w:top w:val="single" w:sz="6" w:space="0" w:color="000000"/>
            </w:tcBorders>
            <w:shd w:val="clear" w:color="auto" w:fill="F3F3F3"/>
          </w:tcPr>
          <w:p w:rsidR="00C90C5C" w:rsidRPr="009A6C54" w:rsidRDefault="00C90C5C" w:rsidP="00F62550">
            <w:pPr>
              <w:pStyle w:val="TableHeading"/>
            </w:pPr>
            <w:r w:rsidRPr="009A6C54">
              <w:t>Data Dictionary (DD) References</w:t>
            </w:r>
          </w:p>
        </w:tc>
        <w:tc>
          <w:tcPr>
            <w:tcW w:w="6817" w:type="dxa"/>
            <w:gridSpan w:val="9"/>
          </w:tcPr>
          <w:p w:rsidR="00C90C5C" w:rsidRPr="009A6C54" w:rsidRDefault="00C90C5C" w:rsidP="00F62550">
            <w:pPr>
              <w:pStyle w:val="TableText"/>
            </w:pPr>
            <w:r w:rsidRPr="009A6C54">
              <w:t xml:space="preserve">   ^DG(40.8            </w:t>
            </w:r>
          </w:p>
          <w:p w:rsidR="00C90C5C" w:rsidRPr="009A6C54" w:rsidRDefault="00C90C5C" w:rsidP="00F62550">
            <w:pPr>
              <w:pStyle w:val="TableText"/>
            </w:pPr>
            <w:r w:rsidRPr="009A6C54">
              <w:t xml:space="preserve">   ^DIC(40.7           </w:t>
            </w:r>
          </w:p>
          <w:p w:rsidR="00C90C5C" w:rsidRPr="009A6C54" w:rsidRDefault="00C90C5C" w:rsidP="00F62550">
            <w:pPr>
              <w:pStyle w:val="TableText"/>
            </w:pPr>
            <w:r w:rsidRPr="009A6C54">
              <w:t xml:space="preserve">   ^DPT(               </w:t>
            </w:r>
          </w:p>
          <w:p w:rsidR="00C90C5C" w:rsidRPr="009A6C54" w:rsidRDefault="00C90C5C" w:rsidP="00F62550">
            <w:pPr>
              <w:pStyle w:val="TableText"/>
            </w:pPr>
            <w:r w:rsidRPr="009A6C54">
              <w:t xml:space="preserve">   ^DPT("B"            </w:t>
            </w:r>
          </w:p>
          <w:p w:rsidR="00C90C5C" w:rsidRPr="009A6C54" w:rsidRDefault="00C90C5C" w:rsidP="00F62550">
            <w:pPr>
              <w:pStyle w:val="TableText"/>
            </w:pPr>
            <w:r w:rsidRPr="009A6C54">
              <w:t xml:space="preserve">   ^SC(                </w:t>
            </w:r>
          </w:p>
          <w:p w:rsidR="00C90C5C" w:rsidRPr="009A6C54" w:rsidRDefault="00C90C5C" w:rsidP="00F62550">
            <w:pPr>
              <w:pStyle w:val="TableText"/>
            </w:pPr>
            <w:r w:rsidRPr="009A6C54">
              <w:t xml:space="preserve">   ^TMP(               </w:t>
            </w:r>
          </w:p>
          <w:p w:rsidR="00C90C5C" w:rsidRPr="009A6C54" w:rsidRDefault="00C90C5C" w:rsidP="00F62550">
            <w:pPr>
              <w:pStyle w:val="TableText"/>
            </w:pPr>
            <w:r w:rsidRPr="009A6C54">
              <w:t xml:space="preserve">   ^TMP("SDMHP"        </w:t>
            </w:r>
          </w:p>
          <w:p w:rsidR="00C90C5C" w:rsidRPr="009A6C54" w:rsidRDefault="00C90C5C" w:rsidP="00F62550">
            <w:pPr>
              <w:pStyle w:val="TableText"/>
            </w:pPr>
            <w:r w:rsidRPr="009A6C54">
              <w:t xml:space="preserve">   ^TMP("SDPRO1"       </w:t>
            </w:r>
          </w:p>
          <w:p w:rsidR="00C90C5C" w:rsidRPr="009A6C54" w:rsidRDefault="00C90C5C" w:rsidP="00F62550">
            <w:pPr>
              <w:pStyle w:val="TableText"/>
            </w:pPr>
            <w:r w:rsidRPr="009A6C54">
              <w:t xml:space="preserve">   ^TMP($J             </w:t>
            </w:r>
          </w:p>
          <w:p w:rsidR="00C90C5C" w:rsidRPr="009A6C54" w:rsidRDefault="00C90C5C" w:rsidP="00F62550">
            <w:pPr>
              <w:pStyle w:val="TableText"/>
            </w:pPr>
            <w:r w:rsidRPr="009A6C54">
              <w:t xml:space="preserve">   ^VA(200             </w:t>
            </w:r>
          </w:p>
        </w:tc>
      </w:tr>
      <w:tr w:rsidR="00C90C5C" w:rsidRPr="009A6C54" w:rsidTr="00C27B83">
        <w:tc>
          <w:tcPr>
            <w:tcW w:w="2790" w:type="dxa"/>
            <w:shd w:val="clear" w:color="auto" w:fill="F3F3F3"/>
          </w:tcPr>
          <w:p w:rsidR="00C90C5C" w:rsidRPr="009A6C54" w:rsidRDefault="00C90C5C" w:rsidP="00F62550">
            <w:pPr>
              <w:pStyle w:val="TableHeading"/>
            </w:pPr>
            <w:r w:rsidRPr="009A6C54">
              <w:t>Related Protocols</w:t>
            </w:r>
          </w:p>
        </w:tc>
        <w:tc>
          <w:tcPr>
            <w:tcW w:w="6817" w:type="dxa"/>
            <w:gridSpan w:val="9"/>
          </w:tcPr>
          <w:p w:rsidR="00C90C5C" w:rsidRPr="009A6C54" w:rsidRDefault="00C90C5C" w:rsidP="00F62550">
            <w:pPr>
              <w:pStyle w:val="TableText"/>
            </w:pPr>
            <w:r w:rsidRPr="009A6C54">
              <w:t>N/A</w:t>
            </w:r>
          </w:p>
        </w:tc>
      </w:tr>
      <w:tr w:rsidR="00C90C5C" w:rsidRPr="009A6C54" w:rsidTr="00C27B83">
        <w:tc>
          <w:tcPr>
            <w:tcW w:w="2790" w:type="dxa"/>
            <w:shd w:val="clear" w:color="auto" w:fill="F3F3F3"/>
          </w:tcPr>
          <w:p w:rsidR="00C90C5C" w:rsidRPr="009A6C54" w:rsidRDefault="00C90C5C" w:rsidP="00F62550">
            <w:pPr>
              <w:pStyle w:val="TableHeading"/>
            </w:pPr>
            <w:r w:rsidRPr="009A6C54">
              <w:t>Related Integration Control Registrations (ICRs)</w:t>
            </w:r>
          </w:p>
        </w:tc>
        <w:tc>
          <w:tcPr>
            <w:tcW w:w="6817" w:type="dxa"/>
            <w:gridSpan w:val="9"/>
            <w:tcBorders>
              <w:bottom w:val="single" w:sz="6" w:space="0" w:color="000000"/>
            </w:tcBorders>
          </w:tcPr>
          <w:p w:rsidR="00C90C5C" w:rsidRPr="009A6C54" w:rsidRDefault="00C90C5C" w:rsidP="00F62550">
            <w:pPr>
              <w:pStyle w:val="TableText"/>
            </w:pPr>
            <w:r w:rsidRPr="009A6C54">
              <w:t>N/A</w:t>
            </w:r>
          </w:p>
        </w:tc>
      </w:tr>
      <w:tr w:rsidR="00C90C5C" w:rsidRPr="009A6C54" w:rsidTr="00C27B83">
        <w:tc>
          <w:tcPr>
            <w:tcW w:w="2790" w:type="dxa"/>
            <w:tcBorders>
              <w:right w:val="single" w:sz="4" w:space="0" w:color="auto"/>
            </w:tcBorders>
            <w:shd w:val="clear" w:color="auto" w:fill="F3F3F3"/>
          </w:tcPr>
          <w:p w:rsidR="00C90C5C" w:rsidRPr="009A6C54" w:rsidRDefault="00C90C5C" w:rsidP="00F62550">
            <w:pPr>
              <w:pStyle w:val="TableHeading"/>
            </w:pPr>
            <w:r w:rsidRPr="009A6C54">
              <w:t>Data Passing</w:t>
            </w:r>
          </w:p>
        </w:tc>
        <w:tc>
          <w:tcPr>
            <w:tcW w:w="990" w:type="dxa"/>
            <w:tcBorders>
              <w:left w:val="single" w:sz="4" w:space="0" w:color="auto"/>
              <w:right w:val="nil"/>
            </w:tcBorders>
          </w:tcPr>
          <w:p w:rsidR="00C90C5C" w:rsidRPr="009A6C54" w:rsidRDefault="00C90C5C" w:rsidP="00F62550">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C70849">
              <w:fldChar w:fldCharType="separate"/>
            </w:r>
            <w:r w:rsidRPr="009A6C54">
              <w:fldChar w:fldCharType="end"/>
            </w:r>
            <w:r w:rsidRPr="009A6C54">
              <w:t xml:space="preserve"> Input</w:t>
            </w:r>
          </w:p>
        </w:tc>
        <w:tc>
          <w:tcPr>
            <w:tcW w:w="1917" w:type="dxa"/>
            <w:gridSpan w:val="3"/>
            <w:tcBorders>
              <w:left w:val="nil"/>
              <w:right w:val="nil"/>
            </w:tcBorders>
          </w:tcPr>
          <w:p w:rsidR="00C90C5C" w:rsidRPr="009A6C54" w:rsidRDefault="00C90C5C" w:rsidP="00F62550">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C70849">
              <w:fldChar w:fldCharType="separate"/>
            </w:r>
            <w:r w:rsidRPr="009A6C54">
              <w:fldChar w:fldCharType="end"/>
            </w:r>
            <w:r w:rsidRPr="009A6C54">
              <w:t xml:space="preserve"> Output Reference</w:t>
            </w:r>
          </w:p>
        </w:tc>
        <w:tc>
          <w:tcPr>
            <w:tcW w:w="918" w:type="dxa"/>
            <w:gridSpan w:val="3"/>
            <w:tcBorders>
              <w:left w:val="nil"/>
              <w:right w:val="nil"/>
            </w:tcBorders>
          </w:tcPr>
          <w:p w:rsidR="00C90C5C" w:rsidRPr="009A6C54" w:rsidRDefault="00C90C5C" w:rsidP="00F62550">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C70849">
              <w:fldChar w:fldCharType="separate"/>
            </w:r>
            <w:r w:rsidRPr="009A6C54">
              <w:fldChar w:fldCharType="end"/>
            </w:r>
            <w:r w:rsidRPr="009A6C54">
              <w:t xml:space="preserve"> Both</w:t>
            </w:r>
          </w:p>
        </w:tc>
        <w:tc>
          <w:tcPr>
            <w:tcW w:w="1953" w:type="dxa"/>
            <w:tcBorders>
              <w:left w:val="nil"/>
              <w:right w:val="nil"/>
            </w:tcBorders>
          </w:tcPr>
          <w:p w:rsidR="00C90C5C" w:rsidRPr="009A6C54" w:rsidRDefault="00C90C5C" w:rsidP="00F62550">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C70849">
              <w:fldChar w:fldCharType="separate"/>
            </w:r>
            <w:r w:rsidRPr="009A6C54">
              <w:fldChar w:fldCharType="end"/>
            </w:r>
            <w:r w:rsidRPr="009A6C54">
              <w:t xml:space="preserve"> Global Reference</w:t>
            </w:r>
          </w:p>
        </w:tc>
        <w:tc>
          <w:tcPr>
            <w:tcW w:w="1039" w:type="dxa"/>
            <w:tcBorders>
              <w:left w:val="nil"/>
            </w:tcBorders>
          </w:tcPr>
          <w:p w:rsidR="00C90C5C" w:rsidRPr="009A6C54" w:rsidRDefault="00C90C5C" w:rsidP="00F62550">
            <w:pPr>
              <w:pStyle w:val="TableText"/>
            </w:pPr>
            <w:r w:rsidRPr="009A6C54">
              <w:fldChar w:fldCharType="begin">
                <w:ffData>
                  <w:name w:val=""/>
                  <w:enabled/>
                  <w:calcOnExit w:val="0"/>
                  <w:checkBox>
                    <w:sizeAuto/>
                    <w:default w:val="1"/>
                  </w:checkBox>
                </w:ffData>
              </w:fldChar>
            </w:r>
            <w:r w:rsidRPr="009A6C54">
              <w:instrText xml:space="preserve"> FORMCHECKBOX </w:instrText>
            </w:r>
            <w:r w:rsidR="00C70849">
              <w:fldChar w:fldCharType="separate"/>
            </w:r>
            <w:r w:rsidRPr="009A6C54">
              <w:fldChar w:fldCharType="end"/>
            </w:r>
            <w:r w:rsidRPr="009A6C54">
              <w:t xml:space="preserve"> Local</w:t>
            </w:r>
          </w:p>
        </w:tc>
      </w:tr>
      <w:tr w:rsidR="00C90C5C" w:rsidRPr="009A6C54" w:rsidTr="00C27B83">
        <w:tc>
          <w:tcPr>
            <w:tcW w:w="2790" w:type="dxa"/>
            <w:shd w:val="clear" w:color="auto" w:fill="F3F3F3"/>
          </w:tcPr>
          <w:p w:rsidR="00C90C5C" w:rsidRPr="009A6C54" w:rsidRDefault="00C90C5C" w:rsidP="00F62550">
            <w:pPr>
              <w:pStyle w:val="TableHeading"/>
            </w:pPr>
            <w:r w:rsidRPr="009A6C54">
              <w:t>Input Attribute Name and Definition</w:t>
            </w:r>
          </w:p>
        </w:tc>
        <w:tc>
          <w:tcPr>
            <w:tcW w:w="6817" w:type="dxa"/>
            <w:gridSpan w:val="9"/>
          </w:tcPr>
          <w:p w:rsidR="00C90C5C" w:rsidRPr="009A6C54" w:rsidRDefault="00C90C5C" w:rsidP="00F62550">
            <w:pPr>
              <w:pStyle w:val="TableText"/>
            </w:pPr>
            <w:r w:rsidRPr="009A6C54">
              <w:t>Name: None</w:t>
            </w:r>
          </w:p>
          <w:p w:rsidR="00C90C5C" w:rsidRPr="009A6C54" w:rsidRDefault="00C90C5C" w:rsidP="00F62550">
            <w:pPr>
              <w:pStyle w:val="TableText"/>
            </w:pPr>
            <w:r w:rsidRPr="009A6C54">
              <w:t>Definition:</w:t>
            </w:r>
          </w:p>
        </w:tc>
      </w:tr>
      <w:tr w:rsidR="00C90C5C" w:rsidRPr="009A6C54" w:rsidTr="00C27B83">
        <w:tc>
          <w:tcPr>
            <w:tcW w:w="2790" w:type="dxa"/>
            <w:shd w:val="clear" w:color="auto" w:fill="F3F3F3"/>
          </w:tcPr>
          <w:p w:rsidR="00C90C5C" w:rsidRPr="009A6C54" w:rsidRDefault="00C90C5C" w:rsidP="00F62550">
            <w:pPr>
              <w:pStyle w:val="TableHeading"/>
            </w:pPr>
            <w:r w:rsidRPr="009A6C54">
              <w:t>Output Attribute Name and Definition</w:t>
            </w:r>
          </w:p>
        </w:tc>
        <w:tc>
          <w:tcPr>
            <w:tcW w:w="6817" w:type="dxa"/>
            <w:gridSpan w:val="9"/>
          </w:tcPr>
          <w:p w:rsidR="00C90C5C" w:rsidRPr="009A6C54" w:rsidRDefault="00C90C5C" w:rsidP="00F62550">
            <w:pPr>
              <w:pStyle w:val="TableText"/>
            </w:pPr>
            <w:r w:rsidRPr="009A6C54">
              <w:t>Name: None</w:t>
            </w:r>
          </w:p>
          <w:p w:rsidR="00C90C5C" w:rsidRPr="009A6C54" w:rsidRDefault="00C90C5C" w:rsidP="00F62550">
            <w:pPr>
              <w:pStyle w:val="TableText"/>
            </w:pPr>
            <w:r w:rsidRPr="009A6C54">
              <w:t>Definition:</w:t>
            </w:r>
          </w:p>
        </w:tc>
      </w:tr>
      <w:tr w:rsidR="00C90C5C" w:rsidRPr="009A6C54"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rsidR="00C90C5C" w:rsidRPr="009A6C54" w:rsidRDefault="00C90C5C" w:rsidP="00F62550">
            <w:pPr>
              <w:pStyle w:val="TableHeading"/>
            </w:pPr>
            <w:r w:rsidRPr="009A6C54">
              <w:t>Current Logic</w:t>
            </w:r>
          </w:p>
        </w:tc>
      </w:tr>
      <w:tr w:rsidR="00C90C5C" w:rsidRPr="009A6C54"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rsidR="00C90C5C" w:rsidRPr="009A6C54" w:rsidRDefault="00C90C5C" w:rsidP="00F62550">
            <w:pPr>
              <w:pStyle w:val="TableText"/>
            </w:pPr>
            <w:r w:rsidRPr="009A6C54">
              <w:t>None</w:t>
            </w:r>
          </w:p>
        </w:tc>
      </w:tr>
      <w:tr w:rsidR="00C90C5C" w:rsidRPr="009A6C54"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rsidR="00C90C5C" w:rsidRPr="009A6C54" w:rsidRDefault="00C90C5C" w:rsidP="00F62550">
            <w:pPr>
              <w:pStyle w:val="TableHeading"/>
            </w:pPr>
            <w:r w:rsidRPr="009A6C54">
              <w:t>Modified Logic (Changes are in bold)</w:t>
            </w:r>
          </w:p>
        </w:tc>
      </w:tr>
      <w:tr w:rsidR="00C90C5C" w:rsidRPr="009A6C54" w:rsidTr="00C27B83">
        <w:tblPrEx>
          <w:tblBorders>
            <w:insideH w:val="none" w:sz="0" w:space="0" w:color="auto"/>
            <w:insideV w:val="none" w:sz="0" w:space="0" w:color="auto"/>
          </w:tblBorders>
          <w:tblLook w:val="0000" w:firstRow="0" w:lastRow="0" w:firstColumn="0" w:lastColumn="0" w:noHBand="0" w:noVBand="0"/>
        </w:tblPrEx>
        <w:trPr>
          <w:trHeight w:val="1335"/>
        </w:trPr>
        <w:tc>
          <w:tcPr>
            <w:tcW w:w="9607" w:type="dxa"/>
            <w:gridSpan w:val="10"/>
            <w:tcBorders>
              <w:top w:val="single" w:sz="6" w:space="0" w:color="000000"/>
              <w:left w:val="single" w:sz="6" w:space="0" w:color="000000"/>
              <w:bottom w:val="single" w:sz="6" w:space="0" w:color="000000"/>
              <w:right w:val="single" w:sz="6" w:space="0" w:color="000000"/>
            </w:tcBorders>
          </w:tcPr>
          <w:p w:rsidR="00C90C5C" w:rsidRPr="009A6C54" w:rsidRDefault="00C90C5C" w:rsidP="00D56E44">
            <w:pPr>
              <w:pStyle w:val="TableText"/>
            </w:pPr>
            <w:r w:rsidRPr="009A6C54">
              <w:t>The code will loop through the  ^TMP(“SDPRO1”  global</w:t>
            </w:r>
          </w:p>
          <w:p w:rsidR="00C90C5C" w:rsidRPr="009A6C54" w:rsidRDefault="00C90C5C" w:rsidP="00D56E44">
            <w:pPr>
              <w:pStyle w:val="TableText"/>
            </w:pPr>
          </w:p>
          <w:p w:rsidR="00C90C5C" w:rsidRPr="009A6C54" w:rsidRDefault="00C90C5C" w:rsidP="00D56E44">
            <w:pPr>
              <w:pStyle w:val="TableText"/>
            </w:pPr>
            <w:r w:rsidRPr="009A6C54">
              <w:t xml:space="preserve">                  - A totals page will print out of the unique patients at the beginning of the report.</w:t>
            </w:r>
          </w:p>
          <w:p w:rsidR="00C90C5C" w:rsidRPr="009A6C54" w:rsidRDefault="00C90C5C" w:rsidP="00D56E44">
            <w:pPr>
              <w:pStyle w:val="TableText"/>
            </w:pPr>
            <w:r w:rsidRPr="009A6C54">
              <w:t xml:space="preserve">                  - A header will print for each  division (alphabetical)  which will include the  following information: the           </w:t>
            </w:r>
          </w:p>
          <w:p w:rsidR="00C90C5C" w:rsidRPr="009A6C54" w:rsidRDefault="00C90C5C" w:rsidP="00D56E44">
            <w:pPr>
              <w:pStyle w:val="TableText"/>
            </w:pPr>
            <w:r w:rsidRPr="009A6C54">
              <w:t xml:space="preserve">                  - The second line will designate how the report will be sorted and printed. This example,  sorts  by clinic.</w:t>
            </w:r>
          </w:p>
          <w:p w:rsidR="00C90C5C" w:rsidRPr="009A6C54" w:rsidRDefault="00C90C5C" w:rsidP="00D56E44">
            <w:pPr>
              <w:pStyle w:val="TableText"/>
            </w:pPr>
            <w:r w:rsidRPr="009A6C54">
              <w:t xml:space="preserve">                  -  The patient name , ID, date of appointment, clinic</w:t>
            </w:r>
          </w:p>
          <w:p w:rsidR="00C90C5C" w:rsidRPr="009A6C54" w:rsidRDefault="00C90C5C" w:rsidP="00D56E44">
            <w:pPr>
              <w:pStyle w:val="TableText"/>
              <w:rPr>
                <w:lang w:val="en-US"/>
              </w:rPr>
            </w:pPr>
          </w:p>
          <w:p w:rsidR="00C90C5C" w:rsidRPr="009A6C54" w:rsidRDefault="00C90C5C" w:rsidP="00D56E44">
            <w:pPr>
              <w:pStyle w:val="TableText"/>
            </w:pPr>
          </w:p>
          <w:p w:rsidR="00C90C5C" w:rsidRPr="009A6C54" w:rsidRDefault="00C90C5C" w:rsidP="00D56E44">
            <w:pPr>
              <w:pStyle w:val="TableText"/>
              <w:rPr>
                <w:sz w:val="20"/>
              </w:rPr>
            </w:pPr>
            <w:r w:rsidRPr="009A6C54">
              <w:rPr>
                <w:sz w:val="20"/>
              </w:rPr>
              <w:t>PROACTIVE HIGH RISK REPORT                                            PAGE 1</w:t>
            </w:r>
          </w:p>
          <w:p w:rsidR="00C90C5C" w:rsidRPr="009A6C54" w:rsidRDefault="00C90C5C" w:rsidP="00D56E44">
            <w:pPr>
              <w:pStyle w:val="TableText"/>
              <w:rPr>
                <w:sz w:val="20"/>
              </w:rPr>
            </w:pPr>
            <w:r w:rsidRPr="009A6C54">
              <w:rPr>
                <w:sz w:val="20"/>
              </w:rPr>
              <w:t>by CLINIC for Appoin</w:t>
            </w:r>
            <w:r w:rsidR="00CF4F89" w:rsidRPr="009A6C54">
              <w:rPr>
                <w:sz w:val="20"/>
              </w:rPr>
              <w:t xml:space="preserve">tments 9/24/11-10/14/11     </w:t>
            </w:r>
            <w:r w:rsidRPr="009A6C54">
              <w:rPr>
                <w:sz w:val="20"/>
              </w:rPr>
              <w:t xml:space="preserve">        Run: 10/14/2011@12:39</w:t>
            </w:r>
          </w:p>
          <w:p w:rsidR="00C90C5C" w:rsidRPr="009A6C54" w:rsidRDefault="00C90C5C" w:rsidP="00D56E44">
            <w:pPr>
              <w:pStyle w:val="TableText"/>
              <w:rPr>
                <w:sz w:val="20"/>
              </w:rPr>
            </w:pPr>
          </w:p>
          <w:p w:rsidR="00C90C5C" w:rsidRPr="009A6C54" w:rsidRDefault="00C90C5C" w:rsidP="00D56E44">
            <w:pPr>
              <w:pStyle w:val="TableText"/>
              <w:rPr>
                <w:sz w:val="20"/>
              </w:rPr>
            </w:pPr>
            <w:r w:rsidRPr="009A6C54">
              <w:rPr>
                <w:sz w:val="20"/>
              </w:rPr>
              <w:t xml:space="preserve">PATIENT                </w:t>
            </w:r>
            <w:r w:rsidR="0049217C" w:rsidRPr="009A6C54">
              <w:rPr>
                <w:sz w:val="20"/>
              </w:rPr>
              <w:t xml:space="preserve">      </w:t>
            </w:r>
            <w:r w:rsidRPr="009A6C54">
              <w:rPr>
                <w:sz w:val="20"/>
              </w:rPr>
              <w:t>PT ID   APPT D/T            CLINIC</w:t>
            </w:r>
          </w:p>
          <w:p w:rsidR="00C90C5C" w:rsidRPr="009A6C54" w:rsidRDefault="00C90C5C" w:rsidP="00D56E44">
            <w:pPr>
              <w:pStyle w:val="TableText"/>
              <w:rPr>
                <w:sz w:val="20"/>
              </w:rPr>
            </w:pPr>
            <w:r w:rsidRPr="009A6C54">
              <w:rPr>
                <w:sz w:val="20"/>
              </w:rPr>
              <w:t>******************************************************************************</w:t>
            </w:r>
          </w:p>
          <w:p w:rsidR="00C90C5C" w:rsidRPr="009A6C54" w:rsidRDefault="00C90C5C" w:rsidP="00D56E44">
            <w:pPr>
              <w:pStyle w:val="TableText"/>
              <w:rPr>
                <w:sz w:val="20"/>
              </w:rPr>
            </w:pPr>
            <w:r w:rsidRPr="009A6C54">
              <w:rPr>
                <w:sz w:val="20"/>
              </w:rPr>
              <w:t>DIVISION: ALBANY</w:t>
            </w:r>
          </w:p>
          <w:p w:rsidR="00C90C5C" w:rsidRPr="009A6C54" w:rsidRDefault="00C90C5C" w:rsidP="00D56E44">
            <w:pPr>
              <w:pStyle w:val="TableText"/>
            </w:pPr>
          </w:p>
          <w:p w:rsidR="00C90C5C" w:rsidRPr="009A6C54" w:rsidRDefault="00C90C5C" w:rsidP="00D56E44">
            <w:pPr>
              <w:pStyle w:val="TableText"/>
              <w:rPr>
                <w:lang w:val="en-US"/>
              </w:rPr>
            </w:pPr>
            <w:r w:rsidRPr="009A6C54">
              <w:t xml:space="preserve">1  </w:t>
            </w:r>
            <w:proofErr w:type="spellStart"/>
            <w:r w:rsidR="004D62D3" w:rsidRPr="009A6C54">
              <w:rPr>
                <w:lang w:val="en-US"/>
              </w:rPr>
              <w:t>Schedulingpatient</w:t>
            </w:r>
            <w:proofErr w:type="spellEnd"/>
            <w:r w:rsidR="004D62D3" w:rsidRPr="009A6C54">
              <w:rPr>
                <w:lang w:val="en-US"/>
              </w:rPr>
              <w:t>, One</w:t>
            </w:r>
            <w:r w:rsidRPr="009A6C54">
              <w:t xml:space="preserve">    </w:t>
            </w:r>
            <w:r w:rsidR="004D62D3" w:rsidRPr="009A6C54">
              <w:rPr>
                <w:lang w:val="en-US"/>
              </w:rPr>
              <w:t>0000</w:t>
            </w:r>
            <w:r w:rsidRPr="009A6C54">
              <w:t xml:space="preserve">     10/3/2011 9:00 am   D-PSYCH</w:t>
            </w:r>
            <w:r w:rsidR="006840CE" w:rsidRPr="009A6C54">
              <w:rPr>
                <w:lang w:val="en-US"/>
              </w:rPr>
              <w:t>XXXXXXXXXX</w:t>
            </w:r>
          </w:p>
          <w:p w:rsidR="00C90C5C" w:rsidRPr="009A6C54" w:rsidRDefault="00C90C5C" w:rsidP="00D56E44">
            <w:pPr>
              <w:pStyle w:val="TableText"/>
              <w:rPr>
                <w:lang w:val="en-US"/>
              </w:rPr>
            </w:pPr>
          </w:p>
          <w:p w:rsidR="00C90C5C" w:rsidRPr="009A6C54" w:rsidRDefault="00C90C5C" w:rsidP="00D56E44">
            <w:pPr>
              <w:pStyle w:val="TableText"/>
            </w:pPr>
          </w:p>
          <w:p w:rsidR="00C90C5C" w:rsidRPr="009A6C54" w:rsidRDefault="00C90C5C" w:rsidP="00D56E44">
            <w:pPr>
              <w:pStyle w:val="TableText"/>
              <w:rPr>
                <w:sz w:val="20"/>
              </w:rPr>
            </w:pPr>
            <w:r w:rsidRPr="009A6C54">
              <w:rPr>
                <w:sz w:val="20"/>
              </w:rPr>
              <w:t>PROACTIVE HIGH RISK REPORT                                            PAGE 2</w:t>
            </w:r>
          </w:p>
          <w:p w:rsidR="00C90C5C" w:rsidRPr="009A6C54" w:rsidRDefault="00C90C5C" w:rsidP="00D56E44">
            <w:pPr>
              <w:pStyle w:val="TableText"/>
              <w:rPr>
                <w:sz w:val="20"/>
              </w:rPr>
            </w:pPr>
            <w:r w:rsidRPr="009A6C54">
              <w:rPr>
                <w:sz w:val="20"/>
              </w:rPr>
              <w:t>by CLINIC for Appoi</w:t>
            </w:r>
            <w:r w:rsidR="00CF4F89" w:rsidRPr="009A6C54">
              <w:rPr>
                <w:sz w:val="20"/>
              </w:rPr>
              <w:t xml:space="preserve">ntments 9/24/11-10/14/11     </w:t>
            </w:r>
            <w:r w:rsidRPr="009A6C54">
              <w:rPr>
                <w:sz w:val="20"/>
              </w:rPr>
              <w:t xml:space="preserve">         Run: 10/4/2011@12:39</w:t>
            </w:r>
          </w:p>
          <w:p w:rsidR="00C90C5C" w:rsidRPr="009A6C54" w:rsidRDefault="00C90C5C" w:rsidP="00D56E44">
            <w:pPr>
              <w:pStyle w:val="TableText"/>
              <w:rPr>
                <w:sz w:val="20"/>
              </w:rPr>
            </w:pPr>
          </w:p>
          <w:p w:rsidR="00C90C5C" w:rsidRPr="009A6C54" w:rsidRDefault="00C90C5C" w:rsidP="00D56E44">
            <w:pPr>
              <w:pStyle w:val="TableText"/>
              <w:rPr>
                <w:sz w:val="20"/>
              </w:rPr>
            </w:pPr>
            <w:r w:rsidRPr="009A6C54">
              <w:rPr>
                <w:sz w:val="20"/>
              </w:rPr>
              <w:t xml:space="preserve">PATIENT                </w:t>
            </w:r>
            <w:r w:rsidR="0049217C" w:rsidRPr="009A6C54">
              <w:rPr>
                <w:sz w:val="20"/>
              </w:rPr>
              <w:t xml:space="preserve">      </w:t>
            </w:r>
            <w:r w:rsidRPr="009A6C54">
              <w:rPr>
                <w:sz w:val="20"/>
              </w:rPr>
              <w:t>PT ID  APPT D/T            CLINIC</w:t>
            </w:r>
          </w:p>
          <w:p w:rsidR="00C90C5C" w:rsidRPr="009A6C54" w:rsidRDefault="00C90C5C" w:rsidP="00D56E44">
            <w:pPr>
              <w:pStyle w:val="TableText"/>
              <w:rPr>
                <w:sz w:val="20"/>
              </w:rPr>
            </w:pPr>
            <w:r w:rsidRPr="009A6C54">
              <w:rPr>
                <w:sz w:val="20"/>
              </w:rPr>
              <w:t>******************************************************************************</w:t>
            </w:r>
          </w:p>
          <w:p w:rsidR="00C90C5C" w:rsidRPr="009A6C54" w:rsidRDefault="00C90C5C" w:rsidP="00D56E44">
            <w:pPr>
              <w:pStyle w:val="TableText"/>
              <w:rPr>
                <w:sz w:val="20"/>
              </w:rPr>
            </w:pPr>
            <w:r w:rsidRPr="009A6C54">
              <w:rPr>
                <w:sz w:val="20"/>
              </w:rPr>
              <w:t>DIVISION: ON THE HUDSON IN HISTORIC TROY</w:t>
            </w:r>
          </w:p>
          <w:p w:rsidR="00C90C5C" w:rsidRPr="009A6C54" w:rsidRDefault="00C90C5C" w:rsidP="00D56E44">
            <w:pPr>
              <w:pStyle w:val="TableText"/>
              <w:rPr>
                <w:sz w:val="20"/>
              </w:rPr>
            </w:pPr>
          </w:p>
          <w:p w:rsidR="00C90C5C" w:rsidRPr="009A6C54" w:rsidRDefault="00C90C5C" w:rsidP="00D56E44">
            <w:pPr>
              <w:pStyle w:val="TableText"/>
              <w:rPr>
                <w:sz w:val="20"/>
              </w:rPr>
            </w:pPr>
          </w:p>
          <w:p w:rsidR="00C90C5C" w:rsidRPr="009A6C54" w:rsidRDefault="00C90C5C" w:rsidP="00D56E44">
            <w:pPr>
              <w:pStyle w:val="TableText"/>
              <w:rPr>
                <w:sz w:val="20"/>
              </w:rPr>
            </w:pPr>
            <w:r w:rsidRPr="009A6C54">
              <w:rPr>
                <w:sz w:val="20"/>
              </w:rPr>
              <w:t xml:space="preserve">1  </w:t>
            </w:r>
            <w:proofErr w:type="spellStart"/>
            <w:r w:rsidR="004D62D3" w:rsidRPr="009A6C54">
              <w:t>Schedulingpatient</w:t>
            </w:r>
            <w:proofErr w:type="spellEnd"/>
            <w:r w:rsidR="004D62D3" w:rsidRPr="009A6C54">
              <w:t>, One</w:t>
            </w:r>
            <w:r w:rsidR="004D62D3" w:rsidRPr="009A6C54">
              <w:rPr>
                <w:sz w:val="20"/>
              </w:rPr>
              <w:t xml:space="preserve">  0000</w:t>
            </w:r>
            <w:r w:rsidRPr="009A6C54">
              <w:rPr>
                <w:sz w:val="20"/>
              </w:rPr>
              <w:t xml:space="preserve">  9/29/2011 11:00 am </w:t>
            </w:r>
            <w:r w:rsidR="006840CE" w:rsidRPr="009A6C54">
              <w:rPr>
                <w:sz w:val="20"/>
              </w:rPr>
              <w:t xml:space="preserve"> </w:t>
            </w:r>
            <w:r w:rsidRPr="009A6C54">
              <w:rPr>
                <w:sz w:val="20"/>
              </w:rPr>
              <w:t xml:space="preserve">LIZ'S MENTAL </w:t>
            </w:r>
            <w:r w:rsidR="006840CE" w:rsidRPr="009A6C54">
              <w:rPr>
                <w:sz w:val="20"/>
              </w:rPr>
              <w:t>HEALTH CLI</w:t>
            </w:r>
          </w:p>
          <w:p w:rsidR="00C90C5C" w:rsidRPr="009A6C54" w:rsidRDefault="00C90C5C" w:rsidP="00D56E44">
            <w:pPr>
              <w:pStyle w:val="TableText"/>
              <w:rPr>
                <w:sz w:val="20"/>
              </w:rPr>
            </w:pPr>
            <w:r w:rsidRPr="009A6C54">
              <w:rPr>
                <w:sz w:val="20"/>
              </w:rPr>
              <w:t xml:space="preserve">                                 </w:t>
            </w:r>
            <w:r w:rsidR="006840CE" w:rsidRPr="009A6C54">
              <w:rPr>
                <w:sz w:val="20"/>
              </w:rPr>
              <w:t xml:space="preserve">  </w:t>
            </w:r>
            <w:r w:rsidRPr="009A6C54">
              <w:rPr>
                <w:sz w:val="20"/>
              </w:rPr>
              <w:t>10/3/2011</w:t>
            </w:r>
            <w:r w:rsidR="006840CE" w:rsidRPr="009A6C54">
              <w:rPr>
                <w:sz w:val="20"/>
              </w:rPr>
              <w:t xml:space="preserve">  </w:t>
            </w:r>
            <w:r w:rsidRPr="009A6C54">
              <w:rPr>
                <w:sz w:val="20"/>
              </w:rPr>
              <w:t>3:00 pm  LIZ'S MENTAL HEALTH CLI</w:t>
            </w:r>
          </w:p>
          <w:p w:rsidR="00C90C5C" w:rsidRPr="009A6C54" w:rsidRDefault="00C90C5C" w:rsidP="00D56E44">
            <w:pPr>
              <w:pStyle w:val="TableText"/>
              <w:rPr>
                <w:sz w:val="20"/>
              </w:rPr>
            </w:pPr>
          </w:p>
          <w:p w:rsidR="00C90C5C" w:rsidRPr="009A6C54" w:rsidRDefault="00C90C5C" w:rsidP="00D56E44">
            <w:pPr>
              <w:pStyle w:val="TableText"/>
              <w:rPr>
                <w:sz w:val="20"/>
              </w:rPr>
            </w:pPr>
            <w:r w:rsidRPr="009A6C54">
              <w:rPr>
                <w:sz w:val="20"/>
              </w:rPr>
              <w:t xml:space="preserve">2  </w:t>
            </w:r>
            <w:proofErr w:type="spellStart"/>
            <w:r w:rsidR="004D62D3" w:rsidRPr="009A6C54">
              <w:t>Schedulingpatient</w:t>
            </w:r>
            <w:proofErr w:type="spellEnd"/>
            <w:r w:rsidR="004D62D3" w:rsidRPr="009A6C54">
              <w:t>, TWO</w:t>
            </w:r>
            <w:r w:rsidRPr="009A6C54">
              <w:rPr>
                <w:sz w:val="20"/>
              </w:rPr>
              <w:t xml:space="preserve"> </w:t>
            </w:r>
            <w:r w:rsidR="0049217C" w:rsidRPr="009A6C54">
              <w:rPr>
                <w:sz w:val="20"/>
              </w:rPr>
              <w:t xml:space="preserve"> </w:t>
            </w:r>
            <w:r w:rsidR="004D62D3" w:rsidRPr="009A6C54">
              <w:rPr>
                <w:sz w:val="20"/>
              </w:rPr>
              <w:t xml:space="preserve">6666 </w:t>
            </w:r>
            <w:r w:rsidR="006840CE" w:rsidRPr="009A6C54">
              <w:rPr>
                <w:sz w:val="20"/>
              </w:rPr>
              <w:t xml:space="preserve"> </w:t>
            </w:r>
            <w:r w:rsidRPr="009A6C54">
              <w:rPr>
                <w:sz w:val="20"/>
              </w:rPr>
              <w:t>10/4/2011 10:00 am  LIZ'S MENTAL HEALTH CLI</w:t>
            </w:r>
          </w:p>
          <w:p w:rsidR="00C90C5C" w:rsidRPr="009A6C54" w:rsidRDefault="00C90C5C" w:rsidP="00D56E44">
            <w:pPr>
              <w:pStyle w:val="TableText"/>
              <w:rPr>
                <w:sz w:val="20"/>
              </w:rPr>
            </w:pPr>
          </w:p>
          <w:p w:rsidR="00C90C5C" w:rsidRPr="009A6C54" w:rsidRDefault="00C90C5C" w:rsidP="00D56E44">
            <w:pPr>
              <w:pStyle w:val="TableText"/>
              <w:rPr>
                <w:sz w:val="20"/>
              </w:rPr>
            </w:pPr>
            <w:r w:rsidRPr="009A6C54">
              <w:rPr>
                <w:sz w:val="20"/>
              </w:rPr>
              <w:t>PROACTIVE HIGH RISK REPORT                                            PAGE 3</w:t>
            </w:r>
          </w:p>
          <w:p w:rsidR="00C90C5C" w:rsidRPr="009A6C54" w:rsidRDefault="00C90C5C" w:rsidP="00D56E44">
            <w:pPr>
              <w:pStyle w:val="TableText"/>
              <w:rPr>
                <w:sz w:val="20"/>
              </w:rPr>
            </w:pPr>
            <w:r w:rsidRPr="009A6C54">
              <w:rPr>
                <w:sz w:val="20"/>
              </w:rPr>
              <w:t>by CLINIC for Appointmen</w:t>
            </w:r>
            <w:r w:rsidR="000658A2" w:rsidRPr="009A6C54">
              <w:rPr>
                <w:sz w:val="20"/>
              </w:rPr>
              <w:t xml:space="preserve">ts 9/24/11-10/14/11          </w:t>
            </w:r>
            <w:r w:rsidRPr="009A6C54">
              <w:rPr>
                <w:sz w:val="20"/>
              </w:rPr>
              <w:t xml:space="preserve">    Run: 10/4/2011@12:39</w:t>
            </w:r>
          </w:p>
          <w:p w:rsidR="00C90C5C" w:rsidRPr="009A6C54" w:rsidRDefault="00C90C5C" w:rsidP="00D56E44">
            <w:pPr>
              <w:pStyle w:val="TableText"/>
              <w:rPr>
                <w:sz w:val="20"/>
              </w:rPr>
            </w:pPr>
          </w:p>
          <w:p w:rsidR="00C90C5C" w:rsidRPr="009A6C54" w:rsidRDefault="00C90C5C" w:rsidP="00D56E44">
            <w:pPr>
              <w:pStyle w:val="TableText"/>
              <w:rPr>
                <w:sz w:val="20"/>
              </w:rPr>
            </w:pPr>
            <w:r w:rsidRPr="009A6C54">
              <w:rPr>
                <w:sz w:val="20"/>
              </w:rPr>
              <w:t xml:space="preserve">PATIENT               </w:t>
            </w:r>
            <w:r w:rsidR="006840CE" w:rsidRPr="009A6C54">
              <w:rPr>
                <w:sz w:val="20"/>
              </w:rPr>
              <w:t xml:space="preserve">        </w:t>
            </w:r>
            <w:r w:rsidRPr="009A6C54">
              <w:rPr>
                <w:sz w:val="20"/>
              </w:rPr>
              <w:t xml:space="preserve"> PT ID    </w:t>
            </w:r>
            <w:r w:rsidR="006840CE" w:rsidRPr="009A6C54">
              <w:rPr>
                <w:sz w:val="20"/>
              </w:rPr>
              <w:t xml:space="preserve"> </w:t>
            </w:r>
            <w:r w:rsidRPr="009A6C54">
              <w:rPr>
                <w:sz w:val="20"/>
              </w:rPr>
              <w:t xml:space="preserve"> APPT D/T          </w:t>
            </w:r>
            <w:r w:rsidR="006840CE" w:rsidRPr="009A6C54">
              <w:rPr>
                <w:sz w:val="20"/>
              </w:rPr>
              <w:t xml:space="preserve"> </w:t>
            </w:r>
            <w:r w:rsidRPr="009A6C54">
              <w:rPr>
                <w:sz w:val="20"/>
              </w:rPr>
              <w:t xml:space="preserve"> CLINIC</w:t>
            </w:r>
          </w:p>
          <w:p w:rsidR="00C90C5C" w:rsidRPr="009A6C54" w:rsidRDefault="00C90C5C" w:rsidP="00D56E44">
            <w:pPr>
              <w:pStyle w:val="TableText"/>
              <w:rPr>
                <w:sz w:val="20"/>
              </w:rPr>
            </w:pPr>
            <w:r w:rsidRPr="009A6C54">
              <w:rPr>
                <w:sz w:val="20"/>
              </w:rPr>
              <w:t>******************************************************************************</w:t>
            </w:r>
          </w:p>
          <w:p w:rsidR="00C90C5C" w:rsidRPr="009A6C54" w:rsidRDefault="00C90C5C" w:rsidP="00D56E44">
            <w:pPr>
              <w:pStyle w:val="TableText"/>
              <w:rPr>
                <w:sz w:val="20"/>
              </w:rPr>
            </w:pPr>
            <w:r w:rsidRPr="009A6C54">
              <w:rPr>
                <w:sz w:val="20"/>
              </w:rPr>
              <w:t>DIVISION: TROY1</w:t>
            </w:r>
          </w:p>
          <w:p w:rsidR="00C90C5C" w:rsidRPr="009A6C54" w:rsidRDefault="00C90C5C" w:rsidP="00D56E44">
            <w:pPr>
              <w:pStyle w:val="TableText"/>
              <w:rPr>
                <w:sz w:val="20"/>
              </w:rPr>
            </w:pPr>
          </w:p>
          <w:p w:rsidR="00C90C5C" w:rsidRPr="009A6C54" w:rsidRDefault="00C90C5C" w:rsidP="00D56E44">
            <w:pPr>
              <w:pStyle w:val="TableText"/>
              <w:rPr>
                <w:sz w:val="20"/>
              </w:rPr>
            </w:pPr>
          </w:p>
          <w:p w:rsidR="00C90C5C" w:rsidRPr="009A6C54" w:rsidRDefault="00C90C5C" w:rsidP="00D56E44">
            <w:pPr>
              <w:pStyle w:val="TableText"/>
              <w:rPr>
                <w:sz w:val="20"/>
              </w:rPr>
            </w:pPr>
            <w:r w:rsidRPr="009A6C54">
              <w:rPr>
                <w:sz w:val="20"/>
              </w:rPr>
              <w:t xml:space="preserve">1  </w:t>
            </w:r>
            <w:proofErr w:type="spellStart"/>
            <w:r w:rsidR="00094C4A" w:rsidRPr="009A6C54">
              <w:t>Schedulingpatient</w:t>
            </w:r>
            <w:proofErr w:type="spellEnd"/>
            <w:r w:rsidR="00094C4A" w:rsidRPr="009A6C54">
              <w:t>, One</w:t>
            </w:r>
            <w:r w:rsidR="00094C4A" w:rsidRPr="009A6C54">
              <w:rPr>
                <w:sz w:val="20"/>
              </w:rPr>
              <w:t xml:space="preserve">     0000 </w:t>
            </w:r>
            <w:r w:rsidRPr="009A6C54">
              <w:rPr>
                <w:sz w:val="20"/>
              </w:rPr>
              <w:t xml:space="preserve">     9/30/2011 11:00 am  MENTAL HEALTH</w:t>
            </w:r>
          </w:p>
          <w:p w:rsidR="00C90C5C" w:rsidRPr="009A6C54" w:rsidRDefault="00C90C5C" w:rsidP="00D56E44">
            <w:pPr>
              <w:pStyle w:val="TableText"/>
              <w:rPr>
                <w:sz w:val="20"/>
              </w:rPr>
            </w:pPr>
            <w:r w:rsidRPr="009A6C54">
              <w:rPr>
                <w:sz w:val="20"/>
              </w:rPr>
              <w:t xml:space="preserve">2  </w:t>
            </w:r>
            <w:proofErr w:type="spellStart"/>
            <w:r w:rsidR="00094C4A" w:rsidRPr="009A6C54">
              <w:t>Schedulingpatient</w:t>
            </w:r>
            <w:proofErr w:type="spellEnd"/>
            <w:r w:rsidR="00094C4A" w:rsidRPr="009A6C54">
              <w:t>, TWO</w:t>
            </w:r>
            <w:r w:rsidRPr="009A6C54">
              <w:rPr>
                <w:sz w:val="20"/>
              </w:rPr>
              <w:t xml:space="preserve">     </w:t>
            </w:r>
            <w:r w:rsidR="00094C4A" w:rsidRPr="009A6C54">
              <w:rPr>
                <w:sz w:val="20"/>
              </w:rPr>
              <w:t>6666</w:t>
            </w:r>
            <w:r w:rsidRPr="009A6C54">
              <w:rPr>
                <w:sz w:val="20"/>
              </w:rPr>
              <w:t xml:space="preserve">      10/5/2011 10:00 am  MENTAL HEALTH</w:t>
            </w:r>
          </w:p>
          <w:p w:rsidR="00C90C5C" w:rsidRPr="009A6C54" w:rsidRDefault="00C90C5C" w:rsidP="00D56E44">
            <w:pPr>
              <w:pStyle w:val="TableText"/>
              <w:rPr>
                <w:sz w:val="20"/>
              </w:rPr>
            </w:pPr>
          </w:p>
          <w:p w:rsidR="00C90C5C" w:rsidRPr="009A6C54" w:rsidRDefault="00C90C5C" w:rsidP="00D56E44">
            <w:pPr>
              <w:pStyle w:val="TableText"/>
              <w:rPr>
                <w:sz w:val="20"/>
              </w:rPr>
            </w:pPr>
          </w:p>
          <w:p w:rsidR="00C90C5C" w:rsidRPr="009A6C54" w:rsidRDefault="00C90C5C" w:rsidP="00D56E44">
            <w:pPr>
              <w:pStyle w:val="TableText"/>
              <w:rPr>
                <w:sz w:val="20"/>
              </w:rPr>
            </w:pPr>
            <w:r w:rsidRPr="009A6C54">
              <w:rPr>
                <w:sz w:val="20"/>
              </w:rPr>
              <w:t>PROACTIVE HIGH RISK REPORT                                            PAGE 4</w:t>
            </w:r>
          </w:p>
          <w:p w:rsidR="00C90C5C" w:rsidRPr="009A6C54" w:rsidRDefault="00C90C5C" w:rsidP="00D56E44">
            <w:pPr>
              <w:pStyle w:val="TableText"/>
              <w:rPr>
                <w:sz w:val="20"/>
              </w:rPr>
            </w:pPr>
            <w:r w:rsidRPr="009A6C54">
              <w:rPr>
                <w:sz w:val="20"/>
              </w:rPr>
              <w:t>by CLINIC for Appoint</w:t>
            </w:r>
            <w:r w:rsidR="00CF4F89" w:rsidRPr="009A6C54">
              <w:rPr>
                <w:sz w:val="20"/>
              </w:rPr>
              <w:t xml:space="preserve">ments 9/24/11-10/14/11       </w:t>
            </w:r>
            <w:r w:rsidRPr="009A6C54">
              <w:rPr>
                <w:sz w:val="20"/>
              </w:rPr>
              <w:t xml:space="preserve">       Run: 10/4/2011@12:39</w:t>
            </w:r>
          </w:p>
          <w:p w:rsidR="00C90C5C" w:rsidRPr="009A6C54" w:rsidRDefault="00C90C5C" w:rsidP="00D56E44">
            <w:pPr>
              <w:pStyle w:val="TableText"/>
              <w:rPr>
                <w:sz w:val="20"/>
              </w:rPr>
            </w:pPr>
          </w:p>
          <w:p w:rsidR="00C90C5C" w:rsidRPr="009A6C54" w:rsidRDefault="00C90C5C" w:rsidP="00D56E44">
            <w:pPr>
              <w:pStyle w:val="TableText"/>
              <w:rPr>
                <w:sz w:val="20"/>
              </w:rPr>
            </w:pPr>
            <w:r w:rsidRPr="009A6C54">
              <w:rPr>
                <w:sz w:val="20"/>
              </w:rPr>
              <w:t>Totals Page</w:t>
            </w:r>
          </w:p>
          <w:p w:rsidR="00C90C5C" w:rsidRPr="009A6C54" w:rsidRDefault="00C90C5C" w:rsidP="00D56E44">
            <w:pPr>
              <w:pStyle w:val="TableText"/>
              <w:rPr>
                <w:sz w:val="20"/>
              </w:rPr>
            </w:pPr>
            <w:r w:rsidRPr="009A6C54">
              <w:rPr>
                <w:sz w:val="20"/>
              </w:rPr>
              <w:t>******************************************************************************</w:t>
            </w:r>
          </w:p>
          <w:p w:rsidR="00C90C5C" w:rsidRPr="009A6C54" w:rsidRDefault="00C90C5C" w:rsidP="00D56E44">
            <w:pPr>
              <w:pStyle w:val="TableText"/>
              <w:rPr>
                <w:sz w:val="20"/>
              </w:rPr>
            </w:pPr>
            <w:r w:rsidRPr="009A6C54">
              <w:rPr>
                <w:sz w:val="20"/>
              </w:rPr>
              <w:t xml:space="preserve">                         Division/Clinic Appointment Totals</w:t>
            </w:r>
          </w:p>
          <w:p w:rsidR="00C90C5C" w:rsidRPr="009A6C54" w:rsidRDefault="00C90C5C" w:rsidP="00D56E44">
            <w:pPr>
              <w:pStyle w:val="TableText"/>
              <w:rPr>
                <w:sz w:val="20"/>
              </w:rPr>
            </w:pPr>
          </w:p>
          <w:p w:rsidR="00C90C5C" w:rsidRPr="009A6C54" w:rsidRDefault="00C90C5C" w:rsidP="00D56E44">
            <w:pPr>
              <w:pStyle w:val="TableText"/>
              <w:rPr>
                <w:sz w:val="20"/>
              </w:rPr>
            </w:pPr>
            <w:r w:rsidRPr="009A6C54">
              <w:rPr>
                <w:sz w:val="20"/>
              </w:rPr>
              <w:t>Division/</w:t>
            </w:r>
            <w:proofErr w:type="spellStart"/>
            <w:r w:rsidRPr="009A6C54">
              <w:rPr>
                <w:sz w:val="20"/>
              </w:rPr>
              <w:t>CLinic</w:t>
            </w:r>
            <w:proofErr w:type="spellEnd"/>
            <w:r w:rsidRPr="009A6C54">
              <w:rPr>
                <w:sz w:val="20"/>
              </w:rPr>
              <w:t xml:space="preserve">                                   Unique</w:t>
            </w:r>
          </w:p>
          <w:p w:rsidR="00C90C5C" w:rsidRPr="009A6C54" w:rsidRDefault="00C90C5C" w:rsidP="00D56E44">
            <w:pPr>
              <w:pStyle w:val="TableText"/>
              <w:rPr>
                <w:sz w:val="20"/>
              </w:rPr>
            </w:pPr>
            <w:r w:rsidRPr="009A6C54">
              <w:rPr>
                <w:sz w:val="20"/>
              </w:rPr>
              <w:t xml:space="preserve">                                                 Patients</w:t>
            </w:r>
          </w:p>
          <w:p w:rsidR="00C90C5C" w:rsidRPr="009A6C54" w:rsidRDefault="00C90C5C" w:rsidP="00D56E44">
            <w:pPr>
              <w:pStyle w:val="TableText"/>
              <w:rPr>
                <w:sz w:val="20"/>
              </w:rPr>
            </w:pPr>
          </w:p>
          <w:p w:rsidR="00C90C5C" w:rsidRPr="009A6C54" w:rsidRDefault="00C90C5C" w:rsidP="00D56E44">
            <w:pPr>
              <w:pStyle w:val="TableText"/>
              <w:rPr>
                <w:sz w:val="20"/>
              </w:rPr>
            </w:pPr>
            <w:r w:rsidRPr="009A6C54">
              <w:rPr>
                <w:sz w:val="20"/>
              </w:rPr>
              <w:t>ALBANY                                              1</w:t>
            </w:r>
          </w:p>
          <w:p w:rsidR="00C90C5C" w:rsidRPr="009A6C54" w:rsidRDefault="00C90C5C" w:rsidP="00D56E44">
            <w:pPr>
              <w:pStyle w:val="TableText"/>
              <w:rPr>
                <w:sz w:val="20"/>
              </w:rPr>
            </w:pPr>
            <w:r w:rsidRPr="009A6C54">
              <w:rPr>
                <w:sz w:val="20"/>
              </w:rPr>
              <w:t>ON THE HUDSON IN HISTORIC TROY                      2</w:t>
            </w:r>
          </w:p>
          <w:p w:rsidR="00C90C5C" w:rsidRPr="009A6C54" w:rsidRDefault="00C90C5C" w:rsidP="00D56E44">
            <w:pPr>
              <w:pStyle w:val="TableText"/>
              <w:rPr>
                <w:sz w:val="20"/>
              </w:rPr>
            </w:pPr>
            <w:r w:rsidRPr="009A6C54">
              <w:rPr>
                <w:sz w:val="20"/>
              </w:rPr>
              <w:t>TROY1                                               2</w:t>
            </w:r>
          </w:p>
          <w:p w:rsidR="00C90C5C" w:rsidRPr="009A6C54" w:rsidRDefault="00C90C5C" w:rsidP="00D56E44">
            <w:pPr>
              <w:pStyle w:val="TableText"/>
              <w:rPr>
                <w:lang w:val="en-US"/>
              </w:rPr>
            </w:pPr>
          </w:p>
          <w:p w:rsidR="00C90C5C" w:rsidRPr="009A6C54" w:rsidRDefault="00C90C5C" w:rsidP="00D56E44">
            <w:pPr>
              <w:pStyle w:val="TableText"/>
            </w:pPr>
          </w:p>
          <w:p w:rsidR="00C90C5C" w:rsidRPr="009A6C54" w:rsidRDefault="00C90C5C" w:rsidP="00D56E44">
            <w:pPr>
              <w:pStyle w:val="TableText"/>
            </w:pPr>
            <w:r w:rsidRPr="009A6C54">
              <w:t>If there are no patients the heading will print with no records available.</w:t>
            </w:r>
          </w:p>
          <w:p w:rsidR="00C90C5C" w:rsidRPr="009A6C54" w:rsidRDefault="00C90C5C" w:rsidP="00D56E44">
            <w:pPr>
              <w:pStyle w:val="TableText"/>
            </w:pPr>
          </w:p>
          <w:p w:rsidR="00C90C5C" w:rsidRPr="009A6C54" w:rsidRDefault="00C90C5C" w:rsidP="00D56E44">
            <w:pPr>
              <w:pStyle w:val="TableText"/>
              <w:rPr>
                <w:sz w:val="20"/>
              </w:rPr>
            </w:pPr>
            <w:r w:rsidRPr="009A6C54">
              <w:rPr>
                <w:sz w:val="20"/>
              </w:rPr>
              <w:t>PROACTIVE HIGH RISK REPORT                                            PAGE 3</w:t>
            </w:r>
          </w:p>
          <w:p w:rsidR="00C90C5C" w:rsidRPr="009A6C54" w:rsidRDefault="00C90C5C" w:rsidP="00D56E44">
            <w:pPr>
              <w:pStyle w:val="TableText"/>
              <w:rPr>
                <w:sz w:val="20"/>
              </w:rPr>
            </w:pPr>
            <w:r w:rsidRPr="009A6C54">
              <w:rPr>
                <w:sz w:val="20"/>
              </w:rPr>
              <w:t>by CLINIC for Appoint</w:t>
            </w:r>
            <w:r w:rsidR="00CF4F89" w:rsidRPr="009A6C54">
              <w:rPr>
                <w:sz w:val="20"/>
              </w:rPr>
              <w:t xml:space="preserve">ments 9/24/11-10/14/11      </w:t>
            </w:r>
            <w:r w:rsidRPr="009A6C54">
              <w:rPr>
                <w:sz w:val="20"/>
              </w:rPr>
              <w:t xml:space="preserve">       Run: 10/4/2011@12:39</w:t>
            </w:r>
          </w:p>
          <w:p w:rsidR="00C90C5C" w:rsidRPr="009A6C54" w:rsidRDefault="00C90C5C" w:rsidP="00D56E44">
            <w:pPr>
              <w:pStyle w:val="TableText"/>
              <w:rPr>
                <w:sz w:val="20"/>
              </w:rPr>
            </w:pPr>
          </w:p>
          <w:p w:rsidR="00C90C5C" w:rsidRPr="009A6C54" w:rsidRDefault="00C90C5C" w:rsidP="00D56E44">
            <w:pPr>
              <w:pStyle w:val="TableText"/>
              <w:rPr>
                <w:sz w:val="20"/>
              </w:rPr>
            </w:pPr>
            <w:r w:rsidRPr="009A6C54">
              <w:rPr>
                <w:sz w:val="20"/>
              </w:rPr>
              <w:t>PATIENT                PT ID     APPT D/T            CLINIC</w:t>
            </w:r>
          </w:p>
          <w:p w:rsidR="00C90C5C" w:rsidRPr="009A6C54" w:rsidRDefault="00C90C5C" w:rsidP="00D56E44">
            <w:pPr>
              <w:pStyle w:val="TableText"/>
              <w:rPr>
                <w:sz w:val="20"/>
              </w:rPr>
            </w:pPr>
            <w:r w:rsidRPr="009A6C54">
              <w:rPr>
                <w:sz w:val="20"/>
              </w:rPr>
              <w:t xml:space="preserve">******************************************************************************              </w:t>
            </w:r>
          </w:p>
          <w:p w:rsidR="00C90C5C" w:rsidRPr="009A6C54" w:rsidRDefault="00C90C5C" w:rsidP="00D56E44">
            <w:pPr>
              <w:pStyle w:val="TableText"/>
              <w:rPr>
                <w:sz w:val="20"/>
              </w:rPr>
            </w:pPr>
          </w:p>
          <w:p w:rsidR="000658A2" w:rsidRPr="009A6C54" w:rsidRDefault="000658A2" w:rsidP="00D56E44">
            <w:pPr>
              <w:pStyle w:val="TableText"/>
              <w:rPr>
                <w:lang w:val="en-US"/>
              </w:rPr>
            </w:pPr>
            <w:r w:rsidRPr="009A6C54">
              <w:t xml:space="preserve">                         </w:t>
            </w:r>
            <w:r w:rsidR="00C90C5C" w:rsidRPr="009A6C54">
              <w:t xml:space="preserve">   &gt;&gt;&gt;&gt;&gt;&gt;  NO RECORDS FOUND &lt;&lt;&lt;&lt;&lt;&lt;    </w:t>
            </w:r>
          </w:p>
        </w:tc>
      </w:tr>
    </w:tbl>
    <w:p w:rsidR="00375AF3" w:rsidRPr="009A6C54" w:rsidRDefault="00375AF3" w:rsidP="00375AF3">
      <w:pPr>
        <w:pStyle w:val="BodyText"/>
        <w:spacing w:before="0" w:after="0"/>
        <w:rPr>
          <w:lang w:val="en-US"/>
        </w:rPr>
      </w:pPr>
    </w:p>
    <w:p w:rsidR="00705C7A" w:rsidRPr="009A6C54" w:rsidRDefault="00705C7A" w:rsidP="00705C7A">
      <w:pPr>
        <w:pStyle w:val="Heading3"/>
        <w:numPr>
          <w:ilvl w:val="0"/>
          <w:numId w:val="0"/>
        </w:numPr>
        <w:tabs>
          <w:tab w:val="clear" w:pos="72"/>
          <w:tab w:val="clear" w:pos="1080"/>
        </w:tabs>
        <w:ind w:left="90"/>
        <w:rPr>
          <w:sz w:val="32"/>
          <w:szCs w:val="32"/>
          <w:lang w:val="en-US"/>
        </w:rPr>
      </w:pPr>
      <w:bookmarkStart w:id="193" w:name="_Toc11706624"/>
      <w:r w:rsidRPr="009A6C54">
        <w:rPr>
          <w:lang w:val="en-US"/>
        </w:rPr>
        <w:t>EN</w:t>
      </w:r>
      <w:r w:rsidRPr="009A6C54">
        <w:rPr>
          <w:sz w:val="32"/>
          <w:szCs w:val="32"/>
        </w:rPr>
        <w:t>^SD</w:t>
      </w:r>
      <w:r w:rsidRPr="009A6C54">
        <w:rPr>
          <w:sz w:val="32"/>
          <w:szCs w:val="32"/>
          <w:lang w:val="en-US"/>
        </w:rPr>
        <w:t>MHAP</w:t>
      </w:r>
      <w:bookmarkEnd w:id="193"/>
    </w:p>
    <w:p w:rsidR="00C90C5C" w:rsidRPr="009A6C54" w:rsidRDefault="00C90C5C" w:rsidP="00375AF3">
      <w:pPr>
        <w:pStyle w:val="TableSpacer"/>
        <w:spacing w:before="0"/>
        <w:ind w:left="0"/>
        <w:rPr>
          <w:sz w:val="24"/>
        </w:rPr>
      </w:pPr>
      <w:r w:rsidRPr="009A6C54">
        <w:rPr>
          <w:sz w:val="24"/>
        </w:rPr>
        <w:t xml:space="preserve">This routine is the front end of the Proactive Ad Hoc report and </w:t>
      </w:r>
      <w:r w:rsidR="00375AF3" w:rsidRPr="009A6C54">
        <w:rPr>
          <w:sz w:val="24"/>
        </w:rPr>
        <w:t>sets up the data to be printed.</w:t>
      </w:r>
    </w:p>
    <w:p w:rsidR="00D56E44" w:rsidRPr="009A6C54" w:rsidRDefault="00D56E44" w:rsidP="00D56E44">
      <w:pPr>
        <w:pStyle w:val="Caption"/>
        <w:rPr>
          <w:lang w:val="en-US"/>
        </w:rPr>
      </w:pPr>
      <w:bookmarkStart w:id="194" w:name="_Toc11706866"/>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27</w:t>
      </w:r>
      <w:r w:rsidR="007F1C38">
        <w:rPr>
          <w:noProof/>
        </w:rPr>
        <w:fldChar w:fldCharType="end"/>
      </w:r>
      <w:r w:rsidRPr="009A6C54">
        <w:rPr>
          <w:lang w:val="en-US"/>
        </w:rPr>
        <w:t>: EN^SDMHAP Routine</w:t>
      </w:r>
      <w:bookmarkEnd w:id="194"/>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16"/>
        <w:gridCol w:w="968"/>
        <w:gridCol w:w="175"/>
        <w:gridCol w:w="1230"/>
        <w:gridCol w:w="467"/>
        <w:gridCol w:w="10"/>
        <w:gridCol w:w="582"/>
        <w:gridCol w:w="307"/>
        <w:gridCol w:w="1903"/>
        <w:gridCol w:w="1016"/>
      </w:tblGrid>
      <w:tr w:rsidR="00C90C5C" w:rsidRPr="009A6C54" w:rsidTr="002B5785">
        <w:trPr>
          <w:tblHeader/>
        </w:trPr>
        <w:tc>
          <w:tcPr>
            <w:tcW w:w="2790" w:type="dxa"/>
            <w:shd w:val="clear" w:color="auto" w:fill="BFBFBF"/>
          </w:tcPr>
          <w:p w:rsidR="00C90C5C" w:rsidRPr="009A6C54" w:rsidRDefault="00C90C5C" w:rsidP="00D56E44">
            <w:pPr>
              <w:pStyle w:val="TableHeading"/>
            </w:pPr>
            <w:bookmarkStart w:id="195" w:name="ColumnTitle_24"/>
            <w:bookmarkEnd w:id="195"/>
            <w:r w:rsidRPr="009A6C54">
              <w:t>Routine Name</w:t>
            </w:r>
          </w:p>
        </w:tc>
        <w:tc>
          <w:tcPr>
            <w:tcW w:w="6817" w:type="dxa"/>
            <w:gridSpan w:val="9"/>
            <w:tcBorders>
              <w:bottom w:val="single" w:sz="6" w:space="0" w:color="000000"/>
            </w:tcBorders>
            <w:shd w:val="clear" w:color="auto" w:fill="BFBFBF"/>
          </w:tcPr>
          <w:p w:rsidR="00C90C5C" w:rsidRPr="009A6C54" w:rsidRDefault="00C90C5C" w:rsidP="00D56E44">
            <w:pPr>
              <w:pStyle w:val="TableHeading"/>
            </w:pPr>
            <w:r w:rsidRPr="009A6C54">
              <w:t>EN^SDMHAP</w:t>
            </w:r>
          </w:p>
        </w:tc>
      </w:tr>
      <w:tr w:rsidR="00C90C5C" w:rsidRPr="009A6C54" w:rsidTr="00C27B83">
        <w:tc>
          <w:tcPr>
            <w:tcW w:w="2790" w:type="dxa"/>
            <w:shd w:val="clear" w:color="auto" w:fill="F3F3F3"/>
          </w:tcPr>
          <w:p w:rsidR="00C90C5C" w:rsidRPr="009A6C54" w:rsidRDefault="00C90C5C" w:rsidP="00D56E44">
            <w:pPr>
              <w:pStyle w:val="TableHeading"/>
            </w:pPr>
            <w:r w:rsidRPr="009A6C54">
              <w:t>Enhancement Category</w:t>
            </w:r>
          </w:p>
        </w:tc>
        <w:tc>
          <w:tcPr>
            <w:tcW w:w="1170" w:type="dxa"/>
            <w:gridSpan w:val="2"/>
            <w:tcBorders>
              <w:right w:val="nil"/>
            </w:tcBorders>
          </w:tcPr>
          <w:p w:rsidR="00C90C5C" w:rsidRPr="009A6C54" w:rsidRDefault="00C90C5C" w:rsidP="00D56E44">
            <w:pPr>
              <w:pStyle w:val="TableText"/>
            </w:pPr>
            <w:r w:rsidRPr="009A6C54">
              <w:fldChar w:fldCharType="begin">
                <w:ffData>
                  <w:name w:val="Check23"/>
                  <w:enabled/>
                  <w:calcOnExit w:val="0"/>
                  <w:checkBox>
                    <w:sizeAuto/>
                    <w:default w:val="1"/>
                  </w:checkBox>
                </w:ffData>
              </w:fldChar>
            </w:r>
            <w:r w:rsidRPr="009A6C54">
              <w:instrText xml:space="preserve"> FORMCHECKBOX </w:instrText>
            </w:r>
            <w:r w:rsidR="00C70849">
              <w:fldChar w:fldCharType="separate"/>
            </w:r>
            <w:r w:rsidRPr="009A6C54">
              <w:fldChar w:fldCharType="end"/>
            </w:r>
            <w:r w:rsidRPr="009A6C54">
              <w:t xml:space="preserve"> New</w:t>
            </w:r>
          </w:p>
        </w:tc>
        <w:tc>
          <w:tcPr>
            <w:tcW w:w="1260" w:type="dxa"/>
            <w:tcBorders>
              <w:left w:val="nil"/>
              <w:right w:val="nil"/>
            </w:tcBorders>
          </w:tcPr>
          <w:p w:rsidR="00C90C5C" w:rsidRPr="009A6C54" w:rsidRDefault="00C90C5C" w:rsidP="00D56E44">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C70849">
              <w:fldChar w:fldCharType="separate"/>
            </w:r>
            <w:r w:rsidRPr="009A6C54">
              <w:fldChar w:fldCharType="end"/>
            </w:r>
            <w:r w:rsidRPr="009A6C54">
              <w:t xml:space="preserve"> Modify</w:t>
            </w:r>
          </w:p>
        </w:tc>
        <w:tc>
          <w:tcPr>
            <w:tcW w:w="1080" w:type="dxa"/>
            <w:gridSpan w:val="3"/>
            <w:tcBorders>
              <w:left w:val="nil"/>
              <w:right w:val="nil"/>
            </w:tcBorders>
          </w:tcPr>
          <w:p w:rsidR="00C90C5C" w:rsidRPr="009A6C54" w:rsidRDefault="00C90C5C" w:rsidP="00D56E44">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C70849">
              <w:fldChar w:fldCharType="separate"/>
            </w:r>
            <w:r w:rsidRPr="009A6C54">
              <w:fldChar w:fldCharType="end"/>
            </w:r>
            <w:r w:rsidRPr="009A6C54">
              <w:t xml:space="preserve"> Delete</w:t>
            </w:r>
          </w:p>
        </w:tc>
        <w:tc>
          <w:tcPr>
            <w:tcW w:w="3307" w:type="dxa"/>
            <w:gridSpan w:val="3"/>
            <w:tcBorders>
              <w:left w:val="nil"/>
            </w:tcBorders>
          </w:tcPr>
          <w:p w:rsidR="00C90C5C" w:rsidRPr="009A6C54" w:rsidRDefault="00C90C5C" w:rsidP="00D56E44">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C70849">
              <w:fldChar w:fldCharType="separate"/>
            </w:r>
            <w:r w:rsidRPr="009A6C54">
              <w:fldChar w:fldCharType="end"/>
            </w:r>
            <w:r w:rsidRPr="009A6C54">
              <w:t xml:space="preserve"> No Change</w:t>
            </w:r>
          </w:p>
        </w:tc>
      </w:tr>
      <w:tr w:rsidR="00C90C5C" w:rsidRPr="009A6C54" w:rsidTr="00C27B83">
        <w:tc>
          <w:tcPr>
            <w:tcW w:w="2790" w:type="dxa"/>
            <w:shd w:val="clear" w:color="auto" w:fill="F3F3F3"/>
          </w:tcPr>
          <w:p w:rsidR="00C90C5C" w:rsidRPr="009A6C54" w:rsidRDefault="00C90C5C" w:rsidP="00D56E44">
            <w:pPr>
              <w:pStyle w:val="TableHeading"/>
            </w:pPr>
            <w:r w:rsidRPr="009A6C54">
              <w:t xml:space="preserve">Requirement Traceability </w:t>
            </w:r>
            <w:r w:rsidR="009055DB">
              <w:t>3333</w:t>
            </w:r>
            <w:r w:rsidRPr="009A6C54">
              <w:t>Matrix</w:t>
            </w:r>
          </w:p>
        </w:tc>
        <w:tc>
          <w:tcPr>
            <w:tcW w:w="6817" w:type="dxa"/>
            <w:gridSpan w:val="9"/>
          </w:tcPr>
          <w:p w:rsidR="00C90C5C" w:rsidRPr="009A6C54" w:rsidRDefault="00C90C5C" w:rsidP="00D56E44">
            <w:pPr>
              <w:pStyle w:val="TableText"/>
            </w:pPr>
            <w:r w:rsidRPr="009A6C54">
              <w:t>N/A</w:t>
            </w:r>
          </w:p>
        </w:tc>
      </w:tr>
      <w:tr w:rsidR="00C90C5C" w:rsidRPr="009A6C54" w:rsidTr="00C27B83">
        <w:tc>
          <w:tcPr>
            <w:tcW w:w="2790" w:type="dxa"/>
            <w:tcBorders>
              <w:bottom w:val="single" w:sz="6" w:space="0" w:color="000000"/>
            </w:tcBorders>
            <w:shd w:val="clear" w:color="auto" w:fill="F3F3F3"/>
          </w:tcPr>
          <w:p w:rsidR="00C90C5C" w:rsidRPr="009A6C54" w:rsidRDefault="00C90C5C" w:rsidP="00D56E44">
            <w:pPr>
              <w:pStyle w:val="TableHeading"/>
            </w:pPr>
            <w:r w:rsidRPr="009A6C54">
              <w:t>Related Options</w:t>
            </w:r>
          </w:p>
        </w:tc>
        <w:tc>
          <w:tcPr>
            <w:tcW w:w="6817" w:type="dxa"/>
            <w:gridSpan w:val="9"/>
            <w:tcBorders>
              <w:bottom w:val="single" w:sz="4" w:space="0" w:color="auto"/>
            </w:tcBorders>
          </w:tcPr>
          <w:p w:rsidR="00C90C5C" w:rsidRPr="009A6C54" w:rsidRDefault="002C1237" w:rsidP="00D56E44">
            <w:pPr>
              <w:pStyle w:val="TableText"/>
            </w:pPr>
            <w:r w:rsidRPr="009A6C54">
              <w:t xml:space="preserve">High Risk MH No-Show </w:t>
            </w:r>
            <w:proofErr w:type="spellStart"/>
            <w:r w:rsidRPr="009A6C54">
              <w:t>Adhoc</w:t>
            </w:r>
            <w:proofErr w:type="spellEnd"/>
            <w:r w:rsidRPr="009A6C54">
              <w:t xml:space="preserve"> Report [SD MH NO SHOW AD HOC REPORT] option</w:t>
            </w:r>
          </w:p>
        </w:tc>
      </w:tr>
      <w:tr w:rsidR="00C90C5C" w:rsidRPr="009A6C54"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rsidR="00C90C5C" w:rsidRPr="009A6C54" w:rsidRDefault="00C90C5C" w:rsidP="00D56E44">
            <w:pPr>
              <w:pStyle w:val="TableHeading"/>
            </w:pPr>
            <w:r w:rsidRPr="009A6C54">
              <w:t>Related Routines</w:t>
            </w:r>
          </w:p>
        </w:tc>
        <w:tc>
          <w:tcPr>
            <w:tcW w:w="2917" w:type="dxa"/>
            <w:gridSpan w:val="5"/>
            <w:tcBorders>
              <w:bottom w:val="single" w:sz="4" w:space="0" w:color="auto"/>
            </w:tcBorders>
            <w:shd w:val="clear" w:color="auto" w:fill="F3F3F3"/>
          </w:tcPr>
          <w:p w:rsidR="00C90C5C" w:rsidRPr="009A6C54" w:rsidRDefault="00C90C5C" w:rsidP="00D56E44">
            <w:pPr>
              <w:pStyle w:val="TableHeading"/>
            </w:pPr>
            <w:r w:rsidRPr="009A6C54">
              <w:t>Routines “Called By”</w:t>
            </w:r>
          </w:p>
        </w:tc>
        <w:tc>
          <w:tcPr>
            <w:tcW w:w="3900" w:type="dxa"/>
            <w:gridSpan w:val="4"/>
            <w:tcBorders>
              <w:bottom w:val="single" w:sz="4" w:space="0" w:color="auto"/>
            </w:tcBorders>
            <w:shd w:val="clear" w:color="auto" w:fill="F3F3F3"/>
          </w:tcPr>
          <w:p w:rsidR="00C90C5C" w:rsidRPr="009A6C54" w:rsidRDefault="00C90C5C" w:rsidP="00D56E44">
            <w:pPr>
              <w:pStyle w:val="TableHeading"/>
            </w:pPr>
            <w:r w:rsidRPr="009A6C54">
              <w:t xml:space="preserve">Routines “Called”   </w:t>
            </w:r>
          </w:p>
        </w:tc>
      </w:tr>
      <w:tr w:rsidR="00C90C5C" w:rsidRPr="009A6C54"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rsidR="00C90C5C" w:rsidRPr="009A6C54" w:rsidRDefault="00C90C5C" w:rsidP="00C27B83">
            <w:pPr>
              <w:rPr>
                <w:rFonts w:ascii="Courier New" w:hAnsi="Courier New" w:cs="Courier New"/>
                <w:b/>
                <w:bCs/>
                <w:sz w:val="20"/>
                <w:szCs w:val="20"/>
              </w:rPr>
            </w:pPr>
          </w:p>
        </w:tc>
        <w:tc>
          <w:tcPr>
            <w:tcW w:w="2917" w:type="dxa"/>
            <w:gridSpan w:val="5"/>
            <w:tcBorders>
              <w:bottom w:val="single" w:sz="4" w:space="0" w:color="auto"/>
            </w:tcBorders>
          </w:tcPr>
          <w:p w:rsidR="00C90C5C" w:rsidRPr="009A6C54" w:rsidRDefault="00C90C5C" w:rsidP="00D56E44">
            <w:pPr>
              <w:pStyle w:val="TableText"/>
            </w:pPr>
          </w:p>
        </w:tc>
        <w:tc>
          <w:tcPr>
            <w:tcW w:w="3900" w:type="dxa"/>
            <w:gridSpan w:val="4"/>
            <w:tcBorders>
              <w:bottom w:val="single" w:sz="4" w:space="0" w:color="auto"/>
            </w:tcBorders>
          </w:tcPr>
          <w:p w:rsidR="00C90C5C" w:rsidRPr="009A6C54" w:rsidRDefault="00C90C5C" w:rsidP="00D56E44">
            <w:pPr>
              <w:pStyle w:val="TableText"/>
            </w:pPr>
            <w:r w:rsidRPr="009A6C54">
              <w:t xml:space="preserve">   C^%DTC</w:t>
            </w:r>
          </w:p>
          <w:p w:rsidR="00C90C5C" w:rsidRPr="009A6C54" w:rsidRDefault="007D24B2" w:rsidP="00D56E44">
            <w:pPr>
              <w:pStyle w:val="TableText"/>
            </w:pPr>
            <w:r w:rsidRPr="009A6C54">
              <w:t xml:space="preserve">   NOW^%DTC           </w:t>
            </w:r>
          </w:p>
          <w:p w:rsidR="00C90C5C" w:rsidRPr="009A6C54" w:rsidRDefault="00C90C5C" w:rsidP="00D56E44">
            <w:pPr>
              <w:pStyle w:val="TableText"/>
            </w:pPr>
            <w:r w:rsidRPr="009A6C54">
              <w:t xml:space="preserve">   ^%ZIS               </w:t>
            </w:r>
          </w:p>
          <w:p w:rsidR="00C90C5C" w:rsidRPr="009A6C54" w:rsidRDefault="00C90C5C" w:rsidP="00D56E44">
            <w:pPr>
              <w:pStyle w:val="TableText"/>
            </w:pPr>
            <w:r w:rsidRPr="009A6C54">
              <w:t xml:space="preserve">   ^%ZTLOAD           </w:t>
            </w:r>
          </w:p>
          <w:p w:rsidR="00C90C5C" w:rsidRPr="009A6C54" w:rsidRDefault="00C90C5C" w:rsidP="00D56E44">
            <w:pPr>
              <w:pStyle w:val="TableText"/>
            </w:pPr>
            <w:r w:rsidRPr="009A6C54">
              <w:t xml:space="preserve">   $$GETINF^DGPFAPIH   </w:t>
            </w:r>
          </w:p>
          <w:p w:rsidR="00C90C5C" w:rsidRPr="009A6C54" w:rsidRDefault="00C90C5C" w:rsidP="00D56E44">
            <w:pPr>
              <w:pStyle w:val="TableText"/>
            </w:pPr>
            <w:r w:rsidRPr="009A6C54">
              <w:t xml:space="preserve">   $$GETFLAG^DGPFAPIU  </w:t>
            </w:r>
          </w:p>
          <w:p w:rsidR="00C90C5C" w:rsidRPr="009A6C54" w:rsidRDefault="00C90C5C" w:rsidP="00D56E44">
            <w:pPr>
              <w:pStyle w:val="TableText"/>
            </w:pPr>
            <w:r w:rsidRPr="009A6C54">
              <w:t xml:space="preserve">   CLOSE^DGUTQ         </w:t>
            </w:r>
          </w:p>
          <w:p w:rsidR="00C90C5C" w:rsidRPr="009A6C54" w:rsidRDefault="00C90C5C" w:rsidP="00D56E44">
            <w:pPr>
              <w:pStyle w:val="TableText"/>
            </w:pPr>
            <w:r w:rsidRPr="009A6C54">
              <w:t xml:space="preserve">   WAIT^DICD</w:t>
            </w:r>
          </w:p>
          <w:p w:rsidR="00C90C5C" w:rsidRPr="009A6C54" w:rsidRDefault="00C90C5C" w:rsidP="00D56E44">
            <w:pPr>
              <w:pStyle w:val="TableText"/>
            </w:pPr>
            <w:r w:rsidRPr="009A6C54">
              <w:t xml:space="preserve">   D^DIR </w:t>
            </w:r>
          </w:p>
          <w:p w:rsidR="00C90C5C" w:rsidRPr="009A6C54" w:rsidRDefault="00C90C5C" w:rsidP="00D56E44">
            <w:pPr>
              <w:pStyle w:val="TableText"/>
            </w:pPr>
            <w:r w:rsidRPr="009A6C54">
              <w:t xml:space="preserve">   SWITCH^SDAMU       </w:t>
            </w:r>
          </w:p>
          <w:p w:rsidR="00C90C5C" w:rsidRPr="009A6C54" w:rsidRDefault="00C90C5C" w:rsidP="00D56E44">
            <w:pPr>
              <w:pStyle w:val="TableText"/>
            </w:pPr>
            <w:r w:rsidRPr="009A6C54">
              <w:t xml:space="preserve">   ASK2^SDDIV</w:t>
            </w:r>
          </w:p>
          <w:p w:rsidR="00C90C5C" w:rsidRPr="009A6C54" w:rsidRDefault="00C90C5C" w:rsidP="00D56E44">
            <w:pPr>
              <w:pStyle w:val="TableText"/>
            </w:pPr>
            <w:r w:rsidRPr="009A6C54">
              <w:t xml:space="preserve">   ^SDMHAP1            </w:t>
            </w:r>
          </w:p>
          <w:p w:rsidR="00C90C5C" w:rsidRPr="009A6C54" w:rsidRDefault="00C90C5C" w:rsidP="00D56E44">
            <w:pPr>
              <w:pStyle w:val="TableText"/>
            </w:pPr>
            <w:r w:rsidRPr="009A6C54">
              <w:t xml:space="preserve">   HEAD^SDMHPRO        </w:t>
            </w:r>
          </w:p>
          <w:p w:rsidR="00C90C5C" w:rsidRPr="009A6C54" w:rsidRDefault="00C90C5C" w:rsidP="00D56E44">
            <w:pPr>
              <w:pStyle w:val="TableText"/>
            </w:pPr>
            <w:r w:rsidRPr="009A6C54">
              <w:t xml:space="preserve">   ^SDMHPRO1           </w:t>
            </w:r>
          </w:p>
          <w:p w:rsidR="00C90C5C" w:rsidRPr="009A6C54" w:rsidRDefault="00C90C5C" w:rsidP="00D56E44">
            <w:pPr>
              <w:pStyle w:val="TableText"/>
            </w:pPr>
            <w:r w:rsidRPr="009A6C54">
              <w:t xml:space="preserve">   $$SETSTR^SDMHPRO1   </w:t>
            </w:r>
          </w:p>
          <w:p w:rsidR="00C90C5C" w:rsidRPr="009A6C54" w:rsidRDefault="00C90C5C" w:rsidP="00D56E44">
            <w:pPr>
              <w:pStyle w:val="TableText"/>
            </w:pPr>
            <w:r w:rsidRPr="009A6C54">
              <w:t xml:space="preserve">   SET1^SDMHPRO1       </w:t>
            </w:r>
          </w:p>
          <w:p w:rsidR="00C90C5C" w:rsidRPr="009A6C54" w:rsidRDefault="00C90C5C" w:rsidP="00D56E44">
            <w:pPr>
              <w:pStyle w:val="TableText"/>
            </w:pPr>
            <w:r w:rsidRPr="009A6C54">
              <w:t xml:space="preserve">   PID^VADPT6</w:t>
            </w:r>
          </w:p>
          <w:p w:rsidR="00C90C5C" w:rsidRPr="009A6C54" w:rsidRDefault="00C90C5C" w:rsidP="00D56E44">
            <w:pPr>
              <w:pStyle w:val="TableText"/>
            </w:pPr>
            <w:r w:rsidRPr="009A6C54">
              <w:t xml:space="preserve">   $$FDATE^VALM1          </w:t>
            </w:r>
          </w:p>
          <w:p w:rsidR="00C90C5C" w:rsidRPr="009A6C54" w:rsidRDefault="00C90C5C" w:rsidP="00D56E44">
            <w:pPr>
              <w:pStyle w:val="TableText"/>
            </w:pPr>
            <w:r w:rsidRPr="009A6C54">
              <w:t xml:space="preserve">   FIRST^VAUTOMA       </w:t>
            </w:r>
          </w:p>
          <w:p w:rsidR="00C90C5C" w:rsidRPr="009A6C54" w:rsidRDefault="00C90C5C" w:rsidP="00D56E44">
            <w:pPr>
              <w:pStyle w:val="TableText"/>
            </w:pPr>
            <w:r w:rsidRPr="009A6C54">
              <w:t xml:space="preserve">   $$FMTE^XLFDT        </w:t>
            </w:r>
          </w:p>
        </w:tc>
      </w:tr>
      <w:tr w:rsidR="00C90C5C" w:rsidRPr="009A6C54" w:rsidTr="00C27B83">
        <w:tc>
          <w:tcPr>
            <w:tcW w:w="2790" w:type="dxa"/>
            <w:tcBorders>
              <w:top w:val="single" w:sz="6" w:space="0" w:color="000000"/>
            </w:tcBorders>
            <w:shd w:val="clear" w:color="auto" w:fill="F3F3F3"/>
          </w:tcPr>
          <w:p w:rsidR="00C90C5C" w:rsidRPr="009A6C54" w:rsidRDefault="00C90C5C" w:rsidP="00D56E44">
            <w:pPr>
              <w:pStyle w:val="TableHeading"/>
            </w:pPr>
            <w:r w:rsidRPr="009A6C54">
              <w:t>Data Dictionary (DD) References</w:t>
            </w:r>
          </w:p>
        </w:tc>
        <w:tc>
          <w:tcPr>
            <w:tcW w:w="6817" w:type="dxa"/>
            <w:gridSpan w:val="9"/>
          </w:tcPr>
          <w:p w:rsidR="00C90C5C" w:rsidRPr="009A6C54" w:rsidRDefault="00C90C5C" w:rsidP="00D56E44">
            <w:pPr>
              <w:pStyle w:val="TableText"/>
            </w:pPr>
            <w:r w:rsidRPr="009A6C54">
              <w:t xml:space="preserve">^%ZOSF("TEST"       </w:t>
            </w:r>
          </w:p>
          <w:p w:rsidR="00C90C5C" w:rsidRPr="009A6C54" w:rsidRDefault="00C90C5C" w:rsidP="00D56E44">
            <w:pPr>
              <w:pStyle w:val="TableText"/>
            </w:pPr>
            <w:r w:rsidRPr="009A6C54">
              <w:t xml:space="preserve">   ^DG(40.8            </w:t>
            </w:r>
          </w:p>
          <w:p w:rsidR="00C90C5C" w:rsidRPr="009A6C54" w:rsidRDefault="00C90C5C" w:rsidP="00D56E44">
            <w:pPr>
              <w:pStyle w:val="TableText"/>
            </w:pPr>
            <w:r w:rsidRPr="009A6C54">
              <w:t xml:space="preserve">   ^DIC(40.7           </w:t>
            </w:r>
          </w:p>
          <w:p w:rsidR="00C90C5C" w:rsidRPr="009A6C54" w:rsidRDefault="00C90C5C" w:rsidP="00D56E44">
            <w:pPr>
              <w:pStyle w:val="TableText"/>
            </w:pPr>
            <w:r w:rsidRPr="009A6C54">
              <w:t xml:space="preserve">   ^DPT(               </w:t>
            </w:r>
          </w:p>
          <w:p w:rsidR="00C90C5C" w:rsidRPr="009A6C54" w:rsidRDefault="00C90C5C" w:rsidP="00D56E44">
            <w:pPr>
              <w:pStyle w:val="TableText"/>
            </w:pPr>
            <w:r w:rsidRPr="009A6C54">
              <w:t xml:space="preserve">   ^PXRMD(810.9        </w:t>
            </w:r>
          </w:p>
          <w:p w:rsidR="00C90C5C" w:rsidRPr="009A6C54" w:rsidRDefault="00C90C5C" w:rsidP="00D56E44">
            <w:pPr>
              <w:pStyle w:val="TableText"/>
            </w:pPr>
            <w:r w:rsidRPr="009A6C54">
              <w:t xml:space="preserve">   ^SC(                </w:t>
            </w:r>
          </w:p>
          <w:p w:rsidR="00C90C5C" w:rsidRPr="009A6C54" w:rsidRDefault="00C90C5C" w:rsidP="00D56E44">
            <w:pPr>
              <w:pStyle w:val="TableText"/>
            </w:pPr>
            <w:r w:rsidRPr="009A6C54">
              <w:t xml:space="preserve">   ^SC("AST"           </w:t>
            </w:r>
          </w:p>
          <w:p w:rsidR="00C90C5C" w:rsidRPr="009A6C54" w:rsidRDefault="00C90C5C" w:rsidP="00D56E44">
            <w:pPr>
              <w:pStyle w:val="TableText"/>
            </w:pPr>
            <w:r w:rsidRPr="009A6C54">
              <w:t xml:space="preserve">   ^TMP(               </w:t>
            </w:r>
          </w:p>
          <w:p w:rsidR="00C90C5C" w:rsidRPr="009A6C54" w:rsidRDefault="00C90C5C" w:rsidP="00D56E44">
            <w:pPr>
              <w:pStyle w:val="TableText"/>
            </w:pPr>
            <w:r w:rsidRPr="009A6C54">
              <w:t xml:space="preserve">   ^TMP("SDPRO"        </w:t>
            </w:r>
          </w:p>
          <w:p w:rsidR="00C90C5C" w:rsidRPr="009A6C54" w:rsidRDefault="00C90C5C" w:rsidP="00D56E44">
            <w:pPr>
              <w:pStyle w:val="TableText"/>
            </w:pPr>
            <w:r w:rsidRPr="009A6C54">
              <w:t xml:space="preserve">   ^TMP("SDPRO1"  </w:t>
            </w:r>
          </w:p>
        </w:tc>
      </w:tr>
      <w:tr w:rsidR="00C90C5C" w:rsidRPr="009A6C54" w:rsidTr="00C27B83">
        <w:tc>
          <w:tcPr>
            <w:tcW w:w="2790" w:type="dxa"/>
            <w:shd w:val="clear" w:color="auto" w:fill="F3F3F3"/>
          </w:tcPr>
          <w:p w:rsidR="00C90C5C" w:rsidRPr="009A6C54" w:rsidRDefault="00C90C5C" w:rsidP="00D56E44">
            <w:pPr>
              <w:pStyle w:val="TableHeading"/>
            </w:pPr>
            <w:r w:rsidRPr="009A6C54">
              <w:t>Related Protocols</w:t>
            </w:r>
          </w:p>
        </w:tc>
        <w:tc>
          <w:tcPr>
            <w:tcW w:w="6817" w:type="dxa"/>
            <w:gridSpan w:val="9"/>
          </w:tcPr>
          <w:p w:rsidR="00C90C5C" w:rsidRPr="009A6C54" w:rsidRDefault="00C90C5C" w:rsidP="00D56E44">
            <w:pPr>
              <w:pStyle w:val="TableText"/>
            </w:pPr>
            <w:r w:rsidRPr="009A6C54">
              <w:t>N/A</w:t>
            </w:r>
          </w:p>
        </w:tc>
      </w:tr>
      <w:tr w:rsidR="00C90C5C" w:rsidRPr="009A6C54" w:rsidTr="00C27B83">
        <w:tc>
          <w:tcPr>
            <w:tcW w:w="2790" w:type="dxa"/>
            <w:shd w:val="clear" w:color="auto" w:fill="F3F3F3"/>
          </w:tcPr>
          <w:p w:rsidR="00C90C5C" w:rsidRPr="009A6C54" w:rsidRDefault="00C90C5C" w:rsidP="00D56E44">
            <w:pPr>
              <w:pStyle w:val="TableHeading"/>
            </w:pPr>
            <w:r w:rsidRPr="009A6C54">
              <w:t>Related Integration Control Registrations (ICRs)</w:t>
            </w:r>
          </w:p>
        </w:tc>
        <w:tc>
          <w:tcPr>
            <w:tcW w:w="6817" w:type="dxa"/>
            <w:gridSpan w:val="9"/>
            <w:tcBorders>
              <w:bottom w:val="single" w:sz="6" w:space="0" w:color="000000"/>
            </w:tcBorders>
          </w:tcPr>
          <w:p w:rsidR="00C90C5C" w:rsidRPr="009A6C54" w:rsidRDefault="00C90C5C" w:rsidP="00D56E44">
            <w:pPr>
              <w:pStyle w:val="TableText"/>
            </w:pPr>
            <w:r w:rsidRPr="009A6C54">
              <w:t>N/A</w:t>
            </w:r>
          </w:p>
        </w:tc>
      </w:tr>
      <w:tr w:rsidR="00C90C5C" w:rsidRPr="009A6C54" w:rsidTr="00C27B83">
        <w:tc>
          <w:tcPr>
            <w:tcW w:w="2790" w:type="dxa"/>
            <w:tcBorders>
              <w:right w:val="single" w:sz="4" w:space="0" w:color="auto"/>
            </w:tcBorders>
            <w:shd w:val="clear" w:color="auto" w:fill="F3F3F3"/>
          </w:tcPr>
          <w:p w:rsidR="00C90C5C" w:rsidRPr="009A6C54" w:rsidRDefault="00C90C5C" w:rsidP="00D56E44">
            <w:pPr>
              <w:pStyle w:val="TableHeading"/>
            </w:pPr>
            <w:r w:rsidRPr="009A6C54">
              <w:t>Data Passing</w:t>
            </w:r>
          </w:p>
        </w:tc>
        <w:tc>
          <w:tcPr>
            <w:tcW w:w="990" w:type="dxa"/>
            <w:tcBorders>
              <w:left w:val="single" w:sz="4" w:space="0" w:color="auto"/>
              <w:right w:val="nil"/>
            </w:tcBorders>
          </w:tcPr>
          <w:p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C70849">
              <w:fldChar w:fldCharType="separate"/>
            </w:r>
            <w:r w:rsidRPr="009A6C54">
              <w:fldChar w:fldCharType="end"/>
            </w:r>
            <w:r w:rsidRPr="009A6C54">
              <w:t xml:space="preserve"> Input</w:t>
            </w:r>
          </w:p>
        </w:tc>
        <w:tc>
          <w:tcPr>
            <w:tcW w:w="1917" w:type="dxa"/>
            <w:gridSpan w:val="3"/>
            <w:tcBorders>
              <w:left w:val="nil"/>
              <w:right w:val="nil"/>
            </w:tcBorders>
          </w:tcPr>
          <w:p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C70849">
              <w:fldChar w:fldCharType="separate"/>
            </w:r>
            <w:r w:rsidRPr="009A6C54">
              <w:fldChar w:fldCharType="end"/>
            </w:r>
            <w:r w:rsidRPr="009A6C54">
              <w:t xml:space="preserve"> Output Reference</w:t>
            </w:r>
          </w:p>
        </w:tc>
        <w:tc>
          <w:tcPr>
            <w:tcW w:w="918" w:type="dxa"/>
            <w:gridSpan w:val="3"/>
            <w:tcBorders>
              <w:left w:val="nil"/>
              <w:right w:val="nil"/>
            </w:tcBorders>
          </w:tcPr>
          <w:p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C70849">
              <w:fldChar w:fldCharType="separate"/>
            </w:r>
            <w:r w:rsidRPr="009A6C54">
              <w:fldChar w:fldCharType="end"/>
            </w:r>
            <w:r w:rsidRPr="009A6C54">
              <w:t xml:space="preserve"> Both</w:t>
            </w:r>
          </w:p>
        </w:tc>
        <w:tc>
          <w:tcPr>
            <w:tcW w:w="1953" w:type="dxa"/>
            <w:tcBorders>
              <w:left w:val="nil"/>
              <w:right w:val="nil"/>
            </w:tcBorders>
          </w:tcPr>
          <w:p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C70849">
              <w:fldChar w:fldCharType="separate"/>
            </w:r>
            <w:r w:rsidRPr="009A6C54">
              <w:fldChar w:fldCharType="end"/>
            </w:r>
            <w:r w:rsidRPr="009A6C54">
              <w:t xml:space="preserve"> Global Reference</w:t>
            </w:r>
          </w:p>
        </w:tc>
        <w:tc>
          <w:tcPr>
            <w:tcW w:w="1039" w:type="dxa"/>
            <w:tcBorders>
              <w:left w:val="nil"/>
            </w:tcBorders>
          </w:tcPr>
          <w:p w:rsidR="00C90C5C" w:rsidRPr="009A6C54" w:rsidRDefault="00C90C5C" w:rsidP="00D56E44">
            <w:pPr>
              <w:pStyle w:val="TableText"/>
            </w:pPr>
            <w:r w:rsidRPr="009A6C54">
              <w:fldChar w:fldCharType="begin">
                <w:ffData>
                  <w:name w:val=""/>
                  <w:enabled/>
                  <w:calcOnExit w:val="0"/>
                  <w:checkBox>
                    <w:sizeAuto/>
                    <w:default w:val="1"/>
                  </w:checkBox>
                </w:ffData>
              </w:fldChar>
            </w:r>
            <w:r w:rsidRPr="009A6C54">
              <w:instrText xml:space="preserve"> FORMCHECKBOX </w:instrText>
            </w:r>
            <w:r w:rsidR="00C70849">
              <w:fldChar w:fldCharType="separate"/>
            </w:r>
            <w:r w:rsidRPr="009A6C54">
              <w:fldChar w:fldCharType="end"/>
            </w:r>
            <w:r w:rsidRPr="009A6C54">
              <w:t xml:space="preserve"> Local</w:t>
            </w:r>
          </w:p>
        </w:tc>
      </w:tr>
      <w:tr w:rsidR="00C90C5C" w:rsidRPr="009A6C54" w:rsidTr="00C27B83">
        <w:tc>
          <w:tcPr>
            <w:tcW w:w="2790" w:type="dxa"/>
            <w:shd w:val="clear" w:color="auto" w:fill="F3F3F3"/>
          </w:tcPr>
          <w:p w:rsidR="00C90C5C" w:rsidRPr="009A6C54" w:rsidRDefault="00C90C5C" w:rsidP="00D56E44">
            <w:pPr>
              <w:pStyle w:val="TableHeading"/>
            </w:pPr>
            <w:r w:rsidRPr="009A6C54">
              <w:t>Input Attribute Name and Definition</w:t>
            </w:r>
          </w:p>
        </w:tc>
        <w:tc>
          <w:tcPr>
            <w:tcW w:w="6817" w:type="dxa"/>
            <w:gridSpan w:val="9"/>
          </w:tcPr>
          <w:p w:rsidR="00C90C5C" w:rsidRPr="009A6C54" w:rsidRDefault="00C90C5C" w:rsidP="00D56E44">
            <w:pPr>
              <w:pStyle w:val="TableText"/>
            </w:pPr>
            <w:r w:rsidRPr="009A6C54">
              <w:t>Name: None</w:t>
            </w:r>
          </w:p>
          <w:p w:rsidR="00C90C5C" w:rsidRPr="009A6C54" w:rsidRDefault="00C90C5C" w:rsidP="00D56E44">
            <w:pPr>
              <w:pStyle w:val="TableText"/>
            </w:pPr>
            <w:r w:rsidRPr="009A6C54">
              <w:t>Definition:</w:t>
            </w:r>
          </w:p>
        </w:tc>
      </w:tr>
      <w:tr w:rsidR="00C90C5C" w:rsidRPr="009A6C54" w:rsidTr="00C27B83">
        <w:tc>
          <w:tcPr>
            <w:tcW w:w="2790" w:type="dxa"/>
            <w:shd w:val="clear" w:color="auto" w:fill="F3F3F3"/>
          </w:tcPr>
          <w:p w:rsidR="00C90C5C" w:rsidRPr="009A6C54" w:rsidRDefault="00C90C5C" w:rsidP="00D56E44">
            <w:pPr>
              <w:pStyle w:val="TableHeading"/>
            </w:pPr>
            <w:r w:rsidRPr="009A6C54">
              <w:t>Output Attribute Name and Definition</w:t>
            </w:r>
          </w:p>
        </w:tc>
        <w:tc>
          <w:tcPr>
            <w:tcW w:w="6817" w:type="dxa"/>
            <w:gridSpan w:val="9"/>
          </w:tcPr>
          <w:p w:rsidR="00C90C5C" w:rsidRPr="009A6C54" w:rsidRDefault="00C90C5C" w:rsidP="00D56E44">
            <w:pPr>
              <w:pStyle w:val="TableText"/>
            </w:pPr>
            <w:r w:rsidRPr="009A6C54">
              <w:t>Name: None</w:t>
            </w:r>
          </w:p>
          <w:p w:rsidR="00C90C5C" w:rsidRPr="009A6C54" w:rsidRDefault="00C90C5C" w:rsidP="00D56E44">
            <w:pPr>
              <w:pStyle w:val="TableText"/>
            </w:pPr>
            <w:r w:rsidRPr="009A6C54">
              <w:t>Definition:</w:t>
            </w:r>
          </w:p>
        </w:tc>
      </w:tr>
      <w:tr w:rsidR="00C90C5C" w:rsidRPr="009A6C54"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rsidR="00C90C5C" w:rsidRPr="009A6C54" w:rsidRDefault="00C90C5C" w:rsidP="00D56E44">
            <w:pPr>
              <w:pStyle w:val="TableHeading"/>
            </w:pPr>
            <w:r w:rsidRPr="009A6C54">
              <w:t>Current Logic</w:t>
            </w:r>
          </w:p>
        </w:tc>
      </w:tr>
      <w:tr w:rsidR="00C90C5C" w:rsidRPr="009A6C54"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rsidR="00C90C5C" w:rsidRPr="009A6C54" w:rsidRDefault="00C90C5C" w:rsidP="00D56E44">
            <w:pPr>
              <w:pStyle w:val="TableText"/>
            </w:pPr>
            <w:r w:rsidRPr="009A6C54">
              <w:t>None</w:t>
            </w:r>
          </w:p>
        </w:tc>
      </w:tr>
      <w:tr w:rsidR="00C90C5C" w:rsidRPr="009A6C54"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rsidR="00C90C5C" w:rsidRPr="009A6C54" w:rsidRDefault="00C90C5C" w:rsidP="00D56E44">
            <w:pPr>
              <w:pStyle w:val="TableHeading"/>
            </w:pPr>
            <w:r w:rsidRPr="009A6C54">
              <w:t>Modified Logic (Changes are in bold)</w:t>
            </w:r>
          </w:p>
        </w:tc>
      </w:tr>
      <w:tr w:rsidR="00C90C5C" w:rsidRPr="009A6C54" w:rsidTr="00C27B83">
        <w:tblPrEx>
          <w:tblBorders>
            <w:insideH w:val="none" w:sz="0" w:space="0" w:color="auto"/>
            <w:insideV w:val="none" w:sz="0" w:space="0" w:color="auto"/>
          </w:tblBorders>
          <w:tblLook w:val="0000" w:firstRow="0" w:lastRow="0" w:firstColumn="0" w:lastColumn="0" w:noHBand="0" w:noVBand="0"/>
        </w:tblPrEx>
        <w:trPr>
          <w:trHeight w:val="1335"/>
        </w:trPr>
        <w:tc>
          <w:tcPr>
            <w:tcW w:w="9607" w:type="dxa"/>
            <w:gridSpan w:val="10"/>
            <w:tcBorders>
              <w:top w:val="single" w:sz="6" w:space="0" w:color="000000"/>
              <w:left w:val="single" w:sz="6" w:space="0" w:color="000000"/>
              <w:bottom w:val="single" w:sz="6" w:space="0" w:color="000000"/>
              <w:right w:val="single" w:sz="6" w:space="0" w:color="000000"/>
            </w:tcBorders>
          </w:tcPr>
          <w:p w:rsidR="00C90C5C" w:rsidRPr="009A6C54" w:rsidRDefault="00C90C5C" w:rsidP="00D56E44">
            <w:pPr>
              <w:pStyle w:val="TableText"/>
            </w:pPr>
            <w:r w:rsidRPr="009A6C54">
              <w:t>User is asked to choose the date range.</w:t>
            </w:r>
          </w:p>
          <w:p w:rsidR="00C90C5C" w:rsidRPr="009A6C54" w:rsidRDefault="00C90C5C" w:rsidP="00D56E44">
            <w:pPr>
              <w:pStyle w:val="TableText"/>
            </w:pPr>
          </w:p>
          <w:p w:rsidR="00C90C5C" w:rsidRPr="009A6C54" w:rsidRDefault="00C90C5C" w:rsidP="00D56E44">
            <w:pPr>
              <w:pStyle w:val="TableText"/>
            </w:pPr>
            <w:r w:rsidRPr="009A6C54">
              <w:t>User is asked to choose the Divisions in the facility ( one, many, `all)</w:t>
            </w:r>
          </w:p>
          <w:p w:rsidR="00C90C5C" w:rsidRPr="009A6C54" w:rsidRDefault="00C90C5C" w:rsidP="00D56E44">
            <w:pPr>
              <w:pStyle w:val="TableText"/>
            </w:pPr>
          </w:p>
          <w:p w:rsidR="00C90C5C" w:rsidRPr="009A6C54" w:rsidRDefault="00C90C5C" w:rsidP="00D56E44">
            <w:pPr>
              <w:pStyle w:val="TableText"/>
            </w:pPr>
            <w:r w:rsidRPr="009A6C54">
              <w:t>Report will sort by clinic.</w:t>
            </w:r>
          </w:p>
          <w:p w:rsidR="00C90C5C" w:rsidRPr="009A6C54" w:rsidRDefault="00C90C5C" w:rsidP="00D56E44">
            <w:pPr>
              <w:pStyle w:val="TableText"/>
            </w:pPr>
          </w:p>
          <w:p w:rsidR="00C90C5C" w:rsidRPr="009A6C54" w:rsidRDefault="00C90C5C" w:rsidP="00D56E44">
            <w:pPr>
              <w:pStyle w:val="TableText"/>
            </w:pPr>
            <w:r w:rsidRPr="009A6C54">
              <w:t>User will be asked to list report by All clinics ( mental health and not mental health ) or Mental Health clinics only</w:t>
            </w:r>
          </w:p>
          <w:p w:rsidR="00C90C5C" w:rsidRPr="009A6C54" w:rsidRDefault="00C90C5C" w:rsidP="00D56E44">
            <w:pPr>
              <w:pStyle w:val="TableText"/>
            </w:pPr>
            <w:r w:rsidRPr="009A6C54">
              <w:t>If All clinics the user can choose all the clinics in the facility</w:t>
            </w:r>
          </w:p>
          <w:p w:rsidR="00C90C5C" w:rsidRPr="009A6C54" w:rsidRDefault="00C90C5C" w:rsidP="00D56E44">
            <w:pPr>
              <w:pStyle w:val="TableText"/>
            </w:pPr>
            <w:r w:rsidRPr="009A6C54">
              <w:t xml:space="preserve"> If Mental Health clinics only,  the user will choose only clinics that have stop</w:t>
            </w:r>
            <w:r w:rsidR="007D24B2" w:rsidRPr="009A6C54">
              <w:t xml:space="preserve"> </w:t>
            </w:r>
            <w:r w:rsidRPr="009A6C54">
              <w:t>codes located in the</w:t>
            </w:r>
          </w:p>
          <w:p w:rsidR="00C90C5C" w:rsidRPr="009A6C54" w:rsidRDefault="00C90C5C" w:rsidP="00D56E44">
            <w:pPr>
              <w:pStyle w:val="TableText"/>
            </w:pPr>
            <w:r w:rsidRPr="009A6C54">
              <w:t xml:space="preserve">                       Reminder Location List  VA-MH NO SHOW APPT CLINICS LL</w:t>
            </w:r>
          </w:p>
          <w:p w:rsidR="00C90C5C" w:rsidRPr="009A6C54" w:rsidRDefault="00C90C5C" w:rsidP="00D56E44">
            <w:pPr>
              <w:pStyle w:val="TableText"/>
            </w:pPr>
            <w:r w:rsidRPr="009A6C54">
              <w:t>Set    ^TMP( “SDPRO”,$J  with the valid choices</w:t>
            </w:r>
          </w:p>
          <w:p w:rsidR="00C90C5C" w:rsidRPr="009A6C54" w:rsidRDefault="00C90C5C" w:rsidP="00D56E44">
            <w:pPr>
              <w:pStyle w:val="TableText"/>
            </w:pPr>
          </w:p>
          <w:p w:rsidR="00C90C5C" w:rsidRPr="009A6C54" w:rsidRDefault="00C90C5C" w:rsidP="00D56E44">
            <w:pPr>
              <w:pStyle w:val="TableText"/>
            </w:pPr>
            <w:r w:rsidRPr="009A6C54">
              <w:t>Find the patients in the date range with High Risk for Mental Health patient record flag that have an appointment.</w:t>
            </w:r>
          </w:p>
          <w:p w:rsidR="00C90C5C" w:rsidRPr="009A6C54" w:rsidRDefault="00C90C5C" w:rsidP="00D56E44">
            <w:pPr>
              <w:pStyle w:val="TableText"/>
            </w:pPr>
          </w:p>
          <w:p w:rsidR="00C90C5C" w:rsidRPr="009A6C54" w:rsidRDefault="00C90C5C" w:rsidP="00D56E44">
            <w:pPr>
              <w:pStyle w:val="TableText"/>
            </w:pPr>
            <w:r w:rsidRPr="009A6C54">
              <w:t xml:space="preserve">                    -Loop through the ^TMP(“SDPRO”,$J global</w:t>
            </w:r>
          </w:p>
          <w:p w:rsidR="00C90C5C" w:rsidRPr="009A6C54" w:rsidRDefault="00C90C5C" w:rsidP="00D56E44">
            <w:pPr>
              <w:pStyle w:val="TableText"/>
            </w:pPr>
            <w:r w:rsidRPr="009A6C54">
              <w:t xml:space="preserve">                            </w:t>
            </w:r>
          </w:p>
          <w:p w:rsidR="00C90C5C" w:rsidRPr="009A6C54" w:rsidRDefault="00C90C5C" w:rsidP="00D56E44">
            <w:pPr>
              <w:pStyle w:val="TableText"/>
            </w:pPr>
            <w:r w:rsidRPr="009A6C54">
              <w:t>Within that loop, check the Hospital  Location “S” X-ref to see if the patient has an appointment</w:t>
            </w:r>
          </w:p>
          <w:p w:rsidR="00C90C5C" w:rsidRPr="009A6C54" w:rsidRDefault="00C90C5C" w:rsidP="00D56E44">
            <w:pPr>
              <w:pStyle w:val="TableText"/>
            </w:pPr>
            <w:r w:rsidRPr="009A6C54">
              <w:t xml:space="preserve"> In the date range.. ^SC(</w:t>
            </w:r>
            <w:proofErr w:type="spellStart"/>
            <w:r w:rsidRPr="009A6C54">
              <w:t>clinic,”S”,date</w:t>
            </w:r>
            <w:proofErr w:type="spellEnd"/>
          </w:p>
          <w:p w:rsidR="00C90C5C" w:rsidRPr="009A6C54" w:rsidRDefault="00C90C5C" w:rsidP="00D56E44">
            <w:pPr>
              <w:pStyle w:val="TableText"/>
            </w:pPr>
          </w:p>
          <w:p w:rsidR="00C90C5C" w:rsidRPr="009A6C54" w:rsidRDefault="00CF4F89" w:rsidP="00D56E44">
            <w:pPr>
              <w:pStyle w:val="TableText"/>
            </w:pPr>
            <w:r w:rsidRPr="009A6C54">
              <w:t xml:space="preserve"> </w:t>
            </w:r>
            <w:r w:rsidR="00C90C5C" w:rsidRPr="009A6C54">
              <w:t xml:space="preserve">   - If  there is a match,  set up the global  ^TMP(“SDPRO1”, SORT by clinic </w:t>
            </w:r>
          </w:p>
          <w:p w:rsidR="00C90C5C" w:rsidRPr="009A6C54" w:rsidRDefault="00C90C5C" w:rsidP="00D56E44">
            <w:pPr>
              <w:pStyle w:val="TableText"/>
            </w:pPr>
            <w:r w:rsidRPr="009A6C54">
              <w:t xml:space="preserve"> </w:t>
            </w:r>
          </w:p>
          <w:p w:rsidR="00C90C5C" w:rsidRPr="009A6C54" w:rsidRDefault="00C90C5C" w:rsidP="00D56E44">
            <w:pPr>
              <w:pStyle w:val="TableText"/>
            </w:pPr>
            <w:r w:rsidRPr="009A6C54">
              <w:t>Call ^SDMHAP1 routine to print</w:t>
            </w:r>
            <w:r w:rsidR="00CF4F89" w:rsidRPr="009A6C54">
              <w:t xml:space="preserve"> the report.</w:t>
            </w:r>
            <w:r w:rsidR="00C63D2B" w:rsidRPr="009A6C54">
              <w:t xml:space="preserve"> </w:t>
            </w:r>
          </w:p>
        </w:tc>
      </w:tr>
    </w:tbl>
    <w:p w:rsidR="00D17434" w:rsidRPr="009A6C54" w:rsidRDefault="00D17434" w:rsidP="00D17434">
      <w:pPr>
        <w:pStyle w:val="BodyText"/>
        <w:spacing w:before="0" w:after="0"/>
        <w:rPr>
          <w:lang w:val="en-US"/>
        </w:rPr>
      </w:pPr>
    </w:p>
    <w:p w:rsidR="00C90C5C" w:rsidRPr="009A6C54" w:rsidRDefault="00627C64" w:rsidP="00D56E44">
      <w:pPr>
        <w:pStyle w:val="Heading3"/>
        <w:numPr>
          <w:ilvl w:val="0"/>
          <w:numId w:val="0"/>
        </w:numPr>
        <w:ind w:left="720" w:hanging="720"/>
        <w:rPr>
          <w:sz w:val="32"/>
        </w:rPr>
      </w:pPr>
      <w:r w:rsidRPr="009A6C54">
        <w:rPr>
          <w:lang w:val="en-US"/>
        </w:rPr>
        <w:br w:type="page"/>
      </w:r>
      <w:bookmarkStart w:id="196" w:name="_Toc11706625"/>
      <w:r w:rsidR="00C90C5C" w:rsidRPr="009A6C54">
        <w:rPr>
          <w:sz w:val="32"/>
        </w:rPr>
        <w:t>EN^SDMHAP1</w:t>
      </w:r>
      <w:bookmarkEnd w:id="196"/>
    </w:p>
    <w:p w:rsidR="00C90C5C" w:rsidRPr="009A6C54" w:rsidRDefault="00C90C5C" w:rsidP="00D56E44">
      <w:pPr>
        <w:pStyle w:val="BodyText3"/>
        <w:spacing w:before="0" w:after="0"/>
        <w:rPr>
          <w:rFonts w:ascii="Times New Roman" w:hAnsi="Times New Roman"/>
          <w:color w:val="auto"/>
          <w:sz w:val="24"/>
          <w:szCs w:val="24"/>
          <w:lang w:val="en-US"/>
        </w:rPr>
      </w:pPr>
      <w:r w:rsidRPr="009A6C54">
        <w:rPr>
          <w:rFonts w:ascii="Times New Roman" w:hAnsi="Times New Roman"/>
          <w:color w:val="auto"/>
          <w:sz w:val="24"/>
          <w:szCs w:val="24"/>
        </w:rPr>
        <w:t>This routine is called by routine SDMHAP and is the routine that p</w:t>
      </w:r>
      <w:r w:rsidR="007D24B2" w:rsidRPr="009A6C54">
        <w:rPr>
          <w:rFonts w:ascii="Times New Roman" w:hAnsi="Times New Roman"/>
          <w:color w:val="auto"/>
          <w:sz w:val="24"/>
          <w:szCs w:val="24"/>
        </w:rPr>
        <w:t xml:space="preserve">rints out the Proactive Ad Hoc </w:t>
      </w:r>
      <w:r w:rsidRPr="009A6C54">
        <w:rPr>
          <w:rFonts w:ascii="Times New Roman" w:hAnsi="Times New Roman"/>
          <w:color w:val="auto"/>
          <w:sz w:val="24"/>
          <w:szCs w:val="24"/>
        </w:rPr>
        <w:t>report.</w:t>
      </w:r>
    </w:p>
    <w:p w:rsidR="00D56E44" w:rsidRPr="009A6C54" w:rsidRDefault="00D56E44" w:rsidP="00D56E44">
      <w:pPr>
        <w:pStyle w:val="Caption"/>
        <w:rPr>
          <w:lang w:val="en-US"/>
        </w:rPr>
      </w:pPr>
      <w:bookmarkStart w:id="197" w:name="_Toc11706867"/>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28</w:t>
      </w:r>
      <w:r w:rsidR="007F1C38">
        <w:rPr>
          <w:noProof/>
        </w:rPr>
        <w:fldChar w:fldCharType="end"/>
      </w:r>
      <w:r w:rsidRPr="009A6C54">
        <w:rPr>
          <w:lang w:val="en-US"/>
        </w:rPr>
        <w:t>: EN^SDMHAP1 Routine</w:t>
      </w:r>
      <w:bookmarkEnd w:id="197"/>
    </w:p>
    <w:tbl>
      <w:tblPr>
        <w:tblW w:w="5016"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16"/>
        <w:gridCol w:w="968"/>
        <w:gridCol w:w="175"/>
        <w:gridCol w:w="1230"/>
        <w:gridCol w:w="467"/>
        <w:gridCol w:w="10"/>
        <w:gridCol w:w="582"/>
        <w:gridCol w:w="307"/>
        <w:gridCol w:w="1903"/>
        <w:gridCol w:w="1016"/>
      </w:tblGrid>
      <w:tr w:rsidR="00C90C5C" w:rsidRPr="009A6C54" w:rsidTr="002B5785">
        <w:trPr>
          <w:tblHeader/>
        </w:trPr>
        <w:tc>
          <w:tcPr>
            <w:tcW w:w="2790" w:type="dxa"/>
            <w:shd w:val="clear" w:color="auto" w:fill="BFBFBF"/>
          </w:tcPr>
          <w:p w:rsidR="00C90C5C" w:rsidRPr="009A6C54" w:rsidRDefault="00C90C5C" w:rsidP="00D56E44">
            <w:pPr>
              <w:pStyle w:val="TableHeading"/>
            </w:pPr>
            <w:bookmarkStart w:id="198" w:name="ColumnTitle_25"/>
            <w:bookmarkEnd w:id="198"/>
            <w:r w:rsidRPr="009A6C54">
              <w:t>Routine Name</w:t>
            </w:r>
          </w:p>
        </w:tc>
        <w:tc>
          <w:tcPr>
            <w:tcW w:w="6817" w:type="dxa"/>
            <w:gridSpan w:val="9"/>
            <w:tcBorders>
              <w:bottom w:val="single" w:sz="6" w:space="0" w:color="000000"/>
            </w:tcBorders>
            <w:shd w:val="clear" w:color="auto" w:fill="BFBFBF"/>
          </w:tcPr>
          <w:p w:rsidR="00C90C5C" w:rsidRPr="009A6C54" w:rsidRDefault="00C90C5C" w:rsidP="00D56E44">
            <w:pPr>
              <w:pStyle w:val="TableHeading"/>
            </w:pPr>
            <w:r w:rsidRPr="009A6C54">
              <w:t>EN^SDMHAP1</w:t>
            </w:r>
          </w:p>
        </w:tc>
      </w:tr>
      <w:tr w:rsidR="00C90C5C" w:rsidRPr="009A6C54" w:rsidTr="00C27B83">
        <w:tc>
          <w:tcPr>
            <w:tcW w:w="2790" w:type="dxa"/>
            <w:shd w:val="clear" w:color="auto" w:fill="F3F3F3"/>
          </w:tcPr>
          <w:p w:rsidR="00C90C5C" w:rsidRPr="009A6C54" w:rsidRDefault="00C90C5C" w:rsidP="00D56E44">
            <w:pPr>
              <w:pStyle w:val="TableHeading"/>
            </w:pPr>
            <w:r w:rsidRPr="009A6C54">
              <w:t>Enhancement Category</w:t>
            </w:r>
          </w:p>
        </w:tc>
        <w:tc>
          <w:tcPr>
            <w:tcW w:w="1170" w:type="dxa"/>
            <w:gridSpan w:val="2"/>
            <w:tcBorders>
              <w:right w:val="nil"/>
            </w:tcBorders>
          </w:tcPr>
          <w:p w:rsidR="00C90C5C" w:rsidRPr="009A6C54" w:rsidRDefault="00C90C5C" w:rsidP="00D56E44">
            <w:pPr>
              <w:pStyle w:val="TableText"/>
            </w:pPr>
            <w:r w:rsidRPr="009A6C54">
              <w:fldChar w:fldCharType="begin">
                <w:ffData>
                  <w:name w:val="Check23"/>
                  <w:enabled/>
                  <w:calcOnExit w:val="0"/>
                  <w:checkBox>
                    <w:sizeAuto/>
                    <w:default w:val="1"/>
                  </w:checkBox>
                </w:ffData>
              </w:fldChar>
            </w:r>
            <w:r w:rsidRPr="009A6C54">
              <w:instrText xml:space="preserve"> FORMCHECKBOX </w:instrText>
            </w:r>
            <w:r w:rsidR="00C70849">
              <w:fldChar w:fldCharType="separate"/>
            </w:r>
            <w:r w:rsidRPr="009A6C54">
              <w:fldChar w:fldCharType="end"/>
            </w:r>
            <w:r w:rsidRPr="009A6C54">
              <w:t xml:space="preserve"> New</w:t>
            </w:r>
          </w:p>
        </w:tc>
        <w:tc>
          <w:tcPr>
            <w:tcW w:w="1260" w:type="dxa"/>
            <w:tcBorders>
              <w:left w:val="nil"/>
              <w:right w:val="nil"/>
            </w:tcBorders>
          </w:tcPr>
          <w:p w:rsidR="00C90C5C" w:rsidRPr="009A6C54" w:rsidRDefault="00C90C5C" w:rsidP="00D56E44">
            <w:pPr>
              <w:pStyle w:val="TableText"/>
            </w:pPr>
            <w:r w:rsidRPr="009A6C54">
              <w:fldChar w:fldCharType="begin">
                <w:ffData>
                  <w:name w:val="Check24"/>
                  <w:enabled/>
                  <w:calcOnExit w:val="0"/>
                  <w:checkBox>
                    <w:sizeAuto/>
                    <w:default w:val="0"/>
                  </w:checkBox>
                </w:ffData>
              </w:fldChar>
            </w:r>
            <w:r w:rsidRPr="009A6C54">
              <w:instrText xml:space="preserve"> FORMCHECKBOX </w:instrText>
            </w:r>
            <w:r w:rsidR="00C70849">
              <w:fldChar w:fldCharType="separate"/>
            </w:r>
            <w:r w:rsidRPr="009A6C54">
              <w:fldChar w:fldCharType="end"/>
            </w:r>
            <w:r w:rsidRPr="009A6C54">
              <w:t xml:space="preserve"> Modify</w:t>
            </w:r>
          </w:p>
        </w:tc>
        <w:tc>
          <w:tcPr>
            <w:tcW w:w="1080" w:type="dxa"/>
            <w:gridSpan w:val="3"/>
            <w:tcBorders>
              <w:left w:val="nil"/>
              <w:right w:val="nil"/>
            </w:tcBorders>
          </w:tcPr>
          <w:p w:rsidR="00C90C5C" w:rsidRPr="009A6C54" w:rsidRDefault="00C90C5C" w:rsidP="00D56E44">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C70849">
              <w:fldChar w:fldCharType="separate"/>
            </w:r>
            <w:r w:rsidRPr="009A6C54">
              <w:fldChar w:fldCharType="end"/>
            </w:r>
            <w:r w:rsidRPr="009A6C54">
              <w:t xml:space="preserve"> Delete</w:t>
            </w:r>
          </w:p>
        </w:tc>
        <w:tc>
          <w:tcPr>
            <w:tcW w:w="3307" w:type="dxa"/>
            <w:gridSpan w:val="3"/>
            <w:tcBorders>
              <w:left w:val="nil"/>
            </w:tcBorders>
          </w:tcPr>
          <w:p w:rsidR="00C90C5C" w:rsidRPr="009A6C54" w:rsidRDefault="00C90C5C" w:rsidP="00D56E44">
            <w:pPr>
              <w:pStyle w:val="TableText"/>
            </w:pPr>
            <w:r w:rsidRPr="009A6C54">
              <w:fldChar w:fldCharType="begin">
                <w:ffData>
                  <w:name w:val="Check26"/>
                  <w:enabled/>
                  <w:calcOnExit w:val="0"/>
                  <w:checkBox>
                    <w:sizeAuto/>
                    <w:default w:val="0"/>
                  </w:checkBox>
                </w:ffData>
              </w:fldChar>
            </w:r>
            <w:r w:rsidRPr="009A6C54">
              <w:instrText xml:space="preserve"> FORMCHECKBOX </w:instrText>
            </w:r>
            <w:r w:rsidR="00C70849">
              <w:fldChar w:fldCharType="separate"/>
            </w:r>
            <w:r w:rsidRPr="009A6C54">
              <w:fldChar w:fldCharType="end"/>
            </w:r>
            <w:r w:rsidRPr="009A6C54">
              <w:t xml:space="preserve"> No Change</w:t>
            </w:r>
          </w:p>
        </w:tc>
      </w:tr>
      <w:tr w:rsidR="00C90C5C" w:rsidRPr="009A6C54" w:rsidTr="00C27B83">
        <w:tc>
          <w:tcPr>
            <w:tcW w:w="2790" w:type="dxa"/>
            <w:shd w:val="clear" w:color="auto" w:fill="F3F3F3"/>
          </w:tcPr>
          <w:p w:rsidR="00C90C5C" w:rsidRPr="009A6C54" w:rsidRDefault="00C90C5C" w:rsidP="00D56E44">
            <w:pPr>
              <w:pStyle w:val="TableHeading"/>
            </w:pPr>
            <w:r w:rsidRPr="009A6C54">
              <w:t>Requirement Traceability Matrix</w:t>
            </w:r>
          </w:p>
        </w:tc>
        <w:tc>
          <w:tcPr>
            <w:tcW w:w="6817" w:type="dxa"/>
            <w:gridSpan w:val="9"/>
          </w:tcPr>
          <w:p w:rsidR="00C90C5C" w:rsidRPr="009A6C54" w:rsidRDefault="00C90C5C" w:rsidP="00D56E44">
            <w:pPr>
              <w:pStyle w:val="TableText"/>
            </w:pPr>
            <w:r w:rsidRPr="009A6C54">
              <w:t>N/A</w:t>
            </w:r>
          </w:p>
        </w:tc>
      </w:tr>
      <w:tr w:rsidR="00C90C5C" w:rsidRPr="009A6C54" w:rsidTr="00C27B83">
        <w:tc>
          <w:tcPr>
            <w:tcW w:w="2790" w:type="dxa"/>
            <w:tcBorders>
              <w:bottom w:val="single" w:sz="6" w:space="0" w:color="000000"/>
            </w:tcBorders>
            <w:shd w:val="clear" w:color="auto" w:fill="F3F3F3"/>
          </w:tcPr>
          <w:p w:rsidR="00C90C5C" w:rsidRPr="009A6C54" w:rsidRDefault="00C90C5C" w:rsidP="00D56E44">
            <w:pPr>
              <w:pStyle w:val="TableHeading"/>
            </w:pPr>
            <w:r w:rsidRPr="009A6C54">
              <w:t>Related Options</w:t>
            </w:r>
          </w:p>
        </w:tc>
        <w:tc>
          <w:tcPr>
            <w:tcW w:w="6817" w:type="dxa"/>
            <w:gridSpan w:val="9"/>
            <w:tcBorders>
              <w:bottom w:val="single" w:sz="4" w:space="0" w:color="auto"/>
            </w:tcBorders>
          </w:tcPr>
          <w:p w:rsidR="00C90C5C" w:rsidRPr="009A6C54" w:rsidRDefault="002C1237" w:rsidP="00D56E44">
            <w:pPr>
              <w:pStyle w:val="TableText"/>
            </w:pPr>
            <w:r w:rsidRPr="009A6C54">
              <w:t xml:space="preserve">High Risk MH Proactive </w:t>
            </w:r>
            <w:proofErr w:type="spellStart"/>
            <w:r w:rsidRPr="009A6C54">
              <w:t>Adhoc</w:t>
            </w:r>
            <w:proofErr w:type="spellEnd"/>
            <w:r w:rsidRPr="009A6C54">
              <w:t xml:space="preserve"> Report [SD MH PROACTIVE AD HOC REPORT] option</w:t>
            </w:r>
          </w:p>
        </w:tc>
      </w:tr>
      <w:tr w:rsidR="00C90C5C" w:rsidRPr="009A6C54"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8"/>
        </w:trPr>
        <w:tc>
          <w:tcPr>
            <w:tcW w:w="2790" w:type="dxa"/>
            <w:vMerge w:val="restart"/>
            <w:tcBorders>
              <w:top w:val="single" w:sz="6" w:space="0" w:color="000000"/>
              <w:bottom w:val="single" w:sz="6" w:space="0" w:color="000000"/>
            </w:tcBorders>
            <w:shd w:val="clear" w:color="auto" w:fill="F3F3F3"/>
          </w:tcPr>
          <w:p w:rsidR="00C90C5C" w:rsidRPr="009A6C54" w:rsidRDefault="00C90C5C" w:rsidP="00D56E44">
            <w:pPr>
              <w:pStyle w:val="TableHeading"/>
            </w:pPr>
            <w:r w:rsidRPr="009A6C54">
              <w:t>Related Routines</w:t>
            </w:r>
          </w:p>
        </w:tc>
        <w:tc>
          <w:tcPr>
            <w:tcW w:w="2917" w:type="dxa"/>
            <w:gridSpan w:val="5"/>
            <w:tcBorders>
              <w:bottom w:val="single" w:sz="4" w:space="0" w:color="auto"/>
            </w:tcBorders>
            <w:shd w:val="clear" w:color="auto" w:fill="F3F3F3"/>
          </w:tcPr>
          <w:p w:rsidR="00C90C5C" w:rsidRPr="009A6C54" w:rsidRDefault="00C90C5C" w:rsidP="00D56E44">
            <w:pPr>
              <w:pStyle w:val="TableHeading"/>
            </w:pPr>
            <w:r w:rsidRPr="009A6C54">
              <w:t>Routines “Called By”</w:t>
            </w:r>
          </w:p>
        </w:tc>
        <w:tc>
          <w:tcPr>
            <w:tcW w:w="3900" w:type="dxa"/>
            <w:gridSpan w:val="4"/>
            <w:tcBorders>
              <w:bottom w:val="single" w:sz="4" w:space="0" w:color="auto"/>
            </w:tcBorders>
            <w:shd w:val="clear" w:color="auto" w:fill="F3F3F3"/>
          </w:tcPr>
          <w:p w:rsidR="00C90C5C" w:rsidRPr="009A6C54" w:rsidRDefault="00C90C5C" w:rsidP="00D56E44">
            <w:pPr>
              <w:pStyle w:val="TableHeading"/>
            </w:pPr>
            <w:r w:rsidRPr="009A6C54">
              <w:t xml:space="preserve">Routines “Called”   </w:t>
            </w:r>
          </w:p>
        </w:tc>
      </w:tr>
      <w:tr w:rsidR="00C90C5C" w:rsidRPr="009A6C54" w:rsidTr="00C27B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97"/>
        </w:trPr>
        <w:tc>
          <w:tcPr>
            <w:tcW w:w="2790" w:type="dxa"/>
            <w:vMerge/>
            <w:tcBorders>
              <w:top w:val="single" w:sz="6" w:space="0" w:color="000000"/>
              <w:bottom w:val="single" w:sz="6" w:space="0" w:color="000000"/>
            </w:tcBorders>
            <w:shd w:val="clear" w:color="auto" w:fill="F3F3F3"/>
          </w:tcPr>
          <w:p w:rsidR="00C90C5C" w:rsidRPr="009A6C54" w:rsidRDefault="00C90C5C" w:rsidP="00C27B83">
            <w:pPr>
              <w:rPr>
                <w:rFonts w:ascii="Courier New" w:hAnsi="Courier New" w:cs="Courier New"/>
                <w:b/>
                <w:bCs/>
                <w:sz w:val="20"/>
                <w:szCs w:val="20"/>
              </w:rPr>
            </w:pPr>
          </w:p>
        </w:tc>
        <w:tc>
          <w:tcPr>
            <w:tcW w:w="2917" w:type="dxa"/>
            <w:gridSpan w:val="5"/>
            <w:tcBorders>
              <w:bottom w:val="single" w:sz="4" w:space="0" w:color="auto"/>
            </w:tcBorders>
          </w:tcPr>
          <w:p w:rsidR="00C90C5C" w:rsidRPr="009A6C54" w:rsidRDefault="00C90C5C" w:rsidP="00D56E44">
            <w:pPr>
              <w:pStyle w:val="TableText"/>
            </w:pPr>
            <w:r w:rsidRPr="009A6C54">
              <w:t>^SDMHAP</w:t>
            </w:r>
          </w:p>
        </w:tc>
        <w:tc>
          <w:tcPr>
            <w:tcW w:w="3900" w:type="dxa"/>
            <w:gridSpan w:val="4"/>
            <w:tcBorders>
              <w:bottom w:val="single" w:sz="4" w:space="0" w:color="auto"/>
            </w:tcBorders>
          </w:tcPr>
          <w:p w:rsidR="00C90C5C" w:rsidRPr="009A6C54" w:rsidRDefault="00C90C5C" w:rsidP="00D56E44">
            <w:pPr>
              <w:pStyle w:val="TableText"/>
            </w:pPr>
            <w:r w:rsidRPr="009A6C54">
              <w:t>C^%DTC</w:t>
            </w:r>
          </w:p>
          <w:p w:rsidR="00C90C5C" w:rsidRPr="009A6C54" w:rsidRDefault="00C90C5C" w:rsidP="00D56E44">
            <w:pPr>
              <w:pStyle w:val="TableText"/>
            </w:pPr>
            <w:r w:rsidRPr="009A6C54">
              <w:t xml:space="preserve">   ^DIR                </w:t>
            </w:r>
          </w:p>
          <w:p w:rsidR="00C90C5C" w:rsidRPr="009A6C54" w:rsidRDefault="00C90C5C" w:rsidP="00D56E44">
            <w:pPr>
              <w:pStyle w:val="TableText"/>
            </w:pPr>
            <w:r w:rsidRPr="009A6C54">
              <w:t xml:space="preserve">    $$SDAPI^SDAMA301    </w:t>
            </w:r>
          </w:p>
          <w:p w:rsidR="00C90C5C" w:rsidRPr="009A6C54" w:rsidRDefault="00C90C5C" w:rsidP="00D56E44">
            <w:pPr>
              <w:pStyle w:val="TableText"/>
            </w:pPr>
            <w:r w:rsidRPr="009A6C54">
              <w:t xml:space="preserve">   HEAD^SDMHAP         </w:t>
            </w:r>
          </w:p>
          <w:p w:rsidR="00C90C5C" w:rsidRPr="009A6C54" w:rsidRDefault="00C90C5C" w:rsidP="00D56E44">
            <w:pPr>
              <w:pStyle w:val="TableText"/>
            </w:pPr>
            <w:r w:rsidRPr="009A6C54">
              <w:t xml:space="preserve">   HEAD1^SDMHAP        </w:t>
            </w:r>
          </w:p>
          <w:p w:rsidR="00C90C5C" w:rsidRPr="009A6C54" w:rsidRDefault="00C90C5C" w:rsidP="00D56E44">
            <w:pPr>
              <w:pStyle w:val="TableText"/>
            </w:pPr>
            <w:r w:rsidRPr="009A6C54">
              <w:t xml:space="preserve">   COUNT^SDMHPRO       </w:t>
            </w:r>
          </w:p>
          <w:p w:rsidR="00C90C5C" w:rsidRPr="009A6C54" w:rsidRDefault="00C90C5C" w:rsidP="00D56E44">
            <w:pPr>
              <w:pStyle w:val="TableText"/>
            </w:pPr>
            <w:r w:rsidRPr="009A6C54">
              <w:t xml:space="preserve">   TOTAL1^SDMHPRO         </w:t>
            </w:r>
          </w:p>
          <w:p w:rsidR="00C90C5C" w:rsidRPr="009A6C54" w:rsidRDefault="00C90C5C" w:rsidP="00D56E44">
            <w:pPr>
              <w:pStyle w:val="TableText"/>
            </w:pPr>
            <w:r w:rsidRPr="009A6C54">
              <w:t xml:space="preserve">   PID^VADPT6          </w:t>
            </w:r>
          </w:p>
          <w:p w:rsidR="00C90C5C" w:rsidRPr="009A6C54" w:rsidRDefault="00C90C5C" w:rsidP="00D56E44">
            <w:pPr>
              <w:pStyle w:val="TableText"/>
            </w:pPr>
            <w:r w:rsidRPr="009A6C54">
              <w:t xml:space="preserve">   $$FMTE^XLFDT    </w:t>
            </w:r>
          </w:p>
        </w:tc>
      </w:tr>
      <w:tr w:rsidR="00C90C5C" w:rsidRPr="009A6C54" w:rsidTr="00C27B83">
        <w:tc>
          <w:tcPr>
            <w:tcW w:w="2790" w:type="dxa"/>
            <w:tcBorders>
              <w:top w:val="single" w:sz="6" w:space="0" w:color="000000"/>
            </w:tcBorders>
            <w:shd w:val="clear" w:color="auto" w:fill="F3F3F3"/>
          </w:tcPr>
          <w:p w:rsidR="00C90C5C" w:rsidRPr="009A6C54" w:rsidRDefault="00C90C5C" w:rsidP="00D56E44">
            <w:pPr>
              <w:pStyle w:val="TableHeading"/>
            </w:pPr>
            <w:r w:rsidRPr="009A6C54">
              <w:t>Data Dictionary (DD) References</w:t>
            </w:r>
          </w:p>
        </w:tc>
        <w:tc>
          <w:tcPr>
            <w:tcW w:w="6817" w:type="dxa"/>
            <w:gridSpan w:val="9"/>
          </w:tcPr>
          <w:p w:rsidR="00C90C5C" w:rsidRPr="009A6C54" w:rsidRDefault="00C90C5C" w:rsidP="00D56E44">
            <w:pPr>
              <w:pStyle w:val="TableText"/>
            </w:pPr>
            <w:r w:rsidRPr="009A6C54">
              <w:t xml:space="preserve">^DIC(40.7           </w:t>
            </w:r>
          </w:p>
          <w:p w:rsidR="00C90C5C" w:rsidRPr="009A6C54" w:rsidRDefault="00C90C5C" w:rsidP="00D56E44">
            <w:pPr>
              <w:pStyle w:val="TableText"/>
            </w:pPr>
            <w:r w:rsidRPr="009A6C54">
              <w:t xml:space="preserve">   ^DPT(               </w:t>
            </w:r>
          </w:p>
          <w:p w:rsidR="00C90C5C" w:rsidRPr="009A6C54" w:rsidRDefault="00C90C5C" w:rsidP="00D56E44">
            <w:pPr>
              <w:pStyle w:val="TableText"/>
            </w:pPr>
            <w:r w:rsidRPr="009A6C54">
              <w:t xml:space="preserve">   ^TMP(               </w:t>
            </w:r>
          </w:p>
          <w:p w:rsidR="00C90C5C" w:rsidRPr="009A6C54" w:rsidRDefault="00C90C5C" w:rsidP="00D56E44">
            <w:pPr>
              <w:pStyle w:val="TableText"/>
            </w:pPr>
            <w:r w:rsidRPr="009A6C54">
              <w:t xml:space="preserve">   ^TMP($J             </w:t>
            </w:r>
          </w:p>
          <w:p w:rsidR="00C90C5C" w:rsidRPr="009A6C54" w:rsidRDefault="00C90C5C" w:rsidP="00D56E44">
            <w:pPr>
              <w:pStyle w:val="TableText"/>
            </w:pPr>
            <w:r w:rsidRPr="009A6C54">
              <w:t xml:space="preserve">   ^VA(200</w:t>
            </w:r>
          </w:p>
        </w:tc>
      </w:tr>
      <w:tr w:rsidR="00C90C5C" w:rsidRPr="009A6C54" w:rsidTr="00C27B83">
        <w:tc>
          <w:tcPr>
            <w:tcW w:w="2790" w:type="dxa"/>
            <w:shd w:val="clear" w:color="auto" w:fill="F3F3F3"/>
          </w:tcPr>
          <w:p w:rsidR="00C90C5C" w:rsidRPr="009A6C54" w:rsidRDefault="00C90C5C" w:rsidP="00D56E44">
            <w:pPr>
              <w:pStyle w:val="TableHeading"/>
            </w:pPr>
            <w:r w:rsidRPr="009A6C54">
              <w:t>Related Protocols</w:t>
            </w:r>
          </w:p>
        </w:tc>
        <w:tc>
          <w:tcPr>
            <w:tcW w:w="6817" w:type="dxa"/>
            <w:gridSpan w:val="9"/>
          </w:tcPr>
          <w:p w:rsidR="00C90C5C" w:rsidRPr="009A6C54" w:rsidRDefault="00C90C5C" w:rsidP="00D56E44">
            <w:pPr>
              <w:pStyle w:val="TableText"/>
            </w:pPr>
            <w:r w:rsidRPr="009A6C54">
              <w:t>N/A</w:t>
            </w:r>
          </w:p>
        </w:tc>
      </w:tr>
      <w:tr w:rsidR="00C90C5C" w:rsidRPr="009A6C54" w:rsidTr="00C27B83">
        <w:tc>
          <w:tcPr>
            <w:tcW w:w="2790" w:type="dxa"/>
            <w:shd w:val="clear" w:color="auto" w:fill="F3F3F3"/>
          </w:tcPr>
          <w:p w:rsidR="00C90C5C" w:rsidRPr="009A6C54" w:rsidRDefault="00C90C5C" w:rsidP="00D56E44">
            <w:pPr>
              <w:pStyle w:val="TableHeading"/>
            </w:pPr>
            <w:r w:rsidRPr="009A6C54">
              <w:t>Related Integration Control Registrations (ICRs)</w:t>
            </w:r>
          </w:p>
        </w:tc>
        <w:tc>
          <w:tcPr>
            <w:tcW w:w="6817" w:type="dxa"/>
            <w:gridSpan w:val="9"/>
            <w:tcBorders>
              <w:bottom w:val="single" w:sz="6" w:space="0" w:color="000000"/>
            </w:tcBorders>
          </w:tcPr>
          <w:p w:rsidR="00C90C5C" w:rsidRPr="009A6C54" w:rsidRDefault="00C90C5C" w:rsidP="00D56E44">
            <w:pPr>
              <w:pStyle w:val="TableText"/>
            </w:pPr>
            <w:r w:rsidRPr="009A6C54">
              <w:t>N/A</w:t>
            </w:r>
          </w:p>
        </w:tc>
      </w:tr>
      <w:tr w:rsidR="00C90C5C" w:rsidRPr="009A6C54" w:rsidTr="00C27B83">
        <w:tc>
          <w:tcPr>
            <w:tcW w:w="2790" w:type="dxa"/>
            <w:tcBorders>
              <w:right w:val="single" w:sz="4" w:space="0" w:color="auto"/>
            </w:tcBorders>
            <w:shd w:val="clear" w:color="auto" w:fill="F3F3F3"/>
          </w:tcPr>
          <w:p w:rsidR="00C90C5C" w:rsidRPr="009A6C54" w:rsidRDefault="00C90C5C" w:rsidP="00D56E44">
            <w:pPr>
              <w:pStyle w:val="TableHeading"/>
            </w:pPr>
            <w:r w:rsidRPr="009A6C54">
              <w:t>Data Passing</w:t>
            </w:r>
          </w:p>
        </w:tc>
        <w:tc>
          <w:tcPr>
            <w:tcW w:w="990" w:type="dxa"/>
            <w:tcBorders>
              <w:left w:val="single" w:sz="4" w:space="0" w:color="auto"/>
              <w:right w:val="nil"/>
            </w:tcBorders>
          </w:tcPr>
          <w:p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C70849">
              <w:fldChar w:fldCharType="separate"/>
            </w:r>
            <w:r w:rsidRPr="009A6C54">
              <w:fldChar w:fldCharType="end"/>
            </w:r>
            <w:r w:rsidRPr="009A6C54">
              <w:t xml:space="preserve"> Input</w:t>
            </w:r>
          </w:p>
        </w:tc>
        <w:tc>
          <w:tcPr>
            <w:tcW w:w="1917" w:type="dxa"/>
            <w:gridSpan w:val="3"/>
            <w:tcBorders>
              <w:left w:val="nil"/>
              <w:right w:val="nil"/>
            </w:tcBorders>
          </w:tcPr>
          <w:p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C70849">
              <w:fldChar w:fldCharType="separate"/>
            </w:r>
            <w:r w:rsidRPr="009A6C54">
              <w:fldChar w:fldCharType="end"/>
            </w:r>
            <w:r w:rsidRPr="009A6C54">
              <w:t xml:space="preserve"> Output Reference</w:t>
            </w:r>
          </w:p>
        </w:tc>
        <w:tc>
          <w:tcPr>
            <w:tcW w:w="918" w:type="dxa"/>
            <w:gridSpan w:val="3"/>
            <w:tcBorders>
              <w:left w:val="nil"/>
              <w:right w:val="nil"/>
            </w:tcBorders>
          </w:tcPr>
          <w:p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C70849">
              <w:fldChar w:fldCharType="separate"/>
            </w:r>
            <w:r w:rsidRPr="009A6C54">
              <w:fldChar w:fldCharType="end"/>
            </w:r>
            <w:r w:rsidRPr="009A6C54">
              <w:t xml:space="preserve"> Both</w:t>
            </w:r>
          </w:p>
        </w:tc>
        <w:tc>
          <w:tcPr>
            <w:tcW w:w="1953" w:type="dxa"/>
            <w:tcBorders>
              <w:left w:val="nil"/>
              <w:right w:val="nil"/>
            </w:tcBorders>
          </w:tcPr>
          <w:p w:rsidR="00C90C5C" w:rsidRPr="009A6C54" w:rsidRDefault="00C90C5C" w:rsidP="00D56E44">
            <w:pPr>
              <w:pStyle w:val="TableText"/>
            </w:pPr>
            <w:r w:rsidRPr="009A6C54">
              <w:fldChar w:fldCharType="begin">
                <w:ffData>
                  <w:name w:val="Check23"/>
                  <w:enabled/>
                  <w:calcOnExit w:val="0"/>
                  <w:checkBox>
                    <w:sizeAuto/>
                    <w:default w:val="0"/>
                  </w:checkBox>
                </w:ffData>
              </w:fldChar>
            </w:r>
            <w:r w:rsidRPr="009A6C54">
              <w:instrText xml:space="preserve"> FORMCHECKBOX </w:instrText>
            </w:r>
            <w:r w:rsidR="00C70849">
              <w:fldChar w:fldCharType="separate"/>
            </w:r>
            <w:r w:rsidRPr="009A6C54">
              <w:fldChar w:fldCharType="end"/>
            </w:r>
            <w:r w:rsidRPr="009A6C54">
              <w:t xml:space="preserve"> Global Reference</w:t>
            </w:r>
          </w:p>
        </w:tc>
        <w:tc>
          <w:tcPr>
            <w:tcW w:w="1039" w:type="dxa"/>
            <w:tcBorders>
              <w:left w:val="nil"/>
            </w:tcBorders>
          </w:tcPr>
          <w:p w:rsidR="00C90C5C" w:rsidRPr="009A6C54" w:rsidRDefault="00C90C5C" w:rsidP="00D56E44">
            <w:pPr>
              <w:pStyle w:val="TableText"/>
            </w:pPr>
            <w:r w:rsidRPr="009A6C54">
              <w:fldChar w:fldCharType="begin">
                <w:ffData>
                  <w:name w:val=""/>
                  <w:enabled/>
                  <w:calcOnExit w:val="0"/>
                  <w:checkBox>
                    <w:sizeAuto/>
                    <w:default w:val="1"/>
                  </w:checkBox>
                </w:ffData>
              </w:fldChar>
            </w:r>
            <w:r w:rsidRPr="009A6C54">
              <w:instrText xml:space="preserve"> FORMCHECKBOX </w:instrText>
            </w:r>
            <w:r w:rsidR="00C70849">
              <w:fldChar w:fldCharType="separate"/>
            </w:r>
            <w:r w:rsidRPr="009A6C54">
              <w:fldChar w:fldCharType="end"/>
            </w:r>
            <w:r w:rsidRPr="009A6C54">
              <w:t xml:space="preserve"> Local</w:t>
            </w:r>
          </w:p>
        </w:tc>
      </w:tr>
      <w:tr w:rsidR="00C90C5C" w:rsidRPr="009A6C54" w:rsidTr="00C27B83">
        <w:tc>
          <w:tcPr>
            <w:tcW w:w="2790" w:type="dxa"/>
            <w:shd w:val="clear" w:color="auto" w:fill="F3F3F3"/>
          </w:tcPr>
          <w:p w:rsidR="00C90C5C" w:rsidRPr="009A6C54" w:rsidRDefault="00C90C5C" w:rsidP="00D56E44">
            <w:pPr>
              <w:pStyle w:val="TableHeading"/>
            </w:pPr>
            <w:r w:rsidRPr="009A6C54">
              <w:t>Input Attribute Name and Definition</w:t>
            </w:r>
          </w:p>
        </w:tc>
        <w:tc>
          <w:tcPr>
            <w:tcW w:w="6817" w:type="dxa"/>
            <w:gridSpan w:val="9"/>
          </w:tcPr>
          <w:p w:rsidR="00C90C5C" w:rsidRPr="009A6C54" w:rsidRDefault="00C90C5C" w:rsidP="00D56E44">
            <w:pPr>
              <w:pStyle w:val="TableText"/>
            </w:pPr>
            <w:r w:rsidRPr="009A6C54">
              <w:t>Name: None</w:t>
            </w:r>
          </w:p>
          <w:p w:rsidR="00C90C5C" w:rsidRPr="009A6C54" w:rsidRDefault="00C90C5C" w:rsidP="00D56E44">
            <w:pPr>
              <w:pStyle w:val="TableText"/>
            </w:pPr>
            <w:r w:rsidRPr="009A6C54">
              <w:t>Definition:</w:t>
            </w:r>
          </w:p>
        </w:tc>
      </w:tr>
      <w:tr w:rsidR="00C90C5C" w:rsidRPr="009A6C54" w:rsidTr="00C27B83">
        <w:tc>
          <w:tcPr>
            <w:tcW w:w="2790" w:type="dxa"/>
            <w:shd w:val="clear" w:color="auto" w:fill="F3F3F3"/>
          </w:tcPr>
          <w:p w:rsidR="00C90C5C" w:rsidRPr="009A6C54" w:rsidRDefault="00C90C5C" w:rsidP="00D56E44">
            <w:pPr>
              <w:pStyle w:val="TableHeading"/>
            </w:pPr>
            <w:r w:rsidRPr="009A6C54">
              <w:t>Output Attribute Name and Definition</w:t>
            </w:r>
          </w:p>
        </w:tc>
        <w:tc>
          <w:tcPr>
            <w:tcW w:w="6817" w:type="dxa"/>
            <w:gridSpan w:val="9"/>
          </w:tcPr>
          <w:p w:rsidR="00C90C5C" w:rsidRPr="009A6C54" w:rsidRDefault="00C90C5C" w:rsidP="00D56E44">
            <w:pPr>
              <w:pStyle w:val="TableText"/>
            </w:pPr>
            <w:r w:rsidRPr="009A6C54">
              <w:t>Name: None</w:t>
            </w:r>
          </w:p>
          <w:p w:rsidR="00C90C5C" w:rsidRPr="009A6C54" w:rsidRDefault="00C90C5C" w:rsidP="00D56E44">
            <w:pPr>
              <w:pStyle w:val="TableText"/>
            </w:pPr>
            <w:r w:rsidRPr="009A6C54">
              <w:t>Definition:</w:t>
            </w:r>
          </w:p>
        </w:tc>
      </w:tr>
      <w:tr w:rsidR="00C90C5C" w:rsidRPr="009A6C54"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rsidR="00C90C5C" w:rsidRPr="009A6C54" w:rsidRDefault="00C90C5C" w:rsidP="00D56E44">
            <w:pPr>
              <w:pStyle w:val="TableHeading"/>
            </w:pPr>
            <w:r w:rsidRPr="009A6C54">
              <w:t>Current Logic</w:t>
            </w:r>
          </w:p>
        </w:tc>
      </w:tr>
      <w:tr w:rsidR="00C90C5C" w:rsidRPr="009A6C54"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tcPr>
          <w:p w:rsidR="00C90C5C" w:rsidRPr="009A6C54" w:rsidRDefault="00C90C5C" w:rsidP="00D56E44">
            <w:pPr>
              <w:pStyle w:val="TableText"/>
            </w:pPr>
            <w:r w:rsidRPr="009A6C54">
              <w:t>None</w:t>
            </w:r>
          </w:p>
        </w:tc>
      </w:tr>
      <w:tr w:rsidR="00C90C5C" w:rsidRPr="009A6C54" w:rsidTr="00C27B83">
        <w:tblPrEx>
          <w:tblBorders>
            <w:insideH w:val="none" w:sz="0" w:space="0" w:color="auto"/>
            <w:insideV w:val="none" w:sz="0" w:space="0" w:color="auto"/>
          </w:tblBorders>
          <w:tblLook w:val="0000" w:firstRow="0" w:lastRow="0" w:firstColumn="0" w:lastColumn="0" w:noHBand="0" w:noVBand="0"/>
        </w:tblPrEx>
        <w:tc>
          <w:tcPr>
            <w:tcW w:w="9607" w:type="dxa"/>
            <w:gridSpan w:val="10"/>
            <w:tcBorders>
              <w:top w:val="single" w:sz="6" w:space="0" w:color="000000"/>
              <w:left w:val="single" w:sz="6" w:space="0" w:color="000000"/>
              <w:bottom w:val="single" w:sz="6" w:space="0" w:color="000000"/>
              <w:right w:val="single" w:sz="6" w:space="0" w:color="000000"/>
            </w:tcBorders>
            <w:shd w:val="clear" w:color="auto" w:fill="F3F3F3"/>
          </w:tcPr>
          <w:p w:rsidR="00C90C5C" w:rsidRPr="009A6C54" w:rsidRDefault="00C90C5C" w:rsidP="00D56E44">
            <w:pPr>
              <w:pStyle w:val="TableHeading"/>
            </w:pPr>
            <w:r w:rsidRPr="009A6C54">
              <w:t>Modified Logic (Changes are in bold)</w:t>
            </w:r>
          </w:p>
        </w:tc>
      </w:tr>
      <w:tr w:rsidR="00C90C5C" w:rsidRPr="009A6C54" w:rsidTr="00C27B83">
        <w:tblPrEx>
          <w:tblBorders>
            <w:insideH w:val="none" w:sz="0" w:space="0" w:color="auto"/>
            <w:insideV w:val="none" w:sz="0" w:space="0" w:color="auto"/>
          </w:tblBorders>
          <w:tblLook w:val="0000" w:firstRow="0" w:lastRow="0" w:firstColumn="0" w:lastColumn="0" w:noHBand="0" w:noVBand="0"/>
        </w:tblPrEx>
        <w:trPr>
          <w:trHeight w:val="1335"/>
        </w:trPr>
        <w:tc>
          <w:tcPr>
            <w:tcW w:w="9607" w:type="dxa"/>
            <w:gridSpan w:val="10"/>
            <w:tcBorders>
              <w:top w:val="single" w:sz="6" w:space="0" w:color="000000"/>
              <w:left w:val="single" w:sz="6" w:space="0" w:color="000000"/>
              <w:bottom w:val="single" w:sz="6" w:space="0" w:color="000000"/>
              <w:right w:val="single" w:sz="6" w:space="0" w:color="000000"/>
            </w:tcBorders>
          </w:tcPr>
          <w:p w:rsidR="00C90C5C" w:rsidRPr="009A6C54" w:rsidRDefault="00C90C5C" w:rsidP="00D56E44">
            <w:pPr>
              <w:pStyle w:val="TableText"/>
            </w:pPr>
            <w:r w:rsidRPr="009A6C54">
              <w:t>The code will loop through the  ^TMP(“SDPRO1”  global</w:t>
            </w:r>
          </w:p>
          <w:p w:rsidR="00C90C5C" w:rsidRPr="009A6C54" w:rsidRDefault="00C90C5C" w:rsidP="00D56E44">
            <w:pPr>
              <w:pStyle w:val="TableText"/>
            </w:pPr>
          </w:p>
          <w:p w:rsidR="00C90C5C" w:rsidRPr="009A6C54" w:rsidRDefault="00C90C5C" w:rsidP="00D56E44">
            <w:pPr>
              <w:pStyle w:val="TableText"/>
            </w:pPr>
            <w:r w:rsidRPr="009A6C54">
              <w:t xml:space="preserve">                  - A header will print for each  division (alphabetical)  which will include the  following information: the           </w:t>
            </w:r>
          </w:p>
          <w:p w:rsidR="00C90C5C" w:rsidRPr="009A6C54" w:rsidRDefault="00C90C5C" w:rsidP="00D56E44">
            <w:pPr>
              <w:pStyle w:val="TableText"/>
            </w:pPr>
            <w:r w:rsidRPr="009A6C54">
              <w:t xml:space="preserve">                  - The second line will designate how the report will be sorted and printed. This example,  sorts  by clinic.</w:t>
            </w:r>
          </w:p>
          <w:p w:rsidR="00C90C5C" w:rsidRPr="009A6C54" w:rsidRDefault="00C90C5C" w:rsidP="00D56E44">
            <w:pPr>
              <w:pStyle w:val="TableText"/>
            </w:pPr>
            <w:r w:rsidRPr="009A6C54">
              <w:t xml:space="preserve">                  -  The patient name , ID, date of appointment, clinic</w:t>
            </w:r>
          </w:p>
          <w:p w:rsidR="00C90C5C" w:rsidRPr="009A6C54" w:rsidRDefault="00C90C5C" w:rsidP="00D56E44">
            <w:pPr>
              <w:pStyle w:val="TableText"/>
            </w:pPr>
            <w:r w:rsidRPr="009A6C54">
              <w:t xml:space="preserve">                  - A totals page will print out of the unique patients.</w:t>
            </w:r>
          </w:p>
          <w:p w:rsidR="00C90C5C" w:rsidRPr="009A6C54" w:rsidRDefault="00C90C5C" w:rsidP="00D56E44">
            <w:pPr>
              <w:pStyle w:val="TableText"/>
            </w:pPr>
          </w:p>
          <w:p w:rsidR="00C90C5C" w:rsidRPr="009A6C54" w:rsidRDefault="00C90C5C" w:rsidP="00D56E44">
            <w:pPr>
              <w:pStyle w:val="TableText"/>
              <w:rPr>
                <w:rFonts w:eastAsia="Calibri"/>
                <w:sz w:val="20"/>
                <w:lang w:eastAsia="en-US"/>
              </w:rPr>
            </w:pPr>
            <w:r w:rsidRPr="009A6C54">
              <w:rPr>
                <w:rFonts w:eastAsia="Calibri"/>
                <w:sz w:val="20"/>
                <w:lang w:eastAsia="en-US"/>
              </w:rPr>
              <w:t>HIGH RISK MENTAL HEALTH PROACTIVE ADHOC REPORT BY                     PAGE 1</w:t>
            </w:r>
          </w:p>
          <w:p w:rsidR="00C90C5C" w:rsidRPr="009A6C54" w:rsidRDefault="00C90C5C" w:rsidP="00D56E44">
            <w:pPr>
              <w:pStyle w:val="TableText"/>
              <w:rPr>
                <w:rFonts w:eastAsia="Calibri"/>
                <w:sz w:val="20"/>
                <w:lang w:eastAsia="en-US"/>
              </w:rPr>
            </w:pPr>
            <w:r w:rsidRPr="009A6C54">
              <w:rPr>
                <w:rFonts w:eastAsia="Calibri"/>
                <w:sz w:val="20"/>
                <w:lang w:eastAsia="en-US"/>
              </w:rPr>
              <w:t>CLINIC for Appointments 4/4/13-4/14/13                  Run: 4/4/2013@15:58</w:t>
            </w:r>
          </w:p>
          <w:p w:rsidR="00C90C5C" w:rsidRPr="009A6C54" w:rsidRDefault="00C90C5C" w:rsidP="00D56E44">
            <w:pPr>
              <w:pStyle w:val="TableText"/>
              <w:rPr>
                <w:rFonts w:eastAsia="Calibri"/>
                <w:sz w:val="20"/>
                <w:lang w:eastAsia="en-US"/>
              </w:rPr>
            </w:pPr>
          </w:p>
          <w:p w:rsidR="00C90C5C" w:rsidRPr="009A6C54" w:rsidRDefault="00C90C5C" w:rsidP="00D56E44">
            <w:pPr>
              <w:pStyle w:val="TableText"/>
              <w:rPr>
                <w:rFonts w:eastAsia="Calibri"/>
                <w:sz w:val="20"/>
                <w:lang w:eastAsia="en-US"/>
              </w:rPr>
            </w:pPr>
            <w:r w:rsidRPr="009A6C54">
              <w:rPr>
                <w:rFonts w:eastAsia="Calibri"/>
                <w:sz w:val="20"/>
                <w:lang w:eastAsia="en-US"/>
              </w:rPr>
              <w:t>#   PATIENT              PT ID  APPT D/T         CLINIC</w:t>
            </w:r>
          </w:p>
          <w:p w:rsidR="00C90C5C" w:rsidRPr="009A6C54" w:rsidRDefault="00C90C5C" w:rsidP="00D56E44">
            <w:pPr>
              <w:pStyle w:val="TableText"/>
              <w:rPr>
                <w:rFonts w:eastAsia="Calibri"/>
                <w:sz w:val="20"/>
                <w:lang w:eastAsia="en-US"/>
              </w:rPr>
            </w:pPr>
            <w:r w:rsidRPr="009A6C54">
              <w:rPr>
                <w:rFonts w:eastAsia="Calibri"/>
                <w:sz w:val="20"/>
                <w:lang w:eastAsia="en-US"/>
              </w:rPr>
              <w:t>******************************************************************************</w:t>
            </w:r>
          </w:p>
          <w:p w:rsidR="00C90C5C" w:rsidRPr="009A6C54" w:rsidRDefault="00C90C5C" w:rsidP="00D56E44">
            <w:pPr>
              <w:pStyle w:val="TableText"/>
              <w:rPr>
                <w:rFonts w:eastAsia="Calibri"/>
                <w:sz w:val="20"/>
                <w:lang w:eastAsia="en-US"/>
              </w:rPr>
            </w:pPr>
            <w:r w:rsidRPr="009A6C54">
              <w:rPr>
                <w:rFonts w:eastAsia="Calibri"/>
                <w:sz w:val="20"/>
                <w:lang w:eastAsia="en-US"/>
              </w:rPr>
              <w:t>DIVISION: ALBANY</w:t>
            </w:r>
          </w:p>
          <w:p w:rsidR="00C90C5C" w:rsidRPr="009A6C54" w:rsidRDefault="00C90C5C" w:rsidP="00D56E44">
            <w:pPr>
              <w:pStyle w:val="TableText"/>
              <w:rPr>
                <w:rFonts w:eastAsia="Calibri"/>
                <w:sz w:val="20"/>
                <w:lang w:eastAsia="en-US"/>
              </w:rPr>
            </w:pPr>
            <w:r w:rsidRPr="009A6C54">
              <w:rPr>
                <w:rFonts w:eastAsia="Calibri"/>
                <w:sz w:val="20"/>
                <w:lang w:eastAsia="en-US"/>
              </w:rPr>
              <w:t>1   TESTPATIENT,ONEXXXXX T1111  4/4/2013@08:00   D-</w:t>
            </w:r>
            <w:r w:rsidR="00D7363E" w:rsidRPr="009A6C54">
              <w:rPr>
                <w:rFonts w:eastAsia="Calibri"/>
                <w:sz w:val="20"/>
                <w:lang w:eastAsia="en-US"/>
              </w:rPr>
              <w:t>PSYCHXXXXXXXXXXXXXXXXXXXXX</w:t>
            </w:r>
          </w:p>
          <w:p w:rsidR="00D7363E" w:rsidRPr="009A6C54" w:rsidRDefault="00C90C5C" w:rsidP="00D56E44">
            <w:pPr>
              <w:pStyle w:val="TableText"/>
              <w:rPr>
                <w:rFonts w:eastAsia="Calibri"/>
                <w:sz w:val="20"/>
                <w:lang w:eastAsia="en-US"/>
              </w:rPr>
            </w:pPr>
            <w:r w:rsidRPr="009A6C54">
              <w:rPr>
                <w:rFonts w:eastAsia="Calibri"/>
                <w:sz w:val="20"/>
                <w:lang w:eastAsia="en-US"/>
              </w:rPr>
              <w:t xml:space="preserve">                                4/5/2013@08:00   D-</w:t>
            </w:r>
            <w:r w:rsidR="00D7363E" w:rsidRPr="009A6C54">
              <w:rPr>
                <w:rFonts w:eastAsia="Calibri"/>
                <w:sz w:val="20"/>
                <w:lang w:eastAsia="en-US"/>
              </w:rPr>
              <w:t>PSYCHXXXXXXXXXXXXXXXXXXXXX</w:t>
            </w:r>
            <w:r w:rsidRPr="009A6C54">
              <w:rPr>
                <w:rFonts w:eastAsia="Calibri"/>
                <w:sz w:val="20"/>
                <w:lang w:eastAsia="en-US"/>
              </w:rPr>
              <w:t xml:space="preserve"> </w:t>
            </w:r>
          </w:p>
          <w:p w:rsidR="00C90C5C" w:rsidRPr="009A6C54" w:rsidRDefault="00D7363E" w:rsidP="00D56E44">
            <w:pPr>
              <w:pStyle w:val="TableText"/>
              <w:rPr>
                <w:rFonts w:eastAsia="Calibri"/>
                <w:sz w:val="20"/>
                <w:lang w:eastAsia="en-US"/>
              </w:rPr>
            </w:pPr>
            <w:r w:rsidRPr="009A6C54">
              <w:rPr>
                <w:rFonts w:eastAsia="Calibri"/>
                <w:sz w:val="20"/>
                <w:lang w:eastAsia="en-US"/>
              </w:rPr>
              <w:t xml:space="preserve">                               </w:t>
            </w:r>
            <w:r w:rsidR="00C90C5C" w:rsidRPr="009A6C54">
              <w:rPr>
                <w:rFonts w:eastAsia="Calibri"/>
                <w:sz w:val="20"/>
                <w:lang w:eastAsia="en-US"/>
              </w:rPr>
              <w:t xml:space="preserve"> </w:t>
            </w:r>
            <w:r w:rsidRPr="009A6C54">
              <w:rPr>
                <w:rFonts w:eastAsia="Calibri"/>
                <w:sz w:val="20"/>
                <w:lang w:eastAsia="en-US"/>
              </w:rPr>
              <w:t>4/8/2013@08:00   D-PSYCHXXXXXXXXXXXXXXXXXXXXX</w:t>
            </w:r>
            <w:r w:rsidR="00C90C5C" w:rsidRPr="009A6C54">
              <w:rPr>
                <w:rFonts w:eastAsia="Calibri"/>
                <w:sz w:val="20"/>
                <w:lang w:eastAsia="en-US"/>
              </w:rPr>
              <w:t xml:space="preserve">                 </w:t>
            </w:r>
            <w:r w:rsidRPr="009A6C54">
              <w:rPr>
                <w:rFonts w:eastAsia="Calibri"/>
                <w:sz w:val="20"/>
                <w:lang w:eastAsia="en-US"/>
              </w:rPr>
              <w:t xml:space="preserve">                              </w:t>
            </w:r>
          </w:p>
          <w:p w:rsidR="00C90C5C" w:rsidRPr="009A6C54" w:rsidRDefault="00C90C5C" w:rsidP="00D56E44">
            <w:pPr>
              <w:pStyle w:val="TableText"/>
              <w:rPr>
                <w:rFonts w:eastAsia="Calibri"/>
                <w:sz w:val="20"/>
                <w:lang w:eastAsia="en-US"/>
              </w:rPr>
            </w:pPr>
            <w:r w:rsidRPr="009A6C54">
              <w:rPr>
                <w:rFonts w:eastAsia="Calibri"/>
                <w:sz w:val="20"/>
                <w:lang w:eastAsia="en-US"/>
              </w:rPr>
              <w:t xml:space="preserve">                                4/9/2013@08:00   D-</w:t>
            </w:r>
            <w:r w:rsidR="00D7363E" w:rsidRPr="009A6C54">
              <w:rPr>
                <w:rFonts w:eastAsia="Calibri"/>
                <w:sz w:val="20"/>
                <w:lang w:eastAsia="en-US"/>
              </w:rPr>
              <w:t xml:space="preserve">PSYCHXXXXXXXXXXXXXXXXXXXXX </w:t>
            </w:r>
          </w:p>
          <w:p w:rsidR="00D7363E" w:rsidRPr="009A6C54" w:rsidRDefault="00C90C5C" w:rsidP="00D56E44">
            <w:pPr>
              <w:pStyle w:val="TableText"/>
              <w:rPr>
                <w:rFonts w:eastAsia="Calibri"/>
                <w:sz w:val="20"/>
                <w:lang w:eastAsia="en-US"/>
              </w:rPr>
            </w:pPr>
            <w:r w:rsidRPr="009A6C54">
              <w:rPr>
                <w:rFonts w:eastAsia="Calibri"/>
                <w:sz w:val="20"/>
                <w:lang w:eastAsia="en-US"/>
              </w:rPr>
              <w:t xml:space="preserve">                                4/10/2013@08:00  D-</w:t>
            </w:r>
            <w:r w:rsidR="00D7363E" w:rsidRPr="009A6C54">
              <w:rPr>
                <w:rFonts w:eastAsia="Calibri"/>
                <w:sz w:val="20"/>
                <w:lang w:eastAsia="en-US"/>
              </w:rPr>
              <w:t>PSYCHXXXXXXXXXXXXXXXXXXXXX</w:t>
            </w:r>
          </w:p>
          <w:p w:rsidR="00C90C5C" w:rsidRPr="009A6C54" w:rsidRDefault="00D7363E" w:rsidP="00D56E44">
            <w:pPr>
              <w:pStyle w:val="TableText"/>
              <w:rPr>
                <w:rFonts w:eastAsia="Calibri"/>
                <w:sz w:val="20"/>
                <w:lang w:eastAsia="en-US"/>
              </w:rPr>
            </w:pPr>
            <w:r w:rsidRPr="009A6C54">
              <w:rPr>
                <w:rFonts w:eastAsia="Calibri"/>
                <w:sz w:val="20"/>
                <w:lang w:eastAsia="en-US"/>
              </w:rPr>
              <w:t xml:space="preserve">                               </w:t>
            </w:r>
            <w:r w:rsidR="00C90C5C" w:rsidRPr="009A6C54">
              <w:rPr>
                <w:rFonts w:eastAsia="Calibri"/>
                <w:sz w:val="20"/>
                <w:lang w:eastAsia="en-US"/>
              </w:rPr>
              <w:t xml:space="preserve"> </w:t>
            </w:r>
            <w:r w:rsidRPr="009A6C54">
              <w:rPr>
                <w:rFonts w:eastAsia="Calibri"/>
                <w:sz w:val="20"/>
                <w:lang w:eastAsia="en-US"/>
              </w:rPr>
              <w:t>4/11/2013@08:00  D-PSYCHXXXXXXXXXXXXXXXXXXXXX</w:t>
            </w:r>
            <w:r w:rsidR="00C90C5C" w:rsidRPr="009A6C54">
              <w:rPr>
                <w:rFonts w:eastAsia="Calibri"/>
                <w:sz w:val="20"/>
                <w:lang w:eastAsia="en-US"/>
              </w:rPr>
              <w:t xml:space="preserve">                               </w:t>
            </w:r>
          </w:p>
          <w:p w:rsidR="00C90C5C" w:rsidRPr="009A6C54" w:rsidRDefault="00C90C5C" w:rsidP="00D56E44">
            <w:pPr>
              <w:pStyle w:val="TableText"/>
              <w:rPr>
                <w:rFonts w:eastAsia="Calibri"/>
                <w:sz w:val="20"/>
                <w:lang w:eastAsia="en-US"/>
              </w:rPr>
            </w:pPr>
            <w:r w:rsidRPr="009A6C54">
              <w:rPr>
                <w:rFonts w:eastAsia="Calibri"/>
                <w:sz w:val="20"/>
                <w:lang w:eastAsia="en-US"/>
              </w:rPr>
              <w:t xml:space="preserve">                                4/12/2013@08:00  D-</w:t>
            </w:r>
            <w:r w:rsidR="00D7363E" w:rsidRPr="009A6C54">
              <w:rPr>
                <w:rFonts w:eastAsia="Calibri"/>
                <w:sz w:val="20"/>
                <w:lang w:eastAsia="en-US"/>
              </w:rPr>
              <w:t>PSYCHXXXXXXXXXXXXXXXXXXXXX</w:t>
            </w:r>
          </w:p>
          <w:p w:rsidR="00C90C5C" w:rsidRPr="009A6C54" w:rsidRDefault="00C90C5C" w:rsidP="00D56E44">
            <w:pPr>
              <w:pStyle w:val="TableText"/>
              <w:rPr>
                <w:rFonts w:eastAsia="Calibri"/>
                <w:sz w:val="20"/>
                <w:lang w:eastAsia="en-US"/>
              </w:rPr>
            </w:pPr>
          </w:p>
          <w:p w:rsidR="00C90C5C" w:rsidRPr="009A6C54" w:rsidRDefault="00C90C5C" w:rsidP="00D56E44">
            <w:pPr>
              <w:pStyle w:val="TableText"/>
              <w:rPr>
                <w:rFonts w:eastAsia="Calibri"/>
                <w:sz w:val="20"/>
                <w:lang w:eastAsia="en-US"/>
              </w:rPr>
            </w:pPr>
            <w:r w:rsidRPr="009A6C54">
              <w:rPr>
                <w:rFonts w:eastAsia="Calibri"/>
                <w:sz w:val="20"/>
                <w:lang w:eastAsia="en-US"/>
              </w:rPr>
              <w:t>HIGH RISK MENTAL HEALTH PROACTIVE ADHOC REPORT BY                     PAGE 2</w:t>
            </w:r>
          </w:p>
          <w:p w:rsidR="00C90C5C" w:rsidRPr="009A6C54" w:rsidRDefault="00C90C5C" w:rsidP="00D56E44">
            <w:pPr>
              <w:pStyle w:val="TableText"/>
              <w:rPr>
                <w:rFonts w:eastAsia="Calibri"/>
                <w:sz w:val="20"/>
                <w:lang w:eastAsia="en-US"/>
              </w:rPr>
            </w:pPr>
            <w:r w:rsidRPr="009A6C54">
              <w:rPr>
                <w:rFonts w:eastAsia="Calibri"/>
                <w:sz w:val="20"/>
                <w:lang w:eastAsia="en-US"/>
              </w:rPr>
              <w:t>CLINIC for Appointments 4/4/13-4/14/13                  Run: 4/4/2013@15:58</w:t>
            </w:r>
          </w:p>
          <w:p w:rsidR="00C90C5C" w:rsidRPr="009A6C54" w:rsidRDefault="00C90C5C" w:rsidP="00D56E44">
            <w:pPr>
              <w:pStyle w:val="TableText"/>
              <w:rPr>
                <w:rFonts w:eastAsia="Calibri"/>
                <w:sz w:val="20"/>
                <w:lang w:eastAsia="en-US"/>
              </w:rPr>
            </w:pPr>
          </w:p>
          <w:p w:rsidR="00C90C5C" w:rsidRPr="009A6C54" w:rsidRDefault="00C90C5C" w:rsidP="00D56E44">
            <w:pPr>
              <w:pStyle w:val="TableText"/>
              <w:rPr>
                <w:rFonts w:eastAsia="Calibri"/>
                <w:sz w:val="20"/>
                <w:lang w:eastAsia="en-US"/>
              </w:rPr>
            </w:pPr>
            <w:r w:rsidRPr="009A6C54">
              <w:rPr>
                <w:rFonts w:eastAsia="Calibri"/>
                <w:sz w:val="20"/>
                <w:lang w:eastAsia="en-US"/>
              </w:rPr>
              <w:t>#   PATIENT              PT ID  APPT D/T         CLINIC</w:t>
            </w:r>
          </w:p>
          <w:p w:rsidR="00C90C5C" w:rsidRPr="009A6C54" w:rsidRDefault="00C90C5C" w:rsidP="00D56E44">
            <w:pPr>
              <w:pStyle w:val="TableText"/>
              <w:rPr>
                <w:rFonts w:eastAsia="Calibri"/>
                <w:sz w:val="20"/>
                <w:lang w:eastAsia="en-US"/>
              </w:rPr>
            </w:pPr>
            <w:r w:rsidRPr="009A6C54">
              <w:rPr>
                <w:rFonts w:eastAsia="Calibri"/>
                <w:sz w:val="20"/>
                <w:lang w:eastAsia="en-US"/>
              </w:rPr>
              <w:t>**************************************************************</w:t>
            </w:r>
            <w:r w:rsidR="00FC0C4A" w:rsidRPr="009A6C54">
              <w:rPr>
                <w:rFonts w:eastAsia="Calibri"/>
                <w:sz w:val="20"/>
                <w:lang w:eastAsia="en-US"/>
              </w:rPr>
              <w:t>********</w:t>
            </w:r>
            <w:r w:rsidRPr="009A6C54">
              <w:rPr>
                <w:rFonts w:eastAsia="Calibri"/>
                <w:sz w:val="20"/>
                <w:lang w:eastAsia="en-US"/>
              </w:rPr>
              <w:t>*******</w:t>
            </w:r>
          </w:p>
          <w:p w:rsidR="00C90C5C" w:rsidRPr="009A6C54" w:rsidRDefault="00C90C5C" w:rsidP="00D56E44">
            <w:pPr>
              <w:pStyle w:val="TableText"/>
              <w:rPr>
                <w:rFonts w:eastAsia="Calibri"/>
                <w:sz w:val="20"/>
                <w:lang w:eastAsia="en-US"/>
              </w:rPr>
            </w:pPr>
            <w:r w:rsidRPr="009A6C54">
              <w:rPr>
                <w:rFonts w:eastAsia="Calibri"/>
                <w:sz w:val="20"/>
                <w:lang w:eastAsia="en-US"/>
              </w:rPr>
              <w:t>DIVISION: ON THE HUDSON IN HISTORIC TROY</w:t>
            </w:r>
          </w:p>
          <w:p w:rsidR="00C90C5C" w:rsidRPr="009A6C54" w:rsidRDefault="00C90C5C" w:rsidP="00D56E44">
            <w:pPr>
              <w:pStyle w:val="TableText"/>
              <w:rPr>
                <w:rFonts w:eastAsia="Calibri"/>
                <w:sz w:val="20"/>
                <w:lang w:eastAsia="en-US"/>
              </w:rPr>
            </w:pPr>
            <w:r w:rsidRPr="009A6C54">
              <w:rPr>
                <w:rFonts w:eastAsia="Calibri"/>
                <w:sz w:val="20"/>
                <w:lang w:eastAsia="en-US"/>
              </w:rPr>
              <w:t xml:space="preserve">1   TESTPATIENT,TWOXXXX  T0000  4/4/2013@08:00 </w:t>
            </w:r>
            <w:r w:rsidR="00D7363E" w:rsidRPr="009A6C54">
              <w:rPr>
                <w:rFonts w:eastAsia="Calibri"/>
                <w:sz w:val="20"/>
                <w:lang w:eastAsia="en-US"/>
              </w:rPr>
              <w:t xml:space="preserve">  LIZ'S MENTAL HEALTH CLINICXXX</w:t>
            </w:r>
          </w:p>
          <w:p w:rsidR="00C90C5C" w:rsidRPr="009A6C54" w:rsidRDefault="00C90C5C" w:rsidP="00D56E44">
            <w:pPr>
              <w:pStyle w:val="TableText"/>
              <w:rPr>
                <w:rFonts w:eastAsia="Calibri"/>
                <w:sz w:val="20"/>
                <w:lang w:eastAsia="en-US"/>
              </w:rPr>
            </w:pPr>
            <w:r w:rsidRPr="009A6C54">
              <w:rPr>
                <w:rFonts w:eastAsia="Calibri"/>
                <w:sz w:val="20"/>
                <w:lang w:eastAsia="en-US"/>
              </w:rPr>
              <w:t xml:space="preserve">                                4/5/2013@08:00 </w:t>
            </w:r>
            <w:r w:rsidR="00D7363E" w:rsidRPr="009A6C54">
              <w:rPr>
                <w:rFonts w:eastAsia="Calibri"/>
                <w:sz w:val="20"/>
                <w:lang w:eastAsia="en-US"/>
              </w:rPr>
              <w:t xml:space="preserve">  LIZ'S MENTAL HEALTH CLINICXXX</w:t>
            </w:r>
          </w:p>
          <w:p w:rsidR="00C90C5C" w:rsidRPr="009A6C54" w:rsidRDefault="00C90C5C" w:rsidP="00D56E44">
            <w:pPr>
              <w:pStyle w:val="TableText"/>
              <w:rPr>
                <w:rFonts w:eastAsia="Calibri"/>
                <w:sz w:val="20"/>
                <w:lang w:eastAsia="en-US"/>
              </w:rPr>
            </w:pPr>
            <w:r w:rsidRPr="009A6C54">
              <w:rPr>
                <w:rFonts w:eastAsia="Calibri"/>
                <w:sz w:val="20"/>
                <w:lang w:eastAsia="en-US"/>
              </w:rPr>
              <w:t xml:space="preserve">                                4/7/2013@08:00 </w:t>
            </w:r>
            <w:r w:rsidR="00D7363E" w:rsidRPr="009A6C54">
              <w:rPr>
                <w:rFonts w:eastAsia="Calibri"/>
                <w:sz w:val="20"/>
                <w:lang w:eastAsia="en-US"/>
              </w:rPr>
              <w:t xml:space="preserve">  LIZ'S MENTAL HEALTH CLINICXXX</w:t>
            </w:r>
          </w:p>
          <w:p w:rsidR="00C90C5C" w:rsidRPr="009A6C54" w:rsidRDefault="00C90C5C" w:rsidP="00D56E44">
            <w:pPr>
              <w:pStyle w:val="TableText"/>
              <w:rPr>
                <w:rFonts w:eastAsia="Calibri"/>
                <w:sz w:val="20"/>
                <w:lang w:eastAsia="en-US"/>
              </w:rPr>
            </w:pPr>
            <w:r w:rsidRPr="009A6C54">
              <w:rPr>
                <w:rFonts w:eastAsia="Calibri"/>
                <w:sz w:val="20"/>
                <w:lang w:eastAsia="en-US"/>
              </w:rPr>
              <w:t xml:space="preserve">                                4/8/2013@08:00 </w:t>
            </w:r>
            <w:r w:rsidR="00D7363E" w:rsidRPr="009A6C54">
              <w:rPr>
                <w:rFonts w:eastAsia="Calibri"/>
                <w:sz w:val="20"/>
                <w:lang w:eastAsia="en-US"/>
              </w:rPr>
              <w:t xml:space="preserve">  LIZ'S MENTAL HEALTH CLINICXXX</w:t>
            </w:r>
          </w:p>
          <w:p w:rsidR="00C90C5C" w:rsidRPr="009A6C54" w:rsidRDefault="00C90C5C" w:rsidP="00D56E44">
            <w:pPr>
              <w:pStyle w:val="TableText"/>
              <w:rPr>
                <w:rFonts w:eastAsia="Calibri"/>
                <w:sz w:val="20"/>
                <w:lang w:eastAsia="en-US"/>
              </w:rPr>
            </w:pPr>
            <w:r w:rsidRPr="009A6C54">
              <w:rPr>
                <w:rFonts w:eastAsia="Calibri"/>
                <w:sz w:val="20"/>
                <w:lang w:eastAsia="en-US"/>
              </w:rPr>
              <w:t xml:space="preserve">                                4/9/2013@08:00 </w:t>
            </w:r>
            <w:r w:rsidR="00D7363E" w:rsidRPr="009A6C54">
              <w:rPr>
                <w:rFonts w:eastAsia="Calibri"/>
                <w:sz w:val="20"/>
                <w:lang w:eastAsia="en-US"/>
              </w:rPr>
              <w:t xml:space="preserve">  LIZ'S MENTAL HEALTH CLINICXXX</w:t>
            </w:r>
          </w:p>
          <w:p w:rsidR="00C90C5C" w:rsidRPr="009A6C54" w:rsidRDefault="00C90C5C" w:rsidP="00D56E44">
            <w:pPr>
              <w:pStyle w:val="TableText"/>
              <w:rPr>
                <w:rFonts w:eastAsia="Calibri"/>
                <w:sz w:val="20"/>
                <w:lang w:eastAsia="en-US"/>
              </w:rPr>
            </w:pPr>
            <w:r w:rsidRPr="009A6C54">
              <w:rPr>
                <w:rFonts w:eastAsia="Calibri"/>
                <w:sz w:val="20"/>
                <w:lang w:eastAsia="en-US"/>
              </w:rPr>
              <w:t xml:space="preserve">                                4/10/2013@08:00</w:t>
            </w:r>
            <w:r w:rsidR="00D7363E" w:rsidRPr="009A6C54">
              <w:rPr>
                <w:rFonts w:eastAsia="Calibri"/>
                <w:sz w:val="20"/>
                <w:lang w:eastAsia="en-US"/>
              </w:rPr>
              <w:t xml:space="preserve">  LIZ'S MENTAL HEALTH CLINICXXX</w:t>
            </w:r>
          </w:p>
          <w:p w:rsidR="00C90C5C" w:rsidRPr="009A6C54" w:rsidRDefault="00C90C5C" w:rsidP="00D56E44">
            <w:pPr>
              <w:pStyle w:val="TableText"/>
              <w:rPr>
                <w:rFonts w:eastAsia="Calibri"/>
                <w:sz w:val="20"/>
                <w:lang w:eastAsia="en-US"/>
              </w:rPr>
            </w:pPr>
            <w:r w:rsidRPr="009A6C54">
              <w:rPr>
                <w:rFonts w:eastAsia="Calibri"/>
                <w:sz w:val="20"/>
                <w:lang w:eastAsia="en-US"/>
              </w:rPr>
              <w:t xml:space="preserve">                                4/11/2013@08:00</w:t>
            </w:r>
            <w:r w:rsidR="00D7363E" w:rsidRPr="009A6C54">
              <w:rPr>
                <w:rFonts w:eastAsia="Calibri"/>
                <w:sz w:val="20"/>
                <w:lang w:eastAsia="en-US"/>
              </w:rPr>
              <w:t xml:space="preserve">  LIZ'S MENTAL HEALTH CLINICXXX</w:t>
            </w:r>
          </w:p>
          <w:p w:rsidR="00C90C5C" w:rsidRPr="009A6C54" w:rsidRDefault="00C90C5C" w:rsidP="00D56E44">
            <w:pPr>
              <w:pStyle w:val="TableText"/>
              <w:rPr>
                <w:rFonts w:eastAsia="Calibri"/>
                <w:sz w:val="20"/>
                <w:lang w:eastAsia="en-US"/>
              </w:rPr>
            </w:pPr>
            <w:r w:rsidRPr="009A6C54">
              <w:rPr>
                <w:rFonts w:eastAsia="Calibri"/>
                <w:sz w:val="20"/>
                <w:lang w:eastAsia="en-US"/>
              </w:rPr>
              <w:t xml:space="preserve">                                4/12/2013@08:00</w:t>
            </w:r>
            <w:r w:rsidR="00D7363E" w:rsidRPr="009A6C54">
              <w:rPr>
                <w:rFonts w:eastAsia="Calibri"/>
                <w:sz w:val="20"/>
                <w:lang w:eastAsia="en-US"/>
              </w:rPr>
              <w:t xml:space="preserve">  LIZ'S MENTAL HEALTH CLINICXXX</w:t>
            </w:r>
          </w:p>
          <w:p w:rsidR="00C90C5C" w:rsidRPr="009A6C54" w:rsidRDefault="00C90C5C" w:rsidP="00D56E44">
            <w:pPr>
              <w:pStyle w:val="TableText"/>
              <w:rPr>
                <w:rFonts w:eastAsia="Calibri"/>
                <w:sz w:val="20"/>
                <w:lang w:eastAsia="en-US"/>
              </w:rPr>
            </w:pPr>
            <w:r w:rsidRPr="009A6C54">
              <w:rPr>
                <w:rFonts w:eastAsia="Calibri"/>
                <w:sz w:val="20"/>
                <w:lang w:eastAsia="en-US"/>
              </w:rPr>
              <w:t xml:space="preserve">                                4/14/2013@08:00</w:t>
            </w:r>
            <w:r w:rsidR="00D7363E" w:rsidRPr="009A6C54">
              <w:rPr>
                <w:rFonts w:eastAsia="Calibri"/>
                <w:sz w:val="20"/>
                <w:lang w:eastAsia="en-US"/>
              </w:rPr>
              <w:t xml:space="preserve">  LIZ'S MENTAL HEALTH CLINICXXX</w:t>
            </w:r>
          </w:p>
          <w:p w:rsidR="00C90C5C" w:rsidRPr="009A6C54" w:rsidRDefault="00C90C5C" w:rsidP="00D56E44">
            <w:pPr>
              <w:pStyle w:val="TableText"/>
              <w:rPr>
                <w:rFonts w:eastAsia="Calibri"/>
                <w:sz w:val="20"/>
                <w:lang w:eastAsia="en-US"/>
              </w:rPr>
            </w:pPr>
          </w:p>
          <w:p w:rsidR="00C90C5C" w:rsidRPr="009A6C54" w:rsidRDefault="00C90C5C" w:rsidP="00D56E44">
            <w:pPr>
              <w:pStyle w:val="TableText"/>
              <w:rPr>
                <w:rFonts w:eastAsia="Calibri"/>
                <w:sz w:val="20"/>
                <w:lang w:eastAsia="en-US"/>
              </w:rPr>
            </w:pPr>
            <w:r w:rsidRPr="009A6C54">
              <w:rPr>
                <w:rFonts w:eastAsia="Calibri"/>
                <w:sz w:val="20"/>
                <w:lang w:eastAsia="en-US"/>
              </w:rPr>
              <w:t>HIGH RISK MENTAL HEALTH PROACTIVE ADHOC REPORT BY                     PAGE 3</w:t>
            </w:r>
          </w:p>
          <w:p w:rsidR="00C90C5C" w:rsidRPr="009A6C54" w:rsidRDefault="00C90C5C" w:rsidP="00D56E44">
            <w:pPr>
              <w:pStyle w:val="TableText"/>
              <w:rPr>
                <w:rFonts w:eastAsia="Calibri"/>
                <w:sz w:val="20"/>
                <w:lang w:eastAsia="en-US"/>
              </w:rPr>
            </w:pPr>
            <w:r w:rsidRPr="009A6C54">
              <w:rPr>
                <w:rFonts w:eastAsia="Calibri"/>
                <w:sz w:val="20"/>
                <w:lang w:eastAsia="en-US"/>
              </w:rPr>
              <w:t>CLINIC for Appointments 4/4/13-4/14/13                  Run: 4/4/2013@15:58</w:t>
            </w:r>
          </w:p>
          <w:p w:rsidR="00C90C5C" w:rsidRPr="009A6C54" w:rsidRDefault="00C90C5C" w:rsidP="00D56E44">
            <w:pPr>
              <w:pStyle w:val="TableText"/>
              <w:rPr>
                <w:rFonts w:eastAsia="Calibri"/>
                <w:sz w:val="20"/>
                <w:lang w:eastAsia="en-US"/>
              </w:rPr>
            </w:pPr>
          </w:p>
          <w:p w:rsidR="00C90C5C" w:rsidRPr="009A6C54" w:rsidRDefault="00C90C5C" w:rsidP="00D56E44">
            <w:pPr>
              <w:pStyle w:val="TableText"/>
              <w:rPr>
                <w:rFonts w:eastAsia="Calibri"/>
                <w:sz w:val="20"/>
                <w:lang w:eastAsia="en-US"/>
              </w:rPr>
            </w:pPr>
            <w:r w:rsidRPr="009A6C54">
              <w:rPr>
                <w:rFonts w:eastAsia="Calibri"/>
                <w:sz w:val="20"/>
                <w:lang w:eastAsia="en-US"/>
              </w:rPr>
              <w:t>#   PATIENT              PT ID  APPT D/T         CLINIC</w:t>
            </w:r>
          </w:p>
          <w:p w:rsidR="00C90C5C" w:rsidRPr="009A6C54" w:rsidRDefault="00C90C5C" w:rsidP="00D56E44">
            <w:pPr>
              <w:pStyle w:val="TableText"/>
              <w:rPr>
                <w:rFonts w:eastAsia="Calibri"/>
                <w:sz w:val="20"/>
                <w:lang w:eastAsia="en-US"/>
              </w:rPr>
            </w:pPr>
            <w:r w:rsidRPr="009A6C54">
              <w:rPr>
                <w:rFonts w:eastAsia="Calibri"/>
                <w:sz w:val="20"/>
                <w:lang w:eastAsia="en-US"/>
              </w:rPr>
              <w:t>******************************************************************************</w:t>
            </w:r>
          </w:p>
          <w:p w:rsidR="00C90C5C" w:rsidRPr="009A6C54" w:rsidRDefault="00C90C5C" w:rsidP="00D56E44">
            <w:pPr>
              <w:pStyle w:val="TableText"/>
              <w:rPr>
                <w:rFonts w:eastAsia="Calibri"/>
                <w:sz w:val="20"/>
                <w:lang w:eastAsia="en-US"/>
              </w:rPr>
            </w:pPr>
            <w:r w:rsidRPr="009A6C54">
              <w:rPr>
                <w:rFonts w:eastAsia="Calibri"/>
                <w:sz w:val="20"/>
                <w:lang w:eastAsia="en-US"/>
              </w:rPr>
              <w:t>DIVISION: TROY1</w:t>
            </w:r>
          </w:p>
          <w:p w:rsidR="00C90C5C" w:rsidRPr="009A6C54" w:rsidRDefault="00C90C5C" w:rsidP="00D56E44">
            <w:pPr>
              <w:pStyle w:val="TableText"/>
              <w:rPr>
                <w:rFonts w:eastAsia="Calibri"/>
                <w:sz w:val="20"/>
                <w:lang w:eastAsia="en-US"/>
              </w:rPr>
            </w:pPr>
          </w:p>
          <w:p w:rsidR="00C90C5C" w:rsidRPr="009A6C54" w:rsidRDefault="00C90C5C" w:rsidP="00D56E44">
            <w:pPr>
              <w:pStyle w:val="TableText"/>
              <w:rPr>
                <w:rFonts w:eastAsia="Calibri"/>
                <w:sz w:val="20"/>
                <w:lang w:eastAsia="en-US"/>
              </w:rPr>
            </w:pPr>
            <w:r w:rsidRPr="009A6C54">
              <w:rPr>
                <w:rFonts w:eastAsia="Calibri"/>
                <w:sz w:val="20"/>
                <w:lang w:eastAsia="en-US"/>
              </w:rPr>
              <w:t>1   TESTPATIENT,ONEXXXX  T1111  4/4/2013@09:00   MENTAL HEALTH</w:t>
            </w:r>
          </w:p>
          <w:p w:rsidR="00C90C5C" w:rsidRPr="009A6C54" w:rsidRDefault="00C90C5C" w:rsidP="00D56E44">
            <w:pPr>
              <w:pStyle w:val="TableText"/>
              <w:rPr>
                <w:rFonts w:eastAsia="Calibri"/>
                <w:sz w:val="20"/>
                <w:lang w:eastAsia="en-US"/>
              </w:rPr>
            </w:pPr>
            <w:r w:rsidRPr="009A6C54">
              <w:rPr>
                <w:rFonts w:eastAsia="Calibri"/>
                <w:sz w:val="20"/>
                <w:lang w:eastAsia="en-US"/>
              </w:rPr>
              <w:t xml:space="preserve">                                4/5/2013@09:00   MENTAL HEALTH</w:t>
            </w:r>
          </w:p>
          <w:p w:rsidR="00C90C5C" w:rsidRPr="009A6C54" w:rsidRDefault="00C90C5C" w:rsidP="00D56E44">
            <w:pPr>
              <w:pStyle w:val="TableText"/>
              <w:rPr>
                <w:rFonts w:eastAsia="Calibri"/>
                <w:sz w:val="20"/>
                <w:lang w:eastAsia="en-US"/>
              </w:rPr>
            </w:pPr>
            <w:r w:rsidRPr="009A6C54">
              <w:rPr>
                <w:rFonts w:eastAsia="Calibri"/>
                <w:sz w:val="20"/>
                <w:lang w:eastAsia="en-US"/>
              </w:rPr>
              <w:t xml:space="preserve">                                4/8/2013@09:00   MENTAL HEALTH</w:t>
            </w:r>
          </w:p>
          <w:p w:rsidR="00C90C5C" w:rsidRPr="009A6C54" w:rsidRDefault="00C90C5C" w:rsidP="00D56E44">
            <w:pPr>
              <w:pStyle w:val="TableText"/>
              <w:rPr>
                <w:rFonts w:eastAsia="Calibri"/>
                <w:sz w:val="20"/>
                <w:lang w:eastAsia="en-US"/>
              </w:rPr>
            </w:pPr>
            <w:r w:rsidRPr="009A6C54">
              <w:rPr>
                <w:rFonts w:eastAsia="Calibri"/>
                <w:sz w:val="20"/>
                <w:lang w:eastAsia="en-US"/>
              </w:rPr>
              <w:t xml:space="preserve">                                4/9/2013@09:00   MENTAL HEALTH</w:t>
            </w:r>
          </w:p>
          <w:p w:rsidR="00C90C5C" w:rsidRPr="009A6C54" w:rsidRDefault="00C90C5C" w:rsidP="00D56E44">
            <w:pPr>
              <w:pStyle w:val="TableText"/>
              <w:rPr>
                <w:rFonts w:eastAsia="Calibri"/>
                <w:sz w:val="20"/>
                <w:lang w:eastAsia="en-US"/>
              </w:rPr>
            </w:pPr>
            <w:r w:rsidRPr="009A6C54">
              <w:rPr>
                <w:rFonts w:eastAsia="Calibri"/>
                <w:sz w:val="20"/>
                <w:lang w:eastAsia="en-US"/>
              </w:rPr>
              <w:t xml:space="preserve">                                4/10/2013@09:00  MENTAL HEALTH</w:t>
            </w:r>
          </w:p>
          <w:p w:rsidR="00C90C5C" w:rsidRPr="009A6C54" w:rsidRDefault="00C90C5C" w:rsidP="00D56E44">
            <w:pPr>
              <w:pStyle w:val="TableText"/>
              <w:rPr>
                <w:rFonts w:eastAsia="Calibri"/>
                <w:sz w:val="20"/>
                <w:lang w:eastAsia="en-US"/>
              </w:rPr>
            </w:pPr>
            <w:r w:rsidRPr="009A6C54">
              <w:rPr>
                <w:rFonts w:eastAsia="Calibri"/>
                <w:sz w:val="20"/>
                <w:lang w:eastAsia="en-US"/>
              </w:rPr>
              <w:t xml:space="preserve">                                4/11/2013@09:00  MENTAL HEALTH</w:t>
            </w:r>
          </w:p>
          <w:p w:rsidR="00C90C5C" w:rsidRPr="009A6C54" w:rsidRDefault="00C90C5C" w:rsidP="00D56E44">
            <w:pPr>
              <w:pStyle w:val="TableText"/>
              <w:rPr>
                <w:rFonts w:eastAsia="Calibri"/>
                <w:sz w:val="20"/>
                <w:lang w:eastAsia="en-US"/>
              </w:rPr>
            </w:pPr>
            <w:r w:rsidRPr="009A6C54">
              <w:rPr>
                <w:rFonts w:eastAsia="Calibri"/>
                <w:sz w:val="20"/>
                <w:lang w:eastAsia="en-US"/>
              </w:rPr>
              <w:t xml:space="preserve">                                4/12/2013@09:00  MENTAL HEALTH</w:t>
            </w:r>
          </w:p>
          <w:p w:rsidR="00C90C5C" w:rsidRPr="009A6C54" w:rsidRDefault="00C90C5C" w:rsidP="00D56E44">
            <w:pPr>
              <w:pStyle w:val="TableText"/>
              <w:rPr>
                <w:rFonts w:eastAsia="Calibri"/>
                <w:sz w:val="20"/>
                <w:lang w:eastAsia="en-US"/>
              </w:rPr>
            </w:pPr>
          </w:p>
          <w:p w:rsidR="00C90C5C" w:rsidRPr="009A6C54" w:rsidRDefault="00C90C5C" w:rsidP="00D56E44">
            <w:pPr>
              <w:pStyle w:val="TableText"/>
              <w:rPr>
                <w:rFonts w:eastAsia="Calibri"/>
                <w:sz w:val="20"/>
                <w:lang w:eastAsia="en-US"/>
              </w:rPr>
            </w:pPr>
            <w:r w:rsidRPr="009A6C54">
              <w:rPr>
                <w:rFonts w:eastAsia="Calibri"/>
                <w:sz w:val="20"/>
                <w:lang w:eastAsia="en-US"/>
              </w:rPr>
              <w:t>HIGH RISK MENTAL HEALTH PROACTIVE ADHOC REPORT BY                     PAGE 4</w:t>
            </w:r>
          </w:p>
          <w:p w:rsidR="00C90C5C" w:rsidRPr="009A6C54" w:rsidRDefault="00C90C5C" w:rsidP="00D56E44">
            <w:pPr>
              <w:pStyle w:val="TableText"/>
              <w:rPr>
                <w:rFonts w:eastAsia="Calibri"/>
                <w:sz w:val="20"/>
                <w:lang w:eastAsia="en-US"/>
              </w:rPr>
            </w:pPr>
            <w:r w:rsidRPr="009A6C54">
              <w:rPr>
                <w:rFonts w:eastAsia="Calibri"/>
                <w:sz w:val="20"/>
                <w:lang w:eastAsia="en-US"/>
              </w:rPr>
              <w:t>CLINIC for Appointments 4/4/13-4/14/13                  Run: 4/4/2013@15:58</w:t>
            </w:r>
          </w:p>
          <w:p w:rsidR="00C90C5C" w:rsidRPr="009A6C54" w:rsidRDefault="00C90C5C" w:rsidP="00D56E44">
            <w:pPr>
              <w:pStyle w:val="TableText"/>
              <w:rPr>
                <w:rFonts w:eastAsia="Calibri"/>
                <w:sz w:val="20"/>
                <w:lang w:eastAsia="en-US"/>
              </w:rPr>
            </w:pPr>
          </w:p>
          <w:p w:rsidR="00C90C5C" w:rsidRPr="009A6C54" w:rsidRDefault="00C90C5C" w:rsidP="00D56E44">
            <w:pPr>
              <w:pStyle w:val="TableText"/>
              <w:rPr>
                <w:rFonts w:eastAsia="Calibri"/>
                <w:sz w:val="20"/>
                <w:lang w:eastAsia="en-US"/>
              </w:rPr>
            </w:pPr>
            <w:r w:rsidRPr="009A6C54">
              <w:rPr>
                <w:rFonts w:eastAsia="Calibri"/>
                <w:sz w:val="20"/>
                <w:lang w:eastAsia="en-US"/>
              </w:rPr>
              <w:t>Totals Page</w:t>
            </w:r>
          </w:p>
          <w:p w:rsidR="00C90C5C" w:rsidRPr="009A6C54" w:rsidRDefault="00C90C5C" w:rsidP="00D56E44">
            <w:pPr>
              <w:pStyle w:val="TableText"/>
              <w:rPr>
                <w:rFonts w:eastAsia="Calibri"/>
                <w:sz w:val="20"/>
                <w:lang w:eastAsia="en-US"/>
              </w:rPr>
            </w:pPr>
            <w:r w:rsidRPr="009A6C54">
              <w:rPr>
                <w:rFonts w:eastAsia="Calibri"/>
                <w:sz w:val="20"/>
                <w:lang w:eastAsia="en-US"/>
              </w:rPr>
              <w:t>******************************************************************************</w:t>
            </w:r>
          </w:p>
          <w:p w:rsidR="00C90C5C" w:rsidRPr="009A6C54" w:rsidRDefault="00C90C5C" w:rsidP="00D56E44">
            <w:pPr>
              <w:pStyle w:val="TableText"/>
              <w:rPr>
                <w:rFonts w:eastAsia="Calibri"/>
                <w:sz w:val="20"/>
                <w:lang w:eastAsia="en-US"/>
              </w:rPr>
            </w:pPr>
            <w:r w:rsidRPr="009A6C54">
              <w:rPr>
                <w:rFonts w:eastAsia="Calibri"/>
                <w:sz w:val="20"/>
                <w:lang w:eastAsia="en-US"/>
              </w:rPr>
              <w:t xml:space="preserve">                         Division/Clinic Appointment Totals</w:t>
            </w:r>
          </w:p>
          <w:p w:rsidR="00C90C5C" w:rsidRPr="009A6C54" w:rsidRDefault="00C90C5C" w:rsidP="00D56E44">
            <w:pPr>
              <w:pStyle w:val="TableText"/>
              <w:rPr>
                <w:rFonts w:eastAsia="Calibri"/>
                <w:sz w:val="20"/>
                <w:lang w:eastAsia="en-US"/>
              </w:rPr>
            </w:pPr>
          </w:p>
          <w:p w:rsidR="00C90C5C" w:rsidRPr="009A6C54" w:rsidRDefault="00C90C5C" w:rsidP="00D56E44">
            <w:pPr>
              <w:pStyle w:val="TableText"/>
              <w:rPr>
                <w:rFonts w:eastAsia="Calibri"/>
                <w:sz w:val="20"/>
                <w:lang w:eastAsia="en-US"/>
              </w:rPr>
            </w:pPr>
            <w:r w:rsidRPr="009A6C54">
              <w:rPr>
                <w:rFonts w:eastAsia="Calibri"/>
                <w:sz w:val="20"/>
                <w:lang w:eastAsia="en-US"/>
              </w:rPr>
              <w:t>Division/</w:t>
            </w:r>
            <w:proofErr w:type="spellStart"/>
            <w:r w:rsidRPr="009A6C54">
              <w:rPr>
                <w:rFonts w:eastAsia="Calibri"/>
                <w:sz w:val="20"/>
                <w:lang w:eastAsia="en-US"/>
              </w:rPr>
              <w:t>CLinic</w:t>
            </w:r>
            <w:proofErr w:type="spellEnd"/>
            <w:r w:rsidRPr="009A6C54">
              <w:rPr>
                <w:rFonts w:eastAsia="Calibri"/>
                <w:sz w:val="20"/>
                <w:lang w:eastAsia="en-US"/>
              </w:rPr>
              <w:t xml:space="preserve">                                   Unique</w:t>
            </w:r>
          </w:p>
          <w:p w:rsidR="00C90C5C" w:rsidRPr="009A6C54" w:rsidRDefault="00C90C5C" w:rsidP="00D56E44">
            <w:pPr>
              <w:pStyle w:val="TableText"/>
              <w:rPr>
                <w:rFonts w:eastAsia="Calibri"/>
                <w:sz w:val="20"/>
                <w:lang w:eastAsia="en-US"/>
              </w:rPr>
            </w:pPr>
            <w:r w:rsidRPr="009A6C54">
              <w:rPr>
                <w:rFonts w:eastAsia="Calibri"/>
                <w:sz w:val="20"/>
                <w:lang w:eastAsia="en-US"/>
              </w:rPr>
              <w:t xml:space="preserve">                                                 Patients</w:t>
            </w:r>
          </w:p>
          <w:p w:rsidR="00C90C5C" w:rsidRPr="009A6C54" w:rsidRDefault="00C90C5C" w:rsidP="00D56E44">
            <w:pPr>
              <w:pStyle w:val="TableText"/>
              <w:rPr>
                <w:rFonts w:eastAsia="Calibri"/>
                <w:sz w:val="20"/>
                <w:lang w:eastAsia="en-US"/>
              </w:rPr>
            </w:pPr>
          </w:p>
          <w:p w:rsidR="00C90C5C" w:rsidRPr="009A6C54" w:rsidRDefault="00C90C5C" w:rsidP="00D56E44">
            <w:pPr>
              <w:pStyle w:val="TableText"/>
              <w:rPr>
                <w:rFonts w:eastAsia="Calibri"/>
                <w:sz w:val="20"/>
                <w:lang w:eastAsia="en-US"/>
              </w:rPr>
            </w:pPr>
            <w:r w:rsidRPr="009A6C54">
              <w:rPr>
                <w:rFonts w:eastAsia="Calibri"/>
                <w:sz w:val="20"/>
                <w:lang w:eastAsia="en-US"/>
              </w:rPr>
              <w:t>ALBANY                                              1</w:t>
            </w:r>
          </w:p>
          <w:p w:rsidR="00C90C5C" w:rsidRPr="009A6C54" w:rsidRDefault="00C90C5C" w:rsidP="00D56E44">
            <w:pPr>
              <w:pStyle w:val="TableText"/>
              <w:rPr>
                <w:rFonts w:eastAsia="Calibri"/>
                <w:sz w:val="20"/>
                <w:lang w:eastAsia="en-US"/>
              </w:rPr>
            </w:pPr>
            <w:r w:rsidRPr="009A6C54">
              <w:rPr>
                <w:rFonts w:eastAsia="Calibri"/>
                <w:sz w:val="20"/>
                <w:lang w:eastAsia="en-US"/>
              </w:rPr>
              <w:t>ON THE HUDSON IN HISTORIC TROY                      1</w:t>
            </w:r>
          </w:p>
          <w:p w:rsidR="00C90C5C" w:rsidRPr="009A6C54" w:rsidRDefault="00C90C5C" w:rsidP="00D56E44">
            <w:pPr>
              <w:pStyle w:val="TableText"/>
              <w:rPr>
                <w:rFonts w:eastAsia="Calibri"/>
                <w:sz w:val="20"/>
                <w:lang w:eastAsia="en-US"/>
              </w:rPr>
            </w:pPr>
            <w:r w:rsidRPr="009A6C54">
              <w:rPr>
                <w:rFonts w:eastAsia="Calibri"/>
                <w:sz w:val="20"/>
                <w:lang w:eastAsia="en-US"/>
              </w:rPr>
              <w:t>TROY1                                               1</w:t>
            </w:r>
          </w:p>
          <w:p w:rsidR="00C90C5C" w:rsidRPr="009A6C54" w:rsidRDefault="00C90C5C" w:rsidP="00D56E44">
            <w:pPr>
              <w:pStyle w:val="TableText"/>
            </w:pPr>
          </w:p>
          <w:p w:rsidR="00C90C5C" w:rsidRPr="009A6C54" w:rsidRDefault="00C90C5C" w:rsidP="00D56E44">
            <w:pPr>
              <w:pStyle w:val="TableText"/>
            </w:pPr>
            <w:r w:rsidRPr="009A6C54">
              <w:t>If there are no patients the heading will print with no records available.</w:t>
            </w:r>
          </w:p>
          <w:p w:rsidR="00C90C5C" w:rsidRPr="009A6C54" w:rsidRDefault="00C90C5C" w:rsidP="00D56E44">
            <w:pPr>
              <w:pStyle w:val="TableText"/>
            </w:pPr>
          </w:p>
          <w:p w:rsidR="00C90C5C" w:rsidRPr="009A6C54" w:rsidRDefault="00C90C5C" w:rsidP="00D56E44">
            <w:pPr>
              <w:pStyle w:val="TableText"/>
              <w:rPr>
                <w:rFonts w:eastAsia="Calibri"/>
                <w:sz w:val="20"/>
                <w:lang w:eastAsia="en-US"/>
              </w:rPr>
            </w:pPr>
            <w:r w:rsidRPr="009A6C54">
              <w:rPr>
                <w:rFonts w:eastAsia="Calibri"/>
                <w:sz w:val="20"/>
                <w:lang w:eastAsia="en-US"/>
              </w:rPr>
              <w:t>HIGH RISK MENTAL HEALTH PROACTIVE ADHOC REPORT BY                     PAGE 4</w:t>
            </w:r>
          </w:p>
          <w:p w:rsidR="00C90C5C" w:rsidRPr="009A6C54" w:rsidRDefault="00C90C5C" w:rsidP="00D56E44">
            <w:pPr>
              <w:pStyle w:val="TableText"/>
              <w:rPr>
                <w:rFonts w:eastAsia="Calibri"/>
                <w:sz w:val="20"/>
                <w:lang w:eastAsia="en-US"/>
              </w:rPr>
            </w:pPr>
            <w:r w:rsidRPr="009A6C54">
              <w:rPr>
                <w:rFonts w:eastAsia="Calibri"/>
                <w:sz w:val="20"/>
                <w:lang w:eastAsia="en-US"/>
              </w:rPr>
              <w:t>CLINIC for Appointments 4/4/13-4/14/13                  Run: 4/4/2013@15:58</w:t>
            </w:r>
          </w:p>
          <w:p w:rsidR="00C90C5C" w:rsidRPr="009A6C54" w:rsidRDefault="00C90C5C" w:rsidP="00D56E44">
            <w:pPr>
              <w:pStyle w:val="TableText"/>
              <w:rPr>
                <w:sz w:val="20"/>
              </w:rPr>
            </w:pPr>
          </w:p>
          <w:p w:rsidR="00C90C5C" w:rsidRPr="009A6C54" w:rsidRDefault="00C90C5C" w:rsidP="00D56E44">
            <w:pPr>
              <w:pStyle w:val="TableText"/>
              <w:rPr>
                <w:sz w:val="20"/>
              </w:rPr>
            </w:pPr>
            <w:r w:rsidRPr="009A6C54">
              <w:rPr>
                <w:sz w:val="20"/>
              </w:rPr>
              <w:t>PATIENT                PT ID     APPT D/T            CLINIC</w:t>
            </w:r>
          </w:p>
          <w:p w:rsidR="00C90C5C" w:rsidRPr="009A6C54" w:rsidRDefault="00C90C5C" w:rsidP="00D56E44">
            <w:pPr>
              <w:pStyle w:val="TableText"/>
              <w:rPr>
                <w:sz w:val="20"/>
              </w:rPr>
            </w:pPr>
            <w:r w:rsidRPr="009A6C54">
              <w:rPr>
                <w:sz w:val="20"/>
              </w:rPr>
              <w:t xml:space="preserve">******************************************************************************              </w:t>
            </w:r>
          </w:p>
          <w:p w:rsidR="00C90C5C" w:rsidRPr="009A6C54" w:rsidRDefault="00C90C5C" w:rsidP="00D56E44">
            <w:pPr>
              <w:pStyle w:val="TableText"/>
            </w:pPr>
            <w:r w:rsidRPr="009A6C54">
              <w:t xml:space="preserve">                               &gt;&gt;&gt;&gt;&gt;&gt;  NO RECORDS FOUND &lt;&lt;&lt;&lt;&lt;&lt;    </w:t>
            </w:r>
          </w:p>
        </w:tc>
      </w:tr>
    </w:tbl>
    <w:p w:rsidR="00B67399" w:rsidRPr="009A6C54" w:rsidRDefault="00B67399" w:rsidP="00984DB9">
      <w:pPr>
        <w:pStyle w:val="BodyText"/>
        <w:rPr>
          <w:lang w:val="en-US"/>
        </w:rPr>
      </w:pPr>
    </w:p>
    <w:p w:rsidR="008B3AB3" w:rsidRPr="009A6C54" w:rsidRDefault="008B3AB3" w:rsidP="00101FB2">
      <w:pPr>
        <w:pStyle w:val="Heading1"/>
        <w:rPr>
          <w:lang w:val="en-US" w:eastAsia="en-US"/>
        </w:rPr>
      </w:pPr>
      <w:bookmarkStart w:id="199" w:name="_Toc11706626"/>
      <w:r w:rsidRPr="009A6C54">
        <w:rPr>
          <w:lang w:eastAsia="en-US"/>
        </w:rPr>
        <w:t>External/Internal Relations</w:t>
      </w:r>
      <w:bookmarkEnd w:id="199"/>
    </w:p>
    <w:p w:rsidR="00C63D2B" w:rsidRPr="009A6C54" w:rsidRDefault="00027588" w:rsidP="00C63D2B">
      <w:pPr>
        <w:autoSpaceDE w:val="0"/>
        <w:autoSpaceDN w:val="0"/>
      </w:pPr>
      <w:r w:rsidRPr="009A6C54">
        <w:t>This section explains</w:t>
      </w:r>
      <w:r w:rsidR="00C63D2B" w:rsidRPr="009A6C54">
        <w:t xml:space="preserve"> any special relationships and agreements between the routines and/or files/fields in this software and dependencies. List any routines essential to the software functions, for example: </w:t>
      </w:r>
    </w:p>
    <w:p w:rsidR="00C63D2B" w:rsidRPr="009A6C54" w:rsidRDefault="00C63D2B" w:rsidP="000C5AEC">
      <w:pPr>
        <w:autoSpaceDE w:val="0"/>
        <w:autoSpaceDN w:val="0"/>
        <w:spacing w:after="6"/>
      </w:pPr>
      <w:r w:rsidRPr="009A6C54">
        <w:t xml:space="preserve">Provide information on whether an outpatient facility could function without programs relating to inpatient activity and avoid system failure. </w:t>
      </w:r>
    </w:p>
    <w:p w:rsidR="00C63D2B" w:rsidRPr="009A6C54" w:rsidRDefault="00C63D2B" w:rsidP="000C5AEC">
      <w:pPr>
        <w:autoSpaceDE w:val="0"/>
        <w:autoSpaceDN w:val="0"/>
        <w:spacing w:after="6"/>
      </w:pPr>
      <w:r w:rsidRPr="009A6C54">
        <w:t xml:space="preserve">Specify the version of VA </w:t>
      </w:r>
      <w:proofErr w:type="spellStart"/>
      <w:r w:rsidRPr="009A6C54">
        <w:t>FileMan</w:t>
      </w:r>
      <w:proofErr w:type="spellEnd"/>
      <w:r w:rsidRPr="009A6C54">
        <w:t xml:space="preserve">, Kernel, and other software required to run this software. </w:t>
      </w:r>
    </w:p>
    <w:p w:rsidR="00C63D2B" w:rsidRPr="009A6C54" w:rsidRDefault="00C63D2B" w:rsidP="000C5AEC">
      <w:pPr>
        <w:autoSpaceDE w:val="0"/>
        <w:autoSpaceDN w:val="0"/>
      </w:pPr>
      <w:r w:rsidRPr="009A6C54">
        <w:t xml:space="preserve">Include a list of Integration Agreements (IA) with instructions for obtaining detailed information for each, or instruct the user how/where </w:t>
      </w:r>
      <w:r w:rsidR="009E05FA" w:rsidRPr="009A6C54">
        <w:t>to find this information online.</w:t>
      </w:r>
    </w:p>
    <w:p w:rsidR="008B3AB3" w:rsidRPr="009A6C54" w:rsidRDefault="008B3AB3" w:rsidP="008B3AB3">
      <w:pPr>
        <w:pStyle w:val="Heading2"/>
      </w:pPr>
      <w:bookmarkStart w:id="200" w:name="_Toc11706627"/>
      <w:r w:rsidRPr="009A6C54">
        <w:t>External Relations</w:t>
      </w:r>
      <w:bookmarkEnd w:id="200"/>
    </w:p>
    <w:p w:rsidR="008B3AB3" w:rsidRPr="009A6C54" w:rsidRDefault="008B3AB3" w:rsidP="004547B7">
      <w:pPr>
        <w:pStyle w:val="BodyText"/>
        <w:spacing w:after="0"/>
        <w:rPr>
          <w:lang w:val="en-US"/>
        </w:rPr>
      </w:pPr>
      <w:r w:rsidRPr="009A6C54">
        <w:t xml:space="preserve">The following minimum </w:t>
      </w:r>
      <w:r w:rsidR="002138FA" w:rsidRPr="009A6C54">
        <w:t xml:space="preserve">package versions are required: </w:t>
      </w:r>
      <w:r w:rsidRPr="009A6C54">
        <w:t xml:space="preserve">VA </w:t>
      </w:r>
      <w:proofErr w:type="spellStart"/>
      <w:r w:rsidRPr="009A6C54">
        <w:t>FileMan</w:t>
      </w:r>
      <w:proofErr w:type="spellEnd"/>
      <w:r w:rsidRPr="009A6C54">
        <w:t xml:space="preserve"> V. 21.0, Kernel V. 8.0, Kernel Toolkit V. 7.3, VA </w:t>
      </w:r>
      <w:proofErr w:type="spellStart"/>
      <w:r w:rsidRPr="009A6C54">
        <w:t>MailMan</w:t>
      </w:r>
      <w:proofErr w:type="spellEnd"/>
      <w:r w:rsidRPr="009A6C54">
        <w:t xml:space="preserve"> V. 7.1, </w:t>
      </w:r>
      <w:r w:rsidR="0059035F" w:rsidRPr="009A6C54">
        <w:t xml:space="preserve">CPRS V. 28, PXRM V. 2.0.18, </w:t>
      </w:r>
      <w:r w:rsidRPr="009A6C54">
        <w:t xml:space="preserve">PCE V. 1.0, IB V. 2.0, IFCAP V. 3.0, DRG Grouper V. 13.0, HL7 V. 1.6, </w:t>
      </w:r>
      <w:r w:rsidR="002138FA" w:rsidRPr="009A6C54">
        <w:t xml:space="preserve">and Generic Code Sheet V. 1.5. </w:t>
      </w:r>
      <w:r w:rsidRPr="009A6C54">
        <w:t>Sites should verify that all patches to these packages have been installed.</w:t>
      </w:r>
    </w:p>
    <w:p w:rsidR="004547B7" w:rsidRPr="009A6C54" w:rsidRDefault="004547B7" w:rsidP="004547B7">
      <w:pPr>
        <w:pStyle w:val="BodyText"/>
        <w:spacing w:before="0" w:after="0"/>
        <w:rPr>
          <w:lang w:val="en-US"/>
        </w:rPr>
      </w:pPr>
    </w:p>
    <w:p w:rsidR="008C0EAA" w:rsidRPr="009A6C54" w:rsidRDefault="00027588" w:rsidP="00027588">
      <w:pPr>
        <w:pBdr>
          <w:top w:val="single" w:sz="4" w:space="1" w:color="auto"/>
          <w:left w:val="single" w:sz="4" w:space="4" w:color="auto"/>
          <w:bottom w:val="single" w:sz="4" w:space="1" w:color="auto"/>
          <w:right w:val="single" w:sz="4" w:space="4" w:color="auto"/>
        </w:pBdr>
        <w:spacing w:before="0" w:after="0"/>
        <w:rPr>
          <w:rFonts w:eastAsia="Calibri"/>
          <w:lang w:eastAsia="en-US"/>
        </w:rPr>
      </w:pPr>
      <w:r w:rsidRPr="009A6C54">
        <w:rPr>
          <w:b/>
        </w:rPr>
        <w:t>NOTE:</w:t>
      </w:r>
      <w:r w:rsidRPr="009A6C54">
        <w:t xml:space="preserve"> </w:t>
      </w:r>
      <w:r w:rsidR="0033065B" w:rsidRPr="009A6C54">
        <w:t xml:space="preserve">For Scheduling </w:t>
      </w:r>
      <w:r w:rsidR="0091759E" w:rsidRPr="009A6C54">
        <w:t>R</w:t>
      </w:r>
      <w:r w:rsidR="0033065B" w:rsidRPr="009A6C54">
        <w:t xml:space="preserve">eports to run correctly, patch DG*5.3*836 and DG*5.3*849 need to be installed and </w:t>
      </w:r>
      <w:r w:rsidR="0033065B" w:rsidRPr="009A6C54">
        <w:rPr>
          <w:rFonts w:eastAsia="Calibri"/>
          <w:lang w:eastAsia="en-US"/>
        </w:rPr>
        <w:t xml:space="preserve">reminder location list 'VA-MH NO SHOW APPT CLINICS LL' in </w:t>
      </w:r>
      <w:r w:rsidR="008C0EAA" w:rsidRPr="009A6C54">
        <w:rPr>
          <w:rFonts w:eastAsia="Calibri"/>
          <w:lang w:eastAsia="en-US"/>
        </w:rPr>
        <w:t>F</w:t>
      </w:r>
      <w:r w:rsidR="0033065B" w:rsidRPr="009A6C54">
        <w:rPr>
          <w:rFonts w:eastAsia="Calibri"/>
          <w:lang w:eastAsia="en-US"/>
        </w:rPr>
        <w:t xml:space="preserve">ile </w:t>
      </w:r>
      <w:r w:rsidR="008C0EAA" w:rsidRPr="009A6C54">
        <w:rPr>
          <w:rFonts w:eastAsia="Calibri"/>
          <w:lang w:eastAsia="en-US"/>
        </w:rPr>
        <w:t>(#</w:t>
      </w:r>
      <w:r w:rsidR="0033065B" w:rsidRPr="009A6C54">
        <w:rPr>
          <w:rFonts w:eastAsia="Calibri"/>
          <w:lang w:eastAsia="en-US"/>
        </w:rPr>
        <w:t>810.9</w:t>
      </w:r>
      <w:r w:rsidR="008C0EAA" w:rsidRPr="009A6C54">
        <w:rPr>
          <w:rFonts w:eastAsia="Calibri"/>
          <w:lang w:eastAsia="en-US"/>
        </w:rPr>
        <w:t>)</w:t>
      </w:r>
      <w:r w:rsidR="0033065B" w:rsidRPr="009A6C54">
        <w:rPr>
          <w:rFonts w:eastAsia="Calibri"/>
          <w:lang w:eastAsia="en-US"/>
        </w:rPr>
        <w:t xml:space="preserve"> must be current.</w:t>
      </w:r>
    </w:p>
    <w:p w:rsidR="00027588" w:rsidRPr="009A6C54" w:rsidRDefault="00027588" w:rsidP="0033065B">
      <w:pPr>
        <w:spacing w:before="0" w:after="0"/>
        <w:rPr>
          <w:rFonts w:eastAsia="Calibri"/>
          <w:lang w:eastAsia="en-US"/>
        </w:rPr>
      </w:pPr>
    </w:p>
    <w:p w:rsidR="008B3AB3" w:rsidRPr="009A6C54" w:rsidRDefault="008B3AB3" w:rsidP="00446581">
      <w:pPr>
        <w:pStyle w:val="BodyText"/>
        <w:spacing w:before="0" w:after="0"/>
        <w:rPr>
          <w:lang w:val="en-US"/>
        </w:rPr>
      </w:pPr>
      <w:r w:rsidRPr="009A6C54">
        <w:t>If your site is running any of the following packages, you MUST be running the listed version or higher.</w:t>
      </w:r>
    </w:p>
    <w:p w:rsidR="00446581" w:rsidRPr="009A6C54" w:rsidRDefault="000C74F4" w:rsidP="00741C15">
      <w:pPr>
        <w:pStyle w:val="Caption"/>
        <w:rPr>
          <w:lang w:val="en-US"/>
        </w:rPr>
      </w:pPr>
      <w:bookmarkStart w:id="201" w:name="_Toc11706868"/>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29</w:t>
      </w:r>
      <w:r w:rsidR="007F1C38">
        <w:rPr>
          <w:noProof/>
        </w:rPr>
        <w:fldChar w:fldCharType="end"/>
      </w:r>
      <w:r w:rsidRPr="009A6C54">
        <w:rPr>
          <w:lang w:val="en-US"/>
        </w:rPr>
        <w:t>: Minimum Version Baseline</w:t>
      </w:r>
      <w:bookmarkEnd w:id="201"/>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0"/>
        <w:gridCol w:w="4500"/>
      </w:tblGrid>
      <w:tr w:rsidR="009E05FA" w:rsidRPr="009A6C54" w:rsidTr="002B5785">
        <w:trPr>
          <w:tblHeader/>
        </w:trPr>
        <w:tc>
          <w:tcPr>
            <w:tcW w:w="4590" w:type="dxa"/>
            <w:shd w:val="clear" w:color="auto" w:fill="BFBFBF"/>
          </w:tcPr>
          <w:p w:rsidR="009E05FA" w:rsidRPr="009A6C54" w:rsidRDefault="009E05FA" w:rsidP="009E05FA">
            <w:pPr>
              <w:pStyle w:val="TableHeading"/>
            </w:pPr>
            <w:bookmarkStart w:id="202" w:name="ColumnTitle_26"/>
            <w:bookmarkEnd w:id="202"/>
            <w:r w:rsidRPr="009A6C54">
              <w:t>Package</w:t>
            </w:r>
          </w:p>
        </w:tc>
        <w:tc>
          <w:tcPr>
            <w:tcW w:w="4500" w:type="dxa"/>
            <w:shd w:val="clear" w:color="auto" w:fill="BFBFBF"/>
          </w:tcPr>
          <w:p w:rsidR="009E05FA" w:rsidRPr="009A6C54" w:rsidRDefault="009E05FA" w:rsidP="009E05FA">
            <w:pPr>
              <w:pStyle w:val="TableHeading"/>
            </w:pPr>
            <w:r w:rsidRPr="009A6C54">
              <w:t>Minimum Version</w:t>
            </w:r>
          </w:p>
        </w:tc>
      </w:tr>
      <w:tr w:rsidR="00C2485C" w:rsidRPr="009A6C54" w:rsidTr="006178E6">
        <w:tc>
          <w:tcPr>
            <w:tcW w:w="4590" w:type="dxa"/>
            <w:shd w:val="clear" w:color="auto" w:fill="auto"/>
          </w:tcPr>
          <w:p w:rsidR="00C2485C" w:rsidRPr="009A6C54" w:rsidRDefault="00C2485C" w:rsidP="009E05FA">
            <w:pPr>
              <w:pStyle w:val="TableText"/>
            </w:pPr>
            <w:r w:rsidRPr="009A6C54">
              <w:t>AMIE</w:t>
            </w:r>
          </w:p>
        </w:tc>
        <w:tc>
          <w:tcPr>
            <w:tcW w:w="4500" w:type="dxa"/>
            <w:shd w:val="clear" w:color="auto" w:fill="auto"/>
          </w:tcPr>
          <w:p w:rsidR="00C2485C" w:rsidRPr="009A6C54" w:rsidRDefault="00C2485C" w:rsidP="009E05FA">
            <w:pPr>
              <w:pStyle w:val="TableText"/>
            </w:pPr>
            <w:r w:rsidRPr="009A6C54">
              <w:t>None</w:t>
            </w:r>
          </w:p>
        </w:tc>
      </w:tr>
      <w:tr w:rsidR="0059035F" w:rsidRPr="009A6C54" w:rsidTr="006178E6">
        <w:tc>
          <w:tcPr>
            <w:tcW w:w="4590" w:type="dxa"/>
            <w:shd w:val="clear" w:color="auto" w:fill="auto"/>
          </w:tcPr>
          <w:p w:rsidR="0059035F" w:rsidRPr="009A6C54" w:rsidRDefault="0059035F" w:rsidP="009E05FA">
            <w:pPr>
              <w:pStyle w:val="TableText"/>
            </w:pPr>
            <w:r w:rsidRPr="009A6C54">
              <w:t>CPRS (OR V. 3.0*280)</w:t>
            </w:r>
          </w:p>
        </w:tc>
        <w:tc>
          <w:tcPr>
            <w:tcW w:w="4500" w:type="dxa"/>
            <w:shd w:val="clear" w:color="auto" w:fill="auto"/>
          </w:tcPr>
          <w:p w:rsidR="0059035F" w:rsidRPr="009A6C54" w:rsidRDefault="0059035F" w:rsidP="009E05FA">
            <w:pPr>
              <w:pStyle w:val="TableText"/>
            </w:pPr>
            <w:r w:rsidRPr="009A6C54">
              <w:t>V. 1.0</w:t>
            </w:r>
          </w:p>
        </w:tc>
      </w:tr>
      <w:tr w:rsidR="00C2485C" w:rsidRPr="009A6C54" w:rsidTr="006178E6">
        <w:tc>
          <w:tcPr>
            <w:tcW w:w="4590" w:type="dxa"/>
            <w:shd w:val="clear" w:color="auto" w:fill="auto"/>
          </w:tcPr>
          <w:p w:rsidR="00C2485C" w:rsidRPr="009A6C54" w:rsidRDefault="00C2485C" w:rsidP="009E05FA">
            <w:pPr>
              <w:pStyle w:val="TableText"/>
            </w:pPr>
            <w:r w:rsidRPr="009A6C54">
              <w:t>Dental</w:t>
            </w:r>
          </w:p>
        </w:tc>
        <w:tc>
          <w:tcPr>
            <w:tcW w:w="4500" w:type="dxa"/>
            <w:shd w:val="clear" w:color="auto" w:fill="auto"/>
          </w:tcPr>
          <w:p w:rsidR="00C2485C" w:rsidRPr="009A6C54" w:rsidRDefault="00C2485C" w:rsidP="009E05FA">
            <w:pPr>
              <w:pStyle w:val="TableText"/>
            </w:pPr>
            <w:r w:rsidRPr="009A6C54">
              <w:t>V. 1.2</w:t>
            </w:r>
          </w:p>
        </w:tc>
      </w:tr>
      <w:tr w:rsidR="00C2485C" w:rsidRPr="009A6C54" w:rsidTr="006178E6">
        <w:tc>
          <w:tcPr>
            <w:tcW w:w="4590" w:type="dxa"/>
            <w:shd w:val="clear" w:color="auto" w:fill="auto"/>
          </w:tcPr>
          <w:p w:rsidR="00C2485C" w:rsidRPr="009A6C54" w:rsidRDefault="00C2485C" w:rsidP="009E05FA">
            <w:pPr>
              <w:pStyle w:val="TableText"/>
            </w:pPr>
            <w:r w:rsidRPr="009A6C54">
              <w:t>Dietetics</w:t>
            </w:r>
          </w:p>
        </w:tc>
        <w:tc>
          <w:tcPr>
            <w:tcW w:w="4500" w:type="dxa"/>
            <w:shd w:val="clear" w:color="auto" w:fill="auto"/>
          </w:tcPr>
          <w:p w:rsidR="00C2485C" w:rsidRPr="009A6C54" w:rsidRDefault="00C2485C" w:rsidP="009E05FA">
            <w:pPr>
              <w:pStyle w:val="TableText"/>
            </w:pPr>
            <w:r w:rsidRPr="009A6C54">
              <w:t>V. 4.33</w:t>
            </w:r>
          </w:p>
        </w:tc>
      </w:tr>
      <w:tr w:rsidR="00C2485C" w:rsidRPr="009A6C54" w:rsidTr="006178E6">
        <w:tc>
          <w:tcPr>
            <w:tcW w:w="4590" w:type="dxa"/>
            <w:shd w:val="clear" w:color="auto" w:fill="auto"/>
          </w:tcPr>
          <w:p w:rsidR="00C2485C" w:rsidRPr="009A6C54" w:rsidRDefault="00C2485C" w:rsidP="009E05FA">
            <w:pPr>
              <w:pStyle w:val="TableText"/>
            </w:pPr>
            <w:r w:rsidRPr="009A6C54">
              <w:t>Inpatient Meds</w:t>
            </w:r>
          </w:p>
        </w:tc>
        <w:tc>
          <w:tcPr>
            <w:tcW w:w="4500" w:type="dxa"/>
            <w:shd w:val="clear" w:color="auto" w:fill="auto"/>
          </w:tcPr>
          <w:p w:rsidR="00C2485C" w:rsidRPr="009A6C54" w:rsidRDefault="00C2485C" w:rsidP="009E05FA">
            <w:pPr>
              <w:pStyle w:val="TableText"/>
            </w:pPr>
            <w:r w:rsidRPr="009A6C54">
              <w:t>None</w:t>
            </w:r>
          </w:p>
        </w:tc>
      </w:tr>
      <w:tr w:rsidR="00C2485C" w:rsidRPr="009A6C54" w:rsidTr="006178E6">
        <w:tc>
          <w:tcPr>
            <w:tcW w:w="4590" w:type="dxa"/>
            <w:shd w:val="clear" w:color="auto" w:fill="auto"/>
          </w:tcPr>
          <w:p w:rsidR="00C2485C" w:rsidRPr="009A6C54" w:rsidRDefault="00C2485C" w:rsidP="009E05FA">
            <w:pPr>
              <w:pStyle w:val="TableText"/>
            </w:pPr>
            <w:r w:rsidRPr="009A6C54">
              <w:t>IVM</w:t>
            </w:r>
          </w:p>
        </w:tc>
        <w:tc>
          <w:tcPr>
            <w:tcW w:w="4500" w:type="dxa"/>
            <w:shd w:val="clear" w:color="auto" w:fill="auto"/>
          </w:tcPr>
          <w:p w:rsidR="00C2485C" w:rsidRPr="009A6C54" w:rsidRDefault="00C2485C" w:rsidP="009E05FA">
            <w:pPr>
              <w:pStyle w:val="TableText"/>
            </w:pPr>
            <w:r w:rsidRPr="009A6C54">
              <w:t>V. 2.0</w:t>
            </w:r>
          </w:p>
        </w:tc>
      </w:tr>
      <w:tr w:rsidR="00C2485C" w:rsidRPr="009A6C54" w:rsidTr="006178E6">
        <w:tc>
          <w:tcPr>
            <w:tcW w:w="4590" w:type="dxa"/>
            <w:shd w:val="clear" w:color="auto" w:fill="auto"/>
          </w:tcPr>
          <w:p w:rsidR="00C2485C" w:rsidRPr="009A6C54" w:rsidRDefault="00C2485C" w:rsidP="009E05FA">
            <w:pPr>
              <w:pStyle w:val="TableText"/>
            </w:pPr>
            <w:r w:rsidRPr="009A6C54">
              <w:t>Laboratory</w:t>
            </w:r>
          </w:p>
        </w:tc>
        <w:tc>
          <w:tcPr>
            <w:tcW w:w="4500" w:type="dxa"/>
            <w:shd w:val="clear" w:color="auto" w:fill="auto"/>
          </w:tcPr>
          <w:p w:rsidR="00C2485C" w:rsidRPr="009A6C54" w:rsidRDefault="00C2485C" w:rsidP="009E05FA">
            <w:pPr>
              <w:pStyle w:val="TableText"/>
            </w:pPr>
            <w:r w:rsidRPr="009A6C54">
              <w:t>V. 5.2</w:t>
            </w:r>
          </w:p>
        </w:tc>
      </w:tr>
      <w:tr w:rsidR="00C2485C" w:rsidRPr="009A6C54" w:rsidTr="006178E6">
        <w:tc>
          <w:tcPr>
            <w:tcW w:w="4590" w:type="dxa"/>
            <w:shd w:val="clear" w:color="auto" w:fill="auto"/>
          </w:tcPr>
          <w:p w:rsidR="00C2485C" w:rsidRPr="009A6C54" w:rsidRDefault="00C2485C" w:rsidP="009E05FA">
            <w:pPr>
              <w:pStyle w:val="TableText"/>
            </w:pPr>
            <w:r w:rsidRPr="009A6C54">
              <w:t>Mental Health</w:t>
            </w:r>
          </w:p>
        </w:tc>
        <w:tc>
          <w:tcPr>
            <w:tcW w:w="4500" w:type="dxa"/>
            <w:shd w:val="clear" w:color="auto" w:fill="auto"/>
          </w:tcPr>
          <w:p w:rsidR="00C2485C" w:rsidRPr="009A6C54" w:rsidRDefault="00C2485C" w:rsidP="009E05FA">
            <w:pPr>
              <w:pStyle w:val="TableText"/>
            </w:pPr>
            <w:r w:rsidRPr="009A6C54">
              <w:t xml:space="preserve">V. </w:t>
            </w:r>
            <w:r w:rsidR="0059035F" w:rsidRPr="009A6C54">
              <w:t>5.0</w:t>
            </w:r>
          </w:p>
        </w:tc>
      </w:tr>
      <w:tr w:rsidR="00C2485C" w:rsidRPr="009A6C54" w:rsidTr="006178E6">
        <w:tc>
          <w:tcPr>
            <w:tcW w:w="4590" w:type="dxa"/>
            <w:shd w:val="clear" w:color="auto" w:fill="auto"/>
          </w:tcPr>
          <w:p w:rsidR="00C2485C" w:rsidRPr="009A6C54" w:rsidRDefault="00C2485C" w:rsidP="009E05FA">
            <w:pPr>
              <w:pStyle w:val="TableText"/>
            </w:pPr>
            <w:r w:rsidRPr="009A6C54">
              <w:t>Nursing</w:t>
            </w:r>
          </w:p>
        </w:tc>
        <w:tc>
          <w:tcPr>
            <w:tcW w:w="4500" w:type="dxa"/>
            <w:shd w:val="clear" w:color="auto" w:fill="auto"/>
          </w:tcPr>
          <w:p w:rsidR="00C2485C" w:rsidRPr="009A6C54" w:rsidRDefault="00C2485C" w:rsidP="009E05FA">
            <w:pPr>
              <w:pStyle w:val="TableText"/>
            </w:pPr>
            <w:r w:rsidRPr="009A6C54">
              <w:t>V. 2.2</w:t>
            </w:r>
          </w:p>
        </w:tc>
      </w:tr>
      <w:tr w:rsidR="00C2485C" w:rsidRPr="009A6C54" w:rsidTr="006178E6">
        <w:tc>
          <w:tcPr>
            <w:tcW w:w="4590" w:type="dxa"/>
            <w:shd w:val="clear" w:color="auto" w:fill="auto"/>
          </w:tcPr>
          <w:p w:rsidR="00C2485C" w:rsidRPr="009A6C54" w:rsidRDefault="00C2485C" w:rsidP="009E05FA">
            <w:pPr>
              <w:pStyle w:val="TableText"/>
            </w:pPr>
            <w:r w:rsidRPr="009A6C54">
              <w:t>Occurrence Screening</w:t>
            </w:r>
          </w:p>
        </w:tc>
        <w:tc>
          <w:tcPr>
            <w:tcW w:w="4500" w:type="dxa"/>
            <w:shd w:val="clear" w:color="auto" w:fill="auto"/>
          </w:tcPr>
          <w:p w:rsidR="00C2485C" w:rsidRPr="009A6C54" w:rsidRDefault="00C2485C" w:rsidP="009E05FA">
            <w:pPr>
              <w:pStyle w:val="TableText"/>
            </w:pPr>
            <w:r w:rsidRPr="009A6C54">
              <w:t>V. 2.0</w:t>
            </w:r>
          </w:p>
        </w:tc>
      </w:tr>
      <w:tr w:rsidR="00C2485C" w:rsidRPr="009A6C54" w:rsidTr="006178E6">
        <w:tc>
          <w:tcPr>
            <w:tcW w:w="4590" w:type="dxa"/>
            <w:shd w:val="clear" w:color="auto" w:fill="auto"/>
          </w:tcPr>
          <w:p w:rsidR="00C2485C" w:rsidRPr="009A6C54" w:rsidRDefault="00C2485C" w:rsidP="009E05FA">
            <w:pPr>
              <w:pStyle w:val="TableText"/>
            </w:pPr>
            <w:r w:rsidRPr="009A6C54">
              <w:t>Outpatient Pharmacy</w:t>
            </w:r>
          </w:p>
        </w:tc>
        <w:tc>
          <w:tcPr>
            <w:tcW w:w="4500" w:type="dxa"/>
            <w:shd w:val="clear" w:color="auto" w:fill="auto"/>
          </w:tcPr>
          <w:p w:rsidR="00C2485C" w:rsidRPr="009A6C54" w:rsidRDefault="00C2485C" w:rsidP="009E05FA">
            <w:pPr>
              <w:pStyle w:val="TableText"/>
            </w:pPr>
            <w:r w:rsidRPr="009A6C54">
              <w:t xml:space="preserve">V. </w:t>
            </w:r>
            <w:r w:rsidR="0059035F" w:rsidRPr="009A6C54">
              <w:t>7.0</w:t>
            </w:r>
          </w:p>
        </w:tc>
      </w:tr>
      <w:tr w:rsidR="00C2485C" w:rsidRPr="009A6C54" w:rsidTr="006178E6">
        <w:tc>
          <w:tcPr>
            <w:tcW w:w="4590" w:type="dxa"/>
            <w:shd w:val="clear" w:color="auto" w:fill="auto"/>
          </w:tcPr>
          <w:p w:rsidR="00C2485C" w:rsidRPr="009A6C54" w:rsidRDefault="00C2485C" w:rsidP="009E05FA">
            <w:pPr>
              <w:pStyle w:val="TableText"/>
            </w:pPr>
            <w:r w:rsidRPr="009A6C54">
              <w:t>Patient Funds</w:t>
            </w:r>
          </w:p>
        </w:tc>
        <w:tc>
          <w:tcPr>
            <w:tcW w:w="4500" w:type="dxa"/>
            <w:shd w:val="clear" w:color="auto" w:fill="auto"/>
          </w:tcPr>
          <w:p w:rsidR="00C2485C" w:rsidRPr="009A6C54" w:rsidRDefault="00C2485C" w:rsidP="009E05FA">
            <w:pPr>
              <w:pStyle w:val="TableText"/>
            </w:pPr>
            <w:r w:rsidRPr="009A6C54">
              <w:t>V. 3.0</w:t>
            </w:r>
          </w:p>
        </w:tc>
      </w:tr>
      <w:tr w:rsidR="00C2485C" w:rsidRPr="009A6C54" w:rsidTr="006178E6">
        <w:tc>
          <w:tcPr>
            <w:tcW w:w="4590" w:type="dxa"/>
            <w:shd w:val="clear" w:color="auto" w:fill="auto"/>
          </w:tcPr>
          <w:p w:rsidR="00C2485C" w:rsidRPr="009A6C54" w:rsidRDefault="00C2485C" w:rsidP="009E05FA">
            <w:pPr>
              <w:pStyle w:val="TableText"/>
            </w:pPr>
            <w:r w:rsidRPr="009A6C54">
              <w:t>Radiology/Nuclear Medicine</w:t>
            </w:r>
          </w:p>
        </w:tc>
        <w:tc>
          <w:tcPr>
            <w:tcW w:w="4500" w:type="dxa"/>
            <w:shd w:val="clear" w:color="auto" w:fill="auto"/>
          </w:tcPr>
          <w:p w:rsidR="00C2485C" w:rsidRPr="009A6C54" w:rsidRDefault="00C2485C" w:rsidP="009E05FA">
            <w:pPr>
              <w:pStyle w:val="TableText"/>
            </w:pPr>
            <w:r w:rsidRPr="009A6C54">
              <w:t>V. 4.5</w:t>
            </w:r>
          </w:p>
        </w:tc>
      </w:tr>
      <w:tr w:rsidR="00C2485C" w:rsidRPr="009A6C54" w:rsidTr="006178E6">
        <w:tc>
          <w:tcPr>
            <w:tcW w:w="4590" w:type="dxa"/>
            <w:shd w:val="clear" w:color="auto" w:fill="auto"/>
          </w:tcPr>
          <w:p w:rsidR="00C2485C" w:rsidRPr="009A6C54" w:rsidRDefault="00C2485C" w:rsidP="009E05FA">
            <w:pPr>
              <w:pStyle w:val="TableText"/>
            </w:pPr>
            <w:r w:rsidRPr="009A6C54">
              <w:t>Record Tracking</w:t>
            </w:r>
          </w:p>
        </w:tc>
        <w:tc>
          <w:tcPr>
            <w:tcW w:w="4500" w:type="dxa"/>
            <w:shd w:val="clear" w:color="auto" w:fill="auto"/>
          </w:tcPr>
          <w:p w:rsidR="00C2485C" w:rsidRPr="009A6C54" w:rsidRDefault="00C2485C" w:rsidP="009E05FA">
            <w:pPr>
              <w:pStyle w:val="TableText"/>
            </w:pPr>
            <w:r w:rsidRPr="009A6C54">
              <w:t>V. 2.0</w:t>
            </w:r>
          </w:p>
        </w:tc>
      </w:tr>
      <w:tr w:rsidR="00C2485C" w:rsidRPr="009A6C54" w:rsidTr="006178E6">
        <w:tc>
          <w:tcPr>
            <w:tcW w:w="4590" w:type="dxa"/>
            <w:shd w:val="clear" w:color="auto" w:fill="auto"/>
          </w:tcPr>
          <w:p w:rsidR="00C2485C" w:rsidRPr="009A6C54" w:rsidRDefault="00C2485C" w:rsidP="009E05FA">
            <w:pPr>
              <w:pStyle w:val="TableText"/>
            </w:pPr>
            <w:r w:rsidRPr="009A6C54">
              <w:t>Social Work</w:t>
            </w:r>
          </w:p>
        </w:tc>
        <w:tc>
          <w:tcPr>
            <w:tcW w:w="4500" w:type="dxa"/>
            <w:shd w:val="clear" w:color="auto" w:fill="auto"/>
          </w:tcPr>
          <w:p w:rsidR="00C2485C" w:rsidRPr="009A6C54" w:rsidRDefault="00C2485C" w:rsidP="009E05FA">
            <w:pPr>
              <w:pStyle w:val="TableText"/>
            </w:pPr>
            <w:r w:rsidRPr="009A6C54">
              <w:t>V. 3.0</w:t>
            </w:r>
          </w:p>
        </w:tc>
      </w:tr>
      <w:tr w:rsidR="00C2485C" w:rsidRPr="009A6C54" w:rsidTr="006178E6">
        <w:tc>
          <w:tcPr>
            <w:tcW w:w="4590" w:type="dxa"/>
            <w:shd w:val="clear" w:color="auto" w:fill="auto"/>
          </w:tcPr>
          <w:p w:rsidR="00C2485C" w:rsidRPr="009A6C54" w:rsidRDefault="00C2485C" w:rsidP="009E05FA">
            <w:pPr>
              <w:pStyle w:val="TableText"/>
            </w:pPr>
            <w:r w:rsidRPr="009A6C54">
              <w:t>Utilization Review</w:t>
            </w:r>
          </w:p>
        </w:tc>
        <w:tc>
          <w:tcPr>
            <w:tcW w:w="4500" w:type="dxa"/>
            <w:shd w:val="clear" w:color="auto" w:fill="auto"/>
          </w:tcPr>
          <w:p w:rsidR="00C2485C" w:rsidRPr="009A6C54" w:rsidRDefault="00C2485C" w:rsidP="009E05FA">
            <w:pPr>
              <w:pStyle w:val="TableText"/>
            </w:pPr>
            <w:r w:rsidRPr="009A6C54">
              <w:t>V. 1.06</w:t>
            </w:r>
          </w:p>
        </w:tc>
      </w:tr>
    </w:tbl>
    <w:p w:rsidR="00FC0C4A" w:rsidRPr="009A6C54" w:rsidRDefault="00FC0C4A" w:rsidP="00FC0C4A">
      <w:pPr>
        <w:pStyle w:val="BodyText"/>
        <w:spacing w:before="0" w:after="0"/>
        <w:rPr>
          <w:lang w:val="en-US"/>
        </w:rPr>
      </w:pPr>
    </w:p>
    <w:p w:rsidR="009E05FA" w:rsidRPr="009A6C54" w:rsidRDefault="009E05FA" w:rsidP="009E05FA">
      <w:pPr>
        <w:pBdr>
          <w:top w:val="single" w:sz="4" w:space="1" w:color="auto"/>
          <w:left w:val="single" w:sz="4" w:space="4" w:color="auto"/>
          <w:bottom w:val="single" w:sz="4" w:space="1" w:color="auto"/>
          <w:right w:val="single" w:sz="4" w:space="4" w:color="auto"/>
        </w:pBdr>
        <w:spacing w:before="0" w:after="0"/>
      </w:pPr>
      <w:r w:rsidRPr="009A6C54">
        <w:rPr>
          <w:b/>
        </w:rPr>
        <w:t>NOTE:</w:t>
      </w:r>
      <w:r w:rsidRPr="009A6C54">
        <w:t xml:space="preserve"> </w:t>
      </w:r>
      <w:r w:rsidRPr="009A6C54">
        <w:rPr>
          <w:lang w:eastAsia="en-US"/>
        </w:rPr>
        <w:t>If you are not running one of the above packages, you do NOT need to install it.</w:t>
      </w:r>
    </w:p>
    <w:p w:rsidR="00BD1FC1" w:rsidRPr="009A6C54" w:rsidRDefault="008B3AB3" w:rsidP="009E05FA">
      <w:pPr>
        <w:pStyle w:val="BodyText"/>
      </w:pPr>
      <w:r w:rsidRPr="009A6C54">
        <w:t xml:space="preserve">You must have all current Kernel V. 8.0, Kernel Toolkit V. 7.3, VA </w:t>
      </w:r>
      <w:proofErr w:type="spellStart"/>
      <w:r w:rsidRPr="009A6C54">
        <w:t>FileMan</w:t>
      </w:r>
      <w:proofErr w:type="spellEnd"/>
      <w:r w:rsidRPr="009A6C54">
        <w:t xml:space="preserve"> V. 21.0, RPC Broker V. 1.0, and PIMS V. 5.3 patches installed prior to the installation of PCMM (SD*5.3*41, DG*5.3*84).</w:t>
      </w:r>
    </w:p>
    <w:p w:rsidR="008B3AB3" w:rsidRPr="009A6C54" w:rsidRDefault="008B3AB3" w:rsidP="00BD1FC1">
      <w:pPr>
        <w:pStyle w:val="BodyText"/>
      </w:pPr>
      <w:r w:rsidRPr="009A6C54">
        <w:t>You must have KIDS patch 44 (XU*8*44) installed prior to loading the VIC software.</w:t>
      </w:r>
    </w:p>
    <w:p w:rsidR="003E11BF" w:rsidRPr="009A6C54" w:rsidRDefault="003500A3" w:rsidP="00BD1FC1">
      <w:pPr>
        <w:pStyle w:val="BodyText"/>
        <w:rPr>
          <w:lang w:val="en-US"/>
        </w:rPr>
      </w:pPr>
      <w:r w:rsidRPr="009A6C54">
        <w:t>CPRS</w:t>
      </w:r>
      <w:r w:rsidR="00C2485C" w:rsidRPr="009A6C54">
        <w:t xml:space="preserve"> will be using the PCMM files and GUI interface </w:t>
      </w:r>
    </w:p>
    <w:p w:rsidR="00C2485C" w:rsidRPr="009A6C54" w:rsidRDefault="004B0EAE" w:rsidP="00BD1FC1">
      <w:pPr>
        <w:pStyle w:val="BodyText"/>
        <w:rPr>
          <w:lang w:val="en-US"/>
        </w:rPr>
      </w:pPr>
      <w:r w:rsidRPr="009A6C54">
        <w:rPr>
          <w:lang w:val="en-US"/>
        </w:rPr>
        <w:br w:type="page"/>
      </w:r>
      <w:r w:rsidR="00C2485C" w:rsidRPr="009A6C54">
        <w:t>The following is a list of all elements that are checked for installation of Ambulatory Care Reporting Project.</w:t>
      </w:r>
    </w:p>
    <w:p w:rsidR="000C74F4" w:rsidRPr="009A6C54" w:rsidRDefault="000C74F4" w:rsidP="00741C15">
      <w:pPr>
        <w:pStyle w:val="Caption"/>
      </w:pPr>
      <w:bookmarkStart w:id="203" w:name="_Toc11706869"/>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30</w:t>
      </w:r>
      <w:r w:rsidR="007F1C38">
        <w:rPr>
          <w:noProof/>
        </w:rPr>
        <w:fldChar w:fldCharType="end"/>
      </w:r>
      <w:r w:rsidRPr="009A6C54">
        <w:t>: Ambulatory Care Reporting Project Elements</w:t>
      </w:r>
      <w:bookmarkEnd w:id="203"/>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680"/>
        <w:gridCol w:w="2430"/>
        <w:gridCol w:w="2070"/>
      </w:tblGrid>
      <w:tr w:rsidR="00C2485C" w:rsidRPr="009A6C54" w:rsidTr="002B5785">
        <w:trPr>
          <w:tblHeader/>
        </w:trPr>
        <w:tc>
          <w:tcPr>
            <w:tcW w:w="4680" w:type="dxa"/>
            <w:shd w:val="clear" w:color="auto" w:fill="BFBFBF"/>
          </w:tcPr>
          <w:p w:rsidR="00C2485C" w:rsidRPr="009A6C54" w:rsidRDefault="00396904" w:rsidP="009E05FA">
            <w:pPr>
              <w:pStyle w:val="TableHeading"/>
            </w:pPr>
            <w:bookmarkStart w:id="204" w:name="ColumnTitle_27"/>
            <w:bookmarkEnd w:id="204"/>
            <w:r w:rsidRPr="009A6C54">
              <w:t>ELEMENT CHECKED</w:t>
            </w:r>
          </w:p>
        </w:tc>
        <w:tc>
          <w:tcPr>
            <w:tcW w:w="2430" w:type="dxa"/>
            <w:shd w:val="clear" w:color="auto" w:fill="BFBFBF"/>
          </w:tcPr>
          <w:p w:rsidR="00C2485C" w:rsidRPr="009A6C54" w:rsidRDefault="00396904" w:rsidP="009E05FA">
            <w:pPr>
              <w:pStyle w:val="TableHeading"/>
            </w:pPr>
            <w:r w:rsidRPr="009A6C54">
              <w:t>CHECK PERFORMED</w:t>
            </w:r>
          </w:p>
        </w:tc>
        <w:tc>
          <w:tcPr>
            <w:tcW w:w="2070" w:type="dxa"/>
            <w:shd w:val="clear" w:color="auto" w:fill="BFBFBF"/>
          </w:tcPr>
          <w:p w:rsidR="00C2485C" w:rsidRPr="009A6C54" w:rsidRDefault="00396904" w:rsidP="009E05FA">
            <w:pPr>
              <w:pStyle w:val="TableHeading"/>
            </w:pPr>
            <w:r w:rsidRPr="009A6C54">
              <w:t>REQUIRED FOR INSTALL</w:t>
            </w:r>
          </w:p>
        </w:tc>
      </w:tr>
      <w:tr w:rsidR="00C2485C" w:rsidRPr="009A6C54" w:rsidTr="000C74F4">
        <w:tc>
          <w:tcPr>
            <w:tcW w:w="4680" w:type="dxa"/>
          </w:tcPr>
          <w:p w:rsidR="00C2485C" w:rsidRPr="009A6C54" w:rsidRDefault="00C2485C" w:rsidP="009E05FA">
            <w:pPr>
              <w:pStyle w:val="TableText"/>
            </w:pPr>
            <w:r w:rsidRPr="009A6C54">
              <w:t>PCE V. 1.0</w:t>
            </w:r>
          </w:p>
        </w:tc>
        <w:tc>
          <w:tcPr>
            <w:tcW w:w="2430" w:type="dxa"/>
          </w:tcPr>
          <w:p w:rsidR="00C2485C" w:rsidRPr="009A6C54" w:rsidRDefault="00C2485C" w:rsidP="009E05FA">
            <w:pPr>
              <w:pStyle w:val="TableText"/>
            </w:pPr>
            <w:r w:rsidRPr="009A6C54">
              <w:t>Installed</w:t>
            </w:r>
          </w:p>
        </w:tc>
        <w:tc>
          <w:tcPr>
            <w:tcW w:w="2070" w:type="dxa"/>
          </w:tcPr>
          <w:p w:rsidR="00C2485C" w:rsidRPr="009A6C54" w:rsidRDefault="00C2485C" w:rsidP="009E05FA">
            <w:pPr>
              <w:pStyle w:val="TableText"/>
            </w:pPr>
            <w:r w:rsidRPr="009A6C54">
              <w:t>Yes</w:t>
            </w:r>
          </w:p>
        </w:tc>
      </w:tr>
      <w:tr w:rsidR="00C2485C" w:rsidRPr="009A6C54" w:rsidTr="000C74F4">
        <w:tc>
          <w:tcPr>
            <w:tcW w:w="4680" w:type="dxa"/>
          </w:tcPr>
          <w:p w:rsidR="00C2485C" w:rsidRPr="009A6C54" w:rsidRDefault="00C2485C" w:rsidP="009E05FA">
            <w:pPr>
              <w:pStyle w:val="TableText"/>
            </w:pPr>
            <w:r w:rsidRPr="009A6C54">
              <w:t>HL7 V. 1.6</w:t>
            </w:r>
          </w:p>
        </w:tc>
        <w:tc>
          <w:tcPr>
            <w:tcW w:w="2430" w:type="dxa"/>
          </w:tcPr>
          <w:p w:rsidR="00C2485C" w:rsidRPr="009A6C54" w:rsidRDefault="00C2485C" w:rsidP="009E05FA">
            <w:pPr>
              <w:pStyle w:val="TableText"/>
            </w:pPr>
            <w:r w:rsidRPr="009A6C54">
              <w:t>Installed</w:t>
            </w:r>
          </w:p>
        </w:tc>
        <w:tc>
          <w:tcPr>
            <w:tcW w:w="2070" w:type="dxa"/>
          </w:tcPr>
          <w:p w:rsidR="00C2485C" w:rsidRPr="009A6C54" w:rsidRDefault="00C2485C" w:rsidP="009E05FA">
            <w:pPr>
              <w:pStyle w:val="TableText"/>
            </w:pPr>
            <w:r w:rsidRPr="009A6C54">
              <w:t>Yes</w:t>
            </w:r>
          </w:p>
        </w:tc>
      </w:tr>
      <w:tr w:rsidR="00C2485C" w:rsidRPr="009A6C54" w:rsidTr="000C74F4">
        <w:tc>
          <w:tcPr>
            <w:tcW w:w="4680" w:type="dxa"/>
          </w:tcPr>
          <w:p w:rsidR="00C2485C" w:rsidRPr="009A6C54" w:rsidRDefault="00C2485C" w:rsidP="009E05FA">
            <w:pPr>
              <w:pStyle w:val="TableText"/>
            </w:pPr>
            <w:r w:rsidRPr="009A6C54">
              <w:t>XU*8.0*27</w:t>
            </w:r>
          </w:p>
        </w:tc>
        <w:tc>
          <w:tcPr>
            <w:tcW w:w="2430" w:type="dxa"/>
          </w:tcPr>
          <w:p w:rsidR="00C2485C" w:rsidRPr="009A6C54" w:rsidRDefault="00C2485C" w:rsidP="009E05FA">
            <w:pPr>
              <w:pStyle w:val="TableText"/>
            </w:pPr>
            <w:r w:rsidRPr="009A6C54">
              <w:t>Installed</w:t>
            </w:r>
          </w:p>
        </w:tc>
        <w:tc>
          <w:tcPr>
            <w:tcW w:w="2070" w:type="dxa"/>
          </w:tcPr>
          <w:p w:rsidR="00C2485C" w:rsidRPr="009A6C54" w:rsidRDefault="00C2485C" w:rsidP="009E05FA">
            <w:pPr>
              <w:pStyle w:val="TableText"/>
            </w:pPr>
            <w:r w:rsidRPr="009A6C54">
              <w:t>Yes</w:t>
            </w:r>
          </w:p>
        </w:tc>
      </w:tr>
      <w:tr w:rsidR="00C2485C" w:rsidRPr="009A6C54" w:rsidTr="000C74F4">
        <w:tc>
          <w:tcPr>
            <w:tcW w:w="4680" w:type="dxa"/>
          </w:tcPr>
          <w:p w:rsidR="00C2485C" w:rsidRPr="009A6C54" w:rsidRDefault="00C2485C" w:rsidP="009E05FA">
            <w:pPr>
              <w:pStyle w:val="TableText"/>
            </w:pPr>
            <w:r w:rsidRPr="009A6C54">
              <w:t>HL*1.6*8</w:t>
            </w:r>
          </w:p>
        </w:tc>
        <w:tc>
          <w:tcPr>
            <w:tcW w:w="2430" w:type="dxa"/>
          </w:tcPr>
          <w:p w:rsidR="00C2485C" w:rsidRPr="009A6C54" w:rsidRDefault="00C2485C" w:rsidP="009E05FA">
            <w:pPr>
              <w:pStyle w:val="TableText"/>
            </w:pPr>
            <w:r w:rsidRPr="009A6C54">
              <w:t>Installed</w:t>
            </w:r>
          </w:p>
        </w:tc>
        <w:tc>
          <w:tcPr>
            <w:tcW w:w="2070" w:type="dxa"/>
          </w:tcPr>
          <w:p w:rsidR="00C2485C" w:rsidRPr="009A6C54" w:rsidRDefault="00C2485C" w:rsidP="009E05FA">
            <w:pPr>
              <w:pStyle w:val="TableText"/>
            </w:pPr>
            <w:r w:rsidRPr="009A6C54">
              <w:t>Yes</w:t>
            </w:r>
          </w:p>
        </w:tc>
      </w:tr>
      <w:tr w:rsidR="00C2485C" w:rsidRPr="009A6C54" w:rsidTr="000C74F4">
        <w:tc>
          <w:tcPr>
            <w:tcW w:w="4680" w:type="dxa"/>
          </w:tcPr>
          <w:p w:rsidR="00C2485C" w:rsidRPr="009A6C54" w:rsidRDefault="00C2485C" w:rsidP="009E05FA">
            <w:pPr>
              <w:pStyle w:val="TableText"/>
            </w:pPr>
            <w:r w:rsidRPr="009A6C54">
              <w:t>IB*2.0*60</w:t>
            </w:r>
          </w:p>
        </w:tc>
        <w:tc>
          <w:tcPr>
            <w:tcW w:w="2430" w:type="dxa"/>
          </w:tcPr>
          <w:p w:rsidR="00C2485C" w:rsidRPr="009A6C54" w:rsidRDefault="00C2485C" w:rsidP="009E05FA">
            <w:pPr>
              <w:pStyle w:val="TableText"/>
            </w:pPr>
            <w:r w:rsidRPr="009A6C54">
              <w:t>Installed</w:t>
            </w:r>
          </w:p>
        </w:tc>
        <w:tc>
          <w:tcPr>
            <w:tcW w:w="2070" w:type="dxa"/>
          </w:tcPr>
          <w:p w:rsidR="00C2485C" w:rsidRPr="009A6C54" w:rsidRDefault="00C2485C" w:rsidP="009E05FA">
            <w:pPr>
              <w:pStyle w:val="TableText"/>
            </w:pPr>
            <w:r w:rsidRPr="009A6C54">
              <w:t>Yes</w:t>
            </w:r>
          </w:p>
        </w:tc>
      </w:tr>
      <w:tr w:rsidR="00385888" w:rsidRPr="009A6C54" w:rsidTr="000C74F4">
        <w:tc>
          <w:tcPr>
            <w:tcW w:w="4680" w:type="dxa"/>
          </w:tcPr>
          <w:p w:rsidR="00C2485C" w:rsidRPr="009A6C54" w:rsidRDefault="00C2485C" w:rsidP="009E05FA">
            <w:pPr>
              <w:pStyle w:val="TableText"/>
            </w:pPr>
            <w:r w:rsidRPr="009A6C54">
              <w:t>Q-ACS.MED.VA.GOV in DOMAIN file (#4.2)</w:t>
            </w:r>
          </w:p>
        </w:tc>
        <w:tc>
          <w:tcPr>
            <w:tcW w:w="2430" w:type="dxa"/>
          </w:tcPr>
          <w:p w:rsidR="00C2485C" w:rsidRPr="009A6C54" w:rsidRDefault="00C2485C" w:rsidP="009E05FA">
            <w:pPr>
              <w:pStyle w:val="TableText"/>
            </w:pPr>
            <w:r w:rsidRPr="009A6C54">
              <w:t>Entry exists</w:t>
            </w:r>
          </w:p>
        </w:tc>
        <w:tc>
          <w:tcPr>
            <w:tcW w:w="2070" w:type="dxa"/>
          </w:tcPr>
          <w:p w:rsidR="00385888" w:rsidRPr="009A6C54" w:rsidRDefault="00C2485C" w:rsidP="009E05FA">
            <w:pPr>
              <w:pStyle w:val="TableText"/>
            </w:pPr>
            <w:r w:rsidRPr="009A6C54">
              <w:t>Yes</w:t>
            </w:r>
            <w:r w:rsidR="00385888" w:rsidRPr="009A6C54">
              <w:endnoteReference w:id="1"/>
            </w:r>
          </w:p>
        </w:tc>
      </w:tr>
      <w:tr w:rsidR="00385888" w:rsidRPr="009A6C54" w:rsidTr="000C74F4">
        <w:tc>
          <w:tcPr>
            <w:tcW w:w="4680" w:type="dxa"/>
          </w:tcPr>
          <w:p w:rsidR="00385888" w:rsidRPr="009A6C54" w:rsidRDefault="00385888" w:rsidP="009E05FA">
            <w:pPr>
              <w:pStyle w:val="TableText"/>
            </w:pPr>
            <w:r w:rsidRPr="009A6C54">
              <w:t>SD*5.3*41</w:t>
            </w:r>
          </w:p>
        </w:tc>
        <w:tc>
          <w:tcPr>
            <w:tcW w:w="2430" w:type="dxa"/>
          </w:tcPr>
          <w:p w:rsidR="00385888" w:rsidRPr="009A6C54" w:rsidRDefault="00385888" w:rsidP="009E05FA">
            <w:pPr>
              <w:pStyle w:val="TableText"/>
            </w:pPr>
            <w:r w:rsidRPr="009A6C54">
              <w:t>Installed</w:t>
            </w:r>
          </w:p>
        </w:tc>
        <w:tc>
          <w:tcPr>
            <w:tcW w:w="2070" w:type="dxa"/>
          </w:tcPr>
          <w:p w:rsidR="00385888" w:rsidRPr="009A6C54" w:rsidRDefault="00385888" w:rsidP="009E05FA">
            <w:pPr>
              <w:pStyle w:val="TableText"/>
            </w:pPr>
            <w:r w:rsidRPr="009A6C54">
              <w:t>No</w:t>
            </w:r>
          </w:p>
        </w:tc>
      </w:tr>
      <w:tr w:rsidR="00C2485C" w:rsidRPr="009A6C54" w:rsidTr="000C74F4">
        <w:tc>
          <w:tcPr>
            <w:tcW w:w="4680" w:type="dxa"/>
          </w:tcPr>
          <w:p w:rsidR="00385888" w:rsidRPr="009A6C54" w:rsidRDefault="00385888" w:rsidP="009E05FA">
            <w:pPr>
              <w:pStyle w:val="TableText"/>
            </w:pPr>
            <w:r w:rsidRPr="009A6C54">
              <w:t>RA*4.5*4</w:t>
            </w:r>
          </w:p>
        </w:tc>
        <w:tc>
          <w:tcPr>
            <w:tcW w:w="2430" w:type="dxa"/>
          </w:tcPr>
          <w:p w:rsidR="00385888" w:rsidRPr="009A6C54" w:rsidRDefault="00385888" w:rsidP="009E05FA">
            <w:pPr>
              <w:pStyle w:val="TableText"/>
            </w:pPr>
            <w:r w:rsidRPr="009A6C54">
              <w:t>Installed</w:t>
            </w:r>
          </w:p>
        </w:tc>
        <w:tc>
          <w:tcPr>
            <w:tcW w:w="2070" w:type="dxa"/>
          </w:tcPr>
          <w:p w:rsidR="00385888" w:rsidRPr="009A6C54" w:rsidRDefault="00385888" w:rsidP="009E05FA">
            <w:pPr>
              <w:pStyle w:val="TableText"/>
            </w:pPr>
            <w:r w:rsidRPr="009A6C54">
              <w:t>No</w:t>
            </w:r>
            <w:r w:rsidRPr="009A6C54">
              <w:endnoteReference w:id="2"/>
            </w:r>
          </w:p>
        </w:tc>
      </w:tr>
      <w:tr w:rsidR="00C2485C" w:rsidRPr="009A6C54" w:rsidTr="000C74F4">
        <w:tc>
          <w:tcPr>
            <w:tcW w:w="4680" w:type="dxa"/>
          </w:tcPr>
          <w:p w:rsidR="00C2485C" w:rsidRPr="009A6C54" w:rsidRDefault="00C2485C" w:rsidP="009E05FA">
            <w:pPr>
              <w:pStyle w:val="TableText"/>
            </w:pPr>
            <w:r w:rsidRPr="009A6C54">
              <w:t>LR*5.2*127</w:t>
            </w:r>
          </w:p>
        </w:tc>
        <w:tc>
          <w:tcPr>
            <w:tcW w:w="2430" w:type="dxa"/>
          </w:tcPr>
          <w:p w:rsidR="00C2485C" w:rsidRPr="009A6C54" w:rsidRDefault="00C2485C" w:rsidP="009E05FA">
            <w:pPr>
              <w:pStyle w:val="TableText"/>
            </w:pPr>
            <w:r w:rsidRPr="009A6C54">
              <w:t>Installed</w:t>
            </w:r>
          </w:p>
        </w:tc>
        <w:tc>
          <w:tcPr>
            <w:tcW w:w="2070" w:type="dxa"/>
          </w:tcPr>
          <w:p w:rsidR="00C2485C" w:rsidRPr="009A6C54" w:rsidRDefault="00C2485C" w:rsidP="009E05FA">
            <w:pPr>
              <w:pStyle w:val="TableText"/>
            </w:pPr>
            <w:r w:rsidRPr="009A6C54">
              <w:t>No</w:t>
            </w:r>
            <w:r w:rsidRPr="009A6C54">
              <w:footnoteReference w:id="1"/>
            </w:r>
          </w:p>
        </w:tc>
      </w:tr>
      <w:tr w:rsidR="00C2485C" w:rsidRPr="009A6C54" w:rsidTr="000C74F4">
        <w:tc>
          <w:tcPr>
            <w:tcW w:w="4680" w:type="dxa"/>
          </w:tcPr>
          <w:p w:rsidR="00C2485C" w:rsidRPr="009A6C54" w:rsidRDefault="00C2485C" w:rsidP="009E05FA">
            <w:pPr>
              <w:pStyle w:val="TableText"/>
            </w:pPr>
            <w:r w:rsidRPr="009A6C54">
              <w:t>SOW*3*42</w:t>
            </w:r>
          </w:p>
        </w:tc>
        <w:tc>
          <w:tcPr>
            <w:tcW w:w="2430" w:type="dxa"/>
          </w:tcPr>
          <w:p w:rsidR="00C2485C" w:rsidRPr="009A6C54" w:rsidRDefault="00C2485C" w:rsidP="009E05FA">
            <w:pPr>
              <w:pStyle w:val="TableText"/>
            </w:pPr>
            <w:r w:rsidRPr="009A6C54">
              <w:t>Installed</w:t>
            </w:r>
          </w:p>
        </w:tc>
        <w:tc>
          <w:tcPr>
            <w:tcW w:w="2070" w:type="dxa"/>
          </w:tcPr>
          <w:p w:rsidR="00C2485C" w:rsidRPr="009A6C54" w:rsidRDefault="00C2485C" w:rsidP="009E05FA">
            <w:pPr>
              <w:pStyle w:val="TableText"/>
            </w:pPr>
            <w:r w:rsidRPr="009A6C54">
              <w:t>No</w:t>
            </w:r>
          </w:p>
        </w:tc>
      </w:tr>
      <w:tr w:rsidR="00C2485C" w:rsidRPr="009A6C54" w:rsidTr="000C74F4">
        <w:tc>
          <w:tcPr>
            <w:tcW w:w="4680" w:type="dxa"/>
            <w:tcBorders>
              <w:bottom w:val="single" w:sz="6" w:space="0" w:color="auto"/>
            </w:tcBorders>
          </w:tcPr>
          <w:p w:rsidR="00C2485C" w:rsidRPr="009A6C54" w:rsidRDefault="00C2485C" w:rsidP="009E05FA">
            <w:pPr>
              <w:pStyle w:val="TableText"/>
            </w:pPr>
            <w:r w:rsidRPr="009A6C54">
              <w:t>OPC GENERATION MAIL GROUP field (#216) of the MAS PARAMETER file (#43)</w:t>
            </w:r>
          </w:p>
        </w:tc>
        <w:tc>
          <w:tcPr>
            <w:tcW w:w="2430" w:type="dxa"/>
            <w:tcBorders>
              <w:bottom w:val="single" w:sz="6" w:space="0" w:color="auto"/>
            </w:tcBorders>
          </w:tcPr>
          <w:p w:rsidR="00C2485C" w:rsidRPr="009A6C54" w:rsidRDefault="00C2485C" w:rsidP="009E05FA">
            <w:pPr>
              <w:pStyle w:val="TableText"/>
            </w:pPr>
            <w:r w:rsidRPr="009A6C54">
              <w:t>Contains valid Mail Group</w:t>
            </w:r>
          </w:p>
        </w:tc>
        <w:tc>
          <w:tcPr>
            <w:tcW w:w="2070" w:type="dxa"/>
            <w:tcBorders>
              <w:bottom w:val="single" w:sz="6" w:space="0" w:color="auto"/>
            </w:tcBorders>
          </w:tcPr>
          <w:p w:rsidR="00C2485C" w:rsidRPr="009A6C54" w:rsidRDefault="00C2485C" w:rsidP="009E05FA">
            <w:pPr>
              <w:pStyle w:val="TableText"/>
            </w:pPr>
            <w:r w:rsidRPr="009A6C54">
              <w:t>No</w:t>
            </w:r>
          </w:p>
        </w:tc>
      </w:tr>
      <w:tr w:rsidR="006F3F9F" w:rsidRPr="009A6C54" w:rsidTr="000C74F4">
        <w:tc>
          <w:tcPr>
            <w:tcW w:w="9180" w:type="dxa"/>
            <w:gridSpan w:val="3"/>
          </w:tcPr>
          <w:p w:rsidR="006F3F9F" w:rsidRPr="009A6C54" w:rsidRDefault="006F3F9F" w:rsidP="009E05FA">
            <w:pPr>
              <w:pStyle w:val="TableText"/>
            </w:pPr>
            <w:r w:rsidRPr="009A6C54">
              <w:rPr>
                <w:rStyle w:val="FootnoteReference"/>
                <w:vertAlign w:val="baseline"/>
              </w:rPr>
              <w:footnoteRef/>
            </w:r>
            <w:r w:rsidRPr="009A6C54">
              <w:t xml:space="preserve"> This domain was distributed by patch XM*DBA*99.</w:t>
            </w:r>
          </w:p>
          <w:p w:rsidR="006F3F9F" w:rsidRPr="009A6C54" w:rsidRDefault="006F3F9F" w:rsidP="009E05FA">
            <w:pPr>
              <w:pStyle w:val="TableText"/>
            </w:pPr>
            <w:r w:rsidRPr="009A6C54">
              <w:rPr>
                <w:rStyle w:val="FootnoteReference"/>
                <w:vertAlign w:val="baseline"/>
              </w:rPr>
              <w:footnoteRef/>
            </w:r>
            <w:r w:rsidRPr="009A6C54">
              <w:t xml:space="preserve"> Not installing this patch will result in the loss of workload credit.</w:t>
            </w:r>
          </w:p>
          <w:p w:rsidR="006F3F9F" w:rsidRPr="009A6C54" w:rsidRDefault="006F3F9F" w:rsidP="009E05FA">
            <w:pPr>
              <w:pStyle w:val="TableText"/>
            </w:pPr>
            <w:r w:rsidRPr="009A6C54">
              <w:rPr>
                <w:rStyle w:val="FootnoteReference"/>
                <w:vertAlign w:val="baseline"/>
              </w:rPr>
              <w:footnoteRef/>
            </w:r>
            <w:r w:rsidRPr="009A6C54">
              <w:t xml:space="preserve"> Not installing this patch will result in the loss of workload credit.</w:t>
            </w:r>
          </w:p>
        </w:tc>
      </w:tr>
    </w:tbl>
    <w:p w:rsidR="00C2485C" w:rsidRPr="009A6C54" w:rsidRDefault="00C2485C" w:rsidP="00101FB2">
      <w:pPr>
        <w:pStyle w:val="Heading1"/>
        <w:rPr>
          <w:lang w:eastAsia="en-US"/>
        </w:rPr>
      </w:pPr>
      <w:bookmarkStart w:id="205" w:name="_Toc11706628"/>
      <w:r w:rsidRPr="009A6C54">
        <w:rPr>
          <w:lang w:eastAsia="en-US"/>
        </w:rPr>
        <w:t>DBIA Agreements</w:t>
      </w:r>
      <w:bookmarkEnd w:id="205"/>
    </w:p>
    <w:p w:rsidR="00BC53F5" w:rsidRPr="009A6C54" w:rsidRDefault="00C2485C" w:rsidP="00396904">
      <w:pPr>
        <w:pStyle w:val="BodyText"/>
      </w:pPr>
      <w:r w:rsidRPr="009A6C54">
        <w:t xml:space="preserve">The following steps </w:t>
      </w:r>
      <w:r w:rsidR="002D59A6" w:rsidRPr="009A6C54">
        <w:t xml:space="preserve">are used </w:t>
      </w:r>
      <w:r w:rsidRPr="009A6C54">
        <w:t>to obtain the database integration agreements for the PIMS package.</w:t>
      </w:r>
      <w:r w:rsidR="006F3F9F" w:rsidRPr="009A6C54">
        <w:t xml:space="preserve"> </w:t>
      </w:r>
    </w:p>
    <w:p w:rsidR="006F3F9F" w:rsidRPr="009A6C54" w:rsidRDefault="006F3F9F" w:rsidP="00396904">
      <w:pPr>
        <w:pStyle w:val="Heading2"/>
      </w:pPr>
      <w:bookmarkStart w:id="206" w:name="_Toc11706629"/>
      <w:r w:rsidRPr="009A6C54">
        <w:t>DBIA AGREEMENTS - CUSTODIAL PACKAGE</w:t>
      </w:r>
      <w:bookmarkEnd w:id="206"/>
    </w:p>
    <w:p w:rsidR="006F3F9F" w:rsidRPr="009A6C54" w:rsidRDefault="006F3F9F" w:rsidP="00A17CAE">
      <w:pPr>
        <w:pStyle w:val="BodyText"/>
      </w:pPr>
      <w:r w:rsidRPr="009A6C54">
        <w:t>1.  FORUM</w:t>
      </w:r>
    </w:p>
    <w:p w:rsidR="006F3F9F" w:rsidRPr="009A6C54" w:rsidRDefault="006F3F9F" w:rsidP="00A17CAE">
      <w:pPr>
        <w:pStyle w:val="BodyText"/>
      </w:pPr>
      <w:r w:rsidRPr="009A6C54">
        <w:t>2.  DBA Menu</w:t>
      </w:r>
    </w:p>
    <w:p w:rsidR="006F3F9F" w:rsidRPr="009A6C54" w:rsidRDefault="006F3F9F" w:rsidP="00A17CAE">
      <w:pPr>
        <w:pStyle w:val="BodyText"/>
      </w:pPr>
      <w:r w:rsidRPr="009A6C54">
        <w:t>3.  Integration Agreements Menu</w:t>
      </w:r>
    </w:p>
    <w:p w:rsidR="006F3F9F" w:rsidRPr="009A6C54" w:rsidRDefault="006F3F9F" w:rsidP="00A17CAE">
      <w:pPr>
        <w:pStyle w:val="BodyText"/>
      </w:pPr>
      <w:r w:rsidRPr="009A6C54">
        <w:t>4.  Custodial Package Menu</w:t>
      </w:r>
    </w:p>
    <w:p w:rsidR="006F3F9F" w:rsidRPr="009A6C54" w:rsidRDefault="006F3F9F" w:rsidP="00A17CAE">
      <w:pPr>
        <w:pStyle w:val="BodyText"/>
      </w:pPr>
      <w:r w:rsidRPr="009A6C54">
        <w:t>5.  Active by Custodial Package Option</w:t>
      </w:r>
    </w:p>
    <w:p w:rsidR="00396904" w:rsidRPr="009A6C54" w:rsidRDefault="006F3F9F" w:rsidP="00A17CAE">
      <w:pPr>
        <w:pStyle w:val="BodyText"/>
      </w:pPr>
      <w:r w:rsidRPr="009A6C54">
        <w:t>6.  Select Package Name:</w:t>
      </w:r>
      <w:r w:rsidR="00C62EBF" w:rsidRPr="009A6C54">
        <w:t xml:space="preserve"> </w:t>
      </w:r>
      <w:r w:rsidRPr="009A6C54">
        <w:t>Registration</w:t>
      </w:r>
      <w:r w:rsidR="00396904" w:rsidRPr="009A6C54">
        <w:t xml:space="preserve"> or </w:t>
      </w:r>
      <w:r w:rsidRPr="009A6C54">
        <w:t>Scheduling</w:t>
      </w:r>
    </w:p>
    <w:p w:rsidR="00396904" w:rsidRPr="009A6C54" w:rsidRDefault="00396904" w:rsidP="00396904">
      <w:pPr>
        <w:pStyle w:val="Heading2"/>
      </w:pPr>
      <w:bookmarkStart w:id="207" w:name="_Toc11706630"/>
      <w:r w:rsidRPr="009A6C54">
        <w:t>DBIA AGREEMENTS - SUBSCRIBER PACKAGE</w:t>
      </w:r>
      <w:bookmarkEnd w:id="207"/>
    </w:p>
    <w:p w:rsidR="00396904" w:rsidRPr="009A6C54" w:rsidRDefault="00396904" w:rsidP="00396904">
      <w:pPr>
        <w:pStyle w:val="BodyText"/>
      </w:pPr>
      <w:r w:rsidRPr="009A6C54">
        <w:t>1.  FORUM</w:t>
      </w:r>
    </w:p>
    <w:p w:rsidR="00396904" w:rsidRPr="009A6C54" w:rsidRDefault="00396904" w:rsidP="00396904">
      <w:pPr>
        <w:pStyle w:val="BodyText"/>
      </w:pPr>
      <w:r w:rsidRPr="009A6C54">
        <w:t>2.  DBA Menu</w:t>
      </w:r>
    </w:p>
    <w:p w:rsidR="00396904" w:rsidRPr="009A6C54" w:rsidRDefault="00396904" w:rsidP="00396904">
      <w:pPr>
        <w:pStyle w:val="BodyText"/>
      </w:pPr>
      <w:r w:rsidRPr="009A6C54">
        <w:t>3.  Integration Agreements Menu</w:t>
      </w:r>
    </w:p>
    <w:p w:rsidR="00396904" w:rsidRPr="009A6C54" w:rsidRDefault="00396904" w:rsidP="00396904">
      <w:pPr>
        <w:pStyle w:val="BodyText"/>
      </w:pPr>
      <w:r w:rsidRPr="009A6C54">
        <w:t>4.  Subscriber Package Menu</w:t>
      </w:r>
    </w:p>
    <w:p w:rsidR="00396904" w:rsidRPr="009A6C54" w:rsidRDefault="00396904" w:rsidP="00396904">
      <w:pPr>
        <w:pStyle w:val="BodyText"/>
      </w:pPr>
      <w:r w:rsidRPr="009A6C54">
        <w:t>5.  Print Active by Subscriber Package Option</w:t>
      </w:r>
    </w:p>
    <w:p w:rsidR="00686CD9" w:rsidRPr="009A6C54" w:rsidRDefault="00396904" w:rsidP="00396904">
      <w:pPr>
        <w:pStyle w:val="BodyText"/>
      </w:pPr>
      <w:r w:rsidRPr="009A6C54">
        <w:t>6.  Start with subscriber package:</w:t>
      </w:r>
    </w:p>
    <w:p w:rsidR="00396904" w:rsidRPr="009A6C54" w:rsidRDefault="00396904" w:rsidP="00BE3E49">
      <w:pPr>
        <w:pStyle w:val="BodyText"/>
        <w:numPr>
          <w:ilvl w:val="0"/>
          <w:numId w:val="14"/>
        </w:numPr>
      </w:pPr>
      <w:r w:rsidRPr="009A6C54">
        <w:t>DG to DGZ, VA to VAZ (ADT)</w:t>
      </w:r>
    </w:p>
    <w:p w:rsidR="00396904" w:rsidRPr="009A6C54" w:rsidRDefault="00396904" w:rsidP="00BE3E49">
      <w:pPr>
        <w:pStyle w:val="BodyText"/>
        <w:numPr>
          <w:ilvl w:val="0"/>
          <w:numId w:val="14"/>
        </w:numPr>
      </w:pPr>
      <w:r w:rsidRPr="009A6C54">
        <w:t>SD to SDZ, SC to SCZ (scheduling)</w:t>
      </w:r>
    </w:p>
    <w:p w:rsidR="00396904" w:rsidRPr="009A6C54" w:rsidRDefault="00396904" w:rsidP="00396904">
      <w:pPr>
        <w:pStyle w:val="Heading2"/>
      </w:pPr>
      <w:bookmarkStart w:id="208" w:name="_Toc11706631"/>
      <w:r w:rsidRPr="009A6C54">
        <w:t>Internal Relations</w:t>
      </w:r>
      <w:bookmarkEnd w:id="208"/>
    </w:p>
    <w:p w:rsidR="00396904" w:rsidRPr="009A6C54" w:rsidRDefault="00396904" w:rsidP="00396904">
      <w:pPr>
        <w:pStyle w:val="BodyText"/>
      </w:pPr>
      <w:r w:rsidRPr="009A6C54">
        <w:t xml:space="preserve">Any PIMS option in File 19 which is a menu option should be able to run independently provided the user has the appropriate keys and </w:t>
      </w:r>
      <w:proofErr w:type="spellStart"/>
      <w:r w:rsidRPr="009A6C54">
        <w:t>FileMan</w:t>
      </w:r>
      <w:proofErr w:type="spellEnd"/>
      <w:r w:rsidRPr="009A6C54">
        <w:t xml:space="preserve"> access.</w:t>
      </w:r>
    </w:p>
    <w:p w:rsidR="004559D5" w:rsidRPr="009A6C54" w:rsidRDefault="00396904" w:rsidP="00396904">
      <w:pPr>
        <w:pStyle w:val="BodyText"/>
      </w:pPr>
      <w:r w:rsidRPr="009A6C54">
        <w:t xml:space="preserve">In order to use the PCMM client software, the user must be assigned the SC PCMM GUI WORKSTATION option as either a primary or secondary menu option - unless the user has been assigned the XUPROGMODE security key.  </w:t>
      </w:r>
    </w:p>
    <w:p w:rsidR="00396904" w:rsidRPr="009A6C54" w:rsidRDefault="00396904" w:rsidP="00396904">
      <w:pPr>
        <w:pStyle w:val="BodyText"/>
      </w:pPr>
      <w:r w:rsidRPr="009A6C54">
        <w:t>This key, usually given to IRM staff, allows use of the client software without the SC PCMM GUI WORKSTATION option being assigned.</w:t>
      </w:r>
    </w:p>
    <w:p w:rsidR="003539BA" w:rsidRPr="009A6C54" w:rsidRDefault="003539BA" w:rsidP="00686CD9">
      <w:pPr>
        <w:pStyle w:val="Heading2"/>
      </w:pPr>
      <w:bookmarkStart w:id="209" w:name="_Toc11706632"/>
      <w:r w:rsidRPr="009A6C54">
        <w:t>Package-Wide Variables</w:t>
      </w:r>
      <w:bookmarkEnd w:id="209"/>
    </w:p>
    <w:p w:rsidR="003539BA" w:rsidRPr="009A6C54" w:rsidRDefault="003539BA" w:rsidP="00106BBA">
      <w:pPr>
        <w:pStyle w:val="BodyText"/>
      </w:pPr>
      <w:r w:rsidRPr="009A6C54">
        <w:t>There are no package-wide variables associated with the PIMS package.</w:t>
      </w:r>
    </w:p>
    <w:p w:rsidR="00B0361E" w:rsidRPr="009A6C54" w:rsidRDefault="003539BA" w:rsidP="00B0361E">
      <w:pPr>
        <w:pStyle w:val="Heading2"/>
      </w:pPr>
      <w:bookmarkStart w:id="210" w:name="_Toc11706633"/>
      <w:r w:rsidRPr="009A6C54">
        <w:t>VADPT Variables</w:t>
      </w:r>
      <w:bookmarkEnd w:id="210"/>
    </w:p>
    <w:p w:rsidR="003539BA" w:rsidRPr="009A6C54" w:rsidRDefault="003539BA" w:rsidP="00106BBA">
      <w:pPr>
        <w:pStyle w:val="BodyText"/>
      </w:pPr>
      <w:r w:rsidRPr="009A6C54">
        <w:t>See the VADPT Variables section of this file.</w:t>
      </w:r>
    </w:p>
    <w:p w:rsidR="003539BA" w:rsidRPr="009A6C54" w:rsidRDefault="003539BA" w:rsidP="00B0361E">
      <w:pPr>
        <w:pStyle w:val="Heading3"/>
      </w:pPr>
      <w:bookmarkStart w:id="211" w:name="_Toc11706634"/>
      <w:r w:rsidRPr="009A6C54">
        <w:t>Scheduling Variables</w:t>
      </w:r>
      <w:bookmarkEnd w:id="211"/>
    </w:p>
    <w:p w:rsidR="003539BA" w:rsidRPr="009A6C54" w:rsidRDefault="003539BA" w:rsidP="00106BBA">
      <w:pPr>
        <w:pStyle w:val="BodyText"/>
      </w:pPr>
      <w:r w:rsidRPr="009A6C54">
        <w:t>SDUTL3 contains utilities used to display and retrieve data from the CURRENT PC TEAM and CURRENT PC PRACTITIONER fields in the PATIENT file.</w:t>
      </w:r>
    </w:p>
    <w:p w:rsidR="003539BA" w:rsidRPr="009A6C54" w:rsidRDefault="003539BA" w:rsidP="00106BBA">
      <w:pPr>
        <w:pStyle w:val="BodyText"/>
      </w:pPr>
      <w:r w:rsidRPr="009A6C54">
        <w:t>Documentation can also be found in the routine.</w:t>
      </w:r>
    </w:p>
    <w:p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$$OUTPTPR^SDUTL3(PARM 1) - displays data from CURRENT PC</w:t>
      </w:r>
    </w:p>
    <w:p w:rsidR="003539BA" w:rsidRPr="009A6C54" w:rsidRDefault="0012099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PRACTITIONER field</w:t>
      </w:r>
    </w:p>
    <w:p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Input</w:t>
      </w:r>
      <w:r w:rsidRPr="009A6C54">
        <w:rPr>
          <w:color w:val="auto"/>
          <w:sz w:val="18"/>
          <w:szCs w:val="18"/>
        </w:rPr>
        <w:tab/>
        <w:t>PARM 1</w:t>
      </w:r>
      <w:r w:rsidRPr="009A6C54">
        <w:rPr>
          <w:color w:val="auto"/>
          <w:sz w:val="18"/>
          <w:szCs w:val="18"/>
        </w:rPr>
        <w:tab/>
        <w:t>The internal entry of the PATIENT file.</w:t>
      </w:r>
    </w:p>
    <w:p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Output</w:t>
      </w:r>
      <w:r w:rsidRPr="009A6C54">
        <w:rPr>
          <w:color w:val="auto"/>
          <w:sz w:val="18"/>
          <w:szCs w:val="18"/>
        </w:rPr>
        <w:tab/>
      </w:r>
      <w:r w:rsidRPr="009A6C54">
        <w:rPr>
          <w:color w:val="auto"/>
          <w:sz w:val="18"/>
          <w:szCs w:val="18"/>
        </w:rPr>
        <w:tab/>
      </w:r>
      <w:r w:rsidR="007102C7" w:rsidRPr="009A6C54">
        <w:rPr>
          <w:color w:val="auto"/>
          <w:sz w:val="18"/>
          <w:szCs w:val="18"/>
        </w:rPr>
        <w:tab/>
      </w:r>
      <w:r w:rsidRPr="009A6C54">
        <w:rPr>
          <w:color w:val="auto"/>
          <w:sz w:val="18"/>
          <w:szCs w:val="18"/>
        </w:rPr>
        <w:t xml:space="preserve">CURRENT PC PRACTIONER in </w:t>
      </w:r>
      <w:proofErr w:type="spellStart"/>
      <w:r w:rsidRPr="009A6C54">
        <w:rPr>
          <w:color w:val="auto"/>
          <w:sz w:val="18"/>
          <w:szCs w:val="18"/>
        </w:rPr>
        <w:t>Internal^External</w:t>
      </w:r>
      <w:proofErr w:type="spellEnd"/>
      <w:r w:rsidRPr="009A6C54">
        <w:rPr>
          <w:color w:val="auto"/>
          <w:sz w:val="18"/>
          <w:szCs w:val="18"/>
        </w:rPr>
        <w:t xml:space="preserve"> format.</w:t>
      </w:r>
    </w:p>
    <w:p w:rsidR="003539BA" w:rsidRPr="009A6C54" w:rsidRDefault="007102C7"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ab/>
      </w:r>
      <w:r w:rsidRPr="009A6C54">
        <w:rPr>
          <w:color w:val="auto"/>
          <w:sz w:val="18"/>
          <w:szCs w:val="18"/>
        </w:rPr>
        <w:tab/>
      </w:r>
      <w:r w:rsidRPr="009A6C54">
        <w:rPr>
          <w:color w:val="auto"/>
          <w:sz w:val="18"/>
          <w:szCs w:val="18"/>
        </w:rPr>
        <w:tab/>
      </w:r>
      <w:r w:rsidRPr="009A6C54">
        <w:rPr>
          <w:color w:val="auto"/>
          <w:sz w:val="18"/>
          <w:szCs w:val="18"/>
        </w:rPr>
        <w:tab/>
      </w:r>
      <w:r w:rsidR="003539BA" w:rsidRPr="009A6C54">
        <w:rPr>
          <w:color w:val="auto"/>
          <w:sz w:val="18"/>
          <w:szCs w:val="18"/>
        </w:rPr>
        <w:t>If look-up is unsuccessful, 0 will be returned.</w:t>
      </w:r>
    </w:p>
    <w:p w:rsidR="007102C7" w:rsidRPr="009A6C54" w:rsidRDefault="007102C7" w:rsidP="00B0361E">
      <w:pPr>
        <w:pStyle w:val="BodyText3"/>
        <w:rPr>
          <w:sz w:val="18"/>
          <w:szCs w:val="18"/>
        </w:rPr>
      </w:pPr>
    </w:p>
    <w:p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$$OUTPTTM^SDUTL3(PARM 1) - displays data from CURRENT PC TEAM field.</w:t>
      </w:r>
    </w:p>
    <w:p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Input</w:t>
      </w:r>
      <w:r w:rsidRPr="009A6C54">
        <w:rPr>
          <w:color w:val="auto"/>
          <w:sz w:val="18"/>
          <w:szCs w:val="18"/>
        </w:rPr>
        <w:tab/>
        <w:t>PARM 1</w:t>
      </w:r>
      <w:r w:rsidRPr="009A6C54">
        <w:rPr>
          <w:color w:val="auto"/>
          <w:sz w:val="18"/>
          <w:szCs w:val="18"/>
        </w:rPr>
        <w:tab/>
        <w:t>The internal entry of the PATIENT file.</w:t>
      </w:r>
    </w:p>
    <w:p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Output</w:t>
      </w:r>
      <w:r w:rsidRPr="009A6C54">
        <w:rPr>
          <w:color w:val="auto"/>
          <w:sz w:val="18"/>
          <w:szCs w:val="18"/>
        </w:rPr>
        <w:tab/>
      </w:r>
      <w:r w:rsidRPr="009A6C54">
        <w:rPr>
          <w:color w:val="auto"/>
          <w:sz w:val="18"/>
          <w:szCs w:val="18"/>
        </w:rPr>
        <w:tab/>
      </w:r>
      <w:r w:rsidR="007102C7" w:rsidRPr="009A6C54">
        <w:rPr>
          <w:color w:val="auto"/>
          <w:sz w:val="18"/>
          <w:szCs w:val="18"/>
        </w:rPr>
        <w:tab/>
      </w:r>
      <w:r w:rsidRPr="009A6C54">
        <w:rPr>
          <w:color w:val="auto"/>
          <w:sz w:val="18"/>
          <w:szCs w:val="18"/>
        </w:rPr>
        <w:t xml:space="preserve">CURRENT PC TEAM in </w:t>
      </w:r>
      <w:proofErr w:type="spellStart"/>
      <w:r w:rsidRPr="009A6C54">
        <w:rPr>
          <w:color w:val="auto"/>
          <w:sz w:val="18"/>
          <w:szCs w:val="18"/>
        </w:rPr>
        <w:t>Internal^External</w:t>
      </w:r>
      <w:proofErr w:type="spellEnd"/>
      <w:r w:rsidRPr="009A6C54">
        <w:rPr>
          <w:color w:val="auto"/>
          <w:sz w:val="18"/>
          <w:szCs w:val="18"/>
        </w:rPr>
        <w:t xml:space="preserve"> format.  If</w:t>
      </w:r>
    </w:p>
    <w:p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ab/>
      </w:r>
      <w:r w:rsidRPr="009A6C54">
        <w:rPr>
          <w:color w:val="auto"/>
          <w:sz w:val="18"/>
          <w:szCs w:val="18"/>
        </w:rPr>
        <w:tab/>
      </w:r>
      <w:r w:rsidR="007102C7" w:rsidRPr="009A6C54">
        <w:rPr>
          <w:color w:val="auto"/>
          <w:sz w:val="18"/>
          <w:szCs w:val="18"/>
        </w:rPr>
        <w:tab/>
      </w:r>
      <w:r w:rsidR="007102C7" w:rsidRPr="009A6C54">
        <w:rPr>
          <w:color w:val="auto"/>
          <w:sz w:val="18"/>
          <w:szCs w:val="18"/>
        </w:rPr>
        <w:tab/>
      </w:r>
      <w:r w:rsidRPr="009A6C54">
        <w:rPr>
          <w:color w:val="auto"/>
          <w:sz w:val="18"/>
          <w:szCs w:val="18"/>
        </w:rPr>
        <w:t>look-up is unsuccessful, 0 will be returned.</w:t>
      </w:r>
    </w:p>
    <w:p w:rsidR="007102C7" w:rsidRPr="009A6C54" w:rsidRDefault="007102C7" w:rsidP="00B0361E">
      <w:pPr>
        <w:pStyle w:val="BodyText3"/>
        <w:rPr>
          <w:sz w:val="18"/>
          <w:szCs w:val="18"/>
        </w:rPr>
      </w:pPr>
    </w:p>
    <w:p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$$OUTPTAP^SDUTL3(PARM 1, PARM 2)</w:t>
      </w:r>
    </w:p>
    <w:p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Input</w:t>
      </w:r>
      <w:r w:rsidRPr="009A6C54">
        <w:rPr>
          <w:color w:val="auto"/>
          <w:sz w:val="18"/>
          <w:szCs w:val="18"/>
        </w:rPr>
        <w:tab/>
        <w:t>PARM 1</w:t>
      </w:r>
      <w:r w:rsidRPr="009A6C54">
        <w:rPr>
          <w:color w:val="auto"/>
          <w:sz w:val="18"/>
          <w:szCs w:val="18"/>
        </w:rPr>
        <w:tab/>
        <w:t>The internal entry of the PATIENT file.</w:t>
      </w:r>
    </w:p>
    <w:p w:rsidR="003539BA" w:rsidRPr="009A6C54" w:rsidRDefault="00A61920"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Input</w:t>
      </w:r>
      <w:r w:rsidRPr="009A6C54">
        <w:rPr>
          <w:color w:val="auto"/>
          <w:sz w:val="18"/>
          <w:szCs w:val="18"/>
        </w:rPr>
        <w:tab/>
      </w:r>
      <w:r w:rsidR="003539BA" w:rsidRPr="009A6C54">
        <w:rPr>
          <w:color w:val="auto"/>
          <w:sz w:val="18"/>
          <w:szCs w:val="18"/>
        </w:rPr>
        <w:t>PARM 2</w:t>
      </w:r>
      <w:r w:rsidR="003539BA" w:rsidRPr="009A6C54">
        <w:rPr>
          <w:color w:val="auto"/>
          <w:sz w:val="18"/>
          <w:szCs w:val="18"/>
        </w:rPr>
        <w:tab/>
        <w:t>The relevant data.</w:t>
      </w:r>
    </w:p>
    <w:p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Output</w:t>
      </w:r>
      <w:r w:rsidRPr="009A6C54">
        <w:rPr>
          <w:color w:val="auto"/>
          <w:sz w:val="18"/>
          <w:szCs w:val="18"/>
        </w:rPr>
        <w:tab/>
      </w:r>
      <w:r w:rsidRPr="009A6C54">
        <w:rPr>
          <w:color w:val="auto"/>
          <w:sz w:val="18"/>
          <w:szCs w:val="18"/>
        </w:rPr>
        <w:tab/>
      </w:r>
      <w:r w:rsidR="007102C7" w:rsidRPr="009A6C54">
        <w:rPr>
          <w:color w:val="auto"/>
          <w:sz w:val="18"/>
          <w:szCs w:val="18"/>
        </w:rPr>
        <w:tab/>
      </w:r>
      <w:r w:rsidRPr="009A6C54">
        <w:rPr>
          <w:color w:val="auto"/>
          <w:sz w:val="18"/>
          <w:szCs w:val="18"/>
        </w:rPr>
        <w:t>Pointer to File 200^external value of the name.</w:t>
      </w:r>
    </w:p>
    <w:p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lang w:val="en-US"/>
        </w:rPr>
      </w:pPr>
      <w:r w:rsidRPr="009A6C54">
        <w:rPr>
          <w:color w:val="auto"/>
          <w:sz w:val="18"/>
          <w:szCs w:val="18"/>
        </w:rPr>
        <w:t>$$GETALL^SCAPMCA(PARM 1, PARM 2, PARM 3)</w:t>
      </w:r>
    </w:p>
    <w:p w:rsidR="00524EA5" w:rsidRPr="009A6C54" w:rsidRDefault="00524EA5" w:rsidP="00B0361E">
      <w:pPr>
        <w:pStyle w:val="BodyText3"/>
        <w:rPr>
          <w:sz w:val="18"/>
          <w:szCs w:val="18"/>
          <w:lang w:val="en-US"/>
        </w:rPr>
      </w:pPr>
    </w:p>
    <w:p w:rsidR="003539BA" w:rsidRPr="009A6C54" w:rsidRDefault="003539BA" w:rsidP="00106BBA">
      <w:pPr>
        <w:pStyle w:val="BodyText"/>
        <w:rPr>
          <w:lang w:val="en-US"/>
        </w:rPr>
      </w:pPr>
      <w:r w:rsidRPr="009A6C54">
        <w:t>This tag returns all information on a patient’s assignment.  Please review the documentation in the SCAPMCA routine.</w:t>
      </w:r>
    </w:p>
    <w:p w:rsidR="00524EA5" w:rsidRPr="009A6C54" w:rsidRDefault="00524EA5" w:rsidP="00106BBA">
      <w:pPr>
        <w:pStyle w:val="BodyText"/>
        <w:rPr>
          <w:rFonts w:ascii="Courier New" w:hAnsi="Courier New" w:cs="Courier New"/>
          <w:sz w:val="18"/>
          <w:szCs w:val="18"/>
          <w:lang w:val="en-US"/>
        </w:rPr>
      </w:pPr>
    </w:p>
    <w:p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INPTPR^SDUTL3(PARM 1, PARM 2) - stores data in CURRENT PC</w:t>
      </w:r>
    </w:p>
    <w:p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PRACTITIONER field.</w:t>
      </w:r>
    </w:p>
    <w:p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Input</w:t>
      </w:r>
      <w:r w:rsidRPr="009A6C54">
        <w:rPr>
          <w:color w:val="auto"/>
          <w:sz w:val="18"/>
          <w:szCs w:val="18"/>
        </w:rPr>
        <w:tab/>
        <w:t>PARM 1</w:t>
      </w:r>
      <w:r w:rsidRPr="009A6C54">
        <w:rPr>
          <w:color w:val="auto"/>
          <w:sz w:val="18"/>
          <w:szCs w:val="18"/>
        </w:rPr>
        <w:tab/>
        <w:t>The internal entry of the PATIENT file.</w:t>
      </w:r>
    </w:p>
    <w:p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PARM 2</w:t>
      </w:r>
      <w:r w:rsidRPr="009A6C54">
        <w:rPr>
          <w:color w:val="auto"/>
          <w:sz w:val="18"/>
          <w:szCs w:val="18"/>
        </w:rPr>
        <w:tab/>
      </w:r>
      <w:r w:rsidR="007102C7" w:rsidRPr="009A6C54">
        <w:rPr>
          <w:color w:val="auto"/>
          <w:sz w:val="18"/>
          <w:szCs w:val="18"/>
        </w:rPr>
        <w:tab/>
      </w:r>
      <w:r w:rsidRPr="009A6C54">
        <w:rPr>
          <w:color w:val="auto"/>
          <w:sz w:val="18"/>
          <w:szCs w:val="18"/>
        </w:rPr>
        <w:t>Pointer to the NEW PERSON file indicating the</w:t>
      </w:r>
    </w:p>
    <w:p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ab/>
      </w:r>
      <w:r w:rsidRPr="009A6C54">
        <w:rPr>
          <w:color w:val="auto"/>
          <w:sz w:val="18"/>
          <w:szCs w:val="18"/>
        </w:rPr>
        <w:tab/>
      </w:r>
      <w:r w:rsidR="007102C7" w:rsidRPr="009A6C54">
        <w:rPr>
          <w:color w:val="auto"/>
          <w:sz w:val="18"/>
          <w:szCs w:val="18"/>
        </w:rPr>
        <w:tab/>
      </w:r>
      <w:r w:rsidR="007102C7" w:rsidRPr="009A6C54">
        <w:rPr>
          <w:color w:val="auto"/>
          <w:sz w:val="18"/>
          <w:szCs w:val="18"/>
        </w:rPr>
        <w:tab/>
      </w:r>
      <w:r w:rsidRPr="009A6C54">
        <w:rPr>
          <w:color w:val="auto"/>
          <w:sz w:val="18"/>
          <w:szCs w:val="18"/>
        </w:rPr>
        <w:t>practitioner associated with the patient's care.</w:t>
      </w:r>
    </w:p>
    <w:p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Output</w:t>
      </w:r>
      <w:r w:rsidRPr="009A6C54">
        <w:rPr>
          <w:color w:val="auto"/>
          <w:sz w:val="18"/>
          <w:szCs w:val="18"/>
        </w:rPr>
        <w:tab/>
        <w:t>SDOKS</w:t>
      </w:r>
      <w:r w:rsidRPr="009A6C54">
        <w:rPr>
          <w:color w:val="auto"/>
          <w:sz w:val="18"/>
          <w:szCs w:val="18"/>
        </w:rPr>
        <w:tab/>
        <w:t>1 if data is stored successfully; 0 otherwise</w:t>
      </w:r>
    </w:p>
    <w:p w:rsidR="003539BA" w:rsidRPr="009A6C54" w:rsidRDefault="003539BA" w:rsidP="00B0361E">
      <w:pPr>
        <w:pStyle w:val="BodyText3"/>
        <w:rPr>
          <w:sz w:val="18"/>
          <w:szCs w:val="18"/>
        </w:rPr>
      </w:pPr>
    </w:p>
    <w:p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INPTTM^SDUTL3(PARM 1, PARM 2) - stores data in CURRENT PC TEAM field.</w:t>
      </w:r>
    </w:p>
    <w:p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Input</w:t>
      </w:r>
      <w:r w:rsidRPr="009A6C54">
        <w:rPr>
          <w:color w:val="auto"/>
          <w:sz w:val="18"/>
          <w:szCs w:val="18"/>
        </w:rPr>
        <w:tab/>
        <w:t>PARM 1</w:t>
      </w:r>
      <w:r w:rsidRPr="009A6C54">
        <w:rPr>
          <w:color w:val="auto"/>
          <w:sz w:val="18"/>
          <w:szCs w:val="18"/>
        </w:rPr>
        <w:tab/>
        <w:t>The internal entry of the PATIENT file.</w:t>
      </w:r>
    </w:p>
    <w:p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ab/>
      </w:r>
      <w:r w:rsidRPr="009A6C54">
        <w:rPr>
          <w:color w:val="auto"/>
          <w:sz w:val="18"/>
          <w:szCs w:val="18"/>
        </w:rPr>
        <w:tab/>
        <w:t>PARM 2</w:t>
      </w:r>
      <w:r w:rsidRPr="009A6C54">
        <w:rPr>
          <w:color w:val="auto"/>
          <w:sz w:val="18"/>
          <w:szCs w:val="18"/>
        </w:rPr>
        <w:tab/>
        <w:t>Pointer to the TEAM file indicating the team associated</w:t>
      </w:r>
    </w:p>
    <w:p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ab/>
      </w:r>
      <w:r w:rsidRPr="009A6C54">
        <w:rPr>
          <w:color w:val="auto"/>
          <w:sz w:val="18"/>
          <w:szCs w:val="18"/>
        </w:rPr>
        <w:tab/>
      </w:r>
      <w:r w:rsidRPr="009A6C54">
        <w:rPr>
          <w:color w:val="auto"/>
          <w:sz w:val="18"/>
          <w:szCs w:val="18"/>
        </w:rPr>
        <w:tab/>
      </w:r>
      <w:r w:rsidR="007102C7" w:rsidRPr="009A6C54">
        <w:rPr>
          <w:color w:val="auto"/>
          <w:sz w:val="18"/>
          <w:szCs w:val="18"/>
        </w:rPr>
        <w:tab/>
      </w:r>
      <w:r w:rsidRPr="009A6C54">
        <w:rPr>
          <w:color w:val="auto"/>
          <w:sz w:val="18"/>
          <w:szCs w:val="18"/>
        </w:rPr>
        <w:t>with the patient's care.</w:t>
      </w:r>
    </w:p>
    <w:p w:rsidR="003539BA" w:rsidRPr="009A6C54" w:rsidRDefault="003539BA" w:rsidP="00524EA5">
      <w:pPr>
        <w:pStyle w:val="BodyText3"/>
        <w:pBdr>
          <w:top w:val="single" w:sz="4" w:space="1" w:color="auto"/>
          <w:left w:val="single" w:sz="4" w:space="4" w:color="auto"/>
          <w:bottom w:val="single" w:sz="4" w:space="1" w:color="auto"/>
          <w:right w:val="single" w:sz="4" w:space="4" w:color="auto"/>
        </w:pBdr>
        <w:rPr>
          <w:color w:val="auto"/>
          <w:sz w:val="18"/>
          <w:szCs w:val="18"/>
        </w:rPr>
      </w:pPr>
      <w:r w:rsidRPr="009A6C54">
        <w:rPr>
          <w:color w:val="auto"/>
          <w:sz w:val="18"/>
          <w:szCs w:val="18"/>
        </w:rPr>
        <w:t>Output</w:t>
      </w:r>
      <w:r w:rsidRPr="009A6C54">
        <w:rPr>
          <w:color w:val="auto"/>
          <w:sz w:val="18"/>
          <w:szCs w:val="18"/>
        </w:rPr>
        <w:tab/>
        <w:t>SDOKS</w:t>
      </w:r>
      <w:r w:rsidRPr="009A6C54">
        <w:rPr>
          <w:color w:val="auto"/>
          <w:sz w:val="18"/>
          <w:szCs w:val="18"/>
        </w:rPr>
        <w:tab/>
        <w:t>1 if data is stored successfully; 0 otherwise</w:t>
      </w:r>
    </w:p>
    <w:p w:rsidR="00946AA3" w:rsidRPr="009A6C54" w:rsidRDefault="00946AA3" w:rsidP="00AB3D1F">
      <w:pPr>
        <w:pStyle w:val="Heading3"/>
      </w:pPr>
      <w:r w:rsidRPr="009A6C54">
        <w:br w:type="page"/>
      </w:r>
      <w:bookmarkStart w:id="212" w:name="_Toc11706635"/>
      <w:r w:rsidR="00AB3D1F" w:rsidRPr="009A6C54">
        <w:t>Patient Record Flag Variables</w:t>
      </w:r>
      <w:bookmarkEnd w:id="212"/>
    </w:p>
    <w:p w:rsidR="00AB3D1F" w:rsidRPr="009A6C54" w:rsidRDefault="00AB3D1F" w:rsidP="00AB3D1F">
      <w:pPr>
        <w:pStyle w:val="Heading4"/>
        <w:rPr>
          <w:color w:val="auto"/>
        </w:rPr>
      </w:pPr>
      <w:r w:rsidRPr="009A6C54">
        <w:rPr>
          <w:color w:val="auto"/>
        </w:rPr>
        <w:t xml:space="preserve">Integration </w:t>
      </w:r>
      <w:r w:rsidR="00B0615B" w:rsidRPr="009A6C54">
        <w:rPr>
          <w:color w:val="auto"/>
          <w:lang w:val="en-US"/>
        </w:rPr>
        <w:t>A</w:t>
      </w:r>
      <w:proofErr w:type="spellStart"/>
      <w:r w:rsidRPr="009A6C54">
        <w:rPr>
          <w:color w:val="auto"/>
        </w:rPr>
        <w:t>greement</w:t>
      </w:r>
      <w:proofErr w:type="spellEnd"/>
      <w:r w:rsidRPr="009A6C54">
        <w:rPr>
          <w:color w:val="auto"/>
        </w:rPr>
        <w:t xml:space="preserve"> </w:t>
      </w:r>
      <w:r w:rsidR="00B0615B" w:rsidRPr="009A6C54">
        <w:rPr>
          <w:color w:val="auto"/>
          <w:lang w:val="en-US"/>
        </w:rPr>
        <w:t>A</w:t>
      </w:r>
      <w:proofErr w:type="spellStart"/>
      <w:r w:rsidRPr="009A6C54">
        <w:rPr>
          <w:color w:val="auto"/>
        </w:rPr>
        <w:t>pplicable</w:t>
      </w:r>
      <w:proofErr w:type="spellEnd"/>
    </w:p>
    <w:p w:rsidR="00E54CE2" w:rsidRPr="009A6C54" w:rsidRDefault="00E54CE2" w:rsidP="00B0615B">
      <w:pPr>
        <w:pStyle w:val="BodyText3"/>
        <w:spacing w:before="0" w:after="0"/>
        <w:rPr>
          <w:rFonts w:ascii="Times New Roman" w:hAnsi="Times New Roman"/>
          <w:color w:val="auto"/>
          <w:sz w:val="24"/>
          <w:szCs w:val="24"/>
          <w:lang w:val="en-US"/>
        </w:rPr>
      </w:pPr>
    </w:p>
    <w:p w:rsidR="00B0615B" w:rsidRPr="009A6C54" w:rsidRDefault="00B0615B" w:rsidP="00B0615B">
      <w:pPr>
        <w:pStyle w:val="BodyText3"/>
        <w:spacing w:before="0" w:after="0"/>
        <w:rPr>
          <w:rFonts w:ascii="Times New Roman" w:hAnsi="Times New Roman"/>
          <w:color w:val="auto"/>
          <w:sz w:val="24"/>
          <w:szCs w:val="24"/>
          <w:lang w:val="en-US"/>
        </w:rPr>
      </w:pPr>
      <w:r w:rsidRPr="009A6C54">
        <w:rPr>
          <w:rFonts w:ascii="Times New Roman" w:hAnsi="Times New Roman"/>
          <w:b/>
          <w:color w:val="auto"/>
          <w:sz w:val="24"/>
          <w:szCs w:val="24"/>
          <w:lang w:val="en-US"/>
        </w:rPr>
        <w:t xml:space="preserve">Example: </w:t>
      </w:r>
      <w:r w:rsidR="00444EA8" w:rsidRPr="009A6C54">
        <w:rPr>
          <w:rFonts w:ascii="Times New Roman" w:hAnsi="Times New Roman"/>
          <w:color w:val="auto"/>
          <w:sz w:val="24"/>
          <w:szCs w:val="24"/>
          <w:lang w:val="en-US"/>
        </w:rPr>
        <w:t>How to access</w:t>
      </w:r>
      <w:r w:rsidR="00444EA8" w:rsidRPr="009A6C54">
        <w:rPr>
          <w:rFonts w:ascii="Times New Roman" w:hAnsi="Times New Roman"/>
          <w:b/>
          <w:color w:val="auto"/>
          <w:sz w:val="24"/>
          <w:szCs w:val="24"/>
          <w:lang w:val="en-US"/>
        </w:rPr>
        <w:t xml:space="preserve"> </w:t>
      </w:r>
      <w:r w:rsidRPr="009A6C54">
        <w:rPr>
          <w:rFonts w:ascii="Times New Roman" w:hAnsi="Times New Roman"/>
          <w:color w:val="auto"/>
          <w:sz w:val="24"/>
          <w:szCs w:val="24"/>
        </w:rPr>
        <w:t xml:space="preserve">Integration </w:t>
      </w:r>
      <w:r w:rsidRPr="009A6C54">
        <w:rPr>
          <w:rFonts w:ascii="Times New Roman" w:hAnsi="Times New Roman"/>
          <w:color w:val="auto"/>
          <w:sz w:val="24"/>
          <w:szCs w:val="24"/>
          <w:lang w:val="en-US"/>
        </w:rPr>
        <w:t>A</w:t>
      </w:r>
      <w:r w:rsidR="00444EA8" w:rsidRPr="009A6C54">
        <w:rPr>
          <w:rFonts w:ascii="Times New Roman" w:hAnsi="Times New Roman"/>
          <w:color w:val="auto"/>
          <w:sz w:val="24"/>
          <w:szCs w:val="24"/>
        </w:rPr>
        <w:t>agreements</w:t>
      </w:r>
    </w:p>
    <w:p w:rsidR="00B0615B" w:rsidRPr="009A6C54" w:rsidRDefault="00B0615B" w:rsidP="00B0615B">
      <w:pPr>
        <w:pStyle w:val="BodyText3"/>
        <w:spacing w:before="0" w:after="0"/>
        <w:rPr>
          <w:rFonts w:ascii="Times New Roman" w:hAnsi="Times New Roman"/>
          <w:color w:val="auto"/>
          <w:sz w:val="24"/>
          <w:szCs w:val="24"/>
          <w:lang w:val="en-US"/>
        </w:rPr>
      </w:pPr>
    </w:p>
    <w:p w:rsidR="00B0615B" w:rsidRPr="009A6C54" w:rsidRDefault="00B0615B" w:rsidP="00B0615B">
      <w:pPr>
        <w:pStyle w:val="BodyText3"/>
        <w:pBdr>
          <w:top w:val="single" w:sz="4" w:space="1" w:color="auto"/>
          <w:left w:val="single" w:sz="4" w:space="1" w:color="auto"/>
          <w:bottom w:val="single" w:sz="4" w:space="1" w:color="auto"/>
          <w:right w:val="single" w:sz="4" w:space="1" w:color="auto"/>
        </w:pBdr>
        <w:spacing w:before="0" w:after="0"/>
        <w:rPr>
          <w:rFonts w:cs="Courier New"/>
          <w:color w:val="auto"/>
          <w:lang w:val="en-US"/>
        </w:rPr>
      </w:pP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spacing w:before="0" w:after="0"/>
        <w:rPr>
          <w:rFonts w:cs="Courier New"/>
          <w:color w:val="auto"/>
        </w:rPr>
      </w:pPr>
      <w:r w:rsidRPr="009A6C54">
        <w:rPr>
          <w:rFonts w:cs="Courier New"/>
          <w:color w:val="auto"/>
        </w:rPr>
        <w:t>      4903     NAME: PATIENT RECORD FLAG DATA RETRIEVAL</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CUSTODIAL PACKAGE: REGISTRATION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SUBSCRIBING PACKAGE: SCHEDULING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Scheduling requires Patient Record Flag information</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as part of a new missed appointment report supporting</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the High Risk Mental Health Initiative.  This report</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needs to be able to determine which patients  missing</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a recent appointment have a specified Patient Record</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Flag assigned.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CLINICAL REMINDERS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Retrieval of High Risk Mental Health Patient Flag</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information.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HEALTH SUMMARY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ADDED 7/19/2011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USAGE: Controlled </w:t>
      </w:r>
      <w:proofErr w:type="spellStart"/>
      <w:r w:rsidRPr="009A6C54">
        <w:rPr>
          <w:rFonts w:cs="Courier New"/>
          <w:color w:val="auto"/>
        </w:rPr>
        <w:t>Subscri</w:t>
      </w:r>
      <w:proofErr w:type="spellEnd"/>
      <w:r w:rsidRPr="009A6C54">
        <w:rPr>
          <w:rFonts w:cs="Courier New"/>
          <w:color w:val="auto"/>
        </w:rPr>
        <w:t>  ENTERED: JAN  6,2011</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STATUS: Active              EXPIRES: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DURATION: Till Otherwise </w:t>
      </w:r>
      <w:proofErr w:type="spellStart"/>
      <w:r w:rsidRPr="009A6C54">
        <w:rPr>
          <w:rFonts w:cs="Courier New"/>
          <w:color w:val="auto"/>
        </w:rPr>
        <w:t>Agr</w:t>
      </w:r>
      <w:proofErr w:type="spellEnd"/>
      <w:r w:rsidRPr="009A6C54">
        <w:rPr>
          <w:rFonts w:cs="Courier New"/>
          <w:color w:val="auto"/>
        </w:rPr>
        <w:t xml:space="preserve">  VERSION: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DESCRIPTION:                        TYPE: Routine</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These API's provide a means to retrieve detailed Patient Record Flag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information by patient and patient record flag, and, to retrieve a list of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patients with a specific assigned patient record flag during a specified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date range.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ROUTINE: DGPFAPIH</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COMPONENT:  GETINF</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function will return detailed information from the</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Patient Record Flag files for the specified patient and PRF</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flag.  A date range for active PR Flags is optional.  Data</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array output example: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lang w:val="en-US"/>
        </w:rPr>
      </w:pP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DGARR("ASSIGNDT") - Date of initial assignment.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i.e. 3110131.093248^Jan 31, 2011@09:32:48)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DGARR("CATEGORY") - National or Local flag category.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II (LOCAL)^II (LOCAL) DGARR("FLAG") - Variable</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pointer to Local/National flag files and flag name.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i.e. 1;DGPF(26.11,^HIGH RISK FOR SUICIDE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DGARR("FLAGTYPE") - Type of flag usage.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1^BEHAVIORAL DGARR("</w:t>
      </w:r>
      <w:proofErr w:type="spellStart"/>
      <w:r w:rsidRPr="009A6C54">
        <w:rPr>
          <w:rFonts w:cs="Courier New"/>
          <w:color w:val="auto"/>
        </w:rPr>
        <w:t>HIST",n,"ACTION</w:t>
      </w:r>
      <w:proofErr w:type="spellEnd"/>
      <w:r w:rsidRPr="009A6C54">
        <w:rPr>
          <w:rFonts w:cs="Courier New"/>
          <w:color w:val="auto"/>
        </w:rPr>
        <w:t>") - Type of</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action for history entry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1^NEW ASSIGNMENT DGARR("</w:t>
      </w:r>
      <w:proofErr w:type="spellStart"/>
      <w:r w:rsidRPr="009A6C54">
        <w:rPr>
          <w:rFonts w:cs="Courier New"/>
          <w:color w:val="auto"/>
        </w:rPr>
        <w:t>HIST",n,"APPRVBY</w:t>
      </w:r>
      <w:proofErr w:type="spellEnd"/>
      <w:r w:rsidRPr="009A6C54">
        <w:rPr>
          <w:rFonts w:cs="Courier New"/>
          <w:color w:val="auto"/>
        </w:rPr>
        <w:t>")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Person approving the flag assignment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112345^PERSON,STEVE DGARR("HIST",1,"COMMENT",1,0)</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 Comment for record assignment action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w:t>
      </w:r>
      <w:proofErr w:type="spellStart"/>
      <w:r w:rsidRPr="009A6C54">
        <w:rPr>
          <w:rFonts w:cs="Courier New"/>
          <w:color w:val="auto"/>
        </w:rPr>
        <w:t>i.e</w:t>
      </w:r>
      <w:proofErr w:type="spellEnd"/>
      <w:r w:rsidRPr="009A6C54">
        <w:rPr>
          <w:rFonts w:cs="Courier New"/>
          <w:color w:val="auto"/>
        </w:rPr>
        <w:t xml:space="preserve"> "New record flag assignment."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DGARR("</w:t>
      </w:r>
      <w:proofErr w:type="spellStart"/>
      <w:r w:rsidRPr="009A6C54">
        <w:rPr>
          <w:rFonts w:cs="Courier New"/>
          <w:color w:val="auto"/>
        </w:rPr>
        <w:t>HIST",n,"DATETIME</w:t>
      </w:r>
      <w:proofErr w:type="spellEnd"/>
      <w:r w:rsidRPr="009A6C54">
        <w:rPr>
          <w:rFonts w:cs="Courier New"/>
          <w:color w:val="auto"/>
        </w:rPr>
        <w:t xml:space="preserve">") - Date/Time of Action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i.e. 3110131.093248^JAN 31, 2011@09:32:48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DGARR("</w:t>
      </w:r>
      <w:proofErr w:type="spellStart"/>
      <w:r w:rsidRPr="009A6C54">
        <w:rPr>
          <w:rFonts w:cs="Courier New"/>
          <w:color w:val="auto"/>
        </w:rPr>
        <w:t>HIST",n,"TIULINK</w:t>
      </w:r>
      <w:proofErr w:type="spellEnd"/>
      <w:r w:rsidRPr="009A6C54">
        <w:rPr>
          <w:rFonts w:cs="Courier New"/>
          <w:color w:val="auto"/>
        </w:rPr>
        <w:t>") - Pointer to the TIU Document file</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(#8925)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 DGARR("NARR",n,0) - Describes the purpose and</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instructions for the application of the flag.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"TEST ENTRY" DGARR("ORIGSITE") - Site that</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initially assigned this flag (Relevant to National flags only)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500^ALBANY.VA.GOV DGARR("OWNER") - Site which</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currently "Owns" this flag (Relevant to National flags only)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500^ALBANY.VA.GOV DGARR("REVIEWDT") - Date for</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next review of record flag assignment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3110501^MAY 01, 2011 DGARR("TIUTITLE") - Pointer</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to the TIU Document Definition file (#8925.1)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i.e. 1309^PATIENT RECORD FLAG CATEGORY II - RESEARCH</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STUDY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Input     DGDFN</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is the DFN (IEN) for the patient in the</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PATIENT File (#2).  This is a required variable.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Input     DGPRF</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 pointer to either the PRF LOCAL FLAG File</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(#26.11) or to the PRF NATIONAL FLAG file</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(#26.15).  This is a required variable.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For National Flags:  IEN;DGPF(26.15,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For Local Flags:  IEN;DGPF(26.11,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Input     DGSTART</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Start date for when to begin search for active PRF</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flags.  This date must be in FM format, i.e.</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3110106.  This variable is optional, if null,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searches will begin with the earliest assigned</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entry in the PRF ASSIGNMENT HISTORY file (#26.14)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Input     DGEND</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End date for the search for active PRF entries.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This date must be in FM format, i.e. 3110107.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This variable is optional, if null or not passed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in, all entries to the end of the PRF ASSIGNMENT</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HISTORY file (#26.14) will be searched.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Both      DGARR</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variable contains the array name for the</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return data.  This is optional.  If an array name</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is not specified, the return data is returned in</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local array "DGPFAPI1".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Output    DGRSLT</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Return value from the API call.  Returns "1" if</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the API was successful in returning PRF data,</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returns "0" if the API was unsuccessful in</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returning PRF data.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COMPONENT:  GETLST</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function call returns a list of patients with a specified</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Patient Record Flag assigned for a specified date range.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DGARR(</w:t>
      </w:r>
      <w:proofErr w:type="spellStart"/>
      <w:r w:rsidRPr="009A6C54">
        <w:rPr>
          <w:rFonts w:cs="Courier New"/>
          <w:color w:val="auto"/>
        </w:rPr>
        <w:t>DFN,n</w:t>
      </w:r>
      <w:proofErr w:type="spellEnd"/>
      <w:r w:rsidRPr="009A6C54">
        <w:rPr>
          <w:rFonts w:cs="Courier New"/>
          <w:color w:val="auto"/>
        </w:rPr>
        <w:t xml:space="preserve">) - Patient </w:t>
      </w:r>
      <w:proofErr w:type="spellStart"/>
      <w:r w:rsidRPr="009A6C54">
        <w:rPr>
          <w:rFonts w:cs="Courier New"/>
          <w:color w:val="auto"/>
        </w:rPr>
        <w:t>Name^VPID^Date</w:t>
      </w:r>
      <w:proofErr w:type="spellEnd"/>
      <w:r w:rsidRPr="009A6C54">
        <w:rPr>
          <w:rFonts w:cs="Courier New"/>
          <w:color w:val="auto"/>
        </w:rPr>
        <w:t xml:space="preserve"> of initial</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w:t>
      </w:r>
      <w:proofErr w:type="spellStart"/>
      <w:r w:rsidRPr="009A6C54">
        <w:rPr>
          <w:rFonts w:cs="Courier New"/>
          <w:color w:val="auto"/>
        </w:rPr>
        <w:t>assignment^National</w:t>
      </w:r>
      <w:proofErr w:type="spellEnd"/>
      <w:r w:rsidRPr="009A6C54">
        <w:rPr>
          <w:rFonts w:cs="Courier New"/>
          <w:color w:val="auto"/>
        </w:rPr>
        <w:t xml:space="preserve"> or Local flag </w:t>
      </w:r>
      <w:proofErr w:type="spellStart"/>
      <w:r w:rsidRPr="009A6C54">
        <w:rPr>
          <w:rFonts w:cs="Courier New"/>
          <w:color w:val="auto"/>
        </w:rPr>
        <w:t>category^flag</w:t>
      </w:r>
      <w:proofErr w:type="spellEnd"/>
      <w:r w:rsidRPr="009A6C54">
        <w:rPr>
          <w:rFonts w:cs="Courier New"/>
          <w:color w:val="auto"/>
        </w:rPr>
        <w:t xml:space="preserve"> name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Example: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DGARR(9999955648,0)="EASPATIENT,ONE</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A^5000000295V790537^3100201.103713^II (LOCAL)^HIGH RISK FOR</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SUICIDE"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Input     DGPRF</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 pointer to either the PRF LOCAL FLAG File</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(#26.11) or the PRF NATIONAL FLAG File (#26.15).</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This variable is required.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National:  IEN;DGPF(26.15,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Local:  IEN;DGPF(26.11,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Input     DGSTART</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is the start date to begin searching for</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patients with the assigned Patient Record Flag.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This date must be in FM format, i.e. 3100110. This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variable is optional.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Input     DGEND</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is end date for the search range for patients</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with the assigned Patient Record Flag.  This date</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must be in FM format, i.e. 3100112. This variable</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is optional.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Both      DGARR</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variable contains the array name where the</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returned patient information will be placed.  This</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is optional, if an array name is not specified,</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the data will be returned in a TMP Global,</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lang w:val="en-US"/>
        </w:rPr>
      </w:pPr>
      <w:r w:rsidRPr="009A6C54">
        <w:rPr>
          <w:rFonts w:cs="Courier New"/>
          <w:color w:val="auto"/>
        </w:rPr>
        <w:t>            </w:t>
      </w:r>
      <w:r w:rsidR="00F861D6" w:rsidRPr="009A6C54">
        <w:rPr>
          <w:rFonts w:cs="Courier New"/>
          <w:color w:val="auto"/>
        </w:rPr>
        <w:t>               ^TMP("PRFLST")</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VARIABLES:  Output    DGRSLT</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This variable returns a count of the patients</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                           placed in the return list.  </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KEYWORDS: PATIENT RECORD FLAGS</w:t>
      </w:r>
    </w:p>
    <w:p w:rsidR="00AB3D1F" w:rsidRPr="009A6C54" w:rsidRDefault="00AB3D1F" w:rsidP="00B0615B">
      <w:pPr>
        <w:pStyle w:val="BodyText3"/>
        <w:pBdr>
          <w:top w:val="single" w:sz="4" w:space="1" w:color="auto"/>
          <w:left w:val="single" w:sz="4" w:space="1" w:color="auto"/>
          <w:bottom w:val="single" w:sz="4" w:space="1" w:color="auto"/>
          <w:right w:val="single" w:sz="4" w:space="1" w:color="auto"/>
        </w:pBdr>
        <w:rPr>
          <w:rFonts w:cs="Courier New"/>
          <w:color w:val="auto"/>
        </w:rPr>
      </w:pPr>
    </w:p>
    <w:p w:rsidR="00AB3D1F" w:rsidRPr="009A6C54" w:rsidRDefault="001E3265" w:rsidP="00B0615B">
      <w:pPr>
        <w:pStyle w:val="BodyText3"/>
        <w:pBdr>
          <w:top w:val="single" w:sz="4" w:space="1" w:color="auto"/>
          <w:left w:val="single" w:sz="4" w:space="1" w:color="auto"/>
          <w:bottom w:val="single" w:sz="4" w:space="1" w:color="auto"/>
          <w:right w:val="single" w:sz="4" w:space="1" w:color="auto"/>
        </w:pBdr>
        <w:rPr>
          <w:color w:val="auto"/>
          <w:sz w:val="18"/>
          <w:szCs w:val="18"/>
          <w:lang w:val="en-US"/>
        </w:rPr>
      </w:pPr>
      <w:r w:rsidRPr="009A6C54">
        <w:rPr>
          <w:rFonts w:cs="Courier New"/>
          <w:color w:val="auto"/>
        </w:rPr>
        <w:t>                     </w:t>
      </w:r>
      <w:r w:rsidR="00AB3D1F" w:rsidRPr="009A6C54">
        <w:rPr>
          <w:rFonts w:cs="Courier New"/>
          <w:color w:val="auto"/>
        </w:rPr>
        <w:t xml:space="preserve"> **********</w:t>
      </w:r>
      <w:r w:rsidR="00AB3D1F" w:rsidRPr="009A6C54">
        <w:rPr>
          <w:color w:val="auto"/>
          <w:sz w:val="18"/>
          <w:szCs w:val="18"/>
        </w:rPr>
        <w:t>**********</w:t>
      </w:r>
    </w:p>
    <w:p w:rsidR="001E3265" w:rsidRPr="009A6C54" w:rsidRDefault="001E3265" w:rsidP="00B0615B">
      <w:pPr>
        <w:pStyle w:val="BodyText3"/>
        <w:pBdr>
          <w:top w:val="single" w:sz="4" w:space="1" w:color="auto"/>
          <w:left w:val="single" w:sz="4" w:space="1" w:color="auto"/>
          <w:bottom w:val="single" w:sz="4" w:space="1" w:color="auto"/>
          <w:right w:val="single" w:sz="4" w:space="1" w:color="auto"/>
        </w:pBdr>
        <w:rPr>
          <w:color w:val="auto"/>
          <w:sz w:val="18"/>
          <w:szCs w:val="18"/>
          <w:lang w:val="en-US"/>
        </w:rPr>
      </w:pPr>
    </w:p>
    <w:p w:rsidR="00AB3D1F" w:rsidRPr="009A6C54" w:rsidRDefault="001E3265" w:rsidP="00B0615B">
      <w:pPr>
        <w:pStyle w:val="BodyText3"/>
        <w:spacing w:before="0" w:after="0"/>
        <w:rPr>
          <w:rFonts w:ascii="Times New Roman" w:hAnsi="Times New Roman"/>
          <w:b/>
          <w:color w:val="auto"/>
          <w:sz w:val="24"/>
          <w:szCs w:val="24"/>
          <w:lang w:val="en-US"/>
        </w:rPr>
      </w:pPr>
      <w:r w:rsidRPr="009A6C54">
        <w:rPr>
          <w:rFonts w:ascii="Times New Roman" w:hAnsi="Times New Roman"/>
          <w:color w:val="auto"/>
          <w:sz w:val="24"/>
          <w:szCs w:val="24"/>
          <w:lang w:val="en-US"/>
        </w:rPr>
        <w:br w:type="page"/>
      </w:r>
      <w:r w:rsidR="00B0615B" w:rsidRPr="009A6C54">
        <w:rPr>
          <w:rFonts w:ascii="Times New Roman" w:hAnsi="Times New Roman"/>
          <w:b/>
          <w:color w:val="auto"/>
          <w:sz w:val="24"/>
          <w:szCs w:val="24"/>
          <w:lang w:val="en-US"/>
        </w:rPr>
        <w:t xml:space="preserve">Example: </w:t>
      </w:r>
      <w:r w:rsidR="00B0615B" w:rsidRPr="009A6C54">
        <w:rPr>
          <w:rFonts w:ascii="Times New Roman" w:hAnsi="Times New Roman"/>
          <w:color w:val="auto"/>
          <w:sz w:val="24"/>
          <w:szCs w:val="24"/>
        </w:rPr>
        <w:t>Inquire to an Integration Control Registration</w:t>
      </w:r>
    </w:p>
    <w:p w:rsidR="00AB3D1F" w:rsidRPr="009A6C54" w:rsidRDefault="00AB3D1F" w:rsidP="00B0615B">
      <w:pPr>
        <w:pStyle w:val="BodyText3"/>
        <w:spacing w:before="0" w:after="0"/>
        <w:rPr>
          <w:rFonts w:ascii="Times New Roman" w:hAnsi="Times New Roman"/>
          <w:color w:val="auto"/>
          <w:sz w:val="24"/>
          <w:szCs w:val="24"/>
        </w:rPr>
      </w:pPr>
    </w:p>
    <w:p w:rsidR="00E54CE2" w:rsidRPr="009A6C54" w:rsidRDefault="00E54CE2" w:rsidP="00B0615B">
      <w:pPr>
        <w:pStyle w:val="BodyText3"/>
        <w:pBdr>
          <w:top w:val="single" w:sz="4" w:space="1" w:color="auto"/>
          <w:left w:val="single" w:sz="4" w:space="4" w:color="auto"/>
          <w:bottom w:val="single" w:sz="4" w:space="1" w:color="auto"/>
          <w:right w:val="single" w:sz="4" w:space="4" w:color="auto"/>
        </w:pBdr>
        <w:spacing w:before="0" w:after="0"/>
        <w:rPr>
          <w:color w:val="auto"/>
          <w:lang w:val="en-US"/>
        </w:rPr>
      </w:pPr>
    </w:p>
    <w:p w:rsidR="00AB3D1F" w:rsidRPr="009A6C54" w:rsidRDefault="00AB3D1F" w:rsidP="001E3265">
      <w:pPr>
        <w:pStyle w:val="BodyText3"/>
        <w:pBdr>
          <w:top w:val="single" w:sz="4" w:space="1" w:color="auto"/>
          <w:left w:val="single" w:sz="4" w:space="4" w:color="auto"/>
          <w:bottom w:val="single" w:sz="4" w:space="1" w:color="auto"/>
          <w:right w:val="single" w:sz="4" w:space="4" w:color="auto"/>
        </w:pBdr>
        <w:spacing w:before="0"/>
        <w:rPr>
          <w:color w:val="auto"/>
        </w:rPr>
      </w:pPr>
      <w:r w:rsidRPr="009A6C54">
        <w:rPr>
          <w:color w:val="auto"/>
        </w:rPr>
        <w:t xml:space="preserve">Select INTEGRATION CONTROL REGISTRATIONS Option: </w:t>
      </w:r>
      <w:proofErr w:type="spellStart"/>
      <w:r w:rsidRPr="009A6C54">
        <w:rPr>
          <w:color w:val="auto"/>
        </w:rPr>
        <w:t>inq</w:t>
      </w:r>
      <w:proofErr w:type="spellEnd"/>
      <w:r w:rsidRPr="009A6C54">
        <w:rPr>
          <w:color w:val="auto"/>
        </w:rPr>
        <w:t>  Inquire to an Integration Control Registration</w:t>
      </w:r>
    </w:p>
    <w:p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Select INTEGRATION REFERENCES: </w:t>
      </w:r>
      <w:proofErr w:type="spellStart"/>
      <w:r w:rsidRPr="009A6C54">
        <w:rPr>
          <w:color w:val="auto"/>
        </w:rPr>
        <w:t>dgpfapiu</w:t>
      </w:r>
      <w:proofErr w:type="spellEnd"/>
      <w:r w:rsidRPr="009A6C54">
        <w:rPr>
          <w:color w:val="auto"/>
        </w:rPr>
        <w:t>  5491     REGISTRATION     Controlled Subscription     PATIENT RECORD FLAG VARIABLE POINTER     DGPFAPIU</w:t>
      </w:r>
    </w:p>
    <w:p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DEVICE: ;;999  SSH VIRTUAL TERMINAL</w:t>
      </w:r>
    </w:p>
    <w:p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INTEGRATION REFERENCE INQUIRY #5491            MAY  3,2012  10:27    PAGE 1</w:t>
      </w:r>
    </w:p>
    <w:p w:rsidR="00AB3D1F" w:rsidRPr="009A6C54" w:rsidRDefault="00AB3D1F" w:rsidP="00315C65">
      <w:pPr>
        <w:pStyle w:val="BodyText3"/>
        <w:pBdr>
          <w:top w:val="single" w:sz="4" w:space="1" w:color="auto"/>
          <w:left w:val="single" w:sz="4" w:space="4" w:color="auto"/>
          <w:bottom w:val="single" w:sz="4" w:space="1" w:color="auto"/>
          <w:right w:val="single" w:sz="4" w:space="4" w:color="auto"/>
        </w:pBdr>
        <w:spacing w:after="0"/>
        <w:rPr>
          <w:color w:val="auto"/>
          <w:lang w:val="en-US"/>
        </w:rPr>
      </w:pPr>
      <w:r w:rsidRPr="009A6C54">
        <w:rPr>
          <w:color w:val="auto"/>
        </w:rPr>
        <w:t>------------------------------------------------</w:t>
      </w:r>
      <w:r w:rsidR="00E54CE2" w:rsidRPr="009A6C54">
        <w:rPr>
          <w:color w:val="auto"/>
        </w:rPr>
        <w:t>-----------------------------</w:t>
      </w:r>
    </w:p>
    <w:p w:rsidR="00AB3D1F" w:rsidRPr="009A6C54" w:rsidRDefault="00AB3D1F" w:rsidP="00315C65">
      <w:pPr>
        <w:pStyle w:val="BodyText3"/>
        <w:pBdr>
          <w:top w:val="single" w:sz="4" w:space="1" w:color="auto"/>
          <w:left w:val="single" w:sz="4" w:space="4" w:color="auto"/>
          <w:bottom w:val="single" w:sz="4" w:space="1" w:color="auto"/>
          <w:right w:val="single" w:sz="4" w:space="4" w:color="auto"/>
        </w:pBdr>
        <w:spacing w:before="0" w:after="0"/>
        <w:rPr>
          <w:color w:val="auto"/>
        </w:rPr>
      </w:pPr>
    </w:p>
    <w:p w:rsidR="00AB3D1F" w:rsidRPr="009A6C54" w:rsidRDefault="00AB3D1F" w:rsidP="00315C65">
      <w:pPr>
        <w:pStyle w:val="BodyText3"/>
        <w:pBdr>
          <w:top w:val="single" w:sz="4" w:space="1" w:color="auto"/>
          <w:left w:val="single" w:sz="4" w:space="4" w:color="auto"/>
          <w:bottom w:val="single" w:sz="4" w:space="1" w:color="auto"/>
          <w:right w:val="single" w:sz="4" w:space="4" w:color="auto"/>
        </w:pBdr>
        <w:spacing w:before="0" w:after="0"/>
        <w:rPr>
          <w:color w:val="auto"/>
        </w:rPr>
      </w:pPr>
      <w:r w:rsidRPr="009A6C54">
        <w:rPr>
          <w:color w:val="auto"/>
        </w:rPr>
        <w:t>      5491     NAME: PATIENT RECORD FLAG VARIABLE POINTER</w:t>
      </w:r>
    </w:p>
    <w:p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CUSTODIAL PACKAGE: REGISTRATION                               </w:t>
      </w:r>
    </w:p>
    <w:p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SUBSCRIBING PACKAGE: SCHEDULING                                 </w:t>
      </w:r>
    </w:p>
    <w:p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CLINICAL REMINDERS                         </w:t>
      </w:r>
    </w:p>
    <w:p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HEALTH SUMMARY                             </w:t>
      </w:r>
    </w:p>
    <w:p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ADDED 7/19/2011 </w:t>
      </w:r>
    </w:p>
    <w:p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USAGE: Controlled </w:t>
      </w:r>
      <w:proofErr w:type="spellStart"/>
      <w:r w:rsidRPr="009A6C54">
        <w:rPr>
          <w:color w:val="auto"/>
        </w:rPr>
        <w:t>Subscri</w:t>
      </w:r>
      <w:proofErr w:type="spellEnd"/>
      <w:r w:rsidRPr="009A6C54">
        <w:rPr>
          <w:color w:val="auto"/>
        </w:rPr>
        <w:t>  ENTERED: JAN 31,2011</w:t>
      </w:r>
    </w:p>
    <w:p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STATUS: Active              EXPIRES: </w:t>
      </w:r>
    </w:p>
    <w:p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DURATION: Till Otherwise </w:t>
      </w:r>
      <w:proofErr w:type="spellStart"/>
      <w:r w:rsidRPr="009A6C54">
        <w:rPr>
          <w:color w:val="auto"/>
        </w:rPr>
        <w:t>Agr</w:t>
      </w:r>
      <w:proofErr w:type="spellEnd"/>
      <w:r w:rsidRPr="009A6C54">
        <w:rPr>
          <w:color w:val="auto"/>
        </w:rPr>
        <w:t xml:space="preserve">  VERSION: </w:t>
      </w:r>
    </w:p>
    <w:p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DESCRIPTION:                        TYPE: Routine</w:t>
      </w:r>
    </w:p>
    <w:p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Builds and returns a variable pointer to the Patient Record Flag National </w:t>
      </w:r>
    </w:p>
    <w:p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or Local files based on the textual flag name.  </w:t>
      </w:r>
    </w:p>
    <w:p w:rsidR="00AB3D1F" w:rsidRPr="009A6C54" w:rsidRDefault="00AB3D1F" w:rsidP="00315C65">
      <w:pPr>
        <w:pStyle w:val="BodyText3"/>
        <w:pBdr>
          <w:top w:val="single" w:sz="4" w:space="1" w:color="auto"/>
          <w:left w:val="single" w:sz="4" w:space="4" w:color="auto"/>
          <w:bottom w:val="single" w:sz="4" w:space="1" w:color="auto"/>
          <w:right w:val="single" w:sz="4" w:space="4" w:color="auto"/>
        </w:pBdr>
        <w:spacing w:before="0" w:after="0"/>
        <w:rPr>
          <w:color w:val="auto"/>
        </w:rPr>
      </w:pPr>
    </w:p>
    <w:p w:rsidR="00AB3D1F" w:rsidRPr="009A6C54" w:rsidRDefault="00AB3D1F" w:rsidP="00315C65">
      <w:pPr>
        <w:pStyle w:val="BodyText3"/>
        <w:pBdr>
          <w:top w:val="single" w:sz="4" w:space="1" w:color="auto"/>
          <w:left w:val="single" w:sz="4" w:space="4" w:color="auto"/>
          <w:bottom w:val="single" w:sz="4" w:space="1" w:color="auto"/>
          <w:right w:val="single" w:sz="4" w:space="4" w:color="auto"/>
        </w:pBdr>
        <w:spacing w:before="0" w:after="0"/>
        <w:rPr>
          <w:color w:val="auto"/>
        </w:rPr>
      </w:pPr>
      <w:r w:rsidRPr="009A6C54">
        <w:rPr>
          <w:color w:val="auto"/>
        </w:rPr>
        <w:t>     ROUTINE: DGPFAPIU</w:t>
      </w:r>
    </w:p>
    <w:p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COMPONENT:  GETFLAG</w:t>
      </w:r>
    </w:p>
    <w:p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lang w:val="en-US"/>
        </w:rPr>
      </w:pPr>
      <w:r w:rsidRPr="009A6C54">
        <w:rPr>
          <w:color w:val="auto"/>
        </w:rPr>
        <w:t>               Get the variable pointer valu</w:t>
      </w:r>
      <w:r w:rsidR="00315C65" w:rsidRPr="009A6C54">
        <w:rPr>
          <w:color w:val="auto"/>
        </w:rPr>
        <w:t>e for the flag text passed in.</w:t>
      </w:r>
    </w:p>
    <w:p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VARIABLES:  Input     DGPRF</w:t>
      </w:r>
    </w:p>
    <w:p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Name of the Patient Record Flag in the PRF</w:t>
      </w:r>
    </w:p>
    <w:p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NATIONAL FLAG file, #26.15, or in the PRF LOCAL</w:t>
      </w:r>
    </w:p>
    <w:p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FLAG file, #26.11.  The value passed in must match</w:t>
      </w:r>
    </w:p>
    <w:p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the NAME field, #.01, and is a free text value.  </w:t>
      </w:r>
    </w:p>
    <w:p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VARIABLES:  Input     DGCAT</w:t>
      </w:r>
    </w:p>
    <w:p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w:t>
      </w:r>
      <w:proofErr w:type="spellStart"/>
      <w:r w:rsidRPr="009A6C54">
        <w:rPr>
          <w:color w:val="auto"/>
        </w:rPr>
        <w:t>Optinal</w:t>
      </w:r>
      <w:proofErr w:type="spellEnd"/>
      <w:r w:rsidRPr="009A6C54">
        <w:rPr>
          <w:color w:val="auto"/>
        </w:rPr>
        <w:t xml:space="preserve"> File category value.  This value is either</w:t>
      </w:r>
    </w:p>
    <w:p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"N" to lookup the pointer value in the National</w:t>
      </w:r>
    </w:p>
    <w:p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file, or "L" to lookup the pointer value in the</w:t>
      </w:r>
    </w:p>
    <w:p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PRF Local file.  If null, both the National and</w:t>
      </w:r>
    </w:p>
    <w:p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Local files will be checked for the pointer value.  </w:t>
      </w:r>
    </w:p>
    <w:p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VARIABLES:  Output    DGRSLT</w:t>
      </w:r>
    </w:p>
    <w:p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Returns one of the following values: </w:t>
      </w:r>
    </w:p>
    <w:p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IEN;DGPF(National or Local File number,  i.e. </w:t>
      </w:r>
    </w:p>
    <w:p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1;DGPF(26.11, </w:t>
      </w:r>
    </w:p>
    <w:p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w:t>
      </w:r>
    </w:p>
    <w:p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Will return "-1;NOT FOUND"  If no flag is found</w:t>
      </w:r>
    </w:p>
    <w:p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matching the test </w:t>
      </w:r>
    </w:p>
    <w:p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"-1;NOT ACTIVE" If the flag is not</w:t>
      </w:r>
    </w:p>
    <w:p w:rsidR="00AB3D1F" w:rsidRPr="009A6C54" w:rsidRDefault="00AB3D1F" w:rsidP="00E54CE2">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currently active.  </w:t>
      </w:r>
    </w:p>
    <w:p w:rsidR="00AB3D1F" w:rsidRPr="009A6C54" w:rsidRDefault="00AB3D1F" w:rsidP="001C1545">
      <w:pPr>
        <w:pStyle w:val="BodyText3"/>
        <w:pBdr>
          <w:top w:val="single" w:sz="4" w:space="1" w:color="auto"/>
          <w:left w:val="single" w:sz="4" w:space="4" w:color="auto"/>
          <w:bottom w:val="single" w:sz="4" w:space="1" w:color="auto"/>
          <w:right w:val="single" w:sz="4" w:space="4" w:color="auto"/>
        </w:pBdr>
        <w:spacing w:before="0" w:after="0"/>
        <w:rPr>
          <w:color w:val="auto"/>
          <w:lang w:val="en-US"/>
        </w:rPr>
      </w:pPr>
      <w:r w:rsidRPr="009A6C54">
        <w:rPr>
          <w:color w:val="auto"/>
        </w:rPr>
        <w:t>           KEYWORDS:</w:t>
      </w:r>
    </w:p>
    <w:p w:rsidR="00E54CE2" w:rsidRPr="009A6C54" w:rsidRDefault="00E54CE2" w:rsidP="001C1545">
      <w:pPr>
        <w:pStyle w:val="BodyText3"/>
        <w:spacing w:before="0" w:after="0"/>
        <w:rPr>
          <w:rFonts w:ascii="Times New Roman" w:hAnsi="Times New Roman"/>
          <w:color w:val="auto"/>
          <w:sz w:val="24"/>
          <w:szCs w:val="24"/>
          <w:lang w:val="en-US"/>
        </w:rPr>
      </w:pPr>
    </w:p>
    <w:p w:rsidR="00315C65" w:rsidRPr="009A6C54" w:rsidRDefault="00315C65" w:rsidP="00B0615B">
      <w:pPr>
        <w:pStyle w:val="BodyText3"/>
        <w:spacing w:before="0" w:after="0"/>
        <w:rPr>
          <w:rFonts w:ascii="Times New Roman" w:hAnsi="Times New Roman"/>
          <w:color w:val="auto"/>
          <w:sz w:val="24"/>
          <w:szCs w:val="24"/>
          <w:lang w:val="en-US"/>
        </w:rPr>
      </w:pPr>
    </w:p>
    <w:p w:rsidR="00AB3D1F" w:rsidRPr="009A6C54" w:rsidRDefault="00AB3D1F" w:rsidP="00B0615B">
      <w:pPr>
        <w:pStyle w:val="Heading4"/>
        <w:spacing w:before="0" w:after="0"/>
        <w:rPr>
          <w:color w:val="auto"/>
        </w:rPr>
      </w:pPr>
      <w:r w:rsidRPr="009A6C54">
        <w:rPr>
          <w:color w:val="auto"/>
        </w:rPr>
        <w:t>DGPFAPIH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5"/>
        <w:gridCol w:w="5965"/>
      </w:tblGrid>
      <w:tr w:rsidR="00946AA3" w:rsidRPr="009A6C54" w:rsidTr="00AB3D1F">
        <w:tc>
          <w:tcPr>
            <w:tcW w:w="3438" w:type="dxa"/>
            <w:shd w:val="clear" w:color="auto" w:fill="auto"/>
          </w:tcPr>
          <w:p w:rsidR="00946AA3" w:rsidRPr="009A6C54" w:rsidRDefault="00946AA3" w:rsidP="00946AA3">
            <w:pPr>
              <w:spacing w:before="240"/>
              <w:rPr>
                <w:sz w:val="20"/>
              </w:rPr>
            </w:pPr>
            <w:r w:rsidRPr="009A6C54">
              <w:rPr>
                <w:sz w:val="20"/>
              </w:rPr>
              <w:t>GETINF^DGPFAPIH (Increment 1)</w:t>
            </w:r>
          </w:p>
          <w:p w:rsidR="00946AA3" w:rsidRPr="009A6C54" w:rsidRDefault="00946AA3" w:rsidP="00946AA3">
            <w:pPr>
              <w:spacing w:before="240"/>
              <w:rPr>
                <w:rFonts w:ascii="r_ansi" w:hAnsi="r_ansi"/>
                <w:sz w:val="20"/>
                <w:szCs w:val="20"/>
              </w:rPr>
            </w:pPr>
            <w:r w:rsidRPr="009A6C54">
              <w:rPr>
                <w:sz w:val="20"/>
              </w:rPr>
              <w:t>DGPFAPIH is both a Routine and API / Integration agreement (# 4903)</w:t>
            </w:r>
          </w:p>
        </w:tc>
        <w:tc>
          <w:tcPr>
            <w:tcW w:w="6138" w:type="dxa"/>
            <w:shd w:val="clear" w:color="auto" w:fill="auto"/>
          </w:tcPr>
          <w:p w:rsidR="00946AA3" w:rsidRPr="009A6C54" w:rsidRDefault="00946AA3" w:rsidP="00946AA3">
            <w:pPr>
              <w:spacing w:before="240"/>
              <w:rPr>
                <w:sz w:val="20"/>
              </w:rPr>
            </w:pPr>
            <w:r w:rsidRPr="009A6C54">
              <w:rPr>
                <w:sz w:val="20"/>
              </w:rPr>
              <w:t>DGPFAPIH - This routine implements the two Application Programming  Interface call points for retrieving Patient Record Flag information.  One call point is for a specific patient and record and the second call point is for a list of patients with a specific, active, Patient Record Flag.</w:t>
            </w:r>
          </w:p>
          <w:p w:rsidR="00946AA3" w:rsidRPr="009A6C54" w:rsidRDefault="00946AA3" w:rsidP="00946AA3">
            <w:pPr>
              <w:spacing w:before="240"/>
              <w:rPr>
                <w:sz w:val="20"/>
              </w:rPr>
            </w:pPr>
            <w:r w:rsidRPr="009A6C54">
              <w:rPr>
                <w:sz w:val="20"/>
              </w:rPr>
              <w:t xml:space="preserve">This API will obtain the Patient Record Flag assignment information  and status for the specified patient, patient record flag and date range.  The return data will be provided in an array using the </w:t>
            </w:r>
            <w:proofErr w:type="spellStart"/>
            <w:r w:rsidRPr="009A6C54">
              <w:rPr>
                <w:sz w:val="20"/>
              </w:rPr>
              <w:t>target_root</w:t>
            </w:r>
            <w:proofErr w:type="spellEnd"/>
            <w:r w:rsidRPr="009A6C54">
              <w:rPr>
                <w:sz w:val="20"/>
              </w:rPr>
              <w:t xml:space="preserve"> specified by the user or in the default array variable DGPFAPI1.  The DATE/TIME field (#.02) of the PRF ASSIGNMENT HISTORY File (#26.14) entry will determine whether the entry falls within the specified date range.  If no date range is specified, all entries will be returned</w:t>
            </w:r>
          </w:p>
        </w:tc>
      </w:tr>
      <w:tr w:rsidR="00946AA3" w:rsidRPr="009A6C54" w:rsidTr="00AB3D1F">
        <w:tc>
          <w:tcPr>
            <w:tcW w:w="3438" w:type="dxa"/>
            <w:shd w:val="clear" w:color="auto" w:fill="auto"/>
          </w:tcPr>
          <w:p w:rsidR="00946AA3" w:rsidRPr="009A6C54" w:rsidRDefault="00946AA3" w:rsidP="00946AA3">
            <w:pPr>
              <w:spacing w:before="240"/>
              <w:rPr>
                <w:rFonts w:ascii="r_ansi" w:hAnsi="r_ansi"/>
                <w:sz w:val="20"/>
                <w:szCs w:val="20"/>
              </w:rPr>
            </w:pPr>
            <w:r w:rsidRPr="009A6C54">
              <w:rPr>
                <w:sz w:val="20"/>
              </w:rPr>
              <w:t>GETLST^DGPFAPIH (Increment 1)</w:t>
            </w:r>
          </w:p>
        </w:tc>
        <w:tc>
          <w:tcPr>
            <w:tcW w:w="6138" w:type="dxa"/>
            <w:shd w:val="clear" w:color="auto" w:fill="auto"/>
          </w:tcPr>
          <w:p w:rsidR="00946AA3" w:rsidRPr="009A6C54" w:rsidRDefault="00946AA3" w:rsidP="00946AA3">
            <w:pPr>
              <w:spacing w:before="240"/>
              <w:rPr>
                <w:sz w:val="20"/>
              </w:rPr>
            </w:pPr>
            <w:r w:rsidRPr="009A6C54">
              <w:rPr>
                <w:sz w:val="20"/>
              </w:rPr>
              <w:t xml:space="preserve">This API will retrieve a list of patients active at some point within a specified date range for a specified Patient Record Flag.  The date range is required for this API, though the same date can be entered to specify a single date.  The return data will be provided in an array using the </w:t>
            </w:r>
            <w:proofErr w:type="spellStart"/>
            <w:r w:rsidRPr="009A6C54">
              <w:rPr>
                <w:sz w:val="20"/>
              </w:rPr>
              <w:t>target_root</w:t>
            </w:r>
            <w:proofErr w:type="spellEnd"/>
            <w:r w:rsidRPr="009A6C54">
              <w:rPr>
                <w:sz w:val="20"/>
              </w:rPr>
              <w:t xml:space="preserve"> specified by the user or in the default array variable DGPFAPI2.  The DATE/TIME field (#.02) of the PRF ASSIGNMENT HISTORY File (#26.14) entry will determine whether the entry falls within the specified date range.</w:t>
            </w:r>
          </w:p>
        </w:tc>
      </w:tr>
    </w:tbl>
    <w:p w:rsidR="00946AA3" w:rsidRPr="009A6C54" w:rsidRDefault="00AB3D1F" w:rsidP="00AB3D1F">
      <w:pPr>
        <w:pStyle w:val="Heading4"/>
        <w:rPr>
          <w:color w:val="auto"/>
        </w:rPr>
      </w:pPr>
      <w:r w:rsidRPr="009A6C54">
        <w:rPr>
          <w:color w:val="auto"/>
        </w:rPr>
        <w:t>DGPFAPIU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4"/>
        <w:gridCol w:w="5946"/>
      </w:tblGrid>
      <w:tr w:rsidR="00AB3D1F" w:rsidRPr="009A6C54" w:rsidTr="00AB3D1F">
        <w:tc>
          <w:tcPr>
            <w:tcW w:w="3438" w:type="dxa"/>
            <w:shd w:val="clear" w:color="auto" w:fill="auto"/>
          </w:tcPr>
          <w:p w:rsidR="00AB3D1F" w:rsidRPr="009A6C54" w:rsidRDefault="00AB3D1F" w:rsidP="00AB3D1F">
            <w:pPr>
              <w:autoSpaceDE w:val="0"/>
              <w:autoSpaceDN w:val="0"/>
              <w:rPr>
                <w:rFonts w:ascii="r_ansi" w:hAnsi="r_ansi"/>
                <w:sz w:val="20"/>
                <w:szCs w:val="20"/>
              </w:rPr>
            </w:pPr>
            <w:r w:rsidRPr="009A6C54">
              <w:t>DGPFAPIU (Increment 1)</w:t>
            </w:r>
          </w:p>
        </w:tc>
        <w:tc>
          <w:tcPr>
            <w:tcW w:w="6138" w:type="dxa"/>
            <w:shd w:val="clear" w:color="auto" w:fill="auto"/>
          </w:tcPr>
          <w:p w:rsidR="00AB3D1F" w:rsidRPr="009A6C54" w:rsidRDefault="00AB3D1F" w:rsidP="00AB3D1F">
            <w:pPr>
              <w:spacing w:before="240"/>
              <w:rPr>
                <w:sz w:val="20"/>
                <w:szCs w:val="20"/>
              </w:rPr>
            </w:pPr>
            <w:r w:rsidRPr="009A6C54">
              <w:rPr>
                <w:sz w:val="20"/>
                <w:szCs w:val="20"/>
              </w:rPr>
              <w:t xml:space="preserve">This routine provides support utilities and functions for the new Application Programming Interface calls. </w:t>
            </w:r>
          </w:p>
          <w:p w:rsidR="00AB3D1F" w:rsidRPr="009A6C54" w:rsidRDefault="00AB3D1F" w:rsidP="00AB3D1F">
            <w:pPr>
              <w:spacing w:before="240"/>
              <w:rPr>
                <w:sz w:val="20"/>
              </w:rPr>
            </w:pPr>
            <w:r w:rsidRPr="009A6C54">
              <w:rPr>
                <w:sz w:val="20"/>
              </w:rPr>
              <w:t>This procedure will check if the Patient Record Flag was active at any point during the specified date range.  The procedure accepts a date range parameter which specifies whether “</w:t>
            </w:r>
            <w:proofErr w:type="spellStart"/>
            <w:r w:rsidRPr="009A6C54">
              <w:rPr>
                <w:sz w:val="20"/>
              </w:rPr>
              <w:t>A”ll</w:t>
            </w:r>
            <w:proofErr w:type="spellEnd"/>
            <w:r w:rsidRPr="009A6C54">
              <w:rPr>
                <w:sz w:val="20"/>
              </w:rPr>
              <w:t xml:space="preserve"> dates or only a “</w:t>
            </w:r>
            <w:proofErr w:type="spellStart"/>
            <w:r w:rsidRPr="009A6C54">
              <w:rPr>
                <w:sz w:val="20"/>
              </w:rPr>
              <w:t>S”pecified</w:t>
            </w:r>
            <w:proofErr w:type="spellEnd"/>
            <w:r w:rsidRPr="009A6C54">
              <w:rPr>
                <w:sz w:val="20"/>
              </w:rPr>
              <w:t xml:space="preserve"> date range is to be checked.   </w:t>
            </w:r>
          </w:p>
          <w:p w:rsidR="00AB3D1F" w:rsidRPr="009A6C54" w:rsidRDefault="00AB3D1F" w:rsidP="00AB3D1F">
            <w:pPr>
              <w:spacing w:before="240"/>
              <w:rPr>
                <w:rFonts w:ascii="r_ansi" w:hAnsi="r_ansi"/>
                <w:sz w:val="20"/>
                <w:szCs w:val="20"/>
              </w:rPr>
            </w:pPr>
            <w:r w:rsidRPr="009A6C54">
              <w:rPr>
                <w:sz w:val="20"/>
              </w:rPr>
              <w:t>The PRF Assignment History File (#26.14) was not designed for this type of date interaction so the algorithm in this procedure has to make a number of assumptions when interpreting the dates and PRF actions.  While there can only be one “New Assignment” entry, it is possible to have multiple “Continue”, “Inactivate” and “Reactivate” action entries.  In addition, the “Entered In Error” action can pose additional issues with determining a status during a specific date range.  See Appendix B for examples of date range and PRF History status entries.</w:t>
            </w:r>
          </w:p>
        </w:tc>
      </w:tr>
      <w:tr w:rsidR="00AB3D1F" w:rsidRPr="009A6C54" w:rsidTr="00AB3D1F">
        <w:tc>
          <w:tcPr>
            <w:tcW w:w="3438" w:type="dxa"/>
            <w:shd w:val="clear" w:color="auto" w:fill="auto"/>
          </w:tcPr>
          <w:p w:rsidR="00AB3D1F" w:rsidRPr="009A6C54" w:rsidRDefault="00AB3D1F" w:rsidP="00AB3D1F">
            <w:pPr>
              <w:autoSpaceDE w:val="0"/>
              <w:autoSpaceDN w:val="0"/>
              <w:rPr>
                <w:rFonts w:ascii="r_ansi" w:hAnsi="r_ansi"/>
                <w:sz w:val="20"/>
                <w:szCs w:val="20"/>
              </w:rPr>
            </w:pPr>
            <w:r w:rsidRPr="009A6C54">
              <w:t>GETFLAG^DGPFAPIU (Increment 1)</w:t>
            </w:r>
          </w:p>
        </w:tc>
        <w:tc>
          <w:tcPr>
            <w:tcW w:w="6138" w:type="dxa"/>
            <w:shd w:val="clear" w:color="auto" w:fill="auto"/>
          </w:tcPr>
          <w:p w:rsidR="00AB3D1F" w:rsidRPr="009A6C54" w:rsidRDefault="00AB3D1F" w:rsidP="00AB3D1F">
            <w:pPr>
              <w:spacing w:before="240"/>
              <w:rPr>
                <w:sz w:val="20"/>
              </w:rPr>
            </w:pPr>
            <w:r w:rsidRPr="009A6C54">
              <w:rPr>
                <w:sz w:val="20"/>
              </w:rPr>
              <w:t>This function gets the variable pointer value for the Patient Record Flag passed in.  The PRF is passed in as a text value.  If the optional flag category is passed in, only that category will be checked for the PRF.  If no category is passed in, then first the National category will be checked,</w:t>
            </w:r>
          </w:p>
          <w:p w:rsidR="00AB3D1F" w:rsidRPr="009A6C54" w:rsidRDefault="00AB3D1F" w:rsidP="00AB3D1F">
            <w:pPr>
              <w:spacing w:before="240"/>
              <w:rPr>
                <w:rFonts w:ascii="r_ansi" w:hAnsi="r_ansi"/>
                <w:sz w:val="20"/>
                <w:szCs w:val="20"/>
              </w:rPr>
            </w:pPr>
            <w:r w:rsidRPr="009A6C54">
              <w:rPr>
                <w:sz w:val="20"/>
              </w:rPr>
              <w:t>In the integration Agreement # 5491</w:t>
            </w:r>
          </w:p>
        </w:tc>
      </w:tr>
    </w:tbl>
    <w:p w:rsidR="003539BA" w:rsidRPr="009A6C54" w:rsidRDefault="003539BA" w:rsidP="007102C7">
      <w:pPr>
        <w:pStyle w:val="Heading2"/>
      </w:pPr>
      <w:bookmarkStart w:id="213" w:name="_Toc11706636"/>
      <w:r w:rsidRPr="009A6C54">
        <w:t>VAUTOMA</w:t>
      </w:r>
      <w:bookmarkEnd w:id="213"/>
    </w:p>
    <w:p w:rsidR="003539BA" w:rsidRPr="009A6C54" w:rsidRDefault="003539BA" w:rsidP="00106BBA">
      <w:pPr>
        <w:pStyle w:val="BodyText"/>
      </w:pPr>
      <w:r w:rsidRPr="009A6C54">
        <w:t>VAUTOMA is a routine which will do a one/many/all prompt - returning the chosen values in a subscripted variable specified by the calling programmer.</w:t>
      </w:r>
    </w:p>
    <w:p w:rsidR="003539BA" w:rsidRPr="009A6C54" w:rsidRDefault="00B0361E" w:rsidP="00B0361E">
      <w:pPr>
        <w:pStyle w:val="BodyText"/>
        <w:jc w:val="center"/>
        <w:rPr>
          <w:u w:val="single"/>
        </w:rPr>
      </w:pPr>
      <w:r w:rsidRPr="009A6C54">
        <w:rPr>
          <w:u w:val="single"/>
        </w:rPr>
        <w:t>INPUT VARIABLES:</w:t>
      </w:r>
    </w:p>
    <w:p w:rsidR="003539BA" w:rsidRPr="009A6C54" w:rsidRDefault="003539BA" w:rsidP="00106BBA">
      <w:pPr>
        <w:pStyle w:val="BodyText"/>
      </w:pPr>
      <w:r w:rsidRPr="009A6C54">
        <w:t>VAUTSTR</w:t>
      </w:r>
      <w:r w:rsidRPr="009A6C54">
        <w:tab/>
      </w:r>
      <w:r w:rsidR="007102C7" w:rsidRPr="009A6C54">
        <w:tab/>
      </w:r>
      <w:r w:rsidRPr="009A6C54">
        <w:t>string which describes what is to be entered.</w:t>
      </w:r>
    </w:p>
    <w:p w:rsidR="003539BA" w:rsidRPr="009A6C54" w:rsidRDefault="003539BA" w:rsidP="00106BBA">
      <w:pPr>
        <w:pStyle w:val="BodyText"/>
      </w:pPr>
      <w:r w:rsidRPr="009A6C54">
        <w:t>VAUTNI</w:t>
      </w:r>
      <w:r w:rsidRPr="009A6C54">
        <w:tab/>
      </w:r>
      <w:r w:rsidR="007102C7" w:rsidRPr="009A6C54">
        <w:tab/>
      </w:r>
      <w:r w:rsidRPr="009A6C54">
        <w:t>defines if array is sorted alphabetically or numerically.</w:t>
      </w:r>
    </w:p>
    <w:p w:rsidR="003539BA" w:rsidRPr="009A6C54" w:rsidRDefault="003539BA" w:rsidP="00106BBA">
      <w:pPr>
        <w:pStyle w:val="BodyText"/>
      </w:pPr>
      <w:r w:rsidRPr="009A6C54">
        <w:t>VAUTVB</w:t>
      </w:r>
      <w:r w:rsidRPr="009A6C54">
        <w:tab/>
      </w:r>
      <w:r w:rsidR="007102C7" w:rsidRPr="009A6C54">
        <w:tab/>
      </w:r>
      <w:r w:rsidRPr="009A6C54">
        <w:t>name of the subscripted variable to be returned.</w:t>
      </w:r>
    </w:p>
    <w:p w:rsidR="003539BA" w:rsidRPr="009A6C54" w:rsidRDefault="003539BA" w:rsidP="00106BBA">
      <w:pPr>
        <w:pStyle w:val="BodyText"/>
      </w:pPr>
      <w:r w:rsidRPr="009A6C54">
        <w:t>VAUTNALL</w:t>
      </w:r>
      <w:r w:rsidRPr="009A6C54">
        <w:tab/>
      </w:r>
      <w:r w:rsidR="007102C7" w:rsidRPr="009A6C54">
        <w:tab/>
      </w:r>
      <w:r w:rsidRPr="009A6C54">
        <w:t>define this variable if you do not want the user to be given the ALL option.</w:t>
      </w:r>
    </w:p>
    <w:p w:rsidR="003539BA" w:rsidRPr="009A6C54" w:rsidRDefault="003539BA" w:rsidP="00106BBA">
      <w:pPr>
        <w:pStyle w:val="BodyText"/>
      </w:pPr>
      <w:r w:rsidRPr="009A6C54">
        <w:t xml:space="preserve">Other variables as required by a call to ^DIC (see VA </w:t>
      </w:r>
      <w:proofErr w:type="spellStart"/>
      <w:r w:rsidRPr="009A6C54">
        <w:t>FileMan</w:t>
      </w:r>
      <w:proofErr w:type="spellEnd"/>
      <w:r w:rsidRPr="009A6C54">
        <w:t xml:space="preserve"> Programmers Manual).</w:t>
      </w:r>
    </w:p>
    <w:p w:rsidR="003539BA" w:rsidRPr="009A6C54" w:rsidRDefault="00B0361E" w:rsidP="00B0361E">
      <w:pPr>
        <w:pStyle w:val="BodyText"/>
        <w:jc w:val="center"/>
        <w:rPr>
          <w:u w:val="single"/>
        </w:rPr>
      </w:pPr>
      <w:r w:rsidRPr="009A6C54">
        <w:rPr>
          <w:u w:val="single"/>
        </w:rPr>
        <w:t>OUTPUT VARIABLES:</w:t>
      </w:r>
    </w:p>
    <w:p w:rsidR="003539BA" w:rsidRPr="009A6C54" w:rsidRDefault="003539BA" w:rsidP="00106BBA">
      <w:pPr>
        <w:pStyle w:val="BodyText"/>
      </w:pPr>
      <w:r w:rsidRPr="009A6C54">
        <w:t>As defined in VAUTVB</w:t>
      </w:r>
    </w:p>
    <w:p w:rsidR="003539BA" w:rsidRPr="009A6C54" w:rsidRDefault="003539BA" w:rsidP="007102C7">
      <w:pPr>
        <w:pStyle w:val="Heading2"/>
      </w:pPr>
      <w:bookmarkStart w:id="214" w:name="_Toc11706637"/>
      <w:r w:rsidRPr="009A6C54">
        <w:t>VAFMON</w:t>
      </w:r>
      <w:bookmarkEnd w:id="214"/>
    </w:p>
    <w:p w:rsidR="003539BA" w:rsidRPr="009A6C54" w:rsidRDefault="003539BA" w:rsidP="00106BBA">
      <w:pPr>
        <w:pStyle w:val="BodyText"/>
      </w:pPr>
      <w:r w:rsidRPr="009A6C54">
        <w:t>VAFMON is a routine which will return income or dependent information on a patient.</w:t>
      </w:r>
    </w:p>
    <w:p w:rsidR="003539BA" w:rsidRPr="009A6C54" w:rsidRDefault="007102C7" w:rsidP="00106BBA">
      <w:pPr>
        <w:pStyle w:val="BodyText"/>
        <w:rPr>
          <w:u w:val="single"/>
        </w:rPr>
      </w:pPr>
      <w:r w:rsidRPr="009A6C54">
        <w:tab/>
      </w:r>
      <w:r w:rsidRPr="009A6C54">
        <w:tab/>
      </w:r>
      <w:r w:rsidRPr="009A6C54">
        <w:tab/>
      </w:r>
      <w:r w:rsidRPr="009A6C54">
        <w:tab/>
      </w:r>
      <w:r w:rsidR="003539BA" w:rsidRPr="009A6C54">
        <w:rPr>
          <w:u w:val="single"/>
        </w:rPr>
        <w:t>$$INCOME^VAFMON(PARM 1,PARM 2)</w:t>
      </w:r>
    </w:p>
    <w:p w:rsidR="003539BA" w:rsidRPr="009A6C54" w:rsidRDefault="007102C7" w:rsidP="00106BBA">
      <w:pPr>
        <w:pStyle w:val="BodyText"/>
      </w:pPr>
      <w:r w:rsidRPr="009A6C54">
        <w:t>PARM 1</w:t>
      </w:r>
      <w:r w:rsidRPr="009A6C54">
        <w:tab/>
      </w:r>
      <w:r w:rsidRPr="009A6C54">
        <w:tab/>
      </w:r>
      <w:r w:rsidR="003539BA" w:rsidRPr="009A6C54">
        <w:t>The internal entry of the PATIENT file.</w:t>
      </w:r>
    </w:p>
    <w:p w:rsidR="003539BA" w:rsidRPr="009A6C54" w:rsidRDefault="007102C7" w:rsidP="00106BBA">
      <w:pPr>
        <w:pStyle w:val="BodyText"/>
      </w:pPr>
      <w:r w:rsidRPr="009A6C54">
        <w:t xml:space="preserve">PARM 2 </w:t>
      </w:r>
      <w:r w:rsidR="003539BA" w:rsidRPr="009A6C54">
        <w:t xml:space="preserve"> </w:t>
      </w:r>
      <w:r w:rsidRPr="009A6C54">
        <w:tab/>
      </w:r>
      <w:r w:rsidRPr="009A6C54">
        <w:tab/>
      </w:r>
      <w:r w:rsidR="003539BA" w:rsidRPr="009A6C54">
        <w:t>The date the income is calculated for.</w:t>
      </w:r>
    </w:p>
    <w:p w:rsidR="003539BA" w:rsidRPr="009A6C54" w:rsidRDefault="003539BA" w:rsidP="00106BBA">
      <w:pPr>
        <w:pStyle w:val="BodyText"/>
      </w:pPr>
    </w:p>
    <w:p w:rsidR="003539BA" w:rsidRPr="009A6C54" w:rsidRDefault="003539BA" w:rsidP="00B0361E">
      <w:pPr>
        <w:pStyle w:val="BodyText"/>
        <w:jc w:val="center"/>
        <w:rPr>
          <w:u w:val="single"/>
        </w:rPr>
      </w:pPr>
      <w:r w:rsidRPr="009A6C54">
        <w:rPr>
          <w:u w:val="single"/>
        </w:rPr>
        <w:t>$$DEP^VAFMON(PARM 1,PARM 2)</w:t>
      </w:r>
    </w:p>
    <w:p w:rsidR="003539BA" w:rsidRPr="009A6C54" w:rsidRDefault="003539BA" w:rsidP="00106BBA">
      <w:pPr>
        <w:pStyle w:val="BodyText"/>
      </w:pPr>
      <w:r w:rsidRPr="009A6C54">
        <w:t xml:space="preserve">PARM 1 - </w:t>
      </w:r>
      <w:r w:rsidR="007102C7" w:rsidRPr="009A6C54">
        <w:tab/>
      </w:r>
      <w:r w:rsidR="007102C7" w:rsidRPr="009A6C54">
        <w:tab/>
      </w:r>
      <w:r w:rsidRPr="009A6C54">
        <w:t>The internal entry of the PATIENT file.</w:t>
      </w:r>
    </w:p>
    <w:p w:rsidR="003539BA" w:rsidRPr="009A6C54" w:rsidRDefault="003539BA" w:rsidP="00106BBA">
      <w:pPr>
        <w:pStyle w:val="BodyText"/>
      </w:pPr>
      <w:r w:rsidRPr="009A6C54">
        <w:t xml:space="preserve">PARM 2 - </w:t>
      </w:r>
      <w:r w:rsidR="007102C7" w:rsidRPr="009A6C54">
        <w:tab/>
      </w:r>
      <w:r w:rsidR="007102C7" w:rsidRPr="009A6C54">
        <w:tab/>
      </w:r>
      <w:r w:rsidRPr="009A6C54">
        <w:t>The date the income is calculated for.</w:t>
      </w:r>
    </w:p>
    <w:p w:rsidR="005C2E20" w:rsidRPr="009A6C54" w:rsidRDefault="003539BA" w:rsidP="005C2E20">
      <w:pPr>
        <w:pStyle w:val="Heading2"/>
      </w:pPr>
      <w:bookmarkStart w:id="215" w:name="_Toc11706638"/>
      <w:r w:rsidRPr="009A6C54">
        <w:t>AIT</w:t>
      </w:r>
      <w:bookmarkEnd w:id="215"/>
      <w:r w:rsidR="007102C7" w:rsidRPr="009A6C54">
        <w:tab/>
      </w:r>
    </w:p>
    <w:p w:rsidR="003539BA" w:rsidRPr="009A6C54" w:rsidRDefault="003539BA" w:rsidP="005C2E20">
      <w:pPr>
        <w:pStyle w:val="BodyText"/>
      </w:pPr>
      <w:r w:rsidRPr="009A6C54">
        <w:t>See the Ambulatory Care Reporting Project Interface Toolkit.  The AIT is a set of programmer tools that provide access to outpatient encounter data.</w:t>
      </w:r>
    </w:p>
    <w:p w:rsidR="008408B9" w:rsidRPr="009A6C54" w:rsidRDefault="008408B9" w:rsidP="005C2E20">
      <w:pPr>
        <w:pStyle w:val="BodyText"/>
      </w:pPr>
    </w:p>
    <w:p w:rsidR="00BF50D2" w:rsidRPr="009A6C54" w:rsidRDefault="00BF50D2" w:rsidP="005C2E20">
      <w:pPr>
        <w:pStyle w:val="BodyText"/>
        <w:sectPr w:rsidR="00BF50D2" w:rsidRPr="009A6C54" w:rsidSect="00414165">
          <w:pgSz w:w="12240" w:h="15840" w:code="1"/>
          <w:pgMar w:top="1440" w:right="1440" w:bottom="1440" w:left="1440" w:header="720" w:footer="720" w:gutter="0"/>
          <w:cols w:space="720"/>
          <w:titlePg/>
          <w:docGrid w:linePitch="360"/>
        </w:sectPr>
      </w:pPr>
    </w:p>
    <w:p w:rsidR="003539BA" w:rsidRPr="009A6C54" w:rsidRDefault="003539BA" w:rsidP="00101FB2">
      <w:pPr>
        <w:pStyle w:val="Heading1"/>
      </w:pPr>
      <w:bookmarkStart w:id="216" w:name="_Toc11706639"/>
      <w:r w:rsidRPr="009A6C54">
        <w:t>How To Generate On-Line Documentation</w:t>
      </w:r>
      <w:bookmarkEnd w:id="216"/>
    </w:p>
    <w:p w:rsidR="000A3388" w:rsidRPr="009A6C54" w:rsidRDefault="003539BA" w:rsidP="007102C7">
      <w:pPr>
        <w:pStyle w:val="BodyText"/>
      </w:pPr>
      <w:r w:rsidRPr="009A6C54">
        <w:t xml:space="preserve">This section describes some of the various methods by which users may secure PIMS technical documentation.  </w:t>
      </w:r>
    </w:p>
    <w:p w:rsidR="000A3388" w:rsidRPr="009A6C54" w:rsidRDefault="003539BA" w:rsidP="007102C7">
      <w:pPr>
        <w:pStyle w:val="BodyText"/>
      </w:pPr>
      <w:r w:rsidRPr="009A6C54">
        <w:t xml:space="preserve">On-line technical documentation pertaining to the PIMS software, in addition to that which is located in the help prompts and on the help screens which are found throughout the PIMS package, may be generated through utilization of several KERNEL options. </w:t>
      </w:r>
    </w:p>
    <w:p w:rsidR="003539BA" w:rsidRPr="009A6C54" w:rsidRDefault="003539BA" w:rsidP="007102C7">
      <w:pPr>
        <w:pStyle w:val="BodyText"/>
      </w:pPr>
      <w:r w:rsidRPr="009A6C54">
        <w:t xml:space="preserve">These include but are not limited to:  XINDEX, Menu Management Inquire Option File, Print Option File, and </w:t>
      </w:r>
      <w:proofErr w:type="spellStart"/>
      <w:r w:rsidRPr="009A6C54">
        <w:t>FileMan</w:t>
      </w:r>
      <w:proofErr w:type="spellEnd"/>
      <w:r w:rsidRPr="009A6C54">
        <w:t xml:space="preserve"> List File Attributes. </w:t>
      </w:r>
    </w:p>
    <w:p w:rsidR="000A3388" w:rsidRPr="009A6C54" w:rsidRDefault="003539BA" w:rsidP="00106BBA">
      <w:pPr>
        <w:pStyle w:val="BodyText"/>
      </w:pPr>
      <w:r w:rsidRPr="009A6C54">
        <w:t xml:space="preserve">Entering question marks at the "Select ... Option:" prompt may also provide users with valuable technical information.  For example, a single question mark (?) lists all options which can be accessed from the current option.  Entering two question marks (??) lists all options accessible from the current one, showing the formal name and lock for each.  </w:t>
      </w:r>
    </w:p>
    <w:p w:rsidR="003539BA" w:rsidRPr="009A6C54" w:rsidRDefault="003539BA" w:rsidP="00106BBA">
      <w:pPr>
        <w:pStyle w:val="BodyText"/>
      </w:pPr>
      <w:r w:rsidRPr="009A6C54">
        <w:t>Three question marks (???) displays a brief description for each option in a menu while an option name preceded by a question mark (?OPTION) shows extended help, if available, for that option.</w:t>
      </w:r>
    </w:p>
    <w:p w:rsidR="003539BA" w:rsidRPr="009A6C54" w:rsidRDefault="003539BA" w:rsidP="00BF50D2">
      <w:pPr>
        <w:pStyle w:val="BodyText"/>
        <w:spacing w:after="0"/>
      </w:pPr>
      <w:r w:rsidRPr="009A6C54">
        <w:t>For a more exhaustive option listing and further information about other utilities which supply on-line technical information, please consult the VISTA Kernel Reference Manual.</w:t>
      </w:r>
    </w:p>
    <w:p w:rsidR="003539BA" w:rsidRPr="009A6C54" w:rsidRDefault="003539BA" w:rsidP="005135A0">
      <w:pPr>
        <w:pStyle w:val="Heading2"/>
      </w:pPr>
      <w:bookmarkStart w:id="217" w:name="_Toc11706640"/>
      <w:r w:rsidRPr="009A6C54">
        <w:t>XINDEX</w:t>
      </w:r>
      <w:bookmarkEnd w:id="217"/>
    </w:p>
    <w:p w:rsidR="003B721C" w:rsidRPr="009A6C54" w:rsidRDefault="003539BA" w:rsidP="007102C7">
      <w:pPr>
        <w:pStyle w:val="BodyText"/>
      </w:pPr>
      <w:r w:rsidRPr="009A6C54">
        <w:t xml:space="preserve">This option analyzes the structure of a routine(s) to determine in part if the routine(s) adheres to VISTA Programming Standards.  The XINDEX output may include the following components:  compiled list of errors and warnings, routine listing, local variables, global variables, naked </w:t>
      </w:r>
      <w:proofErr w:type="spellStart"/>
      <w:r w:rsidRPr="009A6C54">
        <w:t>globals</w:t>
      </w:r>
      <w:proofErr w:type="spellEnd"/>
      <w:r w:rsidRPr="009A6C54">
        <w:t xml:space="preserve">, label references, and external references.  </w:t>
      </w:r>
    </w:p>
    <w:p w:rsidR="003539BA" w:rsidRPr="009A6C54" w:rsidRDefault="003539BA" w:rsidP="007102C7">
      <w:pPr>
        <w:pStyle w:val="BodyText"/>
      </w:pPr>
      <w:r w:rsidRPr="009A6C54">
        <w:t>By running XINDEX for a specified set of routines, the user is afforded the opportunity to discover any deviations from VISTA Programming Standards which exist in the selected routine(s) and to see how routines interact with one another, that is, which routines call or are called by other routines.</w:t>
      </w:r>
    </w:p>
    <w:p w:rsidR="003539BA" w:rsidRPr="009A6C54" w:rsidRDefault="003539BA" w:rsidP="007102C7">
      <w:pPr>
        <w:pStyle w:val="BodyText"/>
      </w:pPr>
      <w:r w:rsidRPr="009A6C54">
        <w:t>To run XINDEX for the PIMS package, specify the following namespaces at the "routine(s) ?&gt;" prompt:  DG*, DPT*, SD*, VA*, SC*.</w:t>
      </w:r>
    </w:p>
    <w:p w:rsidR="003B721C" w:rsidRPr="009A6C54" w:rsidRDefault="003539BA" w:rsidP="007102C7">
      <w:pPr>
        <w:pStyle w:val="BodyText"/>
      </w:pPr>
      <w:r w:rsidRPr="009A6C54">
        <w:t xml:space="preserve">PIMS initialization routines which reside in the UCI in which XINDEX is being run, compiled template routines, and local routines found within the PIMS namespaces should be omitted at the "routine(s) ?&gt;" prompt.  </w:t>
      </w:r>
    </w:p>
    <w:p w:rsidR="003539BA" w:rsidRPr="009A6C54" w:rsidRDefault="003539BA" w:rsidP="007102C7">
      <w:pPr>
        <w:pStyle w:val="BodyText"/>
      </w:pPr>
      <w:r w:rsidRPr="009A6C54">
        <w:t>To omit routines from selection, preface the namespace with a minus sign (-).</w:t>
      </w:r>
    </w:p>
    <w:p w:rsidR="003539BA" w:rsidRPr="009A6C54" w:rsidRDefault="003539BA" w:rsidP="007102C7">
      <w:pPr>
        <w:pStyle w:val="Heading2"/>
      </w:pPr>
      <w:r w:rsidRPr="009A6C54">
        <w:t xml:space="preserve"> </w:t>
      </w:r>
      <w:bookmarkStart w:id="218" w:name="_Toc11706641"/>
      <w:r w:rsidRPr="009A6C54">
        <w:t>INQUIRE TO OPTION FILE</w:t>
      </w:r>
      <w:bookmarkEnd w:id="218"/>
    </w:p>
    <w:p w:rsidR="003539BA" w:rsidRPr="009A6C54" w:rsidRDefault="003539BA" w:rsidP="00106BBA">
      <w:pPr>
        <w:pStyle w:val="BodyText"/>
      </w:pPr>
      <w:r w:rsidRPr="009A6C54">
        <w:t>This Menu Manager option provides the following information about a specified option(s): option name, menu text, option description, type of option, and lock (if any).  In addition, all items on the menu are listed for each menu option.</w:t>
      </w:r>
    </w:p>
    <w:p w:rsidR="003539BA" w:rsidRPr="009A6C54" w:rsidRDefault="003539BA" w:rsidP="00106BBA">
      <w:pPr>
        <w:pStyle w:val="BodyText"/>
      </w:pPr>
      <w:r w:rsidRPr="009A6C54">
        <w:t>To secure information about PIMS options, the user must specify the name or namespace of the option(s) desired.  Below is a list of namespaces associated with the PIMS package.</w:t>
      </w:r>
    </w:p>
    <w:p w:rsidR="003539BA" w:rsidRPr="009A6C54" w:rsidRDefault="003539BA" w:rsidP="00BE3E49">
      <w:pPr>
        <w:pStyle w:val="BodyText"/>
        <w:numPr>
          <w:ilvl w:val="0"/>
          <w:numId w:val="15"/>
        </w:numPr>
        <w:spacing w:before="0" w:after="0"/>
      </w:pPr>
      <w:r w:rsidRPr="009A6C54">
        <w:t>DG  - Registration, ADT, Means Test, PTF/RUG</w:t>
      </w:r>
    </w:p>
    <w:p w:rsidR="003539BA" w:rsidRPr="009A6C54" w:rsidRDefault="003539BA" w:rsidP="00BE3E49">
      <w:pPr>
        <w:pStyle w:val="BodyText"/>
        <w:numPr>
          <w:ilvl w:val="0"/>
          <w:numId w:val="15"/>
        </w:numPr>
        <w:spacing w:before="0" w:after="0"/>
      </w:pPr>
      <w:r w:rsidRPr="009A6C54">
        <w:t>DPT - Patient File Look-up, Patient Sensitivity</w:t>
      </w:r>
    </w:p>
    <w:p w:rsidR="003539BA" w:rsidRPr="009A6C54" w:rsidRDefault="003539BA" w:rsidP="00BE3E49">
      <w:pPr>
        <w:pStyle w:val="BodyText"/>
        <w:numPr>
          <w:ilvl w:val="0"/>
          <w:numId w:val="15"/>
        </w:numPr>
        <w:spacing w:before="0" w:after="0"/>
      </w:pPr>
      <w:r w:rsidRPr="009A6C54">
        <w:t>SD and SC  - Scheduling</w:t>
      </w:r>
    </w:p>
    <w:p w:rsidR="003539BA" w:rsidRPr="009A6C54" w:rsidRDefault="003539BA" w:rsidP="00BE3E49">
      <w:pPr>
        <w:pStyle w:val="BodyText"/>
        <w:numPr>
          <w:ilvl w:val="0"/>
          <w:numId w:val="15"/>
        </w:numPr>
        <w:spacing w:before="0" w:after="0"/>
      </w:pPr>
      <w:r w:rsidRPr="009A6C54">
        <w:t>VA  - Generic utility processing</w:t>
      </w:r>
    </w:p>
    <w:p w:rsidR="00BF50D2" w:rsidRPr="009A6C54" w:rsidRDefault="00BF50D2" w:rsidP="00BF50D2">
      <w:pPr>
        <w:pStyle w:val="BodyText"/>
        <w:spacing w:before="0" w:after="0"/>
        <w:ind w:left="720"/>
      </w:pPr>
    </w:p>
    <w:p w:rsidR="003539BA" w:rsidRPr="009A6C54" w:rsidRDefault="003539BA" w:rsidP="00BE3E49">
      <w:r w:rsidRPr="009A6C54">
        <w:t>PRINT OPTIONS FILE</w:t>
      </w:r>
    </w:p>
    <w:p w:rsidR="00CA17E5" w:rsidRPr="009A6C54" w:rsidRDefault="003539BA" w:rsidP="00106BBA">
      <w:pPr>
        <w:pStyle w:val="BodyText"/>
      </w:pPr>
      <w:r w:rsidRPr="009A6C54">
        <w:t xml:space="preserve">This utility generates a listing of options from the OPTION file.  The user may choose to print all of the entries in this file or may elect to specify a single option or range of options.  </w:t>
      </w:r>
    </w:p>
    <w:p w:rsidR="003539BA" w:rsidRPr="009A6C54" w:rsidRDefault="003539BA" w:rsidP="00106BBA">
      <w:pPr>
        <w:pStyle w:val="BodyText"/>
      </w:pPr>
      <w:r w:rsidRPr="009A6C54">
        <w:t>To obtain a list of PIMS options, the following option namespaces should be specified:  DG to DGZ, SD to SDZ.</w:t>
      </w:r>
    </w:p>
    <w:p w:rsidR="003539BA" w:rsidRPr="009A6C54" w:rsidRDefault="003539BA" w:rsidP="007102C7">
      <w:pPr>
        <w:pStyle w:val="Heading2"/>
      </w:pPr>
      <w:bookmarkStart w:id="219" w:name="_Toc11706642"/>
      <w:r w:rsidRPr="009A6C54">
        <w:t>LIST FILE ATTRIBUTES</w:t>
      </w:r>
      <w:bookmarkEnd w:id="219"/>
    </w:p>
    <w:p w:rsidR="00CA17E5" w:rsidRPr="009A6C54" w:rsidRDefault="003539BA" w:rsidP="007102C7">
      <w:pPr>
        <w:pStyle w:val="BodyText"/>
      </w:pPr>
      <w:r w:rsidRPr="009A6C54">
        <w:t xml:space="preserve">This </w:t>
      </w:r>
      <w:proofErr w:type="spellStart"/>
      <w:r w:rsidRPr="009A6C54">
        <w:t>FileMan</w:t>
      </w:r>
      <w:proofErr w:type="spellEnd"/>
      <w:r w:rsidRPr="009A6C54">
        <w:t xml:space="preserve"> option allows the user to generate documentation pertaining to files and file structure.  Utilization of this option via the "Standard" format will yield the following data dictionary information for a specified file(s): file name and description, identifiers, cross-references, files pointed to by the file specified, files which point to the file specified, input templates, print templates, and sort templates.  </w:t>
      </w:r>
    </w:p>
    <w:p w:rsidR="003539BA" w:rsidRPr="009A6C54" w:rsidRDefault="003539BA" w:rsidP="007102C7">
      <w:pPr>
        <w:pStyle w:val="BodyText"/>
      </w:pPr>
      <w:r w:rsidRPr="009A6C54">
        <w:t>In addition, the following applicable data is supplied for each field in the file:  field name, number, title, global location, description, help prompt, cross-reference(s), input transform, date last edited, and notes.</w:t>
      </w:r>
    </w:p>
    <w:p w:rsidR="003539BA" w:rsidRPr="009A6C54" w:rsidRDefault="003539BA" w:rsidP="007102C7">
      <w:pPr>
        <w:pStyle w:val="BodyText"/>
      </w:pPr>
      <w:r w:rsidRPr="009A6C54">
        <w:t xml:space="preserve">Using the "Global Map" format of this option generates an output which lists all cross-references for the file selected, global location of each field in the file, input templates, print templates, and sort templates. </w:t>
      </w:r>
    </w:p>
    <w:p w:rsidR="003539BA" w:rsidRPr="009A6C54" w:rsidRDefault="003539BA" w:rsidP="005C2E20">
      <w:pPr>
        <w:pStyle w:val="Heading2"/>
      </w:pPr>
      <w:bookmarkStart w:id="220" w:name="_Toc11706643"/>
      <w:r w:rsidRPr="009A6C54">
        <w:t>Security</w:t>
      </w:r>
      <w:bookmarkEnd w:id="220"/>
    </w:p>
    <w:p w:rsidR="003539BA" w:rsidRPr="009A6C54" w:rsidRDefault="003539BA" w:rsidP="005C2E20">
      <w:pPr>
        <w:pStyle w:val="Heading3"/>
      </w:pPr>
      <w:bookmarkStart w:id="221" w:name="_Toc11706644"/>
      <w:r w:rsidRPr="009A6C54">
        <w:t>General Security</w:t>
      </w:r>
      <w:bookmarkEnd w:id="221"/>
    </w:p>
    <w:p w:rsidR="003539BA" w:rsidRPr="009A6C54" w:rsidRDefault="003539BA" w:rsidP="005C2E20">
      <w:pPr>
        <w:pStyle w:val="BodyText"/>
      </w:pPr>
      <w:r w:rsidRPr="009A6C54">
        <w:t>Routines that generate statistics for AMIS or NPCDB workload should NOT be locally modified.</w:t>
      </w:r>
    </w:p>
    <w:p w:rsidR="003539BA" w:rsidRPr="009A6C54" w:rsidRDefault="003539BA" w:rsidP="005C2E20">
      <w:pPr>
        <w:pStyle w:val="Heading3"/>
      </w:pPr>
      <w:bookmarkStart w:id="222" w:name="_Toc11706645"/>
      <w:r w:rsidRPr="009A6C54">
        <w:t>Security Keys</w:t>
      </w:r>
      <w:bookmarkEnd w:id="222"/>
    </w:p>
    <w:p w:rsidR="003539BA" w:rsidRPr="009A6C54" w:rsidRDefault="003539BA" w:rsidP="00106BBA">
      <w:pPr>
        <w:pStyle w:val="BodyText"/>
      </w:pPr>
      <w:r w:rsidRPr="009A6C54">
        <w:t>The following are the steps to obtain information about the security keys contained in the PIMS package.</w:t>
      </w:r>
    </w:p>
    <w:p w:rsidR="003539BA" w:rsidRPr="009A6C54" w:rsidRDefault="003539BA" w:rsidP="00106BBA">
      <w:pPr>
        <w:pStyle w:val="BodyText"/>
      </w:pPr>
      <w:r w:rsidRPr="009A6C54">
        <w:t xml:space="preserve">1.  VA </w:t>
      </w:r>
      <w:proofErr w:type="spellStart"/>
      <w:r w:rsidRPr="009A6C54">
        <w:t>FileMan</w:t>
      </w:r>
      <w:proofErr w:type="spellEnd"/>
      <w:r w:rsidRPr="009A6C54">
        <w:t xml:space="preserve"> Menu</w:t>
      </w:r>
    </w:p>
    <w:p w:rsidR="003539BA" w:rsidRPr="009A6C54" w:rsidRDefault="003539BA" w:rsidP="00106BBA">
      <w:pPr>
        <w:pStyle w:val="BodyText"/>
      </w:pPr>
      <w:r w:rsidRPr="009A6C54">
        <w:t>2.  Print File Entries Option</w:t>
      </w:r>
    </w:p>
    <w:p w:rsidR="003539BA" w:rsidRPr="009A6C54" w:rsidRDefault="003539BA" w:rsidP="00106BBA">
      <w:pPr>
        <w:pStyle w:val="BodyText"/>
      </w:pPr>
      <w:r w:rsidRPr="009A6C54">
        <w:t>3.  Output from what File:  SECURITY KEY</w:t>
      </w:r>
    </w:p>
    <w:p w:rsidR="003539BA" w:rsidRPr="009A6C54" w:rsidRDefault="003539BA" w:rsidP="00106BBA">
      <w:pPr>
        <w:pStyle w:val="BodyText"/>
      </w:pPr>
      <w:r w:rsidRPr="009A6C54">
        <w:t>4.  Sort by:  Name</w:t>
      </w:r>
    </w:p>
    <w:p w:rsidR="00B83C8B" w:rsidRPr="009A6C54" w:rsidRDefault="003539BA" w:rsidP="00106BBA">
      <w:pPr>
        <w:pStyle w:val="BodyText"/>
      </w:pPr>
      <w:r w:rsidRPr="009A6C54">
        <w:t>5.  Start with name:</w:t>
      </w:r>
      <w:r w:rsidR="00B83C8B" w:rsidRPr="009A6C54">
        <w:t xml:space="preserve"> </w:t>
      </w:r>
    </w:p>
    <w:p w:rsidR="00B83C8B" w:rsidRPr="009A6C54" w:rsidRDefault="003539BA" w:rsidP="00BE3E49">
      <w:pPr>
        <w:pStyle w:val="BodyText"/>
        <w:numPr>
          <w:ilvl w:val="0"/>
          <w:numId w:val="39"/>
        </w:numPr>
      </w:pPr>
      <w:r w:rsidRPr="009A6C54">
        <w:t>DG to DGZ, VA to VAZ (ADT)</w:t>
      </w:r>
    </w:p>
    <w:p w:rsidR="003539BA" w:rsidRPr="009A6C54" w:rsidRDefault="003539BA" w:rsidP="00BE3E49">
      <w:pPr>
        <w:pStyle w:val="BodyText"/>
        <w:numPr>
          <w:ilvl w:val="0"/>
          <w:numId w:val="39"/>
        </w:numPr>
      </w:pPr>
      <w:r w:rsidRPr="009A6C54">
        <w:t>SD to SDZ, SC to SCZ (scheduling)</w:t>
      </w:r>
    </w:p>
    <w:p w:rsidR="003539BA" w:rsidRPr="009A6C54" w:rsidRDefault="003539BA" w:rsidP="00106BBA">
      <w:pPr>
        <w:pStyle w:val="BodyText"/>
      </w:pPr>
      <w:r w:rsidRPr="009A6C54">
        <w:t>6.  Within name, sort by:  &lt;RET&gt;</w:t>
      </w:r>
    </w:p>
    <w:p w:rsidR="003539BA" w:rsidRPr="009A6C54" w:rsidRDefault="003539BA" w:rsidP="00106BBA">
      <w:pPr>
        <w:pStyle w:val="BodyText"/>
      </w:pPr>
      <w:r w:rsidRPr="009A6C54">
        <w:t>7.  First print field:  Name</w:t>
      </w:r>
    </w:p>
    <w:p w:rsidR="003539BA" w:rsidRPr="009A6C54" w:rsidRDefault="003539BA" w:rsidP="00106BBA">
      <w:pPr>
        <w:pStyle w:val="BodyText"/>
        <w:rPr>
          <w:lang w:val="en-US"/>
        </w:rPr>
      </w:pPr>
      <w:r w:rsidRPr="009A6C54">
        <w:t>8.  Then print field:  Description</w:t>
      </w:r>
    </w:p>
    <w:p w:rsidR="003539BA" w:rsidRPr="009A6C54" w:rsidRDefault="003539BA" w:rsidP="005C2E20">
      <w:pPr>
        <w:pStyle w:val="Heading3"/>
      </w:pPr>
      <w:bookmarkStart w:id="223" w:name="_Toc11706646"/>
      <w:r w:rsidRPr="009A6C54">
        <w:t>Legal Requirements</w:t>
      </w:r>
      <w:bookmarkEnd w:id="223"/>
    </w:p>
    <w:p w:rsidR="003539BA" w:rsidRPr="009A6C54" w:rsidRDefault="003539BA" w:rsidP="00BF50D2">
      <w:pPr>
        <w:pStyle w:val="BodyText"/>
        <w:spacing w:before="0" w:after="0"/>
        <w:rPr>
          <w:lang w:val="en-US"/>
        </w:rPr>
      </w:pPr>
      <w:r w:rsidRPr="009A6C54">
        <w:t xml:space="preserve">The PIMS software package makes use of Current Procedural Terminology (CPT) codes </w:t>
      </w:r>
      <w:r w:rsidR="0093004D" w:rsidRPr="009A6C54">
        <w:t>that</w:t>
      </w:r>
      <w:r w:rsidRPr="009A6C54">
        <w:t xml:space="preserve"> is an American Medical Association (AMA) copyrighted product.  Its use is governed by the terms of the agreement between the Department of Veterans Affairs and the AMA.  The CPT copyright notice is displayed for various PIMS users and should not be turned off.</w:t>
      </w:r>
    </w:p>
    <w:p w:rsidR="00BF50D2" w:rsidRPr="009A6C54" w:rsidRDefault="00BF50D2" w:rsidP="00BF50D2">
      <w:pPr>
        <w:pStyle w:val="BodyText"/>
        <w:spacing w:before="0" w:after="0"/>
        <w:rPr>
          <w:lang w:val="en-US"/>
        </w:rPr>
      </w:pPr>
    </w:p>
    <w:p w:rsidR="003539BA" w:rsidRPr="009A6C54" w:rsidRDefault="003539BA" w:rsidP="002A5A7B">
      <w:pPr>
        <w:pStyle w:val="Heading2"/>
      </w:pPr>
      <w:bookmarkStart w:id="224" w:name="_FileMan_Access_Codes"/>
      <w:bookmarkEnd w:id="224"/>
      <w:r w:rsidRPr="009A6C54">
        <w:t xml:space="preserve"> </w:t>
      </w:r>
      <w:bookmarkStart w:id="225" w:name="_Toc11706647"/>
      <w:proofErr w:type="spellStart"/>
      <w:r w:rsidRPr="009A6C54">
        <w:t>FileMan</w:t>
      </w:r>
      <w:proofErr w:type="spellEnd"/>
      <w:r w:rsidRPr="009A6C54">
        <w:t xml:space="preserve"> Access Codes</w:t>
      </w:r>
      <w:bookmarkEnd w:id="225"/>
    </w:p>
    <w:p w:rsidR="00BF50D2" w:rsidRPr="009A6C54" w:rsidRDefault="00BF50D2" w:rsidP="00BF50D2">
      <w:pPr>
        <w:pStyle w:val="BodyText"/>
        <w:spacing w:before="0" w:after="0"/>
        <w:rPr>
          <w:lang w:val="en-US"/>
        </w:rPr>
      </w:pPr>
    </w:p>
    <w:p w:rsidR="003539BA" w:rsidRPr="009A6C54" w:rsidRDefault="003539BA" w:rsidP="00BF50D2">
      <w:pPr>
        <w:pStyle w:val="BodyText"/>
        <w:spacing w:before="0" w:after="0"/>
        <w:rPr>
          <w:lang w:val="en-US"/>
        </w:rPr>
      </w:pPr>
      <w:r w:rsidRPr="009A6C54">
        <w:t xml:space="preserve">Below is a list of recommended </w:t>
      </w:r>
      <w:proofErr w:type="spellStart"/>
      <w:r w:rsidRPr="009A6C54">
        <w:t>FileMan</w:t>
      </w:r>
      <w:proofErr w:type="spellEnd"/>
      <w:r w:rsidRPr="009A6C54">
        <w:t xml:space="preserve"> Access Codes associated with each file contained in the PIMS package.  This list may be used to assist in assigning users appropriate </w:t>
      </w:r>
      <w:proofErr w:type="spellStart"/>
      <w:r w:rsidRPr="009A6C54">
        <w:t>FileMan</w:t>
      </w:r>
      <w:proofErr w:type="spellEnd"/>
      <w:r w:rsidRPr="009A6C54">
        <w:t xml:space="preserve"> Access Codes.</w:t>
      </w:r>
    </w:p>
    <w:p w:rsidR="00BF50D2" w:rsidRPr="009A6C54" w:rsidRDefault="000C74F4" w:rsidP="00741C15">
      <w:pPr>
        <w:pStyle w:val="Caption"/>
        <w:rPr>
          <w:lang w:val="en-US"/>
        </w:rPr>
      </w:pPr>
      <w:bookmarkStart w:id="226" w:name="_Toc11706870"/>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31</w:t>
      </w:r>
      <w:r w:rsidR="007F1C38">
        <w:rPr>
          <w:noProof/>
        </w:rPr>
        <w:fldChar w:fldCharType="end"/>
      </w:r>
      <w:r w:rsidRPr="009A6C54">
        <w:rPr>
          <w:lang w:val="en-US"/>
        </w:rPr>
        <w:t xml:space="preserve">: </w:t>
      </w:r>
      <w:proofErr w:type="spellStart"/>
      <w:r w:rsidRPr="009A6C54">
        <w:rPr>
          <w:lang w:val="en-US"/>
        </w:rPr>
        <w:t>Fileman</w:t>
      </w:r>
      <w:proofErr w:type="spellEnd"/>
      <w:r w:rsidRPr="009A6C54">
        <w:rPr>
          <w:lang w:val="en-US"/>
        </w:rPr>
        <w:t xml:space="preserve"> Access Codes</w:t>
      </w:r>
      <w:bookmarkEnd w:id="226"/>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2340"/>
        <w:gridCol w:w="1170"/>
        <w:gridCol w:w="1170"/>
        <w:gridCol w:w="1170"/>
        <w:gridCol w:w="1170"/>
        <w:gridCol w:w="1188"/>
      </w:tblGrid>
      <w:tr w:rsidR="00F3684D" w:rsidRPr="009A6C54" w:rsidTr="0002004E">
        <w:trPr>
          <w:trHeight w:val="996"/>
          <w:tblHeader/>
        </w:trPr>
        <w:tc>
          <w:tcPr>
            <w:tcW w:w="1260" w:type="dxa"/>
            <w:shd w:val="clear" w:color="auto" w:fill="BFBFBF"/>
          </w:tcPr>
          <w:p w:rsidR="00F3684D" w:rsidRPr="009A6C54" w:rsidRDefault="00F3684D" w:rsidP="002A5A7B">
            <w:pPr>
              <w:pStyle w:val="TableHeading"/>
            </w:pPr>
            <w:bookmarkStart w:id="227" w:name="ColumnTitle_28"/>
            <w:bookmarkEnd w:id="227"/>
            <w:r w:rsidRPr="009A6C54">
              <w:t>FILE</w:t>
            </w:r>
          </w:p>
          <w:p w:rsidR="00F3684D" w:rsidRPr="009A6C54" w:rsidRDefault="00F3684D" w:rsidP="002A5A7B">
            <w:pPr>
              <w:pStyle w:val="TableHeading"/>
            </w:pPr>
            <w:r w:rsidRPr="009A6C54">
              <w:t>NUMBER</w:t>
            </w:r>
          </w:p>
        </w:tc>
        <w:tc>
          <w:tcPr>
            <w:tcW w:w="2340" w:type="dxa"/>
            <w:shd w:val="clear" w:color="auto" w:fill="BFBFBF"/>
          </w:tcPr>
          <w:p w:rsidR="00F3684D" w:rsidRPr="009A6C54" w:rsidRDefault="00F3684D" w:rsidP="002A5A7B">
            <w:pPr>
              <w:pStyle w:val="TableHeading"/>
            </w:pPr>
            <w:r w:rsidRPr="009A6C54">
              <w:t>FILE</w:t>
            </w:r>
          </w:p>
          <w:p w:rsidR="00F3684D" w:rsidRPr="009A6C54" w:rsidRDefault="00F3684D" w:rsidP="002A5A7B">
            <w:pPr>
              <w:pStyle w:val="TableHeading"/>
            </w:pPr>
            <w:r w:rsidRPr="009A6C54">
              <w:t>NAME</w:t>
            </w:r>
          </w:p>
        </w:tc>
        <w:tc>
          <w:tcPr>
            <w:tcW w:w="1170" w:type="dxa"/>
            <w:shd w:val="clear" w:color="auto" w:fill="BFBFBF"/>
          </w:tcPr>
          <w:p w:rsidR="00F3684D" w:rsidRPr="009A6C54" w:rsidRDefault="00F3684D" w:rsidP="002A5A7B">
            <w:pPr>
              <w:pStyle w:val="TableHeading"/>
            </w:pPr>
            <w:r w:rsidRPr="009A6C54">
              <w:t>DD</w:t>
            </w:r>
          </w:p>
          <w:p w:rsidR="00F3684D" w:rsidRPr="009A6C54" w:rsidRDefault="00F3684D" w:rsidP="002A5A7B">
            <w:pPr>
              <w:pStyle w:val="TableHeading"/>
            </w:pPr>
            <w:r w:rsidRPr="009A6C54">
              <w:t>ACCESS</w:t>
            </w:r>
          </w:p>
        </w:tc>
        <w:tc>
          <w:tcPr>
            <w:tcW w:w="1170" w:type="dxa"/>
            <w:shd w:val="clear" w:color="auto" w:fill="BFBFBF"/>
          </w:tcPr>
          <w:p w:rsidR="00F3684D" w:rsidRPr="009A6C54" w:rsidRDefault="00F3684D" w:rsidP="002A5A7B">
            <w:pPr>
              <w:pStyle w:val="TableHeading"/>
            </w:pPr>
            <w:r w:rsidRPr="009A6C54">
              <w:t>RD</w:t>
            </w:r>
          </w:p>
          <w:p w:rsidR="00F3684D" w:rsidRPr="009A6C54" w:rsidRDefault="00F3684D" w:rsidP="002A5A7B">
            <w:pPr>
              <w:pStyle w:val="TableHeading"/>
            </w:pPr>
            <w:r w:rsidRPr="009A6C54">
              <w:t>ACCESS</w:t>
            </w:r>
          </w:p>
        </w:tc>
        <w:tc>
          <w:tcPr>
            <w:tcW w:w="1170" w:type="dxa"/>
            <w:shd w:val="clear" w:color="auto" w:fill="BFBFBF"/>
          </w:tcPr>
          <w:p w:rsidR="00F3684D" w:rsidRPr="009A6C54" w:rsidRDefault="00F3684D" w:rsidP="002A5A7B">
            <w:pPr>
              <w:pStyle w:val="TableHeading"/>
            </w:pPr>
            <w:r w:rsidRPr="009A6C54">
              <w:t>WR</w:t>
            </w:r>
          </w:p>
          <w:p w:rsidR="00F3684D" w:rsidRPr="009A6C54" w:rsidRDefault="00F3684D" w:rsidP="002A5A7B">
            <w:pPr>
              <w:pStyle w:val="TableHeading"/>
            </w:pPr>
            <w:r w:rsidRPr="009A6C54">
              <w:t>ACCESS</w:t>
            </w:r>
          </w:p>
        </w:tc>
        <w:tc>
          <w:tcPr>
            <w:tcW w:w="1170" w:type="dxa"/>
            <w:shd w:val="clear" w:color="auto" w:fill="BFBFBF"/>
          </w:tcPr>
          <w:p w:rsidR="00F3684D" w:rsidRPr="009A6C54" w:rsidRDefault="00F3684D" w:rsidP="002A5A7B">
            <w:pPr>
              <w:pStyle w:val="TableHeading"/>
            </w:pPr>
            <w:r w:rsidRPr="009A6C54">
              <w:t>DEL</w:t>
            </w:r>
          </w:p>
          <w:p w:rsidR="00F3684D" w:rsidRPr="009A6C54" w:rsidRDefault="00F3684D" w:rsidP="002A5A7B">
            <w:pPr>
              <w:pStyle w:val="TableHeading"/>
            </w:pPr>
            <w:r w:rsidRPr="009A6C54">
              <w:t>ACCESS</w:t>
            </w:r>
          </w:p>
        </w:tc>
        <w:tc>
          <w:tcPr>
            <w:tcW w:w="1188" w:type="dxa"/>
            <w:shd w:val="clear" w:color="auto" w:fill="BFBFBF"/>
          </w:tcPr>
          <w:p w:rsidR="00F3684D" w:rsidRPr="009A6C54" w:rsidRDefault="00F3684D" w:rsidP="002A5A7B">
            <w:pPr>
              <w:pStyle w:val="TableHeading"/>
            </w:pPr>
            <w:r w:rsidRPr="009A6C54">
              <w:t>LAYGO</w:t>
            </w:r>
          </w:p>
          <w:p w:rsidR="00F3684D" w:rsidRPr="009A6C54" w:rsidRDefault="00F3684D" w:rsidP="002A5A7B">
            <w:pPr>
              <w:pStyle w:val="TableHeading"/>
            </w:pPr>
            <w:r w:rsidRPr="009A6C54">
              <w:t>ACCESS</w:t>
            </w:r>
          </w:p>
        </w:tc>
      </w:tr>
      <w:tr w:rsidR="00F3684D" w:rsidRPr="009A6C54" w:rsidTr="0002004E">
        <w:tc>
          <w:tcPr>
            <w:tcW w:w="1260" w:type="dxa"/>
            <w:shd w:val="clear" w:color="auto" w:fill="auto"/>
          </w:tcPr>
          <w:p w:rsidR="00F3684D" w:rsidRPr="009A6C54" w:rsidRDefault="00F3684D" w:rsidP="002A5A7B">
            <w:pPr>
              <w:pStyle w:val="TableText"/>
            </w:pPr>
            <w:r w:rsidRPr="009A6C54">
              <w:t>2</w:t>
            </w:r>
          </w:p>
        </w:tc>
        <w:tc>
          <w:tcPr>
            <w:tcW w:w="2340" w:type="dxa"/>
            <w:shd w:val="clear" w:color="auto" w:fill="auto"/>
          </w:tcPr>
          <w:p w:rsidR="00F3684D" w:rsidRPr="009A6C54" w:rsidRDefault="00F3684D" w:rsidP="002A5A7B">
            <w:pPr>
              <w:pStyle w:val="TableText"/>
            </w:pPr>
            <w:r w:rsidRPr="009A6C54">
              <w:t>PATIENT</w:t>
            </w:r>
          </w:p>
        </w:tc>
        <w:tc>
          <w:tcPr>
            <w:tcW w:w="1170" w:type="dxa"/>
            <w:shd w:val="clear" w:color="auto" w:fill="auto"/>
          </w:tcPr>
          <w:p w:rsidR="00F3684D" w:rsidRPr="009A6C54" w:rsidRDefault="00F3684D" w:rsidP="002A5A7B">
            <w:pPr>
              <w:pStyle w:val="TableText"/>
            </w:pPr>
            <w:r w:rsidRPr="009A6C54">
              <w:t>@</w:t>
            </w:r>
          </w:p>
        </w:tc>
        <w:tc>
          <w:tcPr>
            <w:tcW w:w="1170" w:type="dxa"/>
            <w:shd w:val="clear" w:color="auto" w:fill="auto"/>
          </w:tcPr>
          <w:p w:rsidR="00F3684D" w:rsidRPr="009A6C54" w:rsidRDefault="00F3684D" w:rsidP="002A5A7B">
            <w:pPr>
              <w:pStyle w:val="TableText"/>
            </w:pPr>
            <w:r w:rsidRPr="009A6C54">
              <w:t>d</w:t>
            </w:r>
          </w:p>
        </w:tc>
        <w:tc>
          <w:tcPr>
            <w:tcW w:w="1170" w:type="dxa"/>
            <w:shd w:val="clear" w:color="auto" w:fill="auto"/>
          </w:tcPr>
          <w:p w:rsidR="00F3684D" w:rsidRPr="009A6C54" w:rsidRDefault="00F3684D" w:rsidP="002A5A7B">
            <w:pPr>
              <w:pStyle w:val="TableText"/>
            </w:pPr>
            <w:r w:rsidRPr="009A6C54">
              <w:t>D</w:t>
            </w:r>
          </w:p>
        </w:tc>
        <w:tc>
          <w:tcPr>
            <w:tcW w:w="1170" w:type="dxa"/>
            <w:shd w:val="clear" w:color="auto" w:fill="auto"/>
          </w:tcPr>
          <w:p w:rsidR="00F3684D" w:rsidRPr="009A6C54" w:rsidRDefault="00F3684D" w:rsidP="002A5A7B">
            <w:pPr>
              <w:pStyle w:val="TableText"/>
            </w:pPr>
            <w:r w:rsidRPr="009A6C54">
              <w:t>@</w:t>
            </w:r>
          </w:p>
        </w:tc>
        <w:tc>
          <w:tcPr>
            <w:tcW w:w="1188" w:type="dxa"/>
            <w:shd w:val="clear" w:color="auto" w:fill="auto"/>
          </w:tcPr>
          <w:p w:rsidR="00F3684D" w:rsidRPr="009A6C54" w:rsidRDefault="00F3684D" w:rsidP="002A5A7B">
            <w:pPr>
              <w:pStyle w:val="TableText"/>
            </w:pPr>
            <w:r w:rsidRPr="009A6C54">
              <w:t>D</w:t>
            </w:r>
          </w:p>
        </w:tc>
      </w:tr>
      <w:tr w:rsidR="00F3684D" w:rsidRPr="009A6C54" w:rsidTr="0002004E">
        <w:tc>
          <w:tcPr>
            <w:tcW w:w="1260" w:type="dxa"/>
            <w:shd w:val="clear" w:color="auto" w:fill="auto"/>
          </w:tcPr>
          <w:p w:rsidR="00F3684D" w:rsidRPr="009A6C54" w:rsidRDefault="00F3684D" w:rsidP="002A5A7B">
            <w:pPr>
              <w:pStyle w:val="TableText"/>
            </w:pPr>
            <w:r w:rsidRPr="009A6C54">
              <w:t>5</w:t>
            </w:r>
          </w:p>
        </w:tc>
        <w:tc>
          <w:tcPr>
            <w:tcW w:w="2340" w:type="dxa"/>
            <w:shd w:val="clear" w:color="auto" w:fill="auto"/>
          </w:tcPr>
          <w:p w:rsidR="00F3684D" w:rsidRPr="009A6C54" w:rsidRDefault="00F3684D" w:rsidP="002A5A7B">
            <w:pPr>
              <w:pStyle w:val="TableText"/>
            </w:pPr>
            <w:r w:rsidRPr="009A6C54">
              <w:t>STATE</w:t>
            </w:r>
          </w:p>
        </w:tc>
        <w:tc>
          <w:tcPr>
            <w:tcW w:w="1170" w:type="dxa"/>
            <w:shd w:val="clear" w:color="auto" w:fill="auto"/>
          </w:tcPr>
          <w:p w:rsidR="00F3684D" w:rsidRPr="009A6C54" w:rsidRDefault="00F3684D" w:rsidP="002A5A7B">
            <w:pPr>
              <w:pStyle w:val="TableText"/>
            </w:pPr>
            <w:r w:rsidRPr="009A6C54">
              <w:t>@</w:t>
            </w:r>
          </w:p>
        </w:tc>
        <w:tc>
          <w:tcPr>
            <w:tcW w:w="1170" w:type="dxa"/>
            <w:shd w:val="clear" w:color="auto" w:fill="auto"/>
          </w:tcPr>
          <w:p w:rsidR="00F3684D" w:rsidRPr="009A6C54" w:rsidRDefault="00F3684D" w:rsidP="002A5A7B">
            <w:pPr>
              <w:pStyle w:val="TableText"/>
            </w:pPr>
            <w:r w:rsidRPr="009A6C54">
              <w:t>d</w:t>
            </w:r>
          </w:p>
        </w:tc>
        <w:tc>
          <w:tcPr>
            <w:tcW w:w="1170" w:type="dxa"/>
            <w:shd w:val="clear" w:color="auto" w:fill="auto"/>
          </w:tcPr>
          <w:p w:rsidR="00F3684D" w:rsidRPr="009A6C54" w:rsidRDefault="00F3684D" w:rsidP="002A5A7B">
            <w:pPr>
              <w:pStyle w:val="TableText"/>
            </w:pPr>
            <w:r w:rsidRPr="009A6C54">
              <w:t>@</w:t>
            </w:r>
          </w:p>
        </w:tc>
        <w:tc>
          <w:tcPr>
            <w:tcW w:w="1170" w:type="dxa"/>
            <w:shd w:val="clear" w:color="auto" w:fill="auto"/>
          </w:tcPr>
          <w:p w:rsidR="00F3684D" w:rsidRPr="009A6C54" w:rsidRDefault="00F3684D" w:rsidP="002A5A7B">
            <w:pPr>
              <w:pStyle w:val="TableText"/>
            </w:pPr>
            <w:r w:rsidRPr="009A6C54">
              <w:t>@</w:t>
            </w:r>
          </w:p>
        </w:tc>
        <w:tc>
          <w:tcPr>
            <w:tcW w:w="1188" w:type="dxa"/>
            <w:shd w:val="clear" w:color="auto" w:fill="auto"/>
          </w:tcPr>
          <w:p w:rsidR="00F3684D" w:rsidRPr="009A6C54" w:rsidRDefault="00F3684D" w:rsidP="002A5A7B">
            <w:pPr>
              <w:pStyle w:val="TableText"/>
            </w:pPr>
            <w:r w:rsidRPr="009A6C54">
              <w:t>@</w:t>
            </w:r>
          </w:p>
        </w:tc>
      </w:tr>
      <w:tr w:rsidR="00F3684D" w:rsidRPr="009A6C54" w:rsidTr="0002004E">
        <w:tc>
          <w:tcPr>
            <w:tcW w:w="1260" w:type="dxa"/>
            <w:shd w:val="clear" w:color="auto" w:fill="auto"/>
          </w:tcPr>
          <w:p w:rsidR="00F3684D" w:rsidRPr="009A6C54" w:rsidRDefault="00F3684D" w:rsidP="002A5A7B">
            <w:pPr>
              <w:pStyle w:val="TableText"/>
            </w:pPr>
            <w:r w:rsidRPr="009A6C54">
              <w:t>8</w:t>
            </w:r>
          </w:p>
        </w:tc>
        <w:tc>
          <w:tcPr>
            <w:tcW w:w="2340" w:type="dxa"/>
            <w:shd w:val="clear" w:color="auto" w:fill="auto"/>
          </w:tcPr>
          <w:p w:rsidR="00F3684D" w:rsidRPr="009A6C54" w:rsidRDefault="00F3684D" w:rsidP="002A5A7B">
            <w:pPr>
              <w:pStyle w:val="TableText"/>
            </w:pPr>
            <w:r w:rsidRPr="009A6C54">
              <w:t>ELIGIBILITY CODE</w:t>
            </w:r>
          </w:p>
        </w:tc>
        <w:tc>
          <w:tcPr>
            <w:tcW w:w="1170" w:type="dxa"/>
            <w:shd w:val="clear" w:color="auto" w:fill="auto"/>
          </w:tcPr>
          <w:p w:rsidR="00F3684D" w:rsidRPr="009A6C54" w:rsidRDefault="00F3684D" w:rsidP="002A5A7B">
            <w:pPr>
              <w:pStyle w:val="TableText"/>
            </w:pPr>
            <w:r w:rsidRPr="009A6C54">
              <w:t>@</w:t>
            </w:r>
          </w:p>
        </w:tc>
        <w:tc>
          <w:tcPr>
            <w:tcW w:w="1170" w:type="dxa"/>
            <w:shd w:val="clear" w:color="auto" w:fill="auto"/>
          </w:tcPr>
          <w:p w:rsidR="00F3684D" w:rsidRPr="009A6C54" w:rsidRDefault="00F3684D" w:rsidP="002A5A7B">
            <w:pPr>
              <w:pStyle w:val="TableText"/>
            </w:pPr>
            <w:r w:rsidRPr="009A6C54">
              <w:t>d</w:t>
            </w:r>
          </w:p>
        </w:tc>
        <w:tc>
          <w:tcPr>
            <w:tcW w:w="1170" w:type="dxa"/>
            <w:shd w:val="clear" w:color="auto" w:fill="auto"/>
          </w:tcPr>
          <w:p w:rsidR="00F3684D" w:rsidRPr="009A6C54" w:rsidRDefault="00F3684D" w:rsidP="002A5A7B">
            <w:pPr>
              <w:pStyle w:val="TableText"/>
            </w:pPr>
            <w:r w:rsidRPr="009A6C54">
              <w:t>@</w:t>
            </w:r>
          </w:p>
        </w:tc>
        <w:tc>
          <w:tcPr>
            <w:tcW w:w="1170" w:type="dxa"/>
            <w:shd w:val="clear" w:color="auto" w:fill="auto"/>
          </w:tcPr>
          <w:p w:rsidR="00F3684D" w:rsidRPr="009A6C54" w:rsidRDefault="00F3684D" w:rsidP="002A5A7B">
            <w:pPr>
              <w:pStyle w:val="TableText"/>
            </w:pPr>
            <w:r w:rsidRPr="009A6C54">
              <w:t>@</w:t>
            </w:r>
          </w:p>
        </w:tc>
        <w:tc>
          <w:tcPr>
            <w:tcW w:w="1188" w:type="dxa"/>
            <w:shd w:val="clear" w:color="auto" w:fill="auto"/>
          </w:tcPr>
          <w:p w:rsidR="00F3684D" w:rsidRPr="009A6C54" w:rsidRDefault="00F3684D" w:rsidP="002A5A7B">
            <w:pPr>
              <w:pStyle w:val="TableText"/>
            </w:pPr>
            <w:r w:rsidRPr="009A6C54">
              <w:t>@</w:t>
            </w:r>
          </w:p>
        </w:tc>
      </w:tr>
      <w:tr w:rsidR="00F3684D" w:rsidRPr="009A6C54" w:rsidTr="0002004E">
        <w:tc>
          <w:tcPr>
            <w:tcW w:w="1260" w:type="dxa"/>
            <w:shd w:val="clear" w:color="auto" w:fill="auto"/>
          </w:tcPr>
          <w:p w:rsidR="00F3684D" w:rsidRPr="009A6C54" w:rsidRDefault="00F3684D" w:rsidP="002A5A7B">
            <w:pPr>
              <w:pStyle w:val="TableText"/>
            </w:pPr>
            <w:r w:rsidRPr="009A6C54">
              <w:t>8.1</w:t>
            </w:r>
          </w:p>
        </w:tc>
        <w:tc>
          <w:tcPr>
            <w:tcW w:w="2340" w:type="dxa"/>
            <w:shd w:val="clear" w:color="auto" w:fill="auto"/>
          </w:tcPr>
          <w:p w:rsidR="00F3684D" w:rsidRPr="009A6C54" w:rsidRDefault="00F3684D" w:rsidP="002A5A7B">
            <w:pPr>
              <w:pStyle w:val="TableText"/>
            </w:pPr>
            <w:r w:rsidRPr="009A6C54">
              <w:t>MAS ELIGIBILITY CODE</w:t>
            </w:r>
          </w:p>
        </w:tc>
        <w:tc>
          <w:tcPr>
            <w:tcW w:w="1170" w:type="dxa"/>
            <w:shd w:val="clear" w:color="auto" w:fill="auto"/>
          </w:tcPr>
          <w:p w:rsidR="00F3684D" w:rsidRPr="009A6C54" w:rsidRDefault="00F3684D" w:rsidP="002A5A7B">
            <w:pPr>
              <w:pStyle w:val="TableText"/>
            </w:pPr>
            <w:r w:rsidRPr="009A6C54">
              <w:t>@</w:t>
            </w:r>
          </w:p>
        </w:tc>
        <w:tc>
          <w:tcPr>
            <w:tcW w:w="1170" w:type="dxa"/>
            <w:shd w:val="clear" w:color="auto" w:fill="auto"/>
          </w:tcPr>
          <w:p w:rsidR="00F3684D" w:rsidRPr="009A6C54" w:rsidRDefault="00F3684D" w:rsidP="002A5A7B">
            <w:pPr>
              <w:pStyle w:val="TableText"/>
            </w:pPr>
            <w:r w:rsidRPr="009A6C54">
              <w:t>d</w:t>
            </w:r>
          </w:p>
        </w:tc>
        <w:tc>
          <w:tcPr>
            <w:tcW w:w="1170" w:type="dxa"/>
            <w:shd w:val="clear" w:color="auto" w:fill="auto"/>
          </w:tcPr>
          <w:p w:rsidR="00F3684D" w:rsidRPr="009A6C54" w:rsidRDefault="00F3684D" w:rsidP="002A5A7B">
            <w:pPr>
              <w:pStyle w:val="TableText"/>
            </w:pPr>
            <w:r w:rsidRPr="009A6C54">
              <w:t>@</w:t>
            </w:r>
          </w:p>
        </w:tc>
        <w:tc>
          <w:tcPr>
            <w:tcW w:w="1170" w:type="dxa"/>
            <w:shd w:val="clear" w:color="auto" w:fill="auto"/>
          </w:tcPr>
          <w:p w:rsidR="00F3684D" w:rsidRPr="009A6C54" w:rsidRDefault="00F3684D" w:rsidP="002A5A7B">
            <w:pPr>
              <w:pStyle w:val="TableText"/>
            </w:pPr>
            <w:r w:rsidRPr="009A6C54">
              <w:t>@</w:t>
            </w:r>
          </w:p>
        </w:tc>
        <w:tc>
          <w:tcPr>
            <w:tcW w:w="1188" w:type="dxa"/>
            <w:shd w:val="clear" w:color="auto" w:fill="auto"/>
          </w:tcPr>
          <w:p w:rsidR="00F3684D" w:rsidRPr="009A6C54" w:rsidRDefault="00F3684D" w:rsidP="002A5A7B">
            <w:pPr>
              <w:pStyle w:val="TableText"/>
            </w:pPr>
            <w:r w:rsidRPr="009A6C54">
              <w:t>@</w:t>
            </w:r>
          </w:p>
        </w:tc>
      </w:tr>
      <w:tr w:rsidR="00F3684D" w:rsidRPr="009A6C54" w:rsidTr="0002004E">
        <w:tc>
          <w:tcPr>
            <w:tcW w:w="1260" w:type="dxa"/>
            <w:shd w:val="clear" w:color="auto" w:fill="auto"/>
          </w:tcPr>
          <w:p w:rsidR="00F3684D" w:rsidRPr="009A6C54" w:rsidRDefault="00F3684D" w:rsidP="002A5A7B">
            <w:pPr>
              <w:pStyle w:val="TableText"/>
            </w:pPr>
            <w:r w:rsidRPr="009A6C54">
              <w:t>8.2</w:t>
            </w:r>
          </w:p>
        </w:tc>
        <w:tc>
          <w:tcPr>
            <w:tcW w:w="2340" w:type="dxa"/>
            <w:shd w:val="clear" w:color="auto" w:fill="auto"/>
          </w:tcPr>
          <w:p w:rsidR="00F3684D" w:rsidRPr="009A6C54" w:rsidRDefault="00F3684D" w:rsidP="002A5A7B">
            <w:pPr>
              <w:pStyle w:val="TableText"/>
            </w:pPr>
            <w:r w:rsidRPr="009A6C54">
              <w:t>IDENTIFICATION FORMAT</w:t>
            </w:r>
          </w:p>
        </w:tc>
        <w:tc>
          <w:tcPr>
            <w:tcW w:w="1170" w:type="dxa"/>
            <w:shd w:val="clear" w:color="auto" w:fill="auto"/>
          </w:tcPr>
          <w:p w:rsidR="00F3684D" w:rsidRPr="009A6C54" w:rsidRDefault="00F3684D" w:rsidP="002A5A7B">
            <w:pPr>
              <w:pStyle w:val="TableText"/>
            </w:pPr>
            <w:r w:rsidRPr="009A6C54">
              <w:t>@</w:t>
            </w:r>
          </w:p>
        </w:tc>
        <w:tc>
          <w:tcPr>
            <w:tcW w:w="1170" w:type="dxa"/>
            <w:shd w:val="clear" w:color="auto" w:fill="auto"/>
          </w:tcPr>
          <w:p w:rsidR="00F3684D" w:rsidRPr="009A6C54" w:rsidRDefault="00F3684D" w:rsidP="002A5A7B">
            <w:pPr>
              <w:pStyle w:val="TableText"/>
            </w:pPr>
            <w:r w:rsidRPr="009A6C54">
              <w:t>d</w:t>
            </w:r>
          </w:p>
        </w:tc>
        <w:tc>
          <w:tcPr>
            <w:tcW w:w="1170" w:type="dxa"/>
            <w:shd w:val="clear" w:color="auto" w:fill="auto"/>
          </w:tcPr>
          <w:p w:rsidR="00F3684D" w:rsidRPr="009A6C54" w:rsidRDefault="00F3684D" w:rsidP="002A5A7B">
            <w:pPr>
              <w:pStyle w:val="TableText"/>
            </w:pPr>
            <w:r w:rsidRPr="009A6C54">
              <w:t>@</w:t>
            </w:r>
          </w:p>
        </w:tc>
        <w:tc>
          <w:tcPr>
            <w:tcW w:w="1170" w:type="dxa"/>
            <w:shd w:val="clear" w:color="auto" w:fill="auto"/>
          </w:tcPr>
          <w:p w:rsidR="00F3684D" w:rsidRPr="009A6C54" w:rsidRDefault="00F3684D" w:rsidP="002A5A7B">
            <w:pPr>
              <w:pStyle w:val="TableText"/>
            </w:pPr>
            <w:r w:rsidRPr="009A6C54">
              <w:t>@</w:t>
            </w:r>
          </w:p>
        </w:tc>
        <w:tc>
          <w:tcPr>
            <w:tcW w:w="1188" w:type="dxa"/>
            <w:shd w:val="clear" w:color="auto" w:fill="auto"/>
          </w:tcPr>
          <w:p w:rsidR="00F3684D" w:rsidRPr="009A6C54" w:rsidRDefault="00F3684D" w:rsidP="002A5A7B">
            <w:pPr>
              <w:pStyle w:val="TableText"/>
            </w:pPr>
            <w:r w:rsidRPr="009A6C54">
              <w:t>@</w:t>
            </w:r>
          </w:p>
        </w:tc>
      </w:tr>
      <w:tr w:rsidR="00F3684D" w:rsidRPr="009A6C54" w:rsidTr="0002004E">
        <w:tc>
          <w:tcPr>
            <w:tcW w:w="1260" w:type="dxa"/>
            <w:shd w:val="clear" w:color="auto" w:fill="auto"/>
          </w:tcPr>
          <w:p w:rsidR="00F3684D" w:rsidRPr="009A6C54" w:rsidRDefault="00F3684D" w:rsidP="002A5A7B">
            <w:pPr>
              <w:pStyle w:val="TableText"/>
            </w:pPr>
            <w:r w:rsidRPr="009A6C54">
              <w:t>10</w:t>
            </w:r>
          </w:p>
        </w:tc>
        <w:tc>
          <w:tcPr>
            <w:tcW w:w="2340" w:type="dxa"/>
            <w:shd w:val="clear" w:color="auto" w:fill="auto"/>
          </w:tcPr>
          <w:p w:rsidR="00F3684D" w:rsidRPr="009A6C54" w:rsidRDefault="00F3684D" w:rsidP="002A5A7B">
            <w:pPr>
              <w:pStyle w:val="TableText"/>
            </w:pPr>
            <w:r w:rsidRPr="009A6C54">
              <w:t>RACE</w:t>
            </w:r>
          </w:p>
        </w:tc>
        <w:tc>
          <w:tcPr>
            <w:tcW w:w="1170" w:type="dxa"/>
            <w:shd w:val="clear" w:color="auto" w:fill="auto"/>
          </w:tcPr>
          <w:p w:rsidR="00F3684D" w:rsidRPr="009A6C54" w:rsidRDefault="00F3684D" w:rsidP="002A5A7B">
            <w:pPr>
              <w:pStyle w:val="TableText"/>
            </w:pPr>
            <w:r w:rsidRPr="009A6C54">
              <w:t>@</w:t>
            </w:r>
          </w:p>
        </w:tc>
        <w:tc>
          <w:tcPr>
            <w:tcW w:w="1170" w:type="dxa"/>
            <w:shd w:val="clear" w:color="auto" w:fill="auto"/>
          </w:tcPr>
          <w:p w:rsidR="00F3684D" w:rsidRPr="009A6C54" w:rsidRDefault="00F3684D" w:rsidP="002A5A7B">
            <w:pPr>
              <w:pStyle w:val="TableText"/>
            </w:pPr>
            <w:r w:rsidRPr="009A6C54">
              <w:t>d</w:t>
            </w:r>
          </w:p>
        </w:tc>
        <w:tc>
          <w:tcPr>
            <w:tcW w:w="1170" w:type="dxa"/>
            <w:shd w:val="clear" w:color="auto" w:fill="auto"/>
          </w:tcPr>
          <w:p w:rsidR="00F3684D" w:rsidRPr="009A6C54" w:rsidRDefault="00F3684D" w:rsidP="002A5A7B">
            <w:pPr>
              <w:pStyle w:val="TableText"/>
            </w:pPr>
            <w:r w:rsidRPr="009A6C54">
              <w:t>@</w:t>
            </w:r>
          </w:p>
        </w:tc>
        <w:tc>
          <w:tcPr>
            <w:tcW w:w="1170" w:type="dxa"/>
            <w:shd w:val="clear" w:color="auto" w:fill="auto"/>
          </w:tcPr>
          <w:p w:rsidR="00F3684D" w:rsidRPr="009A6C54" w:rsidRDefault="00F3684D" w:rsidP="002A5A7B">
            <w:pPr>
              <w:pStyle w:val="TableText"/>
            </w:pPr>
            <w:r w:rsidRPr="009A6C54">
              <w:t>@</w:t>
            </w:r>
          </w:p>
        </w:tc>
        <w:tc>
          <w:tcPr>
            <w:tcW w:w="1188" w:type="dxa"/>
            <w:shd w:val="clear" w:color="auto" w:fill="auto"/>
          </w:tcPr>
          <w:p w:rsidR="00F3684D" w:rsidRPr="009A6C54" w:rsidRDefault="00F3684D" w:rsidP="002A5A7B">
            <w:pPr>
              <w:pStyle w:val="TableText"/>
            </w:pPr>
            <w:r w:rsidRPr="009A6C54">
              <w:t>@</w:t>
            </w:r>
          </w:p>
        </w:tc>
      </w:tr>
      <w:tr w:rsidR="00F3684D" w:rsidRPr="009A6C54" w:rsidTr="0002004E">
        <w:tc>
          <w:tcPr>
            <w:tcW w:w="1260" w:type="dxa"/>
            <w:shd w:val="clear" w:color="auto" w:fill="auto"/>
          </w:tcPr>
          <w:p w:rsidR="00F3684D" w:rsidRPr="009A6C54" w:rsidRDefault="00F3684D" w:rsidP="002A5A7B">
            <w:pPr>
              <w:pStyle w:val="TableText"/>
            </w:pPr>
            <w:r w:rsidRPr="009A6C54">
              <w:t>11</w:t>
            </w:r>
          </w:p>
        </w:tc>
        <w:tc>
          <w:tcPr>
            <w:tcW w:w="2340" w:type="dxa"/>
            <w:shd w:val="clear" w:color="auto" w:fill="auto"/>
          </w:tcPr>
          <w:p w:rsidR="00F3684D" w:rsidRPr="009A6C54" w:rsidRDefault="00F3684D" w:rsidP="002A5A7B">
            <w:pPr>
              <w:pStyle w:val="TableText"/>
            </w:pPr>
            <w:r w:rsidRPr="009A6C54">
              <w:t>MARITAL STATUS</w:t>
            </w:r>
          </w:p>
        </w:tc>
        <w:tc>
          <w:tcPr>
            <w:tcW w:w="1170" w:type="dxa"/>
            <w:shd w:val="clear" w:color="auto" w:fill="auto"/>
          </w:tcPr>
          <w:p w:rsidR="00F3684D" w:rsidRPr="009A6C54" w:rsidRDefault="00F3684D" w:rsidP="002A5A7B">
            <w:pPr>
              <w:pStyle w:val="TableText"/>
            </w:pPr>
            <w:r w:rsidRPr="009A6C54">
              <w:t>@</w:t>
            </w:r>
          </w:p>
        </w:tc>
        <w:tc>
          <w:tcPr>
            <w:tcW w:w="1170" w:type="dxa"/>
            <w:shd w:val="clear" w:color="auto" w:fill="auto"/>
          </w:tcPr>
          <w:p w:rsidR="00F3684D" w:rsidRPr="009A6C54" w:rsidRDefault="00F3684D" w:rsidP="002A5A7B">
            <w:pPr>
              <w:pStyle w:val="TableText"/>
            </w:pPr>
            <w:r w:rsidRPr="009A6C54">
              <w:t>d</w:t>
            </w:r>
          </w:p>
        </w:tc>
        <w:tc>
          <w:tcPr>
            <w:tcW w:w="1170" w:type="dxa"/>
            <w:shd w:val="clear" w:color="auto" w:fill="auto"/>
          </w:tcPr>
          <w:p w:rsidR="00F3684D" w:rsidRPr="009A6C54" w:rsidRDefault="00F3684D" w:rsidP="002A5A7B">
            <w:pPr>
              <w:pStyle w:val="TableText"/>
            </w:pPr>
            <w:r w:rsidRPr="009A6C54">
              <w:t>@</w:t>
            </w:r>
          </w:p>
        </w:tc>
        <w:tc>
          <w:tcPr>
            <w:tcW w:w="1170" w:type="dxa"/>
            <w:shd w:val="clear" w:color="auto" w:fill="auto"/>
          </w:tcPr>
          <w:p w:rsidR="00F3684D" w:rsidRPr="009A6C54" w:rsidRDefault="00F3684D" w:rsidP="002A5A7B">
            <w:pPr>
              <w:pStyle w:val="TableText"/>
            </w:pPr>
            <w:r w:rsidRPr="009A6C54">
              <w:t>@</w:t>
            </w:r>
          </w:p>
        </w:tc>
        <w:tc>
          <w:tcPr>
            <w:tcW w:w="1188" w:type="dxa"/>
            <w:shd w:val="clear" w:color="auto" w:fill="auto"/>
          </w:tcPr>
          <w:p w:rsidR="00F3684D" w:rsidRPr="009A6C54" w:rsidRDefault="00F3684D" w:rsidP="002A5A7B">
            <w:pPr>
              <w:pStyle w:val="TableText"/>
            </w:pPr>
            <w:r w:rsidRPr="009A6C54">
              <w:t>@</w:t>
            </w:r>
          </w:p>
        </w:tc>
      </w:tr>
      <w:tr w:rsidR="00F3684D" w:rsidRPr="009A6C54" w:rsidTr="0002004E">
        <w:tc>
          <w:tcPr>
            <w:tcW w:w="1260" w:type="dxa"/>
            <w:shd w:val="clear" w:color="auto" w:fill="auto"/>
          </w:tcPr>
          <w:p w:rsidR="00F3684D" w:rsidRPr="009A6C54" w:rsidRDefault="00F3684D" w:rsidP="002A5A7B">
            <w:pPr>
              <w:pStyle w:val="TableText"/>
            </w:pPr>
            <w:r w:rsidRPr="009A6C54">
              <w:t>13</w:t>
            </w:r>
          </w:p>
        </w:tc>
        <w:tc>
          <w:tcPr>
            <w:tcW w:w="2340" w:type="dxa"/>
            <w:shd w:val="clear" w:color="auto" w:fill="auto"/>
          </w:tcPr>
          <w:p w:rsidR="00F3684D" w:rsidRPr="009A6C54" w:rsidRDefault="00F3684D" w:rsidP="002A5A7B">
            <w:pPr>
              <w:pStyle w:val="TableText"/>
            </w:pPr>
            <w:r w:rsidRPr="009A6C54">
              <w:t>RELIGION</w:t>
            </w:r>
          </w:p>
        </w:tc>
        <w:tc>
          <w:tcPr>
            <w:tcW w:w="1170" w:type="dxa"/>
            <w:shd w:val="clear" w:color="auto" w:fill="auto"/>
          </w:tcPr>
          <w:p w:rsidR="00F3684D" w:rsidRPr="009A6C54" w:rsidRDefault="00F3684D" w:rsidP="002A5A7B">
            <w:pPr>
              <w:pStyle w:val="TableText"/>
            </w:pPr>
            <w:r w:rsidRPr="009A6C54">
              <w:t>@</w:t>
            </w:r>
          </w:p>
        </w:tc>
        <w:tc>
          <w:tcPr>
            <w:tcW w:w="1170" w:type="dxa"/>
            <w:shd w:val="clear" w:color="auto" w:fill="auto"/>
          </w:tcPr>
          <w:p w:rsidR="00F3684D" w:rsidRPr="009A6C54" w:rsidRDefault="00F3684D" w:rsidP="002A5A7B">
            <w:pPr>
              <w:pStyle w:val="TableText"/>
            </w:pPr>
            <w:r w:rsidRPr="009A6C54">
              <w:t>d</w:t>
            </w:r>
          </w:p>
        </w:tc>
        <w:tc>
          <w:tcPr>
            <w:tcW w:w="1170" w:type="dxa"/>
            <w:shd w:val="clear" w:color="auto" w:fill="auto"/>
          </w:tcPr>
          <w:p w:rsidR="00F3684D" w:rsidRPr="009A6C54" w:rsidRDefault="00F3684D" w:rsidP="002A5A7B">
            <w:pPr>
              <w:pStyle w:val="TableText"/>
            </w:pPr>
            <w:r w:rsidRPr="009A6C54">
              <w:t>@</w:t>
            </w:r>
          </w:p>
        </w:tc>
        <w:tc>
          <w:tcPr>
            <w:tcW w:w="1170" w:type="dxa"/>
            <w:shd w:val="clear" w:color="auto" w:fill="auto"/>
          </w:tcPr>
          <w:p w:rsidR="00F3684D" w:rsidRPr="009A6C54" w:rsidRDefault="00F3684D" w:rsidP="002A5A7B">
            <w:pPr>
              <w:pStyle w:val="TableText"/>
            </w:pPr>
            <w:r w:rsidRPr="009A6C54">
              <w:t>@</w:t>
            </w:r>
          </w:p>
        </w:tc>
        <w:tc>
          <w:tcPr>
            <w:tcW w:w="1188" w:type="dxa"/>
            <w:shd w:val="clear" w:color="auto" w:fill="auto"/>
          </w:tcPr>
          <w:p w:rsidR="00F3684D" w:rsidRPr="009A6C54" w:rsidRDefault="00F3684D" w:rsidP="002A5A7B">
            <w:pPr>
              <w:pStyle w:val="TableText"/>
            </w:pPr>
            <w:r w:rsidRPr="009A6C54">
              <w:t>@</w:t>
            </w:r>
          </w:p>
        </w:tc>
      </w:tr>
      <w:tr w:rsidR="00F3684D" w:rsidRPr="009A6C54" w:rsidTr="0002004E">
        <w:tc>
          <w:tcPr>
            <w:tcW w:w="1260" w:type="dxa"/>
            <w:shd w:val="clear" w:color="auto" w:fill="auto"/>
          </w:tcPr>
          <w:p w:rsidR="00F3684D" w:rsidRPr="009A6C54" w:rsidRDefault="00F3684D" w:rsidP="002A5A7B">
            <w:pPr>
              <w:pStyle w:val="TableText"/>
            </w:pPr>
            <w:r w:rsidRPr="009A6C54">
              <w:t>21</w:t>
            </w:r>
          </w:p>
        </w:tc>
        <w:tc>
          <w:tcPr>
            <w:tcW w:w="2340" w:type="dxa"/>
            <w:shd w:val="clear" w:color="auto" w:fill="auto"/>
          </w:tcPr>
          <w:p w:rsidR="00F3684D" w:rsidRPr="009A6C54" w:rsidRDefault="00F3684D" w:rsidP="002A5A7B">
            <w:pPr>
              <w:pStyle w:val="TableText"/>
            </w:pPr>
            <w:r w:rsidRPr="009A6C54">
              <w:t>PERIOD OF SERVICE</w:t>
            </w:r>
          </w:p>
        </w:tc>
        <w:tc>
          <w:tcPr>
            <w:tcW w:w="1170" w:type="dxa"/>
            <w:shd w:val="clear" w:color="auto" w:fill="auto"/>
          </w:tcPr>
          <w:p w:rsidR="00F3684D" w:rsidRPr="009A6C54" w:rsidRDefault="00F3684D" w:rsidP="002A5A7B">
            <w:pPr>
              <w:pStyle w:val="TableText"/>
            </w:pPr>
            <w:r w:rsidRPr="009A6C54">
              <w:t>@</w:t>
            </w:r>
          </w:p>
        </w:tc>
        <w:tc>
          <w:tcPr>
            <w:tcW w:w="1170" w:type="dxa"/>
            <w:shd w:val="clear" w:color="auto" w:fill="auto"/>
          </w:tcPr>
          <w:p w:rsidR="00F3684D" w:rsidRPr="009A6C54" w:rsidRDefault="00F3684D" w:rsidP="002A5A7B">
            <w:pPr>
              <w:pStyle w:val="TableText"/>
            </w:pPr>
            <w:r w:rsidRPr="009A6C54">
              <w:t>d</w:t>
            </w:r>
          </w:p>
        </w:tc>
        <w:tc>
          <w:tcPr>
            <w:tcW w:w="1170" w:type="dxa"/>
            <w:shd w:val="clear" w:color="auto" w:fill="auto"/>
          </w:tcPr>
          <w:p w:rsidR="00F3684D" w:rsidRPr="009A6C54" w:rsidRDefault="00F3684D" w:rsidP="002A5A7B">
            <w:pPr>
              <w:pStyle w:val="TableText"/>
            </w:pPr>
            <w:r w:rsidRPr="009A6C54">
              <w:t>@</w:t>
            </w:r>
          </w:p>
        </w:tc>
        <w:tc>
          <w:tcPr>
            <w:tcW w:w="1170" w:type="dxa"/>
            <w:shd w:val="clear" w:color="auto" w:fill="auto"/>
          </w:tcPr>
          <w:p w:rsidR="00F3684D" w:rsidRPr="009A6C54" w:rsidRDefault="00F3684D" w:rsidP="002A5A7B">
            <w:pPr>
              <w:pStyle w:val="TableText"/>
            </w:pPr>
            <w:r w:rsidRPr="009A6C54">
              <w:t>@</w:t>
            </w:r>
          </w:p>
        </w:tc>
        <w:tc>
          <w:tcPr>
            <w:tcW w:w="1188" w:type="dxa"/>
            <w:shd w:val="clear" w:color="auto" w:fill="auto"/>
          </w:tcPr>
          <w:p w:rsidR="00F3684D" w:rsidRPr="009A6C54" w:rsidRDefault="00F3684D" w:rsidP="002A5A7B">
            <w:pPr>
              <w:pStyle w:val="TableText"/>
            </w:pPr>
            <w:r w:rsidRPr="009A6C54">
              <w:t>@</w:t>
            </w:r>
          </w:p>
        </w:tc>
      </w:tr>
      <w:tr w:rsidR="00F3684D" w:rsidRPr="009A6C54" w:rsidTr="0002004E">
        <w:tc>
          <w:tcPr>
            <w:tcW w:w="1260" w:type="dxa"/>
            <w:shd w:val="clear" w:color="auto" w:fill="auto"/>
          </w:tcPr>
          <w:p w:rsidR="00F3684D" w:rsidRPr="009A6C54" w:rsidRDefault="00F3684D" w:rsidP="002A5A7B">
            <w:pPr>
              <w:pStyle w:val="TableText"/>
            </w:pPr>
            <w:r w:rsidRPr="009A6C54">
              <w:t>22</w:t>
            </w:r>
          </w:p>
        </w:tc>
        <w:tc>
          <w:tcPr>
            <w:tcW w:w="2340" w:type="dxa"/>
            <w:shd w:val="clear" w:color="auto" w:fill="auto"/>
          </w:tcPr>
          <w:p w:rsidR="00F3684D" w:rsidRPr="009A6C54" w:rsidRDefault="00F3684D" w:rsidP="002A5A7B">
            <w:pPr>
              <w:pStyle w:val="TableText"/>
            </w:pPr>
            <w:r w:rsidRPr="009A6C54">
              <w:t>POW PERIOD</w:t>
            </w:r>
          </w:p>
        </w:tc>
        <w:tc>
          <w:tcPr>
            <w:tcW w:w="1170" w:type="dxa"/>
            <w:shd w:val="clear" w:color="auto" w:fill="auto"/>
          </w:tcPr>
          <w:p w:rsidR="00F3684D" w:rsidRPr="009A6C54" w:rsidRDefault="00F3684D" w:rsidP="002A5A7B">
            <w:pPr>
              <w:pStyle w:val="TableText"/>
            </w:pPr>
            <w:r w:rsidRPr="009A6C54">
              <w:t>@</w:t>
            </w:r>
          </w:p>
        </w:tc>
        <w:tc>
          <w:tcPr>
            <w:tcW w:w="1170" w:type="dxa"/>
            <w:shd w:val="clear" w:color="auto" w:fill="auto"/>
          </w:tcPr>
          <w:p w:rsidR="00F3684D" w:rsidRPr="009A6C54" w:rsidRDefault="00F3684D" w:rsidP="002A5A7B">
            <w:pPr>
              <w:pStyle w:val="TableText"/>
            </w:pPr>
            <w:r w:rsidRPr="009A6C54">
              <w:t>d</w:t>
            </w:r>
          </w:p>
        </w:tc>
        <w:tc>
          <w:tcPr>
            <w:tcW w:w="1170" w:type="dxa"/>
            <w:shd w:val="clear" w:color="auto" w:fill="auto"/>
          </w:tcPr>
          <w:p w:rsidR="00F3684D" w:rsidRPr="009A6C54" w:rsidRDefault="00F3684D" w:rsidP="002A5A7B">
            <w:pPr>
              <w:pStyle w:val="TableText"/>
            </w:pPr>
            <w:r w:rsidRPr="009A6C54">
              <w:t>@</w:t>
            </w:r>
          </w:p>
        </w:tc>
        <w:tc>
          <w:tcPr>
            <w:tcW w:w="1170" w:type="dxa"/>
            <w:shd w:val="clear" w:color="auto" w:fill="auto"/>
          </w:tcPr>
          <w:p w:rsidR="00F3684D" w:rsidRPr="009A6C54" w:rsidRDefault="00F3684D" w:rsidP="002A5A7B">
            <w:pPr>
              <w:pStyle w:val="TableText"/>
            </w:pPr>
            <w:r w:rsidRPr="009A6C54">
              <w:t>@</w:t>
            </w:r>
          </w:p>
        </w:tc>
        <w:tc>
          <w:tcPr>
            <w:tcW w:w="1188" w:type="dxa"/>
            <w:shd w:val="clear" w:color="auto" w:fill="auto"/>
          </w:tcPr>
          <w:p w:rsidR="00F3684D" w:rsidRPr="009A6C54" w:rsidRDefault="00F3684D" w:rsidP="002A5A7B">
            <w:pPr>
              <w:pStyle w:val="TableText"/>
            </w:pPr>
            <w:r w:rsidRPr="009A6C54">
              <w:t>@</w:t>
            </w:r>
          </w:p>
        </w:tc>
      </w:tr>
      <w:tr w:rsidR="00F3684D" w:rsidRPr="009A6C54" w:rsidTr="0002004E">
        <w:tc>
          <w:tcPr>
            <w:tcW w:w="1260" w:type="dxa"/>
            <w:shd w:val="clear" w:color="auto" w:fill="auto"/>
          </w:tcPr>
          <w:p w:rsidR="00F3684D" w:rsidRPr="009A6C54" w:rsidRDefault="00F3684D" w:rsidP="002A5A7B">
            <w:pPr>
              <w:pStyle w:val="TableText"/>
            </w:pPr>
            <w:r w:rsidRPr="009A6C54">
              <w:t>23</w:t>
            </w:r>
          </w:p>
        </w:tc>
        <w:tc>
          <w:tcPr>
            <w:tcW w:w="2340" w:type="dxa"/>
            <w:shd w:val="clear" w:color="auto" w:fill="auto"/>
          </w:tcPr>
          <w:p w:rsidR="00F3684D" w:rsidRPr="009A6C54" w:rsidRDefault="00F3684D" w:rsidP="002A5A7B">
            <w:pPr>
              <w:pStyle w:val="TableText"/>
            </w:pPr>
            <w:r w:rsidRPr="009A6C54">
              <w:t>BRANCH OF SERVICE</w:t>
            </w:r>
          </w:p>
        </w:tc>
        <w:tc>
          <w:tcPr>
            <w:tcW w:w="1170" w:type="dxa"/>
            <w:shd w:val="clear" w:color="auto" w:fill="auto"/>
          </w:tcPr>
          <w:p w:rsidR="00F3684D" w:rsidRPr="009A6C54" w:rsidRDefault="00F3684D" w:rsidP="002A5A7B">
            <w:pPr>
              <w:pStyle w:val="TableText"/>
            </w:pPr>
            <w:r w:rsidRPr="009A6C54">
              <w:t>@</w:t>
            </w:r>
          </w:p>
        </w:tc>
        <w:tc>
          <w:tcPr>
            <w:tcW w:w="1170" w:type="dxa"/>
            <w:shd w:val="clear" w:color="auto" w:fill="auto"/>
          </w:tcPr>
          <w:p w:rsidR="00F3684D" w:rsidRPr="009A6C54" w:rsidRDefault="00F3684D" w:rsidP="002A5A7B">
            <w:pPr>
              <w:pStyle w:val="TableText"/>
            </w:pPr>
            <w:r w:rsidRPr="009A6C54">
              <w:t>d</w:t>
            </w:r>
          </w:p>
        </w:tc>
        <w:tc>
          <w:tcPr>
            <w:tcW w:w="1170" w:type="dxa"/>
            <w:shd w:val="clear" w:color="auto" w:fill="auto"/>
          </w:tcPr>
          <w:p w:rsidR="00F3684D" w:rsidRPr="009A6C54" w:rsidRDefault="00F3684D" w:rsidP="002A5A7B">
            <w:pPr>
              <w:pStyle w:val="TableText"/>
            </w:pPr>
            <w:r w:rsidRPr="009A6C54">
              <w:t>@</w:t>
            </w:r>
          </w:p>
        </w:tc>
        <w:tc>
          <w:tcPr>
            <w:tcW w:w="1170" w:type="dxa"/>
            <w:shd w:val="clear" w:color="auto" w:fill="auto"/>
          </w:tcPr>
          <w:p w:rsidR="00F3684D" w:rsidRPr="009A6C54" w:rsidRDefault="00F3684D" w:rsidP="002A5A7B">
            <w:pPr>
              <w:pStyle w:val="TableText"/>
            </w:pPr>
            <w:r w:rsidRPr="009A6C54">
              <w:t>@</w:t>
            </w:r>
          </w:p>
        </w:tc>
        <w:tc>
          <w:tcPr>
            <w:tcW w:w="1188" w:type="dxa"/>
            <w:shd w:val="clear" w:color="auto" w:fill="auto"/>
          </w:tcPr>
          <w:p w:rsidR="00F3684D" w:rsidRPr="009A6C54" w:rsidRDefault="00F3684D" w:rsidP="002A5A7B">
            <w:pPr>
              <w:pStyle w:val="TableText"/>
            </w:pPr>
            <w:r w:rsidRPr="009A6C54">
              <w:t>@</w:t>
            </w:r>
          </w:p>
        </w:tc>
      </w:tr>
      <w:tr w:rsidR="00F3684D" w:rsidRPr="009A6C54" w:rsidTr="0002004E">
        <w:tc>
          <w:tcPr>
            <w:tcW w:w="1260" w:type="dxa"/>
            <w:shd w:val="clear" w:color="auto" w:fill="auto"/>
          </w:tcPr>
          <w:p w:rsidR="00F3684D" w:rsidRPr="009A6C54" w:rsidRDefault="00F3684D" w:rsidP="002A5A7B">
            <w:pPr>
              <w:pStyle w:val="TableText"/>
            </w:pPr>
            <w:r w:rsidRPr="009A6C54">
              <w:t>25</w:t>
            </w:r>
          </w:p>
        </w:tc>
        <w:tc>
          <w:tcPr>
            <w:tcW w:w="2340" w:type="dxa"/>
            <w:shd w:val="clear" w:color="auto" w:fill="auto"/>
          </w:tcPr>
          <w:p w:rsidR="00F3684D" w:rsidRPr="009A6C54" w:rsidRDefault="00F3684D" w:rsidP="002A5A7B">
            <w:pPr>
              <w:pStyle w:val="TableText"/>
            </w:pPr>
            <w:r w:rsidRPr="009A6C54">
              <w:t>TYPE OF DISCHARGE</w:t>
            </w:r>
          </w:p>
        </w:tc>
        <w:tc>
          <w:tcPr>
            <w:tcW w:w="1170" w:type="dxa"/>
            <w:shd w:val="clear" w:color="auto" w:fill="auto"/>
          </w:tcPr>
          <w:p w:rsidR="00F3684D" w:rsidRPr="009A6C54" w:rsidRDefault="00F3684D" w:rsidP="002A5A7B">
            <w:pPr>
              <w:pStyle w:val="TableText"/>
            </w:pPr>
            <w:r w:rsidRPr="009A6C54">
              <w:t>@</w:t>
            </w:r>
          </w:p>
        </w:tc>
        <w:tc>
          <w:tcPr>
            <w:tcW w:w="1170" w:type="dxa"/>
            <w:shd w:val="clear" w:color="auto" w:fill="auto"/>
          </w:tcPr>
          <w:p w:rsidR="00F3684D" w:rsidRPr="009A6C54" w:rsidRDefault="00F3684D" w:rsidP="002A5A7B">
            <w:pPr>
              <w:pStyle w:val="TableText"/>
            </w:pPr>
            <w:r w:rsidRPr="009A6C54">
              <w:t>d</w:t>
            </w:r>
          </w:p>
        </w:tc>
        <w:tc>
          <w:tcPr>
            <w:tcW w:w="1170" w:type="dxa"/>
            <w:shd w:val="clear" w:color="auto" w:fill="auto"/>
          </w:tcPr>
          <w:p w:rsidR="00F3684D" w:rsidRPr="009A6C54" w:rsidRDefault="00F3684D" w:rsidP="002A5A7B">
            <w:pPr>
              <w:pStyle w:val="TableText"/>
            </w:pPr>
            <w:r w:rsidRPr="009A6C54">
              <w:t>@</w:t>
            </w:r>
          </w:p>
        </w:tc>
        <w:tc>
          <w:tcPr>
            <w:tcW w:w="1170" w:type="dxa"/>
            <w:shd w:val="clear" w:color="auto" w:fill="auto"/>
          </w:tcPr>
          <w:p w:rsidR="00F3684D" w:rsidRPr="009A6C54" w:rsidRDefault="00F3684D" w:rsidP="002A5A7B">
            <w:pPr>
              <w:pStyle w:val="TableText"/>
            </w:pPr>
            <w:r w:rsidRPr="009A6C54">
              <w:t>@</w:t>
            </w:r>
          </w:p>
        </w:tc>
        <w:tc>
          <w:tcPr>
            <w:tcW w:w="1188" w:type="dxa"/>
            <w:shd w:val="clear" w:color="auto" w:fill="auto"/>
          </w:tcPr>
          <w:p w:rsidR="00F3684D" w:rsidRPr="009A6C54" w:rsidRDefault="00F3684D" w:rsidP="002A5A7B">
            <w:pPr>
              <w:pStyle w:val="TableText"/>
            </w:pPr>
            <w:r w:rsidRPr="009A6C54">
              <w:t>@</w:t>
            </w:r>
          </w:p>
        </w:tc>
      </w:tr>
      <w:tr w:rsidR="00F3684D" w:rsidRPr="009A6C54" w:rsidTr="0002004E">
        <w:tc>
          <w:tcPr>
            <w:tcW w:w="1260" w:type="dxa"/>
            <w:shd w:val="clear" w:color="auto" w:fill="auto"/>
          </w:tcPr>
          <w:p w:rsidR="00F3684D" w:rsidRPr="009A6C54" w:rsidRDefault="00F3684D" w:rsidP="002A5A7B">
            <w:pPr>
              <w:pStyle w:val="TableText"/>
            </w:pPr>
            <w:r w:rsidRPr="009A6C54">
              <w:t>26.11</w:t>
            </w:r>
          </w:p>
        </w:tc>
        <w:tc>
          <w:tcPr>
            <w:tcW w:w="2340" w:type="dxa"/>
            <w:shd w:val="clear" w:color="auto" w:fill="auto"/>
          </w:tcPr>
          <w:p w:rsidR="00F3684D" w:rsidRPr="009A6C54" w:rsidRDefault="00F3684D" w:rsidP="002A5A7B">
            <w:pPr>
              <w:pStyle w:val="TableText"/>
            </w:pPr>
            <w:r w:rsidRPr="009A6C54">
              <w:t>PRF LOCAL FLAG</w:t>
            </w:r>
          </w:p>
        </w:tc>
        <w:tc>
          <w:tcPr>
            <w:tcW w:w="1170" w:type="dxa"/>
            <w:shd w:val="clear" w:color="auto" w:fill="auto"/>
          </w:tcPr>
          <w:p w:rsidR="00F3684D" w:rsidRPr="009A6C54" w:rsidRDefault="00F3684D" w:rsidP="002A5A7B">
            <w:pPr>
              <w:pStyle w:val="TableText"/>
            </w:pPr>
            <w:r w:rsidRPr="009A6C54">
              <w:t>@</w:t>
            </w:r>
          </w:p>
        </w:tc>
        <w:tc>
          <w:tcPr>
            <w:tcW w:w="1170" w:type="dxa"/>
            <w:shd w:val="clear" w:color="auto" w:fill="auto"/>
          </w:tcPr>
          <w:p w:rsidR="00F3684D" w:rsidRPr="009A6C54" w:rsidRDefault="00F3684D" w:rsidP="002A5A7B">
            <w:pPr>
              <w:pStyle w:val="TableText"/>
            </w:pPr>
            <w:r w:rsidRPr="009A6C54">
              <w:t>@</w:t>
            </w:r>
          </w:p>
        </w:tc>
        <w:tc>
          <w:tcPr>
            <w:tcW w:w="1170" w:type="dxa"/>
            <w:shd w:val="clear" w:color="auto" w:fill="auto"/>
          </w:tcPr>
          <w:p w:rsidR="00F3684D" w:rsidRPr="009A6C54" w:rsidRDefault="00F3684D" w:rsidP="002A5A7B">
            <w:pPr>
              <w:pStyle w:val="TableText"/>
            </w:pPr>
            <w:r w:rsidRPr="009A6C54">
              <w:t>@</w:t>
            </w:r>
          </w:p>
        </w:tc>
        <w:tc>
          <w:tcPr>
            <w:tcW w:w="1170" w:type="dxa"/>
            <w:shd w:val="clear" w:color="auto" w:fill="auto"/>
          </w:tcPr>
          <w:p w:rsidR="00F3684D" w:rsidRPr="009A6C54" w:rsidRDefault="00F3684D" w:rsidP="002A5A7B">
            <w:pPr>
              <w:pStyle w:val="TableText"/>
            </w:pPr>
            <w:r w:rsidRPr="009A6C54">
              <w:t>@</w:t>
            </w:r>
          </w:p>
        </w:tc>
        <w:tc>
          <w:tcPr>
            <w:tcW w:w="1188" w:type="dxa"/>
            <w:shd w:val="clear" w:color="auto" w:fill="auto"/>
          </w:tcPr>
          <w:p w:rsidR="00F3684D" w:rsidRPr="009A6C54" w:rsidRDefault="00F3684D" w:rsidP="002A5A7B">
            <w:pPr>
              <w:pStyle w:val="TableText"/>
            </w:pPr>
            <w:r w:rsidRPr="009A6C54">
              <w:t>@</w:t>
            </w:r>
          </w:p>
        </w:tc>
      </w:tr>
      <w:tr w:rsidR="00F3684D" w:rsidRPr="009A6C54" w:rsidTr="0002004E">
        <w:tc>
          <w:tcPr>
            <w:tcW w:w="1260" w:type="dxa"/>
            <w:shd w:val="clear" w:color="auto" w:fill="auto"/>
          </w:tcPr>
          <w:p w:rsidR="00F3684D" w:rsidRPr="009A6C54" w:rsidRDefault="00F3684D" w:rsidP="002A5A7B">
            <w:pPr>
              <w:pStyle w:val="TableText"/>
            </w:pPr>
            <w:r w:rsidRPr="009A6C54">
              <w:t>26.12</w:t>
            </w:r>
          </w:p>
        </w:tc>
        <w:tc>
          <w:tcPr>
            <w:tcW w:w="2340" w:type="dxa"/>
            <w:shd w:val="clear" w:color="auto" w:fill="auto"/>
          </w:tcPr>
          <w:p w:rsidR="00F3684D" w:rsidRPr="009A6C54" w:rsidRDefault="00F3684D" w:rsidP="002A5A7B">
            <w:pPr>
              <w:pStyle w:val="TableText"/>
            </w:pPr>
            <w:r w:rsidRPr="009A6C54">
              <w:t>PRF LOCAL FLAG HISTORY</w:t>
            </w:r>
          </w:p>
        </w:tc>
        <w:tc>
          <w:tcPr>
            <w:tcW w:w="1170" w:type="dxa"/>
            <w:shd w:val="clear" w:color="auto" w:fill="auto"/>
          </w:tcPr>
          <w:p w:rsidR="00F3684D" w:rsidRPr="009A6C54" w:rsidRDefault="00F3684D" w:rsidP="002A5A7B">
            <w:pPr>
              <w:pStyle w:val="TableText"/>
            </w:pPr>
            <w:r w:rsidRPr="009A6C54">
              <w:t>@</w:t>
            </w:r>
          </w:p>
        </w:tc>
        <w:tc>
          <w:tcPr>
            <w:tcW w:w="1170" w:type="dxa"/>
            <w:shd w:val="clear" w:color="auto" w:fill="auto"/>
          </w:tcPr>
          <w:p w:rsidR="00F3684D" w:rsidRPr="009A6C54" w:rsidRDefault="00F3684D" w:rsidP="002A5A7B">
            <w:pPr>
              <w:pStyle w:val="TableText"/>
            </w:pPr>
            <w:r w:rsidRPr="009A6C54">
              <w:t>@</w:t>
            </w:r>
          </w:p>
        </w:tc>
        <w:tc>
          <w:tcPr>
            <w:tcW w:w="1170" w:type="dxa"/>
            <w:shd w:val="clear" w:color="auto" w:fill="auto"/>
          </w:tcPr>
          <w:p w:rsidR="00F3684D" w:rsidRPr="009A6C54" w:rsidRDefault="00F3684D" w:rsidP="002A5A7B">
            <w:pPr>
              <w:pStyle w:val="TableText"/>
            </w:pPr>
            <w:r w:rsidRPr="009A6C54">
              <w:t>@</w:t>
            </w:r>
          </w:p>
        </w:tc>
        <w:tc>
          <w:tcPr>
            <w:tcW w:w="1170" w:type="dxa"/>
            <w:shd w:val="clear" w:color="auto" w:fill="auto"/>
          </w:tcPr>
          <w:p w:rsidR="00F3684D" w:rsidRPr="009A6C54" w:rsidRDefault="00F3684D" w:rsidP="002A5A7B">
            <w:pPr>
              <w:pStyle w:val="TableText"/>
            </w:pPr>
            <w:r w:rsidRPr="009A6C54">
              <w:t>@</w:t>
            </w:r>
          </w:p>
        </w:tc>
        <w:tc>
          <w:tcPr>
            <w:tcW w:w="1188" w:type="dxa"/>
            <w:shd w:val="clear" w:color="auto" w:fill="auto"/>
          </w:tcPr>
          <w:p w:rsidR="00F3684D" w:rsidRPr="009A6C54" w:rsidRDefault="00F3684D" w:rsidP="002A5A7B">
            <w:pPr>
              <w:pStyle w:val="TableText"/>
            </w:pPr>
            <w:r w:rsidRPr="009A6C54">
              <w:t>@</w:t>
            </w:r>
          </w:p>
        </w:tc>
      </w:tr>
      <w:tr w:rsidR="00F3684D" w:rsidRPr="009A6C54" w:rsidTr="0002004E">
        <w:tc>
          <w:tcPr>
            <w:tcW w:w="1260" w:type="dxa"/>
            <w:shd w:val="clear" w:color="auto" w:fill="auto"/>
          </w:tcPr>
          <w:p w:rsidR="00F3684D" w:rsidRPr="009A6C54" w:rsidRDefault="00F3684D" w:rsidP="002A5A7B">
            <w:pPr>
              <w:pStyle w:val="TableText"/>
            </w:pPr>
            <w:r w:rsidRPr="009A6C54">
              <w:t>26.13</w:t>
            </w:r>
          </w:p>
        </w:tc>
        <w:tc>
          <w:tcPr>
            <w:tcW w:w="2340" w:type="dxa"/>
            <w:shd w:val="clear" w:color="auto" w:fill="auto"/>
          </w:tcPr>
          <w:p w:rsidR="00F3684D" w:rsidRPr="009A6C54" w:rsidRDefault="00F3684D" w:rsidP="002A5A7B">
            <w:pPr>
              <w:pStyle w:val="TableText"/>
            </w:pPr>
            <w:r w:rsidRPr="009A6C54">
              <w:t>PRF ASSIGNMENT</w:t>
            </w:r>
          </w:p>
        </w:tc>
        <w:tc>
          <w:tcPr>
            <w:tcW w:w="1170" w:type="dxa"/>
            <w:shd w:val="clear" w:color="auto" w:fill="auto"/>
          </w:tcPr>
          <w:p w:rsidR="00F3684D" w:rsidRPr="009A6C54" w:rsidRDefault="00F3684D" w:rsidP="002A5A7B">
            <w:pPr>
              <w:pStyle w:val="TableText"/>
            </w:pPr>
            <w:r w:rsidRPr="009A6C54">
              <w:t>@</w:t>
            </w:r>
          </w:p>
        </w:tc>
        <w:tc>
          <w:tcPr>
            <w:tcW w:w="1170" w:type="dxa"/>
            <w:shd w:val="clear" w:color="auto" w:fill="auto"/>
          </w:tcPr>
          <w:p w:rsidR="00F3684D" w:rsidRPr="009A6C54" w:rsidRDefault="00F3684D" w:rsidP="002A5A7B">
            <w:pPr>
              <w:pStyle w:val="TableText"/>
            </w:pPr>
            <w:r w:rsidRPr="009A6C54">
              <w:t>d</w:t>
            </w:r>
          </w:p>
        </w:tc>
        <w:tc>
          <w:tcPr>
            <w:tcW w:w="1170" w:type="dxa"/>
            <w:shd w:val="clear" w:color="auto" w:fill="auto"/>
          </w:tcPr>
          <w:p w:rsidR="00F3684D" w:rsidRPr="009A6C54" w:rsidRDefault="00F3684D" w:rsidP="002A5A7B">
            <w:pPr>
              <w:pStyle w:val="TableText"/>
            </w:pPr>
            <w:r w:rsidRPr="009A6C54">
              <w:t>@</w:t>
            </w:r>
          </w:p>
        </w:tc>
        <w:tc>
          <w:tcPr>
            <w:tcW w:w="1170" w:type="dxa"/>
            <w:shd w:val="clear" w:color="auto" w:fill="auto"/>
          </w:tcPr>
          <w:p w:rsidR="00F3684D" w:rsidRPr="009A6C54" w:rsidRDefault="00F3684D" w:rsidP="002A5A7B">
            <w:pPr>
              <w:pStyle w:val="TableText"/>
            </w:pPr>
            <w:r w:rsidRPr="009A6C54">
              <w:t>@</w:t>
            </w:r>
          </w:p>
        </w:tc>
        <w:tc>
          <w:tcPr>
            <w:tcW w:w="1188" w:type="dxa"/>
            <w:shd w:val="clear" w:color="auto" w:fill="auto"/>
          </w:tcPr>
          <w:p w:rsidR="00F3684D" w:rsidRPr="009A6C54" w:rsidRDefault="00F3684D" w:rsidP="002A5A7B">
            <w:pPr>
              <w:pStyle w:val="TableText"/>
            </w:pPr>
            <w:r w:rsidRPr="009A6C54">
              <w:t>@</w:t>
            </w:r>
          </w:p>
        </w:tc>
      </w:tr>
      <w:tr w:rsidR="00F3684D" w:rsidRPr="009A6C54" w:rsidTr="0002004E">
        <w:tc>
          <w:tcPr>
            <w:tcW w:w="1260" w:type="dxa"/>
            <w:shd w:val="clear" w:color="auto" w:fill="auto"/>
          </w:tcPr>
          <w:p w:rsidR="00F3684D" w:rsidRPr="009A6C54" w:rsidRDefault="00F3684D" w:rsidP="002A5A7B">
            <w:pPr>
              <w:pStyle w:val="TableText"/>
            </w:pPr>
            <w:r w:rsidRPr="009A6C54">
              <w:t>26.14</w:t>
            </w:r>
          </w:p>
        </w:tc>
        <w:tc>
          <w:tcPr>
            <w:tcW w:w="2340" w:type="dxa"/>
            <w:shd w:val="clear" w:color="auto" w:fill="auto"/>
          </w:tcPr>
          <w:p w:rsidR="00F3684D" w:rsidRPr="009A6C54" w:rsidRDefault="00F3684D" w:rsidP="002A5A7B">
            <w:pPr>
              <w:pStyle w:val="TableText"/>
            </w:pPr>
            <w:r w:rsidRPr="009A6C54">
              <w:t>PRF ASSIGNMENT HISTORY</w:t>
            </w:r>
          </w:p>
        </w:tc>
        <w:tc>
          <w:tcPr>
            <w:tcW w:w="1170" w:type="dxa"/>
            <w:shd w:val="clear" w:color="auto" w:fill="auto"/>
          </w:tcPr>
          <w:p w:rsidR="00F3684D" w:rsidRPr="009A6C54" w:rsidRDefault="00F3684D" w:rsidP="002A5A7B">
            <w:pPr>
              <w:pStyle w:val="TableText"/>
            </w:pPr>
            <w:r w:rsidRPr="009A6C54">
              <w:t>@</w:t>
            </w:r>
          </w:p>
        </w:tc>
        <w:tc>
          <w:tcPr>
            <w:tcW w:w="1170" w:type="dxa"/>
            <w:shd w:val="clear" w:color="auto" w:fill="auto"/>
          </w:tcPr>
          <w:p w:rsidR="00F3684D" w:rsidRPr="009A6C54" w:rsidRDefault="00F3684D" w:rsidP="002A5A7B">
            <w:pPr>
              <w:pStyle w:val="TableText"/>
            </w:pPr>
            <w:r w:rsidRPr="009A6C54">
              <w:t>@</w:t>
            </w:r>
          </w:p>
        </w:tc>
        <w:tc>
          <w:tcPr>
            <w:tcW w:w="1170" w:type="dxa"/>
            <w:shd w:val="clear" w:color="auto" w:fill="auto"/>
          </w:tcPr>
          <w:p w:rsidR="00F3684D" w:rsidRPr="009A6C54" w:rsidRDefault="00F3684D" w:rsidP="002A5A7B">
            <w:pPr>
              <w:pStyle w:val="TableText"/>
            </w:pPr>
            <w:r w:rsidRPr="009A6C54">
              <w:t>@</w:t>
            </w:r>
          </w:p>
        </w:tc>
        <w:tc>
          <w:tcPr>
            <w:tcW w:w="1170" w:type="dxa"/>
            <w:shd w:val="clear" w:color="auto" w:fill="auto"/>
          </w:tcPr>
          <w:p w:rsidR="00F3684D" w:rsidRPr="009A6C54" w:rsidRDefault="00F3684D" w:rsidP="002A5A7B">
            <w:pPr>
              <w:pStyle w:val="TableText"/>
            </w:pPr>
            <w:r w:rsidRPr="009A6C54">
              <w:t>@</w:t>
            </w:r>
          </w:p>
        </w:tc>
        <w:tc>
          <w:tcPr>
            <w:tcW w:w="1188" w:type="dxa"/>
            <w:shd w:val="clear" w:color="auto" w:fill="auto"/>
          </w:tcPr>
          <w:p w:rsidR="00F3684D" w:rsidRPr="009A6C54" w:rsidRDefault="00F3684D" w:rsidP="002A5A7B">
            <w:pPr>
              <w:pStyle w:val="TableText"/>
            </w:pPr>
            <w:r w:rsidRPr="009A6C54">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26.15</w:t>
            </w:r>
          </w:p>
        </w:tc>
        <w:tc>
          <w:tcPr>
            <w:tcW w:w="2340" w:type="dxa"/>
            <w:shd w:val="clear" w:color="auto" w:fill="auto"/>
          </w:tcPr>
          <w:p w:rsidR="00625263" w:rsidRPr="009A6C54" w:rsidRDefault="00625263" w:rsidP="002A5A7B">
            <w:pPr>
              <w:pStyle w:val="TableText"/>
              <w:rPr>
                <w:rFonts w:cs="Arial"/>
              </w:rPr>
            </w:pPr>
            <w:r w:rsidRPr="009A6C54">
              <w:rPr>
                <w:rFonts w:cs="Arial"/>
              </w:rPr>
              <w:t>PRF NATIONAL FLAG</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26.16</w:t>
            </w:r>
          </w:p>
        </w:tc>
        <w:tc>
          <w:tcPr>
            <w:tcW w:w="2340" w:type="dxa"/>
            <w:shd w:val="clear" w:color="auto" w:fill="auto"/>
          </w:tcPr>
          <w:p w:rsidR="00625263" w:rsidRPr="009A6C54" w:rsidRDefault="00625263" w:rsidP="002A5A7B">
            <w:pPr>
              <w:pStyle w:val="TableText"/>
              <w:rPr>
                <w:rFonts w:cs="Arial"/>
              </w:rPr>
            </w:pPr>
            <w:r w:rsidRPr="009A6C54">
              <w:rPr>
                <w:rFonts w:cs="Arial"/>
              </w:rPr>
              <w:t>PRF TYPE</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26.17</w:t>
            </w:r>
          </w:p>
        </w:tc>
        <w:tc>
          <w:tcPr>
            <w:tcW w:w="2340" w:type="dxa"/>
            <w:shd w:val="clear" w:color="auto" w:fill="auto"/>
          </w:tcPr>
          <w:p w:rsidR="00625263" w:rsidRPr="009A6C54" w:rsidRDefault="00625263" w:rsidP="002A5A7B">
            <w:pPr>
              <w:pStyle w:val="TableText"/>
              <w:rPr>
                <w:rFonts w:cs="Arial"/>
              </w:rPr>
            </w:pPr>
            <w:r w:rsidRPr="009A6C54">
              <w:rPr>
                <w:rFonts w:cs="Arial"/>
              </w:rPr>
              <w:t>PRF HL7 TRANSMISSION LOG</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26.18</w:t>
            </w:r>
          </w:p>
        </w:tc>
        <w:tc>
          <w:tcPr>
            <w:tcW w:w="2340" w:type="dxa"/>
            <w:shd w:val="clear" w:color="auto" w:fill="auto"/>
          </w:tcPr>
          <w:p w:rsidR="00625263" w:rsidRPr="009A6C54" w:rsidRDefault="00625263" w:rsidP="002A5A7B">
            <w:pPr>
              <w:pStyle w:val="TableText"/>
              <w:rPr>
                <w:rFonts w:cs="Arial"/>
              </w:rPr>
            </w:pPr>
            <w:r w:rsidRPr="009A6C54">
              <w:rPr>
                <w:rFonts w:cs="Arial"/>
              </w:rPr>
              <w:t>PRF PARAMETERS</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26.19</w:t>
            </w:r>
          </w:p>
        </w:tc>
        <w:tc>
          <w:tcPr>
            <w:tcW w:w="2340" w:type="dxa"/>
            <w:shd w:val="clear" w:color="auto" w:fill="auto"/>
          </w:tcPr>
          <w:p w:rsidR="00625263" w:rsidRPr="009A6C54" w:rsidRDefault="00625263" w:rsidP="002A5A7B">
            <w:pPr>
              <w:pStyle w:val="TableText"/>
              <w:rPr>
                <w:rFonts w:cs="Arial"/>
              </w:rPr>
            </w:pPr>
            <w:r w:rsidRPr="009A6C54">
              <w:rPr>
                <w:rFonts w:cs="Arial"/>
              </w:rPr>
              <w:t>PRF HL7 QUERY LOG</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26.21</w:t>
            </w:r>
          </w:p>
        </w:tc>
        <w:tc>
          <w:tcPr>
            <w:tcW w:w="2340" w:type="dxa"/>
            <w:shd w:val="clear" w:color="auto" w:fill="auto"/>
          </w:tcPr>
          <w:p w:rsidR="00625263" w:rsidRPr="009A6C54" w:rsidRDefault="00625263" w:rsidP="002A5A7B">
            <w:pPr>
              <w:pStyle w:val="TableText"/>
              <w:rPr>
                <w:rFonts w:cs="Arial"/>
              </w:rPr>
            </w:pPr>
            <w:r w:rsidRPr="009A6C54">
              <w:rPr>
                <w:rFonts w:cs="Arial"/>
              </w:rPr>
              <w:t>PRF HL7 EVENT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02004E" w:rsidTr="0002004E">
        <w:tc>
          <w:tcPr>
            <w:tcW w:w="1259" w:type="dxa"/>
            <w:tcBorders>
              <w:top w:val="single" w:sz="4" w:space="0" w:color="auto"/>
              <w:left w:val="single" w:sz="4" w:space="0" w:color="auto"/>
              <w:bottom w:val="single" w:sz="4" w:space="0" w:color="auto"/>
              <w:right w:val="single" w:sz="4" w:space="0" w:color="auto"/>
            </w:tcBorders>
            <w:hideMark/>
          </w:tcPr>
          <w:p w:rsidR="0002004E" w:rsidRPr="00632326" w:rsidRDefault="0002004E">
            <w:pPr>
              <w:pStyle w:val="TableText"/>
              <w:rPr>
                <w:rFonts w:cs="Arial"/>
                <w:lang w:val="en-US"/>
              </w:rPr>
            </w:pPr>
            <w:r w:rsidRPr="00632326">
              <w:rPr>
                <w:rFonts w:cs="Arial"/>
                <w:lang w:val="en-US"/>
              </w:rPr>
              <w:t>26.22</w:t>
            </w:r>
          </w:p>
        </w:tc>
        <w:tc>
          <w:tcPr>
            <w:tcW w:w="2338" w:type="dxa"/>
            <w:tcBorders>
              <w:top w:val="single" w:sz="4" w:space="0" w:color="auto"/>
              <w:left w:val="single" w:sz="4" w:space="0" w:color="auto"/>
              <w:bottom w:val="single" w:sz="4" w:space="0" w:color="auto"/>
              <w:right w:val="single" w:sz="4" w:space="0" w:color="auto"/>
            </w:tcBorders>
            <w:hideMark/>
          </w:tcPr>
          <w:p w:rsidR="0002004E" w:rsidRPr="00632326" w:rsidRDefault="0002004E">
            <w:pPr>
              <w:pStyle w:val="TableText"/>
              <w:rPr>
                <w:rFonts w:cs="Arial"/>
              </w:rPr>
            </w:pPr>
            <w:r w:rsidRPr="00632326">
              <w:rPr>
                <w:rFonts w:cs="Arial"/>
              </w:rPr>
              <w:t xml:space="preserve">PRF </w:t>
            </w:r>
            <w:bookmarkStart w:id="228" w:name="DG_951_Sect11_5"/>
            <w:r w:rsidRPr="00632326">
              <w:rPr>
                <w:rFonts w:cs="Arial"/>
              </w:rPr>
              <w:t xml:space="preserve">HL7 REQUEST LOG </w:t>
            </w:r>
            <w:bookmarkEnd w:id="228"/>
            <w:r w:rsidRPr="00632326">
              <w:rPr>
                <w:rFonts w:cs="Arial"/>
              </w:rPr>
              <w:t>FILE</w:t>
            </w:r>
          </w:p>
        </w:tc>
        <w:tc>
          <w:tcPr>
            <w:tcW w:w="1170" w:type="dxa"/>
            <w:tcBorders>
              <w:top w:val="single" w:sz="4" w:space="0" w:color="auto"/>
              <w:left w:val="single" w:sz="4" w:space="0" w:color="auto"/>
              <w:bottom w:val="single" w:sz="4" w:space="0" w:color="auto"/>
              <w:right w:val="single" w:sz="4" w:space="0" w:color="auto"/>
            </w:tcBorders>
            <w:hideMark/>
          </w:tcPr>
          <w:p w:rsidR="0002004E" w:rsidRPr="00632326" w:rsidRDefault="0002004E">
            <w:pPr>
              <w:pStyle w:val="TableText"/>
              <w:rPr>
                <w:rFonts w:cs="Arial"/>
              </w:rPr>
            </w:pPr>
            <w:r w:rsidRPr="00632326">
              <w:rPr>
                <w:rFonts w:cs="Arial"/>
              </w:rPr>
              <w:t>@</w:t>
            </w:r>
          </w:p>
        </w:tc>
        <w:tc>
          <w:tcPr>
            <w:tcW w:w="1170" w:type="dxa"/>
            <w:tcBorders>
              <w:top w:val="single" w:sz="4" w:space="0" w:color="auto"/>
              <w:left w:val="single" w:sz="4" w:space="0" w:color="auto"/>
              <w:bottom w:val="single" w:sz="4" w:space="0" w:color="auto"/>
              <w:right w:val="single" w:sz="4" w:space="0" w:color="auto"/>
            </w:tcBorders>
            <w:hideMark/>
          </w:tcPr>
          <w:p w:rsidR="0002004E" w:rsidRPr="00632326" w:rsidRDefault="0002004E">
            <w:pPr>
              <w:pStyle w:val="TableText"/>
              <w:rPr>
                <w:rFonts w:cs="Arial"/>
              </w:rPr>
            </w:pPr>
            <w:r w:rsidRPr="00632326">
              <w:rPr>
                <w:rFonts w:cs="Arial"/>
              </w:rPr>
              <w:t>@</w:t>
            </w:r>
          </w:p>
        </w:tc>
        <w:tc>
          <w:tcPr>
            <w:tcW w:w="1170" w:type="dxa"/>
            <w:tcBorders>
              <w:top w:val="single" w:sz="4" w:space="0" w:color="auto"/>
              <w:left w:val="single" w:sz="4" w:space="0" w:color="auto"/>
              <w:bottom w:val="single" w:sz="4" w:space="0" w:color="auto"/>
              <w:right w:val="single" w:sz="4" w:space="0" w:color="auto"/>
            </w:tcBorders>
            <w:hideMark/>
          </w:tcPr>
          <w:p w:rsidR="0002004E" w:rsidRPr="00632326" w:rsidRDefault="0002004E">
            <w:pPr>
              <w:pStyle w:val="TableText"/>
              <w:rPr>
                <w:rFonts w:cs="Arial"/>
              </w:rPr>
            </w:pPr>
            <w:r w:rsidRPr="00632326">
              <w:rPr>
                <w:rFonts w:cs="Arial"/>
              </w:rPr>
              <w:t>@</w:t>
            </w:r>
          </w:p>
        </w:tc>
        <w:tc>
          <w:tcPr>
            <w:tcW w:w="1170" w:type="dxa"/>
            <w:tcBorders>
              <w:top w:val="single" w:sz="4" w:space="0" w:color="auto"/>
              <w:left w:val="single" w:sz="4" w:space="0" w:color="auto"/>
              <w:bottom w:val="single" w:sz="4" w:space="0" w:color="auto"/>
              <w:right w:val="single" w:sz="4" w:space="0" w:color="auto"/>
            </w:tcBorders>
            <w:hideMark/>
          </w:tcPr>
          <w:p w:rsidR="0002004E" w:rsidRPr="00632326" w:rsidRDefault="0002004E">
            <w:pPr>
              <w:pStyle w:val="TableText"/>
              <w:rPr>
                <w:rFonts w:cs="Arial"/>
              </w:rPr>
            </w:pPr>
            <w:r w:rsidRPr="00632326">
              <w:rPr>
                <w:rFonts w:cs="Arial"/>
              </w:rPr>
              <w:t>@</w:t>
            </w:r>
          </w:p>
        </w:tc>
        <w:tc>
          <w:tcPr>
            <w:tcW w:w="1188" w:type="dxa"/>
            <w:tcBorders>
              <w:top w:val="single" w:sz="4" w:space="0" w:color="auto"/>
              <w:left w:val="single" w:sz="4" w:space="0" w:color="auto"/>
              <w:bottom w:val="single" w:sz="4" w:space="0" w:color="auto"/>
              <w:right w:val="single" w:sz="4" w:space="0" w:color="auto"/>
            </w:tcBorders>
            <w:hideMark/>
          </w:tcPr>
          <w:p w:rsidR="0002004E" w:rsidRPr="00632326" w:rsidRDefault="0002004E">
            <w:pPr>
              <w:pStyle w:val="TableText"/>
              <w:rPr>
                <w:rFonts w:cs="Arial"/>
              </w:rPr>
            </w:pPr>
            <w:r w:rsidRPr="00632326">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27.11</w:t>
            </w:r>
          </w:p>
        </w:tc>
        <w:tc>
          <w:tcPr>
            <w:tcW w:w="2340" w:type="dxa"/>
            <w:shd w:val="clear" w:color="auto" w:fill="auto"/>
          </w:tcPr>
          <w:p w:rsidR="00625263" w:rsidRPr="009A6C54" w:rsidRDefault="00625263" w:rsidP="002A5A7B">
            <w:pPr>
              <w:pStyle w:val="TableText"/>
              <w:rPr>
                <w:rFonts w:cs="Arial"/>
              </w:rPr>
            </w:pPr>
            <w:r w:rsidRPr="009A6C54">
              <w:rPr>
                <w:rFonts w:cs="Arial"/>
              </w:rPr>
              <w:t>PATIENT ENROLLMENT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27.12</w:t>
            </w:r>
          </w:p>
        </w:tc>
        <w:tc>
          <w:tcPr>
            <w:tcW w:w="2340" w:type="dxa"/>
            <w:shd w:val="clear" w:color="auto" w:fill="auto"/>
          </w:tcPr>
          <w:p w:rsidR="00625263" w:rsidRPr="009A6C54" w:rsidRDefault="00625263" w:rsidP="002A5A7B">
            <w:pPr>
              <w:pStyle w:val="TableText"/>
              <w:rPr>
                <w:rFonts w:cs="Arial"/>
              </w:rPr>
            </w:pPr>
            <w:r w:rsidRPr="009A6C54">
              <w:rPr>
                <w:rFonts w:cs="Arial"/>
              </w:rPr>
              <w:t>ENROLLMENT QUERY LOG</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27.14</w:t>
            </w:r>
          </w:p>
        </w:tc>
        <w:tc>
          <w:tcPr>
            <w:tcW w:w="2340" w:type="dxa"/>
            <w:shd w:val="clear" w:color="auto" w:fill="auto"/>
          </w:tcPr>
          <w:p w:rsidR="00625263" w:rsidRPr="009A6C54" w:rsidRDefault="00625263" w:rsidP="002A5A7B">
            <w:pPr>
              <w:pStyle w:val="TableText"/>
              <w:rPr>
                <w:rFonts w:cs="Arial"/>
              </w:rPr>
            </w:pPr>
            <w:r w:rsidRPr="009A6C54">
              <w:rPr>
                <w:rFonts w:cs="Arial"/>
              </w:rPr>
              <w:t>ENROLLMENT/ELIGIBILITY</w:t>
            </w:r>
          </w:p>
          <w:p w:rsidR="00625263" w:rsidRPr="009A6C54" w:rsidRDefault="00625263" w:rsidP="002A5A7B">
            <w:pPr>
              <w:pStyle w:val="TableText"/>
              <w:rPr>
                <w:rFonts w:cs="Arial"/>
              </w:rPr>
            </w:pPr>
            <w:r w:rsidRPr="009A6C54">
              <w:rPr>
                <w:rFonts w:cs="Arial"/>
              </w:rPr>
              <w:t>UPLOAD AUDIT</w:t>
            </w:r>
          </w:p>
        </w:tc>
        <w:tc>
          <w:tcPr>
            <w:tcW w:w="1170" w:type="dxa"/>
            <w:shd w:val="clear" w:color="auto" w:fill="auto"/>
          </w:tcPr>
          <w:p w:rsidR="00625263" w:rsidRPr="009A6C54" w:rsidRDefault="00625263" w:rsidP="002A5A7B">
            <w:pPr>
              <w:pStyle w:val="TableText"/>
              <w:rPr>
                <w:rFonts w:cs="Arial"/>
              </w:rPr>
            </w:pPr>
          </w:p>
        </w:tc>
        <w:tc>
          <w:tcPr>
            <w:tcW w:w="1170" w:type="dxa"/>
            <w:shd w:val="clear" w:color="auto" w:fill="auto"/>
          </w:tcPr>
          <w:p w:rsidR="00625263" w:rsidRPr="009A6C54" w:rsidRDefault="00625263" w:rsidP="002A5A7B">
            <w:pPr>
              <w:pStyle w:val="TableText"/>
              <w:rPr>
                <w:rFonts w:cs="Arial"/>
              </w:rPr>
            </w:pPr>
          </w:p>
        </w:tc>
        <w:tc>
          <w:tcPr>
            <w:tcW w:w="1170" w:type="dxa"/>
            <w:shd w:val="clear" w:color="auto" w:fill="auto"/>
          </w:tcPr>
          <w:p w:rsidR="00625263" w:rsidRPr="009A6C54" w:rsidRDefault="00625263" w:rsidP="002A5A7B">
            <w:pPr>
              <w:pStyle w:val="TableText"/>
              <w:rPr>
                <w:rFonts w:cs="Arial"/>
              </w:rPr>
            </w:pPr>
          </w:p>
        </w:tc>
        <w:tc>
          <w:tcPr>
            <w:tcW w:w="1170" w:type="dxa"/>
            <w:shd w:val="clear" w:color="auto" w:fill="auto"/>
          </w:tcPr>
          <w:p w:rsidR="00625263" w:rsidRPr="009A6C54" w:rsidRDefault="00625263" w:rsidP="002A5A7B">
            <w:pPr>
              <w:pStyle w:val="TableText"/>
              <w:rPr>
                <w:rFonts w:cs="Arial"/>
              </w:rPr>
            </w:pPr>
          </w:p>
        </w:tc>
        <w:tc>
          <w:tcPr>
            <w:tcW w:w="1188" w:type="dxa"/>
            <w:shd w:val="clear" w:color="auto" w:fill="auto"/>
          </w:tcPr>
          <w:p w:rsidR="00625263" w:rsidRPr="009A6C54" w:rsidRDefault="00625263" w:rsidP="002A5A7B">
            <w:pPr>
              <w:pStyle w:val="TableText"/>
              <w:rPr>
                <w:rFonts w:cs="Arial"/>
              </w:rPr>
            </w:pP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27.15</w:t>
            </w:r>
          </w:p>
        </w:tc>
        <w:tc>
          <w:tcPr>
            <w:tcW w:w="2340" w:type="dxa"/>
            <w:shd w:val="clear" w:color="auto" w:fill="auto"/>
          </w:tcPr>
          <w:p w:rsidR="00625263" w:rsidRPr="009A6C54" w:rsidRDefault="00625263" w:rsidP="002A5A7B">
            <w:pPr>
              <w:pStyle w:val="TableText"/>
              <w:rPr>
                <w:rFonts w:cs="Arial"/>
              </w:rPr>
            </w:pPr>
            <w:r w:rsidRPr="009A6C54">
              <w:rPr>
                <w:rFonts w:cs="Arial"/>
              </w:rPr>
              <w:t>ENROLLMENT STATUS</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27.16</w:t>
            </w:r>
          </w:p>
        </w:tc>
        <w:tc>
          <w:tcPr>
            <w:tcW w:w="2340" w:type="dxa"/>
            <w:shd w:val="clear" w:color="auto" w:fill="auto"/>
          </w:tcPr>
          <w:p w:rsidR="00625263" w:rsidRPr="009A6C54" w:rsidRDefault="00625263" w:rsidP="002A5A7B">
            <w:pPr>
              <w:pStyle w:val="TableText"/>
              <w:rPr>
                <w:rFonts w:cs="Arial"/>
              </w:rPr>
            </w:pPr>
            <w:r w:rsidRPr="009A6C54">
              <w:rPr>
                <w:rFonts w:cs="Arial"/>
              </w:rPr>
              <w:t>ENROLLMENT GROUP THRESHOLD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27.17</w:t>
            </w:r>
          </w:p>
        </w:tc>
        <w:tc>
          <w:tcPr>
            <w:tcW w:w="2340" w:type="dxa"/>
            <w:shd w:val="clear" w:color="auto" w:fill="auto"/>
          </w:tcPr>
          <w:p w:rsidR="00625263" w:rsidRPr="009A6C54" w:rsidRDefault="00625263" w:rsidP="002A5A7B">
            <w:pPr>
              <w:pStyle w:val="TableText"/>
              <w:rPr>
                <w:rFonts w:cs="Arial"/>
              </w:rPr>
            </w:pPr>
            <w:r w:rsidRPr="009A6C54">
              <w:rPr>
                <w:rFonts w:cs="Arial"/>
              </w:rPr>
              <w:t>CATASTROPHIC DISABILITY REASONS</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28.11</w:t>
            </w:r>
          </w:p>
        </w:tc>
        <w:tc>
          <w:tcPr>
            <w:tcW w:w="2340" w:type="dxa"/>
            <w:shd w:val="clear" w:color="auto" w:fill="auto"/>
          </w:tcPr>
          <w:p w:rsidR="00625263" w:rsidRPr="009A6C54" w:rsidRDefault="00625263" w:rsidP="002A5A7B">
            <w:pPr>
              <w:pStyle w:val="TableText"/>
              <w:rPr>
                <w:rFonts w:cs="Arial"/>
              </w:rPr>
            </w:pPr>
            <w:r w:rsidRPr="009A6C54">
              <w:rPr>
                <w:rFonts w:cs="Arial"/>
              </w:rPr>
              <w:t>NOSE AND THROAT RADIUM HISTORY</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29.11</w:t>
            </w:r>
          </w:p>
        </w:tc>
        <w:tc>
          <w:tcPr>
            <w:tcW w:w="2340" w:type="dxa"/>
            <w:shd w:val="clear" w:color="auto" w:fill="auto"/>
          </w:tcPr>
          <w:p w:rsidR="00625263" w:rsidRPr="009A6C54" w:rsidRDefault="00625263" w:rsidP="002A5A7B">
            <w:pPr>
              <w:pStyle w:val="TableText"/>
              <w:rPr>
                <w:rFonts w:cs="Arial"/>
              </w:rPr>
            </w:pPr>
            <w:r w:rsidRPr="009A6C54">
              <w:rPr>
                <w:rFonts w:cs="Arial"/>
              </w:rPr>
              <w:t>MST HISTORY</w:t>
            </w:r>
          </w:p>
        </w:tc>
        <w:tc>
          <w:tcPr>
            <w:tcW w:w="1170" w:type="dxa"/>
            <w:shd w:val="clear" w:color="auto" w:fill="auto"/>
          </w:tcPr>
          <w:p w:rsidR="00625263" w:rsidRPr="009A6C54" w:rsidRDefault="00625263" w:rsidP="002A5A7B">
            <w:pPr>
              <w:pStyle w:val="TableText"/>
              <w:rPr>
                <w:rFonts w:cs="Arial"/>
              </w:rPr>
            </w:pPr>
          </w:p>
        </w:tc>
        <w:tc>
          <w:tcPr>
            <w:tcW w:w="1170" w:type="dxa"/>
            <w:shd w:val="clear" w:color="auto" w:fill="auto"/>
          </w:tcPr>
          <w:p w:rsidR="00625263" w:rsidRPr="009A6C54" w:rsidRDefault="00625263" w:rsidP="002A5A7B">
            <w:pPr>
              <w:pStyle w:val="TableText"/>
              <w:rPr>
                <w:rFonts w:cs="Arial"/>
              </w:rPr>
            </w:pPr>
          </w:p>
        </w:tc>
        <w:tc>
          <w:tcPr>
            <w:tcW w:w="1170" w:type="dxa"/>
            <w:shd w:val="clear" w:color="auto" w:fill="auto"/>
          </w:tcPr>
          <w:p w:rsidR="00625263" w:rsidRPr="009A6C54" w:rsidRDefault="00625263" w:rsidP="002A5A7B">
            <w:pPr>
              <w:pStyle w:val="TableText"/>
              <w:rPr>
                <w:rFonts w:cs="Arial"/>
              </w:rPr>
            </w:pPr>
          </w:p>
        </w:tc>
        <w:tc>
          <w:tcPr>
            <w:tcW w:w="1170" w:type="dxa"/>
            <w:shd w:val="clear" w:color="auto" w:fill="auto"/>
          </w:tcPr>
          <w:p w:rsidR="00625263" w:rsidRPr="009A6C54" w:rsidRDefault="00625263" w:rsidP="002A5A7B">
            <w:pPr>
              <w:pStyle w:val="TableText"/>
              <w:rPr>
                <w:rFonts w:cs="Arial"/>
              </w:rPr>
            </w:pPr>
          </w:p>
        </w:tc>
        <w:tc>
          <w:tcPr>
            <w:tcW w:w="1188" w:type="dxa"/>
            <w:shd w:val="clear" w:color="auto" w:fill="auto"/>
          </w:tcPr>
          <w:p w:rsidR="00625263" w:rsidRPr="009A6C54" w:rsidRDefault="00625263" w:rsidP="002A5A7B">
            <w:pPr>
              <w:pStyle w:val="TableText"/>
              <w:rPr>
                <w:rFonts w:cs="Arial"/>
              </w:rPr>
            </w:pP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30</w:t>
            </w:r>
          </w:p>
        </w:tc>
        <w:tc>
          <w:tcPr>
            <w:tcW w:w="2340" w:type="dxa"/>
            <w:shd w:val="clear" w:color="auto" w:fill="auto"/>
          </w:tcPr>
          <w:p w:rsidR="00625263" w:rsidRPr="009A6C54" w:rsidRDefault="00625263" w:rsidP="002A5A7B">
            <w:pPr>
              <w:pStyle w:val="TableText"/>
              <w:rPr>
                <w:rFonts w:cs="Arial"/>
              </w:rPr>
            </w:pPr>
            <w:r w:rsidRPr="009A6C54">
              <w:rPr>
                <w:rFonts w:cs="Arial"/>
              </w:rPr>
              <w:t>DISPOSITION LATE REASON</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35</w:t>
            </w:r>
          </w:p>
        </w:tc>
        <w:tc>
          <w:tcPr>
            <w:tcW w:w="2340" w:type="dxa"/>
            <w:shd w:val="clear" w:color="auto" w:fill="auto"/>
          </w:tcPr>
          <w:p w:rsidR="00625263" w:rsidRPr="009A6C54" w:rsidRDefault="00625263" w:rsidP="002A5A7B">
            <w:pPr>
              <w:pStyle w:val="TableText"/>
              <w:rPr>
                <w:rFonts w:cs="Arial"/>
              </w:rPr>
            </w:pPr>
            <w:r w:rsidRPr="009A6C54">
              <w:rPr>
                <w:rFonts w:cs="Arial"/>
              </w:rPr>
              <w:t>OTHER FEDERAL AGENCY</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35.1</w:t>
            </w:r>
          </w:p>
        </w:tc>
        <w:tc>
          <w:tcPr>
            <w:tcW w:w="2340" w:type="dxa"/>
            <w:shd w:val="clear" w:color="auto" w:fill="auto"/>
          </w:tcPr>
          <w:p w:rsidR="00625263" w:rsidRPr="009A6C54" w:rsidRDefault="00625263" w:rsidP="002A5A7B">
            <w:pPr>
              <w:pStyle w:val="TableText"/>
              <w:rPr>
                <w:rFonts w:cs="Arial"/>
              </w:rPr>
            </w:pPr>
            <w:r w:rsidRPr="009A6C54">
              <w:rPr>
                <w:rFonts w:cs="Arial"/>
              </w:rPr>
              <w:t>SHARING AGREEMENT CATEGORY</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35.2</w:t>
            </w:r>
          </w:p>
        </w:tc>
        <w:tc>
          <w:tcPr>
            <w:tcW w:w="2340" w:type="dxa"/>
            <w:shd w:val="clear" w:color="auto" w:fill="auto"/>
          </w:tcPr>
          <w:p w:rsidR="00625263" w:rsidRPr="009A6C54" w:rsidRDefault="00625263" w:rsidP="002A5A7B">
            <w:pPr>
              <w:pStyle w:val="TableText"/>
              <w:rPr>
                <w:rFonts w:cs="Arial"/>
              </w:rPr>
            </w:pPr>
            <w:r w:rsidRPr="009A6C54">
              <w:rPr>
                <w:rFonts w:cs="Arial"/>
              </w:rPr>
              <w:t>SHARING AGREEMENT SUB-CATEGORY</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37</w:t>
            </w:r>
          </w:p>
        </w:tc>
        <w:tc>
          <w:tcPr>
            <w:tcW w:w="2340" w:type="dxa"/>
            <w:shd w:val="clear" w:color="auto" w:fill="auto"/>
          </w:tcPr>
          <w:p w:rsidR="00625263" w:rsidRPr="009A6C54" w:rsidRDefault="00625263" w:rsidP="002A5A7B">
            <w:pPr>
              <w:pStyle w:val="TableText"/>
              <w:rPr>
                <w:rFonts w:cs="Arial"/>
              </w:rPr>
            </w:pPr>
            <w:r w:rsidRPr="009A6C54">
              <w:rPr>
                <w:rFonts w:cs="Arial"/>
              </w:rPr>
              <w:t>DISPOSITION</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38.1</w:t>
            </w:r>
          </w:p>
        </w:tc>
        <w:tc>
          <w:tcPr>
            <w:tcW w:w="2340" w:type="dxa"/>
            <w:shd w:val="clear" w:color="auto" w:fill="auto"/>
          </w:tcPr>
          <w:p w:rsidR="00625263" w:rsidRPr="009A6C54" w:rsidRDefault="00625263" w:rsidP="002A5A7B">
            <w:pPr>
              <w:pStyle w:val="TableText"/>
              <w:rPr>
                <w:rFonts w:cs="Arial"/>
              </w:rPr>
            </w:pPr>
            <w:r w:rsidRPr="009A6C54">
              <w:rPr>
                <w:rFonts w:cs="Arial"/>
              </w:rPr>
              <w:t>DG SECURITY LOG</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D</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38.5</w:t>
            </w:r>
          </w:p>
        </w:tc>
        <w:tc>
          <w:tcPr>
            <w:tcW w:w="2340" w:type="dxa"/>
            <w:shd w:val="clear" w:color="auto" w:fill="auto"/>
          </w:tcPr>
          <w:p w:rsidR="00625263" w:rsidRPr="009A6C54" w:rsidRDefault="00625263" w:rsidP="002A5A7B">
            <w:pPr>
              <w:pStyle w:val="TableText"/>
              <w:rPr>
                <w:rFonts w:cs="Arial"/>
              </w:rPr>
            </w:pPr>
            <w:r w:rsidRPr="009A6C54">
              <w:rPr>
                <w:rFonts w:cs="Arial"/>
              </w:rPr>
              <w:t>INCONSISTENT DATA</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38.6</w:t>
            </w:r>
          </w:p>
        </w:tc>
        <w:tc>
          <w:tcPr>
            <w:tcW w:w="2340" w:type="dxa"/>
            <w:shd w:val="clear" w:color="auto" w:fill="auto"/>
          </w:tcPr>
          <w:p w:rsidR="00625263" w:rsidRPr="009A6C54" w:rsidRDefault="00625263" w:rsidP="002A5A7B">
            <w:pPr>
              <w:pStyle w:val="TableText"/>
              <w:rPr>
                <w:rFonts w:cs="Arial"/>
              </w:rPr>
            </w:pPr>
            <w:r w:rsidRPr="009A6C54">
              <w:rPr>
                <w:rFonts w:cs="Arial"/>
              </w:rPr>
              <w:t>INCONSISTENT DATA ELEMENTS</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39.1</w:t>
            </w:r>
          </w:p>
        </w:tc>
        <w:tc>
          <w:tcPr>
            <w:tcW w:w="2340" w:type="dxa"/>
            <w:shd w:val="clear" w:color="auto" w:fill="auto"/>
          </w:tcPr>
          <w:p w:rsidR="00625263" w:rsidRPr="009A6C54" w:rsidRDefault="00625263" w:rsidP="002A5A7B">
            <w:pPr>
              <w:pStyle w:val="TableText"/>
              <w:rPr>
                <w:rFonts w:cs="Arial"/>
              </w:rPr>
            </w:pPr>
            <w:r w:rsidRPr="009A6C54">
              <w:rPr>
                <w:rFonts w:cs="Arial"/>
              </w:rPr>
              <w:t>EMBOSSED CARD TYPE</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39.2</w:t>
            </w:r>
          </w:p>
        </w:tc>
        <w:tc>
          <w:tcPr>
            <w:tcW w:w="2340" w:type="dxa"/>
            <w:shd w:val="clear" w:color="auto" w:fill="auto"/>
          </w:tcPr>
          <w:p w:rsidR="00625263" w:rsidRPr="009A6C54" w:rsidRDefault="00625263" w:rsidP="002A5A7B">
            <w:pPr>
              <w:pStyle w:val="TableText"/>
              <w:rPr>
                <w:rFonts w:cs="Arial"/>
              </w:rPr>
            </w:pPr>
            <w:r w:rsidRPr="009A6C54">
              <w:rPr>
                <w:rFonts w:cs="Arial"/>
              </w:rPr>
              <w:t>EMBOSSING DATA</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39.3</w:t>
            </w:r>
          </w:p>
        </w:tc>
        <w:tc>
          <w:tcPr>
            <w:tcW w:w="2340" w:type="dxa"/>
            <w:shd w:val="clear" w:color="auto" w:fill="auto"/>
          </w:tcPr>
          <w:p w:rsidR="00625263" w:rsidRPr="009A6C54" w:rsidRDefault="00625263" w:rsidP="002A5A7B">
            <w:pPr>
              <w:pStyle w:val="TableText"/>
              <w:rPr>
                <w:rFonts w:cs="Arial"/>
              </w:rPr>
            </w:pPr>
            <w:r w:rsidRPr="009A6C54">
              <w:rPr>
                <w:rFonts w:cs="Arial"/>
              </w:rPr>
              <w:t>EMBOSSER EQUIPMENT FILE</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39.4</w:t>
            </w:r>
          </w:p>
        </w:tc>
        <w:tc>
          <w:tcPr>
            <w:tcW w:w="2340" w:type="dxa"/>
            <w:shd w:val="clear" w:color="auto" w:fill="auto"/>
          </w:tcPr>
          <w:p w:rsidR="00625263" w:rsidRPr="009A6C54" w:rsidRDefault="00625263" w:rsidP="002A5A7B">
            <w:pPr>
              <w:pStyle w:val="TableText"/>
              <w:rPr>
                <w:rFonts w:cs="Arial"/>
              </w:rPr>
            </w:pPr>
            <w:r w:rsidRPr="009A6C54">
              <w:rPr>
                <w:rFonts w:cs="Arial"/>
              </w:rPr>
              <w:t>ADT/HL7 TRANSMISSION</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39.6</w:t>
            </w:r>
          </w:p>
        </w:tc>
        <w:tc>
          <w:tcPr>
            <w:tcW w:w="2340" w:type="dxa"/>
            <w:shd w:val="clear" w:color="auto" w:fill="auto"/>
          </w:tcPr>
          <w:p w:rsidR="00625263" w:rsidRPr="009A6C54" w:rsidRDefault="00625263" w:rsidP="002A5A7B">
            <w:pPr>
              <w:pStyle w:val="TableText"/>
              <w:rPr>
                <w:rFonts w:cs="Arial"/>
              </w:rPr>
            </w:pPr>
            <w:r w:rsidRPr="009A6C54">
              <w:rPr>
                <w:rFonts w:cs="Arial"/>
              </w:rPr>
              <w:t>VIC REQUEST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39.7</w:t>
            </w:r>
          </w:p>
        </w:tc>
        <w:tc>
          <w:tcPr>
            <w:tcW w:w="2340" w:type="dxa"/>
            <w:shd w:val="clear" w:color="auto" w:fill="auto"/>
          </w:tcPr>
          <w:p w:rsidR="00625263" w:rsidRPr="009A6C54" w:rsidRDefault="00625263" w:rsidP="002A5A7B">
            <w:pPr>
              <w:pStyle w:val="TableText"/>
              <w:rPr>
                <w:rFonts w:cs="Arial"/>
              </w:rPr>
            </w:pPr>
            <w:r w:rsidRPr="009A6C54">
              <w:rPr>
                <w:rFonts w:cs="Arial"/>
              </w:rPr>
              <w:t>VIC HL7 TRANSMISSION LOG</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40.7</w:t>
            </w:r>
          </w:p>
        </w:tc>
        <w:tc>
          <w:tcPr>
            <w:tcW w:w="2340" w:type="dxa"/>
            <w:shd w:val="clear" w:color="auto" w:fill="auto"/>
          </w:tcPr>
          <w:p w:rsidR="00625263" w:rsidRPr="009A6C54" w:rsidRDefault="00625263" w:rsidP="002A5A7B">
            <w:pPr>
              <w:pStyle w:val="TableText"/>
              <w:rPr>
                <w:rFonts w:cs="Arial"/>
              </w:rPr>
            </w:pPr>
            <w:r w:rsidRPr="009A6C54">
              <w:rPr>
                <w:rFonts w:cs="Arial"/>
              </w:rPr>
              <w:t>CLINIC STOP</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40.8</w:t>
            </w:r>
          </w:p>
        </w:tc>
        <w:tc>
          <w:tcPr>
            <w:tcW w:w="2340" w:type="dxa"/>
            <w:shd w:val="clear" w:color="auto" w:fill="auto"/>
          </w:tcPr>
          <w:p w:rsidR="00625263" w:rsidRPr="009A6C54" w:rsidRDefault="00625263" w:rsidP="002A5A7B">
            <w:pPr>
              <w:pStyle w:val="TableText"/>
              <w:rPr>
                <w:rFonts w:cs="Arial"/>
              </w:rPr>
            </w:pPr>
            <w:r w:rsidRPr="009A6C54">
              <w:rPr>
                <w:rFonts w:cs="Arial"/>
              </w:rPr>
              <w:t>MEDICAL CENTER DIVISION</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40.9</w:t>
            </w:r>
          </w:p>
        </w:tc>
        <w:tc>
          <w:tcPr>
            <w:tcW w:w="2340" w:type="dxa"/>
            <w:shd w:val="clear" w:color="auto" w:fill="auto"/>
          </w:tcPr>
          <w:p w:rsidR="00625263" w:rsidRPr="009A6C54" w:rsidRDefault="00625263" w:rsidP="002A5A7B">
            <w:pPr>
              <w:pStyle w:val="TableText"/>
              <w:rPr>
                <w:rFonts w:cs="Arial"/>
              </w:rPr>
            </w:pPr>
            <w:r w:rsidRPr="009A6C54">
              <w:rPr>
                <w:rFonts w:cs="Arial"/>
              </w:rPr>
              <w:t>LOCATION TYPE</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41.1</w:t>
            </w:r>
          </w:p>
        </w:tc>
        <w:tc>
          <w:tcPr>
            <w:tcW w:w="2340" w:type="dxa"/>
            <w:shd w:val="clear" w:color="auto" w:fill="auto"/>
          </w:tcPr>
          <w:p w:rsidR="00625263" w:rsidRPr="009A6C54" w:rsidRDefault="00625263" w:rsidP="002A5A7B">
            <w:pPr>
              <w:pStyle w:val="TableText"/>
              <w:rPr>
                <w:rFonts w:cs="Arial"/>
              </w:rPr>
            </w:pPr>
            <w:r w:rsidRPr="009A6C54">
              <w:rPr>
                <w:rFonts w:cs="Arial"/>
              </w:rPr>
              <w:t>SCHEDULED ADMISSION</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88" w:type="dxa"/>
            <w:shd w:val="clear" w:color="auto" w:fill="auto"/>
          </w:tcPr>
          <w:p w:rsidR="00625263" w:rsidRPr="009A6C54" w:rsidRDefault="00625263" w:rsidP="002A5A7B">
            <w:pPr>
              <w:pStyle w:val="TableText"/>
              <w:rPr>
                <w:rFonts w:cs="Arial"/>
              </w:rPr>
            </w:pPr>
            <w:r w:rsidRPr="009A6C54">
              <w:rPr>
                <w:rFonts w:cs="Arial"/>
              </w:rPr>
              <w:t>D</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41.41</w:t>
            </w:r>
          </w:p>
        </w:tc>
        <w:tc>
          <w:tcPr>
            <w:tcW w:w="2340" w:type="dxa"/>
            <w:shd w:val="clear" w:color="auto" w:fill="auto"/>
          </w:tcPr>
          <w:p w:rsidR="00625263" w:rsidRPr="009A6C54" w:rsidRDefault="00625263" w:rsidP="002A5A7B">
            <w:pPr>
              <w:pStyle w:val="TableText"/>
              <w:rPr>
                <w:rFonts w:cs="Arial"/>
              </w:rPr>
            </w:pPr>
            <w:r w:rsidRPr="009A6C54">
              <w:rPr>
                <w:rFonts w:cs="Arial"/>
              </w:rPr>
              <w:t>PRE-REGISTRATION AUDIT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88" w:type="dxa"/>
            <w:shd w:val="clear" w:color="auto" w:fill="auto"/>
          </w:tcPr>
          <w:p w:rsidR="00625263" w:rsidRPr="009A6C54" w:rsidRDefault="00625263" w:rsidP="002A5A7B">
            <w:pPr>
              <w:pStyle w:val="TableText"/>
              <w:rPr>
                <w:rFonts w:cs="Arial"/>
              </w:rPr>
            </w:pPr>
            <w:r w:rsidRPr="009A6C54">
              <w:rPr>
                <w:rFonts w:cs="Arial"/>
              </w:rPr>
              <w:t>D</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41.42</w:t>
            </w:r>
          </w:p>
        </w:tc>
        <w:tc>
          <w:tcPr>
            <w:tcW w:w="2340" w:type="dxa"/>
            <w:shd w:val="clear" w:color="auto" w:fill="auto"/>
          </w:tcPr>
          <w:p w:rsidR="00625263" w:rsidRPr="009A6C54" w:rsidRDefault="00625263" w:rsidP="002A5A7B">
            <w:pPr>
              <w:pStyle w:val="TableText"/>
              <w:rPr>
                <w:rFonts w:cs="Arial"/>
              </w:rPr>
            </w:pPr>
            <w:r w:rsidRPr="009A6C54">
              <w:rPr>
                <w:rFonts w:cs="Arial"/>
              </w:rPr>
              <w:t>PRE-REGISTRATION CALL LIST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88" w:type="dxa"/>
            <w:shd w:val="clear" w:color="auto" w:fill="auto"/>
          </w:tcPr>
          <w:p w:rsidR="00625263" w:rsidRPr="009A6C54" w:rsidRDefault="00625263" w:rsidP="002A5A7B">
            <w:pPr>
              <w:pStyle w:val="TableText"/>
              <w:rPr>
                <w:rFonts w:cs="Arial"/>
              </w:rPr>
            </w:pPr>
            <w:r w:rsidRPr="009A6C54">
              <w:rPr>
                <w:rFonts w:cs="Arial"/>
              </w:rPr>
              <w:t>D</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41.43</w:t>
            </w:r>
          </w:p>
        </w:tc>
        <w:tc>
          <w:tcPr>
            <w:tcW w:w="2340" w:type="dxa"/>
            <w:shd w:val="clear" w:color="auto" w:fill="auto"/>
          </w:tcPr>
          <w:p w:rsidR="00625263" w:rsidRPr="009A6C54" w:rsidRDefault="00625263" w:rsidP="002A5A7B">
            <w:pPr>
              <w:pStyle w:val="TableText"/>
              <w:rPr>
                <w:rFonts w:cs="Arial"/>
              </w:rPr>
            </w:pPr>
            <w:r w:rsidRPr="009A6C54">
              <w:rPr>
                <w:rFonts w:cs="Arial"/>
              </w:rPr>
              <w:t>PRE-REGISTRATION CALL LOG</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88" w:type="dxa"/>
            <w:shd w:val="clear" w:color="auto" w:fill="auto"/>
          </w:tcPr>
          <w:p w:rsidR="00625263" w:rsidRPr="009A6C54" w:rsidRDefault="00625263" w:rsidP="002A5A7B">
            <w:pPr>
              <w:pStyle w:val="TableText"/>
              <w:rPr>
                <w:rFonts w:cs="Arial"/>
              </w:rPr>
            </w:pPr>
            <w:r w:rsidRPr="009A6C54">
              <w:rPr>
                <w:rFonts w:cs="Arial"/>
              </w:rPr>
              <w:t>D</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41.9</w:t>
            </w:r>
          </w:p>
        </w:tc>
        <w:tc>
          <w:tcPr>
            <w:tcW w:w="2340" w:type="dxa"/>
            <w:shd w:val="clear" w:color="auto" w:fill="auto"/>
          </w:tcPr>
          <w:p w:rsidR="00625263" w:rsidRPr="009A6C54" w:rsidRDefault="00625263" w:rsidP="002A5A7B">
            <w:pPr>
              <w:pStyle w:val="TableText"/>
              <w:rPr>
                <w:rFonts w:cs="Arial"/>
              </w:rPr>
            </w:pPr>
            <w:r w:rsidRPr="009A6C54">
              <w:rPr>
                <w:rFonts w:cs="Arial"/>
              </w:rPr>
              <w:t>CENSUS</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42</w:t>
            </w:r>
          </w:p>
        </w:tc>
        <w:tc>
          <w:tcPr>
            <w:tcW w:w="2340" w:type="dxa"/>
            <w:shd w:val="clear" w:color="auto" w:fill="auto"/>
          </w:tcPr>
          <w:p w:rsidR="00625263" w:rsidRPr="009A6C54" w:rsidRDefault="00625263" w:rsidP="002A5A7B">
            <w:pPr>
              <w:pStyle w:val="TableText"/>
              <w:rPr>
                <w:rFonts w:cs="Arial"/>
              </w:rPr>
            </w:pPr>
            <w:r w:rsidRPr="009A6C54">
              <w:rPr>
                <w:rFonts w:cs="Arial"/>
              </w:rPr>
              <w:t>WARD LOCATION</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D</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42.4</w:t>
            </w:r>
          </w:p>
        </w:tc>
        <w:tc>
          <w:tcPr>
            <w:tcW w:w="2340" w:type="dxa"/>
            <w:shd w:val="clear" w:color="auto" w:fill="auto"/>
          </w:tcPr>
          <w:p w:rsidR="00625263" w:rsidRPr="009A6C54" w:rsidRDefault="00625263" w:rsidP="002A5A7B">
            <w:pPr>
              <w:pStyle w:val="TableText"/>
              <w:rPr>
                <w:rFonts w:cs="Arial"/>
              </w:rPr>
            </w:pPr>
            <w:r w:rsidRPr="009A6C54">
              <w:rPr>
                <w:rFonts w:cs="Arial"/>
              </w:rPr>
              <w:t>SPECIALTY</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42.5</w:t>
            </w:r>
          </w:p>
        </w:tc>
        <w:tc>
          <w:tcPr>
            <w:tcW w:w="2340" w:type="dxa"/>
            <w:shd w:val="clear" w:color="auto" w:fill="auto"/>
          </w:tcPr>
          <w:p w:rsidR="00625263" w:rsidRPr="009A6C54" w:rsidRDefault="00625263" w:rsidP="002A5A7B">
            <w:pPr>
              <w:pStyle w:val="TableText"/>
              <w:rPr>
                <w:rFonts w:cs="Arial"/>
              </w:rPr>
            </w:pPr>
            <w:r w:rsidRPr="009A6C54">
              <w:rPr>
                <w:rFonts w:cs="Arial"/>
              </w:rPr>
              <w:t>WAIT LIST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88" w:type="dxa"/>
            <w:shd w:val="clear" w:color="auto" w:fill="auto"/>
          </w:tcPr>
          <w:p w:rsidR="00625263" w:rsidRPr="009A6C54" w:rsidRDefault="00625263" w:rsidP="002A5A7B">
            <w:pPr>
              <w:pStyle w:val="TableText"/>
              <w:rPr>
                <w:rFonts w:cs="Arial"/>
              </w:rPr>
            </w:pPr>
            <w:r w:rsidRPr="009A6C54">
              <w:rPr>
                <w:rFonts w:cs="Arial"/>
              </w:rPr>
              <w:t>D</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42.55</w:t>
            </w:r>
          </w:p>
        </w:tc>
        <w:tc>
          <w:tcPr>
            <w:tcW w:w="2340" w:type="dxa"/>
            <w:shd w:val="clear" w:color="auto" w:fill="auto"/>
          </w:tcPr>
          <w:p w:rsidR="00625263" w:rsidRPr="009A6C54" w:rsidRDefault="00625263" w:rsidP="002A5A7B">
            <w:pPr>
              <w:pStyle w:val="TableText"/>
              <w:rPr>
                <w:rFonts w:cs="Arial"/>
              </w:rPr>
            </w:pPr>
            <w:r w:rsidRPr="009A6C54">
              <w:rPr>
                <w:rFonts w:cs="Arial"/>
              </w:rPr>
              <w:t>PRIORITY GROUPING</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42.6</w:t>
            </w:r>
          </w:p>
        </w:tc>
        <w:tc>
          <w:tcPr>
            <w:tcW w:w="2340" w:type="dxa"/>
            <w:shd w:val="clear" w:color="auto" w:fill="auto"/>
          </w:tcPr>
          <w:p w:rsidR="00625263" w:rsidRPr="009A6C54" w:rsidRDefault="00625263" w:rsidP="002A5A7B">
            <w:pPr>
              <w:pStyle w:val="TableText"/>
              <w:rPr>
                <w:rFonts w:cs="Arial"/>
              </w:rPr>
            </w:pPr>
            <w:r w:rsidRPr="009A6C54">
              <w:rPr>
                <w:rFonts w:cs="Arial"/>
              </w:rPr>
              <w:t>AMIS 334-341</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88" w:type="dxa"/>
            <w:shd w:val="clear" w:color="auto" w:fill="auto"/>
          </w:tcPr>
          <w:p w:rsidR="00625263" w:rsidRPr="009A6C54" w:rsidRDefault="00625263" w:rsidP="002A5A7B">
            <w:pPr>
              <w:pStyle w:val="TableText"/>
              <w:rPr>
                <w:rFonts w:cs="Arial"/>
              </w:rPr>
            </w:pPr>
            <w:r w:rsidRPr="009A6C54">
              <w:rPr>
                <w:rFonts w:cs="Arial"/>
              </w:rPr>
              <w:t>D</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42.7</w:t>
            </w:r>
          </w:p>
        </w:tc>
        <w:tc>
          <w:tcPr>
            <w:tcW w:w="2340" w:type="dxa"/>
            <w:shd w:val="clear" w:color="auto" w:fill="auto"/>
          </w:tcPr>
          <w:p w:rsidR="00625263" w:rsidRPr="009A6C54" w:rsidRDefault="00625263" w:rsidP="002A5A7B">
            <w:pPr>
              <w:pStyle w:val="TableText"/>
              <w:rPr>
                <w:rFonts w:cs="Arial"/>
              </w:rPr>
            </w:pPr>
            <w:r w:rsidRPr="009A6C54">
              <w:rPr>
                <w:rFonts w:cs="Arial"/>
              </w:rPr>
              <w:t>AMIS 345&amp;346</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88" w:type="dxa"/>
            <w:shd w:val="clear" w:color="auto" w:fill="auto"/>
          </w:tcPr>
          <w:p w:rsidR="00625263" w:rsidRPr="009A6C54" w:rsidRDefault="00625263" w:rsidP="002A5A7B">
            <w:pPr>
              <w:pStyle w:val="TableText"/>
              <w:rPr>
                <w:rFonts w:cs="Arial"/>
              </w:rPr>
            </w:pPr>
            <w:r w:rsidRPr="009A6C54">
              <w:rPr>
                <w:rFonts w:cs="Arial"/>
              </w:rPr>
              <w:t>D</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43</w:t>
            </w:r>
          </w:p>
        </w:tc>
        <w:tc>
          <w:tcPr>
            <w:tcW w:w="2340" w:type="dxa"/>
            <w:shd w:val="clear" w:color="auto" w:fill="auto"/>
          </w:tcPr>
          <w:p w:rsidR="00625263" w:rsidRPr="009A6C54" w:rsidRDefault="00625263" w:rsidP="002A5A7B">
            <w:pPr>
              <w:pStyle w:val="TableText"/>
              <w:rPr>
                <w:rFonts w:cs="Arial"/>
              </w:rPr>
            </w:pPr>
            <w:r w:rsidRPr="009A6C54">
              <w:rPr>
                <w:rFonts w:cs="Arial"/>
              </w:rPr>
              <w:t>MAS PARAMETERS</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43.1</w:t>
            </w:r>
          </w:p>
        </w:tc>
        <w:tc>
          <w:tcPr>
            <w:tcW w:w="2340" w:type="dxa"/>
            <w:shd w:val="clear" w:color="auto" w:fill="auto"/>
          </w:tcPr>
          <w:p w:rsidR="00625263" w:rsidRPr="009A6C54" w:rsidRDefault="00625263" w:rsidP="002A5A7B">
            <w:pPr>
              <w:pStyle w:val="TableText"/>
              <w:rPr>
                <w:rFonts w:cs="Arial"/>
              </w:rPr>
            </w:pPr>
            <w:r w:rsidRPr="009A6C54">
              <w:rPr>
                <w:rFonts w:cs="Arial"/>
              </w:rPr>
              <w:t>MAS EVENT RATES</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88" w:type="dxa"/>
            <w:shd w:val="clear" w:color="auto" w:fill="auto"/>
          </w:tcPr>
          <w:p w:rsidR="00625263" w:rsidRPr="009A6C54" w:rsidRDefault="00625263" w:rsidP="002A5A7B">
            <w:pPr>
              <w:pStyle w:val="TableText"/>
              <w:rPr>
                <w:rFonts w:cs="Arial"/>
              </w:rPr>
            </w:pPr>
            <w:r w:rsidRPr="009A6C54">
              <w:rPr>
                <w:rFonts w:cs="Arial"/>
              </w:rPr>
              <w:t>D</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43.11</w:t>
            </w:r>
          </w:p>
        </w:tc>
        <w:tc>
          <w:tcPr>
            <w:tcW w:w="2340" w:type="dxa"/>
            <w:shd w:val="clear" w:color="auto" w:fill="auto"/>
          </w:tcPr>
          <w:p w:rsidR="00625263" w:rsidRPr="009A6C54" w:rsidRDefault="00625263" w:rsidP="002A5A7B">
            <w:pPr>
              <w:pStyle w:val="TableText"/>
              <w:rPr>
                <w:rFonts w:cs="Arial"/>
              </w:rPr>
            </w:pPr>
            <w:r w:rsidRPr="009A6C54">
              <w:rPr>
                <w:rFonts w:cs="Arial"/>
              </w:rPr>
              <w:t>MAS AWARD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88" w:type="dxa"/>
            <w:shd w:val="clear" w:color="auto" w:fill="auto"/>
          </w:tcPr>
          <w:p w:rsidR="00625263" w:rsidRPr="009A6C54" w:rsidRDefault="00625263" w:rsidP="002A5A7B">
            <w:pPr>
              <w:pStyle w:val="TableText"/>
              <w:rPr>
                <w:rFonts w:cs="Arial"/>
              </w:rPr>
            </w:pPr>
            <w:r w:rsidRPr="009A6C54">
              <w:rPr>
                <w:rFonts w:cs="Arial"/>
              </w:rPr>
              <w:t>D</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43.4</w:t>
            </w:r>
          </w:p>
        </w:tc>
        <w:tc>
          <w:tcPr>
            <w:tcW w:w="2340" w:type="dxa"/>
            <w:shd w:val="clear" w:color="auto" w:fill="auto"/>
          </w:tcPr>
          <w:p w:rsidR="00625263" w:rsidRPr="009A6C54" w:rsidRDefault="00625263" w:rsidP="002A5A7B">
            <w:pPr>
              <w:pStyle w:val="TableText"/>
              <w:rPr>
                <w:rFonts w:cs="Arial"/>
              </w:rPr>
            </w:pPr>
            <w:r w:rsidRPr="009A6C54">
              <w:rPr>
                <w:rFonts w:cs="Arial"/>
              </w:rPr>
              <w:t>VA ADMITTING REGULATION</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43.5</w:t>
            </w:r>
          </w:p>
        </w:tc>
        <w:tc>
          <w:tcPr>
            <w:tcW w:w="2340" w:type="dxa"/>
            <w:shd w:val="clear" w:color="auto" w:fill="auto"/>
          </w:tcPr>
          <w:p w:rsidR="00625263" w:rsidRPr="009A6C54" w:rsidRDefault="00625263" w:rsidP="002A5A7B">
            <w:pPr>
              <w:pStyle w:val="TableText"/>
              <w:rPr>
                <w:rFonts w:cs="Arial"/>
              </w:rPr>
            </w:pPr>
            <w:r w:rsidRPr="009A6C54">
              <w:rPr>
                <w:rFonts w:cs="Arial"/>
              </w:rPr>
              <w:t>G&amp;L CORRECTIONS</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88" w:type="dxa"/>
            <w:shd w:val="clear" w:color="auto" w:fill="auto"/>
          </w:tcPr>
          <w:p w:rsidR="00625263" w:rsidRPr="009A6C54" w:rsidRDefault="00625263" w:rsidP="002A5A7B">
            <w:pPr>
              <w:pStyle w:val="TableText"/>
              <w:rPr>
                <w:rFonts w:cs="Arial"/>
              </w:rPr>
            </w:pPr>
            <w:r w:rsidRPr="009A6C54">
              <w:rPr>
                <w:rFonts w:cs="Arial"/>
              </w:rPr>
              <w:t>D</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43.61</w:t>
            </w:r>
          </w:p>
        </w:tc>
        <w:tc>
          <w:tcPr>
            <w:tcW w:w="2340" w:type="dxa"/>
            <w:shd w:val="clear" w:color="auto" w:fill="auto"/>
          </w:tcPr>
          <w:p w:rsidR="00625263" w:rsidRPr="009A6C54" w:rsidRDefault="00625263" w:rsidP="002A5A7B">
            <w:pPr>
              <w:pStyle w:val="TableText"/>
              <w:rPr>
                <w:rFonts w:cs="Arial"/>
              </w:rPr>
            </w:pPr>
            <w:r w:rsidRPr="009A6C54">
              <w:rPr>
                <w:rFonts w:cs="Arial"/>
              </w:rPr>
              <w:t>G&amp;L TYPE OF CHANGE</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43.7</w:t>
            </w:r>
          </w:p>
        </w:tc>
        <w:tc>
          <w:tcPr>
            <w:tcW w:w="2340" w:type="dxa"/>
            <w:shd w:val="clear" w:color="auto" w:fill="auto"/>
          </w:tcPr>
          <w:p w:rsidR="00625263" w:rsidRPr="009A6C54" w:rsidRDefault="00625263" w:rsidP="002A5A7B">
            <w:pPr>
              <w:pStyle w:val="TableText"/>
              <w:rPr>
                <w:rFonts w:cs="Arial"/>
              </w:rPr>
            </w:pPr>
            <w:r w:rsidRPr="009A6C54">
              <w:rPr>
                <w:rFonts w:cs="Arial"/>
              </w:rPr>
              <w:t>ADT TEMPLATE</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44</w:t>
            </w:r>
          </w:p>
        </w:tc>
        <w:tc>
          <w:tcPr>
            <w:tcW w:w="2340" w:type="dxa"/>
            <w:shd w:val="clear" w:color="auto" w:fill="auto"/>
          </w:tcPr>
          <w:p w:rsidR="00625263" w:rsidRPr="009A6C54" w:rsidRDefault="00625263" w:rsidP="002A5A7B">
            <w:pPr>
              <w:pStyle w:val="TableText"/>
              <w:rPr>
                <w:rFonts w:cs="Arial"/>
              </w:rPr>
            </w:pPr>
            <w:r w:rsidRPr="009A6C54">
              <w:rPr>
                <w:rFonts w:cs="Arial"/>
              </w:rPr>
              <w:t>HOSPITAL LOCATION</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D</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45</w:t>
            </w:r>
          </w:p>
        </w:tc>
        <w:tc>
          <w:tcPr>
            <w:tcW w:w="2340" w:type="dxa"/>
            <w:shd w:val="clear" w:color="auto" w:fill="auto"/>
          </w:tcPr>
          <w:p w:rsidR="00625263" w:rsidRPr="009A6C54" w:rsidRDefault="00625263" w:rsidP="002A5A7B">
            <w:pPr>
              <w:pStyle w:val="TableText"/>
              <w:rPr>
                <w:rFonts w:cs="Arial"/>
              </w:rPr>
            </w:pPr>
            <w:r w:rsidRPr="009A6C54">
              <w:rPr>
                <w:rFonts w:cs="Arial"/>
              </w:rPr>
              <w:t>PTF</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45.1</w:t>
            </w:r>
          </w:p>
        </w:tc>
        <w:tc>
          <w:tcPr>
            <w:tcW w:w="2340" w:type="dxa"/>
            <w:shd w:val="clear" w:color="auto" w:fill="auto"/>
          </w:tcPr>
          <w:p w:rsidR="00625263" w:rsidRPr="009A6C54" w:rsidRDefault="00625263" w:rsidP="002A5A7B">
            <w:pPr>
              <w:pStyle w:val="TableText"/>
              <w:rPr>
                <w:rFonts w:cs="Arial"/>
              </w:rPr>
            </w:pPr>
            <w:r w:rsidRPr="009A6C54">
              <w:rPr>
                <w:rFonts w:cs="Arial"/>
              </w:rPr>
              <w:t>SOURCE OF ADMISSION</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45.2</w:t>
            </w:r>
          </w:p>
        </w:tc>
        <w:tc>
          <w:tcPr>
            <w:tcW w:w="2340" w:type="dxa"/>
            <w:shd w:val="clear" w:color="auto" w:fill="auto"/>
          </w:tcPr>
          <w:p w:rsidR="00625263" w:rsidRPr="009A6C54" w:rsidRDefault="00625263" w:rsidP="002A5A7B">
            <w:pPr>
              <w:pStyle w:val="TableText"/>
              <w:rPr>
                <w:rFonts w:cs="Arial"/>
              </w:rPr>
            </w:pPr>
            <w:r w:rsidRPr="009A6C54">
              <w:rPr>
                <w:rFonts w:cs="Arial"/>
              </w:rPr>
              <w:t>PTF TRANSFERRING FACILITY</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D</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45.3</w:t>
            </w:r>
          </w:p>
        </w:tc>
        <w:tc>
          <w:tcPr>
            <w:tcW w:w="2340" w:type="dxa"/>
            <w:shd w:val="clear" w:color="auto" w:fill="auto"/>
          </w:tcPr>
          <w:p w:rsidR="00625263" w:rsidRPr="009A6C54" w:rsidRDefault="00625263" w:rsidP="002A5A7B">
            <w:pPr>
              <w:pStyle w:val="TableText"/>
              <w:rPr>
                <w:rFonts w:cs="Arial"/>
              </w:rPr>
            </w:pPr>
            <w:r w:rsidRPr="009A6C54">
              <w:rPr>
                <w:rFonts w:cs="Arial"/>
              </w:rPr>
              <w:t>SURGICAL SPECIALTY</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45.4</w:t>
            </w:r>
          </w:p>
        </w:tc>
        <w:tc>
          <w:tcPr>
            <w:tcW w:w="2340" w:type="dxa"/>
            <w:shd w:val="clear" w:color="auto" w:fill="auto"/>
          </w:tcPr>
          <w:p w:rsidR="00625263" w:rsidRPr="009A6C54" w:rsidRDefault="00625263" w:rsidP="002A5A7B">
            <w:pPr>
              <w:pStyle w:val="TableText"/>
              <w:rPr>
                <w:rFonts w:cs="Arial"/>
              </w:rPr>
            </w:pPr>
            <w:r w:rsidRPr="009A6C54">
              <w:rPr>
                <w:rFonts w:cs="Arial"/>
              </w:rPr>
              <w:t>PTF DIALYSIS TYPE</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45.5</w:t>
            </w:r>
          </w:p>
        </w:tc>
        <w:tc>
          <w:tcPr>
            <w:tcW w:w="2340" w:type="dxa"/>
            <w:shd w:val="clear" w:color="auto" w:fill="auto"/>
          </w:tcPr>
          <w:p w:rsidR="00625263" w:rsidRPr="009A6C54" w:rsidRDefault="00625263" w:rsidP="002A5A7B">
            <w:pPr>
              <w:pStyle w:val="TableText"/>
              <w:rPr>
                <w:rFonts w:cs="Arial"/>
              </w:rPr>
            </w:pPr>
            <w:r w:rsidRPr="009A6C54">
              <w:rPr>
                <w:rFonts w:cs="Arial"/>
              </w:rPr>
              <w:t>PTF MESSAGE</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45.6</w:t>
            </w:r>
          </w:p>
        </w:tc>
        <w:tc>
          <w:tcPr>
            <w:tcW w:w="2340" w:type="dxa"/>
            <w:shd w:val="clear" w:color="auto" w:fill="auto"/>
          </w:tcPr>
          <w:p w:rsidR="00625263" w:rsidRPr="009A6C54" w:rsidRDefault="00625263" w:rsidP="002A5A7B">
            <w:pPr>
              <w:pStyle w:val="TableText"/>
              <w:rPr>
                <w:rFonts w:cs="Arial"/>
              </w:rPr>
            </w:pPr>
            <w:r w:rsidRPr="009A6C54">
              <w:rPr>
                <w:rFonts w:cs="Arial"/>
              </w:rPr>
              <w:t>PLACE OF DISPOSITION</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45.61</w:t>
            </w:r>
          </w:p>
        </w:tc>
        <w:tc>
          <w:tcPr>
            <w:tcW w:w="2340" w:type="dxa"/>
            <w:shd w:val="clear" w:color="auto" w:fill="auto"/>
          </w:tcPr>
          <w:p w:rsidR="00625263" w:rsidRPr="009A6C54" w:rsidRDefault="00625263" w:rsidP="002A5A7B">
            <w:pPr>
              <w:pStyle w:val="TableText"/>
              <w:rPr>
                <w:rFonts w:cs="Arial"/>
              </w:rPr>
            </w:pPr>
            <w:r w:rsidRPr="009A6C54">
              <w:rPr>
                <w:rFonts w:cs="Arial"/>
              </w:rPr>
              <w:t>PTF ABUSED SUBSTANCE</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45.64</w:t>
            </w:r>
          </w:p>
        </w:tc>
        <w:tc>
          <w:tcPr>
            <w:tcW w:w="2340" w:type="dxa"/>
            <w:shd w:val="clear" w:color="auto" w:fill="auto"/>
          </w:tcPr>
          <w:p w:rsidR="00625263" w:rsidRPr="009A6C54" w:rsidRDefault="00625263" w:rsidP="002A5A7B">
            <w:pPr>
              <w:pStyle w:val="TableText"/>
              <w:rPr>
                <w:rFonts w:cs="Arial"/>
              </w:rPr>
            </w:pPr>
            <w:r w:rsidRPr="009A6C54">
              <w:rPr>
                <w:rFonts w:cs="Arial"/>
              </w:rPr>
              <w:t>PTF AUSTIN ERROR CODES</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45.68</w:t>
            </w:r>
          </w:p>
        </w:tc>
        <w:tc>
          <w:tcPr>
            <w:tcW w:w="2340" w:type="dxa"/>
            <w:shd w:val="clear" w:color="auto" w:fill="auto"/>
          </w:tcPr>
          <w:p w:rsidR="00625263" w:rsidRPr="009A6C54" w:rsidRDefault="00625263" w:rsidP="002A5A7B">
            <w:pPr>
              <w:pStyle w:val="TableText"/>
              <w:rPr>
                <w:rFonts w:cs="Arial"/>
              </w:rPr>
            </w:pPr>
            <w:r w:rsidRPr="009A6C54">
              <w:rPr>
                <w:rFonts w:cs="Arial"/>
              </w:rPr>
              <w:t>FACILITY SUFFIX</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45.7</w:t>
            </w:r>
          </w:p>
        </w:tc>
        <w:tc>
          <w:tcPr>
            <w:tcW w:w="2340" w:type="dxa"/>
            <w:shd w:val="clear" w:color="auto" w:fill="auto"/>
          </w:tcPr>
          <w:p w:rsidR="00625263" w:rsidRPr="009A6C54" w:rsidRDefault="00625263" w:rsidP="002A5A7B">
            <w:pPr>
              <w:pStyle w:val="TableText"/>
              <w:rPr>
                <w:rFonts w:cs="Arial"/>
              </w:rPr>
            </w:pPr>
            <w:r w:rsidRPr="009A6C54">
              <w:rPr>
                <w:rFonts w:cs="Arial"/>
              </w:rPr>
              <w:t>FACILITY TREATING SPECIALTY</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D</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45.81</w:t>
            </w:r>
          </w:p>
        </w:tc>
        <w:tc>
          <w:tcPr>
            <w:tcW w:w="2340" w:type="dxa"/>
            <w:shd w:val="clear" w:color="auto" w:fill="auto"/>
          </w:tcPr>
          <w:p w:rsidR="00625263" w:rsidRPr="009A6C54" w:rsidRDefault="00625263" w:rsidP="002A5A7B">
            <w:pPr>
              <w:pStyle w:val="TableText"/>
              <w:rPr>
                <w:rFonts w:cs="Arial"/>
              </w:rPr>
            </w:pPr>
            <w:r w:rsidRPr="009A6C54">
              <w:rPr>
                <w:rFonts w:cs="Arial"/>
              </w:rPr>
              <w:t>STATION TYPE</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45.82</w:t>
            </w:r>
          </w:p>
        </w:tc>
        <w:tc>
          <w:tcPr>
            <w:tcW w:w="2340" w:type="dxa"/>
            <w:shd w:val="clear" w:color="auto" w:fill="auto"/>
          </w:tcPr>
          <w:p w:rsidR="00625263" w:rsidRPr="009A6C54" w:rsidRDefault="00625263" w:rsidP="002A5A7B">
            <w:pPr>
              <w:pStyle w:val="TableText"/>
              <w:rPr>
                <w:rFonts w:cs="Arial"/>
              </w:rPr>
            </w:pPr>
            <w:r w:rsidRPr="009A6C54">
              <w:rPr>
                <w:rFonts w:cs="Arial"/>
              </w:rPr>
              <w:t>CATEGORY OF BENEFICIARY</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45.83</w:t>
            </w:r>
          </w:p>
        </w:tc>
        <w:tc>
          <w:tcPr>
            <w:tcW w:w="2340" w:type="dxa"/>
            <w:shd w:val="clear" w:color="auto" w:fill="auto"/>
          </w:tcPr>
          <w:p w:rsidR="00625263" w:rsidRPr="009A6C54" w:rsidRDefault="00625263" w:rsidP="002A5A7B">
            <w:pPr>
              <w:pStyle w:val="TableText"/>
              <w:rPr>
                <w:rFonts w:cs="Arial"/>
              </w:rPr>
            </w:pPr>
            <w:r w:rsidRPr="009A6C54">
              <w:rPr>
                <w:rFonts w:cs="Arial"/>
              </w:rPr>
              <w:t>PTF RELEASE</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45.84</w:t>
            </w:r>
          </w:p>
        </w:tc>
        <w:tc>
          <w:tcPr>
            <w:tcW w:w="2340" w:type="dxa"/>
            <w:shd w:val="clear" w:color="auto" w:fill="auto"/>
          </w:tcPr>
          <w:p w:rsidR="00625263" w:rsidRPr="009A6C54" w:rsidRDefault="00625263" w:rsidP="002A5A7B">
            <w:pPr>
              <w:pStyle w:val="TableText"/>
              <w:rPr>
                <w:rFonts w:cs="Arial"/>
              </w:rPr>
            </w:pPr>
            <w:r w:rsidRPr="009A6C54">
              <w:rPr>
                <w:rFonts w:cs="Arial"/>
              </w:rPr>
              <w:t>PTF CLOSE OUT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45.85</w:t>
            </w:r>
          </w:p>
        </w:tc>
        <w:tc>
          <w:tcPr>
            <w:tcW w:w="2340" w:type="dxa"/>
            <w:shd w:val="clear" w:color="auto" w:fill="auto"/>
          </w:tcPr>
          <w:p w:rsidR="00625263" w:rsidRPr="009A6C54" w:rsidRDefault="00625263" w:rsidP="002A5A7B">
            <w:pPr>
              <w:pStyle w:val="TableText"/>
              <w:rPr>
                <w:rFonts w:cs="Arial"/>
              </w:rPr>
            </w:pPr>
            <w:r w:rsidRPr="009A6C54">
              <w:rPr>
                <w:rFonts w:cs="Arial"/>
              </w:rPr>
              <w:t>CENSUS WORKFILE</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45.86</w:t>
            </w:r>
          </w:p>
        </w:tc>
        <w:tc>
          <w:tcPr>
            <w:tcW w:w="2340" w:type="dxa"/>
            <w:shd w:val="clear" w:color="auto" w:fill="auto"/>
          </w:tcPr>
          <w:p w:rsidR="00625263" w:rsidRPr="009A6C54" w:rsidRDefault="00625263" w:rsidP="002A5A7B">
            <w:pPr>
              <w:pStyle w:val="TableText"/>
              <w:rPr>
                <w:rFonts w:cs="Arial"/>
              </w:rPr>
            </w:pPr>
            <w:r w:rsidRPr="009A6C54">
              <w:rPr>
                <w:rFonts w:cs="Arial"/>
              </w:rPr>
              <w:t>PTF CENSUS DATE</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45.87</w:t>
            </w:r>
          </w:p>
        </w:tc>
        <w:tc>
          <w:tcPr>
            <w:tcW w:w="2340" w:type="dxa"/>
            <w:shd w:val="clear" w:color="auto" w:fill="auto"/>
          </w:tcPr>
          <w:p w:rsidR="00625263" w:rsidRPr="009A6C54" w:rsidRDefault="00625263" w:rsidP="002A5A7B">
            <w:pPr>
              <w:pStyle w:val="TableText"/>
              <w:rPr>
                <w:rFonts w:cs="Arial"/>
              </w:rPr>
            </w:pPr>
            <w:r w:rsidRPr="009A6C54">
              <w:rPr>
                <w:rFonts w:cs="Arial"/>
              </w:rPr>
              <w:t>PTF TRANSACTION REQUEST LOG</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45.88</w:t>
            </w:r>
          </w:p>
        </w:tc>
        <w:tc>
          <w:tcPr>
            <w:tcW w:w="2340" w:type="dxa"/>
            <w:shd w:val="clear" w:color="auto" w:fill="auto"/>
          </w:tcPr>
          <w:p w:rsidR="00625263" w:rsidRPr="009A6C54" w:rsidRDefault="00625263" w:rsidP="002A5A7B">
            <w:pPr>
              <w:pStyle w:val="TableText"/>
              <w:rPr>
                <w:rFonts w:cs="Arial"/>
              </w:rPr>
            </w:pPr>
            <w:r w:rsidRPr="009A6C54">
              <w:rPr>
                <w:rFonts w:cs="Arial"/>
              </w:rPr>
              <w:t>PTF EXPANDED CODE CATEGORY</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45.89</w:t>
            </w:r>
          </w:p>
        </w:tc>
        <w:tc>
          <w:tcPr>
            <w:tcW w:w="2340" w:type="dxa"/>
            <w:shd w:val="clear" w:color="auto" w:fill="auto"/>
          </w:tcPr>
          <w:p w:rsidR="00625263" w:rsidRPr="009A6C54" w:rsidRDefault="00625263" w:rsidP="002A5A7B">
            <w:pPr>
              <w:pStyle w:val="TableText"/>
              <w:rPr>
                <w:rFonts w:cs="Arial"/>
              </w:rPr>
            </w:pPr>
            <w:r w:rsidRPr="009A6C54">
              <w:rPr>
                <w:rFonts w:cs="Arial"/>
              </w:rPr>
              <w:t>PTF EXPANDED CODE</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45.9</w:t>
            </w:r>
          </w:p>
        </w:tc>
        <w:tc>
          <w:tcPr>
            <w:tcW w:w="2340" w:type="dxa"/>
            <w:shd w:val="clear" w:color="auto" w:fill="auto"/>
          </w:tcPr>
          <w:p w:rsidR="00625263" w:rsidRPr="009A6C54" w:rsidRDefault="00625263" w:rsidP="002A5A7B">
            <w:pPr>
              <w:pStyle w:val="TableText"/>
              <w:rPr>
                <w:rFonts w:cs="Arial"/>
              </w:rPr>
            </w:pPr>
            <w:r w:rsidRPr="009A6C54">
              <w:rPr>
                <w:rFonts w:cs="Arial"/>
              </w:rPr>
              <w:t>PAF</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88" w:type="dxa"/>
            <w:shd w:val="clear" w:color="auto" w:fill="auto"/>
          </w:tcPr>
          <w:p w:rsidR="00625263" w:rsidRPr="009A6C54" w:rsidRDefault="00625263" w:rsidP="002A5A7B">
            <w:pPr>
              <w:pStyle w:val="TableText"/>
              <w:rPr>
                <w:rFonts w:cs="Arial"/>
              </w:rPr>
            </w:pPr>
            <w:r w:rsidRPr="009A6C54">
              <w:rPr>
                <w:rFonts w:cs="Arial"/>
              </w:rPr>
              <w:t>D</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45.91</w:t>
            </w:r>
          </w:p>
        </w:tc>
        <w:tc>
          <w:tcPr>
            <w:tcW w:w="2340" w:type="dxa"/>
            <w:shd w:val="clear" w:color="auto" w:fill="auto"/>
          </w:tcPr>
          <w:p w:rsidR="00625263" w:rsidRPr="009A6C54" w:rsidRDefault="00625263" w:rsidP="002A5A7B">
            <w:pPr>
              <w:pStyle w:val="TableText"/>
              <w:rPr>
                <w:rFonts w:cs="Arial"/>
              </w:rPr>
            </w:pPr>
            <w:r w:rsidRPr="009A6C54">
              <w:rPr>
                <w:rFonts w:cs="Arial"/>
              </w:rPr>
              <w:t>RUG-II</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46</w:t>
            </w:r>
          </w:p>
        </w:tc>
        <w:tc>
          <w:tcPr>
            <w:tcW w:w="2340" w:type="dxa"/>
            <w:shd w:val="clear" w:color="auto" w:fill="auto"/>
          </w:tcPr>
          <w:p w:rsidR="00625263" w:rsidRPr="009A6C54" w:rsidRDefault="00625263" w:rsidP="002A5A7B">
            <w:pPr>
              <w:pStyle w:val="TableText"/>
              <w:rPr>
                <w:rFonts w:cs="Arial"/>
              </w:rPr>
            </w:pPr>
            <w:r w:rsidRPr="009A6C54">
              <w:rPr>
                <w:rFonts w:cs="Arial"/>
              </w:rPr>
              <w:t>INPATIENT CPT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46.1</w:t>
            </w:r>
          </w:p>
        </w:tc>
        <w:tc>
          <w:tcPr>
            <w:tcW w:w="2340" w:type="dxa"/>
            <w:shd w:val="clear" w:color="auto" w:fill="auto"/>
          </w:tcPr>
          <w:p w:rsidR="00625263" w:rsidRPr="009A6C54" w:rsidRDefault="00625263" w:rsidP="002A5A7B">
            <w:pPr>
              <w:pStyle w:val="TableText"/>
              <w:rPr>
                <w:rFonts w:cs="Arial"/>
              </w:rPr>
            </w:pPr>
            <w:r w:rsidRPr="009A6C54">
              <w:rPr>
                <w:rFonts w:cs="Arial"/>
              </w:rPr>
              <w:t>INPATIENT POV</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47</w:t>
            </w:r>
          </w:p>
        </w:tc>
        <w:tc>
          <w:tcPr>
            <w:tcW w:w="2340" w:type="dxa"/>
            <w:shd w:val="clear" w:color="auto" w:fill="auto"/>
          </w:tcPr>
          <w:p w:rsidR="00625263" w:rsidRPr="009A6C54" w:rsidRDefault="00625263" w:rsidP="002A5A7B">
            <w:pPr>
              <w:pStyle w:val="TableText"/>
              <w:rPr>
                <w:rFonts w:cs="Arial"/>
              </w:rPr>
            </w:pPr>
            <w:r w:rsidRPr="009A6C54">
              <w:rPr>
                <w:rFonts w:cs="Arial"/>
              </w:rPr>
              <w:t>MAS FORMS AND SCREENS</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48</w:t>
            </w:r>
          </w:p>
        </w:tc>
        <w:tc>
          <w:tcPr>
            <w:tcW w:w="2340" w:type="dxa"/>
            <w:shd w:val="clear" w:color="auto" w:fill="auto"/>
          </w:tcPr>
          <w:p w:rsidR="00625263" w:rsidRPr="009A6C54" w:rsidRDefault="00625263" w:rsidP="002A5A7B">
            <w:pPr>
              <w:pStyle w:val="TableText"/>
              <w:rPr>
                <w:rFonts w:cs="Arial"/>
              </w:rPr>
            </w:pPr>
            <w:r w:rsidRPr="009A6C54">
              <w:rPr>
                <w:rFonts w:cs="Arial"/>
              </w:rPr>
              <w:t>MAS RELEASE NOTES</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48.5</w:t>
            </w:r>
          </w:p>
        </w:tc>
        <w:tc>
          <w:tcPr>
            <w:tcW w:w="2340" w:type="dxa"/>
            <w:shd w:val="clear" w:color="auto" w:fill="auto"/>
          </w:tcPr>
          <w:p w:rsidR="00625263" w:rsidRPr="009A6C54" w:rsidRDefault="00625263" w:rsidP="002A5A7B">
            <w:pPr>
              <w:pStyle w:val="TableText"/>
              <w:rPr>
                <w:rFonts w:cs="Arial"/>
              </w:rPr>
            </w:pPr>
            <w:r w:rsidRPr="009A6C54">
              <w:rPr>
                <w:rFonts w:cs="Arial"/>
              </w:rPr>
              <w:t>MAS MODULE</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389.9</w:t>
            </w:r>
          </w:p>
        </w:tc>
        <w:tc>
          <w:tcPr>
            <w:tcW w:w="2340" w:type="dxa"/>
            <w:shd w:val="clear" w:color="auto" w:fill="auto"/>
          </w:tcPr>
          <w:p w:rsidR="00625263" w:rsidRPr="009A6C54" w:rsidRDefault="00625263" w:rsidP="002A5A7B">
            <w:pPr>
              <w:pStyle w:val="TableText"/>
              <w:rPr>
                <w:rFonts w:cs="Arial"/>
              </w:rPr>
            </w:pPr>
            <w:r w:rsidRPr="009A6C54">
              <w:rPr>
                <w:rFonts w:cs="Arial"/>
              </w:rPr>
              <w:t>STATION NUMBER (TIME SENSITIVE)</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390</w:t>
            </w:r>
          </w:p>
        </w:tc>
        <w:tc>
          <w:tcPr>
            <w:tcW w:w="2340" w:type="dxa"/>
            <w:shd w:val="clear" w:color="auto" w:fill="auto"/>
          </w:tcPr>
          <w:p w:rsidR="00625263" w:rsidRPr="009A6C54" w:rsidRDefault="00625263" w:rsidP="002A5A7B">
            <w:pPr>
              <w:pStyle w:val="TableText"/>
              <w:rPr>
                <w:rFonts w:cs="Arial"/>
              </w:rPr>
            </w:pPr>
            <w:r w:rsidRPr="009A6C54">
              <w:rPr>
                <w:rFonts w:cs="Arial"/>
              </w:rPr>
              <w:t>ENROLLMENT RATED DISABILITY UPLOAD AUDIT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391</w:t>
            </w:r>
          </w:p>
        </w:tc>
        <w:tc>
          <w:tcPr>
            <w:tcW w:w="2340" w:type="dxa"/>
            <w:shd w:val="clear" w:color="auto" w:fill="auto"/>
          </w:tcPr>
          <w:p w:rsidR="00625263" w:rsidRPr="009A6C54" w:rsidRDefault="00625263" w:rsidP="002A5A7B">
            <w:pPr>
              <w:pStyle w:val="TableText"/>
              <w:rPr>
                <w:rFonts w:cs="Arial"/>
              </w:rPr>
            </w:pPr>
            <w:r w:rsidRPr="009A6C54">
              <w:rPr>
                <w:rFonts w:cs="Arial"/>
              </w:rPr>
              <w:t>TYPE OF PATIENT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391.1</w:t>
            </w:r>
          </w:p>
        </w:tc>
        <w:tc>
          <w:tcPr>
            <w:tcW w:w="2340" w:type="dxa"/>
            <w:shd w:val="clear" w:color="auto" w:fill="auto"/>
          </w:tcPr>
          <w:p w:rsidR="00625263" w:rsidRPr="009A6C54" w:rsidRDefault="00625263" w:rsidP="002A5A7B">
            <w:pPr>
              <w:pStyle w:val="TableText"/>
              <w:rPr>
                <w:rFonts w:cs="Arial"/>
              </w:rPr>
            </w:pPr>
            <w:r w:rsidRPr="009A6C54">
              <w:rPr>
                <w:rFonts w:cs="Arial"/>
              </w:rPr>
              <w:t>AMIS SEGMENT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391.31</w:t>
            </w:r>
          </w:p>
        </w:tc>
        <w:tc>
          <w:tcPr>
            <w:tcW w:w="2340" w:type="dxa"/>
            <w:shd w:val="clear" w:color="auto" w:fill="auto"/>
          </w:tcPr>
          <w:p w:rsidR="00625263" w:rsidRPr="009A6C54" w:rsidRDefault="00625263" w:rsidP="002A5A7B">
            <w:pPr>
              <w:pStyle w:val="TableText"/>
              <w:rPr>
                <w:rFonts w:cs="Arial"/>
              </w:rPr>
            </w:pPr>
            <w:r w:rsidRPr="009A6C54">
              <w:rPr>
                <w:rFonts w:cs="Arial"/>
              </w:rPr>
              <w:t>HOME TELEHEALTH PATIENT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403.35</w:t>
            </w:r>
          </w:p>
        </w:tc>
        <w:tc>
          <w:tcPr>
            <w:tcW w:w="2340" w:type="dxa"/>
            <w:shd w:val="clear" w:color="auto" w:fill="auto"/>
          </w:tcPr>
          <w:p w:rsidR="00625263" w:rsidRPr="009A6C54" w:rsidRDefault="00625263" w:rsidP="002A5A7B">
            <w:pPr>
              <w:pStyle w:val="TableText"/>
              <w:rPr>
                <w:rFonts w:cs="Arial"/>
              </w:rPr>
            </w:pPr>
            <w:r w:rsidRPr="009A6C54">
              <w:rPr>
                <w:rFonts w:cs="Arial"/>
              </w:rPr>
              <w:t>SCHEDULING USER PREFERENCE</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403.43</w:t>
            </w:r>
          </w:p>
        </w:tc>
        <w:tc>
          <w:tcPr>
            <w:tcW w:w="2340" w:type="dxa"/>
            <w:shd w:val="clear" w:color="auto" w:fill="auto"/>
          </w:tcPr>
          <w:p w:rsidR="00625263" w:rsidRPr="009A6C54" w:rsidRDefault="00625263" w:rsidP="002A5A7B">
            <w:pPr>
              <w:pStyle w:val="TableText"/>
              <w:rPr>
                <w:rFonts w:cs="Arial"/>
              </w:rPr>
            </w:pPr>
            <w:r w:rsidRPr="009A6C54">
              <w:rPr>
                <w:rFonts w:cs="Arial"/>
              </w:rPr>
              <w:t>SCHEDULING EVENT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403.44</w:t>
            </w:r>
          </w:p>
        </w:tc>
        <w:tc>
          <w:tcPr>
            <w:tcW w:w="2340" w:type="dxa"/>
            <w:shd w:val="clear" w:color="auto" w:fill="auto"/>
          </w:tcPr>
          <w:p w:rsidR="00625263" w:rsidRPr="009A6C54" w:rsidRDefault="00625263" w:rsidP="002A5A7B">
            <w:pPr>
              <w:pStyle w:val="TableText"/>
              <w:rPr>
                <w:rFonts w:cs="Arial"/>
              </w:rPr>
            </w:pPr>
            <w:r w:rsidRPr="009A6C54">
              <w:rPr>
                <w:rFonts w:cs="Arial"/>
              </w:rPr>
              <w:t>SCHEDULING REASON</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403.46</w:t>
            </w:r>
          </w:p>
        </w:tc>
        <w:tc>
          <w:tcPr>
            <w:tcW w:w="2340" w:type="dxa"/>
            <w:shd w:val="clear" w:color="auto" w:fill="auto"/>
          </w:tcPr>
          <w:p w:rsidR="00625263" w:rsidRPr="009A6C54" w:rsidRDefault="00625263" w:rsidP="002A5A7B">
            <w:pPr>
              <w:pStyle w:val="TableText"/>
              <w:rPr>
                <w:rFonts w:cs="Arial"/>
              </w:rPr>
            </w:pPr>
            <w:r w:rsidRPr="009A6C54">
              <w:rPr>
                <w:rFonts w:cs="Arial"/>
              </w:rPr>
              <w:t>STANDARD POSITION</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403.47</w:t>
            </w:r>
          </w:p>
        </w:tc>
        <w:tc>
          <w:tcPr>
            <w:tcW w:w="2340" w:type="dxa"/>
            <w:shd w:val="clear" w:color="auto" w:fill="auto"/>
          </w:tcPr>
          <w:p w:rsidR="00625263" w:rsidRPr="009A6C54" w:rsidRDefault="00625263" w:rsidP="002A5A7B">
            <w:pPr>
              <w:pStyle w:val="TableText"/>
              <w:rPr>
                <w:rFonts w:cs="Arial"/>
              </w:rPr>
            </w:pPr>
            <w:r w:rsidRPr="009A6C54">
              <w:rPr>
                <w:rFonts w:cs="Arial"/>
              </w:rPr>
              <w:t>TEAM PURPOSE</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404.41</w:t>
            </w:r>
          </w:p>
        </w:tc>
        <w:tc>
          <w:tcPr>
            <w:tcW w:w="2340" w:type="dxa"/>
            <w:shd w:val="clear" w:color="auto" w:fill="auto"/>
          </w:tcPr>
          <w:p w:rsidR="00625263" w:rsidRPr="009A6C54" w:rsidRDefault="00625263" w:rsidP="002A5A7B">
            <w:pPr>
              <w:pStyle w:val="TableText"/>
              <w:rPr>
                <w:rFonts w:cs="Arial"/>
              </w:rPr>
            </w:pPr>
            <w:r w:rsidRPr="009A6C54">
              <w:rPr>
                <w:rFonts w:cs="Arial"/>
              </w:rPr>
              <w:t>OUTPATIENT PROFILE</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404.42</w:t>
            </w:r>
          </w:p>
        </w:tc>
        <w:tc>
          <w:tcPr>
            <w:tcW w:w="2340" w:type="dxa"/>
            <w:shd w:val="clear" w:color="auto" w:fill="auto"/>
          </w:tcPr>
          <w:p w:rsidR="00625263" w:rsidRPr="009A6C54" w:rsidRDefault="00625263" w:rsidP="002A5A7B">
            <w:pPr>
              <w:pStyle w:val="TableText"/>
              <w:rPr>
                <w:rFonts w:cs="Arial"/>
              </w:rPr>
            </w:pPr>
            <w:r w:rsidRPr="009A6C54">
              <w:rPr>
                <w:rFonts w:cs="Arial"/>
              </w:rPr>
              <w:t>PATIENT TEAM ASSIGNMENT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404.43</w:t>
            </w:r>
          </w:p>
        </w:tc>
        <w:tc>
          <w:tcPr>
            <w:tcW w:w="2340" w:type="dxa"/>
            <w:shd w:val="clear" w:color="auto" w:fill="auto"/>
          </w:tcPr>
          <w:p w:rsidR="00625263" w:rsidRPr="009A6C54" w:rsidRDefault="00625263" w:rsidP="002A5A7B">
            <w:pPr>
              <w:pStyle w:val="TableText"/>
              <w:rPr>
                <w:rFonts w:cs="Arial"/>
              </w:rPr>
            </w:pPr>
            <w:r w:rsidRPr="009A6C54">
              <w:rPr>
                <w:rFonts w:cs="Arial"/>
              </w:rPr>
              <w:t>PATIENT TEAM POSITION ASSIGNMENT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404.44</w:t>
            </w:r>
          </w:p>
        </w:tc>
        <w:tc>
          <w:tcPr>
            <w:tcW w:w="2340" w:type="dxa"/>
            <w:shd w:val="clear" w:color="auto" w:fill="auto"/>
          </w:tcPr>
          <w:p w:rsidR="00625263" w:rsidRPr="009A6C54" w:rsidRDefault="00625263" w:rsidP="002A5A7B">
            <w:pPr>
              <w:pStyle w:val="TableText"/>
              <w:rPr>
                <w:rFonts w:cs="Arial"/>
              </w:rPr>
            </w:pPr>
            <w:r w:rsidRPr="009A6C54">
              <w:rPr>
                <w:rFonts w:cs="Arial"/>
              </w:rPr>
              <w:t>PCMM PARAMETER</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404.45</w:t>
            </w:r>
          </w:p>
        </w:tc>
        <w:tc>
          <w:tcPr>
            <w:tcW w:w="2340" w:type="dxa"/>
            <w:shd w:val="clear" w:color="auto" w:fill="auto"/>
          </w:tcPr>
          <w:p w:rsidR="00625263" w:rsidRPr="009A6C54" w:rsidRDefault="00625263" w:rsidP="002A5A7B">
            <w:pPr>
              <w:pStyle w:val="TableText"/>
              <w:rPr>
                <w:rFonts w:cs="Arial"/>
              </w:rPr>
            </w:pPr>
            <w:r w:rsidRPr="009A6C54">
              <w:rPr>
                <w:rFonts w:cs="Arial"/>
              </w:rPr>
              <w:t>PCMM SERVER PATCH</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404.46</w:t>
            </w:r>
          </w:p>
        </w:tc>
        <w:tc>
          <w:tcPr>
            <w:tcW w:w="2340" w:type="dxa"/>
            <w:shd w:val="clear" w:color="auto" w:fill="auto"/>
          </w:tcPr>
          <w:p w:rsidR="00625263" w:rsidRPr="009A6C54" w:rsidRDefault="00625263" w:rsidP="002A5A7B">
            <w:pPr>
              <w:pStyle w:val="TableText"/>
              <w:rPr>
                <w:rFonts w:cs="Arial"/>
              </w:rPr>
            </w:pPr>
            <w:r w:rsidRPr="009A6C54">
              <w:rPr>
                <w:rFonts w:cs="Arial"/>
              </w:rPr>
              <w:t>PCMM CLIENT PATCH</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404.471</w:t>
            </w:r>
          </w:p>
        </w:tc>
        <w:tc>
          <w:tcPr>
            <w:tcW w:w="2340" w:type="dxa"/>
            <w:shd w:val="clear" w:color="auto" w:fill="auto"/>
          </w:tcPr>
          <w:p w:rsidR="00625263" w:rsidRPr="009A6C54" w:rsidRDefault="00625263" w:rsidP="002A5A7B">
            <w:pPr>
              <w:pStyle w:val="TableText"/>
              <w:rPr>
                <w:rFonts w:cs="Arial"/>
              </w:rPr>
            </w:pPr>
            <w:r w:rsidRPr="009A6C54">
              <w:rPr>
                <w:rFonts w:cs="Arial"/>
              </w:rPr>
              <w:t>PCMM HL7 TRANSMISSION LOG</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404.472</w:t>
            </w:r>
          </w:p>
        </w:tc>
        <w:tc>
          <w:tcPr>
            <w:tcW w:w="2340" w:type="dxa"/>
            <w:shd w:val="clear" w:color="auto" w:fill="auto"/>
          </w:tcPr>
          <w:p w:rsidR="00625263" w:rsidRPr="009A6C54" w:rsidRDefault="00625263" w:rsidP="002A5A7B">
            <w:pPr>
              <w:pStyle w:val="TableText"/>
              <w:rPr>
                <w:rFonts w:cs="Arial"/>
              </w:rPr>
            </w:pPr>
            <w:r w:rsidRPr="009A6C54">
              <w:rPr>
                <w:rFonts w:cs="Arial"/>
              </w:rPr>
              <w:t>PCMM HL7 ERROR LOG</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404.48</w:t>
            </w:r>
          </w:p>
        </w:tc>
        <w:tc>
          <w:tcPr>
            <w:tcW w:w="2340" w:type="dxa"/>
            <w:shd w:val="clear" w:color="auto" w:fill="auto"/>
          </w:tcPr>
          <w:p w:rsidR="00625263" w:rsidRPr="009A6C54" w:rsidRDefault="00625263" w:rsidP="002A5A7B">
            <w:pPr>
              <w:pStyle w:val="TableText"/>
              <w:rPr>
                <w:rFonts w:cs="Arial"/>
              </w:rPr>
            </w:pPr>
            <w:r w:rsidRPr="009A6C54">
              <w:rPr>
                <w:rFonts w:cs="Arial"/>
              </w:rPr>
              <w:t>PCMM HL7 EVENT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404.49</w:t>
            </w:r>
          </w:p>
        </w:tc>
        <w:tc>
          <w:tcPr>
            <w:tcW w:w="2340" w:type="dxa"/>
            <w:shd w:val="clear" w:color="auto" w:fill="auto"/>
          </w:tcPr>
          <w:p w:rsidR="00625263" w:rsidRPr="009A6C54" w:rsidRDefault="00625263" w:rsidP="002A5A7B">
            <w:pPr>
              <w:pStyle w:val="TableText"/>
              <w:rPr>
                <w:rFonts w:cs="Arial"/>
              </w:rPr>
            </w:pPr>
            <w:r w:rsidRPr="009A6C54">
              <w:rPr>
                <w:rFonts w:cs="Arial"/>
              </w:rPr>
              <w:t>PCMM HL7 ID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404.51</w:t>
            </w:r>
          </w:p>
        </w:tc>
        <w:tc>
          <w:tcPr>
            <w:tcW w:w="2340" w:type="dxa"/>
            <w:shd w:val="clear" w:color="auto" w:fill="auto"/>
          </w:tcPr>
          <w:p w:rsidR="00625263" w:rsidRPr="009A6C54" w:rsidRDefault="00625263" w:rsidP="002A5A7B">
            <w:pPr>
              <w:pStyle w:val="TableText"/>
              <w:rPr>
                <w:rFonts w:cs="Arial"/>
              </w:rPr>
            </w:pPr>
            <w:r w:rsidRPr="009A6C54">
              <w:rPr>
                <w:rFonts w:cs="Arial"/>
              </w:rPr>
              <w:t>TEAM</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404.52</w:t>
            </w:r>
          </w:p>
        </w:tc>
        <w:tc>
          <w:tcPr>
            <w:tcW w:w="2340" w:type="dxa"/>
            <w:shd w:val="clear" w:color="auto" w:fill="auto"/>
          </w:tcPr>
          <w:p w:rsidR="00625263" w:rsidRPr="009A6C54" w:rsidRDefault="00625263" w:rsidP="002A5A7B">
            <w:pPr>
              <w:pStyle w:val="TableText"/>
              <w:rPr>
                <w:rFonts w:cs="Arial"/>
              </w:rPr>
            </w:pPr>
            <w:r w:rsidRPr="009A6C54">
              <w:rPr>
                <w:rFonts w:cs="Arial"/>
              </w:rPr>
              <w:t>POSITION ASSIGNMENT HISTORY</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404.53</w:t>
            </w:r>
          </w:p>
        </w:tc>
        <w:tc>
          <w:tcPr>
            <w:tcW w:w="2340" w:type="dxa"/>
            <w:shd w:val="clear" w:color="auto" w:fill="auto"/>
          </w:tcPr>
          <w:p w:rsidR="00625263" w:rsidRPr="009A6C54" w:rsidRDefault="00625263" w:rsidP="002A5A7B">
            <w:pPr>
              <w:pStyle w:val="TableText"/>
              <w:rPr>
                <w:rFonts w:cs="Arial"/>
              </w:rPr>
            </w:pPr>
            <w:r w:rsidRPr="009A6C54">
              <w:rPr>
                <w:rFonts w:cs="Arial"/>
              </w:rPr>
              <w:t>PRECEPTOR ASSIGNMENT HISTORY</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404.56</w:t>
            </w:r>
          </w:p>
        </w:tc>
        <w:tc>
          <w:tcPr>
            <w:tcW w:w="2340" w:type="dxa"/>
            <w:shd w:val="clear" w:color="auto" w:fill="auto"/>
          </w:tcPr>
          <w:p w:rsidR="00625263" w:rsidRPr="009A6C54" w:rsidRDefault="00625263" w:rsidP="002A5A7B">
            <w:pPr>
              <w:pStyle w:val="TableText"/>
              <w:rPr>
                <w:rFonts w:cs="Arial"/>
              </w:rPr>
            </w:pPr>
            <w:r w:rsidRPr="009A6C54">
              <w:rPr>
                <w:rFonts w:cs="Arial"/>
              </w:rPr>
              <w:t>TEAM AUTOLINK</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404.57</w:t>
            </w:r>
          </w:p>
        </w:tc>
        <w:tc>
          <w:tcPr>
            <w:tcW w:w="2340" w:type="dxa"/>
            <w:shd w:val="clear" w:color="auto" w:fill="auto"/>
          </w:tcPr>
          <w:p w:rsidR="00625263" w:rsidRPr="009A6C54" w:rsidRDefault="00625263" w:rsidP="002A5A7B">
            <w:pPr>
              <w:pStyle w:val="TableText"/>
              <w:rPr>
                <w:rFonts w:cs="Arial"/>
              </w:rPr>
            </w:pPr>
            <w:r w:rsidRPr="009A6C54">
              <w:rPr>
                <w:rFonts w:cs="Arial"/>
              </w:rPr>
              <w:t>TEAM POSITION</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404.58</w:t>
            </w:r>
          </w:p>
        </w:tc>
        <w:tc>
          <w:tcPr>
            <w:tcW w:w="2340" w:type="dxa"/>
            <w:shd w:val="clear" w:color="auto" w:fill="auto"/>
          </w:tcPr>
          <w:p w:rsidR="00625263" w:rsidRPr="009A6C54" w:rsidRDefault="00625263" w:rsidP="002A5A7B">
            <w:pPr>
              <w:pStyle w:val="TableText"/>
              <w:rPr>
                <w:rFonts w:cs="Arial"/>
              </w:rPr>
            </w:pPr>
            <w:r w:rsidRPr="009A6C54">
              <w:rPr>
                <w:rFonts w:cs="Arial"/>
              </w:rPr>
              <w:t>TEAM HISTORY</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404.59</w:t>
            </w:r>
          </w:p>
        </w:tc>
        <w:tc>
          <w:tcPr>
            <w:tcW w:w="2340" w:type="dxa"/>
            <w:shd w:val="clear" w:color="auto" w:fill="auto"/>
          </w:tcPr>
          <w:p w:rsidR="00625263" w:rsidRPr="009A6C54" w:rsidRDefault="00625263" w:rsidP="002A5A7B">
            <w:pPr>
              <w:pStyle w:val="TableText"/>
              <w:rPr>
                <w:rFonts w:cs="Arial"/>
              </w:rPr>
            </w:pPr>
            <w:r w:rsidRPr="009A6C54">
              <w:rPr>
                <w:rFonts w:cs="Arial"/>
              </w:rPr>
              <w:t>TEAM POSITION HISTORY</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w:t>
            </w:r>
            <w:r w:rsidRPr="009A6C54">
              <w:rPr>
                <w:rFonts w:cs="Arial"/>
                <w:lang w:val="en-US"/>
              </w:rPr>
              <w:t>04.61</w:t>
            </w:r>
          </w:p>
        </w:tc>
        <w:tc>
          <w:tcPr>
            <w:tcW w:w="2340" w:type="dxa"/>
            <w:shd w:val="clear" w:color="auto" w:fill="auto"/>
          </w:tcPr>
          <w:p w:rsidR="00625263" w:rsidRPr="009A6C54" w:rsidRDefault="00625263" w:rsidP="002A5A7B">
            <w:pPr>
              <w:pStyle w:val="TableText"/>
              <w:rPr>
                <w:rFonts w:cs="Arial"/>
              </w:rPr>
            </w:pPr>
            <w:r w:rsidRPr="009A6C54">
              <w:rPr>
                <w:lang w:val="en-US"/>
              </w:rPr>
              <w:t>MH PCMM STOP CODES</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404.91</w:t>
            </w:r>
          </w:p>
        </w:tc>
        <w:tc>
          <w:tcPr>
            <w:tcW w:w="2340" w:type="dxa"/>
            <w:shd w:val="clear" w:color="auto" w:fill="auto"/>
          </w:tcPr>
          <w:p w:rsidR="00625263" w:rsidRPr="009A6C54" w:rsidRDefault="00625263" w:rsidP="002A5A7B">
            <w:pPr>
              <w:pStyle w:val="TableText"/>
              <w:rPr>
                <w:rFonts w:cs="Arial"/>
              </w:rPr>
            </w:pPr>
            <w:r w:rsidRPr="009A6C54">
              <w:rPr>
                <w:rFonts w:cs="Arial"/>
              </w:rPr>
              <w:t>SCHEDULING PARAMETER</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404.92</w:t>
            </w:r>
          </w:p>
        </w:tc>
        <w:tc>
          <w:tcPr>
            <w:tcW w:w="2340" w:type="dxa"/>
            <w:shd w:val="clear" w:color="auto" w:fill="auto"/>
          </w:tcPr>
          <w:p w:rsidR="00625263" w:rsidRPr="009A6C54" w:rsidRDefault="00625263" w:rsidP="002A5A7B">
            <w:pPr>
              <w:pStyle w:val="TableText"/>
              <w:rPr>
                <w:rFonts w:cs="Arial"/>
              </w:rPr>
            </w:pPr>
            <w:r w:rsidRPr="009A6C54">
              <w:rPr>
                <w:rFonts w:cs="Arial"/>
              </w:rPr>
              <w:t>SCHEDULING REPORT DEFINITION</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404.93</w:t>
            </w:r>
          </w:p>
        </w:tc>
        <w:tc>
          <w:tcPr>
            <w:tcW w:w="2340" w:type="dxa"/>
            <w:shd w:val="clear" w:color="auto" w:fill="auto"/>
          </w:tcPr>
          <w:p w:rsidR="00625263" w:rsidRPr="009A6C54" w:rsidRDefault="00625263" w:rsidP="002A5A7B">
            <w:pPr>
              <w:pStyle w:val="TableText"/>
              <w:rPr>
                <w:rFonts w:cs="Arial"/>
              </w:rPr>
            </w:pPr>
            <w:r w:rsidRPr="009A6C54">
              <w:rPr>
                <w:rFonts w:cs="Arial"/>
              </w:rPr>
              <w:t>SCHEDULING REPORT FIELDS DEFINITION</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404.94</w:t>
            </w:r>
          </w:p>
        </w:tc>
        <w:tc>
          <w:tcPr>
            <w:tcW w:w="2340" w:type="dxa"/>
            <w:shd w:val="clear" w:color="auto" w:fill="auto"/>
          </w:tcPr>
          <w:p w:rsidR="00625263" w:rsidRPr="009A6C54" w:rsidRDefault="00625263" w:rsidP="002A5A7B">
            <w:pPr>
              <w:pStyle w:val="TableText"/>
              <w:rPr>
                <w:rFonts w:cs="Arial"/>
              </w:rPr>
            </w:pPr>
            <w:r w:rsidRPr="009A6C54">
              <w:rPr>
                <w:rFonts w:cs="Arial"/>
              </w:rPr>
              <w:t>SCHEDULING REPORT GROUP</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404.95</w:t>
            </w:r>
          </w:p>
        </w:tc>
        <w:tc>
          <w:tcPr>
            <w:tcW w:w="2340" w:type="dxa"/>
            <w:shd w:val="clear" w:color="auto" w:fill="auto"/>
          </w:tcPr>
          <w:p w:rsidR="00625263" w:rsidRPr="009A6C54" w:rsidRDefault="00625263" w:rsidP="002A5A7B">
            <w:pPr>
              <w:pStyle w:val="TableText"/>
              <w:rPr>
                <w:rFonts w:cs="Arial"/>
              </w:rPr>
            </w:pPr>
            <w:r w:rsidRPr="009A6C54">
              <w:rPr>
                <w:rFonts w:cs="Arial"/>
              </w:rPr>
              <w:t>SCHEDULING REPORT QUERY TEMPLATE</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404.98</w:t>
            </w:r>
          </w:p>
        </w:tc>
        <w:tc>
          <w:tcPr>
            <w:tcW w:w="2340" w:type="dxa"/>
            <w:shd w:val="clear" w:color="auto" w:fill="auto"/>
          </w:tcPr>
          <w:p w:rsidR="00625263" w:rsidRPr="009A6C54" w:rsidRDefault="00625263" w:rsidP="002A5A7B">
            <w:pPr>
              <w:pStyle w:val="TableText"/>
              <w:rPr>
                <w:rFonts w:cs="Arial"/>
              </w:rPr>
            </w:pPr>
            <w:r w:rsidRPr="009A6C54">
              <w:rPr>
                <w:rFonts w:cs="Arial"/>
              </w:rPr>
              <w:t>SCHEDULING CONVERSATION SPECIFICATON TEMPLATE</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405</w:t>
            </w:r>
          </w:p>
        </w:tc>
        <w:tc>
          <w:tcPr>
            <w:tcW w:w="2340" w:type="dxa"/>
            <w:shd w:val="clear" w:color="auto" w:fill="auto"/>
          </w:tcPr>
          <w:p w:rsidR="00625263" w:rsidRPr="009A6C54" w:rsidRDefault="00625263" w:rsidP="002A5A7B">
            <w:pPr>
              <w:pStyle w:val="TableText"/>
              <w:rPr>
                <w:rFonts w:cs="Arial"/>
              </w:rPr>
            </w:pPr>
            <w:r w:rsidRPr="009A6C54">
              <w:rPr>
                <w:rFonts w:cs="Arial"/>
              </w:rPr>
              <w:t>PATIENT MOVEMENT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405.1</w:t>
            </w:r>
          </w:p>
        </w:tc>
        <w:tc>
          <w:tcPr>
            <w:tcW w:w="2340" w:type="dxa"/>
            <w:shd w:val="clear" w:color="auto" w:fill="auto"/>
          </w:tcPr>
          <w:p w:rsidR="00625263" w:rsidRPr="009A6C54" w:rsidRDefault="00625263" w:rsidP="002A5A7B">
            <w:pPr>
              <w:pStyle w:val="TableText"/>
              <w:rPr>
                <w:rFonts w:cs="Arial"/>
              </w:rPr>
            </w:pPr>
            <w:r w:rsidRPr="009A6C54">
              <w:rPr>
                <w:rFonts w:cs="Arial"/>
              </w:rPr>
              <w:t>FACILITY MOVEMENT TYPE</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D</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405.2</w:t>
            </w:r>
          </w:p>
        </w:tc>
        <w:tc>
          <w:tcPr>
            <w:tcW w:w="2340" w:type="dxa"/>
            <w:shd w:val="clear" w:color="auto" w:fill="auto"/>
          </w:tcPr>
          <w:p w:rsidR="00625263" w:rsidRPr="009A6C54" w:rsidRDefault="00625263" w:rsidP="002A5A7B">
            <w:pPr>
              <w:pStyle w:val="TableText"/>
              <w:rPr>
                <w:rFonts w:cs="Arial"/>
              </w:rPr>
            </w:pPr>
            <w:r w:rsidRPr="009A6C54">
              <w:rPr>
                <w:rFonts w:cs="Arial"/>
              </w:rPr>
              <w:t>MAS MOVEMENT TYPE</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405.3</w:t>
            </w:r>
          </w:p>
        </w:tc>
        <w:tc>
          <w:tcPr>
            <w:tcW w:w="2340" w:type="dxa"/>
            <w:shd w:val="clear" w:color="auto" w:fill="auto"/>
          </w:tcPr>
          <w:p w:rsidR="00625263" w:rsidRPr="009A6C54" w:rsidRDefault="00625263" w:rsidP="002A5A7B">
            <w:pPr>
              <w:pStyle w:val="TableText"/>
              <w:rPr>
                <w:rFonts w:cs="Arial"/>
              </w:rPr>
            </w:pPr>
            <w:r w:rsidRPr="009A6C54">
              <w:rPr>
                <w:rFonts w:cs="Arial"/>
              </w:rPr>
              <w:t>MAS MOVEMENT TRANSACTION TYPE</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405.4</w:t>
            </w:r>
          </w:p>
        </w:tc>
        <w:tc>
          <w:tcPr>
            <w:tcW w:w="2340" w:type="dxa"/>
            <w:shd w:val="clear" w:color="auto" w:fill="auto"/>
          </w:tcPr>
          <w:p w:rsidR="00625263" w:rsidRPr="009A6C54" w:rsidRDefault="00625263" w:rsidP="002A5A7B">
            <w:pPr>
              <w:pStyle w:val="TableText"/>
              <w:rPr>
                <w:rFonts w:cs="Arial"/>
              </w:rPr>
            </w:pPr>
            <w:r w:rsidRPr="009A6C54">
              <w:rPr>
                <w:rFonts w:cs="Arial"/>
              </w:rPr>
              <w:t>ROOM-BED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D</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405.5</w:t>
            </w:r>
          </w:p>
        </w:tc>
        <w:tc>
          <w:tcPr>
            <w:tcW w:w="2340" w:type="dxa"/>
            <w:shd w:val="clear" w:color="auto" w:fill="auto"/>
          </w:tcPr>
          <w:p w:rsidR="00625263" w:rsidRPr="009A6C54" w:rsidRDefault="00625263" w:rsidP="002A5A7B">
            <w:pPr>
              <w:pStyle w:val="TableText"/>
              <w:rPr>
                <w:rFonts w:cs="Arial"/>
              </w:rPr>
            </w:pPr>
            <w:r w:rsidRPr="009A6C54">
              <w:rPr>
                <w:rFonts w:cs="Arial"/>
              </w:rPr>
              <w:t>MAS OUT-OF-SERVICE</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405.6</w:t>
            </w:r>
          </w:p>
        </w:tc>
        <w:tc>
          <w:tcPr>
            <w:tcW w:w="2340" w:type="dxa"/>
            <w:shd w:val="clear" w:color="auto" w:fill="auto"/>
          </w:tcPr>
          <w:p w:rsidR="00625263" w:rsidRPr="009A6C54" w:rsidRDefault="00625263" w:rsidP="002A5A7B">
            <w:pPr>
              <w:pStyle w:val="TableText"/>
              <w:rPr>
                <w:rFonts w:cs="Arial"/>
              </w:rPr>
            </w:pPr>
            <w:r w:rsidRPr="009A6C54">
              <w:rPr>
                <w:rFonts w:cs="Arial"/>
              </w:rPr>
              <w:t>ROOM-BED DESCRIPTION</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D</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406.41</w:t>
            </w:r>
          </w:p>
        </w:tc>
        <w:tc>
          <w:tcPr>
            <w:tcW w:w="2340" w:type="dxa"/>
            <w:shd w:val="clear" w:color="auto" w:fill="auto"/>
          </w:tcPr>
          <w:p w:rsidR="00625263" w:rsidRPr="009A6C54" w:rsidRDefault="00625263" w:rsidP="002A5A7B">
            <w:pPr>
              <w:pStyle w:val="TableText"/>
              <w:rPr>
                <w:rFonts w:cs="Arial"/>
              </w:rPr>
            </w:pPr>
            <w:r w:rsidRPr="009A6C54">
              <w:rPr>
                <w:rFonts w:cs="Arial"/>
              </w:rPr>
              <w:t>LODGING REASON</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D</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407.5</w:t>
            </w:r>
          </w:p>
        </w:tc>
        <w:tc>
          <w:tcPr>
            <w:tcW w:w="2340" w:type="dxa"/>
            <w:shd w:val="clear" w:color="auto" w:fill="auto"/>
          </w:tcPr>
          <w:p w:rsidR="00625263" w:rsidRPr="009A6C54" w:rsidRDefault="00625263" w:rsidP="002A5A7B">
            <w:pPr>
              <w:pStyle w:val="TableText"/>
              <w:rPr>
                <w:rFonts w:cs="Arial"/>
              </w:rPr>
            </w:pPr>
            <w:r w:rsidRPr="009A6C54">
              <w:rPr>
                <w:rFonts w:cs="Arial"/>
              </w:rPr>
              <w:t>LETTER</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88" w:type="dxa"/>
            <w:shd w:val="clear" w:color="auto" w:fill="auto"/>
          </w:tcPr>
          <w:p w:rsidR="00625263" w:rsidRPr="009A6C54" w:rsidRDefault="00625263" w:rsidP="002A5A7B">
            <w:pPr>
              <w:pStyle w:val="TableText"/>
              <w:rPr>
                <w:rFonts w:cs="Arial"/>
              </w:rPr>
            </w:pPr>
            <w:r w:rsidRPr="009A6C54">
              <w:rPr>
                <w:rFonts w:cs="Arial"/>
              </w:rPr>
              <w:t>D</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407.6</w:t>
            </w:r>
          </w:p>
        </w:tc>
        <w:tc>
          <w:tcPr>
            <w:tcW w:w="2340" w:type="dxa"/>
            <w:shd w:val="clear" w:color="auto" w:fill="auto"/>
          </w:tcPr>
          <w:p w:rsidR="00625263" w:rsidRPr="009A6C54" w:rsidRDefault="00625263" w:rsidP="002A5A7B">
            <w:pPr>
              <w:pStyle w:val="TableText"/>
              <w:rPr>
                <w:rFonts w:cs="Arial"/>
              </w:rPr>
            </w:pPr>
            <w:r w:rsidRPr="009A6C54">
              <w:rPr>
                <w:rFonts w:cs="Arial"/>
              </w:rPr>
              <w:t>LETTER TYPE</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407.7</w:t>
            </w:r>
          </w:p>
        </w:tc>
        <w:tc>
          <w:tcPr>
            <w:tcW w:w="2340" w:type="dxa"/>
            <w:shd w:val="clear" w:color="auto" w:fill="auto"/>
          </w:tcPr>
          <w:p w:rsidR="00625263" w:rsidRPr="009A6C54" w:rsidRDefault="00625263" w:rsidP="002A5A7B">
            <w:pPr>
              <w:pStyle w:val="TableText"/>
              <w:rPr>
                <w:rFonts w:cs="Arial"/>
              </w:rPr>
            </w:pPr>
            <w:r w:rsidRPr="009A6C54">
              <w:rPr>
                <w:rFonts w:cs="Arial"/>
              </w:rPr>
              <w:t>TRANSMISSION ROUTERS</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408</w:t>
            </w:r>
          </w:p>
        </w:tc>
        <w:tc>
          <w:tcPr>
            <w:tcW w:w="2340" w:type="dxa"/>
            <w:shd w:val="clear" w:color="auto" w:fill="auto"/>
          </w:tcPr>
          <w:p w:rsidR="00625263" w:rsidRPr="009A6C54" w:rsidRDefault="00625263" w:rsidP="002A5A7B">
            <w:pPr>
              <w:pStyle w:val="TableText"/>
              <w:rPr>
                <w:rFonts w:cs="Arial"/>
              </w:rPr>
            </w:pPr>
            <w:r w:rsidRPr="009A6C54">
              <w:rPr>
                <w:rFonts w:cs="Arial"/>
              </w:rPr>
              <w:t>DISCRETIONARY WORKLOAD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408.11</w:t>
            </w:r>
          </w:p>
        </w:tc>
        <w:tc>
          <w:tcPr>
            <w:tcW w:w="2340" w:type="dxa"/>
            <w:shd w:val="clear" w:color="auto" w:fill="auto"/>
          </w:tcPr>
          <w:p w:rsidR="00625263" w:rsidRPr="009A6C54" w:rsidRDefault="00625263" w:rsidP="002A5A7B">
            <w:pPr>
              <w:pStyle w:val="TableText"/>
              <w:rPr>
                <w:rFonts w:cs="Arial"/>
              </w:rPr>
            </w:pPr>
            <w:r w:rsidRPr="009A6C54">
              <w:rPr>
                <w:rFonts w:cs="Arial"/>
              </w:rPr>
              <w:t>RELATIONSHIP</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408.12</w:t>
            </w:r>
          </w:p>
        </w:tc>
        <w:tc>
          <w:tcPr>
            <w:tcW w:w="2340" w:type="dxa"/>
            <w:shd w:val="clear" w:color="auto" w:fill="auto"/>
          </w:tcPr>
          <w:p w:rsidR="00625263" w:rsidRPr="009A6C54" w:rsidRDefault="00625263" w:rsidP="002A5A7B">
            <w:pPr>
              <w:pStyle w:val="TableText"/>
              <w:rPr>
                <w:rFonts w:cs="Arial"/>
              </w:rPr>
            </w:pPr>
            <w:r w:rsidRPr="009A6C54">
              <w:rPr>
                <w:rFonts w:cs="Arial"/>
              </w:rPr>
              <w:t>PATIENT RELATION</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408.13</w:t>
            </w:r>
          </w:p>
        </w:tc>
        <w:tc>
          <w:tcPr>
            <w:tcW w:w="2340" w:type="dxa"/>
            <w:shd w:val="clear" w:color="auto" w:fill="auto"/>
          </w:tcPr>
          <w:p w:rsidR="00625263" w:rsidRPr="009A6C54" w:rsidRDefault="00625263" w:rsidP="002A5A7B">
            <w:pPr>
              <w:pStyle w:val="TableText"/>
              <w:rPr>
                <w:rFonts w:cs="Arial"/>
              </w:rPr>
            </w:pPr>
            <w:r w:rsidRPr="009A6C54">
              <w:rPr>
                <w:rFonts w:cs="Arial"/>
              </w:rPr>
              <w:t>INCOME PERSON</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408.21</w:t>
            </w:r>
          </w:p>
        </w:tc>
        <w:tc>
          <w:tcPr>
            <w:tcW w:w="2340" w:type="dxa"/>
            <w:shd w:val="clear" w:color="auto" w:fill="auto"/>
          </w:tcPr>
          <w:p w:rsidR="00625263" w:rsidRPr="009A6C54" w:rsidRDefault="00625263" w:rsidP="002A5A7B">
            <w:pPr>
              <w:pStyle w:val="TableText"/>
              <w:rPr>
                <w:rFonts w:cs="Arial"/>
              </w:rPr>
            </w:pPr>
            <w:r w:rsidRPr="009A6C54">
              <w:rPr>
                <w:rFonts w:cs="Arial"/>
              </w:rPr>
              <w:t>INDIVIDUAL ANNUAL INCOME</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408.22</w:t>
            </w:r>
          </w:p>
        </w:tc>
        <w:tc>
          <w:tcPr>
            <w:tcW w:w="2340" w:type="dxa"/>
            <w:shd w:val="clear" w:color="auto" w:fill="auto"/>
          </w:tcPr>
          <w:p w:rsidR="00625263" w:rsidRPr="009A6C54" w:rsidRDefault="00625263" w:rsidP="002A5A7B">
            <w:pPr>
              <w:pStyle w:val="TableText"/>
              <w:rPr>
                <w:rFonts w:cs="Arial"/>
              </w:rPr>
            </w:pPr>
            <w:r w:rsidRPr="009A6C54">
              <w:rPr>
                <w:rFonts w:cs="Arial"/>
              </w:rPr>
              <w:t>INCOME RELATION</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408.31</w:t>
            </w:r>
          </w:p>
        </w:tc>
        <w:tc>
          <w:tcPr>
            <w:tcW w:w="2340" w:type="dxa"/>
            <w:shd w:val="clear" w:color="auto" w:fill="auto"/>
          </w:tcPr>
          <w:p w:rsidR="00625263" w:rsidRPr="009A6C54" w:rsidRDefault="00625263" w:rsidP="002A5A7B">
            <w:pPr>
              <w:pStyle w:val="TableText"/>
              <w:rPr>
                <w:rFonts w:cs="Arial"/>
              </w:rPr>
            </w:pPr>
            <w:r w:rsidRPr="009A6C54">
              <w:rPr>
                <w:rFonts w:cs="Arial"/>
              </w:rPr>
              <w:t>ANNUAL MEANS TEST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408.32</w:t>
            </w:r>
          </w:p>
        </w:tc>
        <w:tc>
          <w:tcPr>
            <w:tcW w:w="2340" w:type="dxa"/>
            <w:shd w:val="clear" w:color="auto" w:fill="auto"/>
          </w:tcPr>
          <w:p w:rsidR="00625263" w:rsidRPr="009A6C54" w:rsidRDefault="00625263" w:rsidP="002A5A7B">
            <w:pPr>
              <w:pStyle w:val="TableText"/>
              <w:rPr>
                <w:rFonts w:cs="Arial"/>
              </w:rPr>
            </w:pPr>
            <w:r w:rsidRPr="009A6C54">
              <w:rPr>
                <w:rFonts w:cs="Arial"/>
              </w:rPr>
              <w:t>MEANS TEST STATUS</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408.33</w:t>
            </w:r>
          </w:p>
        </w:tc>
        <w:tc>
          <w:tcPr>
            <w:tcW w:w="2340" w:type="dxa"/>
            <w:shd w:val="clear" w:color="auto" w:fill="auto"/>
          </w:tcPr>
          <w:p w:rsidR="00625263" w:rsidRPr="009A6C54" w:rsidRDefault="00625263" w:rsidP="002A5A7B">
            <w:pPr>
              <w:pStyle w:val="TableText"/>
              <w:rPr>
                <w:rFonts w:cs="Arial"/>
              </w:rPr>
            </w:pPr>
            <w:r w:rsidRPr="009A6C54">
              <w:rPr>
                <w:rFonts w:cs="Arial"/>
              </w:rPr>
              <w:t>TYPE OF TEST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408.34</w:t>
            </w:r>
          </w:p>
        </w:tc>
        <w:tc>
          <w:tcPr>
            <w:tcW w:w="2340" w:type="dxa"/>
            <w:shd w:val="clear" w:color="auto" w:fill="auto"/>
          </w:tcPr>
          <w:p w:rsidR="00625263" w:rsidRPr="009A6C54" w:rsidRDefault="00625263" w:rsidP="002A5A7B">
            <w:pPr>
              <w:pStyle w:val="TableText"/>
              <w:rPr>
                <w:rFonts w:cs="Arial"/>
              </w:rPr>
            </w:pPr>
            <w:r w:rsidRPr="009A6C54">
              <w:rPr>
                <w:rFonts w:cs="Arial"/>
              </w:rPr>
              <w:t>SOURCE OF INCOME TEST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408.41</w:t>
            </w:r>
          </w:p>
        </w:tc>
        <w:tc>
          <w:tcPr>
            <w:tcW w:w="2340" w:type="dxa"/>
            <w:shd w:val="clear" w:color="auto" w:fill="auto"/>
          </w:tcPr>
          <w:p w:rsidR="00625263" w:rsidRPr="009A6C54" w:rsidRDefault="00625263" w:rsidP="002A5A7B">
            <w:pPr>
              <w:pStyle w:val="TableText"/>
              <w:rPr>
                <w:rFonts w:cs="Arial"/>
              </w:rPr>
            </w:pPr>
            <w:r w:rsidRPr="009A6C54">
              <w:rPr>
                <w:rFonts w:cs="Arial"/>
              </w:rPr>
              <w:t>MEANS TEST CHANGES</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408.42</w:t>
            </w:r>
          </w:p>
        </w:tc>
        <w:tc>
          <w:tcPr>
            <w:tcW w:w="2340" w:type="dxa"/>
            <w:shd w:val="clear" w:color="auto" w:fill="auto"/>
          </w:tcPr>
          <w:p w:rsidR="00625263" w:rsidRPr="009A6C54" w:rsidRDefault="00625263" w:rsidP="002A5A7B">
            <w:pPr>
              <w:pStyle w:val="TableText"/>
              <w:rPr>
                <w:rFonts w:cs="Arial"/>
              </w:rPr>
            </w:pPr>
            <w:r w:rsidRPr="009A6C54">
              <w:rPr>
                <w:rFonts w:cs="Arial"/>
              </w:rPr>
              <w:t>MEANS TEST CHANGES TYPE</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409.1</w:t>
            </w:r>
          </w:p>
        </w:tc>
        <w:tc>
          <w:tcPr>
            <w:tcW w:w="2340" w:type="dxa"/>
            <w:shd w:val="clear" w:color="auto" w:fill="auto"/>
          </w:tcPr>
          <w:p w:rsidR="00625263" w:rsidRPr="009A6C54" w:rsidRDefault="00625263" w:rsidP="002A5A7B">
            <w:pPr>
              <w:pStyle w:val="TableText"/>
              <w:rPr>
                <w:rFonts w:cs="Arial"/>
              </w:rPr>
            </w:pPr>
            <w:r w:rsidRPr="009A6C54">
              <w:rPr>
                <w:rFonts w:cs="Arial"/>
              </w:rPr>
              <w:t>APPOINTMENT TYPE</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409.2</w:t>
            </w:r>
          </w:p>
        </w:tc>
        <w:tc>
          <w:tcPr>
            <w:tcW w:w="2340" w:type="dxa"/>
            <w:shd w:val="clear" w:color="auto" w:fill="auto"/>
          </w:tcPr>
          <w:p w:rsidR="00625263" w:rsidRPr="009A6C54" w:rsidRDefault="00625263" w:rsidP="002A5A7B">
            <w:pPr>
              <w:pStyle w:val="TableText"/>
              <w:rPr>
                <w:rFonts w:cs="Arial"/>
              </w:rPr>
            </w:pPr>
            <w:r w:rsidRPr="009A6C54">
              <w:rPr>
                <w:rFonts w:cs="Arial"/>
              </w:rPr>
              <w:t>CANCELLATION REASONS</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409.41</w:t>
            </w:r>
          </w:p>
        </w:tc>
        <w:tc>
          <w:tcPr>
            <w:tcW w:w="2340" w:type="dxa"/>
            <w:shd w:val="clear" w:color="auto" w:fill="auto"/>
          </w:tcPr>
          <w:p w:rsidR="00625263" w:rsidRPr="009A6C54" w:rsidRDefault="00625263" w:rsidP="002A5A7B">
            <w:pPr>
              <w:pStyle w:val="TableText"/>
              <w:rPr>
                <w:rFonts w:cs="Arial"/>
              </w:rPr>
            </w:pPr>
            <w:r w:rsidRPr="009A6C54">
              <w:rPr>
                <w:rFonts w:cs="Arial"/>
              </w:rPr>
              <w:t>OUTPATIENT CLASSIFICATION TYPE</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409.42</w:t>
            </w:r>
          </w:p>
        </w:tc>
        <w:tc>
          <w:tcPr>
            <w:tcW w:w="2340" w:type="dxa"/>
            <w:shd w:val="clear" w:color="auto" w:fill="auto"/>
          </w:tcPr>
          <w:p w:rsidR="00625263" w:rsidRPr="009A6C54" w:rsidRDefault="00625263" w:rsidP="002A5A7B">
            <w:pPr>
              <w:pStyle w:val="TableText"/>
              <w:rPr>
                <w:rFonts w:cs="Arial"/>
              </w:rPr>
            </w:pPr>
            <w:r w:rsidRPr="009A6C54">
              <w:rPr>
                <w:rFonts w:cs="Arial"/>
              </w:rPr>
              <w:t>OUTPATIENT CLASSIFICATION</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88" w:type="dxa"/>
            <w:shd w:val="clear" w:color="auto" w:fill="auto"/>
          </w:tcPr>
          <w:p w:rsidR="00625263" w:rsidRPr="009A6C54" w:rsidRDefault="00625263" w:rsidP="002A5A7B">
            <w:pPr>
              <w:pStyle w:val="TableText"/>
              <w:rPr>
                <w:rFonts w:cs="Arial"/>
              </w:rPr>
            </w:pPr>
            <w:r w:rsidRPr="009A6C54">
              <w:rPr>
                <w:rFonts w:cs="Arial"/>
              </w:rPr>
              <w:t>D</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409.45</w:t>
            </w:r>
          </w:p>
        </w:tc>
        <w:tc>
          <w:tcPr>
            <w:tcW w:w="2340" w:type="dxa"/>
            <w:shd w:val="clear" w:color="auto" w:fill="auto"/>
          </w:tcPr>
          <w:p w:rsidR="00625263" w:rsidRPr="009A6C54" w:rsidRDefault="00625263" w:rsidP="002A5A7B">
            <w:pPr>
              <w:pStyle w:val="TableText"/>
              <w:rPr>
                <w:rFonts w:cs="Arial"/>
              </w:rPr>
            </w:pPr>
            <w:r w:rsidRPr="009A6C54">
              <w:rPr>
                <w:rFonts w:cs="Arial"/>
              </w:rPr>
              <w:t>OUTPATIENT CLASSIFICATION STOP CODE EXCEPTION</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409.62</w:t>
            </w:r>
          </w:p>
        </w:tc>
        <w:tc>
          <w:tcPr>
            <w:tcW w:w="2340" w:type="dxa"/>
            <w:shd w:val="clear" w:color="auto" w:fill="auto"/>
          </w:tcPr>
          <w:p w:rsidR="00625263" w:rsidRPr="009A6C54" w:rsidRDefault="00625263" w:rsidP="002A5A7B">
            <w:pPr>
              <w:pStyle w:val="TableText"/>
              <w:rPr>
                <w:rFonts w:cs="Arial"/>
              </w:rPr>
            </w:pPr>
            <w:r w:rsidRPr="009A6C54">
              <w:rPr>
                <w:rFonts w:cs="Arial"/>
              </w:rPr>
              <w:t>APPOINTMENT GROUP</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409.63</w:t>
            </w:r>
          </w:p>
        </w:tc>
        <w:tc>
          <w:tcPr>
            <w:tcW w:w="2340" w:type="dxa"/>
            <w:shd w:val="clear" w:color="auto" w:fill="auto"/>
          </w:tcPr>
          <w:p w:rsidR="00625263" w:rsidRPr="009A6C54" w:rsidRDefault="00625263" w:rsidP="002A5A7B">
            <w:pPr>
              <w:pStyle w:val="TableText"/>
              <w:rPr>
                <w:rFonts w:cs="Arial"/>
              </w:rPr>
            </w:pPr>
            <w:r w:rsidRPr="009A6C54">
              <w:rPr>
                <w:rFonts w:cs="Arial"/>
              </w:rPr>
              <w:t>APPOINTMENT STATUS</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409.64</w:t>
            </w:r>
          </w:p>
        </w:tc>
        <w:tc>
          <w:tcPr>
            <w:tcW w:w="2340" w:type="dxa"/>
            <w:shd w:val="clear" w:color="auto" w:fill="auto"/>
          </w:tcPr>
          <w:p w:rsidR="00625263" w:rsidRPr="009A6C54" w:rsidRDefault="00625263" w:rsidP="002A5A7B">
            <w:pPr>
              <w:pStyle w:val="TableText"/>
              <w:rPr>
                <w:rFonts w:cs="Arial"/>
              </w:rPr>
            </w:pPr>
            <w:r w:rsidRPr="009A6C54">
              <w:rPr>
                <w:rFonts w:cs="Arial"/>
              </w:rPr>
              <w:t>QUERY OBJECT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625263" w:rsidRPr="009A6C54" w:rsidTr="0002004E">
        <w:tc>
          <w:tcPr>
            <w:tcW w:w="1260" w:type="dxa"/>
            <w:shd w:val="clear" w:color="auto" w:fill="auto"/>
          </w:tcPr>
          <w:p w:rsidR="00625263" w:rsidRPr="009A6C54" w:rsidRDefault="00625263" w:rsidP="002A5A7B">
            <w:pPr>
              <w:pStyle w:val="TableText"/>
              <w:rPr>
                <w:rFonts w:cs="Arial"/>
              </w:rPr>
            </w:pPr>
            <w:r w:rsidRPr="009A6C54">
              <w:rPr>
                <w:rFonts w:cs="Arial"/>
              </w:rPr>
              <w:t>409.65</w:t>
            </w:r>
          </w:p>
        </w:tc>
        <w:tc>
          <w:tcPr>
            <w:tcW w:w="2340" w:type="dxa"/>
            <w:shd w:val="clear" w:color="auto" w:fill="auto"/>
          </w:tcPr>
          <w:p w:rsidR="00625263" w:rsidRPr="009A6C54" w:rsidRDefault="00625263" w:rsidP="002A5A7B">
            <w:pPr>
              <w:pStyle w:val="TableText"/>
              <w:rPr>
                <w:rFonts w:cs="Arial"/>
              </w:rPr>
            </w:pPr>
            <w:r w:rsidRPr="009A6C54">
              <w:rPr>
                <w:rFonts w:cs="Arial"/>
              </w:rPr>
              <w:t>APPOINTMENT STATUS UPDATE LOG</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d</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70" w:type="dxa"/>
            <w:shd w:val="clear" w:color="auto" w:fill="auto"/>
          </w:tcPr>
          <w:p w:rsidR="00625263" w:rsidRPr="009A6C54" w:rsidRDefault="00625263" w:rsidP="002A5A7B">
            <w:pPr>
              <w:pStyle w:val="TableText"/>
              <w:rPr>
                <w:rFonts w:cs="Arial"/>
              </w:rPr>
            </w:pPr>
            <w:r w:rsidRPr="009A6C54">
              <w:rPr>
                <w:rFonts w:cs="Arial"/>
              </w:rPr>
              <w:t>@</w:t>
            </w:r>
          </w:p>
        </w:tc>
        <w:tc>
          <w:tcPr>
            <w:tcW w:w="1188" w:type="dxa"/>
            <w:shd w:val="clear" w:color="auto" w:fill="auto"/>
          </w:tcPr>
          <w:p w:rsidR="00625263" w:rsidRPr="009A6C54" w:rsidRDefault="00625263" w:rsidP="002A5A7B">
            <w:pPr>
              <w:pStyle w:val="TableText"/>
              <w:rPr>
                <w:rFonts w:cs="Arial"/>
              </w:rPr>
            </w:pPr>
            <w:r w:rsidRPr="009A6C54">
              <w:rPr>
                <w:rFonts w:cs="Arial"/>
              </w:rPr>
              <w:t>@</w:t>
            </w:r>
          </w:p>
        </w:tc>
      </w:tr>
      <w:tr w:rsidR="002A5A7B" w:rsidRPr="009A6C54" w:rsidTr="0002004E">
        <w:tc>
          <w:tcPr>
            <w:tcW w:w="1260" w:type="dxa"/>
            <w:shd w:val="clear" w:color="auto" w:fill="auto"/>
          </w:tcPr>
          <w:p w:rsidR="002A5A7B" w:rsidRPr="009A6C54" w:rsidRDefault="002A5A7B" w:rsidP="002A5A7B">
            <w:pPr>
              <w:pStyle w:val="TableText"/>
              <w:rPr>
                <w:rFonts w:cs="Arial"/>
              </w:rPr>
            </w:pPr>
            <w:r w:rsidRPr="009A6C54">
              <w:rPr>
                <w:rFonts w:cs="Arial"/>
              </w:rPr>
              <w:t>409.66</w:t>
            </w:r>
          </w:p>
        </w:tc>
        <w:tc>
          <w:tcPr>
            <w:tcW w:w="2340" w:type="dxa"/>
            <w:shd w:val="clear" w:color="auto" w:fill="auto"/>
          </w:tcPr>
          <w:p w:rsidR="002A5A7B" w:rsidRPr="009A6C54" w:rsidRDefault="002A5A7B" w:rsidP="002A5A7B">
            <w:pPr>
              <w:pStyle w:val="TableText"/>
              <w:rPr>
                <w:rFonts w:cs="Arial"/>
              </w:rPr>
            </w:pPr>
            <w:r w:rsidRPr="009A6C54">
              <w:rPr>
                <w:rFonts w:cs="Arial"/>
              </w:rPr>
              <w:t>APPOINTMENT TRANSACTION TYPE</w:t>
            </w:r>
          </w:p>
        </w:tc>
        <w:tc>
          <w:tcPr>
            <w:tcW w:w="1170" w:type="dxa"/>
            <w:shd w:val="clear" w:color="auto" w:fill="auto"/>
          </w:tcPr>
          <w:p w:rsidR="002A5A7B" w:rsidRPr="009A6C54" w:rsidRDefault="002A5A7B" w:rsidP="002A5A7B">
            <w:pPr>
              <w:pStyle w:val="TableText"/>
              <w:rPr>
                <w:rFonts w:cs="Arial"/>
              </w:rPr>
            </w:pPr>
            <w:r w:rsidRPr="009A6C54">
              <w:rPr>
                <w:rFonts w:cs="Arial"/>
              </w:rPr>
              <w:t>@</w:t>
            </w:r>
          </w:p>
        </w:tc>
        <w:tc>
          <w:tcPr>
            <w:tcW w:w="1170" w:type="dxa"/>
            <w:shd w:val="clear" w:color="auto" w:fill="auto"/>
          </w:tcPr>
          <w:p w:rsidR="002A5A7B" w:rsidRPr="009A6C54" w:rsidRDefault="002A5A7B" w:rsidP="002A5A7B">
            <w:pPr>
              <w:pStyle w:val="TableText"/>
              <w:rPr>
                <w:rFonts w:cs="Arial"/>
              </w:rPr>
            </w:pPr>
            <w:r w:rsidRPr="009A6C54">
              <w:rPr>
                <w:rFonts w:cs="Arial"/>
              </w:rPr>
              <w:t>d</w:t>
            </w:r>
          </w:p>
        </w:tc>
        <w:tc>
          <w:tcPr>
            <w:tcW w:w="1170" w:type="dxa"/>
            <w:shd w:val="clear" w:color="auto" w:fill="auto"/>
          </w:tcPr>
          <w:p w:rsidR="002A5A7B" w:rsidRPr="009A6C54" w:rsidRDefault="002A5A7B" w:rsidP="002A5A7B">
            <w:pPr>
              <w:pStyle w:val="TableText"/>
              <w:rPr>
                <w:rFonts w:cs="Arial"/>
              </w:rPr>
            </w:pPr>
            <w:r w:rsidRPr="009A6C54">
              <w:rPr>
                <w:rFonts w:cs="Arial"/>
              </w:rPr>
              <w:t>@</w:t>
            </w:r>
          </w:p>
        </w:tc>
        <w:tc>
          <w:tcPr>
            <w:tcW w:w="1170" w:type="dxa"/>
            <w:shd w:val="clear" w:color="auto" w:fill="auto"/>
          </w:tcPr>
          <w:p w:rsidR="002A5A7B" w:rsidRPr="009A6C54" w:rsidRDefault="002A5A7B" w:rsidP="002A5A7B">
            <w:pPr>
              <w:pStyle w:val="TableText"/>
              <w:rPr>
                <w:rFonts w:cs="Arial"/>
              </w:rPr>
            </w:pPr>
            <w:r w:rsidRPr="009A6C54">
              <w:rPr>
                <w:rFonts w:cs="Arial"/>
              </w:rPr>
              <w:t>@</w:t>
            </w:r>
          </w:p>
        </w:tc>
        <w:tc>
          <w:tcPr>
            <w:tcW w:w="1188" w:type="dxa"/>
            <w:shd w:val="clear" w:color="auto" w:fill="auto"/>
          </w:tcPr>
          <w:p w:rsidR="002A5A7B" w:rsidRPr="009A6C54" w:rsidRDefault="002A5A7B" w:rsidP="002A5A7B">
            <w:pPr>
              <w:pStyle w:val="TableText"/>
              <w:rPr>
                <w:rFonts w:cs="Arial"/>
              </w:rPr>
            </w:pPr>
            <w:r w:rsidRPr="009A6C54">
              <w:rPr>
                <w:rFonts w:cs="Arial"/>
              </w:rPr>
              <w:t>@</w:t>
            </w:r>
          </w:p>
        </w:tc>
      </w:tr>
      <w:tr w:rsidR="002A5A7B" w:rsidRPr="009A6C54" w:rsidTr="0002004E">
        <w:tc>
          <w:tcPr>
            <w:tcW w:w="1260" w:type="dxa"/>
            <w:shd w:val="clear" w:color="auto" w:fill="auto"/>
          </w:tcPr>
          <w:p w:rsidR="002A5A7B" w:rsidRPr="009A6C54" w:rsidRDefault="002A5A7B" w:rsidP="002A5A7B">
            <w:pPr>
              <w:pStyle w:val="TableText"/>
              <w:rPr>
                <w:rFonts w:cs="Arial"/>
              </w:rPr>
            </w:pPr>
            <w:r w:rsidRPr="009A6C54">
              <w:rPr>
                <w:rFonts w:cs="Arial"/>
              </w:rPr>
              <w:t>409.67</w:t>
            </w:r>
          </w:p>
        </w:tc>
        <w:tc>
          <w:tcPr>
            <w:tcW w:w="2340" w:type="dxa"/>
            <w:shd w:val="clear" w:color="auto" w:fill="auto"/>
          </w:tcPr>
          <w:p w:rsidR="002A5A7B" w:rsidRPr="009A6C54" w:rsidRDefault="002A5A7B" w:rsidP="002A5A7B">
            <w:pPr>
              <w:pStyle w:val="TableText"/>
              <w:rPr>
                <w:rFonts w:cs="Arial"/>
              </w:rPr>
            </w:pPr>
            <w:r w:rsidRPr="009A6C54">
              <w:rPr>
                <w:rFonts w:cs="Arial"/>
              </w:rPr>
              <w:t>CLINIC GROUP</w:t>
            </w:r>
          </w:p>
        </w:tc>
        <w:tc>
          <w:tcPr>
            <w:tcW w:w="1170" w:type="dxa"/>
            <w:shd w:val="clear" w:color="auto" w:fill="auto"/>
          </w:tcPr>
          <w:p w:rsidR="002A5A7B" w:rsidRPr="009A6C54" w:rsidRDefault="002A5A7B" w:rsidP="002A5A7B">
            <w:pPr>
              <w:pStyle w:val="TableText"/>
              <w:rPr>
                <w:rFonts w:cs="Arial"/>
              </w:rPr>
            </w:pPr>
            <w:r w:rsidRPr="009A6C54">
              <w:rPr>
                <w:rFonts w:cs="Arial"/>
              </w:rPr>
              <w:t>@</w:t>
            </w:r>
          </w:p>
        </w:tc>
        <w:tc>
          <w:tcPr>
            <w:tcW w:w="1170" w:type="dxa"/>
            <w:shd w:val="clear" w:color="auto" w:fill="auto"/>
          </w:tcPr>
          <w:p w:rsidR="002A5A7B" w:rsidRPr="009A6C54" w:rsidRDefault="002A5A7B" w:rsidP="002A5A7B">
            <w:pPr>
              <w:pStyle w:val="TableText"/>
              <w:rPr>
                <w:rFonts w:cs="Arial"/>
              </w:rPr>
            </w:pPr>
          </w:p>
        </w:tc>
        <w:tc>
          <w:tcPr>
            <w:tcW w:w="1170" w:type="dxa"/>
            <w:shd w:val="clear" w:color="auto" w:fill="auto"/>
          </w:tcPr>
          <w:p w:rsidR="002A5A7B" w:rsidRPr="009A6C54" w:rsidRDefault="002A5A7B" w:rsidP="002A5A7B">
            <w:pPr>
              <w:pStyle w:val="TableText"/>
              <w:rPr>
                <w:rFonts w:cs="Arial"/>
              </w:rPr>
            </w:pPr>
            <w:r w:rsidRPr="009A6C54">
              <w:rPr>
                <w:rFonts w:cs="Arial"/>
              </w:rPr>
              <w:t>D</w:t>
            </w:r>
          </w:p>
        </w:tc>
        <w:tc>
          <w:tcPr>
            <w:tcW w:w="1170" w:type="dxa"/>
            <w:shd w:val="clear" w:color="auto" w:fill="auto"/>
          </w:tcPr>
          <w:p w:rsidR="002A5A7B" w:rsidRPr="009A6C54" w:rsidRDefault="002A5A7B" w:rsidP="002A5A7B">
            <w:pPr>
              <w:pStyle w:val="TableText"/>
              <w:rPr>
                <w:rFonts w:cs="Arial"/>
              </w:rPr>
            </w:pPr>
            <w:r w:rsidRPr="009A6C54">
              <w:rPr>
                <w:rFonts w:cs="Arial"/>
              </w:rPr>
              <w:t>@</w:t>
            </w:r>
          </w:p>
        </w:tc>
        <w:tc>
          <w:tcPr>
            <w:tcW w:w="1188" w:type="dxa"/>
            <w:shd w:val="clear" w:color="auto" w:fill="auto"/>
          </w:tcPr>
          <w:p w:rsidR="002A5A7B" w:rsidRPr="009A6C54" w:rsidRDefault="002A5A7B" w:rsidP="002A5A7B">
            <w:pPr>
              <w:pStyle w:val="TableText"/>
              <w:rPr>
                <w:rFonts w:cs="Arial"/>
              </w:rPr>
            </w:pPr>
            <w:r w:rsidRPr="009A6C54">
              <w:rPr>
                <w:rFonts w:cs="Arial"/>
              </w:rPr>
              <w:t>D</w:t>
            </w:r>
          </w:p>
        </w:tc>
      </w:tr>
      <w:tr w:rsidR="002A5A7B" w:rsidRPr="009A6C54" w:rsidTr="0002004E">
        <w:tc>
          <w:tcPr>
            <w:tcW w:w="1260" w:type="dxa"/>
            <w:shd w:val="clear" w:color="auto" w:fill="auto"/>
          </w:tcPr>
          <w:p w:rsidR="002A5A7B" w:rsidRPr="009A6C54" w:rsidRDefault="002A5A7B" w:rsidP="002A5A7B">
            <w:pPr>
              <w:pStyle w:val="TableText"/>
              <w:rPr>
                <w:rFonts w:cs="Arial"/>
              </w:rPr>
            </w:pPr>
            <w:r w:rsidRPr="009A6C54">
              <w:rPr>
                <w:rFonts w:cs="Arial"/>
              </w:rPr>
              <w:t>409.68</w:t>
            </w:r>
          </w:p>
        </w:tc>
        <w:tc>
          <w:tcPr>
            <w:tcW w:w="2340" w:type="dxa"/>
            <w:shd w:val="clear" w:color="auto" w:fill="auto"/>
          </w:tcPr>
          <w:p w:rsidR="002A5A7B" w:rsidRPr="009A6C54" w:rsidRDefault="002A5A7B" w:rsidP="002A5A7B">
            <w:pPr>
              <w:pStyle w:val="TableText"/>
              <w:rPr>
                <w:rFonts w:cs="Arial"/>
              </w:rPr>
            </w:pPr>
            <w:r w:rsidRPr="009A6C54">
              <w:rPr>
                <w:rFonts w:cs="Arial"/>
              </w:rPr>
              <w:t>OUTPATIENT ENCOUNTER</w:t>
            </w:r>
          </w:p>
        </w:tc>
        <w:tc>
          <w:tcPr>
            <w:tcW w:w="1170" w:type="dxa"/>
            <w:shd w:val="clear" w:color="auto" w:fill="auto"/>
          </w:tcPr>
          <w:p w:rsidR="002A5A7B" w:rsidRPr="009A6C54" w:rsidRDefault="002A5A7B" w:rsidP="002A5A7B">
            <w:pPr>
              <w:pStyle w:val="TableText"/>
              <w:rPr>
                <w:rFonts w:cs="Arial"/>
              </w:rPr>
            </w:pPr>
            <w:r w:rsidRPr="009A6C54">
              <w:rPr>
                <w:rFonts w:cs="Arial"/>
              </w:rPr>
              <w:t>@</w:t>
            </w:r>
          </w:p>
        </w:tc>
        <w:tc>
          <w:tcPr>
            <w:tcW w:w="1170" w:type="dxa"/>
            <w:shd w:val="clear" w:color="auto" w:fill="auto"/>
          </w:tcPr>
          <w:p w:rsidR="002A5A7B" w:rsidRPr="009A6C54" w:rsidRDefault="002A5A7B" w:rsidP="002A5A7B">
            <w:pPr>
              <w:pStyle w:val="TableText"/>
              <w:rPr>
                <w:rFonts w:cs="Arial"/>
              </w:rPr>
            </w:pPr>
            <w:r w:rsidRPr="009A6C54">
              <w:rPr>
                <w:rFonts w:cs="Arial"/>
              </w:rPr>
              <w:t>d</w:t>
            </w:r>
          </w:p>
        </w:tc>
        <w:tc>
          <w:tcPr>
            <w:tcW w:w="1170" w:type="dxa"/>
            <w:shd w:val="clear" w:color="auto" w:fill="auto"/>
          </w:tcPr>
          <w:p w:rsidR="002A5A7B" w:rsidRPr="009A6C54" w:rsidRDefault="002A5A7B" w:rsidP="002A5A7B">
            <w:pPr>
              <w:pStyle w:val="TableText"/>
              <w:rPr>
                <w:rFonts w:cs="Arial"/>
              </w:rPr>
            </w:pPr>
            <w:r w:rsidRPr="009A6C54">
              <w:rPr>
                <w:rFonts w:cs="Arial"/>
              </w:rPr>
              <w:t>@</w:t>
            </w:r>
          </w:p>
        </w:tc>
        <w:tc>
          <w:tcPr>
            <w:tcW w:w="1170" w:type="dxa"/>
            <w:shd w:val="clear" w:color="auto" w:fill="auto"/>
          </w:tcPr>
          <w:p w:rsidR="002A5A7B" w:rsidRPr="009A6C54" w:rsidRDefault="002A5A7B" w:rsidP="002A5A7B">
            <w:pPr>
              <w:pStyle w:val="TableText"/>
              <w:rPr>
                <w:rFonts w:cs="Arial"/>
              </w:rPr>
            </w:pPr>
            <w:r w:rsidRPr="009A6C54">
              <w:rPr>
                <w:rFonts w:cs="Arial"/>
              </w:rPr>
              <w:t>@</w:t>
            </w:r>
          </w:p>
        </w:tc>
        <w:tc>
          <w:tcPr>
            <w:tcW w:w="1188" w:type="dxa"/>
            <w:shd w:val="clear" w:color="auto" w:fill="auto"/>
          </w:tcPr>
          <w:p w:rsidR="002A5A7B" w:rsidRPr="009A6C54" w:rsidRDefault="002A5A7B" w:rsidP="002A5A7B">
            <w:pPr>
              <w:pStyle w:val="TableText"/>
              <w:rPr>
                <w:rFonts w:cs="Arial"/>
              </w:rPr>
            </w:pPr>
            <w:r w:rsidRPr="009A6C54">
              <w:rPr>
                <w:rFonts w:cs="Arial"/>
              </w:rPr>
              <w:t>@</w:t>
            </w:r>
          </w:p>
        </w:tc>
      </w:tr>
      <w:tr w:rsidR="002A5A7B" w:rsidRPr="009A6C54" w:rsidTr="0002004E">
        <w:tc>
          <w:tcPr>
            <w:tcW w:w="1260" w:type="dxa"/>
            <w:shd w:val="clear" w:color="auto" w:fill="auto"/>
          </w:tcPr>
          <w:p w:rsidR="002A5A7B" w:rsidRPr="009A6C54" w:rsidRDefault="002A5A7B" w:rsidP="002A5A7B">
            <w:pPr>
              <w:pStyle w:val="TableText"/>
              <w:rPr>
                <w:rFonts w:cs="Arial"/>
              </w:rPr>
            </w:pPr>
            <w:r w:rsidRPr="009A6C54">
              <w:rPr>
                <w:rFonts w:cs="Arial"/>
              </w:rPr>
              <w:t>409.73</w:t>
            </w:r>
          </w:p>
        </w:tc>
        <w:tc>
          <w:tcPr>
            <w:tcW w:w="2340" w:type="dxa"/>
            <w:shd w:val="clear" w:color="auto" w:fill="auto"/>
          </w:tcPr>
          <w:p w:rsidR="002A5A7B" w:rsidRPr="009A6C54" w:rsidRDefault="002A5A7B" w:rsidP="002A5A7B">
            <w:pPr>
              <w:pStyle w:val="TableText"/>
              <w:rPr>
                <w:rFonts w:cs="Arial"/>
              </w:rPr>
            </w:pPr>
            <w:r w:rsidRPr="009A6C54">
              <w:rPr>
                <w:rFonts w:cs="Arial"/>
              </w:rPr>
              <w:t>TRANSMITTED OUTPATIENT ENCOUNTER</w:t>
            </w:r>
          </w:p>
        </w:tc>
        <w:tc>
          <w:tcPr>
            <w:tcW w:w="1170" w:type="dxa"/>
            <w:shd w:val="clear" w:color="auto" w:fill="auto"/>
          </w:tcPr>
          <w:p w:rsidR="002A5A7B" w:rsidRPr="009A6C54" w:rsidRDefault="002A5A7B" w:rsidP="002A5A7B">
            <w:pPr>
              <w:pStyle w:val="TableText"/>
              <w:rPr>
                <w:rFonts w:cs="Arial"/>
              </w:rPr>
            </w:pPr>
            <w:r w:rsidRPr="009A6C54">
              <w:rPr>
                <w:rFonts w:cs="Arial"/>
              </w:rPr>
              <w:t>@</w:t>
            </w:r>
          </w:p>
        </w:tc>
        <w:tc>
          <w:tcPr>
            <w:tcW w:w="1170" w:type="dxa"/>
            <w:shd w:val="clear" w:color="auto" w:fill="auto"/>
          </w:tcPr>
          <w:p w:rsidR="002A5A7B" w:rsidRPr="009A6C54" w:rsidRDefault="002A5A7B" w:rsidP="002A5A7B">
            <w:pPr>
              <w:pStyle w:val="TableText"/>
              <w:rPr>
                <w:rFonts w:cs="Arial"/>
              </w:rPr>
            </w:pPr>
            <w:r w:rsidRPr="009A6C54">
              <w:rPr>
                <w:rFonts w:cs="Arial"/>
              </w:rPr>
              <w:t>d</w:t>
            </w:r>
          </w:p>
        </w:tc>
        <w:tc>
          <w:tcPr>
            <w:tcW w:w="1170" w:type="dxa"/>
            <w:shd w:val="clear" w:color="auto" w:fill="auto"/>
          </w:tcPr>
          <w:p w:rsidR="002A5A7B" w:rsidRPr="009A6C54" w:rsidRDefault="002A5A7B" w:rsidP="002A5A7B">
            <w:pPr>
              <w:pStyle w:val="TableText"/>
              <w:rPr>
                <w:rFonts w:cs="Arial"/>
              </w:rPr>
            </w:pPr>
            <w:r w:rsidRPr="009A6C54">
              <w:rPr>
                <w:rFonts w:cs="Arial"/>
              </w:rPr>
              <w:t>@</w:t>
            </w:r>
          </w:p>
        </w:tc>
        <w:tc>
          <w:tcPr>
            <w:tcW w:w="1170" w:type="dxa"/>
            <w:shd w:val="clear" w:color="auto" w:fill="auto"/>
          </w:tcPr>
          <w:p w:rsidR="002A5A7B" w:rsidRPr="009A6C54" w:rsidRDefault="002A5A7B" w:rsidP="002A5A7B">
            <w:pPr>
              <w:pStyle w:val="TableText"/>
              <w:rPr>
                <w:rFonts w:cs="Arial"/>
              </w:rPr>
            </w:pPr>
            <w:r w:rsidRPr="009A6C54">
              <w:rPr>
                <w:rFonts w:cs="Arial"/>
              </w:rPr>
              <w:t>@</w:t>
            </w:r>
          </w:p>
        </w:tc>
        <w:tc>
          <w:tcPr>
            <w:tcW w:w="1188" w:type="dxa"/>
            <w:shd w:val="clear" w:color="auto" w:fill="auto"/>
          </w:tcPr>
          <w:p w:rsidR="002A5A7B" w:rsidRPr="009A6C54" w:rsidRDefault="002A5A7B" w:rsidP="002A5A7B">
            <w:pPr>
              <w:pStyle w:val="TableText"/>
              <w:rPr>
                <w:rFonts w:cs="Arial"/>
              </w:rPr>
            </w:pPr>
            <w:r w:rsidRPr="009A6C54">
              <w:rPr>
                <w:rFonts w:cs="Arial"/>
              </w:rPr>
              <w:t>@</w:t>
            </w:r>
          </w:p>
        </w:tc>
      </w:tr>
      <w:tr w:rsidR="002A5A7B" w:rsidRPr="009A6C54" w:rsidTr="0002004E">
        <w:tc>
          <w:tcPr>
            <w:tcW w:w="1260" w:type="dxa"/>
            <w:shd w:val="clear" w:color="auto" w:fill="auto"/>
          </w:tcPr>
          <w:p w:rsidR="002A5A7B" w:rsidRPr="009A6C54" w:rsidRDefault="002A5A7B" w:rsidP="002A5A7B">
            <w:pPr>
              <w:pStyle w:val="TableText"/>
              <w:rPr>
                <w:rFonts w:cs="Arial"/>
              </w:rPr>
            </w:pPr>
            <w:r w:rsidRPr="009A6C54">
              <w:rPr>
                <w:rFonts w:cs="Arial"/>
              </w:rPr>
              <w:t>409.74</w:t>
            </w:r>
          </w:p>
        </w:tc>
        <w:tc>
          <w:tcPr>
            <w:tcW w:w="2340" w:type="dxa"/>
            <w:shd w:val="clear" w:color="auto" w:fill="auto"/>
          </w:tcPr>
          <w:p w:rsidR="002A5A7B" w:rsidRPr="009A6C54" w:rsidRDefault="002A5A7B" w:rsidP="002A5A7B">
            <w:pPr>
              <w:pStyle w:val="TableText"/>
              <w:rPr>
                <w:rFonts w:cs="Arial"/>
              </w:rPr>
            </w:pPr>
            <w:r w:rsidRPr="009A6C54">
              <w:rPr>
                <w:rFonts w:cs="Arial"/>
              </w:rPr>
              <w:t>DELETED OUTPATIENT ENCOUNTER</w:t>
            </w:r>
          </w:p>
        </w:tc>
        <w:tc>
          <w:tcPr>
            <w:tcW w:w="1170" w:type="dxa"/>
            <w:shd w:val="clear" w:color="auto" w:fill="auto"/>
          </w:tcPr>
          <w:p w:rsidR="002A5A7B" w:rsidRPr="009A6C54" w:rsidRDefault="002A5A7B" w:rsidP="002A5A7B">
            <w:pPr>
              <w:pStyle w:val="TableText"/>
              <w:rPr>
                <w:rFonts w:cs="Arial"/>
              </w:rPr>
            </w:pPr>
            <w:r w:rsidRPr="009A6C54">
              <w:rPr>
                <w:rFonts w:cs="Arial"/>
              </w:rPr>
              <w:t>@</w:t>
            </w:r>
          </w:p>
        </w:tc>
        <w:tc>
          <w:tcPr>
            <w:tcW w:w="1170" w:type="dxa"/>
            <w:shd w:val="clear" w:color="auto" w:fill="auto"/>
          </w:tcPr>
          <w:p w:rsidR="002A5A7B" w:rsidRPr="009A6C54" w:rsidRDefault="002A5A7B" w:rsidP="002A5A7B">
            <w:pPr>
              <w:pStyle w:val="TableText"/>
              <w:rPr>
                <w:rFonts w:cs="Arial"/>
              </w:rPr>
            </w:pPr>
            <w:r w:rsidRPr="009A6C54">
              <w:rPr>
                <w:rFonts w:cs="Arial"/>
              </w:rPr>
              <w:t>d</w:t>
            </w:r>
          </w:p>
        </w:tc>
        <w:tc>
          <w:tcPr>
            <w:tcW w:w="1170" w:type="dxa"/>
            <w:shd w:val="clear" w:color="auto" w:fill="auto"/>
          </w:tcPr>
          <w:p w:rsidR="002A5A7B" w:rsidRPr="009A6C54" w:rsidRDefault="002A5A7B" w:rsidP="002A5A7B">
            <w:pPr>
              <w:pStyle w:val="TableText"/>
              <w:rPr>
                <w:rFonts w:cs="Arial"/>
              </w:rPr>
            </w:pPr>
            <w:r w:rsidRPr="009A6C54">
              <w:rPr>
                <w:rFonts w:cs="Arial"/>
              </w:rPr>
              <w:t>@</w:t>
            </w:r>
          </w:p>
        </w:tc>
        <w:tc>
          <w:tcPr>
            <w:tcW w:w="1170" w:type="dxa"/>
            <w:shd w:val="clear" w:color="auto" w:fill="auto"/>
          </w:tcPr>
          <w:p w:rsidR="002A5A7B" w:rsidRPr="009A6C54" w:rsidRDefault="002A5A7B" w:rsidP="002A5A7B">
            <w:pPr>
              <w:pStyle w:val="TableText"/>
              <w:rPr>
                <w:rFonts w:cs="Arial"/>
              </w:rPr>
            </w:pPr>
            <w:r w:rsidRPr="009A6C54">
              <w:rPr>
                <w:rFonts w:cs="Arial"/>
              </w:rPr>
              <w:t>@</w:t>
            </w:r>
          </w:p>
        </w:tc>
        <w:tc>
          <w:tcPr>
            <w:tcW w:w="1188" w:type="dxa"/>
            <w:shd w:val="clear" w:color="auto" w:fill="auto"/>
          </w:tcPr>
          <w:p w:rsidR="002A5A7B" w:rsidRPr="009A6C54" w:rsidRDefault="002A5A7B" w:rsidP="002A5A7B">
            <w:pPr>
              <w:pStyle w:val="TableText"/>
              <w:rPr>
                <w:rFonts w:cs="Arial"/>
              </w:rPr>
            </w:pPr>
            <w:r w:rsidRPr="009A6C54">
              <w:rPr>
                <w:rFonts w:cs="Arial"/>
              </w:rPr>
              <w:t>@</w:t>
            </w:r>
          </w:p>
        </w:tc>
      </w:tr>
      <w:tr w:rsidR="002A5A7B" w:rsidRPr="009A6C54" w:rsidTr="0002004E">
        <w:tc>
          <w:tcPr>
            <w:tcW w:w="1260" w:type="dxa"/>
            <w:shd w:val="clear" w:color="auto" w:fill="auto"/>
          </w:tcPr>
          <w:p w:rsidR="002A5A7B" w:rsidRPr="009A6C54" w:rsidRDefault="002A5A7B" w:rsidP="002A5A7B">
            <w:pPr>
              <w:pStyle w:val="TableText"/>
              <w:rPr>
                <w:rFonts w:cs="Arial"/>
              </w:rPr>
            </w:pPr>
            <w:r w:rsidRPr="009A6C54">
              <w:rPr>
                <w:rFonts w:cs="Arial"/>
              </w:rPr>
              <w:t>409.75</w:t>
            </w:r>
          </w:p>
        </w:tc>
        <w:tc>
          <w:tcPr>
            <w:tcW w:w="2340" w:type="dxa"/>
            <w:shd w:val="clear" w:color="auto" w:fill="auto"/>
          </w:tcPr>
          <w:p w:rsidR="002A5A7B" w:rsidRPr="009A6C54" w:rsidRDefault="002A5A7B" w:rsidP="002A5A7B">
            <w:pPr>
              <w:pStyle w:val="TableText"/>
              <w:rPr>
                <w:rFonts w:cs="Arial"/>
              </w:rPr>
            </w:pPr>
            <w:r w:rsidRPr="009A6C54">
              <w:rPr>
                <w:rFonts w:cs="Arial"/>
              </w:rPr>
              <w:t>TRANSMITTED OUTPATIENT ENCOUNTER ERROR</w:t>
            </w:r>
          </w:p>
        </w:tc>
        <w:tc>
          <w:tcPr>
            <w:tcW w:w="1170" w:type="dxa"/>
            <w:shd w:val="clear" w:color="auto" w:fill="auto"/>
          </w:tcPr>
          <w:p w:rsidR="002A5A7B" w:rsidRPr="009A6C54" w:rsidRDefault="002A5A7B" w:rsidP="002A5A7B">
            <w:pPr>
              <w:pStyle w:val="TableText"/>
              <w:rPr>
                <w:rFonts w:cs="Arial"/>
              </w:rPr>
            </w:pPr>
            <w:r w:rsidRPr="009A6C54">
              <w:rPr>
                <w:rFonts w:cs="Arial"/>
              </w:rPr>
              <w:t>@</w:t>
            </w:r>
          </w:p>
        </w:tc>
        <w:tc>
          <w:tcPr>
            <w:tcW w:w="1170" w:type="dxa"/>
            <w:shd w:val="clear" w:color="auto" w:fill="auto"/>
          </w:tcPr>
          <w:p w:rsidR="002A5A7B" w:rsidRPr="009A6C54" w:rsidRDefault="002A5A7B" w:rsidP="002A5A7B">
            <w:pPr>
              <w:pStyle w:val="TableText"/>
              <w:rPr>
                <w:rFonts w:cs="Arial"/>
              </w:rPr>
            </w:pPr>
            <w:r w:rsidRPr="009A6C54">
              <w:rPr>
                <w:rFonts w:cs="Arial"/>
              </w:rPr>
              <w:t>d</w:t>
            </w:r>
          </w:p>
        </w:tc>
        <w:tc>
          <w:tcPr>
            <w:tcW w:w="1170" w:type="dxa"/>
            <w:shd w:val="clear" w:color="auto" w:fill="auto"/>
          </w:tcPr>
          <w:p w:rsidR="002A5A7B" w:rsidRPr="009A6C54" w:rsidRDefault="002A5A7B" w:rsidP="002A5A7B">
            <w:pPr>
              <w:pStyle w:val="TableText"/>
              <w:rPr>
                <w:rFonts w:cs="Arial"/>
              </w:rPr>
            </w:pPr>
            <w:r w:rsidRPr="009A6C54">
              <w:rPr>
                <w:rFonts w:cs="Arial"/>
              </w:rPr>
              <w:t>@</w:t>
            </w:r>
          </w:p>
        </w:tc>
        <w:tc>
          <w:tcPr>
            <w:tcW w:w="1170" w:type="dxa"/>
            <w:shd w:val="clear" w:color="auto" w:fill="auto"/>
          </w:tcPr>
          <w:p w:rsidR="002A5A7B" w:rsidRPr="009A6C54" w:rsidRDefault="002A5A7B" w:rsidP="002A5A7B">
            <w:pPr>
              <w:pStyle w:val="TableText"/>
              <w:rPr>
                <w:rFonts w:cs="Arial"/>
              </w:rPr>
            </w:pPr>
            <w:r w:rsidRPr="009A6C54">
              <w:rPr>
                <w:rFonts w:cs="Arial"/>
              </w:rPr>
              <w:t>@</w:t>
            </w:r>
          </w:p>
        </w:tc>
        <w:tc>
          <w:tcPr>
            <w:tcW w:w="1188" w:type="dxa"/>
            <w:shd w:val="clear" w:color="auto" w:fill="auto"/>
          </w:tcPr>
          <w:p w:rsidR="002A5A7B" w:rsidRPr="009A6C54" w:rsidRDefault="002A5A7B" w:rsidP="002A5A7B">
            <w:pPr>
              <w:pStyle w:val="TableText"/>
              <w:rPr>
                <w:rFonts w:cs="Arial"/>
              </w:rPr>
            </w:pPr>
            <w:r w:rsidRPr="009A6C54">
              <w:rPr>
                <w:rFonts w:cs="Arial"/>
              </w:rPr>
              <w:t>@</w:t>
            </w:r>
          </w:p>
        </w:tc>
      </w:tr>
      <w:tr w:rsidR="002A5A7B" w:rsidRPr="009A6C54" w:rsidTr="0002004E">
        <w:tc>
          <w:tcPr>
            <w:tcW w:w="1260" w:type="dxa"/>
            <w:shd w:val="clear" w:color="auto" w:fill="auto"/>
          </w:tcPr>
          <w:p w:rsidR="002A5A7B" w:rsidRPr="009A6C54" w:rsidRDefault="002A5A7B" w:rsidP="002A5A7B">
            <w:pPr>
              <w:pStyle w:val="TableText"/>
              <w:rPr>
                <w:rFonts w:cs="Arial"/>
              </w:rPr>
            </w:pPr>
            <w:r w:rsidRPr="009A6C54">
              <w:rPr>
                <w:rFonts w:cs="Arial"/>
              </w:rPr>
              <w:t>409.76</w:t>
            </w:r>
          </w:p>
        </w:tc>
        <w:tc>
          <w:tcPr>
            <w:tcW w:w="2340" w:type="dxa"/>
            <w:shd w:val="clear" w:color="auto" w:fill="auto"/>
          </w:tcPr>
          <w:p w:rsidR="002A5A7B" w:rsidRPr="009A6C54" w:rsidRDefault="002A5A7B" w:rsidP="002A5A7B">
            <w:pPr>
              <w:pStyle w:val="TableText"/>
              <w:rPr>
                <w:rFonts w:cs="Arial"/>
              </w:rPr>
            </w:pPr>
            <w:r w:rsidRPr="009A6C54">
              <w:rPr>
                <w:rFonts w:cs="Arial"/>
              </w:rPr>
              <w:t>TRANSMITTED OUTPATIENT ENCOUNTER ERROR CODE</w:t>
            </w:r>
          </w:p>
        </w:tc>
        <w:tc>
          <w:tcPr>
            <w:tcW w:w="1170" w:type="dxa"/>
            <w:shd w:val="clear" w:color="auto" w:fill="auto"/>
          </w:tcPr>
          <w:p w:rsidR="002A5A7B" w:rsidRPr="009A6C54" w:rsidRDefault="002A5A7B" w:rsidP="002A5A7B">
            <w:pPr>
              <w:pStyle w:val="TableText"/>
              <w:rPr>
                <w:rFonts w:cs="Arial"/>
              </w:rPr>
            </w:pPr>
            <w:r w:rsidRPr="009A6C54">
              <w:rPr>
                <w:rFonts w:cs="Arial"/>
              </w:rPr>
              <w:t>@</w:t>
            </w:r>
          </w:p>
        </w:tc>
        <w:tc>
          <w:tcPr>
            <w:tcW w:w="1170" w:type="dxa"/>
            <w:shd w:val="clear" w:color="auto" w:fill="auto"/>
          </w:tcPr>
          <w:p w:rsidR="002A5A7B" w:rsidRPr="009A6C54" w:rsidRDefault="002A5A7B" w:rsidP="002A5A7B">
            <w:pPr>
              <w:pStyle w:val="TableText"/>
              <w:rPr>
                <w:rFonts w:cs="Arial"/>
              </w:rPr>
            </w:pPr>
            <w:r w:rsidRPr="009A6C54">
              <w:rPr>
                <w:rFonts w:cs="Arial"/>
              </w:rPr>
              <w:t>d</w:t>
            </w:r>
          </w:p>
        </w:tc>
        <w:tc>
          <w:tcPr>
            <w:tcW w:w="1170" w:type="dxa"/>
            <w:shd w:val="clear" w:color="auto" w:fill="auto"/>
          </w:tcPr>
          <w:p w:rsidR="002A5A7B" w:rsidRPr="009A6C54" w:rsidRDefault="002A5A7B" w:rsidP="002A5A7B">
            <w:pPr>
              <w:pStyle w:val="TableText"/>
              <w:rPr>
                <w:rFonts w:cs="Arial"/>
              </w:rPr>
            </w:pPr>
            <w:r w:rsidRPr="009A6C54">
              <w:rPr>
                <w:rFonts w:cs="Arial"/>
              </w:rPr>
              <w:t>@</w:t>
            </w:r>
          </w:p>
        </w:tc>
        <w:tc>
          <w:tcPr>
            <w:tcW w:w="1170" w:type="dxa"/>
            <w:shd w:val="clear" w:color="auto" w:fill="auto"/>
          </w:tcPr>
          <w:p w:rsidR="002A5A7B" w:rsidRPr="009A6C54" w:rsidRDefault="002A5A7B" w:rsidP="002A5A7B">
            <w:pPr>
              <w:pStyle w:val="TableText"/>
              <w:rPr>
                <w:rFonts w:cs="Arial"/>
              </w:rPr>
            </w:pPr>
            <w:r w:rsidRPr="009A6C54">
              <w:rPr>
                <w:rFonts w:cs="Arial"/>
              </w:rPr>
              <w:t>@</w:t>
            </w:r>
          </w:p>
        </w:tc>
        <w:tc>
          <w:tcPr>
            <w:tcW w:w="1188" w:type="dxa"/>
            <w:shd w:val="clear" w:color="auto" w:fill="auto"/>
          </w:tcPr>
          <w:p w:rsidR="002A5A7B" w:rsidRPr="009A6C54" w:rsidRDefault="002A5A7B" w:rsidP="002A5A7B">
            <w:pPr>
              <w:pStyle w:val="TableText"/>
              <w:rPr>
                <w:rFonts w:cs="Arial"/>
              </w:rPr>
            </w:pPr>
            <w:r w:rsidRPr="009A6C54">
              <w:rPr>
                <w:rFonts w:cs="Arial"/>
              </w:rPr>
              <w:t>@</w:t>
            </w:r>
          </w:p>
        </w:tc>
      </w:tr>
      <w:tr w:rsidR="002A5A7B" w:rsidRPr="009A6C54" w:rsidTr="0002004E">
        <w:tc>
          <w:tcPr>
            <w:tcW w:w="1260" w:type="dxa"/>
            <w:shd w:val="clear" w:color="auto" w:fill="auto"/>
          </w:tcPr>
          <w:p w:rsidR="002A5A7B" w:rsidRPr="009A6C54" w:rsidRDefault="002A5A7B" w:rsidP="002A5A7B">
            <w:pPr>
              <w:pStyle w:val="TableText"/>
              <w:rPr>
                <w:rFonts w:cs="Arial"/>
              </w:rPr>
            </w:pPr>
            <w:r w:rsidRPr="009A6C54">
              <w:rPr>
                <w:rFonts w:cs="Arial"/>
              </w:rPr>
              <w:t>409.77</w:t>
            </w:r>
          </w:p>
        </w:tc>
        <w:tc>
          <w:tcPr>
            <w:tcW w:w="2340" w:type="dxa"/>
            <w:shd w:val="clear" w:color="auto" w:fill="auto"/>
          </w:tcPr>
          <w:p w:rsidR="002A5A7B" w:rsidRPr="009A6C54" w:rsidRDefault="002A5A7B" w:rsidP="002A5A7B">
            <w:pPr>
              <w:pStyle w:val="TableText"/>
              <w:rPr>
                <w:rFonts w:cs="Arial"/>
              </w:rPr>
            </w:pPr>
            <w:r w:rsidRPr="009A6C54">
              <w:rPr>
                <w:rFonts w:cs="Arial"/>
              </w:rPr>
              <w:t>ACRP TRANSMISSION HISTORY</w:t>
            </w:r>
          </w:p>
        </w:tc>
        <w:tc>
          <w:tcPr>
            <w:tcW w:w="1170" w:type="dxa"/>
            <w:shd w:val="clear" w:color="auto" w:fill="auto"/>
          </w:tcPr>
          <w:p w:rsidR="002A5A7B" w:rsidRPr="009A6C54" w:rsidRDefault="002A5A7B" w:rsidP="002A5A7B">
            <w:pPr>
              <w:pStyle w:val="TableText"/>
              <w:rPr>
                <w:rFonts w:cs="Arial"/>
              </w:rPr>
            </w:pPr>
            <w:r w:rsidRPr="009A6C54">
              <w:rPr>
                <w:rFonts w:cs="Arial"/>
              </w:rPr>
              <w:t>@</w:t>
            </w:r>
          </w:p>
        </w:tc>
        <w:tc>
          <w:tcPr>
            <w:tcW w:w="1170" w:type="dxa"/>
            <w:shd w:val="clear" w:color="auto" w:fill="auto"/>
          </w:tcPr>
          <w:p w:rsidR="002A5A7B" w:rsidRPr="009A6C54" w:rsidRDefault="002A5A7B" w:rsidP="002A5A7B">
            <w:pPr>
              <w:pStyle w:val="TableText"/>
              <w:rPr>
                <w:rFonts w:cs="Arial"/>
              </w:rPr>
            </w:pPr>
            <w:r w:rsidRPr="009A6C54">
              <w:rPr>
                <w:rFonts w:cs="Arial"/>
              </w:rPr>
              <w:t>d</w:t>
            </w:r>
          </w:p>
        </w:tc>
        <w:tc>
          <w:tcPr>
            <w:tcW w:w="1170" w:type="dxa"/>
            <w:shd w:val="clear" w:color="auto" w:fill="auto"/>
          </w:tcPr>
          <w:p w:rsidR="002A5A7B" w:rsidRPr="009A6C54" w:rsidRDefault="002A5A7B" w:rsidP="002A5A7B">
            <w:pPr>
              <w:pStyle w:val="TableText"/>
              <w:rPr>
                <w:rFonts w:cs="Arial"/>
              </w:rPr>
            </w:pPr>
            <w:r w:rsidRPr="009A6C54">
              <w:rPr>
                <w:rFonts w:cs="Arial"/>
              </w:rPr>
              <w:t>@</w:t>
            </w:r>
          </w:p>
        </w:tc>
        <w:tc>
          <w:tcPr>
            <w:tcW w:w="1170" w:type="dxa"/>
            <w:shd w:val="clear" w:color="auto" w:fill="auto"/>
          </w:tcPr>
          <w:p w:rsidR="002A5A7B" w:rsidRPr="009A6C54" w:rsidRDefault="002A5A7B" w:rsidP="002A5A7B">
            <w:pPr>
              <w:pStyle w:val="TableText"/>
              <w:rPr>
                <w:rFonts w:cs="Arial"/>
              </w:rPr>
            </w:pPr>
            <w:r w:rsidRPr="009A6C54">
              <w:rPr>
                <w:rFonts w:cs="Arial"/>
              </w:rPr>
              <w:t>@</w:t>
            </w:r>
          </w:p>
        </w:tc>
        <w:tc>
          <w:tcPr>
            <w:tcW w:w="1188" w:type="dxa"/>
            <w:shd w:val="clear" w:color="auto" w:fill="auto"/>
          </w:tcPr>
          <w:p w:rsidR="002A5A7B" w:rsidRPr="009A6C54" w:rsidRDefault="002A5A7B" w:rsidP="002A5A7B">
            <w:pPr>
              <w:pStyle w:val="TableText"/>
              <w:rPr>
                <w:rFonts w:cs="Arial"/>
              </w:rPr>
            </w:pPr>
            <w:r w:rsidRPr="009A6C54">
              <w:rPr>
                <w:rFonts w:cs="Arial"/>
              </w:rPr>
              <w:t>@</w:t>
            </w:r>
          </w:p>
        </w:tc>
      </w:tr>
      <w:tr w:rsidR="002A5A7B" w:rsidRPr="009A6C54" w:rsidTr="0002004E">
        <w:tc>
          <w:tcPr>
            <w:tcW w:w="1260" w:type="dxa"/>
            <w:shd w:val="clear" w:color="auto" w:fill="auto"/>
          </w:tcPr>
          <w:p w:rsidR="002A5A7B" w:rsidRPr="009A6C54" w:rsidRDefault="002A5A7B" w:rsidP="002A5A7B">
            <w:pPr>
              <w:pStyle w:val="TableText"/>
              <w:rPr>
                <w:rFonts w:cs="Arial"/>
              </w:rPr>
            </w:pPr>
            <w:r w:rsidRPr="009A6C54">
              <w:rPr>
                <w:rFonts w:cs="Arial"/>
              </w:rPr>
              <w:t>409.91</w:t>
            </w:r>
          </w:p>
        </w:tc>
        <w:tc>
          <w:tcPr>
            <w:tcW w:w="2340" w:type="dxa"/>
            <w:shd w:val="clear" w:color="auto" w:fill="auto"/>
          </w:tcPr>
          <w:p w:rsidR="002A5A7B" w:rsidRPr="009A6C54" w:rsidRDefault="002A5A7B" w:rsidP="002A5A7B">
            <w:pPr>
              <w:pStyle w:val="TableText"/>
              <w:rPr>
                <w:rFonts w:cs="Arial"/>
              </w:rPr>
            </w:pPr>
            <w:r w:rsidRPr="009A6C54">
              <w:rPr>
                <w:rFonts w:cs="Arial"/>
              </w:rPr>
              <w:t>ACRP REPORT TEMPLATE</w:t>
            </w:r>
          </w:p>
        </w:tc>
        <w:tc>
          <w:tcPr>
            <w:tcW w:w="1170" w:type="dxa"/>
            <w:shd w:val="clear" w:color="auto" w:fill="auto"/>
          </w:tcPr>
          <w:p w:rsidR="002A5A7B" w:rsidRPr="009A6C54" w:rsidRDefault="002A5A7B" w:rsidP="002A5A7B">
            <w:pPr>
              <w:pStyle w:val="TableText"/>
              <w:rPr>
                <w:rFonts w:cs="Arial"/>
              </w:rPr>
            </w:pPr>
            <w:r w:rsidRPr="009A6C54">
              <w:rPr>
                <w:rFonts w:cs="Arial"/>
              </w:rPr>
              <w:t>@</w:t>
            </w:r>
          </w:p>
        </w:tc>
        <w:tc>
          <w:tcPr>
            <w:tcW w:w="1170" w:type="dxa"/>
            <w:shd w:val="clear" w:color="auto" w:fill="auto"/>
          </w:tcPr>
          <w:p w:rsidR="002A5A7B" w:rsidRPr="009A6C54" w:rsidRDefault="002A5A7B" w:rsidP="002A5A7B">
            <w:pPr>
              <w:pStyle w:val="TableText"/>
              <w:rPr>
                <w:rFonts w:cs="Arial"/>
              </w:rPr>
            </w:pPr>
          </w:p>
        </w:tc>
        <w:tc>
          <w:tcPr>
            <w:tcW w:w="1170" w:type="dxa"/>
            <w:shd w:val="clear" w:color="auto" w:fill="auto"/>
          </w:tcPr>
          <w:p w:rsidR="002A5A7B" w:rsidRPr="009A6C54" w:rsidRDefault="002A5A7B" w:rsidP="002A5A7B">
            <w:pPr>
              <w:pStyle w:val="TableText"/>
              <w:rPr>
                <w:rFonts w:cs="Arial"/>
              </w:rPr>
            </w:pPr>
            <w:r w:rsidRPr="009A6C54">
              <w:rPr>
                <w:rFonts w:cs="Arial"/>
              </w:rPr>
              <w:t>@</w:t>
            </w:r>
          </w:p>
        </w:tc>
        <w:tc>
          <w:tcPr>
            <w:tcW w:w="1170" w:type="dxa"/>
            <w:shd w:val="clear" w:color="auto" w:fill="auto"/>
          </w:tcPr>
          <w:p w:rsidR="002A5A7B" w:rsidRPr="009A6C54" w:rsidRDefault="002A5A7B" w:rsidP="002A5A7B">
            <w:pPr>
              <w:pStyle w:val="TableText"/>
              <w:rPr>
                <w:rFonts w:cs="Arial"/>
              </w:rPr>
            </w:pPr>
            <w:r w:rsidRPr="009A6C54">
              <w:rPr>
                <w:rFonts w:cs="Arial"/>
              </w:rPr>
              <w:t>@</w:t>
            </w:r>
          </w:p>
        </w:tc>
        <w:tc>
          <w:tcPr>
            <w:tcW w:w="1188" w:type="dxa"/>
            <w:shd w:val="clear" w:color="auto" w:fill="auto"/>
          </w:tcPr>
          <w:p w:rsidR="002A5A7B" w:rsidRPr="009A6C54" w:rsidRDefault="002A5A7B" w:rsidP="002A5A7B">
            <w:pPr>
              <w:pStyle w:val="TableText"/>
              <w:rPr>
                <w:rFonts w:cs="Arial"/>
              </w:rPr>
            </w:pPr>
            <w:r w:rsidRPr="009A6C54">
              <w:rPr>
                <w:rFonts w:cs="Arial"/>
              </w:rPr>
              <w:t>@</w:t>
            </w:r>
          </w:p>
        </w:tc>
      </w:tr>
      <w:tr w:rsidR="002A5A7B" w:rsidRPr="009A6C54" w:rsidTr="0002004E">
        <w:tc>
          <w:tcPr>
            <w:tcW w:w="1260" w:type="dxa"/>
            <w:shd w:val="clear" w:color="auto" w:fill="auto"/>
          </w:tcPr>
          <w:p w:rsidR="002A5A7B" w:rsidRPr="009A6C54" w:rsidRDefault="002A5A7B" w:rsidP="002A5A7B">
            <w:pPr>
              <w:pStyle w:val="TableText"/>
              <w:rPr>
                <w:rFonts w:cs="Arial"/>
              </w:rPr>
            </w:pPr>
            <w:r w:rsidRPr="009A6C54">
              <w:rPr>
                <w:rFonts w:cs="Arial"/>
              </w:rPr>
              <w:t>409.92</w:t>
            </w:r>
          </w:p>
        </w:tc>
        <w:tc>
          <w:tcPr>
            <w:tcW w:w="2340" w:type="dxa"/>
            <w:shd w:val="clear" w:color="auto" w:fill="auto"/>
          </w:tcPr>
          <w:p w:rsidR="002A5A7B" w:rsidRPr="009A6C54" w:rsidRDefault="002A5A7B" w:rsidP="002A5A7B">
            <w:pPr>
              <w:pStyle w:val="TableText"/>
              <w:rPr>
                <w:rFonts w:cs="Arial"/>
              </w:rPr>
            </w:pPr>
            <w:r w:rsidRPr="009A6C54">
              <w:rPr>
                <w:rFonts w:cs="Arial"/>
              </w:rPr>
              <w:t>ACRP REPORT TEMPLATE PARAMETER</w:t>
            </w:r>
          </w:p>
        </w:tc>
        <w:tc>
          <w:tcPr>
            <w:tcW w:w="1170" w:type="dxa"/>
            <w:shd w:val="clear" w:color="auto" w:fill="auto"/>
          </w:tcPr>
          <w:p w:rsidR="002A5A7B" w:rsidRPr="009A6C54" w:rsidRDefault="002A5A7B" w:rsidP="002A5A7B">
            <w:pPr>
              <w:pStyle w:val="TableText"/>
              <w:rPr>
                <w:rFonts w:cs="Arial"/>
              </w:rPr>
            </w:pPr>
            <w:r w:rsidRPr="009A6C54">
              <w:rPr>
                <w:rFonts w:cs="Arial"/>
              </w:rPr>
              <w:t>@</w:t>
            </w:r>
          </w:p>
        </w:tc>
        <w:tc>
          <w:tcPr>
            <w:tcW w:w="1170" w:type="dxa"/>
            <w:shd w:val="clear" w:color="auto" w:fill="auto"/>
          </w:tcPr>
          <w:p w:rsidR="002A5A7B" w:rsidRPr="009A6C54" w:rsidRDefault="002A5A7B" w:rsidP="002A5A7B">
            <w:pPr>
              <w:pStyle w:val="TableText"/>
              <w:rPr>
                <w:rFonts w:cs="Arial"/>
              </w:rPr>
            </w:pPr>
          </w:p>
        </w:tc>
        <w:tc>
          <w:tcPr>
            <w:tcW w:w="1170" w:type="dxa"/>
            <w:shd w:val="clear" w:color="auto" w:fill="auto"/>
          </w:tcPr>
          <w:p w:rsidR="002A5A7B" w:rsidRPr="009A6C54" w:rsidRDefault="002A5A7B" w:rsidP="002A5A7B">
            <w:pPr>
              <w:pStyle w:val="TableText"/>
              <w:rPr>
                <w:rFonts w:cs="Arial"/>
              </w:rPr>
            </w:pPr>
            <w:r w:rsidRPr="009A6C54">
              <w:rPr>
                <w:rFonts w:cs="Arial"/>
              </w:rPr>
              <w:t>@</w:t>
            </w:r>
          </w:p>
        </w:tc>
        <w:tc>
          <w:tcPr>
            <w:tcW w:w="1170" w:type="dxa"/>
            <w:shd w:val="clear" w:color="auto" w:fill="auto"/>
          </w:tcPr>
          <w:p w:rsidR="002A5A7B" w:rsidRPr="009A6C54" w:rsidRDefault="002A5A7B" w:rsidP="002A5A7B">
            <w:pPr>
              <w:pStyle w:val="TableText"/>
              <w:rPr>
                <w:rFonts w:cs="Arial"/>
              </w:rPr>
            </w:pPr>
            <w:r w:rsidRPr="009A6C54">
              <w:rPr>
                <w:rFonts w:cs="Arial"/>
              </w:rPr>
              <w:t>@</w:t>
            </w:r>
          </w:p>
        </w:tc>
        <w:tc>
          <w:tcPr>
            <w:tcW w:w="1188" w:type="dxa"/>
            <w:shd w:val="clear" w:color="auto" w:fill="auto"/>
          </w:tcPr>
          <w:p w:rsidR="002A5A7B" w:rsidRPr="009A6C54" w:rsidRDefault="002A5A7B" w:rsidP="002A5A7B">
            <w:pPr>
              <w:pStyle w:val="TableText"/>
              <w:rPr>
                <w:rFonts w:cs="Arial"/>
              </w:rPr>
            </w:pPr>
            <w:r w:rsidRPr="009A6C54">
              <w:rPr>
                <w:rFonts w:cs="Arial"/>
              </w:rPr>
              <w:t>@</w:t>
            </w:r>
          </w:p>
        </w:tc>
      </w:tr>
    </w:tbl>
    <w:p w:rsidR="00904A64" w:rsidRPr="009A6C54" w:rsidRDefault="00904A64"/>
    <w:p w:rsidR="003539BA" w:rsidRPr="009A6C54" w:rsidRDefault="003539BA" w:rsidP="00101FB2">
      <w:pPr>
        <w:pStyle w:val="Heading1"/>
      </w:pPr>
      <w:bookmarkStart w:id="229" w:name="_Toc11706648"/>
      <w:r w:rsidRPr="009A6C54">
        <w:t>VADPT Variables</w:t>
      </w:r>
      <w:bookmarkEnd w:id="229"/>
    </w:p>
    <w:p w:rsidR="003539BA" w:rsidRPr="009A6C54" w:rsidRDefault="003539BA" w:rsidP="00106BBA">
      <w:pPr>
        <w:pStyle w:val="BodyText"/>
      </w:pPr>
      <w:r w:rsidRPr="009A6C54">
        <w:t>VADPT is a utility routine designed to provide a central point where a programmer can obtain information concerning a patient's record.  Supported entry points are provided which will return demographics, inpatient status, eligibility information, etc.</w:t>
      </w:r>
    </w:p>
    <w:p w:rsidR="003539BA" w:rsidRPr="009A6C54" w:rsidRDefault="003539BA" w:rsidP="00106BBA">
      <w:pPr>
        <w:pStyle w:val="BodyText"/>
      </w:pPr>
      <w:r w:rsidRPr="009A6C54">
        <w:t>Access to patient information is not limited to using the supported entry points in VADPT.  Integration agreements can be established through the DBA between PIMS and other packages to reference information.  Additionally, several data elements are supported without an integration agreement.</w:t>
      </w:r>
    </w:p>
    <w:p w:rsidR="003539BA" w:rsidRPr="009A6C54" w:rsidRDefault="003539BA" w:rsidP="003E5B29">
      <w:pPr>
        <w:pStyle w:val="Heading2"/>
      </w:pPr>
      <w:bookmarkStart w:id="230" w:name="_Toc11706649"/>
      <w:r w:rsidRPr="009A6C54">
        <w:t>SUPPORTED REFERENCES</w:t>
      </w:r>
      <w:bookmarkEnd w:id="230"/>
    </w:p>
    <w:p w:rsidR="003539BA" w:rsidRPr="009A6C54" w:rsidRDefault="003539BA" w:rsidP="00106BBA">
      <w:pPr>
        <w:pStyle w:val="BodyText"/>
        <w:rPr>
          <w:lang w:val="en-US"/>
        </w:rPr>
      </w:pPr>
      <w:r w:rsidRPr="009A6C54">
        <w:t>The following references to patient information (PATIENT file #2) are supported without an integration agreement.  All nationally distributed cross-references on these fields are also supported.</w:t>
      </w:r>
    </w:p>
    <w:p w:rsidR="000C74F4" w:rsidRPr="009A6C54" w:rsidRDefault="000C74F4" w:rsidP="00741C15">
      <w:pPr>
        <w:pStyle w:val="Caption"/>
        <w:rPr>
          <w:lang w:val="en-US"/>
        </w:rPr>
      </w:pPr>
      <w:bookmarkStart w:id="231" w:name="_Toc11706871"/>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32</w:t>
      </w:r>
      <w:r w:rsidR="007F1C38">
        <w:rPr>
          <w:noProof/>
        </w:rPr>
        <w:fldChar w:fldCharType="end"/>
      </w:r>
      <w:r w:rsidRPr="009A6C54">
        <w:rPr>
          <w:lang w:val="en-US"/>
        </w:rPr>
        <w:t>: Supported References</w:t>
      </w:r>
      <w:bookmarkEnd w:id="2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4"/>
        <w:gridCol w:w="2325"/>
        <w:gridCol w:w="2337"/>
        <w:gridCol w:w="2324"/>
      </w:tblGrid>
      <w:tr w:rsidR="003E5B29" w:rsidRPr="009A6C54" w:rsidTr="002B5785">
        <w:trPr>
          <w:tblHeader/>
        </w:trPr>
        <w:tc>
          <w:tcPr>
            <w:tcW w:w="2394" w:type="dxa"/>
            <w:shd w:val="clear" w:color="auto" w:fill="BFBFBF"/>
          </w:tcPr>
          <w:p w:rsidR="003E5B29" w:rsidRPr="009A6C54" w:rsidRDefault="007A3944" w:rsidP="002A5A7B">
            <w:pPr>
              <w:pStyle w:val="TableHeading"/>
            </w:pPr>
            <w:bookmarkStart w:id="232" w:name="ColumnTitle_29"/>
            <w:bookmarkEnd w:id="232"/>
            <w:r w:rsidRPr="009A6C54">
              <w:t>FIELD NAME</w:t>
            </w:r>
          </w:p>
        </w:tc>
        <w:tc>
          <w:tcPr>
            <w:tcW w:w="2394" w:type="dxa"/>
            <w:shd w:val="clear" w:color="auto" w:fill="BFBFBF"/>
          </w:tcPr>
          <w:p w:rsidR="003E5B29" w:rsidRPr="009A6C54" w:rsidRDefault="007A3944" w:rsidP="002A5A7B">
            <w:pPr>
              <w:pStyle w:val="TableHeading"/>
            </w:pPr>
            <w:r w:rsidRPr="009A6C54">
              <w:t>FIELD #</w:t>
            </w:r>
          </w:p>
        </w:tc>
        <w:tc>
          <w:tcPr>
            <w:tcW w:w="2394" w:type="dxa"/>
            <w:shd w:val="clear" w:color="auto" w:fill="BFBFBF"/>
          </w:tcPr>
          <w:p w:rsidR="003E5B29" w:rsidRPr="009A6C54" w:rsidRDefault="007A3944" w:rsidP="002A5A7B">
            <w:pPr>
              <w:pStyle w:val="TableHeading"/>
            </w:pPr>
            <w:r w:rsidRPr="009A6C54">
              <w:t>GLOBAL LOCATION</w:t>
            </w:r>
          </w:p>
        </w:tc>
        <w:tc>
          <w:tcPr>
            <w:tcW w:w="2394" w:type="dxa"/>
            <w:shd w:val="clear" w:color="auto" w:fill="BFBFBF"/>
          </w:tcPr>
          <w:p w:rsidR="003E5B29" w:rsidRPr="009A6C54" w:rsidRDefault="007A3944" w:rsidP="002A5A7B">
            <w:pPr>
              <w:pStyle w:val="TableHeading"/>
            </w:pPr>
            <w:r w:rsidRPr="009A6C54">
              <w:t>TYPE OF ACCESS</w:t>
            </w:r>
          </w:p>
        </w:tc>
      </w:tr>
      <w:tr w:rsidR="003E5B29" w:rsidRPr="009A6C54" w:rsidTr="002524C0">
        <w:tc>
          <w:tcPr>
            <w:tcW w:w="2394" w:type="dxa"/>
            <w:shd w:val="clear" w:color="auto" w:fill="auto"/>
          </w:tcPr>
          <w:p w:rsidR="003E5B29" w:rsidRPr="009A6C54" w:rsidRDefault="003E5B29" w:rsidP="002A5A7B">
            <w:pPr>
              <w:pStyle w:val="TableText"/>
            </w:pPr>
            <w:r w:rsidRPr="009A6C54">
              <w:t xml:space="preserve">NAME </w:t>
            </w:r>
          </w:p>
        </w:tc>
        <w:tc>
          <w:tcPr>
            <w:tcW w:w="2394" w:type="dxa"/>
            <w:shd w:val="clear" w:color="auto" w:fill="auto"/>
          </w:tcPr>
          <w:p w:rsidR="003E5B29" w:rsidRPr="009A6C54" w:rsidRDefault="003E5B29" w:rsidP="002A5A7B">
            <w:pPr>
              <w:pStyle w:val="TableText"/>
            </w:pPr>
            <w:r w:rsidRPr="009A6C54">
              <w:t>(#.01)</w:t>
            </w:r>
          </w:p>
        </w:tc>
        <w:tc>
          <w:tcPr>
            <w:tcW w:w="2394" w:type="dxa"/>
            <w:shd w:val="clear" w:color="auto" w:fill="auto"/>
          </w:tcPr>
          <w:p w:rsidR="003E5B29" w:rsidRPr="009A6C54" w:rsidRDefault="003E5B29" w:rsidP="002A5A7B">
            <w:pPr>
              <w:pStyle w:val="TableText"/>
            </w:pPr>
            <w:r w:rsidRPr="009A6C54">
              <w:t>0;1</w:t>
            </w:r>
          </w:p>
        </w:tc>
        <w:tc>
          <w:tcPr>
            <w:tcW w:w="2394" w:type="dxa"/>
            <w:shd w:val="clear" w:color="auto" w:fill="auto"/>
          </w:tcPr>
          <w:p w:rsidR="003E5B29" w:rsidRPr="009A6C54" w:rsidRDefault="003E5B29" w:rsidP="002A5A7B">
            <w:pPr>
              <w:pStyle w:val="TableText"/>
            </w:pPr>
            <w:r w:rsidRPr="009A6C54">
              <w:t>Read</w:t>
            </w:r>
          </w:p>
        </w:tc>
      </w:tr>
      <w:tr w:rsidR="003E5B29" w:rsidRPr="009A6C54" w:rsidTr="002524C0">
        <w:tc>
          <w:tcPr>
            <w:tcW w:w="2394" w:type="dxa"/>
            <w:shd w:val="clear" w:color="auto" w:fill="auto"/>
          </w:tcPr>
          <w:p w:rsidR="003E5B29" w:rsidRPr="009A6C54" w:rsidRDefault="003E5B29" w:rsidP="002A5A7B">
            <w:pPr>
              <w:pStyle w:val="TableText"/>
            </w:pPr>
            <w:r w:rsidRPr="009A6C54">
              <w:t>SEX</w:t>
            </w:r>
          </w:p>
        </w:tc>
        <w:tc>
          <w:tcPr>
            <w:tcW w:w="2394" w:type="dxa"/>
            <w:shd w:val="clear" w:color="auto" w:fill="auto"/>
          </w:tcPr>
          <w:p w:rsidR="003E5B29" w:rsidRPr="009A6C54" w:rsidRDefault="003E5B29" w:rsidP="002A5A7B">
            <w:pPr>
              <w:pStyle w:val="TableText"/>
            </w:pPr>
            <w:r w:rsidRPr="009A6C54">
              <w:t>(#.02)</w:t>
            </w:r>
          </w:p>
        </w:tc>
        <w:tc>
          <w:tcPr>
            <w:tcW w:w="2394" w:type="dxa"/>
            <w:shd w:val="clear" w:color="auto" w:fill="auto"/>
          </w:tcPr>
          <w:p w:rsidR="003E5B29" w:rsidRPr="009A6C54" w:rsidRDefault="003E5B29" w:rsidP="002A5A7B">
            <w:pPr>
              <w:pStyle w:val="TableText"/>
            </w:pPr>
            <w:r w:rsidRPr="009A6C54">
              <w:t>0;2</w:t>
            </w:r>
          </w:p>
        </w:tc>
        <w:tc>
          <w:tcPr>
            <w:tcW w:w="2394" w:type="dxa"/>
            <w:shd w:val="clear" w:color="auto" w:fill="auto"/>
          </w:tcPr>
          <w:p w:rsidR="003E5B29" w:rsidRPr="009A6C54" w:rsidRDefault="003E5B29" w:rsidP="002A5A7B">
            <w:pPr>
              <w:pStyle w:val="TableText"/>
            </w:pPr>
            <w:r w:rsidRPr="009A6C54">
              <w:t>Read</w:t>
            </w:r>
          </w:p>
        </w:tc>
      </w:tr>
      <w:tr w:rsidR="003E5B29" w:rsidRPr="009A6C54" w:rsidTr="002524C0">
        <w:tc>
          <w:tcPr>
            <w:tcW w:w="2394" w:type="dxa"/>
            <w:shd w:val="clear" w:color="auto" w:fill="auto"/>
          </w:tcPr>
          <w:p w:rsidR="003E5B29" w:rsidRPr="009A6C54" w:rsidRDefault="003E5B29" w:rsidP="002A5A7B">
            <w:pPr>
              <w:pStyle w:val="TableText"/>
            </w:pPr>
            <w:r w:rsidRPr="009A6C54">
              <w:t xml:space="preserve">DATE OF BIRTH </w:t>
            </w:r>
          </w:p>
        </w:tc>
        <w:tc>
          <w:tcPr>
            <w:tcW w:w="2394" w:type="dxa"/>
            <w:shd w:val="clear" w:color="auto" w:fill="auto"/>
          </w:tcPr>
          <w:p w:rsidR="003E5B29" w:rsidRPr="009A6C54" w:rsidRDefault="003E5B29" w:rsidP="002A5A7B">
            <w:pPr>
              <w:pStyle w:val="TableText"/>
            </w:pPr>
            <w:r w:rsidRPr="009A6C54">
              <w:t>(#.03)</w:t>
            </w:r>
          </w:p>
        </w:tc>
        <w:tc>
          <w:tcPr>
            <w:tcW w:w="2394" w:type="dxa"/>
            <w:shd w:val="clear" w:color="auto" w:fill="auto"/>
          </w:tcPr>
          <w:p w:rsidR="003E5B29" w:rsidRPr="009A6C54" w:rsidRDefault="003E5B29" w:rsidP="002A5A7B">
            <w:pPr>
              <w:pStyle w:val="TableText"/>
            </w:pPr>
            <w:r w:rsidRPr="009A6C54">
              <w:t>0;3</w:t>
            </w:r>
          </w:p>
        </w:tc>
        <w:tc>
          <w:tcPr>
            <w:tcW w:w="2394" w:type="dxa"/>
            <w:shd w:val="clear" w:color="auto" w:fill="auto"/>
          </w:tcPr>
          <w:p w:rsidR="003E5B29" w:rsidRPr="009A6C54" w:rsidRDefault="003E5B29" w:rsidP="002A5A7B">
            <w:pPr>
              <w:pStyle w:val="TableText"/>
            </w:pPr>
            <w:r w:rsidRPr="009A6C54">
              <w:t>Read</w:t>
            </w:r>
          </w:p>
        </w:tc>
      </w:tr>
      <w:tr w:rsidR="003E5B29" w:rsidRPr="009A6C54" w:rsidTr="002524C0">
        <w:tc>
          <w:tcPr>
            <w:tcW w:w="2394" w:type="dxa"/>
            <w:shd w:val="clear" w:color="auto" w:fill="auto"/>
          </w:tcPr>
          <w:p w:rsidR="003E5B29" w:rsidRPr="009A6C54" w:rsidRDefault="003E5B29" w:rsidP="002A5A7B">
            <w:pPr>
              <w:pStyle w:val="TableText"/>
            </w:pPr>
            <w:r w:rsidRPr="009A6C54">
              <w:t xml:space="preserve">AGE  </w:t>
            </w:r>
          </w:p>
        </w:tc>
        <w:tc>
          <w:tcPr>
            <w:tcW w:w="2394" w:type="dxa"/>
            <w:shd w:val="clear" w:color="auto" w:fill="auto"/>
          </w:tcPr>
          <w:p w:rsidR="003E5B29" w:rsidRPr="009A6C54" w:rsidRDefault="003E5B29" w:rsidP="002A5A7B">
            <w:pPr>
              <w:pStyle w:val="TableText"/>
            </w:pPr>
            <w:r w:rsidRPr="009A6C54">
              <w:t>(#.033)</w:t>
            </w:r>
          </w:p>
        </w:tc>
        <w:tc>
          <w:tcPr>
            <w:tcW w:w="2394" w:type="dxa"/>
            <w:shd w:val="clear" w:color="auto" w:fill="auto"/>
          </w:tcPr>
          <w:p w:rsidR="003E5B29" w:rsidRPr="009A6C54" w:rsidRDefault="003E5B29" w:rsidP="002A5A7B">
            <w:pPr>
              <w:pStyle w:val="TableText"/>
            </w:pPr>
            <w:r w:rsidRPr="009A6C54">
              <w:t>N/A</w:t>
            </w:r>
          </w:p>
        </w:tc>
        <w:tc>
          <w:tcPr>
            <w:tcW w:w="2394" w:type="dxa"/>
            <w:shd w:val="clear" w:color="auto" w:fill="auto"/>
          </w:tcPr>
          <w:p w:rsidR="003E5B29" w:rsidRPr="009A6C54" w:rsidRDefault="003E5B29" w:rsidP="002A5A7B">
            <w:pPr>
              <w:pStyle w:val="TableText"/>
            </w:pPr>
            <w:r w:rsidRPr="009A6C54">
              <w:t>Read</w:t>
            </w:r>
          </w:p>
        </w:tc>
      </w:tr>
      <w:tr w:rsidR="003E5B29" w:rsidRPr="009A6C54" w:rsidTr="002524C0">
        <w:tc>
          <w:tcPr>
            <w:tcW w:w="2394" w:type="dxa"/>
            <w:shd w:val="clear" w:color="auto" w:fill="auto"/>
          </w:tcPr>
          <w:p w:rsidR="003E5B29" w:rsidRPr="009A6C54" w:rsidRDefault="003E5B29" w:rsidP="002A5A7B">
            <w:pPr>
              <w:pStyle w:val="TableText"/>
            </w:pPr>
            <w:r w:rsidRPr="009A6C54">
              <w:t xml:space="preserve">MARITAL STATUS </w:t>
            </w:r>
          </w:p>
        </w:tc>
        <w:tc>
          <w:tcPr>
            <w:tcW w:w="2394" w:type="dxa"/>
            <w:shd w:val="clear" w:color="auto" w:fill="auto"/>
          </w:tcPr>
          <w:p w:rsidR="003E5B29" w:rsidRPr="009A6C54" w:rsidRDefault="003E5B29" w:rsidP="002A5A7B">
            <w:pPr>
              <w:pStyle w:val="TableText"/>
            </w:pPr>
            <w:r w:rsidRPr="009A6C54">
              <w:t>(#.05)</w:t>
            </w:r>
          </w:p>
        </w:tc>
        <w:tc>
          <w:tcPr>
            <w:tcW w:w="2394" w:type="dxa"/>
            <w:shd w:val="clear" w:color="auto" w:fill="auto"/>
          </w:tcPr>
          <w:p w:rsidR="003E5B29" w:rsidRPr="009A6C54" w:rsidRDefault="003E5B29" w:rsidP="002A5A7B">
            <w:pPr>
              <w:pStyle w:val="TableText"/>
            </w:pPr>
            <w:r w:rsidRPr="009A6C54">
              <w:t>0;5</w:t>
            </w:r>
          </w:p>
        </w:tc>
        <w:tc>
          <w:tcPr>
            <w:tcW w:w="2394" w:type="dxa"/>
            <w:shd w:val="clear" w:color="auto" w:fill="auto"/>
          </w:tcPr>
          <w:p w:rsidR="003E5B29" w:rsidRPr="009A6C54" w:rsidRDefault="003E5B29" w:rsidP="002A5A7B">
            <w:pPr>
              <w:pStyle w:val="TableText"/>
            </w:pPr>
            <w:r w:rsidRPr="009A6C54">
              <w:t>Read</w:t>
            </w:r>
          </w:p>
        </w:tc>
      </w:tr>
      <w:tr w:rsidR="003E5B29" w:rsidRPr="009A6C54" w:rsidTr="002524C0">
        <w:tc>
          <w:tcPr>
            <w:tcW w:w="2394" w:type="dxa"/>
            <w:shd w:val="clear" w:color="auto" w:fill="auto"/>
          </w:tcPr>
          <w:p w:rsidR="003E5B29" w:rsidRPr="009A6C54" w:rsidRDefault="003E5B29" w:rsidP="002A5A7B">
            <w:pPr>
              <w:pStyle w:val="TableText"/>
            </w:pPr>
            <w:r w:rsidRPr="009A6C54">
              <w:t xml:space="preserve">RACE </w:t>
            </w:r>
          </w:p>
        </w:tc>
        <w:tc>
          <w:tcPr>
            <w:tcW w:w="2394" w:type="dxa"/>
            <w:shd w:val="clear" w:color="auto" w:fill="auto"/>
          </w:tcPr>
          <w:p w:rsidR="003E5B29" w:rsidRPr="009A6C54" w:rsidRDefault="003E5B29" w:rsidP="002A5A7B">
            <w:pPr>
              <w:pStyle w:val="TableText"/>
            </w:pPr>
            <w:r w:rsidRPr="009A6C54">
              <w:t>(#.06)</w:t>
            </w:r>
          </w:p>
        </w:tc>
        <w:tc>
          <w:tcPr>
            <w:tcW w:w="2394" w:type="dxa"/>
            <w:shd w:val="clear" w:color="auto" w:fill="auto"/>
          </w:tcPr>
          <w:p w:rsidR="003E5B29" w:rsidRPr="009A6C54" w:rsidRDefault="003E5B29" w:rsidP="002A5A7B">
            <w:pPr>
              <w:pStyle w:val="TableText"/>
            </w:pPr>
            <w:r w:rsidRPr="009A6C54">
              <w:t>0;6</w:t>
            </w:r>
          </w:p>
        </w:tc>
        <w:tc>
          <w:tcPr>
            <w:tcW w:w="2394" w:type="dxa"/>
            <w:shd w:val="clear" w:color="auto" w:fill="auto"/>
          </w:tcPr>
          <w:p w:rsidR="003E5B29" w:rsidRPr="009A6C54" w:rsidRDefault="003E5B29" w:rsidP="002A5A7B">
            <w:pPr>
              <w:pStyle w:val="TableText"/>
            </w:pPr>
            <w:r w:rsidRPr="009A6C54">
              <w:t>Read</w:t>
            </w:r>
          </w:p>
        </w:tc>
      </w:tr>
      <w:tr w:rsidR="003E5B29" w:rsidRPr="009A6C54" w:rsidTr="002524C0">
        <w:tc>
          <w:tcPr>
            <w:tcW w:w="2394" w:type="dxa"/>
            <w:shd w:val="clear" w:color="auto" w:fill="auto"/>
          </w:tcPr>
          <w:p w:rsidR="003E5B29" w:rsidRPr="009A6C54" w:rsidRDefault="003E5B29" w:rsidP="002A5A7B">
            <w:pPr>
              <w:pStyle w:val="TableText"/>
            </w:pPr>
            <w:r w:rsidRPr="009A6C54">
              <w:t xml:space="preserve">OCCUPATION  </w:t>
            </w:r>
          </w:p>
        </w:tc>
        <w:tc>
          <w:tcPr>
            <w:tcW w:w="2394" w:type="dxa"/>
            <w:shd w:val="clear" w:color="auto" w:fill="auto"/>
          </w:tcPr>
          <w:p w:rsidR="003E5B29" w:rsidRPr="009A6C54" w:rsidRDefault="003E5B29" w:rsidP="002A5A7B">
            <w:pPr>
              <w:pStyle w:val="TableText"/>
            </w:pPr>
            <w:r w:rsidRPr="009A6C54">
              <w:t>(#.07)</w:t>
            </w:r>
          </w:p>
        </w:tc>
        <w:tc>
          <w:tcPr>
            <w:tcW w:w="2394" w:type="dxa"/>
            <w:shd w:val="clear" w:color="auto" w:fill="auto"/>
          </w:tcPr>
          <w:p w:rsidR="003E5B29" w:rsidRPr="009A6C54" w:rsidRDefault="003E5B29" w:rsidP="002A5A7B">
            <w:pPr>
              <w:pStyle w:val="TableText"/>
            </w:pPr>
            <w:r w:rsidRPr="009A6C54">
              <w:t>0;7</w:t>
            </w:r>
          </w:p>
        </w:tc>
        <w:tc>
          <w:tcPr>
            <w:tcW w:w="2394" w:type="dxa"/>
            <w:shd w:val="clear" w:color="auto" w:fill="auto"/>
          </w:tcPr>
          <w:p w:rsidR="003E5B29" w:rsidRPr="009A6C54" w:rsidRDefault="003E5B29" w:rsidP="002A5A7B">
            <w:pPr>
              <w:pStyle w:val="TableText"/>
            </w:pPr>
            <w:r w:rsidRPr="009A6C54">
              <w:t>Read</w:t>
            </w:r>
          </w:p>
        </w:tc>
      </w:tr>
      <w:tr w:rsidR="003E5B29" w:rsidRPr="009A6C54" w:rsidTr="002524C0">
        <w:tc>
          <w:tcPr>
            <w:tcW w:w="2394" w:type="dxa"/>
            <w:shd w:val="clear" w:color="auto" w:fill="auto"/>
          </w:tcPr>
          <w:p w:rsidR="003E5B29" w:rsidRPr="009A6C54" w:rsidRDefault="003E5B29" w:rsidP="002A5A7B">
            <w:pPr>
              <w:pStyle w:val="TableText"/>
            </w:pPr>
            <w:r w:rsidRPr="009A6C54">
              <w:t xml:space="preserve">RELIGIOUS PREFERENCE </w:t>
            </w:r>
          </w:p>
        </w:tc>
        <w:tc>
          <w:tcPr>
            <w:tcW w:w="2394" w:type="dxa"/>
            <w:shd w:val="clear" w:color="auto" w:fill="auto"/>
          </w:tcPr>
          <w:p w:rsidR="003E5B29" w:rsidRPr="009A6C54" w:rsidRDefault="003E5B29" w:rsidP="002A5A7B">
            <w:pPr>
              <w:pStyle w:val="TableText"/>
            </w:pPr>
            <w:r w:rsidRPr="009A6C54">
              <w:t>(#.08)</w:t>
            </w:r>
          </w:p>
        </w:tc>
        <w:tc>
          <w:tcPr>
            <w:tcW w:w="2394" w:type="dxa"/>
            <w:shd w:val="clear" w:color="auto" w:fill="auto"/>
          </w:tcPr>
          <w:p w:rsidR="003E5B29" w:rsidRPr="009A6C54" w:rsidRDefault="003E5B29" w:rsidP="002A5A7B">
            <w:pPr>
              <w:pStyle w:val="TableText"/>
            </w:pPr>
            <w:r w:rsidRPr="009A6C54">
              <w:t>0;8</w:t>
            </w:r>
          </w:p>
        </w:tc>
        <w:tc>
          <w:tcPr>
            <w:tcW w:w="2394" w:type="dxa"/>
            <w:shd w:val="clear" w:color="auto" w:fill="auto"/>
          </w:tcPr>
          <w:p w:rsidR="003E5B29" w:rsidRPr="009A6C54" w:rsidRDefault="003E5B29" w:rsidP="002A5A7B">
            <w:pPr>
              <w:pStyle w:val="TableText"/>
            </w:pPr>
            <w:r w:rsidRPr="009A6C54">
              <w:t>Read</w:t>
            </w:r>
          </w:p>
        </w:tc>
      </w:tr>
      <w:tr w:rsidR="003E5B29" w:rsidRPr="009A6C54" w:rsidTr="002524C0">
        <w:tc>
          <w:tcPr>
            <w:tcW w:w="2394" w:type="dxa"/>
            <w:shd w:val="clear" w:color="auto" w:fill="auto"/>
          </w:tcPr>
          <w:p w:rsidR="003E5B29" w:rsidRPr="009A6C54" w:rsidRDefault="003E5B29" w:rsidP="002A5A7B">
            <w:pPr>
              <w:pStyle w:val="TableText"/>
            </w:pPr>
            <w:r w:rsidRPr="009A6C54">
              <w:t>DUPLICATE STATUS</w:t>
            </w:r>
          </w:p>
        </w:tc>
        <w:tc>
          <w:tcPr>
            <w:tcW w:w="2394" w:type="dxa"/>
            <w:shd w:val="clear" w:color="auto" w:fill="auto"/>
          </w:tcPr>
          <w:p w:rsidR="003E5B29" w:rsidRPr="009A6C54" w:rsidRDefault="003E5B29" w:rsidP="002A5A7B">
            <w:pPr>
              <w:pStyle w:val="TableText"/>
            </w:pPr>
            <w:r w:rsidRPr="009A6C54">
              <w:t>(#.081)</w:t>
            </w:r>
          </w:p>
        </w:tc>
        <w:tc>
          <w:tcPr>
            <w:tcW w:w="2394" w:type="dxa"/>
            <w:shd w:val="clear" w:color="auto" w:fill="auto"/>
          </w:tcPr>
          <w:p w:rsidR="003E5B29" w:rsidRPr="009A6C54" w:rsidRDefault="003E5B29" w:rsidP="002A5A7B">
            <w:pPr>
              <w:pStyle w:val="TableText"/>
            </w:pPr>
            <w:r w:rsidRPr="009A6C54">
              <w:t>0;18</w:t>
            </w:r>
          </w:p>
        </w:tc>
        <w:tc>
          <w:tcPr>
            <w:tcW w:w="2394" w:type="dxa"/>
            <w:shd w:val="clear" w:color="auto" w:fill="auto"/>
          </w:tcPr>
          <w:p w:rsidR="003E5B29" w:rsidRPr="009A6C54" w:rsidRDefault="003E5B29" w:rsidP="002A5A7B">
            <w:pPr>
              <w:pStyle w:val="TableText"/>
            </w:pPr>
          </w:p>
        </w:tc>
      </w:tr>
      <w:tr w:rsidR="003E5B29" w:rsidRPr="009A6C54" w:rsidTr="002524C0">
        <w:tc>
          <w:tcPr>
            <w:tcW w:w="2394" w:type="dxa"/>
            <w:shd w:val="clear" w:color="auto" w:fill="auto"/>
          </w:tcPr>
          <w:p w:rsidR="003E5B29" w:rsidRPr="009A6C54" w:rsidRDefault="003E5B29" w:rsidP="002A5A7B">
            <w:pPr>
              <w:pStyle w:val="TableText"/>
            </w:pPr>
            <w:r w:rsidRPr="009A6C54">
              <w:t xml:space="preserve">PATIENT MERGED TO </w:t>
            </w:r>
          </w:p>
        </w:tc>
        <w:tc>
          <w:tcPr>
            <w:tcW w:w="2394" w:type="dxa"/>
            <w:shd w:val="clear" w:color="auto" w:fill="auto"/>
          </w:tcPr>
          <w:p w:rsidR="003E5B29" w:rsidRPr="009A6C54" w:rsidRDefault="003E5B29" w:rsidP="002A5A7B">
            <w:pPr>
              <w:pStyle w:val="TableText"/>
            </w:pPr>
            <w:r w:rsidRPr="009A6C54">
              <w:t>(#.082)</w:t>
            </w:r>
          </w:p>
        </w:tc>
        <w:tc>
          <w:tcPr>
            <w:tcW w:w="2394" w:type="dxa"/>
            <w:shd w:val="clear" w:color="auto" w:fill="auto"/>
          </w:tcPr>
          <w:p w:rsidR="003E5B29" w:rsidRPr="009A6C54" w:rsidRDefault="003E5B29" w:rsidP="002A5A7B">
            <w:pPr>
              <w:pStyle w:val="TableText"/>
            </w:pPr>
            <w:r w:rsidRPr="009A6C54">
              <w:t>0;19</w:t>
            </w:r>
          </w:p>
        </w:tc>
        <w:tc>
          <w:tcPr>
            <w:tcW w:w="2394" w:type="dxa"/>
            <w:shd w:val="clear" w:color="auto" w:fill="auto"/>
          </w:tcPr>
          <w:p w:rsidR="003E5B29" w:rsidRPr="009A6C54" w:rsidRDefault="003E5B29" w:rsidP="002A5A7B">
            <w:pPr>
              <w:pStyle w:val="TableText"/>
            </w:pPr>
          </w:p>
        </w:tc>
      </w:tr>
      <w:tr w:rsidR="003E5B29" w:rsidRPr="009A6C54" w:rsidTr="002524C0">
        <w:tc>
          <w:tcPr>
            <w:tcW w:w="2394" w:type="dxa"/>
            <w:shd w:val="clear" w:color="auto" w:fill="auto"/>
          </w:tcPr>
          <w:p w:rsidR="003E5B29" w:rsidRPr="009A6C54" w:rsidRDefault="003E5B29" w:rsidP="002A5A7B">
            <w:pPr>
              <w:pStyle w:val="TableText"/>
            </w:pPr>
            <w:r w:rsidRPr="009A6C54">
              <w:t xml:space="preserve">CHECK FOR DUPLICATE </w:t>
            </w:r>
          </w:p>
        </w:tc>
        <w:tc>
          <w:tcPr>
            <w:tcW w:w="2394" w:type="dxa"/>
            <w:shd w:val="clear" w:color="auto" w:fill="auto"/>
          </w:tcPr>
          <w:p w:rsidR="003E5B29" w:rsidRPr="009A6C54" w:rsidRDefault="003E5B29" w:rsidP="002A5A7B">
            <w:pPr>
              <w:pStyle w:val="TableText"/>
            </w:pPr>
            <w:r w:rsidRPr="009A6C54">
              <w:t>(#.083)</w:t>
            </w:r>
          </w:p>
        </w:tc>
        <w:tc>
          <w:tcPr>
            <w:tcW w:w="2394" w:type="dxa"/>
            <w:shd w:val="clear" w:color="auto" w:fill="auto"/>
          </w:tcPr>
          <w:p w:rsidR="003E5B29" w:rsidRPr="009A6C54" w:rsidRDefault="003E5B29" w:rsidP="002A5A7B">
            <w:pPr>
              <w:pStyle w:val="TableText"/>
            </w:pPr>
            <w:r w:rsidRPr="009A6C54">
              <w:t>0;20</w:t>
            </w:r>
          </w:p>
        </w:tc>
        <w:tc>
          <w:tcPr>
            <w:tcW w:w="2394" w:type="dxa"/>
            <w:shd w:val="clear" w:color="auto" w:fill="auto"/>
          </w:tcPr>
          <w:p w:rsidR="003E5B29" w:rsidRPr="009A6C54" w:rsidRDefault="003E5B29" w:rsidP="002A5A7B">
            <w:pPr>
              <w:pStyle w:val="TableText"/>
            </w:pPr>
          </w:p>
        </w:tc>
      </w:tr>
      <w:tr w:rsidR="003E5B29" w:rsidRPr="009A6C54" w:rsidTr="002524C0">
        <w:tc>
          <w:tcPr>
            <w:tcW w:w="2394" w:type="dxa"/>
            <w:shd w:val="clear" w:color="auto" w:fill="auto"/>
          </w:tcPr>
          <w:p w:rsidR="003E5B29" w:rsidRPr="009A6C54" w:rsidRDefault="003E5B29" w:rsidP="002A5A7B">
            <w:pPr>
              <w:pStyle w:val="TableText"/>
            </w:pPr>
            <w:r w:rsidRPr="009A6C54">
              <w:t xml:space="preserve">SOCIAL SECURITY NUMBER </w:t>
            </w:r>
          </w:p>
        </w:tc>
        <w:tc>
          <w:tcPr>
            <w:tcW w:w="2394" w:type="dxa"/>
            <w:shd w:val="clear" w:color="auto" w:fill="auto"/>
          </w:tcPr>
          <w:p w:rsidR="003E5B29" w:rsidRPr="009A6C54" w:rsidRDefault="003E5B29" w:rsidP="002A5A7B">
            <w:pPr>
              <w:pStyle w:val="TableText"/>
            </w:pPr>
            <w:r w:rsidRPr="009A6C54">
              <w:t>(#.09)</w:t>
            </w:r>
          </w:p>
        </w:tc>
        <w:tc>
          <w:tcPr>
            <w:tcW w:w="2394" w:type="dxa"/>
            <w:shd w:val="clear" w:color="auto" w:fill="auto"/>
          </w:tcPr>
          <w:p w:rsidR="003E5B29" w:rsidRPr="009A6C54" w:rsidRDefault="003E5B29" w:rsidP="002A5A7B">
            <w:pPr>
              <w:pStyle w:val="TableText"/>
            </w:pPr>
            <w:r w:rsidRPr="009A6C54">
              <w:t>0;9</w:t>
            </w:r>
          </w:p>
        </w:tc>
        <w:tc>
          <w:tcPr>
            <w:tcW w:w="2394" w:type="dxa"/>
            <w:shd w:val="clear" w:color="auto" w:fill="auto"/>
          </w:tcPr>
          <w:p w:rsidR="003E5B29" w:rsidRPr="009A6C54" w:rsidRDefault="003E5B29" w:rsidP="002A5A7B">
            <w:pPr>
              <w:pStyle w:val="TableText"/>
            </w:pPr>
            <w:r w:rsidRPr="009A6C54">
              <w:t>Read</w:t>
            </w:r>
          </w:p>
        </w:tc>
      </w:tr>
      <w:tr w:rsidR="003E5B29" w:rsidRPr="009A6C54" w:rsidTr="002524C0">
        <w:tc>
          <w:tcPr>
            <w:tcW w:w="2394" w:type="dxa"/>
            <w:shd w:val="clear" w:color="auto" w:fill="auto"/>
          </w:tcPr>
          <w:p w:rsidR="003E5B29" w:rsidRPr="009A6C54" w:rsidRDefault="003E5B29" w:rsidP="002A5A7B">
            <w:pPr>
              <w:pStyle w:val="TableText"/>
            </w:pPr>
            <w:r w:rsidRPr="009A6C54">
              <w:t xml:space="preserve">REMARKS </w:t>
            </w:r>
          </w:p>
        </w:tc>
        <w:tc>
          <w:tcPr>
            <w:tcW w:w="2394" w:type="dxa"/>
            <w:shd w:val="clear" w:color="auto" w:fill="auto"/>
          </w:tcPr>
          <w:p w:rsidR="003E5B29" w:rsidRPr="009A6C54" w:rsidRDefault="003E5B29" w:rsidP="002A5A7B">
            <w:pPr>
              <w:pStyle w:val="TableText"/>
            </w:pPr>
            <w:r w:rsidRPr="009A6C54">
              <w:t>(#.091)</w:t>
            </w:r>
          </w:p>
        </w:tc>
        <w:tc>
          <w:tcPr>
            <w:tcW w:w="2394" w:type="dxa"/>
            <w:shd w:val="clear" w:color="auto" w:fill="auto"/>
          </w:tcPr>
          <w:p w:rsidR="003E5B29" w:rsidRPr="009A6C54" w:rsidRDefault="003E5B29" w:rsidP="002A5A7B">
            <w:pPr>
              <w:pStyle w:val="TableText"/>
            </w:pPr>
            <w:r w:rsidRPr="009A6C54">
              <w:t>0;10</w:t>
            </w:r>
          </w:p>
        </w:tc>
        <w:tc>
          <w:tcPr>
            <w:tcW w:w="2394" w:type="dxa"/>
            <w:shd w:val="clear" w:color="auto" w:fill="auto"/>
          </w:tcPr>
          <w:p w:rsidR="003E5B29" w:rsidRPr="009A6C54" w:rsidRDefault="003E5B29" w:rsidP="002A5A7B">
            <w:pPr>
              <w:pStyle w:val="TableText"/>
            </w:pPr>
            <w:r w:rsidRPr="009A6C54">
              <w:t>Read</w:t>
            </w:r>
          </w:p>
        </w:tc>
      </w:tr>
      <w:tr w:rsidR="003E5B29" w:rsidRPr="009A6C54" w:rsidTr="002524C0">
        <w:tc>
          <w:tcPr>
            <w:tcW w:w="2394" w:type="dxa"/>
            <w:shd w:val="clear" w:color="auto" w:fill="auto"/>
          </w:tcPr>
          <w:p w:rsidR="003E5B29" w:rsidRPr="009A6C54" w:rsidRDefault="003E5B29" w:rsidP="002A5A7B">
            <w:pPr>
              <w:pStyle w:val="TableText"/>
            </w:pPr>
            <w:r w:rsidRPr="009A6C54">
              <w:t xml:space="preserve">PLACE OF BIRTH [CITY] </w:t>
            </w:r>
          </w:p>
        </w:tc>
        <w:tc>
          <w:tcPr>
            <w:tcW w:w="2394" w:type="dxa"/>
            <w:shd w:val="clear" w:color="auto" w:fill="auto"/>
          </w:tcPr>
          <w:p w:rsidR="003E5B29" w:rsidRPr="009A6C54" w:rsidRDefault="003E5B29" w:rsidP="002A5A7B">
            <w:pPr>
              <w:pStyle w:val="TableText"/>
            </w:pPr>
            <w:r w:rsidRPr="009A6C54">
              <w:t>(#.092)</w:t>
            </w:r>
          </w:p>
        </w:tc>
        <w:tc>
          <w:tcPr>
            <w:tcW w:w="2394" w:type="dxa"/>
            <w:shd w:val="clear" w:color="auto" w:fill="auto"/>
          </w:tcPr>
          <w:p w:rsidR="003E5B29" w:rsidRPr="009A6C54" w:rsidRDefault="003E5B29" w:rsidP="002A5A7B">
            <w:pPr>
              <w:pStyle w:val="TableText"/>
            </w:pPr>
            <w:r w:rsidRPr="009A6C54">
              <w:t>0;11</w:t>
            </w:r>
          </w:p>
        </w:tc>
        <w:tc>
          <w:tcPr>
            <w:tcW w:w="2394" w:type="dxa"/>
            <w:shd w:val="clear" w:color="auto" w:fill="auto"/>
          </w:tcPr>
          <w:p w:rsidR="003E5B29" w:rsidRPr="009A6C54" w:rsidRDefault="003E5B29" w:rsidP="002A5A7B">
            <w:pPr>
              <w:pStyle w:val="TableText"/>
            </w:pPr>
            <w:r w:rsidRPr="009A6C54">
              <w:t>Read</w:t>
            </w:r>
          </w:p>
        </w:tc>
      </w:tr>
      <w:tr w:rsidR="003E5B29" w:rsidRPr="009A6C54" w:rsidTr="002524C0">
        <w:tc>
          <w:tcPr>
            <w:tcW w:w="2394" w:type="dxa"/>
            <w:shd w:val="clear" w:color="auto" w:fill="auto"/>
          </w:tcPr>
          <w:p w:rsidR="003E5B29" w:rsidRPr="009A6C54" w:rsidRDefault="003E5B29" w:rsidP="002A5A7B">
            <w:pPr>
              <w:pStyle w:val="TableText"/>
            </w:pPr>
            <w:r w:rsidRPr="009A6C54">
              <w:t>PLACE OF BIRTH [STATE]</w:t>
            </w:r>
          </w:p>
        </w:tc>
        <w:tc>
          <w:tcPr>
            <w:tcW w:w="2394" w:type="dxa"/>
            <w:shd w:val="clear" w:color="auto" w:fill="auto"/>
          </w:tcPr>
          <w:p w:rsidR="003E5B29" w:rsidRPr="009A6C54" w:rsidRDefault="003E5B29" w:rsidP="002A5A7B">
            <w:pPr>
              <w:pStyle w:val="TableText"/>
            </w:pPr>
            <w:r w:rsidRPr="009A6C54">
              <w:t>(#.093)</w:t>
            </w:r>
          </w:p>
        </w:tc>
        <w:tc>
          <w:tcPr>
            <w:tcW w:w="2394" w:type="dxa"/>
            <w:shd w:val="clear" w:color="auto" w:fill="auto"/>
          </w:tcPr>
          <w:p w:rsidR="003E5B29" w:rsidRPr="009A6C54" w:rsidRDefault="003E5B29" w:rsidP="002A5A7B">
            <w:pPr>
              <w:pStyle w:val="TableText"/>
            </w:pPr>
            <w:r w:rsidRPr="009A6C54">
              <w:t>0;12</w:t>
            </w:r>
          </w:p>
        </w:tc>
        <w:tc>
          <w:tcPr>
            <w:tcW w:w="2394" w:type="dxa"/>
            <w:shd w:val="clear" w:color="auto" w:fill="auto"/>
          </w:tcPr>
          <w:p w:rsidR="003E5B29" w:rsidRPr="009A6C54" w:rsidRDefault="003E5B29" w:rsidP="002A5A7B">
            <w:pPr>
              <w:pStyle w:val="TableText"/>
            </w:pPr>
            <w:r w:rsidRPr="009A6C54">
              <w:t>Read</w:t>
            </w:r>
          </w:p>
        </w:tc>
      </w:tr>
      <w:tr w:rsidR="003E5B29" w:rsidRPr="009A6C54" w:rsidTr="002524C0">
        <w:tc>
          <w:tcPr>
            <w:tcW w:w="2394" w:type="dxa"/>
            <w:shd w:val="clear" w:color="auto" w:fill="auto"/>
          </w:tcPr>
          <w:p w:rsidR="003E5B29" w:rsidRPr="009A6C54" w:rsidRDefault="003E5B29" w:rsidP="002A5A7B">
            <w:pPr>
              <w:pStyle w:val="TableText"/>
            </w:pPr>
            <w:r w:rsidRPr="009A6C54">
              <w:t xml:space="preserve">WHO ENTERED PATIENT </w:t>
            </w:r>
          </w:p>
        </w:tc>
        <w:tc>
          <w:tcPr>
            <w:tcW w:w="2394" w:type="dxa"/>
            <w:shd w:val="clear" w:color="auto" w:fill="auto"/>
          </w:tcPr>
          <w:p w:rsidR="003E5B29" w:rsidRPr="009A6C54" w:rsidRDefault="003E5B29" w:rsidP="002A5A7B">
            <w:pPr>
              <w:pStyle w:val="TableText"/>
            </w:pPr>
            <w:r w:rsidRPr="009A6C54">
              <w:t>(#.096)</w:t>
            </w:r>
          </w:p>
        </w:tc>
        <w:tc>
          <w:tcPr>
            <w:tcW w:w="2394" w:type="dxa"/>
            <w:shd w:val="clear" w:color="auto" w:fill="auto"/>
          </w:tcPr>
          <w:p w:rsidR="003E5B29" w:rsidRPr="009A6C54" w:rsidRDefault="003E5B29" w:rsidP="002A5A7B">
            <w:pPr>
              <w:pStyle w:val="TableText"/>
            </w:pPr>
            <w:r w:rsidRPr="009A6C54">
              <w:t>0;15</w:t>
            </w:r>
          </w:p>
        </w:tc>
        <w:tc>
          <w:tcPr>
            <w:tcW w:w="2394" w:type="dxa"/>
            <w:shd w:val="clear" w:color="auto" w:fill="auto"/>
          </w:tcPr>
          <w:p w:rsidR="003E5B29" w:rsidRPr="009A6C54" w:rsidRDefault="003E5B29" w:rsidP="002A5A7B">
            <w:pPr>
              <w:pStyle w:val="TableText"/>
            </w:pPr>
            <w:r w:rsidRPr="009A6C54">
              <w:t>Read</w:t>
            </w:r>
          </w:p>
        </w:tc>
      </w:tr>
      <w:tr w:rsidR="003E5B29" w:rsidRPr="009A6C54" w:rsidTr="002524C0">
        <w:tc>
          <w:tcPr>
            <w:tcW w:w="2394" w:type="dxa"/>
            <w:shd w:val="clear" w:color="auto" w:fill="auto"/>
          </w:tcPr>
          <w:p w:rsidR="003E5B29" w:rsidRPr="009A6C54" w:rsidRDefault="003E5B29" w:rsidP="002A5A7B">
            <w:pPr>
              <w:pStyle w:val="TableText"/>
            </w:pPr>
            <w:r w:rsidRPr="009A6C54">
              <w:t xml:space="preserve">DATE ENTERED INTO FILE </w:t>
            </w:r>
          </w:p>
        </w:tc>
        <w:tc>
          <w:tcPr>
            <w:tcW w:w="2394" w:type="dxa"/>
            <w:shd w:val="clear" w:color="auto" w:fill="auto"/>
          </w:tcPr>
          <w:p w:rsidR="003E5B29" w:rsidRPr="009A6C54" w:rsidRDefault="003E5B29" w:rsidP="002A5A7B">
            <w:pPr>
              <w:pStyle w:val="TableText"/>
            </w:pPr>
            <w:r w:rsidRPr="009A6C54">
              <w:t>(#.097)</w:t>
            </w:r>
          </w:p>
        </w:tc>
        <w:tc>
          <w:tcPr>
            <w:tcW w:w="2394" w:type="dxa"/>
            <w:shd w:val="clear" w:color="auto" w:fill="auto"/>
          </w:tcPr>
          <w:p w:rsidR="003E5B29" w:rsidRPr="009A6C54" w:rsidRDefault="003E5B29" w:rsidP="002A5A7B">
            <w:pPr>
              <w:pStyle w:val="TableText"/>
            </w:pPr>
            <w:r w:rsidRPr="009A6C54">
              <w:t>0;16</w:t>
            </w:r>
          </w:p>
        </w:tc>
        <w:tc>
          <w:tcPr>
            <w:tcW w:w="2394" w:type="dxa"/>
            <w:shd w:val="clear" w:color="auto" w:fill="auto"/>
          </w:tcPr>
          <w:p w:rsidR="003E5B29" w:rsidRPr="009A6C54" w:rsidRDefault="003E5B29" w:rsidP="002A5A7B">
            <w:pPr>
              <w:pStyle w:val="TableText"/>
            </w:pPr>
            <w:r w:rsidRPr="009A6C54">
              <w:t>Read</w:t>
            </w:r>
          </w:p>
        </w:tc>
      </w:tr>
      <w:tr w:rsidR="003E5B29" w:rsidRPr="009A6C54" w:rsidTr="002524C0">
        <w:tc>
          <w:tcPr>
            <w:tcW w:w="2394" w:type="dxa"/>
            <w:shd w:val="clear" w:color="auto" w:fill="auto"/>
          </w:tcPr>
          <w:p w:rsidR="003E5B29" w:rsidRPr="009A6C54" w:rsidRDefault="003E5B29" w:rsidP="002A5A7B">
            <w:pPr>
              <w:pStyle w:val="TableText"/>
            </w:pPr>
            <w:r w:rsidRPr="009A6C54">
              <w:t>WARD LOCATION</w:t>
            </w:r>
          </w:p>
        </w:tc>
        <w:tc>
          <w:tcPr>
            <w:tcW w:w="2394" w:type="dxa"/>
            <w:shd w:val="clear" w:color="auto" w:fill="auto"/>
          </w:tcPr>
          <w:p w:rsidR="003E5B29" w:rsidRPr="009A6C54" w:rsidRDefault="003E5B29" w:rsidP="002A5A7B">
            <w:pPr>
              <w:pStyle w:val="TableText"/>
            </w:pPr>
            <w:r w:rsidRPr="009A6C54">
              <w:t>(#.1)</w:t>
            </w:r>
          </w:p>
        </w:tc>
        <w:tc>
          <w:tcPr>
            <w:tcW w:w="2394" w:type="dxa"/>
            <w:shd w:val="clear" w:color="auto" w:fill="auto"/>
          </w:tcPr>
          <w:p w:rsidR="003E5B29" w:rsidRPr="009A6C54" w:rsidRDefault="003E5B29" w:rsidP="002A5A7B">
            <w:pPr>
              <w:pStyle w:val="TableText"/>
            </w:pPr>
            <w:r w:rsidRPr="009A6C54">
              <w:t>.1;1</w:t>
            </w:r>
          </w:p>
        </w:tc>
        <w:tc>
          <w:tcPr>
            <w:tcW w:w="2394" w:type="dxa"/>
            <w:shd w:val="clear" w:color="auto" w:fill="auto"/>
          </w:tcPr>
          <w:p w:rsidR="003E5B29" w:rsidRPr="009A6C54" w:rsidRDefault="003E5B29" w:rsidP="002A5A7B">
            <w:pPr>
              <w:pStyle w:val="TableText"/>
            </w:pPr>
            <w:r w:rsidRPr="009A6C54">
              <w:t>Read</w:t>
            </w:r>
          </w:p>
        </w:tc>
      </w:tr>
      <w:tr w:rsidR="003E5B29" w:rsidRPr="009A6C54" w:rsidTr="002524C0">
        <w:tc>
          <w:tcPr>
            <w:tcW w:w="2394" w:type="dxa"/>
            <w:shd w:val="clear" w:color="auto" w:fill="auto"/>
          </w:tcPr>
          <w:p w:rsidR="003E5B29" w:rsidRPr="009A6C54" w:rsidRDefault="003E5B29" w:rsidP="002A5A7B">
            <w:pPr>
              <w:pStyle w:val="TableText"/>
            </w:pPr>
            <w:r w:rsidRPr="009A6C54">
              <w:t xml:space="preserve">ROOM-BED  </w:t>
            </w:r>
          </w:p>
        </w:tc>
        <w:tc>
          <w:tcPr>
            <w:tcW w:w="2394" w:type="dxa"/>
            <w:shd w:val="clear" w:color="auto" w:fill="auto"/>
          </w:tcPr>
          <w:p w:rsidR="003E5B29" w:rsidRPr="009A6C54" w:rsidRDefault="003E5B29" w:rsidP="002A5A7B">
            <w:pPr>
              <w:pStyle w:val="TableText"/>
            </w:pPr>
            <w:r w:rsidRPr="009A6C54">
              <w:t>(#.101)</w:t>
            </w:r>
          </w:p>
        </w:tc>
        <w:tc>
          <w:tcPr>
            <w:tcW w:w="2394" w:type="dxa"/>
            <w:shd w:val="clear" w:color="auto" w:fill="auto"/>
          </w:tcPr>
          <w:p w:rsidR="003E5B29" w:rsidRPr="009A6C54" w:rsidRDefault="003E5B29" w:rsidP="002A5A7B">
            <w:pPr>
              <w:pStyle w:val="TableText"/>
            </w:pPr>
            <w:r w:rsidRPr="009A6C54">
              <w:t>.101;1</w:t>
            </w:r>
          </w:p>
        </w:tc>
        <w:tc>
          <w:tcPr>
            <w:tcW w:w="2394" w:type="dxa"/>
            <w:shd w:val="clear" w:color="auto" w:fill="auto"/>
          </w:tcPr>
          <w:p w:rsidR="003E5B29" w:rsidRPr="009A6C54" w:rsidRDefault="003E5B29" w:rsidP="002A5A7B">
            <w:pPr>
              <w:pStyle w:val="TableText"/>
            </w:pPr>
            <w:r w:rsidRPr="009A6C54">
              <w:t>Read</w:t>
            </w:r>
          </w:p>
        </w:tc>
      </w:tr>
      <w:tr w:rsidR="003E5B29" w:rsidRPr="009A6C54" w:rsidTr="002524C0">
        <w:tc>
          <w:tcPr>
            <w:tcW w:w="2394" w:type="dxa"/>
            <w:shd w:val="clear" w:color="auto" w:fill="auto"/>
          </w:tcPr>
          <w:p w:rsidR="003E5B29" w:rsidRPr="009A6C54" w:rsidRDefault="003E5B29" w:rsidP="002A5A7B">
            <w:pPr>
              <w:pStyle w:val="TableText"/>
            </w:pPr>
            <w:r w:rsidRPr="009A6C54">
              <w:t xml:space="preserve">CURRENT MOVEMENT </w:t>
            </w:r>
          </w:p>
        </w:tc>
        <w:tc>
          <w:tcPr>
            <w:tcW w:w="2394" w:type="dxa"/>
            <w:shd w:val="clear" w:color="auto" w:fill="auto"/>
          </w:tcPr>
          <w:p w:rsidR="003E5B29" w:rsidRPr="009A6C54" w:rsidRDefault="003E5B29" w:rsidP="002A5A7B">
            <w:pPr>
              <w:pStyle w:val="TableText"/>
            </w:pPr>
            <w:r w:rsidRPr="009A6C54">
              <w:t>(#.102)</w:t>
            </w:r>
          </w:p>
        </w:tc>
        <w:tc>
          <w:tcPr>
            <w:tcW w:w="2394" w:type="dxa"/>
            <w:shd w:val="clear" w:color="auto" w:fill="auto"/>
          </w:tcPr>
          <w:p w:rsidR="003E5B29" w:rsidRPr="009A6C54" w:rsidRDefault="003E5B29" w:rsidP="002A5A7B">
            <w:pPr>
              <w:pStyle w:val="TableText"/>
            </w:pPr>
            <w:r w:rsidRPr="009A6C54">
              <w:t>.102;1</w:t>
            </w:r>
          </w:p>
        </w:tc>
        <w:tc>
          <w:tcPr>
            <w:tcW w:w="2394" w:type="dxa"/>
            <w:shd w:val="clear" w:color="auto" w:fill="auto"/>
          </w:tcPr>
          <w:p w:rsidR="003E5B29" w:rsidRPr="009A6C54" w:rsidRDefault="003E5B29" w:rsidP="002A5A7B">
            <w:pPr>
              <w:pStyle w:val="TableText"/>
            </w:pPr>
            <w:r w:rsidRPr="009A6C54">
              <w:t>Read</w:t>
            </w:r>
          </w:p>
        </w:tc>
      </w:tr>
      <w:tr w:rsidR="003E5B29" w:rsidRPr="009A6C54" w:rsidTr="002524C0">
        <w:tc>
          <w:tcPr>
            <w:tcW w:w="2394" w:type="dxa"/>
            <w:shd w:val="clear" w:color="auto" w:fill="auto"/>
          </w:tcPr>
          <w:p w:rsidR="003E5B29" w:rsidRPr="009A6C54" w:rsidRDefault="003E5B29" w:rsidP="002A5A7B">
            <w:pPr>
              <w:pStyle w:val="TableText"/>
            </w:pPr>
            <w:r w:rsidRPr="009A6C54">
              <w:t xml:space="preserve">TREATING SPECIALTY </w:t>
            </w:r>
          </w:p>
        </w:tc>
        <w:tc>
          <w:tcPr>
            <w:tcW w:w="2394" w:type="dxa"/>
            <w:shd w:val="clear" w:color="auto" w:fill="auto"/>
          </w:tcPr>
          <w:p w:rsidR="003E5B29" w:rsidRPr="009A6C54" w:rsidRDefault="003E5B29" w:rsidP="002A5A7B">
            <w:pPr>
              <w:pStyle w:val="TableText"/>
            </w:pPr>
            <w:r w:rsidRPr="009A6C54">
              <w:t>(#.103)</w:t>
            </w:r>
          </w:p>
        </w:tc>
        <w:tc>
          <w:tcPr>
            <w:tcW w:w="2394" w:type="dxa"/>
            <w:shd w:val="clear" w:color="auto" w:fill="auto"/>
          </w:tcPr>
          <w:p w:rsidR="003E5B29" w:rsidRPr="009A6C54" w:rsidRDefault="003E5B29" w:rsidP="002A5A7B">
            <w:pPr>
              <w:pStyle w:val="TableText"/>
            </w:pPr>
            <w:r w:rsidRPr="009A6C54">
              <w:t>.103;1</w:t>
            </w:r>
          </w:p>
        </w:tc>
        <w:tc>
          <w:tcPr>
            <w:tcW w:w="2394" w:type="dxa"/>
            <w:shd w:val="clear" w:color="auto" w:fill="auto"/>
          </w:tcPr>
          <w:p w:rsidR="003E5B29" w:rsidRPr="009A6C54" w:rsidRDefault="003E5B29" w:rsidP="002A5A7B">
            <w:pPr>
              <w:pStyle w:val="TableText"/>
            </w:pPr>
            <w:r w:rsidRPr="009A6C54">
              <w:t>Read</w:t>
            </w:r>
          </w:p>
        </w:tc>
      </w:tr>
      <w:tr w:rsidR="003E5B29" w:rsidRPr="009A6C54" w:rsidTr="002524C0">
        <w:tc>
          <w:tcPr>
            <w:tcW w:w="2394" w:type="dxa"/>
            <w:shd w:val="clear" w:color="auto" w:fill="auto"/>
          </w:tcPr>
          <w:p w:rsidR="003E5B29" w:rsidRPr="009A6C54" w:rsidRDefault="003E5B29" w:rsidP="002A5A7B">
            <w:pPr>
              <w:pStyle w:val="TableText"/>
            </w:pPr>
            <w:r w:rsidRPr="009A6C54">
              <w:t xml:space="preserve">PROVIDER  </w:t>
            </w:r>
          </w:p>
        </w:tc>
        <w:tc>
          <w:tcPr>
            <w:tcW w:w="2394" w:type="dxa"/>
            <w:shd w:val="clear" w:color="auto" w:fill="auto"/>
          </w:tcPr>
          <w:p w:rsidR="003E5B29" w:rsidRPr="009A6C54" w:rsidRDefault="003E5B29" w:rsidP="002A5A7B">
            <w:pPr>
              <w:pStyle w:val="TableText"/>
            </w:pPr>
            <w:r w:rsidRPr="009A6C54">
              <w:t>(#.104)</w:t>
            </w:r>
          </w:p>
        </w:tc>
        <w:tc>
          <w:tcPr>
            <w:tcW w:w="2394" w:type="dxa"/>
            <w:shd w:val="clear" w:color="auto" w:fill="auto"/>
          </w:tcPr>
          <w:p w:rsidR="003E5B29" w:rsidRPr="009A6C54" w:rsidRDefault="003E5B29" w:rsidP="002A5A7B">
            <w:pPr>
              <w:pStyle w:val="TableText"/>
            </w:pPr>
            <w:r w:rsidRPr="009A6C54">
              <w:t>.104;1</w:t>
            </w:r>
          </w:p>
        </w:tc>
        <w:tc>
          <w:tcPr>
            <w:tcW w:w="2394" w:type="dxa"/>
            <w:shd w:val="clear" w:color="auto" w:fill="auto"/>
          </w:tcPr>
          <w:p w:rsidR="003E5B29" w:rsidRPr="009A6C54" w:rsidRDefault="003E5B29" w:rsidP="002A5A7B">
            <w:pPr>
              <w:pStyle w:val="TableText"/>
            </w:pPr>
            <w:r w:rsidRPr="009A6C54">
              <w:t>Read</w:t>
            </w:r>
          </w:p>
        </w:tc>
      </w:tr>
      <w:tr w:rsidR="003E5B29" w:rsidRPr="009A6C54" w:rsidTr="002524C0">
        <w:tc>
          <w:tcPr>
            <w:tcW w:w="2394" w:type="dxa"/>
            <w:shd w:val="clear" w:color="auto" w:fill="auto"/>
          </w:tcPr>
          <w:p w:rsidR="003E5B29" w:rsidRPr="009A6C54" w:rsidRDefault="003E5B29" w:rsidP="002A5A7B">
            <w:pPr>
              <w:pStyle w:val="TableText"/>
            </w:pPr>
            <w:r w:rsidRPr="009A6C54">
              <w:t xml:space="preserve">ATTENDING PHYSICIAN </w:t>
            </w:r>
          </w:p>
        </w:tc>
        <w:tc>
          <w:tcPr>
            <w:tcW w:w="2394" w:type="dxa"/>
            <w:shd w:val="clear" w:color="auto" w:fill="auto"/>
          </w:tcPr>
          <w:p w:rsidR="003E5B29" w:rsidRPr="009A6C54" w:rsidRDefault="003E5B29" w:rsidP="002A5A7B">
            <w:pPr>
              <w:pStyle w:val="TableText"/>
            </w:pPr>
            <w:r w:rsidRPr="009A6C54">
              <w:t>(#.1041)</w:t>
            </w:r>
          </w:p>
        </w:tc>
        <w:tc>
          <w:tcPr>
            <w:tcW w:w="2394" w:type="dxa"/>
            <w:shd w:val="clear" w:color="auto" w:fill="auto"/>
          </w:tcPr>
          <w:p w:rsidR="003E5B29" w:rsidRPr="009A6C54" w:rsidRDefault="003E5B29" w:rsidP="002A5A7B">
            <w:pPr>
              <w:pStyle w:val="TableText"/>
            </w:pPr>
            <w:r w:rsidRPr="009A6C54">
              <w:t>.1041;1</w:t>
            </w:r>
          </w:p>
        </w:tc>
        <w:tc>
          <w:tcPr>
            <w:tcW w:w="2394" w:type="dxa"/>
            <w:shd w:val="clear" w:color="auto" w:fill="auto"/>
          </w:tcPr>
          <w:p w:rsidR="003E5B29" w:rsidRPr="009A6C54" w:rsidRDefault="003E5B29" w:rsidP="002A5A7B">
            <w:pPr>
              <w:pStyle w:val="TableText"/>
            </w:pPr>
            <w:r w:rsidRPr="009A6C54">
              <w:t>Read</w:t>
            </w:r>
          </w:p>
        </w:tc>
      </w:tr>
      <w:tr w:rsidR="003E5B29" w:rsidRPr="009A6C54" w:rsidTr="002524C0">
        <w:tc>
          <w:tcPr>
            <w:tcW w:w="2394" w:type="dxa"/>
            <w:shd w:val="clear" w:color="auto" w:fill="auto"/>
          </w:tcPr>
          <w:p w:rsidR="003E5B29" w:rsidRPr="009A6C54" w:rsidRDefault="003E5B29" w:rsidP="002A5A7B">
            <w:pPr>
              <w:pStyle w:val="TableText"/>
            </w:pPr>
            <w:r w:rsidRPr="009A6C54">
              <w:t xml:space="preserve">CURRENT ADMISSION   </w:t>
            </w:r>
          </w:p>
        </w:tc>
        <w:tc>
          <w:tcPr>
            <w:tcW w:w="2394" w:type="dxa"/>
            <w:shd w:val="clear" w:color="auto" w:fill="auto"/>
          </w:tcPr>
          <w:p w:rsidR="003E5B29" w:rsidRPr="009A6C54" w:rsidRDefault="003E5B29" w:rsidP="002A5A7B">
            <w:pPr>
              <w:pStyle w:val="TableText"/>
            </w:pPr>
            <w:r w:rsidRPr="009A6C54">
              <w:t>(#.105)</w:t>
            </w:r>
          </w:p>
        </w:tc>
        <w:tc>
          <w:tcPr>
            <w:tcW w:w="2394" w:type="dxa"/>
            <w:shd w:val="clear" w:color="auto" w:fill="auto"/>
          </w:tcPr>
          <w:p w:rsidR="003E5B29" w:rsidRPr="009A6C54" w:rsidRDefault="003E5B29" w:rsidP="002A5A7B">
            <w:pPr>
              <w:pStyle w:val="TableText"/>
            </w:pPr>
            <w:r w:rsidRPr="009A6C54">
              <w:t>.105;1</w:t>
            </w:r>
          </w:p>
        </w:tc>
        <w:tc>
          <w:tcPr>
            <w:tcW w:w="2394" w:type="dxa"/>
            <w:shd w:val="clear" w:color="auto" w:fill="auto"/>
          </w:tcPr>
          <w:p w:rsidR="003E5B29" w:rsidRPr="009A6C54" w:rsidRDefault="003E5B29" w:rsidP="002A5A7B">
            <w:pPr>
              <w:pStyle w:val="TableText"/>
            </w:pPr>
            <w:r w:rsidRPr="009A6C54">
              <w:t>Read</w:t>
            </w:r>
          </w:p>
        </w:tc>
      </w:tr>
      <w:tr w:rsidR="003E5B29" w:rsidRPr="009A6C54" w:rsidTr="002524C0">
        <w:tc>
          <w:tcPr>
            <w:tcW w:w="2394" w:type="dxa"/>
            <w:shd w:val="clear" w:color="auto" w:fill="auto"/>
          </w:tcPr>
          <w:p w:rsidR="003E5B29" w:rsidRPr="009A6C54" w:rsidRDefault="003E5B29" w:rsidP="002A5A7B">
            <w:pPr>
              <w:pStyle w:val="TableText"/>
            </w:pPr>
            <w:r w:rsidRPr="009A6C54">
              <w:t xml:space="preserve">LAST DMMS EPISODE NUMBER  </w:t>
            </w:r>
          </w:p>
        </w:tc>
        <w:tc>
          <w:tcPr>
            <w:tcW w:w="2394" w:type="dxa"/>
            <w:shd w:val="clear" w:color="auto" w:fill="auto"/>
          </w:tcPr>
          <w:p w:rsidR="003E5B29" w:rsidRPr="009A6C54" w:rsidRDefault="003E5B29" w:rsidP="002A5A7B">
            <w:pPr>
              <w:pStyle w:val="TableText"/>
            </w:pPr>
            <w:r w:rsidRPr="009A6C54">
              <w:t>(#.106)</w:t>
            </w:r>
          </w:p>
        </w:tc>
        <w:tc>
          <w:tcPr>
            <w:tcW w:w="2394" w:type="dxa"/>
            <w:shd w:val="clear" w:color="auto" w:fill="auto"/>
          </w:tcPr>
          <w:p w:rsidR="003E5B29" w:rsidRPr="009A6C54" w:rsidRDefault="003E5B29" w:rsidP="002A5A7B">
            <w:pPr>
              <w:pStyle w:val="TableText"/>
            </w:pPr>
            <w:r w:rsidRPr="009A6C54">
              <w:t>.106;1</w:t>
            </w:r>
          </w:p>
        </w:tc>
        <w:tc>
          <w:tcPr>
            <w:tcW w:w="2394" w:type="dxa"/>
            <w:shd w:val="clear" w:color="auto" w:fill="auto"/>
          </w:tcPr>
          <w:p w:rsidR="003E5B29" w:rsidRPr="009A6C54" w:rsidRDefault="003E5B29" w:rsidP="002A5A7B">
            <w:pPr>
              <w:pStyle w:val="TableText"/>
            </w:pPr>
            <w:r w:rsidRPr="009A6C54">
              <w:t>Read</w:t>
            </w:r>
          </w:p>
        </w:tc>
      </w:tr>
      <w:tr w:rsidR="003E5B29" w:rsidRPr="009A6C54" w:rsidTr="002524C0">
        <w:tc>
          <w:tcPr>
            <w:tcW w:w="2394" w:type="dxa"/>
            <w:shd w:val="clear" w:color="auto" w:fill="auto"/>
          </w:tcPr>
          <w:p w:rsidR="003E5B29" w:rsidRPr="009A6C54" w:rsidRDefault="003E5B29" w:rsidP="002A5A7B">
            <w:pPr>
              <w:pStyle w:val="TableText"/>
            </w:pPr>
            <w:r w:rsidRPr="009A6C54">
              <w:t xml:space="preserve">LODGER WARD LOCATION  </w:t>
            </w:r>
          </w:p>
        </w:tc>
        <w:tc>
          <w:tcPr>
            <w:tcW w:w="2394" w:type="dxa"/>
            <w:shd w:val="clear" w:color="auto" w:fill="auto"/>
          </w:tcPr>
          <w:p w:rsidR="003E5B29" w:rsidRPr="009A6C54" w:rsidRDefault="003E5B29" w:rsidP="002A5A7B">
            <w:pPr>
              <w:pStyle w:val="TableText"/>
            </w:pPr>
            <w:r w:rsidRPr="009A6C54">
              <w:t>(#.107)</w:t>
            </w:r>
          </w:p>
        </w:tc>
        <w:tc>
          <w:tcPr>
            <w:tcW w:w="2394" w:type="dxa"/>
            <w:shd w:val="clear" w:color="auto" w:fill="auto"/>
          </w:tcPr>
          <w:p w:rsidR="003E5B29" w:rsidRPr="009A6C54" w:rsidRDefault="003E5B29" w:rsidP="002A5A7B">
            <w:pPr>
              <w:pStyle w:val="TableText"/>
            </w:pPr>
            <w:r w:rsidRPr="009A6C54">
              <w:t>.107;1</w:t>
            </w:r>
          </w:p>
        </w:tc>
        <w:tc>
          <w:tcPr>
            <w:tcW w:w="2394" w:type="dxa"/>
            <w:shd w:val="clear" w:color="auto" w:fill="auto"/>
          </w:tcPr>
          <w:p w:rsidR="003E5B29" w:rsidRPr="009A6C54" w:rsidRDefault="003E5B29" w:rsidP="002A5A7B">
            <w:pPr>
              <w:pStyle w:val="TableText"/>
            </w:pPr>
            <w:r w:rsidRPr="009A6C54">
              <w:t>Read</w:t>
            </w:r>
          </w:p>
        </w:tc>
      </w:tr>
      <w:tr w:rsidR="003E5B29" w:rsidRPr="009A6C54" w:rsidTr="002524C0">
        <w:tc>
          <w:tcPr>
            <w:tcW w:w="2394" w:type="dxa"/>
            <w:shd w:val="clear" w:color="auto" w:fill="auto"/>
          </w:tcPr>
          <w:p w:rsidR="003E5B29" w:rsidRPr="009A6C54" w:rsidRDefault="003E5B29" w:rsidP="002A5A7B">
            <w:pPr>
              <w:pStyle w:val="TableText"/>
            </w:pPr>
            <w:r w:rsidRPr="009A6C54">
              <w:t xml:space="preserve">CURRENT ROOM  </w:t>
            </w:r>
          </w:p>
        </w:tc>
        <w:tc>
          <w:tcPr>
            <w:tcW w:w="2394" w:type="dxa"/>
            <w:shd w:val="clear" w:color="auto" w:fill="auto"/>
          </w:tcPr>
          <w:p w:rsidR="003E5B29" w:rsidRPr="009A6C54" w:rsidRDefault="003E5B29" w:rsidP="002A5A7B">
            <w:pPr>
              <w:pStyle w:val="TableText"/>
            </w:pPr>
            <w:r w:rsidRPr="009A6C54">
              <w:t>(#.108)</w:t>
            </w:r>
          </w:p>
        </w:tc>
        <w:tc>
          <w:tcPr>
            <w:tcW w:w="2394" w:type="dxa"/>
            <w:shd w:val="clear" w:color="auto" w:fill="auto"/>
          </w:tcPr>
          <w:p w:rsidR="003E5B29" w:rsidRPr="009A6C54" w:rsidRDefault="003E5B29" w:rsidP="002A5A7B">
            <w:pPr>
              <w:pStyle w:val="TableText"/>
            </w:pPr>
            <w:r w:rsidRPr="009A6C54">
              <w:t>.108;1</w:t>
            </w:r>
          </w:p>
        </w:tc>
        <w:tc>
          <w:tcPr>
            <w:tcW w:w="2394" w:type="dxa"/>
            <w:shd w:val="clear" w:color="auto" w:fill="auto"/>
          </w:tcPr>
          <w:p w:rsidR="003E5B29" w:rsidRPr="009A6C54" w:rsidRDefault="003E5B29" w:rsidP="002A5A7B">
            <w:pPr>
              <w:pStyle w:val="TableText"/>
            </w:pPr>
            <w:r w:rsidRPr="009A6C54">
              <w:t>Read</w:t>
            </w:r>
          </w:p>
        </w:tc>
      </w:tr>
      <w:tr w:rsidR="003E5B29" w:rsidRPr="009A6C54" w:rsidTr="002524C0">
        <w:tc>
          <w:tcPr>
            <w:tcW w:w="2394" w:type="dxa"/>
            <w:shd w:val="clear" w:color="auto" w:fill="auto"/>
          </w:tcPr>
          <w:p w:rsidR="003E5B29" w:rsidRPr="009A6C54" w:rsidRDefault="003E5B29" w:rsidP="002A5A7B">
            <w:pPr>
              <w:pStyle w:val="TableText"/>
            </w:pPr>
            <w:r w:rsidRPr="009A6C54">
              <w:t>CONFIDENTIAL PHONE NUMBER</w:t>
            </w:r>
          </w:p>
        </w:tc>
        <w:tc>
          <w:tcPr>
            <w:tcW w:w="2394" w:type="dxa"/>
            <w:shd w:val="clear" w:color="auto" w:fill="auto"/>
          </w:tcPr>
          <w:p w:rsidR="003E5B29" w:rsidRPr="009A6C54" w:rsidRDefault="003E5B29" w:rsidP="002A5A7B">
            <w:pPr>
              <w:pStyle w:val="TableText"/>
            </w:pPr>
            <w:r w:rsidRPr="009A6C54">
              <w:t>(#.1315)</w:t>
            </w:r>
          </w:p>
        </w:tc>
        <w:tc>
          <w:tcPr>
            <w:tcW w:w="2394" w:type="dxa"/>
            <w:shd w:val="clear" w:color="auto" w:fill="auto"/>
          </w:tcPr>
          <w:p w:rsidR="003E5B29" w:rsidRPr="009A6C54" w:rsidRDefault="003E5B29" w:rsidP="002A5A7B">
            <w:pPr>
              <w:pStyle w:val="TableText"/>
            </w:pPr>
            <w:r w:rsidRPr="009A6C54">
              <w:t>.1315</w:t>
            </w:r>
          </w:p>
        </w:tc>
        <w:tc>
          <w:tcPr>
            <w:tcW w:w="2394" w:type="dxa"/>
            <w:shd w:val="clear" w:color="auto" w:fill="auto"/>
          </w:tcPr>
          <w:p w:rsidR="003E5B29" w:rsidRPr="009A6C54" w:rsidRDefault="003E5B29" w:rsidP="002A5A7B">
            <w:pPr>
              <w:pStyle w:val="TableText"/>
            </w:pPr>
            <w:r w:rsidRPr="009A6C54">
              <w:t>Read</w:t>
            </w:r>
          </w:p>
        </w:tc>
      </w:tr>
      <w:tr w:rsidR="003E5B29" w:rsidRPr="009A6C54" w:rsidTr="002524C0">
        <w:tc>
          <w:tcPr>
            <w:tcW w:w="2394" w:type="dxa"/>
            <w:shd w:val="clear" w:color="auto" w:fill="auto"/>
          </w:tcPr>
          <w:p w:rsidR="003E5B29" w:rsidRPr="009A6C54" w:rsidRDefault="003E5B29" w:rsidP="002A5A7B">
            <w:pPr>
              <w:pStyle w:val="TableText"/>
            </w:pPr>
            <w:r w:rsidRPr="009A6C54">
              <w:t xml:space="preserve">CURRENT MEANS TEST STATUS </w:t>
            </w:r>
          </w:p>
        </w:tc>
        <w:tc>
          <w:tcPr>
            <w:tcW w:w="2394" w:type="dxa"/>
            <w:shd w:val="clear" w:color="auto" w:fill="auto"/>
          </w:tcPr>
          <w:p w:rsidR="003E5B29" w:rsidRPr="009A6C54" w:rsidRDefault="003E5B29" w:rsidP="002A5A7B">
            <w:pPr>
              <w:pStyle w:val="TableText"/>
            </w:pPr>
            <w:r w:rsidRPr="009A6C54">
              <w:t>(#.14)</w:t>
            </w:r>
          </w:p>
        </w:tc>
        <w:tc>
          <w:tcPr>
            <w:tcW w:w="2394" w:type="dxa"/>
            <w:shd w:val="clear" w:color="auto" w:fill="auto"/>
          </w:tcPr>
          <w:p w:rsidR="003E5B29" w:rsidRPr="009A6C54" w:rsidRDefault="003E5B29" w:rsidP="002A5A7B">
            <w:pPr>
              <w:pStyle w:val="TableText"/>
            </w:pPr>
            <w:r w:rsidRPr="009A6C54">
              <w:t>0;14</w:t>
            </w:r>
          </w:p>
        </w:tc>
        <w:tc>
          <w:tcPr>
            <w:tcW w:w="2394" w:type="dxa"/>
            <w:shd w:val="clear" w:color="auto" w:fill="auto"/>
          </w:tcPr>
          <w:p w:rsidR="003E5B29" w:rsidRPr="009A6C54" w:rsidRDefault="003E5B29" w:rsidP="002A5A7B">
            <w:pPr>
              <w:pStyle w:val="TableText"/>
            </w:pPr>
            <w:r w:rsidRPr="009A6C54">
              <w:t>Read</w:t>
            </w:r>
          </w:p>
        </w:tc>
      </w:tr>
      <w:tr w:rsidR="003E5B29" w:rsidRPr="009A6C54" w:rsidTr="002524C0">
        <w:tc>
          <w:tcPr>
            <w:tcW w:w="2394" w:type="dxa"/>
            <w:shd w:val="clear" w:color="auto" w:fill="auto"/>
          </w:tcPr>
          <w:p w:rsidR="003E5B29" w:rsidRPr="009A6C54" w:rsidRDefault="003E5B29" w:rsidP="002A5A7B">
            <w:pPr>
              <w:pStyle w:val="TableText"/>
            </w:pPr>
            <w:r w:rsidRPr="009A6C54">
              <w:t xml:space="preserve">DATE OF DEATH  </w:t>
            </w:r>
          </w:p>
        </w:tc>
        <w:tc>
          <w:tcPr>
            <w:tcW w:w="2394" w:type="dxa"/>
            <w:shd w:val="clear" w:color="auto" w:fill="auto"/>
          </w:tcPr>
          <w:p w:rsidR="003E5B29" w:rsidRPr="009A6C54" w:rsidRDefault="003E5B29" w:rsidP="002A5A7B">
            <w:pPr>
              <w:pStyle w:val="TableText"/>
            </w:pPr>
            <w:r w:rsidRPr="009A6C54">
              <w:t>(#.351)</w:t>
            </w:r>
          </w:p>
        </w:tc>
        <w:tc>
          <w:tcPr>
            <w:tcW w:w="2394" w:type="dxa"/>
            <w:shd w:val="clear" w:color="auto" w:fill="auto"/>
          </w:tcPr>
          <w:p w:rsidR="003E5B29" w:rsidRPr="009A6C54" w:rsidRDefault="003E5B29" w:rsidP="002A5A7B">
            <w:pPr>
              <w:pStyle w:val="TableText"/>
            </w:pPr>
            <w:r w:rsidRPr="009A6C54">
              <w:t>.35;1</w:t>
            </w:r>
          </w:p>
        </w:tc>
        <w:tc>
          <w:tcPr>
            <w:tcW w:w="2394" w:type="dxa"/>
            <w:shd w:val="clear" w:color="auto" w:fill="auto"/>
          </w:tcPr>
          <w:p w:rsidR="003E5B29" w:rsidRPr="009A6C54" w:rsidRDefault="003E5B29" w:rsidP="002A5A7B">
            <w:pPr>
              <w:pStyle w:val="TableText"/>
            </w:pPr>
            <w:r w:rsidRPr="009A6C54">
              <w:t>Read</w:t>
            </w:r>
          </w:p>
        </w:tc>
      </w:tr>
      <w:tr w:rsidR="003E5B29" w:rsidRPr="009A6C54" w:rsidTr="002524C0">
        <w:tc>
          <w:tcPr>
            <w:tcW w:w="2394" w:type="dxa"/>
            <w:shd w:val="clear" w:color="auto" w:fill="auto"/>
          </w:tcPr>
          <w:p w:rsidR="003E5B29" w:rsidRPr="009A6C54" w:rsidRDefault="003E5B29" w:rsidP="002A5A7B">
            <w:pPr>
              <w:pStyle w:val="TableText"/>
            </w:pPr>
            <w:r w:rsidRPr="009A6C54">
              <w:t xml:space="preserve">DEATH ENTERED BY         </w:t>
            </w:r>
          </w:p>
        </w:tc>
        <w:tc>
          <w:tcPr>
            <w:tcW w:w="2394" w:type="dxa"/>
            <w:shd w:val="clear" w:color="auto" w:fill="auto"/>
          </w:tcPr>
          <w:p w:rsidR="003E5B29" w:rsidRPr="009A6C54" w:rsidRDefault="003E5B29" w:rsidP="002A5A7B">
            <w:pPr>
              <w:pStyle w:val="TableText"/>
            </w:pPr>
            <w:r w:rsidRPr="009A6C54">
              <w:t>(#.352)</w:t>
            </w:r>
          </w:p>
        </w:tc>
        <w:tc>
          <w:tcPr>
            <w:tcW w:w="2394" w:type="dxa"/>
            <w:shd w:val="clear" w:color="auto" w:fill="auto"/>
          </w:tcPr>
          <w:p w:rsidR="003E5B29" w:rsidRPr="009A6C54" w:rsidRDefault="003E5B29" w:rsidP="002A5A7B">
            <w:pPr>
              <w:pStyle w:val="TableText"/>
            </w:pPr>
            <w:r w:rsidRPr="009A6C54">
              <w:t>.35;2</w:t>
            </w:r>
          </w:p>
        </w:tc>
        <w:tc>
          <w:tcPr>
            <w:tcW w:w="2394" w:type="dxa"/>
            <w:shd w:val="clear" w:color="auto" w:fill="auto"/>
          </w:tcPr>
          <w:p w:rsidR="003E5B29" w:rsidRPr="009A6C54" w:rsidRDefault="003E5B29" w:rsidP="002A5A7B">
            <w:pPr>
              <w:pStyle w:val="TableText"/>
            </w:pPr>
            <w:r w:rsidRPr="009A6C54">
              <w:t>Read</w:t>
            </w:r>
          </w:p>
        </w:tc>
      </w:tr>
      <w:tr w:rsidR="003E5B29" w:rsidRPr="009A6C54" w:rsidTr="002524C0">
        <w:tc>
          <w:tcPr>
            <w:tcW w:w="2394" w:type="dxa"/>
            <w:shd w:val="clear" w:color="auto" w:fill="auto"/>
          </w:tcPr>
          <w:p w:rsidR="003E5B29" w:rsidRPr="009A6C54" w:rsidRDefault="003E5B29" w:rsidP="002A5A7B">
            <w:pPr>
              <w:pStyle w:val="TableText"/>
            </w:pPr>
            <w:r w:rsidRPr="009A6C54">
              <w:t>PRIMARY LONG ID</w:t>
            </w:r>
          </w:p>
        </w:tc>
        <w:tc>
          <w:tcPr>
            <w:tcW w:w="2394" w:type="dxa"/>
            <w:shd w:val="clear" w:color="auto" w:fill="auto"/>
          </w:tcPr>
          <w:p w:rsidR="003E5B29" w:rsidRPr="009A6C54" w:rsidRDefault="003E5B29" w:rsidP="002A5A7B">
            <w:pPr>
              <w:pStyle w:val="TableText"/>
            </w:pPr>
            <w:r w:rsidRPr="009A6C54">
              <w:t>(#.363)</w:t>
            </w:r>
          </w:p>
        </w:tc>
        <w:tc>
          <w:tcPr>
            <w:tcW w:w="2394" w:type="dxa"/>
            <w:shd w:val="clear" w:color="auto" w:fill="auto"/>
          </w:tcPr>
          <w:p w:rsidR="003E5B29" w:rsidRPr="009A6C54" w:rsidRDefault="003E5B29" w:rsidP="002A5A7B">
            <w:pPr>
              <w:pStyle w:val="TableText"/>
            </w:pPr>
            <w:r w:rsidRPr="009A6C54">
              <w:t>.36;3</w:t>
            </w:r>
          </w:p>
        </w:tc>
        <w:tc>
          <w:tcPr>
            <w:tcW w:w="2394" w:type="dxa"/>
            <w:shd w:val="clear" w:color="auto" w:fill="auto"/>
          </w:tcPr>
          <w:p w:rsidR="003E5B29" w:rsidRPr="009A6C54" w:rsidRDefault="003E5B29" w:rsidP="002A5A7B">
            <w:pPr>
              <w:pStyle w:val="TableText"/>
            </w:pPr>
          </w:p>
        </w:tc>
      </w:tr>
      <w:tr w:rsidR="003E5B29" w:rsidRPr="009A6C54" w:rsidTr="002524C0">
        <w:tc>
          <w:tcPr>
            <w:tcW w:w="2394" w:type="dxa"/>
            <w:shd w:val="clear" w:color="auto" w:fill="auto"/>
          </w:tcPr>
          <w:p w:rsidR="003E5B29" w:rsidRPr="009A6C54" w:rsidRDefault="003E5B29" w:rsidP="002A5A7B">
            <w:pPr>
              <w:pStyle w:val="TableText"/>
            </w:pPr>
            <w:r w:rsidRPr="009A6C54">
              <w:t xml:space="preserve">PRIMARY SHORT ID </w:t>
            </w:r>
          </w:p>
        </w:tc>
        <w:tc>
          <w:tcPr>
            <w:tcW w:w="2394" w:type="dxa"/>
            <w:shd w:val="clear" w:color="auto" w:fill="auto"/>
          </w:tcPr>
          <w:p w:rsidR="003E5B29" w:rsidRPr="009A6C54" w:rsidRDefault="003E5B29" w:rsidP="002A5A7B">
            <w:pPr>
              <w:pStyle w:val="TableText"/>
            </w:pPr>
            <w:r w:rsidRPr="009A6C54">
              <w:t>(#.364)</w:t>
            </w:r>
          </w:p>
        </w:tc>
        <w:tc>
          <w:tcPr>
            <w:tcW w:w="2394" w:type="dxa"/>
            <w:shd w:val="clear" w:color="auto" w:fill="auto"/>
          </w:tcPr>
          <w:p w:rsidR="003E5B29" w:rsidRPr="009A6C54" w:rsidRDefault="003E5B29" w:rsidP="002A5A7B">
            <w:pPr>
              <w:pStyle w:val="TableText"/>
            </w:pPr>
            <w:r w:rsidRPr="009A6C54">
              <w:t>.36;4</w:t>
            </w:r>
          </w:p>
        </w:tc>
        <w:tc>
          <w:tcPr>
            <w:tcW w:w="2394" w:type="dxa"/>
            <w:shd w:val="clear" w:color="auto" w:fill="auto"/>
          </w:tcPr>
          <w:p w:rsidR="003E5B29" w:rsidRPr="009A6C54" w:rsidRDefault="003E5B29" w:rsidP="002A5A7B">
            <w:pPr>
              <w:pStyle w:val="TableText"/>
            </w:pPr>
          </w:p>
        </w:tc>
      </w:tr>
      <w:tr w:rsidR="003E5B29" w:rsidRPr="009A6C54" w:rsidTr="002524C0">
        <w:tc>
          <w:tcPr>
            <w:tcW w:w="2394" w:type="dxa"/>
            <w:shd w:val="clear" w:color="auto" w:fill="auto"/>
          </w:tcPr>
          <w:p w:rsidR="003E5B29" w:rsidRPr="009A6C54" w:rsidRDefault="003E5B29" w:rsidP="002A5A7B">
            <w:pPr>
              <w:pStyle w:val="TableText"/>
            </w:pPr>
            <w:r w:rsidRPr="009A6C54">
              <w:t>CURRENT PC PRACTITIONER</w:t>
            </w:r>
          </w:p>
        </w:tc>
        <w:tc>
          <w:tcPr>
            <w:tcW w:w="2394" w:type="dxa"/>
            <w:shd w:val="clear" w:color="auto" w:fill="auto"/>
          </w:tcPr>
          <w:p w:rsidR="003E5B29" w:rsidRPr="009A6C54" w:rsidRDefault="003E5B29" w:rsidP="002A5A7B">
            <w:pPr>
              <w:pStyle w:val="TableText"/>
            </w:pPr>
            <w:r w:rsidRPr="009A6C54">
              <w:t>(#404.01)</w:t>
            </w:r>
          </w:p>
        </w:tc>
        <w:tc>
          <w:tcPr>
            <w:tcW w:w="2394" w:type="dxa"/>
            <w:shd w:val="clear" w:color="auto" w:fill="auto"/>
          </w:tcPr>
          <w:p w:rsidR="003E5B29" w:rsidRPr="009A6C54" w:rsidRDefault="003E5B29" w:rsidP="002A5A7B">
            <w:pPr>
              <w:pStyle w:val="TableText"/>
            </w:pPr>
            <w:r w:rsidRPr="009A6C54">
              <w:t>PC;1</w:t>
            </w:r>
          </w:p>
        </w:tc>
        <w:tc>
          <w:tcPr>
            <w:tcW w:w="2394" w:type="dxa"/>
            <w:shd w:val="clear" w:color="auto" w:fill="auto"/>
          </w:tcPr>
          <w:p w:rsidR="003E5B29" w:rsidRPr="009A6C54" w:rsidRDefault="003E5B29" w:rsidP="002A5A7B">
            <w:pPr>
              <w:pStyle w:val="TableText"/>
            </w:pPr>
            <w:r w:rsidRPr="009A6C54">
              <w:t>Read</w:t>
            </w:r>
          </w:p>
        </w:tc>
      </w:tr>
      <w:tr w:rsidR="003E5B29" w:rsidRPr="009A6C54" w:rsidTr="002524C0">
        <w:tc>
          <w:tcPr>
            <w:tcW w:w="2394" w:type="dxa"/>
            <w:shd w:val="clear" w:color="auto" w:fill="auto"/>
          </w:tcPr>
          <w:p w:rsidR="003E5B29" w:rsidRPr="009A6C54" w:rsidRDefault="003E5B29" w:rsidP="002A5A7B">
            <w:pPr>
              <w:pStyle w:val="TableText"/>
            </w:pPr>
            <w:r w:rsidRPr="009A6C54">
              <w:t>CURRENT PC TEAM</w:t>
            </w:r>
          </w:p>
        </w:tc>
        <w:tc>
          <w:tcPr>
            <w:tcW w:w="2394" w:type="dxa"/>
            <w:shd w:val="clear" w:color="auto" w:fill="auto"/>
          </w:tcPr>
          <w:p w:rsidR="003E5B29" w:rsidRPr="009A6C54" w:rsidRDefault="003E5B29" w:rsidP="002A5A7B">
            <w:pPr>
              <w:pStyle w:val="TableText"/>
            </w:pPr>
            <w:r w:rsidRPr="009A6C54">
              <w:t>(#404.02)</w:t>
            </w:r>
          </w:p>
        </w:tc>
        <w:tc>
          <w:tcPr>
            <w:tcW w:w="2394" w:type="dxa"/>
            <w:shd w:val="clear" w:color="auto" w:fill="auto"/>
          </w:tcPr>
          <w:p w:rsidR="003E5B29" w:rsidRPr="009A6C54" w:rsidRDefault="003E5B29" w:rsidP="002A5A7B">
            <w:pPr>
              <w:pStyle w:val="TableText"/>
            </w:pPr>
            <w:r w:rsidRPr="009A6C54">
              <w:t>PC;2</w:t>
            </w:r>
          </w:p>
        </w:tc>
        <w:tc>
          <w:tcPr>
            <w:tcW w:w="2394" w:type="dxa"/>
            <w:shd w:val="clear" w:color="auto" w:fill="auto"/>
          </w:tcPr>
          <w:p w:rsidR="003E5B29" w:rsidRPr="009A6C54" w:rsidRDefault="003E5B29" w:rsidP="002A5A7B">
            <w:pPr>
              <w:pStyle w:val="TableText"/>
            </w:pPr>
            <w:r w:rsidRPr="009A6C54">
              <w:t>Read</w:t>
            </w:r>
          </w:p>
        </w:tc>
      </w:tr>
      <w:tr w:rsidR="003E5B29" w:rsidRPr="009A6C54" w:rsidTr="002524C0">
        <w:tc>
          <w:tcPr>
            <w:tcW w:w="2394" w:type="dxa"/>
            <w:shd w:val="clear" w:color="auto" w:fill="auto"/>
          </w:tcPr>
          <w:p w:rsidR="003E5B29" w:rsidRPr="009A6C54" w:rsidRDefault="003E5B29" w:rsidP="002A5A7B">
            <w:pPr>
              <w:pStyle w:val="TableText"/>
            </w:pPr>
            <w:r w:rsidRPr="009A6C54">
              <w:t xml:space="preserve">LAST MEANS TEST           </w:t>
            </w:r>
          </w:p>
        </w:tc>
        <w:tc>
          <w:tcPr>
            <w:tcW w:w="2394" w:type="dxa"/>
            <w:shd w:val="clear" w:color="auto" w:fill="auto"/>
          </w:tcPr>
          <w:p w:rsidR="003E5B29" w:rsidRPr="009A6C54" w:rsidRDefault="003E5B29" w:rsidP="002A5A7B">
            <w:pPr>
              <w:pStyle w:val="TableText"/>
            </w:pPr>
            <w:r w:rsidRPr="009A6C54">
              <w:t>(#999.2)</w:t>
            </w:r>
          </w:p>
        </w:tc>
        <w:tc>
          <w:tcPr>
            <w:tcW w:w="2394" w:type="dxa"/>
            <w:shd w:val="clear" w:color="auto" w:fill="auto"/>
          </w:tcPr>
          <w:p w:rsidR="003E5B29" w:rsidRPr="009A6C54" w:rsidRDefault="003E5B29" w:rsidP="002A5A7B">
            <w:pPr>
              <w:pStyle w:val="TableText"/>
            </w:pPr>
            <w:r w:rsidRPr="009A6C54">
              <w:t>N/A</w:t>
            </w:r>
          </w:p>
        </w:tc>
        <w:tc>
          <w:tcPr>
            <w:tcW w:w="2394" w:type="dxa"/>
            <w:shd w:val="clear" w:color="auto" w:fill="auto"/>
          </w:tcPr>
          <w:p w:rsidR="003E5B29" w:rsidRPr="009A6C54" w:rsidRDefault="003E5B29" w:rsidP="002A5A7B">
            <w:pPr>
              <w:pStyle w:val="TableText"/>
            </w:pPr>
            <w:r w:rsidRPr="009A6C54">
              <w:t>Read</w:t>
            </w:r>
          </w:p>
        </w:tc>
      </w:tr>
    </w:tbl>
    <w:p w:rsidR="003539BA" w:rsidRPr="009A6C54" w:rsidRDefault="003539BA" w:rsidP="003E5B29">
      <w:pPr>
        <w:pStyle w:val="Heading2"/>
      </w:pPr>
      <w:bookmarkStart w:id="233" w:name="_Toc11706650"/>
      <w:r w:rsidRPr="009A6C54">
        <w:t>CALLABLE ENTRY POINTS IN VADPT</w:t>
      </w:r>
      <w:bookmarkEnd w:id="233"/>
    </w:p>
    <w:p w:rsidR="00DD6E74" w:rsidRPr="009A6C54" w:rsidRDefault="003539BA" w:rsidP="00DD6E74">
      <w:pPr>
        <w:pStyle w:val="Heading3"/>
      </w:pPr>
      <w:bookmarkStart w:id="234" w:name="_Toc11706651"/>
      <w:r w:rsidRPr="009A6C54">
        <w:t>DEM^VADPT</w:t>
      </w:r>
      <w:bookmarkEnd w:id="234"/>
    </w:p>
    <w:p w:rsidR="003539BA" w:rsidRPr="009A6C54" w:rsidRDefault="003539BA" w:rsidP="00106BBA">
      <w:pPr>
        <w:pStyle w:val="BodyText"/>
      </w:pPr>
      <w:r w:rsidRPr="009A6C54">
        <w:t>This entry point returns demographic information for a patient.</w:t>
      </w:r>
    </w:p>
    <w:p w:rsidR="00B106EA" w:rsidRPr="009A6C54" w:rsidRDefault="00B106EA" w:rsidP="00B106EA">
      <w:pPr>
        <w:pStyle w:val="BodyText"/>
        <w:jc w:val="center"/>
      </w:pPr>
      <w:r w:rsidRPr="009A6C54">
        <w:t>INPUT:</w:t>
      </w:r>
    </w:p>
    <w:p w:rsidR="003539BA" w:rsidRPr="009A6C54" w:rsidRDefault="003539BA" w:rsidP="00106BBA">
      <w:pPr>
        <w:pStyle w:val="BodyText"/>
      </w:pPr>
      <w:r w:rsidRPr="009A6C54">
        <w:rPr>
          <w:b/>
        </w:rPr>
        <w:t>DFN</w:t>
      </w:r>
      <w:r w:rsidRPr="009A6C54">
        <w:tab/>
      </w:r>
      <w:r w:rsidRPr="009A6C54">
        <w:tab/>
        <w:t>This required variable is the internal entry number in the PATIENT file.</w:t>
      </w:r>
    </w:p>
    <w:p w:rsidR="00B106EA" w:rsidRPr="009A6C54" w:rsidRDefault="00B106EA" w:rsidP="00106BBA">
      <w:pPr>
        <w:pStyle w:val="BodyText"/>
        <w:rPr>
          <w:b/>
        </w:rPr>
      </w:pPr>
    </w:p>
    <w:p w:rsidR="003539BA" w:rsidRPr="009A6C54" w:rsidRDefault="003539BA" w:rsidP="00106BBA">
      <w:pPr>
        <w:pStyle w:val="BodyText"/>
      </w:pPr>
      <w:r w:rsidRPr="009A6C54">
        <w:rPr>
          <w:b/>
        </w:rPr>
        <w:t>VAPTYP</w:t>
      </w:r>
      <w:r w:rsidRPr="009A6C54">
        <w:tab/>
        <w:t>This optional variable can be set to the internal number of a patient eligibility.  The variable can be used to indicate the patient's type such as VA, DOD, or IHS through the eligibility.  If this variable is not defined or the eligibility does not exist, the VA patient IDs will be returned.</w:t>
      </w:r>
    </w:p>
    <w:p w:rsidR="00B106EA" w:rsidRPr="009A6C54" w:rsidRDefault="00B106EA" w:rsidP="00106BBA">
      <w:pPr>
        <w:pStyle w:val="BodyText"/>
        <w:rPr>
          <w:b/>
        </w:rPr>
      </w:pPr>
    </w:p>
    <w:p w:rsidR="003539BA" w:rsidRPr="009A6C54" w:rsidRDefault="003539BA" w:rsidP="00106BBA">
      <w:pPr>
        <w:pStyle w:val="BodyText"/>
      </w:pPr>
      <w:r w:rsidRPr="009A6C54">
        <w:rPr>
          <w:b/>
        </w:rPr>
        <w:t>VAHOW</w:t>
      </w:r>
      <w:r w:rsidRPr="009A6C54">
        <w:tab/>
        <w:t>This optional variable can be set to a requested format for the output array.  If this variable is not defined or does not contain one of the following values, the output array will be returned with numeric subscripts.</w:t>
      </w:r>
    </w:p>
    <w:p w:rsidR="003539BA" w:rsidRPr="009A6C54" w:rsidRDefault="003539BA" w:rsidP="00106BBA">
      <w:pPr>
        <w:pStyle w:val="BodyText"/>
      </w:pPr>
      <w:r w:rsidRPr="009A6C54">
        <w:t>1 -- return the output array with alpha  subscripts - see alpha subscripts section (e.g., VADM(1) would be VADM("NM"))</w:t>
      </w:r>
    </w:p>
    <w:p w:rsidR="003539BA" w:rsidRPr="009A6C54" w:rsidRDefault="003539BA" w:rsidP="00106BBA">
      <w:pPr>
        <w:pStyle w:val="BodyText"/>
      </w:pPr>
      <w:r w:rsidRPr="009A6C54">
        <w:t>2 -- return the output in the ^UTILITY  global with numeric subscripts</w:t>
      </w:r>
      <w:r w:rsidR="0059190C" w:rsidRPr="009A6C54">
        <w:t xml:space="preserve"> </w:t>
      </w:r>
      <w:r w:rsidRPr="009A6C54">
        <w:t>(e.g., ^UTILITY("VADM",$J,1))</w:t>
      </w:r>
    </w:p>
    <w:p w:rsidR="003539BA" w:rsidRPr="009A6C54" w:rsidRDefault="003539BA" w:rsidP="00106BBA">
      <w:pPr>
        <w:pStyle w:val="BodyText"/>
      </w:pPr>
      <w:r w:rsidRPr="009A6C54">
        <w:t>12 -- return the output in the ^UTILITY  global with alpha subscripts</w:t>
      </w:r>
      <w:r w:rsidR="0059190C" w:rsidRPr="009A6C54">
        <w:t xml:space="preserve"> </w:t>
      </w:r>
      <w:r w:rsidRPr="009A6C54">
        <w:t>(e.g., ^UTILITY("VADM",$J,"NM"))</w:t>
      </w:r>
    </w:p>
    <w:p w:rsidR="00880E85" w:rsidRPr="009A6C54" w:rsidRDefault="00880E85" w:rsidP="00106BBA">
      <w:pPr>
        <w:pStyle w:val="BodyText"/>
        <w:rPr>
          <w:b/>
        </w:rPr>
      </w:pPr>
    </w:p>
    <w:p w:rsidR="003539BA" w:rsidRPr="009A6C54" w:rsidRDefault="003539BA" w:rsidP="00106BBA">
      <w:pPr>
        <w:pStyle w:val="BodyText"/>
      </w:pPr>
      <w:r w:rsidRPr="009A6C54">
        <w:rPr>
          <w:b/>
        </w:rPr>
        <w:t>VAROOT</w:t>
      </w:r>
      <w:r w:rsidRPr="009A6C54">
        <w:tab/>
        <w:t>This optional variable can be set to a local variable or global name in which to return the output.</w:t>
      </w:r>
      <w:r w:rsidR="00DD6E74" w:rsidRPr="009A6C54">
        <w:t xml:space="preserve"> </w:t>
      </w:r>
      <w:r w:rsidRPr="009A6C54">
        <w:t>(e.g., VAROOT="DGDEM")</w:t>
      </w:r>
    </w:p>
    <w:p w:rsidR="003202D2" w:rsidRPr="009A6C54" w:rsidRDefault="00DD6E74" w:rsidP="00DD6E74">
      <w:pPr>
        <w:pStyle w:val="BodyText"/>
        <w:jc w:val="center"/>
      </w:pPr>
      <w:r w:rsidRPr="009A6C54">
        <w:t>OUTPUT:</w:t>
      </w:r>
    </w:p>
    <w:p w:rsidR="003202D2" w:rsidRPr="009A6C54" w:rsidRDefault="003202D2" w:rsidP="00106BBA">
      <w:pPr>
        <w:pStyle w:val="BodyText"/>
      </w:pPr>
    </w:p>
    <w:p w:rsidR="003539BA" w:rsidRPr="009A6C54" w:rsidRDefault="003539BA" w:rsidP="00106BBA">
      <w:pPr>
        <w:pStyle w:val="BodyText"/>
      </w:pPr>
      <w:r w:rsidRPr="009A6C54">
        <w:rPr>
          <w:b/>
        </w:rPr>
        <w:t>VADM(1)</w:t>
      </w:r>
      <w:r w:rsidRPr="009A6C54">
        <w:tab/>
        <w:t>The NAME of the patient.</w:t>
      </w:r>
      <w:r w:rsidR="003202D2" w:rsidRPr="009A6C54">
        <w:t xml:space="preserve"> </w:t>
      </w:r>
      <w:r w:rsidRPr="009A6C54">
        <w:t>(e.g., ADTPATIENT,ONE)</w:t>
      </w:r>
    </w:p>
    <w:p w:rsidR="003539BA" w:rsidRPr="009A6C54" w:rsidRDefault="003539BA" w:rsidP="00106BBA">
      <w:pPr>
        <w:pStyle w:val="BodyText"/>
      </w:pPr>
    </w:p>
    <w:p w:rsidR="003539BA" w:rsidRPr="009A6C54" w:rsidRDefault="003539BA" w:rsidP="00106BBA">
      <w:pPr>
        <w:pStyle w:val="BodyText"/>
      </w:pPr>
      <w:r w:rsidRPr="009A6C54">
        <w:rPr>
          <w:b/>
        </w:rPr>
        <w:t>VADM(2)</w:t>
      </w:r>
      <w:r w:rsidRPr="009A6C54">
        <w:tab/>
        <w:t xml:space="preserve">The SOCIAL SECURITY NUMBER of </w:t>
      </w:r>
      <w:r w:rsidR="00A66908" w:rsidRPr="009A6C54">
        <w:t xml:space="preserve"> </w:t>
      </w:r>
      <w:r w:rsidRPr="009A6C54">
        <w:t xml:space="preserve">the patient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000456789^000-45-6789)</w:t>
      </w:r>
    </w:p>
    <w:p w:rsidR="003539BA" w:rsidRPr="009A6C54" w:rsidRDefault="003539BA" w:rsidP="00106BBA">
      <w:pPr>
        <w:pStyle w:val="BodyText"/>
      </w:pPr>
    </w:p>
    <w:p w:rsidR="003539BA" w:rsidRPr="009A6C54" w:rsidRDefault="003539BA" w:rsidP="00106BBA">
      <w:pPr>
        <w:pStyle w:val="BodyText"/>
      </w:pPr>
      <w:r w:rsidRPr="009A6C54">
        <w:rPr>
          <w:b/>
        </w:rPr>
        <w:t>VADM(3)</w:t>
      </w:r>
      <w:r w:rsidRPr="009A6C54">
        <w:tab/>
        <w:t xml:space="preserve">The DATE OF BIRTH of the patient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2551025^OCT 25,1955)</w:t>
      </w:r>
    </w:p>
    <w:p w:rsidR="003539BA" w:rsidRPr="009A6C54" w:rsidRDefault="003539BA" w:rsidP="00106BBA">
      <w:pPr>
        <w:pStyle w:val="BodyText"/>
      </w:pPr>
    </w:p>
    <w:p w:rsidR="003539BA" w:rsidRPr="009A6C54" w:rsidRDefault="003539BA" w:rsidP="00106BBA">
      <w:pPr>
        <w:pStyle w:val="BodyText"/>
      </w:pPr>
      <w:r w:rsidRPr="009A6C54">
        <w:rPr>
          <w:b/>
        </w:rPr>
        <w:t>VADM(4)</w:t>
      </w:r>
      <w:r w:rsidRPr="009A6C54">
        <w:tab/>
        <w:t>The AGE of the patient as of today, unless a date of death exists, in which case the age returned will be as of that date.  (e.g., 36)</w:t>
      </w:r>
    </w:p>
    <w:p w:rsidR="003539BA" w:rsidRPr="009A6C54" w:rsidRDefault="003539BA" w:rsidP="00106BBA">
      <w:pPr>
        <w:pStyle w:val="BodyText"/>
      </w:pPr>
    </w:p>
    <w:p w:rsidR="003539BA" w:rsidRPr="009A6C54" w:rsidRDefault="003539BA" w:rsidP="00106BBA">
      <w:pPr>
        <w:pStyle w:val="BodyText"/>
      </w:pPr>
      <w:r w:rsidRPr="009A6C54">
        <w:rPr>
          <w:b/>
        </w:rPr>
        <w:t>VADM(5)</w:t>
      </w:r>
      <w:r w:rsidRPr="009A6C54">
        <w:tab/>
        <w:t xml:space="preserve">The SEX of the patient in </w:t>
      </w:r>
      <w:proofErr w:type="spellStart"/>
      <w:r w:rsidRPr="009A6C54">
        <w:t>internal^external</w:t>
      </w:r>
      <w:proofErr w:type="spellEnd"/>
      <w:r w:rsidRPr="009A6C54">
        <w:t xml:space="preserve"> format.  (e.g., M^MALE)</w:t>
      </w:r>
    </w:p>
    <w:p w:rsidR="003539BA" w:rsidRPr="009A6C54" w:rsidRDefault="003539BA" w:rsidP="00106BBA">
      <w:pPr>
        <w:pStyle w:val="BodyText"/>
      </w:pPr>
    </w:p>
    <w:p w:rsidR="003539BA" w:rsidRPr="009A6C54" w:rsidRDefault="003539BA" w:rsidP="00106BBA">
      <w:pPr>
        <w:pStyle w:val="BodyText"/>
      </w:pPr>
      <w:r w:rsidRPr="009A6C54">
        <w:rPr>
          <w:b/>
        </w:rPr>
        <w:t>VADM(6)</w:t>
      </w:r>
      <w:r w:rsidRPr="009A6C54">
        <w:tab/>
        <w:t xml:space="preserve">The DATE OF DEATH of the patient, should one exist,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2881101.08^NOV 1,1988@08:00)</w:t>
      </w:r>
    </w:p>
    <w:p w:rsidR="003539BA" w:rsidRPr="009A6C54" w:rsidRDefault="003539BA" w:rsidP="00106BBA">
      <w:pPr>
        <w:pStyle w:val="BodyText"/>
      </w:pPr>
    </w:p>
    <w:p w:rsidR="003539BA" w:rsidRPr="009A6C54" w:rsidRDefault="003539BA" w:rsidP="00106BBA">
      <w:pPr>
        <w:pStyle w:val="BodyText"/>
      </w:pPr>
      <w:r w:rsidRPr="009A6C54">
        <w:rPr>
          <w:b/>
        </w:rPr>
        <w:t>VADM(7)</w:t>
      </w:r>
      <w:r w:rsidRPr="009A6C54">
        <w:tab/>
        <w:t>Any REMARKS concerning this patient which may be on file.</w:t>
      </w:r>
      <w:r w:rsidR="0059190C" w:rsidRPr="009A6C54">
        <w:t xml:space="preserve"> </w:t>
      </w:r>
      <w:r w:rsidRPr="009A6C54">
        <w:t>(e.g., Need to obtain dependent info.)</w:t>
      </w:r>
    </w:p>
    <w:p w:rsidR="003539BA" w:rsidRPr="009A6C54" w:rsidRDefault="003539BA" w:rsidP="00106BBA">
      <w:pPr>
        <w:pStyle w:val="BodyText"/>
      </w:pPr>
    </w:p>
    <w:p w:rsidR="003539BA" w:rsidRPr="009A6C54" w:rsidRDefault="003539BA" w:rsidP="00106BBA">
      <w:pPr>
        <w:pStyle w:val="BodyText"/>
      </w:pPr>
      <w:r w:rsidRPr="009A6C54">
        <w:rPr>
          <w:b/>
        </w:rPr>
        <w:t>VADM(8)</w:t>
      </w:r>
      <w:r w:rsidRPr="009A6C54">
        <w:tab/>
        <w:t xml:space="preserve">The RACE of the patient in </w:t>
      </w:r>
      <w:proofErr w:type="spellStart"/>
      <w:r w:rsidRPr="009A6C54">
        <w:t>internal^external</w:t>
      </w:r>
      <w:proofErr w:type="spellEnd"/>
      <w:r w:rsidRPr="009A6C54">
        <w:t xml:space="preserve"> format.</w:t>
      </w:r>
      <w:r w:rsidR="0059190C" w:rsidRPr="009A6C54">
        <w:t xml:space="preserve"> </w:t>
      </w:r>
      <w:r w:rsidRPr="009A6C54">
        <w:t>(e.g., 1^WHITE,NON-HISPANIC)</w:t>
      </w:r>
    </w:p>
    <w:p w:rsidR="003539BA" w:rsidRPr="009A6C54" w:rsidRDefault="003539BA" w:rsidP="00106BBA">
      <w:pPr>
        <w:pStyle w:val="BodyText"/>
      </w:pPr>
      <w:r w:rsidRPr="009A6C54">
        <w:t>NOTE:  This has been left for historical purposes only as the RACE field has been replaced by the RACE INFORMATION multiple.</w:t>
      </w:r>
    </w:p>
    <w:p w:rsidR="003539BA" w:rsidRPr="009A6C54" w:rsidRDefault="003539BA" w:rsidP="00106BBA">
      <w:pPr>
        <w:pStyle w:val="BodyText"/>
      </w:pPr>
    </w:p>
    <w:p w:rsidR="003539BA" w:rsidRPr="009A6C54" w:rsidRDefault="003539BA" w:rsidP="00106BBA">
      <w:pPr>
        <w:pStyle w:val="BodyText"/>
      </w:pPr>
      <w:r w:rsidRPr="009A6C54">
        <w:rPr>
          <w:b/>
        </w:rPr>
        <w:t>VADM(9)</w:t>
      </w:r>
      <w:r w:rsidRPr="009A6C54">
        <w:tab/>
        <w:t xml:space="preserve">The RELIGION of the patient in </w:t>
      </w:r>
      <w:proofErr w:type="spellStart"/>
      <w:r w:rsidRPr="009A6C54">
        <w:t>internal^external</w:t>
      </w:r>
      <w:proofErr w:type="spellEnd"/>
      <w:r w:rsidRPr="009A6C54">
        <w:t xml:space="preserve"> format.</w:t>
      </w:r>
      <w:r w:rsidR="00C517BF" w:rsidRPr="009A6C54">
        <w:t xml:space="preserve"> </w:t>
      </w:r>
      <w:r w:rsidRPr="009A6C54">
        <w:t>(e.g., 99^CATHOLIC)</w:t>
      </w:r>
    </w:p>
    <w:p w:rsidR="00A66908" w:rsidRPr="009A6C54" w:rsidRDefault="00A66908" w:rsidP="00106BBA">
      <w:pPr>
        <w:pStyle w:val="BodyText"/>
      </w:pPr>
    </w:p>
    <w:p w:rsidR="003539BA" w:rsidRPr="009A6C54" w:rsidRDefault="003539BA" w:rsidP="00106BBA">
      <w:pPr>
        <w:pStyle w:val="BodyText"/>
      </w:pPr>
      <w:r w:rsidRPr="009A6C54">
        <w:rPr>
          <w:b/>
        </w:rPr>
        <w:t>VADM(10)</w:t>
      </w:r>
      <w:r w:rsidRPr="009A6C54">
        <w:tab/>
        <w:t xml:space="preserve">The MARITAL STATUS of the patient in </w:t>
      </w:r>
      <w:proofErr w:type="spellStart"/>
      <w:r w:rsidRPr="009A6C54">
        <w:t>internal^external</w:t>
      </w:r>
      <w:proofErr w:type="spellEnd"/>
      <w:r w:rsidRPr="009A6C54">
        <w:t xml:space="preserve"> format.</w:t>
      </w:r>
      <w:r w:rsidR="00C517BF" w:rsidRPr="009A6C54">
        <w:t xml:space="preserve"> </w:t>
      </w:r>
      <w:r w:rsidRPr="009A6C54">
        <w:t>(e.g., 1^MARRIED)</w:t>
      </w:r>
    </w:p>
    <w:p w:rsidR="003539BA" w:rsidRPr="009A6C54" w:rsidRDefault="003539BA" w:rsidP="00106BBA">
      <w:pPr>
        <w:pStyle w:val="BodyText"/>
      </w:pPr>
    </w:p>
    <w:p w:rsidR="003539BA" w:rsidRPr="009A6C54" w:rsidRDefault="003539BA" w:rsidP="00106BBA">
      <w:pPr>
        <w:pStyle w:val="BodyText"/>
      </w:pPr>
      <w:r w:rsidRPr="009A6C54">
        <w:rPr>
          <w:b/>
        </w:rPr>
        <w:t>VADM(11)</w:t>
      </w:r>
      <w:r w:rsidRPr="009A6C54">
        <w:tab/>
        <w:t>Number of entries found in the</w:t>
      </w:r>
      <w:r w:rsidR="00A66908" w:rsidRPr="009A6C54">
        <w:t xml:space="preserve"> </w:t>
      </w:r>
      <w:r w:rsidRPr="009A6C54">
        <w:t>ETHNICITY INFORMATION</w:t>
      </w:r>
      <w:r w:rsidR="00C517BF" w:rsidRPr="009A6C54">
        <w:t xml:space="preserve"> </w:t>
      </w:r>
      <w:r w:rsidRPr="009A6C54">
        <w:t>multiple. (e.g., 1)</w:t>
      </w:r>
    </w:p>
    <w:p w:rsidR="003539BA" w:rsidRPr="009A6C54" w:rsidRDefault="003539BA" w:rsidP="00106BBA">
      <w:pPr>
        <w:pStyle w:val="BodyText"/>
      </w:pPr>
    </w:p>
    <w:p w:rsidR="003539BA" w:rsidRPr="009A6C54" w:rsidRDefault="003539BA" w:rsidP="00106BBA">
      <w:pPr>
        <w:pStyle w:val="BodyText"/>
      </w:pPr>
      <w:r w:rsidRPr="009A6C54">
        <w:rPr>
          <w:b/>
        </w:rPr>
        <w:t>VADM(11,1..n)</w:t>
      </w:r>
      <w:r w:rsidRPr="009A6C54">
        <w:tab/>
        <w:t>Nth repetition of ETHNICITY</w:t>
      </w:r>
      <w:r w:rsidR="00A66908" w:rsidRPr="009A6C54">
        <w:t xml:space="preserve"> </w:t>
      </w:r>
      <w:r w:rsidRPr="009A6C54">
        <w:t>INFORMATION for the patient in</w:t>
      </w:r>
      <w:r w:rsidR="00A66908" w:rsidRPr="009A6C54">
        <w:t xml:space="preserve"> </w:t>
      </w:r>
      <w:proofErr w:type="spellStart"/>
      <w:r w:rsidRPr="009A6C54">
        <w:t>internal^external</w:t>
      </w:r>
      <w:proofErr w:type="spellEnd"/>
      <w:r w:rsidRPr="009A6C54">
        <w:t xml:space="preserve"> format.</w:t>
      </w:r>
      <w:r w:rsidR="007579F7" w:rsidRPr="009A6C54">
        <w:t xml:space="preserve"> </w:t>
      </w:r>
      <w:r w:rsidRPr="009A6C54">
        <w:t>(e.g., 1^HISPANIC OR LATINO)</w:t>
      </w:r>
    </w:p>
    <w:p w:rsidR="003539BA" w:rsidRPr="009A6C54" w:rsidRDefault="003539BA" w:rsidP="00106BBA">
      <w:pPr>
        <w:pStyle w:val="BodyText"/>
      </w:pPr>
    </w:p>
    <w:p w:rsidR="003539BA" w:rsidRPr="009A6C54" w:rsidRDefault="003539BA" w:rsidP="00106BBA">
      <w:pPr>
        <w:pStyle w:val="BodyText"/>
      </w:pPr>
      <w:r w:rsidRPr="009A6C54">
        <w:rPr>
          <w:b/>
        </w:rPr>
        <w:t>VADM(11,1..n,1)</w:t>
      </w:r>
      <w:r w:rsidRPr="009A6C54">
        <w:tab/>
        <w:t>METHOD OF COLLECTION for</w:t>
      </w:r>
      <w:r w:rsidR="00A66908" w:rsidRPr="009A6C54">
        <w:t xml:space="preserve"> </w:t>
      </w:r>
      <w:r w:rsidRPr="009A6C54">
        <w:t>the Nth repetition of ETHNICITY</w:t>
      </w:r>
    </w:p>
    <w:p w:rsidR="003539BA" w:rsidRPr="009A6C54" w:rsidRDefault="003539BA" w:rsidP="00106BBA">
      <w:pPr>
        <w:pStyle w:val="BodyText"/>
      </w:pPr>
      <w:r w:rsidRPr="009A6C54">
        <w:t>INFORMATION for the patient in</w:t>
      </w:r>
      <w:r w:rsidR="007579F7" w:rsidRPr="009A6C54">
        <w:t xml:space="preserve"> </w:t>
      </w:r>
      <w:proofErr w:type="spellStart"/>
      <w:r w:rsidRPr="009A6C54">
        <w:t>internal^external</w:t>
      </w:r>
      <w:proofErr w:type="spellEnd"/>
      <w:r w:rsidRPr="009A6C54">
        <w:t xml:space="preserve"> format.</w:t>
      </w:r>
      <w:r w:rsidR="007579F7" w:rsidRPr="009A6C54">
        <w:t xml:space="preserve"> </w:t>
      </w:r>
      <w:r w:rsidRPr="009A6C54">
        <w:t>(e.g., 2^PROXY))</w:t>
      </w:r>
    </w:p>
    <w:p w:rsidR="003539BA" w:rsidRPr="009A6C54" w:rsidRDefault="003539BA" w:rsidP="00106BBA">
      <w:pPr>
        <w:pStyle w:val="BodyText"/>
      </w:pPr>
    </w:p>
    <w:p w:rsidR="003539BA" w:rsidRPr="009A6C54" w:rsidRDefault="003539BA" w:rsidP="00106BBA">
      <w:pPr>
        <w:pStyle w:val="BodyText"/>
      </w:pPr>
      <w:r w:rsidRPr="009A6C54">
        <w:rPr>
          <w:b/>
        </w:rPr>
        <w:t>VADM(12)</w:t>
      </w:r>
      <w:r w:rsidRPr="009A6C54">
        <w:tab/>
      </w:r>
      <w:r w:rsidR="00880E85" w:rsidRPr="009A6C54">
        <w:tab/>
      </w:r>
      <w:r w:rsidRPr="009A6C54">
        <w:t>Number of entries found in the</w:t>
      </w:r>
      <w:r w:rsidR="00A66908" w:rsidRPr="009A6C54">
        <w:t xml:space="preserve"> </w:t>
      </w:r>
      <w:r w:rsidRPr="009A6C54">
        <w:t>RACE INFORMATION multiple.</w:t>
      </w:r>
    </w:p>
    <w:p w:rsidR="003539BA" w:rsidRPr="009A6C54" w:rsidRDefault="003539BA" w:rsidP="00106BBA">
      <w:pPr>
        <w:pStyle w:val="BodyText"/>
      </w:pPr>
      <w:r w:rsidRPr="009A6C54">
        <w:t>(e.g., 1)</w:t>
      </w:r>
    </w:p>
    <w:p w:rsidR="00A66908" w:rsidRPr="009A6C54" w:rsidRDefault="00A66908" w:rsidP="00106BBA">
      <w:pPr>
        <w:pStyle w:val="BodyText"/>
      </w:pPr>
    </w:p>
    <w:p w:rsidR="003539BA" w:rsidRPr="009A6C54" w:rsidRDefault="003539BA" w:rsidP="00106BBA">
      <w:pPr>
        <w:pStyle w:val="BodyText"/>
      </w:pPr>
      <w:r w:rsidRPr="009A6C54">
        <w:rPr>
          <w:b/>
        </w:rPr>
        <w:t>VADM(12,1..n)</w:t>
      </w:r>
      <w:r w:rsidRPr="009A6C54">
        <w:rPr>
          <w:b/>
        </w:rPr>
        <w:tab/>
      </w:r>
      <w:r w:rsidRPr="009A6C54">
        <w:t>Nth repetition of RACE</w:t>
      </w:r>
      <w:r w:rsidR="00A66908" w:rsidRPr="009A6C54">
        <w:t xml:space="preserve"> </w:t>
      </w:r>
      <w:r w:rsidRPr="009A6C54">
        <w:t>INFORMATION for the patient in</w:t>
      </w:r>
      <w:r w:rsidR="00880E85" w:rsidRPr="009A6C54">
        <w:t xml:space="preserve"> </w:t>
      </w:r>
      <w:proofErr w:type="spellStart"/>
      <w:r w:rsidRPr="009A6C54">
        <w:t>internal^external</w:t>
      </w:r>
      <w:proofErr w:type="spellEnd"/>
      <w:r w:rsidRPr="009A6C54">
        <w:t xml:space="preserve"> format.</w:t>
      </w:r>
      <w:r w:rsidR="007579F7" w:rsidRPr="009A6C54">
        <w:t xml:space="preserve"> </w:t>
      </w:r>
      <w:r w:rsidRPr="009A6C54">
        <w:t>(e.g., 11^WHITE)</w:t>
      </w:r>
    </w:p>
    <w:p w:rsidR="003539BA" w:rsidRPr="009A6C54" w:rsidRDefault="003539BA" w:rsidP="00106BBA">
      <w:pPr>
        <w:pStyle w:val="BodyText"/>
      </w:pPr>
    </w:p>
    <w:p w:rsidR="003539BA" w:rsidRPr="009A6C54" w:rsidRDefault="003539BA" w:rsidP="00106BBA">
      <w:pPr>
        <w:pStyle w:val="BodyText"/>
      </w:pPr>
      <w:r w:rsidRPr="009A6C54">
        <w:rPr>
          <w:b/>
        </w:rPr>
        <w:t>VADM(12,1..n,1)</w:t>
      </w:r>
      <w:r w:rsidRPr="009A6C54">
        <w:tab/>
        <w:t>METHOD OF COLLECTION for</w:t>
      </w:r>
      <w:r w:rsidR="00A66908" w:rsidRPr="009A6C54">
        <w:t xml:space="preserve"> </w:t>
      </w:r>
      <w:r w:rsidRPr="009A6C54">
        <w:t>the Nth repetition of RACE</w:t>
      </w:r>
      <w:r w:rsidR="00880E85" w:rsidRPr="009A6C54">
        <w:t xml:space="preserve"> </w:t>
      </w:r>
      <w:r w:rsidRPr="009A6C54">
        <w:t>INFORMATION for the patient in</w:t>
      </w:r>
      <w:r w:rsidR="007579F7" w:rsidRPr="009A6C54">
        <w:t xml:space="preserve"> </w:t>
      </w:r>
      <w:proofErr w:type="spellStart"/>
      <w:r w:rsidRPr="009A6C54">
        <w:t>internal^external</w:t>
      </w:r>
      <w:proofErr w:type="spellEnd"/>
      <w:r w:rsidRPr="009A6C54">
        <w:t xml:space="preserve"> format.</w:t>
      </w:r>
      <w:r w:rsidR="007579F7" w:rsidRPr="009A6C54">
        <w:t xml:space="preserve"> </w:t>
      </w:r>
      <w:r w:rsidRPr="009A6C54">
        <w:t>(e.g., 2^PROXY))</w:t>
      </w:r>
    </w:p>
    <w:p w:rsidR="003539BA" w:rsidRPr="009A6C54" w:rsidRDefault="003539BA" w:rsidP="00106BBA">
      <w:pPr>
        <w:pStyle w:val="BodyText"/>
      </w:pPr>
    </w:p>
    <w:p w:rsidR="003539BA" w:rsidRPr="009A6C54" w:rsidRDefault="003539BA" w:rsidP="00106BBA">
      <w:pPr>
        <w:pStyle w:val="BodyText"/>
      </w:pPr>
      <w:r w:rsidRPr="009A6C54">
        <w:rPr>
          <w:b/>
        </w:rPr>
        <w:t>VA("PID")</w:t>
      </w:r>
      <w:r w:rsidRPr="009A6C54">
        <w:tab/>
        <w:t>The PRIMARY LONG ID for a patient.  The format of this variable will depend on the type of patient if VAPTYP is set.  (e.g., 000-45-6789)</w:t>
      </w:r>
    </w:p>
    <w:p w:rsidR="003539BA" w:rsidRPr="009A6C54" w:rsidRDefault="003539BA" w:rsidP="00106BBA">
      <w:pPr>
        <w:pStyle w:val="BodyText"/>
      </w:pPr>
    </w:p>
    <w:p w:rsidR="003539BA" w:rsidRPr="009A6C54" w:rsidRDefault="003539BA" w:rsidP="00106BBA">
      <w:pPr>
        <w:pStyle w:val="BodyText"/>
      </w:pPr>
      <w:r w:rsidRPr="009A6C54">
        <w:rPr>
          <w:b/>
        </w:rPr>
        <w:t>VA("BID")</w:t>
      </w:r>
      <w:r w:rsidRPr="009A6C54">
        <w:tab/>
        <w:t>The PRIMARY SHORT ID for a patient.  The format of this variable will depend on the type of patient if VAPTYP is set.  (e.g., 6789)</w:t>
      </w:r>
    </w:p>
    <w:p w:rsidR="003539BA" w:rsidRPr="009A6C54" w:rsidRDefault="003539BA" w:rsidP="00106BBA">
      <w:pPr>
        <w:pStyle w:val="BodyText"/>
      </w:pPr>
    </w:p>
    <w:p w:rsidR="003539BA" w:rsidRPr="009A6C54" w:rsidRDefault="003539BA" w:rsidP="00106BBA">
      <w:pPr>
        <w:pStyle w:val="BodyText"/>
      </w:pPr>
      <w:r w:rsidRPr="009A6C54">
        <w:rPr>
          <w:b/>
        </w:rPr>
        <w:t xml:space="preserve">VAERR </w:t>
      </w:r>
      <w:r w:rsidRPr="009A6C54">
        <w:tab/>
        <w:t>The error flag will have one of the following values.</w:t>
      </w:r>
    </w:p>
    <w:p w:rsidR="003539BA" w:rsidRPr="009A6C54" w:rsidRDefault="003539BA" w:rsidP="00106BBA">
      <w:pPr>
        <w:pStyle w:val="BodyText"/>
      </w:pPr>
      <w:r w:rsidRPr="009A6C54">
        <w:t xml:space="preserve">0  -- no errors encountered </w:t>
      </w:r>
    </w:p>
    <w:p w:rsidR="003539BA" w:rsidRPr="009A6C54" w:rsidRDefault="003539BA" w:rsidP="00106BBA">
      <w:pPr>
        <w:pStyle w:val="BodyText"/>
      </w:pPr>
      <w:r w:rsidRPr="009A6C54">
        <w:t>1  -- error encountered - DFN or</w:t>
      </w:r>
      <w:r w:rsidR="007579F7" w:rsidRPr="009A6C54">
        <w:t xml:space="preserve">  </w:t>
      </w:r>
      <w:r w:rsidRPr="009A6C54">
        <w:t xml:space="preserve">^DPT(DFN,0) is not defined </w:t>
      </w:r>
    </w:p>
    <w:p w:rsidR="003539BA" w:rsidRPr="009A6C54" w:rsidRDefault="003539BA" w:rsidP="00DD6E74">
      <w:pPr>
        <w:pStyle w:val="Heading3"/>
      </w:pPr>
      <w:bookmarkStart w:id="235" w:name="_Toc11706652"/>
      <w:r w:rsidRPr="009A6C54">
        <w:t>ELIG^VADPT</w:t>
      </w:r>
      <w:bookmarkEnd w:id="235"/>
    </w:p>
    <w:p w:rsidR="003539BA" w:rsidRPr="009A6C54" w:rsidRDefault="003539BA" w:rsidP="00106BBA">
      <w:pPr>
        <w:pStyle w:val="BodyText"/>
      </w:pPr>
      <w:r w:rsidRPr="009A6C54">
        <w:t>This entry point returns eligibility information for a patient.</w:t>
      </w:r>
    </w:p>
    <w:p w:rsidR="00DD6E74" w:rsidRPr="009A6C54" w:rsidRDefault="00DD6E74" w:rsidP="00DD6E74">
      <w:pPr>
        <w:pStyle w:val="BodyText"/>
        <w:jc w:val="center"/>
      </w:pPr>
      <w:r w:rsidRPr="009A6C54">
        <w:t>INPUT:</w:t>
      </w:r>
    </w:p>
    <w:p w:rsidR="003539BA" w:rsidRPr="009A6C54" w:rsidRDefault="003539BA" w:rsidP="00DD6E74">
      <w:pPr>
        <w:pStyle w:val="BodyText"/>
      </w:pPr>
      <w:r w:rsidRPr="009A6C54">
        <w:rPr>
          <w:b/>
        </w:rPr>
        <w:t>DFN</w:t>
      </w:r>
      <w:r w:rsidRPr="009A6C54">
        <w:tab/>
      </w:r>
      <w:r w:rsidRPr="009A6C54">
        <w:tab/>
        <w:t xml:space="preserve">This required variable is the internal </w:t>
      </w:r>
      <w:r w:rsidR="00A66908" w:rsidRPr="009A6C54">
        <w:t xml:space="preserve"> </w:t>
      </w:r>
      <w:r w:rsidRPr="009A6C54">
        <w:t>entry number in the PATIENT file.</w:t>
      </w:r>
    </w:p>
    <w:p w:rsidR="00DD6E74" w:rsidRPr="009A6C54" w:rsidRDefault="00DD6E74" w:rsidP="00106BBA">
      <w:pPr>
        <w:pStyle w:val="BodyText"/>
        <w:rPr>
          <w:b/>
        </w:rPr>
      </w:pPr>
    </w:p>
    <w:p w:rsidR="003539BA" w:rsidRPr="009A6C54" w:rsidRDefault="003539BA" w:rsidP="00106BBA">
      <w:pPr>
        <w:pStyle w:val="BodyText"/>
      </w:pPr>
      <w:r w:rsidRPr="009A6C54">
        <w:rPr>
          <w:b/>
        </w:rPr>
        <w:t>VAHOW</w:t>
      </w:r>
      <w:r w:rsidRPr="009A6C54">
        <w:tab/>
        <w:t>This optional variable can be set to a requested format for the output array.  If this variable is not defined or does not contain one of the following values, the output array will be returned with numeric subscripts.</w:t>
      </w:r>
    </w:p>
    <w:p w:rsidR="003539BA" w:rsidRPr="009A6C54" w:rsidRDefault="003539BA" w:rsidP="00106BBA">
      <w:pPr>
        <w:pStyle w:val="BodyText"/>
      </w:pPr>
      <w:r w:rsidRPr="009A6C54">
        <w:t>1 -- return the output array with alpha subscripts - see alpha subscripts section (e.g., VAEL(1) would be VAEL("EL"))</w:t>
      </w:r>
    </w:p>
    <w:p w:rsidR="003539BA" w:rsidRPr="009A6C54" w:rsidRDefault="003539BA" w:rsidP="00106BBA">
      <w:pPr>
        <w:pStyle w:val="BodyText"/>
      </w:pPr>
      <w:r w:rsidRPr="009A6C54">
        <w:t>2 -- return the output in the ^UTILITY global with numeric subscripts</w:t>
      </w:r>
      <w:r w:rsidR="007579F7" w:rsidRPr="009A6C54">
        <w:t xml:space="preserve"> </w:t>
      </w:r>
      <w:r w:rsidRPr="009A6C54">
        <w:t>(e.g., ^UTILITY("VAEL",$J,1))</w:t>
      </w:r>
    </w:p>
    <w:p w:rsidR="003539BA" w:rsidRPr="009A6C54" w:rsidRDefault="003539BA" w:rsidP="00106BBA">
      <w:pPr>
        <w:pStyle w:val="BodyText"/>
      </w:pPr>
      <w:r w:rsidRPr="009A6C54">
        <w:t>12 -- return the output in the ^UTILITY global with alpha subscripts</w:t>
      </w:r>
      <w:r w:rsidR="007579F7" w:rsidRPr="009A6C54">
        <w:t xml:space="preserve"> </w:t>
      </w:r>
      <w:r w:rsidRPr="009A6C54">
        <w:t>(e.g., ^UTILITY("VAEL",$J,"EL"))</w:t>
      </w:r>
    </w:p>
    <w:p w:rsidR="003539BA" w:rsidRPr="009A6C54" w:rsidRDefault="003539BA" w:rsidP="00106BBA">
      <w:pPr>
        <w:pStyle w:val="BodyText"/>
      </w:pPr>
    </w:p>
    <w:p w:rsidR="003539BA" w:rsidRPr="009A6C54" w:rsidRDefault="003539BA" w:rsidP="00106BBA">
      <w:pPr>
        <w:pStyle w:val="BodyText"/>
      </w:pPr>
      <w:r w:rsidRPr="009A6C54">
        <w:rPr>
          <w:b/>
        </w:rPr>
        <w:t>VAROOT</w:t>
      </w:r>
      <w:r w:rsidRPr="009A6C54">
        <w:tab/>
        <w:t>This optional variable can be set to a local variable or global name in which to return the output.</w:t>
      </w:r>
      <w:r w:rsidR="007579F7" w:rsidRPr="009A6C54">
        <w:t xml:space="preserve"> </w:t>
      </w:r>
      <w:r w:rsidRPr="009A6C54">
        <w:t>(e.g., VAROOT="DGELG")</w:t>
      </w:r>
    </w:p>
    <w:p w:rsidR="00DD6E74" w:rsidRPr="009A6C54" w:rsidRDefault="00DD6E74" w:rsidP="00DD6E74">
      <w:pPr>
        <w:pStyle w:val="BodyText"/>
        <w:jc w:val="center"/>
      </w:pPr>
      <w:r w:rsidRPr="009A6C54">
        <w:t>OUTPUT:</w:t>
      </w:r>
    </w:p>
    <w:p w:rsidR="003539BA" w:rsidRPr="009A6C54" w:rsidRDefault="003539BA" w:rsidP="00106BBA">
      <w:pPr>
        <w:pStyle w:val="BodyText"/>
      </w:pPr>
      <w:r w:rsidRPr="009A6C54">
        <w:rPr>
          <w:b/>
        </w:rPr>
        <w:t>VAEL(1)</w:t>
      </w:r>
      <w:r w:rsidRPr="009A6C54">
        <w:tab/>
        <w:t xml:space="preserve">The PRIMARY ELIGIBILITY CODE of the patient in </w:t>
      </w:r>
      <w:proofErr w:type="spellStart"/>
      <w:r w:rsidRPr="009A6C54">
        <w:t>internal^external</w:t>
      </w:r>
      <w:proofErr w:type="spellEnd"/>
      <w:r w:rsidRPr="009A6C54">
        <w:t xml:space="preserve"> format.</w:t>
      </w:r>
      <w:r w:rsidR="007579F7" w:rsidRPr="009A6C54">
        <w:t xml:space="preserve"> </w:t>
      </w:r>
      <w:r w:rsidRPr="009A6C54">
        <w:t>(e.g., 1^SERVICE CONNECTED 50-100%)</w:t>
      </w:r>
    </w:p>
    <w:p w:rsidR="005B1C18" w:rsidRPr="009A6C54" w:rsidRDefault="005B1C18" w:rsidP="00106BBA">
      <w:pPr>
        <w:pStyle w:val="BodyText"/>
        <w:rPr>
          <w:b/>
        </w:rPr>
      </w:pPr>
    </w:p>
    <w:p w:rsidR="003539BA" w:rsidRPr="009A6C54" w:rsidRDefault="003539BA" w:rsidP="00106BBA">
      <w:pPr>
        <w:pStyle w:val="BodyText"/>
      </w:pPr>
      <w:r w:rsidRPr="009A6C54">
        <w:rPr>
          <w:b/>
        </w:rPr>
        <w:t>VAEL(1,#)</w:t>
      </w:r>
      <w:r w:rsidRPr="009A6C54">
        <w:tab/>
      </w:r>
      <w:r w:rsidR="00A66908" w:rsidRPr="009A6C54">
        <w:t>An array of other PATIENT ELIGI</w:t>
      </w:r>
      <w:r w:rsidRPr="009A6C54">
        <w:t xml:space="preserve">BILITIES to which the patient is entitled to care, in </w:t>
      </w:r>
      <w:proofErr w:type="spellStart"/>
      <w:r w:rsidRPr="009A6C54">
        <w:t>internal^external</w:t>
      </w:r>
      <w:proofErr w:type="spellEnd"/>
      <w:r w:rsidRPr="009A6C54">
        <w:t xml:space="preserve"> format.  The # sign represents the internal entry number of the eligibility in the ELIGIBILITY CODE file.  (e.g., 13^PRISONER OF WAR)</w:t>
      </w:r>
    </w:p>
    <w:p w:rsidR="003539BA" w:rsidRPr="009A6C54" w:rsidRDefault="003539BA" w:rsidP="00106BBA">
      <w:pPr>
        <w:pStyle w:val="BodyText"/>
      </w:pPr>
    </w:p>
    <w:p w:rsidR="003539BA" w:rsidRPr="009A6C54" w:rsidRDefault="003539BA" w:rsidP="00106BBA">
      <w:pPr>
        <w:pStyle w:val="BodyText"/>
      </w:pPr>
      <w:r w:rsidRPr="009A6C54">
        <w:rPr>
          <w:b/>
        </w:rPr>
        <w:t>VAEL(2)</w:t>
      </w:r>
      <w:r w:rsidRPr="009A6C54">
        <w:tab/>
        <w:t xml:space="preserve">The PERIOD OF SERVICE of the patient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19^WORLD WAR I)</w:t>
      </w:r>
    </w:p>
    <w:p w:rsidR="003539BA" w:rsidRPr="009A6C54" w:rsidRDefault="003539BA" w:rsidP="00106BBA">
      <w:pPr>
        <w:pStyle w:val="BodyText"/>
      </w:pPr>
    </w:p>
    <w:p w:rsidR="003539BA" w:rsidRPr="009A6C54" w:rsidRDefault="003539BA" w:rsidP="00106BBA">
      <w:pPr>
        <w:pStyle w:val="BodyText"/>
      </w:pPr>
      <w:r w:rsidRPr="009A6C54">
        <w:rPr>
          <w:b/>
        </w:rPr>
        <w:t>VAEL(3)</w:t>
      </w:r>
      <w:r w:rsidRPr="009A6C54">
        <w:tab/>
        <w:t>If the SERVICE CONNECTED? field is YES, a "1" will be returned in the first piece; otherwise, a "0" will be returned.  If service connected, the SERVICE CONNECTED PERCENTAGE field will be returned in the second piece.  (e.g., 1^70)</w:t>
      </w:r>
    </w:p>
    <w:p w:rsidR="003539BA" w:rsidRPr="009A6C54" w:rsidRDefault="003539BA" w:rsidP="00106BBA">
      <w:pPr>
        <w:pStyle w:val="BodyText"/>
      </w:pPr>
    </w:p>
    <w:p w:rsidR="003539BA" w:rsidRPr="009A6C54" w:rsidRDefault="003539BA" w:rsidP="00106BBA">
      <w:pPr>
        <w:pStyle w:val="BodyText"/>
      </w:pPr>
      <w:r w:rsidRPr="009A6C54">
        <w:rPr>
          <w:b/>
        </w:rPr>
        <w:t>VAEL(4)</w:t>
      </w:r>
      <w:r w:rsidRPr="009A6C54">
        <w:tab/>
        <w:t>If the VETERAN (Y/N)? field is YES, a "1" will be returned; otherwise, a "0" will be returned.  (e.g., 1)</w:t>
      </w:r>
    </w:p>
    <w:p w:rsidR="003539BA" w:rsidRPr="009A6C54" w:rsidRDefault="003539BA" w:rsidP="00106BBA">
      <w:pPr>
        <w:pStyle w:val="BodyText"/>
      </w:pPr>
    </w:p>
    <w:p w:rsidR="003539BA" w:rsidRPr="009A6C54" w:rsidRDefault="003539BA" w:rsidP="00106BBA">
      <w:pPr>
        <w:pStyle w:val="BodyText"/>
      </w:pPr>
      <w:r w:rsidRPr="009A6C54">
        <w:rPr>
          <w:b/>
        </w:rPr>
        <w:t>VAEL(5)</w:t>
      </w:r>
      <w:r w:rsidRPr="009A6C54">
        <w:tab/>
        <w:t>If an INELIGIBLE DATE exists, a "0"</w:t>
      </w:r>
      <w:r w:rsidR="00A66908" w:rsidRPr="009A6C54">
        <w:t xml:space="preserve"> </w:t>
      </w:r>
      <w:r w:rsidRPr="009A6C54">
        <w:t>will be returned indicating the patient is ineligible; otherwise, a "1" will be returned.  (e.g., 0)</w:t>
      </w:r>
    </w:p>
    <w:p w:rsidR="003539BA" w:rsidRPr="009A6C54" w:rsidRDefault="003539BA" w:rsidP="00106BBA">
      <w:pPr>
        <w:pStyle w:val="BodyText"/>
      </w:pPr>
    </w:p>
    <w:p w:rsidR="003539BA" w:rsidRPr="009A6C54" w:rsidRDefault="003539BA" w:rsidP="00106BBA">
      <w:pPr>
        <w:pStyle w:val="BodyText"/>
      </w:pPr>
      <w:r w:rsidRPr="009A6C54">
        <w:rPr>
          <w:b/>
        </w:rPr>
        <w:t>VAEL(5,1)</w:t>
      </w:r>
      <w:r w:rsidRPr="009A6C54">
        <w:tab/>
        <w:t xml:space="preserve">If ineligible, the INELIGIBLE DATE of the patient in </w:t>
      </w:r>
      <w:proofErr w:type="spellStart"/>
      <w:r w:rsidRPr="009A6C54">
        <w:t>internal^external</w:t>
      </w:r>
      <w:proofErr w:type="spellEnd"/>
      <w:r w:rsidRPr="009A6C54">
        <w:t xml:space="preserve"> format.  (e.g., 2880101^JAN 1,1988)</w:t>
      </w:r>
    </w:p>
    <w:p w:rsidR="003539BA" w:rsidRPr="009A6C54" w:rsidRDefault="003539BA" w:rsidP="00106BBA">
      <w:pPr>
        <w:pStyle w:val="BodyText"/>
      </w:pPr>
    </w:p>
    <w:p w:rsidR="003539BA" w:rsidRPr="009A6C54" w:rsidRDefault="003539BA" w:rsidP="00106BBA">
      <w:pPr>
        <w:pStyle w:val="BodyText"/>
      </w:pPr>
      <w:r w:rsidRPr="009A6C54">
        <w:rPr>
          <w:b/>
        </w:rPr>
        <w:t>VAEL(5,2)</w:t>
      </w:r>
      <w:r w:rsidRPr="009A6C54">
        <w:tab/>
        <w:t xml:space="preserve">If ineligible, the INELIGIBLE TWX </w:t>
      </w:r>
      <w:r w:rsidR="00A66908" w:rsidRPr="009A6C54">
        <w:t xml:space="preserve"> </w:t>
      </w:r>
      <w:r w:rsidRPr="009A6C54">
        <w:t xml:space="preserve">SOURCE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2^REGIONAL OFFICE)</w:t>
      </w:r>
    </w:p>
    <w:p w:rsidR="003539BA" w:rsidRPr="009A6C54" w:rsidRDefault="003539BA" w:rsidP="00106BBA">
      <w:pPr>
        <w:pStyle w:val="BodyText"/>
      </w:pPr>
    </w:p>
    <w:p w:rsidR="003539BA" w:rsidRPr="009A6C54" w:rsidRDefault="003539BA" w:rsidP="00106BBA">
      <w:pPr>
        <w:pStyle w:val="BodyText"/>
      </w:pPr>
      <w:r w:rsidRPr="009A6C54">
        <w:rPr>
          <w:b/>
        </w:rPr>
        <w:t>VAEL(5,3)</w:t>
      </w:r>
      <w:r w:rsidRPr="009A6C54">
        <w:tab/>
        <w:t>If ineligible, the INELIGIBLE TWX CITY.  (e.g., ALBANY)</w:t>
      </w:r>
    </w:p>
    <w:p w:rsidR="003539BA" w:rsidRPr="009A6C54" w:rsidRDefault="003539BA" w:rsidP="00106BBA">
      <w:pPr>
        <w:pStyle w:val="BodyText"/>
      </w:pPr>
    </w:p>
    <w:p w:rsidR="003539BA" w:rsidRPr="009A6C54" w:rsidRDefault="003539BA" w:rsidP="00106BBA">
      <w:pPr>
        <w:pStyle w:val="BodyText"/>
      </w:pPr>
      <w:r w:rsidRPr="009A6C54">
        <w:rPr>
          <w:b/>
        </w:rPr>
        <w:t>VAEL(5,4)</w:t>
      </w:r>
      <w:r w:rsidRPr="009A6C54">
        <w:tab/>
        <w:t xml:space="preserve">If ineligible, the INELIGIBLE TWX </w:t>
      </w:r>
      <w:r w:rsidR="00A66908" w:rsidRPr="009A6C54">
        <w:t xml:space="preserve"> </w:t>
      </w:r>
      <w:r w:rsidRPr="009A6C54">
        <w:t xml:space="preserve">STATE from which the ineligible notification was received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36^NEW YORK)</w:t>
      </w:r>
    </w:p>
    <w:p w:rsidR="00A66908" w:rsidRPr="009A6C54" w:rsidRDefault="00A66908" w:rsidP="00106BBA">
      <w:pPr>
        <w:pStyle w:val="BodyText"/>
      </w:pPr>
    </w:p>
    <w:p w:rsidR="003539BA" w:rsidRPr="009A6C54" w:rsidRDefault="003539BA" w:rsidP="00106BBA">
      <w:pPr>
        <w:pStyle w:val="BodyText"/>
      </w:pPr>
      <w:r w:rsidRPr="009A6C54">
        <w:rPr>
          <w:b/>
        </w:rPr>
        <w:t>VAEL(5,5)</w:t>
      </w:r>
      <w:r w:rsidRPr="009A6C54">
        <w:tab/>
        <w:t>If ineligible, the INELIGIBLE VARO DECISION.</w:t>
      </w:r>
      <w:r w:rsidR="007579F7" w:rsidRPr="009A6C54">
        <w:t xml:space="preserve"> </w:t>
      </w:r>
      <w:r w:rsidRPr="009A6C54">
        <w:t>(e.g., UNABLE TO VERIFY)</w:t>
      </w:r>
    </w:p>
    <w:p w:rsidR="003539BA" w:rsidRPr="009A6C54" w:rsidRDefault="003539BA" w:rsidP="00106BBA">
      <w:pPr>
        <w:pStyle w:val="BodyText"/>
      </w:pPr>
    </w:p>
    <w:p w:rsidR="003539BA" w:rsidRPr="009A6C54" w:rsidRDefault="003539BA" w:rsidP="00106BBA">
      <w:pPr>
        <w:pStyle w:val="BodyText"/>
      </w:pPr>
      <w:r w:rsidRPr="009A6C54">
        <w:rPr>
          <w:b/>
        </w:rPr>
        <w:t>VAEL(5,6)</w:t>
      </w:r>
      <w:r w:rsidRPr="009A6C54">
        <w:tab/>
        <w:t>If ineligible, the INELIGIBLE REASON.  (e.g., NO DD214)</w:t>
      </w:r>
    </w:p>
    <w:p w:rsidR="003539BA" w:rsidRPr="009A6C54" w:rsidRDefault="003539BA" w:rsidP="00106BBA">
      <w:pPr>
        <w:pStyle w:val="BodyText"/>
      </w:pPr>
    </w:p>
    <w:p w:rsidR="003539BA" w:rsidRPr="009A6C54" w:rsidRDefault="003539BA" w:rsidP="00106BBA">
      <w:pPr>
        <w:pStyle w:val="BodyText"/>
      </w:pPr>
      <w:r w:rsidRPr="009A6C54">
        <w:rPr>
          <w:b/>
        </w:rPr>
        <w:t>VAEL(6)</w:t>
      </w:r>
      <w:r w:rsidRPr="009A6C54">
        <w:tab/>
        <w:t xml:space="preserve">The TYPE of patient in </w:t>
      </w:r>
      <w:proofErr w:type="spellStart"/>
      <w:r w:rsidRPr="009A6C54">
        <w:t>internal^external</w:t>
      </w:r>
      <w:proofErr w:type="spellEnd"/>
      <w:r w:rsidRPr="009A6C54">
        <w:t xml:space="preserve"> format.</w:t>
      </w:r>
      <w:r w:rsidR="007579F7" w:rsidRPr="009A6C54">
        <w:t xml:space="preserve"> </w:t>
      </w:r>
      <w:r w:rsidRPr="009A6C54">
        <w:t>(e.g., 1^SC VETERAN)</w:t>
      </w:r>
    </w:p>
    <w:p w:rsidR="003539BA" w:rsidRPr="009A6C54" w:rsidRDefault="003539BA" w:rsidP="00106BBA">
      <w:pPr>
        <w:pStyle w:val="BodyText"/>
      </w:pPr>
    </w:p>
    <w:p w:rsidR="003539BA" w:rsidRPr="009A6C54" w:rsidRDefault="003539BA" w:rsidP="00106BBA">
      <w:pPr>
        <w:pStyle w:val="BodyText"/>
      </w:pPr>
      <w:r w:rsidRPr="009A6C54">
        <w:rPr>
          <w:b/>
        </w:rPr>
        <w:t>VAEL(7)</w:t>
      </w:r>
      <w:r w:rsidRPr="009A6C54">
        <w:tab/>
        <w:t>The CLAIM NUMBER of the patient.</w:t>
      </w:r>
      <w:r w:rsidR="007579F7" w:rsidRPr="009A6C54">
        <w:t xml:space="preserve"> </w:t>
      </w:r>
      <w:r w:rsidRPr="009A6C54">
        <w:t>(e.g., 123456789)</w:t>
      </w:r>
    </w:p>
    <w:p w:rsidR="003539BA" w:rsidRPr="009A6C54" w:rsidRDefault="003539BA" w:rsidP="00106BBA">
      <w:pPr>
        <w:pStyle w:val="BodyText"/>
      </w:pPr>
    </w:p>
    <w:p w:rsidR="003539BA" w:rsidRPr="009A6C54" w:rsidRDefault="003539BA" w:rsidP="00106BBA">
      <w:pPr>
        <w:pStyle w:val="BodyText"/>
      </w:pPr>
      <w:r w:rsidRPr="009A6C54">
        <w:rPr>
          <w:b/>
        </w:rPr>
        <w:t>VAEL(8)</w:t>
      </w:r>
      <w:r w:rsidRPr="009A6C54">
        <w:tab/>
        <w:t xml:space="preserve">The current ELIGIBILITY STATUS of </w:t>
      </w:r>
      <w:r w:rsidR="00E22253" w:rsidRPr="009A6C54">
        <w:t xml:space="preserve"> </w:t>
      </w:r>
      <w:r w:rsidRPr="009A6C54">
        <w:t xml:space="preserve">the patient in </w:t>
      </w:r>
      <w:proofErr w:type="spellStart"/>
      <w:r w:rsidRPr="009A6C54">
        <w:t>internal^external</w:t>
      </w:r>
      <w:proofErr w:type="spellEnd"/>
      <w:r w:rsidRPr="009A6C54">
        <w:t xml:space="preserve"> format.  (e.g., V^VERIFIED)</w:t>
      </w:r>
    </w:p>
    <w:p w:rsidR="003539BA" w:rsidRPr="009A6C54" w:rsidRDefault="003539BA" w:rsidP="00106BBA">
      <w:pPr>
        <w:pStyle w:val="BodyText"/>
      </w:pPr>
    </w:p>
    <w:p w:rsidR="003539BA" w:rsidRPr="009A6C54" w:rsidRDefault="003539BA" w:rsidP="00106BBA">
      <w:pPr>
        <w:pStyle w:val="BodyText"/>
      </w:pPr>
      <w:r w:rsidRPr="009A6C54">
        <w:rPr>
          <w:b/>
        </w:rPr>
        <w:t>VAEL(9)</w:t>
      </w:r>
      <w:r w:rsidRPr="009A6C54">
        <w:tab/>
        <w:t>The CURRENT MEANS TEST STATUS of the patient CODE^</w:t>
      </w:r>
    </w:p>
    <w:p w:rsidR="003539BA" w:rsidRPr="009A6C54" w:rsidRDefault="003539BA" w:rsidP="00106BBA">
      <w:pPr>
        <w:pStyle w:val="BodyText"/>
      </w:pPr>
      <w:r w:rsidRPr="009A6C54">
        <w:t>NAME.  (e.g., A^MEANS TEST EXEMPT)</w:t>
      </w:r>
    </w:p>
    <w:p w:rsidR="003539BA" w:rsidRPr="009A6C54" w:rsidRDefault="003539BA" w:rsidP="00106BBA">
      <w:pPr>
        <w:pStyle w:val="BodyText"/>
      </w:pPr>
      <w:r w:rsidRPr="009A6C54">
        <w:rPr>
          <w:b/>
        </w:rPr>
        <w:t>VAERR</w:t>
      </w:r>
      <w:r w:rsidRPr="009A6C54">
        <w:tab/>
        <w:t>The error flag will have one of the following values.</w:t>
      </w:r>
    </w:p>
    <w:p w:rsidR="003539BA" w:rsidRPr="009A6C54" w:rsidRDefault="003539BA" w:rsidP="00106BBA">
      <w:pPr>
        <w:pStyle w:val="BodyText"/>
      </w:pPr>
      <w:r w:rsidRPr="009A6C54">
        <w:t xml:space="preserve">0  -- no errors encountered </w:t>
      </w:r>
    </w:p>
    <w:p w:rsidR="003539BA" w:rsidRPr="009A6C54" w:rsidRDefault="003539BA" w:rsidP="00106BBA">
      <w:pPr>
        <w:pStyle w:val="BodyText"/>
      </w:pPr>
      <w:r w:rsidRPr="009A6C54">
        <w:t>1  -- error encountered - DFN or</w:t>
      </w:r>
    </w:p>
    <w:p w:rsidR="003539BA" w:rsidRPr="009A6C54" w:rsidRDefault="003539BA" w:rsidP="00106BBA">
      <w:pPr>
        <w:pStyle w:val="BodyText"/>
      </w:pPr>
      <w:r w:rsidRPr="009A6C54">
        <w:t xml:space="preserve">^DPT(DFN,0) is not defined </w:t>
      </w:r>
    </w:p>
    <w:p w:rsidR="00DD6E74" w:rsidRPr="009A6C54" w:rsidRDefault="003539BA" w:rsidP="00DD6E74">
      <w:pPr>
        <w:pStyle w:val="Heading3"/>
      </w:pPr>
      <w:bookmarkStart w:id="236" w:name="_Toc11706653"/>
      <w:r w:rsidRPr="009A6C54">
        <w:t>MB^VADPT</w:t>
      </w:r>
      <w:bookmarkEnd w:id="236"/>
    </w:p>
    <w:p w:rsidR="003539BA" w:rsidRPr="009A6C54" w:rsidRDefault="003539BA" w:rsidP="00106BBA">
      <w:pPr>
        <w:pStyle w:val="BodyText"/>
      </w:pPr>
      <w:r w:rsidRPr="009A6C54">
        <w:t>This entry point returns monetary benefit information for a patient.</w:t>
      </w:r>
    </w:p>
    <w:p w:rsidR="00DD6E74" w:rsidRPr="009A6C54" w:rsidRDefault="00DD6E74" w:rsidP="00DD6E74">
      <w:pPr>
        <w:pStyle w:val="BodyText"/>
        <w:jc w:val="center"/>
      </w:pPr>
      <w:r w:rsidRPr="009A6C54">
        <w:t>INPUT</w:t>
      </w:r>
      <w:r w:rsidR="003539BA" w:rsidRPr="009A6C54">
        <w:t>:</w:t>
      </w:r>
    </w:p>
    <w:p w:rsidR="003539BA" w:rsidRPr="009A6C54" w:rsidRDefault="003539BA" w:rsidP="00106BBA">
      <w:pPr>
        <w:pStyle w:val="BodyText"/>
      </w:pPr>
      <w:r w:rsidRPr="009A6C54">
        <w:rPr>
          <w:b/>
        </w:rPr>
        <w:t>DFN</w:t>
      </w:r>
      <w:r w:rsidR="00DD6E74" w:rsidRPr="009A6C54">
        <w:tab/>
      </w:r>
      <w:r w:rsidRPr="009A6C54">
        <w:t>This required variable is the internal</w:t>
      </w:r>
      <w:r w:rsidR="007579F7" w:rsidRPr="009A6C54">
        <w:t xml:space="preserve"> </w:t>
      </w:r>
      <w:r w:rsidRPr="009A6C54">
        <w:t>entry number in the PATIENT file.</w:t>
      </w:r>
    </w:p>
    <w:p w:rsidR="003539BA" w:rsidRPr="009A6C54" w:rsidRDefault="003539BA" w:rsidP="00106BBA">
      <w:pPr>
        <w:pStyle w:val="BodyText"/>
      </w:pPr>
    </w:p>
    <w:p w:rsidR="003539BA" w:rsidRPr="009A6C54" w:rsidRDefault="003539BA" w:rsidP="00106BBA">
      <w:pPr>
        <w:pStyle w:val="BodyText"/>
      </w:pPr>
      <w:r w:rsidRPr="009A6C54">
        <w:rPr>
          <w:b/>
        </w:rPr>
        <w:t>VAHOW</w:t>
      </w:r>
      <w:r w:rsidR="00DD6E74" w:rsidRPr="009A6C54">
        <w:tab/>
      </w:r>
      <w:r w:rsidRPr="009A6C54">
        <w:t>This optional variable can be set to a requested format for the output array.  If this variable is not defined or does not contain one of the following values, the output array will be returned with numeric subscripts.</w:t>
      </w:r>
    </w:p>
    <w:p w:rsidR="003539BA" w:rsidRPr="009A6C54" w:rsidRDefault="003539BA" w:rsidP="00106BBA">
      <w:pPr>
        <w:pStyle w:val="BodyText"/>
      </w:pPr>
      <w:r w:rsidRPr="009A6C54">
        <w:t>1 -- return the output array with alpha subscripts - see alpha subscripts section (e.g., VAMB(1) would be VAMB("AA"))</w:t>
      </w:r>
    </w:p>
    <w:p w:rsidR="003539BA" w:rsidRPr="009A6C54" w:rsidRDefault="003539BA" w:rsidP="00106BBA">
      <w:pPr>
        <w:pStyle w:val="BodyText"/>
      </w:pPr>
      <w:r w:rsidRPr="009A6C54">
        <w:t>2 -- return the output in the ^UTILITY global with numeric subscripts</w:t>
      </w:r>
    </w:p>
    <w:p w:rsidR="003539BA" w:rsidRPr="009A6C54" w:rsidRDefault="003539BA" w:rsidP="00106BBA">
      <w:pPr>
        <w:pStyle w:val="BodyText"/>
      </w:pPr>
      <w:r w:rsidRPr="009A6C54">
        <w:t>(e.g., ^UTILITY("VAMB",$J,1))</w:t>
      </w:r>
    </w:p>
    <w:p w:rsidR="003539BA" w:rsidRPr="009A6C54" w:rsidRDefault="003539BA" w:rsidP="00106BBA">
      <w:pPr>
        <w:pStyle w:val="BodyText"/>
      </w:pPr>
      <w:r w:rsidRPr="009A6C54">
        <w:t>12 -- return the output in the ^UTILITY global with alpha subscripts</w:t>
      </w:r>
    </w:p>
    <w:p w:rsidR="003539BA" w:rsidRPr="009A6C54" w:rsidRDefault="003539BA" w:rsidP="00106BBA">
      <w:pPr>
        <w:pStyle w:val="BodyText"/>
      </w:pPr>
      <w:r w:rsidRPr="009A6C54">
        <w:t>(e.g., ^UTILITY("VAMB",$J,"AA"))</w:t>
      </w:r>
    </w:p>
    <w:p w:rsidR="00C213E6" w:rsidRPr="009A6C54" w:rsidRDefault="00C213E6" w:rsidP="00106BBA">
      <w:pPr>
        <w:pStyle w:val="BodyText"/>
        <w:rPr>
          <w:b/>
        </w:rPr>
      </w:pPr>
    </w:p>
    <w:p w:rsidR="003539BA" w:rsidRPr="009A6C54" w:rsidRDefault="003539BA" w:rsidP="00106BBA">
      <w:pPr>
        <w:pStyle w:val="BodyText"/>
      </w:pPr>
      <w:r w:rsidRPr="009A6C54">
        <w:rPr>
          <w:b/>
        </w:rPr>
        <w:t>VAROOT</w:t>
      </w:r>
      <w:r w:rsidRPr="009A6C54">
        <w:tab/>
        <w:t>This optional variable can be set to a local variable or global name in which to return the output.</w:t>
      </w:r>
      <w:r w:rsidR="00C213E6" w:rsidRPr="009A6C54">
        <w:t xml:space="preserve"> </w:t>
      </w:r>
      <w:r w:rsidRPr="009A6C54">
        <w:t>(e.g., VAROOT="DGMB")</w:t>
      </w:r>
    </w:p>
    <w:p w:rsidR="003F4287" w:rsidRPr="009A6C54" w:rsidRDefault="003F4287" w:rsidP="003F4287">
      <w:pPr>
        <w:pStyle w:val="BodyText"/>
        <w:jc w:val="center"/>
      </w:pPr>
      <w:r w:rsidRPr="009A6C54">
        <w:t>OUTPUT:</w:t>
      </w:r>
    </w:p>
    <w:p w:rsidR="003539BA" w:rsidRPr="009A6C54" w:rsidRDefault="003539BA" w:rsidP="00106BBA">
      <w:pPr>
        <w:pStyle w:val="BodyText"/>
      </w:pPr>
      <w:r w:rsidRPr="009A6C54">
        <w:rPr>
          <w:b/>
        </w:rPr>
        <w:t>VAMB(1)</w:t>
      </w:r>
      <w:r w:rsidRPr="009A6C54">
        <w:tab/>
        <w:t xml:space="preserve">If the RECEIVING A&amp;A BENEFITS? </w:t>
      </w:r>
      <w:r w:rsidR="0031590B" w:rsidRPr="009A6C54">
        <w:t xml:space="preserve"> </w:t>
      </w:r>
      <w:r w:rsidRPr="009A6C54">
        <w:t>field is YES, a "1" will be returned in the first piece; otherwise, a "0" will be returned.  If receiving A&amp;A benefits, the TOTAL ANNUAL VA CHECK AMOUNT will be returned in the second piece.  (e.g., 1^1000)</w:t>
      </w:r>
    </w:p>
    <w:p w:rsidR="003539BA" w:rsidRPr="009A6C54" w:rsidRDefault="003539BA" w:rsidP="00106BBA">
      <w:pPr>
        <w:pStyle w:val="BodyText"/>
      </w:pPr>
    </w:p>
    <w:p w:rsidR="003539BA" w:rsidRPr="009A6C54" w:rsidRDefault="003539BA" w:rsidP="00106BBA">
      <w:pPr>
        <w:pStyle w:val="BodyText"/>
      </w:pPr>
      <w:r w:rsidRPr="009A6C54">
        <w:rPr>
          <w:b/>
        </w:rPr>
        <w:t>VAMB(2)</w:t>
      </w:r>
      <w:r w:rsidRPr="009A6C54">
        <w:tab/>
        <w:t>If the RECEIVING HOUSEBOUND BENEFITS? field is YES, a "1" will be returned in the first piece; otherwise, a "0" will be returned.  If receiving housebound benefits, the TOTAL ANNUAL VA CHECK AMOUNT will be returned in the second piece.</w:t>
      </w:r>
      <w:r w:rsidR="005B1C18" w:rsidRPr="009A6C54">
        <w:t xml:space="preserve"> </w:t>
      </w:r>
      <w:r w:rsidRPr="009A6C54">
        <w:t>(e.g., 1^0)</w:t>
      </w:r>
    </w:p>
    <w:p w:rsidR="003539BA" w:rsidRPr="009A6C54" w:rsidRDefault="003539BA" w:rsidP="00106BBA">
      <w:pPr>
        <w:pStyle w:val="BodyText"/>
      </w:pPr>
    </w:p>
    <w:p w:rsidR="003539BA" w:rsidRPr="009A6C54" w:rsidRDefault="003539BA" w:rsidP="00106BBA">
      <w:pPr>
        <w:pStyle w:val="BodyText"/>
      </w:pPr>
      <w:r w:rsidRPr="009A6C54">
        <w:rPr>
          <w:b/>
        </w:rPr>
        <w:t>VAMB(3)</w:t>
      </w:r>
      <w:r w:rsidRPr="009A6C54">
        <w:tab/>
        <w:t>If the RECEIVING SOCIAL SECURITY field is YES, a "1" will be returned in the first piece; otherwise, a "0" will be returned.  If receiving social security, the AMOUNT OF SOCIAL SECURITY will be returned in the second piece.  (e.g., 0)</w:t>
      </w:r>
    </w:p>
    <w:p w:rsidR="0031590B" w:rsidRPr="009A6C54" w:rsidRDefault="0031590B" w:rsidP="00106BBA">
      <w:pPr>
        <w:pStyle w:val="BodyText"/>
      </w:pPr>
    </w:p>
    <w:p w:rsidR="003539BA" w:rsidRPr="009A6C54" w:rsidRDefault="003539BA" w:rsidP="00106BBA">
      <w:pPr>
        <w:pStyle w:val="BodyText"/>
      </w:pPr>
      <w:r w:rsidRPr="009A6C54">
        <w:rPr>
          <w:b/>
        </w:rPr>
        <w:t>VAMB(4)</w:t>
      </w:r>
      <w:r w:rsidRPr="009A6C54">
        <w:tab/>
        <w:t xml:space="preserve">If the RECEIVING A VA PENSION? </w:t>
      </w:r>
      <w:r w:rsidR="0031590B" w:rsidRPr="009A6C54">
        <w:t xml:space="preserve"> </w:t>
      </w:r>
      <w:r w:rsidRPr="009A6C54">
        <w:t>field is YES, a "1" will be returned in the first piece; otherwise, a "0" will be returned.  If receiving a VA pension, the TOTAL ANNUAL VA CHECK AMOUNT will be returned in the second piece.  (e.g., 1^563.23)</w:t>
      </w:r>
    </w:p>
    <w:p w:rsidR="003539BA" w:rsidRPr="009A6C54" w:rsidRDefault="003539BA" w:rsidP="00106BBA">
      <w:pPr>
        <w:pStyle w:val="BodyText"/>
      </w:pPr>
    </w:p>
    <w:p w:rsidR="003539BA" w:rsidRPr="009A6C54" w:rsidRDefault="003539BA" w:rsidP="00106BBA">
      <w:pPr>
        <w:pStyle w:val="BodyText"/>
      </w:pPr>
      <w:r w:rsidRPr="009A6C54">
        <w:rPr>
          <w:b/>
        </w:rPr>
        <w:t>VAMB(5)</w:t>
      </w:r>
      <w:r w:rsidRPr="009A6C54">
        <w:tab/>
        <w:t>If the RECEIVING MILITARY RETIREMENT? field is YES, a "1" will be returned in the first piece; otherwise, a "0" will be returned.  If receiving military retirement, the AMOUNT OF MILITARY RETIRE-MENT will be returned in the second piece.  (e.g., 0)</w:t>
      </w:r>
    </w:p>
    <w:p w:rsidR="003539BA" w:rsidRPr="009A6C54" w:rsidRDefault="003539BA" w:rsidP="00106BBA">
      <w:pPr>
        <w:pStyle w:val="BodyText"/>
      </w:pPr>
    </w:p>
    <w:p w:rsidR="003539BA" w:rsidRPr="009A6C54" w:rsidRDefault="003539BA" w:rsidP="00106BBA">
      <w:pPr>
        <w:pStyle w:val="BodyText"/>
      </w:pPr>
      <w:r w:rsidRPr="009A6C54">
        <w:rPr>
          <w:b/>
        </w:rPr>
        <w:t>VAMB(6)</w:t>
      </w:r>
      <w:r w:rsidRPr="009A6C54">
        <w:tab/>
        <w:t>The RECEIVING SUP. SECURITY (SSI) field is being eliminated.  Since v5.2, a "0" is returned for this variable.</w:t>
      </w:r>
    </w:p>
    <w:p w:rsidR="003539BA" w:rsidRPr="009A6C54" w:rsidRDefault="003539BA" w:rsidP="00106BBA">
      <w:pPr>
        <w:pStyle w:val="BodyText"/>
      </w:pPr>
      <w:r w:rsidRPr="009A6C54">
        <w:t xml:space="preserve"> </w:t>
      </w:r>
    </w:p>
    <w:p w:rsidR="003539BA" w:rsidRPr="009A6C54" w:rsidRDefault="003539BA" w:rsidP="00106BBA">
      <w:pPr>
        <w:pStyle w:val="BodyText"/>
      </w:pPr>
      <w:r w:rsidRPr="009A6C54">
        <w:rPr>
          <w:b/>
        </w:rPr>
        <w:t>VAMB(7</w:t>
      </w:r>
      <w:r w:rsidRPr="009A6C54">
        <w:t>)</w:t>
      </w:r>
      <w:r w:rsidRPr="009A6C54">
        <w:tab/>
        <w:t>If the RECEIVING VA DISABILITY? field is YES, a "1" will be returned in the first piece; otherwise, a "0" will be returned.  If receiving VA disability, the TOTAL ANNUAL VA CHECK AMOUNT will be returned in the second piece.  (e.g., 0)</w:t>
      </w:r>
    </w:p>
    <w:p w:rsidR="003539BA" w:rsidRPr="009A6C54" w:rsidRDefault="003539BA" w:rsidP="00106BBA">
      <w:pPr>
        <w:pStyle w:val="BodyText"/>
      </w:pPr>
    </w:p>
    <w:p w:rsidR="003539BA" w:rsidRPr="009A6C54" w:rsidRDefault="003539BA" w:rsidP="00106BBA">
      <w:pPr>
        <w:pStyle w:val="BodyText"/>
      </w:pPr>
      <w:r w:rsidRPr="009A6C54">
        <w:rPr>
          <w:b/>
        </w:rPr>
        <w:t>VAMB(8)</w:t>
      </w:r>
      <w:r w:rsidRPr="009A6C54">
        <w:tab/>
        <w:t>If the TYPE OF OTHER RETIRE-MENT field is filled in, a "1" will be returned in the first piece; otherwise, a "0" will be returned.  If receiving other retirement, the AMOUNT OF OTHER RETIREMENT will be returned in the second piece.</w:t>
      </w:r>
      <w:r w:rsidR="00F440B6" w:rsidRPr="009A6C54">
        <w:t xml:space="preserve"> </w:t>
      </w:r>
      <w:r w:rsidRPr="009A6C54">
        <w:t>(e.g., 1^2500.12)</w:t>
      </w:r>
    </w:p>
    <w:p w:rsidR="003539BA" w:rsidRPr="009A6C54" w:rsidRDefault="003539BA" w:rsidP="00106BBA">
      <w:pPr>
        <w:pStyle w:val="BodyText"/>
      </w:pPr>
    </w:p>
    <w:p w:rsidR="003539BA" w:rsidRPr="009A6C54" w:rsidRDefault="003539BA" w:rsidP="00106BBA">
      <w:pPr>
        <w:pStyle w:val="BodyText"/>
      </w:pPr>
      <w:r w:rsidRPr="009A6C54">
        <w:rPr>
          <w:b/>
        </w:rPr>
        <w:t>VAMB(9)</w:t>
      </w:r>
      <w:r w:rsidRPr="009A6C54">
        <w:tab/>
        <w:t>If the GI INSURANCE POLICY? field is YES, a "1" will be returned in the first piece; otherwise, a "0" will be returned.  If receiving GI insurance, the AMOUNT OF GI INSURANCE will be returned in the second piece.</w:t>
      </w:r>
      <w:r w:rsidR="00F440B6" w:rsidRPr="009A6C54">
        <w:t xml:space="preserve"> </w:t>
      </w:r>
      <w:r w:rsidRPr="009A6C54">
        <w:t>(e.g., 1^100000)</w:t>
      </w:r>
    </w:p>
    <w:p w:rsidR="003F4287" w:rsidRPr="009A6C54" w:rsidRDefault="003F4287" w:rsidP="00106BBA">
      <w:pPr>
        <w:pStyle w:val="BodyText"/>
        <w:rPr>
          <w:b/>
        </w:rPr>
      </w:pPr>
    </w:p>
    <w:p w:rsidR="003539BA" w:rsidRPr="009A6C54" w:rsidRDefault="003539BA" w:rsidP="00106BBA">
      <w:pPr>
        <w:pStyle w:val="BodyText"/>
      </w:pPr>
      <w:r w:rsidRPr="009A6C54">
        <w:rPr>
          <w:b/>
        </w:rPr>
        <w:t>VAERR</w:t>
      </w:r>
      <w:r w:rsidRPr="009A6C54">
        <w:tab/>
        <w:t>The error flag will have one of the following values.</w:t>
      </w:r>
    </w:p>
    <w:p w:rsidR="003539BA" w:rsidRPr="009A6C54" w:rsidRDefault="003539BA" w:rsidP="00106BBA">
      <w:pPr>
        <w:pStyle w:val="BodyText"/>
      </w:pPr>
      <w:r w:rsidRPr="009A6C54">
        <w:t xml:space="preserve">0  -- no errors encountered </w:t>
      </w:r>
    </w:p>
    <w:p w:rsidR="003539BA" w:rsidRPr="009A6C54" w:rsidRDefault="003539BA" w:rsidP="00106BBA">
      <w:pPr>
        <w:pStyle w:val="BodyText"/>
      </w:pPr>
      <w:r w:rsidRPr="009A6C54">
        <w:t>1  -- error encountered - DFN or</w:t>
      </w:r>
    </w:p>
    <w:p w:rsidR="003539BA" w:rsidRPr="009A6C54" w:rsidRDefault="003539BA" w:rsidP="00106BBA">
      <w:pPr>
        <w:pStyle w:val="BodyText"/>
      </w:pPr>
      <w:r w:rsidRPr="009A6C54">
        <w:t xml:space="preserve">^DPT(DFN,0) is not defined </w:t>
      </w:r>
    </w:p>
    <w:p w:rsidR="0031590B" w:rsidRPr="009A6C54" w:rsidRDefault="0031590B" w:rsidP="00106BBA">
      <w:pPr>
        <w:pStyle w:val="BodyText"/>
      </w:pPr>
    </w:p>
    <w:p w:rsidR="003F4287" w:rsidRPr="009A6C54" w:rsidRDefault="003539BA" w:rsidP="003F4287">
      <w:pPr>
        <w:pStyle w:val="Heading3"/>
      </w:pPr>
      <w:bookmarkStart w:id="237" w:name="_Toc11706654"/>
      <w:r w:rsidRPr="009A6C54">
        <w:t>SVC^VADPT</w:t>
      </w:r>
      <w:bookmarkEnd w:id="237"/>
      <w:r w:rsidR="0031590B" w:rsidRPr="009A6C54">
        <w:t xml:space="preserve"> </w:t>
      </w:r>
    </w:p>
    <w:p w:rsidR="00572833" w:rsidRPr="009A6C54" w:rsidRDefault="00572833" w:rsidP="00572833">
      <w:pPr>
        <w:pStyle w:val="BodyText"/>
      </w:pPr>
      <w:r w:rsidRPr="009A6C54">
        <w:t>This entry point returns service information for a patient.</w:t>
      </w:r>
    </w:p>
    <w:p w:rsidR="00311072" w:rsidRDefault="001F18E7" w:rsidP="001F18E7">
      <w:pPr>
        <w:pStyle w:val="BodyText"/>
        <w:rPr>
          <w:lang w:val="en-US"/>
        </w:rPr>
      </w:pPr>
      <w:bookmarkStart w:id="238" w:name="VADPT_API"/>
      <w:bookmarkEnd w:id="238"/>
      <w:r w:rsidRPr="009055DB">
        <w:rPr>
          <w:lang w:val="en-US"/>
        </w:rPr>
        <w:t>The VADPT API was updated to exclude any Future Discharge Date (FDD) record. The line tags for this API are SVC^VADPT, 7^VADPT, and 8</w:t>
      </w:r>
      <w:r w:rsidR="006459AE" w:rsidRPr="009055DB">
        <w:rPr>
          <w:lang w:val="en-US"/>
        </w:rPr>
        <w:t xml:space="preserve">^VADPT. The </w:t>
      </w:r>
      <w:r w:rsidRPr="009055DB">
        <w:rPr>
          <w:lang w:val="en-US"/>
        </w:rPr>
        <w:t>ICR for VADPT is 10061. More details can be found in FORUM, in the documentation of ICR 10061</w:t>
      </w:r>
      <w:r w:rsidR="00311072" w:rsidRPr="009055DB">
        <w:rPr>
          <w:lang w:val="en-US"/>
        </w:rPr>
        <w:t>.</w:t>
      </w:r>
    </w:p>
    <w:p w:rsidR="003F4287" w:rsidRPr="009A6C54" w:rsidRDefault="003F4287" w:rsidP="003F4287">
      <w:pPr>
        <w:pStyle w:val="BodyText"/>
        <w:jc w:val="center"/>
      </w:pPr>
      <w:r w:rsidRPr="009A6C54">
        <w:t>INPUT</w:t>
      </w:r>
      <w:r w:rsidR="003539BA" w:rsidRPr="009A6C54">
        <w:t>:</w:t>
      </w:r>
    </w:p>
    <w:p w:rsidR="003539BA" w:rsidRPr="009A6C54" w:rsidRDefault="003539BA" w:rsidP="00106BBA">
      <w:pPr>
        <w:pStyle w:val="BodyText"/>
      </w:pPr>
      <w:r w:rsidRPr="009A6C54">
        <w:rPr>
          <w:b/>
        </w:rPr>
        <w:t>DFN</w:t>
      </w:r>
      <w:r w:rsidRPr="009A6C54">
        <w:tab/>
      </w:r>
      <w:r w:rsidRPr="009A6C54">
        <w:tab/>
        <w:t>This required variable is the internal</w:t>
      </w:r>
      <w:r w:rsidR="0031590B" w:rsidRPr="009A6C54">
        <w:t xml:space="preserve"> </w:t>
      </w:r>
      <w:r w:rsidRPr="009A6C54">
        <w:t>entry number in the PATIENT file.</w:t>
      </w:r>
    </w:p>
    <w:p w:rsidR="00F440B6" w:rsidRPr="009A6C54" w:rsidRDefault="00F440B6" w:rsidP="00106BBA">
      <w:pPr>
        <w:pStyle w:val="BodyText"/>
      </w:pPr>
    </w:p>
    <w:p w:rsidR="003539BA" w:rsidRPr="009A6C54" w:rsidRDefault="003539BA" w:rsidP="00106BBA">
      <w:pPr>
        <w:pStyle w:val="BodyText"/>
      </w:pPr>
      <w:r w:rsidRPr="009A6C54">
        <w:rPr>
          <w:b/>
        </w:rPr>
        <w:t>VAHOW</w:t>
      </w:r>
      <w:r w:rsidRPr="009A6C54">
        <w:tab/>
        <w:t>This optional variable can be set to a requested format for the output array.  If this variable is not defined or does not contain one of the following values, the output array will be returned with numeric subscripts.</w:t>
      </w:r>
    </w:p>
    <w:p w:rsidR="0031590B" w:rsidRPr="009A6C54" w:rsidRDefault="003539BA" w:rsidP="00106BBA">
      <w:pPr>
        <w:pStyle w:val="BodyText"/>
      </w:pPr>
      <w:r w:rsidRPr="009A6C54">
        <w:t xml:space="preserve">1 -- return the output array with alpha subscripts - see alpha subscripts section (e.g., VASV(1) would be </w:t>
      </w:r>
    </w:p>
    <w:p w:rsidR="003539BA" w:rsidRPr="009A6C54" w:rsidRDefault="003539BA" w:rsidP="00106BBA">
      <w:pPr>
        <w:pStyle w:val="BodyText"/>
      </w:pPr>
      <w:r w:rsidRPr="009A6C54">
        <w:t>VASV("VN"))</w:t>
      </w:r>
      <w:r w:rsidR="0031590B" w:rsidRPr="009A6C54">
        <w:t xml:space="preserve"> </w:t>
      </w:r>
      <w:r w:rsidRPr="009A6C54">
        <w:t xml:space="preserve"> 2 -- return the output in the ^UTILITY global with numeric subscripts</w:t>
      </w:r>
      <w:r w:rsidR="0031590B" w:rsidRPr="009A6C54">
        <w:t xml:space="preserve"> </w:t>
      </w:r>
      <w:r w:rsidRPr="009A6C54">
        <w:t xml:space="preserve"> (e.g., ^UTILITY("VASV",$J,1))</w:t>
      </w:r>
    </w:p>
    <w:p w:rsidR="003539BA" w:rsidRPr="009A6C54" w:rsidRDefault="003539BA" w:rsidP="00106BBA">
      <w:pPr>
        <w:pStyle w:val="BodyText"/>
      </w:pPr>
      <w:r w:rsidRPr="009A6C54">
        <w:t>12 -- return the output in the ^UTILITY global with alpha subscripts</w:t>
      </w:r>
      <w:r w:rsidR="0031590B" w:rsidRPr="009A6C54">
        <w:t xml:space="preserve"> </w:t>
      </w:r>
      <w:r w:rsidRPr="009A6C54">
        <w:t xml:space="preserve"> (e.g., ^UTILITY("VASV",$J,"VN"))</w:t>
      </w:r>
    </w:p>
    <w:p w:rsidR="003539BA" w:rsidRPr="009A6C54" w:rsidRDefault="003539BA" w:rsidP="00106BBA">
      <w:pPr>
        <w:pStyle w:val="BodyText"/>
      </w:pPr>
    </w:p>
    <w:p w:rsidR="003539BA" w:rsidRPr="009A6C54" w:rsidRDefault="003539BA" w:rsidP="00106BBA">
      <w:pPr>
        <w:pStyle w:val="BodyText"/>
      </w:pPr>
      <w:r w:rsidRPr="009A6C54">
        <w:rPr>
          <w:b/>
        </w:rPr>
        <w:t>VAROOT</w:t>
      </w:r>
      <w:r w:rsidRPr="009A6C54">
        <w:tab/>
        <w:t>This optional variable can be set to a local variable or global name in which to return the output.</w:t>
      </w:r>
      <w:r w:rsidR="00F440B6" w:rsidRPr="009A6C54">
        <w:t xml:space="preserve"> </w:t>
      </w:r>
      <w:r w:rsidRPr="009A6C54">
        <w:t>(e.g., VAROOT="DGSVC")</w:t>
      </w:r>
    </w:p>
    <w:p w:rsidR="00D668E3" w:rsidRPr="009A6C54" w:rsidRDefault="00D668E3" w:rsidP="00D668E3">
      <w:pPr>
        <w:pStyle w:val="BodyText"/>
        <w:jc w:val="center"/>
      </w:pPr>
      <w:r w:rsidRPr="009A6C54">
        <w:t>OUTPUT</w:t>
      </w:r>
      <w:r w:rsidR="003539BA" w:rsidRPr="009A6C54">
        <w:t>:</w:t>
      </w:r>
    </w:p>
    <w:p w:rsidR="003539BA" w:rsidRPr="009A6C54" w:rsidRDefault="003539BA" w:rsidP="00106BBA">
      <w:pPr>
        <w:pStyle w:val="BodyText"/>
      </w:pPr>
      <w:r w:rsidRPr="009A6C54">
        <w:rPr>
          <w:b/>
        </w:rPr>
        <w:t>VASV(1)</w:t>
      </w:r>
      <w:r w:rsidRPr="009A6C54">
        <w:tab/>
        <w:t xml:space="preserve">If the VIETNAM SERVICE </w:t>
      </w:r>
    </w:p>
    <w:p w:rsidR="003539BA" w:rsidRPr="009A6C54" w:rsidRDefault="003539BA" w:rsidP="00106BBA">
      <w:pPr>
        <w:pStyle w:val="BodyText"/>
      </w:pPr>
      <w:r w:rsidRPr="009A6C54">
        <w:t>INDICATED field is YES, a "1" will be returned; otherwise a "0" will be returned.  (e.g., 0)</w:t>
      </w:r>
    </w:p>
    <w:p w:rsidR="003539BA" w:rsidRPr="009A6C54" w:rsidRDefault="003539BA" w:rsidP="00106BBA">
      <w:pPr>
        <w:pStyle w:val="BodyText"/>
      </w:pPr>
    </w:p>
    <w:p w:rsidR="0031590B" w:rsidRPr="009A6C54" w:rsidRDefault="003539BA" w:rsidP="00106BBA">
      <w:pPr>
        <w:pStyle w:val="BodyText"/>
      </w:pPr>
      <w:r w:rsidRPr="009A6C54">
        <w:rPr>
          <w:b/>
        </w:rPr>
        <w:t>VASV(1,1)</w:t>
      </w:r>
      <w:r w:rsidRPr="009A6C54">
        <w:tab/>
        <w:t xml:space="preserve">If Vietnam Service, the VIETNAM </w:t>
      </w:r>
      <w:r w:rsidR="0031590B" w:rsidRPr="009A6C54">
        <w:t xml:space="preserve"> </w:t>
      </w:r>
    </w:p>
    <w:p w:rsidR="003539BA" w:rsidRPr="009A6C54" w:rsidRDefault="003539BA" w:rsidP="00106BBA">
      <w:pPr>
        <w:pStyle w:val="BodyText"/>
      </w:pPr>
      <w:r w:rsidRPr="009A6C54">
        <w:t xml:space="preserve">FROM DATE in </w:t>
      </w:r>
      <w:proofErr w:type="spellStart"/>
      <w:r w:rsidRPr="009A6C54">
        <w:t>internal^external</w:t>
      </w:r>
      <w:proofErr w:type="spellEnd"/>
      <w:r w:rsidRPr="009A6C54">
        <w:t xml:space="preserve"> format.</w:t>
      </w:r>
      <w:r w:rsidR="00F440B6" w:rsidRPr="009A6C54">
        <w:t xml:space="preserve"> </w:t>
      </w:r>
      <w:r w:rsidRPr="009A6C54">
        <w:t>(e.g., 2680110^JAN 10,1968)</w:t>
      </w:r>
    </w:p>
    <w:p w:rsidR="003539BA" w:rsidRPr="009A6C54" w:rsidRDefault="003539BA" w:rsidP="00106BBA">
      <w:pPr>
        <w:pStyle w:val="BodyText"/>
      </w:pPr>
    </w:p>
    <w:p w:rsidR="003539BA" w:rsidRPr="009A6C54" w:rsidRDefault="003539BA" w:rsidP="00106BBA">
      <w:pPr>
        <w:pStyle w:val="BodyText"/>
      </w:pPr>
      <w:r w:rsidRPr="009A6C54">
        <w:rPr>
          <w:b/>
        </w:rPr>
        <w:t>VASV(1,2)</w:t>
      </w:r>
      <w:r w:rsidRPr="009A6C54">
        <w:tab/>
        <w:t xml:space="preserve">If Vietnam Service, the VIETNAM TO DATE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2690315^MAR 15,1969)</w:t>
      </w:r>
    </w:p>
    <w:p w:rsidR="003539BA" w:rsidRPr="009A6C54" w:rsidRDefault="003539BA" w:rsidP="00106BBA">
      <w:pPr>
        <w:pStyle w:val="BodyText"/>
      </w:pPr>
    </w:p>
    <w:p w:rsidR="003539BA" w:rsidRPr="009A6C54" w:rsidRDefault="003539BA" w:rsidP="00106BBA">
      <w:pPr>
        <w:pStyle w:val="BodyText"/>
      </w:pPr>
      <w:r w:rsidRPr="009A6C54">
        <w:rPr>
          <w:b/>
        </w:rPr>
        <w:t>VASV(2)</w:t>
      </w:r>
      <w:r w:rsidRPr="009A6C54">
        <w:tab/>
        <w:t>If the AGENT ORANGE EXPOS. INDICATED field is YES, a "1" will be returned; otherwise a "0" will be returned.  (e.g., 0)</w:t>
      </w:r>
    </w:p>
    <w:p w:rsidR="00F440B6" w:rsidRPr="009A6C54" w:rsidRDefault="00F440B6" w:rsidP="00106BBA">
      <w:pPr>
        <w:pStyle w:val="BodyText"/>
        <w:rPr>
          <w:b/>
        </w:rPr>
      </w:pPr>
    </w:p>
    <w:p w:rsidR="003539BA" w:rsidRPr="009A6C54" w:rsidRDefault="003539BA" w:rsidP="00106BBA">
      <w:pPr>
        <w:pStyle w:val="BodyText"/>
      </w:pPr>
      <w:r w:rsidRPr="009A6C54">
        <w:rPr>
          <w:b/>
        </w:rPr>
        <w:t>VASV(2,1)</w:t>
      </w:r>
      <w:r w:rsidRPr="009A6C54">
        <w:tab/>
        <w:t xml:space="preserve">If Agent Orange exposure, the AGENT ORANGE REGISTRATION DATE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2870513^MAY 13,1987)</w:t>
      </w:r>
    </w:p>
    <w:p w:rsidR="003539BA" w:rsidRPr="009A6C54" w:rsidRDefault="003539BA" w:rsidP="00106BBA">
      <w:pPr>
        <w:pStyle w:val="BodyText"/>
        <w:rPr>
          <w:b/>
        </w:rPr>
      </w:pPr>
    </w:p>
    <w:p w:rsidR="003539BA" w:rsidRPr="009A6C54" w:rsidRDefault="003539BA" w:rsidP="00106BBA">
      <w:pPr>
        <w:pStyle w:val="BodyText"/>
      </w:pPr>
      <w:r w:rsidRPr="009A6C54">
        <w:rPr>
          <w:b/>
        </w:rPr>
        <w:t>VASV(2,2)</w:t>
      </w:r>
      <w:r w:rsidRPr="009A6C54">
        <w:tab/>
        <w:t xml:space="preserve">If Agent Orange exposure, the AGENT ORANGE EXAMINATION DATE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2871101^NOV 1,1987)</w:t>
      </w:r>
    </w:p>
    <w:p w:rsidR="003539BA" w:rsidRPr="009A6C54" w:rsidRDefault="003539BA" w:rsidP="00106BBA">
      <w:pPr>
        <w:pStyle w:val="BodyText"/>
      </w:pPr>
    </w:p>
    <w:p w:rsidR="003539BA" w:rsidRPr="009A6C54" w:rsidRDefault="003539BA" w:rsidP="00106BBA">
      <w:pPr>
        <w:pStyle w:val="BodyText"/>
      </w:pPr>
      <w:r w:rsidRPr="009A6C54">
        <w:rPr>
          <w:b/>
        </w:rPr>
        <w:t>VASV(2,3)</w:t>
      </w:r>
      <w:r w:rsidRPr="009A6C54">
        <w:tab/>
        <w:t xml:space="preserve">If Agent Orange exposure, AGENT ORANGE REPORTED TO C.O. date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2871225^DEC 25,1987)</w:t>
      </w:r>
    </w:p>
    <w:p w:rsidR="003539BA" w:rsidRPr="009A6C54" w:rsidRDefault="003539BA" w:rsidP="00106BBA">
      <w:pPr>
        <w:pStyle w:val="BodyText"/>
      </w:pPr>
    </w:p>
    <w:p w:rsidR="003539BA" w:rsidRPr="009A6C54" w:rsidRDefault="003539BA" w:rsidP="00106BBA">
      <w:pPr>
        <w:pStyle w:val="BodyText"/>
      </w:pPr>
      <w:r w:rsidRPr="009A6C54">
        <w:rPr>
          <w:b/>
        </w:rPr>
        <w:t>VASV(2,4)</w:t>
      </w:r>
      <w:r w:rsidRPr="009A6C54">
        <w:tab/>
        <w:t>If Agent Orange exposure, AGENT ORANGE REGISTRATION #.</w:t>
      </w:r>
    </w:p>
    <w:p w:rsidR="003539BA" w:rsidRPr="009A6C54" w:rsidRDefault="003539BA" w:rsidP="00106BBA">
      <w:pPr>
        <w:pStyle w:val="BodyText"/>
      </w:pPr>
      <w:r w:rsidRPr="009A6C54">
        <w:t>(e.g., 123456)</w:t>
      </w:r>
    </w:p>
    <w:p w:rsidR="003539BA" w:rsidRPr="009A6C54" w:rsidRDefault="003539BA" w:rsidP="00106BBA">
      <w:pPr>
        <w:pStyle w:val="BodyText"/>
      </w:pPr>
    </w:p>
    <w:p w:rsidR="003539BA" w:rsidRPr="009A6C54" w:rsidRDefault="003539BA" w:rsidP="00106BBA">
      <w:pPr>
        <w:pStyle w:val="BodyText"/>
      </w:pPr>
      <w:r w:rsidRPr="009A6C54">
        <w:rPr>
          <w:b/>
        </w:rPr>
        <w:t>VASV(2,5</w:t>
      </w:r>
      <w:r w:rsidRPr="009A6C54">
        <w:t>)</w:t>
      </w:r>
      <w:r w:rsidRPr="009A6C54">
        <w:tab/>
        <w:t>If Agent Orange exposure, the AGENT ORANGE EXPOSURE LOCATION in</w:t>
      </w:r>
    </w:p>
    <w:p w:rsidR="003539BA" w:rsidRPr="009A6C54" w:rsidRDefault="003539BA" w:rsidP="00106BBA">
      <w:pPr>
        <w:pStyle w:val="BodyText"/>
      </w:pPr>
      <w:proofErr w:type="spellStart"/>
      <w:r w:rsidRPr="009A6C54">
        <w:t>internal^external</w:t>
      </w:r>
      <w:proofErr w:type="spellEnd"/>
      <w:r w:rsidRPr="009A6C54">
        <w:t xml:space="preserve"> format</w:t>
      </w:r>
    </w:p>
    <w:p w:rsidR="003539BA" w:rsidRPr="009A6C54" w:rsidRDefault="003539BA" w:rsidP="00106BBA">
      <w:pPr>
        <w:pStyle w:val="BodyText"/>
      </w:pPr>
      <w:r w:rsidRPr="009A6C54">
        <w:t>(e.g., V^VIETNAM)</w:t>
      </w:r>
    </w:p>
    <w:p w:rsidR="003539BA" w:rsidRPr="009A6C54" w:rsidRDefault="003539BA" w:rsidP="00106BBA">
      <w:pPr>
        <w:pStyle w:val="BodyText"/>
      </w:pPr>
    </w:p>
    <w:p w:rsidR="003539BA" w:rsidRPr="009A6C54" w:rsidRDefault="003539BA" w:rsidP="00106BBA">
      <w:pPr>
        <w:pStyle w:val="BodyText"/>
      </w:pPr>
      <w:r w:rsidRPr="009A6C54">
        <w:rPr>
          <w:b/>
        </w:rPr>
        <w:t>VASV(3)</w:t>
      </w:r>
      <w:r w:rsidRPr="009A6C54">
        <w:tab/>
        <w:t>If the RADIATION EXPOSURE INDICATED field is YES, a "1" will be returned; otherwise a "0" will be returned  (e.g., 0)</w:t>
      </w:r>
    </w:p>
    <w:p w:rsidR="003539BA" w:rsidRPr="009A6C54" w:rsidRDefault="003539BA" w:rsidP="00106BBA">
      <w:pPr>
        <w:pStyle w:val="BodyText"/>
      </w:pPr>
    </w:p>
    <w:p w:rsidR="003539BA" w:rsidRPr="009A6C54" w:rsidRDefault="003539BA" w:rsidP="00106BBA">
      <w:pPr>
        <w:pStyle w:val="BodyText"/>
      </w:pPr>
      <w:r w:rsidRPr="009A6C54">
        <w:rPr>
          <w:b/>
        </w:rPr>
        <w:t>VASV(3,1)</w:t>
      </w:r>
      <w:r w:rsidRPr="009A6C54">
        <w:tab/>
        <w:t xml:space="preserve">If Radiation Exposure, RADIATION REGISTRATION DATE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2800202^FEB 02,1980)</w:t>
      </w:r>
    </w:p>
    <w:p w:rsidR="003539BA" w:rsidRPr="009A6C54" w:rsidRDefault="003539BA" w:rsidP="00106BBA">
      <w:pPr>
        <w:pStyle w:val="BodyText"/>
      </w:pPr>
    </w:p>
    <w:p w:rsidR="003539BA" w:rsidRPr="009A6C54" w:rsidRDefault="003539BA" w:rsidP="00106BBA">
      <w:pPr>
        <w:pStyle w:val="BodyText"/>
      </w:pPr>
      <w:r w:rsidRPr="009A6C54">
        <w:rPr>
          <w:b/>
        </w:rPr>
        <w:t>VASV(3,2)</w:t>
      </w:r>
      <w:r w:rsidRPr="009A6C54">
        <w:tab/>
        <w:t>If Radiation Exposure, RADIATION</w:t>
      </w:r>
      <w:r w:rsidR="0031590B" w:rsidRPr="009A6C54">
        <w:t xml:space="preserve"> </w:t>
      </w:r>
      <w:r w:rsidRPr="009A6C54">
        <w:t xml:space="preserve">EXPOSURE METHOD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T^NUCLEAR TESTING)</w:t>
      </w:r>
    </w:p>
    <w:p w:rsidR="003539BA" w:rsidRPr="009A6C54" w:rsidRDefault="003539BA" w:rsidP="00106BBA">
      <w:pPr>
        <w:pStyle w:val="BodyText"/>
      </w:pPr>
    </w:p>
    <w:p w:rsidR="003539BA" w:rsidRPr="009A6C54" w:rsidRDefault="003539BA" w:rsidP="00106BBA">
      <w:pPr>
        <w:pStyle w:val="BodyText"/>
      </w:pPr>
      <w:r w:rsidRPr="009A6C54">
        <w:rPr>
          <w:b/>
        </w:rPr>
        <w:t>VASV(4)</w:t>
      </w:r>
      <w:r w:rsidRPr="009A6C54">
        <w:tab/>
        <w:t>If the POW STATUS INDICATED field is YES, a "1" will be returned; otherwise a "0" will be returned.</w:t>
      </w:r>
    </w:p>
    <w:p w:rsidR="003539BA" w:rsidRPr="009A6C54" w:rsidRDefault="003539BA" w:rsidP="00106BBA">
      <w:pPr>
        <w:pStyle w:val="BodyText"/>
      </w:pPr>
      <w:r w:rsidRPr="009A6C54">
        <w:t>(e.g., 0)</w:t>
      </w:r>
    </w:p>
    <w:p w:rsidR="003539BA" w:rsidRPr="009A6C54" w:rsidRDefault="003539BA" w:rsidP="00106BBA">
      <w:pPr>
        <w:pStyle w:val="BodyText"/>
      </w:pPr>
      <w:r w:rsidRPr="009A6C54">
        <w:t xml:space="preserve"> </w:t>
      </w:r>
    </w:p>
    <w:p w:rsidR="003539BA" w:rsidRPr="009A6C54" w:rsidRDefault="003539BA" w:rsidP="00106BBA">
      <w:pPr>
        <w:pStyle w:val="BodyText"/>
      </w:pPr>
      <w:r w:rsidRPr="009A6C54">
        <w:rPr>
          <w:b/>
        </w:rPr>
        <w:t>VASV(4,1)</w:t>
      </w:r>
      <w:r w:rsidRPr="009A6C54">
        <w:tab/>
        <w:t>If POW status, POW FROM DATE in</w:t>
      </w:r>
      <w:r w:rsidR="0031590B" w:rsidRPr="009A6C54">
        <w:t xml:space="preserve">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2450319^MAR 19,1945)</w:t>
      </w:r>
    </w:p>
    <w:p w:rsidR="003539BA" w:rsidRPr="009A6C54" w:rsidRDefault="003539BA" w:rsidP="00106BBA">
      <w:pPr>
        <w:pStyle w:val="BodyText"/>
      </w:pPr>
    </w:p>
    <w:p w:rsidR="003539BA" w:rsidRPr="009A6C54" w:rsidRDefault="003539BA" w:rsidP="00106BBA">
      <w:pPr>
        <w:pStyle w:val="BodyText"/>
      </w:pPr>
      <w:r w:rsidRPr="009A6C54">
        <w:rPr>
          <w:b/>
        </w:rPr>
        <w:t>VASV(4,2)</w:t>
      </w:r>
      <w:r w:rsidRPr="009A6C54">
        <w:tab/>
        <w:t xml:space="preserve">If POW status, POW TO DATE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2470101^JAN 1,1947)</w:t>
      </w:r>
    </w:p>
    <w:p w:rsidR="003539BA" w:rsidRPr="009A6C54" w:rsidRDefault="003539BA" w:rsidP="00106BBA">
      <w:pPr>
        <w:pStyle w:val="BodyText"/>
      </w:pPr>
    </w:p>
    <w:p w:rsidR="003539BA" w:rsidRPr="009A6C54" w:rsidRDefault="003539BA" w:rsidP="00106BBA">
      <w:pPr>
        <w:pStyle w:val="BodyText"/>
      </w:pPr>
      <w:r w:rsidRPr="009A6C54">
        <w:rPr>
          <w:b/>
        </w:rPr>
        <w:t>VASV(4,3)</w:t>
      </w:r>
      <w:r w:rsidRPr="009A6C54">
        <w:tab/>
        <w:t xml:space="preserve">If POW status, POW CONFINEMENT LOCATION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2^WORLD WAR II - EUROPE)</w:t>
      </w:r>
    </w:p>
    <w:p w:rsidR="003539BA" w:rsidRPr="009A6C54" w:rsidRDefault="003539BA" w:rsidP="00106BBA">
      <w:pPr>
        <w:pStyle w:val="BodyText"/>
      </w:pPr>
    </w:p>
    <w:p w:rsidR="003539BA" w:rsidRPr="009A6C54" w:rsidRDefault="003539BA" w:rsidP="00106BBA">
      <w:pPr>
        <w:pStyle w:val="BodyText"/>
      </w:pPr>
      <w:r w:rsidRPr="009A6C54">
        <w:rPr>
          <w:b/>
        </w:rPr>
        <w:t>VASV(5)</w:t>
      </w:r>
      <w:r w:rsidRPr="009A6C54">
        <w:tab/>
        <w:t>If the COMBAT SERVICE INDICATED field is YES, a "1" will be returned; otherwise a "0" will be returned.  (e.g., 0)</w:t>
      </w:r>
    </w:p>
    <w:p w:rsidR="003539BA" w:rsidRPr="009A6C54" w:rsidRDefault="003539BA" w:rsidP="00106BBA">
      <w:pPr>
        <w:pStyle w:val="BodyText"/>
      </w:pPr>
    </w:p>
    <w:p w:rsidR="003539BA" w:rsidRPr="009A6C54" w:rsidRDefault="003539BA" w:rsidP="00106BBA">
      <w:pPr>
        <w:pStyle w:val="BodyText"/>
      </w:pPr>
      <w:r w:rsidRPr="009A6C54">
        <w:rPr>
          <w:b/>
        </w:rPr>
        <w:t>VASV(5,1)</w:t>
      </w:r>
      <w:r w:rsidRPr="009A6C54">
        <w:tab/>
        <w:t xml:space="preserve">If combat service, COMBAT FROM DATE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2430101^JAN 1,1943)</w:t>
      </w:r>
    </w:p>
    <w:p w:rsidR="003539BA" w:rsidRPr="009A6C54" w:rsidRDefault="003539BA" w:rsidP="00106BBA">
      <w:pPr>
        <w:pStyle w:val="BodyText"/>
      </w:pPr>
    </w:p>
    <w:p w:rsidR="003539BA" w:rsidRPr="009A6C54" w:rsidRDefault="003539BA" w:rsidP="00106BBA">
      <w:pPr>
        <w:pStyle w:val="BodyText"/>
      </w:pPr>
      <w:r w:rsidRPr="009A6C54">
        <w:rPr>
          <w:b/>
        </w:rPr>
        <w:t>VASV(5,2)</w:t>
      </w:r>
      <w:r w:rsidRPr="009A6C54">
        <w:tab/>
        <w:t xml:space="preserve">If combat service, COMBAT TO DATE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2470101^JAN 1,1947)</w:t>
      </w:r>
    </w:p>
    <w:p w:rsidR="003539BA" w:rsidRPr="009A6C54" w:rsidRDefault="003539BA" w:rsidP="00106BBA">
      <w:pPr>
        <w:pStyle w:val="BodyText"/>
      </w:pPr>
    </w:p>
    <w:p w:rsidR="003539BA" w:rsidRPr="009A6C54" w:rsidRDefault="003539BA" w:rsidP="00106BBA">
      <w:pPr>
        <w:pStyle w:val="BodyText"/>
      </w:pPr>
      <w:r w:rsidRPr="009A6C54">
        <w:rPr>
          <w:b/>
        </w:rPr>
        <w:t>VASV(5,3)</w:t>
      </w:r>
      <w:r w:rsidRPr="009A6C54">
        <w:tab/>
        <w:t xml:space="preserve">If combat service, COMBAT SERVICE LOCATION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2^WORLD WAR II - EUROPE)</w:t>
      </w:r>
    </w:p>
    <w:p w:rsidR="003539BA" w:rsidRPr="009A6C54" w:rsidRDefault="003539BA" w:rsidP="00106BBA">
      <w:pPr>
        <w:pStyle w:val="BodyText"/>
      </w:pPr>
    </w:p>
    <w:p w:rsidR="003539BA" w:rsidRPr="009A6C54" w:rsidRDefault="003539BA" w:rsidP="00106BBA">
      <w:pPr>
        <w:pStyle w:val="BodyText"/>
      </w:pPr>
      <w:r w:rsidRPr="009A6C54">
        <w:rPr>
          <w:b/>
        </w:rPr>
        <w:t>VASV(6)</w:t>
      </w:r>
      <w:r w:rsidRPr="009A6C54">
        <w:tab/>
        <w:t>If a SERVICE BRANCH [LAST] field is indicated, a "1" will be returned in the first piece; otherwise a "0" will be returned.  (e.g., 0)</w:t>
      </w:r>
    </w:p>
    <w:p w:rsidR="003539BA" w:rsidRPr="009A6C54" w:rsidRDefault="003539BA" w:rsidP="00106BBA">
      <w:pPr>
        <w:pStyle w:val="BodyText"/>
      </w:pPr>
    </w:p>
    <w:p w:rsidR="003539BA" w:rsidRPr="009A6C54" w:rsidRDefault="003539BA" w:rsidP="00106BBA">
      <w:pPr>
        <w:pStyle w:val="BodyText"/>
      </w:pPr>
      <w:r w:rsidRPr="009A6C54">
        <w:rPr>
          <w:b/>
        </w:rPr>
        <w:t>VASV(6,1)</w:t>
      </w:r>
      <w:r w:rsidRPr="009A6C54">
        <w:tab/>
        <w:t xml:space="preserve">If service branch, BRANCH OF SERVICE field in </w:t>
      </w:r>
      <w:proofErr w:type="spellStart"/>
      <w:r w:rsidRPr="009A6C54">
        <w:t>internal^external</w:t>
      </w:r>
      <w:proofErr w:type="spellEnd"/>
      <w:r w:rsidRPr="009A6C54">
        <w:t xml:space="preserve"> format.  (e.g., 3^AIR FORCE)</w:t>
      </w:r>
    </w:p>
    <w:p w:rsidR="003539BA" w:rsidRPr="009A6C54" w:rsidRDefault="003539BA" w:rsidP="00106BBA">
      <w:pPr>
        <w:pStyle w:val="BodyText"/>
      </w:pPr>
    </w:p>
    <w:p w:rsidR="003539BA" w:rsidRPr="009A6C54" w:rsidRDefault="003539BA" w:rsidP="00106BBA">
      <w:pPr>
        <w:pStyle w:val="BodyText"/>
      </w:pPr>
      <w:r w:rsidRPr="009A6C54">
        <w:rPr>
          <w:b/>
        </w:rPr>
        <w:t>VASV(6,2)</w:t>
      </w:r>
      <w:r w:rsidRPr="009A6C54">
        <w:tab/>
        <w:t xml:space="preserve">If service branch, SERVICE NUMBER field in </w:t>
      </w:r>
      <w:proofErr w:type="spellStart"/>
      <w:r w:rsidRPr="009A6C54">
        <w:t>internal^external</w:t>
      </w:r>
      <w:proofErr w:type="spellEnd"/>
    </w:p>
    <w:p w:rsidR="003539BA" w:rsidRPr="009A6C54" w:rsidRDefault="003539BA" w:rsidP="00106BBA">
      <w:pPr>
        <w:pStyle w:val="BodyText"/>
      </w:pPr>
      <w:r w:rsidRPr="009A6C54">
        <w:t>format. (e.g., 123456789)</w:t>
      </w:r>
    </w:p>
    <w:p w:rsidR="003539BA" w:rsidRPr="009A6C54" w:rsidRDefault="003539BA" w:rsidP="00106BBA">
      <w:pPr>
        <w:pStyle w:val="BodyText"/>
      </w:pPr>
    </w:p>
    <w:p w:rsidR="003539BA" w:rsidRPr="009A6C54" w:rsidRDefault="003539BA" w:rsidP="00106BBA">
      <w:pPr>
        <w:pStyle w:val="BodyText"/>
      </w:pPr>
      <w:r w:rsidRPr="009A6C54">
        <w:rPr>
          <w:b/>
        </w:rPr>
        <w:t>VASV(6,3)</w:t>
      </w:r>
      <w:r w:rsidRPr="009A6C54">
        <w:tab/>
        <w:t xml:space="preserve">If service branch, SERVICE DISCHARGE TYPE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1^HONORABLE)</w:t>
      </w:r>
    </w:p>
    <w:p w:rsidR="003539BA" w:rsidRPr="009A6C54" w:rsidRDefault="003539BA" w:rsidP="00106BBA">
      <w:pPr>
        <w:pStyle w:val="BodyText"/>
      </w:pPr>
    </w:p>
    <w:p w:rsidR="003539BA" w:rsidRPr="009A6C54" w:rsidRDefault="003539BA" w:rsidP="00106BBA">
      <w:pPr>
        <w:pStyle w:val="BodyText"/>
      </w:pPr>
      <w:r w:rsidRPr="009A6C54">
        <w:rPr>
          <w:b/>
        </w:rPr>
        <w:t>VASV(6,4)</w:t>
      </w:r>
      <w:r w:rsidRPr="009A6C54">
        <w:tab/>
        <w:t>If service branch, SERVICE ENTRY</w:t>
      </w:r>
      <w:r w:rsidR="0031590B" w:rsidRPr="009A6C54">
        <w:t xml:space="preserve"> </w:t>
      </w:r>
      <w:r w:rsidRPr="009A6C54">
        <w:t xml:space="preserve">DATE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2440609^JUN 9,1944)</w:t>
      </w:r>
    </w:p>
    <w:p w:rsidR="003539BA" w:rsidRPr="009A6C54" w:rsidRDefault="003539BA" w:rsidP="00106BBA">
      <w:pPr>
        <w:pStyle w:val="BodyText"/>
      </w:pPr>
    </w:p>
    <w:p w:rsidR="003539BA" w:rsidRPr="009A6C54" w:rsidRDefault="003539BA" w:rsidP="00106BBA">
      <w:pPr>
        <w:pStyle w:val="BodyText"/>
      </w:pPr>
      <w:r w:rsidRPr="009A6C54">
        <w:rPr>
          <w:b/>
        </w:rPr>
        <w:t>VASV(6,5)</w:t>
      </w:r>
      <w:r w:rsidRPr="009A6C54">
        <w:tab/>
        <w:t xml:space="preserve">If service branch, SERVICE SEPARATION DATE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2480101^JAN 1,1948)</w:t>
      </w:r>
    </w:p>
    <w:p w:rsidR="004A31A8" w:rsidRPr="009A6C54" w:rsidRDefault="004A31A8" w:rsidP="00106BBA">
      <w:pPr>
        <w:pStyle w:val="BodyText"/>
        <w:rPr>
          <w:b/>
        </w:rPr>
      </w:pPr>
    </w:p>
    <w:p w:rsidR="003539BA" w:rsidRPr="009A6C54" w:rsidRDefault="003539BA" w:rsidP="00106BBA">
      <w:pPr>
        <w:pStyle w:val="BodyText"/>
      </w:pPr>
      <w:r w:rsidRPr="009A6C54">
        <w:rPr>
          <w:b/>
        </w:rPr>
        <w:t>VASV(6,6)</w:t>
      </w:r>
      <w:r w:rsidRPr="009A6C54">
        <w:tab/>
        <w:t>If service branch, SERVICE COMPONENT in</w:t>
      </w:r>
      <w:r w:rsidR="0031590B" w:rsidRPr="009A6C54">
        <w:t xml:space="preserve"> </w:t>
      </w:r>
      <w:r w:rsidRPr="009A6C54">
        <w:t xml:space="preserve">internal </w:t>
      </w:r>
      <w:proofErr w:type="spellStart"/>
      <w:r w:rsidRPr="009A6C54">
        <w:t>code^external</w:t>
      </w:r>
      <w:proofErr w:type="spellEnd"/>
      <w:r w:rsidRPr="009A6C54">
        <w:t xml:space="preserve"> format.</w:t>
      </w:r>
    </w:p>
    <w:p w:rsidR="003539BA" w:rsidRPr="009A6C54" w:rsidRDefault="003539BA" w:rsidP="00106BBA">
      <w:pPr>
        <w:pStyle w:val="BodyText"/>
      </w:pPr>
      <w:r w:rsidRPr="009A6C54">
        <w:t>(e.g., R^REGULAR)</w:t>
      </w:r>
    </w:p>
    <w:p w:rsidR="003539BA" w:rsidRPr="009A6C54" w:rsidRDefault="003539BA" w:rsidP="00106BBA">
      <w:pPr>
        <w:pStyle w:val="BodyText"/>
      </w:pPr>
    </w:p>
    <w:p w:rsidR="003539BA" w:rsidRPr="009A6C54" w:rsidRDefault="003539BA" w:rsidP="00106BBA">
      <w:pPr>
        <w:pStyle w:val="BodyText"/>
      </w:pPr>
      <w:r w:rsidRPr="009A6C54">
        <w:rPr>
          <w:b/>
        </w:rPr>
        <w:t>VASV(7)</w:t>
      </w:r>
      <w:r w:rsidRPr="009A6C54">
        <w:tab/>
        <w:t>If a SERVICE SECOND EPISODE field is indicated, a "1" will be returned; otherwise a "0" will be returned.  (e.g., 0)</w:t>
      </w:r>
    </w:p>
    <w:p w:rsidR="003539BA" w:rsidRPr="009A6C54" w:rsidRDefault="003539BA" w:rsidP="00106BBA">
      <w:pPr>
        <w:pStyle w:val="BodyText"/>
        <w:rPr>
          <w:b/>
        </w:rPr>
      </w:pPr>
    </w:p>
    <w:p w:rsidR="003539BA" w:rsidRPr="009A6C54" w:rsidRDefault="003539BA" w:rsidP="00106BBA">
      <w:pPr>
        <w:pStyle w:val="BodyText"/>
      </w:pPr>
      <w:r w:rsidRPr="009A6C54">
        <w:rPr>
          <w:b/>
        </w:rPr>
        <w:t>VASV(7,1)</w:t>
      </w:r>
      <w:r w:rsidRPr="009A6C54">
        <w:tab/>
        <w:t xml:space="preserve">If second episode, BRANCH OF SERVICE field in </w:t>
      </w:r>
      <w:proofErr w:type="spellStart"/>
      <w:r w:rsidRPr="009A6C54">
        <w:t>internal^external</w:t>
      </w:r>
      <w:proofErr w:type="spellEnd"/>
      <w:r w:rsidRPr="009A6C54">
        <w:t xml:space="preserve"> format.  (e.g., 3^AIR FORCE)</w:t>
      </w:r>
    </w:p>
    <w:p w:rsidR="003539BA" w:rsidRPr="009A6C54" w:rsidRDefault="003539BA" w:rsidP="00106BBA">
      <w:pPr>
        <w:pStyle w:val="BodyText"/>
        <w:rPr>
          <w:b/>
        </w:rPr>
      </w:pPr>
    </w:p>
    <w:p w:rsidR="003539BA" w:rsidRPr="009A6C54" w:rsidRDefault="003539BA" w:rsidP="00106BBA">
      <w:pPr>
        <w:pStyle w:val="BodyText"/>
      </w:pPr>
      <w:r w:rsidRPr="009A6C54">
        <w:rPr>
          <w:b/>
        </w:rPr>
        <w:t>VASV(7,2)</w:t>
      </w:r>
      <w:r w:rsidRPr="009A6C54">
        <w:tab/>
        <w:t xml:space="preserve">If second episode, SERVICE NUMBER field in </w:t>
      </w:r>
      <w:proofErr w:type="spellStart"/>
      <w:r w:rsidRPr="009A6C54">
        <w:t>internal^external</w:t>
      </w:r>
      <w:proofErr w:type="spellEnd"/>
      <w:r w:rsidRPr="009A6C54">
        <w:t xml:space="preserve"> format.  (e.g., 123456789)</w:t>
      </w:r>
    </w:p>
    <w:p w:rsidR="003539BA" w:rsidRPr="009A6C54" w:rsidRDefault="003539BA" w:rsidP="00106BBA">
      <w:pPr>
        <w:pStyle w:val="BodyText"/>
      </w:pPr>
    </w:p>
    <w:p w:rsidR="003539BA" w:rsidRPr="009A6C54" w:rsidRDefault="003539BA" w:rsidP="00106BBA">
      <w:pPr>
        <w:pStyle w:val="BodyText"/>
      </w:pPr>
      <w:r w:rsidRPr="009A6C54">
        <w:rPr>
          <w:b/>
        </w:rPr>
        <w:t>VASV(7,3)</w:t>
      </w:r>
      <w:r w:rsidRPr="009A6C54">
        <w:tab/>
        <w:t xml:space="preserve">If second episode, SERVICE DISCHARGE TYPE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1^HONORABLE)</w:t>
      </w:r>
    </w:p>
    <w:p w:rsidR="003539BA" w:rsidRPr="009A6C54" w:rsidRDefault="003539BA" w:rsidP="00106BBA">
      <w:pPr>
        <w:pStyle w:val="BodyText"/>
      </w:pPr>
    </w:p>
    <w:p w:rsidR="003539BA" w:rsidRPr="009A6C54" w:rsidRDefault="003539BA" w:rsidP="00106BBA">
      <w:pPr>
        <w:pStyle w:val="BodyText"/>
      </w:pPr>
      <w:r w:rsidRPr="009A6C54">
        <w:rPr>
          <w:b/>
        </w:rPr>
        <w:t>VASV(7,4)</w:t>
      </w:r>
      <w:r w:rsidRPr="009A6C54">
        <w:tab/>
        <w:t xml:space="preserve">If second episode, SERVICE ENTRY DATE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2440609^JUN 9,1944)</w:t>
      </w:r>
    </w:p>
    <w:p w:rsidR="003539BA" w:rsidRPr="009A6C54" w:rsidRDefault="003539BA" w:rsidP="00106BBA">
      <w:pPr>
        <w:pStyle w:val="BodyText"/>
      </w:pPr>
    </w:p>
    <w:p w:rsidR="003539BA" w:rsidRPr="009A6C54" w:rsidRDefault="003539BA" w:rsidP="00106BBA">
      <w:pPr>
        <w:pStyle w:val="BodyText"/>
      </w:pPr>
      <w:r w:rsidRPr="009A6C54">
        <w:rPr>
          <w:b/>
        </w:rPr>
        <w:t>VASV(7,5)</w:t>
      </w:r>
      <w:r w:rsidRPr="009A6C54">
        <w:tab/>
        <w:t xml:space="preserve">If second episode, SERVICE SEPARATION DATE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2480101^JAN 1,1948)</w:t>
      </w:r>
    </w:p>
    <w:p w:rsidR="003539BA" w:rsidRPr="009A6C54" w:rsidRDefault="003539BA" w:rsidP="00106BBA">
      <w:pPr>
        <w:pStyle w:val="BodyText"/>
      </w:pPr>
    </w:p>
    <w:p w:rsidR="003539BA" w:rsidRPr="009A6C54" w:rsidRDefault="003539BA" w:rsidP="00106BBA">
      <w:pPr>
        <w:pStyle w:val="BodyText"/>
      </w:pPr>
      <w:r w:rsidRPr="009A6C54">
        <w:rPr>
          <w:b/>
        </w:rPr>
        <w:t>VASV(7,6)</w:t>
      </w:r>
      <w:r w:rsidRPr="009A6C54">
        <w:tab/>
        <w:t>If second episode, SERVICE COMPONENT in</w:t>
      </w:r>
    </w:p>
    <w:p w:rsidR="003539BA" w:rsidRPr="009A6C54" w:rsidRDefault="003539BA" w:rsidP="00106BBA">
      <w:pPr>
        <w:pStyle w:val="BodyText"/>
      </w:pPr>
      <w:proofErr w:type="spellStart"/>
      <w:r w:rsidRPr="009A6C54">
        <w:t>internal^external</w:t>
      </w:r>
      <w:proofErr w:type="spellEnd"/>
      <w:r w:rsidRPr="009A6C54">
        <w:t xml:space="preserve"> format.</w:t>
      </w:r>
    </w:p>
    <w:p w:rsidR="003539BA" w:rsidRPr="009A6C54" w:rsidRDefault="003539BA" w:rsidP="00106BBA">
      <w:pPr>
        <w:pStyle w:val="BodyText"/>
      </w:pPr>
      <w:r w:rsidRPr="009A6C54">
        <w:t>(e.g., R^REGULAR)</w:t>
      </w:r>
    </w:p>
    <w:p w:rsidR="003539BA" w:rsidRPr="009A6C54" w:rsidRDefault="003539BA" w:rsidP="00106BBA">
      <w:pPr>
        <w:pStyle w:val="BodyText"/>
      </w:pPr>
    </w:p>
    <w:p w:rsidR="003539BA" w:rsidRPr="009A6C54" w:rsidRDefault="003539BA" w:rsidP="00106BBA">
      <w:pPr>
        <w:pStyle w:val="BodyText"/>
      </w:pPr>
      <w:r w:rsidRPr="009A6C54">
        <w:rPr>
          <w:b/>
        </w:rPr>
        <w:t>VASV(8)</w:t>
      </w:r>
      <w:r w:rsidRPr="009A6C54">
        <w:tab/>
        <w:t>If a SERVICE THIRD EPISODE field is indicated, a "1" will be returned; otherwise a "0" will be returned. (e.g., 0)</w:t>
      </w:r>
    </w:p>
    <w:p w:rsidR="003539BA" w:rsidRPr="009A6C54" w:rsidRDefault="003539BA" w:rsidP="00106BBA">
      <w:pPr>
        <w:pStyle w:val="BodyText"/>
        <w:rPr>
          <w:b/>
        </w:rPr>
      </w:pPr>
    </w:p>
    <w:p w:rsidR="003539BA" w:rsidRPr="009A6C54" w:rsidRDefault="003539BA" w:rsidP="00106BBA">
      <w:pPr>
        <w:pStyle w:val="BodyText"/>
      </w:pPr>
      <w:r w:rsidRPr="009A6C54">
        <w:rPr>
          <w:b/>
        </w:rPr>
        <w:t>VASV(8,1)</w:t>
      </w:r>
      <w:r w:rsidRPr="009A6C54">
        <w:tab/>
        <w:t xml:space="preserve">If third episode, BRANCH OF SERVICE field in </w:t>
      </w:r>
      <w:proofErr w:type="spellStart"/>
      <w:r w:rsidRPr="009A6C54">
        <w:t>internal^external</w:t>
      </w:r>
      <w:proofErr w:type="spellEnd"/>
      <w:r w:rsidRPr="009A6C54">
        <w:t xml:space="preserve"> format.  (e.g., 3^AIR FORCE)</w:t>
      </w:r>
    </w:p>
    <w:p w:rsidR="003539BA" w:rsidRPr="009A6C54" w:rsidRDefault="003539BA" w:rsidP="00106BBA">
      <w:pPr>
        <w:pStyle w:val="BodyText"/>
      </w:pPr>
    </w:p>
    <w:p w:rsidR="003539BA" w:rsidRPr="009A6C54" w:rsidRDefault="003539BA" w:rsidP="00106BBA">
      <w:pPr>
        <w:pStyle w:val="BodyText"/>
      </w:pPr>
      <w:r w:rsidRPr="009A6C54">
        <w:rPr>
          <w:b/>
        </w:rPr>
        <w:t>VASV(8,2)</w:t>
      </w:r>
      <w:r w:rsidRPr="009A6C54">
        <w:tab/>
        <w:t xml:space="preserve">If third episode, SERVICE NUMBER field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123456789)</w:t>
      </w:r>
    </w:p>
    <w:p w:rsidR="003539BA" w:rsidRPr="009A6C54" w:rsidRDefault="003539BA" w:rsidP="00106BBA">
      <w:pPr>
        <w:pStyle w:val="BodyText"/>
      </w:pPr>
    </w:p>
    <w:p w:rsidR="003539BA" w:rsidRPr="009A6C54" w:rsidRDefault="003539BA" w:rsidP="00106BBA">
      <w:pPr>
        <w:pStyle w:val="BodyText"/>
      </w:pPr>
      <w:r w:rsidRPr="009A6C54">
        <w:rPr>
          <w:b/>
        </w:rPr>
        <w:t>VASV(8,3)</w:t>
      </w:r>
      <w:r w:rsidRPr="009A6C54">
        <w:tab/>
        <w:t xml:space="preserve">If third episode, SERVICE DIS-CHARGE TYPE in </w:t>
      </w:r>
      <w:proofErr w:type="spellStart"/>
      <w:r w:rsidRPr="009A6C54">
        <w:t>internal^external</w:t>
      </w:r>
      <w:proofErr w:type="spellEnd"/>
    </w:p>
    <w:p w:rsidR="003539BA" w:rsidRPr="009A6C54" w:rsidRDefault="003539BA" w:rsidP="00106BBA">
      <w:pPr>
        <w:pStyle w:val="BodyText"/>
      </w:pPr>
      <w:r w:rsidRPr="009A6C54">
        <w:t>format. (e.g., 1^HONORABLE)</w:t>
      </w:r>
    </w:p>
    <w:p w:rsidR="004A31A8" w:rsidRPr="009A6C54" w:rsidRDefault="004A31A8" w:rsidP="00106BBA">
      <w:pPr>
        <w:pStyle w:val="BodyText"/>
        <w:rPr>
          <w:b/>
        </w:rPr>
      </w:pPr>
    </w:p>
    <w:p w:rsidR="003539BA" w:rsidRPr="009A6C54" w:rsidRDefault="003539BA" w:rsidP="00106BBA">
      <w:pPr>
        <w:pStyle w:val="BodyText"/>
      </w:pPr>
      <w:r w:rsidRPr="009A6C54">
        <w:rPr>
          <w:b/>
        </w:rPr>
        <w:t>VASV(8,4)</w:t>
      </w:r>
      <w:r w:rsidRPr="009A6C54">
        <w:tab/>
        <w:t xml:space="preserve">If third episode, SERVICE ENTRY DATE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2440609^JUN 9,1944)</w:t>
      </w:r>
    </w:p>
    <w:p w:rsidR="003539BA" w:rsidRPr="009A6C54" w:rsidRDefault="003539BA" w:rsidP="00106BBA">
      <w:pPr>
        <w:pStyle w:val="BodyText"/>
      </w:pPr>
    </w:p>
    <w:p w:rsidR="003539BA" w:rsidRPr="009A6C54" w:rsidRDefault="003539BA" w:rsidP="00106BBA">
      <w:pPr>
        <w:pStyle w:val="BodyText"/>
      </w:pPr>
      <w:r w:rsidRPr="009A6C54">
        <w:rPr>
          <w:b/>
        </w:rPr>
        <w:t>VASV(8,5)</w:t>
      </w:r>
      <w:r w:rsidRPr="009A6C54">
        <w:tab/>
        <w:t xml:space="preserve">If third episode, SERVICE SEPARATION DATE in </w:t>
      </w:r>
    </w:p>
    <w:p w:rsidR="003539BA" w:rsidRPr="009A6C54" w:rsidRDefault="003539BA" w:rsidP="00106BBA">
      <w:pPr>
        <w:pStyle w:val="BodyText"/>
      </w:pPr>
      <w:proofErr w:type="spellStart"/>
      <w:r w:rsidRPr="009A6C54">
        <w:t>internal^external</w:t>
      </w:r>
      <w:proofErr w:type="spellEnd"/>
      <w:r w:rsidRPr="009A6C54">
        <w:t xml:space="preserve"> format.</w:t>
      </w:r>
    </w:p>
    <w:p w:rsidR="003539BA" w:rsidRPr="009A6C54" w:rsidRDefault="003539BA" w:rsidP="00106BBA">
      <w:pPr>
        <w:pStyle w:val="BodyText"/>
      </w:pPr>
      <w:r w:rsidRPr="009A6C54">
        <w:t>(e.g., 2480101^JAN 1,1948)</w:t>
      </w:r>
    </w:p>
    <w:p w:rsidR="003539BA" w:rsidRPr="009A6C54" w:rsidRDefault="003539BA" w:rsidP="00106BBA">
      <w:pPr>
        <w:pStyle w:val="BodyText"/>
      </w:pPr>
    </w:p>
    <w:p w:rsidR="003539BA" w:rsidRPr="009A6C54" w:rsidRDefault="003539BA" w:rsidP="00106BBA">
      <w:pPr>
        <w:pStyle w:val="BodyText"/>
      </w:pPr>
      <w:r w:rsidRPr="009A6C54">
        <w:rPr>
          <w:b/>
        </w:rPr>
        <w:t>VASV(8,6)</w:t>
      </w:r>
      <w:r w:rsidRPr="009A6C54">
        <w:tab/>
        <w:t>If third episode, SERVICE COMPONENT in</w:t>
      </w:r>
    </w:p>
    <w:p w:rsidR="003539BA" w:rsidRPr="009A6C54" w:rsidRDefault="003539BA" w:rsidP="00106BBA">
      <w:pPr>
        <w:pStyle w:val="BodyText"/>
      </w:pPr>
      <w:r w:rsidRPr="009A6C54">
        <w:t xml:space="preserve">internal </w:t>
      </w:r>
      <w:proofErr w:type="spellStart"/>
      <w:r w:rsidRPr="009A6C54">
        <w:t>code^external</w:t>
      </w:r>
      <w:proofErr w:type="spellEnd"/>
      <w:r w:rsidRPr="009A6C54">
        <w:t xml:space="preserve"> format.(e.g., R^REGULAR)</w:t>
      </w:r>
    </w:p>
    <w:p w:rsidR="003539BA" w:rsidRPr="009A6C54" w:rsidRDefault="003539BA" w:rsidP="00106BBA">
      <w:pPr>
        <w:pStyle w:val="BodyText"/>
      </w:pPr>
    </w:p>
    <w:p w:rsidR="003539BA" w:rsidRPr="009A6C54" w:rsidRDefault="003539BA" w:rsidP="00106BBA">
      <w:pPr>
        <w:pStyle w:val="BodyText"/>
      </w:pPr>
      <w:r w:rsidRPr="009A6C54">
        <w:rPr>
          <w:b/>
        </w:rPr>
        <w:t>VASV(9)</w:t>
      </w:r>
      <w:r w:rsidRPr="009A6C54">
        <w:tab/>
        <w:t>If the CURRENT PH INDICATOR</w:t>
      </w:r>
      <w:r w:rsidR="0031590B" w:rsidRPr="009A6C54">
        <w:t xml:space="preserve"> </w:t>
      </w:r>
      <w:r w:rsidRPr="009A6C54">
        <w:t>field is YES, a “1” will be returned;</w:t>
      </w:r>
    </w:p>
    <w:p w:rsidR="003539BA" w:rsidRPr="009A6C54" w:rsidRDefault="003539BA" w:rsidP="00106BBA">
      <w:pPr>
        <w:pStyle w:val="BodyText"/>
      </w:pPr>
      <w:r w:rsidRPr="009A6C54">
        <w:t>otherwise a “0” will be returned (e.g., 0)</w:t>
      </w:r>
    </w:p>
    <w:p w:rsidR="003539BA" w:rsidRPr="009A6C54" w:rsidRDefault="003539BA" w:rsidP="00106BBA">
      <w:pPr>
        <w:pStyle w:val="BodyText"/>
      </w:pPr>
    </w:p>
    <w:p w:rsidR="003539BA" w:rsidRPr="009A6C54" w:rsidRDefault="003539BA" w:rsidP="00106BBA">
      <w:pPr>
        <w:pStyle w:val="BodyText"/>
      </w:pPr>
      <w:r w:rsidRPr="009A6C54">
        <w:rPr>
          <w:b/>
        </w:rPr>
        <w:t>VASV(9,1)</w:t>
      </w:r>
      <w:r w:rsidRPr="009A6C54">
        <w:tab/>
        <w:t>If the CURRENT PH INDICATOR</w:t>
      </w:r>
      <w:r w:rsidR="0031590B" w:rsidRPr="009A6C54">
        <w:t xml:space="preserve"> </w:t>
      </w:r>
      <w:r w:rsidRPr="009A6C54">
        <w:t xml:space="preserve">field is YES, CURRENT PURPLE </w:t>
      </w:r>
    </w:p>
    <w:p w:rsidR="003539BA" w:rsidRPr="009A6C54" w:rsidRDefault="003539BA" w:rsidP="00106BBA">
      <w:pPr>
        <w:pStyle w:val="BodyText"/>
      </w:pPr>
      <w:r w:rsidRPr="009A6C54">
        <w:t xml:space="preserve">HEART STATUS in </w:t>
      </w:r>
      <w:proofErr w:type="spellStart"/>
      <w:r w:rsidRPr="009A6C54">
        <w:t>internal^external</w:t>
      </w:r>
      <w:proofErr w:type="spellEnd"/>
      <w:r w:rsidR="004A31A8" w:rsidRPr="009A6C54">
        <w:t xml:space="preserve"> </w:t>
      </w:r>
      <w:r w:rsidRPr="009A6C54">
        <w:t>format.(e.g., 2^IN PROCESS)</w:t>
      </w:r>
    </w:p>
    <w:p w:rsidR="003539BA" w:rsidRPr="009A6C54" w:rsidRDefault="003539BA" w:rsidP="00106BBA">
      <w:pPr>
        <w:pStyle w:val="BodyText"/>
      </w:pPr>
    </w:p>
    <w:p w:rsidR="003539BA" w:rsidRPr="009A6C54" w:rsidRDefault="003539BA" w:rsidP="00106BBA">
      <w:pPr>
        <w:pStyle w:val="BodyText"/>
      </w:pPr>
      <w:r w:rsidRPr="009A6C54">
        <w:rPr>
          <w:b/>
        </w:rPr>
        <w:t>VASV(9,2)</w:t>
      </w:r>
      <w:r w:rsidRPr="009A6C54">
        <w:tab/>
        <w:t>If the CURRENT PH INDICATOR</w:t>
      </w:r>
      <w:r w:rsidR="0031590B" w:rsidRPr="009A6C54">
        <w:t xml:space="preserve"> </w:t>
      </w:r>
      <w:r w:rsidRPr="009A6C54">
        <w:t xml:space="preserve">field is NO, CURRENT PURPLE </w:t>
      </w:r>
    </w:p>
    <w:p w:rsidR="003539BA" w:rsidRPr="009A6C54" w:rsidRDefault="003539BA" w:rsidP="00106BBA">
      <w:pPr>
        <w:pStyle w:val="BodyText"/>
      </w:pPr>
      <w:r w:rsidRPr="009A6C54">
        <w:t xml:space="preserve">HEART REMARKS in </w:t>
      </w:r>
      <w:proofErr w:type="spellStart"/>
      <w:r w:rsidRPr="009A6C54">
        <w:t>internal^external</w:t>
      </w:r>
      <w:proofErr w:type="spellEnd"/>
      <w:r w:rsidRPr="009A6C54">
        <w:t xml:space="preserve"> format. (e.g., 5^VAMC)</w:t>
      </w:r>
    </w:p>
    <w:p w:rsidR="003539BA" w:rsidRPr="009A6C54" w:rsidRDefault="003539BA" w:rsidP="00106BBA">
      <w:pPr>
        <w:pStyle w:val="BodyText"/>
      </w:pPr>
    </w:p>
    <w:p w:rsidR="003539BA" w:rsidRPr="009A6C54" w:rsidRDefault="003539BA" w:rsidP="00106BBA">
      <w:pPr>
        <w:pStyle w:val="BodyText"/>
      </w:pPr>
      <w:r w:rsidRPr="009A6C54">
        <w:rPr>
          <w:b/>
        </w:rPr>
        <w:t>VASV(10</w:t>
      </w:r>
      <w:r w:rsidRPr="009A6C54">
        <w:t>)</w:t>
      </w:r>
      <w:r w:rsidRPr="009A6C54">
        <w:tab/>
        <w:t>Is either 1 or 0, 1 if there is a value for Combat Vet End Date, 0 if not</w:t>
      </w:r>
    </w:p>
    <w:p w:rsidR="003539BA" w:rsidRPr="009A6C54" w:rsidRDefault="003539BA" w:rsidP="00106BBA">
      <w:pPr>
        <w:pStyle w:val="BodyText"/>
      </w:pPr>
    </w:p>
    <w:p w:rsidR="003539BA" w:rsidRPr="009A6C54" w:rsidRDefault="003539BA" w:rsidP="00106BBA">
      <w:pPr>
        <w:pStyle w:val="BodyText"/>
      </w:pPr>
      <w:r w:rsidRPr="009A6C54">
        <w:rPr>
          <w:b/>
        </w:rPr>
        <w:t>VASV(10,1)</w:t>
      </w:r>
      <w:r w:rsidRPr="009A6C54">
        <w:tab/>
        <w:t xml:space="preserve">Internal Combat Vet End Date ^external Combat Vet End Date </w:t>
      </w:r>
    </w:p>
    <w:p w:rsidR="003539BA" w:rsidRPr="009A6C54" w:rsidRDefault="003539BA" w:rsidP="00106BBA">
      <w:pPr>
        <w:pStyle w:val="BodyText"/>
      </w:pPr>
      <w:r w:rsidRPr="009A6C54">
        <w:t>(e.g., 3060101^JAN 1, 2006)</w:t>
      </w:r>
    </w:p>
    <w:p w:rsidR="003539BA" w:rsidRPr="009A6C54" w:rsidRDefault="003539BA" w:rsidP="00106BBA">
      <w:pPr>
        <w:pStyle w:val="BodyText"/>
      </w:pPr>
    </w:p>
    <w:p w:rsidR="003539BA" w:rsidRPr="009A6C54" w:rsidRDefault="003539BA" w:rsidP="00106BBA">
      <w:pPr>
        <w:pStyle w:val="BodyText"/>
      </w:pPr>
      <w:r w:rsidRPr="009A6C54">
        <w:rPr>
          <w:b/>
        </w:rPr>
        <w:t>VASV(11)</w:t>
      </w:r>
      <w:r w:rsidRPr="009A6C54">
        <w:tab/>
        <w:t xml:space="preserve">the # of OIF conflict entries found for the veteran in the SERVICE [OEF OR OIF]  #2.3215 SUB-FILE. </w:t>
      </w:r>
    </w:p>
    <w:p w:rsidR="003539BA" w:rsidRPr="009A6C54" w:rsidRDefault="003539BA" w:rsidP="00106BBA">
      <w:pPr>
        <w:pStyle w:val="BodyText"/>
      </w:pPr>
      <w:r w:rsidRPr="009A6C54">
        <w:t>[n = 1-&gt; total number of OIF conflict entries]</w:t>
      </w:r>
    </w:p>
    <w:p w:rsidR="003539BA" w:rsidRPr="009A6C54" w:rsidRDefault="003539BA" w:rsidP="00106BBA">
      <w:pPr>
        <w:pStyle w:val="BodyText"/>
      </w:pPr>
    </w:p>
    <w:p w:rsidR="003539BA" w:rsidRPr="009A6C54" w:rsidRDefault="003539BA" w:rsidP="00106BBA">
      <w:pPr>
        <w:pStyle w:val="BodyText"/>
      </w:pPr>
      <w:r w:rsidRPr="009A6C54">
        <w:rPr>
          <w:b/>
        </w:rPr>
        <w:t>VASV(11,n,1)</w:t>
      </w:r>
      <w:r w:rsidRPr="009A6C54">
        <w:t xml:space="preserve"> SERVICE LOCATION ( #2.3215; .01)</w:t>
      </w:r>
      <w:r w:rsidR="0031590B" w:rsidRPr="009A6C54">
        <w:t xml:space="preserve"> </w:t>
      </w:r>
      <w:r w:rsidRPr="009A6C54">
        <w:t xml:space="preserve">  internal code=1^external (e.g., 1^OIF)  ‘n’--&gt; This number will be used to provide a unique number for each OIF</w:t>
      </w:r>
      <w:r w:rsidR="004A31A8" w:rsidRPr="009A6C54">
        <w:t xml:space="preserve"> or a </w:t>
      </w:r>
      <w:r w:rsidRPr="009A6C54">
        <w:t>conflict being returned.</w:t>
      </w:r>
    </w:p>
    <w:p w:rsidR="003539BA" w:rsidRPr="009A6C54" w:rsidRDefault="003539BA" w:rsidP="00106BBA">
      <w:pPr>
        <w:pStyle w:val="BodyText"/>
      </w:pPr>
    </w:p>
    <w:p w:rsidR="003539BA" w:rsidRPr="009A6C54" w:rsidRDefault="003539BA" w:rsidP="00106BBA">
      <w:pPr>
        <w:pStyle w:val="BodyText"/>
      </w:pPr>
      <w:r w:rsidRPr="009A6C54">
        <w:rPr>
          <w:b/>
        </w:rPr>
        <w:t xml:space="preserve">VASV(11,n,2) OEF/OIF FROM DATE </w:t>
      </w:r>
      <w:r w:rsidRPr="009A6C54">
        <w:t xml:space="preserve">( #2.3215; .02)  internal format ^external format (e.g.,  </w:t>
      </w:r>
    </w:p>
    <w:p w:rsidR="003539BA" w:rsidRPr="009A6C54" w:rsidRDefault="003539BA" w:rsidP="00106BBA">
      <w:pPr>
        <w:pStyle w:val="BodyText"/>
      </w:pPr>
      <w:r w:rsidRPr="009A6C54">
        <w:t>3060101^JAN 1, 2006) ‘n’--&gt; This   number will be used to provide a   unique number for each OIF conflict</w:t>
      </w:r>
      <w:r w:rsidR="0012156C" w:rsidRPr="009A6C54">
        <w:t xml:space="preserve"> </w:t>
      </w:r>
      <w:r w:rsidRPr="009A6C54">
        <w:t xml:space="preserve"> being returned.</w:t>
      </w:r>
    </w:p>
    <w:p w:rsidR="003539BA" w:rsidRPr="009A6C54" w:rsidRDefault="003539BA" w:rsidP="00106BBA">
      <w:pPr>
        <w:pStyle w:val="BodyText"/>
      </w:pPr>
    </w:p>
    <w:p w:rsidR="003539BA" w:rsidRPr="009A6C54" w:rsidRDefault="003539BA" w:rsidP="00106BBA">
      <w:pPr>
        <w:pStyle w:val="BodyText"/>
      </w:pPr>
      <w:r w:rsidRPr="009A6C54">
        <w:rPr>
          <w:b/>
        </w:rPr>
        <w:t>VASV(11,n,3)</w:t>
      </w:r>
      <w:r w:rsidRPr="009A6C54">
        <w:t xml:space="preserve"> OEF/OIF TO DATE ( #2.3215; .03) internal format ^external format (e.g., 3060101^MAR 1, 2006) ‘n’--&gt; This number will be used to provide a unique number for each OIF conflict being returned.</w:t>
      </w:r>
    </w:p>
    <w:p w:rsidR="003539BA" w:rsidRPr="009A6C54" w:rsidRDefault="003539BA" w:rsidP="00106BBA">
      <w:pPr>
        <w:pStyle w:val="BodyText"/>
      </w:pPr>
    </w:p>
    <w:p w:rsidR="003539BA" w:rsidRPr="009A6C54" w:rsidRDefault="003539BA" w:rsidP="00106BBA">
      <w:pPr>
        <w:pStyle w:val="BodyText"/>
      </w:pPr>
      <w:r w:rsidRPr="009A6C54">
        <w:rPr>
          <w:b/>
        </w:rPr>
        <w:t>VASV(12)</w:t>
      </w:r>
      <w:r w:rsidRPr="009A6C54">
        <w:t xml:space="preserve"> </w:t>
      </w:r>
      <w:r w:rsidRPr="009A6C54">
        <w:tab/>
        <w:t>the # of OEF conflict entries found for the veteran in the SERVICE  [OEF OR OIF] #2.3215 SUB-FILE. [n = 1-&gt;VASV(12)]</w:t>
      </w:r>
    </w:p>
    <w:p w:rsidR="003539BA" w:rsidRPr="009A6C54" w:rsidRDefault="003539BA" w:rsidP="00106BBA">
      <w:pPr>
        <w:pStyle w:val="BodyText"/>
      </w:pPr>
    </w:p>
    <w:p w:rsidR="003539BA" w:rsidRPr="009A6C54" w:rsidRDefault="003539BA" w:rsidP="00106BBA">
      <w:pPr>
        <w:pStyle w:val="BodyText"/>
      </w:pPr>
      <w:r w:rsidRPr="009A6C54">
        <w:rPr>
          <w:b/>
        </w:rPr>
        <w:t>VASV(12,n,1)</w:t>
      </w:r>
      <w:r w:rsidRPr="009A6C54">
        <w:t xml:space="preserve"> SERVICE LOCATION ( #2.3215; .01)</w:t>
      </w:r>
      <w:r w:rsidR="00BA64EF" w:rsidRPr="009A6C54">
        <w:t xml:space="preserve"> </w:t>
      </w:r>
      <w:r w:rsidRPr="009A6C54">
        <w:t xml:space="preserve"> internal  code = 2 ^external </w:t>
      </w:r>
    </w:p>
    <w:p w:rsidR="003539BA" w:rsidRPr="009A6C54" w:rsidRDefault="003539BA" w:rsidP="00106BBA">
      <w:pPr>
        <w:pStyle w:val="BodyText"/>
      </w:pPr>
      <w:r w:rsidRPr="009A6C54">
        <w:t>(e.g., 2^OEF) ‘n’--&gt; This number will be used to provide a unique number for each OEF conflict being returned.</w:t>
      </w:r>
    </w:p>
    <w:p w:rsidR="003539BA" w:rsidRPr="009A6C54" w:rsidRDefault="003539BA" w:rsidP="00106BBA">
      <w:pPr>
        <w:pStyle w:val="BodyText"/>
      </w:pPr>
    </w:p>
    <w:p w:rsidR="003539BA" w:rsidRPr="009A6C54" w:rsidRDefault="003539BA" w:rsidP="00106BBA">
      <w:pPr>
        <w:pStyle w:val="BodyText"/>
      </w:pPr>
      <w:r w:rsidRPr="009A6C54">
        <w:rPr>
          <w:b/>
        </w:rPr>
        <w:t>VASV(12,n,2)</w:t>
      </w:r>
      <w:r w:rsidRPr="009A6C54">
        <w:t xml:space="preserve"> OEF/OIF FROM DATE ( #2.3215; .02)</w:t>
      </w:r>
      <w:r w:rsidR="00BA64EF" w:rsidRPr="009A6C54">
        <w:t xml:space="preserve"> </w:t>
      </w:r>
      <w:r w:rsidRPr="009A6C54">
        <w:t xml:space="preserve"> internal format ^external format (e.g., 3060101^JAN 1, 2006) ‘n’--&gt; This number will be used to provide a unique number for each OEF conflict being returned.</w:t>
      </w:r>
    </w:p>
    <w:p w:rsidR="003539BA" w:rsidRPr="009A6C54" w:rsidRDefault="003539BA" w:rsidP="00106BBA">
      <w:pPr>
        <w:pStyle w:val="BodyText"/>
      </w:pPr>
    </w:p>
    <w:p w:rsidR="003539BA" w:rsidRPr="009A6C54" w:rsidRDefault="003539BA" w:rsidP="00106BBA">
      <w:pPr>
        <w:pStyle w:val="BodyText"/>
      </w:pPr>
      <w:r w:rsidRPr="009A6C54">
        <w:rPr>
          <w:b/>
        </w:rPr>
        <w:t>VASV(12,n,3)</w:t>
      </w:r>
      <w:r w:rsidRPr="009A6C54">
        <w:t xml:space="preserve"> OEF/OIF TO DATE ( #2.3215; .03)</w:t>
      </w:r>
      <w:r w:rsidR="00BA64EF" w:rsidRPr="009A6C54">
        <w:t xml:space="preserve"> </w:t>
      </w:r>
      <w:r w:rsidRPr="009A6C54">
        <w:t xml:space="preserve"> internal format ^external format (e.g., 3060101^MAR 1, 2006) ‘n’--&gt; This number will be used to provide a unique number for each OEF conflict being returned.</w:t>
      </w:r>
    </w:p>
    <w:p w:rsidR="003539BA" w:rsidRPr="009A6C54" w:rsidRDefault="003539BA" w:rsidP="00106BBA">
      <w:pPr>
        <w:pStyle w:val="BodyText"/>
      </w:pPr>
    </w:p>
    <w:p w:rsidR="003539BA" w:rsidRPr="009A6C54" w:rsidRDefault="003539BA" w:rsidP="00106BBA">
      <w:pPr>
        <w:pStyle w:val="BodyText"/>
      </w:pPr>
      <w:r w:rsidRPr="009A6C54">
        <w:rPr>
          <w:b/>
        </w:rPr>
        <w:t>VASV(13)</w:t>
      </w:r>
      <w:r w:rsidRPr="009A6C54">
        <w:tab/>
        <w:t xml:space="preserve"> the # of  UNKNOWN OEF/OIF conflict</w:t>
      </w:r>
      <w:r w:rsidR="00BA64EF" w:rsidRPr="009A6C54">
        <w:t xml:space="preserve"> </w:t>
      </w:r>
      <w:r w:rsidRPr="009A6C54">
        <w:t>entries found for the veteran in the SEVICE [OEF OR OIF] #2.3215 SUB-FILE. [n = 1-&gt;VASV(13)]</w:t>
      </w:r>
    </w:p>
    <w:p w:rsidR="003539BA" w:rsidRPr="009A6C54" w:rsidRDefault="003539BA" w:rsidP="00106BBA">
      <w:pPr>
        <w:pStyle w:val="BodyText"/>
      </w:pPr>
    </w:p>
    <w:p w:rsidR="003539BA" w:rsidRPr="009A6C54" w:rsidRDefault="003539BA" w:rsidP="00106BBA">
      <w:pPr>
        <w:pStyle w:val="BodyText"/>
      </w:pPr>
      <w:r w:rsidRPr="009A6C54">
        <w:rPr>
          <w:b/>
        </w:rPr>
        <w:t>VASV(13,n,1)</w:t>
      </w:r>
      <w:r w:rsidRPr="009A6C54">
        <w:t xml:space="preserve"> SERVICE LOCATION ( #2.3215; .01)</w:t>
      </w:r>
      <w:r w:rsidR="00BA64EF" w:rsidRPr="009A6C54">
        <w:t xml:space="preserve"> </w:t>
      </w:r>
      <w:r w:rsidRPr="009A6C54">
        <w:t xml:space="preserve"> internal CODE = 3^external format (e.g., 3^UNKNOWN OEF/OIF) ‘n’--&gt; This number will be used to provide a unique number for each UNKNOWN OEF/OIF conflict being returned.</w:t>
      </w:r>
    </w:p>
    <w:p w:rsidR="003539BA" w:rsidRPr="009A6C54" w:rsidRDefault="003539BA" w:rsidP="00106BBA">
      <w:pPr>
        <w:pStyle w:val="BodyText"/>
      </w:pPr>
    </w:p>
    <w:p w:rsidR="003539BA" w:rsidRPr="009A6C54" w:rsidRDefault="003539BA" w:rsidP="00106BBA">
      <w:pPr>
        <w:pStyle w:val="BodyText"/>
      </w:pPr>
      <w:r w:rsidRPr="009A6C54">
        <w:rPr>
          <w:b/>
        </w:rPr>
        <w:t>VASV(13,n,2)</w:t>
      </w:r>
      <w:r w:rsidRPr="009A6C54">
        <w:t xml:space="preserve"> OEF/OIF FROM DATE ( #2.3215; .02)</w:t>
      </w:r>
      <w:r w:rsidR="00BA64EF" w:rsidRPr="009A6C54">
        <w:t xml:space="preserve"> </w:t>
      </w:r>
      <w:r w:rsidRPr="009A6C54">
        <w:t xml:space="preserve"> internal format ^external format (e.g., 3060101^JAN 1, 2006) ‘n’--&gt; This number will be used to provide a unique number for each UNKNOWN OEF/OIF conflict being returned.</w:t>
      </w:r>
    </w:p>
    <w:p w:rsidR="003539BA" w:rsidRPr="009A6C54" w:rsidRDefault="003539BA" w:rsidP="00106BBA">
      <w:pPr>
        <w:pStyle w:val="BodyText"/>
      </w:pPr>
    </w:p>
    <w:p w:rsidR="003539BA" w:rsidRPr="009A6C54" w:rsidRDefault="003539BA" w:rsidP="00106BBA">
      <w:pPr>
        <w:pStyle w:val="BodyText"/>
      </w:pPr>
      <w:r w:rsidRPr="009A6C54">
        <w:rPr>
          <w:b/>
        </w:rPr>
        <w:t>VASV(13,n,3)</w:t>
      </w:r>
      <w:r w:rsidRPr="009A6C54">
        <w:t xml:space="preserve"> OEF/OIF TO DATE ( #2.3215; .03)</w:t>
      </w:r>
      <w:r w:rsidR="00BA64EF" w:rsidRPr="009A6C54">
        <w:t xml:space="preserve"> </w:t>
      </w:r>
      <w:r w:rsidRPr="009A6C54">
        <w:t>internal format ^external format (e.g., 3060101^MAR 1, 2006) ‘n’--&gt; This number will be used to provide a unique number for each UNKNOWN OEF/OIF conflict being returned.</w:t>
      </w:r>
    </w:p>
    <w:p w:rsidR="004A31A8" w:rsidRPr="009A6C54" w:rsidRDefault="004A31A8" w:rsidP="00106BBA">
      <w:pPr>
        <w:pStyle w:val="BodyText"/>
        <w:rPr>
          <w:b/>
        </w:rPr>
      </w:pPr>
    </w:p>
    <w:p w:rsidR="003539BA" w:rsidRPr="009A6C54" w:rsidRDefault="003539BA" w:rsidP="00106BBA">
      <w:pPr>
        <w:pStyle w:val="BodyText"/>
      </w:pPr>
      <w:r w:rsidRPr="009A6C54">
        <w:rPr>
          <w:b/>
        </w:rPr>
        <w:t>VASV(14)</w:t>
      </w:r>
      <w:r w:rsidRPr="009A6C54">
        <w:tab/>
        <w:t>If the PROJ 112/ SHAD field is</w:t>
      </w:r>
      <w:r w:rsidR="00BA64EF" w:rsidRPr="009A6C54">
        <w:t xml:space="preserve"> </w:t>
      </w:r>
      <w:r w:rsidRPr="009A6C54">
        <w:t>populated, a "1" will be returned;</w:t>
      </w:r>
      <w:r w:rsidR="00C57265" w:rsidRPr="009A6C54">
        <w:t xml:space="preserve"> </w:t>
      </w:r>
      <w:r w:rsidRPr="009A6C54">
        <w:t>otherwise, a "0" will be returned (e.g., 0)</w:t>
      </w:r>
    </w:p>
    <w:p w:rsidR="003539BA" w:rsidRPr="009A6C54" w:rsidRDefault="003539BA" w:rsidP="00106BBA">
      <w:pPr>
        <w:pStyle w:val="BodyText"/>
      </w:pPr>
    </w:p>
    <w:p w:rsidR="003539BA" w:rsidRPr="009A6C54" w:rsidRDefault="003539BA" w:rsidP="00106BBA">
      <w:pPr>
        <w:pStyle w:val="BodyText"/>
      </w:pPr>
      <w:r w:rsidRPr="009A6C54">
        <w:rPr>
          <w:b/>
        </w:rPr>
        <w:t>VASV(14,1)</w:t>
      </w:r>
      <w:r w:rsidRPr="009A6C54">
        <w:tab/>
        <w:t>If the PROJ 112/SHAD field is</w:t>
      </w:r>
      <w:r w:rsidR="00BA64EF" w:rsidRPr="009A6C54">
        <w:t xml:space="preserve"> </w:t>
      </w:r>
      <w:r w:rsidRPr="009A6C54">
        <w:t xml:space="preserve">populated, PROJ 112/SHAD in </w:t>
      </w:r>
      <w:proofErr w:type="spellStart"/>
      <w:r w:rsidRPr="009A6C54">
        <w:t>internal^external</w:t>
      </w:r>
      <w:proofErr w:type="spellEnd"/>
      <w:r w:rsidRPr="009A6C54">
        <w:t xml:space="preserve"> format.</w:t>
      </w:r>
      <w:r w:rsidR="00C57265" w:rsidRPr="009A6C54">
        <w:t xml:space="preserve"> </w:t>
      </w:r>
      <w:r w:rsidRPr="009A6C54">
        <w:t>(e.g., 1^YES)</w:t>
      </w:r>
    </w:p>
    <w:p w:rsidR="003539BA" w:rsidRPr="009A6C54" w:rsidRDefault="003539BA" w:rsidP="00106BBA">
      <w:pPr>
        <w:pStyle w:val="BodyText"/>
      </w:pPr>
    </w:p>
    <w:p w:rsidR="003539BA" w:rsidRPr="009A6C54" w:rsidRDefault="003539BA" w:rsidP="00106BBA">
      <w:pPr>
        <w:pStyle w:val="BodyText"/>
      </w:pPr>
      <w:r w:rsidRPr="009A6C54">
        <w:rPr>
          <w:b/>
        </w:rPr>
        <w:t>VAERR</w:t>
      </w:r>
      <w:r w:rsidRPr="009A6C54">
        <w:tab/>
        <w:t xml:space="preserve">The error flag will have one of the </w:t>
      </w:r>
      <w:r w:rsidR="00BA64EF" w:rsidRPr="009A6C54">
        <w:t xml:space="preserve"> </w:t>
      </w:r>
      <w:r w:rsidRPr="009A6C54">
        <w:t>following values.</w:t>
      </w:r>
    </w:p>
    <w:p w:rsidR="003539BA" w:rsidRPr="009A6C54" w:rsidRDefault="003539BA" w:rsidP="00106BBA">
      <w:pPr>
        <w:pStyle w:val="BodyText"/>
      </w:pPr>
      <w:r w:rsidRPr="009A6C54">
        <w:t xml:space="preserve">0 -- no errors encountered </w:t>
      </w:r>
    </w:p>
    <w:p w:rsidR="003539BA" w:rsidRPr="009A6C54" w:rsidRDefault="003539BA" w:rsidP="00106BBA">
      <w:pPr>
        <w:pStyle w:val="BodyText"/>
      </w:pPr>
      <w:r w:rsidRPr="009A6C54">
        <w:t>1 -- error encountered - DFN or</w:t>
      </w:r>
    </w:p>
    <w:p w:rsidR="003539BA" w:rsidRPr="009A6C54" w:rsidRDefault="003539BA" w:rsidP="00106BBA">
      <w:pPr>
        <w:pStyle w:val="BodyText"/>
      </w:pPr>
      <w:r w:rsidRPr="009A6C54">
        <w:t xml:space="preserve">^DPT(DFN,0) is not defined </w:t>
      </w:r>
    </w:p>
    <w:p w:rsidR="00D668E3" w:rsidRPr="009A6C54" w:rsidRDefault="003539BA" w:rsidP="00D668E3">
      <w:pPr>
        <w:pStyle w:val="Heading3"/>
      </w:pPr>
      <w:bookmarkStart w:id="239" w:name="_Toc11706655"/>
      <w:r w:rsidRPr="009A6C54">
        <w:t>ADD^VADPT</w:t>
      </w:r>
      <w:bookmarkEnd w:id="239"/>
    </w:p>
    <w:p w:rsidR="003539BA" w:rsidRPr="009A6C54" w:rsidRDefault="003539BA" w:rsidP="00106BBA">
      <w:pPr>
        <w:pStyle w:val="BodyText"/>
      </w:pPr>
      <w:r w:rsidRPr="009A6C54">
        <w:t>This entry point returns address data for a patient.  If a temporary address is in effect, the data returned will be that pertaining to that temporary address; otherwise, the permanent patient address information will be returned.</w:t>
      </w:r>
    </w:p>
    <w:p w:rsidR="00D668E3" w:rsidRPr="009A6C54" w:rsidRDefault="00D668E3" w:rsidP="00D668E3">
      <w:pPr>
        <w:pStyle w:val="BodyText"/>
        <w:jc w:val="center"/>
      </w:pPr>
      <w:r w:rsidRPr="009A6C54">
        <w:rPr>
          <w:b/>
        </w:rPr>
        <w:t>INPUT</w:t>
      </w:r>
      <w:r w:rsidR="003539BA" w:rsidRPr="009A6C54">
        <w:t>:</w:t>
      </w:r>
    </w:p>
    <w:p w:rsidR="003539BA" w:rsidRPr="009A6C54" w:rsidRDefault="003539BA" w:rsidP="00106BBA">
      <w:pPr>
        <w:pStyle w:val="BodyText"/>
      </w:pPr>
      <w:r w:rsidRPr="009A6C54">
        <w:rPr>
          <w:b/>
        </w:rPr>
        <w:t>DFN</w:t>
      </w:r>
      <w:r w:rsidRPr="009A6C54">
        <w:tab/>
      </w:r>
      <w:r w:rsidRPr="009A6C54">
        <w:tab/>
        <w:t>This required variable is the internal</w:t>
      </w:r>
      <w:r w:rsidR="00BA64EF" w:rsidRPr="009A6C54">
        <w:t xml:space="preserve"> </w:t>
      </w:r>
      <w:r w:rsidRPr="009A6C54">
        <w:t>entry number in the PATIENT file.</w:t>
      </w:r>
    </w:p>
    <w:p w:rsidR="003539BA" w:rsidRPr="009A6C54" w:rsidRDefault="003539BA" w:rsidP="00106BBA">
      <w:pPr>
        <w:pStyle w:val="BodyText"/>
      </w:pPr>
    </w:p>
    <w:p w:rsidR="003539BA" w:rsidRPr="009A6C54" w:rsidRDefault="003539BA" w:rsidP="00106BBA">
      <w:pPr>
        <w:pStyle w:val="BodyText"/>
      </w:pPr>
      <w:r w:rsidRPr="009A6C54">
        <w:rPr>
          <w:b/>
        </w:rPr>
        <w:t>VAHOW</w:t>
      </w:r>
      <w:r w:rsidRPr="009A6C54">
        <w:tab/>
        <w:t>This optional variable can be set to a</w:t>
      </w:r>
      <w:r w:rsidR="00BB326A" w:rsidRPr="009A6C54">
        <w:t xml:space="preserve"> </w:t>
      </w:r>
      <w:r w:rsidRPr="009A6C54">
        <w:t>requested format for the output array.  If this variable is not defined or does not contain one of the following values, the output array will be returned with numeric subscripts.</w:t>
      </w:r>
    </w:p>
    <w:p w:rsidR="003539BA" w:rsidRPr="009A6C54" w:rsidRDefault="003539BA" w:rsidP="00106BBA">
      <w:pPr>
        <w:pStyle w:val="BodyText"/>
      </w:pPr>
      <w:r w:rsidRPr="009A6C54">
        <w:t>1 -- return the output array with alpha subscripts - see alpha subscripts section (e.g., VAPA(1) would be VAPA("L1"))</w:t>
      </w:r>
    </w:p>
    <w:p w:rsidR="003539BA" w:rsidRPr="009A6C54" w:rsidRDefault="003539BA" w:rsidP="00106BBA">
      <w:pPr>
        <w:pStyle w:val="BodyText"/>
      </w:pPr>
      <w:r w:rsidRPr="009A6C54">
        <w:t>2  -- return the output in the ^UTIL-ITY global with numeric subscripts (e.g., ^UTILITY(“VAPA”, $J,1))</w:t>
      </w:r>
    </w:p>
    <w:p w:rsidR="003539BA" w:rsidRPr="009A6C54" w:rsidRDefault="003539BA" w:rsidP="00106BBA">
      <w:pPr>
        <w:pStyle w:val="BodyText"/>
      </w:pPr>
      <w:r w:rsidRPr="009A6C54">
        <w:t>12 -- return the output in the ^UTILITY global with alpha subscripts</w:t>
      </w:r>
      <w:r w:rsidR="00BB326A" w:rsidRPr="009A6C54">
        <w:t xml:space="preserve"> </w:t>
      </w:r>
      <w:r w:rsidRPr="009A6C54">
        <w:t>(e.g., ^UTILITY("VAPA",$J,"L1"))</w:t>
      </w:r>
    </w:p>
    <w:p w:rsidR="003539BA" w:rsidRPr="009A6C54" w:rsidRDefault="003539BA" w:rsidP="00106BBA">
      <w:pPr>
        <w:pStyle w:val="BodyText"/>
      </w:pPr>
    </w:p>
    <w:p w:rsidR="003539BA" w:rsidRPr="009A6C54" w:rsidRDefault="003539BA" w:rsidP="00106BBA">
      <w:pPr>
        <w:pStyle w:val="BodyText"/>
      </w:pPr>
      <w:r w:rsidRPr="009A6C54">
        <w:rPr>
          <w:b/>
        </w:rPr>
        <w:t>VAROOT</w:t>
      </w:r>
      <w:r w:rsidRPr="009A6C54">
        <w:tab/>
        <w:t xml:space="preserve">This optional variable can be set to a </w:t>
      </w:r>
      <w:r w:rsidR="00BB326A" w:rsidRPr="009A6C54">
        <w:t xml:space="preserve"> </w:t>
      </w:r>
      <w:r w:rsidRPr="009A6C54">
        <w:t>local variable or global name in which to return the output.(e.g., VAROOT="DGADD")</w:t>
      </w:r>
    </w:p>
    <w:p w:rsidR="003539BA" w:rsidRPr="009A6C54" w:rsidRDefault="003539BA" w:rsidP="00106BBA">
      <w:pPr>
        <w:pStyle w:val="BodyText"/>
      </w:pPr>
    </w:p>
    <w:p w:rsidR="003539BA" w:rsidRPr="009A6C54" w:rsidRDefault="003539BA" w:rsidP="00106BBA">
      <w:pPr>
        <w:pStyle w:val="BodyText"/>
      </w:pPr>
      <w:r w:rsidRPr="009A6C54">
        <w:rPr>
          <w:b/>
        </w:rPr>
        <w:t>VAPA("P")</w:t>
      </w:r>
      <w:r w:rsidRPr="009A6C54">
        <w:tab/>
        <w:t>This optional variable can be set to force the return of the patient's permanent address.  The permanent address array will be returned regardless of whether or not a temporary address is in effect.</w:t>
      </w:r>
    </w:p>
    <w:p w:rsidR="003539BA" w:rsidRPr="009A6C54" w:rsidRDefault="003539BA" w:rsidP="00106BBA">
      <w:pPr>
        <w:pStyle w:val="BodyText"/>
      </w:pPr>
      <w:r w:rsidRPr="009A6C54">
        <w:t>(e.g.,  VAPA("P")="")</w:t>
      </w:r>
    </w:p>
    <w:p w:rsidR="003539BA" w:rsidRPr="009A6C54" w:rsidRDefault="003539BA" w:rsidP="00106BBA">
      <w:pPr>
        <w:pStyle w:val="BodyText"/>
      </w:pPr>
    </w:p>
    <w:p w:rsidR="003539BA" w:rsidRPr="009A6C54" w:rsidRDefault="003539BA" w:rsidP="00106BBA">
      <w:pPr>
        <w:pStyle w:val="BodyText"/>
      </w:pPr>
      <w:r w:rsidRPr="009A6C54">
        <w:rPr>
          <w:b/>
        </w:rPr>
        <w:t>VAPA("CD")</w:t>
      </w:r>
      <w:r w:rsidRPr="009A6C54">
        <w:tab/>
        <w:t>This is an optional input parameter</w:t>
      </w:r>
      <w:r w:rsidR="00BB326A" w:rsidRPr="009A6C54">
        <w:t xml:space="preserve"> </w:t>
      </w:r>
      <w:r w:rsidRPr="009A6C54">
        <w:t>set to an effective date in VA File Manager format to manipulate the active/inactive status returned in the VAPA(12) node.  The indicator reflects the active status as of the date specified or the current date if VAPA("CD") is undefined.</w:t>
      </w:r>
    </w:p>
    <w:p w:rsidR="00C57265" w:rsidRPr="009A6C54" w:rsidRDefault="00C57265" w:rsidP="00106BBA">
      <w:pPr>
        <w:pStyle w:val="BodyText"/>
        <w:rPr>
          <w:b/>
        </w:rPr>
      </w:pPr>
    </w:p>
    <w:p w:rsidR="003539BA" w:rsidRPr="009A6C54" w:rsidRDefault="003539BA" w:rsidP="00106BBA">
      <w:pPr>
        <w:pStyle w:val="BodyText"/>
      </w:pPr>
      <w:r w:rsidRPr="009A6C54">
        <w:rPr>
          <w:b/>
        </w:rPr>
        <w:t>VATEST("ADD",9)</w:t>
      </w:r>
      <w:r w:rsidRPr="009A6C54">
        <w:tab/>
        <w:t>This optional variable can be defined to a beginning date in VA File-Manager format.  If the entire range specified is not within the effective time window of the temporary address start and stop dates, the patient's regular address is returned. (e.g., VATEST("ADD",9)=2920101)</w:t>
      </w:r>
    </w:p>
    <w:p w:rsidR="003539BA" w:rsidRPr="009A6C54" w:rsidRDefault="003539BA" w:rsidP="00106BBA">
      <w:pPr>
        <w:pStyle w:val="BodyText"/>
      </w:pPr>
    </w:p>
    <w:p w:rsidR="003539BA" w:rsidRPr="009A6C54" w:rsidRDefault="003539BA" w:rsidP="00106BBA">
      <w:pPr>
        <w:pStyle w:val="BodyText"/>
      </w:pPr>
      <w:r w:rsidRPr="009A6C54">
        <w:rPr>
          <w:b/>
        </w:rPr>
        <w:t>VATEST("ADD",10)</w:t>
      </w:r>
      <w:r w:rsidRPr="009A6C54">
        <w:tab/>
        <w:t xml:space="preserve">This optional variable can be defined to a ending date in VA </w:t>
      </w:r>
      <w:proofErr w:type="spellStart"/>
      <w:r w:rsidRPr="009A6C54">
        <w:t>FileManager</w:t>
      </w:r>
      <w:proofErr w:type="spellEnd"/>
      <w:r w:rsidRPr="009A6C54">
        <w:t xml:space="preserve"> format.  If the entire range specified is not within the effective time window of the temporary address start and stop dates, the patient's regular address is returned.</w:t>
      </w:r>
      <w:r w:rsidR="00A65F2F" w:rsidRPr="009A6C54">
        <w:t xml:space="preserve"> </w:t>
      </w:r>
      <w:r w:rsidRPr="009A6C54">
        <w:t>(e.g., VATEST("ADD",10)=2920301)</w:t>
      </w:r>
    </w:p>
    <w:p w:rsidR="003D4AC7" w:rsidRPr="009A6C54" w:rsidRDefault="003D4AC7" w:rsidP="003D4AC7">
      <w:pPr>
        <w:pStyle w:val="BodyText"/>
        <w:jc w:val="center"/>
      </w:pPr>
      <w:r w:rsidRPr="009A6C54">
        <w:t>OUTPUT</w:t>
      </w:r>
      <w:r w:rsidR="003539BA" w:rsidRPr="009A6C54">
        <w:t>:</w:t>
      </w:r>
    </w:p>
    <w:p w:rsidR="003539BA" w:rsidRPr="009A6C54" w:rsidRDefault="003539BA" w:rsidP="00106BBA">
      <w:pPr>
        <w:pStyle w:val="BodyText"/>
      </w:pPr>
      <w:r w:rsidRPr="009A6C54">
        <w:rPr>
          <w:b/>
        </w:rPr>
        <w:t>VAPA(1)</w:t>
      </w:r>
      <w:r w:rsidRPr="009A6C54">
        <w:tab/>
        <w:t>The first line of the STREET ADDRESS.</w:t>
      </w:r>
    </w:p>
    <w:p w:rsidR="003539BA" w:rsidRPr="009A6C54" w:rsidRDefault="003539BA" w:rsidP="00106BBA">
      <w:pPr>
        <w:pStyle w:val="BodyText"/>
      </w:pPr>
      <w:r w:rsidRPr="009A6C54">
        <w:t>(e.g., 123 South Main Street)</w:t>
      </w:r>
    </w:p>
    <w:p w:rsidR="003D4AC7" w:rsidRPr="009A6C54" w:rsidRDefault="003D4AC7" w:rsidP="00106BBA">
      <w:pPr>
        <w:pStyle w:val="BodyText"/>
        <w:rPr>
          <w:b/>
        </w:rPr>
      </w:pPr>
    </w:p>
    <w:p w:rsidR="003539BA" w:rsidRPr="009A6C54" w:rsidRDefault="003539BA" w:rsidP="00106BBA">
      <w:pPr>
        <w:pStyle w:val="BodyText"/>
      </w:pPr>
      <w:r w:rsidRPr="009A6C54">
        <w:rPr>
          <w:b/>
        </w:rPr>
        <w:t>VAPA(2)</w:t>
      </w:r>
      <w:r w:rsidRPr="009A6C54">
        <w:tab/>
        <w:t>The second line of the STREET ADDRESS.  (e.g., Apartment #1245.)</w:t>
      </w:r>
    </w:p>
    <w:p w:rsidR="003539BA" w:rsidRPr="009A6C54" w:rsidRDefault="003539BA" w:rsidP="00106BBA">
      <w:pPr>
        <w:pStyle w:val="BodyText"/>
      </w:pPr>
    </w:p>
    <w:p w:rsidR="003539BA" w:rsidRPr="009A6C54" w:rsidRDefault="003539BA" w:rsidP="00106BBA">
      <w:pPr>
        <w:pStyle w:val="BodyText"/>
      </w:pPr>
      <w:r w:rsidRPr="009A6C54">
        <w:rPr>
          <w:b/>
        </w:rPr>
        <w:t>VAPA(3)</w:t>
      </w:r>
      <w:r w:rsidRPr="009A6C54">
        <w:tab/>
        <w:t>The third line of the STREET ADDRESS.  (e.g., P.O. Box 1234)</w:t>
      </w:r>
    </w:p>
    <w:p w:rsidR="003539BA" w:rsidRPr="009A6C54" w:rsidRDefault="003539BA" w:rsidP="00106BBA">
      <w:pPr>
        <w:pStyle w:val="BodyText"/>
      </w:pPr>
    </w:p>
    <w:p w:rsidR="003539BA" w:rsidRPr="009A6C54" w:rsidRDefault="003539BA" w:rsidP="00106BBA">
      <w:pPr>
        <w:pStyle w:val="BodyText"/>
      </w:pPr>
      <w:r w:rsidRPr="009A6C54">
        <w:rPr>
          <w:b/>
        </w:rPr>
        <w:t>VAPA(4)</w:t>
      </w:r>
      <w:r w:rsidRPr="009A6C54">
        <w:tab/>
        <w:t>The CITY corresponding to the street address previously indicated.</w:t>
      </w:r>
      <w:r w:rsidR="00A7749B" w:rsidRPr="009A6C54">
        <w:t xml:space="preserve"> </w:t>
      </w:r>
      <w:r w:rsidRPr="009A6C54">
        <w:t>(e.g., ALBANY)</w:t>
      </w:r>
    </w:p>
    <w:p w:rsidR="003539BA" w:rsidRPr="009A6C54" w:rsidRDefault="003539BA" w:rsidP="00106BBA">
      <w:pPr>
        <w:pStyle w:val="BodyText"/>
      </w:pPr>
    </w:p>
    <w:p w:rsidR="003539BA" w:rsidRPr="009A6C54" w:rsidRDefault="003539BA" w:rsidP="00106BBA">
      <w:pPr>
        <w:pStyle w:val="BodyText"/>
      </w:pPr>
      <w:r w:rsidRPr="009A6C54">
        <w:rPr>
          <w:b/>
        </w:rPr>
        <w:t>VAPA(5)</w:t>
      </w:r>
      <w:r w:rsidRPr="009A6C54">
        <w:tab/>
        <w:t xml:space="preserve">The STATE corresponding to the city previously indicated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6^CALIFORNIA)</w:t>
      </w:r>
    </w:p>
    <w:p w:rsidR="003539BA" w:rsidRPr="009A6C54" w:rsidRDefault="003539BA" w:rsidP="00106BBA">
      <w:pPr>
        <w:pStyle w:val="BodyText"/>
      </w:pPr>
    </w:p>
    <w:p w:rsidR="003539BA" w:rsidRPr="009A6C54" w:rsidRDefault="003539BA" w:rsidP="00106BBA">
      <w:pPr>
        <w:pStyle w:val="BodyText"/>
      </w:pPr>
      <w:r w:rsidRPr="009A6C54">
        <w:rPr>
          <w:b/>
        </w:rPr>
        <w:t>VAPA(6)</w:t>
      </w:r>
      <w:r w:rsidRPr="009A6C54">
        <w:tab/>
        <w:t>The ZIP CODE of the city previously indicated.  (e.g., 12345)</w:t>
      </w:r>
    </w:p>
    <w:p w:rsidR="003539BA" w:rsidRPr="009A6C54" w:rsidRDefault="003539BA" w:rsidP="00106BBA">
      <w:pPr>
        <w:pStyle w:val="BodyText"/>
      </w:pPr>
    </w:p>
    <w:p w:rsidR="003539BA" w:rsidRPr="009A6C54" w:rsidRDefault="003539BA" w:rsidP="00106BBA">
      <w:pPr>
        <w:pStyle w:val="BodyText"/>
      </w:pPr>
      <w:r w:rsidRPr="009A6C54">
        <w:rPr>
          <w:b/>
        </w:rPr>
        <w:t>VAPA(7</w:t>
      </w:r>
      <w:r w:rsidRPr="009A6C54">
        <w:t>)</w:t>
      </w:r>
      <w:r w:rsidRPr="009A6C54">
        <w:tab/>
        <w:t xml:space="preserve">The COUNTY in which the patient is residing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1^ALAMEDA)</w:t>
      </w:r>
    </w:p>
    <w:p w:rsidR="003539BA" w:rsidRPr="009A6C54" w:rsidRDefault="003539BA" w:rsidP="00106BBA">
      <w:pPr>
        <w:pStyle w:val="BodyText"/>
      </w:pPr>
    </w:p>
    <w:p w:rsidR="003539BA" w:rsidRPr="009A6C54" w:rsidRDefault="003539BA" w:rsidP="00106BBA">
      <w:pPr>
        <w:pStyle w:val="BodyText"/>
      </w:pPr>
      <w:r w:rsidRPr="009A6C54">
        <w:rPr>
          <w:b/>
        </w:rPr>
        <w:t>VAPA(8)</w:t>
      </w:r>
      <w:r w:rsidRPr="009A6C54">
        <w:tab/>
        <w:t>The PHONE NUMBER of the location in which the patient is currently residing.  (e.g., (123) 456-7890)</w:t>
      </w:r>
    </w:p>
    <w:p w:rsidR="003539BA" w:rsidRPr="009A6C54" w:rsidRDefault="003539BA" w:rsidP="00106BBA">
      <w:pPr>
        <w:pStyle w:val="BodyText"/>
      </w:pPr>
    </w:p>
    <w:p w:rsidR="003539BA" w:rsidRPr="009A6C54" w:rsidRDefault="003539BA" w:rsidP="00106BBA">
      <w:pPr>
        <w:pStyle w:val="BodyText"/>
      </w:pPr>
      <w:r w:rsidRPr="009A6C54">
        <w:rPr>
          <w:b/>
        </w:rPr>
        <w:t>VAPA(9</w:t>
      </w:r>
      <w:r w:rsidRPr="009A6C54">
        <w:t>)</w:t>
      </w:r>
      <w:r w:rsidRPr="009A6C54">
        <w:tab/>
        <w:t xml:space="preserve">If the address information provided pertains to a temporary address, the TEMPORARY ADDRESS START DATE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2880515^MAY 15,1988)</w:t>
      </w:r>
    </w:p>
    <w:p w:rsidR="00A65F2F" w:rsidRPr="009A6C54" w:rsidRDefault="00A65F2F" w:rsidP="00106BBA">
      <w:pPr>
        <w:pStyle w:val="BodyText"/>
        <w:rPr>
          <w:b/>
        </w:rPr>
      </w:pPr>
    </w:p>
    <w:p w:rsidR="003539BA" w:rsidRPr="009A6C54" w:rsidRDefault="003539BA" w:rsidP="00106BBA">
      <w:pPr>
        <w:pStyle w:val="BodyText"/>
      </w:pPr>
      <w:r w:rsidRPr="009A6C54">
        <w:rPr>
          <w:b/>
        </w:rPr>
        <w:t>VAPA(10)</w:t>
      </w:r>
      <w:r w:rsidRPr="009A6C54">
        <w:tab/>
        <w:t xml:space="preserve">If the address information provided pertains to a temporary address, the TEMPORARY ADDRESS END DATE in </w:t>
      </w:r>
      <w:proofErr w:type="spellStart"/>
      <w:r w:rsidRPr="009A6C54">
        <w:t>internal^external</w:t>
      </w:r>
      <w:proofErr w:type="spellEnd"/>
      <w:r w:rsidRPr="009A6C54">
        <w:t xml:space="preserve"> format.</w:t>
      </w:r>
      <w:r w:rsidR="00A65F2F" w:rsidRPr="009A6C54">
        <w:t xml:space="preserve"> </w:t>
      </w:r>
      <w:r w:rsidRPr="009A6C54">
        <w:t>(e.g., 2880515^MAY 15,1988)</w:t>
      </w:r>
    </w:p>
    <w:p w:rsidR="003539BA" w:rsidRPr="009A6C54" w:rsidRDefault="003539BA" w:rsidP="00106BBA">
      <w:pPr>
        <w:pStyle w:val="BodyText"/>
      </w:pPr>
    </w:p>
    <w:p w:rsidR="003539BA" w:rsidRPr="009A6C54" w:rsidRDefault="003539BA" w:rsidP="00106BBA">
      <w:pPr>
        <w:pStyle w:val="BodyText"/>
      </w:pPr>
      <w:r w:rsidRPr="009A6C54">
        <w:rPr>
          <w:b/>
        </w:rPr>
        <w:t>VAPA(11)</w:t>
      </w:r>
      <w:r w:rsidRPr="009A6C54">
        <w:tab/>
        <w:t xml:space="preserve">The ZIP+4 (5 or 9 digit zip code) of the city previously indicated in </w:t>
      </w:r>
      <w:proofErr w:type="spellStart"/>
      <w:r w:rsidRPr="009A6C54">
        <w:t>internal^external</w:t>
      </w:r>
      <w:proofErr w:type="spellEnd"/>
      <w:r w:rsidRPr="009A6C54">
        <w:t xml:space="preserve"> format.</w:t>
      </w:r>
      <w:r w:rsidR="00A65F2F" w:rsidRPr="009A6C54">
        <w:t xml:space="preserve"> </w:t>
      </w:r>
      <w:r w:rsidRPr="009A6C54">
        <w:t>(e.g., 123454444^12345-4444)</w:t>
      </w:r>
    </w:p>
    <w:p w:rsidR="003539BA" w:rsidRPr="009A6C54" w:rsidRDefault="003539BA" w:rsidP="00106BBA">
      <w:pPr>
        <w:pStyle w:val="BodyText"/>
      </w:pPr>
    </w:p>
    <w:p w:rsidR="003539BA" w:rsidRPr="009A6C54" w:rsidRDefault="003539BA" w:rsidP="00106BBA">
      <w:pPr>
        <w:pStyle w:val="BodyText"/>
      </w:pPr>
      <w:r w:rsidRPr="009A6C54">
        <w:rPr>
          <w:b/>
        </w:rPr>
        <w:t>VAPA(12)</w:t>
      </w:r>
      <w:r w:rsidRPr="009A6C54">
        <w:tab/>
        <w:t>Confidential Address Active indicator.  (O=Inactive 1=Active)</w:t>
      </w:r>
    </w:p>
    <w:p w:rsidR="003539BA" w:rsidRPr="009A6C54" w:rsidRDefault="003539BA" w:rsidP="00106BBA">
      <w:pPr>
        <w:pStyle w:val="BodyText"/>
      </w:pPr>
    </w:p>
    <w:p w:rsidR="003539BA" w:rsidRPr="009A6C54" w:rsidRDefault="003539BA" w:rsidP="00106BBA">
      <w:pPr>
        <w:pStyle w:val="BodyText"/>
      </w:pPr>
      <w:r w:rsidRPr="009A6C54">
        <w:rPr>
          <w:b/>
        </w:rPr>
        <w:t>VAPA(13)</w:t>
      </w:r>
      <w:r w:rsidRPr="009A6C54">
        <w:tab/>
        <w:t>The first line of the Confidential Street Address.</w:t>
      </w:r>
    </w:p>
    <w:p w:rsidR="003539BA" w:rsidRPr="009A6C54" w:rsidRDefault="003539BA" w:rsidP="00106BBA">
      <w:pPr>
        <w:pStyle w:val="BodyText"/>
      </w:pPr>
    </w:p>
    <w:p w:rsidR="003539BA" w:rsidRPr="009A6C54" w:rsidRDefault="003539BA" w:rsidP="00106BBA">
      <w:pPr>
        <w:pStyle w:val="BodyText"/>
      </w:pPr>
      <w:r w:rsidRPr="009A6C54">
        <w:rPr>
          <w:b/>
        </w:rPr>
        <w:t>VAPA(14)</w:t>
      </w:r>
      <w:r w:rsidRPr="009A6C54">
        <w:tab/>
        <w:t>The second line of the Confidential Street Address.</w:t>
      </w:r>
    </w:p>
    <w:p w:rsidR="003539BA" w:rsidRPr="009A6C54" w:rsidRDefault="003539BA" w:rsidP="00106BBA">
      <w:pPr>
        <w:pStyle w:val="BodyText"/>
      </w:pPr>
    </w:p>
    <w:p w:rsidR="003539BA" w:rsidRPr="009A6C54" w:rsidRDefault="003539BA" w:rsidP="00106BBA">
      <w:pPr>
        <w:pStyle w:val="BodyText"/>
      </w:pPr>
      <w:r w:rsidRPr="009A6C54">
        <w:rPr>
          <w:b/>
        </w:rPr>
        <w:t>VAPA(15)</w:t>
      </w:r>
      <w:r w:rsidRPr="009A6C54">
        <w:tab/>
        <w:t>The third line of the Confidential Street Address.</w:t>
      </w:r>
    </w:p>
    <w:p w:rsidR="003539BA" w:rsidRPr="009A6C54" w:rsidRDefault="003539BA" w:rsidP="00106BBA">
      <w:pPr>
        <w:pStyle w:val="BodyText"/>
      </w:pPr>
    </w:p>
    <w:p w:rsidR="003539BA" w:rsidRPr="009A6C54" w:rsidRDefault="003539BA" w:rsidP="00106BBA">
      <w:pPr>
        <w:pStyle w:val="BodyText"/>
      </w:pPr>
      <w:r w:rsidRPr="009A6C54">
        <w:rPr>
          <w:b/>
        </w:rPr>
        <w:t>VAPA(16)</w:t>
      </w:r>
      <w:r w:rsidRPr="009A6C54">
        <w:tab/>
        <w:t>The city for the Confidential Address.</w:t>
      </w:r>
    </w:p>
    <w:p w:rsidR="00A7749B" w:rsidRPr="009A6C54" w:rsidRDefault="00A7749B" w:rsidP="00106BBA">
      <w:pPr>
        <w:pStyle w:val="BodyText"/>
      </w:pPr>
    </w:p>
    <w:p w:rsidR="003539BA" w:rsidRPr="009A6C54" w:rsidRDefault="003539BA" w:rsidP="00106BBA">
      <w:pPr>
        <w:pStyle w:val="BodyText"/>
      </w:pPr>
      <w:r w:rsidRPr="009A6C54">
        <w:rPr>
          <w:b/>
        </w:rPr>
        <w:t>VAPA(17)</w:t>
      </w:r>
      <w:r w:rsidRPr="009A6C54">
        <w:tab/>
        <w:t xml:space="preserve">The state for the Confidential Address in </w:t>
      </w:r>
      <w:proofErr w:type="spellStart"/>
      <w:r w:rsidRPr="009A6C54">
        <w:t>internal^external</w:t>
      </w:r>
      <w:proofErr w:type="spellEnd"/>
      <w:r w:rsidRPr="009A6C54">
        <w:t xml:space="preserve"> format. (e.g., 36^NEW YORK)</w:t>
      </w:r>
    </w:p>
    <w:p w:rsidR="003539BA" w:rsidRPr="009A6C54" w:rsidRDefault="003539BA" w:rsidP="00106BBA">
      <w:pPr>
        <w:pStyle w:val="BodyText"/>
        <w:rPr>
          <w:b/>
        </w:rPr>
      </w:pPr>
    </w:p>
    <w:p w:rsidR="003539BA" w:rsidRPr="009A6C54" w:rsidRDefault="003539BA" w:rsidP="00106BBA">
      <w:pPr>
        <w:pStyle w:val="BodyText"/>
      </w:pPr>
      <w:r w:rsidRPr="009A6C54">
        <w:rPr>
          <w:b/>
        </w:rPr>
        <w:t>VAPA(18)</w:t>
      </w:r>
      <w:r w:rsidRPr="009A6C54">
        <w:tab/>
        <w:t xml:space="preserve">The 5 digit or 9 digit Zip Code for the Confidential Address in </w:t>
      </w:r>
      <w:proofErr w:type="spellStart"/>
      <w:r w:rsidRPr="009A6C54">
        <w:t>internal^external</w:t>
      </w:r>
      <w:proofErr w:type="spellEnd"/>
      <w:r w:rsidRPr="009A6C54">
        <w:t xml:space="preserve"> format. (e.g., 12208^12208 or 122081234^12208-1234)</w:t>
      </w:r>
    </w:p>
    <w:p w:rsidR="003539BA" w:rsidRPr="009A6C54" w:rsidRDefault="003539BA" w:rsidP="00106BBA">
      <w:pPr>
        <w:pStyle w:val="BodyText"/>
      </w:pPr>
    </w:p>
    <w:p w:rsidR="003539BA" w:rsidRPr="009A6C54" w:rsidRDefault="003539BA" w:rsidP="00106BBA">
      <w:pPr>
        <w:pStyle w:val="BodyText"/>
      </w:pPr>
      <w:r w:rsidRPr="009A6C54">
        <w:rPr>
          <w:b/>
        </w:rPr>
        <w:t>VAPA(19)</w:t>
      </w:r>
      <w:r w:rsidRPr="009A6C54">
        <w:tab/>
        <w:t xml:space="preserve">The county for the Confidential Address in </w:t>
      </w:r>
      <w:proofErr w:type="spellStart"/>
      <w:r w:rsidRPr="009A6C54">
        <w:t>internal^external</w:t>
      </w:r>
      <w:proofErr w:type="spellEnd"/>
      <w:r w:rsidRPr="009A6C54">
        <w:t xml:space="preserve"> format. (e.g., 1^ALBANY)</w:t>
      </w:r>
    </w:p>
    <w:p w:rsidR="003539BA" w:rsidRPr="009A6C54" w:rsidRDefault="003539BA" w:rsidP="00106BBA">
      <w:pPr>
        <w:pStyle w:val="BodyText"/>
      </w:pPr>
    </w:p>
    <w:p w:rsidR="003539BA" w:rsidRPr="009A6C54" w:rsidRDefault="003539BA" w:rsidP="00106BBA">
      <w:pPr>
        <w:pStyle w:val="BodyText"/>
      </w:pPr>
      <w:r w:rsidRPr="009A6C54">
        <w:rPr>
          <w:b/>
        </w:rPr>
        <w:t>VAPA(20)</w:t>
      </w:r>
      <w:r w:rsidRPr="009A6C54">
        <w:tab/>
        <w:t xml:space="preserve">The start date for the Confidential Address in </w:t>
      </w:r>
      <w:proofErr w:type="spellStart"/>
      <w:r w:rsidRPr="009A6C54">
        <w:t>internal^external</w:t>
      </w:r>
      <w:proofErr w:type="spellEnd"/>
      <w:r w:rsidRPr="009A6C54">
        <w:t xml:space="preserve"> format. (e.g., 3030324^MAR 24,2003)</w:t>
      </w:r>
    </w:p>
    <w:p w:rsidR="003539BA" w:rsidRPr="009A6C54" w:rsidRDefault="003539BA" w:rsidP="00106BBA">
      <w:pPr>
        <w:pStyle w:val="BodyText"/>
      </w:pPr>
    </w:p>
    <w:p w:rsidR="003539BA" w:rsidRPr="009A6C54" w:rsidRDefault="003539BA" w:rsidP="00106BBA">
      <w:pPr>
        <w:pStyle w:val="BodyText"/>
      </w:pPr>
      <w:r w:rsidRPr="009A6C54">
        <w:rPr>
          <w:b/>
        </w:rPr>
        <w:t>VAPA(21)</w:t>
      </w:r>
      <w:r w:rsidRPr="009A6C54">
        <w:tab/>
        <w:t xml:space="preserve">The end date for the Confidential Address in </w:t>
      </w:r>
      <w:proofErr w:type="spellStart"/>
      <w:r w:rsidRPr="009A6C54">
        <w:t>internal^external</w:t>
      </w:r>
      <w:proofErr w:type="spellEnd"/>
      <w:r w:rsidRPr="009A6C54">
        <w:t xml:space="preserve"> format. (e.g., 3030624^JUN 24,2003)</w:t>
      </w:r>
    </w:p>
    <w:p w:rsidR="003539BA" w:rsidRPr="009A6C54" w:rsidRDefault="003539BA" w:rsidP="00106BBA">
      <w:pPr>
        <w:pStyle w:val="BodyText"/>
        <w:rPr>
          <w:b/>
        </w:rPr>
      </w:pPr>
    </w:p>
    <w:p w:rsidR="003539BA" w:rsidRPr="009A6C54" w:rsidRDefault="003539BA" w:rsidP="00106BBA">
      <w:pPr>
        <w:pStyle w:val="BodyText"/>
      </w:pPr>
      <w:r w:rsidRPr="009A6C54">
        <w:rPr>
          <w:b/>
        </w:rPr>
        <w:t>VAPA(22,N)</w:t>
      </w:r>
      <w:r w:rsidRPr="009A6C54">
        <w:tab/>
        <w:t>The Confidential Address Categories</w:t>
      </w:r>
      <w:r w:rsidR="00A7749B" w:rsidRPr="009A6C54">
        <w:t xml:space="preserve"> </w:t>
      </w:r>
      <w:r w:rsidRPr="009A6C54">
        <w:t xml:space="preserve">in </w:t>
      </w:r>
      <w:proofErr w:type="spellStart"/>
      <w:r w:rsidRPr="009A6C54">
        <w:t>internal^external</w:t>
      </w:r>
      <w:proofErr w:type="spellEnd"/>
      <w:r w:rsidRPr="009A6C54">
        <w:t xml:space="preserve"> </w:t>
      </w:r>
      <w:proofErr w:type="spellStart"/>
      <w:r w:rsidRPr="009A6C54">
        <w:t>format^status</w:t>
      </w:r>
      <w:proofErr w:type="spellEnd"/>
      <w:r w:rsidRPr="009A6C54">
        <w:t xml:space="preserve"> (n=internal value)  (e.g., VAPA(22,4)=4^MEDICAL RECORDS^Y)</w:t>
      </w:r>
    </w:p>
    <w:p w:rsidR="00A65F2F" w:rsidRPr="009A6C54" w:rsidRDefault="00A65F2F" w:rsidP="00106BBA">
      <w:pPr>
        <w:pStyle w:val="BodyText"/>
        <w:rPr>
          <w:b/>
        </w:rPr>
      </w:pPr>
    </w:p>
    <w:p w:rsidR="003539BA" w:rsidRPr="009A6C54" w:rsidRDefault="003539BA" w:rsidP="00106BBA">
      <w:pPr>
        <w:pStyle w:val="BodyText"/>
      </w:pPr>
      <w:r w:rsidRPr="009A6C54">
        <w:rPr>
          <w:b/>
        </w:rPr>
        <w:t>VAPA(23)</w:t>
      </w:r>
      <w:r w:rsidRPr="009A6C54">
        <w:tab/>
        <w:t>The Permanent or Temporary</w:t>
      </w:r>
      <w:r w:rsidR="00A7749B" w:rsidRPr="009A6C54">
        <w:t xml:space="preserve"> </w:t>
      </w:r>
      <w:r w:rsidRPr="009A6C54">
        <w:t>Province (if temp address is current</w:t>
      </w:r>
    </w:p>
    <w:p w:rsidR="003539BA" w:rsidRPr="009A6C54" w:rsidRDefault="003539BA" w:rsidP="00106BBA">
      <w:pPr>
        <w:pStyle w:val="BodyText"/>
      </w:pPr>
      <w:r w:rsidRPr="009A6C54">
        <w:t>and active, it’s temp)</w:t>
      </w:r>
    </w:p>
    <w:p w:rsidR="003539BA" w:rsidRPr="009A6C54" w:rsidRDefault="003539BA" w:rsidP="00106BBA">
      <w:pPr>
        <w:pStyle w:val="BodyText"/>
      </w:pPr>
    </w:p>
    <w:p w:rsidR="003539BA" w:rsidRPr="009A6C54" w:rsidRDefault="003539BA" w:rsidP="00106BBA">
      <w:pPr>
        <w:pStyle w:val="BodyText"/>
      </w:pPr>
      <w:r w:rsidRPr="009A6C54">
        <w:rPr>
          <w:b/>
        </w:rPr>
        <w:t>VAPA(24)</w:t>
      </w:r>
      <w:r w:rsidRPr="009A6C54">
        <w:tab/>
        <w:t>The Permanent or Temporary Postal</w:t>
      </w:r>
      <w:r w:rsidR="00A7749B" w:rsidRPr="009A6C54">
        <w:t xml:space="preserve"> </w:t>
      </w:r>
      <w:r w:rsidRPr="009A6C54">
        <w:t>Code (if temp address is current and active, it's temp)</w:t>
      </w:r>
    </w:p>
    <w:p w:rsidR="003539BA" w:rsidRPr="009A6C54" w:rsidRDefault="003539BA" w:rsidP="00106BBA">
      <w:pPr>
        <w:pStyle w:val="BodyText"/>
      </w:pPr>
    </w:p>
    <w:p w:rsidR="003539BA" w:rsidRPr="009A6C54" w:rsidRDefault="003539BA" w:rsidP="00106BBA">
      <w:pPr>
        <w:pStyle w:val="BodyText"/>
      </w:pPr>
      <w:r w:rsidRPr="009A6C54">
        <w:rPr>
          <w:b/>
        </w:rPr>
        <w:t>VAPA(25)</w:t>
      </w:r>
      <w:r w:rsidRPr="009A6C54">
        <w:tab/>
        <w:t>The Permanent or Temporary Country</w:t>
      </w:r>
      <w:r w:rsidR="00A7749B" w:rsidRPr="009A6C54">
        <w:t xml:space="preserve"> </w:t>
      </w:r>
      <w:r w:rsidRPr="009A6C54">
        <w:t>(if temp address is current and active, it's temp)</w:t>
      </w:r>
    </w:p>
    <w:p w:rsidR="003539BA" w:rsidRPr="009A6C54" w:rsidRDefault="003539BA" w:rsidP="00106BBA">
      <w:pPr>
        <w:pStyle w:val="BodyText"/>
      </w:pPr>
    </w:p>
    <w:p w:rsidR="003539BA" w:rsidRPr="009A6C54" w:rsidRDefault="003539BA" w:rsidP="00106BBA">
      <w:pPr>
        <w:pStyle w:val="BodyText"/>
      </w:pPr>
      <w:r w:rsidRPr="009A6C54">
        <w:rPr>
          <w:b/>
        </w:rPr>
        <w:t>VAPA(26)</w:t>
      </w:r>
      <w:r w:rsidRPr="009A6C54">
        <w:tab/>
        <w:t>The Confidential Province</w:t>
      </w:r>
    </w:p>
    <w:p w:rsidR="003539BA" w:rsidRPr="009A6C54" w:rsidRDefault="003539BA" w:rsidP="00106BBA">
      <w:pPr>
        <w:pStyle w:val="BodyText"/>
      </w:pPr>
    </w:p>
    <w:p w:rsidR="003539BA" w:rsidRPr="009A6C54" w:rsidRDefault="003539BA" w:rsidP="00106BBA">
      <w:pPr>
        <w:pStyle w:val="BodyText"/>
      </w:pPr>
      <w:r w:rsidRPr="009A6C54">
        <w:rPr>
          <w:b/>
        </w:rPr>
        <w:t>VAPA(27)</w:t>
      </w:r>
      <w:r w:rsidRPr="009A6C54">
        <w:tab/>
        <w:t>The Confidential Postal Code</w:t>
      </w:r>
    </w:p>
    <w:p w:rsidR="003539BA" w:rsidRPr="009A6C54" w:rsidRDefault="003539BA" w:rsidP="00106BBA">
      <w:pPr>
        <w:pStyle w:val="BodyText"/>
      </w:pPr>
    </w:p>
    <w:p w:rsidR="003539BA" w:rsidRPr="009A6C54" w:rsidRDefault="003539BA" w:rsidP="00106BBA">
      <w:pPr>
        <w:pStyle w:val="BodyText"/>
      </w:pPr>
      <w:r w:rsidRPr="009A6C54">
        <w:rPr>
          <w:b/>
        </w:rPr>
        <w:t>VAPA(28)</w:t>
      </w:r>
      <w:r w:rsidRPr="009A6C54">
        <w:tab/>
        <w:t>The Confidential Country</w:t>
      </w:r>
    </w:p>
    <w:p w:rsidR="003539BA" w:rsidRPr="009A6C54" w:rsidRDefault="003539BA" w:rsidP="00106BBA">
      <w:pPr>
        <w:pStyle w:val="BodyText"/>
      </w:pPr>
    </w:p>
    <w:p w:rsidR="003539BA" w:rsidRPr="009A6C54" w:rsidRDefault="003539BA" w:rsidP="00106BBA">
      <w:pPr>
        <w:pStyle w:val="BodyText"/>
      </w:pPr>
      <w:r w:rsidRPr="009A6C54">
        <w:rPr>
          <w:b/>
        </w:rPr>
        <w:t>VAPA(29)</w:t>
      </w:r>
      <w:r w:rsidRPr="009A6C54">
        <w:tab/>
        <w:t>The Confidential Phone Number</w:t>
      </w:r>
    </w:p>
    <w:p w:rsidR="003539BA" w:rsidRPr="009A6C54" w:rsidRDefault="003539BA" w:rsidP="00106BBA">
      <w:pPr>
        <w:pStyle w:val="BodyText"/>
      </w:pPr>
    </w:p>
    <w:p w:rsidR="003539BA" w:rsidRPr="009A6C54" w:rsidRDefault="003539BA" w:rsidP="00106BBA">
      <w:pPr>
        <w:pStyle w:val="BodyText"/>
      </w:pPr>
      <w:r w:rsidRPr="009A6C54">
        <w:rPr>
          <w:b/>
        </w:rPr>
        <w:t>VAERR</w:t>
      </w:r>
      <w:r w:rsidRPr="009A6C54">
        <w:tab/>
        <w:t>The error flag will have one of the following values.</w:t>
      </w:r>
    </w:p>
    <w:p w:rsidR="003539BA" w:rsidRPr="009A6C54" w:rsidRDefault="003539BA" w:rsidP="00106BBA">
      <w:pPr>
        <w:pStyle w:val="BodyText"/>
      </w:pPr>
      <w:r w:rsidRPr="009A6C54">
        <w:t xml:space="preserve">0  -- no errors encountered </w:t>
      </w:r>
    </w:p>
    <w:p w:rsidR="003539BA" w:rsidRPr="009A6C54" w:rsidRDefault="003539BA" w:rsidP="00106BBA">
      <w:pPr>
        <w:pStyle w:val="BodyText"/>
      </w:pPr>
      <w:r w:rsidRPr="009A6C54">
        <w:t>1  -- error encountered - DFN or</w:t>
      </w:r>
    </w:p>
    <w:p w:rsidR="003539BA" w:rsidRPr="009A6C54" w:rsidRDefault="003539BA" w:rsidP="00106BBA">
      <w:pPr>
        <w:pStyle w:val="BodyText"/>
      </w:pPr>
      <w:r w:rsidRPr="009A6C54">
        <w:t xml:space="preserve">^DPT(DFN,0) is not defined </w:t>
      </w:r>
    </w:p>
    <w:p w:rsidR="003539BA" w:rsidRPr="009A6C54" w:rsidRDefault="003539BA" w:rsidP="00C17CCB">
      <w:pPr>
        <w:pStyle w:val="Heading3"/>
      </w:pPr>
      <w:bookmarkStart w:id="240" w:name="_Toc11706656"/>
      <w:r w:rsidRPr="009A6C54">
        <w:t>OAD^VADPT</w:t>
      </w:r>
      <w:bookmarkEnd w:id="240"/>
    </w:p>
    <w:p w:rsidR="003539BA" w:rsidRPr="009A6C54" w:rsidRDefault="003539BA" w:rsidP="00106BBA">
      <w:pPr>
        <w:pStyle w:val="BodyText"/>
      </w:pPr>
      <w:r w:rsidRPr="009A6C54">
        <w:t xml:space="preserve">This entry point returns other specific address information.  </w:t>
      </w:r>
    </w:p>
    <w:p w:rsidR="00C17CCB" w:rsidRPr="009A6C54" w:rsidRDefault="00C17CCB" w:rsidP="00C17CCB">
      <w:pPr>
        <w:pStyle w:val="BodyText"/>
        <w:jc w:val="center"/>
      </w:pPr>
      <w:r w:rsidRPr="009A6C54">
        <w:t>INPUT</w:t>
      </w:r>
      <w:r w:rsidR="003539BA" w:rsidRPr="009A6C54">
        <w:t>:</w:t>
      </w:r>
    </w:p>
    <w:p w:rsidR="003539BA" w:rsidRPr="009A6C54" w:rsidRDefault="003539BA" w:rsidP="00106BBA">
      <w:pPr>
        <w:pStyle w:val="BodyText"/>
      </w:pPr>
      <w:r w:rsidRPr="009A6C54">
        <w:rPr>
          <w:b/>
        </w:rPr>
        <w:t>DFN</w:t>
      </w:r>
      <w:r w:rsidRPr="009A6C54">
        <w:tab/>
      </w:r>
      <w:r w:rsidRPr="009A6C54">
        <w:tab/>
        <w:t>This required variable is the internal</w:t>
      </w:r>
      <w:r w:rsidR="00A7749B" w:rsidRPr="009A6C54">
        <w:t xml:space="preserve"> </w:t>
      </w:r>
      <w:r w:rsidRPr="009A6C54">
        <w:t>entry number in the PATIENT file.</w:t>
      </w:r>
    </w:p>
    <w:p w:rsidR="00C17CCB" w:rsidRPr="009A6C54" w:rsidRDefault="00C17CCB" w:rsidP="00106BBA">
      <w:pPr>
        <w:pStyle w:val="BodyText"/>
        <w:rPr>
          <w:b/>
        </w:rPr>
      </w:pPr>
    </w:p>
    <w:p w:rsidR="003539BA" w:rsidRPr="009A6C54" w:rsidRDefault="003539BA" w:rsidP="00106BBA">
      <w:pPr>
        <w:pStyle w:val="BodyText"/>
      </w:pPr>
      <w:r w:rsidRPr="009A6C54">
        <w:rPr>
          <w:b/>
        </w:rPr>
        <w:t>VAHOW</w:t>
      </w:r>
      <w:r w:rsidRPr="009A6C54">
        <w:tab/>
        <w:t>This optional variable can be set to a requested format for the output array.  If this variable is not defined or does not contain one of the following values, the output array will be returned with numeric subscripts.</w:t>
      </w:r>
    </w:p>
    <w:p w:rsidR="003539BA" w:rsidRPr="009A6C54" w:rsidRDefault="003539BA" w:rsidP="00106BBA">
      <w:pPr>
        <w:pStyle w:val="BodyText"/>
      </w:pPr>
      <w:r w:rsidRPr="009A6C54">
        <w:t>1 -- return the output array with alpha subscripts - see alpha subscripts section (e.g., VAOA(1) would be VAOA("L1"))</w:t>
      </w:r>
    </w:p>
    <w:p w:rsidR="003539BA" w:rsidRPr="009A6C54" w:rsidRDefault="003539BA" w:rsidP="00106BBA">
      <w:pPr>
        <w:pStyle w:val="BodyText"/>
      </w:pPr>
      <w:r w:rsidRPr="009A6C54">
        <w:t>2 -- return the output in the ^UTILITY global with numeric subscripts</w:t>
      </w:r>
    </w:p>
    <w:p w:rsidR="003539BA" w:rsidRPr="009A6C54" w:rsidRDefault="003539BA" w:rsidP="00106BBA">
      <w:pPr>
        <w:pStyle w:val="BodyText"/>
      </w:pPr>
      <w:r w:rsidRPr="009A6C54">
        <w:t xml:space="preserve"> (e.g., ^UTILITY("VAOA",$J,1))</w:t>
      </w:r>
    </w:p>
    <w:p w:rsidR="003539BA" w:rsidRPr="009A6C54" w:rsidRDefault="003539BA" w:rsidP="00106BBA">
      <w:pPr>
        <w:pStyle w:val="BodyText"/>
      </w:pPr>
      <w:r w:rsidRPr="009A6C54">
        <w:t>12 -- return the output in the ^UTILITY global with alpha subscripts</w:t>
      </w:r>
    </w:p>
    <w:p w:rsidR="003539BA" w:rsidRPr="009A6C54" w:rsidRDefault="003539BA" w:rsidP="00106BBA">
      <w:pPr>
        <w:pStyle w:val="BodyText"/>
      </w:pPr>
      <w:r w:rsidRPr="009A6C54">
        <w:t xml:space="preserve"> (e.g., ^UTILITY("VAOA,$J,"L1")</w:t>
      </w:r>
    </w:p>
    <w:p w:rsidR="003539BA" w:rsidRPr="009A6C54" w:rsidRDefault="003539BA" w:rsidP="00106BBA">
      <w:pPr>
        <w:pStyle w:val="BodyText"/>
      </w:pPr>
    </w:p>
    <w:p w:rsidR="003539BA" w:rsidRPr="009A6C54" w:rsidRDefault="003539BA" w:rsidP="00106BBA">
      <w:pPr>
        <w:pStyle w:val="BodyText"/>
      </w:pPr>
      <w:r w:rsidRPr="009A6C54">
        <w:rPr>
          <w:b/>
        </w:rPr>
        <w:t>VAROOT</w:t>
      </w:r>
      <w:r w:rsidRPr="009A6C54">
        <w:tab/>
        <w:t>This optional variable can be set to a local variable or global name in which to return the output.</w:t>
      </w:r>
      <w:r w:rsidR="00A65F2F" w:rsidRPr="009A6C54">
        <w:t xml:space="preserve"> </w:t>
      </w:r>
      <w:r w:rsidRPr="009A6C54">
        <w:t>(e.g., VAROOT="DGOA")</w:t>
      </w:r>
    </w:p>
    <w:p w:rsidR="003539BA" w:rsidRPr="009A6C54" w:rsidRDefault="003539BA" w:rsidP="00106BBA">
      <w:pPr>
        <w:pStyle w:val="BodyText"/>
      </w:pPr>
    </w:p>
    <w:p w:rsidR="003539BA" w:rsidRPr="009A6C54" w:rsidRDefault="003539BA" w:rsidP="00106BBA">
      <w:pPr>
        <w:pStyle w:val="BodyText"/>
      </w:pPr>
      <w:r w:rsidRPr="009A6C54">
        <w:rPr>
          <w:b/>
        </w:rPr>
        <w:t>VAOA("A")</w:t>
      </w:r>
      <w:r w:rsidRPr="009A6C54">
        <w:tab/>
        <w:t>This optional variable may be passed to indicate which specific address the programmer wants returned.  If it is not defined, the PRIMARY NEXT-OF-KIN will be returned.  Otherwise, the following will be returned based on information desired.</w:t>
      </w:r>
    </w:p>
    <w:p w:rsidR="003539BA" w:rsidRPr="009A6C54" w:rsidRDefault="003539BA" w:rsidP="00106BBA">
      <w:pPr>
        <w:pStyle w:val="BodyText"/>
      </w:pPr>
    </w:p>
    <w:p w:rsidR="003539BA" w:rsidRPr="009A6C54" w:rsidRDefault="003539BA" w:rsidP="00106BBA">
      <w:pPr>
        <w:pStyle w:val="BodyText"/>
      </w:pPr>
      <w:r w:rsidRPr="009A6C54">
        <w:rPr>
          <w:b/>
        </w:rPr>
        <w:t>VAOA("A</w:t>
      </w:r>
      <w:r w:rsidRPr="009A6C54">
        <w:t>")</w:t>
      </w:r>
      <w:r w:rsidR="00A7749B" w:rsidRPr="009A6C54">
        <w:t xml:space="preserve"> </w:t>
      </w:r>
      <w:r w:rsidRPr="009A6C54">
        <w:t>=1</w:t>
      </w:r>
      <w:r w:rsidRPr="009A6C54">
        <w:tab/>
        <w:t>primary emergency</w:t>
      </w:r>
      <w:r w:rsidR="00A65F2F" w:rsidRPr="009A6C54">
        <w:t xml:space="preserve"> </w:t>
      </w:r>
      <w:r w:rsidRPr="009A6C54">
        <w:t>contact</w:t>
      </w:r>
    </w:p>
    <w:p w:rsidR="00A7749B" w:rsidRPr="009A6C54" w:rsidRDefault="00A7749B" w:rsidP="00106BBA">
      <w:pPr>
        <w:pStyle w:val="BodyText"/>
        <w:rPr>
          <w:b/>
        </w:rPr>
      </w:pPr>
    </w:p>
    <w:p w:rsidR="003539BA" w:rsidRPr="009A6C54" w:rsidRDefault="003539BA" w:rsidP="00106BBA">
      <w:pPr>
        <w:pStyle w:val="BodyText"/>
      </w:pPr>
      <w:r w:rsidRPr="009A6C54">
        <w:rPr>
          <w:b/>
        </w:rPr>
        <w:t>VAOA("A")</w:t>
      </w:r>
      <w:r w:rsidR="00A7749B" w:rsidRPr="009A6C54">
        <w:rPr>
          <w:b/>
        </w:rPr>
        <w:t xml:space="preserve"> </w:t>
      </w:r>
      <w:r w:rsidRPr="009A6C54">
        <w:rPr>
          <w:b/>
        </w:rPr>
        <w:t>=2</w:t>
      </w:r>
      <w:r w:rsidRPr="009A6C54">
        <w:tab/>
        <w:t xml:space="preserve">designee for personal effects </w:t>
      </w:r>
    </w:p>
    <w:p w:rsidR="00A7749B" w:rsidRPr="009A6C54" w:rsidRDefault="00A7749B" w:rsidP="00106BBA">
      <w:pPr>
        <w:pStyle w:val="BodyText"/>
        <w:rPr>
          <w:b/>
        </w:rPr>
      </w:pPr>
    </w:p>
    <w:p w:rsidR="003539BA" w:rsidRPr="009A6C54" w:rsidRDefault="003539BA" w:rsidP="00106BBA">
      <w:pPr>
        <w:pStyle w:val="BodyText"/>
      </w:pPr>
      <w:r w:rsidRPr="009A6C54">
        <w:rPr>
          <w:b/>
        </w:rPr>
        <w:t>VAOA("A")</w:t>
      </w:r>
      <w:r w:rsidR="00A7749B" w:rsidRPr="009A6C54">
        <w:rPr>
          <w:b/>
        </w:rPr>
        <w:t xml:space="preserve"> </w:t>
      </w:r>
      <w:r w:rsidRPr="009A6C54">
        <w:rPr>
          <w:b/>
        </w:rPr>
        <w:t>=3</w:t>
      </w:r>
      <w:r w:rsidRPr="009A6C54">
        <w:tab/>
        <w:t>secondary next-of-kin</w:t>
      </w:r>
    </w:p>
    <w:p w:rsidR="00A7749B" w:rsidRPr="009A6C54" w:rsidRDefault="00A7749B" w:rsidP="00106BBA">
      <w:pPr>
        <w:pStyle w:val="BodyText"/>
        <w:rPr>
          <w:b/>
        </w:rPr>
      </w:pPr>
    </w:p>
    <w:p w:rsidR="003539BA" w:rsidRPr="009A6C54" w:rsidRDefault="003539BA" w:rsidP="00106BBA">
      <w:pPr>
        <w:pStyle w:val="BodyText"/>
      </w:pPr>
      <w:r w:rsidRPr="009A6C54">
        <w:rPr>
          <w:b/>
        </w:rPr>
        <w:t>VAOA("A")</w:t>
      </w:r>
      <w:r w:rsidR="00A7749B" w:rsidRPr="009A6C54">
        <w:rPr>
          <w:b/>
        </w:rPr>
        <w:t xml:space="preserve"> </w:t>
      </w:r>
      <w:r w:rsidRPr="009A6C54">
        <w:rPr>
          <w:b/>
        </w:rPr>
        <w:t>=4</w:t>
      </w:r>
      <w:r w:rsidRPr="009A6C54">
        <w:tab/>
        <w:t>secondary emergency contact</w:t>
      </w:r>
    </w:p>
    <w:p w:rsidR="00A7749B" w:rsidRPr="009A6C54" w:rsidRDefault="00A7749B" w:rsidP="00106BBA">
      <w:pPr>
        <w:pStyle w:val="BodyText"/>
        <w:rPr>
          <w:b/>
        </w:rPr>
      </w:pPr>
    </w:p>
    <w:p w:rsidR="003539BA" w:rsidRPr="009A6C54" w:rsidRDefault="003539BA" w:rsidP="00106BBA">
      <w:pPr>
        <w:pStyle w:val="BodyText"/>
      </w:pPr>
      <w:r w:rsidRPr="009A6C54">
        <w:rPr>
          <w:b/>
        </w:rPr>
        <w:t>VAOA("A")</w:t>
      </w:r>
      <w:r w:rsidR="00A7749B" w:rsidRPr="009A6C54">
        <w:rPr>
          <w:b/>
        </w:rPr>
        <w:t xml:space="preserve"> </w:t>
      </w:r>
      <w:r w:rsidRPr="009A6C54">
        <w:rPr>
          <w:b/>
        </w:rPr>
        <w:t>=5</w:t>
      </w:r>
      <w:r w:rsidRPr="009A6C54">
        <w:tab/>
        <w:t>patient employer</w:t>
      </w:r>
    </w:p>
    <w:p w:rsidR="00A7749B" w:rsidRPr="009A6C54" w:rsidRDefault="00A7749B" w:rsidP="00106BBA">
      <w:pPr>
        <w:pStyle w:val="BodyText"/>
        <w:rPr>
          <w:b/>
        </w:rPr>
      </w:pPr>
    </w:p>
    <w:p w:rsidR="003539BA" w:rsidRPr="009A6C54" w:rsidRDefault="003539BA" w:rsidP="00106BBA">
      <w:pPr>
        <w:pStyle w:val="BodyText"/>
      </w:pPr>
      <w:r w:rsidRPr="009A6C54">
        <w:rPr>
          <w:b/>
        </w:rPr>
        <w:t>VAOA("A")</w:t>
      </w:r>
      <w:r w:rsidR="00A7749B" w:rsidRPr="009A6C54">
        <w:rPr>
          <w:b/>
        </w:rPr>
        <w:t xml:space="preserve"> </w:t>
      </w:r>
      <w:r w:rsidRPr="009A6C54">
        <w:rPr>
          <w:b/>
        </w:rPr>
        <w:t>=6</w:t>
      </w:r>
      <w:r w:rsidRPr="009A6C54">
        <w:tab/>
        <w:t>spouse's employer</w:t>
      </w:r>
    </w:p>
    <w:p w:rsidR="00C17CCB" w:rsidRPr="009A6C54" w:rsidRDefault="00C17CCB" w:rsidP="00106BBA">
      <w:pPr>
        <w:pStyle w:val="BodyText"/>
      </w:pPr>
    </w:p>
    <w:p w:rsidR="00C17CCB" w:rsidRPr="009A6C54" w:rsidRDefault="00C17CCB" w:rsidP="00C17CCB">
      <w:pPr>
        <w:pStyle w:val="BodyText"/>
        <w:jc w:val="center"/>
      </w:pPr>
      <w:r w:rsidRPr="009A6C54">
        <w:t>OUTPUT</w:t>
      </w:r>
      <w:r w:rsidR="003539BA" w:rsidRPr="009A6C54">
        <w:t>:</w:t>
      </w:r>
    </w:p>
    <w:p w:rsidR="003539BA" w:rsidRPr="009A6C54" w:rsidRDefault="003539BA" w:rsidP="00106BBA">
      <w:pPr>
        <w:pStyle w:val="BodyText"/>
      </w:pPr>
      <w:r w:rsidRPr="009A6C54">
        <w:rPr>
          <w:b/>
        </w:rPr>
        <w:t>VAOA(1)</w:t>
      </w:r>
      <w:r w:rsidRPr="009A6C54">
        <w:tab/>
        <w:t>The first line of the STREET ADDRESS.</w:t>
      </w:r>
    </w:p>
    <w:p w:rsidR="003539BA" w:rsidRPr="009A6C54" w:rsidRDefault="003539BA" w:rsidP="00106BBA">
      <w:pPr>
        <w:pStyle w:val="BodyText"/>
      </w:pPr>
      <w:r w:rsidRPr="009A6C54">
        <w:t>(e.g., 123 South First Street)</w:t>
      </w:r>
    </w:p>
    <w:p w:rsidR="003539BA" w:rsidRPr="009A6C54" w:rsidRDefault="003539BA" w:rsidP="00106BBA">
      <w:pPr>
        <w:pStyle w:val="BodyText"/>
      </w:pPr>
    </w:p>
    <w:p w:rsidR="003539BA" w:rsidRPr="009A6C54" w:rsidRDefault="003539BA" w:rsidP="00106BBA">
      <w:pPr>
        <w:pStyle w:val="BodyText"/>
      </w:pPr>
      <w:r w:rsidRPr="009A6C54">
        <w:rPr>
          <w:b/>
        </w:rPr>
        <w:t>VAOA(2)</w:t>
      </w:r>
      <w:r w:rsidRPr="009A6C54">
        <w:tab/>
        <w:t>The second line of the STREET ADDRESS. (e.g., Apartment 9D)</w:t>
      </w:r>
    </w:p>
    <w:p w:rsidR="003539BA" w:rsidRPr="009A6C54" w:rsidRDefault="003539BA" w:rsidP="00106BBA">
      <w:pPr>
        <w:pStyle w:val="BodyText"/>
      </w:pPr>
    </w:p>
    <w:p w:rsidR="003539BA" w:rsidRPr="009A6C54" w:rsidRDefault="003539BA" w:rsidP="00106BBA">
      <w:pPr>
        <w:pStyle w:val="BodyText"/>
      </w:pPr>
      <w:r w:rsidRPr="009A6C54">
        <w:rPr>
          <w:b/>
        </w:rPr>
        <w:t>VAOA(3)</w:t>
      </w:r>
      <w:r w:rsidRPr="009A6C54">
        <w:tab/>
        <w:t>The third line of the STREET ADDRESS. (e.g., P.O. Box 1234)</w:t>
      </w:r>
    </w:p>
    <w:p w:rsidR="003539BA" w:rsidRPr="009A6C54" w:rsidRDefault="003539BA" w:rsidP="00106BBA">
      <w:pPr>
        <w:pStyle w:val="BodyText"/>
      </w:pPr>
    </w:p>
    <w:p w:rsidR="003539BA" w:rsidRPr="009A6C54" w:rsidRDefault="003539BA" w:rsidP="00106BBA">
      <w:pPr>
        <w:pStyle w:val="BodyText"/>
      </w:pPr>
      <w:r w:rsidRPr="009A6C54">
        <w:rPr>
          <w:b/>
        </w:rPr>
        <w:t>VAOA(4)</w:t>
      </w:r>
      <w:r w:rsidRPr="009A6C54">
        <w:tab/>
        <w:t>The CITY in which the contact/employer resides.(e.g., NEWINGTON)</w:t>
      </w:r>
    </w:p>
    <w:p w:rsidR="003539BA" w:rsidRPr="009A6C54" w:rsidRDefault="003539BA" w:rsidP="00106BBA">
      <w:pPr>
        <w:pStyle w:val="BodyText"/>
      </w:pPr>
    </w:p>
    <w:p w:rsidR="003539BA" w:rsidRPr="009A6C54" w:rsidRDefault="003539BA" w:rsidP="00106BBA">
      <w:pPr>
        <w:pStyle w:val="BodyText"/>
      </w:pPr>
      <w:r w:rsidRPr="009A6C54">
        <w:rPr>
          <w:b/>
        </w:rPr>
        <w:t>VAOA(5)</w:t>
      </w:r>
      <w:r w:rsidRPr="009A6C54">
        <w:tab/>
        <w:t xml:space="preserve">The STATE in which the contact/employer resides in </w:t>
      </w:r>
      <w:proofErr w:type="spellStart"/>
      <w:r w:rsidRPr="009A6C54">
        <w:t>internal^external</w:t>
      </w:r>
      <w:proofErr w:type="spellEnd"/>
      <w:r w:rsidRPr="009A6C54">
        <w:t xml:space="preserve"> format.  (e.g., 6^CALIFORNIA)</w:t>
      </w:r>
    </w:p>
    <w:p w:rsidR="003539BA" w:rsidRPr="009A6C54" w:rsidRDefault="003539BA" w:rsidP="00106BBA">
      <w:pPr>
        <w:pStyle w:val="BodyText"/>
      </w:pPr>
    </w:p>
    <w:p w:rsidR="003539BA" w:rsidRPr="009A6C54" w:rsidRDefault="003539BA" w:rsidP="00106BBA">
      <w:pPr>
        <w:pStyle w:val="BodyText"/>
      </w:pPr>
      <w:r w:rsidRPr="009A6C54">
        <w:rPr>
          <w:b/>
        </w:rPr>
        <w:t>VAOA(6)</w:t>
      </w:r>
      <w:r w:rsidRPr="009A6C54">
        <w:tab/>
        <w:t>The ZIP CODE of the location in which the contact/employer resides.</w:t>
      </w:r>
    </w:p>
    <w:p w:rsidR="003539BA" w:rsidRPr="009A6C54" w:rsidRDefault="003539BA" w:rsidP="00106BBA">
      <w:pPr>
        <w:pStyle w:val="BodyText"/>
      </w:pPr>
      <w:r w:rsidRPr="009A6C54">
        <w:t>(e.g., 12345)</w:t>
      </w:r>
    </w:p>
    <w:p w:rsidR="003539BA" w:rsidRPr="009A6C54" w:rsidRDefault="003539BA" w:rsidP="00106BBA">
      <w:pPr>
        <w:pStyle w:val="BodyText"/>
      </w:pPr>
      <w:r w:rsidRPr="009A6C54">
        <w:t xml:space="preserve"> </w:t>
      </w:r>
    </w:p>
    <w:p w:rsidR="003539BA" w:rsidRPr="009A6C54" w:rsidRDefault="003539BA" w:rsidP="00106BBA">
      <w:pPr>
        <w:pStyle w:val="BodyText"/>
      </w:pPr>
      <w:r w:rsidRPr="009A6C54">
        <w:rPr>
          <w:b/>
        </w:rPr>
        <w:t>VAOA(7)</w:t>
      </w:r>
      <w:r w:rsidRPr="009A6C54">
        <w:tab/>
        <w:t xml:space="preserve">The COUNTY in which the contact/employer resides in </w:t>
      </w:r>
      <w:proofErr w:type="spellStart"/>
      <w:r w:rsidRPr="009A6C54">
        <w:t>internal^external</w:t>
      </w:r>
      <w:proofErr w:type="spellEnd"/>
      <w:r w:rsidRPr="009A6C54">
        <w:t xml:space="preserve"> format.  (e.g., 1^ALAMEDA)</w:t>
      </w:r>
    </w:p>
    <w:p w:rsidR="003539BA" w:rsidRPr="009A6C54" w:rsidRDefault="003539BA" w:rsidP="00106BBA">
      <w:pPr>
        <w:pStyle w:val="BodyText"/>
      </w:pPr>
    </w:p>
    <w:p w:rsidR="003539BA" w:rsidRPr="009A6C54" w:rsidRDefault="003539BA" w:rsidP="00106BBA">
      <w:pPr>
        <w:pStyle w:val="BodyText"/>
      </w:pPr>
      <w:r w:rsidRPr="009A6C54">
        <w:rPr>
          <w:b/>
        </w:rPr>
        <w:t>VAOA(8)</w:t>
      </w:r>
      <w:r w:rsidRPr="009A6C54">
        <w:tab/>
        <w:t xml:space="preserve">The PHONE NUMBER of the contact/employer. </w:t>
      </w:r>
    </w:p>
    <w:p w:rsidR="003539BA" w:rsidRPr="009A6C54" w:rsidRDefault="003539BA" w:rsidP="00106BBA">
      <w:pPr>
        <w:pStyle w:val="BodyText"/>
      </w:pPr>
      <w:r w:rsidRPr="009A6C54">
        <w:t>(e.g., (415) 967-1234)</w:t>
      </w:r>
    </w:p>
    <w:p w:rsidR="003539BA" w:rsidRPr="009A6C54" w:rsidRDefault="003539BA" w:rsidP="00106BBA">
      <w:pPr>
        <w:pStyle w:val="BodyText"/>
      </w:pPr>
    </w:p>
    <w:p w:rsidR="003539BA" w:rsidRPr="009A6C54" w:rsidRDefault="003539BA" w:rsidP="00106BBA">
      <w:pPr>
        <w:pStyle w:val="BodyText"/>
      </w:pPr>
      <w:r w:rsidRPr="009A6C54">
        <w:rPr>
          <w:b/>
        </w:rPr>
        <w:t>VAOA(9)</w:t>
      </w:r>
      <w:r w:rsidRPr="009A6C54">
        <w:tab/>
        <w:t>The NAME of the contact or, in case of employment, the employer to whom this address information applies.</w:t>
      </w:r>
      <w:r w:rsidR="00A65F2F" w:rsidRPr="009A6C54">
        <w:t xml:space="preserve"> </w:t>
      </w:r>
      <w:r w:rsidRPr="009A6C54">
        <w:t>(e.g., SMITH,ROBERT P.)</w:t>
      </w:r>
    </w:p>
    <w:p w:rsidR="003539BA" w:rsidRPr="009A6C54" w:rsidRDefault="003539BA" w:rsidP="00106BBA">
      <w:pPr>
        <w:pStyle w:val="BodyText"/>
      </w:pPr>
    </w:p>
    <w:p w:rsidR="003539BA" w:rsidRPr="009A6C54" w:rsidRDefault="003539BA" w:rsidP="00106BBA">
      <w:pPr>
        <w:pStyle w:val="BodyText"/>
      </w:pPr>
      <w:r w:rsidRPr="009A6C54">
        <w:rPr>
          <w:b/>
        </w:rPr>
        <w:t>VAOA(10)</w:t>
      </w:r>
      <w:r w:rsidRPr="009A6C54">
        <w:tab/>
        <w:t>The RELATIONSHIP of the contact (if applicable) to the patient; otherwise, null.  (e.g., FATHER)</w:t>
      </w:r>
    </w:p>
    <w:p w:rsidR="003539BA" w:rsidRPr="009A6C54" w:rsidRDefault="003539BA" w:rsidP="00106BBA">
      <w:pPr>
        <w:pStyle w:val="BodyText"/>
      </w:pPr>
    </w:p>
    <w:p w:rsidR="003539BA" w:rsidRPr="009A6C54" w:rsidRDefault="003539BA" w:rsidP="00106BBA">
      <w:pPr>
        <w:pStyle w:val="BodyText"/>
      </w:pPr>
      <w:r w:rsidRPr="009A6C54">
        <w:rPr>
          <w:b/>
        </w:rPr>
        <w:t>VAOA(11)</w:t>
      </w:r>
      <w:r w:rsidRPr="009A6C54">
        <w:tab/>
        <w:t xml:space="preserve">The ZIP+4 (5 or 9 digit zip code) of the location in which the contact/employer resides in </w:t>
      </w:r>
      <w:proofErr w:type="spellStart"/>
      <w:r w:rsidRPr="009A6C54">
        <w:t>internal^external</w:t>
      </w:r>
      <w:proofErr w:type="spellEnd"/>
      <w:r w:rsidRPr="009A6C54">
        <w:t xml:space="preserve"> format.</w:t>
      </w:r>
      <w:r w:rsidR="00A65F2F" w:rsidRPr="009A6C54">
        <w:t xml:space="preserve"> </w:t>
      </w:r>
      <w:r w:rsidRPr="009A6C54">
        <w:t>(e.g., 123454444^12345-4444)</w:t>
      </w:r>
    </w:p>
    <w:p w:rsidR="003539BA" w:rsidRPr="009A6C54" w:rsidRDefault="003539BA" w:rsidP="00106BBA">
      <w:pPr>
        <w:pStyle w:val="BodyText"/>
      </w:pPr>
    </w:p>
    <w:p w:rsidR="003539BA" w:rsidRPr="009A6C54" w:rsidRDefault="003539BA" w:rsidP="00106BBA">
      <w:pPr>
        <w:pStyle w:val="BodyText"/>
      </w:pPr>
      <w:r w:rsidRPr="009A6C54">
        <w:rPr>
          <w:b/>
        </w:rPr>
        <w:t>VAERR</w:t>
      </w:r>
      <w:r w:rsidRPr="009A6C54">
        <w:tab/>
        <w:t>The error flag will have one of the following values.</w:t>
      </w:r>
    </w:p>
    <w:p w:rsidR="003539BA" w:rsidRPr="009A6C54" w:rsidRDefault="003539BA" w:rsidP="00106BBA">
      <w:pPr>
        <w:pStyle w:val="BodyText"/>
      </w:pPr>
      <w:r w:rsidRPr="009A6C54">
        <w:t xml:space="preserve">0  -- no errors encountered </w:t>
      </w:r>
    </w:p>
    <w:p w:rsidR="003539BA" w:rsidRPr="009A6C54" w:rsidRDefault="003539BA" w:rsidP="00106BBA">
      <w:pPr>
        <w:pStyle w:val="BodyText"/>
      </w:pPr>
      <w:r w:rsidRPr="009A6C54">
        <w:t>1  -- error encountered - DFN or</w:t>
      </w:r>
    </w:p>
    <w:p w:rsidR="003539BA" w:rsidRPr="009A6C54" w:rsidRDefault="003539BA" w:rsidP="00106BBA">
      <w:pPr>
        <w:pStyle w:val="BodyText"/>
      </w:pPr>
      <w:r w:rsidRPr="009A6C54">
        <w:t xml:space="preserve">^DPT(DFN,0) is not defined </w:t>
      </w:r>
    </w:p>
    <w:p w:rsidR="003539BA" w:rsidRPr="009A6C54" w:rsidRDefault="003539BA" w:rsidP="00106BBA">
      <w:pPr>
        <w:pStyle w:val="BodyText"/>
      </w:pPr>
    </w:p>
    <w:p w:rsidR="003539BA" w:rsidRPr="009A6C54" w:rsidRDefault="003539BA" w:rsidP="00C17CCB">
      <w:pPr>
        <w:pStyle w:val="Heading3"/>
      </w:pPr>
      <w:bookmarkStart w:id="241" w:name="_Toc11706657"/>
      <w:r w:rsidRPr="009A6C54">
        <w:t>INP^VADPT</w:t>
      </w:r>
      <w:bookmarkEnd w:id="241"/>
    </w:p>
    <w:p w:rsidR="003539BA" w:rsidRPr="009A6C54" w:rsidRDefault="003539BA" w:rsidP="00106BBA">
      <w:pPr>
        <w:pStyle w:val="BodyText"/>
      </w:pPr>
      <w:r w:rsidRPr="009A6C54">
        <w:t>This entry point will return data related to an inpatient episode.</w:t>
      </w:r>
    </w:p>
    <w:p w:rsidR="00C17CCB" w:rsidRPr="009A6C54" w:rsidRDefault="00C17CCB" w:rsidP="00C17CCB">
      <w:pPr>
        <w:pStyle w:val="BodyText"/>
        <w:jc w:val="center"/>
      </w:pPr>
      <w:r w:rsidRPr="009A6C54">
        <w:t>INPUT</w:t>
      </w:r>
      <w:r w:rsidR="003539BA" w:rsidRPr="009A6C54">
        <w:t>:</w:t>
      </w:r>
    </w:p>
    <w:p w:rsidR="003539BA" w:rsidRPr="009A6C54" w:rsidRDefault="003539BA" w:rsidP="00106BBA">
      <w:pPr>
        <w:pStyle w:val="BodyText"/>
      </w:pPr>
      <w:r w:rsidRPr="009A6C54">
        <w:rPr>
          <w:b/>
        </w:rPr>
        <w:t>DFN</w:t>
      </w:r>
      <w:r w:rsidRPr="009A6C54">
        <w:tab/>
      </w:r>
      <w:r w:rsidRPr="009A6C54">
        <w:tab/>
        <w:t>This required variable is the internal</w:t>
      </w:r>
      <w:r w:rsidR="008055D1" w:rsidRPr="009A6C54">
        <w:t xml:space="preserve"> </w:t>
      </w:r>
      <w:r w:rsidRPr="009A6C54">
        <w:t>entry number in the PATIENT file.</w:t>
      </w:r>
    </w:p>
    <w:p w:rsidR="00C17CCB" w:rsidRPr="009A6C54" w:rsidRDefault="00C17CCB" w:rsidP="00106BBA">
      <w:pPr>
        <w:pStyle w:val="BodyText"/>
        <w:rPr>
          <w:b/>
        </w:rPr>
      </w:pPr>
    </w:p>
    <w:p w:rsidR="003539BA" w:rsidRPr="009A6C54" w:rsidRDefault="003539BA" w:rsidP="00106BBA">
      <w:pPr>
        <w:pStyle w:val="BodyText"/>
      </w:pPr>
      <w:r w:rsidRPr="009A6C54">
        <w:rPr>
          <w:b/>
        </w:rPr>
        <w:t>VAHOW</w:t>
      </w:r>
      <w:r w:rsidRPr="009A6C54">
        <w:tab/>
        <w:t>This optional variable can be set to a requested format for the output array.  If this variable is not defined or does not contain one of the following values, the output array will be returned with numeric subscripts.</w:t>
      </w:r>
    </w:p>
    <w:p w:rsidR="003539BA" w:rsidRPr="009A6C54" w:rsidRDefault="003539BA" w:rsidP="00106BBA">
      <w:pPr>
        <w:pStyle w:val="BodyText"/>
      </w:pPr>
      <w:r w:rsidRPr="009A6C54">
        <w:t>1 -- return the output array with alpha subscripts - see alpha subscripts section (e.g., VAIN(1) would be VAIN("AN"))</w:t>
      </w:r>
    </w:p>
    <w:p w:rsidR="003539BA" w:rsidRPr="009A6C54" w:rsidRDefault="003539BA" w:rsidP="00106BBA">
      <w:pPr>
        <w:pStyle w:val="BodyText"/>
      </w:pPr>
      <w:r w:rsidRPr="009A6C54">
        <w:t>2  -- return the output in the ^UTILITY global with numeric subscripts</w:t>
      </w:r>
    </w:p>
    <w:p w:rsidR="003539BA" w:rsidRPr="009A6C54" w:rsidRDefault="003539BA" w:rsidP="00106BBA">
      <w:pPr>
        <w:pStyle w:val="BodyText"/>
      </w:pPr>
      <w:r w:rsidRPr="009A6C54">
        <w:t>(e.g., ^UTILITY("VAIN",$J,1))</w:t>
      </w:r>
    </w:p>
    <w:p w:rsidR="003539BA" w:rsidRPr="009A6C54" w:rsidRDefault="003539BA" w:rsidP="00106BBA">
      <w:pPr>
        <w:pStyle w:val="BodyText"/>
      </w:pPr>
      <w:r w:rsidRPr="009A6C54">
        <w:t>12 -- return the output in the ^UTILITY global with alpha subscripts</w:t>
      </w:r>
    </w:p>
    <w:p w:rsidR="003539BA" w:rsidRPr="009A6C54" w:rsidRDefault="003539BA" w:rsidP="00106BBA">
      <w:pPr>
        <w:pStyle w:val="BodyText"/>
      </w:pPr>
      <w:r w:rsidRPr="009A6C54">
        <w:t>(e.g., ^UTILITY("VAIN,$J,"AN")</w:t>
      </w:r>
    </w:p>
    <w:p w:rsidR="003539BA" w:rsidRPr="009A6C54" w:rsidRDefault="003539BA" w:rsidP="00106BBA">
      <w:pPr>
        <w:pStyle w:val="BodyText"/>
      </w:pPr>
    </w:p>
    <w:p w:rsidR="003539BA" w:rsidRPr="009A6C54" w:rsidRDefault="003539BA" w:rsidP="00106BBA">
      <w:pPr>
        <w:pStyle w:val="BodyText"/>
      </w:pPr>
      <w:r w:rsidRPr="009A6C54">
        <w:rPr>
          <w:b/>
        </w:rPr>
        <w:t>VAROOT</w:t>
      </w:r>
      <w:r w:rsidRPr="009A6C54">
        <w:tab/>
        <w:t>This optional variable can be set to a local variable or global name in which to return the output.(e.g., VAROOT="DGIN")</w:t>
      </w:r>
    </w:p>
    <w:p w:rsidR="003539BA" w:rsidRPr="009A6C54" w:rsidRDefault="003539BA" w:rsidP="00106BBA">
      <w:pPr>
        <w:pStyle w:val="BodyText"/>
      </w:pPr>
    </w:p>
    <w:p w:rsidR="003539BA" w:rsidRPr="009A6C54" w:rsidRDefault="003539BA" w:rsidP="00106BBA">
      <w:pPr>
        <w:pStyle w:val="BodyText"/>
      </w:pPr>
      <w:r w:rsidRPr="009A6C54">
        <w:rPr>
          <w:b/>
        </w:rPr>
        <w:t>VAINDT</w:t>
      </w:r>
      <w:r w:rsidRPr="009A6C54">
        <w:tab/>
        <w:t xml:space="preserve">This optional variable may be set to a past date/time for which the programmer wishes to know the patient's inpatient status.  This must be passed as an internal VA </w:t>
      </w:r>
      <w:proofErr w:type="spellStart"/>
      <w:r w:rsidRPr="009A6C54">
        <w:t>FileManager</w:t>
      </w:r>
      <w:proofErr w:type="spellEnd"/>
      <w:r w:rsidRPr="009A6C54">
        <w:t xml:space="preserve"> date/time format.  If time is not passed, it will assume anytime during that day.  If this variable is not defined, it will assume now as the date/time.  (e.g., 2880101.08)</w:t>
      </w:r>
    </w:p>
    <w:p w:rsidR="003539BA" w:rsidRPr="009A6C54" w:rsidRDefault="003539BA" w:rsidP="00106BBA">
      <w:pPr>
        <w:pStyle w:val="BodyText"/>
      </w:pPr>
      <w:r w:rsidRPr="009A6C54">
        <w:t>Output:</w:t>
      </w:r>
      <w:r w:rsidRPr="009A6C54">
        <w:tab/>
      </w:r>
      <w:r w:rsidRPr="009A6C54">
        <w:tab/>
        <w:t>VAIN(1)</w:t>
      </w:r>
      <w:r w:rsidRPr="009A6C54">
        <w:tab/>
        <w:t xml:space="preserve">The INTERNAL NUMBER [IFN] of </w:t>
      </w:r>
      <w:r w:rsidR="00A7749B" w:rsidRPr="009A6C54">
        <w:t xml:space="preserve"> </w:t>
      </w:r>
      <w:r w:rsidRPr="009A6C54">
        <w:t>the admission if one was found for the date/time requested.  If no inpatient episode was found for the date/time passed, then all variables in the VAIN array will be returned as null.(e.g., 123044)</w:t>
      </w:r>
    </w:p>
    <w:p w:rsidR="003539BA" w:rsidRPr="009A6C54" w:rsidRDefault="003539BA" w:rsidP="00106BBA">
      <w:pPr>
        <w:pStyle w:val="BodyText"/>
      </w:pPr>
    </w:p>
    <w:p w:rsidR="003539BA" w:rsidRPr="009A6C54" w:rsidRDefault="003539BA" w:rsidP="00106BBA">
      <w:pPr>
        <w:pStyle w:val="BodyText"/>
      </w:pPr>
      <w:r w:rsidRPr="009A6C54">
        <w:rPr>
          <w:b/>
        </w:rPr>
        <w:t>VAIN(2)</w:t>
      </w:r>
      <w:r w:rsidRPr="009A6C54">
        <w:tab/>
        <w:t xml:space="preserve">The PRIMARY CARE PHYSICIAN </w:t>
      </w:r>
      <w:r w:rsidR="00A7749B" w:rsidRPr="009A6C54">
        <w:t xml:space="preserve"> </w:t>
      </w:r>
      <w:r w:rsidRPr="009A6C54">
        <w:t xml:space="preserve">[PROVIDER] assigned to the patient at the date/time requested in </w:t>
      </w:r>
      <w:proofErr w:type="spellStart"/>
      <w:r w:rsidRPr="009A6C54">
        <w:t>internal^external</w:t>
      </w:r>
      <w:proofErr w:type="spellEnd"/>
      <w:r w:rsidRPr="009A6C54">
        <w:t xml:space="preserve"> format.(e.g., 3^SMITH,JOSEPH L.)</w:t>
      </w:r>
    </w:p>
    <w:p w:rsidR="003539BA" w:rsidRPr="009A6C54" w:rsidRDefault="003539BA" w:rsidP="00106BBA">
      <w:pPr>
        <w:pStyle w:val="BodyText"/>
      </w:pPr>
    </w:p>
    <w:p w:rsidR="003539BA" w:rsidRPr="009A6C54" w:rsidRDefault="003539BA" w:rsidP="00106BBA">
      <w:pPr>
        <w:pStyle w:val="BodyText"/>
      </w:pPr>
      <w:r w:rsidRPr="009A6C54">
        <w:rPr>
          <w:b/>
        </w:rPr>
        <w:t>VAIN(3)</w:t>
      </w:r>
      <w:r w:rsidRPr="009A6C54">
        <w:tab/>
        <w:t xml:space="preserve">The TREATING SPECIALTY assigned to the patient at the date/time requested in </w:t>
      </w:r>
      <w:proofErr w:type="spellStart"/>
      <w:r w:rsidRPr="009A6C54">
        <w:t>internal^external</w:t>
      </w:r>
      <w:proofErr w:type="spellEnd"/>
      <w:r w:rsidRPr="009A6C54">
        <w:t xml:space="preserve"> format.(e.g., 19^GERIATRICS)</w:t>
      </w:r>
    </w:p>
    <w:p w:rsidR="003539BA" w:rsidRPr="009A6C54" w:rsidRDefault="003539BA" w:rsidP="00106BBA">
      <w:pPr>
        <w:pStyle w:val="BodyText"/>
      </w:pPr>
    </w:p>
    <w:p w:rsidR="003539BA" w:rsidRPr="009A6C54" w:rsidRDefault="003539BA" w:rsidP="00106BBA">
      <w:pPr>
        <w:pStyle w:val="BodyText"/>
      </w:pPr>
      <w:r w:rsidRPr="009A6C54">
        <w:rPr>
          <w:b/>
        </w:rPr>
        <w:t>VAIN(4)</w:t>
      </w:r>
      <w:r w:rsidRPr="009A6C54">
        <w:tab/>
        <w:t xml:space="preserve">The WARD LOCATION to which the patient was assigned at the date/time requested in </w:t>
      </w:r>
      <w:proofErr w:type="spellStart"/>
      <w:r w:rsidRPr="009A6C54">
        <w:t>internal^external</w:t>
      </w:r>
      <w:proofErr w:type="spellEnd"/>
      <w:r w:rsidRPr="009A6C54">
        <w:t xml:space="preserve"> format.(e.g., 27^IBSICU)</w:t>
      </w:r>
    </w:p>
    <w:p w:rsidR="003539BA" w:rsidRPr="009A6C54" w:rsidRDefault="003539BA" w:rsidP="00106BBA">
      <w:pPr>
        <w:pStyle w:val="BodyText"/>
      </w:pPr>
    </w:p>
    <w:p w:rsidR="003539BA" w:rsidRPr="009A6C54" w:rsidRDefault="003539BA" w:rsidP="00106BBA">
      <w:pPr>
        <w:pStyle w:val="BodyText"/>
      </w:pPr>
      <w:r w:rsidRPr="009A6C54">
        <w:rPr>
          <w:b/>
        </w:rPr>
        <w:t>VAIN(5)</w:t>
      </w:r>
      <w:r w:rsidRPr="009A6C54">
        <w:tab/>
        <w:t>The ROOM-BED to which the patient was assigned at the date/time requested in external format.(e.g., 123-B)</w:t>
      </w:r>
    </w:p>
    <w:p w:rsidR="003539BA" w:rsidRPr="009A6C54" w:rsidRDefault="003539BA" w:rsidP="00106BBA">
      <w:pPr>
        <w:pStyle w:val="BodyText"/>
      </w:pPr>
    </w:p>
    <w:p w:rsidR="003539BA" w:rsidRPr="009A6C54" w:rsidRDefault="003539BA" w:rsidP="00106BBA">
      <w:pPr>
        <w:pStyle w:val="BodyText"/>
      </w:pPr>
      <w:r w:rsidRPr="009A6C54">
        <w:rPr>
          <w:b/>
        </w:rPr>
        <w:t>VAIN(6)</w:t>
      </w:r>
      <w:r w:rsidRPr="009A6C54">
        <w:tab/>
        <w:t>This will return a "1" in the first piece if the patient is in a bed status; otherwise, a "0" will be returned.  A non-bed status is made based on the last transfer type to a non-bed status, (i.e., authorized absence, unauthorized absence, etc.)  The second piece will contain the name of the last transfer type should one exist.(e.g., 1^FROM AUTHORIZED ABSENCE)</w:t>
      </w:r>
    </w:p>
    <w:p w:rsidR="003539BA" w:rsidRPr="009A6C54" w:rsidRDefault="003539BA" w:rsidP="00106BBA">
      <w:pPr>
        <w:pStyle w:val="BodyText"/>
      </w:pPr>
    </w:p>
    <w:p w:rsidR="00A7749B" w:rsidRPr="009A6C54" w:rsidRDefault="003539BA" w:rsidP="00106BBA">
      <w:pPr>
        <w:pStyle w:val="BodyText"/>
      </w:pPr>
      <w:r w:rsidRPr="009A6C54">
        <w:rPr>
          <w:b/>
        </w:rPr>
        <w:t>VAIN(7)</w:t>
      </w:r>
      <w:r w:rsidRPr="009A6C54">
        <w:tab/>
        <w:t xml:space="preserve">The ADMISSION DATE/TIME for the patient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2870213.0915^FEB 13,1987@09:15)</w:t>
      </w:r>
    </w:p>
    <w:p w:rsidR="003539BA" w:rsidRPr="009A6C54" w:rsidRDefault="003539BA" w:rsidP="00106BBA">
      <w:pPr>
        <w:pStyle w:val="BodyText"/>
      </w:pPr>
    </w:p>
    <w:p w:rsidR="003539BA" w:rsidRPr="009A6C54" w:rsidRDefault="003539BA" w:rsidP="00106BBA">
      <w:pPr>
        <w:pStyle w:val="BodyText"/>
      </w:pPr>
      <w:r w:rsidRPr="009A6C54">
        <w:rPr>
          <w:b/>
        </w:rPr>
        <w:t>VAIN(8)</w:t>
      </w:r>
      <w:r w:rsidRPr="009A6C54">
        <w:tab/>
        <w:t xml:space="preserve">The ADMISSION TYPE for the patient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3^DIRECT)</w:t>
      </w:r>
    </w:p>
    <w:p w:rsidR="008055D1" w:rsidRPr="009A6C54" w:rsidRDefault="008055D1" w:rsidP="00106BBA">
      <w:pPr>
        <w:pStyle w:val="BodyText"/>
        <w:rPr>
          <w:b/>
        </w:rPr>
      </w:pPr>
    </w:p>
    <w:p w:rsidR="003539BA" w:rsidRPr="009A6C54" w:rsidRDefault="003539BA" w:rsidP="00106BBA">
      <w:pPr>
        <w:pStyle w:val="BodyText"/>
      </w:pPr>
      <w:r w:rsidRPr="009A6C54">
        <w:rPr>
          <w:b/>
        </w:rPr>
        <w:t>VAIN(9)</w:t>
      </w:r>
      <w:r w:rsidRPr="009A6C54">
        <w:tab/>
        <w:t>The ADMITTING DIAGNOSIS for the patient.  (e.g., PSYCHOSIS)</w:t>
      </w:r>
    </w:p>
    <w:p w:rsidR="003539BA" w:rsidRPr="009A6C54" w:rsidRDefault="003539BA" w:rsidP="00106BBA">
      <w:pPr>
        <w:pStyle w:val="BodyText"/>
      </w:pPr>
    </w:p>
    <w:p w:rsidR="003539BA" w:rsidRPr="009A6C54" w:rsidRDefault="003539BA" w:rsidP="00106BBA">
      <w:pPr>
        <w:pStyle w:val="BodyText"/>
      </w:pPr>
      <w:r w:rsidRPr="009A6C54">
        <w:rPr>
          <w:b/>
        </w:rPr>
        <w:t>VAIN(10)</w:t>
      </w:r>
      <w:r w:rsidRPr="009A6C54">
        <w:tab/>
        <w:t xml:space="preserve">The internal entry number of the PTF </w:t>
      </w:r>
      <w:r w:rsidR="006A3C94" w:rsidRPr="009A6C54">
        <w:t xml:space="preserve"> </w:t>
      </w:r>
      <w:r w:rsidRPr="009A6C54">
        <w:t>record corresponding to this admission.  (e.g., 2032)</w:t>
      </w:r>
    </w:p>
    <w:p w:rsidR="003539BA" w:rsidRPr="009A6C54" w:rsidRDefault="003539BA" w:rsidP="00106BBA">
      <w:pPr>
        <w:pStyle w:val="BodyText"/>
        <w:rPr>
          <w:b/>
        </w:rPr>
      </w:pPr>
    </w:p>
    <w:p w:rsidR="003539BA" w:rsidRPr="009A6C54" w:rsidRDefault="003539BA" w:rsidP="00106BBA">
      <w:pPr>
        <w:pStyle w:val="BodyText"/>
      </w:pPr>
      <w:r w:rsidRPr="009A6C54">
        <w:rPr>
          <w:b/>
        </w:rPr>
        <w:t>VAIN(11)</w:t>
      </w:r>
      <w:r w:rsidRPr="009A6C54">
        <w:tab/>
        <w:t xml:space="preserve">The ATTENDING PHYSICIAN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25^ADTPROVIDER,ONE)</w:t>
      </w:r>
    </w:p>
    <w:p w:rsidR="00C17CCB" w:rsidRPr="009A6C54" w:rsidRDefault="00C17CCB" w:rsidP="00106BBA">
      <w:pPr>
        <w:pStyle w:val="BodyText"/>
        <w:rPr>
          <w:b/>
        </w:rPr>
      </w:pPr>
    </w:p>
    <w:p w:rsidR="003539BA" w:rsidRPr="009A6C54" w:rsidRDefault="003539BA" w:rsidP="00106BBA">
      <w:pPr>
        <w:pStyle w:val="BodyText"/>
      </w:pPr>
      <w:r w:rsidRPr="009A6C54">
        <w:rPr>
          <w:b/>
        </w:rPr>
        <w:t>VAERR</w:t>
      </w:r>
      <w:r w:rsidRPr="009A6C54">
        <w:tab/>
        <w:t>The error flag will have one of the following values.</w:t>
      </w:r>
    </w:p>
    <w:p w:rsidR="003539BA" w:rsidRPr="009A6C54" w:rsidRDefault="003539BA" w:rsidP="00106BBA">
      <w:pPr>
        <w:pStyle w:val="BodyText"/>
      </w:pPr>
      <w:r w:rsidRPr="009A6C54">
        <w:t xml:space="preserve">0  -- no errors encountered </w:t>
      </w:r>
    </w:p>
    <w:p w:rsidR="003539BA" w:rsidRPr="009A6C54" w:rsidRDefault="003539BA" w:rsidP="00106BBA">
      <w:pPr>
        <w:pStyle w:val="BodyText"/>
      </w:pPr>
      <w:r w:rsidRPr="009A6C54">
        <w:t xml:space="preserve">1  -- error encountered - DFN </w:t>
      </w:r>
      <w:proofErr w:type="spellStart"/>
      <w:r w:rsidRPr="009A6C54">
        <w:t>or^DPT</w:t>
      </w:r>
      <w:proofErr w:type="spellEnd"/>
      <w:r w:rsidRPr="009A6C54">
        <w:t xml:space="preserve">(DFN,0) is not defined </w:t>
      </w:r>
    </w:p>
    <w:p w:rsidR="003539BA" w:rsidRPr="009A6C54" w:rsidRDefault="003539BA" w:rsidP="00106BBA">
      <w:pPr>
        <w:pStyle w:val="BodyText"/>
      </w:pPr>
    </w:p>
    <w:p w:rsidR="00C17CCB" w:rsidRPr="009A6C54" w:rsidRDefault="003539BA" w:rsidP="00C17CCB">
      <w:pPr>
        <w:pStyle w:val="Heading3"/>
      </w:pPr>
      <w:bookmarkStart w:id="242" w:name="_Toc11706658"/>
      <w:r w:rsidRPr="009A6C54">
        <w:t>IN5^VADPT</w:t>
      </w:r>
      <w:bookmarkEnd w:id="242"/>
      <w:r w:rsidR="00036B3F" w:rsidRPr="009A6C54">
        <w:t xml:space="preserve"> </w:t>
      </w:r>
    </w:p>
    <w:p w:rsidR="003539BA" w:rsidRPr="009A6C54" w:rsidRDefault="003539BA" w:rsidP="00106BBA">
      <w:pPr>
        <w:pStyle w:val="BodyText"/>
      </w:pPr>
      <w:r w:rsidRPr="009A6C54">
        <w:t>This entry point will return data related to an inpatient episode.</w:t>
      </w:r>
    </w:p>
    <w:p w:rsidR="00C17CCB" w:rsidRPr="009A6C54" w:rsidRDefault="00C17CCB" w:rsidP="00C17CCB">
      <w:pPr>
        <w:pStyle w:val="BodyText"/>
        <w:jc w:val="center"/>
      </w:pPr>
      <w:r w:rsidRPr="009A6C54">
        <w:t>INPUT</w:t>
      </w:r>
      <w:r w:rsidR="003539BA" w:rsidRPr="009A6C54">
        <w:t>:</w:t>
      </w:r>
    </w:p>
    <w:p w:rsidR="003539BA" w:rsidRPr="009A6C54" w:rsidRDefault="003539BA" w:rsidP="00106BBA">
      <w:pPr>
        <w:pStyle w:val="BodyText"/>
      </w:pPr>
      <w:r w:rsidRPr="009A6C54">
        <w:rPr>
          <w:b/>
        </w:rPr>
        <w:t>DFN</w:t>
      </w:r>
      <w:r w:rsidRPr="009A6C54">
        <w:tab/>
      </w:r>
      <w:r w:rsidRPr="009A6C54">
        <w:tab/>
        <w:t>This required variable is the internal entry number in the PATIENT file.</w:t>
      </w:r>
    </w:p>
    <w:p w:rsidR="003539BA" w:rsidRPr="009A6C54" w:rsidRDefault="003539BA" w:rsidP="00106BBA">
      <w:pPr>
        <w:pStyle w:val="BodyText"/>
      </w:pPr>
    </w:p>
    <w:p w:rsidR="003539BA" w:rsidRPr="009A6C54" w:rsidRDefault="003539BA" w:rsidP="00106BBA">
      <w:pPr>
        <w:pStyle w:val="BodyText"/>
      </w:pPr>
      <w:r w:rsidRPr="009A6C54">
        <w:rPr>
          <w:b/>
        </w:rPr>
        <w:t>VAHOW</w:t>
      </w:r>
      <w:r w:rsidRPr="009A6C54">
        <w:tab/>
        <w:t>This optional variable can be set to a requested format for the output array.  If this variable is not defined or does not contain one of the following values, the output array will be returned with numeric subscripts.</w:t>
      </w:r>
    </w:p>
    <w:p w:rsidR="003539BA" w:rsidRPr="009A6C54" w:rsidRDefault="003539BA" w:rsidP="00106BBA">
      <w:pPr>
        <w:pStyle w:val="BodyText"/>
      </w:pPr>
      <w:r w:rsidRPr="009A6C54">
        <w:t>1 -- return the output array with alpha subscripts - see alpha subscripts section (e.g., VAIP(1) would be VAIP("MN"))</w:t>
      </w:r>
    </w:p>
    <w:p w:rsidR="003539BA" w:rsidRPr="009A6C54" w:rsidRDefault="003539BA" w:rsidP="00106BBA">
      <w:pPr>
        <w:pStyle w:val="BodyText"/>
      </w:pPr>
      <w:r w:rsidRPr="009A6C54">
        <w:t>2 -- return the output in the ^UTILITY</w:t>
      </w:r>
    </w:p>
    <w:p w:rsidR="003539BA" w:rsidRPr="009A6C54" w:rsidRDefault="003539BA" w:rsidP="00106BBA">
      <w:pPr>
        <w:pStyle w:val="BodyText"/>
      </w:pPr>
      <w:r w:rsidRPr="009A6C54">
        <w:t>global with numeric subscripts</w:t>
      </w:r>
    </w:p>
    <w:p w:rsidR="003539BA" w:rsidRPr="009A6C54" w:rsidRDefault="003539BA" w:rsidP="00106BBA">
      <w:pPr>
        <w:pStyle w:val="BodyText"/>
      </w:pPr>
      <w:r w:rsidRPr="009A6C54">
        <w:t>(e.g., ^UTILITY("VAIP",$J,1))</w:t>
      </w:r>
    </w:p>
    <w:p w:rsidR="003539BA" w:rsidRPr="009A6C54" w:rsidRDefault="003539BA" w:rsidP="00106BBA">
      <w:pPr>
        <w:pStyle w:val="BodyText"/>
      </w:pPr>
      <w:r w:rsidRPr="009A6C54">
        <w:t>12 -- return the output in the ^UTILITY global with alpha subscripts</w:t>
      </w:r>
    </w:p>
    <w:p w:rsidR="003539BA" w:rsidRPr="009A6C54" w:rsidRDefault="003539BA" w:rsidP="00106BBA">
      <w:pPr>
        <w:pStyle w:val="BodyText"/>
      </w:pPr>
      <w:r w:rsidRPr="009A6C54">
        <w:t>(e.g., ^UTILITY("VAIP",$J,"MN")</w:t>
      </w:r>
    </w:p>
    <w:p w:rsidR="003539BA" w:rsidRPr="009A6C54" w:rsidRDefault="003539BA" w:rsidP="00106BBA">
      <w:pPr>
        <w:pStyle w:val="BodyText"/>
      </w:pPr>
    </w:p>
    <w:p w:rsidR="003539BA" w:rsidRPr="009A6C54" w:rsidRDefault="003539BA" w:rsidP="00106BBA">
      <w:pPr>
        <w:pStyle w:val="BodyText"/>
      </w:pPr>
      <w:r w:rsidRPr="009A6C54">
        <w:rPr>
          <w:b/>
        </w:rPr>
        <w:t>VAROOT</w:t>
      </w:r>
      <w:r w:rsidRPr="009A6C54">
        <w:tab/>
        <w:t>This optional variable can be set to a local variable or global name in which to return the output.(e.g., VAROOT="DGI5")</w:t>
      </w:r>
    </w:p>
    <w:p w:rsidR="003539BA" w:rsidRPr="009A6C54" w:rsidRDefault="003539BA" w:rsidP="00106BBA">
      <w:pPr>
        <w:pStyle w:val="BodyText"/>
      </w:pPr>
    </w:p>
    <w:p w:rsidR="003539BA" w:rsidRPr="009A6C54" w:rsidRDefault="003539BA" w:rsidP="00106BBA">
      <w:pPr>
        <w:pStyle w:val="BodyText"/>
      </w:pPr>
      <w:r w:rsidRPr="009A6C54">
        <w:rPr>
          <w:b/>
        </w:rPr>
        <w:t>VAIP("D")</w:t>
      </w:r>
      <w:r w:rsidRPr="009A6C54">
        <w:tab/>
        <w:t>This optional variable can be defined as follows.</w:t>
      </w:r>
    </w:p>
    <w:p w:rsidR="003539BA" w:rsidRPr="009A6C54" w:rsidRDefault="003539BA" w:rsidP="00106BBA">
      <w:pPr>
        <w:pStyle w:val="BodyText"/>
      </w:pPr>
    </w:p>
    <w:p w:rsidR="003539BA" w:rsidRPr="009A6C54" w:rsidRDefault="003539BA" w:rsidP="00106BBA">
      <w:pPr>
        <w:pStyle w:val="BodyText"/>
      </w:pPr>
      <w:r w:rsidRPr="009A6C54">
        <w:rPr>
          <w:b/>
        </w:rPr>
        <w:t>VAIP("D")</w:t>
      </w:r>
      <w:r w:rsidR="00036B3F" w:rsidRPr="009A6C54">
        <w:t xml:space="preserve"> </w:t>
      </w:r>
      <w:r w:rsidRPr="009A6C54">
        <w:t xml:space="preserve">=VA </w:t>
      </w:r>
      <w:proofErr w:type="spellStart"/>
      <w:r w:rsidRPr="009A6C54">
        <w:t>FileManager</w:t>
      </w:r>
      <w:proofErr w:type="spellEnd"/>
      <w:r w:rsidRPr="009A6C54">
        <w:t xml:space="preserve"> date in internal format.</w:t>
      </w:r>
      <w:r w:rsidR="00036B3F" w:rsidRPr="009A6C54">
        <w:t xml:space="preserve"> </w:t>
      </w:r>
      <w:r w:rsidRPr="009A6C54">
        <w:t>If the patient was an inpatient at the date/time passed, movement data pertaining to that date/time will be returned.</w:t>
      </w:r>
    </w:p>
    <w:p w:rsidR="003539BA" w:rsidRPr="009A6C54" w:rsidRDefault="003539BA" w:rsidP="00106BBA">
      <w:pPr>
        <w:pStyle w:val="BodyText"/>
      </w:pPr>
    </w:p>
    <w:p w:rsidR="003539BA" w:rsidRPr="009A6C54" w:rsidRDefault="003539BA" w:rsidP="00106BBA">
      <w:pPr>
        <w:pStyle w:val="BodyText"/>
      </w:pPr>
      <w:r w:rsidRPr="009A6C54">
        <w:rPr>
          <w:b/>
        </w:rPr>
        <w:t>VAIP("D")</w:t>
      </w:r>
      <w:r w:rsidR="00036B3F" w:rsidRPr="009A6C54">
        <w:t xml:space="preserve"> </w:t>
      </w:r>
      <w:r w:rsidRPr="009A6C54">
        <w:t>="LAST"</w:t>
      </w:r>
      <w:r w:rsidR="006A3C94" w:rsidRPr="009A6C54">
        <w:t xml:space="preserve"> </w:t>
      </w:r>
      <w:r w:rsidRPr="009A6C54">
        <w:t>Movement data pertaining to the last movement on file, regardless if patient is a current inpatient.</w:t>
      </w:r>
    </w:p>
    <w:p w:rsidR="003539BA" w:rsidRPr="009A6C54" w:rsidRDefault="003539BA" w:rsidP="00106BBA">
      <w:pPr>
        <w:pStyle w:val="BodyText"/>
      </w:pPr>
    </w:p>
    <w:p w:rsidR="003539BA" w:rsidRPr="009A6C54" w:rsidRDefault="003539BA" w:rsidP="00106BBA">
      <w:pPr>
        <w:pStyle w:val="BodyText"/>
      </w:pPr>
      <w:r w:rsidRPr="009A6C54">
        <w:rPr>
          <w:b/>
        </w:rPr>
        <w:t>VAIP("D")</w:t>
      </w:r>
      <w:r w:rsidR="00036B3F" w:rsidRPr="009A6C54">
        <w:t xml:space="preserve"> </w:t>
      </w:r>
      <w:r w:rsidRPr="009A6C54">
        <w:t>=valid date without time</w:t>
      </w:r>
      <w:r w:rsidR="006A3C94" w:rsidRPr="009A6C54">
        <w:t xml:space="preserve"> </w:t>
      </w:r>
      <w:r w:rsidRPr="009A6C54">
        <w:t>Will return movement data if patient was an inpatient at any time during the day on the date that was passed in.</w:t>
      </w:r>
    </w:p>
    <w:p w:rsidR="003539BA" w:rsidRPr="009A6C54" w:rsidRDefault="003539BA" w:rsidP="00106BBA">
      <w:pPr>
        <w:pStyle w:val="BodyText"/>
      </w:pPr>
    </w:p>
    <w:p w:rsidR="003539BA" w:rsidRPr="009A6C54" w:rsidRDefault="003539BA" w:rsidP="00106BBA">
      <w:pPr>
        <w:pStyle w:val="BodyText"/>
      </w:pPr>
      <w:r w:rsidRPr="009A6C54">
        <w:rPr>
          <w:b/>
        </w:rPr>
        <w:t>VAIP("D")</w:t>
      </w:r>
      <w:r w:rsidRPr="009A6C54">
        <w:t xml:space="preserve"> - not passed</w:t>
      </w:r>
      <w:r w:rsidR="006A3C94" w:rsidRPr="009A6C54">
        <w:t xml:space="preserve">  </w:t>
      </w:r>
      <w:r w:rsidRPr="009A6C54">
        <w:t>Will return movement data if the patient was in inpatient based on "now".</w:t>
      </w:r>
    </w:p>
    <w:p w:rsidR="003539BA" w:rsidRPr="009A6C54" w:rsidRDefault="003539BA" w:rsidP="00106BBA">
      <w:pPr>
        <w:pStyle w:val="BodyText"/>
      </w:pPr>
    </w:p>
    <w:p w:rsidR="003539BA" w:rsidRPr="009A6C54" w:rsidRDefault="003539BA" w:rsidP="00106BBA">
      <w:pPr>
        <w:pStyle w:val="BodyText"/>
      </w:pPr>
      <w:r w:rsidRPr="009A6C54">
        <w:rPr>
          <w:b/>
        </w:rPr>
        <w:t>VAIP("L")</w:t>
      </w:r>
      <w:r w:rsidRPr="009A6C54">
        <w:tab/>
        <w:t xml:space="preserve">This optional variable, when passed, </w:t>
      </w:r>
      <w:r w:rsidR="006A3C94" w:rsidRPr="009A6C54">
        <w:t xml:space="preserve"> </w:t>
      </w:r>
      <w:r w:rsidRPr="009A6C54">
        <w:t>will include lodgers movements in the data.  (e.g., VAIP("L")="")</w:t>
      </w:r>
    </w:p>
    <w:p w:rsidR="003539BA" w:rsidRPr="009A6C54" w:rsidRDefault="003539BA" w:rsidP="00106BBA">
      <w:pPr>
        <w:pStyle w:val="BodyText"/>
      </w:pPr>
    </w:p>
    <w:p w:rsidR="003539BA" w:rsidRPr="009A6C54" w:rsidRDefault="003539BA" w:rsidP="00106BBA">
      <w:pPr>
        <w:pStyle w:val="BodyText"/>
      </w:pPr>
      <w:r w:rsidRPr="009A6C54">
        <w:rPr>
          <w:b/>
        </w:rPr>
        <w:t>VAIP("V")</w:t>
      </w:r>
      <w:r w:rsidRPr="009A6C54">
        <w:tab/>
        <w:t xml:space="preserve">Can be defined as the variable used </w:t>
      </w:r>
      <w:r w:rsidR="006A3C94" w:rsidRPr="009A6C54">
        <w:t xml:space="preserve"> </w:t>
      </w:r>
      <w:r w:rsidR="008055D1" w:rsidRPr="009A6C54">
        <w:t xml:space="preserve">instead of VAIP </w:t>
      </w:r>
      <w:r w:rsidRPr="009A6C54">
        <w:t>(e.g., VAIP("V")="SD")</w:t>
      </w:r>
    </w:p>
    <w:p w:rsidR="003539BA" w:rsidRPr="009A6C54" w:rsidRDefault="003539BA" w:rsidP="00106BBA">
      <w:pPr>
        <w:pStyle w:val="BodyText"/>
      </w:pPr>
    </w:p>
    <w:p w:rsidR="003539BA" w:rsidRPr="009A6C54" w:rsidRDefault="003539BA" w:rsidP="00106BBA">
      <w:pPr>
        <w:pStyle w:val="BodyText"/>
      </w:pPr>
      <w:r w:rsidRPr="009A6C54">
        <w:rPr>
          <w:b/>
        </w:rPr>
        <w:t>VAIP("E")</w:t>
      </w:r>
      <w:r w:rsidRPr="009A6C54">
        <w:tab/>
        <w:t>This optional variable is defined as the internal file number of a specific movement.  If this is defined, VAIP("D") is ignored.</w:t>
      </w:r>
    </w:p>
    <w:p w:rsidR="003539BA" w:rsidRPr="009A6C54" w:rsidRDefault="003539BA" w:rsidP="00106BBA">
      <w:pPr>
        <w:pStyle w:val="BodyText"/>
      </w:pPr>
      <w:r w:rsidRPr="009A6C54">
        <w:t>(e.g., VAIP("E")=123445)</w:t>
      </w:r>
    </w:p>
    <w:p w:rsidR="003539BA" w:rsidRPr="009A6C54" w:rsidRDefault="003539BA" w:rsidP="00106BBA">
      <w:pPr>
        <w:pStyle w:val="BodyText"/>
      </w:pPr>
    </w:p>
    <w:p w:rsidR="003539BA" w:rsidRPr="009A6C54" w:rsidRDefault="003539BA" w:rsidP="00106BBA">
      <w:pPr>
        <w:pStyle w:val="BodyText"/>
      </w:pPr>
      <w:r w:rsidRPr="009A6C54">
        <w:rPr>
          <w:b/>
        </w:rPr>
        <w:t>VAIP("M")</w:t>
      </w:r>
      <w:r w:rsidRPr="009A6C54">
        <w:tab/>
        <w:t xml:space="preserve">This optional variable can be passed </w:t>
      </w:r>
      <w:r w:rsidR="006A3C94" w:rsidRPr="009A6C54">
        <w:t xml:space="preserve"> </w:t>
      </w:r>
      <w:r w:rsidRPr="009A6C54">
        <w:t>as a "1" or a "0" (or null).</w:t>
      </w:r>
    </w:p>
    <w:p w:rsidR="003539BA" w:rsidRPr="009A6C54" w:rsidRDefault="003539BA" w:rsidP="00106BBA">
      <w:pPr>
        <w:pStyle w:val="BodyText"/>
      </w:pPr>
    </w:p>
    <w:p w:rsidR="003539BA" w:rsidRPr="009A6C54" w:rsidRDefault="003539BA" w:rsidP="00106BBA">
      <w:pPr>
        <w:pStyle w:val="BodyText"/>
      </w:pPr>
      <w:r w:rsidRPr="009A6C54">
        <w:rPr>
          <w:b/>
        </w:rPr>
        <w:t>VAIP("M")=0</w:t>
      </w:r>
      <w:r w:rsidRPr="009A6C54">
        <w:t xml:space="preserve"> - The array returned will be based on the admission movement associated with the movement date/time passed.</w:t>
      </w:r>
    </w:p>
    <w:p w:rsidR="003539BA" w:rsidRPr="009A6C54" w:rsidRDefault="003539BA" w:rsidP="00106BBA">
      <w:pPr>
        <w:pStyle w:val="BodyText"/>
      </w:pPr>
    </w:p>
    <w:p w:rsidR="003539BA" w:rsidRPr="009A6C54" w:rsidRDefault="003539BA" w:rsidP="00106BBA">
      <w:pPr>
        <w:pStyle w:val="BodyText"/>
      </w:pPr>
      <w:r w:rsidRPr="009A6C54">
        <w:rPr>
          <w:b/>
        </w:rPr>
        <w:t>VAIP("M")=1</w:t>
      </w:r>
      <w:r w:rsidRPr="009A6C54">
        <w:t xml:space="preserve"> - The array returned will be based on the last movement associated with the date/time passed.</w:t>
      </w:r>
    </w:p>
    <w:p w:rsidR="00C17CCB" w:rsidRPr="009A6C54" w:rsidRDefault="00C17CCB" w:rsidP="00106BBA">
      <w:pPr>
        <w:pStyle w:val="BodyText"/>
      </w:pPr>
    </w:p>
    <w:p w:rsidR="00C17CCB" w:rsidRPr="009A6C54" w:rsidRDefault="00C17CCB" w:rsidP="00106BBA">
      <w:pPr>
        <w:pStyle w:val="BodyText"/>
      </w:pPr>
    </w:p>
    <w:p w:rsidR="00C17CCB" w:rsidRPr="009A6C54" w:rsidRDefault="00C17CCB" w:rsidP="00C17CCB">
      <w:pPr>
        <w:pStyle w:val="BodyText"/>
        <w:jc w:val="center"/>
      </w:pPr>
      <w:r w:rsidRPr="009A6C54">
        <w:t>OUTPUT</w:t>
      </w:r>
      <w:r w:rsidR="003539BA" w:rsidRPr="009A6C54">
        <w:t>:</w:t>
      </w:r>
    </w:p>
    <w:p w:rsidR="003539BA" w:rsidRPr="009A6C54" w:rsidRDefault="003539BA" w:rsidP="00106BBA">
      <w:pPr>
        <w:pStyle w:val="BodyText"/>
      </w:pPr>
      <w:r w:rsidRPr="009A6C54">
        <w:rPr>
          <w:b/>
        </w:rPr>
        <w:t>VAIP(1)</w:t>
      </w:r>
      <w:r w:rsidRPr="009A6C54">
        <w:tab/>
        <w:t xml:space="preserve">The INTERNAL FILE NUMBER </w:t>
      </w:r>
    </w:p>
    <w:p w:rsidR="003539BA" w:rsidRPr="009A6C54" w:rsidRDefault="003539BA" w:rsidP="00106BBA">
      <w:pPr>
        <w:pStyle w:val="BodyText"/>
      </w:pPr>
      <w:r w:rsidRPr="009A6C54">
        <w:t>[IFN] of the movement found for the specified date/time.  (e.g., 231009)</w:t>
      </w:r>
    </w:p>
    <w:p w:rsidR="003539BA" w:rsidRPr="009A6C54" w:rsidRDefault="003539BA" w:rsidP="00106BBA">
      <w:pPr>
        <w:pStyle w:val="BodyText"/>
      </w:pPr>
    </w:p>
    <w:p w:rsidR="003539BA" w:rsidRPr="009A6C54" w:rsidRDefault="003539BA" w:rsidP="00106BBA">
      <w:pPr>
        <w:pStyle w:val="BodyText"/>
      </w:pPr>
      <w:r w:rsidRPr="009A6C54">
        <w:rPr>
          <w:b/>
        </w:rPr>
        <w:t>VAIP(2)</w:t>
      </w:r>
      <w:r w:rsidRPr="009A6C54">
        <w:tab/>
        <w:t xml:space="preserve">The TRANSACTION TYPE of the movement in </w:t>
      </w:r>
      <w:proofErr w:type="spellStart"/>
      <w:r w:rsidRPr="009A6C54">
        <w:t>internal^external</w:t>
      </w:r>
      <w:proofErr w:type="spellEnd"/>
      <w:r w:rsidRPr="009A6C54">
        <w:t xml:space="preserve"> format where:</w:t>
      </w:r>
    </w:p>
    <w:p w:rsidR="003539BA" w:rsidRPr="009A6C54" w:rsidRDefault="003539BA" w:rsidP="00F36CB4">
      <w:pPr>
        <w:pStyle w:val="BodyText"/>
      </w:pPr>
      <w:r w:rsidRPr="009A6C54">
        <w:t>1=admission</w:t>
      </w:r>
    </w:p>
    <w:p w:rsidR="003539BA" w:rsidRPr="009A6C54" w:rsidRDefault="003539BA" w:rsidP="00F36CB4">
      <w:pPr>
        <w:pStyle w:val="BodyText"/>
      </w:pPr>
      <w:r w:rsidRPr="009A6C54">
        <w:t>2=transfer</w:t>
      </w:r>
    </w:p>
    <w:p w:rsidR="003539BA" w:rsidRPr="009A6C54" w:rsidRDefault="003539BA" w:rsidP="00F36CB4">
      <w:pPr>
        <w:pStyle w:val="BodyText"/>
      </w:pPr>
      <w:r w:rsidRPr="009A6C54">
        <w:t>3=discharge</w:t>
      </w:r>
    </w:p>
    <w:p w:rsidR="003539BA" w:rsidRPr="009A6C54" w:rsidRDefault="003539BA" w:rsidP="00F36CB4">
      <w:pPr>
        <w:pStyle w:val="BodyText"/>
      </w:pPr>
      <w:r w:rsidRPr="009A6C54">
        <w:t>4=check-in lodger</w:t>
      </w:r>
    </w:p>
    <w:p w:rsidR="003539BA" w:rsidRPr="009A6C54" w:rsidRDefault="003539BA" w:rsidP="00F36CB4">
      <w:pPr>
        <w:pStyle w:val="BodyText"/>
      </w:pPr>
      <w:r w:rsidRPr="009A6C54">
        <w:t>5=check-out lodger</w:t>
      </w:r>
    </w:p>
    <w:p w:rsidR="003539BA" w:rsidRPr="009A6C54" w:rsidRDefault="003539BA" w:rsidP="00F36CB4">
      <w:pPr>
        <w:pStyle w:val="BodyText"/>
      </w:pPr>
      <w:r w:rsidRPr="009A6C54">
        <w:t>6=specialty transfer</w:t>
      </w:r>
    </w:p>
    <w:p w:rsidR="003539BA" w:rsidRPr="009A6C54" w:rsidRDefault="003539BA" w:rsidP="00F36CB4">
      <w:pPr>
        <w:pStyle w:val="BodyText"/>
      </w:pPr>
      <w:r w:rsidRPr="009A6C54">
        <w:t>(e.g., 3^DISCHARGE)</w:t>
      </w:r>
    </w:p>
    <w:p w:rsidR="003539BA" w:rsidRPr="009A6C54" w:rsidRDefault="003539BA" w:rsidP="00106BBA">
      <w:pPr>
        <w:pStyle w:val="BodyText"/>
      </w:pPr>
    </w:p>
    <w:p w:rsidR="003539BA" w:rsidRPr="009A6C54" w:rsidRDefault="003539BA" w:rsidP="00106BBA">
      <w:pPr>
        <w:pStyle w:val="BodyText"/>
      </w:pPr>
      <w:r w:rsidRPr="009A6C54">
        <w:rPr>
          <w:b/>
        </w:rPr>
        <w:t>VAIP(3)</w:t>
      </w:r>
      <w:r w:rsidRPr="009A6C54">
        <w:tab/>
        <w:t xml:space="preserve">The MOVEMENT DATE/TIME in </w:t>
      </w:r>
      <w:proofErr w:type="spellStart"/>
      <w:r w:rsidRPr="009A6C54">
        <w:t>internal^external</w:t>
      </w:r>
      <w:proofErr w:type="spellEnd"/>
      <w:r w:rsidRPr="009A6C54">
        <w:t xml:space="preserve"> date format.</w:t>
      </w:r>
    </w:p>
    <w:p w:rsidR="003539BA" w:rsidRPr="009A6C54" w:rsidRDefault="003539BA" w:rsidP="00106BBA">
      <w:pPr>
        <w:pStyle w:val="BodyText"/>
      </w:pPr>
      <w:r w:rsidRPr="009A6C54">
        <w:t>(e.g., 2880305.09^MAR 5,1988@09:00)</w:t>
      </w:r>
    </w:p>
    <w:p w:rsidR="003539BA" w:rsidRPr="009A6C54" w:rsidRDefault="003539BA" w:rsidP="00106BBA">
      <w:pPr>
        <w:pStyle w:val="BodyText"/>
      </w:pPr>
    </w:p>
    <w:p w:rsidR="003539BA" w:rsidRPr="009A6C54" w:rsidRDefault="003539BA" w:rsidP="00106BBA">
      <w:pPr>
        <w:pStyle w:val="BodyText"/>
      </w:pPr>
      <w:r w:rsidRPr="009A6C54">
        <w:rPr>
          <w:b/>
        </w:rPr>
        <w:t>VAIP(4)</w:t>
      </w:r>
      <w:r w:rsidRPr="009A6C54">
        <w:tab/>
        <w:t xml:space="preserve">The TYPE OF MOVEMENT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4^INTERWARD TRANSFER)</w:t>
      </w:r>
    </w:p>
    <w:p w:rsidR="003539BA" w:rsidRPr="009A6C54" w:rsidRDefault="003539BA" w:rsidP="00106BBA">
      <w:pPr>
        <w:pStyle w:val="BodyText"/>
      </w:pPr>
    </w:p>
    <w:p w:rsidR="003539BA" w:rsidRPr="009A6C54" w:rsidRDefault="003539BA" w:rsidP="00106BBA">
      <w:pPr>
        <w:pStyle w:val="BodyText"/>
      </w:pPr>
      <w:r w:rsidRPr="009A6C54">
        <w:rPr>
          <w:b/>
        </w:rPr>
        <w:t>VAIP(5)</w:t>
      </w:r>
      <w:r w:rsidRPr="009A6C54">
        <w:tab/>
        <w:t xml:space="preserve">The WARD LOCATION to which patient was assigned with that movement in </w:t>
      </w:r>
      <w:proofErr w:type="spellStart"/>
      <w:r w:rsidRPr="009A6C54">
        <w:t>internal^external</w:t>
      </w:r>
      <w:proofErr w:type="spellEnd"/>
      <w:r w:rsidRPr="009A6C54">
        <w:t xml:space="preserve"> format.  (e.g., 32^1B-SURG)</w:t>
      </w:r>
    </w:p>
    <w:p w:rsidR="003539BA" w:rsidRPr="009A6C54" w:rsidRDefault="003539BA" w:rsidP="00106BBA">
      <w:pPr>
        <w:pStyle w:val="BodyText"/>
      </w:pPr>
      <w:r w:rsidRPr="009A6C54">
        <w:t xml:space="preserve"> </w:t>
      </w:r>
    </w:p>
    <w:p w:rsidR="003539BA" w:rsidRPr="009A6C54" w:rsidRDefault="003539BA" w:rsidP="00106BBA">
      <w:pPr>
        <w:pStyle w:val="BodyText"/>
      </w:pPr>
      <w:r w:rsidRPr="009A6C54">
        <w:rPr>
          <w:b/>
        </w:rPr>
        <w:t>VAIP(6)</w:t>
      </w:r>
      <w:r w:rsidRPr="009A6C54">
        <w:tab/>
        <w:t>The ROOM-BED to which the patient</w:t>
      </w:r>
      <w:r w:rsidR="006A3C94" w:rsidRPr="009A6C54">
        <w:t xml:space="preserve"> </w:t>
      </w:r>
      <w:r w:rsidRPr="009A6C54">
        <w:t xml:space="preserve">was assigned with that movement in </w:t>
      </w:r>
      <w:proofErr w:type="spellStart"/>
      <w:r w:rsidRPr="009A6C54">
        <w:t>internal^external</w:t>
      </w:r>
      <w:proofErr w:type="spellEnd"/>
      <w:r w:rsidRPr="009A6C54">
        <w:t xml:space="preserve"> format.</w:t>
      </w:r>
      <w:r w:rsidR="009C7291" w:rsidRPr="009A6C54">
        <w:t xml:space="preserve"> </w:t>
      </w:r>
      <w:r w:rsidRPr="009A6C54">
        <w:t>(e.g., 88^201-01)</w:t>
      </w:r>
    </w:p>
    <w:p w:rsidR="003539BA" w:rsidRPr="009A6C54" w:rsidRDefault="003539BA" w:rsidP="00106BBA">
      <w:pPr>
        <w:pStyle w:val="BodyText"/>
      </w:pPr>
    </w:p>
    <w:p w:rsidR="003539BA" w:rsidRPr="009A6C54" w:rsidRDefault="003539BA" w:rsidP="00106BBA">
      <w:pPr>
        <w:pStyle w:val="BodyText"/>
      </w:pPr>
      <w:r w:rsidRPr="009A6C54">
        <w:rPr>
          <w:b/>
        </w:rPr>
        <w:t>VAIP(7)</w:t>
      </w:r>
      <w:r w:rsidRPr="009A6C54">
        <w:tab/>
        <w:t xml:space="preserve">The PRIMARY CARE PHYSICIAN assigned to the patient in </w:t>
      </w:r>
      <w:proofErr w:type="spellStart"/>
      <w:r w:rsidRPr="009A6C54">
        <w:t>internal^external</w:t>
      </w:r>
      <w:proofErr w:type="spellEnd"/>
      <w:r w:rsidRPr="009A6C54">
        <w:t xml:space="preserve"> format. (e.g., 3^ADTPROVIDER,TEN)</w:t>
      </w:r>
    </w:p>
    <w:p w:rsidR="003539BA" w:rsidRPr="009A6C54" w:rsidRDefault="003539BA" w:rsidP="00106BBA">
      <w:pPr>
        <w:pStyle w:val="BodyText"/>
      </w:pPr>
    </w:p>
    <w:p w:rsidR="003539BA" w:rsidRPr="009A6C54" w:rsidRDefault="003539BA" w:rsidP="00106BBA">
      <w:pPr>
        <w:pStyle w:val="BodyText"/>
      </w:pPr>
      <w:r w:rsidRPr="009A6C54">
        <w:rPr>
          <w:b/>
        </w:rPr>
        <w:t>VAIP(8)</w:t>
      </w:r>
      <w:r w:rsidRPr="009A6C54">
        <w:tab/>
        <w:t xml:space="preserve">The TREATING SPECIALTY assigned with that movement in </w:t>
      </w:r>
      <w:proofErr w:type="spellStart"/>
      <w:r w:rsidRPr="009A6C54">
        <w:t>internal^external</w:t>
      </w:r>
      <w:proofErr w:type="spellEnd"/>
      <w:r w:rsidRPr="009A6C54">
        <w:t xml:space="preserve"> format.</w:t>
      </w:r>
      <w:r w:rsidR="006A3C94" w:rsidRPr="009A6C54">
        <w:t xml:space="preserve"> </w:t>
      </w:r>
      <w:r w:rsidRPr="009A6C54">
        <w:t>(e.g., 98^OPTOMETRY)</w:t>
      </w:r>
    </w:p>
    <w:p w:rsidR="003539BA" w:rsidRPr="009A6C54" w:rsidRDefault="003539BA" w:rsidP="00106BBA">
      <w:pPr>
        <w:pStyle w:val="BodyText"/>
      </w:pPr>
    </w:p>
    <w:p w:rsidR="003539BA" w:rsidRPr="009A6C54" w:rsidRDefault="003539BA" w:rsidP="00106BBA">
      <w:pPr>
        <w:pStyle w:val="BodyText"/>
      </w:pPr>
      <w:r w:rsidRPr="009A6C54">
        <w:rPr>
          <w:b/>
        </w:rPr>
        <w:t>VAIP(9)</w:t>
      </w:r>
      <w:r w:rsidRPr="009A6C54">
        <w:tab/>
        <w:t>The DIAGNOSIS assigned with that movement.</w:t>
      </w:r>
      <w:r w:rsidR="006A3C94" w:rsidRPr="009A6C54">
        <w:t xml:space="preserve"> </w:t>
      </w:r>
      <w:r w:rsidRPr="009A6C54">
        <w:t>(e.g., UPPER GI BLEEDING)</w:t>
      </w:r>
    </w:p>
    <w:p w:rsidR="003539BA" w:rsidRPr="009A6C54" w:rsidRDefault="003539BA" w:rsidP="00106BBA">
      <w:pPr>
        <w:pStyle w:val="BodyText"/>
        <w:rPr>
          <w:b/>
        </w:rPr>
      </w:pPr>
    </w:p>
    <w:p w:rsidR="003539BA" w:rsidRPr="009A6C54" w:rsidRDefault="003539BA" w:rsidP="00106BBA">
      <w:pPr>
        <w:pStyle w:val="BodyText"/>
      </w:pPr>
      <w:r w:rsidRPr="009A6C54">
        <w:rPr>
          <w:b/>
        </w:rPr>
        <w:t>VAIP(10)</w:t>
      </w:r>
      <w:r w:rsidRPr="009A6C54">
        <w:tab/>
        <w:t>This will return a "1" in the first piece if the patient is in a bed status; otherwise, a "0" will be returned.  A non-bed status is made based on the last transfer type, if one exists, and a transfer to a non-bed status, (i.e., authorized absence, unauthorized absence, etc.)  The second piece will contain the name of the last transfer type should one exist.</w:t>
      </w:r>
      <w:r w:rsidR="009C7291" w:rsidRPr="009A6C54">
        <w:t xml:space="preserve"> </w:t>
      </w:r>
      <w:r w:rsidRPr="009A6C54">
        <w:t>(e.g., 1^FROM AUTHORIZED ABSENCE)</w:t>
      </w:r>
    </w:p>
    <w:p w:rsidR="003539BA" w:rsidRPr="009A6C54" w:rsidRDefault="003539BA" w:rsidP="00106BBA">
      <w:pPr>
        <w:pStyle w:val="BodyText"/>
      </w:pPr>
    </w:p>
    <w:p w:rsidR="003539BA" w:rsidRPr="009A6C54" w:rsidRDefault="003539BA" w:rsidP="00106BBA">
      <w:pPr>
        <w:pStyle w:val="BodyText"/>
      </w:pPr>
      <w:r w:rsidRPr="009A6C54">
        <w:rPr>
          <w:b/>
        </w:rPr>
        <w:t>VAIP(11)</w:t>
      </w:r>
      <w:r w:rsidRPr="009A6C54">
        <w:tab/>
        <w:t xml:space="preserve">If patient is in an absence status on the movement date/time, this will return the EXPECTED RETURN DATE from absence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2880911^SEP 11,1988)</w:t>
      </w:r>
    </w:p>
    <w:p w:rsidR="003539BA" w:rsidRPr="009A6C54" w:rsidRDefault="003539BA" w:rsidP="00106BBA">
      <w:pPr>
        <w:pStyle w:val="BodyText"/>
      </w:pPr>
    </w:p>
    <w:p w:rsidR="003539BA" w:rsidRPr="009A6C54" w:rsidRDefault="003539BA" w:rsidP="00106BBA">
      <w:pPr>
        <w:pStyle w:val="BodyText"/>
      </w:pPr>
      <w:r w:rsidRPr="009A6C54">
        <w:rPr>
          <w:b/>
        </w:rPr>
        <w:t>VAIP(12)</w:t>
      </w:r>
      <w:r w:rsidRPr="009A6C54">
        <w:tab/>
        <w:t xml:space="preserve">The internal entry number of the PTF </w:t>
      </w:r>
      <w:r w:rsidR="006A3C94" w:rsidRPr="009A6C54">
        <w:t xml:space="preserve"> </w:t>
      </w:r>
      <w:r w:rsidRPr="009A6C54">
        <w:t>record corresponding to this admission.  (e.g., 2032)</w:t>
      </w:r>
    </w:p>
    <w:p w:rsidR="003539BA" w:rsidRPr="009A6C54" w:rsidRDefault="003539BA" w:rsidP="00106BBA">
      <w:pPr>
        <w:pStyle w:val="BodyText"/>
      </w:pPr>
      <w:r w:rsidRPr="009A6C54">
        <w:t xml:space="preserve"> </w:t>
      </w:r>
    </w:p>
    <w:p w:rsidR="003539BA" w:rsidRPr="009A6C54" w:rsidRDefault="003539BA" w:rsidP="00106BBA">
      <w:pPr>
        <w:pStyle w:val="BodyText"/>
      </w:pPr>
      <w:r w:rsidRPr="009A6C54">
        <w:rPr>
          <w:b/>
        </w:rPr>
        <w:t>VAIP(13)</w:t>
      </w:r>
      <w:r w:rsidRPr="009A6C54">
        <w:tab/>
        <w:t xml:space="preserve">The INTERNAL FILE NUMBER of </w:t>
      </w:r>
      <w:r w:rsidR="006A3C94" w:rsidRPr="009A6C54">
        <w:t xml:space="preserve"> </w:t>
      </w:r>
      <w:r w:rsidRPr="009A6C54">
        <w:t>the admission associated with this movement.  (e.g., 200312)</w:t>
      </w:r>
    </w:p>
    <w:p w:rsidR="003539BA" w:rsidRPr="009A6C54" w:rsidRDefault="003539BA" w:rsidP="00106BBA">
      <w:pPr>
        <w:pStyle w:val="BodyText"/>
      </w:pPr>
    </w:p>
    <w:p w:rsidR="003539BA" w:rsidRPr="009A6C54" w:rsidRDefault="003539BA" w:rsidP="00106BBA">
      <w:pPr>
        <w:pStyle w:val="BodyText"/>
      </w:pPr>
      <w:r w:rsidRPr="009A6C54">
        <w:rPr>
          <w:b/>
        </w:rPr>
        <w:t>VAIP(13,1)</w:t>
      </w:r>
      <w:r w:rsidRPr="009A6C54">
        <w:tab/>
        <w:t xml:space="preserve">The MOVEMENT DATE/TIME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2881116.08^NOV 16,1988@08:00)</w:t>
      </w:r>
    </w:p>
    <w:p w:rsidR="003539BA" w:rsidRPr="009A6C54" w:rsidRDefault="003539BA" w:rsidP="00106BBA">
      <w:pPr>
        <w:pStyle w:val="BodyText"/>
      </w:pPr>
    </w:p>
    <w:p w:rsidR="003539BA" w:rsidRPr="009A6C54" w:rsidRDefault="003539BA" w:rsidP="00106BBA">
      <w:pPr>
        <w:pStyle w:val="BodyText"/>
      </w:pPr>
      <w:r w:rsidRPr="009A6C54">
        <w:rPr>
          <w:b/>
        </w:rPr>
        <w:t>VAIP(13,2)</w:t>
      </w:r>
      <w:r w:rsidRPr="009A6C54">
        <w:tab/>
        <w:t xml:space="preserve">The TRANSACTION TYPE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1^ADMISSION)</w:t>
      </w:r>
    </w:p>
    <w:p w:rsidR="003539BA" w:rsidRPr="009A6C54" w:rsidRDefault="003539BA" w:rsidP="00106BBA">
      <w:pPr>
        <w:pStyle w:val="BodyText"/>
      </w:pPr>
    </w:p>
    <w:p w:rsidR="003539BA" w:rsidRPr="009A6C54" w:rsidRDefault="003539BA" w:rsidP="00106BBA">
      <w:pPr>
        <w:pStyle w:val="BodyText"/>
      </w:pPr>
      <w:r w:rsidRPr="009A6C54">
        <w:rPr>
          <w:b/>
        </w:rPr>
        <w:t>VAIP(13,3)</w:t>
      </w:r>
      <w:r w:rsidRPr="009A6C54">
        <w:tab/>
        <w:t xml:space="preserve">The MOVEMENT TYPE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15^DIRECT)</w:t>
      </w:r>
    </w:p>
    <w:p w:rsidR="003539BA" w:rsidRPr="009A6C54" w:rsidRDefault="003539BA" w:rsidP="00106BBA">
      <w:pPr>
        <w:pStyle w:val="BodyText"/>
      </w:pPr>
    </w:p>
    <w:p w:rsidR="003539BA" w:rsidRPr="009A6C54" w:rsidRDefault="003539BA" w:rsidP="00106BBA">
      <w:pPr>
        <w:pStyle w:val="BodyText"/>
      </w:pPr>
      <w:r w:rsidRPr="009A6C54">
        <w:rPr>
          <w:b/>
        </w:rPr>
        <w:t>VAIP(13,4)</w:t>
      </w:r>
      <w:r w:rsidRPr="009A6C54">
        <w:tab/>
        <w:t xml:space="preserve">The WARD LOCATION associated </w:t>
      </w:r>
      <w:r w:rsidR="006A3C94" w:rsidRPr="009A6C54">
        <w:t xml:space="preserve"> </w:t>
      </w:r>
      <w:r w:rsidRPr="009A6C54">
        <w:t xml:space="preserve">with this patient with this movement in </w:t>
      </w:r>
      <w:proofErr w:type="spellStart"/>
      <w:r w:rsidRPr="009A6C54">
        <w:t>internal^external</w:t>
      </w:r>
      <w:proofErr w:type="spellEnd"/>
      <w:r w:rsidRPr="009A6C54">
        <w:t xml:space="preserve"> format.(e.g., 5^7BSCI)</w:t>
      </w:r>
    </w:p>
    <w:p w:rsidR="003539BA" w:rsidRPr="009A6C54" w:rsidRDefault="003539BA" w:rsidP="00106BBA">
      <w:pPr>
        <w:pStyle w:val="BodyText"/>
      </w:pPr>
    </w:p>
    <w:p w:rsidR="003539BA" w:rsidRPr="009A6C54" w:rsidRDefault="003539BA" w:rsidP="00106BBA">
      <w:pPr>
        <w:pStyle w:val="BodyText"/>
      </w:pPr>
      <w:r w:rsidRPr="009A6C54">
        <w:rPr>
          <w:b/>
        </w:rPr>
        <w:t>VAIP(13,5)</w:t>
      </w:r>
      <w:r w:rsidRPr="009A6C54">
        <w:tab/>
        <w:t>The PRIMARY CARE PHYSICIAN assign</w:t>
      </w:r>
      <w:r w:rsidR="009C7291" w:rsidRPr="009A6C54">
        <w:t>ed to the patient for this move</w:t>
      </w:r>
      <w:r w:rsidRPr="009A6C54">
        <w:t xml:space="preserve">ment in </w:t>
      </w:r>
      <w:proofErr w:type="spellStart"/>
      <w:r w:rsidRPr="009A6C54">
        <w:t>internal^external</w:t>
      </w:r>
      <w:proofErr w:type="spellEnd"/>
      <w:r w:rsidRPr="009A6C54">
        <w:t xml:space="preserve"> format.  (e.g., 16^JONES, CHARLES C)</w:t>
      </w:r>
    </w:p>
    <w:p w:rsidR="003539BA" w:rsidRPr="009A6C54" w:rsidRDefault="003539BA" w:rsidP="00106BBA">
      <w:pPr>
        <w:pStyle w:val="BodyText"/>
      </w:pPr>
    </w:p>
    <w:p w:rsidR="003539BA" w:rsidRPr="009A6C54" w:rsidRDefault="003539BA" w:rsidP="00106BBA">
      <w:pPr>
        <w:pStyle w:val="BodyText"/>
      </w:pPr>
      <w:r w:rsidRPr="009A6C54">
        <w:rPr>
          <w:b/>
        </w:rPr>
        <w:t>VAIP(13,6)</w:t>
      </w:r>
      <w:r w:rsidRPr="009A6C54">
        <w:tab/>
        <w:t xml:space="preserve">The TREATING SPECIALTY for the patient for this movement in </w:t>
      </w:r>
      <w:proofErr w:type="spellStart"/>
      <w:r w:rsidRPr="009A6C54">
        <w:t>internal^external</w:t>
      </w:r>
      <w:proofErr w:type="spellEnd"/>
      <w:r w:rsidRPr="009A6C54">
        <w:t xml:space="preserve"> format.(e.g., 3^NEUROLOGY)</w:t>
      </w:r>
    </w:p>
    <w:p w:rsidR="003539BA" w:rsidRPr="009A6C54" w:rsidRDefault="003539BA" w:rsidP="00106BBA">
      <w:pPr>
        <w:pStyle w:val="BodyText"/>
      </w:pPr>
    </w:p>
    <w:p w:rsidR="003539BA" w:rsidRPr="009A6C54" w:rsidRDefault="003539BA" w:rsidP="00106BBA">
      <w:pPr>
        <w:pStyle w:val="BodyText"/>
      </w:pPr>
      <w:r w:rsidRPr="009A6C54">
        <w:rPr>
          <w:b/>
        </w:rPr>
        <w:t>VAIP(14)</w:t>
      </w:r>
      <w:r w:rsidRPr="009A6C54">
        <w:tab/>
        <w:t>The INTERNAL FILE NUMBER of the last movement associated with this movement.</w:t>
      </w:r>
    </w:p>
    <w:p w:rsidR="003539BA" w:rsidRPr="009A6C54" w:rsidRDefault="003539BA" w:rsidP="00106BBA">
      <w:pPr>
        <w:pStyle w:val="BodyText"/>
      </w:pPr>
      <w:r w:rsidRPr="009A6C54">
        <w:t>(e.g., 187612)</w:t>
      </w:r>
    </w:p>
    <w:p w:rsidR="003539BA" w:rsidRPr="009A6C54" w:rsidRDefault="003539BA" w:rsidP="00106BBA">
      <w:pPr>
        <w:pStyle w:val="BodyText"/>
      </w:pPr>
    </w:p>
    <w:p w:rsidR="003539BA" w:rsidRPr="009A6C54" w:rsidRDefault="003539BA" w:rsidP="00106BBA">
      <w:pPr>
        <w:pStyle w:val="BodyText"/>
      </w:pPr>
      <w:r w:rsidRPr="009A6C54">
        <w:rPr>
          <w:b/>
        </w:rPr>
        <w:t>VAIP(14,1)</w:t>
      </w:r>
      <w:r w:rsidRPr="009A6C54">
        <w:tab/>
        <w:t xml:space="preserve">The MOVEMENT DATE/TIME in </w:t>
      </w:r>
      <w:proofErr w:type="spellStart"/>
      <w:r w:rsidRPr="009A6C54">
        <w:t>internal^external</w:t>
      </w:r>
      <w:proofErr w:type="spellEnd"/>
      <w:r w:rsidRPr="009A6C54">
        <w:t xml:space="preserve"> format.(e.g., 2881116.08^NOV 16,1988@08:00)</w:t>
      </w:r>
    </w:p>
    <w:p w:rsidR="003539BA" w:rsidRPr="009A6C54" w:rsidRDefault="003539BA" w:rsidP="00106BBA">
      <w:pPr>
        <w:pStyle w:val="BodyText"/>
      </w:pPr>
    </w:p>
    <w:p w:rsidR="003539BA" w:rsidRPr="009A6C54" w:rsidRDefault="003539BA" w:rsidP="00106BBA">
      <w:pPr>
        <w:pStyle w:val="BodyText"/>
      </w:pPr>
      <w:r w:rsidRPr="009A6C54">
        <w:rPr>
          <w:b/>
        </w:rPr>
        <w:t>VAIP(14,2)</w:t>
      </w:r>
      <w:r w:rsidRPr="009A6C54">
        <w:tab/>
        <w:t xml:space="preserve">The TRANSACTION TYPE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2^TRANSFER)</w:t>
      </w:r>
    </w:p>
    <w:p w:rsidR="003539BA" w:rsidRPr="009A6C54" w:rsidRDefault="003539BA" w:rsidP="00106BBA">
      <w:pPr>
        <w:pStyle w:val="BodyText"/>
      </w:pPr>
      <w:r w:rsidRPr="009A6C54">
        <w:t xml:space="preserve"> </w:t>
      </w:r>
    </w:p>
    <w:p w:rsidR="003539BA" w:rsidRPr="009A6C54" w:rsidRDefault="003539BA" w:rsidP="00106BBA">
      <w:pPr>
        <w:pStyle w:val="BodyText"/>
      </w:pPr>
      <w:r w:rsidRPr="009A6C54">
        <w:rPr>
          <w:b/>
        </w:rPr>
        <w:t>VAIP(14,3)</w:t>
      </w:r>
      <w:r w:rsidRPr="009A6C54">
        <w:tab/>
        <w:t xml:space="preserve">The MOVEMENT TYPE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4^INTERWARD TRANSFER)</w:t>
      </w:r>
    </w:p>
    <w:p w:rsidR="003539BA" w:rsidRPr="009A6C54" w:rsidRDefault="003539BA" w:rsidP="00106BBA">
      <w:pPr>
        <w:pStyle w:val="BodyText"/>
      </w:pPr>
    </w:p>
    <w:p w:rsidR="003539BA" w:rsidRPr="009A6C54" w:rsidRDefault="003539BA" w:rsidP="00106BBA">
      <w:pPr>
        <w:pStyle w:val="BodyText"/>
      </w:pPr>
      <w:r w:rsidRPr="009A6C54">
        <w:rPr>
          <w:b/>
        </w:rPr>
        <w:t>VAIP(14,4)</w:t>
      </w:r>
      <w:r w:rsidRPr="009A6C54">
        <w:tab/>
        <w:t xml:space="preserve">The WARD LOCATION associated with this patient with this movement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5^7BSCI)</w:t>
      </w:r>
    </w:p>
    <w:p w:rsidR="003539BA" w:rsidRPr="009A6C54" w:rsidRDefault="003539BA" w:rsidP="00106BBA">
      <w:pPr>
        <w:pStyle w:val="BodyText"/>
      </w:pPr>
    </w:p>
    <w:p w:rsidR="003539BA" w:rsidRPr="009A6C54" w:rsidRDefault="003539BA" w:rsidP="00106BBA">
      <w:pPr>
        <w:pStyle w:val="BodyText"/>
      </w:pPr>
      <w:r w:rsidRPr="009A6C54">
        <w:rPr>
          <w:b/>
        </w:rPr>
        <w:t>VAIP(14,5)</w:t>
      </w:r>
      <w:r w:rsidRPr="009A6C54">
        <w:tab/>
        <w:t xml:space="preserve">The PRIMARY CARE PHYSICIAN assigned to the patient for this movement in </w:t>
      </w:r>
      <w:proofErr w:type="spellStart"/>
      <w:r w:rsidRPr="009A6C54">
        <w:t>internal^external</w:t>
      </w:r>
      <w:proofErr w:type="spellEnd"/>
      <w:r w:rsidRPr="009A6C54">
        <w:t xml:space="preserve"> format.(e.g., 16^JONES, CHARLES C)</w:t>
      </w:r>
    </w:p>
    <w:p w:rsidR="003539BA" w:rsidRPr="009A6C54" w:rsidRDefault="003539BA" w:rsidP="00106BBA">
      <w:pPr>
        <w:pStyle w:val="BodyText"/>
      </w:pPr>
    </w:p>
    <w:p w:rsidR="003539BA" w:rsidRPr="009A6C54" w:rsidRDefault="003539BA" w:rsidP="00106BBA">
      <w:pPr>
        <w:pStyle w:val="BodyText"/>
      </w:pPr>
      <w:r w:rsidRPr="009A6C54">
        <w:rPr>
          <w:b/>
        </w:rPr>
        <w:t>VAIP(14,6)</w:t>
      </w:r>
      <w:r w:rsidRPr="009A6C54">
        <w:tab/>
        <w:t xml:space="preserve">The TREATING SPECIALTY for the patient for this movement in </w:t>
      </w:r>
      <w:proofErr w:type="spellStart"/>
      <w:r w:rsidRPr="009A6C54">
        <w:t>internal^external</w:t>
      </w:r>
      <w:proofErr w:type="spellEnd"/>
      <w:r w:rsidRPr="009A6C54">
        <w:t xml:space="preserve"> format.(e.g., 3^NEUROLOGY)</w:t>
      </w:r>
    </w:p>
    <w:p w:rsidR="003539BA" w:rsidRPr="009A6C54" w:rsidRDefault="003539BA" w:rsidP="00106BBA">
      <w:pPr>
        <w:pStyle w:val="BodyText"/>
      </w:pPr>
    </w:p>
    <w:p w:rsidR="003539BA" w:rsidRPr="009A6C54" w:rsidRDefault="003539BA" w:rsidP="00106BBA">
      <w:pPr>
        <w:pStyle w:val="BodyText"/>
      </w:pPr>
      <w:r w:rsidRPr="009A6C54">
        <w:rPr>
          <w:b/>
        </w:rPr>
        <w:t>VAIP(15)</w:t>
      </w:r>
      <w:r w:rsidRPr="009A6C54">
        <w:tab/>
        <w:t>The INTERNAL FILE NUMBER of the movement which occurred immediately prior to this one, if one exists.  (e.g., 153201)</w:t>
      </w:r>
    </w:p>
    <w:p w:rsidR="003539BA" w:rsidRPr="009A6C54" w:rsidRDefault="003539BA" w:rsidP="00106BBA">
      <w:pPr>
        <w:pStyle w:val="BodyText"/>
      </w:pPr>
    </w:p>
    <w:p w:rsidR="003539BA" w:rsidRPr="009A6C54" w:rsidRDefault="003539BA" w:rsidP="00106BBA">
      <w:pPr>
        <w:pStyle w:val="BodyText"/>
      </w:pPr>
      <w:r w:rsidRPr="009A6C54">
        <w:rPr>
          <w:b/>
        </w:rPr>
        <w:t>VAIP(15,1)</w:t>
      </w:r>
      <w:r w:rsidRPr="009A6C54">
        <w:tab/>
        <w:t xml:space="preserve">The MOVEMENT DATE/TIME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2881116.08^NOV 16,1988@08:00)</w:t>
      </w:r>
    </w:p>
    <w:p w:rsidR="003539BA" w:rsidRPr="009A6C54" w:rsidRDefault="003539BA" w:rsidP="00106BBA">
      <w:pPr>
        <w:pStyle w:val="BodyText"/>
      </w:pPr>
    </w:p>
    <w:p w:rsidR="003539BA" w:rsidRPr="009A6C54" w:rsidRDefault="003539BA" w:rsidP="00106BBA">
      <w:pPr>
        <w:pStyle w:val="BodyText"/>
      </w:pPr>
      <w:r w:rsidRPr="009A6C54">
        <w:rPr>
          <w:b/>
        </w:rPr>
        <w:t>VAIP(15,2)</w:t>
      </w:r>
      <w:r w:rsidRPr="009A6C54">
        <w:tab/>
        <w:t xml:space="preserve">The TRANSACTION TYPE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2^TRANSFER)</w:t>
      </w:r>
    </w:p>
    <w:p w:rsidR="003539BA" w:rsidRPr="009A6C54" w:rsidRDefault="003539BA" w:rsidP="00106BBA">
      <w:pPr>
        <w:pStyle w:val="BodyText"/>
      </w:pPr>
    </w:p>
    <w:p w:rsidR="003539BA" w:rsidRPr="009A6C54" w:rsidRDefault="003539BA" w:rsidP="00106BBA">
      <w:pPr>
        <w:pStyle w:val="BodyText"/>
      </w:pPr>
      <w:r w:rsidRPr="009A6C54">
        <w:rPr>
          <w:b/>
        </w:rPr>
        <w:t>VAIP(15,3)</w:t>
      </w:r>
      <w:r w:rsidRPr="009A6C54">
        <w:tab/>
        <w:t xml:space="preserve">The MOVEMENT TYPE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4^INTERWARD TRANSFER)</w:t>
      </w:r>
    </w:p>
    <w:p w:rsidR="003539BA" w:rsidRPr="009A6C54" w:rsidRDefault="003539BA" w:rsidP="00106BBA">
      <w:pPr>
        <w:pStyle w:val="BodyText"/>
      </w:pPr>
    </w:p>
    <w:p w:rsidR="003539BA" w:rsidRPr="009A6C54" w:rsidRDefault="003539BA" w:rsidP="00106BBA">
      <w:pPr>
        <w:pStyle w:val="BodyText"/>
      </w:pPr>
      <w:r w:rsidRPr="009A6C54">
        <w:rPr>
          <w:b/>
        </w:rPr>
        <w:t>VAIP(15,4)</w:t>
      </w:r>
      <w:r w:rsidRPr="009A6C54">
        <w:tab/>
        <w:t xml:space="preserve">The WARD LOCATION associated with this patient with this movement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5^7BSCI)</w:t>
      </w:r>
    </w:p>
    <w:p w:rsidR="003539BA" w:rsidRPr="009A6C54" w:rsidRDefault="003539BA" w:rsidP="00106BBA">
      <w:pPr>
        <w:pStyle w:val="BodyText"/>
      </w:pPr>
      <w:r w:rsidRPr="009A6C54">
        <w:t xml:space="preserve"> </w:t>
      </w:r>
    </w:p>
    <w:p w:rsidR="003539BA" w:rsidRPr="009A6C54" w:rsidRDefault="003539BA" w:rsidP="00106BBA">
      <w:pPr>
        <w:pStyle w:val="BodyText"/>
      </w:pPr>
      <w:r w:rsidRPr="009A6C54">
        <w:rPr>
          <w:b/>
        </w:rPr>
        <w:t>VAIP(15,5)</w:t>
      </w:r>
      <w:r w:rsidRPr="009A6C54">
        <w:tab/>
        <w:t xml:space="preserve">The PRIMARY CARE PHYSICIAN assigned to the patient for this movement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16^ADTPROVIDER,TWO)</w:t>
      </w:r>
    </w:p>
    <w:p w:rsidR="003539BA" w:rsidRPr="009A6C54" w:rsidRDefault="003539BA" w:rsidP="00106BBA">
      <w:pPr>
        <w:pStyle w:val="BodyText"/>
      </w:pPr>
    </w:p>
    <w:p w:rsidR="003539BA" w:rsidRPr="009A6C54" w:rsidRDefault="003539BA" w:rsidP="00106BBA">
      <w:pPr>
        <w:pStyle w:val="BodyText"/>
      </w:pPr>
      <w:r w:rsidRPr="009A6C54">
        <w:rPr>
          <w:b/>
        </w:rPr>
        <w:t>VAIP(15,6)</w:t>
      </w:r>
      <w:r w:rsidRPr="009A6C54">
        <w:tab/>
        <w:t xml:space="preserve">The TREATING SPECIALTY for the patient for this movement in </w:t>
      </w:r>
      <w:proofErr w:type="spellStart"/>
      <w:r w:rsidRPr="009A6C54">
        <w:t>internal^external</w:t>
      </w:r>
      <w:proofErr w:type="spellEnd"/>
      <w:r w:rsidRPr="009A6C54">
        <w:t xml:space="preserve"> format.(e.g., 3^NEUROLOGY)</w:t>
      </w:r>
    </w:p>
    <w:p w:rsidR="003539BA" w:rsidRPr="009A6C54" w:rsidRDefault="003539BA" w:rsidP="00106BBA">
      <w:pPr>
        <w:pStyle w:val="BodyText"/>
      </w:pPr>
    </w:p>
    <w:p w:rsidR="003539BA" w:rsidRPr="009A6C54" w:rsidRDefault="003539BA" w:rsidP="00106BBA">
      <w:pPr>
        <w:pStyle w:val="BodyText"/>
      </w:pPr>
      <w:r w:rsidRPr="009A6C54">
        <w:rPr>
          <w:b/>
        </w:rPr>
        <w:t>VAIP(16)</w:t>
      </w:r>
      <w:r w:rsidRPr="009A6C54">
        <w:tab/>
        <w:t>The INTERNAL FILE NUMBER of the movement which occurred immediately following this one, if one exists.  (e.g., 146609)</w:t>
      </w:r>
    </w:p>
    <w:p w:rsidR="003539BA" w:rsidRPr="009A6C54" w:rsidRDefault="003539BA" w:rsidP="00106BBA">
      <w:pPr>
        <w:pStyle w:val="BodyText"/>
      </w:pPr>
    </w:p>
    <w:p w:rsidR="003539BA" w:rsidRPr="009A6C54" w:rsidRDefault="003539BA" w:rsidP="00106BBA">
      <w:pPr>
        <w:pStyle w:val="BodyText"/>
      </w:pPr>
      <w:r w:rsidRPr="009A6C54">
        <w:rPr>
          <w:b/>
        </w:rPr>
        <w:t>VAIP(16,1)</w:t>
      </w:r>
      <w:r w:rsidRPr="009A6C54">
        <w:tab/>
        <w:t xml:space="preserve">The MOVEMENT DATE/TIME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2881116.08^NOV 16,1988@08:00)</w:t>
      </w:r>
    </w:p>
    <w:p w:rsidR="003539BA" w:rsidRPr="009A6C54" w:rsidRDefault="003539BA" w:rsidP="00106BBA">
      <w:pPr>
        <w:pStyle w:val="BodyText"/>
      </w:pPr>
    </w:p>
    <w:p w:rsidR="003539BA" w:rsidRPr="009A6C54" w:rsidRDefault="003539BA" w:rsidP="00106BBA">
      <w:pPr>
        <w:pStyle w:val="BodyText"/>
      </w:pPr>
      <w:r w:rsidRPr="009A6C54">
        <w:rPr>
          <w:b/>
        </w:rPr>
        <w:t>VAIP(16,2)</w:t>
      </w:r>
      <w:r w:rsidRPr="009A6C54">
        <w:tab/>
        <w:t xml:space="preserve">The TRANSACTION TYPE </w:t>
      </w:r>
      <w:proofErr w:type="spellStart"/>
      <w:r w:rsidRPr="009A6C54">
        <w:t>ininternal^external</w:t>
      </w:r>
      <w:proofErr w:type="spellEnd"/>
      <w:r w:rsidRPr="009A6C54">
        <w:t xml:space="preserve"> format.</w:t>
      </w:r>
    </w:p>
    <w:p w:rsidR="003539BA" w:rsidRPr="009A6C54" w:rsidRDefault="003539BA" w:rsidP="00106BBA">
      <w:pPr>
        <w:pStyle w:val="BodyText"/>
      </w:pPr>
      <w:r w:rsidRPr="009A6C54">
        <w:t>(e.g., 2^TRANSFER)</w:t>
      </w:r>
    </w:p>
    <w:p w:rsidR="003539BA" w:rsidRPr="009A6C54" w:rsidRDefault="003539BA" w:rsidP="00106BBA">
      <w:pPr>
        <w:pStyle w:val="BodyText"/>
      </w:pPr>
    </w:p>
    <w:p w:rsidR="003539BA" w:rsidRPr="009A6C54" w:rsidRDefault="003539BA" w:rsidP="00106BBA">
      <w:pPr>
        <w:pStyle w:val="BodyText"/>
      </w:pPr>
      <w:r w:rsidRPr="009A6C54">
        <w:rPr>
          <w:b/>
        </w:rPr>
        <w:t>VAIP(16,3)</w:t>
      </w:r>
      <w:r w:rsidRPr="009A6C54">
        <w:tab/>
        <w:t xml:space="preserve">The MOVEMENT TYPE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4^INTERWARD TRANSFER)</w:t>
      </w:r>
    </w:p>
    <w:p w:rsidR="003539BA" w:rsidRPr="009A6C54" w:rsidRDefault="003539BA" w:rsidP="00106BBA">
      <w:pPr>
        <w:pStyle w:val="BodyText"/>
      </w:pPr>
    </w:p>
    <w:p w:rsidR="003539BA" w:rsidRPr="009A6C54" w:rsidRDefault="003539BA" w:rsidP="00106BBA">
      <w:pPr>
        <w:pStyle w:val="BodyText"/>
      </w:pPr>
      <w:r w:rsidRPr="009A6C54">
        <w:rPr>
          <w:b/>
        </w:rPr>
        <w:t>VAIP(16,4)</w:t>
      </w:r>
      <w:r w:rsidRPr="009A6C54">
        <w:tab/>
        <w:t xml:space="preserve">The WARD LOCATION associated with this patient with this movement in </w:t>
      </w:r>
      <w:proofErr w:type="spellStart"/>
      <w:r w:rsidRPr="009A6C54">
        <w:t>internal^external</w:t>
      </w:r>
      <w:proofErr w:type="spellEnd"/>
      <w:r w:rsidRPr="009A6C54">
        <w:t xml:space="preserve"> format.</w:t>
      </w:r>
      <w:r w:rsidR="009C7291" w:rsidRPr="009A6C54">
        <w:t xml:space="preserve"> </w:t>
      </w:r>
      <w:r w:rsidRPr="009A6C54">
        <w:t>(e.g., 5^7BSCI)</w:t>
      </w:r>
    </w:p>
    <w:p w:rsidR="003539BA" w:rsidRPr="009A6C54" w:rsidRDefault="003539BA" w:rsidP="00106BBA">
      <w:pPr>
        <w:pStyle w:val="BodyText"/>
      </w:pPr>
    </w:p>
    <w:p w:rsidR="003539BA" w:rsidRPr="009A6C54" w:rsidRDefault="003539BA" w:rsidP="00106BBA">
      <w:pPr>
        <w:pStyle w:val="BodyText"/>
      </w:pPr>
      <w:r w:rsidRPr="009A6C54">
        <w:rPr>
          <w:b/>
        </w:rPr>
        <w:t>VAIP(16,5)</w:t>
      </w:r>
      <w:r w:rsidRPr="009A6C54">
        <w:tab/>
        <w:t xml:space="preserve">The PRIMARY CARE PHYSICIAN assigned to the patient for this movement in </w:t>
      </w:r>
      <w:proofErr w:type="spellStart"/>
      <w:r w:rsidRPr="009A6C54">
        <w:t>internal^external</w:t>
      </w:r>
      <w:proofErr w:type="spellEnd"/>
      <w:r w:rsidRPr="009A6C54">
        <w:t xml:space="preserve"> format.</w:t>
      </w:r>
      <w:r w:rsidR="00F36CB4" w:rsidRPr="009A6C54">
        <w:t xml:space="preserve"> </w:t>
      </w:r>
      <w:r w:rsidRPr="009A6C54">
        <w:t>(e.g., 16^ADTPROVIDER,THREE)</w:t>
      </w:r>
    </w:p>
    <w:p w:rsidR="003539BA" w:rsidRPr="009A6C54" w:rsidRDefault="003539BA" w:rsidP="00106BBA">
      <w:pPr>
        <w:pStyle w:val="BodyText"/>
      </w:pPr>
    </w:p>
    <w:p w:rsidR="003539BA" w:rsidRPr="009A6C54" w:rsidRDefault="003539BA" w:rsidP="00106BBA">
      <w:pPr>
        <w:pStyle w:val="BodyText"/>
      </w:pPr>
      <w:r w:rsidRPr="009A6C54">
        <w:rPr>
          <w:b/>
        </w:rPr>
        <w:t>VAIP(16,6)</w:t>
      </w:r>
      <w:r w:rsidRPr="009A6C54">
        <w:tab/>
        <w:t xml:space="preserve">The TREATING SPECIALTY for the patient for this movement in </w:t>
      </w:r>
      <w:proofErr w:type="spellStart"/>
      <w:r w:rsidRPr="009A6C54">
        <w:t>internal^external</w:t>
      </w:r>
      <w:proofErr w:type="spellEnd"/>
      <w:r w:rsidRPr="009A6C54">
        <w:t xml:space="preserve"> format.(e.g., 3^NEUROLOGY)</w:t>
      </w:r>
    </w:p>
    <w:p w:rsidR="003539BA" w:rsidRPr="009A6C54" w:rsidRDefault="003539BA" w:rsidP="00106BBA">
      <w:pPr>
        <w:pStyle w:val="BodyText"/>
      </w:pPr>
      <w:r w:rsidRPr="009A6C54">
        <w:t xml:space="preserve"> </w:t>
      </w:r>
    </w:p>
    <w:p w:rsidR="003539BA" w:rsidRPr="009A6C54" w:rsidRDefault="003539BA" w:rsidP="00106BBA">
      <w:pPr>
        <w:pStyle w:val="BodyText"/>
      </w:pPr>
      <w:r w:rsidRPr="009A6C54">
        <w:rPr>
          <w:b/>
        </w:rPr>
        <w:t>VAIP(17)</w:t>
      </w:r>
      <w:r w:rsidRPr="009A6C54">
        <w:tab/>
        <w:t>The INTERNAL FILE NUMBER of the discharge associated with this movement.  (e.g., 1902212)</w:t>
      </w:r>
    </w:p>
    <w:p w:rsidR="003539BA" w:rsidRPr="009A6C54" w:rsidRDefault="003539BA" w:rsidP="00106BBA">
      <w:pPr>
        <w:pStyle w:val="BodyText"/>
      </w:pPr>
    </w:p>
    <w:p w:rsidR="003539BA" w:rsidRPr="009A6C54" w:rsidRDefault="003539BA" w:rsidP="00106BBA">
      <w:pPr>
        <w:pStyle w:val="BodyText"/>
      </w:pPr>
      <w:r w:rsidRPr="009A6C54">
        <w:rPr>
          <w:b/>
        </w:rPr>
        <w:t>VAIP(17,1)</w:t>
      </w:r>
      <w:r w:rsidRPr="009A6C54">
        <w:tab/>
        <w:t xml:space="preserve">The MOVEMENT DATE/TIME in </w:t>
      </w:r>
      <w:proofErr w:type="spellStart"/>
      <w:r w:rsidRPr="009A6C54">
        <w:t>internal^external</w:t>
      </w:r>
      <w:proofErr w:type="spellEnd"/>
      <w:r w:rsidRPr="009A6C54">
        <w:t xml:space="preserve"> format.(e.g., 2881116.08^NOV 16,1988@08:00)</w:t>
      </w:r>
    </w:p>
    <w:p w:rsidR="003539BA" w:rsidRPr="009A6C54" w:rsidRDefault="003539BA" w:rsidP="00106BBA">
      <w:pPr>
        <w:pStyle w:val="BodyText"/>
      </w:pPr>
    </w:p>
    <w:p w:rsidR="003539BA" w:rsidRPr="009A6C54" w:rsidRDefault="003539BA" w:rsidP="00106BBA">
      <w:pPr>
        <w:pStyle w:val="BodyText"/>
      </w:pPr>
      <w:r w:rsidRPr="009A6C54">
        <w:rPr>
          <w:b/>
        </w:rPr>
        <w:t>VAIP(17,2)</w:t>
      </w:r>
      <w:r w:rsidRPr="009A6C54">
        <w:tab/>
        <w:t xml:space="preserve">The TRANSACTION TYPE in </w:t>
      </w:r>
      <w:proofErr w:type="spellStart"/>
      <w:r w:rsidRPr="009A6C54">
        <w:t>internal^external</w:t>
      </w:r>
      <w:proofErr w:type="spellEnd"/>
      <w:r w:rsidRPr="009A6C54">
        <w:t xml:space="preserve"> format.(e.g., 3^DISCHARGE)</w:t>
      </w:r>
    </w:p>
    <w:p w:rsidR="003539BA" w:rsidRPr="009A6C54" w:rsidRDefault="003539BA" w:rsidP="00106BBA">
      <w:pPr>
        <w:pStyle w:val="BodyText"/>
      </w:pPr>
    </w:p>
    <w:p w:rsidR="003539BA" w:rsidRPr="009A6C54" w:rsidRDefault="003539BA" w:rsidP="00106BBA">
      <w:pPr>
        <w:pStyle w:val="BodyText"/>
      </w:pPr>
      <w:r w:rsidRPr="009A6C54">
        <w:rPr>
          <w:b/>
        </w:rPr>
        <w:t>VAIP(17,3)</w:t>
      </w:r>
      <w:r w:rsidRPr="009A6C54">
        <w:tab/>
        <w:t xml:space="preserve">The MOVEMENT TYPE in </w:t>
      </w:r>
      <w:proofErr w:type="spellStart"/>
      <w:r w:rsidRPr="009A6C54">
        <w:t>internal^external</w:t>
      </w:r>
      <w:proofErr w:type="spellEnd"/>
      <w:r w:rsidRPr="009A6C54">
        <w:t xml:space="preserve"> format.(e.g., 16^REGULAR)</w:t>
      </w:r>
    </w:p>
    <w:p w:rsidR="003539BA" w:rsidRPr="009A6C54" w:rsidRDefault="003539BA" w:rsidP="00106BBA">
      <w:pPr>
        <w:pStyle w:val="BodyText"/>
      </w:pPr>
    </w:p>
    <w:p w:rsidR="003539BA" w:rsidRPr="009A6C54" w:rsidRDefault="003539BA" w:rsidP="00106BBA">
      <w:pPr>
        <w:pStyle w:val="BodyText"/>
      </w:pPr>
      <w:r w:rsidRPr="009A6C54">
        <w:rPr>
          <w:b/>
        </w:rPr>
        <w:t>VAIP(17,4)</w:t>
      </w:r>
      <w:r w:rsidRPr="009A6C54">
        <w:tab/>
        <w:t xml:space="preserve">The WARD LOCATION associated with this patient for this movement </w:t>
      </w:r>
      <w:proofErr w:type="spellStart"/>
      <w:r w:rsidR="0030403B" w:rsidRPr="009A6C54">
        <w:t>iinternal^external</w:t>
      </w:r>
      <w:proofErr w:type="spellEnd"/>
      <w:r w:rsidRPr="009A6C54">
        <w:t xml:space="preserve"> format.(e.g., 5^7BSCI)</w:t>
      </w:r>
    </w:p>
    <w:p w:rsidR="003539BA" w:rsidRPr="009A6C54" w:rsidRDefault="003539BA" w:rsidP="00106BBA">
      <w:pPr>
        <w:pStyle w:val="BodyText"/>
      </w:pPr>
    </w:p>
    <w:p w:rsidR="003539BA" w:rsidRPr="009A6C54" w:rsidRDefault="003539BA" w:rsidP="00106BBA">
      <w:pPr>
        <w:pStyle w:val="BodyText"/>
      </w:pPr>
      <w:r w:rsidRPr="009A6C54">
        <w:rPr>
          <w:b/>
        </w:rPr>
        <w:t>VAIP(17,5)</w:t>
      </w:r>
      <w:r w:rsidRPr="009A6C54">
        <w:tab/>
        <w:t xml:space="preserve">The PRIMARY CARE PHYSICIAN assigned to the patient for this movement in </w:t>
      </w:r>
      <w:proofErr w:type="spellStart"/>
      <w:r w:rsidRPr="009A6C54">
        <w:t>internal^external</w:t>
      </w:r>
      <w:proofErr w:type="spellEnd"/>
      <w:r w:rsidRPr="009A6C54">
        <w:t xml:space="preserve"> format.(e.g., 16^ADTPROVIDER,ONE)</w:t>
      </w:r>
    </w:p>
    <w:p w:rsidR="003539BA" w:rsidRPr="009A6C54" w:rsidRDefault="003539BA" w:rsidP="00106BBA">
      <w:pPr>
        <w:pStyle w:val="BodyText"/>
      </w:pPr>
    </w:p>
    <w:p w:rsidR="003539BA" w:rsidRPr="009A6C54" w:rsidRDefault="003539BA" w:rsidP="00106BBA">
      <w:pPr>
        <w:pStyle w:val="BodyText"/>
      </w:pPr>
      <w:r w:rsidRPr="009A6C54">
        <w:rPr>
          <w:b/>
        </w:rPr>
        <w:t>VAIP(17,6)</w:t>
      </w:r>
      <w:r w:rsidRPr="009A6C54">
        <w:tab/>
        <w:t xml:space="preserve">The TREATING SPECIALTY for the patient for this movement in </w:t>
      </w:r>
      <w:proofErr w:type="spellStart"/>
      <w:r w:rsidRPr="009A6C54">
        <w:t>internal^external</w:t>
      </w:r>
      <w:proofErr w:type="spellEnd"/>
      <w:r w:rsidRPr="009A6C54">
        <w:t xml:space="preserve"> format.</w:t>
      </w:r>
      <w:r w:rsidR="001B6366" w:rsidRPr="009A6C54">
        <w:t xml:space="preserve"> </w:t>
      </w:r>
      <w:r w:rsidRPr="009A6C54">
        <w:t>(e.g., 3^NEUROLOGY)</w:t>
      </w:r>
    </w:p>
    <w:p w:rsidR="003539BA" w:rsidRPr="009A6C54" w:rsidRDefault="003539BA" w:rsidP="00106BBA">
      <w:pPr>
        <w:pStyle w:val="BodyText"/>
      </w:pPr>
    </w:p>
    <w:p w:rsidR="003539BA" w:rsidRPr="009A6C54" w:rsidRDefault="003539BA" w:rsidP="00106BBA">
      <w:pPr>
        <w:pStyle w:val="BodyText"/>
      </w:pPr>
      <w:r w:rsidRPr="009A6C54">
        <w:rPr>
          <w:b/>
        </w:rPr>
        <w:t>VAIP(18)</w:t>
      </w:r>
      <w:r w:rsidRPr="009A6C54">
        <w:tab/>
        <w:t xml:space="preserve">The ATTENDING PHYSICIAN assigned to the patient for this movement in </w:t>
      </w:r>
      <w:proofErr w:type="spellStart"/>
      <w:r w:rsidRPr="009A6C54">
        <w:t>internal^external</w:t>
      </w:r>
      <w:proofErr w:type="spellEnd"/>
      <w:r w:rsidRPr="009A6C54">
        <w:t xml:space="preserve"> format.(e.g., 25^ADTPROVIDER,TEN)</w:t>
      </w:r>
    </w:p>
    <w:p w:rsidR="003539BA" w:rsidRPr="009A6C54" w:rsidRDefault="003539BA" w:rsidP="00106BBA">
      <w:pPr>
        <w:pStyle w:val="BodyText"/>
      </w:pPr>
      <w:r w:rsidRPr="009A6C54">
        <w:t xml:space="preserve"> </w:t>
      </w:r>
    </w:p>
    <w:p w:rsidR="003539BA" w:rsidRPr="009A6C54" w:rsidRDefault="003539BA" w:rsidP="00106BBA">
      <w:pPr>
        <w:pStyle w:val="BodyText"/>
      </w:pPr>
      <w:r w:rsidRPr="009A6C54">
        <w:rPr>
          <w:b/>
        </w:rPr>
        <w:t>VAIP(19,1)</w:t>
      </w:r>
      <w:r w:rsidRPr="009A6C54">
        <w:tab/>
        <w:t xml:space="preserve">Will contain whether or not </w:t>
      </w:r>
      <w:r w:rsidR="0030403B" w:rsidRPr="009A6C54">
        <w:t>the patient</w:t>
      </w:r>
      <w:r w:rsidRPr="009A6C54">
        <w:t xml:space="preserve"> chose to be excluded from the facility directory for the admission related to this movement in </w:t>
      </w:r>
      <w:proofErr w:type="spellStart"/>
      <w:r w:rsidRPr="009A6C54">
        <w:t>internal^external</w:t>
      </w:r>
      <w:proofErr w:type="spellEnd"/>
      <w:r w:rsidRPr="009A6C54">
        <w:t xml:space="preserve"> format.(e.g., 1^YES)</w:t>
      </w:r>
    </w:p>
    <w:p w:rsidR="003539BA" w:rsidRPr="009A6C54" w:rsidRDefault="003539BA" w:rsidP="00106BBA">
      <w:pPr>
        <w:pStyle w:val="BodyText"/>
      </w:pPr>
    </w:p>
    <w:p w:rsidR="003539BA" w:rsidRPr="009A6C54" w:rsidRDefault="003539BA" w:rsidP="00106BBA">
      <w:pPr>
        <w:pStyle w:val="BodyText"/>
      </w:pPr>
      <w:r w:rsidRPr="009A6C54">
        <w:rPr>
          <w:b/>
        </w:rPr>
        <w:t>VAIP(19,2)</w:t>
      </w:r>
      <w:r w:rsidRPr="009A6C54">
        <w:tab/>
        <w:t xml:space="preserve">Date/time answer to facility directory question was answered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3030426.08^APR26,2003@08:00)</w:t>
      </w:r>
    </w:p>
    <w:p w:rsidR="003539BA" w:rsidRPr="009A6C54" w:rsidRDefault="003539BA" w:rsidP="00106BBA">
      <w:pPr>
        <w:pStyle w:val="BodyText"/>
      </w:pPr>
    </w:p>
    <w:p w:rsidR="003539BA" w:rsidRPr="009A6C54" w:rsidRDefault="003539BA" w:rsidP="00106BBA">
      <w:pPr>
        <w:pStyle w:val="BodyText"/>
      </w:pPr>
      <w:r w:rsidRPr="009A6C54">
        <w:rPr>
          <w:b/>
        </w:rPr>
        <w:t>VAIP(19,3)</w:t>
      </w:r>
      <w:r w:rsidRPr="009A6C54">
        <w:tab/>
        <w:t xml:space="preserve">User entering answer to </w:t>
      </w:r>
      <w:r w:rsidR="0030403B" w:rsidRPr="009A6C54">
        <w:t>facility directory</w:t>
      </w:r>
      <w:r w:rsidRPr="009A6C54">
        <w:t xml:space="preserve"> question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1934^ADTEMPLOYEE,ONE)</w:t>
      </w:r>
    </w:p>
    <w:p w:rsidR="003539BA" w:rsidRPr="009A6C54" w:rsidRDefault="003539BA" w:rsidP="00106BBA">
      <w:pPr>
        <w:pStyle w:val="BodyText"/>
      </w:pPr>
    </w:p>
    <w:p w:rsidR="003539BA" w:rsidRPr="009A6C54" w:rsidRDefault="003539BA" w:rsidP="00106BBA">
      <w:pPr>
        <w:pStyle w:val="BodyText"/>
      </w:pPr>
      <w:r w:rsidRPr="009A6C54">
        <w:rPr>
          <w:b/>
        </w:rPr>
        <w:t>VAERR</w:t>
      </w:r>
      <w:r w:rsidRPr="009A6C54">
        <w:tab/>
        <w:t>The error flag will have one of the following values.</w:t>
      </w:r>
    </w:p>
    <w:p w:rsidR="003539BA" w:rsidRPr="009A6C54" w:rsidRDefault="003539BA" w:rsidP="00106BBA">
      <w:pPr>
        <w:pStyle w:val="BodyText"/>
      </w:pPr>
      <w:r w:rsidRPr="009A6C54">
        <w:t xml:space="preserve">0  -- no errors encountered </w:t>
      </w:r>
    </w:p>
    <w:p w:rsidR="003539BA" w:rsidRPr="009A6C54" w:rsidRDefault="003539BA" w:rsidP="00106BBA">
      <w:pPr>
        <w:pStyle w:val="BodyText"/>
      </w:pPr>
      <w:r w:rsidRPr="009A6C54">
        <w:t xml:space="preserve">1  -- error encountered - DFN </w:t>
      </w:r>
      <w:proofErr w:type="spellStart"/>
      <w:r w:rsidRPr="009A6C54">
        <w:t>or^DPT</w:t>
      </w:r>
      <w:proofErr w:type="spellEnd"/>
      <w:r w:rsidRPr="009A6C54">
        <w:t xml:space="preserve">(DFN,0) is not defined </w:t>
      </w:r>
    </w:p>
    <w:p w:rsidR="003539BA" w:rsidRPr="009A6C54" w:rsidRDefault="003539BA" w:rsidP="00106BBA">
      <w:pPr>
        <w:pStyle w:val="BodyText"/>
      </w:pPr>
    </w:p>
    <w:p w:rsidR="00C17CCB" w:rsidRPr="009A6C54" w:rsidRDefault="003539BA" w:rsidP="00C17CCB">
      <w:pPr>
        <w:pStyle w:val="Heading3"/>
      </w:pPr>
      <w:bookmarkStart w:id="243" w:name="_Toc11706659"/>
      <w:r w:rsidRPr="009A6C54">
        <w:t>OPD^VADPT</w:t>
      </w:r>
      <w:bookmarkEnd w:id="243"/>
      <w:r w:rsidR="001B6366" w:rsidRPr="009A6C54">
        <w:t xml:space="preserve"> </w:t>
      </w:r>
    </w:p>
    <w:p w:rsidR="003539BA" w:rsidRPr="009A6C54" w:rsidRDefault="003539BA" w:rsidP="00106BBA">
      <w:pPr>
        <w:pStyle w:val="BodyText"/>
      </w:pPr>
      <w:r w:rsidRPr="009A6C54">
        <w:t>Returns other pertinent patient data which is commonly used but not contained in any other calls to VADPT.</w:t>
      </w:r>
    </w:p>
    <w:p w:rsidR="00C17CCB" w:rsidRPr="009A6C54" w:rsidRDefault="00C17CCB" w:rsidP="00C17CCB">
      <w:pPr>
        <w:pStyle w:val="BodyText"/>
        <w:jc w:val="center"/>
      </w:pPr>
      <w:r w:rsidRPr="009A6C54">
        <w:t>INPUT:</w:t>
      </w:r>
    </w:p>
    <w:p w:rsidR="003539BA" w:rsidRPr="009A6C54" w:rsidRDefault="003539BA" w:rsidP="00106BBA">
      <w:pPr>
        <w:pStyle w:val="BodyText"/>
      </w:pPr>
      <w:r w:rsidRPr="009A6C54">
        <w:rPr>
          <w:b/>
        </w:rPr>
        <w:t>DFN</w:t>
      </w:r>
      <w:r w:rsidRPr="009A6C54">
        <w:tab/>
        <w:t xml:space="preserve">This required variable is the </w:t>
      </w:r>
      <w:r w:rsidR="0030403B" w:rsidRPr="009A6C54">
        <w:t>internal entry</w:t>
      </w:r>
      <w:r w:rsidRPr="009A6C54">
        <w:t xml:space="preserve"> number in the PATIENT file.</w:t>
      </w:r>
    </w:p>
    <w:p w:rsidR="00C17CCB" w:rsidRPr="009A6C54" w:rsidRDefault="00C17CCB" w:rsidP="00106BBA">
      <w:pPr>
        <w:pStyle w:val="BodyText"/>
        <w:rPr>
          <w:b/>
        </w:rPr>
      </w:pPr>
    </w:p>
    <w:p w:rsidR="003539BA" w:rsidRPr="009A6C54" w:rsidRDefault="003539BA" w:rsidP="00106BBA">
      <w:pPr>
        <w:pStyle w:val="BodyText"/>
      </w:pPr>
      <w:r w:rsidRPr="009A6C54">
        <w:rPr>
          <w:b/>
        </w:rPr>
        <w:t>VAHOW</w:t>
      </w:r>
      <w:r w:rsidRPr="009A6C54">
        <w:tab/>
        <w:t>This optional variable can be set to a requested format for the output array.  If this variable is not defined or does not contain one of the following values, the output array will be returned with numeric subscripts.</w:t>
      </w:r>
    </w:p>
    <w:p w:rsidR="003539BA" w:rsidRPr="009A6C54" w:rsidRDefault="003539BA" w:rsidP="00106BBA">
      <w:pPr>
        <w:pStyle w:val="BodyText"/>
      </w:pPr>
      <w:r w:rsidRPr="009A6C54">
        <w:t>1 -- return the output array with alpha subscripts - see alpha subscripts section (e.g., VAPD(1) would be VAPD("BC"))</w:t>
      </w:r>
    </w:p>
    <w:p w:rsidR="003539BA" w:rsidRPr="009A6C54" w:rsidRDefault="003539BA" w:rsidP="00106BBA">
      <w:pPr>
        <w:pStyle w:val="BodyText"/>
      </w:pPr>
      <w:r w:rsidRPr="009A6C54">
        <w:t>2 -- return the output in the ^UTILITY global with numeric subscripts</w:t>
      </w:r>
    </w:p>
    <w:p w:rsidR="003539BA" w:rsidRPr="009A6C54" w:rsidRDefault="003539BA" w:rsidP="00106BBA">
      <w:pPr>
        <w:pStyle w:val="BodyText"/>
      </w:pPr>
      <w:r w:rsidRPr="009A6C54">
        <w:t xml:space="preserve"> (e.g., ^UTILITY("VAPD",$J,1))</w:t>
      </w:r>
    </w:p>
    <w:p w:rsidR="003539BA" w:rsidRPr="009A6C54" w:rsidRDefault="003539BA" w:rsidP="00106BBA">
      <w:pPr>
        <w:pStyle w:val="BodyText"/>
      </w:pPr>
      <w:r w:rsidRPr="009A6C54">
        <w:t>12 -- return the output in the ^UTILITY global with alpha subscripts</w:t>
      </w:r>
    </w:p>
    <w:p w:rsidR="003539BA" w:rsidRPr="009A6C54" w:rsidRDefault="003539BA" w:rsidP="00106BBA">
      <w:pPr>
        <w:pStyle w:val="BodyText"/>
      </w:pPr>
      <w:r w:rsidRPr="009A6C54">
        <w:t>(e.g., ^UTILITY("VAPD",$J,"BC")</w:t>
      </w:r>
    </w:p>
    <w:p w:rsidR="009C7291" w:rsidRPr="009A6C54" w:rsidRDefault="009C7291" w:rsidP="00106BBA">
      <w:pPr>
        <w:pStyle w:val="BodyText"/>
        <w:rPr>
          <w:b/>
        </w:rPr>
      </w:pPr>
    </w:p>
    <w:p w:rsidR="003539BA" w:rsidRPr="009A6C54" w:rsidRDefault="003539BA" w:rsidP="00106BBA">
      <w:pPr>
        <w:pStyle w:val="BodyText"/>
      </w:pPr>
      <w:r w:rsidRPr="009A6C54">
        <w:rPr>
          <w:b/>
        </w:rPr>
        <w:t>VAROOT</w:t>
      </w:r>
      <w:r w:rsidRPr="009A6C54">
        <w:tab/>
        <w:t>This optional variable can be set to a local variable or global name in which to return the output.(e.g., VAROOT="DGPD")</w:t>
      </w:r>
    </w:p>
    <w:p w:rsidR="00C17CCB" w:rsidRPr="009A6C54" w:rsidRDefault="00C17CCB" w:rsidP="00C17CCB">
      <w:pPr>
        <w:pStyle w:val="BodyText"/>
        <w:jc w:val="center"/>
      </w:pPr>
      <w:r w:rsidRPr="009A6C54">
        <w:t>OUTPUT:</w:t>
      </w:r>
    </w:p>
    <w:p w:rsidR="003539BA" w:rsidRPr="009A6C54" w:rsidRDefault="003539BA" w:rsidP="00106BBA">
      <w:pPr>
        <w:pStyle w:val="BodyText"/>
      </w:pPr>
      <w:r w:rsidRPr="009A6C54">
        <w:rPr>
          <w:b/>
        </w:rPr>
        <w:t>VAPD(1)</w:t>
      </w:r>
      <w:r w:rsidRPr="009A6C54">
        <w:tab/>
        <w:t>The PLACE OF BIRTH [CITY].</w:t>
      </w:r>
    </w:p>
    <w:p w:rsidR="003539BA" w:rsidRPr="009A6C54" w:rsidRDefault="003539BA" w:rsidP="00106BBA">
      <w:pPr>
        <w:pStyle w:val="BodyText"/>
      </w:pPr>
      <w:r w:rsidRPr="009A6C54">
        <w:t>(e.g., SAN FRANCISCO)</w:t>
      </w:r>
    </w:p>
    <w:p w:rsidR="003539BA" w:rsidRPr="009A6C54" w:rsidRDefault="003539BA" w:rsidP="00106BBA">
      <w:pPr>
        <w:pStyle w:val="BodyText"/>
      </w:pPr>
    </w:p>
    <w:p w:rsidR="003539BA" w:rsidRPr="009A6C54" w:rsidRDefault="003539BA" w:rsidP="00106BBA">
      <w:pPr>
        <w:pStyle w:val="BodyText"/>
      </w:pPr>
      <w:r w:rsidRPr="009A6C54">
        <w:rPr>
          <w:b/>
        </w:rPr>
        <w:t>VAPD(2)</w:t>
      </w:r>
      <w:r w:rsidRPr="009A6C54">
        <w:tab/>
        <w:t xml:space="preserve">The PLACE OF BIRTH [STATE] in </w:t>
      </w:r>
      <w:proofErr w:type="spellStart"/>
      <w:r w:rsidRPr="009A6C54">
        <w:t>internal^external</w:t>
      </w:r>
      <w:proofErr w:type="spellEnd"/>
      <w:r w:rsidRPr="009A6C54">
        <w:t xml:space="preserve"> format.(e.g., 6^CALIFORNIA)</w:t>
      </w:r>
    </w:p>
    <w:p w:rsidR="003539BA" w:rsidRPr="009A6C54" w:rsidRDefault="003539BA" w:rsidP="00106BBA">
      <w:pPr>
        <w:pStyle w:val="BodyText"/>
      </w:pPr>
    </w:p>
    <w:p w:rsidR="003539BA" w:rsidRPr="009A6C54" w:rsidRDefault="003539BA" w:rsidP="00106BBA">
      <w:pPr>
        <w:pStyle w:val="BodyText"/>
      </w:pPr>
      <w:r w:rsidRPr="009A6C54">
        <w:rPr>
          <w:b/>
        </w:rPr>
        <w:t>VAPD(3)</w:t>
      </w:r>
      <w:r w:rsidRPr="009A6C54">
        <w:tab/>
        <w:t>The FATHER'S NAME.(e.g., ADTFATHER,ONE)</w:t>
      </w:r>
    </w:p>
    <w:p w:rsidR="003539BA" w:rsidRPr="009A6C54" w:rsidRDefault="003539BA" w:rsidP="00106BBA">
      <w:pPr>
        <w:pStyle w:val="BodyText"/>
      </w:pPr>
    </w:p>
    <w:p w:rsidR="003539BA" w:rsidRPr="009A6C54" w:rsidRDefault="003539BA" w:rsidP="00106BBA">
      <w:pPr>
        <w:pStyle w:val="BodyText"/>
      </w:pPr>
      <w:r w:rsidRPr="009A6C54">
        <w:rPr>
          <w:b/>
        </w:rPr>
        <w:t>VAPD(4)</w:t>
      </w:r>
      <w:r w:rsidRPr="009A6C54">
        <w:tab/>
        <w:t>The MOTHER'S NAME.(e.g., MARY)</w:t>
      </w:r>
    </w:p>
    <w:p w:rsidR="003539BA" w:rsidRPr="009A6C54" w:rsidRDefault="003539BA" w:rsidP="00106BBA">
      <w:pPr>
        <w:pStyle w:val="BodyText"/>
      </w:pPr>
    </w:p>
    <w:p w:rsidR="003539BA" w:rsidRPr="009A6C54" w:rsidRDefault="003539BA" w:rsidP="00106BBA">
      <w:pPr>
        <w:pStyle w:val="BodyText"/>
      </w:pPr>
      <w:r w:rsidRPr="009A6C54">
        <w:rPr>
          <w:b/>
        </w:rPr>
        <w:t>VAPD(5)</w:t>
      </w:r>
      <w:r w:rsidRPr="009A6C54">
        <w:tab/>
        <w:t>The MOTHER'S MAIDEN NAME.(e.g., ADTMOTHER,ONE)</w:t>
      </w:r>
    </w:p>
    <w:p w:rsidR="003539BA" w:rsidRPr="009A6C54" w:rsidRDefault="003539BA" w:rsidP="00106BBA">
      <w:pPr>
        <w:pStyle w:val="BodyText"/>
      </w:pPr>
    </w:p>
    <w:p w:rsidR="003539BA" w:rsidRPr="009A6C54" w:rsidRDefault="003539BA" w:rsidP="00106BBA">
      <w:pPr>
        <w:pStyle w:val="BodyText"/>
      </w:pPr>
      <w:r w:rsidRPr="009A6C54">
        <w:rPr>
          <w:b/>
        </w:rPr>
        <w:t>VAPD(6)</w:t>
      </w:r>
      <w:r w:rsidRPr="009A6C54">
        <w:tab/>
        <w:t>The patient's OCCUPATION.(e.g., CARPENTER)</w:t>
      </w:r>
    </w:p>
    <w:p w:rsidR="003539BA" w:rsidRPr="009A6C54" w:rsidRDefault="003539BA" w:rsidP="00106BBA">
      <w:pPr>
        <w:pStyle w:val="BodyText"/>
      </w:pPr>
    </w:p>
    <w:p w:rsidR="003539BA" w:rsidRPr="009A6C54" w:rsidRDefault="003539BA" w:rsidP="00106BBA">
      <w:pPr>
        <w:pStyle w:val="BodyText"/>
      </w:pPr>
      <w:r w:rsidRPr="009A6C54">
        <w:rPr>
          <w:b/>
        </w:rPr>
        <w:t>VAPD(7)</w:t>
      </w:r>
      <w:r w:rsidRPr="009A6C54">
        <w:tab/>
        <w:t xml:space="preserve">The patient's EMPLOYMENT STATUS in </w:t>
      </w:r>
      <w:proofErr w:type="spellStart"/>
      <w:r w:rsidRPr="009A6C54">
        <w:t>internal^external</w:t>
      </w:r>
      <w:proofErr w:type="spellEnd"/>
      <w:r w:rsidRPr="009A6C54">
        <w:t xml:space="preserve"> format.</w:t>
      </w:r>
    </w:p>
    <w:p w:rsidR="003539BA" w:rsidRPr="009A6C54" w:rsidRDefault="003539BA" w:rsidP="00106BBA">
      <w:pPr>
        <w:pStyle w:val="BodyText"/>
      </w:pPr>
      <w:r w:rsidRPr="009A6C54">
        <w:t>(e.g., 4^SELF EMPLOYED)</w:t>
      </w:r>
    </w:p>
    <w:p w:rsidR="003539BA" w:rsidRPr="009A6C54" w:rsidRDefault="003539BA" w:rsidP="00106BBA">
      <w:pPr>
        <w:pStyle w:val="BodyText"/>
      </w:pPr>
    </w:p>
    <w:p w:rsidR="003539BA" w:rsidRPr="009A6C54" w:rsidRDefault="003539BA" w:rsidP="00106BBA">
      <w:pPr>
        <w:pStyle w:val="BodyText"/>
      </w:pPr>
      <w:r w:rsidRPr="009A6C54">
        <w:rPr>
          <w:b/>
        </w:rPr>
        <w:t>VAPD(8)</w:t>
      </w:r>
      <w:r w:rsidRPr="009A6C54">
        <w:tab/>
        <w:t>The patient's Phone Number (work)</w:t>
      </w:r>
    </w:p>
    <w:p w:rsidR="003539BA" w:rsidRPr="009A6C54" w:rsidRDefault="003539BA" w:rsidP="00106BBA">
      <w:pPr>
        <w:pStyle w:val="BodyText"/>
      </w:pPr>
    </w:p>
    <w:p w:rsidR="003539BA" w:rsidRPr="009A6C54" w:rsidRDefault="003539BA" w:rsidP="00106BBA">
      <w:pPr>
        <w:pStyle w:val="BodyText"/>
      </w:pPr>
      <w:r w:rsidRPr="009A6C54">
        <w:rPr>
          <w:b/>
        </w:rPr>
        <w:t>VAERR</w:t>
      </w:r>
      <w:r w:rsidRPr="009A6C54">
        <w:tab/>
        <w:t>The error flag will have one of the following values.</w:t>
      </w:r>
    </w:p>
    <w:p w:rsidR="003539BA" w:rsidRPr="009A6C54" w:rsidRDefault="003539BA" w:rsidP="00106BBA">
      <w:pPr>
        <w:pStyle w:val="BodyText"/>
      </w:pPr>
      <w:r w:rsidRPr="009A6C54">
        <w:t xml:space="preserve">0  -- no errors encountered </w:t>
      </w:r>
    </w:p>
    <w:p w:rsidR="003539BA" w:rsidRPr="009A6C54" w:rsidRDefault="003539BA" w:rsidP="00106BBA">
      <w:pPr>
        <w:pStyle w:val="BodyText"/>
      </w:pPr>
      <w:r w:rsidRPr="009A6C54">
        <w:t>1  -- error encountered - DFN or</w:t>
      </w:r>
    </w:p>
    <w:p w:rsidR="003539BA" w:rsidRPr="009A6C54" w:rsidRDefault="003539BA" w:rsidP="00106BBA">
      <w:pPr>
        <w:pStyle w:val="BodyText"/>
      </w:pPr>
      <w:r w:rsidRPr="009A6C54">
        <w:t xml:space="preserve">^DPT(DFN,0) is not defined </w:t>
      </w:r>
    </w:p>
    <w:p w:rsidR="006A3C94" w:rsidRPr="009A6C54" w:rsidRDefault="006A3C94" w:rsidP="00106BBA">
      <w:pPr>
        <w:pStyle w:val="BodyText"/>
      </w:pPr>
    </w:p>
    <w:p w:rsidR="00C17CCB" w:rsidRPr="009A6C54" w:rsidRDefault="003539BA" w:rsidP="00C17CCB">
      <w:pPr>
        <w:pStyle w:val="Heading3"/>
      </w:pPr>
      <w:bookmarkStart w:id="244" w:name="_Toc11706660"/>
      <w:r w:rsidRPr="009A6C54">
        <w:t>REG^VADPT</w:t>
      </w:r>
      <w:bookmarkEnd w:id="244"/>
    </w:p>
    <w:p w:rsidR="003539BA" w:rsidRPr="009A6C54" w:rsidRDefault="003539BA" w:rsidP="00106BBA">
      <w:pPr>
        <w:pStyle w:val="BodyText"/>
      </w:pPr>
      <w:r w:rsidRPr="009A6C54">
        <w:t>Returns REGISTRATION/DISPOSITION data.</w:t>
      </w:r>
    </w:p>
    <w:p w:rsidR="00C17CCB" w:rsidRPr="009A6C54" w:rsidRDefault="00534571" w:rsidP="00534571">
      <w:pPr>
        <w:pStyle w:val="BodyText"/>
        <w:jc w:val="center"/>
      </w:pPr>
      <w:r w:rsidRPr="009A6C54">
        <w:t>INPUT</w:t>
      </w:r>
      <w:r w:rsidR="003539BA" w:rsidRPr="009A6C54">
        <w:t>:</w:t>
      </w:r>
    </w:p>
    <w:p w:rsidR="003539BA" w:rsidRPr="009A6C54" w:rsidRDefault="003539BA" w:rsidP="00106BBA">
      <w:pPr>
        <w:pStyle w:val="BodyText"/>
      </w:pPr>
      <w:r w:rsidRPr="009A6C54">
        <w:rPr>
          <w:b/>
        </w:rPr>
        <w:t>DFN</w:t>
      </w:r>
      <w:r w:rsidRPr="009A6C54">
        <w:tab/>
        <w:t>This required variable is the internal</w:t>
      </w:r>
      <w:r w:rsidR="001B6366" w:rsidRPr="009A6C54">
        <w:t xml:space="preserve"> </w:t>
      </w:r>
      <w:r w:rsidRPr="009A6C54">
        <w:t>entry number in the PATIENT file.</w:t>
      </w:r>
    </w:p>
    <w:p w:rsidR="003539BA" w:rsidRPr="009A6C54" w:rsidRDefault="003539BA" w:rsidP="00106BBA">
      <w:pPr>
        <w:pStyle w:val="BodyText"/>
      </w:pPr>
    </w:p>
    <w:p w:rsidR="003539BA" w:rsidRPr="009A6C54" w:rsidRDefault="003539BA" w:rsidP="00106BBA">
      <w:pPr>
        <w:pStyle w:val="BodyText"/>
      </w:pPr>
      <w:r w:rsidRPr="009A6C54">
        <w:rPr>
          <w:b/>
        </w:rPr>
        <w:t>VAROOT</w:t>
      </w:r>
      <w:r w:rsidRPr="009A6C54">
        <w:tab/>
        <w:t>This optional variable can be set to a local variable or global name in which to return the output.</w:t>
      </w:r>
      <w:r w:rsidR="001B6366" w:rsidRPr="009A6C54">
        <w:t xml:space="preserve"> </w:t>
      </w:r>
      <w:r w:rsidRPr="009A6C54">
        <w:t>(e.g., VAROOT="DGADD")</w:t>
      </w:r>
    </w:p>
    <w:p w:rsidR="003539BA" w:rsidRPr="009A6C54" w:rsidRDefault="003539BA" w:rsidP="00106BBA">
      <w:pPr>
        <w:pStyle w:val="BodyText"/>
      </w:pPr>
    </w:p>
    <w:p w:rsidR="003539BA" w:rsidRPr="009A6C54" w:rsidRDefault="003539BA" w:rsidP="00106BBA">
      <w:pPr>
        <w:pStyle w:val="BodyText"/>
      </w:pPr>
      <w:r w:rsidRPr="009A6C54">
        <w:rPr>
          <w:b/>
        </w:rPr>
        <w:t>VARP("F")</w:t>
      </w:r>
      <w:r w:rsidRPr="009A6C54">
        <w:tab/>
        <w:t>Can be defined as the "from" date for which registrations are desired.  This must be passed as a valid VA File-Manager date.</w:t>
      </w:r>
      <w:r w:rsidR="001B6366" w:rsidRPr="009A6C54">
        <w:t xml:space="preserve"> </w:t>
      </w:r>
      <w:r w:rsidRPr="009A6C54">
        <w:t>(e.g., VARP("F")=2930101)</w:t>
      </w:r>
    </w:p>
    <w:p w:rsidR="003539BA" w:rsidRPr="009A6C54" w:rsidRDefault="003539BA" w:rsidP="00106BBA">
      <w:pPr>
        <w:pStyle w:val="BodyText"/>
      </w:pPr>
    </w:p>
    <w:p w:rsidR="003539BA" w:rsidRPr="009A6C54" w:rsidRDefault="003539BA" w:rsidP="00106BBA">
      <w:pPr>
        <w:pStyle w:val="BodyText"/>
      </w:pPr>
      <w:r w:rsidRPr="009A6C54">
        <w:rPr>
          <w:b/>
        </w:rPr>
        <w:t>VARP("T")</w:t>
      </w:r>
      <w:r w:rsidRPr="009A6C54">
        <w:tab/>
        <w:t>Can be defined as the "to" date for which registrations are desired.  This must be passed as a valid VA File-Manager date.  If neither VARP("F") nor VARP("T") are defined, all registrations will be returned.</w:t>
      </w:r>
      <w:r w:rsidR="001B6366" w:rsidRPr="009A6C54">
        <w:t xml:space="preserve"> </w:t>
      </w:r>
      <w:r w:rsidRPr="009A6C54">
        <w:t>(e.g., VARP("T")=2930530)</w:t>
      </w:r>
    </w:p>
    <w:p w:rsidR="00230C8D" w:rsidRPr="009A6C54" w:rsidRDefault="00230C8D" w:rsidP="00106BBA">
      <w:pPr>
        <w:pStyle w:val="BodyText"/>
        <w:rPr>
          <w:b/>
        </w:rPr>
      </w:pPr>
    </w:p>
    <w:p w:rsidR="003539BA" w:rsidRPr="009A6C54" w:rsidRDefault="003539BA" w:rsidP="00106BBA">
      <w:pPr>
        <w:pStyle w:val="BodyText"/>
      </w:pPr>
      <w:r w:rsidRPr="009A6C54">
        <w:rPr>
          <w:b/>
        </w:rPr>
        <w:t>VARP("C")</w:t>
      </w:r>
      <w:r w:rsidRPr="009A6C54">
        <w:tab/>
        <w:t xml:space="preserve">Can be defined as the number of registrations you want returned in the array.  </w:t>
      </w:r>
    </w:p>
    <w:p w:rsidR="003539BA" w:rsidRPr="009A6C54" w:rsidRDefault="003539BA" w:rsidP="00106BBA">
      <w:pPr>
        <w:pStyle w:val="BodyText"/>
      </w:pPr>
      <w:r w:rsidRPr="009A6C54">
        <w:t>(e.g., VARP("C")=5 - will return 5 most recent)</w:t>
      </w:r>
    </w:p>
    <w:p w:rsidR="00534571" w:rsidRPr="009A6C54" w:rsidRDefault="00CB4746" w:rsidP="00CB4746">
      <w:pPr>
        <w:pStyle w:val="BodyText"/>
        <w:jc w:val="center"/>
      </w:pPr>
      <w:r w:rsidRPr="009A6C54">
        <w:t>OUTPUT</w:t>
      </w:r>
      <w:r w:rsidR="003539BA" w:rsidRPr="009A6C54">
        <w:t>:</w:t>
      </w:r>
    </w:p>
    <w:p w:rsidR="00CB4746" w:rsidRPr="009A6C54" w:rsidRDefault="003539BA" w:rsidP="00106BBA">
      <w:pPr>
        <w:pStyle w:val="BodyText"/>
      </w:pPr>
      <w:r w:rsidRPr="009A6C54">
        <w:t>^UTILITY("VARP",$J,#,"I")</w:t>
      </w:r>
      <w:r w:rsidRPr="009A6C54">
        <w:tab/>
        <w:t>Internal format</w:t>
      </w:r>
    </w:p>
    <w:p w:rsidR="003539BA" w:rsidRPr="009A6C54" w:rsidRDefault="003539BA" w:rsidP="00106BBA">
      <w:pPr>
        <w:pStyle w:val="BodyText"/>
      </w:pPr>
      <w:r w:rsidRPr="009A6C54">
        <w:t>^UTILITY("VARP",$J,#,"E")</w:t>
      </w:r>
      <w:r w:rsidRPr="009A6C54">
        <w:tab/>
        <w:t>External format</w:t>
      </w:r>
    </w:p>
    <w:p w:rsidR="003539BA" w:rsidRPr="009A6C54" w:rsidRDefault="003539BA" w:rsidP="00106BBA">
      <w:pPr>
        <w:pStyle w:val="BodyText"/>
      </w:pPr>
      <w:r w:rsidRPr="009A6C54">
        <w:t>Piece 1</w:t>
      </w:r>
      <w:r w:rsidRPr="009A6C54">
        <w:tab/>
        <w:t>Registration Date/Time</w:t>
      </w:r>
    </w:p>
    <w:p w:rsidR="003539BA" w:rsidRPr="009A6C54" w:rsidRDefault="003539BA" w:rsidP="00106BBA">
      <w:pPr>
        <w:pStyle w:val="BodyText"/>
      </w:pPr>
      <w:r w:rsidRPr="009A6C54">
        <w:t>Piece 2</w:t>
      </w:r>
      <w:r w:rsidRPr="009A6C54">
        <w:tab/>
        <w:t>Status</w:t>
      </w:r>
    </w:p>
    <w:p w:rsidR="003539BA" w:rsidRPr="009A6C54" w:rsidRDefault="003539BA" w:rsidP="00106BBA">
      <w:pPr>
        <w:pStyle w:val="BodyText"/>
      </w:pPr>
      <w:r w:rsidRPr="009A6C54">
        <w:t>Piece 3</w:t>
      </w:r>
      <w:r w:rsidRPr="009A6C54">
        <w:tab/>
        <w:t xml:space="preserve">Type of Benefit applied </w:t>
      </w:r>
      <w:r w:rsidRPr="009A6C54">
        <w:tab/>
        <w:t>for</w:t>
      </w:r>
    </w:p>
    <w:p w:rsidR="003539BA" w:rsidRPr="009A6C54" w:rsidRDefault="003539BA" w:rsidP="00106BBA">
      <w:pPr>
        <w:pStyle w:val="BodyText"/>
      </w:pPr>
      <w:r w:rsidRPr="009A6C54">
        <w:t>Piece 4</w:t>
      </w:r>
      <w:r w:rsidRPr="009A6C54">
        <w:tab/>
        <w:t>Facility Applying to</w:t>
      </w:r>
    </w:p>
    <w:p w:rsidR="003539BA" w:rsidRPr="009A6C54" w:rsidRDefault="003539BA" w:rsidP="00106BBA">
      <w:pPr>
        <w:pStyle w:val="BodyText"/>
      </w:pPr>
      <w:r w:rsidRPr="009A6C54">
        <w:t>Piece 5</w:t>
      </w:r>
      <w:r w:rsidRPr="009A6C54">
        <w:tab/>
        <w:t>Who Registered</w:t>
      </w:r>
    </w:p>
    <w:p w:rsidR="003539BA" w:rsidRPr="009A6C54" w:rsidRDefault="003539BA" w:rsidP="00106BBA">
      <w:pPr>
        <w:pStyle w:val="BodyText"/>
      </w:pPr>
      <w:r w:rsidRPr="009A6C54">
        <w:t>Piece 6</w:t>
      </w:r>
      <w:r w:rsidRPr="009A6C54">
        <w:tab/>
        <w:t>Log out (disposition) date/time</w:t>
      </w:r>
    </w:p>
    <w:p w:rsidR="003539BA" w:rsidRPr="009A6C54" w:rsidRDefault="003539BA" w:rsidP="00106BBA">
      <w:pPr>
        <w:pStyle w:val="BodyText"/>
      </w:pPr>
      <w:r w:rsidRPr="009A6C54">
        <w:t>Piece 7</w:t>
      </w:r>
      <w:r w:rsidRPr="009A6C54">
        <w:tab/>
        <w:t>Disposition Type</w:t>
      </w:r>
    </w:p>
    <w:p w:rsidR="003539BA" w:rsidRPr="009A6C54" w:rsidRDefault="003539BA" w:rsidP="00106BBA">
      <w:pPr>
        <w:pStyle w:val="BodyText"/>
      </w:pPr>
      <w:r w:rsidRPr="009A6C54">
        <w:t>Piece 8</w:t>
      </w:r>
      <w:r w:rsidRPr="009A6C54">
        <w:tab/>
        <w:t>Who Dispositioned</w:t>
      </w:r>
    </w:p>
    <w:p w:rsidR="001B6366" w:rsidRPr="009A6C54" w:rsidRDefault="001B6366" w:rsidP="00106BBA">
      <w:pPr>
        <w:pStyle w:val="BodyText"/>
      </w:pPr>
    </w:p>
    <w:p w:rsidR="003539BA" w:rsidRPr="009A6C54" w:rsidRDefault="003539BA" w:rsidP="00106BBA">
      <w:pPr>
        <w:pStyle w:val="BodyText"/>
      </w:pPr>
      <w:r w:rsidRPr="009A6C54">
        <w:rPr>
          <w:b/>
        </w:rPr>
        <w:t>VAERR</w:t>
      </w:r>
      <w:r w:rsidRPr="009A6C54">
        <w:tab/>
        <w:t>The error flag will have one of the following values.</w:t>
      </w:r>
    </w:p>
    <w:p w:rsidR="003539BA" w:rsidRPr="009A6C54" w:rsidRDefault="003539BA" w:rsidP="00106BBA">
      <w:pPr>
        <w:pStyle w:val="BodyText"/>
      </w:pPr>
      <w:r w:rsidRPr="009A6C54">
        <w:t xml:space="preserve">0  -- no errors encountered </w:t>
      </w:r>
    </w:p>
    <w:p w:rsidR="003539BA" w:rsidRPr="009A6C54" w:rsidRDefault="003539BA" w:rsidP="00106BBA">
      <w:pPr>
        <w:pStyle w:val="BodyText"/>
      </w:pPr>
      <w:r w:rsidRPr="009A6C54">
        <w:t>1  -- error encountered - DFN or</w:t>
      </w:r>
      <w:r w:rsidR="00230C8D" w:rsidRPr="009A6C54">
        <w:t xml:space="preserve"> </w:t>
      </w:r>
      <w:r w:rsidRPr="009A6C54">
        <w:t xml:space="preserve">^DPT(DFN,0) is not defined </w:t>
      </w:r>
    </w:p>
    <w:p w:rsidR="003539BA" w:rsidRPr="009A6C54" w:rsidRDefault="003539BA" w:rsidP="00E32DC7">
      <w:pPr>
        <w:pStyle w:val="Heading3"/>
      </w:pPr>
      <w:bookmarkStart w:id="245" w:name="_Toc11706661"/>
      <w:r w:rsidRPr="009A6C54">
        <w:t>SDE^VADPT</w:t>
      </w:r>
      <w:bookmarkEnd w:id="245"/>
    </w:p>
    <w:p w:rsidR="003539BA" w:rsidRPr="009A6C54" w:rsidRDefault="003539BA" w:rsidP="00106BBA">
      <w:pPr>
        <w:pStyle w:val="BodyText"/>
      </w:pPr>
      <w:r w:rsidRPr="009A6C54">
        <w:t>Returns ACTIVE clinic enrollments for a patient.</w:t>
      </w:r>
    </w:p>
    <w:p w:rsidR="00E32DC7" w:rsidRPr="009A6C54" w:rsidRDefault="00E32DC7" w:rsidP="00E32DC7">
      <w:pPr>
        <w:pStyle w:val="BodyText"/>
        <w:jc w:val="center"/>
      </w:pPr>
      <w:r w:rsidRPr="009A6C54">
        <w:t>INPUT</w:t>
      </w:r>
      <w:r w:rsidR="003539BA" w:rsidRPr="009A6C54">
        <w:t>:</w:t>
      </w:r>
    </w:p>
    <w:p w:rsidR="003539BA" w:rsidRPr="009A6C54" w:rsidRDefault="003539BA" w:rsidP="00106BBA">
      <w:pPr>
        <w:pStyle w:val="BodyText"/>
      </w:pPr>
      <w:r w:rsidRPr="009A6C54">
        <w:rPr>
          <w:b/>
        </w:rPr>
        <w:t>DFN</w:t>
      </w:r>
      <w:r w:rsidR="00E32DC7" w:rsidRPr="009A6C54">
        <w:t xml:space="preserve"> </w:t>
      </w:r>
      <w:r w:rsidRPr="009A6C54">
        <w:t>This required variable is the internal</w:t>
      </w:r>
      <w:r w:rsidR="00230C8D" w:rsidRPr="009A6C54">
        <w:t xml:space="preserve"> </w:t>
      </w:r>
      <w:r w:rsidRPr="009A6C54">
        <w:t>entry number in the PATIENT file.</w:t>
      </w:r>
    </w:p>
    <w:p w:rsidR="00E32DC7" w:rsidRPr="009A6C54" w:rsidRDefault="00E32DC7" w:rsidP="00E32DC7">
      <w:pPr>
        <w:pStyle w:val="BodyText"/>
        <w:jc w:val="center"/>
      </w:pPr>
      <w:r w:rsidRPr="009A6C54">
        <w:t>OUTPUT</w:t>
      </w:r>
      <w:r w:rsidR="003539BA" w:rsidRPr="009A6C54">
        <w:t>:</w:t>
      </w:r>
    </w:p>
    <w:p w:rsidR="003539BA" w:rsidRPr="009A6C54" w:rsidRDefault="003539BA" w:rsidP="00106BBA">
      <w:pPr>
        <w:pStyle w:val="BodyText"/>
      </w:pPr>
      <w:r w:rsidRPr="009A6C54">
        <w:t>^UTILITY("VAEN",$J,#,"I")</w:t>
      </w:r>
      <w:r w:rsidRPr="009A6C54">
        <w:tab/>
        <w:t>Internal format</w:t>
      </w:r>
    </w:p>
    <w:p w:rsidR="003539BA" w:rsidRPr="009A6C54" w:rsidRDefault="003539BA" w:rsidP="00106BBA">
      <w:pPr>
        <w:pStyle w:val="BodyText"/>
      </w:pPr>
      <w:r w:rsidRPr="009A6C54">
        <w:t>^UTILITY("VAEN",$J,#,"E")</w:t>
      </w:r>
      <w:r w:rsidRPr="009A6C54">
        <w:tab/>
        <w:t>External format</w:t>
      </w:r>
    </w:p>
    <w:p w:rsidR="003539BA" w:rsidRPr="009A6C54" w:rsidRDefault="003539BA" w:rsidP="00106BBA">
      <w:pPr>
        <w:pStyle w:val="BodyText"/>
      </w:pPr>
      <w:r w:rsidRPr="009A6C54">
        <w:t>Piece 1</w:t>
      </w:r>
      <w:r w:rsidRPr="009A6C54">
        <w:tab/>
        <w:t>Clinic Enrolled in</w:t>
      </w:r>
    </w:p>
    <w:p w:rsidR="003539BA" w:rsidRPr="009A6C54" w:rsidRDefault="003539BA" w:rsidP="00106BBA">
      <w:pPr>
        <w:pStyle w:val="BodyText"/>
      </w:pPr>
      <w:r w:rsidRPr="009A6C54">
        <w:t>Piece 2</w:t>
      </w:r>
      <w:r w:rsidRPr="009A6C54">
        <w:tab/>
        <w:t>Enrollment Date</w:t>
      </w:r>
    </w:p>
    <w:p w:rsidR="003539BA" w:rsidRPr="009A6C54" w:rsidRDefault="003539BA" w:rsidP="00106BBA">
      <w:pPr>
        <w:pStyle w:val="BodyText"/>
      </w:pPr>
      <w:r w:rsidRPr="009A6C54">
        <w:t>Piece 3</w:t>
      </w:r>
      <w:r w:rsidRPr="009A6C54">
        <w:tab/>
        <w:t>OPT or AC</w:t>
      </w:r>
    </w:p>
    <w:p w:rsidR="003539BA" w:rsidRPr="009A6C54" w:rsidRDefault="003539BA" w:rsidP="00106BBA">
      <w:pPr>
        <w:pStyle w:val="BodyText"/>
      </w:pPr>
    </w:p>
    <w:p w:rsidR="003539BA" w:rsidRPr="009A6C54" w:rsidRDefault="003539BA" w:rsidP="00106BBA">
      <w:pPr>
        <w:pStyle w:val="BodyText"/>
      </w:pPr>
      <w:r w:rsidRPr="009A6C54">
        <w:rPr>
          <w:b/>
        </w:rPr>
        <w:t>VAERR</w:t>
      </w:r>
      <w:r w:rsidRPr="009A6C54">
        <w:tab/>
        <w:t>The error flag will have one of the following values.</w:t>
      </w:r>
    </w:p>
    <w:p w:rsidR="003539BA" w:rsidRPr="009A6C54" w:rsidRDefault="003539BA" w:rsidP="00106BBA">
      <w:pPr>
        <w:pStyle w:val="BodyText"/>
      </w:pPr>
      <w:r w:rsidRPr="009A6C54">
        <w:t xml:space="preserve">0  -- no errors encountered </w:t>
      </w:r>
    </w:p>
    <w:p w:rsidR="003539BA" w:rsidRPr="009A6C54" w:rsidRDefault="003539BA" w:rsidP="00106BBA">
      <w:pPr>
        <w:pStyle w:val="BodyText"/>
      </w:pPr>
      <w:r w:rsidRPr="009A6C54">
        <w:t>1  -- error encountered - DFN or</w:t>
      </w:r>
      <w:r w:rsidR="00230C8D" w:rsidRPr="009A6C54">
        <w:t xml:space="preserve"> </w:t>
      </w:r>
      <w:r w:rsidRPr="009A6C54">
        <w:t xml:space="preserve">^DPT(DFN,0) is not defined </w:t>
      </w:r>
    </w:p>
    <w:p w:rsidR="00230C8D" w:rsidRPr="009A6C54" w:rsidRDefault="00230C8D" w:rsidP="00106BBA">
      <w:pPr>
        <w:pStyle w:val="BodyText"/>
        <w:rPr>
          <w:b/>
        </w:rPr>
      </w:pPr>
    </w:p>
    <w:p w:rsidR="00E32DC7" w:rsidRPr="009A6C54" w:rsidRDefault="003539BA" w:rsidP="00E32DC7">
      <w:pPr>
        <w:pStyle w:val="Heading3"/>
      </w:pPr>
      <w:bookmarkStart w:id="246" w:name="_Toc11706662"/>
      <w:r w:rsidRPr="009A6C54">
        <w:t>SDA^VADPT</w:t>
      </w:r>
      <w:bookmarkEnd w:id="246"/>
      <w:r w:rsidR="001B6366" w:rsidRPr="009A6C54">
        <w:t xml:space="preserve"> </w:t>
      </w:r>
    </w:p>
    <w:p w:rsidR="003539BA" w:rsidRPr="009A6C54" w:rsidRDefault="003539BA" w:rsidP="00106BBA">
      <w:pPr>
        <w:pStyle w:val="BodyText"/>
      </w:pPr>
      <w:r w:rsidRPr="009A6C54">
        <w:t>Returns APPOINTMENT DATE/TIME data for a patient.</w:t>
      </w:r>
    </w:p>
    <w:p w:rsidR="00E32DC7" w:rsidRPr="009A6C54" w:rsidRDefault="00E32DC7" w:rsidP="00E32DC7">
      <w:pPr>
        <w:pStyle w:val="BodyText"/>
        <w:jc w:val="center"/>
      </w:pPr>
      <w:r w:rsidRPr="009A6C54">
        <w:t>INPUT</w:t>
      </w:r>
      <w:r w:rsidR="003539BA" w:rsidRPr="009A6C54">
        <w:t>:</w:t>
      </w:r>
    </w:p>
    <w:p w:rsidR="003539BA" w:rsidRPr="009A6C54" w:rsidRDefault="003539BA" w:rsidP="00106BBA">
      <w:pPr>
        <w:pStyle w:val="BodyText"/>
      </w:pPr>
      <w:r w:rsidRPr="009A6C54">
        <w:rPr>
          <w:b/>
        </w:rPr>
        <w:t>DFN</w:t>
      </w:r>
      <w:r w:rsidRPr="009A6C54">
        <w:tab/>
        <w:t>This required variable is the internal</w:t>
      </w:r>
      <w:r w:rsidR="001B6366" w:rsidRPr="009A6C54">
        <w:t xml:space="preserve"> </w:t>
      </w:r>
      <w:r w:rsidRPr="009A6C54">
        <w:t>entry number in the PATIENT file.</w:t>
      </w:r>
    </w:p>
    <w:p w:rsidR="003539BA" w:rsidRPr="009A6C54" w:rsidRDefault="003539BA" w:rsidP="00106BBA">
      <w:pPr>
        <w:pStyle w:val="BodyText"/>
      </w:pPr>
    </w:p>
    <w:p w:rsidR="003539BA" w:rsidRPr="009A6C54" w:rsidRDefault="003539BA" w:rsidP="00106BBA">
      <w:pPr>
        <w:pStyle w:val="BodyText"/>
      </w:pPr>
      <w:r w:rsidRPr="009A6C54">
        <w:rPr>
          <w:b/>
        </w:rPr>
        <w:t>VASD("T")</w:t>
      </w:r>
      <w:r w:rsidRPr="009A6C54">
        <w:tab/>
        <w:t>Can be defined as the "to" date for which registrations are desired.  This must be passed as a valid VA File-Manager date.  If neither VASD("F") nor VASD("T") are defined, all future appointments will be returned.</w:t>
      </w:r>
    </w:p>
    <w:p w:rsidR="003539BA" w:rsidRPr="009A6C54" w:rsidRDefault="003539BA" w:rsidP="00106BBA">
      <w:pPr>
        <w:pStyle w:val="BodyText"/>
      </w:pPr>
    </w:p>
    <w:p w:rsidR="003539BA" w:rsidRPr="009A6C54" w:rsidRDefault="003539BA" w:rsidP="00106BBA">
      <w:pPr>
        <w:pStyle w:val="BodyText"/>
      </w:pPr>
      <w:r w:rsidRPr="009A6C54">
        <w:rPr>
          <w:b/>
        </w:rPr>
        <w:t>VASD("F")</w:t>
      </w:r>
      <w:r w:rsidRPr="009A6C54">
        <w:tab/>
        <w:t>Can be defined as the "from" date for which appointments are desired.  This must be passed as a valid VA File-Manager date.  If not defined, it is assumed only future appointments should be returned.</w:t>
      </w:r>
    </w:p>
    <w:p w:rsidR="003539BA" w:rsidRPr="009A6C54" w:rsidRDefault="003539BA" w:rsidP="00106BBA">
      <w:pPr>
        <w:pStyle w:val="BodyText"/>
      </w:pPr>
    </w:p>
    <w:p w:rsidR="003539BA" w:rsidRPr="009A6C54" w:rsidRDefault="003539BA" w:rsidP="00106BBA">
      <w:pPr>
        <w:pStyle w:val="BodyText"/>
      </w:pPr>
      <w:r w:rsidRPr="009A6C54">
        <w:rPr>
          <w:b/>
        </w:rPr>
        <w:t>VASD("W")</w:t>
      </w:r>
      <w:r w:rsidRPr="009A6C54">
        <w:tab/>
        <w:t>Can be passed as the specific STATUS desired in the following format.  If not passed, only those appointments which are still scheduled (or kept in the event of a past date) for both inpatients and outpatients will be returned.</w:t>
      </w:r>
    </w:p>
    <w:p w:rsidR="003539BA" w:rsidRPr="009A6C54" w:rsidRDefault="003539BA" w:rsidP="00106BBA">
      <w:pPr>
        <w:pStyle w:val="BodyText"/>
      </w:pPr>
    </w:p>
    <w:p w:rsidR="003539BA" w:rsidRPr="009A6C54" w:rsidRDefault="003539BA" w:rsidP="00106BBA">
      <w:pPr>
        <w:pStyle w:val="BodyText"/>
        <w:rPr>
          <w:b/>
        </w:rPr>
      </w:pPr>
      <w:r w:rsidRPr="009A6C54">
        <w:rPr>
          <w:b/>
        </w:rPr>
        <w:t>If VASD("W")</w:t>
      </w:r>
    </w:p>
    <w:p w:rsidR="003539BA" w:rsidRPr="009A6C54" w:rsidRDefault="003539BA" w:rsidP="00106BBA">
      <w:pPr>
        <w:pStyle w:val="BodyText"/>
      </w:pPr>
      <w:r w:rsidRPr="009A6C54">
        <w:t>Contains a</w:t>
      </w:r>
      <w:r w:rsidRPr="009A6C54">
        <w:tab/>
        <w:t>These appts. are returned</w:t>
      </w:r>
    </w:p>
    <w:p w:rsidR="003539BA" w:rsidRPr="009A6C54" w:rsidRDefault="003539BA" w:rsidP="00106BBA">
      <w:pPr>
        <w:pStyle w:val="BodyText"/>
      </w:pPr>
      <w:r w:rsidRPr="009A6C54">
        <w:t>1</w:t>
      </w:r>
      <w:r w:rsidRPr="009A6C54">
        <w:tab/>
      </w:r>
      <w:r w:rsidRPr="009A6C54">
        <w:tab/>
        <w:t>Active/Kept</w:t>
      </w:r>
    </w:p>
    <w:p w:rsidR="003539BA" w:rsidRPr="009A6C54" w:rsidRDefault="003539BA" w:rsidP="00106BBA">
      <w:pPr>
        <w:pStyle w:val="BodyText"/>
      </w:pPr>
      <w:r w:rsidRPr="009A6C54">
        <w:t>2</w:t>
      </w:r>
      <w:r w:rsidRPr="009A6C54">
        <w:tab/>
      </w:r>
      <w:r w:rsidRPr="009A6C54">
        <w:tab/>
        <w:t>Inpatient appts. only</w:t>
      </w:r>
    </w:p>
    <w:p w:rsidR="003539BA" w:rsidRPr="009A6C54" w:rsidRDefault="003539BA" w:rsidP="00106BBA">
      <w:pPr>
        <w:pStyle w:val="BodyText"/>
      </w:pPr>
      <w:r w:rsidRPr="009A6C54">
        <w:t>3</w:t>
      </w:r>
      <w:r w:rsidRPr="009A6C54">
        <w:tab/>
      </w:r>
      <w:r w:rsidRPr="009A6C54">
        <w:tab/>
        <w:t>No-shows</w:t>
      </w:r>
    </w:p>
    <w:p w:rsidR="003539BA" w:rsidRPr="009A6C54" w:rsidRDefault="003539BA" w:rsidP="00106BBA">
      <w:pPr>
        <w:pStyle w:val="BodyText"/>
      </w:pPr>
      <w:r w:rsidRPr="009A6C54">
        <w:t>4</w:t>
      </w:r>
      <w:r w:rsidRPr="009A6C54">
        <w:tab/>
      </w:r>
      <w:r w:rsidRPr="009A6C54">
        <w:tab/>
        <w:t>No-shows, auto-rebook</w:t>
      </w:r>
    </w:p>
    <w:p w:rsidR="003539BA" w:rsidRPr="009A6C54" w:rsidRDefault="003539BA" w:rsidP="00106BBA">
      <w:pPr>
        <w:pStyle w:val="BodyText"/>
      </w:pPr>
      <w:r w:rsidRPr="009A6C54">
        <w:t>5</w:t>
      </w:r>
      <w:r w:rsidRPr="009A6C54">
        <w:tab/>
      </w:r>
      <w:r w:rsidRPr="009A6C54">
        <w:tab/>
        <w:t>Cancelled by Clinic</w:t>
      </w:r>
    </w:p>
    <w:p w:rsidR="003539BA" w:rsidRPr="009A6C54" w:rsidRDefault="003539BA" w:rsidP="00106BBA">
      <w:pPr>
        <w:pStyle w:val="BodyText"/>
      </w:pPr>
      <w:r w:rsidRPr="009A6C54">
        <w:t>6</w:t>
      </w:r>
      <w:r w:rsidRPr="009A6C54">
        <w:tab/>
      </w:r>
      <w:r w:rsidRPr="009A6C54">
        <w:tab/>
        <w:t>Cancelled by Clinic, auto rebook</w:t>
      </w:r>
    </w:p>
    <w:p w:rsidR="003539BA" w:rsidRPr="009A6C54" w:rsidRDefault="003539BA" w:rsidP="00106BBA">
      <w:pPr>
        <w:pStyle w:val="BodyText"/>
      </w:pPr>
      <w:r w:rsidRPr="009A6C54">
        <w:t>7</w:t>
      </w:r>
      <w:r w:rsidRPr="009A6C54">
        <w:tab/>
      </w:r>
      <w:r w:rsidRPr="009A6C54">
        <w:tab/>
        <w:t>Cancelled by Patient</w:t>
      </w:r>
    </w:p>
    <w:p w:rsidR="003539BA" w:rsidRPr="009A6C54" w:rsidRDefault="003539BA" w:rsidP="00106BBA">
      <w:pPr>
        <w:pStyle w:val="BodyText"/>
      </w:pPr>
      <w:r w:rsidRPr="009A6C54">
        <w:t>8</w:t>
      </w:r>
      <w:r w:rsidRPr="009A6C54">
        <w:tab/>
      </w:r>
      <w:r w:rsidRPr="009A6C54">
        <w:tab/>
        <w:t xml:space="preserve">Cancelled by Patient, </w:t>
      </w:r>
    </w:p>
    <w:p w:rsidR="003539BA" w:rsidRPr="009A6C54" w:rsidRDefault="001B6366" w:rsidP="00106BBA">
      <w:pPr>
        <w:pStyle w:val="BodyText"/>
      </w:pPr>
      <w:r w:rsidRPr="009A6C54">
        <w:tab/>
      </w:r>
      <w:r w:rsidR="003539BA" w:rsidRPr="009A6C54">
        <w:tab/>
      </w:r>
      <w:r w:rsidR="003539BA" w:rsidRPr="009A6C54">
        <w:tab/>
        <w:t>auto rebook</w:t>
      </w:r>
    </w:p>
    <w:p w:rsidR="003539BA" w:rsidRPr="009A6C54" w:rsidRDefault="003539BA" w:rsidP="00106BBA">
      <w:pPr>
        <w:pStyle w:val="BodyText"/>
      </w:pPr>
      <w:r w:rsidRPr="009A6C54">
        <w:t>9</w:t>
      </w:r>
      <w:r w:rsidRPr="009A6C54">
        <w:tab/>
        <w:t>No action taken</w:t>
      </w:r>
    </w:p>
    <w:p w:rsidR="00230C8D" w:rsidRPr="009A6C54" w:rsidRDefault="00230C8D" w:rsidP="00106BBA">
      <w:pPr>
        <w:pStyle w:val="BodyText"/>
        <w:rPr>
          <w:b/>
        </w:rPr>
      </w:pPr>
    </w:p>
    <w:p w:rsidR="00230C8D" w:rsidRPr="009A6C54" w:rsidRDefault="003539BA" w:rsidP="00106BBA">
      <w:pPr>
        <w:pStyle w:val="BodyText"/>
      </w:pPr>
      <w:r w:rsidRPr="009A6C54">
        <w:rPr>
          <w:b/>
        </w:rPr>
        <w:t>VASD("C",</w:t>
      </w:r>
      <w:r w:rsidR="001B6366" w:rsidRPr="009A6C54">
        <w:t xml:space="preserve"> </w:t>
      </w:r>
      <w:r w:rsidRPr="009A6C54">
        <w:t xml:space="preserve">Clinic IFN)Can be set up to contain only those internal file entries from the HOSPITAL LOCATION file for clinics which you would like to see appointments for this particular patient.  </w:t>
      </w:r>
    </w:p>
    <w:p w:rsidR="003539BA" w:rsidRPr="009A6C54" w:rsidRDefault="003539BA" w:rsidP="00106BBA">
      <w:pPr>
        <w:pStyle w:val="BodyText"/>
      </w:pPr>
      <w:r w:rsidRPr="009A6C54">
        <w:t>You may define this array with just one clinic or with many.  If you do not define this variable, it will be assumed that you want appointments for this patient in all clinics returned.</w:t>
      </w:r>
    </w:p>
    <w:p w:rsidR="00E32DC7" w:rsidRPr="009A6C54" w:rsidRDefault="00E32DC7" w:rsidP="00E32DC7">
      <w:pPr>
        <w:pStyle w:val="BodyText"/>
        <w:jc w:val="center"/>
      </w:pPr>
      <w:r w:rsidRPr="009A6C54">
        <w:t>OUTPUT</w:t>
      </w:r>
      <w:r w:rsidR="003539BA" w:rsidRPr="009A6C54">
        <w:t>:</w:t>
      </w:r>
    </w:p>
    <w:p w:rsidR="003539BA" w:rsidRPr="009A6C54" w:rsidRDefault="003539BA" w:rsidP="00106BBA">
      <w:pPr>
        <w:pStyle w:val="BodyText"/>
      </w:pPr>
      <w:r w:rsidRPr="009A6C54">
        <w:t>^UTILITY("VASD",$J,#,"I")</w:t>
      </w:r>
      <w:r w:rsidRPr="009A6C54">
        <w:tab/>
        <w:t>Internal format</w:t>
      </w:r>
    </w:p>
    <w:p w:rsidR="003539BA" w:rsidRPr="009A6C54" w:rsidRDefault="003539BA" w:rsidP="00106BBA">
      <w:pPr>
        <w:pStyle w:val="BodyText"/>
      </w:pPr>
      <w:r w:rsidRPr="009A6C54">
        <w:t>^UTILITY("VASD",$J,#,"E")</w:t>
      </w:r>
      <w:r w:rsidRPr="009A6C54">
        <w:tab/>
        <w:t>External format</w:t>
      </w:r>
    </w:p>
    <w:p w:rsidR="003539BA" w:rsidRPr="009A6C54" w:rsidRDefault="003539BA" w:rsidP="00106BBA">
      <w:pPr>
        <w:pStyle w:val="BodyText"/>
      </w:pPr>
      <w:r w:rsidRPr="009A6C54">
        <w:t>Piece 1</w:t>
      </w:r>
      <w:r w:rsidRPr="009A6C54">
        <w:tab/>
        <w:t>Date/Time of Appointment</w:t>
      </w:r>
    </w:p>
    <w:p w:rsidR="003539BA" w:rsidRPr="009A6C54" w:rsidRDefault="003539BA" w:rsidP="00106BBA">
      <w:pPr>
        <w:pStyle w:val="BodyText"/>
      </w:pPr>
      <w:r w:rsidRPr="009A6C54">
        <w:t>Piece 2</w:t>
      </w:r>
      <w:r w:rsidRPr="009A6C54">
        <w:tab/>
        <w:t>Clinic</w:t>
      </w:r>
    </w:p>
    <w:p w:rsidR="003539BA" w:rsidRPr="009A6C54" w:rsidRDefault="003539BA" w:rsidP="00106BBA">
      <w:pPr>
        <w:pStyle w:val="BodyText"/>
      </w:pPr>
      <w:r w:rsidRPr="009A6C54">
        <w:t>Piece 3</w:t>
      </w:r>
      <w:r w:rsidRPr="009A6C54">
        <w:tab/>
        <w:t>Status</w:t>
      </w:r>
    </w:p>
    <w:p w:rsidR="003539BA" w:rsidRPr="009A6C54" w:rsidRDefault="003539BA" w:rsidP="00106BBA">
      <w:pPr>
        <w:pStyle w:val="BodyText"/>
      </w:pPr>
      <w:r w:rsidRPr="009A6C54">
        <w:t>Piece 4</w:t>
      </w:r>
      <w:r w:rsidRPr="009A6C54">
        <w:tab/>
        <w:t>Appointment Type</w:t>
      </w:r>
    </w:p>
    <w:p w:rsidR="003539BA" w:rsidRPr="009A6C54" w:rsidRDefault="003539BA" w:rsidP="00106BBA">
      <w:pPr>
        <w:pStyle w:val="BodyText"/>
      </w:pPr>
    </w:p>
    <w:p w:rsidR="003539BA" w:rsidRPr="009A6C54" w:rsidRDefault="003539BA" w:rsidP="00106BBA">
      <w:pPr>
        <w:pStyle w:val="BodyText"/>
      </w:pPr>
      <w:r w:rsidRPr="009A6C54">
        <w:rPr>
          <w:b/>
        </w:rPr>
        <w:t>VAERR</w:t>
      </w:r>
      <w:r w:rsidRPr="009A6C54">
        <w:tab/>
        <w:t>The error flag will have one of the following values.</w:t>
      </w:r>
    </w:p>
    <w:p w:rsidR="003539BA" w:rsidRPr="009A6C54" w:rsidRDefault="003539BA" w:rsidP="00106BBA">
      <w:pPr>
        <w:pStyle w:val="BodyText"/>
      </w:pPr>
      <w:r w:rsidRPr="009A6C54">
        <w:t xml:space="preserve">0 -- no errors encountered </w:t>
      </w:r>
    </w:p>
    <w:p w:rsidR="003539BA" w:rsidRPr="009A6C54" w:rsidRDefault="003539BA" w:rsidP="00106BBA">
      <w:pPr>
        <w:pStyle w:val="BodyText"/>
      </w:pPr>
      <w:r w:rsidRPr="009A6C54">
        <w:t>1 -- error encountered - DFN or</w:t>
      </w:r>
    </w:p>
    <w:p w:rsidR="003539BA" w:rsidRPr="009A6C54" w:rsidRDefault="003539BA" w:rsidP="00106BBA">
      <w:pPr>
        <w:pStyle w:val="BodyText"/>
      </w:pPr>
      <w:r w:rsidRPr="009A6C54">
        <w:t xml:space="preserve">^DPT(DFN,0) is not defined </w:t>
      </w:r>
    </w:p>
    <w:p w:rsidR="003539BA" w:rsidRPr="009A6C54" w:rsidRDefault="003539BA" w:rsidP="00106BBA">
      <w:pPr>
        <w:pStyle w:val="BodyText"/>
        <w:rPr>
          <w:b/>
        </w:rPr>
      </w:pPr>
    </w:p>
    <w:p w:rsidR="00E91AED" w:rsidRPr="009A6C54" w:rsidRDefault="003539BA" w:rsidP="00E91AED">
      <w:pPr>
        <w:pStyle w:val="Heading3"/>
      </w:pPr>
      <w:bookmarkStart w:id="247" w:name="_Toc11706663"/>
      <w:r w:rsidRPr="009A6C54">
        <w:t>PID^VADPT</w:t>
      </w:r>
      <w:bookmarkEnd w:id="247"/>
      <w:r w:rsidR="001B6366" w:rsidRPr="009A6C54">
        <w:t xml:space="preserve"> </w:t>
      </w:r>
    </w:p>
    <w:p w:rsidR="003539BA" w:rsidRPr="009A6C54" w:rsidRDefault="003539BA" w:rsidP="00106BBA">
      <w:pPr>
        <w:pStyle w:val="BodyText"/>
      </w:pPr>
      <w:r w:rsidRPr="009A6C54">
        <w:t>This call is used to obtain the patient identifier in long and brief format.</w:t>
      </w:r>
    </w:p>
    <w:p w:rsidR="00E32DC7" w:rsidRPr="009A6C54" w:rsidRDefault="00E32DC7" w:rsidP="00E32DC7">
      <w:pPr>
        <w:pStyle w:val="BodyText"/>
        <w:jc w:val="center"/>
      </w:pPr>
      <w:r w:rsidRPr="009A6C54">
        <w:t>INPUT</w:t>
      </w:r>
      <w:r w:rsidR="003539BA" w:rsidRPr="009A6C54">
        <w:t>:</w:t>
      </w:r>
    </w:p>
    <w:p w:rsidR="003539BA" w:rsidRPr="009A6C54" w:rsidRDefault="003539BA" w:rsidP="00106BBA">
      <w:pPr>
        <w:pStyle w:val="BodyText"/>
      </w:pPr>
      <w:r w:rsidRPr="009A6C54">
        <w:rPr>
          <w:b/>
        </w:rPr>
        <w:t>DFN</w:t>
      </w:r>
      <w:r w:rsidRPr="009A6C54">
        <w:tab/>
      </w:r>
      <w:r w:rsidRPr="009A6C54">
        <w:tab/>
        <w:t>This required variable is the internal</w:t>
      </w:r>
    </w:p>
    <w:p w:rsidR="003539BA" w:rsidRPr="009A6C54" w:rsidRDefault="003539BA" w:rsidP="00106BBA">
      <w:pPr>
        <w:pStyle w:val="BodyText"/>
      </w:pPr>
      <w:r w:rsidRPr="009A6C54">
        <w:t>entry number in the PATIENT file.</w:t>
      </w:r>
    </w:p>
    <w:p w:rsidR="00E32DC7" w:rsidRPr="009A6C54" w:rsidRDefault="00E32DC7" w:rsidP="00106BBA">
      <w:pPr>
        <w:pStyle w:val="BodyText"/>
        <w:rPr>
          <w:b/>
        </w:rPr>
      </w:pPr>
    </w:p>
    <w:p w:rsidR="003539BA" w:rsidRPr="009A6C54" w:rsidRDefault="003539BA" w:rsidP="00106BBA">
      <w:pPr>
        <w:pStyle w:val="BodyText"/>
      </w:pPr>
      <w:r w:rsidRPr="009A6C54">
        <w:rPr>
          <w:b/>
        </w:rPr>
        <w:t>VAPTYP</w:t>
      </w:r>
      <w:r w:rsidRPr="009A6C54">
        <w:tab/>
        <w:t>This optional variable can be set to the internal number of a patient eligibility.  The variable can be used to indicate the patient's type such as VA, DOD, or IHS through the eligibility.  If this variable is not defined or the eligibility does not exist, the VA patient IDs will be returned.</w:t>
      </w:r>
    </w:p>
    <w:p w:rsidR="00E32DC7" w:rsidRPr="009A6C54" w:rsidRDefault="00E32DC7" w:rsidP="00E32DC7">
      <w:pPr>
        <w:pStyle w:val="BodyText"/>
        <w:jc w:val="center"/>
      </w:pPr>
      <w:r w:rsidRPr="009A6C54">
        <w:t>OUTPUT</w:t>
      </w:r>
      <w:r w:rsidR="003539BA" w:rsidRPr="009A6C54">
        <w:t>:</w:t>
      </w:r>
    </w:p>
    <w:p w:rsidR="003539BA" w:rsidRPr="009A6C54" w:rsidRDefault="003539BA" w:rsidP="00106BBA">
      <w:pPr>
        <w:pStyle w:val="BodyText"/>
      </w:pPr>
      <w:r w:rsidRPr="009A6C54">
        <w:rPr>
          <w:b/>
        </w:rPr>
        <w:t>VA("PID")</w:t>
      </w:r>
      <w:r w:rsidRPr="009A6C54">
        <w:tab/>
        <w:t>The long patient identifier.</w:t>
      </w:r>
    </w:p>
    <w:p w:rsidR="003539BA" w:rsidRPr="009A6C54" w:rsidRDefault="003539BA" w:rsidP="00106BBA">
      <w:pPr>
        <w:pStyle w:val="BodyText"/>
      </w:pPr>
      <w:r w:rsidRPr="009A6C54">
        <w:t>(e.g., 000-22-3333P)</w:t>
      </w:r>
    </w:p>
    <w:p w:rsidR="003539BA" w:rsidRPr="009A6C54" w:rsidRDefault="003539BA" w:rsidP="00106BBA">
      <w:pPr>
        <w:pStyle w:val="BodyText"/>
      </w:pPr>
    </w:p>
    <w:p w:rsidR="003539BA" w:rsidRPr="009A6C54" w:rsidRDefault="003539BA" w:rsidP="00106BBA">
      <w:pPr>
        <w:pStyle w:val="BodyText"/>
      </w:pPr>
      <w:r w:rsidRPr="009A6C54">
        <w:rPr>
          <w:b/>
        </w:rPr>
        <w:t>VA("BID")</w:t>
      </w:r>
      <w:r w:rsidRPr="009A6C54">
        <w:tab/>
        <w:t>The short patient identifier.</w:t>
      </w:r>
      <w:r w:rsidR="00910F59" w:rsidRPr="009A6C54">
        <w:t xml:space="preserve"> </w:t>
      </w:r>
      <w:r w:rsidRPr="009A6C54">
        <w:t>(e.g., 3333P)</w:t>
      </w:r>
    </w:p>
    <w:p w:rsidR="003539BA" w:rsidRPr="009A6C54" w:rsidRDefault="003539BA" w:rsidP="00106BBA">
      <w:pPr>
        <w:pStyle w:val="BodyText"/>
      </w:pPr>
    </w:p>
    <w:p w:rsidR="003539BA" w:rsidRPr="009A6C54" w:rsidRDefault="003539BA" w:rsidP="00106BBA">
      <w:pPr>
        <w:pStyle w:val="BodyText"/>
      </w:pPr>
      <w:r w:rsidRPr="009A6C54">
        <w:rPr>
          <w:b/>
        </w:rPr>
        <w:t>VAERR</w:t>
      </w:r>
      <w:r w:rsidRPr="009A6C54">
        <w:tab/>
        <w:t>The error flag will have one of the following values.</w:t>
      </w:r>
    </w:p>
    <w:p w:rsidR="003539BA" w:rsidRPr="009A6C54" w:rsidRDefault="003539BA" w:rsidP="00106BBA">
      <w:pPr>
        <w:pStyle w:val="BodyText"/>
      </w:pPr>
      <w:r w:rsidRPr="009A6C54">
        <w:t xml:space="preserve">0  -- no errors encountered </w:t>
      </w:r>
    </w:p>
    <w:p w:rsidR="003539BA" w:rsidRPr="009A6C54" w:rsidRDefault="003539BA" w:rsidP="00106BBA">
      <w:pPr>
        <w:pStyle w:val="BodyText"/>
      </w:pPr>
      <w:r w:rsidRPr="009A6C54">
        <w:t>1  -- error encountered - DFN or</w:t>
      </w:r>
    </w:p>
    <w:p w:rsidR="003539BA" w:rsidRPr="009A6C54" w:rsidRDefault="003539BA" w:rsidP="00106BBA">
      <w:pPr>
        <w:pStyle w:val="BodyText"/>
      </w:pPr>
      <w:r w:rsidRPr="009A6C54">
        <w:t xml:space="preserve">^DPT(DFN,0) is not defined </w:t>
      </w:r>
    </w:p>
    <w:p w:rsidR="00230C8D" w:rsidRPr="009A6C54" w:rsidRDefault="00230C8D" w:rsidP="00106BBA">
      <w:pPr>
        <w:pStyle w:val="BodyText"/>
        <w:rPr>
          <w:b/>
        </w:rPr>
      </w:pPr>
    </w:p>
    <w:p w:rsidR="00E32DC7" w:rsidRPr="009A6C54" w:rsidRDefault="003539BA" w:rsidP="00E32DC7">
      <w:pPr>
        <w:pStyle w:val="Heading3"/>
      </w:pPr>
      <w:bookmarkStart w:id="248" w:name="_Toc11706664"/>
      <w:r w:rsidRPr="009A6C54">
        <w:t>PID^VADPT6</w:t>
      </w:r>
      <w:bookmarkEnd w:id="248"/>
      <w:r w:rsidR="00910F59" w:rsidRPr="009A6C54">
        <w:t xml:space="preserve"> </w:t>
      </w:r>
    </w:p>
    <w:p w:rsidR="003539BA" w:rsidRPr="009A6C54" w:rsidRDefault="003539BA" w:rsidP="00106BBA">
      <w:pPr>
        <w:pStyle w:val="BodyText"/>
      </w:pPr>
      <w:r w:rsidRPr="009A6C54">
        <w:t>This call returns the same variables as the call mentioned above, but will eliminate the unnecessary processing time required calling PID^VADPT.</w:t>
      </w:r>
    </w:p>
    <w:p w:rsidR="00E32DC7" w:rsidRPr="009A6C54" w:rsidRDefault="003539BA" w:rsidP="00E32DC7">
      <w:pPr>
        <w:pStyle w:val="Heading3"/>
      </w:pPr>
      <w:bookmarkStart w:id="249" w:name="_Toc11706665"/>
      <w:r w:rsidRPr="009A6C54">
        <w:t>ADM^VADPT2</w:t>
      </w:r>
      <w:bookmarkEnd w:id="249"/>
      <w:r w:rsidR="00910F59" w:rsidRPr="009A6C54">
        <w:t xml:space="preserve"> </w:t>
      </w:r>
    </w:p>
    <w:p w:rsidR="003539BA" w:rsidRPr="009A6C54" w:rsidRDefault="003539BA" w:rsidP="00106BBA">
      <w:pPr>
        <w:pStyle w:val="BodyText"/>
      </w:pPr>
      <w:r w:rsidRPr="009A6C54">
        <w:t>This returns the internal file number of the admission movement.  If VAINDT is not defined, this will use "NOW" for the date/time.</w:t>
      </w:r>
    </w:p>
    <w:p w:rsidR="00E32DC7" w:rsidRPr="009A6C54" w:rsidRDefault="00E32DC7" w:rsidP="00E32DC7">
      <w:pPr>
        <w:pStyle w:val="BodyText"/>
        <w:jc w:val="center"/>
      </w:pPr>
      <w:r w:rsidRPr="009A6C54">
        <w:t>INPUT</w:t>
      </w:r>
      <w:r w:rsidR="003539BA" w:rsidRPr="009A6C54">
        <w:t>:</w:t>
      </w:r>
    </w:p>
    <w:p w:rsidR="003539BA" w:rsidRPr="009A6C54" w:rsidRDefault="003539BA" w:rsidP="00106BBA">
      <w:pPr>
        <w:pStyle w:val="BodyText"/>
      </w:pPr>
      <w:r w:rsidRPr="009A6C54">
        <w:rPr>
          <w:b/>
        </w:rPr>
        <w:t>DFN</w:t>
      </w:r>
      <w:r w:rsidRPr="009A6C54">
        <w:tab/>
      </w:r>
      <w:r w:rsidRPr="009A6C54">
        <w:tab/>
        <w:t>This required variable is the internal</w:t>
      </w:r>
      <w:r w:rsidR="00230C8D" w:rsidRPr="009A6C54">
        <w:t xml:space="preserve"> </w:t>
      </w:r>
      <w:r w:rsidRPr="009A6C54">
        <w:t>entry number in the PATIENT file.</w:t>
      </w:r>
    </w:p>
    <w:p w:rsidR="003539BA" w:rsidRPr="009A6C54" w:rsidRDefault="003539BA" w:rsidP="00106BBA">
      <w:pPr>
        <w:pStyle w:val="BodyText"/>
      </w:pPr>
    </w:p>
    <w:p w:rsidR="003539BA" w:rsidRPr="009A6C54" w:rsidRDefault="003539BA" w:rsidP="00106BBA">
      <w:pPr>
        <w:pStyle w:val="BodyText"/>
      </w:pPr>
      <w:r w:rsidRPr="009A6C54">
        <w:rPr>
          <w:b/>
        </w:rPr>
        <w:t>VAINDT</w:t>
      </w:r>
      <w:r w:rsidRPr="009A6C54">
        <w:tab/>
        <w:t xml:space="preserve">This optional variable may be set to a past date/time for which the programmer wishes to know the patient's inpatient status.  This must be passed as an internal VA </w:t>
      </w:r>
      <w:proofErr w:type="spellStart"/>
      <w:r w:rsidRPr="009A6C54">
        <w:t>FileManager</w:t>
      </w:r>
      <w:proofErr w:type="spellEnd"/>
      <w:r w:rsidRPr="009A6C54">
        <w:t xml:space="preserve"> date/time format.</w:t>
      </w:r>
    </w:p>
    <w:p w:rsidR="003539BA" w:rsidRPr="009A6C54" w:rsidRDefault="003539BA" w:rsidP="00106BBA">
      <w:pPr>
        <w:pStyle w:val="BodyText"/>
      </w:pPr>
      <w:r w:rsidRPr="009A6C54">
        <w:t>(e.g., 2880101.08)</w:t>
      </w:r>
    </w:p>
    <w:p w:rsidR="00B25C7A" w:rsidRPr="009A6C54" w:rsidRDefault="00B25C7A" w:rsidP="00B25C7A">
      <w:pPr>
        <w:pStyle w:val="BodyText"/>
        <w:jc w:val="center"/>
      </w:pPr>
      <w:r w:rsidRPr="009A6C54">
        <w:t>OUTPUT:</w:t>
      </w:r>
    </w:p>
    <w:p w:rsidR="003539BA" w:rsidRPr="009A6C54" w:rsidRDefault="003539BA" w:rsidP="00106BBA">
      <w:pPr>
        <w:pStyle w:val="BodyText"/>
      </w:pPr>
      <w:r w:rsidRPr="009A6C54">
        <w:rPr>
          <w:b/>
        </w:rPr>
        <w:t>VADMVT</w:t>
      </w:r>
      <w:r w:rsidRPr="009A6C54">
        <w:tab/>
        <w:t>Returns the internal file number of the admission movement.</w:t>
      </w:r>
    </w:p>
    <w:p w:rsidR="00B25C7A" w:rsidRPr="009A6C54" w:rsidRDefault="00B25C7A" w:rsidP="00106BBA">
      <w:pPr>
        <w:pStyle w:val="BodyText"/>
        <w:rPr>
          <w:b/>
        </w:rPr>
      </w:pPr>
    </w:p>
    <w:p w:rsidR="003539BA" w:rsidRPr="009A6C54" w:rsidRDefault="003539BA" w:rsidP="00106BBA">
      <w:pPr>
        <w:pStyle w:val="BodyText"/>
      </w:pPr>
      <w:r w:rsidRPr="009A6C54">
        <w:rPr>
          <w:b/>
        </w:rPr>
        <w:t>VAERR</w:t>
      </w:r>
      <w:r w:rsidRPr="009A6C54">
        <w:tab/>
        <w:t>The error flag will have one of the following values.</w:t>
      </w:r>
    </w:p>
    <w:p w:rsidR="003539BA" w:rsidRPr="009A6C54" w:rsidRDefault="003539BA" w:rsidP="00106BBA">
      <w:pPr>
        <w:pStyle w:val="BodyText"/>
      </w:pPr>
      <w:r w:rsidRPr="009A6C54">
        <w:t xml:space="preserve">0  -- no errors encountered </w:t>
      </w:r>
    </w:p>
    <w:p w:rsidR="003539BA" w:rsidRPr="009A6C54" w:rsidRDefault="003539BA" w:rsidP="00106BBA">
      <w:pPr>
        <w:pStyle w:val="BodyText"/>
      </w:pPr>
      <w:r w:rsidRPr="009A6C54">
        <w:t>1  -- error encountered - DFN or</w:t>
      </w:r>
      <w:r w:rsidR="00230C8D" w:rsidRPr="009A6C54">
        <w:t xml:space="preserve"> </w:t>
      </w:r>
      <w:r w:rsidRPr="009A6C54">
        <w:t xml:space="preserve">^DPT(DFN,0) is not defined </w:t>
      </w:r>
    </w:p>
    <w:p w:rsidR="003539BA" w:rsidRPr="009A6C54" w:rsidRDefault="003539BA" w:rsidP="00106BBA">
      <w:pPr>
        <w:pStyle w:val="BodyText"/>
      </w:pPr>
    </w:p>
    <w:p w:rsidR="00B25C7A" w:rsidRPr="009A6C54" w:rsidRDefault="003539BA" w:rsidP="00B25C7A">
      <w:pPr>
        <w:pStyle w:val="Heading3"/>
      </w:pPr>
      <w:bookmarkStart w:id="250" w:name="_Toc11706666"/>
      <w:r w:rsidRPr="009A6C54">
        <w:t>KVAR^VADPT</w:t>
      </w:r>
      <w:bookmarkEnd w:id="250"/>
      <w:r w:rsidR="00910F59" w:rsidRPr="009A6C54">
        <w:t xml:space="preserve"> </w:t>
      </w:r>
    </w:p>
    <w:p w:rsidR="003539BA" w:rsidRPr="009A6C54" w:rsidRDefault="003539BA" w:rsidP="00106BBA">
      <w:pPr>
        <w:pStyle w:val="BodyText"/>
      </w:pPr>
      <w:r w:rsidRPr="009A6C54">
        <w:t>This call is used to remove all variables defined by the VADPT routine.  The programmer should elect to utilize this call to remove the arrays which were returned by VADPT.</w:t>
      </w:r>
    </w:p>
    <w:p w:rsidR="006A3C94" w:rsidRPr="009A6C54" w:rsidRDefault="006A3C94" w:rsidP="00106BBA">
      <w:pPr>
        <w:pStyle w:val="BodyText"/>
      </w:pPr>
    </w:p>
    <w:p w:rsidR="00B25C7A" w:rsidRPr="009A6C54" w:rsidRDefault="00910F59" w:rsidP="00B25C7A">
      <w:pPr>
        <w:pStyle w:val="Heading3"/>
      </w:pPr>
      <w:bookmarkStart w:id="251" w:name="_Toc11706667"/>
      <w:r w:rsidRPr="009A6C54">
        <w:t>KVA^VADPT</w:t>
      </w:r>
      <w:bookmarkEnd w:id="251"/>
      <w:r w:rsidRPr="009A6C54">
        <w:t xml:space="preserve"> </w:t>
      </w:r>
    </w:p>
    <w:p w:rsidR="003539BA" w:rsidRPr="009A6C54" w:rsidRDefault="003539BA" w:rsidP="00106BBA">
      <w:pPr>
        <w:pStyle w:val="BodyText"/>
      </w:pPr>
      <w:r w:rsidRPr="009A6C54">
        <w:t>This call is used as above and will also kill the VA("BID") and VA("PID") variables.</w:t>
      </w:r>
    </w:p>
    <w:p w:rsidR="003539BA" w:rsidRPr="009A6C54" w:rsidRDefault="003539BA" w:rsidP="00B25C7A">
      <w:pPr>
        <w:pStyle w:val="Heading3"/>
      </w:pPr>
      <w:bookmarkStart w:id="252" w:name="_Toc11706668"/>
      <w:r w:rsidRPr="009A6C54">
        <w:t>COMBINATIONS</w:t>
      </w:r>
      <w:bookmarkEnd w:id="252"/>
    </w:p>
    <w:p w:rsidR="003539BA" w:rsidRPr="009A6C54" w:rsidRDefault="003539BA" w:rsidP="00106BBA">
      <w:pPr>
        <w:pStyle w:val="BodyText"/>
      </w:pPr>
      <w:r w:rsidRPr="009A6C54">
        <w:t>The following</w:t>
      </w:r>
      <w:r w:rsidR="006A3C94" w:rsidRPr="009A6C54">
        <w:t xml:space="preserve"> calls may be made to return a </w:t>
      </w:r>
      <w:r w:rsidRPr="009A6C54">
        <w:t>combination of arrays with a single call.</w:t>
      </w:r>
    </w:p>
    <w:p w:rsidR="00B25C7A" w:rsidRPr="009A6C54" w:rsidRDefault="00B25C7A" w:rsidP="00B25C7A">
      <w:pPr>
        <w:pStyle w:val="BodyText"/>
        <w:jc w:val="center"/>
      </w:pPr>
      <w:r w:rsidRPr="009A6C54">
        <w:t>INPUT:</w:t>
      </w:r>
    </w:p>
    <w:p w:rsidR="003539BA" w:rsidRPr="009A6C54" w:rsidRDefault="003539BA" w:rsidP="00106BBA">
      <w:pPr>
        <w:pStyle w:val="BodyText"/>
        <w:rPr>
          <w:lang w:val="en-US"/>
        </w:rPr>
      </w:pPr>
      <w:r w:rsidRPr="009A6C54">
        <w:rPr>
          <w:b/>
        </w:rPr>
        <w:t>DFN</w:t>
      </w:r>
      <w:r w:rsidRPr="009A6C54">
        <w:tab/>
      </w:r>
      <w:r w:rsidRPr="009A6C54">
        <w:tab/>
        <w:t>This required variable is the internal</w:t>
      </w:r>
      <w:r w:rsidR="00DE0E0C" w:rsidRPr="009A6C54">
        <w:t xml:space="preserve"> </w:t>
      </w:r>
      <w:r w:rsidRPr="009A6C54">
        <w:t>entry number in the PATIENT file.</w:t>
      </w:r>
      <w:r w:rsidR="00DE0E0C" w:rsidRPr="009A6C54">
        <w:t xml:space="preserve"> </w:t>
      </w:r>
      <w:r w:rsidRPr="009A6C54">
        <w:t>See specific call for other variable input</w:t>
      </w:r>
    </w:p>
    <w:p w:rsidR="000C74F4" w:rsidRPr="009A6C54" w:rsidRDefault="000C74F4" w:rsidP="00741C15">
      <w:pPr>
        <w:pStyle w:val="Caption"/>
        <w:rPr>
          <w:lang w:val="en-US"/>
        </w:rPr>
      </w:pPr>
      <w:bookmarkStart w:id="253" w:name="_Toc11706872"/>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33</w:t>
      </w:r>
      <w:r w:rsidR="007F1C38">
        <w:rPr>
          <w:noProof/>
        </w:rPr>
        <w:fldChar w:fldCharType="end"/>
      </w:r>
      <w:r w:rsidRPr="009A6C54">
        <w:rPr>
          <w:lang w:val="en-US"/>
        </w:rPr>
        <w:t>: Call Combinations</w:t>
      </w:r>
      <w:bookmarkEnd w:id="2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523"/>
        <w:gridCol w:w="857"/>
        <w:gridCol w:w="784"/>
        <w:gridCol w:w="784"/>
        <w:gridCol w:w="712"/>
        <w:gridCol w:w="670"/>
        <w:gridCol w:w="833"/>
        <w:gridCol w:w="1135"/>
        <w:gridCol w:w="1141"/>
        <w:gridCol w:w="1129"/>
      </w:tblGrid>
      <w:tr w:rsidR="006A3C94" w:rsidRPr="009A6C54" w:rsidTr="00470FE1">
        <w:trPr>
          <w:cantSplit/>
          <w:trHeight w:val="1763"/>
        </w:trPr>
        <w:tc>
          <w:tcPr>
            <w:tcW w:w="1008" w:type="dxa"/>
            <w:shd w:val="clear" w:color="auto" w:fill="auto"/>
          </w:tcPr>
          <w:p w:rsidR="006A3C94" w:rsidRPr="009A6C54" w:rsidRDefault="00DE0E0C" w:rsidP="00A91E59">
            <w:pPr>
              <w:pStyle w:val="BodyText"/>
              <w:tabs>
                <w:tab w:val="clear" w:pos="72"/>
              </w:tabs>
              <w:rPr>
                <w:b/>
                <w:sz w:val="16"/>
                <w:szCs w:val="16"/>
              </w:rPr>
            </w:pPr>
            <w:bookmarkStart w:id="254" w:name="ColumnTitle_30"/>
            <w:bookmarkEnd w:id="254"/>
            <w:r w:rsidRPr="009A6C54">
              <w:rPr>
                <w:b/>
              </w:rPr>
              <w:t>Output:</w:t>
            </w:r>
          </w:p>
        </w:tc>
        <w:tc>
          <w:tcPr>
            <w:tcW w:w="523" w:type="dxa"/>
            <w:shd w:val="clear" w:color="auto" w:fill="auto"/>
            <w:textDirection w:val="btLr"/>
          </w:tcPr>
          <w:p w:rsidR="006A3C94" w:rsidRPr="009A6C54" w:rsidRDefault="006A3C94" w:rsidP="00DE0E0C">
            <w:pPr>
              <w:pStyle w:val="BodyText"/>
              <w:tabs>
                <w:tab w:val="clear" w:pos="72"/>
              </w:tabs>
              <w:ind w:left="113" w:right="113"/>
              <w:rPr>
                <w:b/>
                <w:sz w:val="16"/>
                <w:szCs w:val="16"/>
              </w:rPr>
            </w:pPr>
            <w:r w:rsidRPr="009A6C54">
              <w:rPr>
                <w:b/>
                <w:sz w:val="16"/>
                <w:szCs w:val="16"/>
              </w:rPr>
              <w:t>DEMOGRAPHIC</w:t>
            </w:r>
          </w:p>
        </w:tc>
        <w:tc>
          <w:tcPr>
            <w:tcW w:w="857" w:type="dxa"/>
            <w:shd w:val="clear" w:color="auto" w:fill="auto"/>
            <w:textDirection w:val="btLr"/>
          </w:tcPr>
          <w:p w:rsidR="006A3C94" w:rsidRPr="009A6C54" w:rsidRDefault="006A3C94" w:rsidP="00DE0E0C">
            <w:pPr>
              <w:pStyle w:val="BodyText"/>
              <w:tabs>
                <w:tab w:val="clear" w:pos="72"/>
              </w:tabs>
              <w:ind w:left="113" w:right="113"/>
              <w:rPr>
                <w:b/>
                <w:sz w:val="16"/>
                <w:szCs w:val="16"/>
              </w:rPr>
            </w:pPr>
            <w:r w:rsidRPr="009A6C54">
              <w:rPr>
                <w:b/>
                <w:sz w:val="16"/>
                <w:szCs w:val="16"/>
              </w:rPr>
              <w:t>ELIGIBILITY</w:t>
            </w:r>
          </w:p>
        </w:tc>
        <w:tc>
          <w:tcPr>
            <w:tcW w:w="784" w:type="dxa"/>
            <w:shd w:val="clear" w:color="auto" w:fill="auto"/>
            <w:textDirection w:val="btLr"/>
          </w:tcPr>
          <w:p w:rsidR="006A3C94" w:rsidRPr="009A6C54" w:rsidRDefault="006A3C94" w:rsidP="00DE0E0C">
            <w:pPr>
              <w:pStyle w:val="BodyText"/>
              <w:tabs>
                <w:tab w:val="clear" w:pos="72"/>
              </w:tabs>
              <w:ind w:left="113" w:right="113"/>
              <w:rPr>
                <w:b/>
                <w:sz w:val="16"/>
                <w:szCs w:val="16"/>
              </w:rPr>
            </w:pPr>
            <w:r w:rsidRPr="009A6C54">
              <w:rPr>
                <w:b/>
                <w:sz w:val="16"/>
                <w:szCs w:val="16"/>
              </w:rPr>
              <w:t>INPATIENT</w:t>
            </w:r>
          </w:p>
        </w:tc>
        <w:tc>
          <w:tcPr>
            <w:tcW w:w="784" w:type="dxa"/>
            <w:shd w:val="clear" w:color="auto" w:fill="auto"/>
            <w:textDirection w:val="btLr"/>
          </w:tcPr>
          <w:p w:rsidR="006A3C94" w:rsidRPr="009A6C54" w:rsidRDefault="006A3C94" w:rsidP="00DE0E0C">
            <w:pPr>
              <w:pStyle w:val="BodyText"/>
              <w:tabs>
                <w:tab w:val="clear" w:pos="72"/>
              </w:tabs>
              <w:ind w:left="113" w:right="113"/>
              <w:rPr>
                <w:b/>
                <w:sz w:val="16"/>
                <w:szCs w:val="16"/>
              </w:rPr>
            </w:pPr>
            <w:r w:rsidRPr="009A6C54">
              <w:rPr>
                <w:b/>
                <w:sz w:val="16"/>
                <w:szCs w:val="16"/>
              </w:rPr>
              <w:t>INPATIENT</w:t>
            </w:r>
          </w:p>
        </w:tc>
        <w:tc>
          <w:tcPr>
            <w:tcW w:w="712" w:type="dxa"/>
            <w:shd w:val="clear" w:color="auto" w:fill="auto"/>
            <w:textDirection w:val="btLr"/>
          </w:tcPr>
          <w:p w:rsidR="006A3C94" w:rsidRPr="009A6C54" w:rsidRDefault="006A3C94" w:rsidP="00DE0E0C">
            <w:pPr>
              <w:pStyle w:val="BodyText"/>
              <w:tabs>
                <w:tab w:val="clear" w:pos="72"/>
              </w:tabs>
              <w:ind w:left="113" w:right="113"/>
              <w:rPr>
                <w:b/>
                <w:sz w:val="16"/>
                <w:szCs w:val="16"/>
              </w:rPr>
            </w:pPr>
            <w:r w:rsidRPr="009A6C54">
              <w:rPr>
                <w:b/>
                <w:sz w:val="16"/>
                <w:szCs w:val="16"/>
              </w:rPr>
              <w:t>ADDRESS</w:t>
            </w:r>
          </w:p>
        </w:tc>
        <w:tc>
          <w:tcPr>
            <w:tcW w:w="670" w:type="dxa"/>
            <w:shd w:val="clear" w:color="auto" w:fill="auto"/>
            <w:textDirection w:val="btLr"/>
          </w:tcPr>
          <w:p w:rsidR="006A3C94" w:rsidRPr="009A6C54" w:rsidRDefault="006A3C94" w:rsidP="00DE0E0C">
            <w:pPr>
              <w:pStyle w:val="BodyText"/>
              <w:tabs>
                <w:tab w:val="clear" w:pos="72"/>
              </w:tabs>
              <w:ind w:left="113" w:right="113"/>
              <w:rPr>
                <w:b/>
                <w:sz w:val="16"/>
                <w:szCs w:val="16"/>
              </w:rPr>
            </w:pPr>
            <w:r w:rsidRPr="009A6C54">
              <w:rPr>
                <w:b/>
                <w:sz w:val="16"/>
                <w:szCs w:val="16"/>
              </w:rPr>
              <w:t>SERVICE</w:t>
            </w:r>
          </w:p>
        </w:tc>
        <w:tc>
          <w:tcPr>
            <w:tcW w:w="833" w:type="dxa"/>
            <w:shd w:val="clear" w:color="auto" w:fill="auto"/>
            <w:textDirection w:val="btLr"/>
          </w:tcPr>
          <w:p w:rsidR="006A3C94" w:rsidRPr="009A6C54" w:rsidRDefault="006A3C94" w:rsidP="00DE0E0C">
            <w:pPr>
              <w:pStyle w:val="BodyText"/>
              <w:tabs>
                <w:tab w:val="clear" w:pos="72"/>
              </w:tabs>
              <w:ind w:left="113" w:right="113"/>
              <w:rPr>
                <w:b/>
                <w:sz w:val="16"/>
                <w:szCs w:val="16"/>
              </w:rPr>
            </w:pPr>
            <w:r w:rsidRPr="009A6C54">
              <w:rPr>
                <w:b/>
                <w:sz w:val="16"/>
                <w:szCs w:val="16"/>
              </w:rPr>
              <w:t>MONETARY</w:t>
            </w:r>
          </w:p>
        </w:tc>
        <w:tc>
          <w:tcPr>
            <w:tcW w:w="1135" w:type="dxa"/>
            <w:shd w:val="clear" w:color="auto" w:fill="auto"/>
            <w:textDirection w:val="btLr"/>
          </w:tcPr>
          <w:p w:rsidR="006A3C94" w:rsidRPr="009A6C54" w:rsidRDefault="006A3C94" w:rsidP="00DE0E0C">
            <w:pPr>
              <w:pStyle w:val="BodyText"/>
              <w:tabs>
                <w:tab w:val="clear" w:pos="72"/>
              </w:tabs>
              <w:ind w:left="113" w:right="113"/>
              <w:rPr>
                <w:b/>
                <w:sz w:val="16"/>
                <w:szCs w:val="16"/>
              </w:rPr>
            </w:pPr>
            <w:r w:rsidRPr="009A6C54">
              <w:rPr>
                <w:b/>
                <w:sz w:val="16"/>
                <w:szCs w:val="16"/>
              </w:rPr>
              <w:t>REGISTRATION</w:t>
            </w:r>
          </w:p>
        </w:tc>
        <w:tc>
          <w:tcPr>
            <w:tcW w:w="1141" w:type="dxa"/>
            <w:shd w:val="clear" w:color="auto" w:fill="auto"/>
            <w:textDirection w:val="btLr"/>
          </w:tcPr>
          <w:p w:rsidR="006A3C94" w:rsidRPr="009A6C54" w:rsidRDefault="006A3C94" w:rsidP="00DE0E0C">
            <w:pPr>
              <w:pStyle w:val="BodyText"/>
              <w:tabs>
                <w:tab w:val="clear" w:pos="72"/>
              </w:tabs>
              <w:ind w:left="113" w:right="113"/>
              <w:rPr>
                <w:b/>
                <w:sz w:val="16"/>
                <w:szCs w:val="16"/>
              </w:rPr>
            </w:pPr>
            <w:r w:rsidRPr="009A6C54">
              <w:rPr>
                <w:b/>
                <w:sz w:val="16"/>
                <w:szCs w:val="16"/>
              </w:rPr>
              <w:t>ENROLLMENT</w:t>
            </w:r>
          </w:p>
        </w:tc>
        <w:tc>
          <w:tcPr>
            <w:tcW w:w="1129" w:type="dxa"/>
            <w:shd w:val="clear" w:color="auto" w:fill="auto"/>
            <w:textDirection w:val="btLr"/>
          </w:tcPr>
          <w:p w:rsidR="006A3C94" w:rsidRPr="009A6C54" w:rsidRDefault="006A3C94" w:rsidP="00DE0E0C">
            <w:pPr>
              <w:pStyle w:val="BodyText"/>
              <w:tabs>
                <w:tab w:val="clear" w:pos="72"/>
              </w:tabs>
              <w:ind w:left="113" w:right="113"/>
              <w:rPr>
                <w:b/>
                <w:sz w:val="16"/>
                <w:szCs w:val="16"/>
              </w:rPr>
            </w:pPr>
            <w:r w:rsidRPr="009A6C54">
              <w:rPr>
                <w:b/>
                <w:sz w:val="16"/>
                <w:szCs w:val="16"/>
              </w:rPr>
              <w:t>APPOINTMENT</w:t>
            </w:r>
          </w:p>
        </w:tc>
      </w:tr>
      <w:tr w:rsidR="006A3C94" w:rsidRPr="009A6C54" w:rsidTr="00470FE1">
        <w:trPr>
          <w:cantSplit/>
          <w:trHeight w:val="1556"/>
        </w:trPr>
        <w:tc>
          <w:tcPr>
            <w:tcW w:w="1008" w:type="dxa"/>
            <w:shd w:val="clear" w:color="auto" w:fill="auto"/>
          </w:tcPr>
          <w:p w:rsidR="006A3C94" w:rsidRPr="009A6C54" w:rsidRDefault="006A3C94" w:rsidP="00A91E59">
            <w:pPr>
              <w:pStyle w:val="BodyText"/>
              <w:tabs>
                <w:tab w:val="clear" w:pos="72"/>
              </w:tabs>
              <w:rPr>
                <w:b/>
                <w:sz w:val="16"/>
                <w:szCs w:val="16"/>
              </w:rPr>
            </w:pPr>
            <w:r w:rsidRPr="009A6C54">
              <w:rPr>
                <w:b/>
                <w:sz w:val="16"/>
                <w:szCs w:val="16"/>
              </w:rPr>
              <w:t>CALL</w:t>
            </w:r>
          </w:p>
        </w:tc>
        <w:tc>
          <w:tcPr>
            <w:tcW w:w="523" w:type="dxa"/>
            <w:shd w:val="clear" w:color="auto" w:fill="auto"/>
            <w:textDirection w:val="btLr"/>
          </w:tcPr>
          <w:p w:rsidR="006A3C94" w:rsidRPr="009A6C54" w:rsidRDefault="006A3C94" w:rsidP="00B25C7A">
            <w:pPr>
              <w:pStyle w:val="BodyText"/>
              <w:tabs>
                <w:tab w:val="clear" w:pos="72"/>
              </w:tabs>
              <w:ind w:left="113" w:right="113"/>
              <w:rPr>
                <w:b/>
                <w:sz w:val="16"/>
                <w:szCs w:val="16"/>
              </w:rPr>
            </w:pPr>
            <w:r w:rsidRPr="009A6C54">
              <w:rPr>
                <w:b/>
                <w:sz w:val="16"/>
                <w:szCs w:val="16"/>
              </w:rPr>
              <w:t>VADM</w:t>
            </w:r>
          </w:p>
        </w:tc>
        <w:tc>
          <w:tcPr>
            <w:tcW w:w="857" w:type="dxa"/>
            <w:shd w:val="clear" w:color="auto" w:fill="auto"/>
            <w:textDirection w:val="btLr"/>
          </w:tcPr>
          <w:p w:rsidR="006A3C94" w:rsidRPr="009A6C54" w:rsidRDefault="006A3C94" w:rsidP="00B25C7A">
            <w:pPr>
              <w:pStyle w:val="BodyText"/>
              <w:tabs>
                <w:tab w:val="clear" w:pos="72"/>
              </w:tabs>
              <w:ind w:left="113" w:right="113"/>
              <w:rPr>
                <w:b/>
                <w:sz w:val="16"/>
                <w:szCs w:val="16"/>
              </w:rPr>
            </w:pPr>
            <w:r w:rsidRPr="009A6C54">
              <w:rPr>
                <w:b/>
                <w:sz w:val="16"/>
                <w:szCs w:val="16"/>
              </w:rPr>
              <w:t>VAEL</w:t>
            </w:r>
          </w:p>
        </w:tc>
        <w:tc>
          <w:tcPr>
            <w:tcW w:w="784" w:type="dxa"/>
            <w:shd w:val="clear" w:color="auto" w:fill="auto"/>
            <w:textDirection w:val="btLr"/>
          </w:tcPr>
          <w:p w:rsidR="006A3C94" w:rsidRPr="009A6C54" w:rsidRDefault="006A3C94" w:rsidP="00B25C7A">
            <w:pPr>
              <w:pStyle w:val="BodyText"/>
              <w:tabs>
                <w:tab w:val="clear" w:pos="72"/>
              </w:tabs>
              <w:ind w:left="113" w:right="113"/>
              <w:rPr>
                <w:b/>
                <w:sz w:val="16"/>
                <w:szCs w:val="16"/>
              </w:rPr>
            </w:pPr>
            <w:r w:rsidRPr="009A6C54">
              <w:rPr>
                <w:b/>
                <w:sz w:val="16"/>
                <w:szCs w:val="16"/>
              </w:rPr>
              <w:t>VAIN</w:t>
            </w:r>
          </w:p>
        </w:tc>
        <w:tc>
          <w:tcPr>
            <w:tcW w:w="784" w:type="dxa"/>
            <w:shd w:val="clear" w:color="auto" w:fill="auto"/>
            <w:textDirection w:val="btLr"/>
          </w:tcPr>
          <w:p w:rsidR="006A3C94" w:rsidRPr="009A6C54" w:rsidRDefault="006A3C94" w:rsidP="00B25C7A">
            <w:pPr>
              <w:pStyle w:val="BodyText"/>
              <w:tabs>
                <w:tab w:val="clear" w:pos="72"/>
              </w:tabs>
              <w:ind w:left="113" w:right="113"/>
              <w:rPr>
                <w:b/>
                <w:sz w:val="16"/>
                <w:szCs w:val="16"/>
              </w:rPr>
            </w:pPr>
            <w:r w:rsidRPr="009A6C54">
              <w:rPr>
                <w:b/>
                <w:sz w:val="16"/>
                <w:szCs w:val="16"/>
              </w:rPr>
              <w:t>VAIP</w:t>
            </w:r>
          </w:p>
        </w:tc>
        <w:tc>
          <w:tcPr>
            <w:tcW w:w="712" w:type="dxa"/>
            <w:shd w:val="clear" w:color="auto" w:fill="auto"/>
            <w:textDirection w:val="btLr"/>
          </w:tcPr>
          <w:p w:rsidR="006A3C94" w:rsidRPr="009A6C54" w:rsidRDefault="006A3C94" w:rsidP="00B25C7A">
            <w:pPr>
              <w:pStyle w:val="BodyText"/>
              <w:tabs>
                <w:tab w:val="clear" w:pos="72"/>
              </w:tabs>
              <w:ind w:left="113" w:right="113"/>
              <w:rPr>
                <w:b/>
                <w:sz w:val="16"/>
                <w:szCs w:val="16"/>
              </w:rPr>
            </w:pPr>
            <w:r w:rsidRPr="009A6C54">
              <w:rPr>
                <w:b/>
                <w:sz w:val="16"/>
                <w:szCs w:val="16"/>
              </w:rPr>
              <w:t>VAPA</w:t>
            </w:r>
          </w:p>
        </w:tc>
        <w:tc>
          <w:tcPr>
            <w:tcW w:w="670" w:type="dxa"/>
            <w:shd w:val="clear" w:color="auto" w:fill="auto"/>
            <w:textDirection w:val="btLr"/>
          </w:tcPr>
          <w:p w:rsidR="006A3C94" w:rsidRPr="009A6C54" w:rsidRDefault="006A3C94" w:rsidP="00B25C7A">
            <w:pPr>
              <w:pStyle w:val="BodyText"/>
              <w:tabs>
                <w:tab w:val="clear" w:pos="72"/>
              </w:tabs>
              <w:ind w:left="113" w:right="113"/>
              <w:rPr>
                <w:b/>
                <w:sz w:val="16"/>
                <w:szCs w:val="16"/>
              </w:rPr>
            </w:pPr>
            <w:r w:rsidRPr="009A6C54">
              <w:rPr>
                <w:b/>
                <w:sz w:val="16"/>
                <w:szCs w:val="16"/>
              </w:rPr>
              <w:t>VASV</w:t>
            </w:r>
          </w:p>
        </w:tc>
        <w:tc>
          <w:tcPr>
            <w:tcW w:w="833" w:type="dxa"/>
            <w:shd w:val="clear" w:color="auto" w:fill="auto"/>
            <w:textDirection w:val="btLr"/>
          </w:tcPr>
          <w:p w:rsidR="006A3C94" w:rsidRPr="009A6C54" w:rsidRDefault="006A3C94" w:rsidP="00B25C7A">
            <w:pPr>
              <w:pStyle w:val="BodyText"/>
              <w:tabs>
                <w:tab w:val="clear" w:pos="72"/>
              </w:tabs>
              <w:ind w:left="113" w:right="113"/>
              <w:rPr>
                <w:b/>
                <w:sz w:val="16"/>
                <w:szCs w:val="16"/>
              </w:rPr>
            </w:pPr>
            <w:r w:rsidRPr="009A6C54">
              <w:rPr>
                <w:b/>
                <w:sz w:val="16"/>
                <w:szCs w:val="16"/>
              </w:rPr>
              <w:t>VAMB</w:t>
            </w:r>
          </w:p>
        </w:tc>
        <w:tc>
          <w:tcPr>
            <w:tcW w:w="1135" w:type="dxa"/>
            <w:shd w:val="clear" w:color="auto" w:fill="auto"/>
            <w:textDirection w:val="btLr"/>
          </w:tcPr>
          <w:p w:rsidR="006A3C94" w:rsidRPr="009A6C54" w:rsidRDefault="006A3C94" w:rsidP="00B25C7A">
            <w:pPr>
              <w:pStyle w:val="BodyText"/>
              <w:tabs>
                <w:tab w:val="clear" w:pos="72"/>
              </w:tabs>
              <w:ind w:left="113" w:right="113"/>
              <w:rPr>
                <w:b/>
                <w:sz w:val="16"/>
                <w:szCs w:val="16"/>
              </w:rPr>
            </w:pPr>
            <w:r w:rsidRPr="009A6C54">
              <w:rPr>
                <w:b/>
                <w:sz w:val="16"/>
                <w:szCs w:val="16"/>
              </w:rPr>
              <w:t>UTILITY("VARP"</w:t>
            </w:r>
          </w:p>
        </w:tc>
        <w:tc>
          <w:tcPr>
            <w:tcW w:w="1141" w:type="dxa"/>
            <w:shd w:val="clear" w:color="auto" w:fill="auto"/>
            <w:textDirection w:val="btLr"/>
          </w:tcPr>
          <w:p w:rsidR="006A3C94" w:rsidRPr="009A6C54" w:rsidRDefault="006A3C94" w:rsidP="00B25C7A">
            <w:pPr>
              <w:pStyle w:val="BodyText"/>
              <w:tabs>
                <w:tab w:val="clear" w:pos="72"/>
              </w:tabs>
              <w:ind w:left="113" w:right="113"/>
              <w:rPr>
                <w:b/>
                <w:sz w:val="16"/>
                <w:szCs w:val="16"/>
              </w:rPr>
            </w:pPr>
            <w:r w:rsidRPr="009A6C54">
              <w:rPr>
                <w:b/>
                <w:sz w:val="16"/>
                <w:szCs w:val="16"/>
              </w:rPr>
              <w:t>UTILITY("VAEN"</w:t>
            </w:r>
          </w:p>
        </w:tc>
        <w:tc>
          <w:tcPr>
            <w:tcW w:w="1129" w:type="dxa"/>
            <w:shd w:val="clear" w:color="auto" w:fill="auto"/>
            <w:textDirection w:val="btLr"/>
          </w:tcPr>
          <w:p w:rsidR="006A3C94" w:rsidRPr="009A6C54" w:rsidRDefault="006A3C94" w:rsidP="00B25C7A">
            <w:pPr>
              <w:pStyle w:val="BodyText"/>
              <w:tabs>
                <w:tab w:val="clear" w:pos="72"/>
              </w:tabs>
              <w:ind w:left="113" w:right="113"/>
              <w:rPr>
                <w:b/>
                <w:sz w:val="16"/>
                <w:szCs w:val="16"/>
              </w:rPr>
            </w:pPr>
            <w:r w:rsidRPr="009A6C54">
              <w:rPr>
                <w:b/>
                <w:sz w:val="16"/>
                <w:szCs w:val="16"/>
              </w:rPr>
              <w:t>UTILITY("VASD"</w:t>
            </w:r>
          </w:p>
        </w:tc>
      </w:tr>
      <w:tr w:rsidR="006A3C94" w:rsidRPr="009A6C54" w:rsidTr="00470FE1">
        <w:tc>
          <w:tcPr>
            <w:tcW w:w="1008" w:type="dxa"/>
            <w:shd w:val="clear" w:color="auto" w:fill="auto"/>
          </w:tcPr>
          <w:p w:rsidR="006A3C94" w:rsidRPr="009A6C54" w:rsidRDefault="006A3C94" w:rsidP="00A91E59">
            <w:pPr>
              <w:pStyle w:val="BodyText"/>
              <w:tabs>
                <w:tab w:val="clear" w:pos="72"/>
              </w:tabs>
              <w:rPr>
                <w:sz w:val="16"/>
                <w:szCs w:val="16"/>
              </w:rPr>
            </w:pPr>
            <w:r w:rsidRPr="009A6C54">
              <w:rPr>
                <w:sz w:val="16"/>
                <w:szCs w:val="16"/>
              </w:rPr>
              <w:t>OERR</w:t>
            </w:r>
          </w:p>
        </w:tc>
        <w:tc>
          <w:tcPr>
            <w:tcW w:w="523"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rsidR="006A3C94" w:rsidRPr="009A6C54" w:rsidRDefault="006A3C94" w:rsidP="00A91E59">
            <w:pPr>
              <w:pStyle w:val="BodyText"/>
              <w:tabs>
                <w:tab w:val="clear" w:pos="72"/>
              </w:tabs>
              <w:rPr>
                <w:sz w:val="16"/>
                <w:szCs w:val="16"/>
              </w:rPr>
            </w:pPr>
          </w:p>
        </w:tc>
        <w:tc>
          <w:tcPr>
            <w:tcW w:w="784"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rsidR="006A3C94" w:rsidRPr="009A6C54" w:rsidRDefault="006A3C94" w:rsidP="00A91E59">
            <w:pPr>
              <w:pStyle w:val="BodyText"/>
              <w:tabs>
                <w:tab w:val="clear" w:pos="72"/>
              </w:tabs>
              <w:rPr>
                <w:sz w:val="16"/>
                <w:szCs w:val="16"/>
              </w:rPr>
            </w:pPr>
          </w:p>
        </w:tc>
        <w:tc>
          <w:tcPr>
            <w:tcW w:w="712" w:type="dxa"/>
            <w:shd w:val="clear" w:color="auto" w:fill="auto"/>
          </w:tcPr>
          <w:p w:rsidR="006A3C94" w:rsidRPr="009A6C54" w:rsidRDefault="006A3C94" w:rsidP="00A91E59">
            <w:pPr>
              <w:pStyle w:val="BodyText"/>
              <w:tabs>
                <w:tab w:val="clear" w:pos="72"/>
              </w:tabs>
              <w:rPr>
                <w:sz w:val="16"/>
                <w:szCs w:val="16"/>
              </w:rPr>
            </w:pPr>
          </w:p>
        </w:tc>
        <w:tc>
          <w:tcPr>
            <w:tcW w:w="670" w:type="dxa"/>
            <w:shd w:val="clear" w:color="auto" w:fill="auto"/>
          </w:tcPr>
          <w:p w:rsidR="006A3C94" w:rsidRPr="009A6C54" w:rsidRDefault="006A3C94" w:rsidP="00A91E59">
            <w:pPr>
              <w:pStyle w:val="BodyText"/>
              <w:tabs>
                <w:tab w:val="clear" w:pos="72"/>
              </w:tabs>
              <w:rPr>
                <w:sz w:val="16"/>
                <w:szCs w:val="16"/>
              </w:rPr>
            </w:pPr>
          </w:p>
        </w:tc>
        <w:tc>
          <w:tcPr>
            <w:tcW w:w="833" w:type="dxa"/>
            <w:shd w:val="clear" w:color="auto" w:fill="auto"/>
          </w:tcPr>
          <w:p w:rsidR="006A3C94" w:rsidRPr="009A6C54" w:rsidRDefault="006A3C94" w:rsidP="00A91E59">
            <w:pPr>
              <w:pStyle w:val="BodyText"/>
              <w:tabs>
                <w:tab w:val="clear" w:pos="72"/>
              </w:tabs>
              <w:rPr>
                <w:sz w:val="16"/>
                <w:szCs w:val="16"/>
              </w:rPr>
            </w:pPr>
          </w:p>
        </w:tc>
        <w:tc>
          <w:tcPr>
            <w:tcW w:w="1135" w:type="dxa"/>
            <w:shd w:val="clear" w:color="auto" w:fill="auto"/>
          </w:tcPr>
          <w:p w:rsidR="006A3C94" w:rsidRPr="009A6C54" w:rsidRDefault="006A3C94" w:rsidP="00A91E59">
            <w:pPr>
              <w:pStyle w:val="BodyText"/>
              <w:tabs>
                <w:tab w:val="clear" w:pos="72"/>
              </w:tabs>
              <w:rPr>
                <w:sz w:val="16"/>
                <w:szCs w:val="16"/>
              </w:rPr>
            </w:pPr>
          </w:p>
        </w:tc>
        <w:tc>
          <w:tcPr>
            <w:tcW w:w="1141" w:type="dxa"/>
            <w:shd w:val="clear" w:color="auto" w:fill="auto"/>
          </w:tcPr>
          <w:p w:rsidR="006A3C94" w:rsidRPr="009A6C54" w:rsidRDefault="006A3C94" w:rsidP="00A91E59">
            <w:pPr>
              <w:pStyle w:val="BodyText"/>
              <w:tabs>
                <w:tab w:val="clear" w:pos="72"/>
              </w:tabs>
              <w:rPr>
                <w:sz w:val="16"/>
                <w:szCs w:val="16"/>
              </w:rPr>
            </w:pPr>
          </w:p>
        </w:tc>
        <w:tc>
          <w:tcPr>
            <w:tcW w:w="1129" w:type="dxa"/>
            <w:shd w:val="clear" w:color="auto" w:fill="auto"/>
          </w:tcPr>
          <w:p w:rsidR="006A3C94" w:rsidRPr="009A6C54" w:rsidRDefault="006A3C94" w:rsidP="00A91E59">
            <w:pPr>
              <w:pStyle w:val="BodyText"/>
              <w:tabs>
                <w:tab w:val="clear" w:pos="72"/>
              </w:tabs>
              <w:rPr>
                <w:sz w:val="16"/>
                <w:szCs w:val="16"/>
              </w:rPr>
            </w:pPr>
          </w:p>
        </w:tc>
      </w:tr>
      <w:tr w:rsidR="006A3C94" w:rsidRPr="009A6C54" w:rsidTr="00470FE1">
        <w:tc>
          <w:tcPr>
            <w:tcW w:w="1008" w:type="dxa"/>
            <w:shd w:val="clear" w:color="auto" w:fill="auto"/>
          </w:tcPr>
          <w:p w:rsidR="006A3C94" w:rsidRPr="009A6C54" w:rsidRDefault="006A3C94" w:rsidP="00A91E59">
            <w:pPr>
              <w:pStyle w:val="BodyText"/>
              <w:tabs>
                <w:tab w:val="clear" w:pos="72"/>
              </w:tabs>
              <w:rPr>
                <w:sz w:val="16"/>
                <w:szCs w:val="16"/>
              </w:rPr>
            </w:pPr>
            <w:r w:rsidRPr="009A6C54">
              <w:rPr>
                <w:sz w:val="16"/>
                <w:szCs w:val="16"/>
              </w:rPr>
              <w:t>1</w:t>
            </w:r>
          </w:p>
        </w:tc>
        <w:tc>
          <w:tcPr>
            <w:tcW w:w="523"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rsidR="006A3C94" w:rsidRPr="009A6C54" w:rsidRDefault="006A3C94" w:rsidP="00A91E59">
            <w:pPr>
              <w:pStyle w:val="BodyText"/>
              <w:tabs>
                <w:tab w:val="clear" w:pos="72"/>
              </w:tabs>
              <w:rPr>
                <w:sz w:val="16"/>
                <w:szCs w:val="16"/>
              </w:rPr>
            </w:pPr>
          </w:p>
        </w:tc>
        <w:tc>
          <w:tcPr>
            <w:tcW w:w="784"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rsidR="006A3C94" w:rsidRPr="009A6C54" w:rsidRDefault="006A3C94" w:rsidP="00A91E59">
            <w:pPr>
              <w:pStyle w:val="BodyText"/>
              <w:tabs>
                <w:tab w:val="clear" w:pos="72"/>
              </w:tabs>
              <w:rPr>
                <w:sz w:val="16"/>
                <w:szCs w:val="16"/>
              </w:rPr>
            </w:pPr>
          </w:p>
        </w:tc>
        <w:tc>
          <w:tcPr>
            <w:tcW w:w="712" w:type="dxa"/>
            <w:shd w:val="clear" w:color="auto" w:fill="auto"/>
          </w:tcPr>
          <w:p w:rsidR="006A3C94" w:rsidRPr="009A6C54" w:rsidRDefault="006A3C94" w:rsidP="00A91E59">
            <w:pPr>
              <w:pStyle w:val="BodyText"/>
              <w:tabs>
                <w:tab w:val="clear" w:pos="72"/>
              </w:tabs>
              <w:rPr>
                <w:sz w:val="16"/>
                <w:szCs w:val="16"/>
              </w:rPr>
            </w:pPr>
          </w:p>
        </w:tc>
        <w:tc>
          <w:tcPr>
            <w:tcW w:w="670" w:type="dxa"/>
            <w:shd w:val="clear" w:color="auto" w:fill="auto"/>
          </w:tcPr>
          <w:p w:rsidR="006A3C94" w:rsidRPr="009A6C54" w:rsidRDefault="006A3C94" w:rsidP="00A91E59">
            <w:pPr>
              <w:pStyle w:val="BodyText"/>
              <w:tabs>
                <w:tab w:val="clear" w:pos="72"/>
              </w:tabs>
              <w:rPr>
                <w:sz w:val="16"/>
                <w:szCs w:val="16"/>
              </w:rPr>
            </w:pPr>
          </w:p>
        </w:tc>
        <w:tc>
          <w:tcPr>
            <w:tcW w:w="833" w:type="dxa"/>
            <w:shd w:val="clear" w:color="auto" w:fill="auto"/>
          </w:tcPr>
          <w:p w:rsidR="006A3C94" w:rsidRPr="009A6C54" w:rsidRDefault="006A3C94" w:rsidP="00A91E59">
            <w:pPr>
              <w:pStyle w:val="BodyText"/>
              <w:tabs>
                <w:tab w:val="clear" w:pos="72"/>
              </w:tabs>
              <w:rPr>
                <w:sz w:val="16"/>
                <w:szCs w:val="16"/>
              </w:rPr>
            </w:pPr>
          </w:p>
        </w:tc>
        <w:tc>
          <w:tcPr>
            <w:tcW w:w="1135" w:type="dxa"/>
            <w:shd w:val="clear" w:color="auto" w:fill="auto"/>
          </w:tcPr>
          <w:p w:rsidR="006A3C94" w:rsidRPr="009A6C54" w:rsidRDefault="006A3C94" w:rsidP="00A91E59">
            <w:pPr>
              <w:pStyle w:val="BodyText"/>
              <w:tabs>
                <w:tab w:val="clear" w:pos="72"/>
              </w:tabs>
              <w:rPr>
                <w:sz w:val="16"/>
                <w:szCs w:val="16"/>
              </w:rPr>
            </w:pPr>
          </w:p>
        </w:tc>
        <w:tc>
          <w:tcPr>
            <w:tcW w:w="1141" w:type="dxa"/>
            <w:shd w:val="clear" w:color="auto" w:fill="auto"/>
          </w:tcPr>
          <w:p w:rsidR="006A3C94" w:rsidRPr="009A6C54" w:rsidRDefault="006A3C94" w:rsidP="00A91E59">
            <w:pPr>
              <w:pStyle w:val="BodyText"/>
              <w:tabs>
                <w:tab w:val="clear" w:pos="72"/>
              </w:tabs>
              <w:rPr>
                <w:sz w:val="16"/>
                <w:szCs w:val="16"/>
              </w:rPr>
            </w:pPr>
          </w:p>
        </w:tc>
        <w:tc>
          <w:tcPr>
            <w:tcW w:w="1129" w:type="dxa"/>
            <w:shd w:val="clear" w:color="auto" w:fill="auto"/>
          </w:tcPr>
          <w:p w:rsidR="006A3C94" w:rsidRPr="009A6C54" w:rsidRDefault="006A3C94" w:rsidP="00A91E59">
            <w:pPr>
              <w:pStyle w:val="BodyText"/>
              <w:tabs>
                <w:tab w:val="clear" w:pos="72"/>
              </w:tabs>
              <w:rPr>
                <w:sz w:val="16"/>
                <w:szCs w:val="16"/>
              </w:rPr>
            </w:pPr>
          </w:p>
        </w:tc>
      </w:tr>
      <w:tr w:rsidR="006A3C94" w:rsidRPr="009A6C54" w:rsidTr="00470FE1">
        <w:tc>
          <w:tcPr>
            <w:tcW w:w="1008" w:type="dxa"/>
            <w:shd w:val="clear" w:color="auto" w:fill="auto"/>
          </w:tcPr>
          <w:p w:rsidR="006A3C94" w:rsidRPr="009A6C54" w:rsidRDefault="006A3C94" w:rsidP="00A91E59">
            <w:pPr>
              <w:pStyle w:val="BodyText"/>
              <w:tabs>
                <w:tab w:val="clear" w:pos="72"/>
              </w:tabs>
              <w:rPr>
                <w:sz w:val="16"/>
                <w:szCs w:val="16"/>
              </w:rPr>
            </w:pPr>
            <w:r w:rsidRPr="009A6C54">
              <w:rPr>
                <w:sz w:val="16"/>
                <w:szCs w:val="16"/>
              </w:rPr>
              <w:t>2</w:t>
            </w:r>
          </w:p>
        </w:tc>
        <w:tc>
          <w:tcPr>
            <w:tcW w:w="523"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rsidR="006A3C94" w:rsidRPr="009A6C54" w:rsidRDefault="006A3C94" w:rsidP="00A91E59">
            <w:pPr>
              <w:pStyle w:val="BodyText"/>
              <w:tabs>
                <w:tab w:val="clear" w:pos="72"/>
              </w:tabs>
              <w:rPr>
                <w:sz w:val="16"/>
                <w:szCs w:val="16"/>
              </w:rPr>
            </w:pPr>
          </w:p>
        </w:tc>
        <w:tc>
          <w:tcPr>
            <w:tcW w:w="784" w:type="dxa"/>
            <w:shd w:val="clear" w:color="auto" w:fill="auto"/>
          </w:tcPr>
          <w:p w:rsidR="006A3C94" w:rsidRPr="009A6C54" w:rsidRDefault="006A3C94" w:rsidP="00A91E59">
            <w:pPr>
              <w:pStyle w:val="BodyText"/>
              <w:tabs>
                <w:tab w:val="clear" w:pos="72"/>
              </w:tabs>
              <w:rPr>
                <w:sz w:val="16"/>
                <w:szCs w:val="16"/>
              </w:rPr>
            </w:pPr>
          </w:p>
        </w:tc>
        <w:tc>
          <w:tcPr>
            <w:tcW w:w="712" w:type="dxa"/>
            <w:shd w:val="clear" w:color="auto" w:fill="auto"/>
          </w:tcPr>
          <w:p w:rsidR="006A3C94" w:rsidRPr="009A6C54" w:rsidRDefault="006A3C94" w:rsidP="00A91E59">
            <w:pPr>
              <w:pStyle w:val="BodyText"/>
              <w:tabs>
                <w:tab w:val="clear" w:pos="72"/>
              </w:tabs>
              <w:rPr>
                <w:sz w:val="16"/>
                <w:szCs w:val="16"/>
              </w:rPr>
            </w:pPr>
          </w:p>
        </w:tc>
        <w:tc>
          <w:tcPr>
            <w:tcW w:w="670" w:type="dxa"/>
            <w:shd w:val="clear" w:color="auto" w:fill="auto"/>
          </w:tcPr>
          <w:p w:rsidR="006A3C94" w:rsidRPr="009A6C54" w:rsidRDefault="006A3C94" w:rsidP="00A91E59">
            <w:pPr>
              <w:pStyle w:val="BodyText"/>
              <w:tabs>
                <w:tab w:val="clear" w:pos="72"/>
              </w:tabs>
              <w:rPr>
                <w:sz w:val="16"/>
                <w:szCs w:val="16"/>
              </w:rPr>
            </w:pPr>
          </w:p>
        </w:tc>
        <w:tc>
          <w:tcPr>
            <w:tcW w:w="833" w:type="dxa"/>
            <w:shd w:val="clear" w:color="auto" w:fill="auto"/>
          </w:tcPr>
          <w:p w:rsidR="006A3C94" w:rsidRPr="009A6C54" w:rsidRDefault="006A3C94" w:rsidP="00A91E59">
            <w:pPr>
              <w:pStyle w:val="BodyText"/>
              <w:tabs>
                <w:tab w:val="clear" w:pos="72"/>
              </w:tabs>
              <w:rPr>
                <w:sz w:val="16"/>
                <w:szCs w:val="16"/>
              </w:rPr>
            </w:pPr>
          </w:p>
        </w:tc>
        <w:tc>
          <w:tcPr>
            <w:tcW w:w="1135" w:type="dxa"/>
            <w:shd w:val="clear" w:color="auto" w:fill="auto"/>
          </w:tcPr>
          <w:p w:rsidR="006A3C94" w:rsidRPr="009A6C54" w:rsidRDefault="006A3C94" w:rsidP="00A91E59">
            <w:pPr>
              <w:pStyle w:val="BodyText"/>
              <w:tabs>
                <w:tab w:val="clear" w:pos="72"/>
              </w:tabs>
              <w:rPr>
                <w:sz w:val="16"/>
                <w:szCs w:val="16"/>
              </w:rPr>
            </w:pPr>
          </w:p>
        </w:tc>
        <w:tc>
          <w:tcPr>
            <w:tcW w:w="1141" w:type="dxa"/>
            <w:shd w:val="clear" w:color="auto" w:fill="auto"/>
          </w:tcPr>
          <w:p w:rsidR="006A3C94" w:rsidRPr="009A6C54" w:rsidRDefault="006A3C94" w:rsidP="00A91E59">
            <w:pPr>
              <w:pStyle w:val="BodyText"/>
              <w:tabs>
                <w:tab w:val="clear" w:pos="72"/>
              </w:tabs>
              <w:rPr>
                <w:sz w:val="16"/>
                <w:szCs w:val="16"/>
              </w:rPr>
            </w:pPr>
          </w:p>
        </w:tc>
        <w:tc>
          <w:tcPr>
            <w:tcW w:w="1129" w:type="dxa"/>
            <w:shd w:val="clear" w:color="auto" w:fill="auto"/>
          </w:tcPr>
          <w:p w:rsidR="006A3C94" w:rsidRPr="009A6C54" w:rsidRDefault="006A3C94" w:rsidP="00A91E59">
            <w:pPr>
              <w:pStyle w:val="BodyText"/>
              <w:tabs>
                <w:tab w:val="clear" w:pos="72"/>
              </w:tabs>
              <w:rPr>
                <w:sz w:val="16"/>
                <w:szCs w:val="16"/>
              </w:rPr>
            </w:pPr>
          </w:p>
        </w:tc>
      </w:tr>
      <w:tr w:rsidR="006A3C94" w:rsidRPr="009A6C54" w:rsidTr="00470FE1">
        <w:tc>
          <w:tcPr>
            <w:tcW w:w="1008" w:type="dxa"/>
            <w:shd w:val="clear" w:color="auto" w:fill="auto"/>
          </w:tcPr>
          <w:p w:rsidR="006A3C94" w:rsidRPr="009A6C54" w:rsidRDefault="006A3C94" w:rsidP="00A91E59">
            <w:pPr>
              <w:pStyle w:val="BodyText"/>
              <w:tabs>
                <w:tab w:val="clear" w:pos="72"/>
              </w:tabs>
              <w:rPr>
                <w:sz w:val="16"/>
                <w:szCs w:val="16"/>
              </w:rPr>
            </w:pPr>
            <w:r w:rsidRPr="009A6C54">
              <w:rPr>
                <w:sz w:val="16"/>
                <w:szCs w:val="16"/>
              </w:rPr>
              <w:t>3</w:t>
            </w:r>
          </w:p>
        </w:tc>
        <w:tc>
          <w:tcPr>
            <w:tcW w:w="523" w:type="dxa"/>
            <w:shd w:val="clear" w:color="auto" w:fill="auto"/>
          </w:tcPr>
          <w:p w:rsidR="006A3C94" w:rsidRPr="009A6C54" w:rsidRDefault="006A3C94" w:rsidP="00A91E59">
            <w:pPr>
              <w:pStyle w:val="BodyText"/>
              <w:tabs>
                <w:tab w:val="clear" w:pos="72"/>
              </w:tabs>
              <w:rPr>
                <w:sz w:val="16"/>
                <w:szCs w:val="16"/>
              </w:rPr>
            </w:pPr>
          </w:p>
        </w:tc>
        <w:tc>
          <w:tcPr>
            <w:tcW w:w="857"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rsidR="006A3C94" w:rsidRPr="009A6C54" w:rsidRDefault="006A3C94" w:rsidP="00A91E59">
            <w:pPr>
              <w:pStyle w:val="BodyText"/>
              <w:tabs>
                <w:tab w:val="clear" w:pos="72"/>
              </w:tabs>
              <w:rPr>
                <w:sz w:val="16"/>
                <w:szCs w:val="16"/>
              </w:rPr>
            </w:pPr>
          </w:p>
        </w:tc>
        <w:tc>
          <w:tcPr>
            <w:tcW w:w="712" w:type="dxa"/>
            <w:shd w:val="clear" w:color="auto" w:fill="auto"/>
          </w:tcPr>
          <w:p w:rsidR="006A3C94" w:rsidRPr="009A6C54" w:rsidRDefault="006A3C94" w:rsidP="00A91E59">
            <w:pPr>
              <w:pStyle w:val="BodyText"/>
              <w:tabs>
                <w:tab w:val="clear" w:pos="72"/>
              </w:tabs>
              <w:rPr>
                <w:sz w:val="16"/>
                <w:szCs w:val="16"/>
              </w:rPr>
            </w:pPr>
          </w:p>
        </w:tc>
        <w:tc>
          <w:tcPr>
            <w:tcW w:w="670" w:type="dxa"/>
            <w:shd w:val="clear" w:color="auto" w:fill="auto"/>
          </w:tcPr>
          <w:p w:rsidR="006A3C94" w:rsidRPr="009A6C54" w:rsidRDefault="006A3C94" w:rsidP="00A91E59">
            <w:pPr>
              <w:pStyle w:val="BodyText"/>
              <w:tabs>
                <w:tab w:val="clear" w:pos="72"/>
              </w:tabs>
              <w:rPr>
                <w:sz w:val="16"/>
                <w:szCs w:val="16"/>
              </w:rPr>
            </w:pPr>
          </w:p>
        </w:tc>
        <w:tc>
          <w:tcPr>
            <w:tcW w:w="833" w:type="dxa"/>
            <w:shd w:val="clear" w:color="auto" w:fill="auto"/>
          </w:tcPr>
          <w:p w:rsidR="006A3C94" w:rsidRPr="009A6C54" w:rsidRDefault="006A3C94" w:rsidP="00A91E59">
            <w:pPr>
              <w:pStyle w:val="BodyText"/>
              <w:tabs>
                <w:tab w:val="clear" w:pos="72"/>
              </w:tabs>
              <w:rPr>
                <w:sz w:val="16"/>
                <w:szCs w:val="16"/>
              </w:rPr>
            </w:pPr>
          </w:p>
        </w:tc>
        <w:tc>
          <w:tcPr>
            <w:tcW w:w="1135" w:type="dxa"/>
            <w:shd w:val="clear" w:color="auto" w:fill="auto"/>
          </w:tcPr>
          <w:p w:rsidR="006A3C94" w:rsidRPr="009A6C54" w:rsidRDefault="006A3C94" w:rsidP="00A91E59">
            <w:pPr>
              <w:pStyle w:val="BodyText"/>
              <w:tabs>
                <w:tab w:val="clear" w:pos="72"/>
              </w:tabs>
              <w:rPr>
                <w:sz w:val="16"/>
                <w:szCs w:val="16"/>
              </w:rPr>
            </w:pPr>
          </w:p>
        </w:tc>
        <w:tc>
          <w:tcPr>
            <w:tcW w:w="1141" w:type="dxa"/>
            <w:shd w:val="clear" w:color="auto" w:fill="auto"/>
          </w:tcPr>
          <w:p w:rsidR="006A3C94" w:rsidRPr="009A6C54" w:rsidRDefault="006A3C94" w:rsidP="00A91E59">
            <w:pPr>
              <w:pStyle w:val="BodyText"/>
              <w:tabs>
                <w:tab w:val="clear" w:pos="72"/>
              </w:tabs>
              <w:rPr>
                <w:sz w:val="16"/>
                <w:szCs w:val="16"/>
              </w:rPr>
            </w:pPr>
          </w:p>
        </w:tc>
        <w:tc>
          <w:tcPr>
            <w:tcW w:w="1129" w:type="dxa"/>
            <w:shd w:val="clear" w:color="auto" w:fill="auto"/>
          </w:tcPr>
          <w:p w:rsidR="006A3C94" w:rsidRPr="009A6C54" w:rsidRDefault="006A3C94" w:rsidP="00A91E59">
            <w:pPr>
              <w:pStyle w:val="BodyText"/>
              <w:tabs>
                <w:tab w:val="clear" w:pos="72"/>
              </w:tabs>
              <w:rPr>
                <w:sz w:val="16"/>
                <w:szCs w:val="16"/>
              </w:rPr>
            </w:pPr>
          </w:p>
        </w:tc>
      </w:tr>
      <w:tr w:rsidR="006A3C94" w:rsidRPr="009A6C54" w:rsidTr="00470FE1">
        <w:tc>
          <w:tcPr>
            <w:tcW w:w="1008" w:type="dxa"/>
            <w:shd w:val="clear" w:color="auto" w:fill="auto"/>
          </w:tcPr>
          <w:p w:rsidR="006A3C94" w:rsidRPr="009A6C54" w:rsidRDefault="006A3C94" w:rsidP="00A91E59">
            <w:pPr>
              <w:pStyle w:val="BodyText"/>
              <w:tabs>
                <w:tab w:val="clear" w:pos="72"/>
              </w:tabs>
              <w:rPr>
                <w:sz w:val="16"/>
                <w:szCs w:val="16"/>
              </w:rPr>
            </w:pPr>
            <w:r w:rsidRPr="009A6C54">
              <w:rPr>
                <w:sz w:val="16"/>
                <w:szCs w:val="16"/>
              </w:rPr>
              <w:t>4</w:t>
            </w:r>
          </w:p>
        </w:tc>
        <w:tc>
          <w:tcPr>
            <w:tcW w:w="523"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rsidR="006A3C94" w:rsidRPr="009A6C54" w:rsidRDefault="006A3C94" w:rsidP="00A91E59">
            <w:pPr>
              <w:pStyle w:val="BodyText"/>
              <w:tabs>
                <w:tab w:val="clear" w:pos="72"/>
              </w:tabs>
              <w:rPr>
                <w:sz w:val="16"/>
                <w:szCs w:val="16"/>
              </w:rPr>
            </w:pPr>
          </w:p>
        </w:tc>
        <w:tc>
          <w:tcPr>
            <w:tcW w:w="784" w:type="dxa"/>
            <w:shd w:val="clear" w:color="auto" w:fill="auto"/>
          </w:tcPr>
          <w:p w:rsidR="006A3C94" w:rsidRPr="009A6C54" w:rsidRDefault="006A3C94" w:rsidP="00A91E59">
            <w:pPr>
              <w:pStyle w:val="BodyText"/>
              <w:tabs>
                <w:tab w:val="clear" w:pos="72"/>
              </w:tabs>
              <w:rPr>
                <w:sz w:val="16"/>
                <w:szCs w:val="16"/>
              </w:rPr>
            </w:pPr>
          </w:p>
        </w:tc>
        <w:tc>
          <w:tcPr>
            <w:tcW w:w="784" w:type="dxa"/>
            <w:shd w:val="clear" w:color="auto" w:fill="auto"/>
          </w:tcPr>
          <w:p w:rsidR="006A3C94" w:rsidRPr="009A6C54" w:rsidRDefault="006A3C94" w:rsidP="00A91E59">
            <w:pPr>
              <w:pStyle w:val="BodyText"/>
              <w:tabs>
                <w:tab w:val="clear" w:pos="72"/>
              </w:tabs>
              <w:rPr>
                <w:sz w:val="16"/>
                <w:szCs w:val="16"/>
              </w:rPr>
            </w:pPr>
          </w:p>
        </w:tc>
        <w:tc>
          <w:tcPr>
            <w:tcW w:w="712"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c>
          <w:tcPr>
            <w:tcW w:w="670" w:type="dxa"/>
            <w:shd w:val="clear" w:color="auto" w:fill="auto"/>
          </w:tcPr>
          <w:p w:rsidR="006A3C94" w:rsidRPr="009A6C54" w:rsidRDefault="006A3C94" w:rsidP="00A91E59">
            <w:pPr>
              <w:pStyle w:val="BodyText"/>
              <w:tabs>
                <w:tab w:val="clear" w:pos="72"/>
              </w:tabs>
              <w:rPr>
                <w:sz w:val="16"/>
                <w:szCs w:val="16"/>
              </w:rPr>
            </w:pPr>
          </w:p>
        </w:tc>
        <w:tc>
          <w:tcPr>
            <w:tcW w:w="833" w:type="dxa"/>
            <w:shd w:val="clear" w:color="auto" w:fill="auto"/>
          </w:tcPr>
          <w:p w:rsidR="006A3C94" w:rsidRPr="009A6C54" w:rsidRDefault="006A3C94" w:rsidP="00A91E59">
            <w:pPr>
              <w:pStyle w:val="BodyText"/>
              <w:tabs>
                <w:tab w:val="clear" w:pos="72"/>
              </w:tabs>
              <w:rPr>
                <w:sz w:val="16"/>
                <w:szCs w:val="16"/>
              </w:rPr>
            </w:pPr>
          </w:p>
        </w:tc>
        <w:tc>
          <w:tcPr>
            <w:tcW w:w="1135" w:type="dxa"/>
            <w:shd w:val="clear" w:color="auto" w:fill="auto"/>
          </w:tcPr>
          <w:p w:rsidR="006A3C94" w:rsidRPr="009A6C54" w:rsidRDefault="006A3C94" w:rsidP="00A91E59">
            <w:pPr>
              <w:pStyle w:val="BodyText"/>
              <w:tabs>
                <w:tab w:val="clear" w:pos="72"/>
              </w:tabs>
              <w:rPr>
                <w:sz w:val="16"/>
                <w:szCs w:val="16"/>
              </w:rPr>
            </w:pPr>
          </w:p>
        </w:tc>
        <w:tc>
          <w:tcPr>
            <w:tcW w:w="1141" w:type="dxa"/>
            <w:shd w:val="clear" w:color="auto" w:fill="auto"/>
          </w:tcPr>
          <w:p w:rsidR="006A3C94" w:rsidRPr="009A6C54" w:rsidRDefault="006A3C94" w:rsidP="00A91E59">
            <w:pPr>
              <w:pStyle w:val="BodyText"/>
              <w:tabs>
                <w:tab w:val="clear" w:pos="72"/>
              </w:tabs>
              <w:rPr>
                <w:sz w:val="16"/>
                <w:szCs w:val="16"/>
              </w:rPr>
            </w:pPr>
          </w:p>
        </w:tc>
        <w:tc>
          <w:tcPr>
            <w:tcW w:w="1129" w:type="dxa"/>
            <w:shd w:val="clear" w:color="auto" w:fill="auto"/>
          </w:tcPr>
          <w:p w:rsidR="006A3C94" w:rsidRPr="009A6C54" w:rsidRDefault="006A3C94" w:rsidP="00A91E59">
            <w:pPr>
              <w:pStyle w:val="BodyText"/>
              <w:tabs>
                <w:tab w:val="clear" w:pos="72"/>
              </w:tabs>
              <w:rPr>
                <w:sz w:val="16"/>
                <w:szCs w:val="16"/>
              </w:rPr>
            </w:pPr>
          </w:p>
        </w:tc>
      </w:tr>
      <w:tr w:rsidR="006A3C94" w:rsidRPr="009A6C54" w:rsidTr="00470FE1">
        <w:tc>
          <w:tcPr>
            <w:tcW w:w="1008" w:type="dxa"/>
            <w:shd w:val="clear" w:color="auto" w:fill="auto"/>
          </w:tcPr>
          <w:p w:rsidR="006A3C94" w:rsidRPr="009A6C54" w:rsidRDefault="006A3C94" w:rsidP="00A91E59">
            <w:pPr>
              <w:pStyle w:val="BodyText"/>
              <w:tabs>
                <w:tab w:val="clear" w:pos="72"/>
              </w:tabs>
              <w:rPr>
                <w:sz w:val="16"/>
                <w:szCs w:val="16"/>
              </w:rPr>
            </w:pPr>
            <w:r w:rsidRPr="009A6C54">
              <w:rPr>
                <w:sz w:val="16"/>
                <w:szCs w:val="16"/>
              </w:rPr>
              <w:t>5</w:t>
            </w:r>
          </w:p>
        </w:tc>
        <w:tc>
          <w:tcPr>
            <w:tcW w:w="523" w:type="dxa"/>
            <w:shd w:val="clear" w:color="auto" w:fill="auto"/>
          </w:tcPr>
          <w:p w:rsidR="006A3C94" w:rsidRPr="009A6C54" w:rsidRDefault="006A3C94" w:rsidP="00A91E59">
            <w:pPr>
              <w:pStyle w:val="BodyText"/>
              <w:tabs>
                <w:tab w:val="clear" w:pos="72"/>
              </w:tabs>
              <w:rPr>
                <w:sz w:val="16"/>
                <w:szCs w:val="16"/>
              </w:rPr>
            </w:pPr>
          </w:p>
        </w:tc>
        <w:tc>
          <w:tcPr>
            <w:tcW w:w="857" w:type="dxa"/>
            <w:shd w:val="clear" w:color="auto" w:fill="auto"/>
          </w:tcPr>
          <w:p w:rsidR="006A3C94" w:rsidRPr="009A6C54" w:rsidRDefault="006A3C94" w:rsidP="00A91E59">
            <w:pPr>
              <w:pStyle w:val="BodyText"/>
              <w:tabs>
                <w:tab w:val="clear" w:pos="72"/>
              </w:tabs>
              <w:rPr>
                <w:sz w:val="16"/>
                <w:szCs w:val="16"/>
              </w:rPr>
            </w:pPr>
          </w:p>
        </w:tc>
        <w:tc>
          <w:tcPr>
            <w:tcW w:w="784"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rsidR="006A3C94" w:rsidRPr="009A6C54" w:rsidRDefault="006A3C94" w:rsidP="00A91E59">
            <w:pPr>
              <w:pStyle w:val="BodyText"/>
              <w:tabs>
                <w:tab w:val="clear" w:pos="72"/>
              </w:tabs>
              <w:rPr>
                <w:sz w:val="16"/>
                <w:szCs w:val="16"/>
              </w:rPr>
            </w:pPr>
          </w:p>
        </w:tc>
        <w:tc>
          <w:tcPr>
            <w:tcW w:w="712"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c>
          <w:tcPr>
            <w:tcW w:w="670" w:type="dxa"/>
            <w:shd w:val="clear" w:color="auto" w:fill="auto"/>
          </w:tcPr>
          <w:p w:rsidR="006A3C94" w:rsidRPr="009A6C54" w:rsidRDefault="006A3C94" w:rsidP="00A91E59">
            <w:pPr>
              <w:pStyle w:val="BodyText"/>
              <w:tabs>
                <w:tab w:val="clear" w:pos="72"/>
              </w:tabs>
              <w:rPr>
                <w:sz w:val="16"/>
                <w:szCs w:val="16"/>
              </w:rPr>
            </w:pPr>
          </w:p>
        </w:tc>
        <w:tc>
          <w:tcPr>
            <w:tcW w:w="833" w:type="dxa"/>
            <w:shd w:val="clear" w:color="auto" w:fill="auto"/>
          </w:tcPr>
          <w:p w:rsidR="006A3C94" w:rsidRPr="009A6C54" w:rsidRDefault="006A3C94" w:rsidP="00A91E59">
            <w:pPr>
              <w:pStyle w:val="BodyText"/>
              <w:tabs>
                <w:tab w:val="clear" w:pos="72"/>
              </w:tabs>
              <w:rPr>
                <w:sz w:val="16"/>
                <w:szCs w:val="16"/>
              </w:rPr>
            </w:pPr>
          </w:p>
        </w:tc>
        <w:tc>
          <w:tcPr>
            <w:tcW w:w="1135" w:type="dxa"/>
            <w:shd w:val="clear" w:color="auto" w:fill="auto"/>
          </w:tcPr>
          <w:p w:rsidR="006A3C94" w:rsidRPr="009A6C54" w:rsidRDefault="006A3C94" w:rsidP="00A91E59">
            <w:pPr>
              <w:pStyle w:val="BodyText"/>
              <w:tabs>
                <w:tab w:val="clear" w:pos="72"/>
              </w:tabs>
              <w:rPr>
                <w:sz w:val="16"/>
                <w:szCs w:val="16"/>
              </w:rPr>
            </w:pPr>
          </w:p>
        </w:tc>
        <w:tc>
          <w:tcPr>
            <w:tcW w:w="1141" w:type="dxa"/>
            <w:shd w:val="clear" w:color="auto" w:fill="auto"/>
          </w:tcPr>
          <w:p w:rsidR="006A3C94" w:rsidRPr="009A6C54" w:rsidRDefault="006A3C94" w:rsidP="00A91E59">
            <w:pPr>
              <w:pStyle w:val="BodyText"/>
              <w:tabs>
                <w:tab w:val="clear" w:pos="72"/>
              </w:tabs>
              <w:rPr>
                <w:sz w:val="16"/>
                <w:szCs w:val="16"/>
              </w:rPr>
            </w:pPr>
          </w:p>
        </w:tc>
        <w:tc>
          <w:tcPr>
            <w:tcW w:w="1129" w:type="dxa"/>
            <w:shd w:val="clear" w:color="auto" w:fill="auto"/>
          </w:tcPr>
          <w:p w:rsidR="006A3C94" w:rsidRPr="009A6C54" w:rsidRDefault="006A3C94" w:rsidP="00A91E59">
            <w:pPr>
              <w:pStyle w:val="BodyText"/>
              <w:tabs>
                <w:tab w:val="clear" w:pos="72"/>
              </w:tabs>
              <w:rPr>
                <w:sz w:val="16"/>
                <w:szCs w:val="16"/>
              </w:rPr>
            </w:pPr>
          </w:p>
        </w:tc>
      </w:tr>
      <w:tr w:rsidR="006A3C94" w:rsidRPr="009A6C54" w:rsidTr="00470FE1">
        <w:tc>
          <w:tcPr>
            <w:tcW w:w="1008" w:type="dxa"/>
            <w:shd w:val="clear" w:color="auto" w:fill="auto"/>
          </w:tcPr>
          <w:p w:rsidR="006A3C94" w:rsidRPr="009A6C54" w:rsidRDefault="006A3C94" w:rsidP="00A91E59">
            <w:pPr>
              <w:pStyle w:val="BodyText"/>
              <w:tabs>
                <w:tab w:val="clear" w:pos="72"/>
              </w:tabs>
              <w:rPr>
                <w:sz w:val="16"/>
                <w:szCs w:val="16"/>
              </w:rPr>
            </w:pPr>
            <w:r w:rsidRPr="009A6C54">
              <w:rPr>
                <w:sz w:val="16"/>
                <w:szCs w:val="16"/>
              </w:rPr>
              <w:t>6</w:t>
            </w:r>
          </w:p>
        </w:tc>
        <w:tc>
          <w:tcPr>
            <w:tcW w:w="523"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rsidR="006A3C94" w:rsidRPr="009A6C54" w:rsidRDefault="006A3C94" w:rsidP="00A91E59">
            <w:pPr>
              <w:pStyle w:val="BodyText"/>
              <w:tabs>
                <w:tab w:val="clear" w:pos="72"/>
              </w:tabs>
              <w:rPr>
                <w:sz w:val="16"/>
                <w:szCs w:val="16"/>
              </w:rPr>
            </w:pPr>
          </w:p>
        </w:tc>
        <w:tc>
          <w:tcPr>
            <w:tcW w:w="784" w:type="dxa"/>
            <w:shd w:val="clear" w:color="auto" w:fill="auto"/>
          </w:tcPr>
          <w:p w:rsidR="006A3C94" w:rsidRPr="009A6C54" w:rsidRDefault="006A3C94" w:rsidP="00A91E59">
            <w:pPr>
              <w:pStyle w:val="BodyText"/>
              <w:tabs>
                <w:tab w:val="clear" w:pos="72"/>
              </w:tabs>
              <w:rPr>
                <w:sz w:val="16"/>
                <w:szCs w:val="16"/>
              </w:rPr>
            </w:pPr>
          </w:p>
        </w:tc>
        <w:tc>
          <w:tcPr>
            <w:tcW w:w="712"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c>
          <w:tcPr>
            <w:tcW w:w="670" w:type="dxa"/>
            <w:shd w:val="clear" w:color="auto" w:fill="auto"/>
          </w:tcPr>
          <w:p w:rsidR="006A3C94" w:rsidRPr="009A6C54" w:rsidRDefault="006A3C94" w:rsidP="00A91E59">
            <w:pPr>
              <w:pStyle w:val="BodyText"/>
              <w:tabs>
                <w:tab w:val="clear" w:pos="72"/>
              </w:tabs>
              <w:rPr>
                <w:sz w:val="16"/>
                <w:szCs w:val="16"/>
              </w:rPr>
            </w:pPr>
          </w:p>
        </w:tc>
        <w:tc>
          <w:tcPr>
            <w:tcW w:w="833" w:type="dxa"/>
            <w:shd w:val="clear" w:color="auto" w:fill="auto"/>
          </w:tcPr>
          <w:p w:rsidR="006A3C94" w:rsidRPr="009A6C54" w:rsidRDefault="006A3C94" w:rsidP="00A91E59">
            <w:pPr>
              <w:pStyle w:val="BodyText"/>
              <w:tabs>
                <w:tab w:val="clear" w:pos="72"/>
              </w:tabs>
              <w:rPr>
                <w:sz w:val="16"/>
                <w:szCs w:val="16"/>
              </w:rPr>
            </w:pPr>
          </w:p>
        </w:tc>
        <w:tc>
          <w:tcPr>
            <w:tcW w:w="1135" w:type="dxa"/>
            <w:shd w:val="clear" w:color="auto" w:fill="auto"/>
          </w:tcPr>
          <w:p w:rsidR="006A3C94" w:rsidRPr="009A6C54" w:rsidRDefault="006A3C94" w:rsidP="00A91E59">
            <w:pPr>
              <w:pStyle w:val="BodyText"/>
              <w:tabs>
                <w:tab w:val="clear" w:pos="72"/>
              </w:tabs>
              <w:rPr>
                <w:sz w:val="16"/>
                <w:szCs w:val="16"/>
              </w:rPr>
            </w:pPr>
          </w:p>
        </w:tc>
        <w:tc>
          <w:tcPr>
            <w:tcW w:w="1141" w:type="dxa"/>
            <w:shd w:val="clear" w:color="auto" w:fill="auto"/>
          </w:tcPr>
          <w:p w:rsidR="006A3C94" w:rsidRPr="009A6C54" w:rsidRDefault="006A3C94" w:rsidP="00A91E59">
            <w:pPr>
              <w:pStyle w:val="BodyText"/>
              <w:tabs>
                <w:tab w:val="clear" w:pos="72"/>
              </w:tabs>
              <w:rPr>
                <w:sz w:val="16"/>
                <w:szCs w:val="16"/>
              </w:rPr>
            </w:pPr>
          </w:p>
        </w:tc>
        <w:tc>
          <w:tcPr>
            <w:tcW w:w="1129" w:type="dxa"/>
            <w:shd w:val="clear" w:color="auto" w:fill="auto"/>
          </w:tcPr>
          <w:p w:rsidR="006A3C94" w:rsidRPr="009A6C54" w:rsidRDefault="006A3C94" w:rsidP="00A91E59">
            <w:pPr>
              <w:pStyle w:val="BodyText"/>
              <w:tabs>
                <w:tab w:val="clear" w:pos="72"/>
              </w:tabs>
              <w:rPr>
                <w:sz w:val="16"/>
                <w:szCs w:val="16"/>
              </w:rPr>
            </w:pPr>
          </w:p>
        </w:tc>
      </w:tr>
      <w:tr w:rsidR="006A3C94" w:rsidRPr="009A6C54" w:rsidTr="00470FE1">
        <w:tc>
          <w:tcPr>
            <w:tcW w:w="1008" w:type="dxa"/>
            <w:shd w:val="clear" w:color="auto" w:fill="auto"/>
          </w:tcPr>
          <w:p w:rsidR="006A3C94" w:rsidRPr="009A6C54" w:rsidRDefault="006A3C94" w:rsidP="00A91E59">
            <w:pPr>
              <w:pStyle w:val="BodyText"/>
              <w:tabs>
                <w:tab w:val="clear" w:pos="72"/>
              </w:tabs>
              <w:rPr>
                <w:sz w:val="16"/>
                <w:szCs w:val="16"/>
              </w:rPr>
            </w:pPr>
            <w:r w:rsidRPr="009A6C54">
              <w:rPr>
                <w:sz w:val="16"/>
                <w:szCs w:val="16"/>
              </w:rPr>
              <w:t>7</w:t>
            </w:r>
          </w:p>
        </w:tc>
        <w:tc>
          <w:tcPr>
            <w:tcW w:w="523" w:type="dxa"/>
            <w:shd w:val="clear" w:color="auto" w:fill="auto"/>
          </w:tcPr>
          <w:p w:rsidR="006A3C94" w:rsidRPr="009A6C54" w:rsidRDefault="006A3C94" w:rsidP="00A91E59">
            <w:pPr>
              <w:pStyle w:val="BodyText"/>
              <w:tabs>
                <w:tab w:val="clear" w:pos="72"/>
              </w:tabs>
              <w:rPr>
                <w:sz w:val="16"/>
                <w:szCs w:val="16"/>
              </w:rPr>
            </w:pPr>
          </w:p>
        </w:tc>
        <w:tc>
          <w:tcPr>
            <w:tcW w:w="857"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rsidR="006A3C94" w:rsidRPr="009A6C54" w:rsidRDefault="006A3C94" w:rsidP="00A91E59">
            <w:pPr>
              <w:pStyle w:val="BodyText"/>
              <w:tabs>
                <w:tab w:val="clear" w:pos="72"/>
              </w:tabs>
              <w:rPr>
                <w:sz w:val="16"/>
                <w:szCs w:val="16"/>
              </w:rPr>
            </w:pPr>
          </w:p>
        </w:tc>
        <w:tc>
          <w:tcPr>
            <w:tcW w:w="784" w:type="dxa"/>
            <w:shd w:val="clear" w:color="auto" w:fill="auto"/>
          </w:tcPr>
          <w:p w:rsidR="006A3C94" w:rsidRPr="009A6C54" w:rsidRDefault="006A3C94" w:rsidP="00A91E59">
            <w:pPr>
              <w:pStyle w:val="BodyText"/>
              <w:tabs>
                <w:tab w:val="clear" w:pos="72"/>
              </w:tabs>
              <w:rPr>
                <w:sz w:val="16"/>
                <w:szCs w:val="16"/>
              </w:rPr>
            </w:pPr>
          </w:p>
        </w:tc>
        <w:tc>
          <w:tcPr>
            <w:tcW w:w="712" w:type="dxa"/>
            <w:shd w:val="clear" w:color="auto" w:fill="auto"/>
          </w:tcPr>
          <w:p w:rsidR="006A3C94" w:rsidRPr="009A6C54" w:rsidRDefault="006A3C94" w:rsidP="00A91E59">
            <w:pPr>
              <w:pStyle w:val="BodyText"/>
              <w:tabs>
                <w:tab w:val="clear" w:pos="72"/>
              </w:tabs>
              <w:rPr>
                <w:sz w:val="16"/>
                <w:szCs w:val="16"/>
              </w:rPr>
            </w:pPr>
          </w:p>
        </w:tc>
        <w:tc>
          <w:tcPr>
            <w:tcW w:w="670"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c>
          <w:tcPr>
            <w:tcW w:w="833" w:type="dxa"/>
            <w:shd w:val="clear" w:color="auto" w:fill="auto"/>
          </w:tcPr>
          <w:p w:rsidR="006A3C94" w:rsidRPr="009A6C54" w:rsidRDefault="006A3C94" w:rsidP="00A91E59">
            <w:pPr>
              <w:pStyle w:val="BodyText"/>
              <w:tabs>
                <w:tab w:val="clear" w:pos="72"/>
              </w:tabs>
              <w:rPr>
                <w:sz w:val="16"/>
                <w:szCs w:val="16"/>
              </w:rPr>
            </w:pPr>
          </w:p>
        </w:tc>
        <w:tc>
          <w:tcPr>
            <w:tcW w:w="1135" w:type="dxa"/>
            <w:shd w:val="clear" w:color="auto" w:fill="auto"/>
          </w:tcPr>
          <w:p w:rsidR="006A3C94" w:rsidRPr="009A6C54" w:rsidRDefault="006A3C94" w:rsidP="00A91E59">
            <w:pPr>
              <w:pStyle w:val="BodyText"/>
              <w:tabs>
                <w:tab w:val="clear" w:pos="72"/>
              </w:tabs>
              <w:rPr>
                <w:sz w:val="16"/>
                <w:szCs w:val="16"/>
              </w:rPr>
            </w:pPr>
          </w:p>
        </w:tc>
        <w:tc>
          <w:tcPr>
            <w:tcW w:w="1141" w:type="dxa"/>
            <w:shd w:val="clear" w:color="auto" w:fill="auto"/>
          </w:tcPr>
          <w:p w:rsidR="006A3C94" w:rsidRPr="009A6C54" w:rsidRDefault="006A3C94" w:rsidP="00A91E59">
            <w:pPr>
              <w:pStyle w:val="BodyText"/>
              <w:tabs>
                <w:tab w:val="clear" w:pos="72"/>
              </w:tabs>
              <w:rPr>
                <w:sz w:val="16"/>
                <w:szCs w:val="16"/>
              </w:rPr>
            </w:pPr>
          </w:p>
        </w:tc>
        <w:tc>
          <w:tcPr>
            <w:tcW w:w="1129" w:type="dxa"/>
            <w:shd w:val="clear" w:color="auto" w:fill="auto"/>
          </w:tcPr>
          <w:p w:rsidR="006A3C94" w:rsidRPr="009A6C54" w:rsidRDefault="006A3C94" w:rsidP="00A91E59">
            <w:pPr>
              <w:pStyle w:val="BodyText"/>
              <w:tabs>
                <w:tab w:val="clear" w:pos="72"/>
              </w:tabs>
              <w:rPr>
                <w:sz w:val="16"/>
                <w:szCs w:val="16"/>
              </w:rPr>
            </w:pPr>
          </w:p>
        </w:tc>
      </w:tr>
      <w:tr w:rsidR="006A3C94" w:rsidRPr="009A6C54" w:rsidTr="00470FE1">
        <w:tc>
          <w:tcPr>
            <w:tcW w:w="1008" w:type="dxa"/>
            <w:shd w:val="clear" w:color="auto" w:fill="auto"/>
          </w:tcPr>
          <w:p w:rsidR="006A3C94" w:rsidRPr="009A6C54" w:rsidRDefault="006A3C94" w:rsidP="00A91E59">
            <w:pPr>
              <w:pStyle w:val="BodyText"/>
              <w:tabs>
                <w:tab w:val="clear" w:pos="72"/>
              </w:tabs>
              <w:rPr>
                <w:sz w:val="16"/>
                <w:szCs w:val="16"/>
              </w:rPr>
            </w:pPr>
            <w:r w:rsidRPr="009A6C54">
              <w:rPr>
                <w:sz w:val="16"/>
                <w:szCs w:val="16"/>
              </w:rPr>
              <w:t>8</w:t>
            </w:r>
          </w:p>
        </w:tc>
        <w:tc>
          <w:tcPr>
            <w:tcW w:w="523" w:type="dxa"/>
            <w:shd w:val="clear" w:color="auto" w:fill="auto"/>
          </w:tcPr>
          <w:p w:rsidR="006A3C94" w:rsidRPr="009A6C54" w:rsidRDefault="006A3C94" w:rsidP="00A91E59">
            <w:pPr>
              <w:pStyle w:val="BodyText"/>
              <w:tabs>
                <w:tab w:val="clear" w:pos="72"/>
              </w:tabs>
              <w:rPr>
                <w:sz w:val="16"/>
                <w:szCs w:val="16"/>
              </w:rPr>
            </w:pPr>
          </w:p>
        </w:tc>
        <w:tc>
          <w:tcPr>
            <w:tcW w:w="857"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rsidR="006A3C94" w:rsidRPr="009A6C54" w:rsidRDefault="006A3C94" w:rsidP="00A91E59">
            <w:pPr>
              <w:pStyle w:val="BodyText"/>
              <w:tabs>
                <w:tab w:val="clear" w:pos="72"/>
              </w:tabs>
              <w:rPr>
                <w:sz w:val="16"/>
                <w:szCs w:val="16"/>
              </w:rPr>
            </w:pPr>
          </w:p>
        </w:tc>
        <w:tc>
          <w:tcPr>
            <w:tcW w:w="784" w:type="dxa"/>
            <w:shd w:val="clear" w:color="auto" w:fill="auto"/>
          </w:tcPr>
          <w:p w:rsidR="006A3C94" w:rsidRPr="009A6C54" w:rsidRDefault="006A3C94" w:rsidP="00A91E59">
            <w:pPr>
              <w:pStyle w:val="BodyText"/>
              <w:tabs>
                <w:tab w:val="clear" w:pos="72"/>
              </w:tabs>
              <w:rPr>
                <w:sz w:val="16"/>
                <w:szCs w:val="16"/>
              </w:rPr>
            </w:pPr>
          </w:p>
        </w:tc>
        <w:tc>
          <w:tcPr>
            <w:tcW w:w="712" w:type="dxa"/>
            <w:shd w:val="clear" w:color="auto" w:fill="auto"/>
          </w:tcPr>
          <w:p w:rsidR="006A3C94" w:rsidRPr="009A6C54" w:rsidRDefault="006A3C94" w:rsidP="00A91E59">
            <w:pPr>
              <w:pStyle w:val="BodyText"/>
              <w:tabs>
                <w:tab w:val="clear" w:pos="72"/>
              </w:tabs>
              <w:rPr>
                <w:sz w:val="16"/>
                <w:szCs w:val="16"/>
              </w:rPr>
            </w:pPr>
          </w:p>
        </w:tc>
        <w:tc>
          <w:tcPr>
            <w:tcW w:w="670"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c>
          <w:tcPr>
            <w:tcW w:w="833"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c>
          <w:tcPr>
            <w:tcW w:w="1135" w:type="dxa"/>
            <w:shd w:val="clear" w:color="auto" w:fill="auto"/>
          </w:tcPr>
          <w:p w:rsidR="006A3C94" w:rsidRPr="009A6C54" w:rsidRDefault="006A3C94" w:rsidP="00A91E59">
            <w:pPr>
              <w:pStyle w:val="BodyText"/>
              <w:tabs>
                <w:tab w:val="clear" w:pos="72"/>
              </w:tabs>
              <w:rPr>
                <w:sz w:val="16"/>
                <w:szCs w:val="16"/>
              </w:rPr>
            </w:pPr>
          </w:p>
        </w:tc>
        <w:tc>
          <w:tcPr>
            <w:tcW w:w="1141" w:type="dxa"/>
            <w:shd w:val="clear" w:color="auto" w:fill="auto"/>
          </w:tcPr>
          <w:p w:rsidR="006A3C94" w:rsidRPr="009A6C54" w:rsidRDefault="006A3C94" w:rsidP="00A91E59">
            <w:pPr>
              <w:pStyle w:val="BodyText"/>
              <w:tabs>
                <w:tab w:val="clear" w:pos="72"/>
              </w:tabs>
              <w:rPr>
                <w:sz w:val="16"/>
                <w:szCs w:val="16"/>
              </w:rPr>
            </w:pPr>
          </w:p>
        </w:tc>
        <w:tc>
          <w:tcPr>
            <w:tcW w:w="1129" w:type="dxa"/>
            <w:shd w:val="clear" w:color="auto" w:fill="auto"/>
          </w:tcPr>
          <w:p w:rsidR="006A3C94" w:rsidRPr="009A6C54" w:rsidRDefault="006A3C94" w:rsidP="00A91E59">
            <w:pPr>
              <w:pStyle w:val="BodyText"/>
              <w:tabs>
                <w:tab w:val="clear" w:pos="72"/>
              </w:tabs>
              <w:rPr>
                <w:sz w:val="16"/>
                <w:szCs w:val="16"/>
              </w:rPr>
            </w:pPr>
          </w:p>
        </w:tc>
      </w:tr>
      <w:tr w:rsidR="006A3C94" w:rsidRPr="009A6C54" w:rsidTr="00470FE1">
        <w:tc>
          <w:tcPr>
            <w:tcW w:w="1008" w:type="dxa"/>
            <w:shd w:val="clear" w:color="auto" w:fill="auto"/>
          </w:tcPr>
          <w:p w:rsidR="006A3C94" w:rsidRPr="009A6C54" w:rsidRDefault="006A3C94" w:rsidP="00A91E59">
            <w:pPr>
              <w:pStyle w:val="BodyText"/>
              <w:tabs>
                <w:tab w:val="clear" w:pos="72"/>
              </w:tabs>
              <w:rPr>
                <w:sz w:val="16"/>
                <w:szCs w:val="16"/>
              </w:rPr>
            </w:pPr>
            <w:r w:rsidRPr="009A6C54">
              <w:rPr>
                <w:sz w:val="16"/>
                <w:szCs w:val="16"/>
              </w:rPr>
              <w:t>9</w:t>
            </w:r>
          </w:p>
        </w:tc>
        <w:tc>
          <w:tcPr>
            <w:tcW w:w="523"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rsidR="006A3C94" w:rsidRPr="009A6C54" w:rsidRDefault="006A3C94" w:rsidP="00A91E59">
            <w:pPr>
              <w:pStyle w:val="BodyText"/>
              <w:tabs>
                <w:tab w:val="clear" w:pos="72"/>
              </w:tabs>
              <w:rPr>
                <w:sz w:val="16"/>
                <w:szCs w:val="16"/>
              </w:rPr>
            </w:pPr>
          </w:p>
        </w:tc>
        <w:tc>
          <w:tcPr>
            <w:tcW w:w="784" w:type="dxa"/>
            <w:shd w:val="clear" w:color="auto" w:fill="auto"/>
          </w:tcPr>
          <w:p w:rsidR="006A3C94" w:rsidRPr="009A6C54" w:rsidRDefault="006A3C94" w:rsidP="00A91E59">
            <w:pPr>
              <w:pStyle w:val="BodyText"/>
              <w:tabs>
                <w:tab w:val="clear" w:pos="72"/>
              </w:tabs>
              <w:rPr>
                <w:sz w:val="16"/>
                <w:szCs w:val="16"/>
              </w:rPr>
            </w:pPr>
          </w:p>
        </w:tc>
        <w:tc>
          <w:tcPr>
            <w:tcW w:w="784" w:type="dxa"/>
            <w:shd w:val="clear" w:color="auto" w:fill="auto"/>
          </w:tcPr>
          <w:p w:rsidR="006A3C94" w:rsidRPr="009A6C54" w:rsidRDefault="006A3C94" w:rsidP="00A91E59">
            <w:pPr>
              <w:pStyle w:val="BodyText"/>
              <w:tabs>
                <w:tab w:val="clear" w:pos="72"/>
              </w:tabs>
              <w:rPr>
                <w:sz w:val="16"/>
                <w:szCs w:val="16"/>
              </w:rPr>
            </w:pPr>
          </w:p>
        </w:tc>
        <w:tc>
          <w:tcPr>
            <w:tcW w:w="712" w:type="dxa"/>
            <w:shd w:val="clear" w:color="auto" w:fill="auto"/>
          </w:tcPr>
          <w:p w:rsidR="006A3C94" w:rsidRPr="009A6C54" w:rsidRDefault="006A3C94" w:rsidP="00A91E59">
            <w:pPr>
              <w:pStyle w:val="BodyText"/>
              <w:tabs>
                <w:tab w:val="clear" w:pos="72"/>
              </w:tabs>
              <w:rPr>
                <w:sz w:val="16"/>
                <w:szCs w:val="16"/>
              </w:rPr>
            </w:pPr>
          </w:p>
        </w:tc>
        <w:tc>
          <w:tcPr>
            <w:tcW w:w="670" w:type="dxa"/>
            <w:shd w:val="clear" w:color="auto" w:fill="auto"/>
          </w:tcPr>
          <w:p w:rsidR="006A3C94" w:rsidRPr="009A6C54" w:rsidRDefault="006A3C94" w:rsidP="00A91E59">
            <w:pPr>
              <w:pStyle w:val="BodyText"/>
              <w:tabs>
                <w:tab w:val="clear" w:pos="72"/>
              </w:tabs>
              <w:rPr>
                <w:sz w:val="16"/>
                <w:szCs w:val="16"/>
              </w:rPr>
            </w:pPr>
          </w:p>
        </w:tc>
        <w:tc>
          <w:tcPr>
            <w:tcW w:w="833" w:type="dxa"/>
            <w:shd w:val="clear" w:color="auto" w:fill="auto"/>
          </w:tcPr>
          <w:p w:rsidR="006A3C94" w:rsidRPr="009A6C54" w:rsidRDefault="006A3C94" w:rsidP="00A91E59">
            <w:pPr>
              <w:pStyle w:val="BodyText"/>
              <w:tabs>
                <w:tab w:val="clear" w:pos="72"/>
              </w:tabs>
              <w:rPr>
                <w:sz w:val="16"/>
                <w:szCs w:val="16"/>
              </w:rPr>
            </w:pPr>
          </w:p>
        </w:tc>
        <w:tc>
          <w:tcPr>
            <w:tcW w:w="1135"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c>
          <w:tcPr>
            <w:tcW w:w="1141"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c>
          <w:tcPr>
            <w:tcW w:w="1129"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r>
      <w:tr w:rsidR="006A3C94" w:rsidRPr="009A6C54" w:rsidTr="00470FE1">
        <w:tc>
          <w:tcPr>
            <w:tcW w:w="1008" w:type="dxa"/>
            <w:shd w:val="clear" w:color="auto" w:fill="auto"/>
          </w:tcPr>
          <w:p w:rsidR="006A3C94" w:rsidRPr="009A6C54" w:rsidRDefault="006A3C94" w:rsidP="00A91E59">
            <w:pPr>
              <w:pStyle w:val="BodyText"/>
              <w:tabs>
                <w:tab w:val="clear" w:pos="72"/>
              </w:tabs>
              <w:rPr>
                <w:sz w:val="16"/>
                <w:szCs w:val="16"/>
              </w:rPr>
            </w:pPr>
            <w:r w:rsidRPr="009A6C54">
              <w:rPr>
                <w:sz w:val="16"/>
                <w:szCs w:val="16"/>
              </w:rPr>
              <w:t>10</w:t>
            </w:r>
          </w:p>
        </w:tc>
        <w:tc>
          <w:tcPr>
            <w:tcW w:w="523" w:type="dxa"/>
            <w:shd w:val="clear" w:color="auto" w:fill="auto"/>
          </w:tcPr>
          <w:p w:rsidR="006A3C94" w:rsidRPr="009A6C54" w:rsidRDefault="006A3C94" w:rsidP="00A91E59">
            <w:pPr>
              <w:pStyle w:val="BodyText"/>
              <w:tabs>
                <w:tab w:val="clear" w:pos="72"/>
              </w:tabs>
              <w:rPr>
                <w:sz w:val="16"/>
                <w:szCs w:val="16"/>
              </w:rPr>
            </w:pPr>
          </w:p>
        </w:tc>
        <w:tc>
          <w:tcPr>
            <w:tcW w:w="857" w:type="dxa"/>
            <w:shd w:val="clear" w:color="auto" w:fill="auto"/>
          </w:tcPr>
          <w:p w:rsidR="006A3C94" w:rsidRPr="009A6C54" w:rsidRDefault="006A3C94" w:rsidP="00A91E59">
            <w:pPr>
              <w:pStyle w:val="BodyText"/>
              <w:tabs>
                <w:tab w:val="clear" w:pos="72"/>
              </w:tabs>
              <w:rPr>
                <w:sz w:val="16"/>
                <w:szCs w:val="16"/>
              </w:rPr>
            </w:pPr>
          </w:p>
        </w:tc>
        <w:tc>
          <w:tcPr>
            <w:tcW w:w="784" w:type="dxa"/>
            <w:shd w:val="clear" w:color="auto" w:fill="auto"/>
          </w:tcPr>
          <w:p w:rsidR="006A3C94" w:rsidRPr="009A6C54" w:rsidRDefault="006A3C94" w:rsidP="00A91E59">
            <w:pPr>
              <w:pStyle w:val="BodyText"/>
              <w:tabs>
                <w:tab w:val="clear" w:pos="72"/>
              </w:tabs>
              <w:rPr>
                <w:sz w:val="16"/>
                <w:szCs w:val="16"/>
              </w:rPr>
            </w:pPr>
          </w:p>
        </w:tc>
        <w:tc>
          <w:tcPr>
            <w:tcW w:w="784" w:type="dxa"/>
            <w:shd w:val="clear" w:color="auto" w:fill="auto"/>
          </w:tcPr>
          <w:p w:rsidR="006A3C94" w:rsidRPr="009A6C54" w:rsidRDefault="006A3C94" w:rsidP="00A91E59">
            <w:pPr>
              <w:pStyle w:val="BodyText"/>
              <w:tabs>
                <w:tab w:val="clear" w:pos="72"/>
              </w:tabs>
              <w:rPr>
                <w:sz w:val="16"/>
                <w:szCs w:val="16"/>
              </w:rPr>
            </w:pPr>
          </w:p>
        </w:tc>
        <w:tc>
          <w:tcPr>
            <w:tcW w:w="712" w:type="dxa"/>
            <w:shd w:val="clear" w:color="auto" w:fill="auto"/>
          </w:tcPr>
          <w:p w:rsidR="006A3C94" w:rsidRPr="009A6C54" w:rsidRDefault="006A3C94" w:rsidP="00A91E59">
            <w:pPr>
              <w:pStyle w:val="BodyText"/>
              <w:tabs>
                <w:tab w:val="clear" w:pos="72"/>
              </w:tabs>
              <w:rPr>
                <w:sz w:val="16"/>
                <w:szCs w:val="16"/>
              </w:rPr>
            </w:pPr>
          </w:p>
        </w:tc>
        <w:tc>
          <w:tcPr>
            <w:tcW w:w="670" w:type="dxa"/>
            <w:shd w:val="clear" w:color="auto" w:fill="auto"/>
          </w:tcPr>
          <w:p w:rsidR="006A3C94" w:rsidRPr="009A6C54" w:rsidRDefault="006A3C94" w:rsidP="00A91E59">
            <w:pPr>
              <w:pStyle w:val="BodyText"/>
              <w:tabs>
                <w:tab w:val="clear" w:pos="72"/>
              </w:tabs>
              <w:rPr>
                <w:sz w:val="16"/>
                <w:szCs w:val="16"/>
              </w:rPr>
            </w:pPr>
          </w:p>
        </w:tc>
        <w:tc>
          <w:tcPr>
            <w:tcW w:w="833" w:type="dxa"/>
            <w:shd w:val="clear" w:color="auto" w:fill="auto"/>
          </w:tcPr>
          <w:p w:rsidR="006A3C94" w:rsidRPr="009A6C54" w:rsidRDefault="006A3C94" w:rsidP="00A91E59">
            <w:pPr>
              <w:pStyle w:val="BodyText"/>
              <w:tabs>
                <w:tab w:val="clear" w:pos="72"/>
              </w:tabs>
              <w:rPr>
                <w:sz w:val="16"/>
                <w:szCs w:val="16"/>
              </w:rPr>
            </w:pPr>
          </w:p>
        </w:tc>
        <w:tc>
          <w:tcPr>
            <w:tcW w:w="1135" w:type="dxa"/>
            <w:shd w:val="clear" w:color="auto" w:fill="auto"/>
          </w:tcPr>
          <w:p w:rsidR="006A3C94" w:rsidRPr="009A6C54" w:rsidRDefault="006A3C94" w:rsidP="00A91E59">
            <w:pPr>
              <w:pStyle w:val="BodyText"/>
              <w:tabs>
                <w:tab w:val="clear" w:pos="72"/>
              </w:tabs>
              <w:rPr>
                <w:sz w:val="16"/>
                <w:szCs w:val="16"/>
              </w:rPr>
            </w:pPr>
          </w:p>
        </w:tc>
        <w:tc>
          <w:tcPr>
            <w:tcW w:w="1141"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c>
          <w:tcPr>
            <w:tcW w:w="1129"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r>
      <w:tr w:rsidR="006A3C94" w:rsidRPr="009A6C54" w:rsidTr="00470FE1">
        <w:tc>
          <w:tcPr>
            <w:tcW w:w="1008" w:type="dxa"/>
            <w:shd w:val="clear" w:color="auto" w:fill="auto"/>
          </w:tcPr>
          <w:p w:rsidR="006A3C94" w:rsidRPr="009A6C54" w:rsidRDefault="006A3C94" w:rsidP="00A91E59">
            <w:pPr>
              <w:pStyle w:val="BodyText"/>
              <w:tabs>
                <w:tab w:val="clear" w:pos="72"/>
              </w:tabs>
              <w:rPr>
                <w:sz w:val="16"/>
                <w:szCs w:val="16"/>
              </w:rPr>
            </w:pPr>
            <w:r w:rsidRPr="009A6C54">
              <w:rPr>
                <w:sz w:val="16"/>
                <w:szCs w:val="16"/>
              </w:rPr>
              <w:t>51</w:t>
            </w:r>
          </w:p>
        </w:tc>
        <w:tc>
          <w:tcPr>
            <w:tcW w:w="523"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rsidR="006A3C94" w:rsidRPr="009A6C54" w:rsidRDefault="006A3C94" w:rsidP="00A91E59">
            <w:pPr>
              <w:pStyle w:val="BodyText"/>
              <w:tabs>
                <w:tab w:val="clear" w:pos="72"/>
              </w:tabs>
              <w:rPr>
                <w:sz w:val="16"/>
                <w:szCs w:val="16"/>
              </w:rPr>
            </w:pPr>
          </w:p>
        </w:tc>
        <w:tc>
          <w:tcPr>
            <w:tcW w:w="784" w:type="dxa"/>
            <w:shd w:val="clear" w:color="auto" w:fill="auto"/>
          </w:tcPr>
          <w:p w:rsidR="006A3C94" w:rsidRPr="009A6C54" w:rsidRDefault="006A3C94" w:rsidP="00A91E59">
            <w:pPr>
              <w:pStyle w:val="BodyText"/>
              <w:tabs>
                <w:tab w:val="clear" w:pos="72"/>
              </w:tabs>
              <w:rPr>
                <w:sz w:val="16"/>
                <w:szCs w:val="16"/>
              </w:rPr>
            </w:pPr>
          </w:p>
        </w:tc>
        <w:tc>
          <w:tcPr>
            <w:tcW w:w="784"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c>
          <w:tcPr>
            <w:tcW w:w="712" w:type="dxa"/>
            <w:shd w:val="clear" w:color="auto" w:fill="auto"/>
          </w:tcPr>
          <w:p w:rsidR="006A3C94" w:rsidRPr="009A6C54" w:rsidRDefault="006A3C94" w:rsidP="00A91E59">
            <w:pPr>
              <w:pStyle w:val="BodyText"/>
              <w:tabs>
                <w:tab w:val="clear" w:pos="72"/>
              </w:tabs>
              <w:rPr>
                <w:sz w:val="16"/>
                <w:szCs w:val="16"/>
              </w:rPr>
            </w:pPr>
          </w:p>
        </w:tc>
        <w:tc>
          <w:tcPr>
            <w:tcW w:w="670" w:type="dxa"/>
            <w:shd w:val="clear" w:color="auto" w:fill="auto"/>
          </w:tcPr>
          <w:p w:rsidR="006A3C94" w:rsidRPr="009A6C54" w:rsidRDefault="006A3C94" w:rsidP="00A91E59">
            <w:pPr>
              <w:pStyle w:val="BodyText"/>
              <w:tabs>
                <w:tab w:val="clear" w:pos="72"/>
              </w:tabs>
              <w:rPr>
                <w:sz w:val="16"/>
                <w:szCs w:val="16"/>
              </w:rPr>
            </w:pPr>
          </w:p>
        </w:tc>
        <w:tc>
          <w:tcPr>
            <w:tcW w:w="833" w:type="dxa"/>
            <w:shd w:val="clear" w:color="auto" w:fill="auto"/>
          </w:tcPr>
          <w:p w:rsidR="006A3C94" w:rsidRPr="009A6C54" w:rsidRDefault="006A3C94" w:rsidP="00A91E59">
            <w:pPr>
              <w:pStyle w:val="BodyText"/>
              <w:tabs>
                <w:tab w:val="clear" w:pos="72"/>
              </w:tabs>
              <w:rPr>
                <w:sz w:val="16"/>
                <w:szCs w:val="16"/>
              </w:rPr>
            </w:pPr>
          </w:p>
        </w:tc>
        <w:tc>
          <w:tcPr>
            <w:tcW w:w="1135" w:type="dxa"/>
            <w:shd w:val="clear" w:color="auto" w:fill="auto"/>
          </w:tcPr>
          <w:p w:rsidR="006A3C94" w:rsidRPr="009A6C54" w:rsidRDefault="006A3C94" w:rsidP="00A91E59">
            <w:pPr>
              <w:pStyle w:val="BodyText"/>
              <w:tabs>
                <w:tab w:val="clear" w:pos="72"/>
              </w:tabs>
              <w:rPr>
                <w:sz w:val="16"/>
                <w:szCs w:val="16"/>
              </w:rPr>
            </w:pPr>
          </w:p>
        </w:tc>
        <w:tc>
          <w:tcPr>
            <w:tcW w:w="1141" w:type="dxa"/>
            <w:shd w:val="clear" w:color="auto" w:fill="auto"/>
          </w:tcPr>
          <w:p w:rsidR="006A3C94" w:rsidRPr="009A6C54" w:rsidRDefault="006A3C94" w:rsidP="00A91E59">
            <w:pPr>
              <w:pStyle w:val="BodyText"/>
              <w:tabs>
                <w:tab w:val="clear" w:pos="72"/>
              </w:tabs>
              <w:rPr>
                <w:sz w:val="16"/>
                <w:szCs w:val="16"/>
              </w:rPr>
            </w:pPr>
          </w:p>
        </w:tc>
        <w:tc>
          <w:tcPr>
            <w:tcW w:w="1129" w:type="dxa"/>
            <w:shd w:val="clear" w:color="auto" w:fill="auto"/>
          </w:tcPr>
          <w:p w:rsidR="006A3C94" w:rsidRPr="009A6C54" w:rsidRDefault="006A3C94" w:rsidP="00A91E59">
            <w:pPr>
              <w:pStyle w:val="BodyText"/>
              <w:tabs>
                <w:tab w:val="clear" w:pos="72"/>
              </w:tabs>
              <w:rPr>
                <w:sz w:val="16"/>
                <w:szCs w:val="16"/>
              </w:rPr>
            </w:pPr>
          </w:p>
        </w:tc>
      </w:tr>
      <w:tr w:rsidR="006A3C94" w:rsidRPr="009A6C54" w:rsidTr="00470FE1">
        <w:tc>
          <w:tcPr>
            <w:tcW w:w="1008" w:type="dxa"/>
            <w:shd w:val="clear" w:color="auto" w:fill="auto"/>
          </w:tcPr>
          <w:p w:rsidR="006A3C94" w:rsidRPr="009A6C54" w:rsidRDefault="006A3C94" w:rsidP="00A91E59">
            <w:pPr>
              <w:pStyle w:val="BodyText"/>
              <w:tabs>
                <w:tab w:val="clear" w:pos="72"/>
              </w:tabs>
              <w:rPr>
                <w:sz w:val="16"/>
                <w:szCs w:val="16"/>
              </w:rPr>
            </w:pPr>
            <w:r w:rsidRPr="009A6C54">
              <w:rPr>
                <w:sz w:val="16"/>
                <w:szCs w:val="16"/>
              </w:rPr>
              <w:t>52</w:t>
            </w:r>
          </w:p>
        </w:tc>
        <w:tc>
          <w:tcPr>
            <w:tcW w:w="523" w:type="dxa"/>
            <w:shd w:val="clear" w:color="auto" w:fill="auto"/>
          </w:tcPr>
          <w:p w:rsidR="006A3C94" w:rsidRPr="009A6C54" w:rsidRDefault="006A3C94" w:rsidP="00A91E59">
            <w:pPr>
              <w:pStyle w:val="BodyText"/>
              <w:tabs>
                <w:tab w:val="clear" w:pos="72"/>
              </w:tabs>
              <w:rPr>
                <w:sz w:val="16"/>
                <w:szCs w:val="16"/>
              </w:rPr>
            </w:pPr>
          </w:p>
        </w:tc>
        <w:tc>
          <w:tcPr>
            <w:tcW w:w="857"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rsidR="006A3C94" w:rsidRPr="009A6C54" w:rsidRDefault="006A3C94" w:rsidP="00A91E59">
            <w:pPr>
              <w:pStyle w:val="BodyText"/>
              <w:tabs>
                <w:tab w:val="clear" w:pos="72"/>
              </w:tabs>
              <w:rPr>
                <w:sz w:val="16"/>
                <w:szCs w:val="16"/>
              </w:rPr>
            </w:pPr>
          </w:p>
        </w:tc>
        <w:tc>
          <w:tcPr>
            <w:tcW w:w="784"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c>
          <w:tcPr>
            <w:tcW w:w="712" w:type="dxa"/>
            <w:shd w:val="clear" w:color="auto" w:fill="auto"/>
          </w:tcPr>
          <w:p w:rsidR="006A3C94" w:rsidRPr="009A6C54" w:rsidRDefault="006A3C94" w:rsidP="00A91E59">
            <w:pPr>
              <w:pStyle w:val="BodyText"/>
              <w:tabs>
                <w:tab w:val="clear" w:pos="72"/>
              </w:tabs>
              <w:rPr>
                <w:sz w:val="16"/>
                <w:szCs w:val="16"/>
              </w:rPr>
            </w:pPr>
          </w:p>
        </w:tc>
        <w:tc>
          <w:tcPr>
            <w:tcW w:w="670" w:type="dxa"/>
            <w:shd w:val="clear" w:color="auto" w:fill="auto"/>
          </w:tcPr>
          <w:p w:rsidR="006A3C94" w:rsidRPr="009A6C54" w:rsidRDefault="006A3C94" w:rsidP="00A91E59">
            <w:pPr>
              <w:pStyle w:val="BodyText"/>
              <w:tabs>
                <w:tab w:val="clear" w:pos="72"/>
              </w:tabs>
              <w:rPr>
                <w:sz w:val="16"/>
                <w:szCs w:val="16"/>
              </w:rPr>
            </w:pPr>
          </w:p>
        </w:tc>
        <w:tc>
          <w:tcPr>
            <w:tcW w:w="833" w:type="dxa"/>
            <w:shd w:val="clear" w:color="auto" w:fill="auto"/>
          </w:tcPr>
          <w:p w:rsidR="006A3C94" w:rsidRPr="009A6C54" w:rsidRDefault="006A3C94" w:rsidP="00A91E59">
            <w:pPr>
              <w:pStyle w:val="BodyText"/>
              <w:tabs>
                <w:tab w:val="clear" w:pos="72"/>
              </w:tabs>
              <w:rPr>
                <w:sz w:val="16"/>
                <w:szCs w:val="16"/>
              </w:rPr>
            </w:pPr>
          </w:p>
        </w:tc>
        <w:tc>
          <w:tcPr>
            <w:tcW w:w="1135" w:type="dxa"/>
            <w:shd w:val="clear" w:color="auto" w:fill="auto"/>
          </w:tcPr>
          <w:p w:rsidR="006A3C94" w:rsidRPr="009A6C54" w:rsidRDefault="006A3C94" w:rsidP="00A91E59">
            <w:pPr>
              <w:pStyle w:val="BodyText"/>
              <w:tabs>
                <w:tab w:val="clear" w:pos="72"/>
              </w:tabs>
              <w:rPr>
                <w:sz w:val="16"/>
                <w:szCs w:val="16"/>
              </w:rPr>
            </w:pPr>
          </w:p>
        </w:tc>
        <w:tc>
          <w:tcPr>
            <w:tcW w:w="1141" w:type="dxa"/>
            <w:shd w:val="clear" w:color="auto" w:fill="auto"/>
          </w:tcPr>
          <w:p w:rsidR="006A3C94" w:rsidRPr="009A6C54" w:rsidRDefault="006A3C94" w:rsidP="00A91E59">
            <w:pPr>
              <w:pStyle w:val="BodyText"/>
              <w:tabs>
                <w:tab w:val="clear" w:pos="72"/>
              </w:tabs>
              <w:rPr>
                <w:sz w:val="16"/>
                <w:szCs w:val="16"/>
              </w:rPr>
            </w:pPr>
          </w:p>
        </w:tc>
        <w:tc>
          <w:tcPr>
            <w:tcW w:w="1129" w:type="dxa"/>
            <w:shd w:val="clear" w:color="auto" w:fill="auto"/>
          </w:tcPr>
          <w:p w:rsidR="006A3C94" w:rsidRPr="009A6C54" w:rsidRDefault="006A3C94" w:rsidP="00A91E59">
            <w:pPr>
              <w:pStyle w:val="BodyText"/>
              <w:tabs>
                <w:tab w:val="clear" w:pos="72"/>
              </w:tabs>
              <w:rPr>
                <w:sz w:val="16"/>
                <w:szCs w:val="16"/>
              </w:rPr>
            </w:pPr>
          </w:p>
        </w:tc>
      </w:tr>
      <w:tr w:rsidR="006A3C94" w:rsidRPr="009A6C54" w:rsidTr="00470FE1">
        <w:tc>
          <w:tcPr>
            <w:tcW w:w="1008" w:type="dxa"/>
            <w:shd w:val="clear" w:color="auto" w:fill="auto"/>
          </w:tcPr>
          <w:p w:rsidR="006A3C94" w:rsidRPr="009A6C54" w:rsidRDefault="006A3C94" w:rsidP="00A91E59">
            <w:pPr>
              <w:pStyle w:val="BodyText"/>
              <w:tabs>
                <w:tab w:val="clear" w:pos="72"/>
              </w:tabs>
              <w:rPr>
                <w:sz w:val="16"/>
                <w:szCs w:val="16"/>
              </w:rPr>
            </w:pPr>
            <w:r w:rsidRPr="009A6C54">
              <w:rPr>
                <w:sz w:val="16"/>
                <w:szCs w:val="16"/>
              </w:rPr>
              <w:t>53</w:t>
            </w:r>
          </w:p>
        </w:tc>
        <w:tc>
          <w:tcPr>
            <w:tcW w:w="523" w:type="dxa"/>
            <w:shd w:val="clear" w:color="auto" w:fill="auto"/>
          </w:tcPr>
          <w:p w:rsidR="006A3C94" w:rsidRPr="009A6C54" w:rsidRDefault="006A3C94" w:rsidP="00A91E59">
            <w:pPr>
              <w:pStyle w:val="BodyText"/>
              <w:tabs>
                <w:tab w:val="clear" w:pos="72"/>
              </w:tabs>
              <w:rPr>
                <w:sz w:val="16"/>
                <w:szCs w:val="16"/>
              </w:rPr>
            </w:pPr>
          </w:p>
        </w:tc>
        <w:tc>
          <w:tcPr>
            <w:tcW w:w="857" w:type="dxa"/>
            <w:shd w:val="clear" w:color="auto" w:fill="auto"/>
          </w:tcPr>
          <w:p w:rsidR="006A3C94" w:rsidRPr="009A6C54" w:rsidRDefault="006A3C94" w:rsidP="00A91E59">
            <w:pPr>
              <w:pStyle w:val="BodyText"/>
              <w:tabs>
                <w:tab w:val="clear" w:pos="72"/>
              </w:tabs>
              <w:rPr>
                <w:sz w:val="16"/>
                <w:szCs w:val="16"/>
              </w:rPr>
            </w:pPr>
          </w:p>
        </w:tc>
        <w:tc>
          <w:tcPr>
            <w:tcW w:w="784" w:type="dxa"/>
            <w:shd w:val="clear" w:color="auto" w:fill="auto"/>
          </w:tcPr>
          <w:p w:rsidR="006A3C94" w:rsidRPr="009A6C54" w:rsidRDefault="006A3C94" w:rsidP="00A91E59">
            <w:pPr>
              <w:pStyle w:val="BodyText"/>
              <w:tabs>
                <w:tab w:val="clear" w:pos="72"/>
              </w:tabs>
              <w:rPr>
                <w:sz w:val="16"/>
                <w:szCs w:val="16"/>
              </w:rPr>
            </w:pPr>
          </w:p>
        </w:tc>
        <w:tc>
          <w:tcPr>
            <w:tcW w:w="784"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c>
          <w:tcPr>
            <w:tcW w:w="712"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c>
          <w:tcPr>
            <w:tcW w:w="670" w:type="dxa"/>
            <w:shd w:val="clear" w:color="auto" w:fill="auto"/>
          </w:tcPr>
          <w:p w:rsidR="006A3C94" w:rsidRPr="009A6C54" w:rsidRDefault="006A3C94" w:rsidP="00A91E59">
            <w:pPr>
              <w:pStyle w:val="BodyText"/>
              <w:tabs>
                <w:tab w:val="clear" w:pos="72"/>
              </w:tabs>
              <w:rPr>
                <w:sz w:val="16"/>
                <w:szCs w:val="16"/>
              </w:rPr>
            </w:pPr>
          </w:p>
        </w:tc>
        <w:tc>
          <w:tcPr>
            <w:tcW w:w="833" w:type="dxa"/>
            <w:shd w:val="clear" w:color="auto" w:fill="auto"/>
          </w:tcPr>
          <w:p w:rsidR="006A3C94" w:rsidRPr="009A6C54" w:rsidRDefault="006A3C94" w:rsidP="00A91E59">
            <w:pPr>
              <w:pStyle w:val="BodyText"/>
              <w:tabs>
                <w:tab w:val="clear" w:pos="72"/>
              </w:tabs>
              <w:rPr>
                <w:sz w:val="16"/>
                <w:szCs w:val="16"/>
              </w:rPr>
            </w:pPr>
          </w:p>
        </w:tc>
        <w:tc>
          <w:tcPr>
            <w:tcW w:w="1135" w:type="dxa"/>
            <w:shd w:val="clear" w:color="auto" w:fill="auto"/>
          </w:tcPr>
          <w:p w:rsidR="006A3C94" w:rsidRPr="009A6C54" w:rsidRDefault="006A3C94" w:rsidP="00A91E59">
            <w:pPr>
              <w:pStyle w:val="BodyText"/>
              <w:tabs>
                <w:tab w:val="clear" w:pos="72"/>
              </w:tabs>
              <w:rPr>
                <w:sz w:val="16"/>
                <w:szCs w:val="16"/>
              </w:rPr>
            </w:pPr>
          </w:p>
        </w:tc>
        <w:tc>
          <w:tcPr>
            <w:tcW w:w="1141" w:type="dxa"/>
            <w:shd w:val="clear" w:color="auto" w:fill="auto"/>
          </w:tcPr>
          <w:p w:rsidR="006A3C94" w:rsidRPr="009A6C54" w:rsidRDefault="006A3C94" w:rsidP="00A91E59">
            <w:pPr>
              <w:pStyle w:val="BodyText"/>
              <w:tabs>
                <w:tab w:val="clear" w:pos="72"/>
              </w:tabs>
              <w:rPr>
                <w:sz w:val="16"/>
                <w:szCs w:val="16"/>
              </w:rPr>
            </w:pPr>
          </w:p>
        </w:tc>
        <w:tc>
          <w:tcPr>
            <w:tcW w:w="1129" w:type="dxa"/>
            <w:shd w:val="clear" w:color="auto" w:fill="auto"/>
          </w:tcPr>
          <w:p w:rsidR="006A3C94" w:rsidRPr="009A6C54" w:rsidRDefault="006A3C94" w:rsidP="00A91E59">
            <w:pPr>
              <w:pStyle w:val="BodyText"/>
              <w:tabs>
                <w:tab w:val="clear" w:pos="72"/>
              </w:tabs>
              <w:rPr>
                <w:sz w:val="16"/>
                <w:szCs w:val="16"/>
              </w:rPr>
            </w:pPr>
          </w:p>
        </w:tc>
      </w:tr>
      <w:tr w:rsidR="006A3C94" w:rsidRPr="009A6C54" w:rsidTr="00470FE1">
        <w:tc>
          <w:tcPr>
            <w:tcW w:w="1008" w:type="dxa"/>
            <w:shd w:val="clear" w:color="auto" w:fill="auto"/>
          </w:tcPr>
          <w:p w:rsidR="006A3C94" w:rsidRPr="009A6C54" w:rsidRDefault="006A3C94" w:rsidP="00A91E59">
            <w:pPr>
              <w:pStyle w:val="BodyText"/>
              <w:tabs>
                <w:tab w:val="clear" w:pos="72"/>
              </w:tabs>
              <w:rPr>
                <w:sz w:val="16"/>
                <w:szCs w:val="16"/>
              </w:rPr>
            </w:pPr>
            <w:r w:rsidRPr="009A6C54">
              <w:rPr>
                <w:sz w:val="16"/>
                <w:szCs w:val="16"/>
              </w:rPr>
              <w:t>ALL</w:t>
            </w:r>
          </w:p>
        </w:tc>
        <w:tc>
          <w:tcPr>
            <w:tcW w:w="523"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rsidR="006A3C94" w:rsidRPr="009A6C54" w:rsidRDefault="006A3C94" w:rsidP="00A91E59">
            <w:pPr>
              <w:pStyle w:val="BodyText"/>
              <w:tabs>
                <w:tab w:val="clear" w:pos="72"/>
              </w:tabs>
              <w:rPr>
                <w:sz w:val="16"/>
                <w:szCs w:val="16"/>
              </w:rPr>
            </w:pPr>
          </w:p>
        </w:tc>
        <w:tc>
          <w:tcPr>
            <w:tcW w:w="712"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c>
          <w:tcPr>
            <w:tcW w:w="670"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c>
          <w:tcPr>
            <w:tcW w:w="833"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c>
          <w:tcPr>
            <w:tcW w:w="1135"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c>
          <w:tcPr>
            <w:tcW w:w="1141"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c>
          <w:tcPr>
            <w:tcW w:w="1129"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r>
      <w:tr w:rsidR="006A3C94" w:rsidRPr="009A6C54" w:rsidTr="00470FE1">
        <w:tc>
          <w:tcPr>
            <w:tcW w:w="1008" w:type="dxa"/>
            <w:shd w:val="clear" w:color="auto" w:fill="auto"/>
          </w:tcPr>
          <w:p w:rsidR="006A3C94" w:rsidRPr="009A6C54" w:rsidRDefault="006A3C94" w:rsidP="00A91E59">
            <w:pPr>
              <w:pStyle w:val="BodyText"/>
              <w:tabs>
                <w:tab w:val="clear" w:pos="72"/>
              </w:tabs>
              <w:rPr>
                <w:sz w:val="16"/>
                <w:szCs w:val="16"/>
              </w:rPr>
            </w:pPr>
            <w:r w:rsidRPr="009A6C54">
              <w:rPr>
                <w:sz w:val="16"/>
                <w:szCs w:val="16"/>
              </w:rPr>
              <w:t>A5</w:t>
            </w:r>
          </w:p>
        </w:tc>
        <w:tc>
          <w:tcPr>
            <w:tcW w:w="523"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c>
          <w:tcPr>
            <w:tcW w:w="857"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c>
          <w:tcPr>
            <w:tcW w:w="784" w:type="dxa"/>
            <w:shd w:val="clear" w:color="auto" w:fill="auto"/>
          </w:tcPr>
          <w:p w:rsidR="006A3C94" w:rsidRPr="009A6C54" w:rsidRDefault="006A3C94" w:rsidP="00A91E59">
            <w:pPr>
              <w:pStyle w:val="BodyText"/>
              <w:tabs>
                <w:tab w:val="clear" w:pos="72"/>
              </w:tabs>
              <w:rPr>
                <w:sz w:val="16"/>
                <w:szCs w:val="16"/>
              </w:rPr>
            </w:pPr>
          </w:p>
        </w:tc>
        <w:tc>
          <w:tcPr>
            <w:tcW w:w="784"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c>
          <w:tcPr>
            <w:tcW w:w="712"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c>
          <w:tcPr>
            <w:tcW w:w="670"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c>
          <w:tcPr>
            <w:tcW w:w="833"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c>
          <w:tcPr>
            <w:tcW w:w="1135"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c>
          <w:tcPr>
            <w:tcW w:w="1141"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c>
          <w:tcPr>
            <w:tcW w:w="1129" w:type="dxa"/>
            <w:shd w:val="clear" w:color="auto" w:fill="auto"/>
          </w:tcPr>
          <w:p w:rsidR="006A3C94" w:rsidRPr="009A6C54" w:rsidRDefault="006A3C94" w:rsidP="00A91E59">
            <w:pPr>
              <w:pStyle w:val="BodyText"/>
              <w:tabs>
                <w:tab w:val="clear" w:pos="72"/>
              </w:tabs>
              <w:rPr>
                <w:sz w:val="16"/>
                <w:szCs w:val="16"/>
              </w:rPr>
            </w:pPr>
            <w:r w:rsidRPr="009A6C54">
              <w:rPr>
                <w:sz w:val="16"/>
                <w:szCs w:val="16"/>
              </w:rPr>
              <w:t>X</w:t>
            </w:r>
          </w:p>
        </w:tc>
      </w:tr>
    </w:tbl>
    <w:p w:rsidR="00130AD5" w:rsidRPr="009A6C54" w:rsidRDefault="00130AD5" w:rsidP="00130AD5">
      <w:pPr>
        <w:pStyle w:val="BodyText"/>
      </w:pPr>
    </w:p>
    <w:p w:rsidR="003539BA" w:rsidRPr="009A6C54" w:rsidRDefault="00130AD5" w:rsidP="00BE3E49">
      <w:pPr>
        <w:pStyle w:val="Heading2"/>
      </w:pPr>
      <w:r w:rsidRPr="009A6C54">
        <w:br w:type="page"/>
      </w:r>
      <w:bookmarkStart w:id="255" w:name="_Toc11706669"/>
      <w:r w:rsidR="003539BA" w:rsidRPr="009A6C54">
        <w:t>Alpha Subscripts</w:t>
      </w:r>
      <w:bookmarkEnd w:id="255"/>
    </w:p>
    <w:p w:rsidR="000C74F4" w:rsidRPr="009A6C54" w:rsidRDefault="000C74F4" w:rsidP="00741C15">
      <w:pPr>
        <w:pStyle w:val="Caption"/>
        <w:rPr>
          <w:lang w:val="en-US"/>
        </w:rPr>
      </w:pPr>
      <w:bookmarkStart w:id="256" w:name="_Toc11706873"/>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34</w:t>
      </w:r>
      <w:r w:rsidR="007F1C38">
        <w:rPr>
          <w:noProof/>
        </w:rPr>
        <w:fldChar w:fldCharType="end"/>
      </w:r>
      <w:r w:rsidRPr="009A6C54">
        <w:rPr>
          <w:lang w:val="en-US"/>
        </w:rPr>
        <w:t>: Alpha Subscripts</w:t>
      </w:r>
      <w:bookmarkEnd w:id="2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07"/>
        <w:gridCol w:w="3127"/>
      </w:tblGrid>
      <w:tr w:rsidR="00BD49DE" w:rsidRPr="009A6C54" w:rsidTr="002B5785">
        <w:trPr>
          <w:tblHeader/>
        </w:trPr>
        <w:tc>
          <w:tcPr>
            <w:tcW w:w="3192" w:type="dxa"/>
            <w:shd w:val="clear" w:color="auto" w:fill="BFBFBF"/>
          </w:tcPr>
          <w:p w:rsidR="00BD49DE" w:rsidRPr="009A6C54" w:rsidRDefault="00DE0E0C" w:rsidP="00FD58B6">
            <w:pPr>
              <w:pStyle w:val="TableHeading"/>
            </w:pPr>
            <w:bookmarkStart w:id="257" w:name="ColumnTitle_31"/>
            <w:bookmarkEnd w:id="257"/>
            <w:r w:rsidRPr="009A6C54">
              <w:t>CALL</w:t>
            </w:r>
          </w:p>
        </w:tc>
        <w:tc>
          <w:tcPr>
            <w:tcW w:w="3192" w:type="dxa"/>
            <w:shd w:val="clear" w:color="auto" w:fill="BFBFBF"/>
          </w:tcPr>
          <w:p w:rsidR="00BD49DE" w:rsidRPr="009A6C54" w:rsidRDefault="00DE0E0C" w:rsidP="00FD58B6">
            <w:pPr>
              <w:pStyle w:val="TableHeading"/>
            </w:pPr>
            <w:r w:rsidRPr="009A6C54">
              <w:t>VARIABLE</w:t>
            </w:r>
          </w:p>
        </w:tc>
        <w:tc>
          <w:tcPr>
            <w:tcW w:w="3192" w:type="dxa"/>
            <w:shd w:val="clear" w:color="auto" w:fill="BFBFBF"/>
          </w:tcPr>
          <w:p w:rsidR="00BD49DE" w:rsidRPr="009A6C54" w:rsidRDefault="00DE0E0C" w:rsidP="00FD58B6">
            <w:pPr>
              <w:pStyle w:val="TableHeading"/>
            </w:pPr>
            <w:r w:rsidRPr="009A6C54">
              <w:t>ALPHA TRANSLATION</w:t>
            </w:r>
          </w:p>
        </w:tc>
      </w:tr>
      <w:tr w:rsidR="00BD49DE" w:rsidRPr="009A6C54" w:rsidTr="00B04411">
        <w:tc>
          <w:tcPr>
            <w:tcW w:w="3192" w:type="dxa"/>
            <w:shd w:val="clear" w:color="auto" w:fill="auto"/>
          </w:tcPr>
          <w:p w:rsidR="00BD49DE" w:rsidRPr="009A6C54" w:rsidRDefault="00BD49DE" w:rsidP="00FD58B6">
            <w:pPr>
              <w:pStyle w:val="TableText"/>
            </w:pPr>
            <w:r w:rsidRPr="009A6C54">
              <w:t>DEM^VADPT</w:t>
            </w:r>
          </w:p>
        </w:tc>
        <w:tc>
          <w:tcPr>
            <w:tcW w:w="3192" w:type="dxa"/>
            <w:shd w:val="clear" w:color="auto" w:fill="auto"/>
          </w:tcPr>
          <w:p w:rsidR="00BD49DE" w:rsidRPr="009A6C54" w:rsidRDefault="00BD49DE" w:rsidP="00FD58B6">
            <w:pPr>
              <w:pStyle w:val="TableText"/>
            </w:pPr>
            <w:r w:rsidRPr="009A6C54">
              <w:t>VADM(1)</w:t>
            </w:r>
          </w:p>
        </w:tc>
        <w:tc>
          <w:tcPr>
            <w:tcW w:w="3192" w:type="dxa"/>
            <w:shd w:val="clear" w:color="auto" w:fill="auto"/>
          </w:tcPr>
          <w:p w:rsidR="00BD49DE" w:rsidRPr="009A6C54" w:rsidRDefault="00BD49DE" w:rsidP="00FD58B6">
            <w:pPr>
              <w:pStyle w:val="TableText"/>
            </w:pPr>
            <w:r w:rsidRPr="009A6C54">
              <w:t>VADM("NM")</w:t>
            </w:r>
          </w:p>
        </w:tc>
      </w:tr>
      <w:tr w:rsidR="00BD49DE" w:rsidRPr="009A6C54" w:rsidTr="00B04411">
        <w:tc>
          <w:tcPr>
            <w:tcW w:w="3192" w:type="dxa"/>
            <w:shd w:val="clear" w:color="auto" w:fill="auto"/>
          </w:tcPr>
          <w:p w:rsidR="00BD49DE" w:rsidRPr="009A6C54" w:rsidRDefault="00BD49DE" w:rsidP="00FD58B6">
            <w:pPr>
              <w:pStyle w:val="TableText"/>
            </w:pPr>
          </w:p>
        </w:tc>
        <w:tc>
          <w:tcPr>
            <w:tcW w:w="3192" w:type="dxa"/>
            <w:shd w:val="clear" w:color="auto" w:fill="auto"/>
          </w:tcPr>
          <w:p w:rsidR="00BD49DE" w:rsidRPr="009A6C54" w:rsidRDefault="00BD49DE" w:rsidP="00FD58B6">
            <w:pPr>
              <w:pStyle w:val="TableText"/>
            </w:pPr>
            <w:r w:rsidRPr="009A6C54">
              <w:t>VADM(2)</w:t>
            </w:r>
          </w:p>
        </w:tc>
        <w:tc>
          <w:tcPr>
            <w:tcW w:w="3192" w:type="dxa"/>
            <w:shd w:val="clear" w:color="auto" w:fill="auto"/>
          </w:tcPr>
          <w:p w:rsidR="00BD49DE" w:rsidRPr="009A6C54" w:rsidRDefault="00BD49DE" w:rsidP="00FD58B6">
            <w:pPr>
              <w:pStyle w:val="TableText"/>
            </w:pPr>
            <w:r w:rsidRPr="009A6C54">
              <w:t>VADM("SS")</w:t>
            </w:r>
          </w:p>
        </w:tc>
      </w:tr>
      <w:tr w:rsidR="00BD49DE" w:rsidRPr="009A6C54" w:rsidTr="00B04411">
        <w:tc>
          <w:tcPr>
            <w:tcW w:w="3192" w:type="dxa"/>
            <w:shd w:val="clear" w:color="auto" w:fill="auto"/>
          </w:tcPr>
          <w:p w:rsidR="00BD49DE" w:rsidRPr="009A6C54" w:rsidRDefault="00BD49DE" w:rsidP="00FD58B6">
            <w:pPr>
              <w:pStyle w:val="TableText"/>
            </w:pPr>
          </w:p>
        </w:tc>
        <w:tc>
          <w:tcPr>
            <w:tcW w:w="3192" w:type="dxa"/>
            <w:shd w:val="clear" w:color="auto" w:fill="auto"/>
          </w:tcPr>
          <w:p w:rsidR="00BD49DE" w:rsidRPr="009A6C54" w:rsidRDefault="00BD49DE" w:rsidP="00FD58B6">
            <w:pPr>
              <w:pStyle w:val="TableText"/>
            </w:pPr>
            <w:r w:rsidRPr="009A6C54">
              <w:t>VADM(3)</w:t>
            </w:r>
          </w:p>
        </w:tc>
        <w:tc>
          <w:tcPr>
            <w:tcW w:w="3192" w:type="dxa"/>
            <w:shd w:val="clear" w:color="auto" w:fill="auto"/>
          </w:tcPr>
          <w:p w:rsidR="00BD49DE" w:rsidRPr="009A6C54" w:rsidRDefault="00BD49DE" w:rsidP="00FD58B6">
            <w:pPr>
              <w:pStyle w:val="TableText"/>
            </w:pPr>
            <w:r w:rsidRPr="009A6C54">
              <w:t>VADM("DB")</w:t>
            </w:r>
          </w:p>
        </w:tc>
      </w:tr>
      <w:tr w:rsidR="00BD49DE" w:rsidRPr="009A6C54" w:rsidTr="00B04411">
        <w:tc>
          <w:tcPr>
            <w:tcW w:w="3192" w:type="dxa"/>
            <w:shd w:val="clear" w:color="auto" w:fill="auto"/>
          </w:tcPr>
          <w:p w:rsidR="00BD49DE" w:rsidRPr="009A6C54" w:rsidRDefault="00BD49DE" w:rsidP="00FD58B6">
            <w:pPr>
              <w:pStyle w:val="TableText"/>
            </w:pPr>
          </w:p>
        </w:tc>
        <w:tc>
          <w:tcPr>
            <w:tcW w:w="3192" w:type="dxa"/>
            <w:shd w:val="clear" w:color="auto" w:fill="auto"/>
          </w:tcPr>
          <w:p w:rsidR="00BD49DE" w:rsidRPr="009A6C54" w:rsidRDefault="00BD49DE" w:rsidP="00FD58B6">
            <w:pPr>
              <w:pStyle w:val="TableText"/>
            </w:pPr>
            <w:r w:rsidRPr="009A6C54">
              <w:t>VADM(4)</w:t>
            </w:r>
          </w:p>
        </w:tc>
        <w:tc>
          <w:tcPr>
            <w:tcW w:w="3192" w:type="dxa"/>
            <w:shd w:val="clear" w:color="auto" w:fill="auto"/>
          </w:tcPr>
          <w:p w:rsidR="00BD49DE" w:rsidRPr="009A6C54" w:rsidRDefault="00BD49DE" w:rsidP="00FD58B6">
            <w:pPr>
              <w:pStyle w:val="TableText"/>
            </w:pPr>
            <w:r w:rsidRPr="009A6C54">
              <w:t>VADM("AG")</w:t>
            </w:r>
          </w:p>
        </w:tc>
      </w:tr>
      <w:tr w:rsidR="00BD49DE" w:rsidRPr="009A6C54" w:rsidTr="00B04411">
        <w:tc>
          <w:tcPr>
            <w:tcW w:w="3192" w:type="dxa"/>
            <w:shd w:val="clear" w:color="auto" w:fill="auto"/>
          </w:tcPr>
          <w:p w:rsidR="00BD49DE" w:rsidRPr="009A6C54" w:rsidRDefault="00BD49DE" w:rsidP="00FD58B6">
            <w:pPr>
              <w:pStyle w:val="TableText"/>
            </w:pPr>
          </w:p>
        </w:tc>
        <w:tc>
          <w:tcPr>
            <w:tcW w:w="3192" w:type="dxa"/>
            <w:shd w:val="clear" w:color="auto" w:fill="auto"/>
          </w:tcPr>
          <w:p w:rsidR="00BD49DE" w:rsidRPr="009A6C54" w:rsidRDefault="00BD49DE" w:rsidP="00FD58B6">
            <w:pPr>
              <w:pStyle w:val="TableText"/>
            </w:pPr>
            <w:r w:rsidRPr="009A6C54">
              <w:t>VADM(5)</w:t>
            </w:r>
          </w:p>
        </w:tc>
        <w:tc>
          <w:tcPr>
            <w:tcW w:w="3192" w:type="dxa"/>
            <w:shd w:val="clear" w:color="auto" w:fill="auto"/>
          </w:tcPr>
          <w:p w:rsidR="00BD49DE" w:rsidRPr="009A6C54" w:rsidRDefault="00BD49DE" w:rsidP="00FD58B6">
            <w:pPr>
              <w:pStyle w:val="TableText"/>
            </w:pPr>
            <w:r w:rsidRPr="009A6C54">
              <w:t>VADM("SX")</w:t>
            </w:r>
          </w:p>
        </w:tc>
      </w:tr>
      <w:tr w:rsidR="00BD49DE" w:rsidRPr="009A6C54" w:rsidTr="00B04411">
        <w:tc>
          <w:tcPr>
            <w:tcW w:w="3192" w:type="dxa"/>
            <w:shd w:val="clear" w:color="auto" w:fill="auto"/>
          </w:tcPr>
          <w:p w:rsidR="00BD49DE" w:rsidRPr="009A6C54" w:rsidRDefault="00BD49DE" w:rsidP="00FD58B6">
            <w:pPr>
              <w:pStyle w:val="TableText"/>
            </w:pPr>
          </w:p>
        </w:tc>
        <w:tc>
          <w:tcPr>
            <w:tcW w:w="3192" w:type="dxa"/>
            <w:shd w:val="clear" w:color="auto" w:fill="auto"/>
          </w:tcPr>
          <w:p w:rsidR="00BD49DE" w:rsidRPr="009A6C54" w:rsidRDefault="00BD49DE" w:rsidP="00FD58B6">
            <w:pPr>
              <w:pStyle w:val="TableText"/>
            </w:pPr>
            <w:r w:rsidRPr="009A6C54">
              <w:t>VADM(6)</w:t>
            </w:r>
          </w:p>
        </w:tc>
        <w:tc>
          <w:tcPr>
            <w:tcW w:w="3192" w:type="dxa"/>
            <w:shd w:val="clear" w:color="auto" w:fill="auto"/>
          </w:tcPr>
          <w:p w:rsidR="00BD49DE" w:rsidRPr="009A6C54" w:rsidRDefault="00BD49DE" w:rsidP="00FD58B6">
            <w:pPr>
              <w:pStyle w:val="TableText"/>
            </w:pPr>
            <w:r w:rsidRPr="009A6C54">
              <w:t>VADM("EX")</w:t>
            </w:r>
          </w:p>
        </w:tc>
      </w:tr>
      <w:tr w:rsidR="00BD49DE" w:rsidRPr="009A6C54" w:rsidTr="00B04411">
        <w:tc>
          <w:tcPr>
            <w:tcW w:w="3192" w:type="dxa"/>
            <w:shd w:val="clear" w:color="auto" w:fill="auto"/>
          </w:tcPr>
          <w:p w:rsidR="00BD49DE" w:rsidRPr="009A6C54" w:rsidRDefault="00BD49DE" w:rsidP="00FD58B6">
            <w:pPr>
              <w:pStyle w:val="TableText"/>
            </w:pPr>
          </w:p>
        </w:tc>
        <w:tc>
          <w:tcPr>
            <w:tcW w:w="3192" w:type="dxa"/>
            <w:shd w:val="clear" w:color="auto" w:fill="auto"/>
          </w:tcPr>
          <w:p w:rsidR="00BD49DE" w:rsidRPr="009A6C54" w:rsidRDefault="00BD49DE" w:rsidP="00FD58B6">
            <w:pPr>
              <w:pStyle w:val="TableText"/>
            </w:pPr>
            <w:r w:rsidRPr="009A6C54">
              <w:t>VADM(7)</w:t>
            </w:r>
          </w:p>
        </w:tc>
        <w:tc>
          <w:tcPr>
            <w:tcW w:w="3192" w:type="dxa"/>
            <w:shd w:val="clear" w:color="auto" w:fill="auto"/>
          </w:tcPr>
          <w:p w:rsidR="00BD49DE" w:rsidRPr="009A6C54" w:rsidRDefault="00BD49DE" w:rsidP="00FD58B6">
            <w:pPr>
              <w:pStyle w:val="TableText"/>
            </w:pPr>
            <w:r w:rsidRPr="009A6C54">
              <w:t>VADM("RE")</w:t>
            </w:r>
          </w:p>
        </w:tc>
      </w:tr>
      <w:tr w:rsidR="00BD49DE" w:rsidRPr="009A6C54" w:rsidTr="00B04411">
        <w:tc>
          <w:tcPr>
            <w:tcW w:w="3192" w:type="dxa"/>
            <w:shd w:val="clear" w:color="auto" w:fill="auto"/>
          </w:tcPr>
          <w:p w:rsidR="00BD49DE" w:rsidRPr="009A6C54" w:rsidRDefault="00BD49DE" w:rsidP="00FD58B6">
            <w:pPr>
              <w:pStyle w:val="TableText"/>
            </w:pPr>
          </w:p>
        </w:tc>
        <w:tc>
          <w:tcPr>
            <w:tcW w:w="3192" w:type="dxa"/>
            <w:shd w:val="clear" w:color="auto" w:fill="auto"/>
          </w:tcPr>
          <w:p w:rsidR="00BD49DE" w:rsidRPr="009A6C54" w:rsidRDefault="00BD49DE" w:rsidP="00FD58B6">
            <w:pPr>
              <w:pStyle w:val="TableText"/>
            </w:pPr>
            <w:r w:rsidRPr="009A6C54">
              <w:t>VADM(8)</w:t>
            </w:r>
          </w:p>
        </w:tc>
        <w:tc>
          <w:tcPr>
            <w:tcW w:w="3192" w:type="dxa"/>
            <w:shd w:val="clear" w:color="auto" w:fill="auto"/>
          </w:tcPr>
          <w:p w:rsidR="00BD49DE" w:rsidRPr="009A6C54" w:rsidRDefault="00BD49DE" w:rsidP="00FD58B6">
            <w:pPr>
              <w:pStyle w:val="TableText"/>
            </w:pPr>
            <w:r w:rsidRPr="009A6C54">
              <w:t>VADM("RA")</w:t>
            </w:r>
          </w:p>
        </w:tc>
      </w:tr>
      <w:tr w:rsidR="00BD49DE" w:rsidRPr="009A6C54" w:rsidTr="00B04411">
        <w:tc>
          <w:tcPr>
            <w:tcW w:w="3192" w:type="dxa"/>
            <w:shd w:val="clear" w:color="auto" w:fill="auto"/>
          </w:tcPr>
          <w:p w:rsidR="00BD49DE" w:rsidRPr="009A6C54" w:rsidRDefault="00BD49DE" w:rsidP="00FD58B6">
            <w:pPr>
              <w:pStyle w:val="TableText"/>
            </w:pPr>
          </w:p>
        </w:tc>
        <w:tc>
          <w:tcPr>
            <w:tcW w:w="3192" w:type="dxa"/>
            <w:shd w:val="clear" w:color="auto" w:fill="auto"/>
          </w:tcPr>
          <w:p w:rsidR="00BD49DE" w:rsidRPr="009A6C54" w:rsidRDefault="00BD49DE" w:rsidP="00FD58B6">
            <w:pPr>
              <w:pStyle w:val="TableText"/>
            </w:pPr>
            <w:r w:rsidRPr="009A6C54">
              <w:t>VADM(9)</w:t>
            </w:r>
          </w:p>
        </w:tc>
        <w:tc>
          <w:tcPr>
            <w:tcW w:w="3192" w:type="dxa"/>
            <w:shd w:val="clear" w:color="auto" w:fill="auto"/>
          </w:tcPr>
          <w:p w:rsidR="00BD49DE" w:rsidRPr="009A6C54" w:rsidRDefault="00BD49DE" w:rsidP="00FD58B6">
            <w:pPr>
              <w:pStyle w:val="TableText"/>
            </w:pPr>
            <w:r w:rsidRPr="009A6C54">
              <w:t>VADM("RP")</w:t>
            </w:r>
          </w:p>
        </w:tc>
      </w:tr>
      <w:tr w:rsidR="00BD49DE" w:rsidRPr="009A6C54" w:rsidTr="00B04411">
        <w:tc>
          <w:tcPr>
            <w:tcW w:w="3192" w:type="dxa"/>
            <w:shd w:val="clear" w:color="auto" w:fill="auto"/>
          </w:tcPr>
          <w:p w:rsidR="00BD49DE" w:rsidRPr="009A6C54" w:rsidRDefault="00BD49DE" w:rsidP="00FD58B6">
            <w:pPr>
              <w:pStyle w:val="TableText"/>
            </w:pPr>
          </w:p>
        </w:tc>
        <w:tc>
          <w:tcPr>
            <w:tcW w:w="3192" w:type="dxa"/>
            <w:shd w:val="clear" w:color="auto" w:fill="auto"/>
          </w:tcPr>
          <w:p w:rsidR="00BD49DE" w:rsidRPr="009A6C54" w:rsidRDefault="00BD49DE" w:rsidP="00FD58B6">
            <w:pPr>
              <w:pStyle w:val="TableText"/>
            </w:pPr>
            <w:r w:rsidRPr="009A6C54">
              <w:t>VADM(10)</w:t>
            </w:r>
          </w:p>
        </w:tc>
        <w:tc>
          <w:tcPr>
            <w:tcW w:w="3192" w:type="dxa"/>
            <w:shd w:val="clear" w:color="auto" w:fill="auto"/>
          </w:tcPr>
          <w:p w:rsidR="00BD49DE" w:rsidRPr="009A6C54" w:rsidRDefault="00BD49DE" w:rsidP="00FD58B6">
            <w:pPr>
              <w:pStyle w:val="TableText"/>
            </w:pPr>
            <w:r w:rsidRPr="009A6C54">
              <w:t>VADM("MS")</w:t>
            </w:r>
          </w:p>
        </w:tc>
      </w:tr>
      <w:tr w:rsidR="00BD49DE" w:rsidRPr="009A6C54" w:rsidTr="00B04411">
        <w:tc>
          <w:tcPr>
            <w:tcW w:w="3192" w:type="dxa"/>
            <w:shd w:val="clear" w:color="auto" w:fill="auto"/>
          </w:tcPr>
          <w:p w:rsidR="00BD49DE" w:rsidRPr="009A6C54" w:rsidRDefault="00BD49DE" w:rsidP="00FD58B6">
            <w:pPr>
              <w:pStyle w:val="TableText"/>
            </w:pPr>
            <w:r w:rsidRPr="009A6C54">
              <w:t>ELIG^VADPT</w:t>
            </w:r>
          </w:p>
        </w:tc>
        <w:tc>
          <w:tcPr>
            <w:tcW w:w="3192" w:type="dxa"/>
            <w:shd w:val="clear" w:color="auto" w:fill="auto"/>
          </w:tcPr>
          <w:p w:rsidR="00BD49DE" w:rsidRPr="009A6C54" w:rsidRDefault="00BD49DE" w:rsidP="00FD58B6">
            <w:pPr>
              <w:pStyle w:val="TableText"/>
            </w:pPr>
            <w:r w:rsidRPr="009A6C54">
              <w:t>VAEL(1)</w:t>
            </w:r>
          </w:p>
        </w:tc>
        <w:tc>
          <w:tcPr>
            <w:tcW w:w="3192" w:type="dxa"/>
            <w:shd w:val="clear" w:color="auto" w:fill="auto"/>
          </w:tcPr>
          <w:p w:rsidR="00BD49DE" w:rsidRPr="009A6C54" w:rsidRDefault="00BD49DE" w:rsidP="00FD58B6">
            <w:pPr>
              <w:pStyle w:val="TableText"/>
            </w:pPr>
            <w:r w:rsidRPr="009A6C54">
              <w:t>VAEL("EL")</w:t>
            </w:r>
          </w:p>
        </w:tc>
      </w:tr>
      <w:tr w:rsidR="00BD49DE" w:rsidRPr="009A6C54" w:rsidTr="00B04411">
        <w:tc>
          <w:tcPr>
            <w:tcW w:w="3192" w:type="dxa"/>
            <w:shd w:val="clear" w:color="auto" w:fill="auto"/>
          </w:tcPr>
          <w:p w:rsidR="00BD49DE" w:rsidRPr="009A6C54" w:rsidRDefault="00BD49DE" w:rsidP="00FD58B6">
            <w:pPr>
              <w:pStyle w:val="TableText"/>
            </w:pPr>
          </w:p>
        </w:tc>
        <w:tc>
          <w:tcPr>
            <w:tcW w:w="3192" w:type="dxa"/>
            <w:shd w:val="clear" w:color="auto" w:fill="auto"/>
          </w:tcPr>
          <w:p w:rsidR="00BD49DE" w:rsidRPr="009A6C54" w:rsidRDefault="00BD49DE" w:rsidP="00FD58B6">
            <w:pPr>
              <w:pStyle w:val="TableText"/>
            </w:pPr>
            <w:r w:rsidRPr="009A6C54">
              <w:t>VAEL(1,#)</w:t>
            </w:r>
          </w:p>
        </w:tc>
        <w:tc>
          <w:tcPr>
            <w:tcW w:w="3192" w:type="dxa"/>
            <w:shd w:val="clear" w:color="auto" w:fill="auto"/>
          </w:tcPr>
          <w:p w:rsidR="00BD49DE" w:rsidRPr="009A6C54" w:rsidRDefault="00BD49DE" w:rsidP="00FD58B6">
            <w:pPr>
              <w:pStyle w:val="TableText"/>
            </w:pPr>
            <w:r w:rsidRPr="009A6C54">
              <w:t>VAEL("EL",#)</w:t>
            </w:r>
          </w:p>
        </w:tc>
      </w:tr>
      <w:tr w:rsidR="00BD49DE" w:rsidRPr="009A6C54" w:rsidTr="00B04411">
        <w:tc>
          <w:tcPr>
            <w:tcW w:w="3192" w:type="dxa"/>
            <w:shd w:val="clear" w:color="auto" w:fill="auto"/>
          </w:tcPr>
          <w:p w:rsidR="00BD49DE" w:rsidRPr="009A6C54" w:rsidRDefault="00BD49DE" w:rsidP="00FD58B6">
            <w:pPr>
              <w:pStyle w:val="TableText"/>
            </w:pPr>
          </w:p>
        </w:tc>
        <w:tc>
          <w:tcPr>
            <w:tcW w:w="3192" w:type="dxa"/>
            <w:shd w:val="clear" w:color="auto" w:fill="auto"/>
          </w:tcPr>
          <w:p w:rsidR="00BD49DE" w:rsidRPr="009A6C54" w:rsidRDefault="00BD49DE" w:rsidP="00FD58B6">
            <w:pPr>
              <w:pStyle w:val="TableText"/>
            </w:pPr>
            <w:r w:rsidRPr="009A6C54">
              <w:t>VAEL(2)</w:t>
            </w:r>
          </w:p>
        </w:tc>
        <w:tc>
          <w:tcPr>
            <w:tcW w:w="3192" w:type="dxa"/>
            <w:shd w:val="clear" w:color="auto" w:fill="auto"/>
          </w:tcPr>
          <w:p w:rsidR="00BD49DE" w:rsidRPr="009A6C54" w:rsidRDefault="00BD49DE" w:rsidP="00FD58B6">
            <w:pPr>
              <w:pStyle w:val="TableText"/>
            </w:pPr>
            <w:r w:rsidRPr="009A6C54">
              <w:t>VAEL("PS")</w:t>
            </w:r>
          </w:p>
        </w:tc>
      </w:tr>
      <w:tr w:rsidR="00BD49DE" w:rsidRPr="009A6C54" w:rsidTr="00B04411">
        <w:tc>
          <w:tcPr>
            <w:tcW w:w="3192" w:type="dxa"/>
            <w:shd w:val="clear" w:color="auto" w:fill="auto"/>
          </w:tcPr>
          <w:p w:rsidR="00BD49DE" w:rsidRPr="009A6C54" w:rsidRDefault="00BD49DE" w:rsidP="00FD58B6">
            <w:pPr>
              <w:pStyle w:val="TableText"/>
            </w:pPr>
          </w:p>
        </w:tc>
        <w:tc>
          <w:tcPr>
            <w:tcW w:w="3192" w:type="dxa"/>
            <w:shd w:val="clear" w:color="auto" w:fill="auto"/>
          </w:tcPr>
          <w:p w:rsidR="00BD49DE" w:rsidRPr="009A6C54" w:rsidRDefault="00BD49DE" w:rsidP="00FD58B6">
            <w:pPr>
              <w:pStyle w:val="TableText"/>
            </w:pPr>
            <w:r w:rsidRPr="009A6C54">
              <w:t>VAEL(3)</w:t>
            </w:r>
          </w:p>
        </w:tc>
        <w:tc>
          <w:tcPr>
            <w:tcW w:w="3192" w:type="dxa"/>
            <w:shd w:val="clear" w:color="auto" w:fill="auto"/>
          </w:tcPr>
          <w:p w:rsidR="00BD49DE" w:rsidRPr="009A6C54" w:rsidRDefault="00BD49DE" w:rsidP="00FD58B6">
            <w:pPr>
              <w:pStyle w:val="TableText"/>
            </w:pPr>
            <w:r w:rsidRPr="009A6C54">
              <w:t>VAEL("SC")</w:t>
            </w:r>
          </w:p>
        </w:tc>
      </w:tr>
      <w:tr w:rsidR="00BD49DE" w:rsidRPr="009A6C54" w:rsidTr="00B04411">
        <w:tc>
          <w:tcPr>
            <w:tcW w:w="3192" w:type="dxa"/>
            <w:shd w:val="clear" w:color="auto" w:fill="auto"/>
          </w:tcPr>
          <w:p w:rsidR="00BD49DE" w:rsidRPr="009A6C54" w:rsidRDefault="00BD49DE" w:rsidP="00FD58B6">
            <w:pPr>
              <w:pStyle w:val="TableText"/>
            </w:pPr>
          </w:p>
        </w:tc>
        <w:tc>
          <w:tcPr>
            <w:tcW w:w="3192" w:type="dxa"/>
            <w:shd w:val="clear" w:color="auto" w:fill="auto"/>
          </w:tcPr>
          <w:p w:rsidR="00BD49DE" w:rsidRPr="009A6C54" w:rsidRDefault="00BD49DE" w:rsidP="00FD58B6">
            <w:pPr>
              <w:pStyle w:val="TableText"/>
            </w:pPr>
            <w:r w:rsidRPr="009A6C54">
              <w:t>VAEL(4)</w:t>
            </w:r>
          </w:p>
        </w:tc>
        <w:tc>
          <w:tcPr>
            <w:tcW w:w="3192" w:type="dxa"/>
            <w:shd w:val="clear" w:color="auto" w:fill="auto"/>
          </w:tcPr>
          <w:p w:rsidR="00BD49DE" w:rsidRPr="009A6C54" w:rsidRDefault="00BD49DE" w:rsidP="00FD58B6">
            <w:pPr>
              <w:pStyle w:val="TableText"/>
            </w:pPr>
            <w:r w:rsidRPr="009A6C54">
              <w:t>VAEL("VT")</w:t>
            </w:r>
          </w:p>
        </w:tc>
      </w:tr>
      <w:tr w:rsidR="00BD49DE" w:rsidRPr="009A6C54" w:rsidTr="00B04411">
        <w:tc>
          <w:tcPr>
            <w:tcW w:w="3192" w:type="dxa"/>
            <w:shd w:val="clear" w:color="auto" w:fill="auto"/>
          </w:tcPr>
          <w:p w:rsidR="00BD49DE" w:rsidRPr="009A6C54" w:rsidRDefault="00BD49DE" w:rsidP="00FD58B6">
            <w:pPr>
              <w:pStyle w:val="TableText"/>
            </w:pPr>
          </w:p>
        </w:tc>
        <w:tc>
          <w:tcPr>
            <w:tcW w:w="3192" w:type="dxa"/>
            <w:shd w:val="clear" w:color="auto" w:fill="auto"/>
          </w:tcPr>
          <w:p w:rsidR="00BD49DE" w:rsidRPr="009A6C54" w:rsidRDefault="00BD49DE" w:rsidP="00FD58B6">
            <w:pPr>
              <w:pStyle w:val="TableText"/>
            </w:pPr>
            <w:r w:rsidRPr="009A6C54">
              <w:t>VAEL(5)</w:t>
            </w:r>
          </w:p>
        </w:tc>
        <w:tc>
          <w:tcPr>
            <w:tcW w:w="3192" w:type="dxa"/>
            <w:shd w:val="clear" w:color="auto" w:fill="auto"/>
          </w:tcPr>
          <w:p w:rsidR="00BD49DE" w:rsidRPr="009A6C54" w:rsidRDefault="00BD49DE" w:rsidP="00FD58B6">
            <w:pPr>
              <w:pStyle w:val="TableText"/>
            </w:pPr>
            <w:r w:rsidRPr="009A6C54">
              <w:t>VAEL("IN")</w:t>
            </w:r>
          </w:p>
        </w:tc>
      </w:tr>
      <w:tr w:rsidR="00BD49DE" w:rsidRPr="009A6C54" w:rsidTr="00B04411">
        <w:tc>
          <w:tcPr>
            <w:tcW w:w="3192" w:type="dxa"/>
            <w:shd w:val="clear" w:color="auto" w:fill="auto"/>
          </w:tcPr>
          <w:p w:rsidR="00BD49DE" w:rsidRPr="009A6C54" w:rsidRDefault="00BD49DE" w:rsidP="00FD58B6">
            <w:pPr>
              <w:pStyle w:val="TableText"/>
            </w:pPr>
          </w:p>
        </w:tc>
        <w:tc>
          <w:tcPr>
            <w:tcW w:w="3192" w:type="dxa"/>
            <w:shd w:val="clear" w:color="auto" w:fill="auto"/>
          </w:tcPr>
          <w:p w:rsidR="00BD49DE" w:rsidRPr="009A6C54" w:rsidRDefault="00BD49DE" w:rsidP="00FD58B6">
            <w:pPr>
              <w:pStyle w:val="TableText"/>
            </w:pPr>
            <w:r w:rsidRPr="009A6C54">
              <w:t>VAEL(5,#)</w:t>
            </w:r>
          </w:p>
        </w:tc>
        <w:tc>
          <w:tcPr>
            <w:tcW w:w="3192" w:type="dxa"/>
            <w:shd w:val="clear" w:color="auto" w:fill="auto"/>
          </w:tcPr>
          <w:p w:rsidR="00BD49DE" w:rsidRPr="009A6C54" w:rsidRDefault="00BD49DE" w:rsidP="00FD58B6">
            <w:pPr>
              <w:pStyle w:val="TableText"/>
            </w:pPr>
            <w:r w:rsidRPr="009A6C54">
              <w:t>VAEL("IN",#)</w:t>
            </w:r>
          </w:p>
        </w:tc>
      </w:tr>
      <w:tr w:rsidR="00BD49DE" w:rsidRPr="009A6C54" w:rsidTr="00B04411">
        <w:tc>
          <w:tcPr>
            <w:tcW w:w="3192" w:type="dxa"/>
            <w:shd w:val="clear" w:color="auto" w:fill="auto"/>
          </w:tcPr>
          <w:p w:rsidR="00BD49DE" w:rsidRPr="009A6C54" w:rsidRDefault="00BD49DE" w:rsidP="00FD58B6">
            <w:pPr>
              <w:pStyle w:val="TableText"/>
            </w:pPr>
          </w:p>
        </w:tc>
        <w:tc>
          <w:tcPr>
            <w:tcW w:w="3192" w:type="dxa"/>
            <w:shd w:val="clear" w:color="auto" w:fill="auto"/>
          </w:tcPr>
          <w:p w:rsidR="00BD49DE" w:rsidRPr="009A6C54" w:rsidRDefault="00BD49DE" w:rsidP="00FD58B6">
            <w:pPr>
              <w:pStyle w:val="TableText"/>
            </w:pPr>
            <w:r w:rsidRPr="009A6C54">
              <w:t>VAEL(6)</w:t>
            </w:r>
          </w:p>
        </w:tc>
        <w:tc>
          <w:tcPr>
            <w:tcW w:w="3192" w:type="dxa"/>
            <w:shd w:val="clear" w:color="auto" w:fill="auto"/>
          </w:tcPr>
          <w:p w:rsidR="00BD49DE" w:rsidRPr="009A6C54" w:rsidRDefault="00BD49DE" w:rsidP="00FD58B6">
            <w:pPr>
              <w:pStyle w:val="TableText"/>
            </w:pPr>
            <w:r w:rsidRPr="009A6C54">
              <w:t>VAEL("TY")</w:t>
            </w:r>
          </w:p>
        </w:tc>
      </w:tr>
      <w:tr w:rsidR="00BD49DE" w:rsidRPr="009A6C54" w:rsidTr="00B04411">
        <w:tc>
          <w:tcPr>
            <w:tcW w:w="3192" w:type="dxa"/>
            <w:shd w:val="clear" w:color="auto" w:fill="auto"/>
          </w:tcPr>
          <w:p w:rsidR="00BD49DE" w:rsidRPr="009A6C54" w:rsidRDefault="00BD49DE" w:rsidP="00FD58B6">
            <w:pPr>
              <w:pStyle w:val="TableText"/>
            </w:pPr>
          </w:p>
        </w:tc>
        <w:tc>
          <w:tcPr>
            <w:tcW w:w="3192" w:type="dxa"/>
            <w:shd w:val="clear" w:color="auto" w:fill="auto"/>
          </w:tcPr>
          <w:p w:rsidR="00BD49DE" w:rsidRPr="009A6C54" w:rsidRDefault="00BD49DE" w:rsidP="00FD58B6">
            <w:pPr>
              <w:pStyle w:val="TableText"/>
            </w:pPr>
            <w:r w:rsidRPr="009A6C54">
              <w:t>VAEL(7)</w:t>
            </w:r>
          </w:p>
        </w:tc>
        <w:tc>
          <w:tcPr>
            <w:tcW w:w="3192" w:type="dxa"/>
            <w:shd w:val="clear" w:color="auto" w:fill="auto"/>
          </w:tcPr>
          <w:p w:rsidR="00BD49DE" w:rsidRPr="009A6C54" w:rsidRDefault="00BD49DE" w:rsidP="00FD58B6">
            <w:pPr>
              <w:pStyle w:val="TableText"/>
            </w:pPr>
            <w:r w:rsidRPr="009A6C54">
              <w:t>VAEL("CN")</w:t>
            </w:r>
          </w:p>
        </w:tc>
      </w:tr>
      <w:tr w:rsidR="00BD49DE" w:rsidRPr="009A6C54" w:rsidTr="00B04411">
        <w:tc>
          <w:tcPr>
            <w:tcW w:w="3192" w:type="dxa"/>
            <w:shd w:val="clear" w:color="auto" w:fill="auto"/>
          </w:tcPr>
          <w:p w:rsidR="00BD49DE" w:rsidRPr="009A6C54" w:rsidRDefault="00BD49DE" w:rsidP="00FD58B6">
            <w:pPr>
              <w:pStyle w:val="TableText"/>
            </w:pPr>
          </w:p>
        </w:tc>
        <w:tc>
          <w:tcPr>
            <w:tcW w:w="3192" w:type="dxa"/>
            <w:shd w:val="clear" w:color="auto" w:fill="auto"/>
          </w:tcPr>
          <w:p w:rsidR="00BD49DE" w:rsidRPr="009A6C54" w:rsidRDefault="00BD49DE" w:rsidP="00FD58B6">
            <w:pPr>
              <w:pStyle w:val="TableText"/>
            </w:pPr>
            <w:r w:rsidRPr="009A6C54">
              <w:t>VAEL(8)</w:t>
            </w:r>
          </w:p>
        </w:tc>
        <w:tc>
          <w:tcPr>
            <w:tcW w:w="3192" w:type="dxa"/>
            <w:shd w:val="clear" w:color="auto" w:fill="auto"/>
          </w:tcPr>
          <w:p w:rsidR="00BD49DE" w:rsidRPr="009A6C54" w:rsidRDefault="00BD49DE" w:rsidP="00FD58B6">
            <w:pPr>
              <w:pStyle w:val="TableText"/>
            </w:pPr>
            <w:r w:rsidRPr="009A6C54">
              <w:t>VAEL("ES")</w:t>
            </w:r>
          </w:p>
        </w:tc>
      </w:tr>
      <w:tr w:rsidR="00BD49DE" w:rsidRPr="009A6C54" w:rsidTr="00B04411">
        <w:tc>
          <w:tcPr>
            <w:tcW w:w="3192" w:type="dxa"/>
            <w:shd w:val="clear" w:color="auto" w:fill="auto"/>
          </w:tcPr>
          <w:p w:rsidR="00BD49DE" w:rsidRPr="009A6C54" w:rsidRDefault="00BD49DE" w:rsidP="00FD58B6">
            <w:pPr>
              <w:pStyle w:val="TableText"/>
            </w:pPr>
          </w:p>
        </w:tc>
        <w:tc>
          <w:tcPr>
            <w:tcW w:w="3192" w:type="dxa"/>
            <w:shd w:val="clear" w:color="auto" w:fill="auto"/>
          </w:tcPr>
          <w:p w:rsidR="00BD49DE" w:rsidRPr="009A6C54" w:rsidRDefault="00BD49DE" w:rsidP="00FD58B6">
            <w:pPr>
              <w:pStyle w:val="TableText"/>
            </w:pPr>
            <w:r w:rsidRPr="009A6C54">
              <w:t>VAEL(9)</w:t>
            </w:r>
          </w:p>
        </w:tc>
        <w:tc>
          <w:tcPr>
            <w:tcW w:w="3192" w:type="dxa"/>
            <w:shd w:val="clear" w:color="auto" w:fill="auto"/>
          </w:tcPr>
          <w:p w:rsidR="00BD49DE" w:rsidRPr="009A6C54" w:rsidRDefault="00BD49DE" w:rsidP="00FD58B6">
            <w:pPr>
              <w:pStyle w:val="TableText"/>
            </w:pPr>
            <w:r w:rsidRPr="009A6C54">
              <w:t>VAEL("MT")</w:t>
            </w:r>
          </w:p>
        </w:tc>
      </w:tr>
      <w:tr w:rsidR="00470FE1" w:rsidRPr="009A6C54" w:rsidTr="00B04411">
        <w:tc>
          <w:tcPr>
            <w:tcW w:w="3192" w:type="dxa"/>
            <w:shd w:val="clear" w:color="auto" w:fill="auto"/>
          </w:tcPr>
          <w:p w:rsidR="00470FE1" w:rsidRPr="009A6C54" w:rsidRDefault="00470FE1" w:rsidP="00FD58B6">
            <w:pPr>
              <w:pStyle w:val="TableText"/>
              <w:rPr>
                <w:rFonts w:cs="Arial"/>
              </w:rPr>
            </w:pPr>
            <w:r w:rsidRPr="009A6C54">
              <w:rPr>
                <w:rFonts w:cs="Arial"/>
              </w:rPr>
              <w:t>MB^VADPT</w:t>
            </w:r>
          </w:p>
        </w:tc>
        <w:tc>
          <w:tcPr>
            <w:tcW w:w="3192" w:type="dxa"/>
            <w:shd w:val="clear" w:color="auto" w:fill="auto"/>
          </w:tcPr>
          <w:p w:rsidR="00470FE1" w:rsidRPr="009A6C54" w:rsidRDefault="00470FE1" w:rsidP="00FD58B6">
            <w:pPr>
              <w:pStyle w:val="TableText"/>
              <w:rPr>
                <w:rFonts w:cs="Arial"/>
              </w:rPr>
            </w:pPr>
            <w:r w:rsidRPr="009A6C54">
              <w:rPr>
                <w:rFonts w:cs="Arial"/>
              </w:rPr>
              <w:t>VAMB(1)</w:t>
            </w:r>
          </w:p>
        </w:tc>
        <w:tc>
          <w:tcPr>
            <w:tcW w:w="3192" w:type="dxa"/>
            <w:shd w:val="clear" w:color="auto" w:fill="auto"/>
          </w:tcPr>
          <w:p w:rsidR="00470FE1" w:rsidRPr="009A6C54" w:rsidRDefault="00470FE1" w:rsidP="00FD58B6">
            <w:pPr>
              <w:pStyle w:val="TableText"/>
              <w:rPr>
                <w:rFonts w:cs="Arial"/>
              </w:rPr>
            </w:pPr>
            <w:r w:rsidRPr="009A6C54">
              <w:rPr>
                <w:rFonts w:cs="Arial"/>
              </w:rPr>
              <w:t>VAMB("AA")</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VAMB(2)</w:t>
            </w:r>
          </w:p>
        </w:tc>
        <w:tc>
          <w:tcPr>
            <w:tcW w:w="3192" w:type="dxa"/>
            <w:shd w:val="clear" w:color="auto" w:fill="auto"/>
          </w:tcPr>
          <w:p w:rsidR="00470FE1" w:rsidRPr="009A6C54" w:rsidRDefault="00470FE1" w:rsidP="00FD58B6">
            <w:pPr>
              <w:pStyle w:val="TableText"/>
              <w:rPr>
                <w:rFonts w:cs="Arial"/>
              </w:rPr>
            </w:pPr>
            <w:r w:rsidRPr="009A6C54">
              <w:rPr>
                <w:rFonts w:cs="Arial"/>
              </w:rPr>
              <w:t>VAMB("HB")</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VAMB(3)</w:t>
            </w:r>
          </w:p>
        </w:tc>
        <w:tc>
          <w:tcPr>
            <w:tcW w:w="3192" w:type="dxa"/>
            <w:shd w:val="clear" w:color="auto" w:fill="auto"/>
          </w:tcPr>
          <w:p w:rsidR="00470FE1" w:rsidRPr="009A6C54" w:rsidRDefault="00470FE1" w:rsidP="00FD58B6">
            <w:pPr>
              <w:pStyle w:val="TableText"/>
              <w:rPr>
                <w:rFonts w:cs="Arial"/>
              </w:rPr>
            </w:pPr>
            <w:r w:rsidRPr="009A6C54">
              <w:rPr>
                <w:rFonts w:cs="Arial"/>
              </w:rPr>
              <w:t>VAMB("SS")</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VAMB(4)</w:t>
            </w:r>
          </w:p>
        </w:tc>
        <w:tc>
          <w:tcPr>
            <w:tcW w:w="3192" w:type="dxa"/>
            <w:shd w:val="clear" w:color="auto" w:fill="auto"/>
          </w:tcPr>
          <w:p w:rsidR="00470FE1" w:rsidRPr="009A6C54" w:rsidRDefault="00470FE1" w:rsidP="00FD58B6">
            <w:pPr>
              <w:pStyle w:val="TableText"/>
              <w:rPr>
                <w:rFonts w:cs="Arial"/>
              </w:rPr>
            </w:pPr>
            <w:r w:rsidRPr="009A6C54">
              <w:rPr>
                <w:rFonts w:cs="Arial"/>
              </w:rPr>
              <w:t>VAMB("PE")</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VAMB(5)</w:t>
            </w:r>
          </w:p>
        </w:tc>
        <w:tc>
          <w:tcPr>
            <w:tcW w:w="3192" w:type="dxa"/>
            <w:shd w:val="clear" w:color="auto" w:fill="auto"/>
          </w:tcPr>
          <w:p w:rsidR="00470FE1" w:rsidRPr="009A6C54" w:rsidRDefault="00470FE1" w:rsidP="00FD58B6">
            <w:pPr>
              <w:pStyle w:val="TableText"/>
              <w:rPr>
                <w:rFonts w:cs="Arial"/>
              </w:rPr>
            </w:pPr>
            <w:r w:rsidRPr="009A6C54">
              <w:rPr>
                <w:rFonts w:cs="Arial"/>
              </w:rPr>
              <w:t>VAMB("MR")</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VAMB(6)</w:t>
            </w:r>
          </w:p>
        </w:tc>
        <w:tc>
          <w:tcPr>
            <w:tcW w:w="3192" w:type="dxa"/>
            <w:shd w:val="clear" w:color="auto" w:fill="auto"/>
          </w:tcPr>
          <w:p w:rsidR="00470FE1" w:rsidRPr="009A6C54" w:rsidRDefault="00470FE1" w:rsidP="00FD58B6">
            <w:pPr>
              <w:pStyle w:val="TableText"/>
              <w:rPr>
                <w:rFonts w:cs="Arial"/>
              </w:rPr>
            </w:pPr>
            <w:r w:rsidRPr="009A6C54">
              <w:rPr>
                <w:rFonts w:cs="Arial"/>
              </w:rPr>
              <w:t>VAMB("SI")</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VAMB(7)</w:t>
            </w:r>
          </w:p>
        </w:tc>
        <w:tc>
          <w:tcPr>
            <w:tcW w:w="3192" w:type="dxa"/>
            <w:shd w:val="clear" w:color="auto" w:fill="auto"/>
          </w:tcPr>
          <w:p w:rsidR="00470FE1" w:rsidRPr="009A6C54" w:rsidRDefault="00470FE1" w:rsidP="00FD58B6">
            <w:pPr>
              <w:pStyle w:val="TableText"/>
              <w:rPr>
                <w:rFonts w:cs="Arial"/>
              </w:rPr>
            </w:pPr>
            <w:r w:rsidRPr="009A6C54">
              <w:rPr>
                <w:rFonts w:cs="Arial"/>
              </w:rPr>
              <w:t>VAMB("DI")</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VAMB(8)</w:t>
            </w:r>
          </w:p>
        </w:tc>
        <w:tc>
          <w:tcPr>
            <w:tcW w:w="3192" w:type="dxa"/>
            <w:shd w:val="clear" w:color="auto" w:fill="auto"/>
          </w:tcPr>
          <w:p w:rsidR="00470FE1" w:rsidRPr="009A6C54" w:rsidRDefault="00470FE1" w:rsidP="00FD58B6">
            <w:pPr>
              <w:pStyle w:val="TableText"/>
              <w:rPr>
                <w:rFonts w:cs="Arial"/>
              </w:rPr>
            </w:pPr>
            <w:r w:rsidRPr="009A6C54">
              <w:rPr>
                <w:rFonts w:cs="Arial"/>
              </w:rPr>
              <w:t>VAMB("OR")</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VAMB(9)</w:t>
            </w:r>
          </w:p>
        </w:tc>
        <w:tc>
          <w:tcPr>
            <w:tcW w:w="3192" w:type="dxa"/>
            <w:shd w:val="clear" w:color="auto" w:fill="auto"/>
          </w:tcPr>
          <w:p w:rsidR="00470FE1" w:rsidRPr="009A6C54" w:rsidRDefault="00470FE1" w:rsidP="00FD58B6">
            <w:pPr>
              <w:pStyle w:val="TableText"/>
              <w:rPr>
                <w:rFonts w:cs="Arial"/>
              </w:rPr>
            </w:pPr>
            <w:r w:rsidRPr="009A6C54">
              <w:rPr>
                <w:rFonts w:cs="Arial"/>
              </w:rPr>
              <w:t>VAMB("GI")</w:t>
            </w:r>
          </w:p>
        </w:tc>
      </w:tr>
      <w:tr w:rsidR="00470FE1" w:rsidRPr="009A6C54" w:rsidTr="00B04411">
        <w:tc>
          <w:tcPr>
            <w:tcW w:w="3192" w:type="dxa"/>
            <w:shd w:val="clear" w:color="auto" w:fill="auto"/>
          </w:tcPr>
          <w:p w:rsidR="00470FE1" w:rsidRPr="009A6C54" w:rsidRDefault="00470FE1" w:rsidP="00FD58B6">
            <w:pPr>
              <w:pStyle w:val="TableText"/>
              <w:rPr>
                <w:rFonts w:cs="Arial"/>
              </w:rPr>
            </w:pPr>
            <w:r w:rsidRPr="009A6C54">
              <w:rPr>
                <w:rFonts w:cs="Arial"/>
              </w:rPr>
              <w:t>SVC^VADPT</w:t>
            </w:r>
          </w:p>
        </w:tc>
        <w:tc>
          <w:tcPr>
            <w:tcW w:w="3192" w:type="dxa"/>
            <w:shd w:val="clear" w:color="auto" w:fill="auto"/>
          </w:tcPr>
          <w:p w:rsidR="00470FE1" w:rsidRPr="009A6C54" w:rsidRDefault="00470FE1" w:rsidP="00FD58B6">
            <w:pPr>
              <w:pStyle w:val="TableText"/>
              <w:rPr>
                <w:rFonts w:cs="Arial"/>
              </w:rPr>
            </w:pPr>
            <w:r w:rsidRPr="009A6C54">
              <w:rPr>
                <w:rFonts w:cs="Arial"/>
              </w:rPr>
              <w:t>VASV(1)</w:t>
            </w:r>
          </w:p>
        </w:tc>
        <w:tc>
          <w:tcPr>
            <w:tcW w:w="3192" w:type="dxa"/>
            <w:shd w:val="clear" w:color="auto" w:fill="auto"/>
          </w:tcPr>
          <w:p w:rsidR="00470FE1" w:rsidRPr="009A6C54" w:rsidRDefault="00470FE1" w:rsidP="00FD58B6">
            <w:pPr>
              <w:pStyle w:val="TableText"/>
              <w:rPr>
                <w:rFonts w:cs="Arial"/>
              </w:rPr>
            </w:pPr>
            <w:r w:rsidRPr="009A6C54">
              <w:rPr>
                <w:rFonts w:cs="Arial"/>
              </w:rPr>
              <w:t>VASV("VN")</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VASV(1,#)</w:t>
            </w:r>
          </w:p>
        </w:tc>
        <w:tc>
          <w:tcPr>
            <w:tcW w:w="3192" w:type="dxa"/>
            <w:shd w:val="clear" w:color="auto" w:fill="auto"/>
          </w:tcPr>
          <w:p w:rsidR="00470FE1" w:rsidRPr="009A6C54" w:rsidRDefault="00470FE1" w:rsidP="00FD58B6">
            <w:pPr>
              <w:pStyle w:val="TableText"/>
              <w:rPr>
                <w:rFonts w:cs="Arial"/>
              </w:rPr>
            </w:pPr>
            <w:r w:rsidRPr="009A6C54">
              <w:rPr>
                <w:rFonts w:cs="Arial"/>
              </w:rPr>
              <w:t>VASV("VN",#)</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VASV(2)</w:t>
            </w:r>
          </w:p>
        </w:tc>
        <w:tc>
          <w:tcPr>
            <w:tcW w:w="3192" w:type="dxa"/>
            <w:shd w:val="clear" w:color="auto" w:fill="auto"/>
          </w:tcPr>
          <w:p w:rsidR="00470FE1" w:rsidRPr="009A6C54" w:rsidRDefault="00470FE1" w:rsidP="00FD58B6">
            <w:pPr>
              <w:pStyle w:val="TableText"/>
              <w:rPr>
                <w:rFonts w:cs="Arial"/>
              </w:rPr>
            </w:pPr>
            <w:r w:rsidRPr="009A6C54">
              <w:rPr>
                <w:rFonts w:cs="Arial"/>
              </w:rPr>
              <w:t>VASV("AO")</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VASV(2,#)</w:t>
            </w:r>
          </w:p>
        </w:tc>
        <w:tc>
          <w:tcPr>
            <w:tcW w:w="3192" w:type="dxa"/>
            <w:shd w:val="clear" w:color="auto" w:fill="auto"/>
          </w:tcPr>
          <w:p w:rsidR="00470FE1" w:rsidRPr="009A6C54" w:rsidRDefault="00470FE1" w:rsidP="00FD58B6">
            <w:pPr>
              <w:pStyle w:val="TableText"/>
              <w:rPr>
                <w:rFonts w:cs="Arial"/>
              </w:rPr>
            </w:pPr>
            <w:r w:rsidRPr="009A6C54">
              <w:rPr>
                <w:rFonts w:cs="Arial"/>
              </w:rPr>
              <w:t>VASV("AO",#)</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VASV(3)</w:t>
            </w:r>
          </w:p>
        </w:tc>
        <w:tc>
          <w:tcPr>
            <w:tcW w:w="3192" w:type="dxa"/>
            <w:shd w:val="clear" w:color="auto" w:fill="auto"/>
          </w:tcPr>
          <w:p w:rsidR="00470FE1" w:rsidRPr="009A6C54" w:rsidRDefault="00470FE1" w:rsidP="00FD58B6">
            <w:pPr>
              <w:pStyle w:val="TableText"/>
              <w:rPr>
                <w:rFonts w:cs="Arial"/>
              </w:rPr>
            </w:pPr>
            <w:r w:rsidRPr="009A6C54">
              <w:rPr>
                <w:rFonts w:cs="Arial"/>
              </w:rPr>
              <w:t>VASV("IR")</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VASV(3,#)</w:t>
            </w:r>
          </w:p>
        </w:tc>
        <w:tc>
          <w:tcPr>
            <w:tcW w:w="3192" w:type="dxa"/>
            <w:shd w:val="clear" w:color="auto" w:fill="auto"/>
          </w:tcPr>
          <w:p w:rsidR="00470FE1" w:rsidRPr="009A6C54" w:rsidRDefault="00470FE1" w:rsidP="00FD58B6">
            <w:pPr>
              <w:pStyle w:val="TableText"/>
              <w:rPr>
                <w:rFonts w:cs="Arial"/>
              </w:rPr>
            </w:pPr>
            <w:r w:rsidRPr="009A6C54">
              <w:rPr>
                <w:rFonts w:cs="Arial"/>
              </w:rPr>
              <w:t>VASV("IR",#)</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VASV(4)</w:t>
            </w:r>
          </w:p>
        </w:tc>
        <w:tc>
          <w:tcPr>
            <w:tcW w:w="3192" w:type="dxa"/>
            <w:shd w:val="clear" w:color="auto" w:fill="auto"/>
          </w:tcPr>
          <w:p w:rsidR="00470FE1" w:rsidRPr="009A6C54" w:rsidRDefault="00470FE1" w:rsidP="00FD58B6">
            <w:pPr>
              <w:pStyle w:val="TableText"/>
              <w:rPr>
                <w:rFonts w:cs="Arial"/>
              </w:rPr>
            </w:pPr>
            <w:r w:rsidRPr="009A6C54">
              <w:rPr>
                <w:rFonts w:cs="Arial"/>
              </w:rPr>
              <w:t>VASV("PW")</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VASV(4,#)</w:t>
            </w:r>
          </w:p>
        </w:tc>
        <w:tc>
          <w:tcPr>
            <w:tcW w:w="3192" w:type="dxa"/>
            <w:shd w:val="clear" w:color="auto" w:fill="auto"/>
          </w:tcPr>
          <w:p w:rsidR="00470FE1" w:rsidRPr="009A6C54" w:rsidRDefault="00470FE1" w:rsidP="00FD58B6">
            <w:pPr>
              <w:pStyle w:val="TableText"/>
              <w:rPr>
                <w:rFonts w:cs="Arial"/>
              </w:rPr>
            </w:pPr>
            <w:r w:rsidRPr="009A6C54">
              <w:rPr>
                <w:rFonts w:cs="Arial"/>
              </w:rPr>
              <w:t>VASV("PW",#)</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VASV(5)</w:t>
            </w:r>
          </w:p>
        </w:tc>
        <w:tc>
          <w:tcPr>
            <w:tcW w:w="3192" w:type="dxa"/>
            <w:shd w:val="clear" w:color="auto" w:fill="auto"/>
          </w:tcPr>
          <w:p w:rsidR="00470FE1" w:rsidRPr="009A6C54" w:rsidRDefault="00470FE1" w:rsidP="00FD58B6">
            <w:pPr>
              <w:pStyle w:val="TableText"/>
              <w:rPr>
                <w:rFonts w:cs="Arial"/>
              </w:rPr>
            </w:pPr>
            <w:r w:rsidRPr="009A6C54">
              <w:rPr>
                <w:rFonts w:cs="Arial"/>
              </w:rPr>
              <w:t>VASV("CS")</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VASV(5,#)</w:t>
            </w:r>
          </w:p>
        </w:tc>
        <w:tc>
          <w:tcPr>
            <w:tcW w:w="3192" w:type="dxa"/>
            <w:shd w:val="clear" w:color="auto" w:fill="auto"/>
          </w:tcPr>
          <w:p w:rsidR="00470FE1" w:rsidRPr="009A6C54" w:rsidRDefault="00470FE1" w:rsidP="00FD58B6">
            <w:pPr>
              <w:pStyle w:val="TableText"/>
              <w:rPr>
                <w:rFonts w:cs="Arial"/>
              </w:rPr>
            </w:pPr>
            <w:r w:rsidRPr="009A6C54">
              <w:rPr>
                <w:rFonts w:cs="Arial"/>
              </w:rPr>
              <w:t>VASV("CS",#)</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VASV(6)</w:t>
            </w:r>
          </w:p>
        </w:tc>
        <w:tc>
          <w:tcPr>
            <w:tcW w:w="3192" w:type="dxa"/>
            <w:shd w:val="clear" w:color="auto" w:fill="auto"/>
          </w:tcPr>
          <w:p w:rsidR="00470FE1" w:rsidRPr="009A6C54" w:rsidRDefault="00470FE1" w:rsidP="00FD58B6">
            <w:pPr>
              <w:pStyle w:val="TableText"/>
              <w:rPr>
                <w:rFonts w:cs="Arial"/>
              </w:rPr>
            </w:pPr>
            <w:r w:rsidRPr="009A6C54">
              <w:rPr>
                <w:rFonts w:cs="Arial"/>
              </w:rPr>
              <w:t>VASV("S1")</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VASV(6,#)</w:t>
            </w:r>
          </w:p>
        </w:tc>
        <w:tc>
          <w:tcPr>
            <w:tcW w:w="3192" w:type="dxa"/>
            <w:shd w:val="clear" w:color="auto" w:fill="auto"/>
          </w:tcPr>
          <w:p w:rsidR="00470FE1" w:rsidRPr="009A6C54" w:rsidRDefault="00470FE1" w:rsidP="00FD58B6">
            <w:pPr>
              <w:pStyle w:val="TableText"/>
              <w:rPr>
                <w:rFonts w:cs="Arial"/>
              </w:rPr>
            </w:pPr>
            <w:r w:rsidRPr="009A6C54">
              <w:rPr>
                <w:rFonts w:cs="Arial"/>
              </w:rPr>
              <w:t>VASV("S1",#)</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VASV(7)</w:t>
            </w:r>
          </w:p>
        </w:tc>
        <w:tc>
          <w:tcPr>
            <w:tcW w:w="3192" w:type="dxa"/>
            <w:shd w:val="clear" w:color="auto" w:fill="auto"/>
          </w:tcPr>
          <w:p w:rsidR="00470FE1" w:rsidRPr="009A6C54" w:rsidRDefault="00470FE1" w:rsidP="00FD58B6">
            <w:pPr>
              <w:pStyle w:val="TableText"/>
              <w:rPr>
                <w:rFonts w:cs="Arial"/>
              </w:rPr>
            </w:pPr>
            <w:r w:rsidRPr="009A6C54">
              <w:rPr>
                <w:rFonts w:cs="Arial"/>
              </w:rPr>
              <w:t>VASV("S2")</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VASV(7,#)</w:t>
            </w:r>
          </w:p>
        </w:tc>
        <w:tc>
          <w:tcPr>
            <w:tcW w:w="3192" w:type="dxa"/>
            <w:shd w:val="clear" w:color="auto" w:fill="auto"/>
          </w:tcPr>
          <w:p w:rsidR="00470FE1" w:rsidRPr="009A6C54" w:rsidRDefault="00470FE1" w:rsidP="00FD58B6">
            <w:pPr>
              <w:pStyle w:val="TableText"/>
              <w:rPr>
                <w:rFonts w:cs="Arial"/>
              </w:rPr>
            </w:pPr>
            <w:r w:rsidRPr="009A6C54">
              <w:rPr>
                <w:rFonts w:cs="Arial"/>
              </w:rPr>
              <w:t>VASV("S2",#)</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VASV(8)</w:t>
            </w:r>
          </w:p>
        </w:tc>
        <w:tc>
          <w:tcPr>
            <w:tcW w:w="3192" w:type="dxa"/>
            <w:shd w:val="clear" w:color="auto" w:fill="auto"/>
          </w:tcPr>
          <w:p w:rsidR="00470FE1" w:rsidRPr="009A6C54" w:rsidRDefault="00470FE1" w:rsidP="00FD58B6">
            <w:pPr>
              <w:pStyle w:val="TableText"/>
              <w:rPr>
                <w:rFonts w:cs="Arial"/>
              </w:rPr>
            </w:pPr>
            <w:r w:rsidRPr="009A6C54">
              <w:rPr>
                <w:rFonts w:cs="Arial"/>
              </w:rPr>
              <w:t>VASV("S3")</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VASV(8,#)</w:t>
            </w:r>
          </w:p>
        </w:tc>
        <w:tc>
          <w:tcPr>
            <w:tcW w:w="3192" w:type="dxa"/>
            <w:shd w:val="clear" w:color="auto" w:fill="auto"/>
          </w:tcPr>
          <w:p w:rsidR="00470FE1" w:rsidRPr="009A6C54" w:rsidRDefault="00470FE1" w:rsidP="00FD58B6">
            <w:pPr>
              <w:pStyle w:val="TableText"/>
              <w:rPr>
                <w:rFonts w:cs="Arial"/>
              </w:rPr>
            </w:pPr>
            <w:r w:rsidRPr="009A6C54">
              <w:rPr>
                <w:rFonts w:cs="Arial"/>
              </w:rPr>
              <w:t>VASV("S3",#)</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VASV(9)</w:t>
            </w:r>
          </w:p>
        </w:tc>
        <w:tc>
          <w:tcPr>
            <w:tcW w:w="3192" w:type="dxa"/>
            <w:shd w:val="clear" w:color="auto" w:fill="auto"/>
          </w:tcPr>
          <w:p w:rsidR="00470FE1" w:rsidRPr="009A6C54" w:rsidRDefault="00470FE1" w:rsidP="00FD58B6">
            <w:pPr>
              <w:pStyle w:val="TableText"/>
              <w:rPr>
                <w:rFonts w:cs="Arial"/>
              </w:rPr>
            </w:pPr>
            <w:r w:rsidRPr="009A6C54">
              <w:rPr>
                <w:rFonts w:cs="Arial"/>
              </w:rPr>
              <w:t>VASV(“PH”)</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VASV(9,#)</w:t>
            </w:r>
          </w:p>
        </w:tc>
        <w:tc>
          <w:tcPr>
            <w:tcW w:w="3192" w:type="dxa"/>
            <w:shd w:val="clear" w:color="auto" w:fill="auto"/>
          </w:tcPr>
          <w:p w:rsidR="00470FE1" w:rsidRPr="009A6C54" w:rsidRDefault="00470FE1" w:rsidP="00FD58B6">
            <w:pPr>
              <w:pStyle w:val="TableText"/>
              <w:rPr>
                <w:rFonts w:cs="Arial"/>
              </w:rPr>
            </w:pPr>
            <w:r w:rsidRPr="009A6C54">
              <w:rPr>
                <w:rFonts w:cs="Arial"/>
              </w:rPr>
              <w:t>VASV(“PH”,#)</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VASV(10)</w:t>
            </w:r>
          </w:p>
        </w:tc>
        <w:tc>
          <w:tcPr>
            <w:tcW w:w="3192" w:type="dxa"/>
            <w:shd w:val="clear" w:color="auto" w:fill="auto"/>
          </w:tcPr>
          <w:p w:rsidR="00470FE1" w:rsidRPr="009A6C54" w:rsidRDefault="00470FE1" w:rsidP="00FD58B6">
            <w:pPr>
              <w:pStyle w:val="TableText"/>
              <w:rPr>
                <w:rFonts w:cs="Arial"/>
              </w:rPr>
            </w:pPr>
            <w:r w:rsidRPr="009A6C54">
              <w:rPr>
                <w:rFonts w:cs="Arial"/>
              </w:rPr>
              <w:t>VASV(“CV”)</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VASV(10,#)</w:t>
            </w:r>
          </w:p>
        </w:tc>
        <w:tc>
          <w:tcPr>
            <w:tcW w:w="3192" w:type="dxa"/>
            <w:shd w:val="clear" w:color="auto" w:fill="auto"/>
          </w:tcPr>
          <w:p w:rsidR="00470FE1" w:rsidRPr="009A6C54" w:rsidRDefault="00470FE1" w:rsidP="00FD58B6">
            <w:pPr>
              <w:pStyle w:val="TableText"/>
              <w:rPr>
                <w:rFonts w:cs="Arial"/>
              </w:rPr>
            </w:pPr>
            <w:r w:rsidRPr="009A6C54">
              <w:rPr>
                <w:rFonts w:cs="Arial"/>
              </w:rPr>
              <w:t>VASV(“CV”,#)</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VASV(11)</w:t>
            </w:r>
          </w:p>
        </w:tc>
        <w:tc>
          <w:tcPr>
            <w:tcW w:w="3192" w:type="dxa"/>
            <w:shd w:val="clear" w:color="auto" w:fill="auto"/>
          </w:tcPr>
          <w:p w:rsidR="00470FE1" w:rsidRPr="009A6C54" w:rsidRDefault="00470FE1" w:rsidP="00FD58B6">
            <w:pPr>
              <w:pStyle w:val="TableText"/>
              <w:rPr>
                <w:rFonts w:cs="Arial"/>
              </w:rPr>
            </w:pPr>
            <w:r w:rsidRPr="009A6C54">
              <w:rPr>
                <w:rFonts w:cs="Arial"/>
              </w:rPr>
              <w:t>VASV(“OIF”)</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VASV(11,#)</w:t>
            </w:r>
          </w:p>
        </w:tc>
        <w:tc>
          <w:tcPr>
            <w:tcW w:w="3192" w:type="dxa"/>
            <w:shd w:val="clear" w:color="auto" w:fill="auto"/>
          </w:tcPr>
          <w:p w:rsidR="00470FE1" w:rsidRPr="009A6C54" w:rsidRDefault="00470FE1" w:rsidP="00FD58B6">
            <w:pPr>
              <w:pStyle w:val="TableText"/>
              <w:rPr>
                <w:rFonts w:cs="Arial"/>
              </w:rPr>
            </w:pPr>
            <w:r w:rsidRPr="009A6C54">
              <w:rPr>
                <w:rFonts w:cs="Arial"/>
              </w:rPr>
              <w:t>VASV(“OIF”,#)</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VASV(12)</w:t>
            </w:r>
          </w:p>
        </w:tc>
        <w:tc>
          <w:tcPr>
            <w:tcW w:w="3192" w:type="dxa"/>
            <w:shd w:val="clear" w:color="auto" w:fill="auto"/>
          </w:tcPr>
          <w:p w:rsidR="00470FE1" w:rsidRPr="009A6C54" w:rsidRDefault="00470FE1" w:rsidP="00FD58B6">
            <w:pPr>
              <w:pStyle w:val="TableText"/>
              <w:rPr>
                <w:rFonts w:cs="Arial"/>
              </w:rPr>
            </w:pPr>
            <w:r w:rsidRPr="009A6C54">
              <w:rPr>
                <w:rFonts w:cs="Arial"/>
              </w:rPr>
              <w:t>VASV(“OEF”)</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VASV(12,#)</w:t>
            </w:r>
          </w:p>
        </w:tc>
        <w:tc>
          <w:tcPr>
            <w:tcW w:w="3192" w:type="dxa"/>
            <w:shd w:val="clear" w:color="auto" w:fill="auto"/>
          </w:tcPr>
          <w:p w:rsidR="00470FE1" w:rsidRPr="009A6C54" w:rsidRDefault="00470FE1" w:rsidP="00FD58B6">
            <w:pPr>
              <w:pStyle w:val="TableText"/>
              <w:rPr>
                <w:rFonts w:cs="Arial"/>
              </w:rPr>
            </w:pPr>
            <w:r w:rsidRPr="009A6C54">
              <w:rPr>
                <w:rFonts w:cs="Arial"/>
              </w:rPr>
              <w:t>VASV(“OEF”,#)</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VASV(13)</w:t>
            </w:r>
          </w:p>
        </w:tc>
        <w:tc>
          <w:tcPr>
            <w:tcW w:w="3192" w:type="dxa"/>
            <w:shd w:val="clear" w:color="auto" w:fill="auto"/>
          </w:tcPr>
          <w:p w:rsidR="00470FE1" w:rsidRPr="009A6C54" w:rsidRDefault="00470FE1" w:rsidP="00FD58B6">
            <w:pPr>
              <w:pStyle w:val="TableText"/>
              <w:rPr>
                <w:rFonts w:cs="Arial"/>
              </w:rPr>
            </w:pPr>
            <w:r w:rsidRPr="009A6C54">
              <w:rPr>
                <w:rFonts w:cs="Arial"/>
              </w:rPr>
              <w:t>VASV(“UNK”)</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VASV(13,#)</w:t>
            </w:r>
          </w:p>
        </w:tc>
        <w:tc>
          <w:tcPr>
            <w:tcW w:w="3192" w:type="dxa"/>
            <w:shd w:val="clear" w:color="auto" w:fill="auto"/>
          </w:tcPr>
          <w:p w:rsidR="00470FE1" w:rsidRPr="009A6C54" w:rsidRDefault="00470FE1" w:rsidP="00FD58B6">
            <w:pPr>
              <w:pStyle w:val="TableText"/>
              <w:rPr>
                <w:rFonts w:cs="Arial"/>
              </w:rPr>
            </w:pPr>
            <w:r w:rsidRPr="009A6C54">
              <w:rPr>
                <w:rFonts w:cs="Arial"/>
              </w:rPr>
              <w:t>VASV(“UNK”,#)</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VASV(14)</w:t>
            </w:r>
          </w:p>
        </w:tc>
        <w:tc>
          <w:tcPr>
            <w:tcW w:w="3192" w:type="dxa"/>
            <w:shd w:val="clear" w:color="auto" w:fill="auto"/>
          </w:tcPr>
          <w:p w:rsidR="00470FE1" w:rsidRPr="009A6C54" w:rsidRDefault="00470FE1" w:rsidP="00FD58B6">
            <w:pPr>
              <w:pStyle w:val="TableText"/>
              <w:rPr>
                <w:rFonts w:cs="Arial"/>
              </w:rPr>
            </w:pPr>
            <w:r w:rsidRPr="009A6C54">
              <w:rPr>
                <w:rFonts w:cs="Arial"/>
              </w:rPr>
              <w:t>VASV(“SHD”)</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VASV(14,#)</w:t>
            </w:r>
          </w:p>
        </w:tc>
        <w:tc>
          <w:tcPr>
            <w:tcW w:w="3192" w:type="dxa"/>
            <w:shd w:val="clear" w:color="auto" w:fill="auto"/>
          </w:tcPr>
          <w:p w:rsidR="00470FE1" w:rsidRPr="009A6C54" w:rsidRDefault="00470FE1" w:rsidP="00FD58B6">
            <w:pPr>
              <w:pStyle w:val="TableText"/>
              <w:rPr>
                <w:rFonts w:cs="Arial"/>
              </w:rPr>
            </w:pPr>
            <w:r w:rsidRPr="009A6C54">
              <w:rPr>
                <w:rFonts w:cs="Arial"/>
              </w:rPr>
              <w:t>VASV(“SHD”,#)</w:t>
            </w:r>
          </w:p>
        </w:tc>
      </w:tr>
      <w:tr w:rsidR="00470FE1" w:rsidRPr="009A6C54" w:rsidTr="00B04411">
        <w:tc>
          <w:tcPr>
            <w:tcW w:w="3192" w:type="dxa"/>
            <w:shd w:val="clear" w:color="auto" w:fill="auto"/>
          </w:tcPr>
          <w:p w:rsidR="00470FE1" w:rsidRPr="009A6C54" w:rsidRDefault="00470FE1" w:rsidP="00FD58B6">
            <w:pPr>
              <w:pStyle w:val="TableText"/>
              <w:rPr>
                <w:rFonts w:cs="Arial"/>
              </w:rPr>
            </w:pPr>
            <w:r w:rsidRPr="009A6C54">
              <w:rPr>
                <w:rFonts w:cs="Arial"/>
              </w:rPr>
              <w:t>ADD^VADPT</w:t>
            </w:r>
          </w:p>
        </w:tc>
        <w:tc>
          <w:tcPr>
            <w:tcW w:w="3192" w:type="dxa"/>
            <w:shd w:val="clear" w:color="auto" w:fill="auto"/>
          </w:tcPr>
          <w:p w:rsidR="00470FE1" w:rsidRPr="009A6C54" w:rsidRDefault="00470FE1" w:rsidP="00FD58B6">
            <w:pPr>
              <w:pStyle w:val="TableText"/>
              <w:rPr>
                <w:rFonts w:cs="Arial"/>
              </w:rPr>
            </w:pPr>
            <w:r w:rsidRPr="009A6C54">
              <w:rPr>
                <w:rFonts w:cs="Arial"/>
              </w:rPr>
              <w:t>VAPA(1)</w:t>
            </w:r>
          </w:p>
        </w:tc>
        <w:tc>
          <w:tcPr>
            <w:tcW w:w="3192" w:type="dxa"/>
            <w:shd w:val="clear" w:color="auto" w:fill="auto"/>
          </w:tcPr>
          <w:p w:rsidR="00470FE1" w:rsidRPr="009A6C54" w:rsidRDefault="00470FE1" w:rsidP="00FD58B6">
            <w:pPr>
              <w:pStyle w:val="TableText"/>
              <w:rPr>
                <w:rFonts w:cs="Arial"/>
              </w:rPr>
            </w:pPr>
            <w:r w:rsidRPr="009A6C54">
              <w:rPr>
                <w:rFonts w:cs="Arial"/>
              </w:rPr>
              <w:t>VAPA("L1")</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VAPA(2)</w:t>
            </w:r>
          </w:p>
        </w:tc>
        <w:tc>
          <w:tcPr>
            <w:tcW w:w="3192" w:type="dxa"/>
            <w:shd w:val="clear" w:color="auto" w:fill="auto"/>
          </w:tcPr>
          <w:p w:rsidR="00470FE1" w:rsidRPr="009A6C54" w:rsidRDefault="00470FE1" w:rsidP="00FD58B6">
            <w:pPr>
              <w:pStyle w:val="TableText"/>
              <w:rPr>
                <w:rFonts w:cs="Arial"/>
              </w:rPr>
            </w:pPr>
            <w:r w:rsidRPr="009A6C54">
              <w:rPr>
                <w:rFonts w:cs="Arial"/>
              </w:rPr>
              <w:t>VAPA("L2")</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VAPA(3)</w:t>
            </w:r>
          </w:p>
        </w:tc>
        <w:tc>
          <w:tcPr>
            <w:tcW w:w="3192" w:type="dxa"/>
            <w:shd w:val="clear" w:color="auto" w:fill="auto"/>
          </w:tcPr>
          <w:p w:rsidR="00470FE1" w:rsidRPr="009A6C54" w:rsidRDefault="00470FE1" w:rsidP="00FD58B6">
            <w:pPr>
              <w:pStyle w:val="TableText"/>
              <w:rPr>
                <w:rFonts w:cs="Arial"/>
              </w:rPr>
            </w:pPr>
            <w:r w:rsidRPr="009A6C54">
              <w:rPr>
                <w:rFonts w:cs="Arial"/>
              </w:rPr>
              <w:t>VAPA("L3")</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VAPA(4)</w:t>
            </w:r>
          </w:p>
        </w:tc>
        <w:tc>
          <w:tcPr>
            <w:tcW w:w="3192" w:type="dxa"/>
            <w:shd w:val="clear" w:color="auto" w:fill="auto"/>
          </w:tcPr>
          <w:p w:rsidR="00470FE1" w:rsidRPr="009A6C54" w:rsidRDefault="00470FE1" w:rsidP="00FD58B6">
            <w:pPr>
              <w:pStyle w:val="TableText"/>
              <w:rPr>
                <w:rFonts w:cs="Arial"/>
              </w:rPr>
            </w:pPr>
            <w:r w:rsidRPr="009A6C54">
              <w:rPr>
                <w:rFonts w:cs="Arial"/>
              </w:rPr>
              <w:t>VAPA("CI")</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VAPA(5)</w:t>
            </w:r>
          </w:p>
        </w:tc>
        <w:tc>
          <w:tcPr>
            <w:tcW w:w="3192" w:type="dxa"/>
            <w:shd w:val="clear" w:color="auto" w:fill="auto"/>
          </w:tcPr>
          <w:p w:rsidR="00470FE1" w:rsidRPr="009A6C54" w:rsidRDefault="00470FE1" w:rsidP="00FD58B6">
            <w:pPr>
              <w:pStyle w:val="TableText"/>
              <w:rPr>
                <w:rFonts w:cs="Arial"/>
              </w:rPr>
            </w:pPr>
            <w:r w:rsidRPr="009A6C54">
              <w:rPr>
                <w:rFonts w:cs="Arial"/>
              </w:rPr>
              <w:t>VAPA("ST")</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VAPA(6)</w:t>
            </w:r>
          </w:p>
        </w:tc>
        <w:tc>
          <w:tcPr>
            <w:tcW w:w="3192" w:type="dxa"/>
            <w:shd w:val="clear" w:color="auto" w:fill="auto"/>
          </w:tcPr>
          <w:p w:rsidR="00470FE1" w:rsidRPr="009A6C54" w:rsidRDefault="00470FE1" w:rsidP="00FD58B6">
            <w:pPr>
              <w:pStyle w:val="TableText"/>
              <w:rPr>
                <w:rFonts w:cs="Arial"/>
              </w:rPr>
            </w:pPr>
            <w:r w:rsidRPr="009A6C54">
              <w:rPr>
                <w:rFonts w:cs="Arial"/>
              </w:rPr>
              <w:t>VAPA("ZP")</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VAPA(7)</w:t>
            </w:r>
          </w:p>
        </w:tc>
        <w:tc>
          <w:tcPr>
            <w:tcW w:w="3192" w:type="dxa"/>
            <w:shd w:val="clear" w:color="auto" w:fill="auto"/>
          </w:tcPr>
          <w:p w:rsidR="00470FE1" w:rsidRPr="009A6C54" w:rsidRDefault="00470FE1" w:rsidP="00FD58B6">
            <w:pPr>
              <w:pStyle w:val="TableText"/>
              <w:rPr>
                <w:rFonts w:cs="Arial"/>
              </w:rPr>
            </w:pPr>
            <w:r w:rsidRPr="009A6C54">
              <w:rPr>
                <w:rFonts w:cs="Arial"/>
              </w:rPr>
              <w:t>VAPA("CO")</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VAPA(8)</w:t>
            </w:r>
          </w:p>
        </w:tc>
        <w:tc>
          <w:tcPr>
            <w:tcW w:w="3192" w:type="dxa"/>
            <w:shd w:val="clear" w:color="auto" w:fill="auto"/>
          </w:tcPr>
          <w:p w:rsidR="00470FE1" w:rsidRPr="009A6C54" w:rsidRDefault="00470FE1" w:rsidP="00FD58B6">
            <w:pPr>
              <w:pStyle w:val="TableText"/>
              <w:rPr>
                <w:rFonts w:cs="Arial"/>
              </w:rPr>
            </w:pPr>
            <w:r w:rsidRPr="009A6C54">
              <w:rPr>
                <w:rFonts w:cs="Arial"/>
              </w:rPr>
              <w:t>VAPA("PN")</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VAPA(9)</w:t>
            </w:r>
          </w:p>
        </w:tc>
        <w:tc>
          <w:tcPr>
            <w:tcW w:w="3192" w:type="dxa"/>
            <w:shd w:val="clear" w:color="auto" w:fill="auto"/>
          </w:tcPr>
          <w:p w:rsidR="00470FE1" w:rsidRPr="009A6C54" w:rsidRDefault="00470FE1" w:rsidP="00FD58B6">
            <w:pPr>
              <w:pStyle w:val="TableText"/>
              <w:rPr>
                <w:rFonts w:cs="Arial"/>
              </w:rPr>
            </w:pPr>
            <w:r w:rsidRPr="009A6C54">
              <w:rPr>
                <w:rFonts w:cs="Arial"/>
              </w:rPr>
              <w:t>VAPA("TS")</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VAPA(10)</w:t>
            </w:r>
          </w:p>
        </w:tc>
        <w:tc>
          <w:tcPr>
            <w:tcW w:w="3192" w:type="dxa"/>
            <w:shd w:val="clear" w:color="auto" w:fill="auto"/>
          </w:tcPr>
          <w:p w:rsidR="00470FE1" w:rsidRPr="009A6C54" w:rsidRDefault="00470FE1" w:rsidP="00FD58B6">
            <w:pPr>
              <w:pStyle w:val="TableText"/>
              <w:rPr>
                <w:rFonts w:cs="Arial"/>
              </w:rPr>
            </w:pPr>
            <w:r w:rsidRPr="009A6C54">
              <w:rPr>
                <w:rFonts w:cs="Arial"/>
              </w:rPr>
              <w:t>VAPA("TE")</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VAPA(11)</w:t>
            </w:r>
          </w:p>
        </w:tc>
        <w:tc>
          <w:tcPr>
            <w:tcW w:w="3192" w:type="dxa"/>
            <w:shd w:val="clear" w:color="auto" w:fill="auto"/>
          </w:tcPr>
          <w:p w:rsidR="00470FE1" w:rsidRPr="009A6C54" w:rsidRDefault="00470FE1" w:rsidP="00FD58B6">
            <w:pPr>
              <w:pStyle w:val="TableText"/>
              <w:rPr>
                <w:rFonts w:cs="Arial"/>
              </w:rPr>
            </w:pPr>
            <w:r w:rsidRPr="009A6C54">
              <w:rPr>
                <w:rFonts w:cs="Arial"/>
              </w:rPr>
              <w:t>VAPA("Z4")</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VAPA(12)</w:t>
            </w:r>
          </w:p>
        </w:tc>
        <w:tc>
          <w:tcPr>
            <w:tcW w:w="3192" w:type="dxa"/>
            <w:shd w:val="clear" w:color="auto" w:fill="auto"/>
          </w:tcPr>
          <w:p w:rsidR="00470FE1" w:rsidRPr="009A6C54" w:rsidRDefault="00470FE1" w:rsidP="00FD58B6">
            <w:pPr>
              <w:pStyle w:val="TableText"/>
              <w:rPr>
                <w:rFonts w:cs="Arial"/>
              </w:rPr>
            </w:pPr>
            <w:r w:rsidRPr="009A6C54">
              <w:rPr>
                <w:rFonts w:cs="Arial"/>
              </w:rPr>
              <w:t>VAPA(“CCA”)</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VAPA(13)</w:t>
            </w:r>
          </w:p>
        </w:tc>
        <w:tc>
          <w:tcPr>
            <w:tcW w:w="3192" w:type="dxa"/>
            <w:shd w:val="clear" w:color="auto" w:fill="auto"/>
          </w:tcPr>
          <w:p w:rsidR="00470FE1" w:rsidRPr="009A6C54" w:rsidRDefault="00470FE1" w:rsidP="00FD58B6">
            <w:pPr>
              <w:pStyle w:val="TableText"/>
              <w:rPr>
                <w:rFonts w:cs="Arial"/>
              </w:rPr>
            </w:pPr>
            <w:r w:rsidRPr="009A6C54">
              <w:rPr>
                <w:rFonts w:cs="Arial"/>
              </w:rPr>
              <w:t>VAPA(“CL1”)</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VAPA(14)</w:t>
            </w:r>
          </w:p>
        </w:tc>
        <w:tc>
          <w:tcPr>
            <w:tcW w:w="3192" w:type="dxa"/>
            <w:shd w:val="clear" w:color="auto" w:fill="auto"/>
          </w:tcPr>
          <w:p w:rsidR="00470FE1" w:rsidRPr="009A6C54" w:rsidRDefault="00470FE1" w:rsidP="00FD58B6">
            <w:pPr>
              <w:pStyle w:val="TableText"/>
              <w:rPr>
                <w:rFonts w:cs="Arial"/>
              </w:rPr>
            </w:pPr>
            <w:r w:rsidRPr="009A6C54">
              <w:rPr>
                <w:rFonts w:cs="Arial"/>
              </w:rPr>
              <w:t>VAPA(“CL2”)</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VAPA(15)</w:t>
            </w:r>
          </w:p>
        </w:tc>
        <w:tc>
          <w:tcPr>
            <w:tcW w:w="3192" w:type="dxa"/>
            <w:shd w:val="clear" w:color="auto" w:fill="auto"/>
          </w:tcPr>
          <w:p w:rsidR="00470FE1" w:rsidRPr="009A6C54" w:rsidRDefault="00470FE1" w:rsidP="00FD58B6">
            <w:pPr>
              <w:pStyle w:val="TableText"/>
              <w:rPr>
                <w:rFonts w:cs="Arial"/>
              </w:rPr>
            </w:pPr>
            <w:r w:rsidRPr="009A6C54">
              <w:rPr>
                <w:rFonts w:cs="Arial"/>
              </w:rPr>
              <w:t>VAPA(“CL3”)</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VAPA(16)</w:t>
            </w:r>
          </w:p>
        </w:tc>
        <w:tc>
          <w:tcPr>
            <w:tcW w:w="3192" w:type="dxa"/>
            <w:shd w:val="clear" w:color="auto" w:fill="auto"/>
          </w:tcPr>
          <w:p w:rsidR="00470FE1" w:rsidRPr="009A6C54" w:rsidRDefault="00470FE1" w:rsidP="00FD58B6">
            <w:pPr>
              <w:pStyle w:val="TableText"/>
              <w:rPr>
                <w:rFonts w:cs="Arial"/>
              </w:rPr>
            </w:pPr>
            <w:r w:rsidRPr="009A6C54">
              <w:rPr>
                <w:rFonts w:cs="Arial"/>
              </w:rPr>
              <w:t>VAPA(“CCI”)</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VAPA(17)</w:t>
            </w:r>
          </w:p>
        </w:tc>
        <w:tc>
          <w:tcPr>
            <w:tcW w:w="3192" w:type="dxa"/>
            <w:shd w:val="clear" w:color="auto" w:fill="auto"/>
          </w:tcPr>
          <w:p w:rsidR="00470FE1" w:rsidRPr="009A6C54" w:rsidRDefault="00470FE1" w:rsidP="00FD58B6">
            <w:pPr>
              <w:pStyle w:val="TableText"/>
              <w:rPr>
                <w:rFonts w:cs="Arial"/>
              </w:rPr>
            </w:pPr>
            <w:r w:rsidRPr="009A6C54">
              <w:rPr>
                <w:rFonts w:cs="Arial"/>
              </w:rPr>
              <w:t>VAPA(“CST”)</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VAPA(18)</w:t>
            </w:r>
          </w:p>
        </w:tc>
        <w:tc>
          <w:tcPr>
            <w:tcW w:w="3192" w:type="dxa"/>
            <w:shd w:val="clear" w:color="auto" w:fill="auto"/>
          </w:tcPr>
          <w:p w:rsidR="00470FE1" w:rsidRPr="009A6C54" w:rsidRDefault="00470FE1" w:rsidP="00FD58B6">
            <w:pPr>
              <w:pStyle w:val="TableText"/>
              <w:rPr>
                <w:rFonts w:cs="Arial"/>
              </w:rPr>
            </w:pPr>
            <w:r w:rsidRPr="009A6C54">
              <w:rPr>
                <w:rFonts w:cs="Arial"/>
              </w:rPr>
              <w:t>VAPA(“CZP”)</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VAPA(19)</w:t>
            </w:r>
          </w:p>
        </w:tc>
        <w:tc>
          <w:tcPr>
            <w:tcW w:w="3192" w:type="dxa"/>
            <w:shd w:val="clear" w:color="auto" w:fill="auto"/>
          </w:tcPr>
          <w:p w:rsidR="00470FE1" w:rsidRPr="009A6C54" w:rsidRDefault="00470FE1" w:rsidP="00FD58B6">
            <w:pPr>
              <w:pStyle w:val="TableText"/>
              <w:rPr>
                <w:rFonts w:cs="Arial"/>
              </w:rPr>
            </w:pPr>
            <w:r w:rsidRPr="009A6C54">
              <w:rPr>
                <w:rFonts w:cs="Arial"/>
              </w:rPr>
              <w:t>VAPA(“CCO”)</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VAPA(20)</w:t>
            </w:r>
          </w:p>
        </w:tc>
        <w:tc>
          <w:tcPr>
            <w:tcW w:w="3192" w:type="dxa"/>
            <w:shd w:val="clear" w:color="auto" w:fill="auto"/>
          </w:tcPr>
          <w:p w:rsidR="00470FE1" w:rsidRPr="009A6C54" w:rsidRDefault="00470FE1" w:rsidP="00FD58B6">
            <w:pPr>
              <w:pStyle w:val="TableText"/>
              <w:rPr>
                <w:rFonts w:cs="Arial"/>
              </w:rPr>
            </w:pPr>
            <w:r w:rsidRPr="009A6C54">
              <w:rPr>
                <w:rFonts w:cs="Arial"/>
              </w:rPr>
              <w:t>VAPA(“CCS”)</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VAPA(21)</w:t>
            </w:r>
          </w:p>
        </w:tc>
        <w:tc>
          <w:tcPr>
            <w:tcW w:w="3192" w:type="dxa"/>
            <w:shd w:val="clear" w:color="auto" w:fill="auto"/>
          </w:tcPr>
          <w:p w:rsidR="00470FE1" w:rsidRPr="009A6C54" w:rsidRDefault="00470FE1" w:rsidP="00FD58B6">
            <w:pPr>
              <w:pStyle w:val="TableText"/>
              <w:rPr>
                <w:rFonts w:cs="Arial"/>
              </w:rPr>
            </w:pPr>
            <w:r w:rsidRPr="009A6C54">
              <w:rPr>
                <w:rFonts w:cs="Arial"/>
              </w:rPr>
              <w:t>VAPA(“CCE”)</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VAPA(22)</w:t>
            </w:r>
          </w:p>
        </w:tc>
        <w:tc>
          <w:tcPr>
            <w:tcW w:w="3192" w:type="dxa"/>
            <w:shd w:val="clear" w:color="auto" w:fill="auto"/>
          </w:tcPr>
          <w:p w:rsidR="00470FE1" w:rsidRPr="009A6C54" w:rsidRDefault="00470FE1" w:rsidP="00FD58B6">
            <w:pPr>
              <w:pStyle w:val="TableText"/>
              <w:rPr>
                <w:rFonts w:cs="Arial"/>
              </w:rPr>
            </w:pPr>
            <w:r w:rsidRPr="009A6C54">
              <w:rPr>
                <w:rFonts w:cs="Arial"/>
              </w:rPr>
              <w:t>VAPA(“CTY”)</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VAPA(23)</w:t>
            </w:r>
          </w:p>
        </w:tc>
        <w:tc>
          <w:tcPr>
            <w:tcW w:w="3192" w:type="dxa"/>
            <w:shd w:val="clear" w:color="auto" w:fill="auto"/>
          </w:tcPr>
          <w:p w:rsidR="00470FE1" w:rsidRPr="009A6C54" w:rsidRDefault="00470FE1" w:rsidP="00FD58B6">
            <w:pPr>
              <w:pStyle w:val="TableText"/>
              <w:rPr>
                <w:rFonts w:cs="Arial"/>
              </w:rPr>
            </w:pPr>
            <w:r w:rsidRPr="009A6C54">
              <w:rPr>
                <w:rFonts w:cs="Arial"/>
              </w:rPr>
              <w:t>VAPA(“PR”)</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VAPA(24)</w:t>
            </w:r>
          </w:p>
        </w:tc>
        <w:tc>
          <w:tcPr>
            <w:tcW w:w="3192" w:type="dxa"/>
            <w:shd w:val="clear" w:color="auto" w:fill="auto"/>
          </w:tcPr>
          <w:p w:rsidR="00470FE1" w:rsidRPr="009A6C54" w:rsidRDefault="00470FE1" w:rsidP="00FD58B6">
            <w:pPr>
              <w:pStyle w:val="TableText"/>
              <w:rPr>
                <w:rFonts w:cs="Arial"/>
              </w:rPr>
            </w:pPr>
            <w:r w:rsidRPr="009A6C54">
              <w:rPr>
                <w:rFonts w:cs="Arial"/>
              </w:rPr>
              <w:t>VAPA(“PC”)</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VAPA(25)</w:t>
            </w:r>
          </w:p>
        </w:tc>
        <w:tc>
          <w:tcPr>
            <w:tcW w:w="3192" w:type="dxa"/>
            <w:shd w:val="clear" w:color="auto" w:fill="auto"/>
          </w:tcPr>
          <w:p w:rsidR="00470FE1" w:rsidRPr="009A6C54" w:rsidRDefault="00470FE1" w:rsidP="00FD58B6">
            <w:pPr>
              <w:pStyle w:val="TableText"/>
              <w:rPr>
                <w:rFonts w:cs="Arial"/>
              </w:rPr>
            </w:pPr>
            <w:r w:rsidRPr="009A6C54">
              <w:rPr>
                <w:rFonts w:cs="Arial"/>
              </w:rPr>
              <w:t>VAPA(“CT”)</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VAPA(26)</w:t>
            </w:r>
          </w:p>
        </w:tc>
        <w:tc>
          <w:tcPr>
            <w:tcW w:w="3192" w:type="dxa"/>
            <w:shd w:val="clear" w:color="auto" w:fill="auto"/>
          </w:tcPr>
          <w:p w:rsidR="00470FE1" w:rsidRPr="009A6C54" w:rsidRDefault="00470FE1" w:rsidP="00FD58B6">
            <w:pPr>
              <w:pStyle w:val="TableText"/>
              <w:rPr>
                <w:rFonts w:cs="Arial"/>
              </w:rPr>
            </w:pPr>
            <w:r w:rsidRPr="009A6C54">
              <w:rPr>
                <w:rFonts w:cs="Arial"/>
              </w:rPr>
              <w:t>VAPA(“CPR”)</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VAPA(27)</w:t>
            </w:r>
          </w:p>
        </w:tc>
        <w:tc>
          <w:tcPr>
            <w:tcW w:w="3192" w:type="dxa"/>
            <w:shd w:val="clear" w:color="auto" w:fill="auto"/>
          </w:tcPr>
          <w:p w:rsidR="00470FE1" w:rsidRPr="009A6C54" w:rsidRDefault="00470FE1" w:rsidP="00FD58B6">
            <w:pPr>
              <w:pStyle w:val="TableText"/>
              <w:rPr>
                <w:rFonts w:cs="Arial"/>
              </w:rPr>
            </w:pPr>
            <w:r w:rsidRPr="009A6C54">
              <w:rPr>
                <w:rFonts w:cs="Arial"/>
              </w:rPr>
              <w:t>VAPA(“CPC”)</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VAPA(28)</w:t>
            </w:r>
          </w:p>
        </w:tc>
        <w:tc>
          <w:tcPr>
            <w:tcW w:w="3192" w:type="dxa"/>
            <w:shd w:val="clear" w:color="auto" w:fill="auto"/>
          </w:tcPr>
          <w:p w:rsidR="00470FE1" w:rsidRPr="009A6C54" w:rsidRDefault="00470FE1" w:rsidP="00FD58B6">
            <w:pPr>
              <w:pStyle w:val="TableText"/>
              <w:rPr>
                <w:rFonts w:cs="Arial"/>
              </w:rPr>
            </w:pPr>
            <w:r w:rsidRPr="009A6C54">
              <w:rPr>
                <w:rFonts w:cs="Arial"/>
              </w:rPr>
              <w:t>VAPA(“CCT”)</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VAPA(29)</w:t>
            </w:r>
          </w:p>
        </w:tc>
        <w:tc>
          <w:tcPr>
            <w:tcW w:w="3192" w:type="dxa"/>
            <w:shd w:val="clear" w:color="auto" w:fill="auto"/>
          </w:tcPr>
          <w:p w:rsidR="00470FE1" w:rsidRPr="009A6C54" w:rsidRDefault="00470FE1" w:rsidP="00FD58B6">
            <w:pPr>
              <w:pStyle w:val="TableText"/>
              <w:rPr>
                <w:rFonts w:cs="Arial"/>
              </w:rPr>
            </w:pPr>
            <w:r w:rsidRPr="009A6C54">
              <w:rPr>
                <w:rFonts w:cs="Arial"/>
              </w:rPr>
              <w:t>VAPA(“CPN”)</w:t>
            </w:r>
          </w:p>
        </w:tc>
      </w:tr>
      <w:tr w:rsidR="00470FE1" w:rsidRPr="009A6C54" w:rsidTr="00B04411">
        <w:tc>
          <w:tcPr>
            <w:tcW w:w="3192" w:type="dxa"/>
            <w:shd w:val="clear" w:color="auto" w:fill="auto"/>
          </w:tcPr>
          <w:p w:rsidR="00470FE1" w:rsidRPr="009A6C54" w:rsidRDefault="00470FE1" w:rsidP="00FD58B6">
            <w:pPr>
              <w:pStyle w:val="TableText"/>
              <w:rPr>
                <w:rFonts w:cs="Arial"/>
              </w:rPr>
            </w:pPr>
            <w:r w:rsidRPr="009A6C54">
              <w:rPr>
                <w:rFonts w:cs="Arial"/>
              </w:rPr>
              <w:t>OAD^VADPT</w:t>
            </w:r>
          </w:p>
        </w:tc>
        <w:tc>
          <w:tcPr>
            <w:tcW w:w="3192" w:type="dxa"/>
            <w:shd w:val="clear" w:color="auto" w:fill="auto"/>
          </w:tcPr>
          <w:p w:rsidR="00470FE1" w:rsidRPr="009A6C54" w:rsidRDefault="00470FE1" w:rsidP="00FD58B6">
            <w:pPr>
              <w:pStyle w:val="TableText"/>
              <w:rPr>
                <w:rFonts w:cs="Arial"/>
              </w:rPr>
            </w:pPr>
            <w:r w:rsidRPr="009A6C54">
              <w:rPr>
                <w:rFonts w:cs="Arial"/>
              </w:rPr>
              <w:t>VAOA(1)</w:t>
            </w:r>
          </w:p>
        </w:tc>
        <w:tc>
          <w:tcPr>
            <w:tcW w:w="3192" w:type="dxa"/>
            <w:shd w:val="clear" w:color="auto" w:fill="auto"/>
          </w:tcPr>
          <w:p w:rsidR="00470FE1" w:rsidRPr="009A6C54" w:rsidRDefault="00470FE1" w:rsidP="00FD58B6">
            <w:pPr>
              <w:pStyle w:val="TableText"/>
              <w:rPr>
                <w:rFonts w:cs="Arial"/>
              </w:rPr>
            </w:pPr>
            <w:r w:rsidRPr="009A6C54">
              <w:rPr>
                <w:rFonts w:cs="Arial"/>
              </w:rPr>
              <w:t>VAOA("L1")</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VAOA(2)</w:t>
            </w:r>
          </w:p>
        </w:tc>
        <w:tc>
          <w:tcPr>
            <w:tcW w:w="3192" w:type="dxa"/>
            <w:shd w:val="clear" w:color="auto" w:fill="auto"/>
          </w:tcPr>
          <w:p w:rsidR="00470FE1" w:rsidRPr="009A6C54" w:rsidRDefault="00470FE1" w:rsidP="00FD58B6">
            <w:pPr>
              <w:pStyle w:val="TableText"/>
              <w:rPr>
                <w:rFonts w:cs="Arial"/>
              </w:rPr>
            </w:pPr>
            <w:r w:rsidRPr="009A6C54">
              <w:rPr>
                <w:rFonts w:cs="Arial"/>
              </w:rPr>
              <w:t>VAOA("L2")</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VAOA(3)</w:t>
            </w:r>
          </w:p>
        </w:tc>
        <w:tc>
          <w:tcPr>
            <w:tcW w:w="3192" w:type="dxa"/>
            <w:shd w:val="clear" w:color="auto" w:fill="auto"/>
          </w:tcPr>
          <w:p w:rsidR="00470FE1" w:rsidRPr="009A6C54" w:rsidRDefault="00470FE1" w:rsidP="00FD58B6">
            <w:pPr>
              <w:pStyle w:val="TableText"/>
              <w:rPr>
                <w:rFonts w:cs="Arial"/>
              </w:rPr>
            </w:pPr>
            <w:r w:rsidRPr="009A6C54">
              <w:rPr>
                <w:rFonts w:cs="Arial"/>
              </w:rPr>
              <w:t>VAOA("L3")</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VAOA(4)</w:t>
            </w:r>
          </w:p>
        </w:tc>
        <w:tc>
          <w:tcPr>
            <w:tcW w:w="3192" w:type="dxa"/>
            <w:shd w:val="clear" w:color="auto" w:fill="auto"/>
          </w:tcPr>
          <w:p w:rsidR="00470FE1" w:rsidRPr="009A6C54" w:rsidRDefault="00470FE1" w:rsidP="00FD58B6">
            <w:pPr>
              <w:pStyle w:val="TableText"/>
              <w:rPr>
                <w:rFonts w:cs="Arial"/>
              </w:rPr>
            </w:pPr>
            <w:r w:rsidRPr="009A6C54">
              <w:rPr>
                <w:rFonts w:cs="Arial"/>
              </w:rPr>
              <w:t>VAOA("CI")</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VAOA(5)</w:t>
            </w:r>
          </w:p>
        </w:tc>
        <w:tc>
          <w:tcPr>
            <w:tcW w:w="3192" w:type="dxa"/>
            <w:shd w:val="clear" w:color="auto" w:fill="auto"/>
          </w:tcPr>
          <w:p w:rsidR="00470FE1" w:rsidRPr="009A6C54" w:rsidRDefault="00470FE1" w:rsidP="00FD58B6">
            <w:pPr>
              <w:pStyle w:val="TableText"/>
              <w:rPr>
                <w:rFonts w:cs="Arial"/>
              </w:rPr>
            </w:pPr>
            <w:r w:rsidRPr="009A6C54">
              <w:rPr>
                <w:rFonts w:cs="Arial"/>
              </w:rPr>
              <w:t>VAOA("ST")</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VAOA(6)</w:t>
            </w:r>
          </w:p>
        </w:tc>
        <w:tc>
          <w:tcPr>
            <w:tcW w:w="3192" w:type="dxa"/>
            <w:shd w:val="clear" w:color="auto" w:fill="auto"/>
          </w:tcPr>
          <w:p w:rsidR="00470FE1" w:rsidRPr="009A6C54" w:rsidRDefault="00470FE1" w:rsidP="00FD58B6">
            <w:pPr>
              <w:pStyle w:val="TableText"/>
              <w:rPr>
                <w:rFonts w:cs="Arial"/>
              </w:rPr>
            </w:pPr>
            <w:r w:rsidRPr="009A6C54">
              <w:rPr>
                <w:rFonts w:cs="Arial"/>
              </w:rPr>
              <w:t>VAOA("ZP")</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VAOA(7)</w:t>
            </w:r>
          </w:p>
        </w:tc>
        <w:tc>
          <w:tcPr>
            <w:tcW w:w="3192" w:type="dxa"/>
            <w:shd w:val="clear" w:color="auto" w:fill="auto"/>
          </w:tcPr>
          <w:p w:rsidR="00470FE1" w:rsidRPr="009A6C54" w:rsidRDefault="00470FE1" w:rsidP="00FD58B6">
            <w:pPr>
              <w:pStyle w:val="TableText"/>
              <w:rPr>
                <w:rFonts w:cs="Arial"/>
              </w:rPr>
            </w:pPr>
            <w:r w:rsidRPr="009A6C54">
              <w:rPr>
                <w:rFonts w:cs="Arial"/>
              </w:rPr>
              <w:t>VAOA("CO")</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VAOA(8)</w:t>
            </w:r>
          </w:p>
        </w:tc>
        <w:tc>
          <w:tcPr>
            <w:tcW w:w="3192" w:type="dxa"/>
            <w:shd w:val="clear" w:color="auto" w:fill="auto"/>
          </w:tcPr>
          <w:p w:rsidR="00470FE1" w:rsidRPr="009A6C54" w:rsidRDefault="00470FE1" w:rsidP="00FD58B6">
            <w:pPr>
              <w:pStyle w:val="TableText"/>
              <w:rPr>
                <w:rFonts w:cs="Arial"/>
              </w:rPr>
            </w:pPr>
            <w:r w:rsidRPr="009A6C54">
              <w:rPr>
                <w:rFonts w:cs="Arial"/>
              </w:rPr>
              <w:t>VAOA("PN")</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VAOA(9)</w:t>
            </w:r>
          </w:p>
        </w:tc>
        <w:tc>
          <w:tcPr>
            <w:tcW w:w="3192" w:type="dxa"/>
            <w:shd w:val="clear" w:color="auto" w:fill="auto"/>
          </w:tcPr>
          <w:p w:rsidR="00470FE1" w:rsidRPr="009A6C54" w:rsidRDefault="00470FE1" w:rsidP="00FD58B6">
            <w:pPr>
              <w:pStyle w:val="TableText"/>
              <w:rPr>
                <w:rFonts w:cs="Arial"/>
              </w:rPr>
            </w:pPr>
            <w:r w:rsidRPr="009A6C54">
              <w:rPr>
                <w:rFonts w:cs="Arial"/>
              </w:rPr>
              <w:t>VAOA("NM")</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VAOA(10)</w:t>
            </w:r>
          </w:p>
        </w:tc>
        <w:tc>
          <w:tcPr>
            <w:tcW w:w="3192" w:type="dxa"/>
            <w:shd w:val="clear" w:color="auto" w:fill="auto"/>
          </w:tcPr>
          <w:p w:rsidR="00470FE1" w:rsidRPr="009A6C54" w:rsidRDefault="00470FE1" w:rsidP="00FD58B6">
            <w:pPr>
              <w:pStyle w:val="TableText"/>
              <w:rPr>
                <w:rFonts w:cs="Arial"/>
              </w:rPr>
            </w:pPr>
            <w:r w:rsidRPr="009A6C54">
              <w:rPr>
                <w:rFonts w:cs="Arial"/>
              </w:rPr>
              <w:t>VAOA("RE")</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VAOA(11)</w:t>
            </w:r>
          </w:p>
        </w:tc>
        <w:tc>
          <w:tcPr>
            <w:tcW w:w="3192" w:type="dxa"/>
            <w:shd w:val="clear" w:color="auto" w:fill="auto"/>
          </w:tcPr>
          <w:p w:rsidR="00470FE1" w:rsidRPr="009A6C54" w:rsidRDefault="00470FE1" w:rsidP="00FD58B6">
            <w:pPr>
              <w:pStyle w:val="TableText"/>
              <w:rPr>
                <w:rFonts w:cs="Arial"/>
              </w:rPr>
            </w:pPr>
            <w:r w:rsidRPr="009A6C54">
              <w:rPr>
                <w:rFonts w:cs="Arial"/>
              </w:rPr>
              <w:t>VAOA("Z4")</w:t>
            </w:r>
          </w:p>
        </w:tc>
      </w:tr>
      <w:tr w:rsidR="00470FE1" w:rsidRPr="009A6C54" w:rsidTr="00B04411">
        <w:tc>
          <w:tcPr>
            <w:tcW w:w="3192" w:type="dxa"/>
            <w:shd w:val="clear" w:color="auto" w:fill="auto"/>
          </w:tcPr>
          <w:p w:rsidR="00470FE1" w:rsidRPr="009A6C54" w:rsidRDefault="00470FE1" w:rsidP="00FD58B6">
            <w:pPr>
              <w:pStyle w:val="TableText"/>
              <w:rPr>
                <w:rFonts w:cs="Arial"/>
              </w:rPr>
            </w:pPr>
            <w:r w:rsidRPr="009A6C54">
              <w:rPr>
                <w:rFonts w:cs="Arial"/>
              </w:rPr>
              <w:t>INP^VADPT</w:t>
            </w:r>
          </w:p>
        </w:tc>
        <w:tc>
          <w:tcPr>
            <w:tcW w:w="3192" w:type="dxa"/>
            <w:shd w:val="clear" w:color="auto" w:fill="auto"/>
          </w:tcPr>
          <w:p w:rsidR="00470FE1" w:rsidRPr="009A6C54" w:rsidRDefault="00470FE1" w:rsidP="00FD58B6">
            <w:pPr>
              <w:pStyle w:val="TableText"/>
              <w:rPr>
                <w:rFonts w:cs="Arial"/>
              </w:rPr>
            </w:pPr>
            <w:r w:rsidRPr="009A6C54">
              <w:rPr>
                <w:rFonts w:cs="Arial"/>
              </w:rPr>
              <w:t>VAIN(1)</w:t>
            </w:r>
          </w:p>
        </w:tc>
        <w:tc>
          <w:tcPr>
            <w:tcW w:w="3192" w:type="dxa"/>
            <w:shd w:val="clear" w:color="auto" w:fill="auto"/>
          </w:tcPr>
          <w:p w:rsidR="00470FE1" w:rsidRPr="009A6C54" w:rsidRDefault="00470FE1" w:rsidP="00FD58B6">
            <w:pPr>
              <w:pStyle w:val="TableText"/>
              <w:rPr>
                <w:rFonts w:cs="Arial"/>
              </w:rPr>
            </w:pPr>
            <w:r w:rsidRPr="009A6C54">
              <w:rPr>
                <w:rFonts w:cs="Arial"/>
              </w:rPr>
              <w:t>VAIN("AN")</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VAIN(2)</w:t>
            </w:r>
          </w:p>
        </w:tc>
        <w:tc>
          <w:tcPr>
            <w:tcW w:w="3192" w:type="dxa"/>
            <w:shd w:val="clear" w:color="auto" w:fill="auto"/>
          </w:tcPr>
          <w:p w:rsidR="00470FE1" w:rsidRPr="009A6C54" w:rsidRDefault="00470FE1" w:rsidP="00FD58B6">
            <w:pPr>
              <w:pStyle w:val="TableText"/>
              <w:rPr>
                <w:rFonts w:cs="Arial"/>
              </w:rPr>
            </w:pPr>
            <w:r w:rsidRPr="009A6C54">
              <w:rPr>
                <w:rFonts w:cs="Arial"/>
              </w:rPr>
              <w:t>VAIN("DR")</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VAIN(3)</w:t>
            </w:r>
          </w:p>
        </w:tc>
        <w:tc>
          <w:tcPr>
            <w:tcW w:w="3192" w:type="dxa"/>
            <w:shd w:val="clear" w:color="auto" w:fill="auto"/>
          </w:tcPr>
          <w:p w:rsidR="00470FE1" w:rsidRPr="009A6C54" w:rsidRDefault="00470FE1" w:rsidP="00FD58B6">
            <w:pPr>
              <w:pStyle w:val="TableText"/>
              <w:rPr>
                <w:rFonts w:cs="Arial"/>
              </w:rPr>
            </w:pPr>
            <w:r w:rsidRPr="009A6C54">
              <w:rPr>
                <w:rFonts w:cs="Arial"/>
              </w:rPr>
              <w:t>VAIN("TS")</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VAIN(4)</w:t>
            </w:r>
          </w:p>
        </w:tc>
        <w:tc>
          <w:tcPr>
            <w:tcW w:w="3192" w:type="dxa"/>
            <w:shd w:val="clear" w:color="auto" w:fill="auto"/>
          </w:tcPr>
          <w:p w:rsidR="00470FE1" w:rsidRPr="009A6C54" w:rsidRDefault="00470FE1" w:rsidP="00FD58B6">
            <w:pPr>
              <w:pStyle w:val="TableText"/>
              <w:rPr>
                <w:rFonts w:cs="Arial"/>
              </w:rPr>
            </w:pPr>
            <w:r w:rsidRPr="009A6C54">
              <w:rPr>
                <w:rFonts w:cs="Arial"/>
              </w:rPr>
              <w:t>VAIN("WL")</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VAIN(5)</w:t>
            </w:r>
          </w:p>
        </w:tc>
        <w:tc>
          <w:tcPr>
            <w:tcW w:w="3192" w:type="dxa"/>
            <w:shd w:val="clear" w:color="auto" w:fill="auto"/>
          </w:tcPr>
          <w:p w:rsidR="00470FE1" w:rsidRPr="009A6C54" w:rsidRDefault="00470FE1" w:rsidP="00FD58B6">
            <w:pPr>
              <w:pStyle w:val="TableText"/>
              <w:rPr>
                <w:rFonts w:cs="Arial"/>
              </w:rPr>
            </w:pPr>
            <w:r w:rsidRPr="009A6C54">
              <w:rPr>
                <w:rFonts w:cs="Arial"/>
              </w:rPr>
              <w:t>VAIN("RB")</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VAIN(6)</w:t>
            </w:r>
          </w:p>
        </w:tc>
        <w:tc>
          <w:tcPr>
            <w:tcW w:w="3192" w:type="dxa"/>
            <w:shd w:val="clear" w:color="auto" w:fill="auto"/>
          </w:tcPr>
          <w:p w:rsidR="00470FE1" w:rsidRPr="009A6C54" w:rsidRDefault="00470FE1" w:rsidP="00FD58B6">
            <w:pPr>
              <w:pStyle w:val="TableText"/>
              <w:rPr>
                <w:rFonts w:cs="Arial"/>
              </w:rPr>
            </w:pPr>
            <w:r w:rsidRPr="009A6C54">
              <w:rPr>
                <w:rFonts w:cs="Arial"/>
              </w:rPr>
              <w:t>VAIN("BS")</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VAIN(7)</w:t>
            </w:r>
          </w:p>
        </w:tc>
        <w:tc>
          <w:tcPr>
            <w:tcW w:w="3192" w:type="dxa"/>
            <w:shd w:val="clear" w:color="auto" w:fill="auto"/>
          </w:tcPr>
          <w:p w:rsidR="00470FE1" w:rsidRPr="009A6C54" w:rsidRDefault="00470FE1" w:rsidP="00FD58B6">
            <w:pPr>
              <w:pStyle w:val="TableText"/>
              <w:rPr>
                <w:rFonts w:cs="Arial"/>
              </w:rPr>
            </w:pPr>
            <w:r w:rsidRPr="009A6C54">
              <w:rPr>
                <w:rFonts w:cs="Arial"/>
              </w:rPr>
              <w:t>VAIN("AD")</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VAIN(8)</w:t>
            </w:r>
          </w:p>
        </w:tc>
        <w:tc>
          <w:tcPr>
            <w:tcW w:w="3192" w:type="dxa"/>
            <w:shd w:val="clear" w:color="auto" w:fill="auto"/>
          </w:tcPr>
          <w:p w:rsidR="00470FE1" w:rsidRPr="009A6C54" w:rsidRDefault="00470FE1" w:rsidP="00FD58B6">
            <w:pPr>
              <w:pStyle w:val="TableText"/>
              <w:rPr>
                <w:rFonts w:cs="Arial"/>
              </w:rPr>
            </w:pPr>
            <w:r w:rsidRPr="009A6C54">
              <w:rPr>
                <w:rFonts w:cs="Arial"/>
              </w:rPr>
              <w:t>VAIN("AT")</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VAIN(9)</w:t>
            </w:r>
          </w:p>
        </w:tc>
        <w:tc>
          <w:tcPr>
            <w:tcW w:w="3192" w:type="dxa"/>
            <w:shd w:val="clear" w:color="auto" w:fill="auto"/>
          </w:tcPr>
          <w:p w:rsidR="00470FE1" w:rsidRPr="009A6C54" w:rsidRDefault="00470FE1" w:rsidP="00FD58B6">
            <w:pPr>
              <w:pStyle w:val="TableText"/>
              <w:rPr>
                <w:rFonts w:cs="Arial"/>
              </w:rPr>
            </w:pPr>
            <w:r w:rsidRPr="009A6C54">
              <w:rPr>
                <w:rFonts w:cs="Arial"/>
              </w:rPr>
              <w:t>VAIN("AF")</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VAIN(10)</w:t>
            </w:r>
          </w:p>
        </w:tc>
        <w:tc>
          <w:tcPr>
            <w:tcW w:w="3192" w:type="dxa"/>
            <w:shd w:val="clear" w:color="auto" w:fill="auto"/>
          </w:tcPr>
          <w:p w:rsidR="00470FE1" w:rsidRPr="009A6C54" w:rsidRDefault="00470FE1" w:rsidP="00FD58B6">
            <w:pPr>
              <w:pStyle w:val="TableText"/>
              <w:rPr>
                <w:rFonts w:cs="Arial"/>
              </w:rPr>
            </w:pPr>
            <w:r w:rsidRPr="009A6C54">
              <w:rPr>
                <w:rFonts w:cs="Arial"/>
              </w:rPr>
              <w:t>VAIN("PT")</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VAIN(11)</w:t>
            </w:r>
          </w:p>
        </w:tc>
        <w:tc>
          <w:tcPr>
            <w:tcW w:w="3192" w:type="dxa"/>
            <w:shd w:val="clear" w:color="auto" w:fill="auto"/>
          </w:tcPr>
          <w:p w:rsidR="00470FE1" w:rsidRPr="009A6C54" w:rsidRDefault="00470FE1" w:rsidP="00FD58B6">
            <w:pPr>
              <w:pStyle w:val="TableText"/>
              <w:rPr>
                <w:rFonts w:cs="Arial"/>
              </w:rPr>
            </w:pPr>
            <w:r w:rsidRPr="009A6C54">
              <w:rPr>
                <w:rFonts w:cs="Arial"/>
              </w:rPr>
              <w:t>VAIN("AP")</w:t>
            </w:r>
          </w:p>
        </w:tc>
      </w:tr>
      <w:tr w:rsidR="00470FE1" w:rsidRPr="009A6C54" w:rsidTr="00B04411">
        <w:tc>
          <w:tcPr>
            <w:tcW w:w="3192" w:type="dxa"/>
            <w:shd w:val="clear" w:color="auto" w:fill="auto"/>
          </w:tcPr>
          <w:p w:rsidR="00470FE1" w:rsidRPr="009A6C54" w:rsidRDefault="00470FE1" w:rsidP="00FD58B6">
            <w:pPr>
              <w:pStyle w:val="TableText"/>
              <w:rPr>
                <w:rFonts w:cs="Arial"/>
              </w:rPr>
            </w:pPr>
            <w:r w:rsidRPr="009A6C54">
              <w:rPr>
                <w:rFonts w:cs="Arial"/>
              </w:rPr>
              <w:t>IN5^VADPT</w:t>
            </w:r>
          </w:p>
        </w:tc>
        <w:tc>
          <w:tcPr>
            <w:tcW w:w="3192" w:type="dxa"/>
            <w:shd w:val="clear" w:color="auto" w:fill="auto"/>
          </w:tcPr>
          <w:p w:rsidR="00470FE1" w:rsidRPr="009A6C54" w:rsidRDefault="00470FE1" w:rsidP="00FD58B6">
            <w:pPr>
              <w:pStyle w:val="TableText"/>
              <w:rPr>
                <w:rFonts w:cs="Arial"/>
              </w:rPr>
            </w:pPr>
            <w:r w:rsidRPr="009A6C54">
              <w:rPr>
                <w:rFonts w:cs="Arial"/>
              </w:rPr>
              <w:t>VAIP(1)</w:t>
            </w:r>
          </w:p>
        </w:tc>
        <w:tc>
          <w:tcPr>
            <w:tcW w:w="3192" w:type="dxa"/>
            <w:shd w:val="clear" w:color="auto" w:fill="auto"/>
          </w:tcPr>
          <w:p w:rsidR="00470FE1" w:rsidRPr="009A6C54" w:rsidRDefault="00470FE1" w:rsidP="00FD58B6">
            <w:pPr>
              <w:pStyle w:val="TableText"/>
              <w:rPr>
                <w:rFonts w:cs="Arial"/>
              </w:rPr>
            </w:pPr>
            <w:r w:rsidRPr="009A6C54">
              <w:rPr>
                <w:rFonts w:cs="Arial"/>
              </w:rPr>
              <w:t>VAIP("MN")</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VAIP(2)</w:t>
            </w:r>
          </w:p>
        </w:tc>
        <w:tc>
          <w:tcPr>
            <w:tcW w:w="3192" w:type="dxa"/>
            <w:shd w:val="clear" w:color="auto" w:fill="auto"/>
          </w:tcPr>
          <w:p w:rsidR="00470FE1" w:rsidRPr="009A6C54" w:rsidRDefault="00470FE1" w:rsidP="00FD58B6">
            <w:pPr>
              <w:pStyle w:val="TableText"/>
              <w:rPr>
                <w:rFonts w:cs="Arial"/>
              </w:rPr>
            </w:pPr>
            <w:r w:rsidRPr="009A6C54">
              <w:rPr>
                <w:rFonts w:cs="Arial"/>
              </w:rPr>
              <w:t>VAIP("TT")</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VAIP(3)</w:t>
            </w:r>
          </w:p>
        </w:tc>
        <w:tc>
          <w:tcPr>
            <w:tcW w:w="3192" w:type="dxa"/>
            <w:shd w:val="clear" w:color="auto" w:fill="auto"/>
          </w:tcPr>
          <w:p w:rsidR="00470FE1" w:rsidRPr="009A6C54" w:rsidRDefault="00470FE1" w:rsidP="00FD58B6">
            <w:pPr>
              <w:pStyle w:val="TableText"/>
              <w:rPr>
                <w:rFonts w:cs="Arial"/>
              </w:rPr>
            </w:pPr>
            <w:r w:rsidRPr="009A6C54">
              <w:rPr>
                <w:rFonts w:cs="Arial"/>
              </w:rPr>
              <w:t>VAIP("MD")</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VAIP(4)</w:t>
            </w:r>
          </w:p>
        </w:tc>
        <w:tc>
          <w:tcPr>
            <w:tcW w:w="3192" w:type="dxa"/>
            <w:shd w:val="clear" w:color="auto" w:fill="auto"/>
          </w:tcPr>
          <w:p w:rsidR="00470FE1" w:rsidRPr="009A6C54" w:rsidRDefault="00470FE1" w:rsidP="00FD58B6">
            <w:pPr>
              <w:pStyle w:val="TableText"/>
              <w:rPr>
                <w:rFonts w:cs="Arial"/>
              </w:rPr>
            </w:pPr>
            <w:r w:rsidRPr="009A6C54">
              <w:rPr>
                <w:rFonts w:cs="Arial"/>
              </w:rPr>
              <w:t>VAIP("MT")</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VAIP(5)</w:t>
            </w:r>
          </w:p>
        </w:tc>
        <w:tc>
          <w:tcPr>
            <w:tcW w:w="3192" w:type="dxa"/>
            <w:shd w:val="clear" w:color="auto" w:fill="auto"/>
          </w:tcPr>
          <w:p w:rsidR="00470FE1" w:rsidRPr="009A6C54" w:rsidRDefault="00470FE1" w:rsidP="00FD58B6">
            <w:pPr>
              <w:pStyle w:val="TableText"/>
              <w:rPr>
                <w:rFonts w:cs="Arial"/>
              </w:rPr>
            </w:pPr>
            <w:r w:rsidRPr="009A6C54">
              <w:rPr>
                <w:rFonts w:cs="Arial"/>
              </w:rPr>
              <w:t>VAIP("WL")</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VAIP(6)</w:t>
            </w:r>
          </w:p>
        </w:tc>
        <w:tc>
          <w:tcPr>
            <w:tcW w:w="3192" w:type="dxa"/>
            <w:shd w:val="clear" w:color="auto" w:fill="auto"/>
          </w:tcPr>
          <w:p w:rsidR="00470FE1" w:rsidRPr="009A6C54" w:rsidRDefault="00470FE1" w:rsidP="00FD58B6">
            <w:pPr>
              <w:pStyle w:val="TableText"/>
              <w:rPr>
                <w:rFonts w:cs="Arial"/>
              </w:rPr>
            </w:pPr>
            <w:r w:rsidRPr="009A6C54">
              <w:rPr>
                <w:rFonts w:cs="Arial"/>
              </w:rPr>
              <w:t>VAIP("RB")</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VAIP(7)</w:t>
            </w:r>
          </w:p>
        </w:tc>
        <w:tc>
          <w:tcPr>
            <w:tcW w:w="3192" w:type="dxa"/>
            <w:shd w:val="clear" w:color="auto" w:fill="auto"/>
          </w:tcPr>
          <w:p w:rsidR="00470FE1" w:rsidRPr="009A6C54" w:rsidRDefault="00470FE1" w:rsidP="00FD58B6">
            <w:pPr>
              <w:pStyle w:val="TableText"/>
              <w:rPr>
                <w:rFonts w:cs="Arial"/>
              </w:rPr>
            </w:pPr>
            <w:r w:rsidRPr="009A6C54">
              <w:rPr>
                <w:rFonts w:cs="Arial"/>
              </w:rPr>
              <w:t>VAIP("DR")</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VAIP(8)</w:t>
            </w:r>
          </w:p>
        </w:tc>
        <w:tc>
          <w:tcPr>
            <w:tcW w:w="3192" w:type="dxa"/>
            <w:shd w:val="clear" w:color="auto" w:fill="auto"/>
          </w:tcPr>
          <w:p w:rsidR="00470FE1" w:rsidRPr="009A6C54" w:rsidRDefault="00470FE1" w:rsidP="00FD58B6">
            <w:pPr>
              <w:pStyle w:val="TableText"/>
              <w:rPr>
                <w:rFonts w:cs="Arial"/>
              </w:rPr>
            </w:pPr>
            <w:r w:rsidRPr="009A6C54">
              <w:rPr>
                <w:rFonts w:cs="Arial"/>
              </w:rPr>
              <w:t>VAIP("TS")</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VAIP(9)</w:t>
            </w:r>
          </w:p>
        </w:tc>
        <w:tc>
          <w:tcPr>
            <w:tcW w:w="3192" w:type="dxa"/>
            <w:shd w:val="clear" w:color="auto" w:fill="auto"/>
          </w:tcPr>
          <w:p w:rsidR="00470FE1" w:rsidRPr="009A6C54" w:rsidRDefault="00470FE1" w:rsidP="00FD58B6">
            <w:pPr>
              <w:pStyle w:val="TableText"/>
              <w:rPr>
                <w:rFonts w:cs="Arial"/>
              </w:rPr>
            </w:pPr>
            <w:r w:rsidRPr="009A6C54">
              <w:rPr>
                <w:rFonts w:cs="Arial"/>
              </w:rPr>
              <w:t>VAIP("MF")</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VAIP(10)</w:t>
            </w:r>
          </w:p>
        </w:tc>
        <w:tc>
          <w:tcPr>
            <w:tcW w:w="3192" w:type="dxa"/>
            <w:shd w:val="clear" w:color="auto" w:fill="auto"/>
          </w:tcPr>
          <w:p w:rsidR="00470FE1" w:rsidRPr="009A6C54" w:rsidRDefault="00470FE1" w:rsidP="00FD58B6">
            <w:pPr>
              <w:pStyle w:val="TableText"/>
              <w:rPr>
                <w:rFonts w:cs="Arial"/>
              </w:rPr>
            </w:pPr>
            <w:r w:rsidRPr="009A6C54">
              <w:rPr>
                <w:rFonts w:cs="Arial"/>
              </w:rPr>
              <w:t>VAIP("BS")</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VAIP(11)</w:t>
            </w:r>
          </w:p>
        </w:tc>
        <w:tc>
          <w:tcPr>
            <w:tcW w:w="3192" w:type="dxa"/>
            <w:shd w:val="clear" w:color="auto" w:fill="auto"/>
          </w:tcPr>
          <w:p w:rsidR="00470FE1" w:rsidRPr="009A6C54" w:rsidRDefault="00470FE1" w:rsidP="00FD58B6">
            <w:pPr>
              <w:pStyle w:val="TableText"/>
              <w:rPr>
                <w:rFonts w:cs="Arial"/>
              </w:rPr>
            </w:pPr>
            <w:r w:rsidRPr="009A6C54">
              <w:rPr>
                <w:rFonts w:cs="Arial"/>
              </w:rPr>
              <w:t>VAIP("RD")</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VAIP(12)</w:t>
            </w:r>
          </w:p>
        </w:tc>
        <w:tc>
          <w:tcPr>
            <w:tcW w:w="3192" w:type="dxa"/>
            <w:shd w:val="clear" w:color="auto" w:fill="auto"/>
          </w:tcPr>
          <w:p w:rsidR="00470FE1" w:rsidRPr="009A6C54" w:rsidRDefault="00470FE1" w:rsidP="00FD58B6">
            <w:pPr>
              <w:pStyle w:val="TableText"/>
              <w:rPr>
                <w:rFonts w:cs="Arial"/>
              </w:rPr>
            </w:pPr>
            <w:r w:rsidRPr="009A6C54">
              <w:rPr>
                <w:rFonts w:cs="Arial"/>
              </w:rPr>
              <w:t>VAIP("PT")</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VAIP(13)</w:t>
            </w:r>
          </w:p>
        </w:tc>
        <w:tc>
          <w:tcPr>
            <w:tcW w:w="3192" w:type="dxa"/>
            <w:shd w:val="clear" w:color="auto" w:fill="auto"/>
          </w:tcPr>
          <w:p w:rsidR="00470FE1" w:rsidRPr="009A6C54" w:rsidRDefault="00470FE1" w:rsidP="00FD58B6">
            <w:pPr>
              <w:pStyle w:val="TableText"/>
              <w:rPr>
                <w:rFonts w:cs="Arial"/>
              </w:rPr>
            </w:pPr>
            <w:r w:rsidRPr="009A6C54">
              <w:rPr>
                <w:rFonts w:cs="Arial"/>
              </w:rPr>
              <w:t>VAIP("AN")</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VAIP(13,#)</w:t>
            </w:r>
          </w:p>
        </w:tc>
        <w:tc>
          <w:tcPr>
            <w:tcW w:w="3192" w:type="dxa"/>
            <w:shd w:val="clear" w:color="auto" w:fill="auto"/>
          </w:tcPr>
          <w:p w:rsidR="00470FE1" w:rsidRPr="009A6C54" w:rsidRDefault="00470FE1" w:rsidP="00FD58B6">
            <w:pPr>
              <w:pStyle w:val="TableText"/>
              <w:rPr>
                <w:rFonts w:cs="Arial"/>
              </w:rPr>
            </w:pPr>
            <w:r w:rsidRPr="009A6C54">
              <w:rPr>
                <w:rFonts w:cs="Arial"/>
              </w:rPr>
              <w:t>VAIP("AN",#)</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VAIP(14)</w:t>
            </w:r>
          </w:p>
        </w:tc>
        <w:tc>
          <w:tcPr>
            <w:tcW w:w="3192" w:type="dxa"/>
            <w:shd w:val="clear" w:color="auto" w:fill="auto"/>
          </w:tcPr>
          <w:p w:rsidR="00470FE1" w:rsidRPr="009A6C54" w:rsidRDefault="00470FE1" w:rsidP="00FD58B6">
            <w:pPr>
              <w:pStyle w:val="TableText"/>
              <w:rPr>
                <w:rFonts w:cs="Arial"/>
              </w:rPr>
            </w:pPr>
            <w:r w:rsidRPr="009A6C54">
              <w:rPr>
                <w:rFonts w:cs="Arial"/>
              </w:rPr>
              <w:t>VAIP("LN")</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VAIP(14,#)</w:t>
            </w:r>
          </w:p>
        </w:tc>
        <w:tc>
          <w:tcPr>
            <w:tcW w:w="3192" w:type="dxa"/>
            <w:shd w:val="clear" w:color="auto" w:fill="auto"/>
          </w:tcPr>
          <w:p w:rsidR="00470FE1" w:rsidRPr="009A6C54" w:rsidRDefault="00470FE1" w:rsidP="00FD58B6">
            <w:pPr>
              <w:pStyle w:val="TableText"/>
              <w:rPr>
                <w:rFonts w:cs="Arial"/>
              </w:rPr>
            </w:pPr>
            <w:r w:rsidRPr="009A6C54">
              <w:rPr>
                <w:rFonts w:cs="Arial"/>
              </w:rPr>
              <w:t>VAIP("LN",#)</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VAIP(15)</w:t>
            </w:r>
          </w:p>
        </w:tc>
        <w:tc>
          <w:tcPr>
            <w:tcW w:w="3192" w:type="dxa"/>
            <w:shd w:val="clear" w:color="auto" w:fill="auto"/>
          </w:tcPr>
          <w:p w:rsidR="00470FE1" w:rsidRPr="009A6C54" w:rsidRDefault="00470FE1" w:rsidP="00FD58B6">
            <w:pPr>
              <w:pStyle w:val="TableText"/>
              <w:rPr>
                <w:rFonts w:cs="Arial"/>
              </w:rPr>
            </w:pPr>
            <w:r w:rsidRPr="009A6C54">
              <w:rPr>
                <w:rFonts w:cs="Arial"/>
              </w:rPr>
              <w:t>VAIP("PN")</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VAIP(15,#)</w:t>
            </w:r>
          </w:p>
        </w:tc>
        <w:tc>
          <w:tcPr>
            <w:tcW w:w="3192" w:type="dxa"/>
            <w:shd w:val="clear" w:color="auto" w:fill="auto"/>
          </w:tcPr>
          <w:p w:rsidR="00470FE1" w:rsidRPr="009A6C54" w:rsidRDefault="00470FE1" w:rsidP="00FD58B6">
            <w:pPr>
              <w:pStyle w:val="TableText"/>
              <w:rPr>
                <w:rFonts w:cs="Arial"/>
              </w:rPr>
            </w:pPr>
            <w:r w:rsidRPr="009A6C54">
              <w:rPr>
                <w:rFonts w:cs="Arial"/>
              </w:rPr>
              <w:t>VAIP("PT",#)</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VAIP(16)</w:t>
            </w:r>
          </w:p>
        </w:tc>
        <w:tc>
          <w:tcPr>
            <w:tcW w:w="3192" w:type="dxa"/>
            <w:shd w:val="clear" w:color="auto" w:fill="auto"/>
          </w:tcPr>
          <w:p w:rsidR="00470FE1" w:rsidRPr="009A6C54" w:rsidRDefault="00470FE1" w:rsidP="00FD58B6">
            <w:pPr>
              <w:pStyle w:val="TableText"/>
              <w:rPr>
                <w:rFonts w:cs="Arial"/>
              </w:rPr>
            </w:pPr>
            <w:r w:rsidRPr="009A6C54">
              <w:rPr>
                <w:rFonts w:cs="Arial"/>
              </w:rPr>
              <w:t>VAIP("NN")</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VAIP(16,#)</w:t>
            </w:r>
          </w:p>
        </w:tc>
        <w:tc>
          <w:tcPr>
            <w:tcW w:w="3192" w:type="dxa"/>
            <w:shd w:val="clear" w:color="auto" w:fill="auto"/>
          </w:tcPr>
          <w:p w:rsidR="00470FE1" w:rsidRPr="009A6C54" w:rsidRDefault="00470FE1" w:rsidP="00FD58B6">
            <w:pPr>
              <w:pStyle w:val="TableText"/>
              <w:rPr>
                <w:rFonts w:cs="Arial"/>
              </w:rPr>
            </w:pPr>
            <w:r w:rsidRPr="009A6C54">
              <w:rPr>
                <w:rFonts w:cs="Arial"/>
              </w:rPr>
              <w:t>VAIP("NN",#)</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VAIP(17)</w:t>
            </w:r>
          </w:p>
        </w:tc>
        <w:tc>
          <w:tcPr>
            <w:tcW w:w="3192" w:type="dxa"/>
            <w:shd w:val="clear" w:color="auto" w:fill="auto"/>
          </w:tcPr>
          <w:p w:rsidR="00470FE1" w:rsidRPr="009A6C54" w:rsidRDefault="00470FE1" w:rsidP="00FD58B6">
            <w:pPr>
              <w:pStyle w:val="TableText"/>
              <w:rPr>
                <w:rFonts w:cs="Arial"/>
              </w:rPr>
            </w:pPr>
            <w:r w:rsidRPr="009A6C54">
              <w:rPr>
                <w:rFonts w:cs="Arial"/>
              </w:rPr>
              <w:t>VAIP("DN")</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VAIP(17,#)</w:t>
            </w:r>
          </w:p>
        </w:tc>
        <w:tc>
          <w:tcPr>
            <w:tcW w:w="3192" w:type="dxa"/>
            <w:shd w:val="clear" w:color="auto" w:fill="auto"/>
          </w:tcPr>
          <w:p w:rsidR="00470FE1" w:rsidRPr="009A6C54" w:rsidRDefault="00470FE1" w:rsidP="00FD58B6">
            <w:pPr>
              <w:pStyle w:val="TableText"/>
              <w:rPr>
                <w:rFonts w:cs="Arial"/>
              </w:rPr>
            </w:pPr>
            <w:r w:rsidRPr="009A6C54">
              <w:rPr>
                <w:rFonts w:cs="Arial"/>
              </w:rPr>
              <w:t>VAIP("DN",#")</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VAIP(18)</w:t>
            </w:r>
          </w:p>
        </w:tc>
        <w:tc>
          <w:tcPr>
            <w:tcW w:w="3192" w:type="dxa"/>
            <w:shd w:val="clear" w:color="auto" w:fill="auto"/>
          </w:tcPr>
          <w:p w:rsidR="00470FE1" w:rsidRPr="009A6C54" w:rsidRDefault="00470FE1" w:rsidP="00FD58B6">
            <w:pPr>
              <w:pStyle w:val="TableText"/>
              <w:rPr>
                <w:rFonts w:cs="Arial"/>
              </w:rPr>
            </w:pPr>
            <w:r w:rsidRPr="009A6C54">
              <w:rPr>
                <w:rFonts w:cs="Arial"/>
              </w:rPr>
              <w:t>VAIP("AP")</w:t>
            </w:r>
          </w:p>
        </w:tc>
      </w:tr>
      <w:tr w:rsidR="00470FE1" w:rsidRPr="009A6C54" w:rsidTr="00B04411">
        <w:tc>
          <w:tcPr>
            <w:tcW w:w="3192" w:type="dxa"/>
            <w:shd w:val="clear" w:color="auto" w:fill="auto"/>
          </w:tcPr>
          <w:p w:rsidR="00470FE1" w:rsidRPr="009A6C54" w:rsidRDefault="00470FE1" w:rsidP="00FD58B6">
            <w:pPr>
              <w:pStyle w:val="TableText"/>
              <w:rPr>
                <w:rFonts w:cs="Arial"/>
              </w:rPr>
            </w:pPr>
            <w:r w:rsidRPr="009A6C54">
              <w:rPr>
                <w:rFonts w:cs="Arial"/>
              </w:rPr>
              <w:t>OPD^VADPT</w:t>
            </w:r>
          </w:p>
        </w:tc>
        <w:tc>
          <w:tcPr>
            <w:tcW w:w="3192" w:type="dxa"/>
            <w:shd w:val="clear" w:color="auto" w:fill="auto"/>
          </w:tcPr>
          <w:p w:rsidR="00470FE1" w:rsidRPr="009A6C54" w:rsidRDefault="00470FE1" w:rsidP="00FD58B6">
            <w:pPr>
              <w:pStyle w:val="TableText"/>
              <w:rPr>
                <w:rFonts w:cs="Arial"/>
              </w:rPr>
            </w:pPr>
            <w:r w:rsidRPr="009A6C54">
              <w:rPr>
                <w:rFonts w:cs="Arial"/>
              </w:rPr>
              <w:t>VAPD(1)</w:t>
            </w:r>
          </w:p>
        </w:tc>
        <w:tc>
          <w:tcPr>
            <w:tcW w:w="3192" w:type="dxa"/>
            <w:shd w:val="clear" w:color="auto" w:fill="auto"/>
          </w:tcPr>
          <w:p w:rsidR="00470FE1" w:rsidRPr="009A6C54" w:rsidRDefault="00470FE1" w:rsidP="00FD58B6">
            <w:pPr>
              <w:pStyle w:val="TableText"/>
              <w:rPr>
                <w:rFonts w:cs="Arial"/>
              </w:rPr>
            </w:pPr>
            <w:r w:rsidRPr="009A6C54">
              <w:rPr>
                <w:rFonts w:cs="Arial"/>
              </w:rPr>
              <w:t>VAPD("BC")</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VAPD(2)</w:t>
            </w:r>
          </w:p>
        </w:tc>
        <w:tc>
          <w:tcPr>
            <w:tcW w:w="3192" w:type="dxa"/>
            <w:shd w:val="clear" w:color="auto" w:fill="auto"/>
          </w:tcPr>
          <w:p w:rsidR="00470FE1" w:rsidRPr="009A6C54" w:rsidRDefault="00470FE1" w:rsidP="00FD58B6">
            <w:pPr>
              <w:pStyle w:val="TableText"/>
              <w:rPr>
                <w:rFonts w:cs="Arial"/>
              </w:rPr>
            </w:pPr>
            <w:r w:rsidRPr="009A6C54">
              <w:rPr>
                <w:rFonts w:cs="Arial"/>
              </w:rPr>
              <w:t>VAPD("BS")</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VAPD(3)</w:t>
            </w:r>
          </w:p>
        </w:tc>
        <w:tc>
          <w:tcPr>
            <w:tcW w:w="3192" w:type="dxa"/>
            <w:shd w:val="clear" w:color="auto" w:fill="auto"/>
          </w:tcPr>
          <w:p w:rsidR="00470FE1" w:rsidRPr="009A6C54" w:rsidRDefault="00470FE1" w:rsidP="00FD58B6">
            <w:pPr>
              <w:pStyle w:val="TableText"/>
              <w:rPr>
                <w:rFonts w:cs="Arial"/>
              </w:rPr>
            </w:pPr>
            <w:r w:rsidRPr="009A6C54">
              <w:rPr>
                <w:rFonts w:cs="Arial"/>
              </w:rPr>
              <w:t>VAPD("FN")</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VAPD(4)</w:t>
            </w:r>
          </w:p>
        </w:tc>
        <w:tc>
          <w:tcPr>
            <w:tcW w:w="3192" w:type="dxa"/>
            <w:shd w:val="clear" w:color="auto" w:fill="auto"/>
          </w:tcPr>
          <w:p w:rsidR="00470FE1" w:rsidRPr="009A6C54" w:rsidRDefault="00470FE1" w:rsidP="00FD58B6">
            <w:pPr>
              <w:pStyle w:val="TableText"/>
              <w:rPr>
                <w:rFonts w:cs="Arial"/>
              </w:rPr>
            </w:pPr>
            <w:r w:rsidRPr="009A6C54">
              <w:rPr>
                <w:rFonts w:cs="Arial"/>
              </w:rPr>
              <w:t>VAPD("MN")</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VAPD(5)</w:t>
            </w:r>
          </w:p>
        </w:tc>
        <w:tc>
          <w:tcPr>
            <w:tcW w:w="3192" w:type="dxa"/>
            <w:shd w:val="clear" w:color="auto" w:fill="auto"/>
          </w:tcPr>
          <w:p w:rsidR="00470FE1" w:rsidRPr="009A6C54" w:rsidRDefault="00470FE1" w:rsidP="00FD58B6">
            <w:pPr>
              <w:pStyle w:val="TableText"/>
              <w:rPr>
                <w:rFonts w:cs="Arial"/>
              </w:rPr>
            </w:pPr>
            <w:r w:rsidRPr="009A6C54">
              <w:rPr>
                <w:rFonts w:cs="Arial"/>
              </w:rPr>
              <w:t>VAPD("MM")</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VAPD(6)</w:t>
            </w:r>
          </w:p>
        </w:tc>
        <w:tc>
          <w:tcPr>
            <w:tcW w:w="3192" w:type="dxa"/>
            <w:shd w:val="clear" w:color="auto" w:fill="auto"/>
          </w:tcPr>
          <w:p w:rsidR="00470FE1" w:rsidRPr="009A6C54" w:rsidRDefault="00470FE1" w:rsidP="00FD58B6">
            <w:pPr>
              <w:pStyle w:val="TableText"/>
              <w:rPr>
                <w:rFonts w:cs="Arial"/>
              </w:rPr>
            </w:pPr>
            <w:r w:rsidRPr="009A6C54">
              <w:rPr>
                <w:rFonts w:cs="Arial"/>
              </w:rPr>
              <w:t>VAPD("OC")</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VAPD(7)</w:t>
            </w:r>
          </w:p>
        </w:tc>
        <w:tc>
          <w:tcPr>
            <w:tcW w:w="3192" w:type="dxa"/>
            <w:shd w:val="clear" w:color="auto" w:fill="auto"/>
          </w:tcPr>
          <w:p w:rsidR="00470FE1" w:rsidRPr="009A6C54" w:rsidRDefault="00470FE1" w:rsidP="00FD58B6">
            <w:pPr>
              <w:pStyle w:val="TableText"/>
              <w:rPr>
                <w:rFonts w:cs="Arial"/>
              </w:rPr>
            </w:pPr>
            <w:r w:rsidRPr="009A6C54">
              <w:rPr>
                <w:rFonts w:cs="Arial"/>
              </w:rPr>
              <w:t>VAPD("ES")</w:t>
            </w:r>
          </w:p>
        </w:tc>
      </w:tr>
      <w:tr w:rsidR="00470FE1" w:rsidRPr="009A6C54" w:rsidTr="00B04411">
        <w:tc>
          <w:tcPr>
            <w:tcW w:w="3192" w:type="dxa"/>
            <w:shd w:val="clear" w:color="auto" w:fill="auto"/>
          </w:tcPr>
          <w:p w:rsidR="00470FE1" w:rsidRPr="009A6C54" w:rsidRDefault="00470FE1" w:rsidP="00FD58B6">
            <w:pPr>
              <w:pStyle w:val="TableText"/>
              <w:rPr>
                <w:rFonts w:cs="Arial"/>
              </w:rPr>
            </w:pPr>
          </w:p>
        </w:tc>
        <w:tc>
          <w:tcPr>
            <w:tcW w:w="3192" w:type="dxa"/>
            <w:shd w:val="clear" w:color="auto" w:fill="auto"/>
          </w:tcPr>
          <w:p w:rsidR="00470FE1" w:rsidRPr="009A6C54" w:rsidRDefault="00470FE1" w:rsidP="00FD58B6">
            <w:pPr>
              <w:pStyle w:val="TableText"/>
              <w:rPr>
                <w:rFonts w:cs="Arial"/>
              </w:rPr>
            </w:pPr>
            <w:r w:rsidRPr="009A6C54">
              <w:rPr>
                <w:rFonts w:cs="Arial"/>
              </w:rPr>
              <w:t>VAPD(8)</w:t>
            </w:r>
          </w:p>
        </w:tc>
        <w:tc>
          <w:tcPr>
            <w:tcW w:w="3192" w:type="dxa"/>
            <w:shd w:val="clear" w:color="auto" w:fill="auto"/>
          </w:tcPr>
          <w:p w:rsidR="00470FE1" w:rsidRPr="009A6C54" w:rsidRDefault="00470FE1" w:rsidP="00FD58B6">
            <w:pPr>
              <w:pStyle w:val="TableText"/>
              <w:rPr>
                <w:rFonts w:cs="Arial"/>
              </w:rPr>
            </w:pPr>
            <w:r w:rsidRPr="009A6C54">
              <w:rPr>
                <w:rFonts w:cs="Arial"/>
              </w:rPr>
              <w:t>VAPD("WP")</w:t>
            </w:r>
          </w:p>
        </w:tc>
      </w:tr>
    </w:tbl>
    <w:p w:rsidR="00130AD5" w:rsidRPr="009A6C54" w:rsidRDefault="00130AD5" w:rsidP="00EC49AE">
      <w:pPr>
        <w:pStyle w:val="BodyText"/>
        <w:rPr>
          <w:lang w:val="en-US"/>
        </w:rPr>
      </w:pPr>
    </w:p>
    <w:p w:rsidR="003539BA" w:rsidRPr="009A6C54" w:rsidRDefault="003539BA" w:rsidP="00101FB2">
      <w:pPr>
        <w:pStyle w:val="Heading1"/>
      </w:pPr>
      <w:bookmarkStart w:id="258" w:name="_Toc11706670"/>
      <w:r w:rsidRPr="009A6C54">
        <w:t>Scheduling Application Programmer Interfaces (APIs)</w:t>
      </w:r>
      <w:bookmarkEnd w:id="258"/>
    </w:p>
    <w:p w:rsidR="00083839" w:rsidRPr="009A6C54" w:rsidRDefault="00083839" w:rsidP="00083839">
      <w:pPr>
        <w:pStyle w:val="BodyText"/>
        <w:spacing w:before="0" w:after="0"/>
        <w:rPr>
          <w:lang w:val="en-US"/>
        </w:rPr>
      </w:pPr>
    </w:p>
    <w:p w:rsidR="00252E79" w:rsidRPr="009A6C54" w:rsidRDefault="003539BA" w:rsidP="00083839">
      <w:pPr>
        <w:pStyle w:val="BodyText"/>
        <w:spacing w:before="0" w:after="0"/>
      </w:pPr>
      <w:r w:rsidRPr="009A6C54">
        <w:t xml:space="preserve">The Scheduling functions and data that support outpatient scheduling are being re-engineered and re-hosted as a Government Off-the-Shelf (GOTS) application.  During implementation, the appointment data currently stored in the Patient sub-file (2.98) and the Hospital Location sub-files (44.001, 44.003) </w:t>
      </w:r>
      <w:r w:rsidR="00252E79" w:rsidRPr="009A6C54">
        <w:t>have been</w:t>
      </w:r>
      <w:r w:rsidRPr="009A6C54">
        <w:t xml:space="preserve"> moved into an Enterprise Oracle database on an external platform.  </w:t>
      </w:r>
    </w:p>
    <w:p w:rsidR="003539BA" w:rsidRPr="009A6C54" w:rsidRDefault="003539BA" w:rsidP="00106BBA">
      <w:pPr>
        <w:pStyle w:val="BodyText"/>
      </w:pPr>
      <w:r w:rsidRPr="009A6C54">
        <w:t>The API released in</w:t>
      </w:r>
      <w:r w:rsidR="009C1B77" w:rsidRPr="009A6C54">
        <w:t xml:space="preserve"> an</w:t>
      </w:r>
      <w:r w:rsidRPr="009A6C54">
        <w:t xml:space="preserve"> </w:t>
      </w:r>
      <w:r w:rsidR="00252E79" w:rsidRPr="009A6C54">
        <w:t>implementing</w:t>
      </w:r>
      <w:r w:rsidRPr="009A6C54">
        <w:t xml:space="preserve"> patch is one of several that provide the only authorized interface to appointment data.  It is designed to retrieve appointments from either data source: VistA or the Oracle database.  </w:t>
      </w:r>
    </w:p>
    <w:p w:rsidR="003539BA" w:rsidRPr="009A6C54" w:rsidRDefault="003539BA" w:rsidP="00106BBA">
      <w:pPr>
        <w:pStyle w:val="BodyText"/>
      </w:pPr>
      <w:r w:rsidRPr="009A6C54">
        <w:t xml:space="preserve">Existing direct global references to Scheduling </w:t>
      </w:r>
      <w:proofErr w:type="spellStart"/>
      <w:r w:rsidRPr="009A6C54">
        <w:t>globals</w:t>
      </w:r>
      <w:proofErr w:type="spellEnd"/>
      <w:r w:rsidRPr="009A6C54">
        <w:t xml:space="preserve">, as well as </w:t>
      </w:r>
      <w:proofErr w:type="spellStart"/>
      <w:r w:rsidRPr="009A6C54">
        <w:t>FileManager</w:t>
      </w:r>
      <w:proofErr w:type="spellEnd"/>
      <w:r w:rsidRPr="009A6C54">
        <w:t xml:space="preserve"> calls in all M-based applications, must be removed or redesigned.  There are </w:t>
      </w:r>
      <w:r w:rsidR="009C1B77" w:rsidRPr="009A6C54">
        <w:t>several</w:t>
      </w:r>
      <w:r w:rsidRPr="009A6C54">
        <w:t xml:space="preserve"> possible options</w:t>
      </w:r>
      <w:r w:rsidR="009C1B77" w:rsidRPr="009A6C54">
        <w:t xml:space="preserve"> described below:</w:t>
      </w:r>
    </w:p>
    <w:p w:rsidR="003539BA" w:rsidRPr="009A6C54" w:rsidRDefault="003539BA" w:rsidP="00BE3E49">
      <w:pPr>
        <w:pStyle w:val="BodyText"/>
        <w:numPr>
          <w:ilvl w:val="0"/>
          <w:numId w:val="16"/>
        </w:numPr>
      </w:pPr>
      <w:r w:rsidRPr="009A6C54">
        <w:rPr>
          <w:b/>
        </w:rPr>
        <w:t>Remove</w:t>
      </w:r>
      <w:r w:rsidRPr="009A6C54">
        <w:t xml:space="preserve">.  Eliminate uses of appointment data whenever possible.  Access to appointment data over the network may be slower than direct access in VistA.  For example, if the application displays patient appointments as a convenience feature, the display could be removed from the function because the user can get the same information directly using the Scheduler Graphical User Interface (GUI).  Keeping the display in the application may become an inconvenience feature when the network is slow or unavailable.  This strategy emphasizes application un-coupling in preparation for a future Clinical Context Object Workgroup (CCOW)-based application environment.   </w:t>
      </w:r>
    </w:p>
    <w:p w:rsidR="003539BA" w:rsidRPr="009A6C54" w:rsidRDefault="003539BA" w:rsidP="00BE3E49">
      <w:pPr>
        <w:pStyle w:val="BodyText"/>
        <w:numPr>
          <w:ilvl w:val="0"/>
          <w:numId w:val="16"/>
        </w:numPr>
      </w:pPr>
      <w:r w:rsidRPr="009A6C54">
        <w:rPr>
          <w:b/>
        </w:rPr>
        <w:t>Replace</w:t>
      </w:r>
      <w:r w:rsidRPr="009A6C54">
        <w:t>.  If the appointment data are required to support the business processes of the application, one of the encapsulation APIs must be used to interface the application with the new Resource Scheduling System.  The look and feel of the application will remain the same although retrieval times may be slower.</w:t>
      </w:r>
    </w:p>
    <w:p w:rsidR="003539BA" w:rsidRPr="009A6C54" w:rsidRDefault="003539BA" w:rsidP="00BE3E49">
      <w:pPr>
        <w:pStyle w:val="BodyText"/>
        <w:numPr>
          <w:ilvl w:val="1"/>
          <w:numId w:val="16"/>
        </w:numPr>
      </w:pPr>
      <w:r w:rsidRPr="009A6C54">
        <w:rPr>
          <w:b/>
        </w:rPr>
        <w:t>Data Layer</w:t>
      </w:r>
      <w:r w:rsidRPr="009A6C54">
        <w:t>.  To optimize an application process that uses appointments, it is important to call the API only once during process execution.  In most cases to achieve this it will be necessary to use the API to create a data layer.  The API is called once and stores the data in a temporary global.  Business processing does not start until after all the required data are retrieved in the ‘data layer’.</w:t>
      </w:r>
    </w:p>
    <w:p w:rsidR="003539BA" w:rsidRPr="009A6C54" w:rsidRDefault="003539BA" w:rsidP="00BE3E49">
      <w:pPr>
        <w:pStyle w:val="BodyText"/>
        <w:numPr>
          <w:ilvl w:val="1"/>
          <w:numId w:val="16"/>
        </w:numPr>
      </w:pPr>
      <w:r w:rsidRPr="009A6C54">
        <w:rPr>
          <w:b/>
        </w:rPr>
        <w:t>Error Handling</w:t>
      </w:r>
      <w:r w:rsidRPr="009A6C54">
        <w:t>.  As the data is retrieved from a remote database, errors could occur which may be returned to applications; therefore, it is also important to design error handling.  If this is implemented now, it will not be necessary to add it later when the data is retrieved from the remote database.</w:t>
      </w:r>
    </w:p>
    <w:p w:rsidR="003539BA" w:rsidRPr="009A6C54" w:rsidRDefault="00355924" w:rsidP="009753B1">
      <w:pPr>
        <w:pStyle w:val="Heading3"/>
      </w:pPr>
      <w:r w:rsidRPr="009A6C54">
        <w:rPr>
          <w:rFonts w:ascii="Times New Roman" w:hAnsi="Times New Roman"/>
          <w:b w:val="0"/>
          <w:bCs w:val="0"/>
          <w:sz w:val="22"/>
          <w:szCs w:val="24"/>
        </w:rPr>
        <w:br w:type="page"/>
      </w:r>
      <w:bookmarkStart w:id="259" w:name="_Toc11706671"/>
      <w:r w:rsidR="003539BA" w:rsidRPr="009A6C54">
        <w:t>Special Features</w:t>
      </w:r>
      <w:bookmarkEnd w:id="259"/>
    </w:p>
    <w:p w:rsidR="006E75BC" w:rsidRPr="009A6C54" w:rsidRDefault="003539BA" w:rsidP="00106BBA">
      <w:pPr>
        <w:pStyle w:val="BodyText"/>
      </w:pPr>
      <w:r w:rsidRPr="009A6C54">
        <w:t xml:space="preserve">This section describes the special features of the Scheduling Replacement API "SDAPI" that retrieves appointment information stored in sub-files 2.98, 44.001, and 44.003.  Appointment data can be retrieved by patient(s), clinic(s), both, or neither.  Three other appointment fields are available for filtering.  See “SDAPI - Filters” for a complete list of available appointment filters.  </w:t>
      </w:r>
    </w:p>
    <w:p w:rsidR="003539BA" w:rsidRPr="009A6C54" w:rsidRDefault="003539BA" w:rsidP="00106BBA">
      <w:pPr>
        <w:pStyle w:val="BodyText"/>
      </w:pPr>
      <w:r w:rsidRPr="009A6C54">
        <w:t>This API is an encapsulation API and has special features.</w:t>
      </w:r>
    </w:p>
    <w:p w:rsidR="003539BA" w:rsidRPr="009A6C54" w:rsidRDefault="003539BA" w:rsidP="00BE3E49">
      <w:pPr>
        <w:pStyle w:val="BodyText"/>
        <w:numPr>
          <w:ilvl w:val="0"/>
          <w:numId w:val="17"/>
        </w:numPr>
      </w:pPr>
      <w:r w:rsidRPr="009A6C54">
        <w:rPr>
          <w:b/>
        </w:rPr>
        <w:t>Flexibility</w:t>
      </w:r>
      <w:r w:rsidRPr="009A6C54">
        <w:t xml:space="preserve">.  This API can be implemented now without re-programming later because it will retrieve the same information from either database (FM </w:t>
      </w:r>
      <w:proofErr w:type="spellStart"/>
      <w:r w:rsidRPr="009A6C54">
        <w:t>globals</w:t>
      </w:r>
      <w:proofErr w:type="spellEnd"/>
      <w:r w:rsidRPr="009A6C54">
        <w:t xml:space="preserve"> or SQL tables).  Each field in the table below has been assigned an independent identifying number that is used in the input parameter of the API.  See “SDAPI - Data Fields” for a more detailed list of the available data fields.</w:t>
      </w:r>
    </w:p>
    <w:p w:rsidR="000C74F4" w:rsidRPr="009A6C54" w:rsidRDefault="000C74F4" w:rsidP="00741C15">
      <w:pPr>
        <w:pStyle w:val="Caption"/>
        <w:rPr>
          <w:lang w:val="en-US"/>
        </w:rPr>
      </w:pPr>
      <w:bookmarkStart w:id="260" w:name="_Toc11706874"/>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35</w:t>
      </w:r>
      <w:r w:rsidR="007F1C38">
        <w:rPr>
          <w:noProof/>
        </w:rPr>
        <w:fldChar w:fldCharType="end"/>
      </w:r>
      <w:r w:rsidRPr="009A6C54">
        <w:rPr>
          <w:lang w:val="en-US"/>
        </w:rPr>
        <w:t>: Special Features</w:t>
      </w:r>
      <w:bookmarkEnd w:id="2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0"/>
        <w:gridCol w:w="6550"/>
      </w:tblGrid>
      <w:tr w:rsidR="00165B60" w:rsidRPr="009A6C54" w:rsidTr="0043434E">
        <w:trPr>
          <w:jc w:val="center"/>
        </w:trPr>
        <w:tc>
          <w:tcPr>
            <w:tcW w:w="1150" w:type="dxa"/>
            <w:shd w:val="clear" w:color="auto" w:fill="auto"/>
          </w:tcPr>
          <w:p w:rsidR="00165B60" w:rsidRPr="009A6C54" w:rsidRDefault="00165B60" w:rsidP="006E75BC">
            <w:pPr>
              <w:pStyle w:val="BodyText"/>
              <w:rPr>
                <w:lang w:val="en-US"/>
              </w:rPr>
            </w:pPr>
            <w:bookmarkStart w:id="261" w:name="ColumnTitle_32"/>
            <w:bookmarkEnd w:id="261"/>
            <w:r w:rsidRPr="009A6C54">
              <w:rPr>
                <w:lang w:val="en-US"/>
              </w:rPr>
              <w:t>1</w:t>
            </w:r>
          </w:p>
        </w:tc>
        <w:tc>
          <w:tcPr>
            <w:tcW w:w="6550" w:type="dxa"/>
            <w:shd w:val="clear" w:color="auto" w:fill="auto"/>
          </w:tcPr>
          <w:p w:rsidR="00165B60" w:rsidRPr="009A6C54" w:rsidRDefault="00165B60" w:rsidP="006E75BC">
            <w:pPr>
              <w:pStyle w:val="BodyText"/>
              <w:rPr>
                <w:lang w:val="en-US"/>
              </w:rPr>
            </w:pPr>
            <w:r w:rsidRPr="009A6C54">
              <w:t>APPOINTMENT DATE/TIME</w:t>
            </w:r>
          </w:p>
        </w:tc>
      </w:tr>
      <w:tr w:rsidR="00165B60" w:rsidRPr="009A6C54" w:rsidTr="0043434E">
        <w:trPr>
          <w:jc w:val="center"/>
        </w:trPr>
        <w:tc>
          <w:tcPr>
            <w:tcW w:w="1150" w:type="dxa"/>
            <w:shd w:val="clear" w:color="auto" w:fill="auto"/>
          </w:tcPr>
          <w:p w:rsidR="00165B60" w:rsidRPr="009A6C54" w:rsidRDefault="00165B60" w:rsidP="006E75BC">
            <w:pPr>
              <w:pStyle w:val="BodyText"/>
              <w:rPr>
                <w:lang w:val="en-US"/>
              </w:rPr>
            </w:pPr>
            <w:r w:rsidRPr="009A6C54">
              <w:rPr>
                <w:lang w:val="en-US"/>
              </w:rPr>
              <w:t>2</w:t>
            </w:r>
          </w:p>
        </w:tc>
        <w:tc>
          <w:tcPr>
            <w:tcW w:w="6550" w:type="dxa"/>
            <w:shd w:val="clear" w:color="auto" w:fill="auto"/>
          </w:tcPr>
          <w:p w:rsidR="00165B60" w:rsidRPr="009A6C54" w:rsidRDefault="00165B60" w:rsidP="006E75BC">
            <w:pPr>
              <w:pStyle w:val="BodyText"/>
              <w:rPr>
                <w:lang w:val="en-US"/>
              </w:rPr>
            </w:pPr>
            <w:r w:rsidRPr="009A6C54">
              <w:t>CLINIC IEN and NAME</w:t>
            </w:r>
          </w:p>
        </w:tc>
      </w:tr>
      <w:tr w:rsidR="00165B60" w:rsidRPr="009A6C54" w:rsidTr="0043434E">
        <w:trPr>
          <w:jc w:val="center"/>
        </w:trPr>
        <w:tc>
          <w:tcPr>
            <w:tcW w:w="1150" w:type="dxa"/>
            <w:shd w:val="clear" w:color="auto" w:fill="auto"/>
          </w:tcPr>
          <w:p w:rsidR="00165B60" w:rsidRPr="009A6C54" w:rsidRDefault="00165B60" w:rsidP="006E75BC">
            <w:pPr>
              <w:pStyle w:val="BodyText"/>
              <w:rPr>
                <w:lang w:val="en-US"/>
              </w:rPr>
            </w:pPr>
            <w:r w:rsidRPr="009A6C54">
              <w:rPr>
                <w:lang w:val="en-US"/>
              </w:rPr>
              <w:t>3</w:t>
            </w:r>
          </w:p>
        </w:tc>
        <w:tc>
          <w:tcPr>
            <w:tcW w:w="6550" w:type="dxa"/>
            <w:shd w:val="clear" w:color="auto" w:fill="auto"/>
          </w:tcPr>
          <w:p w:rsidR="00165B60" w:rsidRPr="009A6C54" w:rsidRDefault="00165B60" w:rsidP="006E75BC">
            <w:pPr>
              <w:pStyle w:val="BodyText"/>
              <w:rPr>
                <w:lang w:val="en-US"/>
              </w:rPr>
            </w:pPr>
            <w:r w:rsidRPr="009A6C54">
              <w:t>APPOINTMENT STATUS</w:t>
            </w:r>
          </w:p>
        </w:tc>
      </w:tr>
      <w:tr w:rsidR="00165B60" w:rsidRPr="009A6C54" w:rsidTr="0043434E">
        <w:trPr>
          <w:jc w:val="center"/>
        </w:trPr>
        <w:tc>
          <w:tcPr>
            <w:tcW w:w="1150" w:type="dxa"/>
            <w:shd w:val="clear" w:color="auto" w:fill="auto"/>
          </w:tcPr>
          <w:p w:rsidR="00165B60" w:rsidRPr="009A6C54" w:rsidRDefault="00165B60" w:rsidP="006E75BC">
            <w:pPr>
              <w:pStyle w:val="BodyText"/>
              <w:rPr>
                <w:lang w:val="en-US"/>
              </w:rPr>
            </w:pPr>
            <w:r w:rsidRPr="009A6C54">
              <w:rPr>
                <w:lang w:val="en-US"/>
              </w:rPr>
              <w:t>4</w:t>
            </w:r>
          </w:p>
        </w:tc>
        <w:tc>
          <w:tcPr>
            <w:tcW w:w="6550" w:type="dxa"/>
            <w:shd w:val="clear" w:color="auto" w:fill="auto"/>
          </w:tcPr>
          <w:p w:rsidR="00165B60" w:rsidRPr="009A6C54" w:rsidRDefault="00165B60" w:rsidP="006E75BC">
            <w:pPr>
              <w:pStyle w:val="BodyText"/>
              <w:rPr>
                <w:lang w:val="en-US"/>
              </w:rPr>
            </w:pPr>
            <w:r w:rsidRPr="009A6C54">
              <w:t>PATIENT DFN and NAME</w:t>
            </w:r>
          </w:p>
        </w:tc>
      </w:tr>
      <w:tr w:rsidR="00165B60" w:rsidRPr="009A6C54" w:rsidTr="0043434E">
        <w:trPr>
          <w:jc w:val="center"/>
        </w:trPr>
        <w:tc>
          <w:tcPr>
            <w:tcW w:w="1150" w:type="dxa"/>
            <w:shd w:val="clear" w:color="auto" w:fill="auto"/>
          </w:tcPr>
          <w:p w:rsidR="00165B60" w:rsidRPr="009A6C54" w:rsidRDefault="00165B60" w:rsidP="006E75BC">
            <w:pPr>
              <w:pStyle w:val="BodyText"/>
              <w:rPr>
                <w:lang w:val="en-US"/>
              </w:rPr>
            </w:pPr>
            <w:r w:rsidRPr="009A6C54">
              <w:rPr>
                <w:lang w:val="en-US"/>
              </w:rPr>
              <w:t>5</w:t>
            </w:r>
          </w:p>
        </w:tc>
        <w:tc>
          <w:tcPr>
            <w:tcW w:w="6550" w:type="dxa"/>
            <w:shd w:val="clear" w:color="auto" w:fill="auto"/>
          </w:tcPr>
          <w:p w:rsidR="00165B60" w:rsidRPr="009A6C54" w:rsidRDefault="00165B60" w:rsidP="006E75BC">
            <w:pPr>
              <w:pStyle w:val="BodyText"/>
              <w:rPr>
                <w:lang w:val="en-US"/>
              </w:rPr>
            </w:pPr>
            <w:r w:rsidRPr="009A6C54">
              <w:t>LENGTH OF APPOINTMENT</w:t>
            </w:r>
          </w:p>
        </w:tc>
      </w:tr>
      <w:tr w:rsidR="00165B60" w:rsidRPr="009A6C54" w:rsidTr="0043434E">
        <w:trPr>
          <w:jc w:val="center"/>
        </w:trPr>
        <w:tc>
          <w:tcPr>
            <w:tcW w:w="1150" w:type="dxa"/>
            <w:shd w:val="clear" w:color="auto" w:fill="auto"/>
          </w:tcPr>
          <w:p w:rsidR="00165B60" w:rsidRPr="009A6C54" w:rsidRDefault="00165B60" w:rsidP="006E75BC">
            <w:pPr>
              <w:pStyle w:val="BodyText"/>
              <w:rPr>
                <w:lang w:val="en-US"/>
              </w:rPr>
            </w:pPr>
            <w:r w:rsidRPr="009A6C54">
              <w:rPr>
                <w:lang w:val="en-US"/>
              </w:rPr>
              <w:t>6</w:t>
            </w:r>
          </w:p>
        </w:tc>
        <w:tc>
          <w:tcPr>
            <w:tcW w:w="6550" w:type="dxa"/>
            <w:shd w:val="clear" w:color="auto" w:fill="auto"/>
          </w:tcPr>
          <w:p w:rsidR="00165B60" w:rsidRPr="009A6C54" w:rsidRDefault="00165B60" w:rsidP="00165B60">
            <w:pPr>
              <w:pStyle w:val="BodyText"/>
              <w:rPr>
                <w:lang w:val="en-US"/>
              </w:rPr>
            </w:pPr>
            <w:r w:rsidRPr="009A6C54">
              <w:t>COMMENTS</w:t>
            </w:r>
          </w:p>
        </w:tc>
      </w:tr>
      <w:tr w:rsidR="00165B60" w:rsidRPr="009A6C54" w:rsidTr="0043434E">
        <w:trPr>
          <w:jc w:val="center"/>
        </w:trPr>
        <w:tc>
          <w:tcPr>
            <w:tcW w:w="1150" w:type="dxa"/>
            <w:shd w:val="clear" w:color="auto" w:fill="auto"/>
          </w:tcPr>
          <w:p w:rsidR="00165B60" w:rsidRPr="009A6C54" w:rsidRDefault="00165B60" w:rsidP="006E75BC">
            <w:pPr>
              <w:pStyle w:val="BodyText"/>
              <w:rPr>
                <w:lang w:val="en-US"/>
              </w:rPr>
            </w:pPr>
            <w:r w:rsidRPr="009A6C54">
              <w:rPr>
                <w:lang w:val="en-US"/>
              </w:rPr>
              <w:t>7</w:t>
            </w:r>
          </w:p>
        </w:tc>
        <w:tc>
          <w:tcPr>
            <w:tcW w:w="6550" w:type="dxa"/>
            <w:shd w:val="clear" w:color="auto" w:fill="auto"/>
          </w:tcPr>
          <w:p w:rsidR="00165B60" w:rsidRPr="009A6C54" w:rsidRDefault="00165B60" w:rsidP="0043434E">
            <w:r w:rsidRPr="009A6C54">
              <w:t>OVERBOOK</w:t>
            </w:r>
          </w:p>
        </w:tc>
      </w:tr>
      <w:tr w:rsidR="00165B60" w:rsidRPr="009A6C54" w:rsidTr="0043434E">
        <w:trPr>
          <w:jc w:val="center"/>
        </w:trPr>
        <w:tc>
          <w:tcPr>
            <w:tcW w:w="1150" w:type="dxa"/>
            <w:shd w:val="clear" w:color="auto" w:fill="auto"/>
          </w:tcPr>
          <w:p w:rsidR="00165B60" w:rsidRPr="009A6C54" w:rsidRDefault="00165B60" w:rsidP="006E75BC">
            <w:pPr>
              <w:pStyle w:val="BodyText"/>
              <w:rPr>
                <w:lang w:val="en-US"/>
              </w:rPr>
            </w:pPr>
            <w:r w:rsidRPr="009A6C54">
              <w:rPr>
                <w:lang w:val="en-US"/>
              </w:rPr>
              <w:t>8</w:t>
            </w:r>
          </w:p>
        </w:tc>
        <w:tc>
          <w:tcPr>
            <w:tcW w:w="6550" w:type="dxa"/>
            <w:shd w:val="clear" w:color="auto" w:fill="auto"/>
          </w:tcPr>
          <w:p w:rsidR="00165B60" w:rsidRPr="009A6C54" w:rsidRDefault="00165B60" w:rsidP="0043434E">
            <w:r w:rsidRPr="009A6C54">
              <w:t>ELIGIBILITY OF VISIT IEN and NAME</w:t>
            </w:r>
          </w:p>
        </w:tc>
      </w:tr>
      <w:tr w:rsidR="00165B60" w:rsidRPr="009A6C54" w:rsidTr="0043434E">
        <w:trPr>
          <w:jc w:val="center"/>
        </w:trPr>
        <w:tc>
          <w:tcPr>
            <w:tcW w:w="1150" w:type="dxa"/>
            <w:shd w:val="clear" w:color="auto" w:fill="auto"/>
          </w:tcPr>
          <w:p w:rsidR="00165B60" w:rsidRPr="009A6C54" w:rsidRDefault="00165B60" w:rsidP="006E75BC">
            <w:pPr>
              <w:pStyle w:val="BodyText"/>
              <w:rPr>
                <w:lang w:val="en-US"/>
              </w:rPr>
            </w:pPr>
            <w:r w:rsidRPr="009A6C54">
              <w:rPr>
                <w:lang w:val="en-US"/>
              </w:rPr>
              <w:t>9</w:t>
            </w:r>
          </w:p>
        </w:tc>
        <w:tc>
          <w:tcPr>
            <w:tcW w:w="6550" w:type="dxa"/>
            <w:shd w:val="clear" w:color="auto" w:fill="auto"/>
          </w:tcPr>
          <w:p w:rsidR="00165B60" w:rsidRPr="009A6C54" w:rsidRDefault="00165B60" w:rsidP="0043434E">
            <w:r w:rsidRPr="009A6C54">
              <w:t>CHECK-IN DATE/TIME</w:t>
            </w:r>
          </w:p>
        </w:tc>
      </w:tr>
      <w:tr w:rsidR="00165B60" w:rsidRPr="009A6C54" w:rsidTr="0043434E">
        <w:trPr>
          <w:jc w:val="center"/>
        </w:trPr>
        <w:tc>
          <w:tcPr>
            <w:tcW w:w="1150" w:type="dxa"/>
            <w:shd w:val="clear" w:color="auto" w:fill="auto"/>
          </w:tcPr>
          <w:p w:rsidR="00165B60" w:rsidRPr="009A6C54" w:rsidRDefault="00165B60" w:rsidP="006E75BC">
            <w:pPr>
              <w:pStyle w:val="BodyText"/>
              <w:rPr>
                <w:lang w:val="en-US"/>
              </w:rPr>
            </w:pPr>
            <w:r w:rsidRPr="009A6C54">
              <w:rPr>
                <w:lang w:val="en-US"/>
              </w:rPr>
              <w:t>10</w:t>
            </w:r>
          </w:p>
        </w:tc>
        <w:tc>
          <w:tcPr>
            <w:tcW w:w="6550" w:type="dxa"/>
            <w:shd w:val="clear" w:color="auto" w:fill="auto"/>
          </w:tcPr>
          <w:p w:rsidR="00165B60" w:rsidRPr="009A6C54" w:rsidRDefault="00165B60" w:rsidP="0043434E">
            <w:r w:rsidRPr="009A6C54">
              <w:t>APPOINTMENT TYPE IEN and NAME</w:t>
            </w:r>
          </w:p>
        </w:tc>
      </w:tr>
      <w:tr w:rsidR="00165B60" w:rsidRPr="009A6C54" w:rsidTr="0043434E">
        <w:trPr>
          <w:jc w:val="center"/>
        </w:trPr>
        <w:tc>
          <w:tcPr>
            <w:tcW w:w="1150" w:type="dxa"/>
            <w:shd w:val="clear" w:color="auto" w:fill="auto"/>
          </w:tcPr>
          <w:p w:rsidR="00165B60" w:rsidRPr="009A6C54" w:rsidRDefault="00165B60" w:rsidP="006E75BC">
            <w:pPr>
              <w:pStyle w:val="BodyText"/>
              <w:rPr>
                <w:lang w:val="en-US"/>
              </w:rPr>
            </w:pPr>
            <w:r w:rsidRPr="009A6C54">
              <w:rPr>
                <w:lang w:val="en-US"/>
              </w:rPr>
              <w:t>11</w:t>
            </w:r>
          </w:p>
        </w:tc>
        <w:tc>
          <w:tcPr>
            <w:tcW w:w="6550" w:type="dxa"/>
            <w:shd w:val="clear" w:color="auto" w:fill="auto"/>
          </w:tcPr>
          <w:p w:rsidR="00165B60" w:rsidRPr="009A6C54" w:rsidRDefault="00165B60" w:rsidP="006E75BC">
            <w:pPr>
              <w:pStyle w:val="BodyText"/>
              <w:rPr>
                <w:lang w:val="en-US"/>
              </w:rPr>
            </w:pPr>
            <w:r w:rsidRPr="009A6C54">
              <w:t>CHECK-OUT DATE/TIME</w:t>
            </w:r>
          </w:p>
        </w:tc>
      </w:tr>
      <w:tr w:rsidR="00165B60" w:rsidRPr="009A6C54" w:rsidTr="0043434E">
        <w:trPr>
          <w:jc w:val="center"/>
        </w:trPr>
        <w:tc>
          <w:tcPr>
            <w:tcW w:w="1150" w:type="dxa"/>
            <w:shd w:val="clear" w:color="auto" w:fill="auto"/>
          </w:tcPr>
          <w:p w:rsidR="00165B60" w:rsidRPr="009A6C54" w:rsidRDefault="00165B60" w:rsidP="006E75BC">
            <w:pPr>
              <w:pStyle w:val="BodyText"/>
              <w:rPr>
                <w:lang w:val="en-US"/>
              </w:rPr>
            </w:pPr>
            <w:r w:rsidRPr="009A6C54">
              <w:rPr>
                <w:lang w:val="en-US"/>
              </w:rPr>
              <w:t>12</w:t>
            </w:r>
          </w:p>
        </w:tc>
        <w:tc>
          <w:tcPr>
            <w:tcW w:w="6550" w:type="dxa"/>
            <w:shd w:val="clear" w:color="auto" w:fill="auto"/>
          </w:tcPr>
          <w:p w:rsidR="00165B60" w:rsidRPr="009A6C54" w:rsidRDefault="00165B60" w:rsidP="006E75BC">
            <w:pPr>
              <w:pStyle w:val="BodyText"/>
              <w:rPr>
                <w:lang w:val="en-US"/>
              </w:rPr>
            </w:pPr>
            <w:r w:rsidRPr="009A6C54">
              <w:t>OUTPATIENT ENCOUNTER IEN</w:t>
            </w:r>
          </w:p>
        </w:tc>
      </w:tr>
      <w:tr w:rsidR="00165B60" w:rsidRPr="009A6C54" w:rsidTr="0043434E">
        <w:trPr>
          <w:jc w:val="center"/>
        </w:trPr>
        <w:tc>
          <w:tcPr>
            <w:tcW w:w="1150" w:type="dxa"/>
            <w:shd w:val="clear" w:color="auto" w:fill="auto"/>
          </w:tcPr>
          <w:p w:rsidR="00165B60" w:rsidRPr="009A6C54" w:rsidRDefault="00165B60" w:rsidP="006E75BC">
            <w:pPr>
              <w:pStyle w:val="BodyText"/>
              <w:rPr>
                <w:lang w:val="en-US"/>
              </w:rPr>
            </w:pPr>
            <w:r w:rsidRPr="009A6C54">
              <w:rPr>
                <w:lang w:val="en-US"/>
              </w:rPr>
              <w:t>13</w:t>
            </w:r>
          </w:p>
        </w:tc>
        <w:tc>
          <w:tcPr>
            <w:tcW w:w="6550" w:type="dxa"/>
            <w:shd w:val="clear" w:color="auto" w:fill="auto"/>
          </w:tcPr>
          <w:p w:rsidR="00165B60" w:rsidRPr="009A6C54" w:rsidRDefault="00165B60" w:rsidP="006E75BC">
            <w:pPr>
              <w:pStyle w:val="BodyText"/>
              <w:rPr>
                <w:lang w:val="en-US"/>
              </w:rPr>
            </w:pPr>
            <w:r w:rsidRPr="009A6C54">
              <w:t>PRIMARY STOP CODE IEN and CODE</w:t>
            </w:r>
          </w:p>
        </w:tc>
      </w:tr>
      <w:tr w:rsidR="00165B60" w:rsidRPr="009A6C54" w:rsidTr="0043434E">
        <w:trPr>
          <w:jc w:val="center"/>
        </w:trPr>
        <w:tc>
          <w:tcPr>
            <w:tcW w:w="1150" w:type="dxa"/>
            <w:shd w:val="clear" w:color="auto" w:fill="auto"/>
          </w:tcPr>
          <w:p w:rsidR="00165B60" w:rsidRPr="009A6C54" w:rsidRDefault="00165B60" w:rsidP="006E75BC">
            <w:pPr>
              <w:pStyle w:val="BodyText"/>
              <w:rPr>
                <w:lang w:val="en-US"/>
              </w:rPr>
            </w:pPr>
            <w:r w:rsidRPr="009A6C54">
              <w:rPr>
                <w:lang w:val="en-US"/>
              </w:rPr>
              <w:t>14</w:t>
            </w:r>
          </w:p>
        </w:tc>
        <w:tc>
          <w:tcPr>
            <w:tcW w:w="6550" w:type="dxa"/>
            <w:shd w:val="clear" w:color="auto" w:fill="auto"/>
          </w:tcPr>
          <w:p w:rsidR="00165B60" w:rsidRPr="009A6C54" w:rsidRDefault="00165B60" w:rsidP="006E75BC">
            <w:pPr>
              <w:pStyle w:val="BodyText"/>
              <w:rPr>
                <w:lang w:val="en-US"/>
              </w:rPr>
            </w:pPr>
            <w:r w:rsidRPr="009A6C54">
              <w:t>CREDIT STOP CODE IEN and CODE</w:t>
            </w:r>
          </w:p>
        </w:tc>
      </w:tr>
      <w:tr w:rsidR="00165B60" w:rsidRPr="009A6C54" w:rsidTr="0043434E">
        <w:trPr>
          <w:jc w:val="center"/>
        </w:trPr>
        <w:tc>
          <w:tcPr>
            <w:tcW w:w="1150" w:type="dxa"/>
            <w:shd w:val="clear" w:color="auto" w:fill="auto"/>
          </w:tcPr>
          <w:p w:rsidR="00165B60" w:rsidRPr="009A6C54" w:rsidRDefault="00165B60" w:rsidP="006E75BC">
            <w:pPr>
              <w:pStyle w:val="BodyText"/>
              <w:rPr>
                <w:lang w:val="en-US"/>
              </w:rPr>
            </w:pPr>
            <w:r w:rsidRPr="009A6C54">
              <w:rPr>
                <w:lang w:val="en-US"/>
              </w:rPr>
              <w:t>15</w:t>
            </w:r>
          </w:p>
        </w:tc>
        <w:tc>
          <w:tcPr>
            <w:tcW w:w="6550" w:type="dxa"/>
            <w:shd w:val="clear" w:color="auto" w:fill="auto"/>
          </w:tcPr>
          <w:p w:rsidR="00165B60" w:rsidRPr="009A6C54" w:rsidRDefault="00165B60" w:rsidP="006E75BC">
            <w:pPr>
              <w:pStyle w:val="BodyText"/>
              <w:rPr>
                <w:lang w:val="en-US"/>
              </w:rPr>
            </w:pPr>
            <w:r w:rsidRPr="009A6C54">
              <w:t>WORKLOAD NON-COUNT</w:t>
            </w:r>
          </w:p>
        </w:tc>
      </w:tr>
      <w:tr w:rsidR="00165B60" w:rsidRPr="009A6C54" w:rsidTr="0043434E">
        <w:trPr>
          <w:jc w:val="center"/>
        </w:trPr>
        <w:tc>
          <w:tcPr>
            <w:tcW w:w="1150" w:type="dxa"/>
            <w:shd w:val="clear" w:color="auto" w:fill="auto"/>
          </w:tcPr>
          <w:p w:rsidR="00165B60" w:rsidRPr="009A6C54" w:rsidRDefault="00165B60" w:rsidP="006E75BC">
            <w:pPr>
              <w:pStyle w:val="BodyText"/>
              <w:rPr>
                <w:lang w:val="en-US"/>
              </w:rPr>
            </w:pPr>
            <w:r w:rsidRPr="009A6C54">
              <w:rPr>
                <w:lang w:val="en-US"/>
              </w:rPr>
              <w:t>16</w:t>
            </w:r>
          </w:p>
        </w:tc>
        <w:tc>
          <w:tcPr>
            <w:tcW w:w="6550" w:type="dxa"/>
            <w:shd w:val="clear" w:color="auto" w:fill="auto"/>
          </w:tcPr>
          <w:p w:rsidR="00165B60" w:rsidRPr="009A6C54" w:rsidRDefault="00165B60" w:rsidP="006E75BC">
            <w:pPr>
              <w:pStyle w:val="BodyText"/>
              <w:rPr>
                <w:lang w:val="en-US"/>
              </w:rPr>
            </w:pPr>
            <w:r w:rsidRPr="009A6C54">
              <w:t>DATE APPOINTMENT MADE</w:t>
            </w:r>
          </w:p>
        </w:tc>
      </w:tr>
      <w:tr w:rsidR="00165B60" w:rsidRPr="009A6C54" w:rsidTr="0043434E">
        <w:trPr>
          <w:jc w:val="center"/>
        </w:trPr>
        <w:tc>
          <w:tcPr>
            <w:tcW w:w="1150" w:type="dxa"/>
            <w:shd w:val="clear" w:color="auto" w:fill="auto"/>
          </w:tcPr>
          <w:p w:rsidR="00165B60" w:rsidRPr="009A6C54" w:rsidRDefault="00165B60" w:rsidP="006E75BC">
            <w:pPr>
              <w:pStyle w:val="BodyText"/>
              <w:rPr>
                <w:lang w:val="en-US"/>
              </w:rPr>
            </w:pPr>
            <w:r w:rsidRPr="009A6C54">
              <w:rPr>
                <w:lang w:val="en-US"/>
              </w:rPr>
              <w:t>17</w:t>
            </w:r>
          </w:p>
        </w:tc>
        <w:tc>
          <w:tcPr>
            <w:tcW w:w="6550" w:type="dxa"/>
            <w:shd w:val="clear" w:color="auto" w:fill="auto"/>
          </w:tcPr>
          <w:p w:rsidR="00165B60" w:rsidRPr="009A6C54" w:rsidRDefault="00165B60" w:rsidP="006E75BC">
            <w:pPr>
              <w:pStyle w:val="BodyText"/>
              <w:rPr>
                <w:lang w:val="en-US"/>
              </w:rPr>
            </w:pPr>
            <w:r w:rsidRPr="009A6C54">
              <w:t>DESIRED DATE OF APPOINTMENT</w:t>
            </w:r>
          </w:p>
        </w:tc>
      </w:tr>
      <w:tr w:rsidR="00165B60" w:rsidRPr="009A6C54" w:rsidTr="0043434E">
        <w:trPr>
          <w:jc w:val="center"/>
        </w:trPr>
        <w:tc>
          <w:tcPr>
            <w:tcW w:w="1150" w:type="dxa"/>
            <w:shd w:val="clear" w:color="auto" w:fill="auto"/>
          </w:tcPr>
          <w:p w:rsidR="00165B60" w:rsidRPr="009A6C54" w:rsidRDefault="00165B60" w:rsidP="006E75BC">
            <w:pPr>
              <w:pStyle w:val="BodyText"/>
              <w:rPr>
                <w:lang w:val="en-US"/>
              </w:rPr>
            </w:pPr>
            <w:r w:rsidRPr="009A6C54">
              <w:rPr>
                <w:lang w:val="en-US"/>
              </w:rPr>
              <w:t>18</w:t>
            </w:r>
          </w:p>
        </w:tc>
        <w:tc>
          <w:tcPr>
            <w:tcW w:w="6550" w:type="dxa"/>
            <w:shd w:val="clear" w:color="auto" w:fill="auto"/>
          </w:tcPr>
          <w:p w:rsidR="00165B60" w:rsidRPr="009A6C54" w:rsidRDefault="00165B60" w:rsidP="006E75BC">
            <w:pPr>
              <w:pStyle w:val="BodyText"/>
              <w:rPr>
                <w:lang w:val="en-US"/>
              </w:rPr>
            </w:pPr>
            <w:r w:rsidRPr="009A6C54">
              <w:t>PURPOSE OF VISIT and SHORT DESCRIPTION</w:t>
            </w:r>
          </w:p>
        </w:tc>
      </w:tr>
      <w:tr w:rsidR="00165B60" w:rsidRPr="009A6C54" w:rsidTr="0043434E">
        <w:trPr>
          <w:jc w:val="center"/>
        </w:trPr>
        <w:tc>
          <w:tcPr>
            <w:tcW w:w="1150" w:type="dxa"/>
            <w:shd w:val="clear" w:color="auto" w:fill="auto"/>
          </w:tcPr>
          <w:p w:rsidR="00165B60" w:rsidRPr="009A6C54" w:rsidRDefault="00165B60" w:rsidP="00165B60">
            <w:pPr>
              <w:pStyle w:val="BodyText"/>
              <w:rPr>
                <w:lang w:val="en-US"/>
              </w:rPr>
            </w:pPr>
            <w:r w:rsidRPr="009A6C54">
              <w:rPr>
                <w:lang w:val="en-US"/>
              </w:rPr>
              <w:t>19</w:t>
            </w:r>
          </w:p>
        </w:tc>
        <w:tc>
          <w:tcPr>
            <w:tcW w:w="6550" w:type="dxa"/>
            <w:shd w:val="clear" w:color="auto" w:fill="auto"/>
          </w:tcPr>
          <w:p w:rsidR="00165B60" w:rsidRPr="009A6C54" w:rsidRDefault="00165B60" w:rsidP="006E75BC">
            <w:pPr>
              <w:pStyle w:val="BodyText"/>
              <w:rPr>
                <w:lang w:val="en-US"/>
              </w:rPr>
            </w:pPr>
            <w:r w:rsidRPr="009A6C54">
              <w:t>EKG DATE/TIME</w:t>
            </w:r>
          </w:p>
        </w:tc>
      </w:tr>
      <w:tr w:rsidR="00165B60" w:rsidRPr="009A6C54" w:rsidTr="0043434E">
        <w:trPr>
          <w:jc w:val="center"/>
        </w:trPr>
        <w:tc>
          <w:tcPr>
            <w:tcW w:w="1150" w:type="dxa"/>
            <w:shd w:val="clear" w:color="auto" w:fill="auto"/>
          </w:tcPr>
          <w:p w:rsidR="00165B60" w:rsidRPr="009A6C54" w:rsidRDefault="00165B60" w:rsidP="006E75BC">
            <w:pPr>
              <w:pStyle w:val="BodyText"/>
              <w:rPr>
                <w:lang w:val="en-US"/>
              </w:rPr>
            </w:pPr>
            <w:r w:rsidRPr="009A6C54">
              <w:rPr>
                <w:lang w:val="en-US"/>
              </w:rPr>
              <w:t>20</w:t>
            </w:r>
          </w:p>
        </w:tc>
        <w:tc>
          <w:tcPr>
            <w:tcW w:w="6550" w:type="dxa"/>
            <w:shd w:val="clear" w:color="auto" w:fill="auto"/>
          </w:tcPr>
          <w:p w:rsidR="00165B60" w:rsidRPr="009A6C54" w:rsidRDefault="00165B60" w:rsidP="006E75BC">
            <w:pPr>
              <w:pStyle w:val="BodyText"/>
              <w:rPr>
                <w:lang w:val="en-US"/>
              </w:rPr>
            </w:pPr>
            <w:r w:rsidRPr="009A6C54">
              <w:t>X-RAY DATE/TIME</w:t>
            </w:r>
          </w:p>
        </w:tc>
      </w:tr>
      <w:tr w:rsidR="00165B60" w:rsidRPr="009A6C54" w:rsidTr="0043434E">
        <w:trPr>
          <w:jc w:val="center"/>
        </w:trPr>
        <w:tc>
          <w:tcPr>
            <w:tcW w:w="1150" w:type="dxa"/>
            <w:shd w:val="clear" w:color="auto" w:fill="auto"/>
          </w:tcPr>
          <w:p w:rsidR="00165B60" w:rsidRPr="009A6C54" w:rsidRDefault="00165B60" w:rsidP="006E75BC">
            <w:pPr>
              <w:pStyle w:val="BodyText"/>
              <w:rPr>
                <w:lang w:val="en-US"/>
              </w:rPr>
            </w:pPr>
            <w:r w:rsidRPr="009A6C54">
              <w:rPr>
                <w:lang w:val="en-US"/>
              </w:rPr>
              <w:t>21</w:t>
            </w:r>
          </w:p>
        </w:tc>
        <w:tc>
          <w:tcPr>
            <w:tcW w:w="6550" w:type="dxa"/>
            <w:shd w:val="clear" w:color="auto" w:fill="auto"/>
          </w:tcPr>
          <w:p w:rsidR="00165B60" w:rsidRPr="009A6C54" w:rsidRDefault="00165B60" w:rsidP="006E75BC">
            <w:pPr>
              <w:pStyle w:val="BodyText"/>
              <w:rPr>
                <w:lang w:val="en-US"/>
              </w:rPr>
            </w:pPr>
            <w:r w:rsidRPr="009A6C54">
              <w:t>LAB DATE/TIME</w:t>
            </w:r>
          </w:p>
        </w:tc>
      </w:tr>
      <w:tr w:rsidR="00165B60" w:rsidRPr="009A6C54" w:rsidTr="0043434E">
        <w:trPr>
          <w:jc w:val="center"/>
        </w:trPr>
        <w:tc>
          <w:tcPr>
            <w:tcW w:w="1150" w:type="dxa"/>
            <w:shd w:val="clear" w:color="auto" w:fill="auto"/>
          </w:tcPr>
          <w:p w:rsidR="00165B60" w:rsidRPr="009A6C54" w:rsidRDefault="00165B60" w:rsidP="006E75BC">
            <w:pPr>
              <w:pStyle w:val="BodyText"/>
              <w:rPr>
                <w:lang w:val="en-US"/>
              </w:rPr>
            </w:pPr>
            <w:r w:rsidRPr="009A6C54">
              <w:rPr>
                <w:lang w:val="en-US"/>
              </w:rPr>
              <w:t>22</w:t>
            </w:r>
          </w:p>
        </w:tc>
        <w:tc>
          <w:tcPr>
            <w:tcW w:w="6550" w:type="dxa"/>
            <w:shd w:val="clear" w:color="auto" w:fill="auto"/>
          </w:tcPr>
          <w:p w:rsidR="00165B60" w:rsidRPr="009A6C54" w:rsidRDefault="00165B60" w:rsidP="006E75BC">
            <w:pPr>
              <w:pStyle w:val="BodyText"/>
              <w:rPr>
                <w:lang w:val="en-US"/>
              </w:rPr>
            </w:pPr>
            <w:r w:rsidRPr="009A6C54">
              <w:t>STATUS</w:t>
            </w:r>
          </w:p>
        </w:tc>
      </w:tr>
      <w:tr w:rsidR="00165B60" w:rsidRPr="009A6C54" w:rsidTr="0043434E">
        <w:trPr>
          <w:jc w:val="center"/>
        </w:trPr>
        <w:tc>
          <w:tcPr>
            <w:tcW w:w="1150" w:type="dxa"/>
            <w:shd w:val="clear" w:color="auto" w:fill="auto"/>
          </w:tcPr>
          <w:p w:rsidR="00165B60" w:rsidRPr="009A6C54" w:rsidRDefault="00165B60" w:rsidP="006E75BC">
            <w:pPr>
              <w:pStyle w:val="BodyText"/>
              <w:rPr>
                <w:lang w:val="en-US"/>
              </w:rPr>
            </w:pPr>
            <w:r w:rsidRPr="009A6C54">
              <w:rPr>
                <w:lang w:val="en-US"/>
              </w:rPr>
              <w:t>23</w:t>
            </w:r>
          </w:p>
        </w:tc>
        <w:tc>
          <w:tcPr>
            <w:tcW w:w="6550" w:type="dxa"/>
            <w:shd w:val="clear" w:color="auto" w:fill="auto"/>
          </w:tcPr>
          <w:p w:rsidR="00165B60" w:rsidRPr="009A6C54" w:rsidRDefault="00165B60" w:rsidP="00165B60">
            <w:pPr>
              <w:pStyle w:val="BodyText"/>
              <w:rPr>
                <w:lang w:val="en-US"/>
              </w:rPr>
            </w:pPr>
            <w:r w:rsidRPr="009A6C54">
              <w:t>X-RAY FILMS</w:t>
            </w:r>
          </w:p>
        </w:tc>
      </w:tr>
      <w:tr w:rsidR="00165B60" w:rsidRPr="009A6C54" w:rsidTr="0043434E">
        <w:trPr>
          <w:jc w:val="center"/>
        </w:trPr>
        <w:tc>
          <w:tcPr>
            <w:tcW w:w="1150" w:type="dxa"/>
            <w:shd w:val="clear" w:color="auto" w:fill="auto"/>
          </w:tcPr>
          <w:p w:rsidR="00165B60" w:rsidRPr="009A6C54" w:rsidRDefault="00165B60" w:rsidP="006E75BC">
            <w:pPr>
              <w:pStyle w:val="BodyText"/>
              <w:rPr>
                <w:lang w:val="en-US"/>
              </w:rPr>
            </w:pPr>
            <w:r w:rsidRPr="009A6C54">
              <w:rPr>
                <w:lang w:val="en-US"/>
              </w:rPr>
              <w:t>24</w:t>
            </w:r>
          </w:p>
        </w:tc>
        <w:tc>
          <w:tcPr>
            <w:tcW w:w="6550" w:type="dxa"/>
            <w:shd w:val="clear" w:color="auto" w:fill="auto"/>
          </w:tcPr>
          <w:p w:rsidR="00165B60" w:rsidRPr="009A6C54" w:rsidRDefault="00165B60" w:rsidP="006E75BC">
            <w:pPr>
              <w:pStyle w:val="BodyText"/>
              <w:rPr>
                <w:lang w:val="en-US"/>
              </w:rPr>
            </w:pPr>
            <w:r w:rsidRPr="009A6C54">
              <w:t>AUTO-REBOOKED APPOINTMENT DATE/TIME</w:t>
            </w:r>
          </w:p>
        </w:tc>
      </w:tr>
      <w:tr w:rsidR="00165B60" w:rsidRPr="009A6C54" w:rsidTr="0043434E">
        <w:trPr>
          <w:jc w:val="center"/>
        </w:trPr>
        <w:tc>
          <w:tcPr>
            <w:tcW w:w="1150" w:type="dxa"/>
            <w:shd w:val="clear" w:color="auto" w:fill="auto"/>
          </w:tcPr>
          <w:p w:rsidR="00165B60" w:rsidRPr="009A6C54" w:rsidRDefault="00165B60" w:rsidP="006E75BC">
            <w:pPr>
              <w:pStyle w:val="BodyText"/>
              <w:rPr>
                <w:lang w:val="en-US"/>
              </w:rPr>
            </w:pPr>
            <w:r w:rsidRPr="009A6C54">
              <w:rPr>
                <w:lang w:val="en-US"/>
              </w:rPr>
              <w:t>25</w:t>
            </w:r>
          </w:p>
        </w:tc>
        <w:tc>
          <w:tcPr>
            <w:tcW w:w="6550" w:type="dxa"/>
            <w:shd w:val="clear" w:color="auto" w:fill="auto"/>
          </w:tcPr>
          <w:p w:rsidR="00165B60" w:rsidRPr="009A6C54" w:rsidRDefault="00165B60" w:rsidP="006E75BC">
            <w:pPr>
              <w:pStyle w:val="BodyText"/>
              <w:rPr>
                <w:lang w:val="en-US"/>
              </w:rPr>
            </w:pPr>
            <w:r w:rsidRPr="009A6C54">
              <w:t>NO-SHOW/CANCEL DATE/TIME</w:t>
            </w:r>
          </w:p>
        </w:tc>
      </w:tr>
      <w:tr w:rsidR="00165B60" w:rsidRPr="009A6C54" w:rsidTr="0043434E">
        <w:trPr>
          <w:jc w:val="center"/>
        </w:trPr>
        <w:tc>
          <w:tcPr>
            <w:tcW w:w="1150" w:type="dxa"/>
            <w:shd w:val="clear" w:color="auto" w:fill="auto"/>
          </w:tcPr>
          <w:p w:rsidR="00165B60" w:rsidRPr="009A6C54" w:rsidRDefault="00165B60" w:rsidP="006E75BC">
            <w:pPr>
              <w:pStyle w:val="BodyText"/>
              <w:rPr>
                <w:lang w:val="en-US"/>
              </w:rPr>
            </w:pPr>
            <w:r w:rsidRPr="009A6C54">
              <w:rPr>
                <w:lang w:val="en-US"/>
              </w:rPr>
              <w:t>26</w:t>
            </w:r>
          </w:p>
        </w:tc>
        <w:tc>
          <w:tcPr>
            <w:tcW w:w="6550" w:type="dxa"/>
            <w:shd w:val="clear" w:color="auto" w:fill="auto"/>
          </w:tcPr>
          <w:p w:rsidR="00165B60" w:rsidRPr="009A6C54" w:rsidRDefault="00165B60" w:rsidP="006E75BC">
            <w:pPr>
              <w:pStyle w:val="BodyText"/>
              <w:rPr>
                <w:lang w:val="en-US"/>
              </w:rPr>
            </w:pPr>
            <w:r w:rsidRPr="009A6C54">
              <w:t>RSA APPOINTMENT ID</w:t>
            </w:r>
          </w:p>
        </w:tc>
      </w:tr>
      <w:tr w:rsidR="00165B60" w:rsidRPr="009A6C54" w:rsidTr="0043434E">
        <w:trPr>
          <w:jc w:val="center"/>
        </w:trPr>
        <w:tc>
          <w:tcPr>
            <w:tcW w:w="1150" w:type="dxa"/>
            <w:shd w:val="clear" w:color="auto" w:fill="auto"/>
          </w:tcPr>
          <w:p w:rsidR="00165B60" w:rsidRPr="009A6C54" w:rsidRDefault="00165B60" w:rsidP="006E75BC">
            <w:pPr>
              <w:pStyle w:val="BodyText"/>
              <w:rPr>
                <w:lang w:val="en-US"/>
              </w:rPr>
            </w:pPr>
            <w:r w:rsidRPr="009A6C54">
              <w:rPr>
                <w:lang w:val="en-US"/>
              </w:rPr>
              <w:t>28</w:t>
            </w:r>
          </w:p>
        </w:tc>
        <w:tc>
          <w:tcPr>
            <w:tcW w:w="6550" w:type="dxa"/>
            <w:shd w:val="clear" w:color="auto" w:fill="auto"/>
          </w:tcPr>
          <w:p w:rsidR="00165B60" w:rsidRPr="009A6C54" w:rsidRDefault="00165B60" w:rsidP="006E75BC">
            <w:pPr>
              <w:pStyle w:val="BodyText"/>
              <w:rPr>
                <w:lang w:val="en-US"/>
              </w:rPr>
            </w:pPr>
            <w:r w:rsidRPr="009A6C54">
              <w:t>DATA ENTRY CLERK DUZ AND NAME</w:t>
            </w:r>
          </w:p>
        </w:tc>
      </w:tr>
      <w:tr w:rsidR="00165B60" w:rsidRPr="009A6C54" w:rsidTr="0043434E">
        <w:trPr>
          <w:jc w:val="center"/>
        </w:trPr>
        <w:tc>
          <w:tcPr>
            <w:tcW w:w="1150" w:type="dxa"/>
            <w:shd w:val="clear" w:color="auto" w:fill="auto"/>
          </w:tcPr>
          <w:p w:rsidR="00165B60" w:rsidRPr="009A6C54" w:rsidRDefault="00165B60" w:rsidP="006E75BC">
            <w:pPr>
              <w:pStyle w:val="BodyText"/>
              <w:rPr>
                <w:lang w:val="en-US"/>
              </w:rPr>
            </w:pPr>
            <w:r w:rsidRPr="009A6C54">
              <w:rPr>
                <w:lang w:val="en-US"/>
              </w:rPr>
              <w:t>29</w:t>
            </w:r>
          </w:p>
        </w:tc>
        <w:tc>
          <w:tcPr>
            <w:tcW w:w="6550" w:type="dxa"/>
            <w:shd w:val="clear" w:color="auto" w:fill="auto"/>
          </w:tcPr>
          <w:p w:rsidR="00165B60" w:rsidRPr="009A6C54" w:rsidRDefault="00165B60" w:rsidP="006E75BC">
            <w:pPr>
              <w:pStyle w:val="BodyText"/>
              <w:rPr>
                <w:lang w:val="en-US"/>
              </w:rPr>
            </w:pPr>
            <w:r w:rsidRPr="009A6C54">
              <w:t>NO-SHOW/CANCELED BY DUZ AND NAME</w:t>
            </w:r>
          </w:p>
        </w:tc>
      </w:tr>
      <w:tr w:rsidR="00165B60" w:rsidRPr="009A6C54" w:rsidTr="0043434E">
        <w:trPr>
          <w:jc w:val="center"/>
        </w:trPr>
        <w:tc>
          <w:tcPr>
            <w:tcW w:w="1150" w:type="dxa"/>
            <w:shd w:val="clear" w:color="auto" w:fill="auto"/>
          </w:tcPr>
          <w:p w:rsidR="00165B60" w:rsidRPr="009A6C54" w:rsidRDefault="00165B60" w:rsidP="006E75BC">
            <w:pPr>
              <w:pStyle w:val="BodyText"/>
              <w:rPr>
                <w:lang w:val="en-US"/>
              </w:rPr>
            </w:pPr>
            <w:r w:rsidRPr="009A6C54">
              <w:rPr>
                <w:lang w:val="en-US"/>
              </w:rPr>
              <w:t>30</w:t>
            </w:r>
          </w:p>
        </w:tc>
        <w:tc>
          <w:tcPr>
            <w:tcW w:w="6550" w:type="dxa"/>
            <w:shd w:val="clear" w:color="auto" w:fill="auto"/>
          </w:tcPr>
          <w:p w:rsidR="00165B60" w:rsidRPr="009A6C54" w:rsidRDefault="00165B60" w:rsidP="006E75BC">
            <w:pPr>
              <w:pStyle w:val="BodyText"/>
              <w:rPr>
                <w:lang w:val="en-US"/>
              </w:rPr>
            </w:pPr>
            <w:r w:rsidRPr="009A6C54">
              <w:t>CHECK-IN USER DUZ AND NAME</w:t>
            </w:r>
          </w:p>
        </w:tc>
      </w:tr>
      <w:tr w:rsidR="00165B60" w:rsidRPr="009A6C54" w:rsidTr="0043434E">
        <w:trPr>
          <w:jc w:val="center"/>
        </w:trPr>
        <w:tc>
          <w:tcPr>
            <w:tcW w:w="1150" w:type="dxa"/>
            <w:shd w:val="clear" w:color="auto" w:fill="auto"/>
          </w:tcPr>
          <w:p w:rsidR="00165B60" w:rsidRPr="009A6C54" w:rsidRDefault="00165B60" w:rsidP="006E75BC">
            <w:pPr>
              <w:pStyle w:val="BodyText"/>
              <w:rPr>
                <w:lang w:val="en-US"/>
              </w:rPr>
            </w:pPr>
            <w:r w:rsidRPr="009A6C54">
              <w:rPr>
                <w:lang w:val="en-US"/>
              </w:rPr>
              <w:t>31</w:t>
            </w:r>
          </w:p>
        </w:tc>
        <w:tc>
          <w:tcPr>
            <w:tcW w:w="6550" w:type="dxa"/>
            <w:shd w:val="clear" w:color="auto" w:fill="auto"/>
          </w:tcPr>
          <w:p w:rsidR="00165B60" w:rsidRPr="009A6C54" w:rsidRDefault="00165B60" w:rsidP="006E75BC">
            <w:pPr>
              <w:pStyle w:val="BodyText"/>
              <w:rPr>
                <w:lang w:val="en-US"/>
              </w:rPr>
            </w:pPr>
            <w:r w:rsidRPr="009A6C54">
              <w:t>CHECK-OUT USER DUZ AND NAME</w:t>
            </w:r>
          </w:p>
        </w:tc>
      </w:tr>
      <w:tr w:rsidR="00165B60" w:rsidRPr="009A6C54" w:rsidTr="0043434E">
        <w:trPr>
          <w:jc w:val="center"/>
        </w:trPr>
        <w:tc>
          <w:tcPr>
            <w:tcW w:w="1150" w:type="dxa"/>
            <w:shd w:val="clear" w:color="auto" w:fill="auto"/>
          </w:tcPr>
          <w:p w:rsidR="00165B60" w:rsidRPr="009A6C54" w:rsidRDefault="00165B60" w:rsidP="006E75BC">
            <w:pPr>
              <w:pStyle w:val="BodyText"/>
              <w:rPr>
                <w:lang w:val="en-US"/>
              </w:rPr>
            </w:pPr>
            <w:r w:rsidRPr="009A6C54">
              <w:rPr>
                <w:lang w:val="en-US"/>
              </w:rPr>
              <w:t>32</w:t>
            </w:r>
          </w:p>
        </w:tc>
        <w:tc>
          <w:tcPr>
            <w:tcW w:w="6550" w:type="dxa"/>
            <w:shd w:val="clear" w:color="auto" w:fill="auto"/>
          </w:tcPr>
          <w:p w:rsidR="00165B60" w:rsidRPr="009A6C54" w:rsidRDefault="00165B60" w:rsidP="006E75BC">
            <w:pPr>
              <w:pStyle w:val="BodyText"/>
              <w:rPr>
                <w:lang w:val="en-US"/>
              </w:rPr>
            </w:pPr>
            <w:r w:rsidRPr="009A6C54">
              <w:t>CANCELLATION REASON IEN AND NAME</w:t>
            </w:r>
          </w:p>
        </w:tc>
      </w:tr>
      <w:tr w:rsidR="00165B60" w:rsidRPr="009A6C54" w:rsidTr="0043434E">
        <w:trPr>
          <w:jc w:val="center"/>
        </w:trPr>
        <w:tc>
          <w:tcPr>
            <w:tcW w:w="1150" w:type="dxa"/>
            <w:shd w:val="clear" w:color="auto" w:fill="auto"/>
          </w:tcPr>
          <w:p w:rsidR="00165B60" w:rsidRPr="009A6C54" w:rsidRDefault="00165B60" w:rsidP="006E75BC">
            <w:pPr>
              <w:pStyle w:val="BodyText"/>
              <w:rPr>
                <w:lang w:val="en-US"/>
              </w:rPr>
            </w:pPr>
            <w:r w:rsidRPr="009A6C54">
              <w:rPr>
                <w:lang w:val="en-US"/>
              </w:rPr>
              <w:t>33</w:t>
            </w:r>
          </w:p>
        </w:tc>
        <w:tc>
          <w:tcPr>
            <w:tcW w:w="6550" w:type="dxa"/>
            <w:shd w:val="clear" w:color="auto" w:fill="auto"/>
          </w:tcPr>
          <w:p w:rsidR="00165B60" w:rsidRPr="009A6C54" w:rsidRDefault="00D40996" w:rsidP="006E75BC">
            <w:pPr>
              <w:pStyle w:val="BodyText"/>
              <w:rPr>
                <w:lang w:val="en-US"/>
              </w:rPr>
            </w:pPr>
            <w:r w:rsidRPr="009A6C54">
              <w:t>CONSULT LINK</w:t>
            </w:r>
          </w:p>
        </w:tc>
      </w:tr>
    </w:tbl>
    <w:p w:rsidR="00D40996" w:rsidRPr="009A6C54" w:rsidRDefault="00D40996" w:rsidP="00D40996">
      <w:pPr>
        <w:pStyle w:val="BodyText"/>
        <w:spacing w:before="0" w:after="0"/>
        <w:rPr>
          <w:lang w:val="en-US"/>
        </w:rPr>
      </w:pPr>
    </w:p>
    <w:p w:rsidR="009C450E" w:rsidRPr="009A6C54" w:rsidRDefault="009C450E" w:rsidP="00D40996">
      <w:pPr>
        <w:pStyle w:val="BodyText"/>
        <w:spacing w:before="0" w:after="0"/>
        <w:rPr>
          <w:lang w:val="en-US"/>
        </w:rPr>
      </w:pPr>
    </w:p>
    <w:p w:rsidR="0027183B" w:rsidRPr="009A6C54" w:rsidRDefault="00D40996" w:rsidP="00FD58B6">
      <w:pPr>
        <w:pStyle w:val="BodyText"/>
        <w:pBdr>
          <w:top w:val="single" w:sz="4" w:space="1" w:color="auto"/>
          <w:left w:val="single" w:sz="4" w:space="4" w:color="auto"/>
          <w:bottom w:val="single" w:sz="4" w:space="1" w:color="auto"/>
          <w:right w:val="single" w:sz="4" w:space="4" w:color="auto"/>
        </w:pBdr>
        <w:spacing w:before="0" w:after="0"/>
        <w:rPr>
          <w:lang w:val="en-US"/>
        </w:rPr>
      </w:pPr>
      <w:r w:rsidRPr="009A6C54">
        <w:rPr>
          <w:b/>
        </w:rPr>
        <w:t>Note:</w:t>
      </w:r>
      <w:r w:rsidRPr="009A6C54">
        <w:t xml:space="preserve"> Field 27 is reserved for the 2507 Request IEN to be available in a future release.</w:t>
      </w:r>
    </w:p>
    <w:p w:rsidR="00355924" w:rsidRPr="009A6C54" w:rsidRDefault="00355924" w:rsidP="00355924">
      <w:pPr>
        <w:pStyle w:val="BodyText"/>
        <w:spacing w:before="0" w:after="0"/>
        <w:rPr>
          <w:lang w:val="en-US"/>
        </w:rPr>
      </w:pPr>
    </w:p>
    <w:p w:rsidR="003539BA" w:rsidRPr="009A6C54" w:rsidRDefault="003539BA" w:rsidP="00355924">
      <w:pPr>
        <w:pStyle w:val="BodyText"/>
        <w:spacing w:before="0" w:after="0"/>
      </w:pPr>
      <w:r w:rsidRPr="009A6C54">
        <w:rPr>
          <w:b/>
        </w:rPr>
        <w:t>Error Code 101</w:t>
      </w:r>
      <w:r w:rsidRPr="009A6C54">
        <w:t>.  The API returns error code 101 when the network is too slow or is down.  Applications that depend upon information stored in an external database must be re-programmed to handle this condition.  Without network error handling, applications may either hang indefinitely or error out.  At this point, there is one error code to indicate a network problem.  See “SDAPI - Error Codes” for a complete list of all API error codes.</w:t>
      </w:r>
    </w:p>
    <w:p w:rsidR="003539BA" w:rsidRPr="009A6C54" w:rsidRDefault="003539BA" w:rsidP="009753B1">
      <w:pPr>
        <w:pStyle w:val="BodyText"/>
      </w:pPr>
      <w:r w:rsidRPr="009A6C54">
        <w:rPr>
          <w:b/>
        </w:rPr>
        <w:t>Error Code 116.</w:t>
      </w:r>
      <w:r w:rsidRPr="009A6C54">
        <w:t xml:space="preserve">  The API returns error code 116 when the data returned from the RSA database doesn't match the data on VistA.  An example of this would be if the RSA returns an IEN that doesn't exist on VistA.  Applications must be re-programmed to handle this condition.  See “SDAPI - Error Codes” for a complete list of all API error codes.</w:t>
      </w:r>
    </w:p>
    <w:p w:rsidR="003539BA" w:rsidRPr="009A6C54" w:rsidRDefault="003539BA" w:rsidP="009753B1">
      <w:pPr>
        <w:pStyle w:val="BodyText"/>
      </w:pPr>
      <w:r w:rsidRPr="009A6C54">
        <w:rPr>
          <w:b/>
        </w:rPr>
        <w:t>Error Code 117</w:t>
      </w:r>
      <w:r w:rsidRPr="009A6C54">
        <w:t>.  The API returns error code 117 when the other error codes don’t apply. This error code will incorporate any additional errors that may be included or returned in the future.  Adding this error code will prevent re-coding of current applications, as these new error codes are introduced.  See “SDAPI - Error Codes” for a complete list of all API error codes.</w:t>
      </w:r>
    </w:p>
    <w:p w:rsidR="003539BA" w:rsidRPr="009A6C54" w:rsidRDefault="003539BA" w:rsidP="009C450E">
      <w:pPr>
        <w:pStyle w:val="BodyText"/>
        <w:spacing w:after="0"/>
        <w:rPr>
          <w:lang w:val="en-US"/>
        </w:rPr>
      </w:pPr>
      <w:r w:rsidRPr="009A6C54">
        <w:rPr>
          <w:b/>
        </w:rPr>
        <w:t>External Data Source</w:t>
      </w:r>
      <w:r w:rsidRPr="009A6C54">
        <w:t xml:space="preserve">.  The API is designed to be used with an external database.  The API pulls over all the data required by the application function in one request and stores it in a temporary global.  The temporary global can then be used in place of the Hospital Location sub-files (44.001, 44.003) and the Patient sub-file (2.98) to perform the business logic of the application, separating the data layer from the business layer.  See the example below.  </w:t>
      </w:r>
    </w:p>
    <w:p w:rsidR="009C450E" w:rsidRPr="009A6C54" w:rsidRDefault="009C450E" w:rsidP="009C450E">
      <w:pPr>
        <w:pStyle w:val="BodyText"/>
        <w:spacing w:before="0" w:after="0"/>
        <w:rPr>
          <w:lang w:val="en-US"/>
        </w:rPr>
      </w:pPr>
    </w:p>
    <w:p w:rsidR="003539BA" w:rsidRPr="009A6C54" w:rsidRDefault="00C972FA" w:rsidP="009C450E">
      <w:pPr>
        <w:pStyle w:val="BodyText"/>
        <w:spacing w:before="0" w:after="0"/>
        <w:rPr>
          <w:lang w:val="en-US"/>
        </w:rPr>
      </w:pPr>
      <w:r w:rsidRPr="009A6C54">
        <w:rPr>
          <w:b/>
          <w:lang w:val="en-US"/>
        </w:rPr>
        <w:t>Example:</w:t>
      </w:r>
      <w:r w:rsidRPr="009A6C54">
        <w:rPr>
          <w:lang w:val="en-US"/>
        </w:rPr>
        <w:t xml:space="preserve"> </w:t>
      </w:r>
      <w:r w:rsidR="003539BA" w:rsidRPr="009A6C54">
        <w:t>The process of encapsulation will involve, in part, replacing direct global references in routines with APIs.  As an example, consider the following piece of code.  This code is designed to retrieve appointment date/time, patient DFN and name, and length of appointment for all DGCLN clinic appointments up to DGLAST date.</w:t>
      </w:r>
    </w:p>
    <w:p w:rsidR="00897037" w:rsidRPr="009A6C54" w:rsidRDefault="00897037" w:rsidP="00897037">
      <w:pPr>
        <w:pStyle w:val="BodyText"/>
        <w:spacing w:before="0" w:after="0"/>
        <w:rPr>
          <w:lang w:val="en-US"/>
        </w:rPr>
      </w:pPr>
    </w:p>
    <w:p w:rsidR="00897037" w:rsidRPr="009A6C54" w:rsidRDefault="00897037" w:rsidP="00897037">
      <w:pPr>
        <w:pStyle w:val="BodyText"/>
        <w:pBdr>
          <w:top w:val="single" w:sz="4" w:space="4" w:color="auto"/>
          <w:left w:val="single" w:sz="4" w:space="4" w:color="auto"/>
          <w:bottom w:val="single" w:sz="4" w:space="1" w:color="auto"/>
          <w:right w:val="single" w:sz="4" w:space="4" w:color="auto"/>
        </w:pBdr>
        <w:tabs>
          <w:tab w:val="clear" w:pos="72"/>
        </w:tabs>
        <w:spacing w:before="0" w:after="0"/>
        <w:rPr>
          <w:rFonts w:ascii="Courier New" w:hAnsi="Courier New" w:cs="Courier New"/>
          <w:sz w:val="20"/>
          <w:szCs w:val="20"/>
        </w:rPr>
      </w:pPr>
      <w:r w:rsidRPr="009A6C54">
        <w:rPr>
          <w:rFonts w:ascii="Courier New" w:hAnsi="Courier New" w:cs="Courier New"/>
          <w:sz w:val="20"/>
          <w:szCs w:val="20"/>
        </w:rPr>
        <w:t>F  S DGDATE=$O(^SC(DGCLN,"S",DGDATE)) Q:'DGDATE!(DGDATE&gt;DGLAST)  D</w:t>
      </w:r>
    </w:p>
    <w:p w:rsidR="00897037" w:rsidRPr="009A6C54" w:rsidRDefault="00897037" w:rsidP="00897037">
      <w:pPr>
        <w:pStyle w:val="BodyText"/>
        <w:pBdr>
          <w:top w:val="single" w:sz="4" w:space="4" w:color="auto"/>
          <w:left w:val="single" w:sz="4" w:space="4" w:color="auto"/>
          <w:bottom w:val="single" w:sz="4" w:space="1" w:color="auto"/>
          <w:right w:val="single" w:sz="4" w:space="4" w:color="auto"/>
        </w:pBdr>
        <w:tabs>
          <w:tab w:val="clear" w:pos="72"/>
        </w:tabs>
        <w:spacing w:before="0" w:after="0"/>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S DGAPT=0 F  S DGAPT=$O(^SC(DGCLN,"S",DGDATE,1,DGAPT)) Q:'DGAPT  D</w:t>
      </w:r>
    </w:p>
    <w:p w:rsidR="00897037" w:rsidRPr="009A6C54" w:rsidRDefault="00897037" w:rsidP="00897037">
      <w:pPr>
        <w:pStyle w:val="BodyText"/>
        <w:pBdr>
          <w:top w:val="single" w:sz="4" w:space="4" w:color="auto"/>
          <w:left w:val="single" w:sz="4" w:space="4" w:color="auto"/>
          <w:bottom w:val="single" w:sz="4" w:space="1" w:color="auto"/>
          <w:right w:val="single" w:sz="4" w:space="4" w:color="auto"/>
        </w:pBdr>
        <w:tabs>
          <w:tab w:val="clear" w:pos="72"/>
        </w:tabs>
        <w:spacing w:before="0" w:after="0"/>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S DGPAT=$P(^SC(DGCLN,"S",DGDATE,1,DGAPT,0),U,1)</w:t>
      </w:r>
    </w:p>
    <w:p w:rsidR="00897037" w:rsidRPr="009A6C54" w:rsidRDefault="00897037" w:rsidP="00897037">
      <w:pPr>
        <w:pStyle w:val="BodyText"/>
        <w:pBdr>
          <w:top w:val="single" w:sz="4" w:space="4" w:color="auto"/>
          <w:left w:val="single" w:sz="4" w:space="4" w:color="auto"/>
          <w:bottom w:val="single" w:sz="4" w:space="1" w:color="auto"/>
          <w:right w:val="single" w:sz="4" w:space="4" w:color="auto"/>
        </w:pBdr>
        <w:tabs>
          <w:tab w:val="clear" w:pos="72"/>
        </w:tabs>
        <w:spacing w:before="0" w:after="0"/>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I $G(DGPAT) S DGPATNAM=$P(^DPT(DGPAT,0),U,1))</w:t>
      </w:r>
    </w:p>
    <w:p w:rsidR="00897037" w:rsidRPr="009A6C54" w:rsidRDefault="00897037" w:rsidP="00897037">
      <w:pPr>
        <w:pStyle w:val="BodyText"/>
        <w:pBdr>
          <w:top w:val="single" w:sz="4" w:space="4" w:color="auto"/>
          <w:left w:val="single" w:sz="4" w:space="4" w:color="auto"/>
          <w:bottom w:val="single" w:sz="4" w:space="1" w:color="auto"/>
          <w:right w:val="single" w:sz="4" w:space="4" w:color="auto"/>
        </w:pBdr>
        <w:tabs>
          <w:tab w:val="clear" w:pos="72"/>
        </w:tabs>
        <w:spacing w:before="0" w:after="0"/>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S DGLOAPPT=$P(^SC(DGCLN,"S",DGDATE,1,DGAPT,0),U,2)</w:t>
      </w:r>
    </w:p>
    <w:p w:rsidR="00897037" w:rsidRPr="009A6C54" w:rsidRDefault="00897037" w:rsidP="00897037">
      <w:pPr>
        <w:pStyle w:val="BodyText"/>
        <w:pBdr>
          <w:top w:val="single" w:sz="4" w:space="4" w:color="auto"/>
          <w:left w:val="single" w:sz="4" w:space="4" w:color="auto"/>
          <w:bottom w:val="single" w:sz="4" w:space="1" w:color="auto"/>
          <w:right w:val="single" w:sz="4" w:space="4" w:color="auto"/>
        </w:pBdr>
        <w:tabs>
          <w:tab w:val="clear" w:pos="72"/>
        </w:tabs>
        <w:spacing w:before="0" w:after="0"/>
        <w:rPr>
          <w:rFonts w:ascii="Courier New" w:hAnsi="Courier New" w:cs="Courier New"/>
          <w:sz w:val="20"/>
          <w:szCs w:val="20"/>
          <w:lang w:val="en-US"/>
        </w:rPr>
      </w:pPr>
      <w:r w:rsidRPr="009A6C54">
        <w:rPr>
          <w:rFonts w:ascii="Courier New" w:hAnsi="Courier New" w:cs="Courier New"/>
          <w:sz w:val="20"/>
          <w:szCs w:val="20"/>
        </w:rPr>
        <w:t>CONTINUE PROCESSING AS NEEDED</w:t>
      </w:r>
    </w:p>
    <w:p w:rsidR="00C972FA" w:rsidRPr="009A6C54" w:rsidRDefault="00C972FA" w:rsidP="00355924">
      <w:pPr>
        <w:pStyle w:val="BodyText"/>
        <w:spacing w:before="0" w:after="0"/>
        <w:rPr>
          <w:lang w:val="en-US"/>
        </w:rPr>
      </w:pPr>
    </w:p>
    <w:p w:rsidR="00A96969" w:rsidRPr="009A6C54" w:rsidRDefault="003539BA" w:rsidP="00355924">
      <w:pPr>
        <w:pStyle w:val="BodyText"/>
        <w:spacing w:before="0" w:after="0"/>
      </w:pPr>
      <w:r w:rsidRPr="009A6C54">
        <w:t>Using the API, the code may be changed as follows:</w:t>
      </w:r>
    </w:p>
    <w:p w:rsidR="003539BA" w:rsidRPr="009A6C54" w:rsidRDefault="00D40996" w:rsidP="00D40996">
      <w:pPr>
        <w:pStyle w:val="BodyText"/>
        <w:spacing w:after="240"/>
        <w:ind w:left="360"/>
        <w:rPr>
          <w:sz w:val="20"/>
          <w:szCs w:val="20"/>
        </w:rPr>
      </w:pPr>
      <w:r w:rsidRPr="009A6C54">
        <w:rPr>
          <w:sz w:val="20"/>
          <w:szCs w:val="20"/>
          <w:lang w:val="en-US"/>
        </w:rPr>
        <w:t>;</w:t>
      </w:r>
      <w:r w:rsidR="006E75BC" w:rsidRPr="009A6C54">
        <w:rPr>
          <w:b/>
          <w:sz w:val="20"/>
          <w:szCs w:val="20"/>
        </w:rPr>
        <w:t>DATA LAYER</w:t>
      </w:r>
    </w:p>
    <w:p w:rsidR="003539BA" w:rsidRPr="009A6C54" w:rsidRDefault="003539BA" w:rsidP="00D40996">
      <w:pPr>
        <w:pStyle w:val="BodyText"/>
        <w:ind w:left="360"/>
        <w:rPr>
          <w:sz w:val="20"/>
          <w:szCs w:val="20"/>
        </w:rPr>
      </w:pPr>
      <w:r w:rsidRPr="009A6C54">
        <w:rPr>
          <w:sz w:val="20"/>
          <w:szCs w:val="20"/>
        </w:rPr>
        <w:t>S DGARRAY(1)=";"_DGLAST</w:t>
      </w:r>
    </w:p>
    <w:p w:rsidR="003539BA" w:rsidRPr="009A6C54" w:rsidRDefault="003539BA" w:rsidP="00D40996">
      <w:pPr>
        <w:pStyle w:val="BodyText"/>
        <w:ind w:left="360"/>
        <w:rPr>
          <w:sz w:val="20"/>
          <w:szCs w:val="20"/>
        </w:rPr>
      </w:pPr>
      <w:r w:rsidRPr="009A6C54">
        <w:rPr>
          <w:sz w:val="20"/>
          <w:szCs w:val="20"/>
        </w:rPr>
        <w:t>S DGARRAY("FLDS")="1;4;5"</w:t>
      </w:r>
    </w:p>
    <w:p w:rsidR="003539BA" w:rsidRPr="009A6C54" w:rsidRDefault="003539BA" w:rsidP="00D40996">
      <w:pPr>
        <w:pStyle w:val="BodyText"/>
        <w:ind w:left="360"/>
        <w:rPr>
          <w:sz w:val="20"/>
          <w:szCs w:val="20"/>
        </w:rPr>
      </w:pPr>
      <w:r w:rsidRPr="009A6C54">
        <w:rPr>
          <w:sz w:val="20"/>
          <w:szCs w:val="20"/>
        </w:rPr>
        <w:t>S DGARRAY(2)=DGCLN</w:t>
      </w:r>
    </w:p>
    <w:p w:rsidR="003539BA" w:rsidRPr="009A6C54" w:rsidRDefault="003539BA" w:rsidP="009C450E">
      <w:pPr>
        <w:pStyle w:val="BodyText"/>
        <w:spacing w:after="0"/>
        <w:ind w:left="360"/>
        <w:rPr>
          <w:sz w:val="20"/>
          <w:szCs w:val="20"/>
        </w:rPr>
      </w:pPr>
      <w:r w:rsidRPr="009A6C54">
        <w:rPr>
          <w:sz w:val="20"/>
          <w:szCs w:val="20"/>
        </w:rPr>
        <w:t>S DGCNT=$$SDAPI^SDAMA301(.DGARRAY)</w:t>
      </w:r>
    </w:p>
    <w:p w:rsidR="00A820E1" w:rsidRPr="009A6C54" w:rsidRDefault="00A820E1" w:rsidP="009C450E">
      <w:pPr>
        <w:pStyle w:val="BodyText"/>
        <w:spacing w:before="0" w:after="0"/>
        <w:ind w:left="360"/>
        <w:rPr>
          <w:sz w:val="20"/>
          <w:szCs w:val="20"/>
          <w:lang w:val="en-US"/>
        </w:rPr>
      </w:pPr>
    </w:p>
    <w:p w:rsidR="003539BA" w:rsidRPr="009A6C54" w:rsidRDefault="00D40996" w:rsidP="00DD629A">
      <w:pPr>
        <w:pStyle w:val="BodyText"/>
        <w:spacing w:before="0" w:after="0"/>
        <w:ind w:left="360"/>
        <w:rPr>
          <w:b/>
          <w:sz w:val="20"/>
          <w:szCs w:val="20"/>
          <w:lang w:val="en-US"/>
        </w:rPr>
      </w:pPr>
      <w:r w:rsidRPr="009A6C54">
        <w:rPr>
          <w:sz w:val="20"/>
          <w:szCs w:val="20"/>
          <w:lang w:val="en-US"/>
        </w:rPr>
        <w:t>;</w:t>
      </w:r>
      <w:r w:rsidR="009753B1" w:rsidRPr="009A6C54">
        <w:rPr>
          <w:b/>
          <w:sz w:val="20"/>
          <w:szCs w:val="20"/>
        </w:rPr>
        <w:t>BUSINESS LAYER</w:t>
      </w:r>
    </w:p>
    <w:p w:rsidR="00D40996" w:rsidRPr="009A6C54" w:rsidRDefault="00D40996" w:rsidP="00A820E1">
      <w:pPr>
        <w:pStyle w:val="BodyText"/>
        <w:spacing w:before="0" w:after="0"/>
        <w:ind w:left="360"/>
        <w:rPr>
          <w:lang w:val="en-US"/>
        </w:rPr>
      </w:pPr>
      <w:r w:rsidRPr="009A6C54">
        <w:rPr>
          <w:lang w:val="en-US"/>
        </w:rPr>
        <w:t xml:space="preserve">;  </w:t>
      </w:r>
      <w:r w:rsidRPr="009A6C54">
        <w:t>if data is returned, process appointment data</w:t>
      </w:r>
    </w:p>
    <w:p w:rsidR="00897037" w:rsidRPr="009A6C54" w:rsidRDefault="00897037" w:rsidP="00897037">
      <w:pPr>
        <w:pStyle w:val="BodyText3"/>
        <w:spacing w:before="0" w:after="0"/>
        <w:ind w:left="360"/>
        <w:rPr>
          <w:color w:val="auto"/>
          <w:lang w:val="en-US"/>
        </w:rPr>
      </w:pPr>
      <w:r w:rsidRPr="009A6C54">
        <w:rPr>
          <w:color w:val="auto"/>
        </w:rPr>
        <w:t xml:space="preserve">I DGCNT&gt;0 S DGPAT=0 F  S DGPAT=$O(^TMP($J,”SDAMA301”,DGCLN,DGPAT) </w:t>
      </w:r>
    </w:p>
    <w:p w:rsidR="00897037" w:rsidRPr="009A6C54" w:rsidRDefault="00897037" w:rsidP="00897037">
      <w:pPr>
        <w:pStyle w:val="BodyText3"/>
        <w:spacing w:before="0" w:after="0"/>
        <w:rPr>
          <w:color w:val="auto"/>
        </w:rPr>
      </w:pPr>
      <w:r w:rsidRPr="009A6C54">
        <w:rPr>
          <w:color w:val="auto"/>
        </w:rPr>
        <w:t>Q:DGPAT=””  D</w:t>
      </w:r>
    </w:p>
    <w:p w:rsidR="00897037" w:rsidRPr="009A6C54" w:rsidRDefault="00897037" w:rsidP="00897037">
      <w:pPr>
        <w:pStyle w:val="BodyText3"/>
        <w:spacing w:before="0" w:after="0"/>
        <w:ind w:left="360"/>
        <w:rPr>
          <w:color w:val="auto"/>
          <w:lang w:val="en-US"/>
        </w:rPr>
      </w:pPr>
      <w:r w:rsidRPr="009A6C54">
        <w:rPr>
          <w:color w:val="auto"/>
          <w:lang w:val="en-US"/>
        </w:rPr>
        <w:t xml:space="preserve">. </w:t>
      </w:r>
      <w:r w:rsidRPr="009A6C54">
        <w:rPr>
          <w:color w:val="auto"/>
        </w:rPr>
        <w:t>S DGDATE=0 F  S DGDATE=$O(^TMP($J,"SDAMA301",DGCLN,DGPAT,DGDATE)</w:t>
      </w:r>
    </w:p>
    <w:p w:rsidR="00897037" w:rsidRPr="009A6C54" w:rsidRDefault="00897037" w:rsidP="00897037">
      <w:pPr>
        <w:pStyle w:val="BodyText3"/>
        <w:spacing w:before="0" w:after="0"/>
        <w:rPr>
          <w:color w:val="auto"/>
        </w:rPr>
      </w:pPr>
      <w:r w:rsidRPr="009A6C54">
        <w:rPr>
          <w:color w:val="auto"/>
        </w:rPr>
        <w:t xml:space="preserve"> Q:DGDATE=""  D</w:t>
      </w:r>
    </w:p>
    <w:p w:rsidR="00897037" w:rsidRPr="009A6C54" w:rsidRDefault="00897037" w:rsidP="00897037">
      <w:pPr>
        <w:pStyle w:val="BodyText3"/>
        <w:spacing w:before="0" w:after="0"/>
        <w:ind w:left="360"/>
        <w:rPr>
          <w:color w:val="auto"/>
          <w:lang w:val="en-US"/>
        </w:rPr>
      </w:pPr>
      <w:r w:rsidRPr="009A6C54">
        <w:rPr>
          <w:color w:val="auto"/>
          <w:lang w:val="en-US"/>
        </w:rPr>
        <w:t xml:space="preserve">.. </w:t>
      </w:r>
      <w:r w:rsidRPr="009A6C54">
        <w:rPr>
          <w:color w:val="auto"/>
        </w:rPr>
        <w:t>S DGLOAPPT=$P($G(^TMP($J,”SDAMA301”,DGCLN,DGPAT,DGDATE)),U,5) ;length</w:t>
      </w:r>
    </w:p>
    <w:p w:rsidR="00897037" w:rsidRPr="009A6C54" w:rsidRDefault="00897037" w:rsidP="00897037">
      <w:pPr>
        <w:pStyle w:val="BodyText3"/>
        <w:spacing w:before="0" w:after="0"/>
        <w:rPr>
          <w:color w:val="auto"/>
        </w:rPr>
      </w:pPr>
      <w:r w:rsidRPr="009A6C54">
        <w:rPr>
          <w:color w:val="auto"/>
        </w:rPr>
        <w:t xml:space="preserve"> of appt</w:t>
      </w:r>
    </w:p>
    <w:p w:rsidR="00897037" w:rsidRPr="009A6C54" w:rsidRDefault="00897037" w:rsidP="00897037">
      <w:pPr>
        <w:pStyle w:val="BodyText3"/>
        <w:spacing w:before="0" w:after="0"/>
        <w:ind w:left="360"/>
        <w:rPr>
          <w:color w:val="auto"/>
          <w:lang w:val="en-US"/>
        </w:rPr>
      </w:pPr>
      <w:r w:rsidRPr="009A6C54">
        <w:rPr>
          <w:color w:val="auto"/>
          <w:lang w:val="en-US"/>
        </w:rPr>
        <w:t xml:space="preserve">.. </w:t>
      </w:r>
      <w:r w:rsidRPr="009A6C54">
        <w:rPr>
          <w:color w:val="auto"/>
        </w:rPr>
        <w:t>S DGPINFO=$P($G(^TMP($J,”SDAMA301”,DGCLN,DGPAT,DGDATE)),U,4) ;patient</w:t>
      </w:r>
    </w:p>
    <w:p w:rsidR="00897037" w:rsidRPr="009A6C54" w:rsidRDefault="00897037" w:rsidP="00897037">
      <w:pPr>
        <w:pStyle w:val="BodyText3"/>
        <w:spacing w:before="0" w:after="0"/>
        <w:rPr>
          <w:color w:val="auto"/>
        </w:rPr>
      </w:pPr>
      <w:r w:rsidRPr="009A6C54">
        <w:rPr>
          <w:color w:val="auto"/>
        </w:rPr>
        <w:t xml:space="preserve"> DFN and Name</w:t>
      </w:r>
    </w:p>
    <w:p w:rsidR="00897037" w:rsidRPr="009A6C54" w:rsidRDefault="00897037" w:rsidP="00897037">
      <w:pPr>
        <w:pStyle w:val="BodyText3"/>
        <w:spacing w:before="0" w:after="0"/>
        <w:ind w:left="360"/>
        <w:rPr>
          <w:color w:val="auto"/>
          <w:lang w:val="en-US"/>
        </w:rPr>
      </w:pPr>
      <w:r w:rsidRPr="009A6C54">
        <w:rPr>
          <w:color w:val="auto"/>
          <w:lang w:val="en-US"/>
        </w:rPr>
        <w:t xml:space="preserve">.. </w:t>
      </w:r>
      <w:r w:rsidRPr="009A6C54">
        <w:rPr>
          <w:color w:val="auto"/>
        </w:rPr>
        <w:t xml:space="preserve">S DGPATNAM=$P(DGPINFO,";",2) ;patient name </w:t>
      </w:r>
    </w:p>
    <w:p w:rsidR="00897037" w:rsidRPr="009A6C54" w:rsidRDefault="00897037" w:rsidP="00897037">
      <w:pPr>
        <w:pStyle w:val="BodyText3"/>
        <w:spacing w:before="0" w:after="0"/>
        <w:ind w:left="360"/>
        <w:rPr>
          <w:color w:val="auto"/>
          <w:lang w:val="en-US"/>
        </w:rPr>
      </w:pPr>
      <w:r w:rsidRPr="009A6C54">
        <w:rPr>
          <w:color w:val="auto"/>
          <w:lang w:val="en-US"/>
        </w:rPr>
        <w:t xml:space="preserve">.. </w:t>
      </w:r>
      <w:r w:rsidRPr="009A6C54">
        <w:rPr>
          <w:color w:val="auto"/>
        </w:rPr>
        <w:t xml:space="preserve">continue processing appointment data as needed </w:t>
      </w:r>
    </w:p>
    <w:p w:rsidR="00897037" w:rsidRPr="009A6C54" w:rsidRDefault="00897037" w:rsidP="00897037">
      <w:pPr>
        <w:pStyle w:val="BodyText3"/>
        <w:spacing w:before="0" w:after="0"/>
        <w:ind w:left="360"/>
        <w:rPr>
          <w:color w:val="auto"/>
        </w:rPr>
      </w:pPr>
      <w:r w:rsidRPr="009A6C54">
        <w:rPr>
          <w:color w:val="auto"/>
          <w:lang w:val="en-US"/>
        </w:rPr>
        <w:t xml:space="preserve">; </w:t>
      </w:r>
      <w:r w:rsidRPr="009A6C54">
        <w:rPr>
          <w:color w:val="auto"/>
        </w:rPr>
        <w:t>if error returned, process error</w:t>
      </w:r>
    </w:p>
    <w:p w:rsidR="00897037" w:rsidRPr="009A6C54" w:rsidRDefault="00897037" w:rsidP="00897037">
      <w:pPr>
        <w:pStyle w:val="BodyText3"/>
        <w:spacing w:before="0" w:after="0"/>
        <w:ind w:left="360"/>
        <w:rPr>
          <w:color w:val="auto"/>
          <w:lang w:val="en-US"/>
        </w:rPr>
      </w:pPr>
      <w:r w:rsidRPr="009A6C54">
        <w:rPr>
          <w:color w:val="auto"/>
        </w:rPr>
        <w:t xml:space="preserve">I DGCNT&lt;0 D </w:t>
      </w:r>
    </w:p>
    <w:p w:rsidR="00897037" w:rsidRPr="009A6C54" w:rsidRDefault="00897037" w:rsidP="00897037">
      <w:pPr>
        <w:pStyle w:val="BodyText3"/>
        <w:spacing w:before="0" w:after="0"/>
        <w:ind w:left="360"/>
        <w:rPr>
          <w:color w:val="auto"/>
          <w:lang w:val="en-US"/>
        </w:rPr>
      </w:pPr>
      <w:r w:rsidRPr="009A6C54">
        <w:rPr>
          <w:color w:val="auto"/>
          <w:lang w:val="en-US"/>
        </w:rPr>
        <w:t>. ;</w:t>
      </w:r>
      <w:r w:rsidRPr="009A6C54">
        <w:rPr>
          <w:color w:val="auto"/>
        </w:rPr>
        <w:t xml:space="preserve">check error array for DATABASE IS UNAVAILABLE error </w:t>
      </w:r>
    </w:p>
    <w:p w:rsidR="00897037" w:rsidRPr="009A6C54" w:rsidRDefault="00897037" w:rsidP="00897037">
      <w:pPr>
        <w:pStyle w:val="BodyText3"/>
        <w:spacing w:before="0" w:after="0"/>
        <w:ind w:left="360"/>
        <w:rPr>
          <w:color w:val="auto"/>
        </w:rPr>
      </w:pPr>
      <w:r w:rsidRPr="009A6C54">
        <w:rPr>
          <w:color w:val="auto"/>
          <w:lang w:val="en-US"/>
        </w:rPr>
        <w:t xml:space="preserve">. </w:t>
      </w:r>
      <w:r w:rsidRPr="009A6C54">
        <w:rPr>
          <w:color w:val="auto"/>
        </w:rPr>
        <w:t>I $D(^TMP($J,”SDAMA301,101)) D</w:t>
      </w:r>
    </w:p>
    <w:p w:rsidR="00897037" w:rsidRPr="009A6C54" w:rsidRDefault="00897037" w:rsidP="00897037">
      <w:pPr>
        <w:pStyle w:val="BodyText3"/>
        <w:spacing w:before="0" w:after="0"/>
        <w:ind w:left="360"/>
        <w:rPr>
          <w:color w:val="auto"/>
          <w:lang w:val="en-US"/>
        </w:rPr>
      </w:pPr>
      <w:r w:rsidRPr="009A6C54">
        <w:rPr>
          <w:color w:val="auto"/>
          <w:lang w:val="en-US"/>
        </w:rPr>
        <w:t xml:space="preserve">.. </w:t>
      </w:r>
      <w:r w:rsidRPr="009A6C54">
        <w:rPr>
          <w:color w:val="auto"/>
        </w:rPr>
        <w:t xml:space="preserve">process error as needed (calling application to determine how to </w:t>
      </w:r>
    </w:p>
    <w:p w:rsidR="00897037" w:rsidRPr="009A6C54" w:rsidRDefault="00897037" w:rsidP="00897037">
      <w:pPr>
        <w:pStyle w:val="BodyText3"/>
        <w:spacing w:before="0" w:after="0"/>
        <w:rPr>
          <w:color w:val="auto"/>
        </w:rPr>
      </w:pPr>
      <w:r w:rsidRPr="009A6C54">
        <w:rPr>
          <w:color w:val="auto"/>
        </w:rPr>
        <w:t>handle this)</w:t>
      </w:r>
    </w:p>
    <w:p w:rsidR="00897037" w:rsidRPr="009A6C54" w:rsidRDefault="00897037" w:rsidP="00897037">
      <w:pPr>
        <w:pStyle w:val="BodyText3"/>
        <w:spacing w:before="0" w:after="0"/>
        <w:ind w:left="360"/>
        <w:rPr>
          <w:color w:val="auto"/>
          <w:lang w:val="en-US"/>
        </w:rPr>
      </w:pPr>
      <w:r w:rsidRPr="009A6C54">
        <w:rPr>
          <w:color w:val="auto"/>
          <w:lang w:val="en-US"/>
        </w:rPr>
        <w:t>. ;</w:t>
      </w:r>
      <w:r w:rsidRPr="009A6C54">
        <w:rPr>
          <w:color w:val="auto"/>
        </w:rPr>
        <w:t>check error array for DATA MISMATCH error</w:t>
      </w:r>
    </w:p>
    <w:p w:rsidR="00897037" w:rsidRPr="009A6C54" w:rsidRDefault="00897037" w:rsidP="00897037">
      <w:pPr>
        <w:pStyle w:val="BodyText3"/>
        <w:spacing w:before="0" w:after="0"/>
        <w:ind w:left="360"/>
        <w:rPr>
          <w:color w:val="auto"/>
        </w:rPr>
      </w:pPr>
      <w:r w:rsidRPr="009A6C54">
        <w:rPr>
          <w:color w:val="auto"/>
          <w:lang w:val="en-US"/>
        </w:rPr>
        <w:t>.</w:t>
      </w:r>
      <w:r w:rsidRPr="009A6C54">
        <w:rPr>
          <w:color w:val="auto"/>
        </w:rPr>
        <w:t xml:space="preserve"> I $D(^TMP($J,”SDAMA301,116)) D</w:t>
      </w:r>
    </w:p>
    <w:p w:rsidR="00897037" w:rsidRPr="009A6C54" w:rsidRDefault="00897037" w:rsidP="00897037">
      <w:pPr>
        <w:pStyle w:val="BodyText3"/>
        <w:spacing w:before="0" w:after="0"/>
        <w:ind w:left="360"/>
        <w:rPr>
          <w:color w:val="auto"/>
          <w:lang w:val="en-US"/>
        </w:rPr>
      </w:pPr>
      <w:r w:rsidRPr="009A6C54">
        <w:rPr>
          <w:color w:val="auto"/>
          <w:lang w:val="en-US"/>
        </w:rPr>
        <w:t xml:space="preserve">.. </w:t>
      </w:r>
      <w:r w:rsidRPr="009A6C54">
        <w:rPr>
          <w:color w:val="auto"/>
        </w:rPr>
        <w:t xml:space="preserve">process error as needed (calling application to determine how to </w:t>
      </w:r>
    </w:p>
    <w:p w:rsidR="00897037" w:rsidRPr="009A6C54" w:rsidRDefault="00897037" w:rsidP="00897037">
      <w:pPr>
        <w:pStyle w:val="BodyText3"/>
        <w:spacing w:before="0" w:after="0"/>
        <w:rPr>
          <w:color w:val="auto"/>
          <w:lang w:val="en-US"/>
        </w:rPr>
      </w:pPr>
      <w:r w:rsidRPr="009A6C54">
        <w:rPr>
          <w:color w:val="auto"/>
        </w:rPr>
        <w:t xml:space="preserve">handle this) </w:t>
      </w:r>
    </w:p>
    <w:p w:rsidR="00897037" w:rsidRPr="009A6C54" w:rsidRDefault="00897037" w:rsidP="00897037">
      <w:pPr>
        <w:pStyle w:val="BodyText3"/>
        <w:spacing w:before="0" w:after="0"/>
        <w:ind w:left="360"/>
        <w:rPr>
          <w:color w:val="auto"/>
        </w:rPr>
      </w:pPr>
      <w:r w:rsidRPr="009A6C54">
        <w:rPr>
          <w:color w:val="auto"/>
          <w:lang w:val="en-US"/>
        </w:rPr>
        <w:t>;</w:t>
      </w:r>
      <w:r w:rsidRPr="009A6C54">
        <w:rPr>
          <w:color w:val="auto"/>
        </w:rPr>
        <w:t>kill the temporary array</w:t>
      </w:r>
    </w:p>
    <w:p w:rsidR="00897037" w:rsidRPr="009A6C54" w:rsidRDefault="00897037" w:rsidP="00897037">
      <w:pPr>
        <w:pStyle w:val="BodyText3"/>
        <w:spacing w:before="0" w:after="0"/>
        <w:ind w:left="360"/>
        <w:rPr>
          <w:color w:val="auto"/>
        </w:rPr>
      </w:pPr>
      <w:r w:rsidRPr="009A6C54">
        <w:rPr>
          <w:color w:val="auto"/>
        </w:rPr>
        <w:t>I DGCNT'=0 K ^TMP($J,”SDAMA301”)</w:t>
      </w:r>
    </w:p>
    <w:p w:rsidR="003539BA" w:rsidRPr="009A6C54" w:rsidRDefault="003539BA" w:rsidP="00D40996">
      <w:pPr>
        <w:pStyle w:val="BodyText"/>
      </w:pPr>
      <w:r w:rsidRPr="009A6C54">
        <w:t>Application Programmer Interface - SDAPI</w:t>
      </w:r>
    </w:p>
    <w:p w:rsidR="003539BA" w:rsidRPr="009A6C54" w:rsidRDefault="003539BA" w:rsidP="00106BBA">
      <w:pPr>
        <w:pStyle w:val="BodyText"/>
      </w:pPr>
      <w:r w:rsidRPr="009A6C54">
        <w:t>Name:</w:t>
      </w:r>
      <w:r w:rsidRPr="009A6C54">
        <w:tab/>
      </w:r>
      <w:r w:rsidR="005327BF" w:rsidRPr="009A6C54">
        <w:tab/>
      </w:r>
      <w:r w:rsidRPr="009A6C54">
        <w:t>SDAPI ; Retrieve Filtered Appointment Data</w:t>
      </w:r>
    </w:p>
    <w:p w:rsidR="003539BA" w:rsidRPr="009A6C54" w:rsidRDefault="003539BA" w:rsidP="00106BBA">
      <w:pPr>
        <w:pStyle w:val="BodyText"/>
      </w:pPr>
      <w:r w:rsidRPr="009A6C54">
        <w:t>Declaration:</w:t>
      </w:r>
      <w:r w:rsidRPr="009A6C54">
        <w:tab/>
        <w:t>$$SDAPI^SDAMA301(.ARRAY)</w:t>
      </w:r>
    </w:p>
    <w:p w:rsidR="00A96969" w:rsidRPr="009A6C54" w:rsidRDefault="003539BA" w:rsidP="00A820E1">
      <w:pPr>
        <w:pStyle w:val="BodyText"/>
        <w:spacing w:before="0" w:after="0"/>
      </w:pPr>
      <w:r w:rsidRPr="009A6C54">
        <w:t>Description:</w:t>
      </w:r>
      <w:r w:rsidRPr="009A6C54">
        <w:tab/>
        <w:t xml:space="preserve">This API returns filtered appointment information and should be called </w:t>
      </w:r>
    </w:p>
    <w:p w:rsidR="003539BA" w:rsidRPr="009A6C54" w:rsidRDefault="00A96969" w:rsidP="00A820E1">
      <w:pPr>
        <w:pStyle w:val="BodyText"/>
        <w:spacing w:before="0" w:after="0"/>
      </w:pPr>
      <w:r w:rsidRPr="009A6C54">
        <w:tab/>
      </w:r>
      <w:r w:rsidRPr="009A6C54">
        <w:tab/>
      </w:r>
      <w:r w:rsidRPr="009A6C54">
        <w:tab/>
      </w:r>
      <w:r w:rsidR="003539BA" w:rsidRPr="009A6C54">
        <w:t>using an EXTRINSIC call.  To use this API, subscribe to Integration Agreement #4433.</w:t>
      </w:r>
    </w:p>
    <w:p w:rsidR="00A96969" w:rsidRPr="009A6C54" w:rsidRDefault="003539BA" w:rsidP="00A820E1">
      <w:pPr>
        <w:pStyle w:val="BodyText"/>
        <w:spacing w:before="0" w:after="0"/>
      </w:pPr>
      <w:r w:rsidRPr="009A6C54">
        <w:t>Argument:</w:t>
      </w:r>
      <w:r w:rsidRPr="009A6C54">
        <w:tab/>
        <w:t xml:space="preserve">ARRAY – An array, passed by value, that is defined and name-spaced by </w:t>
      </w:r>
    </w:p>
    <w:p w:rsidR="003539BA" w:rsidRPr="009A6C54" w:rsidRDefault="00A96969" w:rsidP="00A820E1">
      <w:pPr>
        <w:pStyle w:val="BodyText"/>
        <w:spacing w:before="0" w:after="0"/>
      </w:pPr>
      <w:r w:rsidRPr="009A6C54">
        <w:tab/>
      </w:r>
      <w:r w:rsidRPr="009A6C54">
        <w:tab/>
      </w:r>
      <w:r w:rsidRPr="009A6C54">
        <w:tab/>
      </w:r>
      <w:r w:rsidR="003539BA" w:rsidRPr="009A6C54">
        <w:t>the calling application, containing the following parameters:</w:t>
      </w:r>
    </w:p>
    <w:p w:rsidR="00A820E1" w:rsidRPr="009A6C54" w:rsidRDefault="003539BA" w:rsidP="00A820E1">
      <w:pPr>
        <w:pStyle w:val="BodyText"/>
        <w:spacing w:before="0" w:after="0"/>
        <w:ind w:left="1440"/>
        <w:rPr>
          <w:lang w:val="en-US"/>
        </w:rPr>
      </w:pPr>
      <w:r w:rsidRPr="009A6C54">
        <w:rPr>
          <w:u w:val="single"/>
        </w:rPr>
        <w:t>Field List</w:t>
      </w:r>
      <w:r w:rsidRPr="009A6C54">
        <w:tab/>
        <w:t>Required, ARRAY("FLDS").  List of appointment field IDs requested,</w:t>
      </w:r>
    </w:p>
    <w:p w:rsidR="003539BA" w:rsidRPr="009A6C54" w:rsidRDefault="003539BA" w:rsidP="00A820E1">
      <w:pPr>
        <w:pStyle w:val="BodyText"/>
        <w:spacing w:before="0" w:after="0"/>
        <w:ind w:left="2880"/>
      </w:pPr>
      <w:r w:rsidRPr="009A6C54">
        <w:t>each ID separated by a</w:t>
      </w:r>
      <w:r w:rsidR="005327BF" w:rsidRPr="009A6C54">
        <w:t xml:space="preserve"> </w:t>
      </w:r>
      <w:r w:rsidRPr="009A6C54">
        <w:t>semicolon or “ALL” to indicate all fields are being requested.  See “SDAPI - Data Fields” for a complete list of available appointment fields and their associated IDs.</w:t>
      </w:r>
    </w:p>
    <w:p w:rsidR="00A820E1" w:rsidRPr="009A6C54" w:rsidRDefault="003539BA" w:rsidP="00A820E1">
      <w:pPr>
        <w:pStyle w:val="BodyText"/>
        <w:spacing w:before="0" w:after="0"/>
        <w:ind w:left="1440"/>
        <w:rPr>
          <w:lang w:val="en-US"/>
        </w:rPr>
      </w:pPr>
      <w:r w:rsidRPr="009A6C54">
        <w:rPr>
          <w:u w:val="single"/>
        </w:rPr>
        <w:t>Filters</w:t>
      </w:r>
      <w:r w:rsidRPr="009A6C54">
        <w:tab/>
      </w:r>
      <w:r w:rsidR="005327BF" w:rsidRPr="009A6C54">
        <w:tab/>
      </w:r>
      <w:r w:rsidRPr="009A6C54">
        <w:t>Optional.  See “SDAPI - Filters” for a complete list of available</w:t>
      </w:r>
    </w:p>
    <w:p w:rsidR="003539BA" w:rsidRPr="009A6C54" w:rsidRDefault="003539BA" w:rsidP="00A820E1">
      <w:pPr>
        <w:pStyle w:val="BodyText"/>
        <w:spacing w:before="0" w:after="0"/>
        <w:ind w:left="2880"/>
      </w:pPr>
      <w:r w:rsidRPr="009A6C54">
        <w:t>appointment filters and their input array format.</w:t>
      </w:r>
    </w:p>
    <w:p w:rsidR="00A820E1" w:rsidRPr="009A6C54" w:rsidRDefault="003539BA" w:rsidP="00A820E1">
      <w:pPr>
        <w:pStyle w:val="BodyText"/>
        <w:spacing w:before="0" w:after="0"/>
        <w:ind w:left="1440"/>
        <w:rPr>
          <w:lang w:val="en-US"/>
        </w:rPr>
      </w:pPr>
      <w:r w:rsidRPr="009A6C54">
        <w:rPr>
          <w:u w:val="single"/>
        </w:rPr>
        <w:t>Max Appts</w:t>
      </w:r>
      <w:r w:rsidRPr="009A6C54">
        <w:tab/>
        <w:t xml:space="preserve">Optional, ARRAY("MAX").  Maximum appointments requested.  See </w:t>
      </w:r>
    </w:p>
    <w:p w:rsidR="003539BA" w:rsidRPr="009A6C54" w:rsidRDefault="003539BA" w:rsidP="00A820E1">
      <w:pPr>
        <w:pStyle w:val="BodyText"/>
        <w:spacing w:before="0" w:after="0"/>
        <w:ind w:left="2880"/>
      </w:pPr>
      <w:r w:rsidRPr="009A6C54">
        <w:t>“SDAPI - Filters” for a description and valid values of this array entry.</w:t>
      </w:r>
    </w:p>
    <w:p w:rsidR="00A820E1" w:rsidRPr="009A6C54" w:rsidRDefault="003539BA" w:rsidP="00A820E1">
      <w:pPr>
        <w:pStyle w:val="BodyText"/>
        <w:spacing w:before="0" w:after="0"/>
        <w:ind w:left="1440"/>
        <w:rPr>
          <w:lang w:val="en-US"/>
        </w:rPr>
      </w:pPr>
      <w:r w:rsidRPr="009A6C54">
        <w:rPr>
          <w:u w:val="single"/>
        </w:rPr>
        <w:t>Sort</w:t>
      </w:r>
      <w:r w:rsidRPr="009A6C54">
        <w:tab/>
      </w:r>
      <w:r w:rsidR="005327BF" w:rsidRPr="009A6C54">
        <w:tab/>
      </w:r>
      <w:r w:rsidRPr="009A6C54">
        <w:t xml:space="preserve">Optional, ARRAY(“SORT”).  Allows the output to be sorted by patient </w:t>
      </w:r>
    </w:p>
    <w:p w:rsidR="003539BA" w:rsidRPr="009A6C54" w:rsidRDefault="003539BA" w:rsidP="00A820E1">
      <w:pPr>
        <w:pStyle w:val="BodyText"/>
        <w:spacing w:before="0" w:after="0"/>
        <w:ind w:left="2880"/>
      </w:pPr>
      <w:r w:rsidRPr="009A6C54">
        <w:t>DFN, instead of by Patient and Clinic IENs.  See “SSDAPI - Filters” for a description and valid values of this array entry.</w:t>
      </w:r>
    </w:p>
    <w:p w:rsidR="00A820E1" w:rsidRPr="009A6C54" w:rsidRDefault="003539BA" w:rsidP="0067588A">
      <w:pPr>
        <w:pStyle w:val="BodyText"/>
        <w:spacing w:before="0" w:after="0"/>
        <w:ind w:left="1440"/>
        <w:rPr>
          <w:lang w:val="en-US"/>
        </w:rPr>
      </w:pPr>
      <w:r w:rsidRPr="009A6C54">
        <w:rPr>
          <w:u w:val="single"/>
        </w:rPr>
        <w:t>Purged</w:t>
      </w:r>
      <w:r w:rsidRPr="009A6C54">
        <w:rPr>
          <w:u w:val="single"/>
        </w:rPr>
        <w:tab/>
      </w:r>
      <w:r w:rsidR="005327BF" w:rsidRPr="009A6C54">
        <w:tab/>
      </w:r>
      <w:r w:rsidRPr="009A6C54">
        <w:t xml:space="preserve">Optional, ARRAY(“PURGED”).  Output will include non-canceled </w:t>
      </w:r>
    </w:p>
    <w:p w:rsidR="0067588A" w:rsidRPr="009A6C54" w:rsidRDefault="003539BA" w:rsidP="0067588A">
      <w:pPr>
        <w:pStyle w:val="BodyText"/>
        <w:spacing w:before="0" w:after="0"/>
        <w:ind w:left="2880"/>
      </w:pPr>
      <w:r w:rsidRPr="009A6C54">
        <w:t xml:space="preserve">appointments that were purged from the Hospital Location file yet still exist on the patient file.  See “SDAPI - Filters” for a description and the valid value for this array entry.  </w:t>
      </w:r>
      <w:r w:rsidR="0067588A" w:rsidRPr="009A6C54">
        <w:t xml:space="preserve">If this optional array entry is passed into the API, there are 2 other conditions that must be met else error 115 will be generated:  ARRAY(4) must be populated, and several fields will not be available to request because those fields are either located on the Hospital Location file (which was purged of the appointment) or are calculated using data from the Hospital Location file.  Those fields are 5-9, 11, 22, 28, 30, 31, and 33.  See “SDAPI - Data Fields” for a description of those fields.  </w:t>
      </w:r>
    </w:p>
    <w:p w:rsidR="003539BA" w:rsidRPr="009A6C54" w:rsidRDefault="00B77D9F" w:rsidP="00106BBA">
      <w:pPr>
        <w:pStyle w:val="BodyText"/>
        <w:rPr>
          <w:b/>
        </w:rPr>
      </w:pPr>
      <w:r w:rsidRPr="009A6C54">
        <w:rPr>
          <w:b/>
        </w:rPr>
        <w:t>RETURN VALUES:</w:t>
      </w:r>
    </w:p>
    <w:p w:rsidR="003539BA" w:rsidRPr="009A6C54" w:rsidRDefault="003539BA" w:rsidP="00106BBA">
      <w:pPr>
        <w:pStyle w:val="BodyText"/>
      </w:pPr>
      <w:r w:rsidRPr="009A6C54">
        <w:t xml:space="preserve">From the extrinsic call, this API will return “-1” if an error occurred, “0” if no appointment is found that matches the filter criteria, or account of the returned appointments.  If no appointment is found that matches the filter criteria, the </w:t>
      </w:r>
      <w:r w:rsidRPr="009A6C54">
        <w:rPr>
          <w:rFonts w:ascii="Courier New" w:hAnsi="Courier New" w:cs="Courier New"/>
        </w:rPr>
        <w:t>^TMP($J,”SDAMA301”)</w:t>
      </w:r>
      <w:r w:rsidR="00405B5C" w:rsidRPr="009A6C54">
        <w:rPr>
          <w:lang w:val="en-US"/>
        </w:rPr>
        <w:t xml:space="preserve"> </w:t>
      </w:r>
      <w:r w:rsidRPr="009A6C54">
        <w:t>global will not be generated.</w:t>
      </w:r>
    </w:p>
    <w:p w:rsidR="003539BA" w:rsidRPr="009A6C54" w:rsidRDefault="003539BA" w:rsidP="00106BBA">
      <w:pPr>
        <w:pStyle w:val="BodyText"/>
      </w:pPr>
      <w:r w:rsidRPr="009A6C54">
        <w:t>If appointments are found that match the filter criteria, fields 1 through 5 and 7 through 26 of the appointments will be returned in:</w:t>
      </w:r>
    </w:p>
    <w:p w:rsidR="003539BA" w:rsidRPr="009A6C54" w:rsidRDefault="003539BA" w:rsidP="00405B5C">
      <w:pPr>
        <w:pStyle w:val="BodyText"/>
        <w:spacing w:before="0" w:after="0"/>
        <w:ind w:left="720"/>
        <w:rPr>
          <w:rFonts w:ascii="Courier New" w:hAnsi="Courier New" w:cs="Courier New"/>
          <w:sz w:val="20"/>
          <w:szCs w:val="20"/>
          <w:lang w:val="en-US"/>
        </w:rPr>
      </w:pPr>
      <w:r w:rsidRPr="009A6C54">
        <w:rPr>
          <w:rFonts w:ascii="Courier New" w:hAnsi="Courier New" w:cs="Courier New"/>
          <w:sz w:val="20"/>
          <w:szCs w:val="20"/>
        </w:rPr>
        <w:t>^TMP($J,”SDAMA3</w:t>
      </w:r>
      <w:r w:rsidR="002A363D" w:rsidRPr="009A6C54">
        <w:rPr>
          <w:rFonts w:ascii="Courier New" w:hAnsi="Courier New" w:cs="Courier New"/>
          <w:sz w:val="20"/>
          <w:szCs w:val="20"/>
        </w:rPr>
        <w:t>01”,SORT1,SORT2,APPT DATE/TIME)</w:t>
      </w:r>
    </w:p>
    <w:p w:rsidR="003539BA" w:rsidRPr="009A6C54" w:rsidRDefault="003539BA" w:rsidP="00405B5C">
      <w:pPr>
        <w:pStyle w:val="BodyText"/>
        <w:spacing w:before="0" w:after="0"/>
        <w:ind w:left="720"/>
        <w:rPr>
          <w:rFonts w:ascii="Courier New" w:hAnsi="Courier New" w:cs="Courier New"/>
          <w:sz w:val="20"/>
          <w:szCs w:val="20"/>
        </w:rPr>
      </w:pPr>
      <w:r w:rsidRPr="009A6C54">
        <w:rPr>
          <w:rFonts w:ascii="Courier New" w:hAnsi="Courier New" w:cs="Courier New"/>
          <w:sz w:val="20"/>
          <w:szCs w:val="20"/>
        </w:rPr>
        <w:t>=field1^field2^field3^…</w:t>
      </w:r>
    </w:p>
    <w:p w:rsidR="003539BA" w:rsidRPr="009A6C54" w:rsidRDefault="003539BA" w:rsidP="00405B5C">
      <w:pPr>
        <w:pStyle w:val="BodyText"/>
        <w:spacing w:before="0" w:after="0"/>
        <w:ind w:left="720"/>
      </w:pPr>
      <w:r w:rsidRPr="009A6C54">
        <w:t xml:space="preserve">where SORT1 and SORT2 are driven by the patient filter and defined </w:t>
      </w:r>
    </w:p>
    <w:p w:rsidR="003539BA" w:rsidRPr="009A6C54" w:rsidRDefault="003539BA" w:rsidP="00405B5C">
      <w:pPr>
        <w:pStyle w:val="BodyText"/>
        <w:spacing w:before="0" w:after="0"/>
        <w:ind w:left="720"/>
      </w:pPr>
      <w:r w:rsidRPr="009A6C54">
        <w:t>in the table below, and field1 is appointment data ID 1 (appt date/time)</w:t>
      </w:r>
    </w:p>
    <w:p w:rsidR="003539BA" w:rsidRPr="009A6C54" w:rsidRDefault="003539BA" w:rsidP="00405B5C">
      <w:pPr>
        <w:pStyle w:val="BodyText"/>
        <w:spacing w:before="0" w:after="0"/>
        <w:ind w:left="720"/>
      </w:pPr>
      <w:r w:rsidRPr="009A6C54">
        <w:t xml:space="preserve">if requested, field2 is appointment data ID 2 (clinic IEN and name) if </w:t>
      </w:r>
    </w:p>
    <w:p w:rsidR="003539BA" w:rsidRPr="009A6C54" w:rsidRDefault="003539BA" w:rsidP="00405B5C">
      <w:pPr>
        <w:pStyle w:val="BodyText"/>
        <w:spacing w:before="0" w:after="0"/>
        <w:ind w:left="720"/>
      </w:pPr>
      <w:r w:rsidRPr="009A6C54">
        <w:t xml:space="preserve">requested, etc.  Note:  Piece 6 will always be null, because if field 6 </w:t>
      </w:r>
    </w:p>
    <w:p w:rsidR="003539BA" w:rsidRPr="009A6C54" w:rsidRDefault="003539BA" w:rsidP="00405B5C">
      <w:pPr>
        <w:pStyle w:val="BodyText"/>
        <w:spacing w:before="0" w:after="0"/>
        <w:ind w:left="720"/>
      </w:pPr>
      <w:r w:rsidRPr="009A6C54">
        <w:t xml:space="preserve">(Appointment comments) is requested, the comments will appear on </w:t>
      </w:r>
    </w:p>
    <w:p w:rsidR="003539BA" w:rsidRPr="009A6C54" w:rsidRDefault="003539BA" w:rsidP="00405B5C">
      <w:pPr>
        <w:pStyle w:val="BodyText"/>
        <w:spacing w:before="0" w:after="0"/>
        <w:ind w:left="720"/>
      </w:pPr>
      <w:r w:rsidRPr="009A6C54">
        <w:t xml:space="preserve">the subscript (“C”) of the global reference:   </w:t>
      </w:r>
    </w:p>
    <w:p w:rsidR="003539BA" w:rsidRPr="009A6C54" w:rsidRDefault="003539BA" w:rsidP="001C2F33">
      <w:pPr>
        <w:pStyle w:val="BodyText"/>
        <w:ind w:left="720"/>
        <w:rPr>
          <w:rFonts w:ascii="Courier New" w:hAnsi="Courier New" w:cs="Courier New"/>
          <w:sz w:val="20"/>
          <w:szCs w:val="20"/>
        </w:rPr>
      </w:pPr>
      <w:r w:rsidRPr="009A6C54">
        <w:rPr>
          <w:rFonts w:ascii="Courier New" w:hAnsi="Courier New" w:cs="Courier New"/>
          <w:sz w:val="20"/>
          <w:szCs w:val="20"/>
        </w:rPr>
        <w:t>^TMP($J,”SDAMA301”,SORT1,SORT2,APPT DATE/TIME,”C”)=field 6.</w:t>
      </w:r>
    </w:p>
    <w:p w:rsidR="00DD629A" w:rsidRPr="009A6C54" w:rsidRDefault="00DD629A" w:rsidP="001C2F33">
      <w:pPr>
        <w:pStyle w:val="BodyText"/>
        <w:ind w:left="720"/>
        <w:rPr>
          <w:lang w:val="en-US"/>
        </w:rPr>
      </w:pPr>
    </w:p>
    <w:p w:rsidR="003539BA" w:rsidRPr="009A6C54" w:rsidRDefault="003539BA" w:rsidP="00DD629A">
      <w:pPr>
        <w:pStyle w:val="BodyText"/>
        <w:spacing w:before="0" w:after="0"/>
        <w:ind w:left="720"/>
        <w:rPr>
          <w:lang w:val="en-US"/>
        </w:rPr>
      </w:pPr>
      <w:r w:rsidRPr="009A6C54">
        <w:t>Fields 28 through 33 will be returned in:</w:t>
      </w:r>
    </w:p>
    <w:p w:rsidR="00DD629A" w:rsidRPr="009A6C54" w:rsidRDefault="00DD629A" w:rsidP="00DD629A">
      <w:pPr>
        <w:pStyle w:val="BodyText"/>
        <w:spacing w:before="0" w:after="0"/>
        <w:ind w:left="720"/>
        <w:rPr>
          <w:lang w:val="en-US"/>
        </w:rPr>
      </w:pPr>
    </w:p>
    <w:p w:rsidR="002A363D" w:rsidRPr="009A6C54" w:rsidRDefault="002A363D" w:rsidP="002A363D">
      <w:pPr>
        <w:pStyle w:val="BodyText"/>
        <w:pBdr>
          <w:top w:val="single" w:sz="4" w:space="1" w:color="auto"/>
          <w:left w:val="single" w:sz="4" w:space="4" w:color="auto"/>
          <w:bottom w:val="single" w:sz="4" w:space="1" w:color="auto"/>
          <w:right w:val="single" w:sz="4" w:space="4" w:color="auto"/>
        </w:pBdr>
        <w:spacing w:before="0" w:after="0"/>
        <w:ind w:left="720"/>
        <w:rPr>
          <w:rFonts w:ascii="Courier New" w:hAnsi="Courier New" w:cs="Courier New"/>
          <w:color w:val="auto"/>
          <w:sz w:val="20"/>
          <w:szCs w:val="20"/>
        </w:rPr>
      </w:pPr>
      <w:r w:rsidRPr="009A6C54">
        <w:rPr>
          <w:rFonts w:ascii="Courier New" w:hAnsi="Courier New" w:cs="Courier New"/>
          <w:color w:val="auto"/>
          <w:sz w:val="20"/>
          <w:szCs w:val="20"/>
        </w:rPr>
        <w:t xml:space="preserve">^TMP($J,”SDAMA301”,SORT1,SORT2,APPT DATE/TIME,0) = </w:t>
      </w:r>
    </w:p>
    <w:p w:rsidR="002A363D" w:rsidRPr="009A6C54" w:rsidRDefault="002A363D" w:rsidP="002A363D">
      <w:pPr>
        <w:pStyle w:val="BodyText"/>
        <w:pBdr>
          <w:top w:val="single" w:sz="4" w:space="1" w:color="auto"/>
          <w:left w:val="single" w:sz="4" w:space="4" w:color="auto"/>
          <w:bottom w:val="single" w:sz="4" w:space="1" w:color="auto"/>
          <w:right w:val="single" w:sz="4" w:space="4" w:color="auto"/>
        </w:pBdr>
        <w:spacing w:before="0" w:after="0"/>
        <w:ind w:left="720"/>
        <w:rPr>
          <w:rFonts w:ascii="Courier New" w:hAnsi="Courier New" w:cs="Courier New"/>
          <w:color w:val="auto"/>
          <w:sz w:val="20"/>
          <w:szCs w:val="20"/>
          <w:lang w:val="en-US"/>
        </w:rPr>
      </w:pPr>
      <w:r w:rsidRPr="009A6C54">
        <w:rPr>
          <w:rFonts w:ascii="Courier New" w:hAnsi="Courier New" w:cs="Courier New"/>
          <w:color w:val="auto"/>
          <w:sz w:val="20"/>
          <w:szCs w:val="20"/>
        </w:rPr>
        <w:t>field28^field29^field30^…</w:t>
      </w:r>
    </w:p>
    <w:p w:rsidR="003440E4" w:rsidRPr="009A6C54" w:rsidRDefault="003440E4" w:rsidP="00FD14AA">
      <w:pPr>
        <w:pStyle w:val="BodyText"/>
        <w:spacing w:before="0" w:after="0"/>
        <w:ind w:left="720"/>
        <w:rPr>
          <w:lang w:val="en-US"/>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1"/>
        <w:gridCol w:w="4299"/>
      </w:tblGrid>
      <w:tr w:rsidR="00FD14AA" w:rsidRPr="009A6C54" w:rsidTr="00355924">
        <w:tc>
          <w:tcPr>
            <w:tcW w:w="4440" w:type="dxa"/>
            <w:shd w:val="clear" w:color="auto" w:fill="auto"/>
          </w:tcPr>
          <w:p w:rsidR="00FD14AA" w:rsidRPr="009A6C54" w:rsidRDefault="00FD14AA" w:rsidP="009C450E">
            <w:pPr>
              <w:pStyle w:val="BodyText"/>
              <w:spacing w:before="0" w:after="0"/>
              <w:jc w:val="center"/>
              <w:rPr>
                <w:rFonts w:ascii="Courier New" w:hAnsi="Courier New" w:cs="Courier New"/>
                <w:sz w:val="20"/>
                <w:szCs w:val="20"/>
                <w:lang w:val="en-US"/>
              </w:rPr>
            </w:pPr>
            <w:r w:rsidRPr="009A6C54">
              <w:rPr>
                <w:rFonts w:ascii="Courier New" w:hAnsi="Courier New" w:cs="Courier New"/>
                <w:sz w:val="20"/>
                <w:szCs w:val="20"/>
                <w:lang w:val="en-US"/>
              </w:rPr>
              <w:t>Patient Filter is…</w:t>
            </w:r>
          </w:p>
        </w:tc>
        <w:tc>
          <w:tcPr>
            <w:tcW w:w="4416" w:type="dxa"/>
            <w:shd w:val="clear" w:color="auto" w:fill="auto"/>
          </w:tcPr>
          <w:p w:rsidR="00FD14AA" w:rsidRPr="009A6C54" w:rsidRDefault="00FD14AA" w:rsidP="0043434E">
            <w:pPr>
              <w:pStyle w:val="BodyText"/>
              <w:spacing w:before="0" w:after="0"/>
              <w:rPr>
                <w:rFonts w:ascii="Courier New" w:hAnsi="Courier New" w:cs="Courier New"/>
                <w:sz w:val="20"/>
                <w:szCs w:val="20"/>
                <w:lang w:val="en-US"/>
              </w:rPr>
            </w:pPr>
            <w:r w:rsidRPr="009A6C54">
              <w:rPr>
                <w:rFonts w:ascii="Courier New" w:hAnsi="Courier New" w:cs="Courier New"/>
                <w:sz w:val="20"/>
                <w:szCs w:val="20"/>
                <w:lang w:val="en-US"/>
              </w:rPr>
              <w:t>Sort Values</w:t>
            </w:r>
          </w:p>
        </w:tc>
      </w:tr>
      <w:tr w:rsidR="00FD14AA" w:rsidRPr="009A6C54" w:rsidTr="00355924">
        <w:tc>
          <w:tcPr>
            <w:tcW w:w="4440" w:type="dxa"/>
            <w:shd w:val="clear" w:color="auto" w:fill="auto"/>
          </w:tcPr>
          <w:p w:rsidR="00FD14AA" w:rsidRPr="009A6C54" w:rsidRDefault="00FD14AA" w:rsidP="009C450E">
            <w:pPr>
              <w:pStyle w:val="BodyText"/>
              <w:spacing w:before="0" w:after="0"/>
              <w:jc w:val="center"/>
              <w:rPr>
                <w:rFonts w:ascii="Courier New" w:hAnsi="Courier New" w:cs="Courier New"/>
                <w:sz w:val="20"/>
                <w:szCs w:val="20"/>
                <w:lang w:val="en-US"/>
              </w:rPr>
            </w:pPr>
            <w:r w:rsidRPr="009A6C54">
              <w:rPr>
                <w:rFonts w:ascii="Courier New" w:hAnsi="Courier New" w:cs="Courier New"/>
                <w:sz w:val="20"/>
                <w:szCs w:val="20"/>
                <w:lang w:val="en-US"/>
              </w:rPr>
              <w:t>Populated</w:t>
            </w:r>
          </w:p>
        </w:tc>
        <w:tc>
          <w:tcPr>
            <w:tcW w:w="4416" w:type="dxa"/>
            <w:shd w:val="clear" w:color="auto" w:fill="auto"/>
          </w:tcPr>
          <w:p w:rsidR="00FD14AA" w:rsidRPr="009A6C54" w:rsidRDefault="00FD14AA" w:rsidP="0043434E">
            <w:pPr>
              <w:pStyle w:val="BodyText"/>
              <w:spacing w:before="0" w:after="0"/>
              <w:rPr>
                <w:rFonts w:ascii="Courier New" w:hAnsi="Courier New" w:cs="Courier New"/>
                <w:sz w:val="20"/>
                <w:szCs w:val="20"/>
                <w:lang w:val="en-US"/>
              </w:rPr>
            </w:pPr>
            <w:r w:rsidRPr="009A6C54">
              <w:rPr>
                <w:rFonts w:ascii="Courier New" w:hAnsi="Courier New" w:cs="Courier New"/>
                <w:sz w:val="20"/>
                <w:szCs w:val="20"/>
              </w:rPr>
              <w:t>SORT1 is Patient DFN, SORT2 is Clinic IEN</w:t>
            </w:r>
          </w:p>
        </w:tc>
      </w:tr>
      <w:tr w:rsidR="00FD14AA" w:rsidRPr="009A6C54" w:rsidTr="00355924">
        <w:trPr>
          <w:trHeight w:val="287"/>
        </w:trPr>
        <w:tc>
          <w:tcPr>
            <w:tcW w:w="4440" w:type="dxa"/>
            <w:shd w:val="clear" w:color="auto" w:fill="auto"/>
          </w:tcPr>
          <w:p w:rsidR="00FD14AA" w:rsidRPr="009A6C54" w:rsidRDefault="00FD14AA" w:rsidP="009C450E">
            <w:pPr>
              <w:pStyle w:val="BodyText"/>
              <w:spacing w:before="0" w:after="0"/>
              <w:jc w:val="center"/>
              <w:rPr>
                <w:rFonts w:ascii="Courier New" w:hAnsi="Courier New" w:cs="Courier New"/>
                <w:sz w:val="20"/>
                <w:szCs w:val="20"/>
                <w:lang w:val="en-US"/>
              </w:rPr>
            </w:pPr>
            <w:r w:rsidRPr="009A6C54">
              <w:rPr>
                <w:rFonts w:ascii="Courier New" w:hAnsi="Courier New" w:cs="Courier New"/>
                <w:sz w:val="20"/>
                <w:szCs w:val="20"/>
                <w:lang w:val="en-US"/>
              </w:rPr>
              <w:t>Not Populated</w:t>
            </w:r>
          </w:p>
        </w:tc>
        <w:tc>
          <w:tcPr>
            <w:tcW w:w="4416" w:type="dxa"/>
            <w:shd w:val="clear" w:color="auto" w:fill="auto"/>
          </w:tcPr>
          <w:p w:rsidR="00FD14AA" w:rsidRPr="009A6C54" w:rsidRDefault="00FD14AA" w:rsidP="0043434E">
            <w:pPr>
              <w:pStyle w:val="Default"/>
              <w:rPr>
                <w:rFonts w:ascii="Courier New" w:hAnsi="Courier New" w:cs="Courier New"/>
                <w:sz w:val="20"/>
                <w:szCs w:val="20"/>
              </w:rPr>
            </w:pPr>
            <w:r w:rsidRPr="009A6C54">
              <w:rPr>
                <w:rFonts w:ascii="Courier New" w:hAnsi="Courier New" w:cs="Courier New"/>
                <w:sz w:val="20"/>
                <w:szCs w:val="20"/>
              </w:rPr>
              <w:t>SORT1 is Clinic IEN, SORT2 is Patient DFN</w:t>
            </w:r>
          </w:p>
        </w:tc>
      </w:tr>
    </w:tbl>
    <w:p w:rsidR="003539BA" w:rsidRPr="009A6C54" w:rsidRDefault="003539BA" w:rsidP="00DD629A">
      <w:pPr>
        <w:pStyle w:val="BodyText"/>
        <w:spacing w:before="0" w:after="0"/>
        <w:ind w:left="720"/>
      </w:pPr>
    </w:p>
    <w:p w:rsidR="00207994" w:rsidRPr="009A6C54" w:rsidRDefault="00207994" w:rsidP="00207994">
      <w:pPr>
        <w:pStyle w:val="BodyText"/>
        <w:spacing w:before="0" w:after="0"/>
        <w:rPr>
          <w:sz w:val="20"/>
          <w:szCs w:val="20"/>
        </w:rPr>
      </w:pPr>
      <w:r w:rsidRPr="009A6C54">
        <w:t xml:space="preserve">In addition, there is another filter value which can be set to alter the output.  If ARRAY(“SORT”)=”P”, then the output will only include the subscript Patient DFN and not Clinic IEN, overriding the Sort Values described above. </w:t>
      </w:r>
      <w:r w:rsidRPr="009A6C54">
        <w:rPr>
          <w:lang w:val="en-US"/>
        </w:rPr>
        <w:t xml:space="preserve"> </w:t>
      </w:r>
      <w:r w:rsidRPr="009A6C54">
        <w:rPr>
          <w:rFonts w:ascii="Courier New" w:hAnsi="Courier New" w:cs="Courier New"/>
          <w:sz w:val="20"/>
          <w:szCs w:val="20"/>
        </w:rPr>
        <w:t>IE.</w:t>
      </w:r>
      <w:r w:rsidRPr="009A6C54">
        <w:rPr>
          <w:rFonts w:ascii="Courier New" w:hAnsi="Courier New" w:cs="Courier New"/>
        </w:rPr>
        <w:t xml:space="preserve"> </w:t>
      </w:r>
      <w:r w:rsidRPr="009A6C54">
        <w:rPr>
          <w:rFonts w:ascii="Courier New" w:hAnsi="Courier New" w:cs="Courier New"/>
          <w:sz w:val="20"/>
          <w:szCs w:val="20"/>
        </w:rPr>
        <w:t>^TMP($J,”SDAMA301”,DFN,APPT DATE/TIME)=field1^field2…</w:t>
      </w:r>
      <w:r w:rsidRPr="009A6C54">
        <w:rPr>
          <w:sz w:val="20"/>
          <w:szCs w:val="20"/>
        </w:rPr>
        <w:t xml:space="preserve"> </w:t>
      </w:r>
    </w:p>
    <w:p w:rsidR="00207994" w:rsidRPr="009A6C54" w:rsidRDefault="00207994" w:rsidP="00207994">
      <w:pPr>
        <w:pStyle w:val="BodyText"/>
      </w:pPr>
      <w:r w:rsidRPr="009A6C54">
        <w:rPr>
          <w:b/>
        </w:rPr>
        <w:t>Note</w:t>
      </w:r>
      <w:r w:rsidRPr="009A6C54">
        <w:t>:  As mentioned above, field 6 will always be null and if field 6 (Appointment Comments) is requested, the comments will appear on the next subscript (“C”) of the global reference.</w:t>
      </w:r>
    </w:p>
    <w:p w:rsidR="00207994" w:rsidRPr="009A6C54" w:rsidRDefault="00207994" w:rsidP="00207994">
      <w:pPr>
        <w:pStyle w:val="BodyText"/>
        <w:spacing w:before="0" w:after="0"/>
        <w:ind w:left="720"/>
        <w:rPr>
          <w:rFonts w:ascii="Courier New" w:hAnsi="Courier New" w:cs="Courier New"/>
          <w:sz w:val="20"/>
          <w:szCs w:val="20"/>
        </w:rPr>
      </w:pPr>
      <w:r w:rsidRPr="009A6C54">
        <w:rPr>
          <w:rFonts w:ascii="Courier New" w:hAnsi="Courier New" w:cs="Courier New"/>
          <w:sz w:val="20"/>
          <w:szCs w:val="20"/>
        </w:rPr>
        <w:t>IE. ^TMP($J,”SDAMA301”,DFN,APPT DATE/TIME,”C”)=field 6.</w:t>
      </w:r>
    </w:p>
    <w:p w:rsidR="00207994" w:rsidRPr="009A6C54" w:rsidRDefault="00207994" w:rsidP="00207994">
      <w:pPr>
        <w:pStyle w:val="BodyText"/>
        <w:ind w:left="720"/>
      </w:pPr>
      <w:r w:rsidRPr="009A6C54">
        <w:t xml:space="preserve">If an error occurs, the error codes and messages will be returned in </w:t>
      </w:r>
    </w:p>
    <w:p w:rsidR="00207994" w:rsidRPr="009A6C54" w:rsidRDefault="00207994" w:rsidP="00207994">
      <w:pPr>
        <w:pStyle w:val="BodyText"/>
        <w:ind w:left="720"/>
        <w:rPr>
          <w:rFonts w:ascii="Courier New" w:hAnsi="Courier New" w:cs="Courier New"/>
          <w:sz w:val="20"/>
          <w:szCs w:val="20"/>
        </w:rPr>
      </w:pPr>
      <w:r w:rsidRPr="009A6C54">
        <w:rPr>
          <w:rFonts w:ascii="Courier New" w:hAnsi="Courier New" w:cs="Courier New"/>
          <w:sz w:val="20"/>
          <w:szCs w:val="20"/>
        </w:rPr>
        <w:t>^TMP($J,”SDAMA301”,error code) = error message</w:t>
      </w:r>
    </w:p>
    <w:p w:rsidR="00207994" w:rsidRPr="009A6C54" w:rsidRDefault="00207994" w:rsidP="00207994">
      <w:pPr>
        <w:pStyle w:val="BodyText"/>
        <w:ind w:left="720"/>
      </w:pPr>
      <w:r w:rsidRPr="009A6C54">
        <w:t>See “SDAPI - Error Codes” for a list of error codes and messages.</w:t>
      </w:r>
    </w:p>
    <w:p w:rsidR="00207994" w:rsidRPr="009A6C54" w:rsidRDefault="00207994" w:rsidP="00207994">
      <w:pPr>
        <w:pStyle w:val="BodyText"/>
        <w:rPr>
          <w:rFonts w:ascii="Courier New" w:hAnsi="Courier New" w:cs="Courier New"/>
          <w:sz w:val="20"/>
          <w:szCs w:val="20"/>
        </w:rPr>
      </w:pPr>
      <w:r w:rsidRPr="009A6C54">
        <w:rPr>
          <w:b/>
        </w:rPr>
        <w:t>Other:</w:t>
      </w:r>
      <w:r w:rsidRPr="009A6C54">
        <w:rPr>
          <w:b/>
          <w:lang w:val="en-US"/>
        </w:rPr>
        <w:t xml:space="preserve"> </w:t>
      </w:r>
      <w:r w:rsidRPr="009A6C54">
        <w:t>When processing has completed, kill the temporary array:</w:t>
      </w:r>
      <w:r w:rsidRPr="009A6C54">
        <w:rPr>
          <w:rFonts w:ascii="Courier New" w:hAnsi="Courier New" w:cs="Courier New"/>
          <w:sz w:val="20"/>
          <w:szCs w:val="20"/>
        </w:rPr>
        <w:t xml:space="preserve">   </w:t>
      </w:r>
    </w:p>
    <w:p w:rsidR="00207994" w:rsidRPr="009A6C54" w:rsidRDefault="00207994" w:rsidP="00207994">
      <w:pPr>
        <w:pStyle w:val="BodyText"/>
        <w:ind w:left="720"/>
        <w:rPr>
          <w:rFonts w:ascii="Courier New" w:hAnsi="Courier New" w:cs="Courier New"/>
          <w:sz w:val="20"/>
          <w:szCs w:val="20"/>
        </w:rPr>
      </w:pPr>
      <w:r w:rsidRPr="009A6C54">
        <w:rPr>
          <w:rFonts w:ascii="Courier New" w:hAnsi="Courier New" w:cs="Courier New"/>
          <w:sz w:val="20"/>
          <w:szCs w:val="20"/>
        </w:rPr>
        <w:t>^TMP($J,”SDAMA301”)</w:t>
      </w:r>
    </w:p>
    <w:p w:rsidR="00207994" w:rsidRPr="009A6C54" w:rsidRDefault="00207994" w:rsidP="00207994">
      <w:pPr>
        <w:pStyle w:val="BodyText"/>
        <w:ind w:left="720"/>
      </w:pPr>
      <w:r w:rsidRPr="009A6C54">
        <w:t>See “SDAPI - Constraints” for constraints.</w:t>
      </w:r>
    </w:p>
    <w:p w:rsidR="003539BA" w:rsidRPr="009A6C54" w:rsidRDefault="001C2F33" w:rsidP="00BE3E49">
      <w:pPr>
        <w:pStyle w:val="Heading2"/>
      </w:pPr>
      <w:r w:rsidRPr="009A6C54">
        <w:br w:type="page"/>
      </w:r>
      <w:bookmarkStart w:id="262" w:name="_Toc11706672"/>
      <w:r w:rsidR="00B77D9F" w:rsidRPr="009A6C54">
        <w:t>SDAPI - EXAMPLES</w:t>
      </w:r>
      <w:bookmarkEnd w:id="262"/>
    </w:p>
    <w:p w:rsidR="00916791" w:rsidRPr="009A6C54" w:rsidRDefault="00916791" w:rsidP="00916791">
      <w:pPr>
        <w:pStyle w:val="BodyText"/>
        <w:spacing w:after="0"/>
        <w:rPr>
          <w:lang w:val="en-US"/>
        </w:rPr>
      </w:pPr>
      <w:r w:rsidRPr="009A6C54">
        <w:t>1)</w:t>
      </w:r>
      <w:r w:rsidRPr="009A6C54">
        <w:rPr>
          <w:lang w:val="en-US"/>
        </w:rPr>
        <w:t xml:space="preserve"> </w:t>
      </w:r>
      <w:r w:rsidRPr="009A6C54">
        <w:rPr>
          <w:b/>
          <w:u w:val="single"/>
        </w:rPr>
        <w:t>By Clinic</w:t>
      </w:r>
      <w:r w:rsidRPr="009A6C54">
        <w:t>.  Get all appointments for clinic 501 on 01/05/04.  Get patient DFN and name, and appointment status.  Note that the output will be sorted first by clinic, then patient, then appointment date/time.  Clinic is first sort because the patient filter is not populated.</w:t>
      </w:r>
    </w:p>
    <w:p w:rsidR="00916791" w:rsidRPr="009A6C54" w:rsidRDefault="00916791" w:rsidP="00916791">
      <w:pPr>
        <w:pStyle w:val="BodyText"/>
        <w:spacing w:before="0" w:after="0"/>
        <w:rPr>
          <w:lang w:val="en-US"/>
        </w:rPr>
      </w:pPr>
    </w:p>
    <w:p w:rsidR="00916791" w:rsidRPr="009A6C54" w:rsidRDefault="00916791" w:rsidP="00916791">
      <w:pPr>
        <w:pStyle w:val="BodyText"/>
        <w:spacing w:before="0" w:after="0"/>
        <w:rPr>
          <w:rFonts w:ascii="Courier New" w:hAnsi="Courier New" w:cs="Courier New"/>
          <w:sz w:val="20"/>
          <w:szCs w:val="20"/>
        </w:rPr>
      </w:pPr>
      <w:r w:rsidRPr="009A6C54">
        <w:rPr>
          <w:rFonts w:ascii="Courier New" w:hAnsi="Courier New" w:cs="Courier New"/>
          <w:sz w:val="20"/>
          <w:szCs w:val="20"/>
        </w:rPr>
        <w:t>N SDARRAY,SDCOUNT,SDDFN,SDDATE,SDAPPT,SDPAT,SDPATNAM,SDSTATUS</w:t>
      </w:r>
    </w:p>
    <w:p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rPr>
        <w:t>S SDARRAY(1)="3040105;3040105"</w:t>
      </w:r>
    </w:p>
    <w:p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rPr>
        <w:t>S SDARRAY(2)=501</w:t>
      </w:r>
    </w:p>
    <w:p w:rsidR="00916791" w:rsidRPr="009A6C54" w:rsidRDefault="009D4AA3" w:rsidP="00916791">
      <w:pPr>
        <w:pStyle w:val="BodyText"/>
        <w:rPr>
          <w:rFonts w:ascii="Courier New" w:hAnsi="Courier New" w:cs="Courier New"/>
          <w:sz w:val="20"/>
          <w:szCs w:val="20"/>
        </w:rPr>
      </w:pPr>
      <w:r>
        <w:rPr>
          <w:rFonts w:ascii="Courier New" w:hAnsi="Courier New" w:cs="Courier New"/>
          <w:noProof/>
          <w:sz w:val="20"/>
          <w:szCs w:val="20"/>
          <w:lang w:val="en-US" w:eastAsia="en-US"/>
        </w:rPr>
        <mc:AlternateContent>
          <mc:Choice Requires="wps">
            <w:drawing>
              <wp:anchor distT="0" distB="0" distL="114300" distR="114300" simplePos="0" relativeHeight="251656192" behindDoc="0" locked="0" layoutInCell="1" allowOverlap="1" wp14:anchorId="26F29723" wp14:editId="26F29724">
                <wp:simplePos x="0" y="0"/>
                <wp:positionH relativeFrom="column">
                  <wp:posOffset>2352675</wp:posOffset>
                </wp:positionH>
                <wp:positionV relativeFrom="paragraph">
                  <wp:posOffset>92075</wp:posOffset>
                </wp:positionV>
                <wp:extent cx="133350" cy="0"/>
                <wp:effectExtent l="19050" t="53975" r="9525" b="60325"/>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9F2B94" id="_x0000_t32" coordsize="21600,21600" o:spt="32" o:oned="t" path="m,l21600,21600e" filled="f">
                <v:path arrowok="t" fillok="f" o:connecttype="none"/>
                <o:lock v:ext="edit" shapetype="t"/>
              </v:shapetype>
              <v:shape id="AutoShape 5" o:spid="_x0000_s1026" type="#_x0000_t32" style="position:absolute;margin-left:185.25pt;margin-top:7.25pt;width:10.5pt;height:0;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">
                <v:stroke endarrow="block"/>
              </v:shape>
            </w:pict>
          </mc:Fallback>
        </mc:AlternateContent>
      </w:r>
      <w:r w:rsidR="00916791" w:rsidRPr="009A6C54">
        <w:rPr>
          <w:rFonts w:ascii="Courier New" w:hAnsi="Courier New" w:cs="Courier New"/>
          <w:sz w:val="20"/>
          <w:szCs w:val="20"/>
        </w:rPr>
        <w:t>S SDARRAY("FLDS")="4;3"</w:t>
      </w:r>
      <w:r w:rsidR="00916791" w:rsidRPr="009A6C54">
        <w:rPr>
          <w:rFonts w:ascii="Courier New" w:hAnsi="Courier New" w:cs="Courier New"/>
          <w:sz w:val="20"/>
          <w:szCs w:val="20"/>
        </w:rPr>
        <w:tab/>
      </w:r>
      <w:r w:rsidR="0041575F" w:rsidRPr="009A6C54">
        <w:rPr>
          <w:rFonts w:hint="eastAsia"/>
          <w:sz w:val="20"/>
          <w:szCs w:val="20"/>
        </w:rPr>
        <w:t xml:space="preserve"> </w:t>
      </w:r>
      <w:r w:rsidR="00615319" w:rsidRPr="009A6C54">
        <w:rPr>
          <w:sz w:val="20"/>
          <w:szCs w:val="20"/>
          <w:lang w:val="en-US"/>
        </w:rPr>
        <w:t xml:space="preserve">                       </w:t>
      </w:r>
      <w:r w:rsidR="0041575F" w:rsidRPr="009A6C54">
        <w:rPr>
          <w:b/>
          <w:sz w:val="20"/>
          <w:szCs w:val="20"/>
        </w:rPr>
        <w:t>order is irrelevant</w:t>
      </w:r>
    </w:p>
    <w:p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rPr>
        <w:t>S SDCOUNT=$$SDAPI^SDAMA301(.SDARRAY)</w:t>
      </w:r>
    </w:p>
    <w:p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rPr>
        <w:t>I SDCOUNT&gt;0 D</w:t>
      </w:r>
    </w:p>
    <w:p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;get patient</w:t>
      </w:r>
    </w:p>
    <w:p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S SDDFN=0 F  S SDDFN=$O(^TMP($J,"SDAMA301",501,SDDFN)) Q:SDDFN="" D</w:t>
      </w:r>
    </w:p>
    <w:p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 ;</w:t>
      </w:r>
      <w:r w:rsidRPr="009A6C54">
        <w:rPr>
          <w:rFonts w:ascii="Courier New" w:hAnsi="Courier New" w:cs="Courier New"/>
          <w:sz w:val="20"/>
          <w:szCs w:val="20"/>
        </w:rPr>
        <w:t>get appointment date/time</w:t>
      </w:r>
    </w:p>
    <w:p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S SDDATE=0 F  S SDDATE=$O(^TMP($J,"SDAMA301",501,SDDFN,SDDATE)) Q:SDDATE="" D</w:t>
      </w:r>
    </w:p>
    <w:p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SDAPPT=$G(^TMP($J,"SDAMA301",501,SDPATDFN,SDDATE)) ;appointment data</w:t>
      </w:r>
    </w:p>
    <w:p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SDSTATUS=$P($G(SDAPPT),"^",3) ;appointment status</w:t>
      </w:r>
    </w:p>
    <w:p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SDPAT=$P($G(SDAPPT),"^",4) ;patient DFN and Name</w:t>
      </w:r>
    </w:p>
    <w:p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SDPATNAM=$P($G(SDPAT),";",2) ;patient Name only</w:t>
      </w:r>
    </w:p>
    <w:p w:rsidR="00916791" w:rsidRPr="009A6C54" w:rsidRDefault="00916791" w:rsidP="00916791">
      <w:pPr>
        <w:pStyle w:val="BodyText"/>
        <w:rPr>
          <w:rFonts w:ascii="Courier New" w:hAnsi="Courier New" w:cs="Courier New"/>
          <w:sz w:val="20"/>
          <w:szCs w:val="20"/>
        </w:rPr>
      </w:pPr>
      <w:r w:rsidRPr="009A6C54">
        <w:rPr>
          <w:rFonts w:ascii="Courier New" w:hAnsi="Courier New" w:cs="Courier New"/>
          <w:sz w:val="20"/>
          <w:szCs w:val="20"/>
        </w:rPr>
        <w:t>continue processing this appointment as needed</w:t>
      </w:r>
    </w:p>
    <w:p w:rsidR="00916791" w:rsidRPr="009A6C54" w:rsidRDefault="00916791" w:rsidP="00916791">
      <w:pPr>
        <w:pStyle w:val="BodyText"/>
      </w:pPr>
      <w:r w:rsidRPr="009A6C54">
        <w:t>I SDCOUNT&lt;0 D</w:t>
      </w:r>
    </w:p>
    <w:p w:rsidR="00916791" w:rsidRPr="009A6C54" w:rsidRDefault="00916791" w:rsidP="00916791">
      <w:pPr>
        <w:pStyle w:val="BodyText"/>
        <w:rPr>
          <w:lang w:val="en-US"/>
        </w:rPr>
      </w:pPr>
      <w:r w:rsidRPr="009A6C54">
        <w:rPr>
          <w:lang w:val="en-US"/>
        </w:rPr>
        <w:t xml:space="preserve"> </w:t>
      </w:r>
      <w:r w:rsidRPr="009A6C54">
        <w:t>do processing for errors 101 and 116</w:t>
      </w:r>
    </w:p>
    <w:p w:rsidR="00916791" w:rsidRPr="009A6C54" w:rsidRDefault="00916791" w:rsidP="00916791">
      <w:pPr>
        <w:pStyle w:val="BodyText"/>
      </w:pPr>
      <w:r w:rsidRPr="009A6C54">
        <w:rPr>
          <w:lang w:val="en-US"/>
        </w:rPr>
        <w:t xml:space="preserve"> </w:t>
      </w:r>
      <w:r w:rsidRPr="009A6C54">
        <w:t>when finished with all processing, kill the output array</w:t>
      </w:r>
    </w:p>
    <w:p w:rsidR="00916791" w:rsidRPr="009A6C54" w:rsidRDefault="00916791" w:rsidP="00916791">
      <w:pPr>
        <w:pStyle w:val="BodyText"/>
      </w:pPr>
      <w:r w:rsidRPr="009A6C54">
        <w:t>I SDCOUNT'=0 K ^TMP($J,"SDAMA301")</w:t>
      </w:r>
    </w:p>
    <w:p w:rsidR="00000FE7" w:rsidRPr="009A6C54" w:rsidRDefault="00C572A6" w:rsidP="00000FE7">
      <w:pPr>
        <w:pStyle w:val="BodyText"/>
        <w:spacing w:before="0" w:after="0"/>
        <w:rPr>
          <w:lang w:val="en-US"/>
        </w:rPr>
      </w:pPr>
      <w:r w:rsidRPr="009A6C54">
        <w:rPr>
          <w:lang w:val="en-US"/>
        </w:rPr>
        <w:br w:type="page"/>
      </w:r>
      <w:r w:rsidR="00000FE7" w:rsidRPr="009A6C54">
        <w:rPr>
          <w:b/>
        </w:rPr>
        <w:t>2)</w:t>
      </w:r>
      <w:r w:rsidR="00000FE7" w:rsidRPr="009A6C54">
        <w:rPr>
          <w:lang w:val="en-US"/>
        </w:rPr>
        <w:t xml:space="preserve"> </w:t>
      </w:r>
      <w:r w:rsidR="00000FE7" w:rsidRPr="009A6C54">
        <w:rPr>
          <w:b/>
          <w:u w:val="single"/>
        </w:rPr>
        <w:t>By Patient</w:t>
      </w:r>
      <w:r w:rsidR="00000FE7" w:rsidRPr="009A6C54">
        <w:t>.  Get the next (after today) scheduled/regular appointment for patient 100.  Get the appointment date/time, clinic IEN and name, and appointment status.  Note that the output will be sorted first by patient, then clinic, then appointment date/time.  Patient is first sort because it is populated.</w:t>
      </w:r>
    </w:p>
    <w:p w:rsidR="00000FE7" w:rsidRPr="009A6C54" w:rsidRDefault="00000FE7" w:rsidP="00000FE7">
      <w:pPr>
        <w:pStyle w:val="BodyText"/>
        <w:spacing w:before="0" w:after="0"/>
        <w:rPr>
          <w:lang w:val="en-US"/>
        </w:rPr>
      </w:pPr>
    </w:p>
    <w:p w:rsidR="00000FE7" w:rsidRPr="009A6C54" w:rsidRDefault="00000FE7" w:rsidP="00000FE7">
      <w:pPr>
        <w:pStyle w:val="BodyText"/>
        <w:spacing w:before="0"/>
        <w:rPr>
          <w:rFonts w:ascii="Courier New" w:hAnsi="Courier New" w:cs="Courier New"/>
          <w:sz w:val="20"/>
          <w:szCs w:val="20"/>
        </w:rPr>
      </w:pPr>
      <w:r w:rsidRPr="009A6C54">
        <w:rPr>
          <w:rFonts w:ascii="Courier New" w:hAnsi="Courier New" w:cs="Courier New"/>
          <w:sz w:val="20"/>
          <w:szCs w:val="20"/>
        </w:rPr>
        <w:t>N SDARRAY,SDCOUNT,SDCLIEN,SDDATE,SDAPPT,SDSTATUS,SDCLINFO,SDCLNAME</w:t>
      </w:r>
    </w:p>
    <w:p w:rsidR="00000FE7" w:rsidRPr="009A6C54" w:rsidRDefault="00000FE7" w:rsidP="00000FE7">
      <w:pPr>
        <w:pStyle w:val="BodyText"/>
        <w:spacing w:before="0"/>
        <w:rPr>
          <w:rFonts w:ascii="Courier New" w:hAnsi="Courier New" w:cs="Courier New"/>
          <w:sz w:val="20"/>
          <w:szCs w:val="20"/>
        </w:rPr>
      </w:pPr>
      <w:r w:rsidRPr="009A6C54">
        <w:rPr>
          <w:rFonts w:ascii="Courier New" w:hAnsi="Courier New" w:cs="Courier New"/>
          <w:sz w:val="20"/>
          <w:szCs w:val="20"/>
        </w:rPr>
        <w:t>S SDARRAY(1)=DT_".2359"</w:t>
      </w:r>
    </w:p>
    <w:p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SDARRAY(3)="R;I"</w:t>
      </w:r>
    </w:p>
    <w:p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SDARRAY(4)=100</w:t>
      </w:r>
    </w:p>
    <w:p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SDARRAY("MAX")=1</w:t>
      </w:r>
    </w:p>
    <w:p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SDARRAY("FLDS")="1;2;3"</w:t>
      </w:r>
    </w:p>
    <w:p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SDCOUNT=$$SDAPI^SDAMA301(.SDARRAY)</w:t>
      </w:r>
    </w:p>
    <w:p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I SDCOUNT&gt;0 D</w:t>
      </w:r>
    </w:p>
    <w:p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w:t>
      </w:r>
      <w:r w:rsidRPr="009A6C54">
        <w:rPr>
          <w:rFonts w:ascii="Courier New" w:hAnsi="Courier New" w:cs="Courier New"/>
          <w:sz w:val="20"/>
          <w:szCs w:val="20"/>
        </w:rPr>
        <w:t>get clinic</w:t>
      </w:r>
    </w:p>
    <w:p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S SDCLIEN=0 F  S SDCLIEN=$O(^TMP($J,"SDAMA301",100,SDCLIEN)) Q:SDCLIEN="" D</w:t>
      </w:r>
    </w:p>
    <w:p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get appointment date/time</w:t>
      </w:r>
    </w:p>
    <w:p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S SDDATE=0 F  S SDDATE=$O(^TMP($J,"SDAMA301",100,SDCLIEN,SDDATE)) Q:SDDATE="" D</w:t>
      </w:r>
    </w:p>
    <w:p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SDAPPT=$G(^TMP($J,"SDAMA301",100,SDCLIEN,SDDATE)) ;appointment data</w:t>
      </w:r>
    </w:p>
    <w:p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SDSTATUS=$P(SDAPPT,"^",3) ;appt status</w:t>
      </w:r>
    </w:p>
    <w:p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SDCLINFO=$P(SDAPPT,"^",2) ;clinic IEN and Name</w:t>
      </w:r>
    </w:p>
    <w:p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SDCLNAME=$P(SDCLINFO,";",2) ;clinic Name only</w:t>
      </w:r>
    </w:p>
    <w:p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continue processing this appointment as needed</w:t>
      </w:r>
    </w:p>
    <w:p w:rsidR="00000FE7" w:rsidRPr="009A6C54" w:rsidRDefault="00000FE7" w:rsidP="00000FE7">
      <w:pPr>
        <w:pStyle w:val="BodyText3"/>
        <w:rPr>
          <w:color w:val="auto"/>
        </w:rPr>
      </w:pPr>
      <w:r w:rsidRPr="009A6C54">
        <w:rPr>
          <w:color w:val="auto"/>
        </w:rPr>
        <w:t>I SDCOUNT&lt;0 D</w:t>
      </w:r>
    </w:p>
    <w:p w:rsidR="00000FE7" w:rsidRPr="009A6C54" w:rsidRDefault="00000FE7" w:rsidP="00000FE7">
      <w:pPr>
        <w:pStyle w:val="BodyText"/>
      </w:pPr>
      <w:r w:rsidRPr="009A6C54">
        <w:t>do processing for errors 101 and 116</w:t>
      </w:r>
    </w:p>
    <w:p w:rsidR="00000FE7" w:rsidRPr="009A6C54" w:rsidRDefault="00000FE7" w:rsidP="00000FE7">
      <w:pPr>
        <w:pStyle w:val="BodyText"/>
      </w:pPr>
      <w:r w:rsidRPr="009A6C54">
        <w:t>when finished with all processing, kill output array</w:t>
      </w:r>
    </w:p>
    <w:p w:rsidR="00000FE7" w:rsidRPr="009A6C54" w:rsidRDefault="00000FE7" w:rsidP="00000FE7">
      <w:pPr>
        <w:pStyle w:val="BodyText3"/>
        <w:rPr>
          <w:color w:val="auto"/>
        </w:rPr>
      </w:pPr>
      <w:r w:rsidRPr="009A6C54">
        <w:rPr>
          <w:color w:val="auto"/>
        </w:rPr>
        <w:t>I SDCOUNT'=0 K ^TMP($J,"SDAMA301")</w:t>
      </w:r>
    </w:p>
    <w:p w:rsidR="00000FE7" w:rsidRPr="009A6C54" w:rsidRDefault="00C572A6" w:rsidP="00000FE7">
      <w:pPr>
        <w:pStyle w:val="BodyText"/>
        <w:tabs>
          <w:tab w:val="left" w:pos="1710"/>
        </w:tabs>
        <w:spacing w:before="0" w:after="0"/>
      </w:pPr>
      <w:r w:rsidRPr="009A6C54">
        <w:br w:type="page"/>
      </w:r>
      <w:r w:rsidR="00000FE7" w:rsidRPr="009A6C54">
        <w:rPr>
          <w:b/>
        </w:rPr>
        <w:t>3)</w:t>
      </w:r>
      <w:r w:rsidR="00000FE7" w:rsidRPr="009A6C54">
        <w:rPr>
          <w:lang w:val="en-US"/>
        </w:rPr>
        <w:t xml:space="preserve"> </w:t>
      </w:r>
      <w:r w:rsidR="00000FE7" w:rsidRPr="009A6C54">
        <w:rPr>
          <w:b/>
          <w:u w:val="single"/>
        </w:rPr>
        <w:t>By Patient and Clinic</w:t>
      </w:r>
      <w:r w:rsidR="00000FE7" w:rsidRPr="009A6C54">
        <w:t>.  Get all appointments for patient 100 in clinic 501, for January 2004.  Get the appointment date/time and credit stop code IEN.  Note that the output will be sorted first by patient, then clinic, then appointment date/time.  Patient is first sort because it is populated.</w:t>
      </w:r>
    </w:p>
    <w:p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N SDARRAY,SDCOUNT,SDDATE,SDAPPT,SDCRSTOP</w:t>
      </w:r>
    </w:p>
    <w:p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SDARRAY(1)="3040101;3040131"</w:t>
      </w:r>
    </w:p>
    <w:p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SDARRAY(2)=501</w:t>
      </w:r>
    </w:p>
    <w:p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SDARRAY(4)=100</w:t>
      </w:r>
    </w:p>
    <w:p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SDARRAY("FLDS")="1;14;16"</w:t>
      </w:r>
    </w:p>
    <w:p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S SDCOUNT=$$SDAPI^SDAMA301(.SDARRAY)</w:t>
      </w:r>
    </w:p>
    <w:p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I SDCOUNT&gt;0 D</w:t>
      </w:r>
    </w:p>
    <w:p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get appointment date/time</w:t>
      </w:r>
    </w:p>
    <w:p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S SDDATE=0 F  S SDDATE=$O(^TMP($J,"SDAMA301",100,501,SDDATE)) Q:SDDATE="" D</w:t>
      </w:r>
    </w:p>
    <w:p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S SDAPPT=$G(^TMP($J,"SDAMA301",100,501,SDDATE)) ;appointment data</w:t>
      </w:r>
    </w:p>
    <w:p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S SDCREDIT=$P(SDAPPT,"^",14) ;credit stop code IEN</w:t>
      </w:r>
    </w:p>
    <w:p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I $G(SDCREDIT)'=";" S SDCRIEN=$P(SDCREDIT,";",1) ;credit stop code IEN only</w:t>
      </w:r>
    </w:p>
    <w:p w:rsidR="00000FE7" w:rsidRPr="009A6C54" w:rsidRDefault="00000FE7" w:rsidP="00000FE7">
      <w:pPr>
        <w:pStyle w:val="BodyText"/>
        <w:rPr>
          <w:rFonts w:ascii="Courier New" w:hAnsi="Courier New" w:cs="Courier New"/>
          <w:sz w:val="20"/>
          <w:szCs w:val="20"/>
        </w:rPr>
      </w:pPr>
      <w:r w:rsidRPr="009A6C54">
        <w:rPr>
          <w:rFonts w:ascii="Courier New" w:hAnsi="Courier New" w:cs="Courier New"/>
          <w:sz w:val="20"/>
          <w:szCs w:val="20"/>
        </w:rPr>
        <w:t>continue processing this appointment as needed</w:t>
      </w:r>
    </w:p>
    <w:p w:rsidR="00000FE7" w:rsidRPr="009A6C54" w:rsidRDefault="00000FE7" w:rsidP="00000FE7">
      <w:pPr>
        <w:pStyle w:val="BodyText3"/>
        <w:rPr>
          <w:color w:val="auto"/>
        </w:rPr>
      </w:pPr>
      <w:r w:rsidRPr="009A6C54">
        <w:rPr>
          <w:color w:val="auto"/>
        </w:rPr>
        <w:t>I SDCOUNT&lt;0 D</w:t>
      </w:r>
    </w:p>
    <w:p w:rsidR="00000FE7" w:rsidRPr="009A6C54" w:rsidRDefault="00000FE7" w:rsidP="00000FE7">
      <w:pPr>
        <w:pStyle w:val="BodyText"/>
      </w:pPr>
      <w:r w:rsidRPr="009A6C54">
        <w:t>do processing for errors 101 and 116</w:t>
      </w:r>
    </w:p>
    <w:p w:rsidR="00000FE7" w:rsidRPr="009A6C54" w:rsidRDefault="00000FE7" w:rsidP="00000FE7">
      <w:pPr>
        <w:pStyle w:val="BodyText"/>
      </w:pPr>
      <w:r w:rsidRPr="009A6C54">
        <w:t>when finished with all processing, kill output array</w:t>
      </w:r>
    </w:p>
    <w:p w:rsidR="00000FE7" w:rsidRPr="009A6C54" w:rsidRDefault="00000FE7" w:rsidP="00000FE7">
      <w:pPr>
        <w:pStyle w:val="BodyText3"/>
        <w:rPr>
          <w:color w:val="auto"/>
          <w:lang w:val="en-US"/>
        </w:rPr>
      </w:pPr>
      <w:r w:rsidRPr="009A6C54">
        <w:rPr>
          <w:color w:val="auto"/>
        </w:rPr>
        <w:t>I SDCOUNT'=0 K ^TMP($J,"SDAMA301")</w:t>
      </w:r>
    </w:p>
    <w:p w:rsidR="00000FE7" w:rsidRPr="009A6C54" w:rsidRDefault="00C572A6" w:rsidP="00000FE7">
      <w:pPr>
        <w:pStyle w:val="BodyText"/>
      </w:pPr>
      <w:r w:rsidRPr="009A6C54">
        <w:rPr>
          <w:rFonts w:ascii="Courier New" w:hAnsi="Courier New"/>
          <w:color w:val="auto"/>
          <w:sz w:val="20"/>
          <w:szCs w:val="20"/>
          <w:lang w:val="en-US"/>
        </w:rPr>
        <w:br w:type="page"/>
      </w:r>
      <w:r w:rsidR="00000FE7" w:rsidRPr="009A6C54">
        <w:rPr>
          <w:b/>
        </w:rPr>
        <w:t>4)</w:t>
      </w:r>
      <w:r w:rsidR="00000FE7" w:rsidRPr="009A6C54">
        <w:rPr>
          <w:lang w:val="en-US"/>
        </w:rPr>
        <w:t xml:space="preserve"> </w:t>
      </w:r>
      <w:r w:rsidR="00000FE7" w:rsidRPr="009A6C54">
        <w:rPr>
          <w:b/>
          <w:u w:val="single"/>
        </w:rPr>
        <w:t>By neither Patient nor Clinic</w:t>
      </w:r>
      <w:r w:rsidR="00000FE7" w:rsidRPr="009A6C54">
        <w:t>.  Get all appointments for primary stop code 300, for January 2004.  Get the appointment status.  Note that the output will be sorted first by clinic, then patient, then appointment date/time.  Clinic is first sort because the patient filter is not populated.</w:t>
      </w:r>
    </w:p>
    <w:p w:rsidR="00000FE7" w:rsidRPr="009A6C54" w:rsidRDefault="00000FE7" w:rsidP="00000FE7">
      <w:pPr>
        <w:pStyle w:val="BodyText"/>
        <w:rPr>
          <w:rFonts w:ascii="Courier New" w:hAnsi="Courier New" w:cs="Courier New"/>
        </w:rPr>
      </w:pPr>
      <w:r w:rsidRPr="009A6C54">
        <w:rPr>
          <w:rFonts w:ascii="Courier New" w:hAnsi="Courier New" w:cs="Courier New"/>
        </w:rPr>
        <w:t>N SDARRAY,SDCOUNT,SDCLIEN,SDDFN,SDDATE,SDAPPT,SDSTATUS</w:t>
      </w:r>
    </w:p>
    <w:p w:rsidR="00000FE7" w:rsidRPr="009A6C54" w:rsidRDefault="00000FE7" w:rsidP="00000FE7">
      <w:pPr>
        <w:pStyle w:val="BodyText"/>
        <w:rPr>
          <w:rFonts w:ascii="Courier New" w:hAnsi="Courier New" w:cs="Courier New"/>
        </w:rPr>
      </w:pPr>
      <w:r w:rsidRPr="009A6C54">
        <w:rPr>
          <w:rFonts w:ascii="Courier New" w:hAnsi="Courier New" w:cs="Courier New"/>
        </w:rPr>
        <w:t>S SDARRAY(1)="3040101;3040131"</w:t>
      </w:r>
    </w:p>
    <w:p w:rsidR="00000FE7" w:rsidRPr="009A6C54" w:rsidRDefault="00000FE7" w:rsidP="00000FE7">
      <w:pPr>
        <w:pStyle w:val="BodyText"/>
        <w:rPr>
          <w:rFonts w:ascii="Courier New" w:hAnsi="Courier New" w:cs="Courier New"/>
        </w:rPr>
      </w:pPr>
      <w:r w:rsidRPr="009A6C54">
        <w:rPr>
          <w:rFonts w:ascii="Courier New" w:hAnsi="Courier New" w:cs="Courier New"/>
        </w:rPr>
        <w:t>S SDARRAY(13)=300</w:t>
      </w:r>
    </w:p>
    <w:p w:rsidR="00000FE7" w:rsidRPr="009A6C54" w:rsidRDefault="00000FE7" w:rsidP="00000FE7">
      <w:pPr>
        <w:pStyle w:val="BodyText"/>
        <w:rPr>
          <w:rFonts w:ascii="Courier New" w:hAnsi="Courier New" w:cs="Courier New"/>
        </w:rPr>
      </w:pPr>
      <w:r w:rsidRPr="009A6C54">
        <w:rPr>
          <w:rFonts w:ascii="Courier New" w:hAnsi="Courier New" w:cs="Courier New"/>
        </w:rPr>
        <w:t>S SDARRAY(4)=100</w:t>
      </w:r>
    </w:p>
    <w:p w:rsidR="00000FE7" w:rsidRPr="009A6C54" w:rsidRDefault="00000FE7" w:rsidP="00000FE7">
      <w:pPr>
        <w:pStyle w:val="BodyText"/>
        <w:rPr>
          <w:rFonts w:ascii="Courier New" w:hAnsi="Courier New" w:cs="Courier New"/>
        </w:rPr>
      </w:pPr>
      <w:r w:rsidRPr="009A6C54">
        <w:rPr>
          <w:rFonts w:ascii="Courier New" w:hAnsi="Courier New" w:cs="Courier New"/>
        </w:rPr>
        <w:t>S SDARRAY("FLDS")="3"</w:t>
      </w:r>
    </w:p>
    <w:p w:rsidR="00000FE7" w:rsidRPr="009A6C54" w:rsidRDefault="00000FE7" w:rsidP="00000FE7">
      <w:pPr>
        <w:pStyle w:val="BodyText"/>
        <w:rPr>
          <w:rFonts w:ascii="Courier New" w:hAnsi="Courier New" w:cs="Courier New"/>
        </w:rPr>
      </w:pPr>
      <w:r w:rsidRPr="009A6C54">
        <w:rPr>
          <w:rFonts w:ascii="Courier New" w:hAnsi="Courier New" w:cs="Courier New"/>
        </w:rPr>
        <w:t>S SDCOUNT=$$SDAPI^SDAMA301(.SDARRAY)</w:t>
      </w:r>
    </w:p>
    <w:p w:rsidR="00000FE7" w:rsidRPr="009A6C54" w:rsidRDefault="00000FE7" w:rsidP="00000FE7">
      <w:pPr>
        <w:pStyle w:val="BodyText"/>
        <w:rPr>
          <w:rFonts w:ascii="Courier New" w:hAnsi="Courier New" w:cs="Courier New"/>
        </w:rPr>
      </w:pPr>
      <w:r w:rsidRPr="009A6C54">
        <w:rPr>
          <w:rFonts w:ascii="Courier New" w:hAnsi="Courier New" w:cs="Courier New"/>
        </w:rPr>
        <w:t>I SDCOUNT&gt;0 D</w:t>
      </w:r>
    </w:p>
    <w:p w:rsidR="00000FE7" w:rsidRPr="009A6C54" w:rsidRDefault="00000FE7" w:rsidP="00000FE7">
      <w:pPr>
        <w:pStyle w:val="BodyText"/>
        <w:rPr>
          <w:rFonts w:ascii="Courier New" w:hAnsi="Courier New" w:cs="Courier New"/>
        </w:rPr>
      </w:pPr>
      <w:r w:rsidRPr="009A6C54">
        <w:rPr>
          <w:rFonts w:ascii="Courier New" w:hAnsi="Courier New" w:cs="Courier New"/>
          <w:lang w:val="en-US"/>
        </w:rPr>
        <w:t xml:space="preserve">. ; </w:t>
      </w:r>
      <w:r w:rsidRPr="009A6C54">
        <w:rPr>
          <w:rFonts w:ascii="Courier New" w:hAnsi="Courier New" w:cs="Courier New"/>
        </w:rPr>
        <w:t>get clinic</w:t>
      </w:r>
    </w:p>
    <w:p w:rsidR="00000FE7" w:rsidRPr="009A6C54" w:rsidRDefault="00000FE7" w:rsidP="00000FE7">
      <w:pPr>
        <w:pStyle w:val="BodyText"/>
        <w:rPr>
          <w:rFonts w:ascii="Courier New" w:hAnsi="Courier New" w:cs="Courier New"/>
        </w:rPr>
      </w:pPr>
      <w:r w:rsidRPr="009A6C54">
        <w:rPr>
          <w:rFonts w:ascii="Courier New" w:hAnsi="Courier New" w:cs="Courier New"/>
          <w:lang w:val="en-US"/>
        </w:rPr>
        <w:t xml:space="preserve">. </w:t>
      </w:r>
      <w:r w:rsidRPr="009A6C54">
        <w:rPr>
          <w:rFonts w:ascii="Courier New" w:hAnsi="Courier New" w:cs="Courier New"/>
        </w:rPr>
        <w:t>S SDCLIEN=0 F  S SDCLIEN=$O(^TMP($J,"SDAMA301",SDCLIEN)) Q:SDCLIEN="" D</w:t>
      </w:r>
    </w:p>
    <w:p w:rsidR="00000FE7" w:rsidRPr="009A6C54" w:rsidRDefault="00000FE7" w:rsidP="00000FE7">
      <w:pPr>
        <w:pStyle w:val="BodyText"/>
        <w:rPr>
          <w:rFonts w:ascii="Courier New" w:hAnsi="Courier New" w:cs="Courier New"/>
        </w:rPr>
      </w:pPr>
      <w:r w:rsidRPr="009A6C54">
        <w:rPr>
          <w:rFonts w:ascii="Courier New" w:hAnsi="Courier New" w:cs="Courier New"/>
          <w:lang w:val="en-US"/>
        </w:rPr>
        <w:t xml:space="preserve">. . ; </w:t>
      </w:r>
      <w:r w:rsidRPr="009A6C54">
        <w:rPr>
          <w:rFonts w:ascii="Courier New" w:hAnsi="Courier New" w:cs="Courier New"/>
        </w:rPr>
        <w:t>get patient</w:t>
      </w:r>
    </w:p>
    <w:p w:rsidR="00000FE7" w:rsidRPr="009A6C54" w:rsidRDefault="00000FE7" w:rsidP="00000FE7">
      <w:pPr>
        <w:pStyle w:val="BodyText"/>
        <w:rPr>
          <w:rFonts w:ascii="Courier New" w:hAnsi="Courier New" w:cs="Courier New"/>
        </w:rPr>
      </w:pPr>
      <w:r w:rsidRPr="009A6C54">
        <w:rPr>
          <w:rFonts w:ascii="Courier New" w:hAnsi="Courier New" w:cs="Courier New"/>
          <w:lang w:val="en-US"/>
        </w:rPr>
        <w:t xml:space="preserve">. . </w:t>
      </w:r>
      <w:r w:rsidRPr="009A6C54">
        <w:rPr>
          <w:rFonts w:ascii="Courier New" w:hAnsi="Courier New" w:cs="Courier New"/>
        </w:rPr>
        <w:t>S SDDFN=0 F  S SDDFN=$O(^TMP($J,"SDAMA301",SDCLIEN,SDDFN)) Q:SDDFN="" D</w:t>
      </w:r>
    </w:p>
    <w:p w:rsidR="00000FE7" w:rsidRPr="009A6C54" w:rsidRDefault="00000FE7" w:rsidP="00000FE7">
      <w:pPr>
        <w:pStyle w:val="BodyText"/>
        <w:rPr>
          <w:rFonts w:ascii="Courier New" w:hAnsi="Courier New" w:cs="Courier New"/>
        </w:rPr>
      </w:pPr>
      <w:r w:rsidRPr="009A6C54">
        <w:rPr>
          <w:rFonts w:ascii="Courier New" w:hAnsi="Courier New" w:cs="Courier New"/>
          <w:lang w:val="en-US"/>
        </w:rPr>
        <w:t xml:space="preserve">. . . ; </w:t>
      </w:r>
      <w:r w:rsidRPr="009A6C54">
        <w:rPr>
          <w:rFonts w:ascii="Courier New" w:hAnsi="Courier New" w:cs="Courier New"/>
        </w:rPr>
        <w:t>get appointment date/time</w:t>
      </w:r>
    </w:p>
    <w:p w:rsidR="00000FE7" w:rsidRPr="009A6C54" w:rsidRDefault="00000FE7" w:rsidP="00000FE7">
      <w:pPr>
        <w:pStyle w:val="BodyText"/>
        <w:rPr>
          <w:rFonts w:ascii="Courier New" w:hAnsi="Courier New" w:cs="Courier New"/>
        </w:rPr>
      </w:pPr>
      <w:r w:rsidRPr="009A6C54">
        <w:rPr>
          <w:rFonts w:ascii="Courier New" w:hAnsi="Courier New" w:cs="Courier New"/>
          <w:lang w:val="en-US"/>
        </w:rPr>
        <w:t xml:space="preserve">. . . </w:t>
      </w:r>
      <w:r w:rsidRPr="009A6C54">
        <w:rPr>
          <w:rFonts w:ascii="Courier New" w:hAnsi="Courier New" w:cs="Courier New"/>
        </w:rPr>
        <w:t>S SDDATE=0 F  S SDDATE=$O(^TMP($J,"SDAMA301",SDCLIEN,SDDFN,SDDATE)) Q:SDDATE="" D</w:t>
      </w:r>
    </w:p>
    <w:p w:rsidR="00000FE7" w:rsidRPr="009A6C54" w:rsidRDefault="00000FE7" w:rsidP="00000FE7">
      <w:pPr>
        <w:pStyle w:val="BodyText"/>
        <w:rPr>
          <w:rFonts w:ascii="Courier New" w:hAnsi="Courier New" w:cs="Courier New"/>
        </w:rPr>
      </w:pPr>
      <w:r w:rsidRPr="009A6C54">
        <w:rPr>
          <w:rFonts w:ascii="Courier New" w:hAnsi="Courier New" w:cs="Courier New"/>
          <w:lang w:val="en-US"/>
        </w:rPr>
        <w:t xml:space="preserve">. . . . </w:t>
      </w:r>
      <w:r w:rsidRPr="009A6C54">
        <w:rPr>
          <w:rFonts w:ascii="Courier New" w:hAnsi="Courier New" w:cs="Courier New"/>
        </w:rPr>
        <w:t>S SDSTATUS=$P($G(^TMP($J,"SDAMA301",100,501,SDDATE)),"^",3) ;appointment status</w:t>
      </w:r>
    </w:p>
    <w:p w:rsidR="00000FE7" w:rsidRPr="009A6C54" w:rsidRDefault="00000FE7" w:rsidP="00000FE7">
      <w:pPr>
        <w:pStyle w:val="BodyText"/>
        <w:rPr>
          <w:rFonts w:ascii="Courier New" w:hAnsi="Courier New" w:cs="Courier New"/>
        </w:rPr>
      </w:pPr>
      <w:r w:rsidRPr="009A6C54">
        <w:rPr>
          <w:rFonts w:ascii="Courier New" w:hAnsi="Courier New" w:cs="Courier New"/>
        </w:rPr>
        <w:t>continue processing this appointment as needed</w:t>
      </w:r>
    </w:p>
    <w:p w:rsidR="00000FE7" w:rsidRPr="009A6C54" w:rsidRDefault="00000FE7" w:rsidP="00000FE7">
      <w:pPr>
        <w:pStyle w:val="BodyText"/>
      </w:pPr>
      <w:r w:rsidRPr="009A6C54">
        <w:t>I SDCOUNT&lt;0 D</w:t>
      </w:r>
    </w:p>
    <w:p w:rsidR="00000FE7" w:rsidRPr="009A6C54" w:rsidRDefault="00000FE7" w:rsidP="00000FE7">
      <w:pPr>
        <w:pStyle w:val="BodyText"/>
      </w:pPr>
      <w:r w:rsidRPr="009A6C54">
        <w:t>do processing for errors 101 and 116</w:t>
      </w:r>
    </w:p>
    <w:p w:rsidR="00000FE7" w:rsidRPr="009A6C54" w:rsidRDefault="00000FE7" w:rsidP="00000FE7">
      <w:pPr>
        <w:pStyle w:val="BodyText"/>
      </w:pPr>
      <w:r w:rsidRPr="009A6C54">
        <w:t>when finished with all processing, kill output array</w:t>
      </w:r>
    </w:p>
    <w:p w:rsidR="00000FE7" w:rsidRPr="009A6C54" w:rsidRDefault="00000FE7" w:rsidP="00000FE7">
      <w:pPr>
        <w:pStyle w:val="BodyText"/>
      </w:pPr>
      <w:r w:rsidRPr="009A6C54">
        <w:t>I SDCOUNT'=0 K ^TMP($J,"SDAMA301")</w:t>
      </w:r>
    </w:p>
    <w:p w:rsidR="00000FE7" w:rsidRPr="009A6C54" w:rsidRDefault="00000FE7" w:rsidP="00000FE7">
      <w:pPr>
        <w:pStyle w:val="BodyText"/>
      </w:pPr>
      <w:r w:rsidRPr="009A6C54">
        <w:t>Warning:  For the quickest performance, this API should be run with a patient and/or clinic filter.  Omission of both filters will result in a lengthy query (time and data).</w:t>
      </w:r>
    </w:p>
    <w:p w:rsidR="00C572A6" w:rsidRPr="009A6C54" w:rsidRDefault="00C572A6" w:rsidP="00000FE7">
      <w:pPr>
        <w:pStyle w:val="BodyText"/>
        <w:spacing w:before="0" w:after="0"/>
        <w:rPr>
          <w:lang w:val="en-US"/>
        </w:rPr>
      </w:pPr>
    </w:p>
    <w:p w:rsidR="00C572A6" w:rsidRPr="009A6C54" w:rsidRDefault="00C572A6" w:rsidP="00B8223B">
      <w:pPr>
        <w:pStyle w:val="BodyText"/>
        <w:rPr>
          <w:lang w:val="en-US"/>
        </w:rPr>
      </w:pPr>
    </w:p>
    <w:p w:rsidR="00C572A6" w:rsidRPr="009A6C54" w:rsidRDefault="00C572A6" w:rsidP="00B8223B">
      <w:pPr>
        <w:pStyle w:val="BodyText"/>
        <w:rPr>
          <w:lang w:val="en-US"/>
        </w:rPr>
      </w:pPr>
    </w:p>
    <w:p w:rsidR="00C572A6" w:rsidRPr="009A6C54" w:rsidRDefault="00C572A6" w:rsidP="00B8223B">
      <w:pPr>
        <w:pStyle w:val="BodyText"/>
        <w:rPr>
          <w:lang w:val="en-US"/>
        </w:rPr>
      </w:pPr>
    </w:p>
    <w:p w:rsidR="00C572A6" w:rsidRPr="009A6C54" w:rsidRDefault="00C572A6" w:rsidP="00B8223B">
      <w:pPr>
        <w:pStyle w:val="BodyText"/>
        <w:rPr>
          <w:lang w:val="en-US"/>
        </w:rPr>
      </w:pPr>
    </w:p>
    <w:p w:rsidR="00081171" w:rsidRPr="009A6C54" w:rsidRDefault="00000FE7" w:rsidP="00081171">
      <w:pPr>
        <w:pStyle w:val="BodyText"/>
      </w:pPr>
      <w:r w:rsidRPr="009A6C54">
        <w:rPr>
          <w:lang w:val="en-US"/>
        </w:rPr>
        <w:br w:type="page"/>
      </w:r>
      <w:r w:rsidR="00081171" w:rsidRPr="009A6C54">
        <w:rPr>
          <w:b/>
        </w:rPr>
        <w:t>5)</w:t>
      </w:r>
      <w:r w:rsidR="00081171" w:rsidRPr="009A6C54">
        <w:rPr>
          <w:lang w:val="en-US"/>
        </w:rPr>
        <w:t xml:space="preserve"> </w:t>
      </w:r>
      <w:r w:rsidR="00081171" w:rsidRPr="009A6C54">
        <w:rPr>
          <w:b/>
          <w:bCs/>
          <w:u w:val="single"/>
        </w:rPr>
        <w:t>By Clinic with “Sort” filter defined</w:t>
      </w:r>
      <w:r w:rsidR="00081171" w:rsidRPr="009A6C54">
        <w:t>.  Get all appointments for clinic 501 on 01/05/04.  Get patient DFN and name, and appointment status.  Note that the output will be sorted first by patient, then appointment date/time.  Patient is only sort because the SORT filter is populated.</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N SDARRAY,SDCOUNT,SDDFN,SDDATE,SDAPPT,SDPAT,SDPATNAM,SDSTATUS</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SDARRAY(1)="3040105;3040105"</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SDARRAY(2)=501</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SDARRAY("SORT")="P"</w:t>
      </w:r>
    </w:p>
    <w:p w:rsidR="00081171" w:rsidRPr="009A6C54" w:rsidRDefault="009D4AA3" w:rsidP="00081171">
      <w:pPr>
        <w:pStyle w:val="BodyText"/>
        <w:rPr>
          <w:rFonts w:ascii="Courier New" w:hAnsi="Courier New" w:cs="Courier New"/>
          <w:sz w:val="20"/>
          <w:szCs w:val="20"/>
        </w:rPr>
      </w:pPr>
      <w:r>
        <w:rPr>
          <w:rFonts w:ascii="Courier New" w:hAnsi="Courier New" w:cs="Courier New"/>
          <w:noProof/>
          <w:sz w:val="20"/>
          <w:szCs w:val="20"/>
          <w:lang w:val="en-US" w:eastAsia="en-US"/>
        </w:rPr>
        <mc:AlternateContent>
          <mc:Choice Requires="wps">
            <w:drawing>
              <wp:anchor distT="0" distB="0" distL="114300" distR="114300" simplePos="0" relativeHeight="251663360" behindDoc="0" locked="0" layoutInCell="1" allowOverlap="1" wp14:anchorId="26F29725" wp14:editId="26F29726">
                <wp:simplePos x="0" y="0"/>
                <wp:positionH relativeFrom="column">
                  <wp:posOffset>2228850</wp:posOffset>
                </wp:positionH>
                <wp:positionV relativeFrom="paragraph">
                  <wp:posOffset>76200</wp:posOffset>
                </wp:positionV>
                <wp:extent cx="133350" cy="0"/>
                <wp:effectExtent l="19050" t="57150" r="9525" b="57150"/>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31C0BA" id="AutoShape 6" o:spid="_x0000_s1026" type="#_x0000_t32" style="position:absolute;margin-left:175.5pt;margin-top:6pt;width:10.5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">
                <v:stroke endarrow="block"/>
              </v:shape>
            </w:pict>
          </mc:Fallback>
        </mc:AlternateContent>
      </w:r>
      <w:r w:rsidR="00081171" w:rsidRPr="009A6C54">
        <w:rPr>
          <w:rFonts w:ascii="Courier New" w:hAnsi="Courier New" w:cs="Courier New"/>
          <w:sz w:val="20"/>
          <w:szCs w:val="20"/>
        </w:rPr>
        <w:t xml:space="preserve">S SDARRAY("FLDS")="4;3" </w:t>
      </w:r>
      <w:r w:rsidR="00615319" w:rsidRPr="009A6C54">
        <w:rPr>
          <w:rFonts w:ascii="Courier New" w:hAnsi="Courier New" w:cs="Courier New"/>
          <w:sz w:val="20"/>
          <w:szCs w:val="20"/>
          <w:lang w:val="en-US"/>
        </w:rPr>
        <w:t xml:space="preserve">        </w:t>
      </w:r>
      <w:r w:rsidR="00081171" w:rsidRPr="009A6C54">
        <w:rPr>
          <w:rStyle w:val="CaptionChar"/>
        </w:rPr>
        <w:t>order is irrelevant</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SDCOUNT=$$SDAPI^SDAMA301(.SDARRAY)</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SDCOUNT&gt;0 D</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.;get patient</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SDDFN=0 F  S SDDFN=$O(^TMP($J,"SDAMA301",SDDFN)) Q:SDDFN="" D</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w:t>
      </w:r>
      <w:r w:rsidRPr="009A6C54">
        <w:rPr>
          <w:rFonts w:ascii="Courier New" w:hAnsi="Courier New" w:cs="Courier New"/>
          <w:sz w:val="20"/>
          <w:szCs w:val="20"/>
          <w:lang w:val="en-US"/>
        </w:rPr>
        <w:t xml:space="preserve"> </w:t>
      </w:r>
      <w:r w:rsidRPr="009A6C54">
        <w:rPr>
          <w:rFonts w:ascii="Courier New" w:hAnsi="Courier New" w:cs="Courier New"/>
          <w:sz w:val="20"/>
          <w:szCs w:val="20"/>
        </w:rPr>
        <w:t>;</w:t>
      </w:r>
      <w:r w:rsidRPr="009A6C54">
        <w:rPr>
          <w:rFonts w:ascii="Courier New" w:hAnsi="Courier New" w:cs="Courier New"/>
          <w:sz w:val="20"/>
          <w:szCs w:val="20"/>
          <w:lang w:val="en-US"/>
        </w:rPr>
        <w:t xml:space="preserve"> </w:t>
      </w:r>
      <w:r w:rsidRPr="009A6C54">
        <w:rPr>
          <w:rFonts w:ascii="Courier New" w:hAnsi="Courier New" w:cs="Courier New"/>
          <w:sz w:val="20"/>
          <w:szCs w:val="20"/>
        </w:rPr>
        <w:t>get appointment date/time</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S SDDATE=0 F  S SDDATE=$O(^TMP($J,"SDAMA301",SDDFN,SDDATE)) Q:SDDATE="" D</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SDAPPT=$G(^TMP($J,"SDAMA301",SDDFN,SDDATE)) ;appointment data</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SDSTATUS=$P($G(SDAPPT),"^",3) ;appointment status</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SDPAT=$P($G(SDAPPT),"^",4) ;patient DFN and Name</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SDPATNAM=$P($G(SDPAT),";",2) ;patient Name only</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;continue processing this appointment as needed</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SDCOUNT&lt;0 D</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do processing for errors 101 and 116</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when finished with all processing, kill the output array</w:t>
      </w:r>
    </w:p>
    <w:p w:rsidR="00081171" w:rsidRPr="009A6C54" w:rsidRDefault="00081171" w:rsidP="00081171">
      <w:pPr>
        <w:rPr>
          <w:rFonts w:ascii="Courier New" w:hAnsi="Courier New" w:cs="Courier New"/>
          <w:sz w:val="20"/>
          <w:szCs w:val="20"/>
        </w:rPr>
      </w:pPr>
      <w:r w:rsidRPr="009A6C54">
        <w:rPr>
          <w:rFonts w:ascii="Courier New" w:hAnsi="Courier New" w:cs="Courier New"/>
          <w:sz w:val="20"/>
          <w:szCs w:val="20"/>
          <w:lang w:val="x-none"/>
        </w:rPr>
        <w:t>I SDCOUNT'=0 K ^TMP($J,"SDAMA301")</w:t>
      </w:r>
    </w:p>
    <w:p w:rsidR="00081171" w:rsidRPr="009A6C54" w:rsidRDefault="00C572A6" w:rsidP="00081171">
      <w:pPr>
        <w:pStyle w:val="BodyText"/>
        <w:spacing w:before="0" w:after="0"/>
        <w:rPr>
          <w:lang w:val="en-US"/>
        </w:rPr>
      </w:pPr>
      <w:r w:rsidRPr="009A6C54">
        <w:rPr>
          <w:color w:val="auto"/>
          <w:lang w:val="en-US"/>
        </w:rPr>
        <w:br w:type="page"/>
      </w:r>
      <w:r w:rsidR="00081171" w:rsidRPr="009A6C54">
        <w:rPr>
          <w:b/>
        </w:rPr>
        <w:t>6)</w:t>
      </w:r>
      <w:r w:rsidR="00081171" w:rsidRPr="009A6C54">
        <w:t xml:space="preserve"> </w:t>
      </w:r>
      <w:r w:rsidR="00081171" w:rsidRPr="009A6C54">
        <w:rPr>
          <w:b/>
          <w:bCs/>
          <w:u w:val="single"/>
        </w:rPr>
        <w:t>By Clinic with “Sort” filter defined</w:t>
      </w:r>
      <w:r w:rsidR="00081171" w:rsidRPr="009A6C54">
        <w:t>.</w:t>
      </w:r>
      <w:r w:rsidR="00081171" w:rsidRPr="009A6C54">
        <w:rPr>
          <w:lang w:val="en-US"/>
        </w:rPr>
        <w:t xml:space="preserve"> </w:t>
      </w:r>
      <w:r w:rsidR="00081171" w:rsidRPr="009A6C54">
        <w:t>Get all appointments for Clinic 501 on 01/05/04.  Get patient DFN, and name, and appointment comments.  Note that the output will be sorted first by patient, then appointment date/time, and the comments will appear on the next reference with the subscript “C”.  Patient is only sort because the SORT filter is populated.</w:t>
      </w:r>
    </w:p>
    <w:p w:rsidR="00081171" w:rsidRPr="009A6C54" w:rsidRDefault="00081171" w:rsidP="00081171">
      <w:pPr>
        <w:pStyle w:val="BodyText"/>
        <w:spacing w:before="0" w:after="0"/>
        <w:rPr>
          <w:lang w:val="en-US"/>
        </w:rPr>
      </w:pPr>
    </w:p>
    <w:p w:rsidR="00081171" w:rsidRPr="009A6C54" w:rsidRDefault="00081171" w:rsidP="00081171">
      <w:pPr>
        <w:pStyle w:val="BodyText"/>
        <w:spacing w:before="0"/>
        <w:rPr>
          <w:rFonts w:ascii="Courier New" w:hAnsi="Courier New" w:cs="Courier New"/>
          <w:sz w:val="20"/>
          <w:szCs w:val="20"/>
        </w:rPr>
      </w:pPr>
      <w:r w:rsidRPr="009A6C54">
        <w:rPr>
          <w:rFonts w:ascii="Courier New" w:hAnsi="Courier New" w:cs="Courier New"/>
          <w:sz w:val="20"/>
          <w:szCs w:val="20"/>
        </w:rPr>
        <w:t>N SDARRAY,SDCOUNT,SDDFN,SDDATE,SDAPPT,SDPAT,SDPATNAM,SDCMMNT</w:t>
      </w:r>
    </w:p>
    <w:p w:rsidR="00081171" w:rsidRPr="009A6C54" w:rsidRDefault="00081171" w:rsidP="00081171">
      <w:pPr>
        <w:pStyle w:val="BodyText"/>
        <w:spacing w:before="0"/>
        <w:rPr>
          <w:rFonts w:ascii="Courier New" w:hAnsi="Courier New" w:cs="Courier New"/>
          <w:sz w:val="20"/>
          <w:szCs w:val="20"/>
        </w:rPr>
      </w:pPr>
      <w:r w:rsidRPr="009A6C54">
        <w:rPr>
          <w:rFonts w:ascii="Courier New" w:hAnsi="Courier New" w:cs="Courier New"/>
          <w:sz w:val="20"/>
          <w:szCs w:val="20"/>
        </w:rPr>
        <w:t>S SDARRAY(1)="3040105;3040105"</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SDARRAY(2)=501</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SDARRAY("SORT")="P"</w:t>
      </w:r>
    </w:p>
    <w:p w:rsidR="00081171" w:rsidRPr="009A6C54" w:rsidRDefault="009D4AA3" w:rsidP="00081171">
      <w:pPr>
        <w:pStyle w:val="BodyText"/>
        <w:rPr>
          <w:rFonts w:ascii="Courier New" w:hAnsi="Courier New" w:cs="Courier New"/>
          <w:sz w:val="20"/>
          <w:szCs w:val="20"/>
        </w:rPr>
      </w:pPr>
      <w:r>
        <w:rPr>
          <w:rFonts w:ascii="Courier New" w:hAnsi="Courier New" w:cs="Courier New"/>
          <w:noProof/>
          <w:sz w:val="20"/>
          <w:szCs w:val="20"/>
          <w:lang w:val="en-US" w:eastAsia="en-US"/>
        </w:rPr>
        <mc:AlternateContent>
          <mc:Choice Requires="wps">
            <w:drawing>
              <wp:anchor distT="0" distB="0" distL="114300" distR="114300" simplePos="0" relativeHeight="251669504" behindDoc="0" locked="0" layoutInCell="1" allowOverlap="1" wp14:anchorId="26F29727" wp14:editId="26F29728">
                <wp:simplePos x="0" y="0"/>
                <wp:positionH relativeFrom="column">
                  <wp:posOffset>2314575</wp:posOffset>
                </wp:positionH>
                <wp:positionV relativeFrom="paragraph">
                  <wp:posOffset>78740</wp:posOffset>
                </wp:positionV>
                <wp:extent cx="133350" cy="0"/>
                <wp:effectExtent l="19050" t="59690" r="9525" b="5461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33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5FDFF8" id="AutoShape 7" o:spid="_x0000_s1026" type="#_x0000_t32" style="position:absolute;margin-left:182.25pt;margin-top:6.2pt;width:10.5pt;height: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">
                <v:stroke endarrow="block"/>
              </v:shape>
            </w:pict>
          </mc:Fallback>
        </mc:AlternateContent>
      </w:r>
      <w:r w:rsidR="00081171" w:rsidRPr="009A6C54">
        <w:rPr>
          <w:rFonts w:ascii="Courier New" w:hAnsi="Courier New" w:cs="Courier New"/>
          <w:sz w:val="20"/>
          <w:szCs w:val="20"/>
        </w:rPr>
        <w:t>S SDARRAY("FLDS")="4;6"</w:t>
      </w:r>
      <w:r w:rsidR="00615319" w:rsidRPr="009A6C54">
        <w:rPr>
          <w:rFonts w:ascii="Courier New" w:hAnsi="Courier New" w:cs="Courier New"/>
          <w:sz w:val="20"/>
          <w:szCs w:val="20"/>
          <w:lang w:val="en-US"/>
        </w:rPr>
        <w:t xml:space="preserve">         </w:t>
      </w:r>
      <w:r w:rsidR="00081171" w:rsidRPr="009A6C54">
        <w:rPr>
          <w:rFonts w:ascii="Courier New" w:hAnsi="Courier New" w:cs="Courier New"/>
          <w:sz w:val="20"/>
          <w:szCs w:val="20"/>
        </w:rPr>
        <w:t xml:space="preserve"> </w:t>
      </w:r>
      <w:r w:rsidR="00615319" w:rsidRPr="009A6C54">
        <w:rPr>
          <w:rStyle w:val="CaptionChar"/>
        </w:rPr>
        <w:t>order is irrelevant</w:t>
      </w:r>
      <w:r w:rsidR="00615319" w:rsidRPr="009A6C54" w:rsidDel="00615319">
        <w:rPr>
          <w:rFonts w:ascii="Courier New" w:hAnsi="Courier New" w:cs="Courier New"/>
          <w:sz w:val="20"/>
          <w:szCs w:val="20"/>
        </w:rPr>
        <w:t xml:space="preserve"> </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SDCOUNT=$$SDAPI^SDAMA301(.SDARRAY)</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SDCOUNT&gt;0 D</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w:t>
      </w:r>
      <w:r w:rsidRPr="009A6C54">
        <w:rPr>
          <w:rFonts w:ascii="Courier New" w:hAnsi="Courier New" w:cs="Courier New"/>
          <w:sz w:val="20"/>
          <w:szCs w:val="20"/>
          <w:lang w:val="en-US"/>
        </w:rPr>
        <w:t xml:space="preserve"> </w:t>
      </w:r>
      <w:r w:rsidRPr="009A6C54">
        <w:rPr>
          <w:rFonts w:ascii="Courier New" w:hAnsi="Courier New" w:cs="Courier New"/>
          <w:sz w:val="20"/>
          <w:szCs w:val="20"/>
        </w:rPr>
        <w:t>;</w:t>
      </w:r>
      <w:r w:rsidRPr="009A6C54">
        <w:rPr>
          <w:rFonts w:ascii="Courier New" w:hAnsi="Courier New" w:cs="Courier New"/>
          <w:sz w:val="20"/>
          <w:szCs w:val="20"/>
          <w:lang w:val="en-US"/>
        </w:rPr>
        <w:t xml:space="preserve"> </w:t>
      </w:r>
      <w:r w:rsidRPr="009A6C54">
        <w:rPr>
          <w:rFonts w:ascii="Courier New" w:hAnsi="Courier New" w:cs="Courier New"/>
          <w:sz w:val="20"/>
          <w:szCs w:val="20"/>
        </w:rPr>
        <w:t>get patient</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w:t>
      </w:r>
      <w:r w:rsidRPr="009A6C54">
        <w:rPr>
          <w:rFonts w:ascii="Courier New" w:hAnsi="Courier New" w:cs="Courier New"/>
          <w:sz w:val="20"/>
          <w:szCs w:val="20"/>
          <w:lang w:val="en-US"/>
        </w:rPr>
        <w:t xml:space="preserve"> </w:t>
      </w:r>
      <w:r w:rsidRPr="009A6C54">
        <w:rPr>
          <w:rFonts w:ascii="Courier New" w:hAnsi="Courier New" w:cs="Courier New"/>
          <w:sz w:val="20"/>
          <w:szCs w:val="20"/>
        </w:rPr>
        <w:t>S SDDFN=0 F  S SDDFN=$O(^TMP($J,"SDAMA301",SDDFN)) Q:SDDFN="" D</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w:t>
      </w:r>
      <w:r w:rsidRPr="009A6C54">
        <w:rPr>
          <w:rFonts w:ascii="Courier New" w:hAnsi="Courier New" w:cs="Courier New"/>
          <w:sz w:val="20"/>
          <w:szCs w:val="20"/>
          <w:lang w:val="en-US"/>
        </w:rPr>
        <w:t xml:space="preserve"> </w:t>
      </w:r>
      <w:r w:rsidRPr="009A6C54">
        <w:rPr>
          <w:rFonts w:ascii="Courier New" w:hAnsi="Courier New" w:cs="Courier New"/>
          <w:sz w:val="20"/>
          <w:szCs w:val="20"/>
        </w:rPr>
        <w:t>;</w:t>
      </w:r>
      <w:r w:rsidRPr="009A6C54">
        <w:rPr>
          <w:rFonts w:ascii="Courier New" w:hAnsi="Courier New" w:cs="Courier New"/>
          <w:sz w:val="20"/>
          <w:szCs w:val="20"/>
          <w:lang w:val="en-US"/>
        </w:rPr>
        <w:t xml:space="preserve"> </w:t>
      </w:r>
      <w:r w:rsidRPr="009A6C54">
        <w:rPr>
          <w:rFonts w:ascii="Courier New" w:hAnsi="Courier New" w:cs="Courier New"/>
          <w:sz w:val="20"/>
          <w:szCs w:val="20"/>
        </w:rPr>
        <w:t>get appointment date/time</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w:t>
      </w:r>
      <w:r w:rsidRPr="009A6C54">
        <w:rPr>
          <w:rFonts w:ascii="Courier New" w:hAnsi="Courier New" w:cs="Courier New"/>
          <w:sz w:val="20"/>
          <w:szCs w:val="20"/>
          <w:lang w:val="en-US"/>
        </w:rPr>
        <w:t xml:space="preserve"> </w:t>
      </w:r>
      <w:r w:rsidRPr="009A6C54">
        <w:rPr>
          <w:rFonts w:ascii="Courier New" w:hAnsi="Courier New" w:cs="Courier New"/>
          <w:sz w:val="20"/>
          <w:szCs w:val="20"/>
        </w:rPr>
        <w:t>S SDDATE=0 F  S SDDATE=$O(^TMP($J,"SDAMA301",SDDFN,SDDATE)) Q:SDDATE="" D</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SDAPPT=$G(^TMP($J,"SDAMA301",SDDFN,SDDATE)) ;appointment data</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SDPAT=$P($G(SDAPPT),"^",4) ;patient DFN and Name</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SDPATNAM=$P($G(SDPAT),";",2) ;patient Name only</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 . . S SDCMMNT=$G(^TMP($J, ,"SDAMA301",SDDFN,SDDATE,"C"))</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continue processing this appointment as needed</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SDCOUNT&lt;0 D</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do processing for errors 101 and 116</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when finished with all processing, kill the output array</w:t>
      </w:r>
    </w:p>
    <w:p w:rsidR="00081171" w:rsidRPr="009A6C54" w:rsidRDefault="00081171" w:rsidP="00081171">
      <w:pPr>
        <w:pStyle w:val="BodyText"/>
        <w:spacing w:after="0"/>
        <w:rPr>
          <w:rFonts w:ascii="Courier New" w:hAnsi="Courier New" w:cs="Courier New"/>
          <w:sz w:val="20"/>
          <w:szCs w:val="20"/>
        </w:rPr>
      </w:pPr>
      <w:r w:rsidRPr="009A6C54">
        <w:rPr>
          <w:rFonts w:ascii="Courier New" w:hAnsi="Courier New" w:cs="Courier New"/>
          <w:sz w:val="20"/>
          <w:szCs w:val="20"/>
        </w:rPr>
        <w:t>I SDCOUNT'=0 K ^TMP($J,"SDAMA301")</w:t>
      </w:r>
    </w:p>
    <w:p w:rsidR="00081171" w:rsidRPr="009A6C54" w:rsidRDefault="00081171" w:rsidP="00081171">
      <w:pPr>
        <w:pStyle w:val="BodyText"/>
        <w:spacing w:before="0" w:after="0"/>
      </w:pPr>
    </w:p>
    <w:p w:rsidR="00081171" w:rsidRPr="009A6C54" w:rsidRDefault="00081171" w:rsidP="00081171">
      <w:pPr>
        <w:pStyle w:val="BodyText"/>
        <w:spacing w:before="0" w:after="0"/>
        <w:rPr>
          <w:b/>
          <w:lang w:val="en-US"/>
        </w:rPr>
      </w:pPr>
      <w:r w:rsidRPr="009A6C54">
        <w:rPr>
          <w:b/>
        </w:rPr>
        <w:t>7)</w:t>
      </w:r>
      <w:r w:rsidRPr="009A6C54">
        <w:rPr>
          <w:b/>
          <w:lang w:val="en-US"/>
        </w:rPr>
        <w:t xml:space="preserve"> </w:t>
      </w:r>
      <w:r w:rsidRPr="009A6C54">
        <w:rPr>
          <w:b/>
        </w:rPr>
        <w:t>Does patient 999 have any appointments on file?</w:t>
      </w:r>
    </w:p>
    <w:p w:rsidR="00081171" w:rsidRPr="009A6C54" w:rsidRDefault="00081171" w:rsidP="00081171">
      <w:pPr>
        <w:pStyle w:val="BodyText"/>
        <w:spacing w:before="0" w:after="0"/>
        <w:rPr>
          <w:lang w:val="en-US"/>
        </w:rPr>
      </w:pPr>
    </w:p>
    <w:p w:rsidR="00081171" w:rsidRPr="009A6C54" w:rsidRDefault="00081171" w:rsidP="00081171">
      <w:pPr>
        <w:pStyle w:val="BodyText"/>
        <w:spacing w:before="0"/>
        <w:rPr>
          <w:rFonts w:ascii="Courier New" w:hAnsi="Courier New" w:cs="Courier New"/>
          <w:sz w:val="20"/>
          <w:szCs w:val="20"/>
        </w:rPr>
      </w:pPr>
      <w:r w:rsidRPr="009A6C54">
        <w:rPr>
          <w:rFonts w:ascii="Courier New" w:hAnsi="Courier New" w:cs="Courier New"/>
          <w:sz w:val="20"/>
          <w:szCs w:val="20"/>
        </w:rPr>
        <w:t>N SDARRAY,SDCOUNT</w:t>
      </w:r>
    </w:p>
    <w:p w:rsidR="00081171" w:rsidRPr="009A6C54" w:rsidRDefault="00081171" w:rsidP="00081171">
      <w:pPr>
        <w:pStyle w:val="BodyText"/>
        <w:spacing w:before="0"/>
        <w:rPr>
          <w:rFonts w:ascii="Courier New" w:hAnsi="Courier New" w:cs="Courier New"/>
          <w:sz w:val="20"/>
          <w:szCs w:val="20"/>
        </w:rPr>
      </w:pPr>
      <w:r w:rsidRPr="009A6C54">
        <w:rPr>
          <w:rFonts w:ascii="Courier New" w:hAnsi="Courier New" w:cs="Courier New"/>
          <w:sz w:val="20"/>
          <w:szCs w:val="20"/>
        </w:rPr>
        <w:t>S SDARRAY(4)=999</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SDARRAY("FLDS")=1</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SDARRAY("MAX")=1</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SDCOUNT=$$SDAPI^SDAMA301(.SDARRAY)</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SDCOUNT&gt;0 D</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patient has appointments on file</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SDCOUNT&lt;0 D</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do processing for errors 101 and 116</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kill output array when processing is done</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SDCOUNT'=0 K ^TMP($J,"SDAMA301")</w:t>
      </w:r>
    </w:p>
    <w:p w:rsidR="00355924" w:rsidRPr="009A6C54" w:rsidRDefault="00355924" w:rsidP="00081171">
      <w:pPr>
        <w:pStyle w:val="BodyText"/>
        <w:rPr>
          <w:rFonts w:ascii="Courier New" w:hAnsi="Courier New" w:cs="Courier New"/>
          <w:sz w:val="20"/>
          <w:szCs w:val="20"/>
          <w:lang w:val="en-US"/>
        </w:rPr>
      </w:pPr>
    </w:p>
    <w:p w:rsidR="00081171" w:rsidRPr="009A6C54" w:rsidRDefault="00081171" w:rsidP="00081171">
      <w:pPr>
        <w:pStyle w:val="BodyText"/>
        <w:spacing w:before="0" w:after="0"/>
        <w:rPr>
          <w:b/>
          <w:lang w:val="en-US"/>
        </w:rPr>
      </w:pPr>
      <w:r w:rsidRPr="009A6C54">
        <w:rPr>
          <w:b/>
        </w:rPr>
        <w:t>8)</w:t>
      </w:r>
      <w:r w:rsidRPr="009A6C54">
        <w:rPr>
          <w:b/>
          <w:lang w:val="en-US"/>
        </w:rPr>
        <w:t xml:space="preserve"> </w:t>
      </w:r>
      <w:r w:rsidRPr="009A6C54">
        <w:rPr>
          <w:b/>
        </w:rPr>
        <w:t>Similar to example #4, but with a global list of patients</w:t>
      </w:r>
    </w:p>
    <w:p w:rsidR="00081171" w:rsidRPr="009A6C54" w:rsidRDefault="00081171" w:rsidP="00081171">
      <w:pPr>
        <w:pStyle w:val="BodyText"/>
        <w:spacing w:before="0" w:after="0"/>
        <w:rPr>
          <w:lang w:val="en-US"/>
        </w:rPr>
      </w:pPr>
    </w:p>
    <w:p w:rsidR="00081171" w:rsidRPr="009A6C54" w:rsidRDefault="00081171" w:rsidP="00081171">
      <w:pPr>
        <w:pStyle w:val="BodyText"/>
        <w:spacing w:before="0"/>
        <w:rPr>
          <w:rFonts w:ascii="Courier New" w:hAnsi="Courier New" w:cs="Courier New"/>
          <w:sz w:val="20"/>
          <w:szCs w:val="20"/>
        </w:rPr>
      </w:pPr>
      <w:r w:rsidRPr="009A6C54">
        <w:rPr>
          <w:rFonts w:ascii="Courier New" w:hAnsi="Courier New" w:cs="Courier New"/>
          <w:sz w:val="20"/>
          <w:szCs w:val="20"/>
        </w:rPr>
        <w:t>N SDARRAY,SDCOUNT,SDCLIEN,SDDFN,SDDATE,SDAPPT,SDSTATUS</w:t>
      </w:r>
    </w:p>
    <w:p w:rsidR="00081171" w:rsidRPr="009A6C54" w:rsidRDefault="00081171" w:rsidP="00081171">
      <w:pPr>
        <w:pStyle w:val="BodyText"/>
        <w:spacing w:before="0"/>
        <w:rPr>
          <w:rFonts w:ascii="Courier New" w:hAnsi="Courier New" w:cs="Courier New"/>
          <w:sz w:val="20"/>
          <w:szCs w:val="20"/>
        </w:rPr>
      </w:pPr>
      <w:r w:rsidRPr="009A6C54">
        <w:rPr>
          <w:rFonts w:ascii="Courier New" w:hAnsi="Courier New" w:cs="Courier New"/>
          <w:sz w:val="20"/>
          <w:szCs w:val="20"/>
        </w:rPr>
        <w:t>S SDARRAY(1)="3040101;3040131"</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SDARRAY(13)=300</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^SDDFN(1019974)=""</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^SDDFN(1019975)=""</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^SDDFN(1019976)=""</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^SDDFN(1019977)=""</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^SDDFN(1019978)=""</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^SDDFN(1019979)=""</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SDARRAY(4)="^SDDFN("</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SDARRAY("FLDS")="3"</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S SDCOUNT=$$SDAPI^SDAMA301(.SDARRAY)</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SDCOUNT&gt;0 D</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get clinic</w:t>
      </w:r>
    </w:p>
    <w:p w:rsidR="00081171" w:rsidRPr="009A6C54" w:rsidRDefault="00081171" w:rsidP="00081171">
      <w:pPr>
        <w:pStyle w:val="BodyText"/>
        <w:rPr>
          <w:rFonts w:ascii="Courier New" w:hAnsi="Courier New" w:cs="Courier New"/>
          <w:sz w:val="20"/>
          <w:szCs w:val="20"/>
          <w:lang w:val="en-US"/>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S SDCLIEN=0 F  S SDCLIEN=$O(^TMP($J,"SDAMA301",SDCLIEN)) Q:SDCLIEN="" D</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 ;</w:t>
      </w:r>
      <w:r w:rsidRPr="009A6C54">
        <w:rPr>
          <w:rFonts w:ascii="Courier New" w:hAnsi="Courier New" w:cs="Courier New"/>
          <w:sz w:val="20"/>
          <w:szCs w:val="20"/>
        </w:rPr>
        <w:t>get patient</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 </w:t>
      </w:r>
      <w:r w:rsidRPr="009A6C54">
        <w:rPr>
          <w:rFonts w:ascii="Courier New" w:hAnsi="Courier New" w:cs="Courier New"/>
          <w:sz w:val="20"/>
          <w:szCs w:val="20"/>
        </w:rPr>
        <w:t>S SDDFN=0 F  S SDDFN=$O(^TMP($J,"SDAMA301",SDCLIEN,SDDFN)) Q:SDDFN="" D</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 . ; </w:t>
      </w:r>
      <w:r w:rsidRPr="009A6C54">
        <w:rPr>
          <w:rFonts w:ascii="Courier New" w:hAnsi="Courier New" w:cs="Courier New"/>
          <w:sz w:val="20"/>
          <w:szCs w:val="20"/>
        </w:rPr>
        <w:t>get appointment date/time</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 . </w:t>
      </w:r>
      <w:r w:rsidRPr="009A6C54">
        <w:rPr>
          <w:rFonts w:ascii="Courier New" w:hAnsi="Courier New" w:cs="Courier New"/>
          <w:sz w:val="20"/>
          <w:szCs w:val="20"/>
        </w:rPr>
        <w:t>S SDDATE=0 F  S SDDATE=$O(^TMP($J,"SDAMA301",SDCLIEN,SDDFN,SDDATE)) Q:SDDATE="" D</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 . . </w:t>
      </w:r>
      <w:r w:rsidRPr="009A6C54">
        <w:rPr>
          <w:rFonts w:ascii="Courier New" w:hAnsi="Courier New" w:cs="Courier New"/>
          <w:sz w:val="20"/>
          <w:szCs w:val="20"/>
        </w:rPr>
        <w:t>S SDSTATUS=$P($G(^TMP($J,"SDAMA301",100,501,SDDATE)),"^",3) ;appointment status</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continue processing this appointment as needed</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SDCOUNT&lt;0 D</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do processing for errors 101 and 116</w:t>
      </w:r>
    </w:p>
    <w:p w:rsidR="00081171" w:rsidRPr="009A6C54" w:rsidRDefault="00081171" w:rsidP="00081171">
      <w:pPr>
        <w:pStyle w:val="BodyText"/>
        <w:rPr>
          <w:rFonts w:ascii="Courier New" w:hAnsi="Courier New" w:cs="Courier New"/>
          <w:sz w:val="20"/>
          <w:szCs w:val="20"/>
          <w:lang w:val="en-US"/>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 xml:space="preserve">when finished with all processing, kill output array and user-defined </w:t>
      </w:r>
      <w:r w:rsidRPr="009A6C54">
        <w:rPr>
          <w:rFonts w:ascii="Courier New" w:hAnsi="Courier New" w:cs="Courier New"/>
          <w:sz w:val="20"/>
          <w:szCs w:val="20"/>
          <w:lang w:val="en-US"/>
        </w:rPr>
        <w:t xml:space="preserve">  </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lang w:val="en-US"/>
        </w:rPr>
        <w:t xml:space="preserve"> </w:t>
      </w:r>
      <w:r w:rsidRPr="009A6C54">
        <w:rPr>
          <w:rFonts w:ascii="Courier New" w:hAnsi="Courier New" w:cs="Courier New"/>
          <w:sz w:val="20"/>
          <w:szCs w:val="20"/>
        </w:rPr>
        <w:t>patient list</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I SDCOUNT'=0 K ^TMP($J,"SDAMA301")</w:t>
      </w:r>
    </w:p>
    <w:p w:rsidR="00081171" w:rsidRPr="009A6C54" w:rsidRDefault="00081171" w:rsidP="00081171">
      <w:pPr>
        <w:pStyle w:val="BodyText"/>
        <w:rPr>
          <w:rFonts w:ascii="Courier New" w:hAnsi="Courier New" w:cs="Courier New"/>
          <w:sz w:val="20"/>
          <w:szCs w:val="20"/>
        </w:rPr>
      </w:pPr>
      <w:r w:rsidRPr="009A6C54">
        <w:rPr>
          <w:rFonts w:ascii="Courier New" w:hAnsi="Courier New" w:cs="Courier New"/>
          <w:sz w:val="20"/>
          <w:szCs w:val="20"/>
        </w:rPr>
        <w:t>K ^SDDFN</w:t>
      </w:r>
    </w:p>
    <w:p w:rsidR="003539BA" w:rsidRPr="009A6C54" w:rsidRDefault="00C572A6" w:rsidP="00BE3E49">
      <w:pPr>
        <w:pStyle w:val="Heading2"/>
      </w:pPr>
      <w:r w:rsidRPr="009A6C54">
        <w:br w:type="page"/>
      </w:r>
      <w:r w:rsidR="00BE3E49" w:rsidRPr="009A6C54">
        <w:rPr>
          <w:lang w:val="en-US"/>
        </w:rPr>
        <w:t xml:space="preserve"> </w:t>
      </w:r>
      <w:bookmarkStart w:id="263" w:name="_Toc11706673"/>
      <w:r w:rsidR="003539BA" w:rsidRPr="009A6C54">
        <w:t>SDAPI - Data Fields</w:t>
      </w:r>
      <w:bookmarkEnd w:id="263"/>
    </w:p>
    <w:p w:rsidR="003539BA" w:rsidRPr="009A6C54" w:rsidRDefault="003539BA" w:rsidP="00DC1302">
      <w:pPr>
        <w:pStyle w:val="BodyText"/>
        <w:tabs>
          <w:tab w:val="center" w:pos="4680"/>
        </w:tabs>
        <w:rPr>
          <w:lang w:val="en-US"/>
        </w:rPr>
      </w:pPr>
      <w:r w:rsidRPr="009A6C54">
        <w:t>Available Appointment Data Fields</w:t>
      </w:r>
      <w:r w:rsidR="00186335" w:rsidRPr="009A6C54">
        <w:rPr>
          <w:lang w:val="en-US"/>
        </w:rPr>
        <w:t>:</w:t>
      </w:r>
    </w:p>
    <w:p w:rsidR="000C74F4" w:rsidRPr="009A6C54" w:rsidRDefault="000C74F4" w:rsidP="00741C15">
      <w:pPr>
        <w:pStyle w:val="Caption"/>
      </w:pPr>
      <w:bookmarkStart w:id="264" w:name="_Toc11706875"/>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36</w:t>
      </w:r>
      <w:r w:rsidR="007F1C38">
        <w:rPr>
          <w:noProof/>
        </w:rPr>
        <w:fldChar w:fldCharType="end"/>
      </w:r>
      <w:r w:rsidRPr="009A6C54">
        <w:t>:  Available Appointment Data Fields</w:t>
      </w:r>
      <w:bookmarkEnd w:id="264"/>
    </w:p>
    <w:tbl>
      <w:tblPr>
        <w:tblW w:w="9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000" w:firstRow="0" w:lastRow="0" w:firstColumn="0" w:lastColumn="0" w:noHBand="0" w:noVBand="0"/>
      </w:tblPr>
      <w:tblGrid>
        <w:gridCol w:w="565"/>
        <w:gridCol w:w="1620"/>
        <w:gridCol w:w="1199"/>
        <w:gridCol w:w="1950"/>
        <w:gridCol w:w="1981"/>
        <w:gridCol w:w="2520"/>
      </w:tblGrid>
      <w:tr w:rsidR="00DC1302" w:rsidRPr="009A6C54" w:rsidTr="002B5785">
        <w:trPr>
          <w:tblHeader/>
        </w:trPr>
        <w:tc>
          <w:tcPr>
            <w:tcW w:w="565" w:type="dxa"/>
            <w:shd w:val="clear" w:color="auto" w:fill="BFBFBF"/>
          </w:tcPr>
          <w:p w:rsidR="00DC1302" w:rsidRPr="009A6C54" w:rsidRDefault="00DC1302" w:rsidP="00FD58B6">
            <w:pPr>
              <w:pStyle w:val="TableHeading"/>
            </w:pPr>
            <w:bookmarkStart w:id="265" w:name="ColumnTitle_33"/>
            <w:bookmarkEnd w:id="265"/>
            <w:r w:rsidRPr="009A6C54">
              <w:t>ID</w:t>
            </w:r>
          </w:p>
        </w:tc>
        <w:tc>
          <w:tcPr>
            <w:tcW w:w="1620" w:type="dxa"/>
            <w:shd w:val="clear" w:color="auto" w:fill="BFBFBF"/>
          </w:tcPr>
          <w:p w:rsidR="00DC1302" w:rsidRPr="009A6C54" w:rsidRDefault="00DC1302" w:rsidP="00FD58B6">
            <w:pPr>
              <w:pStyle w:val="TableHeading"/>
            </w:pPr>
            <w:r w:rsidRPr="009A6C54">
              <w:t>FIELD NAME</w:t>
            </w:r>
          </w:p>
        </w:tc>
        <w:tc>
          <w:tcPr>
            <w:tcW w:w="1199" w:type="dxa"/>
            <w:shd w:val="clear" w:color="auto" w:fill="BFBFBF"/>
          </w:tcPr>
          <w:p w:rsidR="00DC1302" w:rsidRPr="009A6C54" w:rsidRDefault="00DC1302" w:rsidP="00FD58B6">
            <w:pPr>
              <w:pStyle w:val="TableHeading"/>
            </w:pPr>
            <w:r w:rsidRPr="009A6C54">
              <w:t>DATA TYPE</w:t>
            </w:r>
          </w:p>
        </w:tc>
        <w:tc>
          <w:tcPr>
            <w:tcW w:w="1950" w:type="dxa"/>
            <w:shd w:val="clear" w:color="auto" w:fill="BFBFBF"/>
          </w:tcPr>
          <w:p w:rsidR="00DC1302" w:rsidRPr="009A6C54" w:rsidRDefault="00DC1302" w:rsidP="00FD58B6">
            <w:pPr>
              <w:pStyle w:val="TableHeading"/>
            </w:pPr>
            <w:r w:rsidRPr="009A6C54">
              <w:t>Format/Valid Values</w:t>
            </w:r>
          </w:p>
        </w:tc>
        <w:tc>
          <w:tcPr>
            <w:tcW w:w="1981" w:type="dxa"/>
            <w:shd w:val="clear" w:color="auto" w:fill="BFBFBF"/>
          </w:tcPr>
          <w:p w:rsidR="00DC1302" w:rsidRPr="009A6C54" w:rsidRDefault="00DC1302" w:rsidP="00FD58B6">
            <w:pPr>
              <w:pStyle w:val="TableHeading"/>
            </w:pPr>
            <w:r w:rsidRPr="009A6C54">
              <w:t>Description</w:t>
            </w:r>
          </w:p>
        </w:tc>
        <w:tc>
          <w:tcPr>
            <w:tcW w:w="2520" w:type="dxa"/>
            <w:shd w:val="clear" w:color="auto" w:fill="BFBFBF"/>
          </w:tcPr>
          <w:p w:rsidR="00DC1302" w:rsidRPr="009A6C54" w:rsidRDefault="00DC1302" w:rsidP="00FD58B6">
            <w:pPr>
              <w:pStyle w:val="TableHeading"/>
            </w:pPr>
            <w:r w:rsidRPr="009A6C54">
              <w:t>Examples of Returned Data</w:t>
            </w:r>
          </w:p>
        </w:tc>
      </w:tr>
      <w:tr w:rsidR="00DC1302" w:rsidRPr="009A6C54" w:rsidTr="00FD58B6">
        <w:tc>
          <w:tcPr>
            <w:tcW w:w="565" w:type="dxa"/>
          </w:tcPr>
          <w:p w:rsidR="00DC1302" w:rsidRPr="009A6C54" w:rsidRDefault="00DC1302" w:rsidP="00FD58B6">
            <w:pPr>
              <w:pStyle w:val="TableText"/>
              <w:rPr>
                <w:color w:val="000000"/>
                <w:kern w:val="2"/>
              </w:rPr>
            </w:pPr>
            <w:r w:rsidRPr="009A6C54">
              <w:rPr>
                <w:color w:val="000000"/>
                <w:kern w:val="2"/>
              </w:rPr>
              <w:t>1</w:t>
            </w:r>
          </w:p>
        </w:tc>
        <w:tc>
          <w:tcPr>
            <w:tcW w:w="1620" w:type="dxa"/>
          </w:tcPr>
          <w:p w:rsidR="00DC1302" w:rsidRPr="009A6C54" w:rsidRDefault="00DC1302" w:rsidP="00FD58B6">
            <w:pPr>
              <w:pStyle w:val="TableText"/>
              <w:rPr>
                <w:color w:val="000000"/>
                <w:kern w:val="2"/>
              </w:rPr>
            </w:pPr>
            <w:r w:rsidRPr="009A6C54">
              <w:rPr>
                <w:color w:val="000000"/>
                <w:kern w:val="2"/>
              </w:rPr>
              <w:t>APPOINTMENT DATE/TIME</w:t>
            </w:r>
          </w:p>
        </w:tc>
        <w:tc>
          <w:tcPr>
            <w:tcW w:w="1199" w:type="dxa"/>
          </w:tcPr>
          <w:p w:rsidR="00DC1302" w:rsidRPr="009A6C54" w:rsidRDefault="00DC1302" w:rsidP="00FD58B6">
            <w:pPr>
              <w:pStyle w:val="TableText"/>
              <w:rPr>
                <w:color w:val="000000"/>
                <w:kern w:val="2"/>
              </w:rPr>
            </w:pPr>
            <w:r w:rsidRPr="009A6C54">
              <w:rPr>
                <w:color w:val="000000"/>
                <w:kern w:val="2"/>
              </w:rPr>
              <w:t>DATE/TIME</w:t>
            </w:r>
          </w:p>
        </w:tc>
        <w:tc>
          <w:tcPr>
            <w:tcW w:w="1950" w:type="dxa"/>
          </w:tcPr>
          <w:p w:rsidR="00DC1302" w:rsidRPr="009A6C54" w:rsidRDefault="00DC1302" w:rsidP="00FD58B6">
            <w:pPr>
              <w:pStyle w:val="TableText"/>
              <w:rPr>
                <w:color w:val="000000"/>
                <w:kern w:val="2"/>
              </w:rPr>
            </w:pPr>
            <w:r w:rsidRPr="009A6C54">
              <w:rPr>
                <w:color w:val="000000"/>
                <w:kern w:val="2"/>
              </w:rPr>
              <w:t>YYYMMDD.HHMM</w:t>
            </w:r>
          </w:p>
        </w:tc>
        <w:tc>
          <w:tcPr>
            <w:tcW w:w="1981" w:type="dxa"/>
          </w:tcPr>
          <w:p w:rsidR="00DC1302" w:rsidRPr="009A6C54" w:rsidRDefault="00DC1302" w:rsidP="00FD58B6">
            <w:pPr>
              <w:pStyle w:val="TableText"/>
              <w:rPr>
                <w:color w:val="000000"/>
                <w:kern w:val="2"/>
              </w:rPr>
            </w:pPr>
            <w:r w:rsidRPr="009A6C54">
              <w:rPr>
                <w:color w:val="000000"/>
                <w:kern w:val="2"/>
              </w:rPr>
              <w:t>The scheduled Appointment Date/Time</w:t>
            </w:r>
          </w:p>
        </w:tc>
        <w:tc>
          <w:tcPr>
            <w:tcW w:w="2520" w:type="dxa"/>
          </w:tcPr>
          <w:p w:rsidR="00DC1302" w:rsidRPr="009A6C54" w:rsidRDefault="00DC1302" w:rsidP="00FD58B6">
            <w:pPr>
              <w:pStyle w:val="TableText"/>
              <w:rPr>
                <w:color w:val="000000"/>
                <w:kern w:val="2"/>
              </w:rPr>
            </w:pPr>
            <w:r w:rsidRPr="009A6C54">
              <w:rPr>
                <w:color w:val="000000"/>
                <w:kern w:val="2"/>
              </w:rPr>
              <w:t>3031215.113</w:t>
            </w:r>
          </w:p>
          <w:p w:rsidR="00DC1302" w:rsidRPr="009A6C54" w:rsidRDefault="00DC1302" w:rsidP="00FD58B6">
            <w:pPr>
              <w:pStyle w:val="TableText"/>
              <w:rPr>
                <w:color w:val="000000"/>
                <w:kern w:val="2"/>
              </w:rPr>
            </w:pPr>
            <w:r w:rsidRPr="009A6C54">
              <w:rPr>
                <w:color w:val="000000"/>
                <w:kern w:val="2"/>
              </w:rPr>
              <w:t>3031201.0815</w:t>
            </w:r>
          </w:p>
        </w:tc>
      </w:tr>
      <w:tr w:rsidR="00DC1302" w:rsidRPr="009A6C54" w:rsidTr="00FD58B6">
        <w:tc>
          <w:tcPr>
            <w:tcW w:w="565" w:type="dxa"/>
          </w:tcPr>
          <w:p w:rsidR="00DC1302" w:rsidRPr="009A6C54" w:rsidRDefault="00DC1302" w:rsidP="00FD58B6">
            <w:pPr>
              <w:pStyle w:val="TableText"/>
              <w:rPr>
                <w:color w:val="000000"/>
                <w:kern w:val="2"/>
              </w:rPr>
            </w:pPr>
            <w:r w:rsidRPr="009A6C54">
              <w:rPr>
                <w:color w:val="000000"/>
                <w:kern w:val="2"/>
              </w:rPr>
              <w:t>2</w:t>
            </w:r>
          </w:p>
        </w:tc>
        <w:tc>
          <w:tcPr>
            <w:tcW w:w="1620" w:type="dxa"/>
          </w:tcPr>
          <w:p w:rsidR="00DC1302" w:rsidRPr="009A6C54" w:rsidRDefault="00DC1302" w:rsidP="00FD58B6">
            <w:pPr>
              <w:pStyle w:val="TableText"/>
              <w:rPr>
                <w:color w:val="000000"/>
                <w:kern w:val="2"/>
              </w:rPr>
            </w:pPr>
            <w:r w:rsidRPr="009A6C54">
              <w:rPr>
                <w:color w:val="000000"/>
                <w:kern w:val="2"/>
              </w:rPr>
              <w:t>CLINIC IEN and NAME</w:t>
            </w:r>
          </w:p>
        </w:tc>
        <w:tc>
          <w:tcPr>
            <w:tcW w:w="1199" w:type="dxa"/>
          </w:tcPr>
          <w:p w:rsidR="00DC1302" w:rsidRPr="009A6C54" w:rsidRDefault="00DC1302" w:rsidP="00FD58B6">
            <w:pPr>
              <w:pStyle w:val="TableText"/>
              <w:rPr>
                <w:color w:val="000000"/>
                <w:kern w:val="2"/>
              </w:rPr>
            </w:pPr>
            <w:r w:rsidRPr="009A6C54">
              <w:rPr>
                <w:color w:val="000000"/>
                <w:kern w:val="2"/>
              </w:rPr>
              <w:t>TEXT</w:t>
            </w:r>
          </w:p>
        </w:tc>
        <w:tc>
          <w:tcPr>
            <w:tcW w:w="1950" w:type="dxa"/>
          </w:tcPr>
          <w:p w:rsidR="00DC1302" w:rsidRPr="009A6C54" w:rsidRDefault="00DC1302" w:rsidP="00FD58B6">
            <w:pPr>
              <w:pStyle w:val="TableText"/>
              <w:rPr>
                <w:color w:val="000000"/>
                <w:kern w:val="2"/>
              </w:rPr>
            </w:pPr>
            <w:proofErr w:type="spellStart"/>
            <w:r w:rsidRPr="009A6C54">
              <w:rPr>
                <w:color w:val="000000"/>
                <w:kern w:val="2"/>
              </w:rPr>
              <w:t>ID^name</w:t>
            </w:r>
            <w:proofErr w:type="spellEnd"/>
          </w:p>
        </w:tc>
        <w:tc>
          <w:tcPr>
            <w:tcW w:w="1981" w:type="dxa"/>
          </w:tcPr>
          <w:p w:rsidR="00DC1302" w:rsidRPr="009A6C54" w:rsidRDefault="00DC1302" w:rsidP="00FD58B6">
            <w:pPr>
              <w:pStyle w:val="TableText"/>
              <w:rPr>
                <w:color w:val="000000"/>
                <w:kern w:val="2"/>
              </w:rPr>
            </w:pPr>
            <w:r w:rsidRPr="009A6C54">
              <w:rPr>
                <w:color w:val="000000"/>
                <w:kern w:val="2"/>
              </w:rPr>
              <w:t>Clinic IEN and name</w:t>
            </w:r>
          </w:p>
        </w:tc>
        <w:tc>
          <w:tcPr>
            <w:tcW w:w="2520" w:type="dxa"/>
          </w:tcPr>
          <w:p w:rsidR="00DC1302" w:rsidRPr="009A6C54" w:rsidRDefault="00DC1302" w:rsidP="00FD58B6">
            <w:pPr>
              <w:pStyle w:val="TableText"/>
              <w:rPr>
                <w:color w:val="000000"/>
                <w:kern w:val="2"/>
              </w:rPr>
            </w:pPr>
            <w:r w:rsidRPr="009A6C54">
              <w:rPr>
                <w:color w:val="000000"/>
                <w:kern w:val="2"/>
              </w:rPr>
              <w:t>150;CARDIOLOGY</w:t>
            </w:r>
          </w:p>
          <w:p w:rsidR="00DC1302" w:rsidRPr="009A6C54" w:rsidRDefault="00DC1302" w:rsidP="00FD58B6">
            <w:pPr>
              <w:pStyle w:val="TableText"/>
              <w:rPr>
                <w:color w:val="000000"/>
                <w:kern w:val="2"/>
              </w:rPr>
            </w:pPr>
            <w:r w:rsidRPr="009A6C54">
              <w:rPr>
                <w:color w:val="000000"/>
                <w:kern w:val="2"/>
              </w:rPr>
              <w:t>32;BLOOD DONOR</w:t>
            </w:r>
          </w:p>
        </w:tc>
      </w:tr>
      <w:tr w:rsidR="00DC1302" w:rsidRPr="009A6C54" w:rsidTr="00FD58B6">
        <w:tc>
          <w:tcPr>
            <w:tcW w:w="565" w:type="dxa"/>
          </w:tcPr>
          <w:p w:rsidR="00DC1302" w:rsidRPr="009A6C54" w:rsidRDefault="00DC1302" w:rsidP="00FD58B6">
            <w:pPr>
              <w:pStyle w:val="TableText"/>
              <w:rPr>
                <w:color w:val="000000"/>
                <w:kern w:val="2"/>
              </w:rPr>
            </w:pPr>
            <w:r w:rsidRPr="009A6C54">
              <w:rPr>
                <w:color w:val="000000"/>
                <w:kern w:val="2"/>
              </w:rPr>
              <w:t>3</w:t>
            </w:r>
          </w:p>
        </w:tc>
        <w:tc>
          <w:tcPr>
            <w:tcW w:w="1620" w:type="dxa"/>
          </w:tcPr>
          <w:p w:rsidR="00DC1302" w:rsidRPr="009A6C54" w:rsidRDefault="00DC1302" w:rsidP="00FD58B6">
            <w:pPr>
              <w:pStyle w:val="TableText"/>
              <w:rPr>
                <w:color w:val="000000"/>
                <w:kern w:val="2"/>
              </w:rPr>
            </w:pPr>
            <w:r w:rsidRPr="009A6C54">
              <w:rPr>
                <w:color w:val="000000"/>
                <w:kern w:val="2"/>
              </w:rPr>
              <w:t>APPOINTMENT STATUS</w:t>
            </w:r>
          </w:p>
        </w:tc>
        <w:tc>
          <w:tcPr>
            <w:tcW w:w="1199" w:type="dxa"/>
          </w:tcPr>
          <w:p w:rsidR="00DC1302" w:rsidRPr="009A6C54" w:rsidRDefault="00DC1302" w:rsidP="00FD58B6">
            <w:pPr>
              <w:pStyle w:val="TableText"/>
              <w:rPr>
                <w:color w:val="000000"/>
                <w:kern w:val="2"/>
              </w:rPr>
            </w:pPr>
            <w:r w:rsidRPr="009A6C54">
              <w:rPr>
                <w:color w:val="000000"/>
                <w:kern w:val="2"/>
              </w:rPr>
              <w:t>TEXT</w:t>
            </w:r>
          </w:p>
        </w:tc>
        <w:tc>
          <w:tcPr>
            <w:tcW w:w="1950" w:type="dxa"/>
          </w:tcPr>
          <w:p w:rsidR="00DC1302" w:rsidRPr="009A6C54" w:rsidRDefault="00DC1302" w:rsidP="00FD58B6">
            <w:pPr>
              <w:pStyle w:val="TableText"/>
              <w:rPr>
                <w:color w:val="000000"/>
                <w:kern w:val="2"/>
              </w:rPr>
            </w:pPr>
            <w:r w:rsidRPr="009A6C54">
              <w:rPr>
                <w:color w:val="000000"/>
                <w:kern w:val="2"/>
              </w:rPr>
              <w:t>R (Scheduled/Kept)</w:t>
            </w:r>
          </w:p>
          <w:p w:rsidR="00DC1302" w:rsidRPr="009A6C54" w:rsidRDefault="00DC1302" w:rsidP="00FD58B6">
            <w:pPr>
              <w:pStyle w:val="TableText"/>
              <w:rPr>
                <w:color w:val="000000"/>
                <w:kern w:val="2"/>
              </w:rPr>
            </w:pPr>
            <w:r w:rsidRPr="009A6C54">
              <w:rPr>
                <w:color w:val="000000"/>
                <w:kern w:val="2"/>
              </w:rPr>
              <w:t>I (Inpatient)</w:t>
            </w:r>
          </w:p>
          <w:p w:rsidR="00DC1302" w:rsidRPr="009A6C54" w:rsidRDefault="00DC1302" w:rsidP="00FD58B6">
            <w:pPr>
              <w:pStyle w:val="TableText"/>
              <w:rPr>
                <w:color w:val="000000"/>
                <w:kern w:val="2"/>
              </w:rPr>
            </w:pPr>
            <w:r w:rsidRPr="009A6C54">
              <w:rPr>
                <w:color w:val="000000"/>
                <w:kern w:val="2"/>
              </w:rPr>
              <w:t>NS (No-Show)</w:t>
            </w:r>
          </w:p>
          <w:p w:rsidR="00DC1302" w:rsidRPr="009A6C54" w:rsidRDefault="00DC1302" w:rsidP="00FD58B6">
            <w:pPr>
              <w:pStyle w:val="TableText"/>
              <w:rPr>
                <w:color w:val="000000"/>
                <w:kern w:val="2"/>
              </w:rPr>
            </w:pPr>
            <w:r w:rsidRPr="009A6C54">
              <w:rPr>
                <w:color w:val="000000"/>
                <w:kern w:val="2"/>
              </w:rPr>
              <w:t>NSR (No-Show, Rescheduled)</w:t>
            </w:r>
          </w:p>
          <w:p w:rsidR="00DC1302" w:rsidRPr="009A6C54" w:rsidRDefault="00DC1302" w:rsidP="00FD58B6">
            <w:pPr>
              <w:pStyle w:val="TableText"/>
              <w:rPr>
                <w:color w:val="000000"/>
                <w:kern w:val="2"/>
              </w:rPr>
            </w:pPr>
            <w:r w:rsidRPr="009A6C54">
              <w:rPr>
                <w:color w:val="000000"/>
                <w:kern w:val="2"/>
              </w:rPr>
              <w:t>CP (Cancelled by Patient)</w:t>
            </w:r>
          </w:p>
          <w:p w:rsidR="00DC1302" w:rsidRPr="009A6C54" w:rsidRDefault="00DC1302" w:rsidP="00FD58B6">
            <w:pPr>
              <w:pStyle w:val="TableText"/>
              <w:rPr>
                <w:color w:val="000000"/>
                <w:kern w:val="2"/>
              </w:rPr>
            </w:pPr>
            <w:r w:rsidRPr="009A6C54">
              <w:rPr>
                <w:color w:val="000000"/>
                <w:kern w:val="2"/>
              </w:rPr>
              <w:t>CPR (Cancelled by Patient, Rescheduled)</w:t>
            </w:r>
          </w:p>
          <w:p w:rsidR="00DC1302" w:rsidRPr="009A6C54" w:rsidRDefault="00DC1302" w:rsidP="00FD58B6">
            <w:pPr>
              <w:pStyle w:val="TableText"/>
              <w:rPr>
                <w:color w:val="000000"/>
                <w:kern w:val="2"/>
              </w:rPr>
            </w:pPr>
            <w:r w:rsidRPr="009A6C54">
              <w:rPr>
                <w:color w:val="000000"/>
                <w:kern w:val="2"/>
              </w:rPr>
              <w:t>CC (Cancelled by Clinic)</w:t>
            </w:r>
          </w:p>
          <w:p w:rsidR="00DC1302" w:rsidRPr="009A6C54" w:rsidRDefault="00DC1302" w:rsidP="00FD58B6">
            <w:pPr>
              <w:pStyle w:val="TableText"/>
              <w:rPr>
                <w:color w:val="000000"/>
                <w:kern w:val="2"/>
              </w:rPr>
            </w:pPr>
            <w:r w:rsidRPr="009A6C54">
              <w:rPr>
                <w:color w:val="000000"/>
                <w:kern w:val="2"/>
              </w:rPr>
              <w:t>CCR (Cancelled by Clinic, Rescheduled)</w:t>
            </w:r>
          </w:p>
          <w:p w:rsidR="00DC1302" w:rsidRPr="009A6C54" w:rsidRDefault="00DC1302" w:rsidP="00FD58B6">
            <w:pPr>
              <w:pStyle w:val="TableText"/>
              <w:rPr>
                <w:color w:val="000000"/>
                <w:kern w:val="2"/>
              </w:rPr>
            </w:pPr>
            <w:r w:rsidRPr="009A6C54">
              <w:rPr>
                <w:color w:val="000000"/>
                <w:kern w:val="2"/>
              </w:rPr>
              <w:t>NT (No Action Taken)</w:t>
            </w:r>
          </w:p>
        </w:tc>
        <w:tc>
          <w:tcPr>
            <w:tcW w:w="1981" w:type="dxa"/>
          </w:tcPr>
          <w:p w:rsidR="00DC1302" w:rsidRPr="009A6C54" w:rsidRDefault="00DC1302" w:rsidP="00FD58B6">
            <w:pPr>
              <w:pStyle w:val="TableText"/>
              <w:rPr>
                <w:color w:val="000000"/>
                <w:kern w:val="2"/>
              </w:rPr>
            </w:pPr>
            <w:r w:rsidRPr="009A6C54">
              <w:rPr>
                <w:color w:val="000000"/>
                <w:kern w:val="2"/>
              </w:rPr>
              <w:t>The status of the appointment.</w:t>
            </w:r>
          </w:p>
        </w:tc>
        <w:tc>
          <w:tcPr>
            <w:tcW w:w="2520" w:type="dxa"/>
          </w:tcPr>
          <w:p w:rsidR="00DC1302" w:rsidRPr="009A6C54" w:rsidRDefault="00DC1302" w:rsidP="00FD58B6">
            <w:pPr>
              <w:pStyle w:val="TableText"/>
              <w:rPr>
                <w:color w:val="000000"/>
                <w:kern w:val="2"/>
              </w:rPr>
            </w:pPr>
            <w:r w:rsidRPr="009A6C54">
              <w:rPr>
                <w:color w:val="000000"/>
                <w:kern w:val="2"/>
              </w:rPr>
              <w:t>R;SCHEDULED/KEPT</w:t>
            </w:r>
          </w:p>
          <w:p w:rsidR="00DC1302" w:rsidRPr="009A6C54" w:rsidRDefault="00DC1302" w:rsidP="00FD58B6">
            <w:pPr>
              <w:pStyle w:val="TableText"/>
              <w:rPr>
                <w:color w:val="000000"/>
                <w:kern w:val="2"/>
              </w:rPr>
            </w:pPr>
            <w:r w:rsidRPr="009A6C54">
              <w:rPr>
                <w:color w:val="000000"/>
                <w:kern w:val="2"/>
              </w:rPr>
              <w:t>I;INPATIENT</w:t>
            </w:r>
          </w:p>
          <w:p w:rsidR="00DC1302" w:rsidRPr="009A6C54" w:rsidRDefault="00DC1302" w:rsidP="00FD58B6">
            <w:pPr>
              <w:pStyle w:val="TableText"/>
              <w:rPr>
                <w:color w:val="000000"/>
                <w:kern w:val="2"/>
              </w:rPr>
            </w:pPr>
            <w:r w:rsidRPr="009A6C54">
              <w:rPr>
                <w:color w:val="000000"/>
                <w:kern w:val="2"/>
              </w:rPr>
              <w:t>NS;N0-SHOW</w:t>
            </w:r>
          </w:p>
          <w:p w:rsidR="00DC1302" w:rsidRPr="009A6C54" w:rsidRDefault="00DC1302" w:rsidP="00FD58B6">
            <w:pPr>
              <w:pStyle w:val="TableText"/>
              <w:rPr>
                <w:color w:val="000000"/>
                <w:kern w:val="2"/>
              </w:rPr>
            </w:pPr>
            <w:r w:rsidRPr="009A6C54">
              <w:rPr>
                <w:color w:val="000000"/>
                <w:kern w:val="2"/>
              </w:rPr>
              <w:t>NSR;NO-SHOW &amp; RESCHEDULED</w:t>
            </w:r>
          </w:p>
          <w:p w:rsidR="00DC1302" w:rsidRPr="009A6C54" w:rsidRDefault="00DC1302" w:rsidP="00FD58B6">
            <w:pPr>
              <w:pStyle w:val="TableText"/>
              <w:rPr>
                <w:color w:val="000000"/>
                <w:kern w:val="2"/>
              </w:rPr>
            </w:pPr>
            <w:r w:rsidRPr="009A6C54">
              <w:rPr>
                <w:color w:val="000000"/>
                <w:kern w:val="2"/>
              </w:rPr>
              <w:t>CP;CANCELLED BY PATIENT</w:t>
            </w:r>
          </w:p>
          <w:p w:rsidR="00DC1302" w:rsidRPr="009A6C54" w:rsidRDefault="00DC1302" w:rsidP="00FD58B6">
            <w:pPr>
              <w:pStyle w:val="TableText"/>
              <w:rPr>
                <w:color w:val="000000"/>
                <w:kern w:val="2"/>
              </w:rPr>
            </w:pPr>
            <w:r w:rsidRPr="009A6C54">
              <w:rPr>
                <w:color w:val="000000"/>
                <w:kern w:val="2"/>
              </w:rPr>
              <w:t>CPR;CANCELLED BY PATIENT &amp; RESCHEDULED</w:t>
            </w:r>
          </w:p>
          <w:p w:rsidR="00DC1302" w:rsidRPr="009A6C54" w:rsidRDefault="00DC1302" w:rsidP="00FD58B6">
            <w:pPr>
              <w:pStyle w:val="TableText"/>
              <w:rPr>
                <w:color w:val="000000"/>
                <w:kern w:val="2"/>
              </w:rPr>
            </w:pPr>
            <w:r w:rsidRPr="009A6C54">
              <w:rPr>
                <w:color w:val="000000"/>
                <w:kern w:val="2"/>
              </w:rPr>
              <w:t>CC;CANCELLED BY CLINIC</w:t>
            </w:r>
          </w:p>
          <w:p w:rsidR="00DC1302" w:rsidRPr="009A6C54" w:rsidRDefault="00DC1302" w:rsidP="00FD58B6">
            <w:pPr>
              <w:pStyle w:val="TableText"/>
              <w:rPr>
                <w:color w:val="000000"/>
                <w:kern w:val="2"/>
              </w:rPr>
            </w:pPr>
            <w:r w:rsidRPr="009A6C54">
              <w:rPr>
                <w:color w:val="000000"/>
                <w:kern w:val="2"/>
              </w:rPr>
              <w:t>CCR;CANCELLED BY CLINIC &amp; RESCHEDULED</w:t>
            </w:r>
          </w:p>
          <w:p w:rsidR="00DC1302" w:rsidRPr="009A6C54" w:rsidRDefault="00DC1302" w:rsidP="00FD58B6">
            <w:pPr>
              <w:pStyle w:val="TableText"/>
              <w:rPr>
                <w:color w:val="000000"/>
                <w:kern w:val="2"/>
              </w:rPr>
            </w:pPr>
            <w:r w:rsidRPr="009A6C54">
              <w:rPr>
                <w:color w:val="000000"/>
                <w:kern w:val="2"/>
              </w:rPr>
              <w:t>NT;NO ACTION TAKEN</w:t>
            </w:r>
          </w:p>
        </w:tc>
      </w:tr>
      <w:tr w:rsidR="00DC1302" w:rsidRPr="009A6C54" w:rsidTr="00FD58B6">
        <w:tc>
          <w:tcPr>
            <w:tcW w:w="565" w:type="dxa"/>
          </w:tcPr>
          <w:p w:rsidR="00DC1302" w:rsidRPr="009A6C54" w:rsidRDefault="00DC1302" w:rsidP="00FD58B6">
            <w:pPr>
              <w:pStyle w:val="TableText"/>
              <w:rPr>
                <w:color w:val="000000"/>
                <w:kern w:val="2"/>
              </w:rPr>
            </w:pPr>
            <w:r w:rsidRPr="009A6C54">
              <w:rPr>
                <w:color w:val="000000"/>
                <w:kern w:val="2"/>
              </w:rPr>
              <w:t>4</w:t>
            </w:r>
          </w:p>
        </w:tc>
        <w:tc>
          <w:tcPr>
            <w:tcW w:w="1620" w:type="dxa"/>
          </w:tcPr>
          <w:p w:rsidR="00DC1302" w:rsidRPr="009A6C54" w:rsidRDefault="00DC1302" w:rsidP="00FD58B6">
            <w:pPr>
              <w:pStyle w:val="TableText"/>
              <w:rPr>
                <w:color w:val="000000"/>
                <w:kern w:val="2"/>
              </w:rPr>
            </w:pPr>
            <w:r w:rsidRPr="009A6C54">
              <w:rPr>
                <w:color w:val="000000"/>
                <w:kern w:val="2"/>
              </w:rPr>
              <w:t>PATIENT DFN and NAME</w:t>
            </w:r>
          </w:p>
        </w:tc>
        <w:tc>
          <w:tcPr>
            <w:tcW w:w="1199" w:type="dxa"/>
          </w:tcPr>
          <w:p w:rsidR="00DC1302" w:rsidRPr="009A6C54" w:rsidRDefault="00DC1302" w:rsidP="00FD58B6">
            <w:pPr>
              <w:pStyle w:val="TableText"/>
              <w:rPr>
                <w:color w:val="000000"/>
                <w:kern w:val="2"/>
              </w:rPr>
            </w:pPr>
            <w:r w:rsidRPr="009A6C54">
              <w:rPr>
                <w:color w:val="000000"/>
                <w:kern w:val="2"/>
              </w:rPr>
              <w:t>TEXT</w:t>
            </w:r>
          </w:p>
        </w:tc>
        <w:tc>
          <w:tcPr>
            <w:tcW w:w="1950" w:type="dxa"/>
          </w:tcPr>
          <w:p w:rsidR="00DC1302" w:rsidRPr="009A6C54" w:rsidRDefault="00DC1302" w:rsidP="00FD58B6">
            <w:pPr>
              <w:pStyle w:val="TableText"/>
              <w:rPr>
                <w:color w:val="000000"/>
                <w:kern w:val="2"/>
              </w:rPr>
            </w:pPr>
            <w:proofErr w:type="spellStart"/>
            <w:r w:rsidRPr="009A6C54">
              <w:rPr>
                <w:color w:val="000000"/>
                <w:kern w:val="2"/>
              </w:rPr>
              <w:t>DFN;name</w:t>
            </w:r>
            <w:proofErr w:type="spellEnd"/>
          </w:p>
        </w:tc>
        <w:tc>
          <w:tcPr>
            <w:tcW w:w="1981" w:type="dxa"/>
          </w:tcPr>
          <w:p w:rsidR="00DC1302" w:rsidRPr="009A6C54" w:rsidRDefault="00DC1302" w:rsidP="00FD58B6">
            <w:pPr>
              <w:pStyle w:val="TableText"/>
              <w:rPr>
                <w:color w:val="000000"/>
                <w:kern w:val="2"/>
              </w:rPr>
            </w:pPr>
            <w:r w:rsidRPr="009A6C54">
              <w:rPr>
                <w:color w:val="000000"/>
                <w:kern w:val="2"/>
              </w:rPr>
              <w:t>Patient DFN and Patient Name.</w:t>
            </w:r>
          </w:p>
        </w:tc>
        <w:tc>
          <w:tcPr>
            <w:tcW w:w="2520" w:type="dxa"/>
          </w:tcPr>
          <w:p w:rsidR="00DC1302" w:rsidRPr="009A6C54" w:rsidRDefault="00DC1302" w:rsidP="00FD58B6">
            <w:pPr>
              <w:pStyle w:val="TableText"/>
              <w:rPr>
                <w:color w:val="000000"/>
                <w:kern w:val="2"/>
              </w:rPr>
            </w:pPr>
            <w:r w:rsidRPr="009A6C54">
              <w:rPr>
                <w:color w:val="000000"/>
                <w:kern w:val="2"/>
              </w:rPr>
              <w:t>34877;JONES,BOB</w:t>
            </w:r>
          </w:p>
          <w:p w:rsidR="00DC1302" w:rsidRPr="009A6C54" w:rsidRDefault="00DC1302" w:rsidP="00FD58B6">
            <w:pPr>
              <w:pStyle w:val="TableText"/>
              <w:rPr>
                <w:color w:val="000000"/>
                <w:kern w:val="2"/>
              </w:rPr>
            </w:pPr>
            <w:r w:rsidRPr="009A6C54">
              <w:rPr>
                <w:color w:val="000000"/>
                <w:kern w:val="2"/>
              </w:rPr>
              <w:t>455;SCHILSON,BRIAN</w:t>
            </w:r>
          </w:p>
        </w:tc>
      </w:tr>
      <w:tr w:rsidR="00DC1302" w:rsidRPr="009A6C54" w:rsidTr="00FD58B6">
        <w:tc>
          <w:tcPr>
            <w:tcW w:w="565" w:type="dxa"/>
          </w:tcPr>
          <w:p w:rsidR="00DC1302" w:rsidRPr="009A6C54" w:rsidRDefault="00DC1302" w:rsidP="00FD58B6">
            <w:pPr>
              <w:pStyle w:val="TableText"/>
              <w:rPr>
                <w:color w:val="000000"/>
                <w:kern w:val="2"/>
              </w:rPr>
            </w:pPr>
            <w:r w:rsidRPr="009A6C54">
              <w:rPr>
                <w:color w:val="000000"/>
                <w:kern w:val="2"/>
              </w:rPr>
              <w:t>5</w:t>
            </w:r>
          </w:p>
        </w:tc>
        <w:tc>
          <w:tcPr>
            <w:tcW w:w="1620" w:type="dxa"/>
          </w:tcPr>
          <w:p w:rsidR="00DC1302" w:rsidRPr="009A6C54" w:rsidRDefault="00DC1302" w:rsidP="00FD58B6">
            <w:pPr>
              <w:pStyle w:val="TableText"/>
              <w:rPr>
                <w:color w:val="000000"/>
                <w:kern w:val="2"/>
              </w:rPr>
            </w:pPr>
            <w:r w:rsidRPr="009A6C54">
              <w:rPr>
                <w:color w:val="000000"/>
                <w:kern w:val="2"/>
              </w:rPr>
              <w:t>LENGTH OF APPOINTMENT</w:t>
            </w:r>
          </w:p>
        </w:tc>
        <w:tc>
          <w:tcPr>
            <w:tcW w:w="1199" w:type="dxa"/>
          </w:tcPr>
          <w:p w:rsidR="00DC1302" w:rsidRPr="009A6C54" w:rsidRDefault="00DC1302" w:rsidP="00FD58B6">
            <w:pPr>
              <w:pStyle w:val="TableText"/>
              <w:rPr>
                <w:color w:val="000000"/>
                <w:kern w:val="2"/>
              </w:rPr>
            </w:pPr>
            <w:r w:rsidRPr="009A6C54">
              <w:rPr>
                <w:color w:val="000000"/>
                <w:kern w:val="2"/>
              </w:rPr>
              <w:t>TEXT</w:t>
            </w:r>
          </w:p>
        </w:tc>
        <w:tc>
          <w:tcPr>
            <w:tcW w:w="1950" w:type="dxa"/>
          </w:tcPr>
          <w:p w:rsidR="00DC1302" w:rsidRPr="009A6C54" w:rsidRDefault="00DC1302" w:rsidP="00FD58B6">
            <w:pPr>
              <w:pStyle w:val="TableText"/>
              <w:rPr>
                <w:color w:val="000000"/>
                <w:kern w:val="2"/>
              </w:rPr>
            </w:pPr>
            <w:r w:rsidRPr="009A6C54">
              <w:rPr>
                <w:color w:val="000000"/>
                <w:kern w:val="2"/>
              </w:rPr>
              <w:t>NNN</w:t>
            </w:r>
          </w:p>
        </w:tc>
        <w:tc>
          <w:tcPr>
            <w:tcW w:w="1981" w:type="dxa"/>
          </w:tcPr>
          <w:p w:rsidR="00DC1302" w:rsidRPr="009A6C54" w:rsidRDefault="00DC1302" w:rsidP="00FD58B6">
            <w:pPr>
              <w:pStyle w:val="TableText"/>
              <w:rPr>
                <w:color w:val="000000"/>
                <w:kern w:val="2"/>
              </w:rPr>
            </w:pPr>
            <w:r w:rsidRPr="009A6C54">
              <w:rPr>
                <w:color w:val="000000"/>
                <w:kern w:val="2"/>
              </w:rPr>
              <w:t>The scheduled length of appointment, in minutes.</w:t>
            </w:r>
          </w:p>
        </w:tc>
        <w:tc>
          <w:tcPr>
            <w:tcW w:w="2520" w:type="dxa"/>
          </w:tcPr>
          <w:p w:rsidR="00DC1302" w:rsidRPr="009A6C54" w:rsidRDefault="00DC1302" w:rsidP="00FD58B6">
            <w:pPr>
              <w:pStyle w:val="TableText"/>
              <w:rPr>
                <w:color w:val="000000"/>
                <w:kern w:val="2"/>
              </w:rPr>
            </w:pPr>
            <w:r w:rsidRPr="009A6C54">
              <w:rPr>
                <w:color w:val="000000"/>
                <w:kern w:val="2"/>
              </w:rPr>
              <w:t>20</w:t>
            </w:r>
          </w:p>
          <w:p w:rsidR="00DC1302" w:rsidRPr="009A6C54" w:rsidRDefault="00DC1302" w:rsidP="00FD58B6">
            <w:pPr>
              <w:pStyle w:val="TableText"/>
              <w:rPr>
                <w:color w:val="000000"/>
                <w:kern w:val="2"/>
              </w:rPr>
            </w:pPr>
            <w:r w:rsidRPr="009A6C54">
              <w:rPr>
                <w:color w:val="000000"/>
                <w:kern w:val="2"/>
              </w:rPr>
              <w:t>60</w:t>
            </w:r>
          </w:p>
        </w:tc>
      </w:tr>
      <w:tr w:rsidR="00DC1302" w:rsidRPr="009A6C54" w:rsidTr="00FD58B6">
        <w:tc>
          <w:tcPr>
            <w:tcW w:w="565" w:type="dxa"/>
          </w:tcPr>
          <w:p w:rsidR="00DC1302" w:rsidRPr="009A6C54" w:rsidRDefault="00DC1302" w:rsidP="00FD58B6">
            <w:pPr>
              <w:pStyle w:val="TableText"/>
              <w:rPr>
                <w:color w:val="000000"/>
                <w:kern w:val="2"/>
              </w:rPr>
            </w:pPr>
            <w:r w:rsidRPr="009A6C54">
              <w:rPr>
                <w:color w:val="000000"/>
                <w:kern w:val="2"/>
              </w:rPr>
              <w:t>6</w:t>
            </w:r>
          </w:p>
        </w:tc>
        <w:tc>
          <w:tcPr>
            <w:tcW w:w="1620" w:type="dxa"/>
          </w:tcPr>
          <w:p w:rsidR="00DC1302" w:rsidRPr="009A6C54" w:rsidRDefault="00DC1302" w:rsidP="00FD58B6">
            <w:pPr>
              <w:pStyle w:val="TableText"/>
              <w:rPr>
                <w:color w:val="000000"/>
                <w:kern w:val="2"/>
              </w:rPr>
            </w:pPr>
            <w:r w:rsidRPr="009A6C54">
              <w:rPr>
                <w:color w:val="000000"/>
                <w:kern w:val="2"/>
              </w:rPr>
              <w:t>COMMENTS</w:t>
            </w:r>
          </w:p>
        </w:tc>
        <w:tc>
          <w:tcPr>
            <w:tcW w:w="1199" w:type="dxa"/>
          </w:tcPr>
          <w:p w:rsidR="00DC1302" w:rsidRPr="009A6C54" w:rsidRDefault="00DC1302" w:rsidP="00FD58B6">
            <w:pPr>
              <w:pStyle w:val="TableText"/>
              <w:rPr>
                <w:color w:val="000000"/>
                <w:kern w:val="2"/>
              </w:rPr>
            </w:pPr>
            <w:r w:rsidRPr="009A6C54">
              <w:rPr>
                <w:color w:val="000000"/>
                <w:kern w:val="2"/>
              </w:rPr>
              <w:t>TEXT</w:t>
            </w:r>
          </w:p>
        </w:tc>
        <w:tc>
          <w:tcPr>
            <w:tcW w:w="1950" w:type="dxa"/>
          </w:tcPr>
          <w:p w:rsidR="00DC1302" w:rsidRPr="009A6C54" w:rsidRDefault="00DC1302" w:rsidP="00FD58B6">
            <w:pPr>
              <w:pStyle w:val="TableText"/>
              <w:rPr>
                <w:color w:val="000000"/>
                <w:kern w:val="2"/>
              </w:rPr>
            </w:pPr>
            <w:r w:rsidRPr="009A6C54">
              <w:rPr>
                <w:color w:val="000000"/>
                <w:kern w:val="2"/>
              </w:rPr>
              <w:t>free text</w:t>
            </w:r>
          </w:p>
        </w:tc>
        <w:tc>
          <w:tcPr>
            <w:tcW w:w="1981" w:type="dxa"/>
          </w:tcPr>
          <w:p w:rsidR="00DC1302" w:rsidRPr="009A6C54" w:rsidRDefault="00DC1302" w:rsidP="00FD58B6">
            <w:pPr>
              <w:pStyle w:val="TableText"/>
              <w:rPr>
                <w:color w:val="000000"/>
                <w:kern w:val="2"/>
              </w:rPr>
            </w:pPr>
            <w:r w:rsidRPr="009A6C54">
              <w:rPr>
                <w:color w:val="000000"/>
                <w:kern w:val="2"/>
              </w:rPr>
              <w:t>Any comments associated with the appointment.</w:t>
            </w:r>
          </w:p>
        </w:tc>
        <w:tc>
          <w:tcPr>
            <w:tcW w:w="2520" w:type="dxa"/>
          </w:tcPr>
          <w:p w:rsidR="00DC1302" w:rsidRPr="009A6C54" w:rsidRDefault="00DC1302" w:rsidP="00FD58B6">
            <w:pPr>
              <w:pStyle w:val="TableText"/>
              <w:rPr>
                <w:color w:val="000000"/>
                <w:kern w:val="2"/>
              </w:rPr>
            </w:pPr>
            <w:r w:rsidRPr="009A6C54">
              <w:rPr>
                <w:color w:val="000000"/>
                <w:kern w:val="2"/>
              </w:rPr>
              <w:t>PATIENT NEEDS WHEELCHAIR</w:t>
            </w:r>
          </w:p>
          <w:p w:rsidR="00DC1302" w:rsidRPr="009A6C54" w:rsidRDefault="00DC1302" w:rsidP="00FD58B6">
            <w:pPr>
              <w:pStyle w:val="TableText"/>
              <w:rPr>
                <w:color w:val="000000"/>
                <w:kern w:val="2"/>
              </w:rPr>
            </w:pPr>
            <w:r w:rsidRPr="009A6C54">
              <w:rPr>
                <w:color w:val="000000"/>
                <w:kern w:val="2"/>
              </w:rPr>
              <w:t>Note: Comments shall be located on the “C” subscript.</w:t>
            </w:r>
          </w:p>
        </w:tc>
      </w:tr>
      <w:tr w:rsidR="00DC1302" w:rsidRPr="009A6C54" w:rsidTr="00FD58B6">
        <w:tc>
          <w:tcPr>
            <w:tcW w:w="565" w:type="dxa"/>
          </w:tcPr>
          <w:p w:rsidR="00DC1302" w:rsidRPr="009A6C54" w:rsidRDefault="00DC1302" w:rsidP="00FD58B6">
            <w:pPr>
              <w:pStyle w:val="TableText"/>
              <w:rPr>
                <w:color w:val="000000"/>
                <w:kern w:val="2"/>
              </w:rPr>
            </w:pPr>
            <w:r w:rsidRPr="009A6C54">
              <w:rPr>
                <w:color w:val="000000"/>
                <w:kern w:val="2"/>
              </w:rPr>
              <w:t>7</w:t>
            </w:r>
          </w:p>
        </w:tc>
        <w:tc>
          <w:tcPr>
            <w:tcW w:w="1620" w:type="dxa"/>
          </w:tcPr>
          <w:p w:rsidR="00DC1302" w:rsidRPr="009A6C54" w:rsidRDefault="00DC1302" w:rsidP="00FD58B6">
            <w:pPr>
              <w:pStyle w:val="TableText"/>
              <w:rPr>
                <w:color w:val="000000"/>
                <w:kern w:val="2"/>
              </w:rPr>
            </w:pPr>
            <w:r w:rsidRPr="009A6C54">
              <w:rPr>
                <w:color w:val="000000"/>
                <w:kern w:val="2"/>
              </w:rPr>
              <w:t>OVERBOOK</w:t>
            </w:r>
          </w:p>
        </w:tc>
        <w:tc>
          <w:tcPr>
            <w:tcW w:w="1199" w:type="dxa"/>
          </w:tcPr>
          <w:p w:rsidR="00DC1302" w:rsidRPr="009A6C54" w:rsidRDefault="00DC1302" w:rsidP="00FD58B6">
            <w:pPr>
              <w:pStyle w:val="TableText"/>
              <w:rPr>
                <w:color w:val="000000"/>
                <w:kern w:val="2"/>
              </w:rPr>
            </w:pPr>
            <w:r w:rsidRPr="009A6C54">
              <w:rPr>
                <w:color w:val="000000"/>
                <w:kern w:val="2"/>
              </w:rPr>
              <w:t>TEXT</w:t>
            </w:r>
          </w:p>
        </w:tc>
        <w:tc>
          <w:tcPr>
            <w:tcW w:w="1950" w:type="dxa"/>
          </w:tcPr>
          <w:p w:rsidR="00DC1302" w:rsidRPr="009A6C54" w:rsidRDefault="00DC1302" w:rsidP="00FD58B6">
            <w:pPr>
              <w:pStyle w:val="TableText"/>
              <w:rPr>
                <w:color w:val="000000"/>
                <w:kern w:val="2"/>
              </w:rPr>
            </w:pPr>
            <w:r w:rsidRPr="009A6C54">
              <w:rPr>
                <w:color w:val="000000"/>
                <w:kern w:val="2"/>
              </w:rPr>
              <w:t>Y or N</w:t>
            </w:r>
          </w:p>
        </w:tc>
        <w:tc>
          <w:tcPr>
            <w:tcW w:w="1981" w:type="dxa"/>
          </w:tcPr>
          <w:p w:rsidR="00DC1302" w:rsidRPr="009A6C54" w:rsidRDefault="00DC1302" w:rsidP="00FD58B6">
            <w:pPr>
              <w:pStyle w:val="TableText"/>
              <w:rPr>
                <w:color w:val="000000"/>
                <w:kern w:val="2"/>
              </w:rPr>
            </w:pPr>
            <w:r w:rsidRPr="009A6C54">
              <w:rPr>
                <w:color w:val="000000"/>
                <w:kern w:val="2"/>
              </w:rPr>
              <w:t>“Y” if appointment is an overbook else “N”.</w:t>
            </w:r>
          </w:p>
        </w:tc>
        <w:tc>
          <w:tcPr>
            <w:tcW w:w="2520" w:type="dxa"/>
          </w:tcPr>
          <w:p w:rsidR="00DC1302" w:rsidRPr="009A6C54" w:rsidRDefault="00DC1302" w:rsidP="00FD58B6">
            <w:pPr>
              <w:pStyle w:val="TableText"/>
              <w:rPr>
                <w:color w:val="000000"/>
                <w:kern w:val="2"/>
              </w:rPr>
            </w:pPr>
            <w:r w:rsidRPr="009A6C54">
              <w:rPr>
                <w:color w:val="000000"/>
                <w:kern w:val="2"/>
              </w:rPr>
              <w:t>Y</w:t>
            </w:r>
          </w:p>
          <w:p w:rsidR="00DC1302" w:rsidRPr="009A6C54" w:rsidRDefault="00DC1302" w:rsidP="00FD58B6">
            <w:pPr>
              <w:pStyle w:val="TableText"/>
              <w:rPr>
                <w:color w:val="000000"/>
                <w:kern w:val="2"/>
              </w:rPr>
            </w:pPr>
            <w:r w:rsidRPr="009A6C54">
              <w:rPr>
                <w:color w:val="000000"/>
                <w:kern w:val="2"/>
              </w:rPr>
              <w:t>N</w:t>
            </w:r>
          </w:p>
        </w:tc>
      </w:tr>
      <w:tr w:rsidR="00DC1302" w:rsidRPr="009A6C54" w:rsidTr="00FD58B6">
        <w:tc>
          <w:tcPr>
            <w:tcW w:w="565" w:type="dxa"/>
          </w:tcPr>
          <w:p w:rsidR="00DC1302" w:rsidRPr="009A6C54" w:rsidRDefault="00DC1302" w:rsidP="00FD58B6">
            <w:pPr>
              <w:pStyle w:val="TableText"/>
              <w:rPr>
                <w:color w:val="000000"/>
                <w:kern w:val="2"/>
              </w:rPr>
            </w:pPr>
            <w:r w:rsidRPr="009A6C54">
              <w:rPr>
                <w:color w:val="000000"/>
                <w:kern w:val="2"/>
              </w:rPr>
              <w:t>8</w:t>
            </w:r>
          </w:p>
        </w:tc>
        <w:tc>
          <w:tcPr>
            <w:tcW w:w="1620" w:type="dxa"/>
          </w:tcPr>
          <w:p w:rsidR="00DC1302" w:rsidRPr="009A6C54" w:rsidRDefault="00DC1302" w:rsidP="00FD58B6">
            <w:pPr>
              <w:pStyle w:val="TableText"/>
              <w:rPr>
                <w:color w:val="000000"/>
                <w:kern w:val="2"/>
              </w:rPr>
            </w:pPr>
            <w:r w:rsidRPr="009A6C54">
              <w:rPr>
                <w:color w:val="000000"/>
                <w:kern w:val="2"/>
              </w:rPr>
              <w:t>ELIGIBILITY OF VISIT IEN and NAME</w:t>
            </w:r>
          </w:p>
        </w:tc>
        <w:tc>
          <w:tcPr>
            <w:tcW w:w="1199" w:type="dxa"/>
          </w:tcPr>
          <w:p w:rsidR="00DC1302" w:rsidRPr="009A6C54" w:rsidRDefault="00DC1302" w:rsidP="00FD58B6">
            <w:pPr>
              <w:pStyle w:val="TableText"/>
              <w:rPr>
                <w:color w:val="000000"/>
                <w:kern w:val="2"/>
              </w:rPr>
            </w:pPr>
            <w:r w:rsidRPr="009A6C54">
              <w:rPr>
                <w:color w:val="000000"/>
                <w:kern w:val="2"/>
              </w:rPr>
              <w:t>TEXT</w:t>
            </w:r>
          </w:p>
        </w:tc>
        <w:tc>
          <w:tcPr>
            <w:tcW w:w="1950" w:type="dxa"/>
          </w:tcPr>
          <w:p w:rsidR="00DC1302" w:rsidRPr="009A6C54" w:rsidRDefault="00DC1302" w:rsidP="00FD58B6">
            <w:pPr>
              <w:pStyle w:val="TableText"/>
              <w:rPr>
                <w:color w:val="000000"/>
                <w:kern w:val="2"/>
              </w:rPr>
            </w:pPr>
            <w:r w:rsidRPr="009A6C54">
              <w:rPr>
                <w:color w:val="000000"/>
                <w:kern w:val="2"/>
              </w:rPr>
              <w:t>Local IEN; Local Name; National IEN; National Name</w:t>
            </w:r>
          </w:p>
        </w:tc>
        <w:tc>
          <w:tcPr>
            <w:tcW w:w="1981" w:type="dxa"/>
          </w:tcPr>
          <w:p w:rsidR="00DC1302" w:rsidRPr="009A6C54" w:rsidRDefault="00DC1302" w:rsidP="00FD58B6">
            <w:pPr>
              <w:pStyle w:val="TableText"/>
              <w:rPr>
                <w:color w:val="000000"/>
                <w:kern w:val="2"/>
              </w:rPr>
            </w:pPr>
            <w:r w:rsidRPr="009A6C54">
              <w:rPr>
                <w:color w:val="000000"/>
                <w:kern w:val="2"/>
              </w:rPr>
              <w:t>Local &amp; National Eligibility codes and names associated with the appointment.</w:t>
            </w:r>
          </w:p>
        </w:tc>
        <w:tc>
          <w:tcPr>
            <w:tcW w:w="2520" w:type="dxa"/>
          </w:tcPr>
          <w:p w:rsidR="00DC1302" w:rsidRPr="009A6C54" w:rsidRDefault="00DC1302" w:rsidP="00FD58B6">
            <w:pPr>
              <w:pStyle w:val="TableText"/>
              <w:rPr>
                <w:color w:val="000000"/>
                <w:kern w:val="2"/>
              </w:rPr>
            </w:pPr>
            <w:r w:rsidRPr="009A6C54">
              <w:rPr>
                <w:color w:val="000000"/>
                <w:kern w:val="2"/>
              </w:rPr>
              <w:t>2;AID &amp; ATTENDANCE;2;AID &amp; ATTENDANCE</w:t>
            </w:r>
          </w:p>
          <w:p w:rsidR="00DC1302" w:rsidRPr="009A6C54" w:rsidRDefault="00DC1302" w:rsidP="00FD58B6">
            <w:pPr>
              <w:pStyle w:val="TableText"/>
              <w:rPr>
                <w:color w:val="000000"/>
                <w:kern w:val="2"/>
              </w:rPr>
            </w:pPr>
            <w:r w:rsidRPr="009A6C54">
              <w:rPr>
                <w:color w:val="000000"/>
                <w:kern w:val="2"/>
              </w:rPr>
              <w:t>7;ALLIED VETERAN;7;ALLIED VETERAN</w:t>
            </w:r>
          </w:p>
          <w:p w:rsidR="00DC1302" w:rsidRPr="009A6C54" w:rsidRDefault="00DC1302" w:rsidP="00FD58B6">
            <w:pPr>
              <w:pStyle w:val="TableText"/>
              <w:rPr>
                <w:color w:val="000000"/>
                <w:kern w:val="2"/>
              </w:rPr>
            </w:pPr>
            <w:r w:rsidRPr="009A6C54">
              <w:rPr>
                <w:color w:val="000000"/>
                <w:kern w:val="2"/>
              </w:rPr>
              <w:t>12</w:t>
            </w:r>
            <w:r w:rsidR="0030403B" w:rsidRPr="009A6C54">
              <w:rPr>
                <w:color w:val="000000"/>
                <w:kern w:val="2"/>
              </w:rPr>
              <w:t>; COLLATERAL</w:t>
            </w:r>
            <w:r w:rsidRPr="009A6C54">
              <w:rPr>
                <w:color w:val="000000"/>
                <w:kern w:val="2"/>
              </w:rPr>
              <w:t xml:space="preserve"> OF VET.</w:t>
            </w:r>
            <w:r w:rsidR="0030403B" w:rsidRPr="009A6C54">
              <w:rPr>
                <w:color w:val="000000"/>
                <w:kern w:val="2"/>
              </w:rPr>
              <w:t>; 13</w:t>
            </w:r>
            <w:r w:rsidRPr="009A6C54">
              <w:rPr>
                <w:color w:val="000000"/>
                <w:kern w:val="2"/>
              </w:rPr>
              <w:t>; COLLATERAL OF VET.</w:t>
            </w:r>
          </w:p>
        </w:tc>
      </w:tr>
      <w:tr w:rsidR="00DC1302" w:rsidRPr="009A6C54" w:rsidTr="00FD58B6">
        <w:tc>
          <w:tcPr>
            <w:tcW w:w="565" w:type="dxa"/>
          </w:tcPr>
          <w:p w:rsidR="00DC1302" w:rsidRPr="009A6C54" w:rsidRDefault="00DC1302" w:rsidP="00FD58B6">
            <w:pPr>
              <w:pStyle w:val="TableText"/>
              <w:rPr>
                <w:color w:val="000000"/>
                <w:kern w:val="2"/>
              </w:rPr>
            </w:pPr>
            <w:r w:rsidRPr="009A6C54">
              <w:rPr>
                <w:color w:val="000000"/>
                <w:kern w:val="2"/>
              </w:rPr>
              <w:t>9</w:t>
            </w:r>
          </w:p>
        </w:tc>
        <w:tc>
          <w:tcPr>
            <w:tcW w:w="1620" w:type="dxa"/>
          </w:tcPr>
          <w:p w:rsidR="00DC1302" w:rsidRPr="009A6C54" w:rsidRDefault="00DC1302" w:rsidP="00FD58B6">
            <w:pPr>
              <w:pStyle w:val="TableText"/>
              <w:rPr>
                <w:color w:val="000000"/>
                <w:kern w:val="2"/>
              </w:rPr>
            </w:pPr>
            <w:r w:rsidRPr="009A6C54">
              <w:rPr>
                <w:color w:val="000000"/>
                <w:kern w:val="2"/>
              </w:rPr>
              <w:t>CHECK-IN DATE/TIME</w:t>
            </w:r>
          </w:p>
        </w:tc>
        <w:tc>
          <w:tcPr>
            <w:tcW w:w="1199" w:type="dxa"/>
          </w:tcPr>
          <w:p w:rsidR="00DC1302" w:rsidRPr="009A6C54" w:rsidRDefault="00DC1302" w:rsidP="00FD58B6">
            <w:pPr>
              <w:pStyle w:val="TableText"/>
              <w:rPr>
                <w:color w:val="000000"/>
                <w:kern w:val="2"/>
              </w:rPr>
            </w:pPr>
            <w:r w:rsidRPr="009A6C54">
              <w:rPr>
                <w:color w:val="000000"/>
                <w:kern w:val="2"/>
              </w:rPr>
              <w:t>DATE/TIME</w:t>
            </w:r>
          </w:p>
        </w:tc>
        <w:tc>
          <w:tcPr>
            <w:tcW w:w="1950" w:type="dxa"/>
          </w:tcPr>
          <w:p w:rsidR="00DC1302" w:rsidRPr="009A6C54" w:rsidRDefault="00DC1302" w:rsidP="00FD58B6">
            <w:pPr>
              <w:pStyle w:val="TableText"/>
              <w:rPr>
                <w:color w:val="000000"/>
                <w:kern w:val="2"/>
              </w:rPr>
            </w:pPr>
            <w:r w:rsidRPr="009A6C54">
              <w:rPr>
                <w:color w:val="000000"/>
                <w:kern w:val="2"/>
              </w:rPr>
              <w:t>YYYMMDD.HHMM</w:t>
            </w:r>
          </w:p>
        </w:tc>
        <w:tc>
          <w:tcPr>
            <w:tcW w:w="1981" w:type="dxa"/>
          </w:tcPr>
          <w:p w:rsidR="00DC1302" w:rsidRPr="009A6C54" w:rsidRDefault="00DC1302" w:rsidP="00FD58B6">
            <w:pPr>
              <w:pStyle w:val="TableText"/>
              <w:rPr>
                <w:color w:val="000000"/>
                <w:kern w:val="2"/>
              </w:rPr>
            </w:pPr>
            <w:r w:rsidRPr="009A6C54">
              <w:rPr>
                <w:color w:val="000000"/>
                <w:kern w:val="2"/>
              </w:rPr>
              <w:t>Date/time the patient checked in for the appointment.</w:t>
            </w:r>
          </w:p>
        </w:tc>
        <w:tc>
          <w:tcPr>
            <w:tcW w:w="2520" w:type="dxa"/>
          </w:tcPr>
          <w:p w:rsidR="00DC1302" w:rsidRPr="009A6C54" w:rsidRDefault="00DC1302" w:rsidP="00FD58B6">
            <w:pPr>
              <w:pStyle w:val="TableText"/>
              <w:rPr>
                <w:color w:val="000000"/>
                <w:kern w:val="2"/>
              </w:rPr>
            </w:pPr>
            <w:r w:rsidRPr="009A6C54">
              <w:rPr>
                <w:color w:val="000000"/>
                <w:kern w:val="2"/>
              </w:rPr>
              <w:t>3031215.113</w:t>
            </w:r>
          </w:p>
        </w:tc>
      </w:tr>
      <w:tr w:rsidR="00DC1302" w:rsidRPr="009A6C54" w:rsidTr="00FD58B6">
        <w:tc>
          <w:tcPr>
            <w:tcW w:w="565" w:type="dxa"/>
          </w:tcPr>
          <w:p w:rsidR="00DC1302" w:rsidRPr="009A6C54" w:rsidRDefault="00DC1302" w:rsidP="00FD58B6">
            <w:pPr>
              <w:pStyle w:val="TableText"/>
              <w:rPr>
                <w:color w:val="000000"/>
                <w:kern w:val="2"/>
              </w:rPr>
            </w:pPr>
            <w:r w:rsidRPr="009A6C54">
              <w:rPr>
                <w:color w:val="000000"/>
                <w:kern w:val="2"/>
              </w:rPr>
              <w:t>10</w:t>
            </w:r>
          </w:p>
        </w:tc>
        <w:tc>
          <w:tcPr>
            <w:tcW w:w="1620" w:type="dxa"/>
          </w:tcPr>
          <w:p w:rsidR="00DC1302" w:rsidRPr="009A6C54" w:rsidRDefault="00DC1302" w:rsidP="00FD58B6">
            <w:pPr>
              <w:pStyle w:val="TableText"/>
              <w:rPr>
                <w:color w:val="000000"/>
                <w:kern w:val="2"/>
              </w:rPr>
            </w:pPr>
            <w:r w:rsidRPr="009A6C54">
              <w:rPr>
                <w:color w:val="000000"/>
                <w:kern w:val="2"/>
              </w:rPr>
              <w:t>APPOINTMENT TYPE IEN and NAME</w:t>
            </w:r>
          </w:p>
        </w:tc>
        <w:tc>
          <w:tcPr>
            <w:tcW w:w="1199" w:type="dxa"/>
          </w:tcPr>
          <w:p w:rsidR="00DC1302" w:rsidRPr="009A6C54" w:rsidRDefault="00DC1302" w:rsidP="00FD58B6">
            <w:pPr>
              <w:pStyle w:val="TableText"/>
              <w:rPr>
                <w:color w:val="000000"/>
                <w:kern w:val="2"/>
              </w:rPr>
            </w:pPr>
            <w:r w:rsidRPr="009A6C54">
              <w:rPr>
                <w:color w:val="000000"/>
                <w:kern w:val="2"/>
              </w:rPr>
              <w:t>TEXT</w:t>
            </w:r>
          </w:p>
        </w:tc>
        <w:tc>
          <w:tcPr>
            <w:tcW w:w="1950" w:type="dxa"/>
          </w:tcPr>
          <w:p w:rsidR="00DC1302" w:rsidRPr="009A6C54" w:rsidRDefault="00DC1302" w:rsidP="00FD58B6">
            <w:pPr>
              <w:pStyle w:val="TableText"/>
              <w:rPr>
                <w:color w:val="000000"/>
                <w:kern w:val="2"/>
              </w:rPr>
            </w:pPr>
            <w:proofErr w:type="spellStart"/>
            <w:r w:rsidRPr="009A6C54">
              <w:rPr>
                <w:color w:val="000000"/>
                <w:kern w:val="2"/>
              </w:rPr>
              <w:t>IEN;name</w:t>
            </w:r>
            <w:proofErr w:type="spellEnd"/>
          </w:p>
        </w:tc>
        <w:tc>
          <w:tcPr>
            <w:tcW w:w="1981" w:type="dxa"/>
          </w:tcPr>
          <w:p w:rsidR="00DC1302" w:rsidRPr="009A6C54" w:rsidRDefault="00DC1302" w:rsidP="00FD58B6">
            <w:pPr>
              <w:pStyle w:val="TableText"/>
              <w:rPr>
                <w:color w:val="000000"/>
                <w:kern w:val="2"/>
              </w:rPr>
            </w:pPr>
            <w:r w:rsidRPr="009A6C54">
              <w:rPr>
                <w:color w:val="000000"/>
                <w:kern w:val="2"/>
              </w:rPr>
              <w:t>Type of Appointment IEN and name.</w:t>
            </w:r>
          </w:p>
        </w:tc>
        <w:tc>
          <w:tcPr>
            <w:tcW w:w="2520" w:type="dxa"/>
          </w:tcPr>
          <w:p w:rsidR="00DC1302" w:rsidRPr="009A6C54" w:rsidRDefault="00DC1302" w:rsidP="00FD58B6">
            <w:pPr>
              <w:pStyle w:val="TableText"/>
              <w:rPr>
                <w:color w:val="000000"/>
                <w:kern w:val="2"/>
              </w:rPr>
            </w:pPr>
            <w:r w:rsidRPr="009A6C54">
              <w:rPr>
                <w:color w:val="000000"/>
                <w:kern w:val="2"/>
              </w:rPr>
              <w:t>1;COMPENSATION &amp; PENSION</w:t>
            </w:r>
          </w:p>
          <w:p w:rsidR="00DC1302" w:rsidRPr="009A6C54" w:rsidRDefault="00DC1302" w:rsidP="00FD58B6">
            <w:pPr>
              <w:pStyle w:val="TableText"/>
              <w:rPr>
                <w:color w:val="000000"/>
                <w:kern w:val="2"/>
              </w:rPr>
            </w:pPr>
            <w:r w:rsidRPr="009A6C54">
              <w:rPr>
                <w:color w:val="000000"/>
                <w:kern w:val="2"/>
              </w:rPr>
              <w:t>3;ORGAN DONORS</w:t>
            </w:r>
          </w:p>
          <w:p w:rsidR="00DC1302" w:rsidRPr="009A6C54" w:rsidRDefault="00DC1302" w:rsidP="00FD58B6">
            <w:pPr>
              <w:pStyle w:val="TableText"/>
              <w:rPr>
                <w:color w:val="000000"/>
                <w:kern w:val="2"/>
              </w:rPr>
            </w:pPr>
            <w:r w:rsidRPr="009A6C54">
              <w:rPr>
                <w:color w:val="000000"/>
                <w:kern w:val="2"/>
              </w:rPr>
              <w:t>7</w:t>
            </w:r>
            <w:r w:rsidR="0030403B" w:rsidRPr="009A6C54">
              <w:rPr>
                <w:color w:val="000000"/>
                <w:kern w:val="2"/>
              </w:rPr>
              <w:t>; COLLATERAL</w:t>
            </w:r>
            <w:r w:rsidRPr="009A6C54">
              <w:rPr>
                <w:color w:val="000000"/>
                <w:kern w:val="2"/>
              </w:rPr>
              <w:t xml:space="preserve"> OF VET.</w:t>
            </w:r>
          </w:p>
        </w:tc>
      </w:tr>
      <w:tr w:rsidR="00DC1302" w:rsidRPr="009A6C54" w:rsidTr="00FD58B6">
        <w:tc>
          <w:tcPr>
            <w:tcW w:w="565" w:type="dxa"/>
          </w:tcPr>
          <w:p w:rsidR="00DC1302" w:rsidRPr="009A6C54" w:rsidRDefault="00DC1302" w:rsidP="00FD58B6">
            <w:pPr>
              <w:pStyle w:val="TableText"/>
              <w:rPr>
                <w:color w:val="000000"/>
                <w:kern w:val="2"/>
              </w:rPr>
            </w:pPr>
            <w:r w:rsidRPr="009A6C54">
              <w:rPr>
                <w:color w:val="000000"/>
                <w:kern w:val="2"/>
              </w:rPr>
              <w:t>11</w:t>
            </w:r>
          </w:p>
        </w:tc>
        <w:tc>
          <w:tcPr>
            <w:tcW w:w="1620" w:type="dxa"/>
          </w:tcPr>
          <w:p w:rsidR="00DC1302" w:rsidRPr="009A6C54" w:rsidRDefault="00DC1302" w:rsidP="00FD58B6">
            <w:pPr>
              <w:pStyle w:val="TableText"/>
              <w:rPr>
                <w:color w:val="000000"/>
                <w:kern w:val="2"/>
              </w:rPr>
            </w:pPr>
            <w:r w:rsidRPr="009A6C54">
              <w:rPr>
                <w:color w:val="000000"/>
                <w:kern w:val="2"/>
              </w:rPr>
              <w:t>CHECK-OUT DATE/TIME</w:t>
            </w:r>
          </w:p>
        </w:tc>
        <w:tc>
          <w:tcPr>
            <w:tcW w:w="1199" w:type="dxa"/>
          </w:tcPr>
          <w:p w:rsidR="00DC1302" w:rsidRPr="009A6C54" w:rsidRDefault="00DC1302" w:rsidP="00FD58B6">
            <w:pPr>
              <w:pStyle w:val="TableText"/>
              <w:rPr>
                <w:color w:val="000000"/>
                <w:kern w:val="2"/>
              </w:rPr>
            </w:pPr>
            <w:r w:rsidRPr="009A6C54">
              <w:rPr>
                <w:color w:val="000000"/>
                <w:kern w:val="2"/>
              </w:rPr>
              <w:t>DATE/TIME</w:t>
            </w:r>
          </w:p>
        </w:tc>
        <w:tc>
          <w:tcPr>
            <w:tcW w:w="1950" w:type="dxa"/>
          </w:tcPr>
          <w:p w:rsidR="00DC1302" w:rsidRPr="009A6C54" w:rsidRDefault="00DC1302" w:rsidP="00FD58B6">
            <w:pPr>
              <w:pStyle w:val="TableText"/>
              <w:rPr>
                <w:color w:val="000000"/>
                <w:kern w:val="2"/>
              </w:rPr>
            </w:pPr>
            <w:r w:rsidRPr="009A6C54">
              <w:rPr>
                <w:color w:val="000000"/>
                <w:kern w:val="2"/>
              </w:rPr>
              <w:t>YYYMMDD.HHMM</w:t>
            </w:r>
          </w:p>
        </w:tc>
        <w:tc>
          <w:tcPr>
            <w:tcW w:w="1981" w:type="dxa"/>
          </w:tcPr>
          <w:p w:rsidR="00DC1302" w:rsidRPr="009A6C54" w:rsidRDefault="00DC1302" w:rsidP="00FD58B6">
            <w:pPr>
              <w:pStyle w:val="TableText"/>
              <w:rPr>
                <w:color w:val="000000"/>
                <w:kern w:val="2"/>
              </w:rPr>
            </w:pPr>
            <w:r w:rsidRPr="009A6C54">
              <w:rPr>
                <w:color w:val="000000"/>
                <w:kern w:val="2"/>
              </w:rPr>
              <w:t>Date/time the patient checked out of the appointment.</w:t>
            </w:r>
          </w:p>
        </w:tc>
        <w:tc>
          <w:tcPr>
            <w:tcW w:w="2520" w:type="dxa"/>
          </w:tcPr>
          <w:p w:rsidR="00DC1302" w:rsidRPr="009A6C54" w:rsidRDefault="00DC1302" w:rsidP="00FD58B6">
            <w:pPr>
              <w:pStyle w:val="TableText"/>
              <w:rPr>
                <w:color w:val="000000"/>
                <w:kern w:val="2"/>
              </w:rPr>
            </w:pPr>
            <w:r w:rsidRPr="009A6C54">
              <w:rPr>
                <w:color w:val="000000"/>
                <w:kern w:val="2"/>
              </w:rPr>
              <w:t>3031215.113</w:t>
            </w:r>
          </w:p>
        </w:tc>
      </w:tr>
      <w:tr w:rsidR="00DC1302" w:rsidRPr="009A6C54" w:rsidTr="00FD58B6">
        <w:tc>
          <w:tcPr>
            <w:tcW w:w="565" w:type="dxa"/>
          </w:tcPr>
          <w:p w:rsidR="00DC1302" w:rsidRPr="009A6C54" w:rsidRDefault="00DC1302" w:rsidP="00FD58B6">
            <w:pPr>
              <w:pStyle w:val="TableText"/>
              <w:rPr>
                <w:color w:val="000000"/>
                <w:kern w:val="2"/>
              </w:rPr>
            </w:pPr>
            <w:r w:rsidRPr="009A6C54">
              <w:rPr>
                <w:color w:val="000000"/>
                <w:kern w:val="2"/>
              </w:rPr>
              <w:t>12</w:t>
            </w:r>
          </w:p>
        </w:tc>
        <w:tc>
          <w:tcPr>
            <w:tcW w:w="1620" w:type="dxa"/>
          </w:tcPr>
          <w:p w:rsidR="00DC1302" w:rsidRPr="009A6C54" w:rsidRDefault="00DC1302" w:rsidP="00FD58B6">
            <w:pPr>
              <w:pStyle w:val="TableText"/>
              <w:rPr>
                <w:color w:val="000000"/>
                <w:kern w:val="2"/>
              </w:rPr>
            </w:pPr>
            <w:r w:rsidRPr="009A6C54">
              <w:rPr>
                <w:color w:val="000000"/>
                <w:kern w:val="2"/>
              </w:rPr>
              <w:t>OUTPATIENT ENCOUNTER IEN</w:t>
            </w:r>
          </w:p>
        </w:tc>
        <w:tc>
          <w:tcPr>
            <w:tcW w:w="1199" w:type="dxa"/>
          </w:tcPr>
          <w:p w:rsidR="00DC1302" w:rsidRPr="009A6C54" w:rsidRDefault="00DC1302" w:rsidP="00FD58B6">
            <w:pPr>
              <w:pStyle w:val="TableText"/>
              <w:rPr>
                <w:color w:val="000000"/>
                <w:kern w:val="2"/>
              </w:rPr>
            </w:pPr>
            <w:r w:rsidRPr="009A6C54">
              <w:rPr>
                <w:color w:val="000000"/>
                <w:kern w:val="2"/>
              </w:rPr>
              <w:t>TEXT</w:t>
            </w:r>
          </w:p>
        </w:tc>
        <w:tc>
          <w:tcPr>
            <w:tcW w:w="1950" w:type="dxa"/>
          </w:tcPr>
          <w:p w:rsidR="00DC1302" w:rsidRPr="009A6C54" w:rsidRDefault="00DC1302" w:rsidP="00FD58B6">
            <w:pPr>
              <w:pStyle w:val="TableText"/>
              <w:rPr>
                <w:color w:val="000000"/>
                <w:kern w:val="2"/>
              </w:rPr>
            </w:pPr>
            <w:r w:rsidRPr="009A6C54">
              <w:rPr>
                <w:color w:val="000000"/>
                <w:kern w:val="2"/>
              </w:rPr>
              <w:t>NNN</w:t>
            </w:r>
          </w:p>
        </w:tc>
        <w:tc>
          <w:tcPr>
            <w:tcW w:w="1981" w:type="dxa"/>
          </w:tcPr>
          <w:p w:rsidR="00DC1302" w:rsidRPr="009A6C54" w:rsidRDefault="00DC1302" w:rsidP="00FD58B6">
            <w:pPr>
              <w:pStyle w:val="TableText"/>
              <w:rPr>
                <w:color w:val="000000"/>
                <w:kern w:val="2"/>
              </w:rPr>
            </w:pPr>
            <w:r w:rsidRPr="009A6C54">
              <w:rPr>
                <w:color w:val="000000"/>
                <w:kern w:val="2"/>
              </w:rPr>
              <w:t>The outpatient encounter IEN associated with this appointment.</w:t>
            </w:r>
          </w:p>
        </w:tc>
        <w:tc>
          <w:tcPr>
            <w:tcW w:w="2520" w:type="dxa"/>
          </w:tcPr>
          <w:p w:rsidR="00DC1302" w:rsidRPr="009A6C54" w:rsidRDefault="00DC1302" w:rsidP="00FD58B6">
            <w:pPr>
              <w:pStyle w:val="TableText"/>
              <w:rPr>
                <w:color w:val="000000"/>
                <w:kern w:val="2"/>
              </w:rPr>
            </w:pPr>
            <w:r w:rsidRPr="009A6C54">
              <w:rPr>
                <w:color w:val="000000"/>
                <w:kern w:val="2"/>
              </w:rPr>
              <w:t>4578</w:t>
            </w:r>
          </w:p>
        </w:tc>
      </w:tr>
      <w:tr w:rsidR="00DC1302" w:rsidRPr="009A6C54" w:rsidTr="00FD58B6">
        <w:tc>
          <w:tcPr>
            <w:tcW w:w="565" w:type="dxa"/>
          </w:tcPr>
          <w:p w:rsidR="00DC1302" w:rsidRPr="009A6C54" w:rsidRDefault="00DC1302" w:rsidP="00FD58B6">
            <w:pPr>
              <w:pStyle w:val="TableText"/>
              <w:rPr>
                <w:color w:val="000000"/>
                <w:kern w:val="2"/>
              </w:rPr>
            </w:pPr>
            <w:r w:rsidRPr="009A6C54">
              <w:rPr>
                <w:color w:val="000000"/>
                <w:kern w:val="2"/>
              </w:rPr>
              <w:t>13</w:t>
            </w:r>
          </w:p>
        </w:tc>
        <w:tc>
          <w:tcPr>
            <w:tcW w:w="1620" w:type="dxa"/>
          </w:tcPr>
          <w:p w:rsidR="00DC1302" w:rsidRPr="009A6C54" w:rsidRDefault="00DC1302" w:rsidP="00FD58B6">
            <w:pPr>
              <w:pStyle w:val="TableText"/>
              <w:rPr>
                <w:color w:val="000000"/>
                <w:kern w:val="2"/>
              </w:rPr>
            </w:pPr>
            <w:r w:rsidRPr="009A6C54">
              <w:rPr>
                <w:color w:val="000000"/>
                <w:kern w:val="2"/>
              </w:rPr>
              <w:t>PRIMARY STOP CODE IEN and CODE</w:t>
            </w:r>
          </w:p>
        </w:tc>
        <w:tc>
          <w:tcPr>
            <w:tcW w:w="1199" w:type="dxa"/>
          </w:tcPr>
          <w:p w:rsidR="00DC1302" w:rsidRPr="009A6C54" w:rsidRDefault="00DC1302" w:rsidP="00FD58B6">
            <w:pPr>
              <w:pStyle w:val="TableText"/>
              <w:rPr>
                <w:color w:val="000000"/>
                <w:kern w:val="2"/>
              </w:rPr>
            </w:pPr>
            <w:r w:rsidRPr="009A6C54">
              <w:rPr>
                <w:color w:val="000000"/>
                <w:kern w:val="2"/>
              </w:rPr>
              <w:t>TEXT</w:t>
            </w:r>
          </w:p>
        </w:tc>
        <w:tc>
          <w:tcPr>
            <w:tcW w:w="1950" w:type="dxa"/>
          </w:tcPr>
          <w:p w:rsidR="00DC1302" w:rsidRPr="009A6C54" w:rsidRDefault="00DC1302" w:rsidP="00FD58B6">
            <w:pPr>
              <w:pStyle w:val="TableText"/>
              <w:rPr>
                <w:color w:val="000000"/>
                <w:kern w:val="2"/>
              </w:rPr>
            </w:pPr>
            <w:proofErr w:type="spellStart"/>
            <w:r w:rsidRPr="009A6C54">
              <w:rPr>
                <w:color w:val="000000"/>
                <w:kern w:val="2"/>
              </w:rPr>
              <w:t>IEN;code</w:t>
            </w:r>
            <w:proofErr w:type="spellEnd"/>
          </w:p>
        </w:tc>
        <w:tc>
          <w:tcPr>
            <w:tcW w:w="1981" w:type="dxa"/>
          </w:tcPr>
          <w:p w:rsidR="00DC1302" w:rsidRPr="009A6C54" w:rsidRDefault="00DC1302" w:rsidP="00FD58B6">
            <w:pPr>
              <w:pStyle w:val="TableText"/>
              <w:rPr>
                <w:color w:val="000000"/>
                <w:kern w:val="2"/>
              </w:rPr>
            </w:pPr>
            <w:r w:rsidRPr="009A6C54">
              <w:rPr>
                <w:color w:val="000000"/>
                <w:kern w:val="2"/>
              </w:rPr>
              <w:t>Primary Stop code IEN and code associated with the clinic.</w:t>
            </w:r>
          </w:p>
        </w:tc>
        <w:tc>
          <w:tcPr>
            <w:tcW w:w="2520" w:type="dxa"/>
          </w:tcPr>
          <w:p w:rsidR="00DC1302" w:rsidRPr="009A6C54" w:rsidRDefault="00DC1302" w:rsidP="00FD58B6">
            <w:pPr>
              <w:pStyle w:val="TableText"/>
              <w:rPr>
                <w:color w:val="000000"/>
                <w:kern w:val="2"/>
              </w:rPr>
            </w:pPr>
            <w:r w:rsidRPr="009A6C54">
              <w:rPr>
                <w:color w:val="000000"/>
                <w:kern w:val="2"/>
              </w:rPr>
              <w:t>301;350</w:t>
            </w:r>
          </w:p>
        </w:tc>
      </w:tr>
      <w:tr w:rsidR="00DC1302" w:rsidRPr="009A6C54" w:rsidTr="00FD58B6">
        <w:tc>
          <w:tcPr>
            <w:tcW w:w="565" w:type="dxa"/>
          </w:tcPr>
          <w:p w:rsidR="00DC1302" w:rsidRPr="009A6C54" w:rsidRDefault="00DC1302" w:rsidP="00FD58B6">
            <w:pPr>
              <w:pStyle w:val="TableText"/>
              <w:rPr>
                <w:color w:val="000000"/>
                <w:kern w:val="2"/>
              </w:rPr>
            </w:pPr>
            <w:r w:rsidRPr="009A6C54">
              <w:rPr>
                <w:color w:val="000000"/>
                <w:kern w:val="2"/>
              </w:rPr>
              <w:t>14</w:t>
            </w:r>
          </w:p>
        </w:tc>
        <w:tc>
          <w:tcPr>
            <w:tcW w:w="1620" w:type="dxa"/>
          </w:tcPr>
          <w:p w:rsidR="00DC1302" w:rsidRPr="009A6C54" w:rsidRDefault="00DC1302" w:rsidP="00FD58B6">
            <w:pPr>
              <w:pStyle w:val="TableText"/>
              <w:rPr>
                <w:color w:val="000000"/>
                <w:kern w:val="2"/>
              </w:rPr>
            </w:pPr>
            <w:r w:rsidRPr="009A6C54">
              <w:rPr>
                <w:color w:val="000000"/>
                <w:kern w:val="2"/>
              </w:rPr>
              <w:t>CREDIT STOP CODE IEN and CODE</w:t>
            </w:r>
          </w:p>
        </w:tc>
        <w:tc>
          <w:tcPr>
            <w:tcW w:w="1199" w:type="dxa"/>
          </w:tcPr>
          <w:p w:rsidR="00DC1302" w:rsidRPr="009A6C54" w:rsidRDefault="00DC1302" w:rsidP="00FD58B6">
            <w:pPr>
              <w:pStyle w:val="TableText"/>
              <w:rPr>
                <w:color w:val="000000"/>
                <w:kern w:val="2"/>
              </w:rPr>
            </w:pPr>
            <w:r w:rsidRPr="009A6C54">
              <w:rPr>
                <w:color w:val="000000"/>
                <w:kern w:val="2"/>
              </w:rPr>
              <w:t>TEXT</w:t>
            </w:r>
          </w:p>
        </w:tc>
        <w:tc>
          <w:tcPr>
            <w:tcW w:w="1950" w:type="dxa"/>
          </w:tcPr>
          <w:p w:rsidR="00DC1302" w:rsidRPr="009A6C54" w:rsidRDefault="00DC1302" w:rsidP="00FD58B6">
            <w:pPr>
              <w:pStyle w:val="TableText"/>
              <w:rPr>
                <w:color w:val="000000"/>
                <w:kern w:val="2"/>
              </w:rPr>
            </w:pPr>
            <w:proofErr w:type="spellStart"/>
            <w:r w:rsidRPr="009A6C54">
              <w:rPr>
                <w:color w:val="000000"/>
                <w:kern w:val="2"/>
              </w:rPr>
              <w:t>IEN;code</w:t>
            </w:r>
            <w:proofErr w:type="spellEnd"/>
          </w:p>
        </w:tc>
        <w:tc>
          <w:tcPr>
            <w:tcW w:w="1981" w:type="dxa"/>
          </w:tcPr>
          <w:p w:rsidR="00DC1302" w:rsidRPr="009A6C54" w:rsidRDefault="00DC1302" w:rsidP="00FD58B6">
            <w:pPr>
              <w:pStyle w:val="TableText"/>
              <w:rPr>
                <w:color w:val="000000"/>
                <w:kern w:val="2"/>
              </w:rPr>
            </w:pPr>
            <w:r w:rsidRPr="009A6C54">
              <w:rPr>
                <w:color w:val="000000"/>
                <w:kern w:val="2"/>
              </w:rPr>
              <w:t>Credit Stop code IEN and code associated with the clinic.</w:t>
            </w:r>
          </w:p>
        </w:tc>
        <w:tc>
          <w:tcPr>
            <w:tcW w:w="2520" w:type="dxa"/>
          </w:tcPr>
          <w:p w:rsidR="00DC1302" w:rsidRPr="009A6C54" w:rsidRDefault="00DC1302" w:rsidP="00FD58B6">
            <w:pPr>
              <w:pStyle w:val="TableText"/>
              <w:rPr>
                <w:color w:val="000000"/>
                <w:kern w:val="2"/>
              </w:rPr>
            </w:pPr>
            <w:r w:rsidRPr="009A6C54">
              <w:rPr>
                <w:color w:val="000000"/>
                <w:kern w:val="2"/>
              </w:rPr>
              <w:t>549;500</w:t>
            </w:r>
          </w:p>
        </w:tc>
      </w:tr>
      <w:tr w:rsidR="00DC1302" w:rsidRPr="009A6C54" w:rsidTr="00FD58B6">
        <w:tc>
          <w:tcPr>
            <w:tcW w:w="565" w:type="dxa"/>
          </w:tcPr>
          <w:p w:rsidR="00DC1302" w:rsidRPr="009A6C54" w:rsidRDefault="00DC1302" w:rsidP="00FD58B6">
            <w:pPr>
              <w:pStyle w:val="TableText"/>
              <w:rPr>
                <w:color w:val="000000"/>
                <w:kern w:val="2"/>
              </w:rPr>
            </w:pPr>
            <w:r w:rsidRPr="009A6C54">
              <w:rPr>
                <w:color w:val="000000"/>
                <w:kern w:val="2"/>
              </w:rPr>
              <w:t>15</w:t>
            </w:r>
          </w:p>
        </w:tc>
        <w:tc>
          <w:tcPr>
            <w:tcW w:w="1620" w:type="dxa"/>
          </w:tcPr>
          <w:p w:rsidR="00DC1302" w:rsidRPr="009A6C54" w:rsidRDefault="00DC1302" w:rsidP="00FD58B6">
            <w:pPr>
              <w:pStyle w:val="TableText"/>
              <w:rPr>
                <w:color w:val="000000"/>
                <w:kern w:val="2"/>
              </w:rPr>
            </w:pPr>
            <w:r w:rsidRPr="009A6C54">
              <w:rPr>
                <w:color w:val="000000"/>
                <w:kern w:val="2"/>
              </w:rPr>
              <w:t>WORKLOAD NON-COUNT</w:t>
            </w:r>
          </w:p>
        </w:tc>
        <w:tc>
          <w:tcPr>
            <w:tcW w:w="1199" w:type="dxa"/>
          </w:tcPr>
          <w:p w:rsidR="00DC1302" w:rsidRPr="009A6C54" w:rsidRDefault="00DC1302" w:rsidP="00FD58B6">
            <w:pPr>
              <w:pStyle w:val="TableText"/>
              <w:rPr>
                <w:color w:val="000000"/>
                <w:kern w:val="2"/>
              </w:rPr>
            </w:pPr>
            <w:r w:rsidRPr="009A6C54">
              <w:rPr>
                <w:color w:val="000000"/>
                <w:kern w:val="2"/>
              </w:rPr>
              <w:t>TEXT</w:t>
            </w:r>
          </w:p>
        </w:tc>
        <w:tc>
          <w:tcPr>
            <w:tcW w:w="1950" w:type="dxa"/>
          </w:tcPr>
          <w:p w:rsidR="00DC1302" w:rsidRPr="009A6C54" w:rsidRDefault="00DC1302" w:rsidP="00FD58B6">
            <w:pPr>
              <w:pStyle w:val="TableText"/>
              <w:rPr>
                <w:color w:val="000000"/>
                <w:kern w:val="2"/>
              </w:rPr>
            </w:pPr>
            <w:r w:rsidRPr="009A6C54">
              <w:rPr>
                <w:color w:val="000000"/>
                <w:kern w:val="2"/>
              </w:rPr>
              <w:t>Y or N</w:t>
            </w:r>
          </w:p>
        </w:tc>
        <w:tc>
          <w:tcPr>
            <w:tcW w:w="1981" w:type="dxa"/>
          </w:tcPr>
          <w:p w:rsidR="00DC1302" w:rsidRPr="009A6C54" w:rsidRDefault="00DC1302" w:rsidP="00FD58B6">
            <w:pPr>
              <w:pStyle w:val="TableText"/>
              <w:rPr>
                <w:color w:val="000000"/>
                <w:kern w:val="2"/>
              </w:rPr>
            </w:pPr>
            <w:r w:rsidRPr="009A6C54">
              <w:rPr>
                <w:color w:val="000000"/>
                <w:kern w:val="2"/>
              </w:rPr>
              <w:t>“Y” if clinic is non-count else “N”.</w:t>
            </w:r>
          </w:p>
        </w:tc>
        <w:tc>
          <w:tcPr>
            <w:tcW w:w="2520" w:type="dxa"/>
          </w:tcPr>
          <w:p w:rsidR="00DC1302" w:rsidRPr="009A6C54" w:rsidRDefault="00DC1302" w:rsidP="00FD58B6">
            <w:pPr>
              <w:pStyle w:val="TableText"/>
              <w:rPr>
                <w:color w:val="000000"/>
                <w:kern w:val="2"/>
              </w:rPr>
            </w:pPr>
            <w:r w:rsidRPr="009A6C54">
              <w:rPr>
                <w:color w:val="000000"/>
                <w:kern w:val="2"/>
              </w:rPr>
              <w:t>Y</w:t>
            </w:r>
          </w:p>
          <w:p w:rsidR="00DC1302" w:rsidRPr="009A6C54" w:rsidRDefault="00DC1302" w:rsidP="00FD58B6">
            <w:pPr>
              <w:pStyle w:val="TableText"/>
              <w:rPr>
                <w:color w:val="000000"/>
                <w:kern w:val="2"/>
              </w:rPr>
            </w:pPr>
            <w:r w:rsidRPr="009A6C54">
              <w:rPr>
                <w:color w:val="000000"/>
                <w:kern w:val="2"/>
              </w:rPr>
              <w:t>N</w:t>
            </w:r>
          </w:p>
        </w:tc>
      </w:tr>
      <w:tr w:rsidR="00DC1302" w:rsidRPr="009A6C54" w:rsidTr="00FD58B6">
        <w:tc>
          <w:tcPr>
            <w:tcW w:w="565" w:type="dxa"/>
          </w:tcPr>
          <w:p w:rsidR="00DC1302" w:rsidRPr="009A6C54" w:rsidRDefault="00DC1302" w:rsidP="00FD58B6">
            <w:pPr>
              <w:pStyle w:val="TableText"/>
              <w:rPr>
                <w:color w:val="000000"/>
                <w:kern w:val="2"/>
              </w:rPr>
            </w:pPr>
            <w:r w:rsidRPr="009A6C54">
              <w:rPr>
                <w:color w:val="000000"/>
                <w:kern w:val="2"/>
              </w:rPr>
              <w:t>16</w:t>
            </w:r>
          </w:p>
        </w:tc>
        <w:tc>
          <w:tcPr>
            <w:tcW w:w="1620" w:type="dxa"/>
          </w:tcPr>
          <w:p w:rsidR="00DC1302" w:rsidRPr="009A6C54" w:rsidRDefault="00DC1302" w:rsidP="00FD58B6">
            <w:pPr>
              <w:pStyle w:val="TableText"/>
              <w:rPr>
                <w:color w:val="000000"/>
                <w:kern w:val="2"/>
              </w:rPr>
            </w:pPr>
            <w:r w:rsidRPr="009A6C54">
              <w:rPr>
                <w:color w:val="000000"/>
                <w:kern w:val="2"/>
              </w:rPr>
              <w:t>DATE APPOINTMENT MADE</w:t>
            </w:r>
          </w:p>
        </w:tc>
        <w:tc>
          <w:tcPr>
            <w:tcW w:w="1199" w:type="dxa"/>
          </w:tcPr>
          <w:p w:rsidR="00DC1302" w:rsidRPr="009A6C54" w:rsidRDefault="00DC1302" w:rsidP="00FD58B6">
            <w:pPr>
              <w:pStyle w:val="TableText"/>
              <w:rPr>
                <w:color w:val="000000"/>
                <w:kern w:val="2"/>
              </w:rPr>
            </w:pPr>
            <w:r w:rsidRPr="009A6C54">
              <w:rPr>
                <w:color w:val="000000"/>
                <w:kern w:val="2"/>
              </w:rPr>
              <w:t>DATE</w:t>
            </w:r>
          </w:p>
        </w:tc>
        <w:tc>
          <w:tcPr>
            <w:tcW w:w="1950" w:type="dxa"/>
          </w:tcPr>
          <w:p w:rsidR="00DC1302" w:rsidRPr="009A6C54" w:rsidRDefault="00DC1302" w:rsidP="00FD58B6">
            <w:pPr>
              <w:pStyle w:val="TableText"/>
              <w:rPr>
                <w:color w:val="000000"/>
                <w:kern w:val="2"/>
              </w:rPr>
            </w:pPr>
            <w:r w:rsidRPr="009A6C54">
              <w:rPr>
                <w:color w:val="000000"/>
                <w:kern w:val="2"/>
              </w:rPr>
              <w:t>YYYMMDD</w:t>
            </w:r>
          </w:p>
        </w:tc>
        <w:tc>
          <w:tcPr>
            <w:tcW w:w="1981" w:type="dxa"/>
          </w:tcPr>
          <w:p w:rsidR="00DC1302" w:rsidRPr="009A6C54" w:rsidRDefault="00DC1302" w:rsidP="00FD58B6">
            <w:pPr>
              <w:pStyle w:val="TableText"/>
              <w:rPr>
                <w:color w:val="000000"/>
                <w:kern w:val="2"/>
              </w:rPr>
            </w:pPr>
            <w:r w:rsidRPr="009A6C54">
              <w:rPr>
                <w:color w:val="000000"/>
                <w:kern w:val="2"/>
              </w:rPr>
              <w:t>Date the appointment was entered into the Scheduling system.</w:t>
            </w:r>
          </w:p>
        </w:tc>
        <w:tc>
          <w:tcPr>
            <w:tcW w:w="2520" w:type="dxa"/>
          </w:tcPr>
          <w:p w:rsidR="00DC1302" w:rsidRPr="009A6C54" w:rsidRDefault="00DC1302" w:rsidP="00FD58B6">
            <w:pPr>
              <w:pStyle w:val="TableText"/>
              <w:rPr>
                <w:color w:val="000000"/>
                <w:kern w:val="2"/>
              </w:rPr>
            </w:pPr>
            <w:r w:rsidRPr="009A6C54">
              <w:rPr>
                <w:color w:val="000000"/>
                <w:kern w:val="2"/>
              </w:rPr>
              <w:t>3031215</w:t>
            </w:r>
          </w:p>
        </w:tc>
      </w:tr>
      <w:tr w:rsidR="00DC1302" w:rsidRPr="009A6C54" w:rsidTr="00FD58B6">
        <w:tc>
          <w:tcPr>
            <w:tcW w:w="565" w:type="dxa"/>
          </w:tcPr>
          <w:p w:rsidR="00DC1302" w:rsidRPr="009A6C54" w:rsidRDefault="00DC1302" w:rsidP="00FD58B6">
            <w:pPr>
              <w:pStyle w:val="TableText"/>
              <w:rPr>
                <w:color w:val="000000"/>
                <w:kern w:val="2"/>
              </w:rPr>
            </w:pPr>
            <w:r w:rsidRPr="009A6C54">
              <w:rPr>
                <w:color w:val="000000"/>
                <w:kern w:val="2"/>
              </w:rPr>
              <w:t>17</w:t>
            </w:r>
          </w:p>
        </w:tc>
        <w:tc>
          <w:tcPr>
            <w:tcW w:w="1620" w:type="dxa"/>
          </w:tcPr>
          <w:p w:rsidR="00DC1302" w:rsidRPr="009A6C54" w:rsidRDefault="00DC1302" w:rsidP="00FD58B6">
            <w:pPr>
              <w:pStyle w:val="TableText"/>
              <w:rPr>
                <w:color w:val="000000"/>
                <w:kern w:val="2"/>
              </w:rPr>
            </w:pPr>
            <w:r w:rsidRPr="009A6C54">
              <w:rPr>
                <w:color w:val="000000"/>
                <w:kern w:val="2"/>
              </w:rPr>
              <w:t>DESIRED DATE OF APPOINTMENT</w:t>
            </w:r>
          </w:p>
        </w:tc>
        <w:tc>
          <w:tcPr>
            <w:tcW w:w="1199" w:type="dxa"/>
          </w:tcPr>
          <w:p w:rsidR="00DC1302" w:rsidRPr="009A6C54" w:rsidRDefault="00DC1302" w:rsidP="00FD58B6">
            <w:pPr>
              <w:pStyle w:val="TableText"/>
              <w:rPr>
                <w:color w:val="000000"/>
                <w:kern w:val="2"/>
              </w:rPr>
            </w:pPr>
            <w:r w:rsidRPr="009A6C54">
              <w:rPr>
                <w:color w:val="000000"/>
                <w:kern w:val="2"/>
              </w:rPr>
              <w:t>DATE</w:t>
            </w:r>
          </w:p>
        </w:tc>
        <w:tc>
          <w:tcPr>
            <w:tcW w:w="1950" w:type="dxa"/>
          </w:tcPr>
          <w:p w:rsidR="00DC1302" w:rsidRPr="009A6C54" w:rsidRDefault="00DC1302" w:rsidP="00FD58B6">
            <w:pPr>
              <w:pStyle w:val="TableText"/>
              <w:rPr>
                <w:color w:val="000000"/>
                <w:kern w:val="2"/>
              </w:rPr>
            </w:pPr>
            <w:r w:rsidRPr="009A6C54">
              <w:rPr>
                <w:color w:val="000000"/>
                <w:kern w:val="2"/>
              </w:rPr>
              <w:t>YYYMMDD</w:t>
            </w:r>
          </w:p>
        </w:tc>
        <w:tc>
          <w:tcPr>
            <w:tcW w:w="1981" w:type="dxa"/>
          </w:tcPr>
          <w:p w:rsidR="00DC1302" w:rsidRPr="009A6C54" w:rsidRDefault="00DC1302" w:rsidP="00FD58B6">
            <w:pPr>
              <w:pStyle w:val="TableText"/>
              <w:rPr>
                <w:color w:val="000000"/>
                <w:kern w:val="2"/>
              </w:rPr>
            </w:pPr>
            <w:r w:rsidRPr="009A6C54">
              <w:rPr>
                <w:color w:val="000000"/>
                <w:kern w:val="2"/>
              </w:rPr>
              <w:t>The date the clinician or patient desired for the scheduling of this appointment.</w:t>
            </w:r>
          </w:p>
        </w:tc>
        <w:tc>
          <w:tcPr>
            <w:tcW w:w="2520" w:type="dxa"/>
          </w:tcPr>
          <w:p w:rsidR="00DC1302" w:rsidRPr="009A6C54" w:rsidRDefault="00DC1302" w:rsidP="00FD58B6">
            <w:pPr>
              <w:pStyle w:val="TableText"/>
              <w:rPr>
                <w:color w:val="000000"/>
                <w:kern w:val="2"/>
              </w:rPr>
            </w:pPr>
            <w:r w:rsidRPr="009A6C54">
              <w:rPr>
                <w:color w:val="000000"/>
                <w:kern w:val="2"/>
              </w:rPr>
              <w:t>3031215</w:t>
            </w:r>
          </w:p>
        </w:tc>
      </w:tr>
      <w:tr w:rsidR="00DC1302" w:rsidRPr="009A6C54" w:rsidTr="00FD58B6">
        <w:tc>
          <w:tcPr>
            <w:tcW w:w="565" w:type="dxa"/>
          </w:tcPr>
          <w:p w:rsidR="00DC1302" w:rsidRPr="009A6C54" w:rsidRDefault="00DC1302" w:rsidP="00FD58B6">
            <w:pPr>
              <w:pStyle w:val="TableText"/>
              <w:rPr>
                <w:color w:val="000000"/>
                <w:kern w:val="2"/>
              </w:rPr>
            </w:pPr>
            <w:r w:rsidRPr="009A6C54">
              <w:rPr>
                <w:color w:val="000000"/>
                <w:kern w:val="2"/>
              </w:rPr>
              <w:t>18</w:t>
            </w:r>
          </w:p>
        </w:tc>
        <w:tc>
          <w:tcPr>
            <w:tcW w:w="1620" w:type="dxa"/>
          </w:tcPr>
          <w:p w:rsidR="00DC1302" w:rsidRPr="009A6C54" w:rsidRDefault="00DC1302" w:rsidP="00FD58B6">
            <w:pPr>
              <w:pStyle w:val="TableText"/>
              <w:rPr>
                <w:color w:val="000000"/>
                <w:kern w:val="2"/>
              </w:rPr>
            </w:pPr>
            <w:r w:rsidRPr="009A6C54">
              <w:rPr>
                <w:color w:val="000000"/>
                <w:kern w:val="2"/>
              </w:rPr>
              <w:t>PURPOSE OF VISIT</w:t>
            </w:r>
          </w:p>
        </w:tc>
        <w:tc>
          <w:tcPr>
            <w:tcW w:w="1199" w:type="dxa"/>
          </w:tcPr>
          <w:p w:rsidR="00DC1302" w:rsidRPr="009A6C54" w:rsidRDefault="00DC1302" w:rsidP="00FD58B6">
            <w:pPr>
              <w:pStyle w:val="TableText"/>
              <w:rPr>
                <w:color w:val="000000"/>
                <w:kern w:val="2"/>
              </w:rPr>
            </w:pPr>
            <w:r w:rsidRPr="009A6C54">
              <w:rPr>
                <w:color w:val="000000"/>
                <w:kern w:val="2"/>
              </w:rPr>
              <w:t>TEXT</w:t>
            </w:r>
          </w:p>
        </w:tc>
        <w:tc>
          <w:tcPr>
            <w:tcW w:w="1950" w:type="dxa"/>
          </w:tcPr>
          <w:p w:rsidR="00DC1302" w:rsidRPr="009A6C54" w:rsidRDefault="00DC1302" w:rsidP="00FD58B6">
            <w:pPr>
              <w:pStyle w:val="TableText"/>
              <w:rPr>
                <w:color w:val="000000"/>
                <w:kern w:val="2"/>
              </w:rPr>
            </w:pPr>
            <w:r w:rsidRPr="009A6C54">
              <w:rPr>
                <w:color w:val="000000"/>
                <w:kern w:val="2"/>
              </w:rPr>
              <w:t>Code (1, 2, 3, or 4) and short description (C&amp;P, 10-10, SV, or UV)</w:t>
            </w:r>
          </w:p>
        </w:tc>
        <w:tc>
          <w:tcPr>
            <w:tcW w:w="1981" w:type="dxa"/>
          </w:tcPr>
          <w:p w:rsidR="00DC1302" w:rsidRPr="009A6C54" w:rsidRDefault="00DC1302" w:rsidP="00FD58B6">
            <w:pPr>
              <w:pStyle w:val="TableText"/>
              <w:rPr>
                <w:color w:val="000000"/>
                <w:kern w:val="2"/>
              </w:rPr>
            </w:pPr>
            <w:r w:rsidRPr="009A6C54">
              <w:rPr>
                <w:color w:val="000000"/>
                <w:kern w:val="2"/>
              </w:rPr>
              <w:t>The Purpose of Visit.</w:t>
            </w:r>
          </w:p>
        </w:tc>
        <w:tc>
          <w:tcPr>
            <w:tcW w:w="2520" w:type="dxa"/>
          </w:tcPr>
          <w:p w:rsidR="00DC1302" w:rsidRPr="009A6C54" w:rsidRDefault="00DC1302" w:rsidP="00FD58B6">
            <w:pPr>
              <w:pStyle w:val="TableText"/>
              <w:rPr>
                <w:color w:val="000000"/>
                <w:kern w:val="2"/>
              </w:rPr>
            </w:pPr>
            <w:r w:rsidRPr="009A6C54">
              <w:rPr>
                <w:color w:val="000000"/>
                <w:kern w:val="2"/>
              </w:rPr>
              <w:t>1;C&amp;P</w:t>
            </w:r>
          </w:p>
          <w:p w:rsidR="00DC1302" w:rsidRPr="009A6C54" w:rsidRDefault="00DC1302" w:rsidP="00FD58B6">
            <w:pPr>
              <w:pStyle w:val="TableText"/>
              <w:rPr>
                <w:color w:val="000000"/>
                <w:kern w:val="2"/>
              </w:rPr>
            </w:pPr>
            <w:r w:rsidRPr="009A6C54">
              <w:rPr>
                <w:color w:val="000000"/>
                <w:kern w:val="2"/>
              </w:rPr>
              <w:t>2;10-10</w:t>
            </w:r>
          </w:p>
          <w:p w:rsidR="00DC1302" w:rsidRPr="009A6C54" w:rsidRDefault="00DC1302" w:rsidP="00FD58B6">
            <w:pPr>
              <w:pStyle w:val="TableText"/>
              <w:rPr>
                <w:color w:val="000000"/>
                <w:kern w:val="2"/>
              </w:rPr>
            </w:pPr>
            <w:r w:rsidRPr="009A6C54">
              <w:rPr>
                <w:color w:val="000000"/>
                <w:kern w:val="2"/>
              </w:rPr>
              <w:t>3;SV</w:t>
            </w:r>
          </w:p>
          <w:p w:rsidR="00DC1302" w:rsidRPr="009A6C54" w:rsidRDefault="00DC1302" w:rsidP="00FD58B6">
            <w:pPr>
              <w:pStyle w:val="TableText"/>
              <w:rPr>
                <w:color w:val="000000"/>
                <w:kern w:val="2"/>
              </w:rPr>
            </w:pPr>
            <w:r w:rsidRPr="009A6C54">
              <w:rPr>
                <w:color w:val="000000"/>
                <w:kern w:val="2"/>
              </w:rPr>
              <w:t>4;UV</w:t>
            </w:r>
          </w:p>
        </w:tc>
      </w:tr>
      <w:tr w:rsidR="00DC1302" w:rsidRPr="009A6C54" w:rsidTr="00FD58B6">
        <w:tc>
          <w:tcPr>
            <w:tcW w:w="565" w:type="dxa"/>
          </w:tcPr>
          <w:p w:rsidR="00DC1302" w:rsidRPr="009A6C54" w:rsidRDefault="00DC1302" w:rsidP="00FD58B6">
            <w:pPr>
              <w:pStyle w:val="TableText"/>
              <w:rPr>
                <w:color w:val="000000"/>
                <w:kern w:val="2"/>
              </w:rPr>
            </w:pPr>
            <w:r w:rsidRPr="009A6C54">
              <w:rPr>
                <w:color w:val="000000"/>
                <w:kern w:val="2"/>
              </w:rPr>
              <w:t>19</w:t>
            </w:r>
          </w:p>
        </w:tc>
        <w:tc>
          <w:tcPr>
            <w:tcW w:w="1620" w:type="dxa"/>
          </w:tcPr>
          <w:p w:rsidR="00DC1302" w:rsidRPr="009A6C54" w:rsidRDefault="00DC1302" w:rsidP="00FD58B6">
            <w:pPr>
              <w:pStyle w:val="TableText"/>
              <w:rPr>
                <w:color w:val="000000"/>
                <w:kern w:val="2"/>
              </w:rPr>
            </w:pPr>
            <w:r w:rsidRPr="009A6C54">
              <w:rPr>
                <w:color w:val="000000"/>
                <w:kern w:val="2"/>
              </w:rPr>
              <w:t>EKG DATE/TIME</w:t>
            </w:r>
          </w:p>
        </w:tc>
        <w:tc>
          <w:tcPr>
            <w:tcW w:w="1199" w:type="dxa"/>
          </w:tcPr>
          <w:p w:rsidR="00DC1302" w:rsidRPr="009A6C54" w:rsidRDefault="00DC1302" w:rsidP="00FD58B6">
            <w:pPr>
              <w:pStyle w:val="TableText"/>
              <w:rPr>
                <w:color w:val="000000"/>
                <w:kern w:val="2"/>
              </w:rPr>
            </w:pPr>
            <w:r w:rsidRPr="009A6C54">
              <w:rPr>
                <w:color w:val="000000"/>
                <w:kern w:val="2"/>
              </w:rPr>
              <w:t>DATE/TIME</w:t>
            </w:r>
          </w:p>
        </w:tc>
        <w:tc>
          <w:tcPr>
            <w:tcW w:w="1950" w:type="dxa"/>
          </w:tcPr>
          <w:p w:rsidR="00DC1302" w:rsidRPr="009A6C54" w:rsidRDefault="00DC1302" w:rsidP="00FD58B6">
            <w:pPr>
              <w:pStyle w:val="TableText"/>
              <w:rPr>
                <w:color w:val="000000"/>
                <w:kern w:val="2"/>
              </w:rPr>
            </w:pPr>
            <w:r w:rsidRPr="009A6C54">
              <w:rPr>
                <w:color w:val="000000"/>
                <w:kern w:val="2"/>
              </w:rPr>
              <w:t>YYYMMDD.HHMM</w:t>
            </w:r>
          </w:p>
        </w:tc>
        <w:tc>
          <w:tcPr>
            <w:tcW w:w="1981" w:type="dxa"/>
          </w:tcPr>
          <w:p w:rsidR="00DC1302" w:rsidRPr="009A6C54" w:rsidRDefault="00DC1302" w:rsidP="00FD58B6">
            <w:pPr>
              <w:pStyle w:val="TableText"/>
              <w:rPr>
                <w:color w:val="000000"/>
                <w:kern w:val="2"/>
              </w:rPr>
            </w:pPr>
            <w:r w:rsidRPr="009A6C54">
              <w:rPr>
                <w:color w:val="000000"/>
                <w:kern w:val="2"/>
              </w:rPr>
              <w:t>The scheduled date/time of the EKG tests in conjunction with this appointment.</w:t>
            </w:r>
          </w:p>
        </w:tc>
        <w:tc>
          <w:tcPr>
            <w:tcW w:w="2520" w:type="dxa"/>
          </w:tcPr>
          <w:p w:rsidR="00DC1302" w:rsidRPr="009A6C54" w:rsidRDefault="00DC1302" w:rsidP="00FD58B6">
            <w:pPr>
              <w:pStyle w:val="TableText"/>
              <w:rPr>
                <w:color w:val="000000"/>
                <w:kern w:val="2"/>
              </w:rPr>
            </w:pPr>
            <w:r w:rsidRPr="009A6C54">
              <w:rPr>
                <w:color w:val="000000"/>
                <w:kern w:val="2"/>
              </w:rPr>
              <w:t>3031215.083</w:t>
            </w:r>
          </w:p>
        </w:tc>
      </w:tr>
      <w:tr w:rsidR="00DC1302" w:rsidRPr="009A6C54" w:rsidTr="00FD58B6">
        <w:tc>
          <w:tcPr>
            <w:tcW w:w="565" w:type="dxa"/>
          </w:tcPr>
          <w:p w:rsidR="00DC1302" w:rsidRPr="009A6C54" w:rsidRDefault="00DC1302" w:rsidP="00FD58B6">
            <w:pPr>
              <w:pStyle w:val="TableText"/>
              <w:rPr>
                <w:color w:val="000000"/>
                <w:kern w:val="2"/>
              </w:rPr>
            </w:pPr>
            <w:r w:rsidRPr="009A6C54">
              <w:rPr>
                <w:color w:val="000000"/>
                <w:kern w:val="2"/>
              </w:rPr>
              <w:t>20</w:t>
            </w:r>
          </w:p>
        </w:tc>
        <w:tc>
          <w:tcPr>
            <w:tcW w:w="1620" w:type="dxa"/>
          </w:tcPr>
          <w:p w:rsidR="00DC1302" w:rsidRPr="009A6C54" w:rsidRDefault="00DC1302" w:rsidP="00FD58B6">
            <w:pPr>
              <w:pStyle w:val="TableText"/>
              <w:rPr>
                <w:color w:val="000000"/>
                <w:kern w:val="2"/>
              </w:rPr>
            </w:pPr>
            <w:r w:rsidRPr="009A6C54">
              <w:rPr>
                <w:color w:val="000000"/>
                <w:kern w:val="2"/>
              </w:rPr>
              <w:t>X-RAY DATE/TIME</w:t>
            </w:r>
          </w:p>
        </w:tc>
        <w:tc>
          <w:tcPr>
            <w:tcW w:w="1199" w:type="dxa"/>
          </w:tcPr>
          <w:p w:rsidR="00DC1302" w:rsidRPr="009A6C54" w:rsidRDefault="00DC1302" w:rsidP="00FD58B6">
            <w:pPr>
              <w:pStyle w:val="TableText"/>
              <w:rPr>
                <w:color w:val="000000"/>
                <w:kern w:val="2"/>
              </w:rPr>
            </w:pPr>
            <w:r w:rsidRPr="009A6C54">
              <w:rPr>
                <w:color w:val="000000"/>
                <w:kern w:val="2"/>
              </w:rPr>
              <w:t>DATE/TIME</w:t>
            </w:r>
          </w:p>
        </w:tc>
        <w:tc>
          <w:tcPr>
            <w:tcW w:w="1950" w:type="dxa"/>
          </w:tcPr>
          <w:p w:rsidR="00DC1302" w:rsidRPr="009A6C54" w:rsidRDefault="00DC1302" w:rsidP="00FD58B6">
            <w:pPr>
              <w:pStyle w:val="TableText"/>
              <w:rPr>
                <w:color w:val="000000"/>
                <w:kern w:val="2"/>
              </w:rPr>
            </w:pPr>
            <w:r w:rsidRPr="009A6C54">
              <w:rPr>
                <w:color w:val="000000"/>
                <w:kern w:val="2"/>
              </w:rPr>
              <w:t>YYYMMDD.HHMM</w:t>
            </w:r>
          </w:p>
        </w:tc>
        <w:tc>
          <w:tcPr>
            <w:tcW w:w="1981" w:type="dxa"/>
          </w:tcPr>
          <w:p w:rsidR="00DC1302" w:rsidRPr="009A6C54" w:rsidRDefault="00DC1302" w:rsidP="00FD58B6">
            <w:pPr>
              <w:pStyle w:val="TableText"/>
              <w:rPr>
                <w:color w:val="000000"/>
                <w:kern w:val="2"/>
              </w:rPr>
            </w:pPr>
            <w:r w:rsidRPr="009A6C54">
              <w:rPr>
                <w:color w:val="000000"/>
                <w:kern w:val="2"/>
              </w:rPr>
              <w:t>The scheduled date/time of the X-RAY in conjunction with this appointment.</w:t>
            </w:r>
          </w:p>
        </w:tc>
        <w:tc>
          <w:tcPr>
            <w:tcW w:w="2520" w:type="dxa"/>
          </w:tcPr>
          <w:p w:rsidR="00DC1302" w:rsidRPr="009A6C54" w:rsidRDefault="00DC1302" w:rsidP="00FD58B6">
            <w:pPr>
              <w:pStyle w:val="TableText"/>
              <w:rPr>
                <w:color w:val="000000"/>
                <w:kern w:val="2"/>
              </w:rPr>
            </w:pPr>
            <w:r w:rsidRPr="009A6C54">
              <w:rPr>
                <w:color w:val="000000"/>
                <w:kern w:val="2"/>
              </w:rPr>
              <w:t>3031215.083</w:t>
            </w:r>
          </w:p>
        </w:tc>
      </w:tr>
      <w:tr w:rsidR="00DC1302" w:rsidRPr="009A6C54" w:rsidTr="00FD58B6">
        <w:tc>
          <w:tcPr>
            <w:tcW w:w="565" w:type="dxa"/>
          </w:tcPr>
          <w:p w:rsidR="00DC1302" w:rsidRPr="009A6C54" w:rsidRDefault="00DC1302" w:rsidP="00FD58B6">
            <w:pPr>
              <w:pStyle w:val="TableText"/>
              <w:rPr>
                <w:color w:val="000000"/>
                <w:kern w:val="2"/>
              </w:rPr>
            </w:pPr>
            <w:r w:rsidRPr="009A6C54">
              <w:rPr>
                <w:color w:val="000000"/>
                <w:kern w:val="2"/>
              </w:rPr>
              <w:t>21</w:t>
            </w:r>
          </w:p>
        </w:tc>
        <w:tc>
          <w:tcPr>
            <w:tcW w:w="1620" w:type="dxa"/>
          </w:tcPr>
          <w:p w:rsidR="00DC1302" w:rsidRPr="009A6C54" w:rsidRDefault="00DC1302" w:rsidP="00FD58B6">
            <w:pPr>
              <w:pStyle w:val="TableText"/>
              <w:rPr>
                <w:color w:val="000000"/>
                <w:kern w:val="2"/>
              </w:rPr>
            </w:pPr>
            <w:r w:rsidRPr="009A6C54">
              <w:rPr>
                <w:color w:val="000000"/>
                <w:kern w:val="2"/>
              </w:rPr>
              <w:t>LAB DATE/TIME</w:t>
            </w:r>
          </w:p>
        </w:tc>
        <w:tc>
          <w:tcPr>
            <w:tcW w:w="1199" w:type="dxa"/>
          </w:tcPr>
          <w:p w:rsidR="00DC1302" w:rsidRPr="009A6C54" w:rsidRDefault="00DC1302" w:rsidP="00FD58B6">
            <w:pPr>
              <w:pStyle w:val="TableText"/>
              <w:rPr>
                <w:color w:val="000000"/>
                <w:kern w:val="2"/>
              </w:rPr>
            </w:pPr>
            <w:r w:rsidRPr="009A6C54">
              <w:rPr>
                <w:color w:val="000000"/>
                <w:kern w:val="2"/>
              </w:rPr>
              <w:t>DATE/TIME</w:t>
            </w:r>
          </w:p>
        </w:tc>
        <w:tc>
          <w:tcPr>
            <w:tcW w:w="1950" w:type="dxa"/>
          </w:tcPr>
          <w:p w:rsidR="00DC1302" w:rsidRPr="009A6C54" w:rsidRDefault="00DC1302" w:rsidP="00FD58B6">
            <w:pPr>
              <w:pStyle w:val="TableText"/>
              <w:rPr>
                <w:color w:val="000000"/>
                <w:kern w:val="2"/>
              </w:rPr>
            </w:pPr>
            <w:r w:rsidRPr="009A6C54">
              <w:rPr>
                <w:color w:val="000000"/>
                <w:kern w:val="2"/>
              </w:rPr>
              <w:t>YYYMMDD.HHMM</w:t>
            </w:r>
          </w:p>
        </w:tc>
        <w:tc>
          <w:tcPr>
            <w:tcW w:w="1981" w:type="dxa"/>
          </w:tcPr>
          <w:p w:rsidR="00DC1302" w:rsidRPr="009A6C54" w:rsidRDefault="00DC1302" w:rsidP="00FD58B6">
            <w:pPr>
              <w:pStyle w:val="TableText"/>
              <w:rPr>
                <w:color w:val="000000"/>
                <w:kern w:val="2"/>
              </w:rPr>
            </w:pPr>
            <w:r w:rsidRPr="009A6C54">
              <w:rPr>
                <w:color w:val="000000"/>
                <w:kern w:val="2"/>
              </w:rPr>
              <w:t>The scheduled date/time of the Lab tests in conjunction with this appointment.</w:t>
            </w:r>
          </w:p>
        </w:tc>
        <w:tc>
          <w:tcPr>
            <w:tcW w:w="2520" w:type="dxa"/>
          </w:tcPr>
          <w:p w:rsidR="00DC1302" w:rsidRPr="009A6C54" w:rsidRDefault="00DC1302" w:rsidP="00FD58B6">
            <w:pPr>
              <w:pStyle w:val="TableText"/>
              <w:rPr>
                <w:color w:val="000000"/>
                <w:kern w:val="2"/>
              </w:rPr>
            </w:pPr>
            <w:r w:rsidRPr="009A6C54">
              <w:rPr>
                <w:color w:val="000000"/>
                <w:kern w:val="2"/>
              </w:rPr>
              <w:t>3031215.083</w:t>
            </w:r>
          </w:p>
        </w:tc>
      </w:tr>
      <w:tr w:rsidR="00DC1302" w:rsidRPr="009A6C54" w:rsidTr="00FD58B6">
        <w:tc>
          <w:tcPr>
            <w:tcW w:w="565" w:type="dxa"/>
          </w:tcPr>
          <w:p w:rsidR="00DC1302" w:rsidRPr="009A6C54" w:rsidRDefault="00DC1302" w:rsidP="00FD58B6">
            <w:pPr>
              <w:pStyle w:val="TableText"/>
              <w:rPr>
                <w:color w:val="000000"/>
                <w:kern w:val="2"/>
              </w:rPr>
            </w:pPr>
            <w:r w:rsidRPr="009A6C54">
              <w:rPr>
                <w:color w:val="000000"/>
                <w:kern w:val="2"/>
              </w:rPr>
              <w:t>22</w:t>
            </w:r>
          </w:p>
        </w:tc>
        <w:tc>
          <w:tcPr>
            <w:tcW w:w="1620" w:type="dxa"/>
          </w:tcPr>
          <w:p w:rsidR="00DC1302" w:rsidRPr="009A6C54" w:rsidRDefault="00DC1302" w:rsidP="00FD58B6">
            <w:pPr>
              <w:pStyle w:val="TableText"/>
              <w:rPr>
                <w:color w:val="000000"/>
                <w:kern w:val="2"/>
              </w:rPr>
            </w:pPr>
            <w:r w:rsidRPr="009A6C54">
              <w:rPr>
                <w:color w:val="000000"/>
                <w:kern w:val="2"/>
              </w:rPr>
              <w:t>STATUS</w:t>
            </w:r>
          </w:p>
        </w:tc>
        <w:tc>
          <w:tcPr>
            <w:tcW w:w="1199" w:type="dxa"/>
          </w:tcPr>
          <w:p w:rsidR="00DC1302" w:rsidRPr="009A6C54" w:rsidRDefault="00DC1302" w:rsidP="00FD58B6">
            <w:pPr>
              <w:pStyle w:val="TableText"/>
              <w:rPr>
                <w:color w:val="000000"/>
                <w:kern w:val="2"/>
              </w:rPr>
            </w:pPr>
            <w:r w:rsidRPr="009A6C54">
              <w:rPr>
                <w:color w:val="000000"/>
                <w:kern w:val="2"/>
              </w:rPr>
              <w:t>TEXT</w:t>
            </w:r>
          </w:p>
        </w:tc>
        <w:tc>
          <w:tcPr>
            <w:tcW w:w="1950" w:type="dxa"/>
          </w:tcPr>
          <w:p w:rsidR="00DC1302" w:rsidRPr="009A6C54" w:rsidRDefault="00DC1302" w:rsidP="00FD58B6">
            <w:pPr>
              <w:pStyle w:val="TableText"/>
              <w:rPr>
                <w:color w:val="000000"/>
                <w:kern w:val="2"/>
              </w:rPr>
            </w:pPr>
            <w:r w:rsidRPr="009A6C54">
              <w:rPr>
                <w:color w:val="000000"/>
                <w:kern w:val="2"/>
              </w:rPr>
              <w:t>Status Code, Status Description, Print Status, Checked In Date/Time, Checked Out Date/Time, and Admission Movement IFN</w:t>
            </w:r>
          </w:p>
        </w:tc>
        <w:tc>
          <w:tcPr>
            <w:tcW w:w="1981" w:type="dxa"/>
          </w:tcPr>
          <w:p w:rsidR="00DC1302" w:rsidRPr="009A6C54" w:rsidRDefault="00DC1302" w:rsidP="00FD58B6">
            <w:pPr>
              <w:pStyle w:val="TableText"/>
              <w:rPr>
                <w:color w:val="000000"/>
                <w:kern w:val="2"/>
              </w:rPr>
            </w:pPr>
            <w:r w:rsidRPr="009A6C54">
              <w:rPr>
                <w:color w:val="000000"/>
                <w:kern w:val="2"/>
              </w:rPr>
              <w:t>Status Information for the Visit.</w:t>
            </w:r>
          </w:p>
        </w:tc>
        <w:tc>
          <w:tcPr>
            <w:tcW w:w="2520" w:type="dxa"/>
          </w:tcPr>
          <w:p w:rsidR="00DC1302" w:rsidRPr="009A6C54" w:rsidRDefault="00DC1302" w:rsidP="00FD58B6">
            <w:pPr>
              <w:pStyle w:val="TableText"/>
              <w:rPr>
                <w:color w:val="000000"/>
                <w:kern w:val="2"/>
              </w:rPr>
            </w:pPr>
            <w:r w:rsidRPr="009A6C54">
              <w:rPr>
                <w:color w:val="000000"/>
                <w:kern w:val="2"/>
              </w:rPr>
              <w:t>8;INPATIENT APPOINTMENT;INPATIENT/CHECKED OUT;;3030218.1548;145844</w:t>
            </w:r>
          </w:p>
        </w:tc>
      </w:tr>
      <w:tr w:rsidR="00DC1302" w:rsidRPr="009A6C54" w:rsidTr="00FD58B6">
        <w:tc>
          <w:tcPr>
            <w:tcW w:w="565" w:type="dxa"/>
          </w:tcPr>
          <w:p w:rsidR="00DC1302" w:rsidRPr="009A6C54" w:rsidRDefault="00DC1302" w:rsidP="00FD58B6">
            <w:pPr>
              <w:pStyle w:val="TableText"/>
              <w:rPr>
                <w:color w:val="000000"/>
                <w:kern w:val="2"/>
              </w:rPr>
            </w:pPr>
            <w:r w:rsidRPr="009A6C54">
              <w:rPr>
                <w:color w:val="000000"/>
                <w:kern w:val="2"/>
              </w:rPr>
              <w:t xml:space="preserve">23 </w:t>
            </w:r>
          </w:p>
        </w:tc>
        <w:tc>
          <w:tcPr>
            <w:tcW w:w="1620" w:type="dxa"/>
          </w:tcPr>
          <w:p w:rsidR="00DC1302" w:rsidRPr="009A6C54" w:rsidRDefault="00DC1302" w:rsidP="00FD58B6">
            <w:pPr>
              <w:pStyle w:val="TableText"/>
              <w:rPr>
                <w:color w:val="000000"/>
                <w:kern w:val="2"/>
              </w:rPr>
            </w:pPr>
            <w:r w:rsidRPr="009A6C54">
              <w:rPr>
                <w:color w:val="000000"/>
                <w:kern w:val="2"/>
              </w:rPr>
              <w:t>X-RAY FILMS</w:t>
            </w:r>
          </w:p>
        </w:tc>
        <w:tc>
          <w:tcPr>
            <w:tcW w:w="1199" w:type="dxa"/>
          </w:tcPr>
          <w:p w:rsidR="00DC1302" w:rsidRPr="009A6C54" w:rsidRDefault="00DC1302" w:rsidP="00FD58B6">
            <w:pPr>
              <w:pStyle w:val="TableText"/>
              <w:rPr>
                <w:color w:val="000000"/>
                <w:kern w:val="2"/>
              </w:rPr>
            </w:pPr>
            <w:r w:rsidRPr="009A6C54">
              <w:rPr>
                <w:color w:val="000000"/>
                <w:kern w:val="2"/>
              </w:rPr>
              <w:t>TEXT</w:t>
            </w:r>
          </w:p>
        </w:tc>
        <w:tc>
          <w:tcPr>
            <w:tcW w:w="1950" w:type="dxa"/>
          </w:tcPr>
          <w:p w:rsidR="00DC1302" w:rsidRPr="009A6C54" w:rsidRDefault="00DC1302" w:rsidP="00FD58B6">
            <w:pPr>
              <w:pStyle w:val="TableText"/>
              <w:rPr>
                <w:color w:val="000000"/>
                <w:kern w:val="2"/>
              </w:rPr>
            </w:pPr>
            <w:r w:rsidRPr="009A6C54">
              <w:rPr>
                <w:color w:val="000000"/>
                <w:kern w:val="2"/>
              </w:rPr>
              <w:t>Y or N</w:t>
            </w:r>
          </w:p>
        </w:tc>
        <w:tc>
          <w:tcPr>
            <w:tcW w:w="1981" w:type="dxa"/>
          </w:tcPr>
          <w:p w:rsidR="00DC1302" w:rsidRPr="009A6C54" w:rsidRDefault="00DC1302" w:rsidP="00FD58B6">
            <w:pPr>
              <w:pStyle w:val="TableText"/>
              <w:rPr>
                <w:color w:val="000000"/>
                <w:kern w:val="2"/>
              </w:rPr>
            </w:pPr>
            <w:r w:rsidRPr="009A6C54">
              <w:rPr>
                <w:color w:val="000000"/>
                <w:kern w:val="2"/>
              </w:rPr>
              <w:t>“Y” if x-ray films are required at clinic else “N”.</w:t>
            </w:r>
          </w:p>
        </w:tc>
        <w:tc>
          <w:tcPr>
            <w:tcW w:w="2520" w:type="dxa"/>
          </w:tcPr>
          <w:p w:rsidR="00DC1302" w:rsidRPr="009A6C54" w:rsidRDefault="00DC1302" w:rsidP="00FD58B6">
            <w:pPr>
              <w:pStyle w:val="TableText"/>
              <w:rPr>
                <w:color w:val="000000"/>
                <w:kern w:val="2"/>
              </w:rPr>
            </w:pPr>
            <w:r w:rsidRPr="009A6C54">
              <w:rPr>
                <w:color w:val="000000"/>
                <w:kern w:val="2"/>
              </w:rPr>
              <w:t>Y</w:t>
            </w:r>
          </w:p>
          <w:p w:rsidR="00DC1302" w:rsidRPr="009A6C54" w:rsidRDefault="00DC1302" w:rsidP="00FD58B6">
            <w:pPr>
              <w:pStyle w:val="TableText"/>
              <w:rPr>
                <w:color w:val="000000"/>
                <w:kern w:val="2"/>
              </w:rPr>
            </w:pPr>
            <w:r w:rsidRPr="009A6C54">
              <w:rPr>
                <w:color w:val="000000"/>
                <w:kern w:val="2"/>
              </w:rPr>
              <w:t>N</w:t>
            </w:r>
          </w:p>
        </w:tc>
      </w:tr>
      <w:tr w:rsidR="00DC1302" w:rsidRPr="009A6C54" w:rsidTr="00FD58B6">
        <w:tc>
          <w:tcPr>
            <w:tcW w:w="565" w:type="dxa"/>
          </w:tcPr>
          <w:p w:rsidR="00DC1302" w:rsidRPr="009A6C54" w:rsidRDefault="00DC1302" w:rsidP="00FD58B6">
            <w:pPr>
              <w:pStyle w:val="TableText"/>
              <w:rPr>
                <w:color w:val="000000"/>
                <w:kern w:val="2"/>
              </w:rPr>
            </w:pPr>
            <w:r w:rsidRPr="009A6C54">
              <w:rPr>
                <w:color w:val="000000"/>
                <w:kern w:val="2"/>
              </w:rPr>
              <w:t>24</w:t>
            </w:r>
          </w:p>
        </w:tc>
        <w:tc>
          <w:tcPr>
            <w:tcW w:w="1620" w:type="dxa"/>
          </w:tcPr>
          <w:p w:rsidR="00DC1302" w:rsidRPr="009A6C54" w:rsidRDefault="00DC1302" w:rsidP="00FD58B6">
            <w:pPr>
              <w:pStyle w:val="TableText"/>
              <w:rPr>
                <w:color w:val="000000"/>
                <w:kern w:val="2"/>
              </w:rPr>
            </w:pPr>
            <w:r w:rsidRPr="009A6C54">
              <w:rPr>
                <w:color w:val="000000"/>
                <w:kern w:val="2"/>
              </w:rPr>
              <w:t>AUTO-REBOOKED APPOINTMENT DATE/TIME</w:t>
            </w:r>
          </w:p>
        </w:tc>
        <w:tc>
          <w:tcPr>
            <w:tcW w:w="1199" w:type="dxa"/>
          </w:tcPr>
          <w:p w:rsidR="00DC1302" w:rsidRPr="009A6C54" w:rsidRDefault="00DC1302" w:rsidP="00FD58B6">
            <w:pPr>
              <w:pStyle w:val="TableText"/>
              <w:rPr>
                <w:color w:val="000000"/>
                <w:kern w:val="2"/>
              </w:rPr>
            </w:pPr>
            <w:r w:rsidRPr="009A6C54">
              <w:rPr>
                <w:color w:val="000000"/>
                <w:kern w:val="2"/>
              </w:rPr>
              <w:t>DATE/TIME</w:t>
            </w:r>
          </w:p>
        </w:tc>
        <w:tc>
          <w:tcPr>
            <w:tcW w:w="1950" w:type="dxa"/>
          </w:tcPr>
          <w:p w:rsidR="00DC1302" w:rsidRPr="009A6C54" w:rsidRDefault="00DC1302" w:rsidP="00FD58B6">
            <w:pPr>
              <w:pStyle w:val="TableText"/>
              <w:rPr>
                <w:color w:val="000000"/>
                <w:kern w:val="2"/>
              </w:rPr>
            </w:pPr>
            <w:r w:rsidRPr="009A6C54">
              <w:rPr>
                <w:color w:val="000000"/>
                <w:kern w:val="2"/>
              </w:rPr>
              <w:t>YYYMMDD.HHMM</w:t>
            </w:r>
          </w:p>
        </w:tc>
        <w:tc>
          <w:tcPr>
            <w:tcW w:w="1981" w:type="dxa"/>
          </w:tcPr>
          <w:p w:rsidR="00DC1302" w:rsidRPr="009A6C54" w:rsidRDefault="00DC1302" w:rsidP="00FD58B6">
            <w:pPr>
              <w:pStyle w:val="TableText"/>
              <w:rPr>
                <w:color w:val="000000"/>
                <w:kern w:val="2"/>
              </w:rPr>
            </w:pPr>
            <w:r w:rsidRPr="009A6C54">
              <w:rPr>
                <w:color w:val="000000"/>
                <w:kern w:val="2"/>
              </w:rPr>
              <w:t xml:space="preserve">The date/time that the appointment was Auto-Rebooked (rescheduled) to. </w:t>
            </w:r>
          </w:p>
        </w:tc>
        <w:tc>
          <w:tcPr>
            <w:tcW w:w="2520" w:type="dxa"/>
          </w:tcPr>
          <w:p w:rsidR="00DC1302" w:rsidRPr="009A6C54" w:rsidRDefault="00DC1302" w:rsidP="00FD58B6">
            <w:pPr>
              <w:pStyle w:val="TableText"/>
              <w:rPr>
                <w:color w:val="000000"/>
                <w:kern w:val="2"/>
              </w:rPr>
            </w:pPr>
            <w:r w:rsidRPr="009A6C54">
              <w:rPr>
                <w:color w:val="000000"/>
                <w:kern w:val="2"/>
              </w:rPr>
              <w:t>3031215.083</w:t>
            </w:r>
          </w:p>
        </w:tc>
      </w:tr>
      <w:tr w:rsidR="00DC1302" w:rsidRPr="009A6C54" w:rsidTr="00FD58B6">
        <w:tc>
          <w:tcPr>
            <w:tcW w:w="565" w:type="dxa"/>
          </w:tcPr>
          <w:p w:rsidR="00DC1302" w:rsidRPr="009A6C54" w:rsidRDefault="00DC1302" w:rsidP="00FD58B6">
            <w:pPr>
              <w:pStyle w:val="TableText"/>
              <w:rPr>
                <w:color w:val="000000"/>
                <w:kern w:val="2"/>
              </w:rPr>
            </w:pPr>
            <w:r w:rsidRPr="009A6C54">
              <w:rPr>
                <w:color w:val="000000"/>
                <w:kern w:val="2"/>
              </w:rPr>
              <w:t>25</w:t>
            </w:r>
          </w:p>
        </w:tc>
        <w:tc>
          <w:tcPr>
            <w:tcW w:w="1620" w:type="dxa"/>
          </w:tcPr>
          <w:p w:rsidR="00DC1302" w:rsidRPr="009A6C54" w:rsidRDefault="00DC1302" w:rsidP="00FD58B6">
            <w:pPr>
              <w:pStyle w:val="TableText"/>
              <w:rPr>
                <w:color w:val="000000"/>
                <w:kern w:val="2"/>
              </w:rPr>
            </w:pPr>
            <w:r w:rsidRPr="009A6C54">
              <w:rPr>
                <w:color w:val="000000"/>
                <w:kern w:val="2"/>
              </w:rPr>
              <w:t>NO-SHOW / CANCEL DATE/TIME</w:t>
            </w:r>
          </w:p>
        </w:tc>
        <w:tc>
          <w:tcPr>
            <w:tcW w:w="1199" w:type="dxa"/>
          </w:tcPr>
          <w:p w:rsidR="00DC1302" w:rsidRPr="009A6C54" w:rsidRDefault="00DC1302" w:rsidP="00FD58B6">
            <w:pPr>
              <w:pStyle w:val="TableText"/>
              <w:rPr>
                <w:color w:val="000000"/>
                <w:kern w:val="2"/>
              </w:rPr>
            </w:pPr>
            <w:r w:rsidRPr="009A6C54">
              <w:rPr>
                <w:color w:val="000000"/>
                <w:kern w:val="2"/>
              </w:rPr>
              <w:t>DATE/TIME</w:t>
            </w:r>
          </w:p>
        </w:tc>
        <w:tc>
          <w:tcPr>
            <w:tcW w:w="1950" w:type="dxa"/>
          </w:tcPr>
          <w:p w:rsidR="00DC1302" w:rsidRPr="009A6C54" w:rsidRDefault="00DC1302" w:rsidP="00FD58B6">
            <w:pPr>
              <w:pStyle w:val="TableText"/>
              <w:rPr>
                <w:color w:val="000000"/>
                <w:kern w:val="2"/>
              </w:rPr>
            </w:pPr>
            <w:r w:rsidRPr="009A6C54">
              <w:rPr>
                <w:color w:val="000000"/>
                <w:kern w:val="2"/>
              </w:rPr>
              <w:t>YYYMMDD.HHMM</w:t>
            </w:r>
          </w:p>
        </w:tc>
        <w:tc>
          <w:tcPr>
            <w:tcW w:w="1981" w:type="dxa"/>
          </w:tcPr>
          <w:p w:rsidR="00DC1302" w:rsidRPr="009A6C54" w:rsidRDefault="00DC1302" w:rsidP="00FD58B6">
            <w:pPr>
              <w:pStyle w:val="TableText"/>
              <w:rPr>
                <w:color w:val="000000"/>
                <w:kern w:val="2"/>
              </w:rPr>
            </w:pPr>
            <w:r w:rsidRPr="009A6C54">
              <w:rPr>
                <w:color w:val="000000"/>
                <w:kern w:val="2"/>
              </w:rPr>
              <w:t>The date/time that the appointment was No-Showed or Cancelled.</w:t>
            </w:r>
          </w:p>
        </w:tc>
        <w:tc>
          <w:tcPr>
            <w:tcW w:w="2520" w:type="dxa"/>
          </w:tcPr>
          <w:p w:rsidR="00DC1302" w:rsidRPr="009A6C54" w:rsidRDefault="00DC1302" w:rsidP="00FD58B6">
            <w:pPr>
              <w:pStyle w:val="TableText"/>
              <w:rPr>
                <w:color w:val="000000"/>
                <w:kern w:val="2"/>
              </w:rPr>
            </w:pPr>
            <w:r w:rsidRPr="009A6C54">
              <w:rPr>
                <w:color w:val="000000"/>
                <w:kern w:val="2"/>
              </w:rPr>
              <w:t>3031215.083</w:t>
            </w:r>
          </w:p>
        </w:tc>
      </w:tr>
      <w:tr w:rsidR="00DC1302" w:rsidRPr="009A6C54" w:rsidTr="00FD58B6">
        <w:tc>
          <w:tcPr>
            <w:tcW w:w="565" w:type="dxa"/>
          </w:tcPr>
          <w:p w:rsidR="00DC1302" w:rsidRPr="009A6C54" w:rsidRDefault="00DC1302" w:rsidP="00FD58B6">
            <w:pPr>
              <w:pStyle w:val="TableText"/>
              <w:rPr>
                <w:color w:val="000000"/>
                <w:kern w:val="2"/>
              </w:rPr>
            </w:pPr>
            <w:r w:rsidRPr="009A6C54">
              <w:rPr>
                <w:color w:val="000000"/>
                <w:kern w:val="2"/>
              </w:rPr>
              <w:t>26</w:t>
            </w:r>
          </w:p>
        </w:tc>
        <w:tc>
          <w:tcPr>
            <w:tcW w:w="1620" w:type="dxa"/>
          </w:tcPr>
          <w:p w:rsidR="00DC1302" w:rsidRPr="009A6C54" w:rsidRDefault="00DC1302" w:rsidP="00FD58B6">
            <w:pPr>
              <w:pStyle w:val="TableText"/>
              <w:rPr>
                <w:color w:val="000000"/>
                <w:kern w:val="2"/>
              </w:rPr>
            </w:pPr>
            <w:r w:rsidRPr="009A6C54">
              <w:rPr>
                <w:color w:val="000000"/>
                <w:kern w:val="2"/>
              </w:rPr>
              <w:t>RSA APPOINTMENT ID</w:t>
            </w:r>
          </w:p>
        </w:tc>
        <w:tc>
          <w:tcPr>
            <w:tcW w:w="1199" w:type="dxa"/>
          </w:tcPr>
          <w:p w:rsidR="00DC1302" w:rsidRPr="009A6C54" w:rsidRDefault="00DC1302" w:rsidP="00FD58B6">
            <w:pPr>
              <w:pStyle w:val="TableText"/>
              <w:rPr>
                <w:color w:val="000000"/>
                <w:kern w:val="2"/>
              </w:rPr>
            </w:pPr>
            <w:r w:rsidRPr="009A6C54">
              <w:rPr>
                <w:color w:val="000000"/>
                <w:kern w:val="2"/>
              </w:rPr>
              <w:t>TEXT</w:t>
            </w:r>
          </w:p>
        </w:tc>
        <w:tc>
          <w:tcPr>
            <w:tcW w:w="1950" w:type="dxa"/>
          </w:tcPr>
          <w:p w:rsidR="00DC1302" w:rsidRPr="009A6C54" w:rsidRDefault="00DC1302" w:rsidP="00FD58B6">
            <w:pPr>
              <w:pStyle w:val="TableText"/>
              <w:rPr>
                <w:color w:val="000000"/>
                <w:kern w:val="2"/>
              </w:rPr>
            </w:pPr>
            <w:r w:rsidRPr="009A6C54">
              <w:rPr>
                <w:color w:val="000000"/>
                <w:kern w:val="2"/>
              </w:rPr>
              <w:t>NNN</w:t>
            </w:r>
          </w:p>
        </w:tc>
        <w:tc>
          <w:tcPr>
            <w:tcW w:w="1981" w:type="dxa"/>
          </w:tcPr>
          <w:p w:rsidR="00DC1302" w:rsidRPr="009A6C54" w:rsidRDefault="00DC1302" w:rsidP="00FD58B6">
            <w:pPr>
              <w:pStyle w:val="TableText"/>
              <w:rPr>
                <w:color w:val="000000"/>
                <w:kern w:val="2"/>
              </w:rPr>
            </w:pPr>
            <w:r w:rsidRPr="009A6C54">
              <w:rPr>
                <w:color w:val="000000"/>
                <w:kern w:val="2"/>
              </w:rPr>
              <w:t>The unique numeric Oracle ID that identifies a specific RSA appointment.  This field will be null for appointments in legacy VistA.</w:t>
            </w:r>
          </w:p>
        </w:tc>
        <w:tc>
          <w:tcPr>
            <w:tcW w:w="2520" w:type="dxa"/>
          </w:tcPr>
          <w:p w:rsidR="00DC1302" w:rsidRPr="009A6C54" w:rsidRDefault="00DC1302" w:rsidP="00FD58B6">
            <w:pPr>
              <w:pStyle w:val="TableText"/>
              <w:rPr>
                <w:color w:val="000000"/>
                <w:kern w:val="2"/>
              </w:rPr>
            </w:pPr>
            <w:r w:rsidRPr="009A6C54">
              <w:rPr>
                <w:color w:val="000000"/>
                <w:kern w:val="2"/>
              </w:rPr>
              <w:t>34983</w:t>
            </w:r>
          </w:p>
        </w:tc>
      </w:tr>
      <w:tr w:rsidR="00DC1302" w:rsidRPr="009A6C54" w:rsidTr="00FD58B6">
        <w:tc>
          <w:tcPr>
            <w:tcW w:w="565" w:type="dxa"/>
          </w:tcPr>
          <w:p w:rsidR="00DC1302" w:rsidRPr="009A6C54" w:rsidRDefault="00DC1302" w:rsidP="00FD58B6">
            <w:pPr>
              <w:pStyle w:val="TableText"/>
              <w:rPr>
                <w:color w:val="000000"/>
                <w:kern w:val="2"/>
              </w:rPr>
            </w:pPr>
            <w:r w:rsidRPr="009A6C54">
              <w:rPr>
                <w:color w:val="000000"/>
                <w:kern w:val="2"/>
              </w:rPr>
              <w:t>28</w:t>
            </w:r>
          </w:p>
        </w:tc>
        <w:tc>
          <w:tcPr>
            <w:tcW w:w="1620" w:type="dxa"/>
          </w:tcPr>
          <w:p w:rsidR="00DC1302" w:rsidRPr="009A6C54" w:rsidRDefault="00DC1302" w:rsidP="00FD58B6">
            <w:pPr>
              <w:pStyle w:val="TableText"/>
              <w:rPr>
                <w:color w:val="000000"/>
                <w:kern w:val="2"/>
              </w:rPr>
            </w:pPr>
            <w:r w:rsidRPr="009A6C54">
              <w:rPr>
                <w:color w:val="000000"/>
                <w:kern w:val="2"/>
              </w:rPr>
              <w:t>DATA ENTRY CLERK</w:t>
            </w:r>
          </w:p>
        </w:tc>
        <w:tc>
          <w:tcPr>
            <w:tcW w:w="1199" w:type="dxa"/>
          </w:tcPr>
          <w:p w:rsidR="00DC1302" w:rsidRPr="009A6C54" w:rsidRDefault="00DC1302" w:rsidP="00FD58B6">
            <w:pPr>
              <w:pStyle w:val="TableText"/>
              <w:rPr>
                <w:color w:val="000000"/>
                <w:kern w:val="2"/>
              </w:rPr>
            </w:pPr>
            <w:r w:rsidRPr="009A6C54">
              <w:rPr>
                <w:color w:val="000000"/>
                <w:kern w:val="2"/>
              </w:rPr>
              <w:t>TEXT</w:t>
            </w:r>
          </w:p>
        </w:tc>
        <w:tc>
          <w:tcPr>
            <w:tcW w:w="1950" w:type="dxa"/>
          </w:tcPr>
          <w:p w:rsidR="00DC1302" w:rsidRPr="009A6C54" w:rsidRDefault="00DC1302" w:rsidP="00FD58B6">
            <w:pPr>
              <w:pStyle w:val="TableText"/>
              <w:rPr>
                <w:color w:val="000000"/>
                <w:kern w:val="2"/>
              </w:rPr>
            </w:pPr>
            <w:proofErr w:type="spellStart"/>
            <w:r w:rsidRPr="009A6C54">
              <w:rPr>
                <w:color w:val="000000"/>
                <w:kern w:val="2"/>
              </w:rPr>
              <w:t>DUZ;Name</w:t>
            </w:r>
            <w:proofErr w:type="spellEnd"/>
          </w:p>
        </w:tc>
        <w:tc>
          <w:tcPr>
            <w:tcW w:w="1981" w:type="dxa"/>
          </w:tcPr>
          <w:p w:rsidR="00DC1302" w:rsidRPr="009A6C54" w:rsidRDefault="00DC1302" w:rsidP="00FD58B6">
            <w:pPr>
              <w:pStyle w:val="TableText"/>
              <w:rPr>
                <w:color w:val="000000"/>
                <w:kern w:val="2"/>
              </w:rPr>
            </w:pPr>
            <w:r w:rsidRPr="009A6C54">
              <w:rPr>
                <w:color w:val="000000"/>
                <w:kern w:val="2"/>
              </w:rPr>
              <w:t>The DUZ and name of the clerk who scheduled the appointment.</w:t>
            </w:r>
          </w:p>
        </w:tc>
        <w:tc>
          <w:tcPr>
            <w:tcW w:w="2520" w:type="dxa"/>
          </w:tcPr>
          <w:p w:rsidR="00DC1302" w:rsidRPr="009A6C54" w:rsidRDefault="00DC1302" w:rsidP="00FD58B6">
            <w:pPr>
              <w:pStyle w:val="TableText"/>
              <w:rPr>
                <w:color w:val="000000"/>
                <w:kern w:val="2"/>
              </w:rPr>
            </w:pPr>
            <w:r w:rsidRPr="009A6C54">
              <w:rPr>
                <w:color w:val="000000"/>
                <w:kern w:val="2"/>
              </w:rPr>
              <w:t>24569;PERSON,NEW A</w:t>
            </w:r>
          </w:p>
        </w:tc>
      </w:tr>
      <w:tr w:rsidR="00DC1302" w:rsidRPr="009A6C54" w:rsidTr="00FD58B6">
        <w:tc>
          <w:tcPr>
            <w:tcW w:w="565" w:type="dxa"/>
          </w:tcPr>
          <w:p w:rsidR="00DC1302" w:rsidRPr="009A6C54" w:rsidRDefault="00DC1302" w:rsidP="00FD58B6">
            <w:pPr>
              <w:pStyle w:val="TableText"/>
              <w:rPr>
                <w:color w:val="000000"/>
                <w:kern w:val="2"/>
              </w:rPr>
            </w:pPr>
            <w:r w:rsidRPr="009A6C54">
              <w:rPr>
                <w:color w:val="000000"/>
                <w:kern w:val="2"/>
              </w:rPr>
              <w:t>29</w:t>
            </w:r>
          </w:p>
        </w:tc>
        <w:tc>
          <w:tcPr>
            <w:tcW w:w="1620" w:type="dxa"/>
          </w:tcPr>
          <w:p w:rsidR="00DC1302" w:rsidRPr="009A6C54" w:rsidRDefault="00DC1302" w:rsidP="00FD58B6">
            <w:pPr>
              <w:pStyle w:val="TableText"/>
              <w:rPr>
                <w:color w:val="000000"/>
                <w:kern w:val="2"/>
              </w:rPr>
            </w:pPr>
            <w:r w:rsidRPr="009A6C54">
              <w:rPr>
                <w:color w:val="000000"/>
                <w:kern w:val="2"/>
              </w:rPr>
              <w:t>NO-SHOW / CANCELED BY</w:t>
            </w:r>
          </w:p>
        </w:tc>
        <w:tc>
          <w:tcPr>
            <w:tcW w:w="1199" w:type="dxa"/>
          </w:tcPr>
          <w:p w:rsidR="00DC1302" w:rsidRPr="009A6C54" w:rsidRDefault="00DC1302" w:rsidP="00FD58B6">
            <w:pPr>
              <w:pStyle w:val="TableText"/>
              <w:rPr>
                <w:color w:val="000000"/>
                <w:kern w:val="2"/>
              </w:rPr>
            </w:pPr>
            <w:r w:rsidRPr="009A6C54">
              <w:rPr>
                <w:color w:val="000000"/>
                <w:kern w:val="2"/>
              </w:rPr>
              <w:t>TEXT</w:t>
            </w:r>
          </w:p>
        </w:tc>
        <w:tc>
          <w:tcPr>
            <w:tcW w:w="1950" w:type="dxa"/>
          </w:tcPr>
          <w:p w:rsidR="00DC1302" w:rsidRPr="009A6C54" w:rsidRDefault="00DC1302" w:rsidP="00FD58B6">
            <w:pPr>
              <w:pStyle w:val="TableText"/>
              <w:rPr>
                <w:color w:val="000000"/>
                <w:kern w:val="2"/>
              </w:rPr>
            </w:pPr>
            <w:proofErr w:type="spellStart"/>
            <w:r w:rsidRPr="009A6C54">
              <w:rPr>
                <w:color w:val="000000"/>
                <w:kern w:val="2"/>
              </w:rPr>
              <w:t>DUZ;Name</w:t>
            </w:r>
            <w:proofErr w:type="spellEnd"/>
          </w:p>
        </w:tc>
        <w:tc>
          <w:tcPr>
            <w:tcW w:w="1981" w:type="dxa"/>
          </w:tcPr>
          <w:p w:rsidR="00DC1302" w:rsidRPr="009A6C54" w:rsidRDefault="00DC1302" w:rsidP="00FD58B6">
            <w:pPr>
              <w:pStyle w:val="TableText"/>
              <w:rPr>
                <w:color w:val="000000"/>
                <w:kern w:val="2"/>
              </w:rPr>
            </w:pPr>
            <w:r w:rsidRPr="009A6C54">
              <w:rPr>
                <w:color w:val="000000"/>
                <w:kern w:val="2"/>
              </w:rPr>
              <w:t>The DUZ and name of the clerk who no-showed or canceled the appointment.</w:t>
            </w:r>
          </w:p>
        </w:tc>
        <w:tc>
          <w:tcPr>
            <w:tcW w:w="2520" w:type="dxa"/>
          </w:tcPr>
          <w:p w:rsidR="00DC1302" w:rsidRPr="009A6C54" w:rsidRDefault="00DC1302" w:rsidP="00FD58B6">
            <w:pPr>
              <w:pStyle w:val="TableText"/>
              <w:rPr>
                <w:color w:val="000000"/>
                <w:kern w:val="2"/>
              </w:rPr>
            </w:pPr>
            <w:r w:rsidRPr="009A6C54">
              <w:rPr>
                <w:color w:val="000000"/>
                <w:kern w:val="2"/>
              </w:rPr>
              <w:t>24569;PERSON,NEW A</w:t>
            </w:r>
          </w:p>
        </w:tc>
      </w:tr>
      <w:tr w:rsidR="00DC1302" w:rsidRPr="009A6C54" w:rsidTr="00FD58B6">
        <w:tc>
          <w:tcPr>
            <w:tcW w:w="565" w:type="dxa"/>
          </w:tcPr>
          <w:p w:rsidR="00DC1302" w:rsidRPr="009A6C54" w:rsidRDefault="00DC1302" w:rsidP="00FD58B6">
            <w:pPr>
              <w:pStyle w:val="TableText"/>
              <w:rPr>
                <w:color w:val="000000"/>
                <w:kern w:val="2"/>
              </w:rPr>
            </w:pPr>
            <w:r w:rsidRPr="009A6C54">
              <w:rPr>
                <w:color w:val="000000"/>
                <w:kern w:val="2"/>
              </w:rPr>
              <w:t>30</w:t>
            </w:r>
          </w:p>
        </w:tc>
        <w:tc>
          <w:tcPr>
            <w:tcW w:w="1620" w:type="dxa"/>
          </w:tcPr>
          <w:p w:rsidR="00DC1302" w:rsidRPr="009A6C54" w:rsidRDefault="00DC1302" w:rsidP="00FD58B6">
            <w:pPr>
              <w:pStyle w:val="TableText"/>
              <w:rPr>
                <w:color w:val="000000"/>
                <w:kern w:val="2"/>
              </w:rPr>
            </w:pPr>
            <w:r w:rsidRPr="009A6C54">
              <w:rPr>
                <w:color w:val="000000"/>
                <w:kern w:val="2"/>
              </w:rPr>
              <w:t>CHECK IN USER</w:t>
            </w:r>
          </w:p>
        </w:tc>
        <w:tc>
          <w:tcPr>
            <w:tcW w:w="1199" w:type="dxa"/>
          </w:tcPr>
          <w:p w:rsidR="00DC1302" w:rsidRPr="009A6C54" w:rsidRDefault="00DC1302" w:rsidP="00FD58B6">
            <w:pPr>
              <w:pStyle w:val="TableText"/>
              <w:rPr>
                <w:color w:val="000000"/>
                <w:kern w:val="2"/>
              </w:rPr>
            </w:pPr>
            <w:r w:rsidRPr="009A6C54">
              <w:rPr>
                <w:color w:val="000000"/>
                <w:kern w:val="2"/>
              </w:rPr>
              <w:t>TEXT</w:t>
            </w:r>
          </w:p>
        </w:tc>
        <w:tc>
          <w:tcPr>
            <w:tcW w:w="1950" w:type="dxa"/>
          </w:tcPr>
          <w:p w:rsidR="00DC1302" w:rsidRPr="009A6C54" w:rsidRDefault="00DC1302" w:rsidP="00FD58B6">
            <w:pPr>
              <w:pStyle w:val="TableText"/>
              <w:rPr>
                <w:color w:val="000000"/>
                <w:kern w:val="2"/>
              </w:rPr>
            </w:pPr>
            <w:proofErr w:type="spellStart"/>
            <w:r w:rsidRPr="009A6C54">
              <w:rPr>
                <w:color w:val="000000"/>
                <w:kern w:val="2"/>
              </w:rPr>
              <w:t>DUZ;Name</w:t>
            </w:r>
            <w:proofErr w:type="spellEnd"/>
          </w:p>
        </w:tc>
        <w:tc>
          <w:tcPr>
            <w:tcW w:w="1981" w:type="dxa"/>
          </w:tcPr>
          <w:p w:rsidR="00DC1302" w:rsidRPr="009A6C54" w:rsidRDefault="00DC1302" w:rsidP="00FD58B6">
            <w:pPr>
              <w:pStyle w:val="TableText"/>
              <w:rPr>
                <w:color w:val="000000"/>
                <w:kern w:val="2"/>
              </w:rPr>
            </w:pPr>
            <w:r w:rsidRPr="009A6C54">
              <w:rPr>
                <w:color w:val="000000"/>
                <w:kern w:val="2"/>
              </w:rPr>
              <w:t>The DUZ and name of the clerk who checked in the appointment.</w:t>
            </w:r>
          </w:p>
        </w:tc>
        <w:tc>
          <w:tcPr>
            <w:tcW w:w="2520" w:type="dxa"/>
          </w:tcPr>
          <w:p w:rsidR="00DC1302" w:rsidRPr="009A6C54" w:rsidRDefault="00DC1302" w:rsidP="00FD58B6">
            <w:pPr>
              <w:pStyle w:val="TableText"/>
              <w:rPr>
                <w:color w:val="000000"/>
                <w:kern w:val="2"/>
              </w:rPr>
            </w:pPr>
            <w:r w:rsidRPr="009A6C54">
              <w:rPr>
                <w:color w:val="000000"/>
                <w:kern w:val="2"/>
              </w:rPr>
              <w:t>24569;PERSON,NEW A</w:t>
            </w:r>
          </w:p>
        </w:tc>
      </w:tr>
      <w:tr w:rsidR="00DC1302" w:rsidRPr="009A6C54" w:rsidTr="00FD58B6">
        <w:tc>
          <w:tcPr>
            <w:tcW w:w="565" w:type="dxa"/>
          </w:tcPr>
          <w:p w:rsidR="00DC1302" w:rsidRPr="009A6C54" w:rsidRDefault="00DC1302" w:rsidP="00FD58B6">
            <w:pPr>
              <w:pStyle w:val="TableText"/>
              <w:rPr>
                <w:color w:val="000000"/>
                <w:kern w:val="2"/>
              </w:rPr>
            </w:pPr>
            <w:r w:rsidRPr="009A6C54">
              <w:rPr>
                <w:color w:val="000000"/>
                <w:kern w:val="2"/>
              </w:rPr>
              <w:t>31</w:t>
            </w:r>
          </w:p>
        </w:tc>
        <w:tc>
          <w:tcPr>
            <w:tcW w:w="1620" w:type="dxa"/>
          </w:tcPr>
          <w:p w:rsidR="00DC1302" w:rsidRPr="009A6C54" w:rsidRDefault="00DC1302" w:rsidP="00FD58B6">
            <w:pPr>
              <w:pStyle w:val="TableText"/>
              <w:rPr>
                <w:color w:val="000000"/>
                <w:kern w:val="2"/>
              </w:rPr>
            </w:pPr>
            <w:r w:rsidRPr="009A6C54">
              <w:rPr>
                <w:color w:val="000000"/>
                <w:kern w:val="2"/>
              </w:rPr>
              <w:t>CHECK OUT USER</w:t>
            </w:r>
          </w:p>
        </w:tc>
        <w:tc>
          <w:tcPr>
            <w:tcW w:w="1199" w:type="dxa"/>
          </w:tcPr>
          <w:p w:rsidR="00DC1302" w:rsidRPr="009A6C54" w:rsidRDefault="00DC1302" w:rsidP="00FD58B6">
            <w:pPr>
              <w:pStyle w:val="TableText"/>
              <w:rPr>
                <w:color w:val="000000"/>
                <w:kern w:val="2"/>
              </w:rPr>
            </w:pPr>
            <w:r w:rsidRPr="009A6C54">
              <w:rPr>
                <w:color w:val="000000"/>
                <w:kern w:val="2"/>
              </w:rPr>
              <w:t>TEXT</w:t>
            </w:r>
          </w:p>
        </w:tc>
        <w:tc>
          <w:tcPr>
            <w:tcW w:w="1950" w:type="dxa"/>
          </w:tcPr>
          <w:p w:rsidR="00DC1302" w:rsidRPr="009A6C54" w:rsidRDefault="00DC1302" w:rsidP="00FD58B6">
            <w:pPr>
              <w:pStyle w:val="TableText"/>
              <w:rPr>
                <w:color w:val="000000"/>
                <w:kern w:val="2"/>
              </w:rPr>
            </w:pPr>
            <w:proofErr w:type="spellStart"/>
            <w:r w:rsidRPr="009A6C54">
              <w:rPr>
                <w:color w:val="000000"/>
                <w:kern w:val="2"/>
              </w:rPr>
              <w:t>DUZ;Name</w:t>
            </w:r>
            <w:proofErr w:type="spellEnd"/>
          </w:p>
        </w:tc>
        <w:tc>
          <w:tcPr>
            <w:tcW w:w="1981" w:type="dxa"/>
          </w:tcPr>
          <w:p w:rsidR="00DC1302" w:rsidRPr="009A6C54" w:rsidRDefault="00DC1302" w:rsidP="00FD58B6">
            <w:pPr>
              <w:pStyle w:val="TableText"/>
              <w:rPr>
                <w:color w:val="000000"/>
                <w:kern w:val="2"/>
              </w:rPr>
            </w:pPr>
            <w:r w:rsidRPr="009A6C54">
              <w:rPr>
                <w:color w:val="000000"/>
                <w:kern w:val="2"/>
              </w:rPr>
              <w:t>The DUZ and name of the clerk who checked out the appointment.</w:t>
            </w:r>
          </w:p>
        </w:tc>
        <w:tc>
          <w:tcPr>
            <w:tcW w:w="2520" w:type="dxa"/>
          </w:tcPr>
          <w:p w:rsidR="00DC1302" w:rsidRPr="009A6C54" w:rsidRDefault="00DC1302" w:rsidP="00FD58B6">
            <w:pPr>
              <w:pStyle w:val="TableText"/>
              <w:rPr>
                <w:color w:val="000000"/>
                <w:kern w:val="2"/>
              </w:rPr>
            </w:pPr>
            <w:r w:rsidRPr="009A6C54">
              <w:rPr>
                <w:color w:val="000000"/>
                <w:kern w:val="2"/>
              </w:rPr>
              <w:t>24569;PERSON,NEW A</w:t>
            </w:r>
          </w:p>
        </w:tc>
      </w:tr>
      <w:tr w:rsidR="00DC1302" w:rsidRPr="009A6C54" w:rsidTr="00FD58B6">
        <w:tc>
          <w:tcPr>
            <w:tcW w:w="565" w:type="dxa"/>
          </w:tcPr>
          <w:p w:rsidR="00DC1302" w:rsidRPr="009A6C54" w:rsidRDefault="00DC1302" w:rsidP="00FD58B6">
            <w:pPr>
              <w:pStyle w:val="TableText"/>
              <w:rPr>
                <w:color w:val="000000"/>
                <w:kern w:val="2"/>
              </w:rPr>
            </w:pPr>
            <w:r w:rsidRPr="009A6C54">
              <w:rPr>
                <w:color w:val="000000"/>
                <w:kern w:val="2"/>
              </w:rPr>
              <w:t>32</w:t>
            </w:r>
          </w:p>
        </w:tc>
        <w:tc>
          <w:tcPr>
            <w:tcW w:w="1620" w:type="dxa"/>
          </w:tcPr>
          <w:p w:rsidR="00DC1302" w:rsidRPr="009A6C54" w:rsidRDefault="00DC1302" w:rsidP="00FD58B6">
            <w:pPr>
              <w:pStyle w:val="TableText"/>
              <w:rPr>
                <w:color w:val="000000"/>
                <w:kern w:val="2"/>
              </w:rPr>
            </w:pPr>
            <w:r w:rsidRPr="009A6C54">
              <w:rPr>
                <w:color w:val="000000"/>
                <w:kern w:val="2"/>
              </w:rPr>
              <w:t>CANCELLATION REASON</w:t>
            </w:r>
          </w:p>
        </w:tc>
        <w:tc>
          <w:tcPr>
            <w:tcW w:w="1199" w:type="dxa"/>
          </w:tcPr>
          <w:p w:rsidR="00DC1302" w:rsidRPr="009A6C54" w:rsidRDefault="00DC1302" w:rsidP="00FD58B6">
            <w:pPr>
              <w:pStyle w:val="TableText"/>
              <w:rPr>
                <w:color w:val="000000"/>
                <w:kern w:val="2"/>
              </w:rPr>
            </w:pPr>
            <w:r w:rsidRPr="009A6C54">
              <w:rPr>
                <w:color w:val="000000"/>
                <w:kern w:val="2"/>
              </w:rPr>
              <w:t>TEXT</w:t>
            </w:r>
          </w:p>
        </w:tc>
        <w:tc>
          <w:tcPr>
            <w:tcW w:w="1950" w:type="dxa"/>
          </w:tcPr>
          <w:p w:rsidR="00DC1302" w:rsidRPr="009A6C54" w:rsidRDefault="00DC1302" w:rsidP="00FD58B6">
            <w:pPr>
              <w:pStyle w:val="TableText"/>
              <w:rPr>
                <w:color w:val="000000"/>
                <w:kern w:val="2"/>
              </w:rPr>
            </w:pPr>
            <w:proofErr w:type="spellStart"/>
            <w:r w:rsidRPr="009A6C54">
              <w:rPr>
                <w:color w:val="000000"/>
                <w:kern w:val="2"/>
              </w:rPr>
              <w:t>DUZ;Name</w:t>
            </w:r>
            <w:proofErr w:type="spellEnd"/>
          </w:p>
        </w:tc>
        <w:tc>
          <w:tcPr>
            <w:tcW w:w="1981" w:type="dxa"/>
          </w:tcPr>
          <w:p w:rsidR="00DC1302" w:rsidRPr="009A6C54" w:rsidRDefault="00DC1302" w:rsidP="00FD58B6">
            <w:pPr>
              <w:pStyle w:val="TableText"/>
              <w:rPr>
                <w:color w:val="000000"/>
                <w:kern w:val="2"/>
              </w:rPr>
            </w:pPr>
            <w:r w:rsidRPr="009A6C54">
              <w:rPr>
                <w:color w:val="000000"/>
                <w:kern w:val="2"/>
              </w:rPr>
              <w:t>IEN and Name of Cancellation Reason.</w:t>
            </w:r>
          </w:p>
        </w:tc>
        <w:tc>
          <w:tcPr>
            <w:tcW w:w="2520" w:type="dxa"/>
          </w:tcPr>
          <w:p w:rsidR="00DC1302" w:rsidRPr="009A6C54" w:rsidRDefault="00DC1302" w:rsidP="00FD58B6">
            <w:pPr>
              <w:pStyle w:val="TableText"/>
              <w:rPr>
                <w:color w:val="000000"/>
                <w:kern w:val="2"/>
              </w:rPr>
            </w:pPr>
            <w:r w:rsidRPr="009A6C54">
              <w:rPr>
                <w:color w:val="000000"/>
                <w:kern w:val="2"/>
              </w:rPr>
              <w:t>11;OTHER</w:t>
            </w:r>
          </w:p>
        </w:tc>
      </w:tr>
      <w:tr w:rsidR="00DC1302" w:rsidRPr="009A6C54" w:rsidTr="00FD58B6">
        <w:tc>
          <w:tcPr>
            <w:tcW w:w="565" w:type="dxa"/>
          </w:tcPr>
          <w:p w:rsidR="00DC1302" w:rsidRPr="009A6C54" w:rsidRDefault="00DC1302" w:rsidP="00FD58B6">
            <w:pPr>
              <w:pStyle w:val="TableText"/>
              <w:rPr>
                <w:color w:val="000000"/>
                <w:kern w:val="2"/>
              </w:rPr>
            </w:pPr>
            <w:r w:rsidRPr="009A6C54">
              <w:rPr>
                <w:color w:val="000000"/>
                <w:kern w:val="2"/>
              </w:rPr>
              <w:t>33</w:t>
            </w:r>
          </w:p>
        </w:tc>
        <w:tc>
          <w:tcPr>
            <w:tcW w:w="1620" w:type="dxa"/>
          </w:tcPr>
          <w:p w:rsidR="00DC1302" w:rsidRPr="009A6C54" w:rsidRDefault="00DC1302" w:rsidP="00FD58B6">
            <w:pPr>
              <w:pStyle w:val="TableText"/>
              <w:rPr>
                <w:color w:val="000000"/>
                <w:kern w:val="2"/>
              </w:rPr>
            </w:pPr>
            <w:r w:rsidRPr="009A6C54">
              <w:rPr>
                <w:color w:val="000000"/>
                <w:kern w:val="2"/>
              </w:rPr>
              <w:t>CONSULT LINK</w:t>
            </w:r>
          </w:p>
        </w:tc>
        <w:tc>
          <w:tcPr>
            <w:tcW w:w="1199" w:type="dxa"/>
          </w:tcPr>
          <w:p w:rsidR="00DC1302" w:rsidRPr="009A6C54" w:rsidRDefault="00DC1302" w:rsidP="00FD58B6">
            <w:pPr>
              <w:pStyle w:val="TableText"/>
              <w:rPr>
                <w:color w:val="000000"/>
                <w:kern w:val="2"/>
              </w:rPr>
            </w:pPr>
            <w:r w:rsidRPr="009A6C54">
              <w:rPr>
                <w:color w:val="000000"/>
                <w:kern w:val="2"/>
              </w:rPr>
              <w:t>TEXT</w:t>
            </w:r>
          </w:p>
        </w:tc>
        <w:tc>
          <w:tcPr>
            <w:tcW w:w="1950" w:type="dxa"/>
          </w:tcPr>
          <w:p w:rsidR="00DC1302" w:rsidRPr="009A6C54" w:rsidRDefault="00DC1302" w:rsidP="00FD58B6">
            <w:pPr>
              <w:pStyle w:val="TableText"/>
              <w:rPr>
                <w:color w:val="000000"/>
                <w:kern w:val="2"/>
              </w:rPr>
            </w:pPr>
            <w:r w:rsidRPr="009A6C54">
              <w:rPr>
                <w:color w:val="000000"/>
                <w:kern w:val="2"/>
              </w:rPr>
              <w:t>NNN</w:t>
            </w:r>
          </w:p>
        </w:tc>
        <w:tc>
          <w:tcPr>
            <w:tcW w:w="1981" w:type="dxa"/>
          </w:tcPr>
          <w:p w:rsidR="00DC1302" w:rsidRPr="009A6C54" w:rsidRDefault="00DC1302" w:rsidP="00FD58B6">
            <w:pPr>
              <w:pStyle w:val="TableText"/>
              <w:rPr>
                <w:color w:val="000000"/>
                <w:kern w:val="2"/>
              </w:rPr>
            </w:pPr>
            <w:r w:rsidRPr="009A6C54">
              <w:rPr>
                <w:color w:val="000000"/>
                <w:kern w:val="2"/>
              </w:rPr>
              <w:t>The Consult Link IEN associated with the appointment.</w:t>
            </w:r>
          </w:p>
        </w:tc>
        <w:tc>
          <w:tcPr>
            <w:tcW w:w="2520" w:type="dxa"/>
          </w:tcPr>
          <w:p w:rsidR="00DC1302" w:rsidRPr="009A6C54" w:rsidRDefault="00DC1302" w:rsidP="00FD58B6">
            <w:pPr>
              <w:pStyle w:val="TableText"/>
              <w:rPr>
                <w:color w:val="000000"/>
                <w:kern w:val="2"/>
              </w:rPr>
            </w:pPr>
            <w:r w:rsidRPr="009A6C54">
              <w:rPr>
                <w:color w:val="000000"/>
                <w:kern w:val="2"/>
              </w:rPr>
              <w:t>23123</w:t>
            </w:r>
          </w:p>
        </w:tc>
      </w:tr>
      <w:tr w:rsidR="00DC1302" w:rsidRPr="009A6C54" w:rsidTr="00EB4B85">
        <w:tc>
          <w:tcPr>
            <w:tcW w:w="9835" w:type="dxa"/>
            <w:gridSpan w:val="6"/>
          </w:tcPr>
          <w:p w:rsidR="00DC1302" w:rsidRPr="009A6C54" w:rsidRDefault="00DC1302" w:rsidP="00FD58B6">
            <w:pPr>
              <w:pStyle w:val="TableText"/>
              <w:rPr>
                <w:color w:val="000000"/>
                <w:kern w:val="2"/>
              </w:rPr>
            </w:pPr>
            <w:r w:rsidRPr="009A6C54">
              <w:rPr>
                <w:color w:val="000000"/>
                <w:kern w:val="2"/>
              </w:rPr>
              <w:t>Note:  Field 27 is reserved for the 2507 Request IEN to be available in a future release.</w:t>
            </w:r>
            <w:r w:rsidR="00EF172B" w:rsidRPr="009A6C54">
              <w:rPr>
                <w:color w:val="000000"/>
                <w:kern w:val="2"/>
              </w:rPr>
              <w:t xml:space="preserve"> </w:t>
            </w:r>
          </w:p>
        </w:tc>
      </w:tr>
    </w:tbl>
    <w:p w:rsidR="00EF172B" w:rsidRPr="009A6C54" w:rsidRDefault="00EF172B" w:rsidP="00EF172B">
      <w:pPr>
        <w:spacing w:before="0" w:after="0"/>
        <w:rPr>
          <w:sz w:val="16"/>
          <w:szCs w:val="16"/>
        </w:rPr>
      </w:pPr>
      <w:r w:rsidRPr="009A6C54">
        <w:br w:type="page"/>
      </w:r>
    </w:p>
    <w:p w:rsidR="003539BA" w:rsidRPr="009A6C54" w:rsidRDefault="00AA347C" w:rsidP="00BE3E49">
      <w:r w:rsidRPr="009A6C54">
        <w:t xml:space="preserve"> </w:t>
      </w:r>
      <w:r w:rsidR="003539BA" w:rsidRPr="009A6C54">
        <w:t>SDAPI - Filters</w:t>
      </w:r>
    </w:p>
    <w:p w:rsidR="004447D0" w:rsidRPr="009A6C54" w:rsidRDefault="003539BA" w:rsidP="004447D0">
      <w:pPr>
        <w:pStyle w:val="Heading3"/>
      </w:pPr>
      <w:bookmarkStart w:id="266" w:name="_Toc11706674"/>
      <w:r w:rsidRPr="009A6C54">
        <w:t>Available Data Filters</w:t>
      </w:r>
      <w:bookmarkEnd w:id="266"/>
      <w:r w:rsidR="004447D0" w:rsidRPr="009A6C54">
        <w:t xml:space="preserve"> </w:t>
      </w:r>
    </w:p>
    <w:p w:rsidR="004447D0" w:rsidRPr="009A6C54" w:rsidRDefault="004447D0" w:rsidP="004447D0">
      <w:pPr>
        <w:pStyle w:val="BodyText"/>
        <w:jc w:val="center"/>
      </w:pPr>
      <w:r w:rsidRPr="009A6C54">
        <w:t>INPUT</w:t>
      </w:r>
    </w:p>
    <w:p w:rsidR="003539BA" w:rsidRPr="009A6C54" w:rsidRDefault="003539BA" w:rsidP="00106BBA">
      <w:pPr>
        <w:pStyle w:val="BodyText"/>
        <w:rPr>
          <w:lang w:val="en-US"/>
        </w:rPr>
      </w:pPr>
      <w:r w:rsidRPr="009A6C54">
        <w:t>Six fields will allow a filter.  All 6 fields can be filtered in one API call.  A null/undefined filter will result in all values being returned.</w:t>
      </w:r>
    </w:p>
    <w:p w:rsidR="000C74F4" w:rsidRPr="009A6C54" w:rsidRDefault="00660025" w:rsidP="00741C15">
      <w:pPr>
        <w:pStyle w:val="Caption"/>
        <w:rPr>
          <w:lang w:val="en-US"/>
        </w:rPr>
      </w:pPr>
      <w:bookmarkStart w:id="267" w:name="_Toc11706876"/>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37</w:t>
      </w:r>
      <w:r w:rsidR="007F1C38">
        <w:rPr>
          <w:noProof/>
        </w:rPr>
        <w:fldChar w:fldCharType="end"/>
      </w:r>
      <w:r w:rsidRPr="009A6C54">
        <w:rPr>
          <w:lang w:val="en-US"/>
        </w:rPr>
        <w:t>: Available Data Filters</w:t>
      </w:r>
      <w:bookmarkEnd w:id="2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260"/>
        <w:gridCol w:w="2323"/>
        <w:gridCol w:w="4085"/>
      </w:tblGrid>
      <w:tr w:rsidR="004447D0" w:rsidRPr="009A6C54" w:rsidTr="002B5785">
        <w:trPr>
          <w:tblHeader/>
        </w:trPr>
        <w:tc>
          <w:tcPr>
            <w:tcW w:w="1908" w:type="dxa"/>
            <w:shd w:val="clear" w:color="auto" w:fill="BFBFBF"/>
          </w:tcPr>
          <w:p w:rsidR="004447D0" w:rsidRPr="009A6C54" w:rsidRDefault="004447D0" w:rsidP="00FD58B6">
            <w:pPr>
              <w:pStyle w:val="TableHeading"/>
            </w:pPr>
            <w:bookmarkStart w:id="268" w:name="ColumnTitle_34"/>
            <w:bookmarkEnd w:id="268"/>
            <w:r w:rsidRPr="009A6C54">
              <w:t>APPOINTMENT DATA TO BE FILTERED</w:t>
            </w:r>
          </w:p>
        </w:tc>
        <w:tc>
          <w:tcPr>
            <w:tcW w:w="1260" w:type="dxa"/>
            <w:shd w:val="clear" w:color="auto" w:fill="BFBFBF"/>
          </w:tcPr>
          <w:p w:rsidR="004447D0" w:rsidRPr="009A6C54" w:rsidRDefault="004447D0" w:rsidP="00FD58B6">
            <w:pPr>
              <w:pStyle w:val="TableHeading"/>
            </w:pPr>
            <w:r w:rsidRPr="009A6C54">
              <w:t>ARRAY ENTRY</w:t>
            </w:r>
          </w:p>
        </w:tc>
        <w:tc>
          <w:tcPr>
            <w:tcW w:w="2323" w:type="dxa"/>
            <w:shd w:val="clear" w:color="auto" w:fill="BFBFBF"/>
          </w:tcPr>
          <w:p w:rsidR="004447D0" w:rsidRPr="009A6C54" w:rsidRDefault="004447D0" w:rsidP="00FD58B6">
            <w:pPr>
              <w:pStyle w:val="TableHeading"/>
            </w:pPr>
            <w:r w:rsidRPr="009A6C54">
              <w:t>Format</w:t>
            </w:r>
          </w:p>
        </w:tc>
        <w:tc>
          <w:tcPr>
            <w:tcW w:w="4085" w:type="dxa"/>
            <w:shd w:val="clear" w:color="auto" w:fill="BFBFBF"/>
          </w:tcPr>
          <w:p w:rsidR="004447D0" w:rsidRPr="009A6C54" w:rsidRDefault="004447D0" w:rsidP="00FD58B6">
            <w:pPr>
              <w:pStyle w:val="TableHeading"/>
            </w:pPr>
            <w:r w:rsidRPr="009A6C54">
              <w:t>Examples of M code to set array with filter values</w:t>
            </w:r>
          </w:p>
        </w:tc>
      </w:tr>
      <w:tr w:rsidR="004447D0" w:rsidRPr="009A6C54" w:rsidTr="00FD58B6">
        <w:tc>
          <w:tcPr>
            <w:tcW w:w="1908" w:type="dxa"/>
          </w:tcPr>
          <w:p w:rsidR="004447D0" w:rsidRPr="009A6C54" w:rsidRDefault="004447D0" w:rsidP="00FD58B6">
            <w:pPr>
              <w:pStyle w:val="TableText"/>
            </w:pPr>
            <w:r w:rsidRPr="009A6C54">
              <w:t>APPOINTMENT DATE/TIME</w:t>
            </w:r>
          </w:p>
        </w:tc>
        <w:tc>
          <w:tcPr>
            <w:tcW w:w="1260" w:type="dxa"/>
          </w:tcPr>
          <w:p w:rsidR="004447D0" w:rsidRPr="009A6C54" w:rsidRDefault="004447D0" w:rsidP="00FD58B6">
            <w:pPr>
              <w:pStyle w:val="TableText"/>
            </w:pPr>
            <w:r w:rsidRPr="009A6C54">
              <w:t>ARRAY(1)</w:t>
            </w:r>
          </w:p>
        </w:tc>
        <w:tc>
          <w:tcPr>
            <w:tcW w:w="2323" w:type="dxa"/>
          </w:tcPr>
          <w:p w:rsidR="004447D0" w:rsidRPr="009A6C54" w:rsidRDefault="004447D0" w:rsidP="00FD58B6">
            <w:pPr>
              <w:pStyle w:val="TableText"/>
            </w:pPr>
            <w:r w:rsidRPr="009A6C54">
              <w:t xml:space="preserve">Range of appointment date/times, "from" and "to" date/time separated by semicolon.  Dates must be </w:t>
            </w:r>
            <w:proofErr w:type="spellStart"/>
            <w:r w:rsidRPr="009A6C54">
              <w:t>FileMan</w:t>
            </w:r>
            <w:proofErr w:type="spellEnd"/>
            <w:r w:rsidRPr="009A6C54">
              <w:t xml:space="preserve"> format YYYMMDD.HHMMSS</w:t>
            </w:r>
          </w:p>
          <w:p w:rsidR="004447D0" w:rsidRPr="009A6C54" w:rsidRDefault="004447D0" w:rsidP="00FD58B6">
            <w:pPr>
              <w:pStyle w:val="TableText"/>
            </w:pPr>
          </w:p>
          <w:p w:rsidR="004447D0" w:rsidRPr="009A6C54" w:rsidRDefault="004447D0" w:rsidP="00FD58B6">
            <w:pPr>
              <w:pStyle w:val="TableText"/>
            </w:pPr>
            <w:r w:rsidRPr="009A6C54">
              <w:t xml:space="preserve">ARRAY(1)="from </w:t>
            </w:r>
            <w:r w:rsidR="0030403B" w:rsidRPr="009A6C54">
              <w:t>date; to</w:t>
            </w:r>
            <w:r w:rsidRPr="009A6C54">
              <w:t xml:space="preserve"> date"</w:t>
            </w:r>
          </w:p>
          <w:p w:rsidR="004447D0" w:rsidRPr="009A6C54" w:rsidRDefault="004447D0" w:rsidP="00FD58B6">
            <w:pPr>
              <w:pStyle w:val="TableText"/>
            </w:pPr>
          </w:p>
        </w:tc>
        <w:tc>
          <w:tcPr>
            <w:tcW w:w="4085" w:type="dxa"/>
          </w:tcPr>
          <w:p w:rsidR="004447D0" w:rsidRPr="009A6C54" w:rsidRDefault="004447D0" w:rsidP="00FD58B6">
            <w:pPr>
              <w:pStyle w:val="TableText"/>
            </w:pPr>
            <w:r w:rsidRPr="009A6C54">
              <w:t>S ARRAY(1)="3030101;3030101" (one day)</w:t>
            </w:r>
          </w:p>
          <w:p w:rsidR="004447D0" w:rsidRPr="009A6C54" w:rsidRDefault="004447D0" w:rsidP="00FD58B6">
            <w:pPr>
              <w:pStyle w:val="TableText"/>
            </w:pPr>
            <w:r w:rsidRPr="009A6C54">
              <w:t>S ARRAY(1)="3040101" (appts after 2003)</w:t>
            </w:r>
          </w:p>
          <w:p w:rsidR="004447D0" w:rsidRPr="009A6C54" w:rsidRDefault="004447D0" w:rsidP="00FD58B6">
            <w:pPr>
              <w:pStyle w:val="TableText"/>
            </w:pPr>
            <w:r w:rsidRPr="009A6C54">
              <w:t>S ARRAY(1)=";3031231" (all appts thru 3031231)</w:t>
            </w:r>
          </w:p>
          <w:p w:rsidR="004447D0" w:rsidRPr="009A6C54" w:rsidRDefault="004447D0" w:rsidP="00FD58B6">
            <w:pPr>
              <w:pStyle w:val="TableText"/>
            </w:pPr>
            <w:r w:rsidRPr="009A6C54">
              <w:t>S ARRAY(1)=DT (all appts from today forward)</w:t>
            </w:r>
          </w:p>
          <w:p w:rsidR="004447D0" w:rsidRPr="009A6C54" w:rsidRDefault="004447D0" w:rsidP="00FD58B6">
            <w:pPr>
              <w:pStyle w:val="TableText"/>
            </w:pPr>
            <w:r w:rsidRPr="009A6C54">
              <w:t>S ARRAY(1)=DT_";3041231" (all appts from           today through 3041231)</w:t>
            </w:r>
          </w:p>
          <w:p w:rsidR="004447D0" w:rsidRPr="009A6C54" w:rsidRDefault="004447D0" w:rsidP="00FD58B6">
            <w:pPr>
              <w:pStyle w:val="TableText"/>
            </w:pPr>
          </w:p>
          <w:p w:rsidR="004447D0" w:rsidRPr="009A6C54" w:rsidRDefault="004447D0" w:rsidP="00FD58B6">
            <w:pPr>
              <w:pStyle w:val="TableText"/>
            </w:pPr>
          </w:p>
        </w:tc>
      </w:tr>
      <w:tr w:rsidR="004447D0" w:rsidRPr="009A6C54" w:rsidTr="00FD58B6">
        <w:tc>
          <w:tcPr>
            <w:tcW w:w="1908" w:type="dxa"/>
          </w:tcPr>
          <w:p w:rsidR="004447D0" w:rsidRPr="009A6C54" w:rsidRDefault="004447D0" w:rsidP="00FD58B6">
            <w:pPr>
              <w:pStyle w:val="TableText"/>
            </w:pPr>
            <w:r w:rsidRPr="009A6C54">
              <w:t>CLINIC IEN</w:t>
            </w:r>
          </w:p>
        </w:tc>
        <w:tc>
          <w:tcPr>
            <w:tcW w:w="1260" w:type="dxa"/>
          </w:tcPr>
          <w:p w:rsidR="004447D0" w:rsidRPr="009A6C54" w:rsidRDefault="004447D0" w:rsidP="00FD58B6">
            <w:pPr>
              <w:pStyle w:val="TableText"/>
            </w:pPr>
            <w:r w:rsidRPr="009A6C54">
              <w:t>ARRAY(2)</w:t>
            </w:r>
          </w:p>
        </w:tc>
        <w:tc>
          <w:tcPr>
            <w:tcW w:w="2323" w:type="dxa"/>
          </w:tcPr>
          <w:p w:rsidR="004447D0" w:rsidRPr="009A6C54" w:rsidRDefault="004447D0" w:rsidP="00FD58B6">
            <w:pPr>
              <w:pStyle w:val="TableText"/>
            </w:pPr>
            <w:r w:rsidRPr="009A6C54">
              <w:t>List of valid clinic IENs (each separated by a semicolon) or a global root or a local root.  Clinic must exist on Hospital Location file.</w:t>
            </w:r>
          </w:p>
          <w:p w:rsidR="004447D0" w:rsidRPr="009A6C54" w:rsidRDefault="004447D0" w:rsidP="00FD58B6">
            <w:pPr>
              <w:pStyle w:val="TableText"/>
            </w:pPr>
          </w:p>
          <w:p w:rsidR="004447D0" w:rsidRPr="009A6C54" w:rsidRDefault="0030403B" w:rsidP="00FD58B6">
            <w:pPr>
              <w:pStyle w:val="TableText"/>
            </w:pPr>
            <w:r w:rsidRPr="009A6C54">
              <w:t>ARRAY (</w:t>
            </w:r>
            <w:r w:rsidR="004447D0" w:rsidRPr="009A6C54">
              <w:t>2</w:t>
            </w:r>
            <w:r w:rsidRPr="009A6C54">
              <w:t>) =</w:t>
            </w:r>
            <w:r w:rsidR="004447D0" w:rsidRPr="009A6C54">
              <w:t>"ien1</w:t>
            </w:r>
            <w:r w:rsidRPr="009A6C54">
              <w:t>; ien2</w:t>
            </w:r>
            <w:r w:rsidR="004447D0" w:rsidRPr="009A6C54">
              <w:t>" etc.</w:t>
            </w:r>
          </w:p>
          <w:p w:rsidR="004447D0" w:rsidRPr="009A6C54" w:rsidRDefault="004447D0" w:rsidP="00FD58B6">
            <w:pPr>
              <w:pStyle w:val="TableText"/>
            </w:pPr>
            <w:r w:rsidRPr="009A6C54">
              <w:t>ARRAY(2)="^global("</w:t>
            </w:r>
          </w:p>
          <w:p w:rsidR="004447D0" w:rsidRPr="009A6C54" w:rsidRDefault="004447D0" w:rsidP="00FD58B6">
            <w:pPr>
              <w:pStyle w:val="TableText"/>
            </w:pPr>
            <w:r w:rsidRPr="009A6C54">
              <w:t>ARRAY(2)="^global(#"</w:t>
            </w:r>
          </w:p>
          <w:p w:rsidR="004447D0" w:rsidRPr="009A6C54" w:rsidRDefault="004447D0" w:rsidP="00FD58B6">
            <w:pPr>
              <w:pStyle w:val="TableText"/>
            </w:pPr>
            <w:r w:rsidRPr="009A6C54">
              <w:t>ARRAY(2)="^global(#,"</w:t>
            </w:r>
          </w:p>
          <w:p w:rsidR="004447D0" w:rsidRPr="009A6C54" w:rsidRDefault="004447D0" w:rsidP="00FD58B6">
            <w:pPr>
              <w:pStyle w:val="TableText"/>
            </w:pPr>
            <w:r w:rsidRPr="009A6C54">
              <w:t>ARRAY(2)="local("</w:t>
            </w:r>
          </w:p>
          <w:p w:rsidR="004447D0" w:rsidRPr="009A6C54" w:rsidRDefault="004447D0" w:rsidP="00FD58B6">
            <w:pPr>
              <w:pStyle w:val="TableText"/>
            </w:pPr>
            <w:r w:rsidRPr="009A6C54">
              <w:t>ARRAY(2)="local(#"</w:t>
            </w:r>
          </w:p>
          <w:p w:rsidR="004447D0" w:rsidRPr="009A6C54" w:rsidRDefault="004447D0" w:rsidP="00FD58B6">
            <w:pPr>
              <w:pStyle w:val="TableText"/>
            </w:pPr>
            <w:r w:rsidRPr="009A6C54">
              <w:t>ARRAY(2)="local(#,"</w:t>
            </w:r>
          </w:p>
        </w:tc>
        <w:tc>
          <w:tcPr>
            <w:tcW w:w="4085" w:type="dxa"/>
          </w:tcPr>
          <w:p w:rsidR="004447D0" w:rsidRPr="009A6C54" w:rsidRDefault="004447D0" w:rsidP="00FD58B6">
            <w:pPr>
              <w:pStyle w:val="TableText"/>
            </w:pPr>
            <w:r w:rsidRPr="009A6C54">
              <w:t>S ARRAY(2)=300</w:t>
            </w:r>
          </w:p>
          <w:p w:rsidR="004447D0" w:rsidRPr="009A6C54" w:rsidRDefault="004447D0" w:rsidP="00FD58B6">
            <w:pPr>
              <w:pStyle w:val="TableText"/>
            </w:pPr>
            <w:r w:rsidRPr="009A6C54">
              <w:t>S ARRAY(2)="300;301;304"</w:t>
            </w:r>
          </w:p>
          <w:p w:rsidR="004447D0" w:rsidRPr="009A6C54" w:rsidRDefault="004447D0" w:rsidP="00FD58B6">
            <w:pPr>
              <w:pStyle w:val="TableText"/>
            </w:pPr>
            <w:r w:rsidRPr="009A6C54">
              <w:t>S ARRAY(2)="^GBL("</w:t>
            </w:r>
          </w:p>
          <w:p w:rsidR="004447D0" w:rsidRPr="009A6C54" w:rsidRDefault="004447D0" w:rsidP="00FD58B6">
            <w:pPr>
              <w:pStyle w:val="TableText"/>
            </w:pPr>
            <w:r w:rsidRPr="009A6C54">
              <w:t>S ARRAY(2)="^GBL(""DFN"""</w:t>
            </w:r>
          </w:p>
          <w:p w:rsidR="004447D0" w:rsidRPr="009A6C54" w:rsidRDefault="004447D0" w:rsidP="00FD58B6">
            <w:pPr>
              <w:pStyle w:val="TableText"/>
            </w:pPr>
            <w:r w:rsidRPr="009A6C54">
              <w:t>S ARRAY(2)="^GBL(""DFN"","</w:t>
            </w:r>
          </w:p>
          <w:p w:rsidR="004447D0" w:rsidRPr="009A6C54" w:rsidRDefault="004447D0" w:rsidP="00FD58B6">
            <w:pPr>
              <w:pStyle w:val="TableText"/>
            </w:pPr>
            <w:r w:rsidRPr="009A6C54">
              <w:t>S ARRAY(2)="LOCAL("</w:t>
            </w:r>
          </w:p>
          <w:p w:rsidR="004447D0" w:rsidRPr="009A6C54" w:rsidRDefault="004447D0" w:rsidP="00FD58B6">
            <w:pPr>
              <w:pStyle w:val="TableText"/>
            </w:pPr>
            <w:r w:rsidRPr="009A6C54">
              <w:t>S ARRAY(2)="LOCAL(""DFN"""</w:t>
            </w:r>
          </w:p>
          <w:p w:rsidR="004447D0" w:rsidRPr="009A6C54" w:rsidRDefault="004447D0" w:rsidP="00FD58B6">
            <w:pPr>
              <w:pStyle w:val="TableText"/>
            </w:pPr>
            <w:r w:rsidRPr="009A6C54">
              <w:t>S ARRAY(2)="LOCAL(""DFN"","</w:t>
            </w:r>
          </w:p>
        </w:tc>
      </w:tr>
      <w:tr w:rsidR="004447D0" w:rsidRPr="009A6C54" w:rsidTr="00FD58B6">
        <w:tc>
          <w:tcPr>
            <w:tcW w:w="1908" w:type="dxa"/>
          </w:tcPr>
          <w:p w:rsidR="004447D0" w:rsidRPr="009A6C54" w:rsidRDefault="004447D0" w:rsidP="00FD58B6">
            <w:pPr>
              <w:pStyle w:val="TableText"/>
            </w:pPr>
            <w:r w:rsidRPr="009A6C54">
              <w:t>APPOINTMENT STATUS</w:t>
            </w:r>
          </w:p>
        </w:tc>
        <w:tc>
          <w:tcPr>
            <w:tcW w:w="1260" w:type="dxa"/>
          </w:tcPr>
          <w:p w:rsidR="004447D0" w:rsidRPr="009A6C54" w:rsidRDefault="004447D0" w:rsidP="00FD58B6">
            <w:pPr>
              <w:pStyle w:val="TableText"/>
            </w:pPr>
            <w:r w:rsidRPr="009A6C54">
              <w:t>ARRAY(3)</w:t>
            </w:r>
          </w:p>
        </w:tc>
        <w:tc>
          <w:tcPr>
            <w:tcW w:w="2323" w:type="dxa"/>
          </w:tcPr>
          <w:p w:rsidR="004447D0" w:rsidRPr="009A6C54" w:rsidRDefault="004447D0" w:rsidP="00FD58B6">
            <w:pPr>
              <w:pStyle w:val="TableText"/>
            </w:pPr>
            <w:r w:rsidRPr="009A6C54">
              <w:t>List of valid Appointment Status values, each separated by a semicolon.  Valid values:</w:t>
            </w:r>
          </w:p>
          <w:p w:rsidR="004447D0" w:rsidRPr="009A6C54" w:rsidRDefault="004447D0" w:rsidP="00FD58B6">
            <w:pPr>
              <w:pStyle w:val="TableText"/>
            </w:pPr>
            <w:r w:rsidRPr="009A6C54">
              <w:t>R (Scheduled/Kept)</w:t>
            </w:r>
          </w:p>
          <w:p w:rsidR="004447D0" w:rsidRPr="009A6C54" w:rsidRDefault="004447D0" w:rsidP="00FD58B6">
            <w:pPr>
              <w:pStyle w:val="TableText"/>
            </w:pPr>
            <w:r w:rsidRPr="009A6C54">
              <w:t>I (Inpatient)</w:t>
            </w:r>
          </w:p>
          <w:p w:rsidR="004447D0" w:rsidRPr="009A6C54" w:rsidRDefault="004447D0" w:rsidP="00FD58B6">
            <w:pPr>
              <w:pStyle w:val="TableText"/>
            </w:pPr>
            <w:r w:rsidRPr="009A6C54">
              <w:t>NS (No-Show)</w:t>
            </w:r>
          </w:p>
          <w:p w:rsidR="004447D0" w:rsidRPr="009A6C54" w:rsidRDefault="004447D0" w:rsidP="00FD58B6">
            <w:pPr>
              <w:pStyle w:val="TableText"/>
            </w:pPr>
            <w:r w:rsidRPr="009A6C54">
              <w:t>NSR (No-Show, Rescheduled)</w:t>
            </w:r>
          </w:p>
          <w:p w:rsidR="004447D0" w:rsidRPr="009A6C54" w:rsidRDefault="004447D0" w:rsidP="00FD58B6">
            <w:pPr>
              <w:pStyle w:val="TableText"/>
            </w:pPr>
            <w:r w:rsidRPr="009A6C54">
              <w:t>CP (Cancelled by Patient)</w:t>
            </w:r>
          </w:p>
          <w:p w:rsidR="004447D0" w:rsidRPr="009A6C54" w:rsidRDefault="004447D0" w:rsidP="00FD58B6">
            <w:pPr>
              <w:pStyle w:val="TableText"/>
            </w:pPr>
            <w:r w:rsidRPr="009A6C54">
              <w:t>CPR (Cancelled by Patient, Rescheduled)</w:t>
            </w:r>
          </w:p>
          <w:p w:rsidR="004447D0" w:rsidRPr="009A6C54" w:rsidRDefault="004447D0" w:rsidP="00FD58B6">
            <w:pPr>
              <w:pStyle w:val="TableText"/>
            </w:pPr>
            <w:r w:rsidRPr="009A6C54">
              <w:t>CC (Cancelled by Clinic)</w:t>
            </w:r>
          </w:p>
          <w:p w:rsidR="004447D0" w:rsidRPr="009A6C54" w:rsidRDefault="004447D0" w:rsidP="00FD58B6">
            <w:pPr>
              <w:pStyle w:val="TableText"/>
            </w:pPr>
            <w:r w:rsidRPr="009A6C54">
              <w:t>CCR (Cancelled by Clinic, Rescheduled)</w:t>
            </w:r>
          </w:p>
          <w:p w:rsidR="004447D0" w:rsidRPr="009A6C54" w:rsidRDefault="004447D0" w:rsidP="00FD58B6">
            <w:pPr>
              <w:pStyle w:val="TableText"/>
            </w:pPr>
            <w:r w:rsidRPr="009A6C54">
              <w:t>NT (No Action Taken)</w:t>
            </w:r>
          </w:p>
          <w:p w:rsidR="004447D0" w:rsidRPr="009A6C54" w:rsidRDefault="004447D0" w:rsidP="00FD58B6">
            <w:pPr>
              <w:pStyle w:val="TableText"/>
            </w:pPr>
          </w:p>
          <w:p w:rsidR="004447D0" w:rsidRPr="009A6C54" w:rsidRDefault="0030403B" w:rsidP="00FD58B6">
            <w:pPr>
              <w:pStyle w:val="TableText"/>
            </w:pPr>
            <w:r w:rsidRPr="009A6C54">
              <w:t>ARRAY (</w:t>
            </w:r>
            <w:r w:rsidR="004447D0" w:rsidRPr="009A6C54">
              <w:t>3</w:t>
            </w:r>
            <w:r w:rsidRPr="009A6C54">
              <w:t>) =</w:t>
            </w:r>
            <w:r w:rsidR="004447D0" w:rsidRPr="009A6C54">
              <w:t>"status1</w:t>
            </w:r>
            <w:r w:rsidRPr="009A6C54">
              <w:t>; status2</w:t>
            </w:r>
            <w:r w:rsidR="004447D0" w:rsidRPr="009A6C54">
              <w:t>" etc.</w:t>
            </w:r>
            <w:r w:rsidR="00081171" w:rsidRPr="009A6C54">
              <w:t xml:space="preserve"> </w:t>
            </w:r>
          </w:p>
        </w:tc>
        <w:tc>
          <w:tcPr>
            <w:tcW w:w="4085" w:type="dxa"/>
          </w:tcPr>
          <w:p w:rsidR="004447D0" w:rsidRPr="009A6C54" w:rsidRDefault="004447D0" w:rsidP="00FD58B6">
            <w:pPr>
              <w:pStyle w:val="TableText"/>
            </w:pPr>
            <w:r w:rsidRPr="009A6C54">
              <w:t>S ARRAY(3)="I"</w:t>
            </w:r>
          </w:p>
          <w:p w:rsidR="004447D0" w:rsidRPr="009A6C54" w:rsidRDefault="004447D0" w:rsidP="00FD58B6">
            <w:pPr>
              <w:pStyle w:val="TableText"/>
            </w:pPr>
            <w:r w:rsidRPr="009A6C54">
              <w:t>S ARRAY(3)="R;I;NT"</w:t>
            </w:r>
          </w:p>
          <w:p w:rsidR="004447D0" w:rsidRPr="009A6C54" w:rsidRDefault="004447D0" w:rsidP="00FD58B6">
            <w:pPr>
              <w:pStyle w:val="TableText"/>
            </w:pPr>
            <w:r w:rsidRPr="009A6C54">
              <w:t>S ARRAY(3)="CC;CCR;CP;CPR"</w:t>
            </w:r>
          </w:p>
        </w:tc>
      </w:tr>
      <w:tr w:rsidR="004447D0" w:rsidRPr="009A6C54" w:rsidTr="00FD58B6">
        <w:tc>
          <w:tcPr>
            <w:tcW w:w="1908" w:type="dxa"/>
          </w:tcPr>
          <w:p w:rsidR="004447D0" w:rsidRPr="009A6C54" w:rsidRDefault="004447D0" w:rsidP="00FD58B6">
            <w:pPr>
              <w:pStyle w:val="TableText"/>
            </w:pPr>
            <w:r w:rsidRPr="009A6C54">
              <w:t>PATIENT DFN</w:t>
            </w:r>
          </w:p>
        </w:tc>
        <w:tc>
          <w:tcPr>
            <w:tcW w:w="1260" w:type="dxa"/>
          </w:tcPr>
          <w:p w:rsidR="004447D0" w:rsidRPr="009A6C54" w:rsidRDefault="004447D0" w:rsidP="00FD58B6">
            <w:pPr>
              <w:pStyle w:val="TableText"/>
            </w:pPr>
            <w:r w:rsidRPr="009A6C54">
              <w:t>ARRAY(4)</w:t>
            </w:r>
          </w:p>
        </w:tc>
        <w:tc>
          <w:tcPr>
            <w:tcW w:w="2323" w:type="dxa"/>
          </w:tcPr>
          <w:p w:rsidR="004447D0" w:rsidRPr="009A6C54" w:rsidRDefault="004447D0" w:rsidP="00FD58B6">
            <w:pPr>
              <w:pStyle w:val="TableText"/>
            </w:pPr>
            <w:r w:rsidRPr="009A6C54">
              <w:t xml:space="preserve">List of valid patient DFNs (each separated by a semicolon) or a global root or a local root.  DFN must exist on PATIENT file.  </w:t>
            </w:r>
          </w:p>
          <w:p w:rsidR="004447D0" w:rsidRPr="009A6C54" w:rsidRDefault="004447D0" w:rsidP="00FD58B6">
            <w:pPr>
              <w:pStyle w:val="TableText"/>
            </w:pPr>
          </w:p>
          <w:p w:rsidR="004447D0" w:rsidRPr="009A6C54" w:rsidRDefault="0030403B" w:rsidP="00FD58B6">
            <w:pPr>
              <w:pStyle w:val="TableText"/>
            </w:pPr>
            <w:r w:rsidRPr="009A6C54">
              <w:t>ARRAY (</w:t>
            </w:r>
            <w:r w:rsidR="004447D0" w:rsidRPr="009A6C54">
              <w:t>4</w:t>
            </w:r>
            <w:r w:rsidRPr="009A6C54">
              <w:t>) =</w:t>
            </w:r>
            <w:r w:rsidR="004447D0" w:rsidRPr="009A6C54">
              <w:t>"dfn1</w:t>
            </w:r>
            <w:r w:rsidRPr="009A6C54">
              <w:t>; dfn2</w:t>
            </w:r>
            <w:r w:rsidR="004447D0" w:rsidRPr="009A6C54">
              <w:t>" etc.</w:t>
            </w:r>
          </w:p>
          <w:p w:rsidR="004447D0" w:rsidRPr="009A6C54" w:rsidRDefault="004447D0" w:rsidP="00FD58B6">
            <w:pPr>
              <w:pStyle w:val="TableText"/>
            </w:pPr>
            <w:r w:rsidRPr="009A6C54">
              <w:t>ARRAY(4)="^global("</w:t>
            </w:r>
          </w:p>
          <w:p w:rsidR="004447D0" w:rsidRPr="009A6C54" w:rsidRDefault="004447D0" w:rsidP="00FD58B6">
            <w:pPr>
              <w:pStyle w:val="TableText"/>
            </w:pPr>
            <w:r w:rsidRPr="009A6C54">
              <w:t>ARRAY(4)="^global(#"</w:t>
            </w:r>
          </w:p>
          <w:p w:rsidR="004447D0" w:rsidRPr="009A6C54" w:rsidRDefault="004447D0" w:rsidP="00FD58B6">
            <w:pPr>
              <w:pStyle w:val="TableText"/>
            </w:pPr>
            <w:r w:rsidRPr="009A6C54">
              <w:t>ARRAY(4)="^global(#,"</w:t>
            </w:r>
          </w:p>
          <w:p w:rsidR="004447D0" w:rsidRPr="009A6C54" w:rsidRDefault="004447D0" w:rsidP="00FD58B6">
            <w:pPr>
              <w:pStyle w:val="TableText"/>
            </w:pPr>
            <w:r w:rsidRPr="009A6C54">
              <w:t>ARRAY(4)="local("</w:t>
            </w:r>
          </w:p>
          <w:p w:rsidR="004447D0" w:rsidRPr="009A6C54" w:rsidRDefault="004447D0" w:rsidP="00FD58B6">
            <w:pPr>
              <w:pStyle w:val="TableText"/>
            </w:pPr>
            <w:r w:rsidRPr="009A6C54">
              <w:t>ARRAY(4)="local(#"</w:t>
            </w:r>
          </w:p>
          <w:p w:rsidR="004447D0" w:rsidRPr="009A6C54" w:rsidRDefault="004447D0" w:rsidP="00FD58B6">
            <w:pPr>
              <w:pStyle w:val="TableText"/>
            </w:pPr>
            <w:r w:rsidRPr="009A6C54">
              <w:t>ARRAY(4)="local(#,"</w:t>
            </w:r>
          </w:p>
        </w:tc>
        <w:tc>
          <w:tcPr>
            <w:tcW w:w="4085" w:type="dxa"/>
          </w:tcPr>
          <w:p w:rsidR="004447D0" w:rsidRPr="009A6C54" w:rsidRDefault="004447D0" w:rsidP="00FD58B6">
            <w:pPr>
              <w:pStyle w:val="TableText"/>
            </w:pPr>
            <w:r w:rsidRPr="009A6C54">
              <w:t>S ARRAY(4)=7179940</w:t>
            </w:r>
          </w:p>
          <w:p w:rsidR="004447D0" w:rsidRPr="009A6C54" w:rsidRDefault="004447D0" w:rsidP="00FD58B6">
            <w:pPr>
              <w:pStyle w:val="TableText"/>
            </w:pPr>
            <w:r w:rsidRPr="009A6C54">
              <w:t>S ARRAY(4)="7179940;7179939;7179920"</w:t>
            </w:r>
          </w:p>
          <w:p w:rsidR="004447D0" w:rsidRPr="009A6C54" w:rsidRDefault="004447D0" w:rsidP="00FD58B6">
            <w:pPr>
              <w:pStyle w:val="TableText"/>
            </w:pPr>
            <w:r w:rsidRPr="009A6C54">
              <w:t>S ARRAY(4)="^GBL("</w:t>
            </w:r>
          </w:p>
          <w:p w:rsidR="004447D0" w:rsidRPr="009A6C54" w:rsidRDefault="004447D0" w:rsidP="00FD58B6">
            <w:pPr>
              <w:pStyle w:val="TableText"/>
            </w:pPr>
            <w:r w:rsidRPr="009A6C54">
              <w:t>S ARRAY(4)="^GBL(""IENLIST"""</w:t>
            </w:r>
          </w:p>
          <w:p w:rsidR="004447D0" w:rsidRPr="009A6C54" w:rsidRDefault="004447D0" w:rsidP="00FD58B6">
            <w:pPr>
              <w:pStyle w:val="TableText"/>
            </w:pPr>
            <w:r w:rsidRPr="009A6C54">
              <w:t>S ARRAY(4)="^GBL(""IENLIST"","</w:t>
            </w:r>
          </w:p>
          <w:p w:rsidR="004447D0" w:rsidRPr="009A6C54" w:rsidRDefault="004447D0" w:rsidP="00FD58B6">
            <w:pPr>
              <w:pStyle w:val="TableText"/>
            </w:pPr>
            <w:r w:rsidRPr="009A6C54">
              <w:t>S ARRAY(4)="LOCAL("</w:t>
            </w:r>
          </w:p>
          <w:p w:rsidR="004447D0" w:rsidRPr="009A6C54" w:rsidRDefault="004447D0" w:rsidP="00FD58B6">
            <w:pPr>
              <w:pStyle w:val="TableText"/>
            </w:pPr>
            <w:r w:rsidRPr="009A6C54">
              <w:t>S ARRAY(4)="LOCAL(""IENLIST"""</w:t>
            </w:r>
          </w:p>
          <w:p w:rsidR="004447D0" w:rsidRPr="009A6C54" w:rsidRDefault="004447D0" w:rsidP="00FD58B6">
            <w:pPr>
              <w:pStyle w:val="TableText"/>
            </w:pPr>
            <w:r w:rsidRPr="009A6C54">
              <w:t>S ARRAY(4)="LOCAL(""IENLIST"","</w:t>
            </w:r>
          </w:p>
        </w:tc>
      </w:tr>
      <w:tr w:rsidR="004447D0" w:rsidRPr="009A6C54" w:rsidTr="00FD58B6">
        <w:tc>
          <w:tcPr>
            <w:tcW w:w="1908" w:type="dxa"/>
          </w:tcPr>
          <w:p w:rsidR="004447D0" w:rsidRPr="009A6C54" w:rsidRDefault="004447D0" w:rsidP="00FD58B6">
            <w:pPr>
              <w:pStyle w:val="TableText"/>
            </w:pPr>
            <w:r w:rsidRPr="009A6C54">
              <w:t>PRIMARY STOP CODE</w:t>
            </w:r>
          </w:p>
        </w:tc>
        <w:tc>
          <w:tcPr>
            <w:tcW w:w="1260" w:type="dxa"/>
          </w:tcPr>
          <w:p w:rsidR="004447D0" w:rsidRPr="009A6C54" w:rsidRDefault="004447D0" w:rsidP="00FD58B6">
            <w:pPr>
              <w:pStyle w:val="TableText"/>
            </w:pPr>
            <w:r w:rsidRPr="009A6C54">
              <w:t>ARRAY(13)</w:t>
            </w:r>
          </w:p>
        </w:tc>
        <w:tc>
          <w:tcPr>
            <w:tcW w:w="2323" w:type="dxa"/>
          </w:tcPr>
          <w:p w:rsidR="004447D0" w:rsidRPr="009A6C54" w:rsidRDefault="004447D0" w:rsidP="00FD58B6">
            <w:pPr>
              <w:pStyle w:val="TableText"/>
            </w:pPr>
            <w:r w:rsidRPr="009A6C54">
              <w:t>List of valid Primary Stop Code values (not IENs).  Must be a valid AMIS REPORTING STOP CODE (field #1) on the CLINIC STOP file (#40.7).</w:t>
            </w:r>
          </w:p>
          <w:p w:rsidR="004447D0" w:rsidRPr="009A6C54" w:rsidRDefault="004447D0" w:rsidP="00FD58B6">
            <w:pPr>
              <w:pStyle w:val="TableText"/>
            </w:pPr>
          </w:p>
          <w:p w:rsidR="004447D0" w:rsidRPr="009A6C54" w:rsidRDefault="0030403B" w:rsidP="00FD58B6">
            <w:pPr>
              <w:pStyle w:val="TableText"/>
            </w:pPr>
            <w:r w:rsidRPr="009A6C54">
              <w:t>ARRAY (</w:t>
            </w:r>
            <w:r w:rsidR="004447D0" w:rsidRPr="009A6C54">
              <w:t>13</w:t>
            </w:r>
            <w:r w:rsidRPr="009A6C54">
              <w:t>) =</w:t>
            </w:r>
            <w:r w:rsidR="004447D0" w:rsidRPr="009A6C54">
              <w:t>"code1</w:t>
            </w:r>
            <w:r w:rsidRPr="009A6C54">
              <w:t>; code2</w:t>
            </w:r>
            <w:r w:rsidR="004447D0" w:rsidRPr="009A6C54">
              <w:t xml:space="preserve">" </w:t>
            </w:r>
            <w:proofErr w:type="spellStart"/>
            <w:r w:rsidR="004447D0" w:rsidRPr="009A6C54">
              <w:t>etc</w:t>
            </w:r>
            <w:proofErr w:type="spellEnd"/>
          </w:p>
        </w:tc>
        <w:tc>
          <w:tcPr>
            <w:tcW w:w="4085" w:type="dxa"/>
          </w:tcPr>
          <w:p w:rsidR="004447D0" w:rsidRPr="009A6C54" w:rsidRDefault="004447D0" w:rsidP="00FD58B6">
            <w:pPr>
              <w:pStyle w:val="TableText"/>
            </w:pPr>
            <w:r w:rsidRPr="009A6C54">
              <w:t>S ARRAY(13)=197</w:t>
            </w:r>
          </w:p>
          <w:p w:rsidR="004447D0" w:rsidRPr="009A6C54" w:rsidRDefault="004447D0" w:rsidP="00FD58B6">
            <w:pPr>
              <w:pStyle w:val="TableText"/>
            </w:pPr>
            <w:r w:rsidRPr="009A6C54">
              <w:t>S ARRAY(13)="197;198;200;203;207"</w:t>
            </w:r>
          </w:p>
        </w:tc>
      </w:tr>
      <w:tr w:rsidR="004447D0" w:rsidRPr="009A6C54" w:rsidTr="00FD58B6">
        <w:tc>
          <w:tcPr>
            <w:tcW w:w="1908" w:type="dxa"/>
          </w:tcPr>
          <w:p w:rsidR="004447D0" w:rsidRPr="009A6C54" w:rsidRDefault="004447D0" w:rsidP="00FD58B6">
            <w:pPr>
              <w:pStyle w:val="TableText"/>
            </w:pPr>
            <w:r w:rsidRPr="009A6C54">
              <w:t>DATE APPOINTMENT MADE</w:t>
            </w:r>
          </w:p>
        </w:tc>
        <w:tc>
          <w:tcPr>
            <w:tcW w:w="1260" w:type="dxa"/>
          </w:tcPr>
          <w:p w:rsidR="004447D0" w:rsidRPr="009A6C54" w:rsidRDefault="004447D0" w:rsidP="00FD58B6">
            <w:pPr>
              <w:pStyle w:val="TableText"/>
            </w:pPr>
            <w:r w:rsidRPr="009A6C54">
              <w:t>ARRAY(16)</w:t>
            </w:r>
          </w:p>
        </w:tc>
        <w:tc>
          <w:tcPr>
            <w:tcW w:w="2323" w:type="dxa"/>
          </w:tcPr>
          <w:p w:rsidR="004447D0" w:rsidRPr="009A6C54" w:rsidRDefault="004447D0" w:rsidP="00FD58B6">
            <w:pPr>
              <w:pStyle w:val="TableText"/>
            </w:pPr>
            <w:r w:rsidRPr="009A6C54">
              <w:t xml:space="preserve">Range of Date Appointment Made dates; "from" and "to" dates separated by a semicolon. Dates must be in the </w:t>
            </w:r>
            <w:proofErr w:type="spellStart"/>
            <w:r w:rsidRPr="009A6C54">
              <w:t>FileMan</w:t>
            </w:r>
            <w:proofErr w:type="spellEnd"/>
            <w:r w:rsidRPr="009A6C54">
              <w:t xml:space="preserve"> format YYYMMDD </w:t>
            </w:r>
          </w:p>
          <w:p w:rsidR="004447D0" w:rsidRPr="009A6C54" w:rsidRDefault="004447D0" w:rsidP="00FD58B6">
            <w:pPr>
              <w:pStyle w:val="TableText"/>
            </w:pPr>
            <w:r w:rsidRPr="009A6C54">
              <w:t>(note: time is not allowed).</w:t>
            </w:r>
          </w:p>
          <w:p w:rsidR="004447D0" w:rsidRPr="009A6C54" w:rsidRDefault="004447D0" w:rsidP="00FD58B6">
            <w:pPr>
              <w:pStyle w:val="TableText"/>
            </w:pPr>
          </w:p>
          <w:p w:rsidR="004447D0" w:rsidRPr="009A6C54" w:rsidRDefault="004447D0" w:rsidP="00FD58B6">
            <w:pPr>
              <w:pStyle w:val="TableText"/>
            </w:pPr>
          </w:p>
          <w:p w:rsidR="004447D0" w:rsidRPr="009A6C54" w:rsidRDefault="004447D0" w:rsidP="00FD58B6">
            <w:pPr>
              <w:pStyle w:val="TableText"/>
            </w:pPr>
            <w:r w:rsidRPr="009A6C54">
              <w:t>Array(16)= "from date; to date</w:t>
            </w:r>
          </w:p>
        </w:tc>
        <w:tc>
          <w:tcPr>
            <w:tcW w:w="4085" w:type="dxa"/>
          </w:tcPr>
          <w:p w:rsidR="004447D0" w:rsidRPr="009A6C54" w:rsidRDefault="004447D0" w:rsidP="00FD58B6">
            <w:pPr>
              <w:pStyle w:val="TableText"/>
            </w:pPr>
            <w:r w:rsidRPr="009A6C54">
              <w:t>S ARRAY(16)= "3040101;3040101"   (all appts that have a Date Appointment Made date of 3040101)</w:t>
            </w:r>
          </w:p>
          <w:p w:rsidR="004447D0" w:rsidRPr="009A6C54" w:rsidRDefault="004447D0" w:rsidP="00FD58B6">
            <w:pPr>
              <w:pStyle w:val="TableText"/>
            </w:pPr>
            <w:r w:rsidRPr="009A6C54">
              <w:t>S ARRAY(16)= "3040101"   (appts that have a Date Appointment Made date from 3040101 forward)</w:t>
            </w:r>
          </w:p>
          <w:p w:rsidR="004447D0" w:rsidRPr="009A6C54" w:rsidRDefault="004447D0" w:rsidP="00FD58B6">
            <w:pPr>
              <w:pStyle w:val="TableText"/>
            </w:pPr>
            <w:r w:rsidRPr="009A6C54">
              <w:t>S ARRAY(16)= ";3031231" (all appts that have a Date Appointment Made date through 3031231)</w:t>
            </w:r>
          </w:p>
          <w:p w:rsidR="004447D0" w:rsidRPr="009A6C54" w:rsidRDefault="004447D0" w:rsidP="00FD58B6">
            <w:pPr>
              <w:pStyle w:val="TableText"/>
            </w:pPr>
            <w:r w:rsidRPr="009A6C54">
              <w:t>S ARRAY(16)=DT   (all appts that have a Date Appointment Made date from today forward)</w:t>
            </w:r>
          </w:p>
          <w:p w:rsidR="004447D0" w:rsidRPr="009A6C54" w:rsidRDefault="004447D0" w:rsidP="00FD58B6">
            <w:pPr>
              <w:pStyle w:val="TableText"/>
            </w:pPr>
            <w:r w:rsidRPr="009A6C54">
              <w:t>S ARRAY(16)= DT_";3041231"  (all appts that have a Date Appointment Made date from today through 3041231)</w:t>
            </w:r>
          </w:p>
        </w:tc>
      </w:tr>
    </w:tbl>
    <w:p w:rsidR="004447D0" w:rsidRPr="009A6C54" w:rsidRDefault="004447D0" w:rsidP="00413AEF">
      <w:pPr>
        <w:pStyle w:val="Heading3"/>
        <w:rPr>
          <w:lang w:eastAsia="en-US"/>
        </w:rPr>
      </w:pPr>
      <w:bookmarkStart w:id="269" w:name="_Toc170638886"/>
      <w:bookmarkStart w:id="270" w:name="_Toc11706675"/>
      <w:r w:rsidRPr="009A6C54">
        <w:rPr>
          <w:lang w:eastAsia="en-US"/>
        </w:rPr>
        <w:t>Input – Other Array Entries</w:t>
      </w:r>
      <w:bookmarkEnd w:id="269"/>
      <w:bookmarkEnd w:id="270"/>
      <w:r w:rsidRPr="009A6C54">
        <w:rPr>
          <w:lang w:eastAsia="en-US"/>
        </w:rPr>
        <w:t xml:space="preserve"> </w:t>
      </w:r>
    </w:p>
    <w:p w:rsidR="004447D0" w:rsidRPr="009A6C54" w:rsidRDefault="00660025" w:rsidP="00741C15">
      <w:pPr>
        <w:pStyle w:val="Caption"/>
        <w:rPr>
          <w:rFonts w:eastAsia="Times New Roman" w:cs="Arial"/>
          <w:lang w:val="en-US" w:eastAsia="en-US"/>
        </w:rPr>
      </w:pPr>
      <w:bookmarkStart w:id="271" w:name="_Toc11706877"/>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38</w:t>
      </w:r>
      <w:r w:rsidR="007F1C38">
        <w:rPr>
          <w:noProof/>
        </w:rPr>
        <w:fldChar w:fldCharType="end"/>
      </w:r>
      <w:r w:rsidRPr="009A6C54">
        <w:rPr>
          <w:lang w:val="en-US"/>
        </w:rPr>
        <w:t>:  Input – Other Array Entries</w:t>
      </w:r>
      <w:bookmarkEnd w:id="271"/>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554"/>
        <w:gridCol w:w="2262"/>
        <w:gridCol w:w="3924"/>
      </w:tblGrid>
      <w:tr w:rsidR="004447D0" w:rsidRPr="009A6C54" w:rsidTr="002B5785">
        <w:trPr>
          <w:tblHeader/>
        </w:trPr>
        <w:tc>
          <w:tcPr>
            <w:tcW w:w="1908" w:type="dxa"/>
            <w:shd w:val="clear" w:color="auto" w:fill="BFBFBF"/>
            <w:vAlign w:val="center"/>
          </w:tcPr>
          <w:p w:rsidR="004447D0" w:rsidRPr="009A6C54" w:rsidRDefault="004447D0" w:rsidP="00FD58B6">
            <w:pPr>
              <w:pStyle w:val="TableHeading"/>
            </w:pPr>
            <w:bookmarkStart w:id="272" w:name="ColumnTitle_35"/>
            <w:bookmarkEnd w:id="272"/>
            <w:r w:rsidRPr="009A6C54">
              <w:t>DESCRIPTION</w:t>
            </w:r>
          </w:p>
        </w:tc>
        <w:tc>
          <w:tcPr>
            <w:tcW w:w="1554" w:type="dxa"/>
            <w:shd w:val="clear" w:color="auto" w:fill="BFBFBF"/>
            <w:vAlign w:val="center"/>
          </w:tcPr>
          <w:p w:rsidR="004447D0" w:rsidRPr="009A6C54" w:rsidRDefault="004447D0" w:rsidP="00FD58B6">
            <w:pPr>
              <w:pStyle w:val="TableHeading"/>
            </w:pPr>
            <w:r w:rsidRPr="009A6C54">
              <w:t>ARRAY ENTRY</w:t>
            </w:r>
          </w:p>
        </w:tc>
        <w:tc>
          <w:tcPr>
            <w:tcW w:w="2262" w:type="dxa"/>
            <w:shd w:val="clear" w:color="auto" w:fill="BFBFBF"/>
            <w:vAlign w:val="center"/>
          </w:tcPr>
          <w:p w:rsidR="004447D0" w:rsidRPr="009A6C54" w:rsidRDefault="004447D0" w:rsidP="00FD58B6">
            <w:pPr>
              <w:pStyle w:val="TableHeading"/>
            </w:pPr>
            <w:r w:rsidRPr="009A6C54">
              <w:t>Format</w:t>
            </w:r>
          </w:p>
        </w:tc>
        <w:tc>
          <w:tcPr>
            <w:tcW w:w="3924" w:type="dxa"/>
            <w:shd w:val="clear" w:color="auto" w:fill="BFBFBF"/>
            <w:vAlign w:val="center"/>
          </w:tcPr>
          <w:p w:rsidR="004447D0" w:rsidRPr="009A6C54" w:rsidRDefault="004447D0" w:rsidP="00FD58B6">
            <w:pPr>
              <w:pStyle w:val="TableHeading"/>
            </w:pPr>
            <w:r w:rsidRPr="009A6C54">
              <w:t>Examples of Array with filter</w:t>
            </w:r>
          </w:p>
        </w:tc>
      </w:tr>
      <w:tr w:rsidR="004447D0" w:rsidRPr="009A6C54" w:rsidTr="00413AEF">
        <w:tc>
          <w:tcPr>
            <w:tcW w:w="1908" w:type="dxa"/>
            <w:vAlign w:val="center"/>
          </w:tcPr>
          <w:p w:rsidR="004447D0" w:rsidRPr="009A6C54" w:rsidRDefault="004447D0" w:rsidP="00FD58B6">
            <w:pPr>
              <w:pStyle w:val="TableText"/>
            </w:pPr>
            <w:r w:rsidRPr="009A6C54">
              <w:t xml:space="preserve">Field List - Required.   </w:t>
            </w:r>
          </w:p>
        </w:tc>
        <w:tc>
          <w:tcPr>
            <w:tcW w:w="1554" w:type="dxa"/>
            <w:vAlign w:val="center"/>
          </w:tcPr>
          <w:p w:rsidR="004447D0" w:rsidRPr="009A6C54" w:rsidRDefault="004447D0" w:rsidP="00FD58B6">
            <w:pPr>
              <w:pStyle w:val="TableText"/>
            </w:pPr>
            <w:r w:rsidRPr="009A6C54">
              <w:t>ARRAY("FLDS")</w:t>
            </w:r>
          </w:p>
        </w:tc>
        <w:tc>
          <w:tcPr>
            <w:tcW w:w="2262" w:type="dxa"/>
            <w:vAlign w:val="center"/>
          </w:tcPr>
          <w:p w:rsidR="004447D0" w:rsidRPr="009A6C54" w:rsidRDefault="004447D0" w:rsidP="00FD58B6">
            <w:pPr>
              <w:pStyle w:val="TableText"/>
            </w:pPr>
            <w:r w:rsidRPr="009A6C54">
              <w:t>List of appointment field IDs, each separated by a semicolon.  Order of fields is irrelevant.  See “Data Fields” for the list of appointment field IDs.  Or if all fields are required, then set array to “ALL” (case is irrelevant).</w:t>
            </w:r>
          </w:p>
          <w:p w:rsidR="004447D0" w:rsidRPr="009A6C54" w:rsidRDefault="004447D0" w:rsidP="00FD58B6">
            <w:pPr>
              <w:pStyle w:val="TableText"/>
            </w:pPr>
          </w:p>
          <w:p w:rsidR="004447D0" w:rsidRPr="009A6C54" w:rsidRDefault="0030403B" w:rsidP="00FD58B6">
            <w:pPr>
              <w:pStyle w:val="TableText"/>
            </w:pPr>
            <w:r w:rsidRPr="009A6C54">
              <w:t>ARRAY (</w:t>
            </w:r>
            <w:r w:rsidR="004447D0" w:rsidRPr="009A6C54">
              <w:t>"FLDS"</w:t>
            </w:r>
            <w:r w:rsidRPr="009A6C54">
              <w:t>) =</w:t>
            </w:r>
            <w:r w:rsidR="004447D0" w:rsidRPr="009A6C54">
              <w:t>"id1</w:t>
            </w:r>
            <w:r w:rsidRPr="009A6C54">
              <w:t>; id2; id3</w:t>
            </w:r>
            <w:r w:rsidR="004447D0" w:rsidRPr="009A6C54">
              <w:t>", etc.</w:t>
            </w:r>
          </w:p>
          <w:p w:rsidR="004447D0" w:rsidRPr="009A6C54" w:rsidRDefault="004447D0" w:rsidP="00FD58B6">
            <w:pPr>
              <w:pStyle w:val="TableText"/>
            </w:pPr>
            <w:r w:rsidRPr="009A6C54">
              <w:t>ARRAY(“FLDS”)=”ALL”</w:t>
            </w:r>
          </w:p>
        </w:tc>
        <w:tc>
          <w:tcPr>
            <w:tcW w:w="3924" w:type="dxa"/>
            <w:vAlign w:val="center"/>
          </w:tcPr>
          <w:p w:rsidR="004447D0" w:rsidRPr="009A6C54" w:rsidRDefault="004447D0" w:rsidP="00FD58B6">
            <w:pPr>
              <w:pStyle w:val="TableText"/>
            </w:pPr>
            <w:r w:rsidRPr="009A6C54">
              <w:t>ARRAY("FLDS")="1;2;3;6;7;14;20"</w:t>
            </w:r>
          </w:p>
          <w:p w:rsidR="004447D0" w:rsidRPr="009A6C54" w:rsidRDefault="004447D0" w:rsidP="00FD58B6">
            <w:pPr>
              <w:pStyle w:val="TableText"/>
            </w:pPr>
            <w:r w:rsidRPr="009A6C54">
              <w:t>ARRAY("FLDS")=1</w:t>
            </w:r>
          </w:p>
          <w:p w:rsidR="004447D0" w:rsidRPr="009A6C54" w:rsidRDefault="004447D0" w:rsidP="00FD58B6">
            <w:pPr>
              <w:pStyle w:val="TableText"/>
            </w:pPr>
            <w:r w:rsidRPr="009A6C54">
              <w:t>ARRAY("FLDS")=”ALL”</w:t>
            </w:r>
          </w:p>
          <w:p w:rsidR="004447D0" w:rsidRPr="009A6C54" w:rsidRDefault="004447D0" w:rsidP="00FD58B6">
            <w:pPr>
              <w:pStyle w:val="TableText"/>
            </w:pPr>
            <w:r w:rsidRPr="009A6C54">
              <w:t>ARRAY("FLDS")=”all”</w:t>
            </w:r>
          </w:p>
        </w:tc>
      </w:tr>
      <w:tr w:rsidR="004447D0" w:rsidRPr="009A6C54" w:rsidTr="00413AEF">
        <w:tc>
          <w:tcPr>
            <w:tcW w:w="1908" w:type="dxa"/>
            <w:vAlign w:val="center"/>
          </w:tcPr>
          <w:p w:rsidR="004447D0" w:rsidRPr="009A6C54" w:rsidRDefault="004447D0" w:rsidP="00FD58B6">
            <w:pPr>
              <w:pStyle w:val="TableText"/>
            </w:pPr>
            <w:r w:rsidRPr="009A6C54">
              <w:t>Max Appointments - Optional</w:t>
            </w:r>
          </w:p>
        </w:tc>
        <w:tc>
          <w:tcPr>
            <w:tcW w:w="1554" w:type="dxa"/>
            <w:vAlign w:val="center"/>
          </w:tcPr>
          <w:p w:rsidR="004447D0" w:rsidRPr="009A6C54" w:rsidRDefault="004447D0" w:rsidP="00FD58B6">
            <w:pPr>
              <w:pStyle w:val="TableText"/>
            </w:pPr>
            <w:r w:rsidRPr="009A6C54">
              <w:t>ARRAY("MAX")</w:t>
            </w:r>
          </w:p>
        </w:tc>
        <w:tc>
          <w:tcPr>
            <w:tcW w:w="2262" w:type="dxa"/>
            <w:vAlign w:val="center"/>
          </w:tcPr>
          <w:p w:rsidR="004447D0" w:rsidRPr="009A6C54" w:rsidRDefault="004447D0" w:rsidP="00FD58B6">
            <w:pPr>
              <w:pStyle w:val="TableText"/>
            </w:pPr>
            <w:r w:rsidRPr="009A6C54">
              <w:t>Maximum number of appointments requested.  Must be a whole number not equal to 0.</w:t>
            </w:r>
          </w:p>
          <w:p w:rsidR="004447D0" w:rsidRPr="009A6C54" w:rsidRDefault="004447D0" w:rsidP="00FD58B6">
            <w:pPr>
              <w:pStyle w:val="TableText"/>
            </w:pPr>
          </w:p>
          <w:p w:rsidR="004447D0" w:rsidRPr="009A6C54" w:rsidRDefault="004447D0" w:rsidP="00FD58B6">
            <w:pPr>
              <w:pStyle w:val="TableText"/>
            </w:pPr>
            <w:r w:rsidRPr="009A6C54">
              <w:t>ARRAY("MAX")=value</w:t>
            </w:r>
          </w:p>
          <w:p w:rsidR="004447D0" w:rsidRPr="009A6C54" w:rsidRDefault="004447D0" w:rsidP="00FD58B6">
            <w:pPr>
              <w:pStyle w:val="TableText"/>
            </w:pPr>
            <w:r w:rsidRPr="009A6C54">
              <w:t>If value &gt; 0 or value=”” return first “N” appointments.</w:t>
            </w:r>
          </w:p>
          <w:p w:rsidR="004447D0" w:rsidRPr="009A6C54" w:rsidRDefault="004447D0" w:rsidP="00FD58B6">
            <w:pPr>
              <w:pStyle w:val="TableText"/>
            </w:pPr>
            <w:r w:rsidRPr="009A6C54">
              <w:t>Else if value &lt; 0 return last “N” appointments.</w:t>
            </w:r>
            <w:r w:rsidR="00081171" w:rsidRPr="009A6C54">
              <w:t xml:space="preserve"> </w:t>
            </w:r>
          </w:p>
        </w:tc>
        <w:tc>
          <w:tcPr>
            <w:tcW w:w="3924" w:type="dxa"/>
            <w:vAlign w:val="center"/>
          </w:tcPr>
          <w:p w:rsidR="004447D0" w:rsidRPr="009A6C54" w:rsidRDefault="004447D0" w:rsidP="00FD58B6">
            <w:pPr>
              <w:pStyle w:val="TableText"/>
            </w:pPr>
            <w:r w:rsidRPr="009A6C54">
              <w:t>ARRAY("MAX")=1</w:t>
            </w:r>
          </w:p>
          <w:p w:rsidR="004447D0" w:rsidRPr="009A6C54" w:rsidRDefault="004447D0" w:rsidP="00FD58B6">
            <w:pPr>
              <w:pStyle w:val="TableText"/>
            </w:pPr>
            <w:r w:rsidRPr="009A6C54">
              <w:t>ARRAY("MAX")=-1</w:t>
            </w:r>
          </w:p>
        </w:tc>
      </w:tr>
      <w:tr w:rsidR="004447D0" w:rsidRPr="009A6C54" w:rsidTr="00413AEF">
        <w:tc>
          <w:tcPr>
            <w:tcW w:w="1908" w:type="dxa"/>
            <w:vAlign w:val="center"/>
          </w:tcPr>
          <w:p w:rsidR="004447D0" w:rsidRPr="009A6C54" w:rsidRDefault="004447D0" w:rsidP="00FD58B6">
            <w:pPr>
              <w:pStyle w:val="TableText"/>
            </w:pPr>
            <w:r w:rsidRPr="009A6C54">
              <w:t>Sort Appointments by Patient DFN – Optional</w:t>
            </w:r>
          </w:p>
        </w:tc>
        <w:tc>
          <w:tcPr>
            <w:tcW w:w="1554" w:type="dxa"/>
            <w:vAlign w:val="center"/>
          </w:tcPr>
          <w:p w:rsidR="004447D0" w:rsidRPr="009A6C54" w:rsidRDefault="004447D0" w:rsidP="00FD58B6">
            <w:pPr>
              <w:pStyle w:val="TableText"/>
            </w:pPr>
            <w:r w:rsidRPr="009A6C54">
              <w:t>ARRAY(“SORT”)</w:t>
            </w:r>
          </w:p>
        </w:tc>
        <w:tc>
          <w:tcPr>
            <w:tcW w:w="2262" w:type="dxa"/>
            <w:vAlign w:val="center"/>
          </w:tcPr>
          <w:p w:rsidR="004447D0" w:rsidRPr="009A6C54" w:rsidRDefault="004447D0" w:rsidP="00FD58B6">
            <w:pPr>
              <w:pStyle w:val="TableText"/>
            </w:pPr>
            <w:r w:rsidRPr="009A6C54">
              <w:t xml:space="preserve">Allows the output to be sorted by Patient, instead of by Patient and Clinic. Must be set to ‘P’. </w:t>
            </w:r>
          </w:p>
          <w:p w:rsidR="004447D0" w:rsidRPr="009A6C54" w:rsidRDefault="004447D0" w:rsidP="00FD58B6">
            <w:pPr>
              <w:pStyle w:val="TableText"/>
            </w:pPr>
          </w:p>
          <w:p w:rsidR="004447D0" w:rsidRPr="009A6C54" w:rsidRDefault="004447D0" w:rsidP="00FD58B6">
            <w:pPr>
              <w:pStyle w:val="TableText"/>
            </w:pPr>
            <w:r w:rsidRPr="009A6C54">
              <w:t>ARRAY(“SORT”)=value</w:t>
            </w:r>
          </w:p>
        </w:tc>
        <w:tc>
          <w:tcPr>
            <w:tcW w:w="3924" w:type="dxa"/>
            <w:vAlign w:val="center"/>
          </w:tcPr>
          <w:p w:rsidR="004447D0" w:rsidRPr="009A6C54" w:rsidRDefault="004447D0" w:rsidP="00FD58B6">
            <w:pPr>
              <w:pStyle w:val="TableText"/>
            </w:pPr>
            <w:r w:rsidRPr="009A6C54">
              <w:t>ARRAY("SORT")="P"</w:t>
            </w:r>
          </w:p>
          <w:p w:rsidR="004447D0" w:rsidRPr="009A6C54" w:rsidRDefault="004447D0" w:rsidP="00FD58B6">
            <w:pPr>
              <w:pStyle w:val="TableText"/>
            </w:pPr>
          </w:p>
        </w:tc>
      </w:tr>
      <w:tr w:rsidR="004447D0" w:rsidRPr="009A6C54" w:rsidTr="00413AEF">
        <w:tc>
          <w:tcPr>
            <w:tcW w:w="1908" w:type="dxa"/>
            <w:vAlign w:val="center"/>
          </w:tcPr>
          <w:p w:rsidR="004447D0" w:rsidRPr="009A6C54" w:rsidRDefault="004447D0" w:rsidP="00FD58B6">
            <w:pPr>
              <w:pStyle w:val="TableText"/>
            </w:pPr>
            <w:r w:rsidRPr="009A6C54">
              <w:t>Include Purged Appointments - Optional</w:t>
            </w:r>
          </w:p>
        </w:tc>
        <w:tc>
          <w:tcPr>
            <w:tcW w:w="1554" w:type="dxa"/>
            <w:vAlign w:val="center"/>
          </w:tcPr>
          <w:p w:rsidR="004447D0" w:rsidRPr="009A6C54" w:rsidRDefault="004447D0" w:rsidP="00FD58B6">
            <w:pPr>
              <w:pStyle w:val="TableText"/>
            </w:pPr>
            <w:r w:rsidRPr="009A6C54">
              <w:t>ARRAY(“PURGED”)</w:t>
            </w:r>
          </w:p>
        </w:tc>
        <w:tc>
          <w:tcPr>
            <w:tcW w:w="2262" w:type="dxa"/>
            <w:vAlign w:val="center"/>
          </w:tcPr>
          <w:p w:rsidR="004447D0" w:rsidRPr="009A6C54" w:rsidRDefault="004447D0" w:rsidP="00FD58B6">
            <w:pPr>
              <w:pStyle w:val="TableText"/>
            </w:pPr>
            <w:r w:rsidRPr="009A6C54">
              <w:t>Allows the user to receive non-canceled Appts that were purged from sub-file #44.003.</w:t>
            </w:r>
          </w:p>
          <w:p w:rsidR="004447D0" w:rsidRPr="009A6C54" w:rsidRDefault="004447D0" w:rsidP="00FD58B6">
            <w:pPr>
              <w:pStyle w:val="TableText"/>
            </w:pPr>
          </w:p>
          <w:p w:rsidR="004447D0" w:rsidRPr="009A6C54" w:rsidRDefault="004447D0" w:rsidP="00FD58B6">
            <w:pPr>
              <w:pStyle w:val="TableText"/>
            </w:pPr>
            <w:r w:rsidRPr="009A6C54">
              <w:t>ARRAY(“PURGED”)=1</w:t>
            </w:r>
          </w:p>
        </w:tc>
        <w:tc>
          <w:tcPr>
            <w:tcW w:w="3924" w:type="dxa"/>
            <w:vAlign w:val="center"/>
          </w:tcPr>
          <w:p w:rsidR="004447D0" w:rsidRPr="009A6C54" w:rsidRDefault="004447D0" w:rsidP="00FD58B6">
            <w:pPr>
              <w:pStyle w:val="TableText"/>
            </w:pPr>
            <w:r w:rsidRPr="009A6C54">
              <w:t>ARRAY(“PURGED”)=1</w:t>
            </w:r>
          </w:p>
        </w:tc>
      </w:tr>
    </w:tbl>
    <w:p w:rsidR="00413AEF" w:rsidRPr="009A6C54" w:rsidRDefault="00413AEF" w:rsidP="00475432">
      <w:pPr>
        <w:pStyle w:val="BodyText"/>
      </w:pPr>
      <w:r w:rsidRPr="009A6C54">
        <w:t>The Field List array entry must be populated, or else error 115 will be generated.  See “SDAPI - Error Codes” for a complete list of error codes and messages.</w:t>
      </w:r>
    </w:p>
    <w:p w:rsidR="00413AEF" w:rsidRPr="009A6C54" w:rsidRDefault="00413AEF" w:rsidP="00475432">
      <w:pPr>
        <w:pStyle w:val="BodyText"/>
      </w:pPr>
      <w:r w:rsidRPr="009A6C54">
        <w:t>The Maximum Appointments array entry is best used to retrieve the next or last “n” appointments for 1 patient and/or 1 clinic, in conjunction with the appointment date/time filter.</w:t>
      </w:r>
    </w:p>
    <w:p w:rsidR="00413AEF" w:rsidRPr="009A6C54" w:rsidRDefault="00413AEF" w:rsidP="00355924">
      <w:pPr>
        <w:pStyle w:val="BodyText"/>
        <w:spacing w:after="0"/>
      </w:pPr>
      <w:r w:rsidRPr="009A6C54">
        <w:rPr>
          <w:b/>
        </w:rPr>
        <w:t>Note:</w:t>
      </w:r>
      <w:r w:rsidRPr="009A6C54">
        <w:t xml:space="preserve">  If the Maximum Appointment array entry is set to a valid value and more than 1 patient and/or more than 1 clinic are passed to the API, or if no patient and clinic is passed to the API, the error 115 will be generated.  See “SDAPI - Error codes” for a complete list of error codes and messages.</w:t>
      </w:r>
    </w:p>
    <w:p w:rsidR="00413AEF" w:rsidRPr="009A6C54" w:rsidRDefault="00413AEF" w:rsidP="00355924">
      <w:pPr>
        <w:pStyle w:val="BodyText"/>
        <w:spacing w:before="0" w:after="0"/>
      </w:pPr>
    </w:p>
    <w:p w:rsidR="00413AEF" w:rsidRPr="009A6C54" w:rsidRDefault="00E63324" w:rsidP="00355924">
      <w:pPr>
        <w:pStyle w:val="BodyText"/>
        <w:spacing w:before="0" w:after="0"/>
        <w:rPr>
          <w:b/>
          <w:lang w:val="en-US"/>
        </w:rPr>
      </w:pPr>
      <w:r w:rsidRPr="009A6C54">
        <w:rPr>
          <w:b/>
        </w:rPr>
        <w:t>EXAMPLE</w:t>
      </w:r>
      <w:r w:rsidR="00355924" w:rsidRPr="009A6C54">
        <w:rPr>
          <w:b/>
          <w:lang w:val="en-US"/>
        </w:rPr>
        <w:t>:</w:t>
      </w:r>
    </w:p>
    <w:p w:rsidR="00E63324" w:rsidRPr="009A6C54" w:rsidRDefault="00355924" w:rsidP="00106BBA">
      <w:pPr>
        <w:pStyle w:val="BodyText"/>
        <w:rPr>
          <w:lang w:val="en-US"/>
        </w:rPr>
      </w:pPr>
      <w:r w:rsidRPr="009A6C54">
        <w:t>APPOINTMENT DATA TO BE FILTERED</w:t>
      </w:r>
    </w:p>
    <w:p w:rsidR="003539BA" w:rsidRPr="009A6C54" w:rsidRDefault="00081171" w:rsidP="00106BBA">
      <w:pPr>
        <w:pStyle w:val="BodyText"/>
      </w:pPr>
      <w:r w:rsidRPr="009A6C54">
        <w:t>ARRAY ENTRY</w:t>
      </w:r>
      <w:r w:rsidRPr="009A6C54">
        <w:tab/>
        <w:t>Format</w:t>
      </w:r>
      <w:r w:rsidRPr="009A6C54">
        <w:rPr>
          <w:lang w:val="en-US"/>
        </w:rPr>
        <w:t xml:space="preserve"> </w:t>
      </w:r>
      <w:r w:rsidR="003539BA" w:rsidRPr="009A6C54">
        <w:t>Examples of M code to set array with filter values</w:t>
      </w:r>
    </w:p>
    <w:p w:rsidR="003539BA" w:rsidRPr="009A6C54" w:rsidRDefault="00081171" w:rsidP="00106BBA">
      <w:pPr>
        <w:pStyle w:val="BodyText"/>
      </w:pPr>
      <w:r w:rsidRPr="009A6C54">
        <w:t>APPOINTMENT DATE/TIME</w:t>
      </w:r>
      <w:r w:rsidRPr="009A6C54">
        <w:rPr>
          <w:lang w:val="en-US"/>
        </w:rPr>
        <w:t xml:space="preserve"> </w:t>
      </w:r>
      <w:r w:rsidR="003539BA" w:rsidRPr="009A6C54">
        <w:t>ARRAY(1)</w:t>
      </w:r>
      <w:r w:rsidR="00355924" w:rsidRPr="009A6C54">
        <w:rPr>
          <w:lang w:val="en-US"/>
        </w:rPr>
        <w:t xml:space="preserve"> </w:t>
      </w:r>
      <w:r w:rsidR="00355924" w:rsidRPr="009A6C54">
        <w:t xml:space="preserve"> </w:t>
      </w:r>
      <w:r w:rsidR="003539BA" w:rsidRPr="009A6C54">
        <w:t xml:space="preserve">Range of appointment date/times, "from" and "to" date/time separated by semicolon.  Dates must be </w:t>
      </w:r>
      <w:proofErr w:type="spellStart"/>
      <w:r w:rsidR="003539BA" w:rsidRPr="009A6C54">
        <w:t>FileMan</w:t>
      </w:r>
      <w:proofErr w:type="spellEnd"/>
      <w:r w:rsidR="003539BA" w:rsidRPr="009A6C54">
        <w:t xml:space="preserve"> format YYYMMDD.HHMMSS</w:t>
      </w:r>
    </w:p>
    <w:p w:rsidR="00081171" w:rsidRPr="009A6C54" w:rsidRDefault="00081171" w:rsidP="00081171">
      <w:pPr>
        <w:pStyle w:val="BodyText3"/>
        <w:rPr>
          <w:color w:val="auto"/>
        </w:rPr>
      </w:pPr>
      <w:r w:rsidRPr="009A6C54">
        <w:rPr>
          <w:color w:val="auto"/>
        </w:rPr>
        <w:t>ARRAY(1)="from date; to date"</w:t>
      </w:r>
    </w:p>
    <w:p w:rsidR="00081171" w:rsidRPr="009A6C54" w:rsidRDefault="00081171" w:rsidP="00081171">
      <w:pPr>
        <w:pStyle w:val="BodyText3"/>
        <w:rPr>
          <w:color w:val="auto"/>
        </w:rPr>
      </w:pPr>
      <w:r w:rsidRPr="009A6C54">
        <w:rPr>
          <w:color w:val="auto"/>
        </w:rPr>
        <w:t>S ARRAY(1)="3030101;3030101" (one day)</w:t>
      </w:r>
    </w:p>
    <w:p w:rsidR="00081171" w:rsidRPr="009A6C54" w:rsidRDefault="00081171" w:rsidP="00081171">
      <w:pPr>
        <w:pStyle w:val="BodyText3"/>
        <w:rPr>
          <w:color w:val="auto"/>
        </w:rPr>
      </w:pPr>
      <w:r w:rsidRPr="009A6C54">
        <w:rPr>
          <w:color w:val="auto"/>
        </w:rPr>
        <w:t>S ARRAY(1)="3040101" (appts after 2003)</w:t>
      </w:r>
    </w:p>
    <w:p w:rsidR="00081171" w:rsidRPr="009A6C54" w:rsidRDefault="00081171" w:rsidP="00081171">
      <w:pPr>
        <w:pStyle w:val="BodyText3"/>
        <w:rPr>
          <w:color w:val="auto"/>
        </w:rPr>
      </w:pPr>
      <w:r w:rsidRPr="009A6C54">
        <w:rPr>
          <w:color w:val="auto"/>
        </w:rPr>
        <w:t>S ARRAY(1)=";3031231" (all appts thru 3031231)</w:t>
      </w:r>
    </w:p>
    <w:p w:rsidR="00081171" w:rsidRPr="009A6C54" w:rsidRDefault="00081171" w:rsidP="00081171">
      <w:pPr>
        <w:pStyle w:val="BodyText3"/>
        <w:rPr>
          <w:color w:val="auto"/>
        </w:rPr>
      </w:pPr>
      <w:r w:rsidRPr="009A6C54">
        <w:rPr>
          <w:color w:val="auto"/>
        </w:rPr>
        <w:t>S ARRAY(1)=DT (all appts from today forward)</w:t>
      </w:r>
    </w:p>
    <w:p w:rsidR="00081171" w:rsidRPr="009A6C54" w:rsidRDefault="00081171" w:rsidP="00081171">
      <w:pPr>
        <w:pStyle w:val="BodyText3"/>
        <w:rPr>
          <w:color w:val="auto"/>
        </w:rPr>
      </w:pPr>
      <w:r w:rsidRPr="009A6C54">
        <w:rPr>
          <w:color w:val="auto"/>
        </w:rPr>
        <w:t>S ARRAY(1)=DT_";3041231" (all appts from           today through 3041231)</w:t>
      </w:r>
    </w:p>
    <w:p w:rsidR="00081171" w:rsidRPr="009A6C54" w:rsidRDefault="00081171" w:rsidP="00081171">
      <w:pPr>
        <w:pStyle w:val="BodyText3"/>
        <w:rPr>
          <w:color w:val="auto"/>
        </w:rPr>
      </w:pPr>
      <w:r w:rsidRPr="009A6C54">
        <w:rPr>
          <w:color w:val="auto"/>
        </w:rPr>
        <w:t>CLINIC IEN</w:t>
      </w:r>
      <w:r w:rsidRPr="009A6C54">
        <w:rPr>
          <w:color w:val="auto"/>
        </w:rPr>
        <w:tab/>
        <w:t>ARRAY(2)</w:t>
      </w:r>
      <w:r w:rsidRPr="009A6C54">
        <w:rPr>
          <w:color w:val="auto"/>
        </w:rPr>
        <w:tab/>
        <w:t>List of valid clinic IENs (each separated by a semicolon) or a global root or a local root.  Clinic must exist on Hospital Location file.</w:t>
      </w:r>
    </w:p>
    <w:p w:rsidR="00081171" w:rsidRPr="009A6C54" w:rsidRDefault="00081171" w:rsidP="00081171">
      <w:pPr>
        <w:pStyle w:val="BodyText3"/>
        <w:rPr>
          <w:color w:val="auto"/>
        </w:rPr>
      </w:pPr>
      <w:r w:rsidRPr="009A6C54">
        <w:rPr>
          <w:color w:val="auto"/>
        </w:rPr>
        <w:t>ARRAY(2)="ien1;ien2" etc.</w:t>
      </w:r>
    </w:p>
    <w:p w:rsidR="00081171" w:rsidRPr="009A6C54" w:rsidRDefault="00081171" w:rsidP="00081171">
      <w:pPr>
        <w:pStyle w:val="BodyText3"/>
        <w:rPr>
          <w:color w:val="auto"/>
        </w:rPr>
      </w:pPr>
      <w:r w:rsidRPr="009A6C54">
        <w:rPr>
          <w:color w:val="auto"/>
        </w:rPr>
        <w:t>ARRAY(2)="^global("</w:t>
      </w:r>
    </w:p>
    <w:p w:rsidR="00081171" w:rsidRPr="009A6C54" w:rsidRDefault="00081171" w:rsidP="00081171">
      <w:pPr>
        <w:pStyle w:val="BodyText3"/>
        <w:rPr>
          <w:color w:val="auto"/>
        </w:rPr>
      </w:pPr>
      <w:r w:rsidRPr="009A6C54">
        <w:rPr>
          <w:color w:val="auto"/>
        </w:rPr>
        <w:t>ARRAY(2)="^global(#"</w:t>
      </w:r>
    </w:p>
    <w:p w:rsidR="00081171" w:rsidRPr="009A6C54" w:rsidRDefault="00081171" w:rsidP="00081171">
      <w:pPr>
        <w:pStyle w:val="BodyText3"/>
        <w:rPr>
          <w:color w:val="auto"/>
        </w:rPr>
      </w:pPr>
      <w:r w:rsidRPr="009A6C54">
        <w:rPr>
          <w:color w:val="auto"/>
        </w:rPr>
        <w:t>ARRAY(2)="^global(#,"</w:t>
      </w:r>
    </w:p>
    <w:p w:rsidR="00081171" w:rsidRPr="009A6C54" w:rsidRDefault="00081171" w:rsidP="00081171">
      <w:pPr>
        <w:pStyle w:val="BodyText3"/>
        <w:rPr>
          <w:color w:val="auto"/>
        </w:rPr>
      </w:pPr>
      <w:r w:rsidRPr="009A6C54">
        <w:rPr>
          <w:color w:val="auto"/>
        </w:rPr>
        <w:t>ARRAY(2)="local("</w:t>
      </w:r>
    </w:p>
    <w:p w:rsidR="00081171" w:rsidRPr="009A6C54" w:rsidRDefault="00081171" w:rsidP="00081171">
      <w:pPr>
        <w:pStyle w:val="BodyText3"/>
        <w:rPr>
          <w:color w:val="auto"/>
        </w:rPr>
      </w:pPr>
      <w:r w:rsidRPr="009A6C54">
        <w:rPr>
          <w:color w:val="auto"/>
        </w:rPr>
        <w:t>ARRAY(2)="local(#"</w:t>
      </w:r>
    </w:p>
    <w:p w:rsidR="00081171" w:rsidRPr="009A6C54" w:rsidRDefault="00081171" w:rsidP="00081171">
      <w:pPr>
        <w:pStyle w:val="BodyText3"/>
        <w:rPr>
          <w:color w:val="auto"/>
        </w:rPr>
      </w:pPr>
      <w:r w:rsidRPr="009A6C54">
        <w:rPr>
          <w:color w:val="auto"/>
        </w:rPr>
        <w:t>ARRAY(2)="local(#,"</w:t>
      </w:r>
    </w:p>
    <w:p w:rsidR="00081171" w:rsidRPr="009A6C54" w:rsidRDefault="00081171" w:rsidP="00081171">
      <w:pPr>
        <w:pStyle w:val="BodyText3"/>
        <w:rPr>
          <w:color w:val="auto"/>
        </w:rPr>
      </w:pPr>
      <w:r w:rsidRPr="009A6C54">
        <w:rPr>
          <w:color w:val="auto"/>
        </w:rPr>
        <w:t>S ARRAY(2)=300</w:t>
      </w:r>
    </w:p>
    <w:p w:rsidR="00081171" w:rsidRPr="009A6C54" w:rsidRDefault="00081171" w:rsidP="00081171">
      <w:pPr>
        <w:pStyle w:val="BodyText3"/>
        <w:rPr>
          <w:color w:val="auto"/>
        </w:rPr>
      </w:pPr>
      <w:r w:rsidRPr="009A6C54">
        <w:rPr>
          <w:color w:val="auto"/>
        </w:rPr>
        <w:t>S ARRAY(2)="300;301;304"</w:t>
      </w:r>
    </w:p>
    <w:p w:rsidR="00081171" w:rsidRPr="009A6C54" w:rsidRDefault="00081171" w:rsidP="00081171">
      <w:pPr>
        <w:pStyle w:val="BodyText3"/>
        <w:rPr>
          <w:color w:val="auto"/>
        </w:rPr>
      </w:pPr>
      <w:r w:rsidRPr="009A6C54">
        <w:rPr>
          <w:color w:val="auto"/>
        </w:rPr>
        <w:t>S ARRAY(2)="^GBL("</w:t>
      </w:r>
    </w:p>
    <w:p w:rsidR="00081171" w:rsidRPr="009A6C54" w:rsidRDefault="00081171" w:rsidP="00081171">
      <w:pPr>
        <w:pStyle w:val="BodyText3"/>
        <w:rPr>
          <w:color w:val="auto"/>
        </w:rPr>
      </w:pPr>
      <w:r w:rsidRPr="009A6C54">
        <w:rPr>
          <w:color w:val="auto"/>
        </w:rPr>
        <w:t>S ARRAY(2)="^GBL(""DFN"""</w:t>
      </w:r>
    </w:p>
    <w:p w:rsidR="00081171" w:rsidRPr="009A6C54" w:rsidRDefault="00081171" w:rsidP="00081171">
      <w:pPr>
        <w:pStyle w:val="BodyText3"/>
        <w:rPr>
          <w:color w:val="auto"/>
        </w:rPr>
      </w:pPr>
      <w:r w:rsidRPr="009A6C54">
        <w:rPr>
          <w:color w:val="auto"/>
        </w:rPr>
        <w:t>S ARRAY(2)="^GBL(""DFN"","</w:t>
      </w:r>
    </w:p>
    <w:p w:rsidR="00081171" w:rsidRPr="009A6C54" w:rsidRDefault="00081171" w:rsidP="00081171">
      <w:pPr>
        <w:pStyle w:val="BodyText3"/>
        <w:rPr>
          <w:color w:val="auto"/>
        </w:rPr>
      </w:pPr>
      <w:r w:rsidRPr="009A6C54">
        <w:rPr>
          <w:color w:val="auto"/>
        </w:rPr>
        <w:t>S ARRAY(2)="LOCAL("</w:t>
      </w:r>
    </w:p>
    <w:p w:rsidR="00081171" w:rsidRPr="009A6C54" w:rsidRDefault="00081171" w:rsidP="00081171">
      <w:pPr>
        <w:pStyle w:val="BodyText3"/>
        <w:rPr>
          <w:color w:val="auto"/>
        </w:rPr>
      </w:pPr>
      <w:r w:rsidRPr="009A6C54">
        <w:rPr>
          <w:color w:val="auto"/>
        </w:rPr>
        <w:t>S ARRAY(2)="LOCAL(""DFN"""</w:t>
      </w:r>
    </w:p>
    <w:p w:rsidR="00081171" w:rsidRPr="009A6C54" w:rsidRDefault="00081171" w:rsidP="00081171">
      <w:pPr>
        <w:pStyle w:val="BodyText3"/>
        <w:rPr>
          <w:color w:val="auto"/>
        </w:rPr>
      </w:pPr>
      <w:r w:rsidRPr="009A6C54">
        <w:rPr>
          <w:color w:val="auto"/>
        </w:rPr>
        <w:t>S ARRAY(2)="LOCAL(""DFN"","</w:t>
      </w:r>
    </w:p>
    <w:p w:rsidR="00081171" w:rsidRPr="009A6C54" w:rsidRDefault="00081171" w:rsidP="00081171">
      <w:pPr>
        <w:pStyle w:val="BodyText3"/>
        <w:rPr>
          <w:color w:val="auto"/>
        </w:rPr>
      </w:pPr>
      <w:r w:rsidRPr="009A6C54">
        <w:rPr>
          <w:color w:val="auto"/>
        </w:rPr>
        <w:t>APPOINTMENT STATUS</w:t>
      </w:r>
      <w:r w:rsidRPr="009A6C54">
        <w:rPr>
          <w:color w:val="auto"/>
        </w:rPr>
        <w:tab/>
        <w:t>ARRAY(3)</w:t>
      </w:r>
      <w:r w:rsidRPr="009A6C54">
        <w:rPr>
          <w:color w:val="auto"/>
        </w:rPr>
        <w:tab/>
        <w:t>List of valid Appointment Status values, each separated by a semicolon.  Valid values:</w:t>
      </w:r>
    </w:p>
    <w:p w:rsidR="00081171" w:rsidRPr="009A6C54" w:rsidRDefault="00081171" w:rsidP="00081171">
      <w:pPr>
        <w:pStyle w:val="BodyText3"/>
        <w:rPr>
          <w:color w:val="auto"/>
        </w:rPr>
      </w:pPr>
      <w:r w:rsidRPr="009A6C54">
        <w:rPr>
          <w:color w:val="auto"/>
        </w:rPr>
        <w:t>R (Scheduled/Kept)</w:t>
      </w:r>
    </w:p>
    <w:p w:rsidR="00081171" w:rsidRPr="009A6C54" w:rsidRDefault="00081171" w:rsidP="00081171">
      <w:pPr>
        <w:pStyle w:val="BodyText3"/>
        <w:rPr>
          <w:color w:val="auto"/>
        </w:rPr>
      </w:pPr>
      <w:r w:rsidRPr="009A6C54">
        <w:rPr>
          <w:color w:val="auto"/>
        </w:rPr>
        <w:t>I (Inpatient)</w:t>
      </w:r>
    </w:p>
    <w:p w:rsidR="00081171" w:rsidRPr="009A6C54" w:rsidRDefault="00081171" w:rsidP="00081171">
      <w:pPr>
        <w:pStyle w:val="BodyText3"/>
        <w:rPr>
          <w:color w:val="auto"/>
        </w:rPr>
      </w:pPr>
      <w:r w:rsidRPr="009A6C54">
        <w:rPr>
          <w:color w:val="auto"/>
        </w:rPr>
        <w:t>NS (No-Show)</w:t>
      </w:r>
    </w:p>
    <w:p w:rsidR="00081171" w:rsidRPr="009A6C54" w:rsidRDefault="00081171" w:rsidP="00081171">
      <w:pPr>
        <w:pStyle w:val="BodyText3"/>
        <w:rPr>
          <w:color w:val="auto"/>
        </w:rPr>
      </w:pPr>
      <w:r w:rsidRPr="009A6C54">
        <w:rPr>
          <w:color w:val="auto"/>
        </w:rPr>
        <w:t>NSR (No-Show, Rescheduled)</w:t>
      </w:r>
    </w:p>
    <w:p w:rsidR="00081171" w:rsidRPr="009A6C54" w:rsidRDefault="00081171" w:rsidP="00081171">
      <w:pPr>
        <w:pStyle w:val="BodyText3"/>
        <w:rPr>
          <w:color w:val="auto"/>
        </w:rPr>
      </w:pPr>
      <w:r w:rsidRPr="009A6C54">
        <w:rPr>
          <w:color w:val="auto"/>
        </w:rPr>
        <w:t>CP (Cancelled by Patient)</w:t>
      </w:r>
    </w:p>
    <w:p w:rsidR="00081171" w:rsidRPr="009A6C54" w:rsidRDefault="00081171" w:rsidP="00081171">
      <w:pPr>
        <w:pStyle w:val="BodyText3"/>
        <w:rPr>
          <w:color w:val="auto"/>
        </w:rPr>
      </w:pPr>
      <w:r w:rsidRPr="009A6C54">
        <w:rPr>
          <w:color w:val="auto"/>
        </w:rPr>
        <w:t>CPR (Cancelled by Patient, Rescheduled)</w:t>
      </w:r>
    </w:p>
    <w:p w:rsidR="00081171" w:rsidRPr="009A6C54" w:rsidRDefault="00081171" w:rsidP="00081171">
      <w:pPr>
        <w:pStyle w:val="BodyText3"/>
        <w:rPr>
          <w:color w:val="auto"/>
        </w:rPr>
      </w:pPr>
      <w:r w:rsidRPr="009A6C54">
        <w:rPr>
          <w:color w:val="auto"/>
        </w:rPr>
        <w:t>CC (Cancelled by Clinic)</w:t>
      </w:r>
    </w:p>
    <w:p w:rsidR="00081171" w:rsidRPr="009A6C54" w:rsidRDefault="00081171" w:rsidP="00081171">
      <w:pPr>
        <w:pStyle w:val="BodyText3"/>
        <w:rPr>
          <w:color w:val="auto"/>
        </w:rPr>
      </w:pPr>
      <w:r w:rsidRPr="009A6C54">
        <w:rPr>
          <w:color w:val="auto"/>
        </w:rPr>
        <w:t>CCR (Cancelled by Clinic, Rescheduled)</w:t>
      </w:r>
    </w:p>
    <w:p w:rsidR="00081171" w:rsidRPr="009A6C54" w:rsidRDefault="00081171" w:rsidP="00081171">
      <w:pPr>
        <w:pStyle w:val="BodyText3"/>
        <w:rPr>
          <w:color w:val="auto"/>
        </w:rPr>
      </w:pPr>
      <w:r w:rsidRPr="009A6C54">
        <w:rPr>
          <w:color w:val="auto"/>
        </w:rPr>
        <w:t>NT (No Action Taken)</w:t>
      </w:r>
    </w:p>
    <w:p w:rsidR="00081171" w:rsidRPr="009A6C54" w:rsidRDefault="00081171" w:rsidP="00081171">
      <w:pPr>
        <w:pStyle w:val="BodyText3"/>
        <w:rPr>
          <w:color w:val="auto"/>
        </w:rPr>
      </w:pPr>
      <w:r w:rsidRPr="009A6C54">
        <w:rPr>
          <w:color w:val="auto"/>
        </w:rPr>
        <w:t>ARRAY(3)="status1;status2" etc.</w:t>
      </w:r>
    </w:p>
    <w:p w:rsidR="00081171" w:rsidRPr="009A6C54" w:rsidRDefault="00081171" w:rsidP="00081171">
      <w:pPr>
        <w:pStyle w:val="BodyText3"/>
        <w:rPr>
          <w:color w:val="auto"/>
        </w:rPr>
      </w:pPr>
      <w:r w:rsidRPr="009A6C54">
        <w:rPr>
          <w:color w:val="auto"/>
        </w:rPr>
        <w:t>S ARRAY(3)="I"</w:t>
      </w:r>
    </w:p>
    <w:p w:rsidR="00081171" w:rsidRPr="009A6C54" w:rsidRDefault="00081171" w:rsidP="00081171">
      <w:pPr>
        <w:pStyle w:val="BodyText3"/>
        <w:rPr>
          <w:color w:val="auto"/>
        </w:rPr>
      </w:pPr>
      <w:r w:rsidRPr="009A6C54">
        <w:rPr>
          <w:color w:val="auto"/>
        </w:rPr>
        <w:t>S ARRAY(3)="R;I;NT"</w:t>
      </w:r>
    </w:p>
    <w:p w:rsidR="00081171" w:rsidRPr="009A6C54" w:rsidRDefault="00081171" w:rsidP="00081171">
      <w:pPr>
        <w:pStyle w:val="BodyText3"/>
        <w:rPr>
          <w:color w:val="auto"/>
        </w:rPr>
      </w:pPr>
      <w:r w:rsidRPr="009A6C54">
        <w:rPr>
          <w:color w:val="auto"/>
        </w:rPr>
        <w:t>S ARRAY(3)="CC;CCR;CP;CPR"</w:t>
      </w:r>
    </w:p>
    <w:p w:rsidR="003539BA" w:rsidRPr="009A6C54" w:rsidRDefault="003539BA" w:rsidP="00BF21DE">
      <w:pPr>
        <w:pStyle w:val="BodyText"/>
        <w:spacing w:before="0" w:after="0"/>
      </w:pPr>
    </w:p>
    <w:p w:rsidR="003539BA" w:rsidRPr="009A6C54" w:rsidRDefault="003539BA" w:rsidP="00BF21DE">
      <w:pPr>
        <w:pStyle w:val="BodyText"/>
        <w:spacing w:before="0" w:after="0"/>
        <w:rPr>
          <w:lang w:val="en-US"/>
        </w:rPr>
      </w:pPr>
      <w:r w:rsidRPr="009A6C54">
        <w:t>PATIENT DFN</w:t>
      </w:r>
      <w:r w:rsidRPr="009A6C54">
        <w:tab/>
        <w:t>ARRAY(4)</w:t>
      </w:r>
      <w:r w:rsidRPr="009A6C54">
        <w:tab/>
        <w:t>List of valid patient DFNs (each separated by a semicolon) or a global root or a local root.  D</w:t>
      </w:r>
      <w:r w:rsidR="00BF21DE" w:rsidRPr="009A6C54">
        <w:t>FN must exist on PATIENT file.</w:t>
      </w:r>
    </w:p>
    <w:p w:rsidR="003539BA" w:rsidRPr="009A6C54" w:rsidRDefault="003539BA" w:rsidP="00BF21DE">
      <w:pPr>
        <w:pStyle w:val="BodyText"/>
        <w:spacing w:before="0" w:after="0"/>
        <w:rPr>
          <w:color w:val="auto"/>
        </w:rPr>
      </w:pPr>
    </w:p>
    <w:p w:rsidR="00312938" w:rsidRPr="009A6C54" w:rsidRDefault="00312938" w:rsidP="00312938">
      <w:pPr>
        <w:pStyle w:val="BodyText3"/>
        <w:spacing w:before="0"/>
        <w:rPr>
          <w:color w:val="auto"/>
        </w:rPr>
      </w:pPr>
      <w:r w:rsidRPr="009A6C54">
        <w:rPr>
          <w:color w:val="auto"/>
        </w:rPr>
        <w:t>ARRAY(4)="dfn1;dfn2" etc.</w:t>
      </w:r>
    </w:p>
    <w:p w:rsidR="00312938" w:rsidRPr="009A6C54" w:rsidRDefault="00312938" w:rsidP="00312938">
      <w:pPr>
        <w:pStyle w:val="BodyText3"/>
        <w:spacing w:before="0"/>
        <w:rPr>
          <w:color w:val="auto"/>
        </w:rPr>
      </w:pPr>
      <w:r w:rsidRPr="009A6C54">
        <w:rPr>
          <w:color w:val="auto"/>
        </w:rPr>
        <w:t>ARRAY(4)="^global("</w:t>
      </w:r>
    </w:p>
    <w:p w:rsidR="00312938" w:rsidRPr="009A6C54" w:rsidRDefault="00312938" w:rsidP="00312938">
      <w:pPr>
        <w:pStyle w:val="BodyText3"/>
        <w:rPr>
          <w:color w:val="auto"/>
        </w:rPr>
      </w:pPr>
      <w:r w:rsidRPr="009A6C54">
        <w:rPr>
          <w:color w:val="auto"/>
        </w:rPr>
        <w:t>ARRAY(4)="^global(#"</w:t>
      </w:r>
    </w:p>
    <w:p w:rsidR="00312938" w:rsidRPr="009A6C54" w:rsidRDefault="00312938" w:rsidP="00312938">
      <w:pPr>
        <w:pStyle w:val="BodyText3"/>
        <w:rPr>
          <w:color w:val="auto"/>
        </w:rPr>
      </w:pPr>
      <w:r w:rsidRPr="009A6C54">
        <w:rPr>
          <w:color w:val="auto"/>
        </w:rPr>
        <w:t>ARRAY(4)="^global(#,"</w:t>
      </w:r>
    </w:p>
    <w:p w:rsidR="00312938" w:rsidRPr="009A6C54" w:rsidRDefault="00312938" w:rsidP="00312938">
      <w:pPr>
        <w:pStyle w:val="BodyText3"/>
        <w:rPr>
          <w:color w:val="auto"/>
        </w:rPr>
      </w:pPr>
      <w:r w:rsidRPr="009A6C54">
        <w:rPr>
          <w:color w:val="auto"/>
        </w:rPr>
        <w:t>ARRAY(4)="local("</w:t>
      </w:r>
    </w:p>
    <w:p w:rsidR="00312938" w:rsidRPr="009A6C54" w:rsidRDefault="00312938" w:rsidP="00312938">
      <w:pPr>
        <w:pStyle w:val="BodyText3"/>
        <w:rPr>
          <w:color w:val="auto"/>
        </w:rPr>
      </w:pPr>
      <w:r w:rsidRPr="009A6C54">
        <w:rPr>
          <w:color w:val="auto"/>
        </w:rPr>
        <w:t>ARRAY(4)="local(#"</w:t>
      </w:r>
    </w:p>
    <w:p w:rsidR="00312938" w:rsidRPr="009A6C54" w:rsidRDefault="00312938" w:rsidP="00312938">
      <w:pPr>
        <w:pStyle w:val="BodyText3"/>
        <w:rPr>
          <w:color w:val="auto"/>
        </w:rPr>
      </w:pPr>
      <w:r w:rsidRPr="009A6C54">
        <w:rPr>
          <w:color w:val="auto"/>
        </w:rPr>
        <w:t>ARRAY(4)="local(#,"</w:t>
      </w:r>
    </w:p>
    <w:p w:rsidR="00312938" w:rsidRPr="009A6C54" w:rsidRDefault="00312938" w:rsidP="00312938">
      <w:pPr>
        <w:pStyle w:val="BodyText3"/>
        <w:rPr>
          <w:color w:val="auto"/>
        </w:rPr>
      </w:pPr>
    </w:p>
    <w:p w:rsidR="00312938" w:rsidRPr="009A6C54" w:rsidRDefault="00312938" w:rsidP="00312938">
      <w:pPr>
        <w:pStyle w:val="BodyText3"/>
        <w:rPr>
          <w:color w:val="auto"/>
        </w:rPr>
      </w:pPr>
      <w:r w:rsidRPr="009A6C54">
        <w:rPr>
          <w:color w:val="auto"/>
        </w:rPr>
        <w:t>S ARRAY(4)=7179940</w:t>
      </w:r>
    </w:p>
    <w:p w:rsidR="00312938" w:rsidRPr="009A6C54" w:rsidRDefault="00312938" w:rsidP="00312938">
      <w:pPr>
        <w:pStyle w:val="BodyText3"/>
        <w:rPr>
          <w:color w:val="auto"/>
        </w:rPr>
      </w:pPr>
      <w:r w:rsidRPr="009A6C54">
        <w:rPr>
          <w:color w:val="auto"/>
        </w:rPr>
        <w:t>S ARRAY(4)="7179940;7179939;7179920"</w:t>
      </w:r>
    </w:p>
    <w:p w:rsidR="00312938" w:rsidRPr="009A6C54" w:rsidRDefault="00312938" w:rsidP="00312938">
      <w:pPr>
        <w:pStyle w:val="BodyText3"/>
        <w:rPr>
          <w:color w:val="auto"/>
        </w:rPr>
      </w:pPr>
      <w:r w:rsidRPr="009A6C54">
        <w:rPr>
          <w:color w:val="auto"/>
        </w:rPr>
        <w:t>S ARRAY(4)="^GBL("</w:t>
      </w:r>
    </w:p>
    <w:p w:rsidR="00312938" w:rsidRPr="009A6C54" w:rsidRDefault="00312938" w:rsidP="00312938">
      <w:pPr>
        <w:pStyle w:val="BodyText3"/>
        <w:rPr>
          <w:color w:val="auto"/>
        </w:rPr>
      </w:pPr>
      <w:r w:rsidRPr="009A6C54">
        <w:rPr>
          <w:color w:val="auto"/>
        </w:rPr>
        <w:t>S ARRAY(4)="^GBL(""IENLIST"""</w:t>
      </w:r>
    </w:p>
    <w:p w:rsidR="00312938" w:rsidRPr="009A6C54" w:rsidRDefault="00312938" w:rsidP="00312938">
      <w:pPr>
        <w:pStyle w:val="BodyText3"/>
        <w:rPr>
          <w:color w:val="auto"/>
        </w:rPr>
      </w:pPr>
      <w:r w:rsidRPr="009A6C54">
        <w:rPr>
          <w:color w:val="auto"/>
        </w:rPr>
        <w:t>S ARRAY(4)="^GBL(""IENLIST"","</w:t>
      </w:r>
    </w:p>
    <w:p w:rsidR="00312938" w:rsidRPr="009A6C54" w:rsidRDefault="00312938" w:rsidP="00312938">
      <w:pPr>
        <w:pStyle w:val="BodyText3"/>
        <w:rPr>
          <w:color w:val="auto"/>
        </w:rPr>
      </w:pPr>
      <w:r w:rsidRPr="009A6C54">
        <w:rPr>
          <w:color w:val="auto"/>
        </w:rPr>
        <w:t>S ARRAY(4)="LOCAL("</w:t>
      </w:r>
    </w:p>
    <w:p w:rsidR="00312938" w:rsidRPr="009A6C54" w:rsidRDefault="00312938" w:rsidP="00312938">
      <w:pPr>
        <w:pStyle w:val="BodyText3"/>
        <w:rPr>
          <w:color w:val="auto"/>
        </w:rPr>
      </w:pPr>
      <w:r w:rsidRPr="009A6C54">
        <w:rPr>
          <w:color w:val="auto"/>
        </w:rPr>
        <w:t>S ARRAY(4)="LOCAL(""IENLIST"""</w:t>
      </w:r>
    </w:p>
    <w:p w:rsidR="00312938" w:rsidRPr="009A6C54" w:rsidRDefault="00312938" w:rsidP="00312938">
      <w:pPr>
        <w:pStyle w:val="BodyText3"/>
        <w:rPr>
          <w:color w:val="auto"/>
        </w:rPr>
      </w:pPr>
      <w:r w:rsidRPr="009A6C54">
        <w:rPr>
          <w:color w:val="auto"/>
        </w:rPr>
        <w:t>S ARRAY(4)="LOCAL(""IENLIST"","</w:t>
      </w:r>
    </w:p>
    <w:p w:rsidR="002A07FC" w:rsidRPr="009A6C54" w:rsidRDefault="002A07FC" w:rsidP="00F51AC2">
      <w:pPr>
        <w:pStyle w:val="BodyText"/>
        <w:spacing w:before="0" w:after="0"/>
      </w:pPr>
    </w:p>
    <w:p w:rsidR="003539BA" w:rsidRPr="009A6C54" w:rsidRDefault="003539BA" w:rsidP="00F51AC2">
      <w:pPr>
        <w:pStyle w:val="BodyText"/>
        <w:spacing w:before="0" w:after="0"/>
      </w:pPr>
      <w:r w:rsidRPr="009A6C54">
        <w:t>PRIMARY STOP CODE</w:t>
      </w:r>
      <w:r w:rsidRPr="009A6C54">
        <w:tab/>
        <w:t>ARRAY(13)</w:t>
      </w:r>
      <w:r w:rsidRPr="009A6C54">
        <w:tab/>
        <w:t>List of valid Primar</w:t>
      </w:r>
      <w:r w:rsidR="009D0117" w:rsidRPr="009A6C54">
        <w:t xml:space="preserve">y Stop Code values (not IENs). </w:t>
      </w:r>
      <w:r w:rsidRPr="009A6C54">
        <w:t>Must be a valid AMIS REPORTING STOP CODE (field #1) on the CLINIC STOP file (#40.7).</w:t>
      </w:r>
    </w:p>
    <w:p w:rsidR="00312938" w:rsidRPr="009A6C54" w:rsidRDefault="00312938" w:rsidP="00312938">
      <w:pPr>
        <w:pStyle w:val="BodyText3"/>
        <w:rPr>
          <w:color w:val="auto"/>
        </w:rPr>
      </w:pPr>
      <w:r w:rsidRPr="009A6C54">
        <w:rPr>
          <w:color w:val="auto"/>
        </w:rPr>
        <w:t>ARRAY(13)="code1;code2" etc.</w:t>
      </w:r>
    </w:p>
    <w:p w:rsidR="00312938" w:rsidRPr="009A6C54" w:rsidRDefault="00312938" w:rsidP="00312938">
      <w:pPr>
        <w:pStyle w:val="BodyText3"/>
        <w:rPr>
          <w:color w:val="auto"/>
        </w:rPr>
      </w:pPr>
      <w:r w:rsidRPr="009A6C54">
        <w:rPr>
          <w:color w:val="auto"/>
        </w:rPr>
        <w:t>S ARRAY(13)=197</w:t>
      </w:r>
    </w:p>
    <w:p w:rsidR="00312938" w:rsidRPr="009A6C54" w:rsidRDefault="00312938" w:rsidP="00312938">
      <w:pPr>
        <w:pStyle w:val="BodyText3"/>
        <w:rPr>
          <w:color w:val="auto"/>
        </w:rPr>
      </w:pPr>
      <w:r w:rsidRPr="009A6C54">
        <w:rPr>
          <w:color w:val="auto"/>
        </w:rPr>
        <w:t>S ARRAY(13)="197;198;200;203;207"</w:t>
      </w:r>
    </w:p>
    <w:p w:rsidR="003539BA" w:rsidRPr="009A6C54" w:rsidRDefault="00F51AC2" w:rsidP="00F51AC2">
      <w:pPr>
        <w:pStyle w:val="BodyText"/>
        <w:spacing w:before="0" w:after="0"/>
      </w:pPr>
      <w:r w:rsidRPr="009A6C54">
        <w:rPr>
          <w:color w:val="1F497D"/>
          <w:lang w:val="en-US"/>
        </w:rPr>
        <w:br w:type="page"/>
      </w:r>
      <w:r w:rsidR="003539BA" w:rsidRPr="009A6C54">
        <w:t>DATE APPOINTMENT MADE</w:t>
      </w:r>
      <w:r w:rsidR="003539BA" w:rsidRPr="009A6C54">
        <w:tab/>
        <w:t>ARRAY(16)</w:t>
      </w:r>
      <w:r w:rsidR="003539BA" w:rsidRPr="009A6C54">
        <w:tab/>
        <w:t xml:space="preserve">Range of Date Appointment Made dates; "from" and "to" dates separated by a semicolon. Dates must be in the </w:t>
      </w:r>
      <w:proofErr w:type="spellStart"/>
      <w:r w:rsidR="003539BA" w:rsidRPr="009A6C54">
        <w:t>FileMan</w:t>
      </w:r>
      <w:proofErr w:type="spellEnd"/>
      <w:r w:rsidR="003539BA" w:rsidRPr="009A6C54">
        <w:t xml:space="preserve"> format YYYMMDD </w:t>
      </w:r>
    </w:p>
    <w:p w:rsidR="003539BA" w:rsidRPr="009A6C54" w:rsidRDefault="003539BA" w:rsidP="009D0117">
      <w:pPr>
        <w:pStyle w:val="BodyText"/>
        <w:spacing w:before="0"/>
      </w:pPr>
      <w:r w:rsidRPr="009A6C54">
        <w:t>(note: time is not allowed).</w:t>
      </w:r>
    </w:p>
    <w:p w:rsidR="009D0117" w:rsidRPr="009A6C54" w:rsidRDefault="009D0117" w:rsidP="009D0117">
      <w:pPr>
        <w:pStyle w:val="BodyText3"/>
        <w:spacing w:before="0"/>
        <w:rPr>
          <w:color w:val="auto"/>
        </w:rPr>
      </w:pPr>
      <w:r w:rsidRPr="009A6C54">
        <w:rPr>
          <w:color w:val="auto"/>
        </w:rPr>
        <w:t>Array(16)= "from date; to date"</w:t>
      </w:r>
    </w:p>
    <w:p w:rsidR="009D0117" w:rsidRPr="009A6C54" w:rsidRDefault="009D0117" w:rsidP="009D0117">
      <w:pPr>
        <w:pStyle w:val="BodyText3"/>
        <w:rPr>
          <w:b/>
          <w:color w:val="auto"/>
        </w:rPr>
      </w:pPr>
      <w:r w:rsidRPr="009A6C54">
        <w:rPr>
          <w:b/>
          <w:color w:val="auto"/>
        </w:rPr>
        <w:t>S ARRAY(16)= "3040101;3040101"   (all appts that have a Date Appointment Made date of 3040101)</w:t>
      </w:r>
    </w:p>
    <w:p w:rsidR="009D0117" w:rsidRPr="009A6C54" w:rsidRDefault="009D0117" w:rsidP="009D0117">
      <w:pPr>
        <w:pStyle w:val="BodyText3"/>
        <w:rPr>
          <w:color w:val="auto"/>
        </w:rPr>
      </w:pPr>
      <w:r w:rsidRPr="009A6C54">
        <w:rPr>
          <w:color w:val="auto"/>
        </w:rPr>
        <w:t>S ARRAY(16)= "3040101"   (appts that have a Date Appointment Made date from 3040101 forward)</w:t>
      </w:r>
    </w:p>
    <w:p w:rsidR="009D0117" w:rsidRPr="009A6C54" w:rsidRDefault="009D0117" w:rsidP="009D0117">
      <w:pPr>
        <w:pStyle w:val="BodyText3"/>
        <w:rPr>
          <w:color w:val="auto"/>
        </w:rPr>
      </w:pPr>
      <w:r w:rsidRPr="009A6C54">
        <w:rPr>
          <w:color w:val="auto"/>
        </w:rPr>
        <w:t>S ARRAY(16)= ";3031231" (all appts that have a Date Appointment Made date through 3031231)</w:t>
      </w:r>
    </w:p>
    <w:p w:rsidR="009D0117" w:rsidRPr="009A6C54" w:rsidRDefault="009D0117" w:rsidP="009D0117">
      <w:pPr>
        <w:pStyle w:val="BodyText3"/>
        <w:rPr>
          <w:color w:val="auto"/>
        </w:rPr>
      </w:pPr>
      <w:r w:rsidRPr="009A6C54">
        <w:rPr>
          <w:color w:val="auto"/>
        </w:rPr>
        <w:t>S ARRAY(16)=DT   (all appts that have a Date Appointment Made date from today forward)</w:t>
      </w:r>
    </w:p>
    <w:p w:rsidR="009D0117" w:rsidRPr="009A6C54" w:rsidRDefault="009D0117" w:rsidP="009D0117">
      <w:pPr>
        <w:pStyle w:val="BodyText3"/>
        <w:rPr>
          <w:color w:val="auto"/>
        </w:rPr>
      </w:pPr>
      <w:r w:rsidRPr="009A6C54">
        <w:rPr>
          <w:color w:val="auto"/>
        </w:rPr>
        <w:t>S ARRAY(16)= DT_";3041231"  (all appts that have a Date Appointment Made date from today through 3041231)</w:t>
      </w:r>
    </w:p>
    <w:p w:rsidR="00E63324" w:rsidRPr="009A6C54" w:rsidRDefault="00E63324" w:rsidP="00E63324">
      <w:pPr>
        <w:pStyle w:val="Heading3"/>
      </w:pPr>
      <w:bookmarkStart w:id="273" w:name="_Toc11706676"/>
      <w:r w:rsidRPr="009A6C54">
        <w:t>Other Array Entries</w:t>
      </w:r>
      <w:bookmarkEnd w:id="273"/>
      <w:r w:rsidRPr="009A6C54">
        <w:t xml:space="preserve"> </w:t>
      </w:r>
    </w:p>
    <w:p w:rsidR="00E63324" w:rsidRPr="009A6C54" w:rsidRDefault="00E63324" w:rsidP="00E63324">
      <w:pPr>
        <w:pStyle w:val="BodyText"/>
        <w:jc w:val="center"/>
      </w:pPr>
      <w:r w:rsidRPr="009A6C54">
        <w:t>INPUT</w:t>
      </w:r>
    </w:p>
    <w:p w:rsidR="003539BA" w:rsidRPr="009A6C54" w:rsidRDefault="003539BA" w:rsidP="00106BBA">
      <w:pPr>
        <w:pStyle w:val="BodyText"/>
      </w:pPr>
      <w:r w:rsidRPr="009A6C54">
        <w:t>DESCRIPTION</w:t>
      </w:r>
      <w:r w:rsidRPr="009A6C54">
        <w:tab/>
        <w:t>ARRAY ENTRY</w:t>
      </w:r>
      <w:r w:rsidRPr="009A6C54">
        <w:tab/>
        <w:t>Format</w:t>
      </w:r>
      <w:r w:rsidRPr="009A6C54">
        <w:tab/>
        <w:t>Examples of Array with filter</w:t>
      </w:r>
    </w:p>
    <w:p w:rsidR="00E63324" w:rsidRPr="009A6C54" w:rsidRDefault="003539BA" w:rsidP="00106BBA">
      <w:pPr>
        <w:pStyle w:val="BodyText"/>
      </w:pPr>
      <w:r w:rsidRPr="009A6C54">
        <w:t xml:space="preserve">Field List - Required.   </w:t>
      </w:r>
      <w:r w:rsidRPr="009A6C54">
        <w:tab/>
        <w:t>ARRAY("FLDS")</w:t>
      </w:r>
      <w:r w:rsidRPr="009A6C54">
        <w:tab/>
      </w:r>
    </w:p>
    <w:p w:rsidR="003539BA" w:rsidRPr="009A6C54" w:rsidRDefault="003539BA" w:rsidP="00106BBA">
      <w:pPr>
        <w:pStyle w:val="BodyText"/>
      </w:pPr>
      <w:r w:rsidRPr="009A6C54">
        <w:t>List of appointment field IDs, each separated by a semicolon.  Order of fields is irrelevant.  See “Data Fields” for the list of appointment field IDs.  Or if all fields are required, then set array to “ALL” (case is irrelevant).</w:t>
      </w:r>
    </w:p>
    <w:p w:rsidR="009D0117" w:rsidRPr="009A6C54" w:rsidRDefault="009D0117" w:rsidP="009D0117">
      <w:pPr>
        <w:pStyle w:val="BodyText3"/>
        <w:spacing w:before="0" w:after="0"/>
        <w:rPr>
          <w:color w:val="auto"/>
        </w:rPr>
      </w:pPr>
      <w:r w:rsidRPr="009A6C54">
        <w:rPr>
          <w:color w:val="auto"/>
        </w:rPr>
        <w:t>ARRAY("FLDS")="id1;id2;id3", etc.</w:t>
      </w:r>
    </w:p>
    <w:p w:rsidR="009D0117" w:rsidRPr="009A6C54" w:rsidRDefault="009D0117" w:rsidP="009D0117">
      <w:pPr>
        <w:pStyle w:val="BodyText3"/>
        <w:rPr>
          <w:color w:val="auto"/>
        </w:rPr>
      </w:pPr>
      <w:r w:rsidRPr="009A6C54">
        <w:rPr>
          <w:color w:val="auto"/>
        </w:rPr>
        <w:t>ARRAY(“FLDS”)=”ALL”</w:t>
      </w:r>
      <w:r w:rsidRPr="009A6C54">
        <w:rPr>
          <w:color w:val="auto"/>
        </w:rPr>
        <w:tab/>
        <w:t>ARRAY("FLDS")="1;2;3;6;7;14;20"</w:t>
      </w:r>
    </w:p>
    <w:p w:rsidR="009D0117" w:rsidRPr="009A6C54" w:rsidRDefault="009D0117" w:rsidP="009D0117">
      <w:pPr>
        <w:pStyle w:val="BodyText3"/>
        <w:rPr>
          <w:color w:val="auto"/>
        </w:rPr>
      </w:pPr>
      <w:r w:rsidRPr="009A6C54">
        <w:rPr>
          <w:color w:val="auto"/>
        </w:rPr>
        <w:t>ARRAY("FLDS")=1</w:t>
      </w:r>
    </w:p>
    <w:p w:rsidR="009D0117" w:rsidRPr="009A6C54" w:rsidRDefault="009D0117" w:rsidP="009D0117">
      <w:pPr>
        <w:pStyle w:val="BodyText3"/>
        <w:rPr>
          <w:color w:val="auto"/>
        </w:rPr>
      </w:pPr>
      <w:r w:rsidRPr="009A6C54">
        <w:rPr>
          <w:color w:val="auto"/>
        </w:rPr>
        <w:t>ARRAY("FLDS")=”ALL”</w:t>
      </w:r>
    </w:p>
    <w:p w:rsidR="009D0117" w:rsidRPr="009A6C54" w:rsidRDefault="009D0117" w:rsidP="009D0117">
      <w:pPr>
        <w:pStyle w:val="BodyText3"/>
        <w:rPr>
          <w:color w:val="auto"/>
        </w:rPr>
      </w:pPr>
      <w:r w:rsidRPr="009A6C54">
        <w:rPr>
          <w:color w:val="auto"/>
        </w:rPr>
        <w:t>ARRAY("FLDS")=”all”</w:t>
      </w:r>
    </w:p>
    <w:p w:rsidR="009D0117" w:rsidRPr="009A6C54" w:rsidRDefault="009D0117" w:rsidP="009D0117">
      <w:pPr>
        <w:pStyle w:val="BodyText3"/>
        <w:rPr>
          <w:color w:val="auto"/>
        </w:rPr>
      </w:pPr>
      <w:r w:rsidRPr="009A6C54">
        <w:rPr>
          <w:color w:val="auto"/>
        </w:rPr>
        <w:t>Max Appointments - Optional</w:t>
      </w:r>
      <w:r w:rsidRPr="009A6C54">
        <w:rPr>
          <w:color w:val="auto"/>
        </w:rPr>
        <w:tab/>
        <w:t>ARRAY("MAX")</w:t>
      </w:r>
      <w:r w:rsidRPr="009A6C54">
        <w:rPr>
          <w:color w:val="auto"/>
        </w:rPr>
        <w:tab/>
        <w:t>Maximum number of appointments requested.  Must be a whole number not equal to 0.</w:t>
      </w:r>
    </w:p>
    <w:p w:rsidR="009D0117" w:rsidRPr="009A6C54" w:rsidRDefault="009D0117" w:rsidP="009D0117">
      <w:pPr>
        <w:pStyle w:val="BodyText3"/>
        <w:rPr>
          <w:color w:val="auto"/>
        </w:rPr>
      </w:pPr>
      <w:r w:rsidRPr="009A6C54">
        <w:rPr>
          <w:color w:val="auto"/>
        </w:rPr>
        <w:t>ARRAY("MAX")=value</w:t>
      </w:r>
    </w:p>
    <w:p w:rsidR="009D0117" w:rsidRPr="009A6C54" w:rsidRDefault="009D0117" w:rsidP="009D0117">
      <w:pPr>
        <w:pStyle w:val="BodyText3"/>
        <w:rPr>
          <w:color w:val="auto"/>
        </w:rPr>
      </w:pPr>
      <w:r w:rsidRPr="009A6C54">
        <w:rPr>
          <w:color w:val="auto"/>
        </w:rPr>
        <w:t>If value &gt; 0 or value=”” return first “N” appointments.</w:t>
      </w:r>
    </w:p>
    <w:p w:rsidR="009D0117" w:rsidRPr="009A6C54" w:rsidRDefault="009D0117" w:rsidP="009D0117">
      <w:pPr>
        <w:pStyle w:val="BodyText3"/>
        <w:rPr>
          <w:color w:val="auto"/>
        </w:rPr>
      </w:pPr>
      <w:r w:rsidRPr="009A6C54">
        <w:rPr>
          <w:color w:val="auto"/>
        </w:rPr>
        <w:t>Else if value &lt; 0 return last “N” appointments.</w:t>
      </w:r>
    </w:p>
    <w:p w:rsidR="009D0117" w:rsidRPr="009A6C54" w:rsidRDefault="009D0117" w:rsidP="009D0117">
      <w:pPr>
        <w:pStyle w:val="BodyText3"/>
        <w:rPr>
          <w:color w:val="auto"/>
        </w:rPr>
      </w:pPr>
      <w:r w:rsidRPr="009A6C54">
        <w:rPr>
          <w:color w:val="auto"/>
        </w:rPr>
        <w:t>ARRAY("MAX")=1</w:t>
      </w:r>
    </w:p>
    <w:p w:rsidR="009D0117" w:rsidRPr="009A6C54" w:rsidRDefault="009D0117" w:rsidP="009D0117">
      <w:pPr>
        <w:pStyle w:val="BodyText3"/>
        <w:rPr>
          <w:color w:val="auto"/>
        </w:rPr>
      </w:pPr>
      <w:r w:rsidRPr="009A6C54">
        <w:rPr>
          <w:color w:val="auto"/>
        </w:rPr>
        <w:t>ARRAY("MAX")=-1</w:t>
      </w:r>
    </w:p>
    <w:p w:rsidR="009D0117" w:rsidRPr="009A6C54" w:rsidRDefault="009D0117" w:rsidP="009D0117">
      <w:pPr>
        <w:pStyle w:val="BodyText3"/>
        <w:rPr>
          <w:color w:val="auto"/>
        </w:rPr>
      </w:pPr>
      <w:r w:rsidRPr="009A6C54">
        <w:rPr>
          <w:color w:val="auto"/>
        </w:rPr>
        <w:t>Sort Appointments by Patient DFN – Optional</w:t>
      </w:r>
      <w:r w:rsidRPr="009A6C54">
        <w:rPr>
          <w:color w:val="auto"/>
        </w:rPr>
        <w:tab/>
        <w:t>ARRAY(“SORT”)</w:t>
      </w:r>
      <w:r w:rsidRPr="009A6C54">
        <w:rPr>
          <w:color w:val="auto"/>
        </w:rPr>
        <w:tab/>
        <w:t xml:space="preserve">Allows the output to be sorted by Patient, instead of by Patient and Clinic. Must be set to ‘P’. </w:t>
      </w:r>
    </w:p>
    <w:p w:rsidR="009D0117" w:rsidRPr="009A6C54" w:rsidRDefault="009D0117" w:rsidP="009D0117">
      <w:pPr>
        <w:pStyle w:val="BodyText3"/>
        <w:rPr>
          <w:color w:val="auto"/>
        </w:rPr>
      </w:pPr>
      <w:r w:rsidRPr="009A6C54">
        <w:rPr>
          <w:color w:val="auto"/>
        </w:rPr>
        <w:t>ARRAY(“SORT”)=value</w:t>
      </w:r>
      <w:r w:rsidRPr="009A6C54">
        <w:rPr>
          <w:color w:val="auto"/>
        </w:rPr>
        <w:tab/>
        <w:t>ARRAY("SORT")="P"</w:t>
      </w:r>
    </w:p>
    <w:p w:rsidR="00B869F1" w:rsidRPr="009A6C54" w:rsidRDefault="00B869F1" w:rsidP="00B34C29">
      <w:pPr>
        <w:pStyle w:val="BodyText"/>
        <w:spacing w:before="0" w:after="0"/>
        <w:rPr>
          <w:lang w:val="en-US"/>
        </w:rPr>
      </w:pPr>
    </w:p>
    <w:p w:rsidR="009D0117" w:rsidRPr="009A6C54" w:rsidRDefault="009D0117" w:rsidP="00B34C29">
      <w:pPr>
        <w:pStyle w:val="BodyText"/>
        <w:spacing w:before="0" w:after="0"/>
        <w:rPr>
          <w:lang w:val="en-US"/>
        </w:rPr>
      </w:pPr>
    </w:p>
    <w:p w:rsidR="009D0117" w:rsidRPr="009A6C54" w:rsidRDefault="009D0117" w:rsidP="00B34C29">
      <w:pPr>
        <w:pStyle w:val="BodyText"/>
        <w:spacing w:before="0" w:after="0"/>
        <w:rPr>
          <w:lang w:val="en-US"/>
        </w:rPr>
      </w:pPr>
    </w:p>
    <w:p w:rsidR="003539BA" w:rsidRPr="009A6C54" w:rsidRDefault="003539BA" w:rsidP="00B34C29">
      <w:pPr>
        <w:pStyle w:val="BodyText"/>
        <w:spacing w:before="0" w:after="0"/>
      </w:pPr>
      <w:r w:rsidRPr="009A6C54">
        <w:t>Include Purged Appointments - Optional</w:t>
      </w:r>
      <w:r w:rsidRPr="009A6C54">
        <w:tab/>
        <w:t>ARRAY(“PURGED”)</w:t>
      </w:r>
      <w:r w:rsidRPr="009A6C54">
        <w:tab/>
        <w:t>Allows the user to receive non-canceled Appts that were purged from sub-file #44.003.</w:t>
      </w:r>
    </w:p>
    <w:p w:rsidR="009D0117" w:rsidRPr="009A6C54" w:rsidRDefault="009D0117" w:rsidP="009D0117">
      <w:pPr>
        <w:pStyle w:val="BodyText3"/>
        <w:rPr>
          <w:color w:val="auto"/>
        </w:rPr>
      </w:pPr>
      <w:r w:rsidRPr="009A6C54">
        <w:rPr>
          <w:color w:val="auto"/>
        </w:rPr>
        <w:t>ARRAY(“PURGED”)=1</w:t>
      </w:r>
      <w:r w:rsidRPr="009A6C54">
        <w:rPr>
          <w:color w:val="auto"/>
        </w:rPr>
        <w:tab/>
        <w:t>ARRAY(“PURGED”)=1</w:t>
      </w:r>
    </w:p>
    <w:p w:rsidR="003539BA" w:rsidRPr="009A6C54" w:rsidRDefault="003539BA" w:rsidP="00106BBA">
      <w:pPr>
        <w:pStyle w:val="BodyText"/>
      </w:pPr>
      <w:r w:rsidRPr="009A6C54">
        <w:t>The Field List array entry must be populated, or else error 115 will be generated.  See “SDAPI - Error Codes” for a complete list of error codes and messages.</w:t>
      </w:r>
    </w:p>
    <w:p w:rsidR="003539BA" w:rsidRPr="009A6C54" w:rsidRDefault="003539BA" w:rsidP="00106BBA">
      <w:pPr>
        <w:pStyle w:val="BodyText"/>
      </w:pPr>
      <w:r w:rsidRPr="009A6C54">
        <w:t>The Maximum Appointments array entry is best used to retrieve the next or last “n” appointments for 1 patient and/or 1 clinic, in conjunction with the appointment date/time filter.</w:t>
      </w:r>
    </w:p>
    <w:p w:rsidR="003539BA" w:rsidRPr="009A6C54" w:rsidRDefault="003539BA" w:rsidP="00106BBA">
      <w:pPr>
        <w:pStyle w:val="BodyText"/>
      </w:pPr>
      <w:r w:rsidRPr="009A6C54">
        <w:t>Note:  If the Maximum Appointment array entry is set to a valid value and more than 1 patient and/or more than 1 clinic are passed to the API, or if no patient and clinic is passed to the API, the error 115 will be generated.  See “SDAPI - Error codes” for a complete list of error codes and messages.</w:t>
      </w:r>
    </w:p>
    <w:p w:rsidR="003539BA" w:rsidRPr="009A6C54" w:rsidRDefault="003539BA" w:rsidP="002A07FC">
      <w:pPr>
        <w:pStyle w:val="Heading3"/>
      </w:pPr>
      <w:r w:rsidRPr="009A6C54">
        <w:t xml:space="preserve"> </w:t>
      </w:r>
      <w:bookmarkStart w:id="274" w:name="_Toc11706677"/>
      <w:r w:rsidRPr="009A6C54">
        <w:t>SDAPI - Error Codes</w:t>
      </w:r>
      <w:bookmarkEnd w:id="274"/>
    </w:p>
    <w:p w:rsidR="003539BA" w:rsidRPr="009A6C54" w:rsidRDefault="003539BA" w:rsidP="00106BBA">
      <w:pPr>
        <w:pStyle w:val="BodyText"/>
        <w:rPr>
          <w:lang w:val="en-US"/>
        </w:rPr>
      </w:pPr>
      <w:r w:rsidRPr="009A6C54">
        <w:t>Error Codes and Associated Messages</w:t>
      </w:r>
    </w:p>
    <w:p w:rsidR="00660025" w:rsidRPr="009A6C54" w:rsidRDefault="00660025" w:rsidP="00741C15">
      <w:pPr>
        <w:pStyle w:val="Caption"/>
        <w:rPr>
          <w:lang w:val="en-US"/>
        </w:rPr>
      </w:pPr>
      <w:bookmarkStart w:id="275" w:name="_Toc11706878"/>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39</w:t>
      </w:r>
      <w:r w:rsidR="007F1C38">
        <w:rPr>
          <w:noProof/>
        </w:rPr>
        <w:fldChar w:fldCharType="end"/>
      </w:r>
      <w:r w:rsidRPr="009A6C54">
        <w:rPr>
          <w:lang w:val="en-US"/>
        </w:rPr>
        <w:t>:  SDAPI – Error Codes</w:t>
      </w:r>
      <w:bookmarkEnd w:id="275"/>
    </w:p>
    <w:tbl>
      <w:tblPr>
        <w:tblW w:w="97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1560"/>
        <w:gridCol w:w="3127"/>
        <w:gridCol w:w="5040"/>
      </w:tblGrid>
      <w:tr w:rsidR="00E63324" w:rsidRPr="009A6C54" w:rsidTr="002B5785">
        <w:trPr>
          <w:tblHeader/>
        </w:trPr>
        <w:tc>
          <w:tcPr>
            <w:tcW w:w="1560" w:type="dxa"/>
            <w:shd w:val="clear" w:color="auto" w:fill="BFBFBF"/>
          </w:tcPr>
          <w:p w:rsidR="00E63324" w:rsidRPr="009A6C54" w:rsidRDefault="00E63324" w:rsidP="00FD58B6">
            <w:pPr>
              <w:pStyle w:val="TableHeading"/>
            </w:pPr>
            <w:bookmarkStart w:id="276" w:name="ColumnTitle_36"/>
            <w:bookmarkEnd w:id="276"/>
            <w:r w:rsidRPr="009A6C54">
              <w:t>Error Code</w:t>
            </w:r>
          </w:p>
        </w:tc>
        <w:tc>
          <w:tcPr>
            <w:tcW w:w="3127" w:type="dxa"/>
            <w:shd w:val="clear" w:color="auto" w:fill="BFBFBF"/>
          </w:tcPr>
          <w:p w:rsidR="00E63324" w:rsidRPr="009A6C54" w:rsidRDefault="00E63324" w:rsidP="00FD58B6">
            <w:pPr>
              <w:pStyle w:val="TableHeading"/>
            </w:pPr>
            <w:r w:rsidRPr="009A6C54">
              <w:t>Error Message</w:t>
            </w:r>
          </w:p>
        </w:tc>
        <w:tc>
          <w:tcPr>
            <w:tcW w:w="5040" w:type="dxa"/>
            <w:shd w:val="clear" w:color="auto" w:fill="BFBFBF"/>
          </w:tcPr>
          <w:p w:rsidR="00E63324" w:rsidRPr="009A6C54" w:rsidRDefault="00E63324" w:rsidP="00FD58B6">
            <w:pPr>
              <w:pStyle w:val="TableHeading"/>
            </w:pPr>
            <w:r w:rsidRPr="009A6C54">
              <w:t>Occurs…</w:t>
            </w:r>
          </w:p>
        </w:tc>
      </w:tr>
      <w:tr w:rsidR="00E63324" w:rsidRPr="009A6C54" w:rsidTr="00E63324">
        <w:trPr>
          <w:trHeight w:val="413"/>
        </w:trPr>
        <w:tc>
          <w:tcPr>
            <w:tcW w:w="1560" w:type="dxa"/>
          </w:tcPr>
          <w:p w:rsidR="00E63324" w:rsidRPr="009A6C54" w:rsidRDefault="00E63324" w:rsidP="00FD58B6">
            <w:pPr>
              <w:pStyle w:val="TableText"/>
            </w:pPr>
            <w:r w:rsidRPr="009A6C54">
              <w:t>101</w:t>
            </w:r>
          </w:p>
        </w:tc>
        <w:tc>
          <w:tcPr>
            <w:tcW w:w="3127" w:type="dxa"/>
          </w:tcPr>
          <w:p w:rsidR="00E63324" w:rsidRPr="009A6C54" w:rsidRDefault="00E63324" w:rsidP="00FD58B6">
            <w:pPr>
              <w:pStyle w:val="TableText"/>
            </w:pPr>
            <w:r w:rsidRPr="009A6C54">
              <w:t>DATABASE IS UNAVAILABLE</w:t>
            </w:r>
          </w:p>
        </w:tc>
        <w:tc>
          <w:tcPr>
            <w:tcW w:w="5040" w:type="dxa"/>
          </w:tcPr>
          <w:p w:rsidR="00E63324" w:rsidRPr="009A6C54" w:rsidRDefault="00E63324" w:rsidP="00FD58B6">
            <w:pPr>
              <w:pStyle w:val="TableText"/>
            </w:pPr>
            <w:r w:rsidRPr="009A6C54">
              <w:t xml:space="preserve">If the Scheduling database or </w:t>
            </w:r>
            <w:proofErr w:type="spellStart"/>
            <w:r w:rsidRPr="009A6C54">
              <w:t>VistALink</w:t>
            </w:r>
            <w:proofErr w:type="spellEnd"/>
            <w:r w:rsidRPr="009A6C54">
              <w:t xml:space="preserve"> is unavailable</w:t>
            </w:r>
          </w:p>
        </w:tc>
      </w:tr>
      <w:tr w:rsidR="00E63324" w:rsidRPr="009A6C54" w:rsidTr="00E63324">
        <w:trPr>
          <w:trHeight w:val="512"/>
        </w:trPr>
        <w:tc>
          <w:tcPr>
            <w:tcW w:w="1560" w:type="dxa"/>
          </w:tcPr>
          <w:p w:rsidR="00E63324" w:rsidRPr="009A6C54" w:rsidRDefault="00E63324" w:rsidP="00FD58B6">
            <w:pPr>
              <w:pStyle w:val="TableText"/>
            </w:pPr>
            <w:r w:rsidRPr="009A6C54">
              <w:t>115</w:t>
            </w:r>
          </w:p>
        </w:tc>
        <w:tc>
          <w:tcPr>
            <w:tcW w:w="3127" w:type="dxa"/>
          </w:tcPr>
          <w:p w:rsidR="00E63324" w:rsidRPr="009A6C54" w:rsidRDefault="00E63324" w:rsidP="00FD58B6">
            <w:pPr>
              <w:pStyle w:val="TableText"/>
            </w:pPr>
            <w:r w:rsidRPr="009A6C54">
              <w:t>INVALID INPUT ARRAY ENTRY</w:t>
            </w:r>
          </w:p>
        </w:tc>
        <w:tc>
          <w:tcPr>
            <w:tcW w:w="5040" w:type="dxa"/>
          </w:tcPr>
          <w:p w:rsidR="00E63324" w:rsidRPr="009A6C54" w:rsidRDefault="00E63324" w:rsidP="00FD58B6">
            <w:pPr>
              <w:pStyle w:val="TableText"/>
            </w:pPr>
            <w:r w:rsidRPr="009A6C54">
              <w:t>If the input array has an invalid entry or the field list is null</w:t>
            </w:r>
          </w:p>
        </w:tc>
      </w:tr>
      <w:tr w:rsidR="00E63324" w:rsidRPr="009A6C54" w:rsidTr="00E63324">
        <w:tc>
          <w:tcPr>
            <w:tcW w:w="1560" w:type="dxa"/>
          </w:tcPr>
          <w:p w:rsidR="00E63324" w:rsidRPr="009A6C54" w:rsidRDefault="00E63324" w:rsidP="00FD58B6">
            <w:pPr>
              <w:pStyle w:val="TableText"/>
            </w:pPr>
            <w:r w:rsidRPr="009A6C54">
              <w:t>116</w:t>
            </w:r>
          </w:p>
        </w:tc>
        <w:tc>
          <w:tcPr>
            <w:tcW w:w="3127" w:type="dxa"/>
          </w:tcPr>
          <w:p w:rsidR="00E63324" w:rsidRPr="009A6C54" w:rsidRDefault="00E63324" w:rsidP="00FD58B6">
            <w:pPr>
              <w:pStyle w:val="TableText"/>
            </w:pPr>
            <w:r w:rsidRPr="009A6C54">
              <w:t>DATA MISMATCH</w:t>
            </w:r>
          </w:p>
        </w:tc>
        <w:tc>
          <w:tcPr>
            <w:tcW w:w="5040" w:type="dxa"/>
          </w:tcPr>
          <w:p w:rsidR="00E63324" w:rsidRPr="009A6C54" w:rsidRDefault="00E63324" w:rsidP="00FD58B6">
            <w:pPr>
              <w:pStyle w:val="TableText"/>
            </w:pPr>
            <w:r w:rsidRPr="009A6C54">
              <w:t>If VistA and the database are out of sync. i.e., the database returns an IEN not found on VistA</w:t>
            </w:r>
          </w:p>
        </w:tc>
      </w:tr>
      <w:tr w:rsidR="00E63324" w:rsidRPr="009A6C54" w:rsidTr="00E63324">
        <w:tc>
          <w:tcPr>
            <w:tcW w:w="1560" w:type="dxa"/>
          </w:tcPr>
          <w:p w:rsidR="00E63324" w:rsidRPr="009A6C54" w:rsidRDefault="00E63324" w:rsidP="00FD58B6">
            <w:pPr>
              <w:pStyle w:val="TableText"/>
            </w:pPr>
            <w:r w:rsidRPr="009A6C54">
              <w:t>117</w:t>
            </w:r>
          </w:p>
        </w:tc>
        <w:tc>
          <w:tcPr>
            <w:tcW w:w="3127" w:type="dxa"/>
          </w:tcPr>
          <w:p w:rsidR="00E63324" w:rsidRPr="009A6C54" w:rsidRDefault="00E63324" w:rsidP="00FD58B6">
            <w:pPr>
              <w:pStyle w:val="TableText"/>
            </w:pPr>
            <w:r w:rsidRPr="009A6C54">
              <w:t>SDAPI ERROR</w:t>
            </w:r>
          </w:p>
        </w:tc>
        <w:tc>
          <w:tcPr>
            <w:tcW w:w="5040" w:type="dxa"/>
          </w:tcPr>
          <w:p w:rsidR="00E63324" w:rsidRPr="009A6C54" w:rsidRDefault="00E63324" w:rsidP="00FD58B6">
            <w:pPr>
              <w:pStyle w:val="TableText"/>
            </w:pPr>
            <w:r w:rsidRPr="009A6C54">
              <w:t>For catching new error codes that could be added at a later time.</w:t>
            </w:r>
          </w:p>
        </w:tc>
      </w:tr>
      <w:tr w:rsidR="00E63324" w:rsidRPr="009A6C54" w:rsidTr="00EB4B85">
        <w:tc>
          <w:tcPr>
            <w:tcW w:w="9727" w:type="dxa"/>
            <w:gridSpan w:val="3"/>
          </w:tcPr>
          <w:p w:rsidR="00E63324" w:rsidRPr="009A6C54" w:rsidRDefault="00E63324" w:rsidP="00FD58B6">
            <w:pPr>
              <w:pStyle w:val="TableText"/>
            </w:pPr>
            <w:r w:rsidRPr="009A6C54">
              <w:t>Error codes 101, 116 and 117 will not occur until the RSA has been implemented.  Coding for these error codes needs to be done now so that no other coding changes will need to be made in the future.  Each application will need to decide how to handle the return of those three error codes.</w:t>
            </w:r>
            <w:r w:rsidR="00B34C29" w:rsidRPr="009A6C54">
              <w:t xml:space="preserve"> </w:t>
            </w:r>
          </w:p>
        </w:tc>
      </w:tr>
    </w:tbl>
    <w:p w:rsidR="003539BA" w:rsidRPr="009A6C54" w:rsidRDefault="003539BA" w:rsidP="002A07FC">
      <w:pPr>
        <w:pStyle w:val="Heading3"/>
      </w:pPr>
      <w:bookmarkStart w:id="277" w:name="_Toc11706678"/>
      <w:r w:rsidRPr="009A6C54">
        <w:t>SDAPI - Constraints</w:t>
      </w:r>
      <w:bookmarkEnd w:id="277"/>
    </w:p>
    <w:p w:rsidR="003539BA" w:rsidRPr="009A6C54" w:rsidRDefault="00E63324" w:rsidP="00106BBA">
      <w:pPr>
        <w:pStyle w:val="BodyText"/>
      </w:pPr>
      <w:r w:rsidRPr="009A6C54">
        <w:t>API CONSTRAINTS</w:t>
      </w:r>
    </w:p>
    <w:p w:rsidR="003539BA" w:rsidRPr="009A6C54" w:rsidRDefault="003539BA" w:rsidP="00106BBA">
      <w:pPr>
        <w:pStyle w:val="BodyText"/>
      </w:pPr>
      <w:r w:rsidRPr="009A6C54">
        <w:t xml:space="preserve">Cancelled appointments are returned only if the patient filter is populated.  </w:t>
      </w:r>
    </w:p>
    <w:p w:rsidR="003539BA" w:rsidRPr="009A6C54" w:rsidRDefault="003539BA" w:rsidP="00106BBA">
      <w:pPr>
        <w:pStyle w:val="BodyText"/>
      </w:pPr>
      <w:r w:rsidRPr="009A6C54">
        <w:t>Cancelled appointments will always have null values in the following fields:</w:t>
      </w:r>
    </w:p>
    <w:p w:rsidR="003539BA" w:rsidRPr="009A6C54" w:rsidRDefault="003539BA" w:rsidP="00106BBA">
      <w:pPr>
        <w:pStyle w:val="BodyText"/>
      </w:pPr>
      <w:r w:rsidRPr="009A6C54">
        <w:t>Length of Appointment</w:t>
      </w:r>
      <w:r w:rsidRPr="009A6C54">
        <w:tab/>
      </w:r>
      <w:r w:rsidR="00E63324" w:rsidRPr="009A6C54">
        <w:tab/>
      </w:r>
      <w:r w:rsidRPr="009A6C54">
        <w:t>Eligibility of Visit</w:t>
      </w:r>
      <w:r w:rsidRPr="009A6C54">
        <w:tab/>
        <w:t>Comments</w:t>
      </w:r>
    </w:p>
    <w:p w:rsidR="003539BA" w:rsidRPr="009A6C54" w:rsidRDefault="003539BA" w:rsidP="00106BBA">
      <w:pPr>
        <w:pStyle w:val="BodyText"/>
      </w:pPr>
      <w:r w:rsidRPr="009A6C54">
        <w:t>Check-Out Date/Time</w:t>
      </w:r>
      <w:r w:rsidRPr="009A6C54">
        <w:tab/>
      </w:r>
      <w:r w:rsidR="00E63324" w:rsidRPr="009A6C54">
        <w:tab/>
      </w:r>
      <w:r w:rsidRPr="009A6C54">
        <w:t>Check-In Date/Time</w:t>
      </w:r>
      <w:r w:rsidRPr="009A6C54">
        <w:tab/>
        <w:t>Overbook</w:t>
      </w:r>
    </w:p>
    <w:p w:rsidR="003539BA" w:rsidRPr="009A6C54" w:rsidRDefault="003539BA" w:rsidP="00106BBA">
      <w:pPr>
        <w:pStyle w:val="BodyText"/>
      </w:pPr>
      <w:r w:rsidRPr="009A6C54">
        <w:t>If you want canceled appointments, but don’t want to specify a subset of patients, then set the patient filter [ARRAY(4)] equal to “^DPT(“.  This will result in canceled appointments being returned.  Note, however, that this will decrease the performance time of the API, as it will spin through the entire VistA Patient file, looking for appointments in the specified clinics (if filter is populated).  It will, however, have no negative performance impact when it retrieves appointments from the RSA.</w:t>
      </w:r>
    </w:p>
    <w:p w:rsidR="003539BA" w:rsidRPr="009A6C54" w:rsidRDefault="003539BA" w:rsidP="00106BBA">
      <w:pPr>
        <w:pStyle w:val="BodyText"/>
      </w:pPr>
      <w:r w:rsidRPr="009A6C54">
        <w:t>The Max Appointments array entry can only be used with 1 patient and/or 1 clinic.  If multiple patients and/or clinics are passed or no clinic and/or patient is passed, an error message will be generated.</w:t>
      </w:r>
    </w:p>
    <w:p w:rsidR="003539BA" w:rsidRPr="009A6C54" w:rsidRDefault="003539BA" w:rsidP="00106BBA">
      <w:pPr>
        <w:pStyle w:val="BodyText"/>
      </w:pPr>
      <w:r w:rsidRPr="009A6C54">
        <w:t>Use of the PURGED array parameter requires 2 conditions to be met:  the patient filter must be populated; and the field list must not contain fields 5-9, 11, 22, 28, 30, 31, or 33, otherwise error 115 will be returned.</w:t>
      </w:r>
    </w:p>
    <w:p w:rsidR="003539BA" w:rsidRPr="009A6C54" w:rsidRDefault="003539BA" w:rsidP="00EC5516">
      <w:pPr>
        <w:pStyle w:val="Heading3"/>
      </w:pPr>
      <w:bookmarkStart w:id="278" w:name="_Toc11706679"/>
      <w:r w:rsidRPr="009A6C54">
        <w:t>Application Programmer Interface - GETAPPT</w:t>
      </w:r>
      <w:bookmarkEnd w:id="278"/>
    </w:p>
    <w:p w:rsidR="003539BA" w:rsidRPr="009A6C54" w:rsidRDefault="003539BA" w:rsidP="00106BBA">
      <w:pPr>
        <w:pStyle w:val="BodyText"/>
      </w:pPr>
      <w:r w:rsidRPr="009A6C54">
        <w:t>Name:</w:t>
      </w:r>
      <w:r w:rsidRPr="009A6C54">
        <w:tab/>
      </w:r>
      <w:r w:rsidR="00B45468" w:rsidRPr="009A6C54">
        <w:tab/>
      </w:r>
      <w:r w:rsidRPr="009A6C54">
        <w:t>GETAPPT ; Retrieve Appointment Data for a Patient ID</w:t>
      </w:r>
    </w:p>
    <w:p w:rsidR="003539BA" w:rsidRPr="009A6C54" w:rsidRDefault="003539BA" w:rsidP="00B45468">
      <w:pPr>
        <w:pStyle w:val="BodyText"/>
        <w:ind w:left="1440" w:hanging="1440"/>
      </w:pPr>
      <w:r w:rsidRPr="009A6C54">
        <w:t>Declaration:</w:t>
      </w:r>
      <w:r w:rsidRPr="009A6C54">
        <w:tab/>
        <w:t>GETAPPT^SDAMA201(SDIEN,SDFIELDS,SDAPSTAT, SDSTART,SDEND,SDRESULT,SDIOSTAT)</w:t>
      </w:r>
    </w:p>
    <w:p w:rsidR="00B45468" w:rsidRPr="009A6C54" w:rsidRDefault="003539BA" w:rsidP="00106BBA">
      <w:pPr>
        <w:pStyle w:val="BodyText"/>
      </w:pPr>
      <w:r w:rsidRPr="009A6C54">
        <w:t>Description:</w:t>
      </w:r>
      <w:r w:rsidRPr="009A6C54">
        <w:tab/>
        <w:t xml:space="preserve">Returns appointment information for a specific patient ID.  To use this API, subscribe </w:t>
      </w:r>
    </w:p>
    <w:p w:rsidR="003539BA" w:rsidRPr="009A6C54" w:rsidRDefault="00B45468" w:rsidP="00106BBA">
      <w:pPr>
        <w:pStyle w:val="BodyText"/>
      </w:pPr>
      <w:r w:rsidRPr="009A6C54">
        <w:tab/>
      </w:r>
      <w:r w:rsidRPr="009A6C54">
        <w:tab/>
      </w:r>
      <w:r w:rsidRPr="009A6C54">
        <w:tab/>
      </w:r>
      <w:r w:rsidR="003539BA" w:rsidRPr="009A6C54">
        <w:t>to Integration Agreement #3859.</w:t>
      </w:r>
    </w:p>
    <w:p w:rsidR="003539BA" w:rsidRPr="009A6C54" w:rsidRDefault="003539BA" w:rsidP="00106BBA">
      <w:pPr>
        <w:pStyle w:val="BodyText"/>
      </w:pPr>
      <w:r w:rsidRPr="009A6C54">
        <w:t>Arguments:</w:t>
      </w:r>
      <w:r w:rsidRPr="009A6C54">
        <w:tab/>
        <w:t>SDIEN</w:t>
      </w:r>
      <w:r w:rsidRPr="009A6C54">
        <w:tab/>
        <w:t>Patient IEN (required)</w:t>
      </w:r>
    </w:p>
    <w:p w:rsidR="003539BA" w:rsidRPr="009A6C54" w:rsidRDefault="003539BA" w:rsidP="00106BBA">
      <w:pPr>
        <w:pStyle w:val="BodyText"/>
      </w:pPr>
      <w:r w:rsidRPr="009A6C54">
        <w:t>SDFIELDS</w:t>
      </w:r>
      <w:r w:rsidRPr="009A6C54">
        <w:tab/>
        <w:t>Field List (optional, each field number separated by a semi-colon)</w:t>
      </w:r>
    </w:p>
    <w:p w:rsidR="003539BA" w:rsidRPr="009A6C54" w:rsidRDefault="003539BA" w:rsidP="00E63324">
      <w:pPr>
        <w:pStyle w:val="BodyText"/>
        <w:ind w:left="1440"/>
      </w:pPr>
      <w:r w:rsidRPr="009A6C54">
        <w:t>SDAPSTAT</w:t>
      </w:r>
      <w:r w:rsidRPr="009A6C54">
        <w:tab/>
        <w:t xml:space="preserve">Appointment Status Filter (optional, each value </w:t>
      </w:r>
      <w:r w:rsidRPr="009A6C54">
        <w:tab/>
        <w:t>separated by a semi-colon.  See “Filters” for default and valid values)</w:t>
      </w:r>
    </w:p>
    <w:p w:rsidR="003539BA" w:rsidRPr="009A6C54" w:rsidRDefault="003539BA" w:rsidP="00E63324">
      <w:pPr>
        <w:pStyle w:val="BodyText"/>
        <w:ind w:left="1440"/>
      </w:pPr>
      <w:r w:rsidRPr="009A6C54">
        <w:t>SDSTART</w:t>
      </w:r>
      <w:r w:rsidRPr="009A6C54">
        <w:tab/>
        <w:t xml:space="preserve">Start Date (optional, internal </w:t>
      </w:r>
      <w:proofErr w:type="spellStart"/>
      <w:r w:rsidRPr="009A6C54">
        <w:t>FileMan</w:t>
      </w:r>
      <w:proofErr w:type="spellEnd"/>
      <w:r w:rsidRPr="009A6C54">
        <w:t xml:space="preserve"> format)</w:t>
      </w:r>
    </w:p>
    <w:p w:rsidR="003539BA" w:rsidRPr="009A6C54" w:rsidRDefault="003539BA" w:rsidP="00E63324">
      <w:pPr>
        <w:pStyle w:val="BodyText"/>
        <w:ind w:left="1440"/>
      </w:pPr>
      <w:r w:rsidRPr="009A6C54">
        <w:t>SDEND</w:t>
      </w:r>
      <w:r w:rsidRPr="009A6C54">
        <w:tab/>
        <w:t xml:space="preserve">End Date (optional, internal </w:t>
      </w:r>
      <w:proofErr w:type="spellStart"/>
      <w:r w:rsidRPr="009A6C54">
        <w:t>FileMan</w:t>
      </w:r>
      <w:proofErr w:type="spellEnd"/>
      <w:r w:rsidRPr="009A6C54">
        <w:t xml:space="preserve"> format)</w:t>
      </w:r>
    </w:p>
    <w:p w:rsidR="003539BA" w:rsidRPr="009A6C54" w:rsidRDefault="003539BA" w:rsidP="00E63324">
      <w:pPr>
        <w:pStyle w:val="BodyText"/>
        <w:ind w:left="1440"/>
      </w:pPr>
      <w:r w:rsidRPr="009A6C54">
        <w:t xml:space="preserve">SDRESULT </w:t>
      </w:r>
      <w:r w:rsidRPr="009A6C54">
        <w:tab/>
        <w:t>Local variable to hold returned appointment Count (optional, passed by reference)</w:t>
      </w:r>
    </w:p>
    <w:p w:rsidR="003539BA" w:rsidRPr="009A6C54" w:rsidRDefault="003539BA" w:rsidP="00E63324">
      <w:pPr>
        <w:pStyle w:val="BodyText"/>
        <w:ind w:left="1440"/>
      </w:pPr>
      <w:r w:rsidRPr="009A6C54">
        <w:t>SDIOSTAT</w:t>
      </w:r>
      <w:r w:rsidRPr="009A6C54">
        <w:tab/>
        <w:t>Patient Status Filter (optional, see “Filters” for default and valid values)</w:t>
      </w:r>
    </w:p>
    <w:p w:rsidR="003539BA" w:rsidRPr="009A6C54" w:rsidRDefault="003539BA" w:rsidP="00106BBA">
      <w:pPr>
        <w:pStyle w:val="BodyText"/>
      </w:pPr>
      <w:r w:rsidRPr="009A6C54">
        <w:t>Field List:</w:t>
      </w:r>
      <w:r w:rsidR="00033E4E" w:rsidRPr="009A6C54">
        <w:rPr>
          <w:lang w:val="en-US"/>
        </w:rPr>
        <w:t xml:space="preserve"> </w:t>
      </w:r>
      <w:r w:rsidR="00033E4E" w:rsidRPr="009A6C54">
        <w:t xml:space="preserve"> </w:t>
      </w:r>
      <w:r w:rsidRPr="009A6C54">
        <w:t>A null value in this parameter will result in ALL appointment data fields being returned.  See “Data Fields” for a list of the field numbers and corresponding data available in this API.</w:t>
      </w:r>
    </w:p>
    <w:p w:rsidR="003539BA" w:rsidRPr="009A6C54" w:rsidRDefault="003539BA" w:rsidP="00106BBA">
      <w:pPr>
        <w:pStyle w:val="BodyText"/>
      </w:pPr>
      <w:r w:rsidRPr="009A6C54">
        <w:t>Return Values:</w:t>
      </w:r>
      <w:r w:rsidR="00E63324" w:rsidRPr="009A6C54">
        <w:t xml:space="preserve">  </w:t>
      </w:r>
      <w:r w:rsidRPr="009A6C54">
        <w:t xml:space="preserve">If no errors occur and appointments are found, SDRESULT will contain the appointment count and the requested data will be returned in:  ^TMP($J,”SDAMA201”,”GETAPPT”,x,y) = field y data where ‘x’ is an incremental appointment count (starting with 1) and ‘y’ is the field number requested.  </w:t>
      </w:r>
    </w:p>
    <w:p w:rsidR="003539BA" w:rsidRPr="009A6C54" w:rsidRDefault="003539BA" w:rsidP="00106BBA">
      <w:pPr>
        <w:pStyle w:val="BodyText"/>
      </w:pPr>
      <w:r w:rsidRPr="009A6C54">
        <w:t>If no errors occur and no appointments are found, then SDRESULT will contain a value of 0 and the ^TMP($J,”SDAMA201”,”GETAPPT”,x,y) array will not be generated.</w:t>
      </w:r>
    </w:p>
    <w:p w:rsidR="003539BA" w:rsidRPr="009A6C54" w:rsidRDefault="003539BA" w:rsidP="00106BBA">
      <w:pPr>
        <w:pStyle w:val="BodyText"/>
      </w:pPr>
      <w:r w:rsidRPr="009A6C54">
        <w:t>If an error occurs, SDRESULT will be –1 and the error codes and messages will be returned in ^TMP($J,”SDAMA201”,”GETAPPT”,”ERROR”,error code) = error message. See “Error Codes” for a list of error codes and messages.</w:t>
      </w:r>
    </w:p>
    <w:p w:rsidR="003539BA" w:rsidRPr="009A6C54" w:rsidRDefault="008A56AA" w:rsidP="00106BBA">
      <w:pPr>
        <w:pStyle w:val="BodyText"/>
      </w:pPr>
      <w:r w:rsidRPr="009A6C54">
        <w:t xml:space="preserve">Other: </w:t>
      </w:r>
      <w:r w:rsidR="003539BA" w:rsidRPr="009A6C54">
        <w:t>When processing has completed, kill the temporary array: ^TMP($J,”SDAMA201”,”GETAPPT”)</w:t>
      </w:r>
    </w:p>
    <w:p w:rsidR="009D0117" w:rsidRPr="009A6C54" w:rsidRDefault="009D0117" w:rsidP="00106BBA">
      <w:pPr>
        <w:pStyle w:val="BodyText"/>
        <w:rPr>
          <w:b/>
          <w:lang w:val="en-US"/>
        </w:rPr>
      </w:pPr>
    </w:p>
    <w:p w:rsidR="009D0117" w:rsidRPr="009A6C54" w:rsidRDefault="009D0117" w:rsidP="00106BBA">
      <w:pPr>
        <w:pStyle w:val="BodyText"/>
        <w:rPr>
          <w:b/>
          <w:lang w:val="en-US"/>
        </w:rPr>
      </w:pPr>
    </w:p>
    <w:p w:rsidR="009D0117" w:rsidRPr="009A6C54" w:rsidRDefault="009D0117" w:rsidP="00106BBA">
      <w:pPr>
        <w:pStyle w:val="BodyText"/>
        <w:rPr>
          <w:b/>
          <w:lang w:val="en-US"/>
        </w:rPr>
      </w:pPr>
    </w:p>
    <w:p w:rsidR="009D0117" w:rsidRPr="009A6C54" w:rsidRDefault="009D0117" w:rsidP="00106BBA">
      <w:pPr>
        <w:pStyle w:val="BodyText"/>
        <w:rPr>
          <w:b/>
          <w:lang w:val="en-US"/>
        </w:rPr>
      </w:pPr>
    </w:p>
    <w:p w:rsidR="009D0117" w:rsidRPr="009A6C54" w:rsidRDefault="009D0117" w:rsidP="00106BBA">
      <w:pPr>
        <w:pStyle w:val="BodyText"/>
        <w:rPr>
          <w:b/>
          <w:lang w:val="en-US"/>
        </w:rPr>
      </w:pPr>
    </w:p>
    <w:p w:rsidR="009D0117" w:rsidRPr="009A6C54" w:rsidRDefault="009D0117" w:rsidP="00106BBA">
      <w:pPr>
        <w:pStyle w:val="BodyText"/>
        <w:rPr>
          <w:b/>
          <w:lang w:val="en-US"/>
        </w:rPr>
      </w:pPr>
    </w:p>
    <w:p w:rsidR="009D0117" w:rsidRPr="009A6C54" w:rsidRDefault="009D0117" w:rsidP="00106BBA">
      <w:pPr>
        <w:pStyle w:val="BodyText"/>
        <w:rPr>
          <w:b/>
          <w:lang w:val="en-US"/>
        </w:rPr>
      </w:pPr>
    </w:p>
    <w:p w:rsidR="009D0117" w:rsidRPr="009A6C54" w:rsidRDefault="009D0117" w:rsidP="00106BBA">
      <w:pPr>
        <w:pStyle w:val="BodyText"/>
        <w:rPr>
          <w:b/>
          <w:lang w:val="en-US"/>
        </w:rPr>
      </w:pPr>
    </w:p>
    <w:p w:rsidR="003539BA" w:rsidRPr="009A6C54" w:rsidRDefault="002A07FC" w:rsidP="00106BBA">
      <w:pPr>
        <w:pStyle w:val="BodyText"/>
        <w:rPr>
          <w:b/>
        </w:rPr>
      </w:pPr>
      <w:r w:rsidRPr="009A6C54">
        <w:rPr>
          <w:b/>
        </w:rPr>
        <w:t>GETAPPT EXAMPLES</w:t>
      </w:r>
    </w:p>
    <w:p w:rsidR="003539BA" w:rsidRPr="009A6C54" w:rsidRDefault="003539BA" w:rsidP="00106BBA">
      <w:pPr>
        <w:pStyle w:val="BodyText"/>
      </w:pPr>
      <w:r w:rsidRPr="009A6C54">
        <w:t>1)</w:t>
      </w:r>
      <w:r w:rsidR="00033E4E" w:rsidRPr="009A6C54">
        <w:t xml:space="preserve"> </w:t>
      </w:r>
      <w:r w:rsidRPr="009A6C54">
        <w:t>Retrieve scheduled/kept inpatient appointment date/time, clinic ID, appt status, comments, and patient status for patient 99 from 1/1/02 through 1/31/02:</w:t>
      </w:r>
    </w:p>
    <w:p w:rsidR="009D0117" w:rsidRPr="009A6C54" w:rsidRDefault="009D0117" w:rsidP="009D0117">
      <w:pPr>
        <w:pStyle w:val="BodyText3"/>
        <w:rPr>
          <w:color w:val="auto"/>
        </w:rPr>
      </w:pPr>
      <w:r w:rsidRPr="009A6C54">
        <w:rPr>
          <w:color w:val="auto"/>
        </w:rPr>
        <w:t>&gt;D GETAPPT^SDAMA201(99,”1;2;3;6;12”,”R”,3020101,3020131,.SDRESULT,”I”)</w:t>
      </w:r>
    </w:p>
    <w:p w:rsidR="009D0117" w:rsidRPr="009A6C54" w:rsidRDefault="009D0117" w:rsidP="009D0117">
      <w:pPr>
        <w:pStyle w:val="BodyText3"/>
        <w:rPr>
          <w:color w:val="auto"/>
        </w:rPr>
      </w:pPr>
      <w:r w:rsidRPr="009A6C54">
        <w:rPr>
          <w:color w:val="auto"/>
        </w:rPr>
        <w:t>&gt;ZW SDRESULT</w:t>
      </w:r>
    </w:p>
    <w:p w:rsidR="009D0117" w:rsidRPr="009A6C54" w:rsidRDefault="009D0117" w:rsidP="009D0117">
      <w:pPr>
        <w:pStyle w:val="BodyText3"/>
        <w:rPr>
          <w:color w:val="auto"/>
        </w:rPr>
      </w:pPr>
      <w:r w:rsidRPr="009A6C54">
        <w:rPr>
          <w:color w:val="auto"/>
        </w:rPr>
        <w:t>SDRESULT=3</w:t>
      </w:r>
    </w:p>
    <w:p w:rsidR="009D0117" w:rsidRPr="009A6C54" w:rsidRDefault="009D0117" w:rsidP="009D0117">
      <w:pPr>
        <w:pStyle w:val="BodyText3"/>
        <w:rPr>
          <w:color w:val="auto"/>
        </w:rPr>
      </w:pPr>
      <w:r w:rsidRPr="009A6C54">
        <w:rPr>
          <w:color w:val="auto"/>
        </w:rPr>
        <w:t>&gt;ZW ^TMP($J,”SDAMA201”,”GETAPPT”)</w:t>
      </w:r>
    </w:p>
    <w:p w:rsidR="009D0117" w:rsidRPr="009A6C54" w:rsidRDefault="009D0117" w:rsidP="009D0117">
      <w:pPr>
        <w:pStyle w:val="BodyText3"/>
        <w:rPr>
          <w:color w:val="auto"/>
        </w:rPr>
      </w:pPr>
      <w:r w:rsidRPr="009A6C54">
        <w:rPr>
          <w:color w:val="auto"/>
        </w:rPr>
        <w:t>^TMP(1000,”SDAMA201”,”GETAPPT”,1,1)=3020101.10</w:t>
      </w:r>
    </w:p>
    <w:p w:rsidR="009D0117" w:rsidRPr="009A6C54" w:rsidRDefault="009D0117" w:rsidP="009D0117">
      <w:pPr>
        <w:pStyle w:val="BodyText3"/>
        <w:rPr>
          <w:color w:val="auto"/>
        </w:rPr>
      </w:pPr>
      <w:r w:rsidRPr="009A6C54">
        <w:rPr>
          <w:color w:val="auto"/>
        </w:rPr>
        <w:t>^TMP(1000,”SDAMA201”,”GETAPPT”,1,2)=130^TOM’S CLINIC</w:t>
      </w:r>
    </w:p>
    <w:p w:rsidR="009D0117" w:rsidRPr="009A6C54" w:rsidRDefault="009D0117" w:rsidP="009D0117">
      <w:pPr>
        <w:pStyle w:val="BodyText3"/>
        <w:rPr>
          <w:color w:val="auto"/>
        </w:rPr>
      </w:pPr>
      <w:r w:rsidRPr="009A6C54">
        <w:rPr>
          <w:color w:val="auto"/>
        </w:rPr>
        <w:t>^TMP(1000,”SDAMA201”,”GETAPPT”,1,3)=”R”</w:t>
      </w:r>
    </w:p>
    <w:p w:rsidR="009D0117" w:rsidRPr="009A6C54" w:rsidRDefault="009D0117" w:rsidP="009D0117">
      <w:pPr>
        <w:pStyle w:val="BodyText3"/>
        <w:rPr>
          <w:color w:val="auto"/>
        </w:rPr>
      </w:pPr>
      <w:r w:rsidRPr="009A6C54">
        <w:rPr>
          <w:color w:val="auto"/>
        </w:rPr>
        <w:t>^TMP(1000,”SDAMA201”,”GETAPPT”,1,6)=”PATIENT REQUESTS A RIDE HOME”</w:t>
      </w:r>
    </w:p>
    <w:p w:rsidR="009D0117" w:rsidRPr="009A6C54" w:rsidRDefault="009D0117" w:rsidP="009D0117">
      <w:pPr>
        <w:pStyle w:val="BodyText3"/>
        <w:rPr>
          <w:color w:val="auto"/>
        </w:rPr>
      </w:pPr>
      <w:r w:rsidRPr="009A6C54">
        <w:rPr>
          <w:color w:val="auto"/>
        </w:rPr>
        <w:t>^TMP(1000,”SDAMA201”,”GETAPPT”,1,12)=”I”</w:t>
      </w:r>
    </w:p>
    <w:p w:rsidR="009D0117" w:rsidRPr="009A6C54" w:rsidRDefault="009D0117" w:rsidP="009D0117">
      <w:pPr>
        <w:pStyle w:val="BodyText3"/>
        <w:rPr>
          <w:color w:val="auto"/>
        </w:rPr>
      </w:pPr>
      <w:r w:rsidRPr="009A6C54">
        <w:rPr>
          <w:color w:val="auto"/>
        </w:rPr>
        <w:t>^TMP(1000,”SDAMA201”,”GETAPPT”,2,1)=3020115.08</w:t>
      </w:r>
    </w:p>
    <w:p w:rsidR="009D0117" w:rsidRPr="009A6C54" w:rsidRDefault="009D0117" w:rsidP="009D0117">
      <w:pPr>
        <w:pStyle w:val="BodyText3"/>
        <w:rPr>
          <w:color w:val="auto"/>
        </w:rPr>
      </w:pPr>
      <w:r w:rsidRPr="009A6C54">
        <w:rPr>
          <w:color w:val="auto"/>
        </w:rPr>
        <w:t>^TMP(1000,”SDAMA201”,”GETAPPT”,2,2)= 150^BOB’S CLINIC</w:t>
      </w:r>
    </w:p>
    <w:p w:rsidR="009D0117" w:rsidRPr="009A6C54" w:rsidRDefault="009D0117" w:rsidP="009D0117">
      <w:pPr>
        <w:pStyle w:val="BodyText3"/>
        <w:rPr>
          <w:color w:val="auto"/>
        </w:rPr>
      </w:pPr>
      <w:r w:rsidRPr="009A6C54">
        <w:rPr>
          <w:color w:val="auto"/>
        </w:rPr>
        <w:t>^TMP(1000,”SDAMA201”,”GETAPPT”,2,3)=”R”</w:t>
      </w:r>
    </w:p>
    <w:p w:rsidR="009D0117" w:rsidRPr="009A6C54" w:rsidRDefault="009D0117" w:rsidP="009D0117">
      <w:pPr>
        <w:pStyle w:val="BodyText3"/>
        <w:rPr>
          <w:color w:val="auto"/>
        </w:rPr>
      </w:pPr>
      <w:r w:rsidRPr="009A6C54">
        <w:rPr>
          <w:color w:val="auto"/>
        </w:rPr>
        <w:t>^TMP(1000,”SDAMA201”,”GETAPPT”,2,6)=</w:t>
      </w:r>
    </w:p>
    <w:p w:rsidR="009D0117" w:rsidRPr="009A6C54" w:rsidRDefault="009D0117" w:rsidP="009D0117">
      <w:pPr>
        <w:pStyle w:val="BodyText3"/>
        <w:rPr>
          <w:color w:val="auto"/>
        </w:rPr>
      </w:pPr>
      <w:r w:rsidRPr="009A6C54">
        <w:rPr>
          <w:color w:val="auto"/>
        </w:rPr>
        <w:t>^TMP(1000,”SDAMA201”,”GETAPPT”,2,12)=”I”</w:t>
      </w:r>
    </w:p>
    <w:p w:rsidR="009D0117" w:rsidRPr="009A6C54" w:rsidRDefault="009D0117" w:rsidP="009D0117">
      <w:pPr>
        <w:pStyle w:val="BodyText3"/>
        <w:rPr>
          <w:color w:val="auto"/>
        </w:rPr>
      </w:pPr>
      <w:r w:rsidRPr="009A6C54">
        <w:rPr>
          <w:color w:val="auto"/>
        </w:rPr>
        <w:t>^TMP(1000,”SDAMA201”,”GETAPPT”,3,1)=3020115.09</w:t>
      </w:r>
    </w:p>
    <w:p w:rsidR="009D0117" w:rsidRPr="009A6C54" w:rsidRDefault="009D0117" w:rsidP="009D0117">
      <w:pPr>
        <w:pStyle w:val="BodyText3"/>
        <w:rPr>
          <w:color w:val="auto"/>
        </w:rPr>
      </w:pPr>
      <w:r w:rsidRPr="009A6C54">
        <w:rPr>
          <w:color w:val="auto"/>
        </w:rPr>
        <w:t>^TMP(1000,”SDAMA201”,”GETAPPT”,3,2)= 150^BOB’S CLINIC</w:t>
      </w:r>
    </w:p>
    <w:p w:rsidR="009D0117" w:rsidRPr="009A6C54" w:rsidRDefault="009D0117" w:rsidP="009D0117">
      <w:pPr>
        <w:pStyle w:val="BodyText3"/>
        <w:rPr>
          <w:color w:val="auto"/>
        </w:rPr>
      </w:pPr>
      <w:r w:rsidRPr="009A6C54">
        <w:rPr>
          <w:color w:val="auto"/>
        </w:rPr>
        <w:t>^TMP(1000,”SDAMA201”,”GETAPPT”,3,3)=”R”</w:t>
      </w:r>
    </w:p>
    <w:p w:rsidR="009D0117" w:rsidRPr="009A6C54" w:rsidRDefault="009D0117" w:rsidP="009D0117">
      <w:pPr>
        <w:pStyle w:val="BodyText3"/>
        <w:rPr>
          <w:color w:val="auto"/>
        </w:rPr>
      </w:pPr>
      <w:r w:rsidRPr="009A6C54">
        <w:rPr>
          <w:color w:val="auto"/>
        </w:rPr>
        <w:t>^TMP(1000,”SDAMA201”,”GETAPPT”,3,6)=”WHEELCHAIR REQUESTED”</w:t>
      </w:r>
    </w:p>
    <w:p w:rsidR="009D0117" w:rsidRPr="009A6C54" w:rsidRDefault="009D0117" w:rsidP="009D0117">
      <w:pPr>
        <w:pStyle w:val="BodyText3"/>
        <w:rPr>
          <w:color w:val="auto"/>
          <w:lang w:val="en-US"/>
        </w:rPr>
      </w:pPr>
      <w:r w:rsidRPr="009A6C54">
        <w:rPr>
          <w:color w:val="auto"/>
        </w:rPr>
        <w:t>^TMP(1000,”SDAMA201”,”GETAPPT”,3,12)=”I”</w:t>
      </w:r>
    </w:p>
    <w:p w:rsidR="00033E4E" w:rsidRPr="009A6C54" w:rsidRDefault="00033E4E" w:rsidP="00F51AC2">
      <w:pPr>
        <w:pStyle w:val="BodyText3"/>
        <w:spacing w:before="0" w:after="0"/>
        <w:rPr>
          <w:rFonts w:ascii="Times New Roman" w:hAnsi="Times New Roman"/>
          <w:sz w:val="24"/>
          <w:szCs w:val="24"/>
          <w:lang w:val="en-US"/>
        </w:rPr>
      </w:pPr>
    </w:p>
    <w:p w:rsidR="003539BA" w:rsidRPr="009A6C54" w:rsidRDefault="008A56AA" w:rsidP="00033E4E">
      <w:pPr>
        <w:pStyle w:val="BodyText"/>
        <w:spacing w:before="0" w:after="0"/>
        <w:rPr>
          <w:lang w:val="en-US"/>
        </w:rPr>
      </w:pPr>
      <w:r w:rsidRPr="009A6C54">
        <w:t xml:space="preserve">2) </w:t>
      </w:r>
      <w:r w:rsidR="003539BA" w:rsidRPr="009A6C54">
        <w:t>Retrieve inpatient and outpatient appointment date/time, clinic ID, appointment status, and comments for patient 99 from 1/1/02 at 8am through 1/31/02 for scheduled/kept appointments:</w:t>
      </w:r>
    </w:p>
    <w:p w:rsidR="00033E4E" w:rsidRPr="009A6C54" w:rsidRDefault="00033E4E" w:rsidP="00033E4E">
      <w:pPr>
        <w:pStyle w:val="BodyText"/>
        <w:spacing w:before="0" w:after="0"/>
        <w:rPr>
          <w:lang w:val="en-US"/>
        </w:rPr>
      </w:pPr>
    </w:p>
    <w:p w:rsidR="009D0117" w:rsidRPr="009A6C54" w:rsidRDefault="009D0117" w:rsidP="009D0117">
      <w:pPr>
        <w:pStyle w:val="BodyText3"/>
        <w:spacing w:before="0"/>
        <w:rPr>
          <w:color w:val="auto"/>
        </w:rPr>
      </w:pPr>
      <w:r w:rsidRPr="009A6C54">
        <w:rPr>
          <w:color w:val="auto"/>
        </w:rPr>
        <w:t>&gt;D GETAPPT^SDAMA201(99,”1;2;3;6”,”R”,3020101.08,3020131,.SDRESULT)</w:t>
      </w:r>
    </w:p>
    <w:p w:rsidR="009D0117" w:rsidRPr="009A6C54" w:rsidRDefault="009D0117" w:rsidP="009D0117">
      <w:pPr>
        <w:pStyle w:val="BodyText3"/>
        <w:spacing w:before="0"/>
        <w:rPr>
          <w:color w:val="auto"/>
        </w:rPr>
      </w:pPr>
      <w:r w:rsidRPr="009A6C54">
        <w:rPr>
          <w:color w:val="auto"/>
        </w:rPr>
        <w:t>&gt;ZW SDRESULT</w:t>
      </w:r>
    </w:p>
    <w:p w:rsidR="009D0117" w:rsidRPr="009A6C54" w:rsidRDefault="009D0117" w:rsidP="009D0117">
      <w:pPr>
        <w:pStyle w:val="BodyText3"/>
        <w:rPr>
          <w:color w:val="auto"/>
        </w:rPr>
      </w:pPr>
      <w:r w:rsidRPr="009A6C54">
        <w:rPr>
          <w:color w:val="auto"/>
        </w:rPr>
        <w:t>SDRESULT=2</w:t>
      </w:r>
    </w:p>
    <w:p w:rsidR="009D0117" w:rsidRPr="009A6C54" w:rsidRDefault="009D0117" w:rsidP="009D0117">
      <w:pPr>
        <w:pStyle w:val="BodyText3"/>
        <w:rPr>
          <w:color w:val="auto"/>
        </w:rPr>
      </w:pPr>
      <w:r w:rsidRPr="009A6C54">
        <w:rPr>
          <w:color w:val="auto"/>
        </w:rPr>
        <w:t>&gt;ZW ^TMP($J,”SDAMA201”,”GETAPPT”)</w:t>
      </w:r>
    </w:p>
    <w:p w:rsidR="009D0117" w:rsidRPr="009A6C54" w:rsidRDefault="009D0117" w:rsidP="009D0117">
      <w:pPr>
        <w:pStyle w:val="BodyText3"/>
        <w:rPr>
          <w:color w:val="auto"/>
        </w:rPr>
      </w:pPr>
      <w:r w:rsidRPr="009A6C54">
        <w:rPr>
          <w:color w:val="auto"/>
        </w:rPr>
        <w:t>^TMP(1000,”SDAMA201”,”GETAPPT”,1,1)=3020101.10</w:t>
      </w:r>
    </w:p>
    <w:p w:rsidR="009D0117" w:rsidRPr="009A6C54" w:rsidRDefault="009D0117" w:rsidP="009D0117">
      <w:pPr>
        <w:pStyle w:val="BodyText3"/>
        <w:rPr>
          <w:color w:val="auto"/>
        </w:rPr>
      </w:pPr>
      <w:r w:rsidRPr="009A6C54">
        <w:rPr>
          <w:color w:val="auto"/>
        </w:rPr>
        <w:t>^TMP(1000,”SDAMA201”,”GETAPPT”,1,2)=130^TOM’S CLINIC</w:t>
      </w:r>
    </w:p>
    <w:p w:rsidR="009D0117" w:rsidRPr="009A6C54" w:rsidRDefault="009D0117" w:rsidP="009D0117">
      <w:pPr>
        <w:pStyle w:val="BodyText3"/>
        <w:rPr>
          <w:color w:val="auto"/>
        </w:rPr>
      </w:pPr>
      <w:r w:rsidRPr="009A6C54">
        <w:rPr>
          <w:color w:val="auto"/>
        </w:rPr>
        <w:t>^TMP(1000,”SDAMA201”,”GETAPPT”,1,3)=”R”</w:t>
      </w:r>
    </w:p>
    <w:p w:rsidR="009D0117" w:rsidRPr="009A6C54" w:rsidRDefault="009D0117" w:rsidP="009D0117">
      <w:pPr>
        <w:pStyle w:val="BodyText3"/>
        <w:rPr>
          <w:color w:val="auto"/>
        </w:rPr>
      </w:pPr>
      <w:r w:rsidRPr="009A6C54">
        <w:rPr>
          <w:color w:val="auto"/>
        </w:rPr>
        <w:t>^TMP(1000,”SDAMA201”,”GETAPPT”,1,6)=”PATIENT REQUESTS A RIDE HOME”</w:t>
      </w:r>
    </w:p>
    <w:p w:rsidR="009D0117" w:rsidRPr="009A6C54" w:rsidRDefault="009D0117" w:rsidP="009D0117">
      <w:pPr>
        <w:pStyle w:val="BodyText3"/>
        <w:rPr>
          <w:color w:val="auto"/>
        </w:rPr>
      </w:pPr>
      <w:r w:rsidRPr="009A6C54">
        <w:rPr>
          <w:color w:val="auto"/>
        </w:rPr>
        <w:t>^TMP(1000,”SDAMA201”,”GETAPPT”,2,1)=3020115.09</w:t>
      </w:r>
    </w:p>
    <w:p w:rsidR="009D0117" w:rsidRPr="009A6C54" w:rsidRDefault="009D0117" w:rsidP="009D0117">
      <w:pPr>
        <w:pStyle w:val="BodyText3"/>
        <w:rPr>
          <w:color w:val="auto"/>
        </w:rPr>
      </w:pPr>
      <w:r w:rsidRPr="009A6C54">
        <w:rPr>
          <w:color w:val="auto"/>
        </w:rPr>
        <w:t>^TMP(1000,”SDAMA201”,”GETAPPT”,2,2)= 150^BOB’S CLINIC</w:t>
      </w:r>
    </w:p>
    <w:p w:rsidR="009D0117" w:rsidRPr="009A6C54" w:rsidRDefault="009D0117" w:rsidP="009D0117">
      <w:pPr>
        <w:pStyle w:val="BodyText3"/>
        <w:rPr>
          <w:color w:val="auto"/>
        </w:rPr>
      </w:pPr>
      <w:r w:rsidRPr="009A6C54">
        <w:rPr>
          <w:color w:val="auto"/>
        </w:rPr>
        <w:t>^TMP(1000,”SDAMA201”,”GETAPPT”,2,3)=”R”</w:t>
      </w:r>
    </w:p>
    <w:p w:rsidR="009D0117" w:rsidRPr="009A6C54" w:rsidRDefault="009D0117" w:rsidP="009D0117">
      <w:pPr>
        <w:pStyle w:val="BodyText3"/>
        <w:rPr>
          <w:color w:val="auto"/>
        </w:rPr>
      </w:pPr>
      <w:r w:rsidRPr="009A6C54">
        <w:rPr>
          <w:color w:val="auto"/>
        </w:rPr>
        <w:t>^TMP(1000,”SDAMA201”,”GETAPPT”,2,6)=”WHEELCHAIR REQUESTED”</w:t>
      </w:r>
    </w:p>
    <w:p w:rsidR="003539BA" w:rsidRPr="009A6C54" w:rsidRDefault="00F51AC2" w:rsidP="00EC5880">
      <w:pPr>
        <w:pStyle w:val="Heading2"/>
      </w:pPr>
      <w:r w:rsidRPr="009A6C54">
        <w:rPr>
          <w:rFonts w:ascii="Courier New" w:hAnsi="Courier New"/>
          <w:b w:val="0"/>
          <w:bCs w:val="0"/>
          <w:i/>
          <w:iCs w:val="0"/>
          <w:color w:val="1F497D"/>
          <w:sz w:val="20"/>
          <w:szCs w:val="20"/>
          <w:lang w:val="en-US"/>
        </w:rPr>
        <w:br w:type="page"/>
      </w:r>
      <w:r w:rsidR="00BE3E49" w:rsidRPr="009A6C54">
        <w:rPr>
          <w:rFonts w:ascii="Courier New" w:hAnsi="Courier New"/>
          <w:b w:val="0"/>
          <w:bCs w:val="0"/>
          <w:i/>
          <w:iCs w:val="0"/>
          <w:color w:val="1F497D"/>
          <w:sz w:val="20"/>
          <w:szCs w:val="20"/>
          <w:lang w:val="en-US"/>
        </w:rPr>
        <w:t xml:space="preserve"> </w:t>
      </w:r>
      <w:bookmarkStart w:id="279" w:name="_Toc11706680"/>
      <w:r w:rsidR="003539BA" w:rsidRPr="009A6C54">
        <w:t>Application Programmer Interface - NEXTAPPT</w:t>
      </w:r>
      <w:bookmarkEnd w:id="279"/>
    </w:p>
    <w:p w:rsidR="003539BA" w:rsidRPr="009A6C54" w:rsidRDefault="003539BA" w:rsidP="00106BBA">
      <w:pPr>
        <w:pStyle w:val="BodyText"/>
      </w:pPr>
      <w:r w:rsidRPr="009A6C54">
        <w:t>Name:</w:t>
      </w:r>
      <w:r w:rsidRPr="009A6C54">
        <w:tab/>
      </w:r>
      <w:r w:rsidR="00FC40F9" w:rsidRPr="009A6C54">
        <w:tab/>
      </w:r>
      <w:r w:rsidRPr="009A6C54">
        <w:t>NEXTAPPT ; Retrieve Next Appointment Data for a Patient ID</w:t>
      </w:r>
    </w:p>
    <w:p w:rsidR="003539BA" w:rsidRPr="009A6C54" w:rsidRDefault="003539BA" w:rsidP="00106BBA">
      <w:pPr>
        <w:pStyle w:val="BodyText"/>
      </w:pPr>
      <w:r w:rsidRPr="009A6C54">
        <w:t>Declaration:</w:t>
      </w:r>
      <w:r w:rsidRPr="009A6C54">
        <w:tab/>
        <w:t>$$NEXTAPPT^SDAMA201(SDIEN,SDFIELDS,</w:t>
      </w:r>
    </w:p>
    <w:p w:rsidR="003539BA" w:rsidRPr="009A6C54" w:rsidRDefault="00FC40F9" w:rsidP="00106BBA">
      <w:pPr>
        <w:pStyle w:val="BodyText"/>
      </w:pPr>
      <w:r w:rsidRPr="009A6C54">
        <w:tab/>
      </w:r>
      <w:r w:rsidRPr="009A6C54">
        <w:tab/>
      </w:r>
      <w:r w:rsidRPr="009A6C54">
        <w:tab/>
      </w:r>
      <w:r w:rsidR="003539BA" w:rsidRPr="009A6C54">
        <w:t>SDAPSTAT,SDIOSTAT)</w:t>
      </w:r>
    </w:p>
    <w:p w:rsidR="003539BA" w:rsidRPr="009A6C54" w:rsidRDefault="003539BA" w:rsidP="00106BBA">
      <w:pPr>
        <w:pStyle w:val="BodyText"/>
      </w:pPr>
      <w:r w:rsidRPr="009A6C54">
        <w:t>Description:</w:t>
      </w:r>
      <w:r w:rsidRPr="009A6C54">
        <w:tab/>
        <w:t>This API returns requested next appointment information for a patient ID and should be called using an EXTRINSIC call.  The "next" appointment is defined as the next appointment on file after the current date/time.  To use this API, subscribe to Integration Agreement #3859.</w:t>
      </w:r>
    </w:p>
    <w:p w:rsidR="003539BA" w:rsidRPr="009A6C54" w:rsidRDefault="003539BA" w:rsidP="00106BBA">
      <w:pPr>
        <w:pStyle w:val="BodyText"/>
      </w:pPr>
      <w:r w:rsidRPr="009A6C54">
        <w:t>Arguments:</w:t>
      </w:r>
      <w:r w:rsidRPr="009A6C54">
        <w:tab/>
        <w:t>SDIEN</w:t>
      </w:r>
      <w:r w:rsidRPr="009A6C54">
        <w:tab/>
        <w:t>Patient IEN (required)</w:t>
      </w:r>
    </w:p>
    <w:p w:rsidR="003539BA" w:rsidRPr="009A6C54" w:rsidRDefault="003539BA" w:rsidP="00E63324">
      <w:pPr>
        <w:pStyle w:val="BodyText"/>
        <w:ind w:left="1440"/>
      </w:pPr>
      <w:r w:rsidRPr="009A6C54">
        <w:t>SDFIELDS</w:t>
      </w:r>
      <w:r w:rsidRPr="009A6C54">
        <w:tab/>
        <w:t>Field List (optional, each field number separated by a semi-colon)</w:t>
      </w:r>
    </w:p>
    <w:p w:rsidR="003539BA" w:rsidRPr="009A6C54" w:rsidRDefault="003539BA" w:rsidP="00E63324">
      <w:pPr>
        <w:pStyle w:val="BodyText"/>
        <w:ind w:left="1440"/>
      </w:pPr>
      <w:r w:rsidRPr="009A6C54">
        <w:t>SDAPSTAT</w:t>
      </w:r>
      <w:r w:rsidRPr="009A6C54">
        <w:tab/>
        <w:t xml:space="preserve">Appointment Status Filter (optional, each value </w:t>
      </w:r>
      <w:r w:rsidRPr="009A6C54">
        <w:tab/>
        <w:t>separated by a semi-colon.  See “Filters” for default and valid values)</w:t>
      </w:r>
    </w:p>
    <w:p w:rsidR="003539BA" w:rsidRPr="009A6C54" w:rsidRDefault="003539BA" w:rsidP="00E63324">
      <w:pPr>
        <w:pStyle w:val="BodyText"/>
        <w:ind w:left="1440"/>
      </w:pPr>
      <w:r w:rsidRPr="009A6C54">
        <w:t>SDIOSTAT</w:t>
      </w:r>
      <w:r w:rsidRPr="009A6C54">
        <w:tab/>
        <w:t xml:space="preserve">Patient Status Filter (optional, see “Filters” for </w:t>
      </w:r>
      <w:r w:rsidR="002A07FC" w:rsidRPr="009A6C54">
        <w:t xml:space="preserve"> </w:t>
      </w:r>
      <w:r w:rsidRPr="009A6C54">
        <w:t>default and valid values)</w:t>
      </w:r>
    </w:p>
    <w:p w:rsidR="003539BA" w:rsidRPr="009A6C54" w:rsidRDefault="003539BA" w:rsidP="00E63324">
      <w:pPr>
        <w:pStyle w:val="BodyText"/>
        <w:ind w:left="1440"/>
      </w:pPr>
      <w:r w:rsidRPr="009A6C54">
        <w:t>Field List:</w:t>
      </w:r>
      <w:r w:rsidRPr="009A6C54">
        <w:tab/>
        <w:t>A null value in this parameter will result in NO appointment data fields being returned.  See “Data Fields” for a list of the field numbers and corresponding data available in this API.</w:t>
      </w:r>
    </w:p>
    <w:p w:rsidR="003539BA" w:rsidRPr="009A6C54" w:rsidRDefault="003539BA" w:rsidP="00106BBA">
      <w:pPr>
        <w:pStyle w:val="BodyText"/>
      </w:pPr>
      <w:r w:rsidRPr="009A6C54">
        <w:t>Return Values:</w:t>
      </w:r>
      <w:r w:rsidR="002A07FC" w:rsidRPr="009A6C54">
        <w:t xml:space="preserve"> </w:t>
      </w:r>
      <w:r w:rsidRPr="009A6C54">
        <w:t>This API will return “-1” if an error occurred, “0” if no future appointment is found, or “1” if a future appointment was found.</w:t>
      </w:r>
    </w:p>
    <w:p w:rsidR="003539BA" w:rsidRPr="009A6C54" w:rsidRDefault="003539BA" w:rsidP="00106BBA">
      <w:pPr>
        <w:pStyle w:val="BodyText"/>
      </w:pPr>
      <w:r w:rsidRPr="009A6C54">
        <w:t>If no future appointment is found, then the ^TMP($J,”SDAMA201”,”NEXTAPPT”,y) array will not be generated.</w:t>
      </w:r>
    </w:p>
    <w:p w:rsidR="003539BA" w:rsidRPr="009A6C54" w:rsidRDefault="003539BA" w:rsidP="00106BBA">
      <w:pPr>
        <w:pStyle w:val="BodyText"/>
      </w:pPr>
      <w:r w:rsidRPr="009A6C54">
        <w:t>If the user enters an optional field list and a future appointment is found, the data for the next appointment will be returned in ^TMP($J,”SDAMA201”,”NEXTAPPT”,y) = field y data where ‘y’ is the field number requested.</w:t>
      </w:r>
    </w:p>
    <w:p w:rsidR="003539BA" w:rsidRPr="009A6C54" w:rsidRDefault="003539BA" w:rsidP="00106BBA">
      <w:pPr>
        <w:pStyle w:val="BodyText"/>
      </w:pPr>
      <w:r w:rsidRPr="009A6C54">
        <w:t>If an error occurs, the error codes and messages  will be returned in ^TMP($J,”SDAMA201”,”NEXTAPPT”,”ERROR”,error code) = error message.  See “Error Codes” for a list of error codes and messages.</w:t>
      </w:r>
    </w:p>
    <w:p w:rsidR="003539BA" w:rsidRPr="009A6C54" w:rsidRDefault="009D0117" w:rsidP="00106BBA">
      <w:pPr>
        <w:pStyle w:val="BodyText"/>
      </w:pPr>
      <w:r w:rsidRPr="009A6C54">
        <w:t>Other:</w:t>
      </w:r>
      <w:r w:rsidRPr="009A6C54">
        <w:rPr>
          <w:lang w:val="en-US"/>
        </w:rPr>
        <w:t xml:space="preserve">  </w:t>
      </w:r>
      <w:r w:rsidR="003539BA" w:rsidRPr="009A6C54">
        <w:t>When processing has completed, kill the temporary array:</w:t>
      </w:r>
    </w:p>
    <w:p w:rsidR="003539BA" w:rsidRPr="009A6C54" w:rsidRDefault="003539BA" w:rsidP="009D0117">
      <w:pPr>
        <w:pStyle w:val="BodyText3"/>
        <w:spacing w:after="0"/>
        <w:rPr>
          <w:color w:val="auto"/>
        </w:rPr>
      </w:pPr>
      <w:r w:rsidRPr="009A6C54">
        <w:rPr>
          <w:color w:val="auto"/>
        </w:rPr>
        <w:t>^TMP($J,”SDAMA201”,”NEXTAPPT”)</w:t>
      </w:r>
    </w:p>
    <w:p w:rsidR="009D0117" w:rsidRPr="009A6C54" w:rsidRDefault="009D0117" w:rsidP="009D0117">
      <w:pPr>
        <w:pStyle w:val="BodyText"/>
        <w:spacing w:before="0" w:after="0"/>
        <w:rPr>
          <w:lang w:val="en-US"/>
        </w:rPr>
      </w:pPr>
    </w:p>
    <w:p w:rsidR="003539BA" w:rsidRPr="009A6C54" w:rsidRDefault="002A07FC" w:rsidP="009D0117">
      <w:pPr>
        <w:pStyle w:val="BodyText"/>
        <w:spacing w:before="0" w:after="0"/>
        <w:rPr>
          <w:b/>
        </w:rPr>
      </w:pPr>
      <w:r w:rsidRPr="009A6C54">
        <w:rPr>
          <w:b/>
        </w:rPr>
        <w:t>NEXTAPPT EXAMPLES</w:t>
      </w:r>
    </w:p>
    <w:p w:rsidR="003539BA" w:rsidRPr="009A6C54" w:rsidRDefault="009D0117" w:rsidP="00106BBA">
      <w:pPr>
        <w:pStyle w:val="BodyText"/>
      </w:pPr>
      <w:r w:rsidRPr="009A6C54">
        <w:t xml:space="preserve">1) </w:t>
      </w:r>
      <w:r w:rsidR="003539BA" w:rsidRPr="009A6C54">
        <w:t xml:space="preserve"> See if patient 321 has a future appointment (inpatient or outpatient).</w:t>
      </w:r>
    </w:p>
    <w:p w:rsidR="003539BA" w:rsidRPr="009A6C54" w:rsidRDefault="00E63324" w:rsidP="00E63324">
      <w:pPr>
        <w:pStyle w:val="BodyText3"/>
        <w:ind w:left="720"/>
        <w:rPr>
          <w:color w:val="auto"/>
        </w:rPr>
      </w:pPr>
      <w:r w:rsidRPr="009A6C54">
        <w:rPr>
          <w:color w:val="auto"/>
        </w:rPr>
        <w:t xml:space="preserve">I </w:t>
      </w:r>
      <w:r w:rsidR="003539BA" w:rsidRPr="009A6C54">
        <w:rPr>
          <w:color w:val="auto"/>
        </w:rPr>
        <w:t>$$NEXTAPPT^SDAMA201(321) D</w:t>
      </w:r>
    </w:p>
    <w:p w:rsidR="003539BA" w:rsidRPr="009A6C54" w:rsidRDefault="003539BA" w:rsidP="00E63324">
      <w:pPr>
        <w:pStyle w:val="BodyText3"/>
        <w:ind w:left="720"/>
        <w:rPr>
          <w:color w:val="auto"/>
        </w:rPr>
      </w:pPr>
      <w:r w:rsidRPr="009A6C54">
        <w:rPr>
          <w:color w:val="auto"/>
        </w:rPr>
        <w:t>insert code here to continue processing as needed</w:t>
      </w:r>
    </w:p>
    <w:p w:rsidR="003539BA" w:rsidRPr="009A6C54" w:rsidRDefault="003539BA" w:rsidP="00106BBA">
      <w:pPr>
        <w:pStyle w:val="BodyText"/>
      </w:pPr>
      <w:r w:rsidRPr="009A6C54">
        <w:t>No appointment data is returned from the above example because no fields were passed in.</w:t>
      </w:r>
    </w:p>
    <w:p w:rsidR="003539BA" w:rsidRPr="009A6C54" w:rsidRDefault="00F51AC2" w:rsidP="00106BBA">
      <w:pPr>
        <w:pStyle w:val="BodyText"/>
      </w:pPr>
      <w:r w:rsidRPr="009A6C54">
        <w:br w:type="page"/>
      </w:r>
      <w:r w:rsidR="003539BA" w:rsidRPr="009A6C54">
        <w:t xml:space="preserve">2)  If patient 99 has a future scheduled inpatient appointment, retrieve appointment date/time, clinic ID, appointment status, and patient status: </w:t>
      </w:r>
    </w:p>
    <w:p w:rsidR="003539BA" w:rsidRPr="009A6C54" w:rsidRDefault="003539BA" w:rsidP="00FC40F9">
      <w:pPr>
        <w:pStyle w:val="BodyText3"/>
        <w:rPr>
          <w:color w:val="auto"/>
        </w:rPr>
      </w:pPr>
      <w:r w:rsidRPr="009A6C54">
        <w:rPr>
          <w:color w:val="auto"/>
        </w:rPr>
        <w:t>I $$NEXTAPPT^SDAMA201(99,”1;2;3;12”,”R”,”I”)  D</w:t>
      </w:r>
    </w:p>
    <w:p w:rsidR="003539BA" w:rsidRPr="009A6C54" w:rsidRDefault="003539BA" w:rsidP="00FC40F9">
      <w:pPr>
        <w:pStyle w:val="BodyText3"/>
        <w:rPr>
          <w:color w:val="auto"/>
        </w:rPr>
      </w:pPr>
      <w:r w:rsidRPr="009A6C54">
        <w:rPr>
          <w:color w:val="auto"/>
        </w:rPr>
        <w:t>S NEXTDATE=$G(^TMP($J,”SDAMA201”,”NEXTAPPT”,1))</w:t>
      </w:r>
    </w:p>
    <w:p w:rsidR="003539BA" w:rsidRPr="009A6C54" w:rsidRDefault="003539BA" w:rsidP="00FC40F9">
      <w:pPr>
        <w:pStyle w:val="BodyText3"/>
        <w:rPr>
          <w:color w:val="auto"/>
        </w:rPr>
      </w:pPr>
      <w:r w:rsidRPr="009A6C54">
        <w:rPr>
          <w:color w:val="auto"/>
        </w:rPr>
        <w:t>S CLINIEN=+$G(^TMP($J,”SDAMA201”,”NEXTAPPT”,2))</w:t>
      </w:r>
    </w:p>
    <w:p w:rsidR="003539BA" w:rsidRPr="009A6C54" w:rsidRDefault="003539BA" w:rsidP="00FC40F9">
      <w:pPr>
        <w:pStyle w:val="BodyText3"/>
        <w:rPr>
          <w:color w:val="auto"/>
        </w:rPr>
      </w:pPr>
      <w:r w:rsidRPr="009A6C54">
        <w:rPr>
          <w:color w:val="auto"/>
        </w:rPr>
        <w:t>S APPTSTAT=$G(^TMP($J,”SDAMA201”,”NEXTAPPT”,3))</w:t>
      </w:r>
    </w:p>
    <w:p w:rsidR="003539BA" w:rsidRPr="009A6C54" w:rsidRDefault="003539BA" w:rsidP="00FC40F9">
      <w:pPr>
        <w:pStyle w:val="BodyText3"/>
        <w:rPr>
          <w:color w:val="auto"/>
          <w:lang w:val="en-US"/>
        </w:rPr>
      </w:pPr>
      <w:r w:rsidRPr="009A6C54">
        <w:rPr>
          <w:color w:val="auto"/>
        </w:rPr>
        <w:t>S PATSTATS=$G(^TMP($J,”SDAMA201”,”NEXTAPPT”,12))</w:t>
      </w:r>
    </w:p>
    <w:p w:rsidR="00083839" w:rsidRPr="009A6C54" w:rsidRDefault="00083839" w:rsidP="00FC40F9">
      <w:pPr>
        <w:pStyle w:val="BodyText3"/>
        <w:rPr>
          <w:color w:val="auto"/>
          <w:lang w:val="en-US"/>
        </w:rPr>
      </w:pPr>
    </w:p>
    <w:p w:rsidR="00083839" w:rsidRPr="009A6C54" w:rsidRDefault="00083839" w:rsidP="00083839">
      <w:pPr>
        <w:pStyle w:val="BodyText3"/>
        <w:rPr>
          <w:color w:val="auto"/>
        </w:rPr>
      </w:pPr>
      <w:r w:rsidRPr="009A6C54">
        <w:rPr>
          <w:color w:val="auto"/>
        </w:rPr>
        <w:t>&gt;ZW ^TMP($J,”SDAMA201”,”NEXTAPPT”)</w:t>
      </w:r>
    </w:p>
    <w:p w:rsidR="00083839" w:rsidRPr="009A6C54" w:rsidRDefault="00083839" w:rsidP="00083839">
      <w:pPr>
        <w:pStyle w:val="BodyText3"/>
        <w:rPr>
          <w:color w:val="auto"/>
        </w:rPr>
      </w:pPr>
      <w:r w:rsidRPr="009A6C54">
        <w:rPr>
          <w:color w:val="auto"/>
        </w:rPr>
        <w:t>^TMP(1000,”SDAMA201”,”NEXTAPPT”,1)=3030115.10</w:t>
      </w:r>
    </w:p>
    <w:p w:rsidR="00083839" w:rsidRPr="009A6C54" w:rsidRDefault="00083839" w:rsidP="00083839">
      <w:pPr>
        <w:pStyle w:val="BodyText3"/>
        <w:rPr>
          <w:color w:val="auto"/>
        </w:rPr>
      </w:pPr>
      <w:r w:rsidRPr="009A6C54">
        <w:rPr>
          <w:color w:val="auto"/>
        </w:rPr>
        <w:t>^TMP(1000,”SDAMA201”,”NEXTAPPT”,2)=130^SAM’S CLINIC</w:t>
      </w:r>
    </w:p>
    <w:p w:rsidR="00083839" w:rsidRPr="009A6C54" w:rsidRDefault="00083839" w:rsidP="00083839">
      <w:pPr>
        <w:pStyle w:val="BodyText3"/>
        <w:rPr>
          <w:color w:val="auto"/>
        </w:rPr>
      </w:pPr>
      <w:r w:rsidRPr="009A6C54">
        <w:rPr>
          <w:color w:val="auto"/>
        </w:rPr>
        <w:t>^TMP(1000,”SDAMA201”,”NEXTAPPT”,3)=R</w:t>
      </w:r>
    </w:p>
    <w:p w:rsidR="00083839" w:rsidRPr="009A6C54" w:rsidRDefault="00083839" w:rsidP="00083839">
      <w:pPr>
        <w:pStyle w:val="BodyText3"/>
        <w:rPr>
          <w:color w:val="auto"/>
        </w:rPr>
      </w:pPr>
      <w:r w:rsidRPr="009A6C54">
        <w:rPr>
          <w:color w:val="auto"/>
        </w:rPr>
        <w:t>^TMP(1000,”SDAMA201”,”NEXTAPPT”,12)=”I”</w:t>
      </w:r>
    </w:p>
    <w:p w:rsidR="00F51AC2" w:rsidRPr="009A6C54" w:rsidRDefault="00F51AC2" w:rsidP="00F51AC2">
      <w:pPr>
        <w:pStyle w:val="BodyText"/>
        <w:spacing w:before="0" w:after="0"/>
        <w:rPr>
          <w:lang w:val="en-US"/>
        </w:rPr>
      </w:pPr>
    </w:p>
    <w:p w:rsidR="003539BA" w:rsidRPr="009A6C54" w:rsidRDefault="003539BA" w:rsidP="00F51AC2">
      <w:pPr>
        <w:pStyle w:val="BodyText"/>
        <w:spacing w:before="0" w:after="0"/>
      </w:pPr>
      <w:r w:rsidRPr="009A6C54">
        <w:t>3)  If patient 111 has a future appointment (scheduled, cancelled, or no-show), retrieve appointment date/time, clinic ID, appointment status, and patient status:</w:t>
      </w:r>
    </w:p>
    <w:p w:rsidR="003539BA" w:rsidRPr="009A6C54" w:rsidRDefault="003539BA" w:rsidP="00F51AC2">
      <w:pPr>
        <w:pStyle w:val="BodyText"/>
        <w:spacing w:before="0" w:after="0"/>
      </w:pPr>
    </w:p>
    <w:p w:rsidR="003539BA" w:rsidRPr="009A6C54" w:rsidRDefault="003539BA" w:rsidP="00F51AC2">
      <w:pPr>
        <w:pStyle w:val="BodyText3"/>
        <w:spacing w:before="0" w:after="0"/>
        <w:rPr>
          <w:color w:val="auto"/>
        </w:rPr>
      </w:pPr>
      <w:r w:rsidRPr="009A6C54">
        <w:rPr>
          <w:color w:val="auto"/>
        </w:rPr>
        <w:t>I $$NEXTAPPT^SDAMA201(111,”1;2;3;12”)  D</w:t>
      </w:r>
    </w:p>
    <w:p w:rsidR="003539BA" w:rsidRPr="009A6C54" w:rsidRDefault="003539BA" w:rsidP="00FC40F9">
      <w:pPr>
        <w:pStyle w:val="BodyText3"/>
        <w:rPr>
          <w:color w:val="auto"/>
        </w:rPr>
      </w:pPr>
      <w:r w:rsidRPr="009A6C54">
        <w:rPr>
          <w:color w:val="auto"/>
        </w:rPr>
        <w:t>S NEXTDATE=$G(^TMP($J,”SDAMA201”,”NEXTAPPT”,1))</w:t>
      </w:r>
    </w:p>
    <w:p w:rsidR="003539BA" w:rsidRPr="009A6C54" w:rsidRDefault="003539BA" w:rsidP="00FC40F9">
      <w:pPr>
        <w:pStyle w:val="BodyText3"/>
        <w:rPr>
          <w:color w:val="auto"/>
        </w:rPr>
      </w:pPr>
      <w:r w:rsidRPr="009A6C54">
        <w:rPr>
          <w:color w:val="auto"/>
        </w:rPr>
        <w:t>S CLINIEN=+$G(^TMP($J,”SDAMA201”,”NEXTAPPT”,2))</w:t>
      </w:r>
    </w:p>
    <w:p w:rsidR="003539BA" w:rsidRPr="009A6C54" w:rsidRDefault="003539BA" w:rsidP="00FC40F9">
      <w:pPr>
        <w:pStyle w:val="BodyText3"/>
        <w:rPr>
          <w:color w:val="auto"/>
        </w:rPr>
      </w:pPr>
      <w:r w:rsidRPr="009A6C54">
        <w:rPr>
          <w:color w:val="auto"/>
        </w:rPr>
        <w:t>S APPTSTAT=$G(^TMP($J,”SDAMA201”,”NEXTAPPT”,3))</w:t>
      </w:r>
    </w:p>
    <w:p w:rsidR="003539BA" w:rsidRPr="009A6C54" w:rsidRDefault="003539BA" w:rsidP="00FC40F9">
      <w:pPr>
        <w:pStyle w:val="BodyText3"/>
        <w:rPr>
          <w:color w:val="auto"/>
        </w:rPr>
      </w:pPr>
      <w:r w:rsidRPr="009A6C54">
        <w:rPr>
          <w:color w:val="auto"/>
        </w:rPr>
        <w:t>S PATSTATS=$G(^TMP($J,”SDAMA201”,”NEXTAPPT”,12))</w:t>
      </w:r>
    </w:p>
    <w:p w:rsidR="003539BA" w:rsidRPr="009A6C54" w:rsidRDefault="003539BA" w:rsidP="00FC40F9">
      <w:pPr>
        <w:pStyle w:val="BodyText3"/>
        <w:rPr>
          <w:color w:val="auto"/>
        </w:rPr>
      </w:pPr>
      <w:r w:rsidRPr="009A6C54">
        <w:rPr>
          <w:color w:val="auto"/>
        </w:rPr>
        <w:t>&gt;ZW ^TMP($J,”SDAMA201”,”NEXTAPPT”)</w:t>
      </w:r>
    </w:p>
    <w:p w:rsidR="003539BA" w:rsidRPr="009A6C54" w:rsidRDefault="003539BA" w:rsidP="00FC40F9">
      <w:pPr>
        <w:pStyle w:val="BodyText3"/>
        <w:rPr>
          <w:color w:val="auto"/>
        </w:rPr>
      </w:pPr>
      <w:r w:rsidRPr="009A6C54">
        <w:rPr>
          <w:color w:val="auto"/>
        </w:rPr>
        <w:t>^TMP(1000,”SDAMA201”,”NEXTAPPT”,1)=3030130.10</w:t>
      </w:r>
    </w:p>
    <w:p w:rsidR="003539BA" w:rsidRPr="009A6C54" w:rsidRDefault="003539BA" w:rsidP="00FC40F9">
      <w:pPr>
        <w:pStyle w:val="BodyText3"/>
        <w:rPr>
          <w:color w:val="auto"/>
        </w:rPr>
      </w:pPr>
      <w:r w:rsidRPr="009A6C54">
        <w:rPr>
          <w:color w:val="auto"/>
        </w:rPr>
        <w:t>^TMP(1000,”SDAMA201”,”NEXTAPPT”,2)=130^SAM’S CLINIC</w:t>
      </w:r>
    </w:p>
    <w:p w:rsidR="003539BA" w:rsidRPr="009A6C54" w:rsidRDefault="003539BA" w:rsidP="00FC40F9">
      <w:pPr>
        <w:pStyle w:val="BodyText3"/>
        <w:rPr>
          <w:color w:val="auto"/>
        </w:rPr>
      </w:pPr>
      <w:r w:rsidRPr="009A6C54">
        <w:rPr>
          <w:color w:val="auto"/>
        </w:rPr>
        <w:t>^TMP(1000,”SDAMA201”,”NEXTAPPT”,3)=C</w:t>
      </w:r>
    </w:p>
    <w:p w:rsidR="003539BA" w:rsidRPr="009A6C54" w:rsidRDefault="003539BA" w:rsidP="00FC40F9">
      <w:pPr>
        <w:pStyle w:val="BodyText3"/>
        <w:rPr>
          <w:color w:val="auto"/>
        </w:rPr>
      </w:pPr>
      <w:r w:rsidRPr="009A6C54">
        <w:rPr>
          <w:color w:val="auto"/>
        </w:rPr>
        <w:t>^TMP(1000,”SDAMA201”,”NEXTAPPT”,12)=””</w:t>
      </w:r>
    </w:p>
    <w:p w:rsidR="00083839" w:rsidRPr="009A6C54" w:rsidRDefault="00083839" w:rsidP="00083839">
      <w:pPr>
        <w:pStyle w:val="BodyText"/>
        <w:spacing w:before="0" w:after="0"/>
        <w:rPr>
          <w:lang w:val="en-US"/>
        </w:rPr>
      </w:pPr>
    </w:p>
    <w:p w:rsidR="003539BA" w:rsidRPr="009A6C54" w:rsidRDefault="003539BA" w:rsidP="00083839">
      <w:pPr>
        <w:pStyle w:val="BodyText"/>
        <w:spacing w:before="0" w:after="0"/>
        <w:rPr>
          <w:lang w:val="en-US"/>
        </w:rPr>
      </w:pPr>
      <w:r w:rsidRPr="009A6C54">
        <w:t>Note that a cancelled appointment was returned above because the appointment status filter was undefined and it was the next appointment on the file.  The patient status was returned with a value of null.</w:t>
      </w:r>
    </w:p>
    <w:p w:rsidR="003539BA" w:rsidRPr="009A6C54" w:rsidRDefault="00F51AC2" w:rsidP="00EC5880">
      <w:pPr>
        <w:pStyle w:val="Heading2"/>
      </w:pPr>
      <w:r w:rsidRPr="009A6C54">
        <w:rPr>
          <w:rFonts w:ascii="Times New Roman" w:hAnsi="Times New Roman"/>
          <w:b w:val="0"/>
          <w:bCs w:val="0"/>
          <w:i/>
          <w:iCs w:val="0"/>
          <w:sz w:val="22"/>
          <w:szCs w:val="24"/>
          <w:lang w:val="en-US"/>
        </w:rPr>
        <w:br w:type="page"/>
      </w:r>
      <w:r w:rsidR="003539BA" w:rsidRPr="009A6C54">
        <w:t xml:space="preserve"> </w:t>
      </w:r>
      <w:bookmarkStart w:id="280" w:name="_Toc11706681"/>
      <w:r w:rsidR="003539BA" w:rsidRPr="009A6C54">
        <w:t>Application Programmer Interface - GETPLIST</w:t>
      </w:r>
      <w:bookmarkEnd w:id="280"/>
    </w:p>
    <w:p w:rsidR="003539BA" w:rsidRPr="009A6C54" w:rsidRDefault="003539BA" w:rsidP="00106BBA">
      <w:pPr>
        <w:pStyle w:val="BodyText"/>
      </w:pPr>
      <w:r w:rsidRPr="009A6C54">
        <w:t>Name:</w:t>
      </w:r>
      <w:r w:rsidRPr="009A6C54">
        <w:tab/>
      </w:r>
      <w:r w:rsidR="00F8612A" w:rsidRPr="009A6C54">
        <w:tab/>
      </w:r>
      <w:r w:rsidRPr="009A6C54">
        <w:t>GETPLIST ; Retrieve Appointment Data for a Clinic ID</w:t>
      </w:r>
    </w:p>
    <w:p w:rsidR="003539BA" w:rsidRPr="009A6C54" w:rsidRDefault="003539BA" w:rsidP="00106BBA">
      <w:pPr>
        <w:pStyle w:val="BodyText"/>
      </w:pPr>
      <w:r w:rsidRPr="009A6C54">
        <w:t>Declaration:</w:t>
      </w:r>
      <w:r w:rsidRPr="009A6C54">
        <w:tab/>
        <w:t>GETPLIST^SDAMA202(SDIEN,SDFIELDS,SDAPSTAT,</w:t>
      </w:r>
    </w:p>
    <w:p w:rsidR="003539BA" w:rsidRPr="009A6C54" w:rsidRDefault="00F8612A" w:rsidP="00106BBA">
      <w:pPr>
        <w:pStyle w:val="BodyText"/>
      </w:pPr>
      <w:r w:rsidRPr="009A6C54">
        <w:tab/>
      </w:r>
      <w:r w:rsidRPr="009A6C54">
        <w:tab/>
      </w:r>
      <w:r w:rsidRPr="009A6C54">
        <w:tab/>
      </w:r>
      <w:r w:rsidR="003539BA" w:rsidRPr="009A6C54">
        <w:t>SDSTART,SDEND,SDRESULT, SDIOSTAT)</w:t>
      </w:r>
    </w:p>
    <w:p w:rsidR="003539BA" w:rsidRPr="009A6C54" w:rsidRDefault="003539BA" w:rsidP="00106BBA">
      <w:pPr>
        <w:pStyle w:val="BodyText"/>
      </w:pPr>
      <w:r w:rsidRPr="009A6C54">
        <w:t>Description:</w:t>
      </w:r>
      <w:r w:rsidRPr="009A6C54">
        <w:tab/>
        <w:t>Returns requested clinic appointment information for a specific clinic ID.  To use this API, subscribe to Integration Agreement #3869.  Note:  This API will return appointment information for ‘regular’, ‘no-show’, and ‘no action taken’ appointments only; while the appointment data is located in VistA, cancelled appointments will not be returned because they are not retained on the Hospital Location sub-files (44.001, 44.003).</w:t>
      </w:r>
    </w:p>
    <w:p w:rsidR="003539BA" w:rsidRPr="009A6C54" w:rsidRDefault="003539BA" w:rsidP="00106BBA">
      <w:pPr>
        <w:pStyle w:val="BodyText"/>
      </w:pPr>
      <w:r w:rsidRPr="009A6C54">
        <w:t>Arguments:</w:t>
      </w:r>
      <w:r w:rsidRPr="009A6C54">
        <w:tab/>
        <w:t xml:space="preserve">SDIEN </w:t>
      </w:r>
      <w:r w:rsidRPr="009A6C54">
        <w:tab/>
        <w:t>Clinic IEN (required)</w:t>
      </w:r>
      <w:r w:rsidR="00E63324" w:rsidRPr="009A6C54">
        <w:t xml:space="preserve"> </w:t>
      </w:r>
    </w:p>
    <w:p w:rsidR="003539BA" w:rsidRPr="009A6C54" w:rsidRDefault="003539BA" w:rsidP="005B1BC0">
      <w:pPr>
        <w:pStyle w:val="BodyText"/>
        <w:ind w:left="1440"/>
      </w:pPr>
      <w:r w:rsidRPr="009A6C54">
        <w:t xml:space="preserve">SDFIELDS </w:t>
      </w:r>
      <w:r w:rsidRPr="009A6C54">
        <w:tab/>
        <w:t>Field List (optional, each field number separated by a semi-colon)</w:t>
      </w:r>
    </w:p>
    <w:p w:rsidR="003539BA" w:rsidRPr="009A6C54" w:rsidRDefault="003539BA" w:rsidP="005B1BC0">
      <w:pPr>
        <w:pStyle w:val="BodyText"/>
        <w:ind w:left="1440"/>
      </w:pPr>
      <w:r w:rsidRPr="009A6C54">
        <w:t>SDAPSTAT</w:t>
      </w:r>
      <w:r w:rsidRPr="009A6C54">
        <w:tab/>
        <w:t xml:space="preserve">Appointment Status Filter (optional, each value </w:t>
      </w:r>
      <w:r w:rsidRPr="009A6C54">
        <w:tab/>
        <w:t>separated by a semi-colon.  See “Filters” for default and valid values)</w:t>
      </w:r>
    </w:p>
    <w:p w:rsidR="003539BA" w:rsidRPr="009A6C54" w:rsidRDefault="003539BA" w:rsidP="005B1BC0">
      <w:pPr>
        <w:pStyle w:val="BodyText"/>
        <w:ind w:left="1440"/>
      </w:pPr>
      <w:r w:rsidRPr="009A6C54">
        <w:t xml:space="preserve">SDSTART </w:t>
      </w:r>
      <w:r w:rsidRPr="009A6C54">
        <w:tab/>
        <w:t xml:space="preserve">Start Date/time (optional, internal </w:t>
      </w:r>
      <w:proofErr w:type="spellStart"/>
      <w:r w:rsidRPr="009A6C54">
        <w:t>FileMan</w:t>
      </w:r>
      <w:proofErr w:type="spellEnd"/>
      <w:r w:rsidRPr="009A6C54">
        <w:t xml:space="preserve"> format)</w:t>
      </w:r>
    </w:p>
    <w:p w:rsidR="003539BA" w:rsidRPr="009A6C54" w:rsidRDefault="003539BA" w:rsidP="005B1BC0">
      <w:pPr>
        <w:pStyle w:val="BodyText"/>
        <w:ind w:left="1440"/>
      </w:pPr>
      <w:r w:rsidRPr="009A6C54">
        <w:t xml:space="preserve">SDEND </w:t>
      </w:r>
      <w:r w:rsidRPr="009A6C54">
        <w:tab/>
        <w:t xml:space="preserve">End Date/time (optional, internal </w:t>
      </w:r>
      <w:proofErr w:type="spellStart"/>
      <w:r w:rsidRPr="009A6C54">
        <w:t>FileMan</w:t>
      </w:r>
      <w:proofErr w:type="spellEnd"/>
      <w:r w:rsidRPr="009A6C54">
        <w:t xml:space="preserve"> format)</w:t>
      </w:r>
    </w:p>
    <w:p w:rsidR="003539BA" w:rsidRPr="009A6C54" w:rsidRDefault="003539BA" w:rsidP="005B1BC0">
      <w:pPr>
        <w:pStyle w:val="BodyText"/>
        <w:ind w:left="1440"/>
      </w:pPr>
      <w:r w:rsidRPr="009A6C54">
        <w:t xml:space="preserve">SDRESULT </w:t>
      </w:r>
      <w:r w:rsidRPr="009A6C54">
        <w:tab/>
        <w:t>Local variable to hold returned appointment count (optional, passed by reference)</w:t>
      </w:r>
    </w:p>
    <w:p w:rsidR="003539BA" w:rsidRPr="009A6C54" w:rsidRDefault="003539BA" w:rsidP="005B1BC0">
      <w:pPr>
        <w:pStyle w:val="BodyText"/>
        <w:ind w:left="1440"/>
      </w:pPr>
      <w:r w:rsidRPr="009A6C54">
        <w:t>SDIOSTAT</w:t>
      </w:r>
      <w:r w:rsidRPr="009A6C54">
        <w:tab/>
        <w:t>Patient Status Filter (optional, see “Filters” for default and valid values)</w:t>
      </w:r>
    </w:p>
    <w:p w:rsidR="003539BA" w:rsidRPr="009A6C54" w:rsidRDefault="003539BA" w:rsidP="00106BBA">
      <w:pPr>
        <w:pStyle w:val="BodyText"/>
      </w:pPr>
      <w:r w:rsidRPr="009A6C54">
        <w:t>Field List:</w:t>
      </w:r>
      <w:r w:rsidRPr="009A6C54">
        <w:tab/>
        <w:t>A null value in this parameter will result in ALL appointment data fields being returned.  See “Data Fields” for a list of the field numbers and corresponding data available in this API.</w:t>
      </w:r>
    </w:p>
    <w:p w:rsidR="003539BA" w:rsidRPr="009A6C54" w:rsidRDefault="003539BA" w:rsidP="00106BBA">
      <w:pPr>
        <w:pStyle w:val="BodyText"/>
      </w:pPr>
      <w:r w:rsidRPr="009A6C54">
        <w:t>Return Values:</w:t>
      </w:r>
      <w:r w:rsidR="00B3549F" w:rsidRPr="009A6C54">
        <w:t xml:space="preserve"> </w:t>
      </w:r>
      <w:r w:rsidRPr="009A6C54">
        <w:t>If no errors occur and appointments are found, SDRESULT will contain the appointment count and the data will be returned in ^TMP($J,”SDAMA202”,”GETPLIST”,x,y) = field y data</w:t>
      </w:r>
      <w:r w:rsidR="00DE5A97" w:rsidRPr="009A6C54">
        <w:t xml:space="preserve"> </w:t>
      </w:r>
      <w:r w:rsidRPr="009A6C54">
        <w:t>where ‘x’ is an incremental appointment count (starting with 1) and ‘y’ is the field number requested.</w:t>
      </w:r>
    </w:p>
    <w:p w:rsidR="003539BA" w:rsidRPr="009A6C54" w:rsidRDefault="003539BA" w:rsidP="00106BBA">
      <w:pPr>
        <w:pStyle w:val="BodyText"/>
      </w:pPr>
      <w:r w:rsidRPr="009A6C54">
        <w:t>If no errors occur and no appointments are found, then SDRESULT will contain a value of 0 and the ^TMP($J,”SDAMA202”,”GETPLIST”,x,y) array will not be generated.</w:t>
      </w:r>
    </w:p>
    <w:p w:rsidR="003539BA" w:rsidRPr="009A6C54" w:rsidRDefault="003539BA" w:rsidP="00106BBA">
      <w:pPr>
        <w:pStyle w:val="BodyText"/>
      </w:pPr>
      <w:r w:rsidRPr="009A6C54">
        <w:t>If an error occurs, SDRESULT will be –1 and the error codes and messages will be returned in ^TMP($J,”SDAMA202”,”GETPLIST”,”ERROR”,error code) = error message.  See “Error Codes” for a list of error codes and messages.</w:t>
      </w:r>
    </w:p>
    <w:p w:rsidR="003539BA" w:rsidRPr="009A6C54" w:rsidRDefault="003539BA" w:rsidP="00106BBA">
      <w:pPr>
        <w:pStyle w:val="BodyText"/>
      </w:pPr>
      <w:r w:rsidRPr="009A6C54">
        <w:t>Other:</w:t>
      </w:r>
      <w:r w:rsidRPr="009A6C54">
        <w:tab/>
        <w:t>When processing has completed, kill the temporary array:</w:t>
      </w:r>
    </w:p>
    <w:p w:rsidR="003539BA" w:rsidRPr="009A6C54" w:rsidRDefault="003539BA" w:rsidP="005712E1">
      <w:pPr>
        <w:pStyle w:val="BodyText3"/>
        <w:rPr>
          <w:color w:val="auto"/>
        </w:rPr>
      </w:pPr>
      <w:r w:rsidRPr="009A6C54">
        <w:rPr>
          <w:color w:val="auto"/>
        </w:rPr>
        <w:t>^TMP($J,”SDAMA202”,”GETPLIST”)</w:t>
      </w:r>
    </w:p>
    <w:p w:rsidR="003539BA" w:rsidRPr="009A6C54" w:rsidRDefault="00083839" w:rsidP="00106BBA">
      <w:pPr>
        <w:pStyle w:val="BodyText"/>
        <w:rPr>
          <w:b/>
        </w:rPr>
      </w:pPr>
      <w:r w:rsidRPr="009A6C54">
        <w:rPr>
          <w:b/>
          <w:lang w:val="en-US"/>
        </w:rPr>
        <w:br w:type="page"/>
      </w:r>
      <w:r w:rsidR="00947135" w:rsidRPr="009A6C54">
        <w:rPr>
          <w:b/>
        </w:rPr>
        <w:t>GETPLIST EXAMPLE</w:t>
      </w:r>
    </w:p>
    <w:p w:rsidR="003539BA" w:rsidRPr="009A6C54" w:rsidRDefault="003539BA" w:rsidP="00106BBA">
      <w:pPr>
        <w:pStyle w:val="BodyText"/>
      </w:pPr>
      <w:r w:rsidRPr="009A6C54">
        <w:t>Retrieve inpatient and outpatient appointment date/time, patient ID, and length of appointment for clinic 100 for 1/1/02 from 8am to 10am:</w:t>
      </w:r>
    </w:p>
    <w:p w:rsidR="00083839" w:rsidRPr="009A6C54" w:rsidRDefault="00083839" w:rsidP="00083839">
      <w:pPr>
        <w:pStyle w:val="BodyText3"/>
        <w:rPr>
          <w:color w:val="auto"/>
        </w:rPr>
      </w:pPr>
      <w:r w:rsidRPr="009A6C54">
        <w:rPr>
          <w:color w:val="auto"/>
        </w:rPr>
        <w:t>&gt;D GETPLIST^SDAMA202(100,”1;4;5”,,3020101.08,3020101.1,.SDRESULT)</w:t>
      </w:r>
    </w:p>
    <w:p w:rsidR="00083839" w:rsidRPr="009A6C54" w:rsidRDefault="00083839" w:rsidP="00083839">
      <w:pPr>
        <w:pStyle w:val="BodyText3"/>
        <w:rPr>
          <w:color w:val="auto"/>
        </w:rPr>
      </w:pPr>
      <w:r w:rsidRPr="009A6C54">
        <w:rPr>
          <w:color w:val="auto"/>
        </w:rPr>
        <w:t>&gt;ZW SDRESULT</w:t>
      </w:r>
    </w:p>
    <w:p w:rsidR="00083839" w:rsidRPr="009A6C54" w:rsidRDefault="00083839" w:rsidP="00083839">
      <w:pPr>
        <w:pStyle w:val="BodyText3"/>
        <w:rPr>
          <w:color w:val="auto"/>
        </w:rPr>
      </w:pPr>
      <w:r w:rsidRPr="009A6C54">
        <w:rPr>
          <w:color w:val="auto"/>
        </w:rPr>
        <w:t>SDRESULT=4</w:t>
      </w:r>
    </w:p>
    <w:p w:rsidR="00083839" w:rsidRPr="009A6C54" w:rsidRDefault="00083839" w:rsidP="00083839">
      <w:pPr>
        <w:pStyle w:val="BodyText3"/>
        <w:rPr>
          <w:color w:val="auto"/>
        </w:rPr>
      </w:pPr>
      <w:r w:rsidRPr="009A6C54">
        <w:rPr>
          <w:color w:val="auto"/>
        </w:rPr>
        <w:t>&gt;ZW ^TMP($J,”SDAMA202”,”GETPLIST”)</w:t>
      </w:r>
    </w:p>
    <w:p w:rsidR="00083839" w:rsidRPr="009A6C54" w:rsidRDefault="00083839" w:rsidP="00083839">
      <w:pPr>
        <w:pStyle w:val="BodyText3"/>
        <w:rPr>
          <w:color w:val="auto"/>
        </w:rPr>
      </w:pPr>
      <w:r w:rsidRPr="009A6C54">
        <w:rPr>
          <w:color w:val="auto"/>
        </w:rPr>
        <w:t>^TMP(1000,”SDAMA202”,”GETPLIST”,1,1)=3020101.08</w:t>
      </w:r>
    </w:p>
    <w:p w:rsidR="00083839" w:rsidRPr="009A6C54" w:rsidRDefault="00083839" w:rsidP="00083839">
      <w:pPr>
        <w:pStyle w:val="BodyText3"/>
        <w:rPr>
          <w:color w:val="auto"/>
        </w:rPr>
      </w:pPr>
      <w:r w:rsidRPr="009A6C54">
        <w:rPr>
          <w:color w:val="auto"/>
        </w:rPr>
        <w:t>^TMP(1000,”SDAMA202”,”GETPLIST”,1,4)=4564^JONES,CANDACE</w:t>
      </w:r>
    </w:p>
    <w:p w:rsidR="00083839" w:rsidRPr="009A6C54" w:rsidRDefault="00083839" w:rsidP="00083839">
      <w:pPr>
        <w:pStyle w:val="BodyText3"/>
        <w:rPr>
          <w:color w:val="auto"/>
        </w:rPr>
      </w:pPr>
      <w:r w:rsidRPr="009A6C54">
        <w:rPr>
          <w:color w:val="auto"/>
        </w:rPr>
        <w:t>^TMP(1000,”SDAMA202”,”GETPLIST”,1,5)=60</w:t>
      </w:r>
    </w:p>
    <w:p w:rsidR="00083839" w:rsidRPr="009A6C54" w:rsidRDefault="00083839" w:rsidP="00083839">
      <w:pPr>
        <w:pStyle w:val="BodyText3"/>
        <w:rPr>
          <w:color w:val="auto"/>
        </w:rPr>
      </w:pPr>
      <w:r w:rsidRPr="009A6C54">
        <w:rPr>
          <w:color w:val="auto"/>
        </w:rPr>
        <w:t>^TMP(1000,”SDAMA202”,”GETPLIST”,2,1)=3020101.09</w:t>
      </w:r>
    </w:p>
    <w:p w:rsidR="00083839" w:rsidRPr="009A6C54" w:rsidRDefault="00083839" w:rsidP="00083839">
      <w:pPr>
        <w:pStyle w:val="BodyText3"/>
        <w:rPr>
          <w:color w:val="auto"/>
        </w:rPr>
      </w:pPr>
      <w:r w:rsidRPr="009A6C54">
        <w:rPr>
          <w:color w:val="auto"/>
        </w:rPr>
        <w:t>^TMP(1000,”SDAMA202”,”GETPLIST”,2,4)=9007^HEADRICK,ANITA</w:t>
      </w:r>
    </w:p>
    <w:p w:rsidR="00083839" w:rsidRPr="009A6C54" w:rsidRDefault="00083839" w:rsidP="00083839">
      <w:pPr>
        <w:pStyle w:val="BodyText3"/>
        <w:rPr>
          <w:color w:val="auto"/>
        </w:rPr>
      </w:pPr>
      <w:r w:rsidRPr="009A6C54">
        <w:rPr>
          <w:color w:val="auto"/>
        </w:rPr>
        <w:t>^TMP(1000,”SDAMA202”,”GETPLIST”,2,5)=30</w:t>
      </w:r>
    </w:p>
    <w:p w:rsidR="00083839" w:rsidRPr="009A6C54" w:rsidRDefault="00083839" w:rsidP="00083839">
      <w:pPr>
        <w:pStyle w:val="BodyText3"/>
        <w:rPr>
          <w:color w:val="auto"/>
        </w:rPr>
      </w:pPr>
      <w:r w:rsidRPr="009A6C54">
        <w:rPr>
          <w:color w:val="auto"/>
        </w:rPr>
        <w:t>^TMP(1000,”SDAMA202”,”GETPLIST”,3,1)=3020101.093</w:t>
      </w:r>
    </w:p>
    <w:p w:rsidR="00083839" w:rsidRPr="009A6C54" w:rsidRDefault="00083839" w:rsidP="00083839">
      <w:pPr>
        <w:pStyle w:val="BodyText3"/>
        <w:rPr>
          <w:color w:val="auto"/>
        </w:rPr>
      </w:pPr>
      <w:r w:rsidRPr="009A6C54">
        <w:rPr>
          <w:color w:val="auto"/>
        </w:rPr>
        <w:t>^TMP(1000,”SDAMA202”,”GETPLIST”,3,4)=24389^SIMPSON,LEANORA</w:t>
      </w:r>
    </w:p>
    <w:p w:rsidR="00083839" w:rsidRPr="009A6C54" w:rsidRDefault="00083839" w:rsidP="00083839">
      <w:pPr>
        <w:pStyle w:val="BodyText3"/>
        <w:rPr>
          <w:color w:val="auto"/>
        </w:rPr>
      </w:pPr>
      <w:r w:rsidRPr="009A6C54">
        <w:rPr>
          <w:color w:val="auto"/>
        </w:rPr>
        <w:t>^TMP(1000,”SDAMA202”,”GETPLIST”,3,5)=30</w:t>
      </w:r>
    </w:p>
    <w:p w:rsidR="00083839" w:rsidRPr="009A6C54" w:rsidRDefault="00083839" w:rsidP="00083839">
      <w:pPr>
        <w:pStyle w:val="BodyText3"/>
        <w:rPr>
          <w:color w:val="auto"/>
        </w:rPr>
      </w:pPr>
      <w:r w:rsidRPr="009A6C54">
        <w:rPr>
          <w:color w:val="auto"/>
        </w:rPr>
        <w:t>^TMP(1000,”SDAMA202”,”GETPLIST”,4,1)=3020101.1</w:t>
      </w:r>
    </w:p>
    <w:p w:rsidR="00083839" w:rsidRPr="009A6C54" w:rsidRDefault="00083839" w:rsidP="00083839">
      <w:pPr>
        <w:pStyle w:val="BodyText3"/>
        <w:rPr>
          <w:color w:val="auto"/>
        </w:rPr>
      </w:pPr>
      <w:r w:rsidRPr="009A6C54">
        <w:rPr>
          <w:color w:val="auto"/>
        </w:rPr>
        <w:t>^TMP(1000,”SDAMA202”,”GETPLIST”,4,4)=40374^SMITH,SAMUEL</w:t>
      </w:r>
    </w:p>
    <w:p w:rsidR="00083839" w:rsidRPr="009A6C54" w:rsidRDefault="00083839" w:rsidP="00083839">
      <w:pPr>
        <w:pStyle w:val="BodyText3"/>
        <w:rPr>
          <w:color w:val="auto"/>
        </w:rPr>
      </w:pPr>
      <w:r w:rsidRPr="009A6C54">
        <w:rPr>
          <w:color w:val="auto"/>
        </w:rPr>
        <w:t>^TMP(1000,”SDAMA202”,”GETPLIST”,4,5)=30</w:t>
      </w:r>
    </w:p>
    <w:p w:rsidR="003539BA" w:rsidRPr="009A6C54" w:rsidRDefault="003539BA" w:rsidP="00EC5880">
      <w:pPr>
        <w:pStyle w:val="Heading2"/>
      </w:pPr>
      <w:bookmarkStart w:id="281" w:name="_Toc11706682"/>
      <w:r w:rsidRPr="009A6C54">
        <w:t>Application Programmer Interface - PATAPPT</w:t>
      </w:r>
      <w:bookmarkEnd w:id="281"/>
    </w:p>
    <w:p w:rsidR="003539BA" w:rsidRPr="009A6C54" w:rsidRDefault="003539BA" w:rsidP="00106BBA">
      <w:pPr>
        <w:pStyle w:val="BodyText"/>
      </w:pPr>
      <w:r w:rsidRPr="009A6C54">
        <w:t>Name:</w:t>
      </w:r>
      <w:r w:rsidRPr="009A6C54">
        <w:tab/>
      </w:r>
      <w:r w:rsidR="005712E1" w:rsidRPr="009A6C54">
        <w:tab/>
      </w:r>
      <w:r w:rsidRPr="009A6C54">
        <w:t>PATAPPT ; Check for existence of any appointment for a patient</w:t>
      </w:r>
    </w:p>
    <w:p w:rsidR="003539BA" w:rsidRPr="009A6C54" w:rsidRDefault="003539BA" w:rsidP="00621586">
      <w:pPr>
        <w:pStyle w:val="BodyText"/>
      </w:pPr>
      <w:r w:rsidRPr="009A6C54">
        <w:t>Declaration:</w:t>
      </w:r>
      <w:r w:rsidRPr="009A6C54">
        <w:tab/>
        <w:t>PATAPPT^SDAMA204(SDDFN)</w:t>
      </w:r>
    </w:p>
    <w:p w:rsidR="003539BA" w:rsidRPr="009A6C54" w:rsidRDefault="003539BA" w:rsidP="00621586">
      <w:pPr>
        <w:pStyle w:val="BodyText"/>
      </w:pPr>
      <w:r w:rsidRPr="009A6C54">
        <w:t>Description:</w:t>
      </w:r>
      <w:r w:rsidRPr="009A6C54">
        <w:tab/>
        <w:t xml:space="preserve">Returns 1, 0, -1 according to the existence of appointment(s) for </w:t>
      </w:r>
      <w:r w:rsidRPr="009A6C54">
        <w:tab/>
        <w:t>a patient ID.  To use this API, please subscribe to Integration Agreement #4216.</w:t>
      </w:r>
    </w:p>
    <w:p w:rsidR="003539BA" w:rsidRPr="009A6C54" w:rsidRDefault="003539BA" w:rsidP="00621586">
      <w:pPr>
        <w:pStyle w:val="BodyText"/>
      </w:pPr>
      <w:r w:rsidRPr="009A6C54">
        <w:t>Argument:</w:t>
      </w:r>
      <w:r w:rsidRPr="009A6C54">
        <w:tab/>
        <w:t>SDDFN</w:t>
      </w:r>
      <w:r w:rsidRPr="009A6C54">
        <w:tab/>
        <w:t>Patient IEN (required)</w:t>
      </w:r>
    </w:p>
    <w:p w:rsidR="003539BA" w:rsidRPr="009A6C54" w:rsidRDefault="003539BA" w:rsidP="00621586">
      <w:pPr>
        <w:pStyle w:val="BodyText"/>
      </w:pPr>
      <w:r w:rsidRPr="009A6C54">
        <w:t>Return Values:</w:t>
      </w:r>
      <w:r w:rsidR="005712E1" w:rsidRPr="009A6C54">
        <w:t xml:space="preserve"> </w:t>
      </w:r>
      <w:r w:rsidR="00621586" w:rsidRPr="009A6C54">
        <w:tab/>
      </w:r>
      <w:r w:rsidR="00621586" w:rsidRPr="009A6C54">
        <w:tab/>
      </w:r>
      <w:r w:rsidRPr="009A6C54">
        <w:t>Patient scheduling record(s)</w:t>
      </w:r>
      <w:r w:rsidRPr="009A6C54">
        <w:tab/>
        <w:t>Value Returned</w:t>
      </w:r>
    </w:p>
    <w:p w:rsidR="003539BA" w:rsidRPr="009A6C54" w:rsidRDefault="00621586" w:rsidP="00621586">
      <w:pPr>
        <w:pStyle w:val="BodyText"/>
      </w:pPr>
      <w:r w:rsidRPr="009A6C54">
        <w:tab/>
      </w:r>
      <w:r w:rsidRPr="009A6C54">
        <w:tab/>
      </w:r>
      <w:r w:rsidRPr="009A6C54">
        <w:tab/>
      </w:r>
      <w:r w:rsidRPr="009A6C54">
        <w:tab/>
      </w:r>
      <w:r w:rsidR="003539BA" w:rsidRPr="009A6C54">
        <w:t>Appointment(s) on file</w:t>
      </w:r>
      <w:r w:rsidR="00CC6516" w:rsidRPr="009A6C54">
        <w:t xml:space="preserve"> </w:t>
      </w:r>
      <w:r w:rsidRPr="009A6C54">
        <w:tab/>
      </w:r>
      <w:r w:rsidRPr="009A6C54">
        <w:tab/>
      </w:r>
      <w:r w:rsidRPr="009A6C54">
        <w:tab/>
      </w:r>
      <w:r w:rsidR="003539BA" w:rsidRPr="009A6C54">
        <w:t>1</w:t>
      </w:r>
    </w:p>
    <w:p w:rsidR="003539BA" w:rsidRPr="009A6C54" w:rsidRDefault="00621586" w:rsidP="00621586">
      <w:pPr>
        <w:pStyle w:val="BodyText"/>
      </w:pPr>
      <w:r w:rsidRPr="009A6C54">
        <w:tab/>
      </w:r>
      <w:r w:rsidRPr="009A6C54">
        <w:tab/>
      </w:r>
      <w:r w:rsidRPr="009A6C54">
        <w:tab/>
      </w:r>
      <w:r w:rsidRPr="009A6C54">
        <w:tab/>
      </w:r>
      <w:r w:rsidR="003539BA" w:rsidRPr="009A6C54">
        <w:t>No Appointment(s) on file</w:t>
      </w:r>
      <w:r w:rsidRPr="009A6C54">
        <w:tab/>
      </w:r>
      <w:r w:rsidRPr="009A6C54">
        <w:tab/>
      </w:r>
      <w:r w:rsidR="003539BA" w:rsidRPr="009A6C54">
        <w:t>0</w:t>
      </w:r>
    </w:p>
    <w:p w:rsidR="003539BA" w:rsidRPr="009A6C54" w:rsidRDefault="00621586" w:rsidP="00621586">
      <w:pPr>
        <w:pStyle w:val="BodyText"/>
      </w:pPr>
      <w:r w:rsidRPr="009A6C54">
        <w:tab/>
      </w:r>
      <w:r w:rsidRPr="009A6C54">
        <w:tab/>
      </w:r>
      <w:r w:rsidRPr="009A6C54">
        <w:tab/>
      </w:r>
      <w:r w:rsidRPr="009A6C54">
        <w:tab/>
      </w:r>
      <w:r w:rsidR="00CC6516" w:rsidRPr="009A6C54">
        <w:t xml:space="preserve">Error </w:t>
      </w:r>
      <w:r w:rsidR="003539BA" w:rsidRPr="009A6C54">
        <w:t>-</w:t>
      </w:r>
      <w:r w:rsidRPr="009A6C54">
        <w:tab/>
      </w:r>
      <w:r w:rsidRPr="009A6C54">
        <w:tab/>
      </w:r>
      <w:r w:rsidRPr="009A6C54">
        <w:tab/>
      </w:r>
      <w:r w:rsidRPr="009A6C54">
        <w:tab/>
      </w:r>
      <w:r w:rsidRPr="009A6C54">
        <w:tab/>
      </w:r>
      <w:r w:rsidR="003539BA" w:rsidRPr="009A6C54">
        <w:t>1</w:t>
      </w:r>
    </w:p>
    <w:p w:rsidR="003539BA" w:rsidRPr="009A6C54" w:rsidRDefault="003539BA" w:rsidP="00621586">
      <w:pPr>
        <w:pStyle w:val="BodyText"/>
        <w:rPr>
          <w:lang w:val="en-US"/>
        </w:rPr>
      </w:pPr>
      <w:r w:rsidRPr="009A6C54">
        <w:t>Depending on the existence of appointment(s) for a specific patient ID, an extrinsic value will be returned according to the Return Values table listed above.</w:t>
      </w:r>
    </w:p>
    <w:p w:rsidR="00083839" w:rsidRPr="009A6C54" w:rsidRDefault="00083839" w:rsidP="00621586">
      <w:pPr>
        <w:pStyle w:val="BodyText"/>
        <w:rPr>
          <w:lang w:val="en-US"/>
        </w:rPr>
      </w:pPr>
      <w:r w:rsidRPr="009A6C54">
        <w:rPr>
          <w:lang w:val="en-US"/>
        </w:rPr>
        <w:br w:type="page"/>
      </w:r>
      <w:r w:rsidR="003539BA" w:rsidRPr="009A6C54">
        <w:t>If an error occurs, a –1 will be returned, and a node with erro</w:t>
      </w:r>
      <w:r w:rsidRPr="009A6C54">
        <w:t>r information will be created.</w:t>
      </w:r>
    </w:p>
    <w:p w:rsidR="003539BA" w:rsidRPr="009A6C54" w:rsidRDefault="003539BA" w:rsidP="00621586">
      <w:pPr>
        <w:pStyle w:val="BodyText"/>
      </w:pPr>
      <w:r w:rsidRPr="009A6C54">
        <w:t>The format will be:</w:t>
      </w:r>
    </w:p>
    <w:p w:rsidR="00083839" w:rsidRPr="009A6C54" w:rsidRDefault="00083839" w:rsidP="00083839">
      <w:pPr>
        <w:pStyle w:val="BodyText3"/>
        <w:rPr>
          <w:color w:val="auto"/>
        </w:rPr>
      </w:pPr>
      <w:r w:rsidRPr="009A6C54">
        <w:rPr>
          <w:color w:val="auto"/>
        </w:rPr>
        <w:t>W $$PATAPPT^SDAMA204(0) -1</w:t>
      </w:r>
    </w:p>
    <w:p w:rsidR="00083839" w:rsidRPr="009A6C54" w:rsidRDefault="00083839" w:rsidP="00083839">
      <w:pPr>
        <w:pStyle w:val="BodyText3"/>
        <w:rPr>
          <w:rFonts w:ascii="Times New Roman" w:hAnsi="Times New Roman"/>
          <w:color w:val="auto"/>
          <w:sz w:val="22"/>
          <w:szCs w:val="22"/>
        </w:rPr>
      </w:pPr>
      <w:r w:rsidRPr="009A6C54">
        <w:rPr>
          <w:rFonts w:ascii="Times New Roman" w:hAnsi="Times New Roman"/>
          <w:color w:val="auto"/>
          <w:sz w:val="22"/>
          <w:szCs w:val="22"/>
        </w:rPr>
        <w:t>The error information will reside in the following node:</w:t>
      </w:r>
    </w:p>
    <w:p w:rsidR="00083839" w:rsidRPr="009A6C54" w:rsidRDefault="00083839" w:rsidP="00083839">
      <w:pPr>
        <w:pStyle w:val="BodyText3"/>
        <w:rPr>
          <w:color w:val="auto"/>
        </w:rPr>
      </w:pPr>
      <w:r w:rsidRPr="009A6C54">
        <w:rPr>
          <w:color w:val="auto"/>
        </w:rPr>
        <w:t>ZW ^TMP(634,"SDAMA204","PATAPPT","ERROR")</w:t>
      </w:r>
    </w:p>
    <w:p w:rsidR="00083839" w:rsidRPr="009A6C54" w:rsidRDefault="00083839" w:rsidP="00083839">
      <w:pPr>
        <w:pStyle w:val="BodyText3"/>
        <w:rPr>
          <w:color w:val="auto"/>
        </w:rPr>
      </w:pPr>
      <w:r w:rsidRPr="009A6C54">
        <w:rPr>
          <w:color w:val="auto"/>
        </w:rPr>
        <w:t>^TMP(634,"SDAMA204","PATAPPT","ERROR",114)="INVALID PATIENT ID"</w:t>
      </w:r>
    </w:p>
    <w:p w:rsidR="00083839" w:rsidRPr="009A6C54" w:rsidRDefault="00083839" w:rsidP="00083839">
      <w:pPr>
        <w:pStyle w:val="BodyText3"/>
        <w:rPr>
          <w:rFonts w:ascii="Times New Roman" w:hAnsi="Times New Roman"/>
          <w:color w:val="auto"/>
          <w:sz w:val="22"/>
          <w:szCs w:val="22"/>
        </w:rPr>
      </w:pPr>
      <w:r w:rsidRPr="009A6C54">
        <w:rPr>
          <w:rFonts w:ascii="Times New Roman" w:hAnsi="Times New Roman"/>
          <w:color w:val="auto"/>
          <w:sz w:val="22"/>
          <w:szCs w:val="22"/>
        </w:rPr>
        <w:t>See “Error Codes” for a list of error codes and messages.</w:t>
      </w:r>
    </w:p>
    <w:p w:rsidR="003539BA" w:rsidRPr="009A6C54" w:rsidRDefault="003539BA" w:rsidP="00621586">
      <w:pPr>
        <w:pStyle w:val="BodyText"/>
        <w:rPr>
          <w:lang w:val="en-US"/>
        </w:rPr>
      </w:pPr>
      <w:r w:rsidRPr="009A6C54">
        <w:t>This function does not remove the ^TMP node created when an error occurs.  It is the calling program’s responsibility to delete the node.</w:t>
      </w:r>
    </w:p>
    <w:p w:rsidR="00083839" w:rsidRPr="009A6C54" w:rsidRDefault="00083839" w:rsidP="00083839">
      <w:pPr>
        <w:pStyle w:val="BodyText"/>
        <w:spacing w:before="0" w:after="0"/>
        <w:rPr>
          <w:lang w:val="en-US"/>
        </w:rPr>
      </w:pPr>
    </w:p>
    <w:p w:rsidR="003539BA" w:rsidRPr="009A6C54" w:rsidRDefault="00F21C00" w:rsidP="00083839">
      <w:pPr>
        <w:pStyle w:val="BodyText"/>
        <w:spacing w:before="0" w:after="0"/>
        <w:rPr>
          <w:b/>
        </w:rPr>
      </w:pPr>
      <w:r w:rsidRPr="009A6C54">
        <w:rPr>
          <w:b/>
        </w:rPr>
        <w:t>PATAPPT EXAMPLES</w:t>
      </w:r>
    </w:p>
    <w:p w:rsidR="003539BA" w:rsidRPr="009A6C54" w:rsidRDefault="003539BA" w:rsidP="00106BBA">
      <w:pPr>
        <w:pStyle w:val="BodyText"/>
      </w:pPr>
      <w:r w:rsidRPr="009A6C54">
        <w:t>The following examples show the initialization of variable X with the value from the function $$PATAPPT^SDAMA204(SDDFN):</w:t>
      </w:r>
    </w:p>
    <w:p w:rsidR="003539BA" w:rsidRPr="009A6C54" w:rsidRDefault="003539BA" w:rsidP="00106BBA">
      <w:pPr>
        <w:pStyle w:val="BodyText"/>
      </w:pPr>
      <w:r w:rsidRPr="009A6C54">
        <w:t>1) Patient Appointments Exists</w:t>
      </w:r>
    </w:p>
    <w:p w:rsidR="00083839" w:rsidRPr="009A6C54" w:rsidRDefault="00083839" w:rsidP="00083839">
      <w:pPr>
        <w:pStyle w:val="BodyText3"/>
        <w:rPr>
          <w:color w:val="auto"/>
        </w:rPr>
      </w:pPr>
      <w:r w:rsidRPr="009A6C54">
        <w:rPr>
          <w:color w:val="auto"/>
        </w:rPr>
        <w:t>Cache&gt;S X=$$PATAPPT^SDAMA204(123)</w:t>
      </w:r>
    </w:p>
    <w:p w:rsidR="00083839" w:rsidRPr="009A6C54" w:rsidRDefault="00083839" w:rsidP="00083839">
      <w:pPr>
        <w:pStyle w:val="BodyText3"/>
        <w:rPr>
          <w:color w:val="auto"/>
        </w:rPr>
      </w:pPr>
      <w:r w:rsidRPr="009A6C54">
        <w:rPr>
          <w:color w:val="auto"/>
        </w:rPr>
        <w:t>Cache&gt;W X</w:t>
      </w:r>
    </w:p>
    <w:p w:rsidR="00083839" w:rsidRPr="009A6C54" w:rsidRDefault="00083839" w:rsidP="00083839">
      <w:pPr>
        <w:pStyle w:val="BodyText3"/>
        <w:rPr>
          <w:color w:val="auto"/>
        </w:rPr>
      </w:pPr>
      <w:r w:rsidRPr="009A6C54">
        <w:rPr>
          <w:color w:val="auto"/>
        </w:rPr>
        <w:t>1</w:t>
      </w:r>
    </w:p>
    <w:p w:rsidR="00F51AC2" w:rsidRPr="009A6C54" w:rsidRDefault="00F51AC2" w:rsidP="00F51AC2">
      <w:pPr>
        <w:pStyle w:val="BodyText"/>
        <w:spacing w:before="0" w:after="0"/>
        <w:rPr>
          <w:lang w:val="en-US"/>
        </w:rPr>
      </w:pPr>
    </w:p>
    <w:p w:rsidR="003539BA" w:rsidRPr="009A6C54" w:rsidRDefault="003539BA" w:rsidP="00106BBA">
      <w:pPr>
        <w:pStyle w:val="BodyText"/>
      </w:pPr>
      <w:r w:rsidRPr="009A6C54">
        <w:t>2) No Patient Appointments Exists</w:t>
      </w:r>
    </w:p>
    <w:p w:rsidR="003539BA" w:rsidRPr="009A6C54" w:rsidRDefault="003539BA" w:rsidP="00106BBA">
      <w:pPr>
        <w:pStyle w:val="BodyText"/>
      </w:pPr>
      <w:r w:rsidRPr="009A6C54">
        <w:t>Cache&gt;S X=$$PATAPPT^SDAMA204(11)</w:t>
      </w:r>
    </w:p>
    <w:p w:rsidR="003539BA" w:rsidRPr="009A6C54" w:rsidRDefault="003539BA" w:rsidP="00106BBA">
      <w:pPr>
        <w:pStyle w:val="BodyText"/>
      </w:pPr>
      <w:r w:rsidRPr="009A6C54">
        <w:t>Cache&gt;W X</w:t>
      </w:r>
    </w:p>
    <w:p w:rsidR="003539BA" w:rsidRPr="009A6C54" w:rsidRDefault="003539BA" w:rsidP="00106BBA">
      <w:pPr>
        <w:pStyle w:val="BodyText"/>
        <w:rPr>
          <w:lang w:val="en-US"/>
        </w:rPr>
      </w:pPr>
      <w:r w:rsidRPr="009A6C54">
        <w:t>0</w:t>
      </w:r>
    </w:p>
    <w:p w:rsidR="00F51AC2" w:rsidRPr="009A6C54" w:rsidRDefault="00F51AC2" w:rsidP="00F51AC2">
      <w:pPr>
        <w:pStyle w:val="BodyText"/>
        <w:spacing w:before="0" w:after="0"/>
        <w:rPr>
          <w:lang w:val="en-US"/>
        </w:rPr>
      </w:pPr>
    </w:p>
    <w:p w:rsidR="003539BA" w:rsidRPr="009A6C54" w:rsidRDefault="003539BA" w:rsidP="00F51AC2">
      <w:pPr>
        <w:pStyle w:val="BodyText"/>
        <w:spacing w:before="0" w:after="0"/>
      </w:pPr>
      <w:r w:rsidRPr="009A6C54">
        <w:t>3) Invalid Patient ID</w:t>
      </w:r>
    </w:p>
    <w:p w:rsidR="00083839" w:rsidRPr="009A6C54" w:rsidRDefault="00083839" w:rsidP="00083839">
      <w:pPr>
        <w:pStyle w:val="BodyText3"/>
        <w:rPr>
          <w:color w:val="auto"/>
        </w:rPr>
      </w:pPr>
      <w:r w:rsidRPr="009A6C54">
        <w:rPr>
          <w:color w:val="auto"/>
        </w:rPr>
        <w:t>Cache&gt;S X=$$PATAPPT^SDAMA204(0)</w:t>
      </w:r>
    </w:p>
    <w:p w:rsidR="00083839" w:rsidRPr="009A6C54" w:rsidRDefault="00083839" w:rsidP="00083839">
      <w:pPr>
        <w:pStyle w:val="BodyText3"/>
        <w:rPr>
          <w:color w:val="auto"/>
        </w:rPr>
      </w:pPr>
      <w:r w:rsidRPr="009A6C54">
        <w:rPr>
          <w:color w:val="auto"/>
        </w:rPr>
        <w:t>Cache&gt;W X</w:t>
      </w:r>
    </w:p>
    <w:p w:rsidR="00083839" w:rsidRPr="009A6C54" w:rsidRDefault="00083839" w:rsidP="00083839">
      <w:pPr>
        <w:pStyle w:val="BodyText3"/>
        <w:rPr>
          <w:color w:val="auto"/>
        </w:rPr>
      </w:pPr>
      <w:r w:rsidRPr="009A6C54">
        <w:rPr>
          <w:color w:val="auto"/>
        </w:rPr>
        <w:t>-1</w:t>
      </w:r>
    </w:p>
    <w:p w:rsidR="00083839" w:rsidRPr="009A6C54" w:rsidRDefault="00083839" w:rsidP="00083839">
      <w:pPr>
        <w:pStyle w:val="BodyText3"/>
        <w:rPr>
          <w:color w:val="auto"/>
        </w:rPr>
      </w:pPr>
      <w:r w:rsidRPr="009A6C54">
        <w:rPr>
          <w:color w:val="auto"/>
        </w:rPr>
        <w:t>Cache&gt;ZW ^TMP($J,"SDAMA204","PATAPPT","ERROR")</w:t>
      </w:r>
    </w:p>
    <w:p w:rsidR="00083839" w:rsidRPr="009A6C54" w:rsidRDefault="00083839" w:rsidP="00083839">
      <w:pPr>
        <w:pStyle w:val="BodyText3"/>
        <w:rPr>
          <w:color w:val="auto"/>
        </w:rPr>
      </w:pPr>
      <w:r w:rsidRPr="009A6C54">
        <w:rPr>
          <w:color w:val="auto"/>
        </w:rPr>
        <w:t>^TMP(659,"SDAMA204","PATAPPT","ERROR",114)="INVALID PATIENT ID"</w:t>
      </w:r>
    </w:p>
    <w:p w:rsidR="003539BA" w:rsidRPr="009A6C54" w:rsidRDefault="00083839" w:rsidP="00F51AC2">
      <w:pPr>
        <w:pStyle w:val="BodyText"/>
        <w:spacing w:before="0" w:after="0"/>
        <w:rPr>
          <w:b/>
        </w:rPr>
      </w:pPr>
      <w:r w:rsidRPr="009A6C54">
        <w:rPr>
          <w:lang w:val="en-US"/>
        </w:rPr>
        <w:br w:type="page"/>
      </w:r>
      <w:r w:rsidR="00F21C00" w:rsidRPr="009A6C54">
        <w:rPr>
          <w:b/>
        </w:rPr>
        <w:t>ERROR CODES</w:t>
      </w:r>
    </w:p>
    <w:p w:rsidR="003539BA" w:rsidRPr="009A6C54" w:rsidRDefault="003539BA" w:rsidP="00EC5880">
      <w:pPr>
        <w:pStyle w:val="BodyText"/>
      </w:pPr>
      <w:r w:rsidRPr="009A6C54">
        <w:t>Error Codes and Associated Messages</w:t>
      </w:r>
    </w:p>
    <w:p w:rsidR="003539BA" w:rsidRPr="009A6C54" w:rsidRDefault="003539BA" w:rsidP="00EC5880">
      <w:pPr>
        <w:pStyle w:val="BodyText"/>
      </w:pPr>
      <w:r w:rsidRPr="009A6C54">
        <w:t>101</w:t>
      </w:r>
      <w:r w:rsidRPr="009A6C54">
        <w:tab/>
        <w:t xml:space="preserve"> DATABASE IS UNAVAILABLE</w:t>
      </w:r>
    </w:p>
    <w:p w:rsidR="003539BA" w:rsidRPr="009A6C54" w:rsidRDefault="003539BA" w:rsidP="00EC5880">
      <w:pPr>
        <w:pStyle w:val="BodyText"/>
      </w:pPr>
      <w:r w:rsidRPr="009A6C54">
        <w:t>102</w:t>
      </w:r>
      <w:r w:rsidRPr="009A6C54">
        <w:tab/>
        <w:t xml:space="preserve"> PATIENT ID IS REQUIRED</w:t>
      </w:r>
    </w:p>
    <w:p w:rsidR="003539BA" w:rsidRPr="009A6C54" w:rsidRDefault="003539BA" w:rsidP="00EC5880">
      <w:pPr>
        <w:pStyle w:val="BodyText"/>
      </w:pPr>
      <w:r w:rsidRPr="009A6C54">
        <w:t>103</w:t>
      </w:r>
      <w:r w:rsidRPr="009A6C54">
        <w:tab/>
        <w:t xml:space="preserve"> INVALID FIELD LIST</w:t>
      </w:r>
    </w:p>
    <w:p w:rsidR="003539BA" w:rsidRPr="009A6C54" w:rsidRDefault="003539BA" w:rsidP="00EC5880">
      <w:pPr>
        <w:pStyle w:val="BodyText"/>
      </w:pPr>
      <w:r w:rsidRPr="009A6C54">
        <w:t>104</w:t>
      </w:r>
      <w:r w:rsidRPr="009A6C54">
        <w:tab/>
        <w:t xml:space="preserve"> CLINIC ID IS REQUIRED</w:t>
      </w:r>
    </w:p>
    <w:p w:rsidR="003539BA" w:rsidRPr="009A6C54" w:rsidRDefault="003539BA" w:rsidP="00EC5880">
      <w:pPr>
        <w:pStyle w:val="BodyText"/>
      </w:pPr>
      <w:r w:rsidRPr="009A6C54">
        <w:t>105</w:t>
      </w:r>
      <w:r w:rsidRPr="009A6C54">
        <w:tab/>
        <w:t xml:space="preserve"> INVALID START DATE</w:t>
      </w:r>
    </w:p>
    <w:p w:rsidR="003539BA" w:rsidRPr="009A6C54" w:rsidRDefault="003539BA" w:rsidP="00EC5880">
      <w:pPr>
        <w:pStyle w:val="BodyText"/>
      </w:pPr>
      <w:r w:rsidRPr="009A6C54">
        <w:t>106</w:t>
      </w:r>
      <w:r w:rsidRPr="009A6C54">
        <w:tab/>
        <w:t xml:space="preserve"> INVALID END DATE</w:t>
      </w:r>
    </w:p>
    <w:p w:rsidR="003539BA" w:rsidRPr="009A6C54" w:rsidRDefault="003539BA" w:rsidP="00EC5880">
      <w:pPr>
        <w:pStyle w:val="BodyText"/>
      </w:pPr>
      <w:r w:rsidRPr="009A6C54">
        <w:t>108</w:t>
      </w:r>
      <w:r w:rsidRPr="009A6C54">
        <w:tab/>
        <w:t xml:space="preserve"> FACILITY ID IS REQUIRED</w:t>
      </w:r>
    </w:p>
    <w:p w:rsidR="003539BA" w:rsidRPr="009A6C54" w:rsidRDefault="003539BA" w:rsidP="00EC5880">
      <w:pPr>
        <w:pStyle w:val="BodyText"/>
      </w:pPr>
      <w:r w:rsidRPr="009A6C54">
        <w:t>109</w:t>
      </w:r>
      <w:r w:rsidRPr="009A6C54">
        <w:tab/>
        <w:t xml:space="preserve"> INVALID APPOINTMENT STATUS FILTER</w:t>
      </w:r>
    </w:p>
    <w:p w:rsidR="003539BA" w:rsidRPr="009A6C54" w:rsidRDefault="003539BA" w:rsidP="00EC5880">
      <w:pPr>
        <w:pStyle w:val="BodyText"/>
      </w:pPr>
      <w:r w:rsidRPr="009A6C54">
        <w:t>110</w:t>
      </w:r>
      <w:r w:rsidRPr="009A6C54">
        <w:tab/>
        <w:t xml:space="preserve"> ID MUST BE NUMERIC</w:t>
      </w:r>
    </w:p>
    <w:p w:rsidR="003539BA" w:rsidRPr="009A6C54" w:rsidRDefault="003539BA" w:rsidP="00EC5880">
      <w:pPr>
        <w:pStyle w:val="BodyText"/>
      </w:pPr>
      <w:r w:rsidRPr="009A6C54">
        <w:t>111</w:t>
      </w:r>
      <w:r w:rsidRPr="009A6C54">
        <w:tab/>
        <w:t xml:space="preserve"> START DATE CAN’T BE AFTER END DATE</w:t>
      </w:r>
    </w:p>
    <w:p w:rsidR="003539BA" w:rsidRPr="009A6C54" w:rsidRDefault="003539BA" w:rsidP="00EC5880">
      <w:pPr>
        <w:pStyle w:val="BodyText"/>
      </w:pPr>
      <w:r w:rsidRPr="009A6C54">
        <w:t>112</w:t>
      </w:r>
      <w:r w:rsidRPr="009A6C54">
        <w:tab/>
        <w:t xml:space="preserve"> INVALID PATIENT STATUS FILTER</w:t>
      </w:r>
    </w:p>
    <w:p w:rsidR="003539BA" w:rsidRPr="009A6C54" w:rsidRDefault="003539BA" w:rsidP="00EC5880">
      <w:pPr>
        <w:pStyle w:val="BodyText"/>
      </w:pPr>
      <w:r w:rsidRPr="009A6C54">
        <w:t>113</w:t>
      </w:r>
      <w:r w:rsidRPr="009A6C54">
        <w:tab/>
        <w:t xml:space="preserve"> APPT STATUS AND PATIENT STATUS FILTER COMBINATION</w:t>
      </w:r>
      <w:r w:rsidR="00662C63" w:rsidRPr="009A6C54">
        <w:t xml:space="preserve"> </w:t>
      </w:r>
      <w:r w:rsidRPr="009A6C54">
        <w:t xml:space="preserve"> UNSUPPORTED IN VISTA</w:t>
      </w:r>
    </w:p>
    <w:p w:rsidR="00475432" w:rsidRPr="009A6C54" w:rsidRDefault="00CC67B5" w:rsidP="00EC5880">
      <w:pPr>
        <w:pStyle w:val="BodyText"/>
        <w:rPr>
          <w:lang w:val="en-US"/>
        </w:rPr>
      </w:pPr>
      <w:r w:rsidRPr="009A6C54">
        <w:t>114</w:t>
      </w:r>
      <w:r w:rsidRPr="009A6C54">
        <w:tab/>
      </w:r>
      <w:r w:rsidR="003539BA" w:rsidRPr="009A6C54">
        <w:t>INVALID PATIENT ID</w:t>
      </w:r>
    </w:p>
    <w:p w:rsidR="00EC5880" w:rsidRPr="009A6C54" w:rsidRDefault="00EC5880" w:rsidP="00EC5880">
      <w:pPr>
        <w:pStyle w:val="BodyText"/>
      </w:pPr>
    </w:p>
    <w:p w:rsidR="003539BA" w:rsidRPr="009A6C54" w:rsidRDefault="003539BA" w:rsidP="00101FB2">
      <w:pPr>
        <w:pStyle w:val="Heading1"/>
      </w:pPr>
      <w:bookmarkStart w:id="282" w:name="_Toc11706683"/>
      <w:r w:rsidRPr="009A6C54">
        <w:t>Data Fields</w:t>
      </w:r>
      <w:bookmarkEnd w:id="282"/>
    </w:p>
    <w:p w:rsidR="003539BA" w:rsidRPr="009A6C54" w:rsidRDefault="003539BA" w:rsidP="00EC5880">
      <w:pPr>
        <w:pStyle w:val="Heading2"/>
      </w:pPr>
      <w:bookmarkStart w:id="283" w:name="_Toc11706684"/>
      <w:r w:rsidRPr="009A6C54">
        <w:t>Available Data Fields</w:t>
      </w:r>
      <w:bookmarkEnd w:id="283"/>
    </w:p>
    <w:p w:rsidR="00660025" w:rsidRPr="009A6C54" w:rsidRDefault="00660025" w:rsidP="00741C15">
      <w:pPr>
        <w:pStyle w:val="Caption"/>
        <w:rPr>
          <w:lang w:val="en-US"/>
        </w:rPr>
      </w:pPr>
      <w:bookmarkStart w:id="284" w:name="_Toc11706879"/>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40</w:t>
      </w:r>
      <w:r w:rsidR="007F1C38">
        <w:rPr>
          <w:noProof/>
        </w:rPr>
        <w:fldChar w:fldCharType="end"/>
      </w:r>
      <w:r w:rsidRPr="009A6C54">
        <w:rPr>
          <w:lang w:val="en-US"/>
        </w:rPr>
        <w:t>: Available Data Fields</w:t>
      </w:r>
      <w:bookmarkEnd w:id="284"/>
    </w:p>
    <w:tbl>
      <w:tblPr>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000" w:firstRow="0" w:lastRow="0" w:firstColumn="0" w:lastColumn="0" w:noHBand="0" w:noVBand="0"/>
      </w:tblPr>
      <w:tblGrid>
        <w:gridCol w:w="468"/>
        <w:gridCol w:w="1512"/>
        <w:gridCol w:w="1404"/>
        <w:gridCol w:w="1950"/>
        <w:gridCol w:w="2184"/>
        <w:gridCol w:w="1957"/>
      </w:tblGrid>
      <w:tr w:rsidR="00EC5880" w:rsidRPr="009A6C54" w:rsidTr="002B5785">
        <w:trPr>
          <w:tblHeader/>
        </w:trPr>
        <w:tc>
          <w:tcPr>
            <w:tcW w:w="468" w:type="dxa"/>
            <w:shd w:val="clear" w:color="auto" w:fill="BFBFBF"/>
          </w:tcPr>
          <w:p w:rsidR="00EC5880" w:rsidRPr="009A6C54" w:rsidRDefault="00EC5880" w:rsidP="00FD58B6">
            <w:pPr>
              <w:pStyle w:val="TableHeading"/>
            </w:pPr>
            <w:bookmarkStart w:id="285" w:name="ColumnTitle_37"/>
            <w:bookmarkEnd w:id="285"/>
            <w:r w:rsidRPr="009A6C54">
              <w:t>ID</w:t>
            </w:r>
          </w:p>
        </w:tc>
        <w:tc>
          <w:tcPr>
            <w:tcW w:w="1512" w:type="dxa"/>
            <w:shd w:val="clear" w:color="auto" w:fill="BFBFBF"/>
          </w:tcPr>
          <w:p w:rsidR="00EC5880" w:rsidRPr="009A6C54" w:rsidRDefault="00EC5880" w:rsidP="00FD58B6">
            <w:pPr>
              <w:pStyle w:val="TableHeading"/>
            </w:pPr>
            <w:r w:rsidRPr="009A6C54">
              <w:t>FIELD NAME</w:t>
            </w:r>
          </w:p>
        </w:tc>
        <w:tc>
          <w:tcPr>
            <w:tcW w:w="1404" w:type="dxa"/>
            <w:shd w:val="clear" w:color="auto" w:fill="BFBFBF"/>
          </w:tcPr>
          <w:p w:rsidR="00EC5880" w:rsidRPr="009A6C54" w:rsidRDefault="00EC5880" w:rsidP="00FD58B6">
            <w:pPr>
              <w:pStyle w:val="TableHeading"/>
            </w:pPr>
            <w:r w:rsidRPr="009A6C54">
              <w:t>DATA TYPE</w:t>
            </w:r>
          </w:p>
        </w:tc>
        <w:tc>
          <w:tcPr>
            <w:tcW w:w="1950" w:type="dxa"/>
            <w:shd w:val="clear" w:color="auto" w:fill="BFBFBF"/>
          </w:tcPr>
          <w:p w:rsidR="00EC5880" w:rsidRPr="009A6C54" w:rsidRDefault="00EC5880" w:rsidP="00FD58B6">
            <w:pPr>
              <w:pStyle w:val="TableHeading"/>
            </w:pPr>
            <w:r w:rsidRPr="009A6C54">
              <w:t>Format or Valid Values</w:t>
            </w:r>
          </w:p>
        </w:tc>
        <w:tc>
          <w:tcPr>
            <w:tcW w:w="2184" w:type="dxa"/>
            <w:shd w:val="clear" w:color="auto" w:fill="BFBFBF"/>
          </w:tcPr>
          <w:p w:rsidR="00EC5880" w:rsidRPr="009A6C54" w:rsidRDefault="00EC5880" w:rsidP="00FD58B6">
            <w:pPr>
              <w:pStyle w:val="TableHeading"/>
            </w:pPr>
            <w:r w:rsidRPr="009A6C54">
              <w:t>Description</w:t>
            </w:r>
          </w:p>
        </w:tc>
        <w:tc>
          <w:tcPr>
            <w:tcW w:w="1957" w:type="dxa"/>
            <w:shd w:val="clear" w:color="auto" w:fill="BFBFBF"/>
          </w:tcPr>
          <w:p w:rsidR="00EC5880" w:rsidRPr="009A6C54" w:rsidRDefault="00EC5880" w:rsidP="00FD58B6">
            <w:pPr>
              <w:pStyle w:val="TableHeading"/>
            </w:pPr>
            <w:r w:rsidRPr="009A6C54">
              <w:t>Examples of Returned Data</w:t>
            </w:r>
          </w:p>
        </w:tc>
      </w:tr>
      <w:tr w:rsidR="00EC5880" w:rsidRPr="009A6C54" w:rsidTr="004F558C">
        <w:tc>
          <w:tcPr>
            <w:tcW w:w="468" w:type="dxa"/>
          </w:tcPr>
          <w:p w:rsidR="00EC5880" w:rsidRPr="009A6C54" w:rsidRDefault="00EC5880" w:rsidP="00FD58B6">
            <w:pPr>
              <w:pStyle w:val="TableText"/>
            </w:pPr>
            <w:r w:rsidRPr="009A6C54">
              <w:t>1</w:t>
            </w:r>
          </w:p>
        </w:tc>
        <w:tc>
          <w:tcPr>
            <w:tcW w:w="1512" w:type="dxa"/>
          </w:tcPr>
          <w:p w:rsidR="00EC5880" w:rsidRPr="009A6C54" w:rsidRDefault="00EC5880" w:rsidP="00FD58B6">
            <w:pPr>
              <w:pStyle w:val="TableText"/>
            </w:pPr>
            <w:r w:rsidRPr="009A6C54">
              <w:t>APPOINTMENT DATE/TIME</w:t>
            </w:r>
          </w:p>
        </w:tc>
        <w:tc>
          <w:tcPr>
            <w:tcW w:w="1404" w:type="dxa"/>
          </w:tcPr>
          <w:p w:rsidR="00EC5880" w:rsidRPr="009A6C54" w:rsidRDefault="00EC5880" w:rsidP="00FD58B6">
            <w:pPr>
              <w:pStyle w:val="TableText"/>
            </w:pPr>
            <w:r w:rsidRPr="009A6C54">
              <w:t>DATE/TIME</w:t>
            </w:r>
          </w:p>
        </w:tc>
        <w:tc>
          <w:tcPr>
            <w:tcW w:w="1950" w:type="dxa"/>
          </w:tcPr>
          <w:p w:rsidR="00EC5880" w:rsidRPr="009A6C54" w:rsidRDefault="00EC5880" w:rsidP="00FD58B6">
            <w:pPr>
              <w:pStyle w:val="TableText"/>
            </w:pPr>
            <w:r w:rsidRPr="009A6C54">
              <w:t>YYYMMDD@HHMM</w:t>
            </w:r>
          </w:p>
        </w:tc>
        <w:tc>
          <w:tcPr>
            <w:tcW w:w="2184" w:type="dxa"/>
          </w:tcPr>
          <w:p w:rsidR="00EC5880" w:rsidRPr="009A6C54" w:rsidRDefault="00EC5880" w:rsidP="00FD58B6">
            <w:pPr>
              <w:pStyle w:val="TableText"/>
            </w:pPr>
            <w:r w:rsidRPr="009A6C54">
              <w:t>The scheduled Appointment Date/Time</w:t>
            </w:r>
          </w:p>
        </w:tc>
        <w:tc>
          <w:tcPr>
            <w:tcW w:w="1957" w:type="dxa"/>
          </w:tcPr>
          <w:p w:rsidR="00EC5880" w:rsidRPr="009A6C54" w:rsidRDefault="00EC5880" w:rsidP="00FD58B6">
            <w:pPr>
              <w:pStyle w:val="TableText"/>
            </w:pPr>
            <w:r w:rsidRPr="009A6C54">
              <w:t>3021215@113</w:t>
            </w:r>
          </w:p>
          <w:p w:rsidR="00EC5880" w:rsidRPr="009A6C54" w:rsidRDefault="00EC5880" w:rsidP="00FD58B6">
            <w:pPr>
              <w:pStyle w:val="TableText"/>
            </w:pPr>
            <w:r w:rsidRPr="009A6C54">
              <w:t>3021201@0815</w:t>
            </w:r>
          </w:p>
        </w:tc>
      </w:tr>
      <w:tr w:rsidR="00EC5880" w:rsidRPr="009A6C54" w:rsidTr="004F558C">
        <w:tc>
          <w:tcPr>
            <w:tcW w:w="468" w:type="dxa"/>
          </w:tcPr>
          <w:p w:rsidR="00EC5880" w:rsidRPr="009A6C54" w:rsidRDefault="00EC5880" w:rsidP="00FD58B6">
            <w:pPr>
              <w:pStyle w:val="TableText"/>
            </w:pPr>
            <w:r w:rsidRPr="009A6C54">
              <w:t>2</w:t>
            </w:r>
          </w:p>
        </w:tc>
        <w:tc>
          <w:tcPr>
            <w:tcW w:w="1512" w:type="dxa"/>
          </w:tcPr>
          <w:p w:rsidR="00EC5880" w:rsidRPr="009A6C54" w:rsidRDefault="00EC5880" w:rsidP="00FD58B6">
            <w:pPr>
              <w:pStyle w:val="TableText"/>
            </w:pPr>
            <w:r w:rsidRPr="009A6C54">
              <w:t>CLINIC ID and NAME</w:t>
            </w:r>
          </w:p>
        </w:tc>
        <w:tc>
          <w:tcPr>
            <w:tcW w:w="1404" w:type="dxa"/>
          </w:tcPr>
          <w:p w:rsidR="00EC5880" w:rsidRPr="009A6C54" w:rsidRDefault="00EC5880" w:rsidP="00FD58B6">
            <w:pPr>
              <w:pStyle w:val="TableText"/>
            </w:pPr>
            <w:r w:rsidRPr="009A6C54">
              <w:t>POINTER and TEXT</w:t>
            </w:r>
          </w:p>
        </w:tc>
        <w:tc>
          <w:tcPr>
            <w:tcW w:w="1950" w:type="dxa"/>
          </w:tcPr>
          <w:p w:rsidR="00EC5880" w:rsidRPr="009A6C54" w:rsidRDefault="00EC5880" w:rsidP="00FD58B6">
            <w:pPr>
              <w:pStyle w:val="TableText"/>
            </w:pPr>
            <w:proofErr w:type="spellStart"/>
            <w:r w:rsidRPr="009A6C54">
              <w:t>ID^name</w:t>
            </w:r>
            <w:proofErr w:type="spellEnd"/>
          </w:p>
        </w:tc>
        <w:tc>
          <w:tcPr>
            <w:tcW w:w="2184" w:type="dxa"/>
          </w:tcPr>
          <w:p w:rsidR="00EC5880" w:rsidRPr="009A6C54" w:rsidRDefault="00EC5880" w:rsidP="00FD58B6">
            <w:pPr>
              <w:pStyle w:val="TableText"/>
            </w:pPr>
            <w:r w:rsidRPr="009A6C54">
              <w:t>Clinic ID and name</w:t>
            </w:r>
          </w:p>
        </w:tc>
        <w:tc>
          <w:tcPr>
            <w:tcW w:w="1957" w:type="dxa"/>
          </w:tcPr>
          <w:p w:rsidR="00EC5880" w:rsidRPr="009A6C54" w:rsidRDefault="00EC5880" w:rsidP="00FD58B6">
            <w:pPr>
              <w:pStyle w:val="TableText"/>
            </w:pPr>
            <w:r w:rsidRPr="009A6C54">
              <w:t>150^CARDIOLOGY</w:t>
            </w:r>
          </w:p>
          <w:p w:rsidR="00EC5880" w:rsidRPr="009A6C54" w:rsidRDefault="00EC5880" w:rsidP="00FD58B6">
            <w:pPr>
              <w:pStyle w:val="TableText"/>
            </w:pPr>
            <w:r w:rsidRPr="009A6C54">
              <w:t>32^TOM’S CLINIC</w:t>
            </w:r>
          </w:p>
        </w:tc>
      </w:tr>
      <w:tr w:rsidR="00EC5880" w:rsidRPr="009A6C54" w:rsidTr="004F558C">
        <w:tc>
          <w:tcPr>
            <w:tcW w:w="468" w:type="dxa"/>
          </w:tcPr>
          <w:p w:rsidR="00EC5880" w:rsidRPr="009A6C54" w:rsidRDefault="00EC5880" w:rsidP="00FD58B6">
            <w:pPr>
              <w:pStyle w:val="TableText"/>
            </w:pPr>
            <w:r w:rsidRPr="009A6C54">
              <w:t>3</w:t>
            </w:r>
          </w:p>
        </w:tc>
        <w:tc>
          <w:tcPr>
            <w:tcW w:w="1512" w:type="dxa"/>
          </w:tcPr>
          <w:p w:rsidR="00EC5880" w:rsidRPr="009A6C54" w:rsidRDefault="00EC5880" w:rsidP="00FD58B6">
            <w:pPr>
              <w:pStyle w:val="TableText"/>
            </w:pPr>
            <w:r w:rsidRPr="009A6C54">
              <w:t>APPOINTMENT STATUS</w:t>
            </w:r>
          </w:p>
        </w:tc>
        <w:tc>
          <w:tcPr>
            <w:tcW w:w="1404" w:type="dxa"/>
          </w:tcPr>
          <w:p w:rsidR="00EC5880" w:rsidRPr="009A6C54" w:rsidRDefault="00EC5880" w:rsidP="00FD58B6">
            <w:pPr>
              <w:pStyle w:val="TableText"/>
            </w:pPr>
            <w:r w:rsidRPr="009A6C54">
              <w:t>ALPHA</w:t>
            </w:r>
          </w:p>
        </w:tc>
        <w:tc>
          <w:tcPr>
            <w:tcW w:w="1950" w:type="dxa"/>
          </w:tcPr>
          <w:p w:rsidR="00EC5880" w:rsidRPr="009A6C54" w:rsidRDefault="00EC5880" w:rsidP="00FD58B6">
            <w:pPr>
              <w:pStyle w:val="TableText"/>
            </w:pPr>
            <w:r w:rsidRPr="009A6C54">
              <w:t>N (No-Show)</w:t>
            </w:r>
          </w:p>
          <w:p w:rsidR="00EC5880" w:rsidRPr="009A6C54" w:rsidRDefault="00EC5880" w:rsidP="00FD58B6">
            <w:pPr>
              <w:pStyle w:val="TableText"/>
            </w:pPr>
            <w:r w:rsidRPr="009A6C54">
              <w:t>C (Cancelled)</w:t>
            </w:r>
          </w:p>
          <w:p w:rsidR="00EC5880" w:rsidRPr="009A6C54" w:rsidRDefault="00EC5880" w:rsidP="00FD58B6">
            <w:pPr>
              <w:pStyle w:val="TableText"/>
            </w:pPr>
            <w:r w:rsidRPr="009A6C54">
              <w:t>R (Scheduled/Kept)</w:t>
            </w:r>
          </w:p>
          <w:p w:rsidR="00EC5880" w:rsidRPr="009A6C54" w:rsidRDefault="00EC5880" w:rsidP="00FD58B6">
            <w:pPr>
              <w:pStyle w:val="TableText"/>
            </w:pPr>
            <w:r w:rsidRPr="009A6C54">
              <w:t>NT (No Action Taken)</w:t>
            </w:r>
          </w:p>
        </w:tc>
        <w:tc>
          <w:tcPr>
            <w:tcW w:w="2184" w:type="dxa"/>
          </w:tcPr>
          <w:p w:rsidR="00EC5880" w:rsidRPr="009A6C54" w:rsidRDefault="00EC5880" w:rsidP="00FD58B6">
            <w:pPr>
              <w:pStyle w:val="TableText"/>
            </w:pPr>
            <w:r w:rsidRPr="009A6C54">
              <w:t>The status of the appointment.  N for no-show appointment, C for cancelled appointment (cancelled for ANY reason), NT for no action taken, and R for a future appointment or a past kept appointment</w:t>
            </w:r>
          </w:p>
        </w:tc>
        <w:tc>
          <w:tcPr>
            <w:tcW w:w="1957" w:type="dxa"/>
          </w:tcPr>
          <w:p w:rsidR="00EC5880" w:rsidRPr="009A6C54" w:rsidRDefault="00EC5880" w:rsidP="00FD58B6">
            <w:pPr>
              <w:pStyle w:val="TableText"/>
            </w:pPr>
            <w:r w:rsidRPr="009A6C54">
              <w:t>N</w:t>
            </w:r>
          </w:p>
          <w:p w:rsidR="00EC5880" w:rsidRPr="009A6C54" w:rsidRDefault="00EC5880" w:rsidP="00FD58B6">
            <w:pPr>
              <w:pStyle w:val="TableText"/>
            </w:pPr>
            <w:r w:rsidRPr="009A6C54">
              <w:t>C</w:t>
            </w:r>
          </w:p>
          <w:p w:rsidR="00EC5880" w:rsidRPr="009A6C54" w:rsidRDefault="00EC5880" w:rsidP="00FD58B6">
            <w:pPr>
              <w:pStyle w:val="TableText"/>
            </w:pPr>
            <w:r w:rsidRPr="009A6C54">
              <w:t>R</w:t>
            </w:r>
          </w:p>
          <w:p w:rsidR="00EC5880" w:rsidRPr="009A6C54" w:rsidRDefault="00EC5880" w:rsidP="00FD58B6">
            <w:pPr>
              <w:pStyle w:val="TableText"/>
            </w:pPr>
            <w:r w:rsidRPr="009A6C54">
              <w:t>NT</w:t>
            </w:r>
          </w:p>
        </w:tc>
      </w:tr>
      <w:tr w:rsidR="00EC5880" w:rsidRPr="009A6C54" w:rsidTr="004F558C">
        <w:tc>
          <w:tcPr>
            <w:tcW w:w="468" w:type="dxa"/>
          </w:tcPr>
          <w:p w:rsidR="00EC5880" w:rsidRPr="009A6C54" w:rsidRDefault="00EC5880" w:rsidP="00FD58B6">
            <w:pPr>
              <w:pStyle w:val="TableText"/>
            </w:pPr>
            <w:r w:rsidRPr="009A6C54">
              <w:t>4</w:t>
            </w:r>
          </w:p>
        </w:tc>
        <w:tc>
          <w:tcPr>
            <w:tcW w:w="1512" w:type="dxa"/>
          </w:tcPr>
          <w:p w:rsidR="00EC5880" w:rsidRPr="009A6C54" w:rsidRDefault="00EC5880" w:rsidP="00FD58B6">
            <w:pPr>
              <w:pStyle w:val="TableText"/>
            </w:pPr>
            <w:r w:rsidRPr="009A6C54">
              <w:t>PATIENT ID and NAME</w:t>
            </w:r>
          </w:p>
        </w:tc>
        <w:tc>
          <w:tcPr>
            <w:tcW w:w="1404" w:type="dxa"/>
          </w:tcPr>
          <w:p w:rsidR="00EC5880" w:rsidRPr="009A6C54" w:rsidRDefault="00EC5880" w:rsidP="00FD58B6">
            <w:pPr>
              <w:pStyle w:val="TableText"/>
            </w:pPr>
            <w:r w:rsidRPr="009A6C54">
              <w:t>POINTER and TEXT</w:t>
            </w:r>
          </w:p>
        </w:tc>
        <w:tc>
          <w:tcPr>
            <w:tcW w:w="1950" w:type="dxa"/>
          </w:tcPr>
          <w:p w:rsidR="00EC5880" w:rsidRPr="009A6C54" w:rsidRDefault="00EC5880" w:rsidP="00FD58B6">
            <w:pPr>
              <w:pStyle w:val="TableText"/>
            </w:pPr>
            <w:proofErr w:type="spellStart"/>
            <w:r w:rsidRPr="009A6C54">
              <w:t>ID^name</w:t>
            </w:r>
            <w:proofErr w:type="spellEnd"/>
          </w:p>
        </w:tc>
        <w:tc>
          <w:tcPr>
            <w:tcW w:w="2184" w:type="dxa"/>
          </w:tcPr>
          <w:p w:rsidR="00EC5880" w:rsidRPr="009A6C54" w:rsidRDefault="00EC5880" w:rsidP="00FD58B6">
            <w:pPr>
              <w:pStyle w:val="TableText"/>
            </w:pPr>
            <w:r w:rsidRPr="009A6C54">
              <w:t>Patient ID and name</w:t>
            </w:r>
          </w:p>
        </w:tc>
        <w:tc>
          <w:tcPr>
            <w:tcW w:w="1957" w:type="dxa"/>
          </w:tcPr>
          <w:p w:rsidR="00EC5880" w:rsidRPr="009A6C54" w:rsidRDefault="00EC5880" w:rsidP="00FD58B6">
            <w:pPr>
              <w:pStyle w:val="TableText"/>
            </w:pPr>
            <w:r w:rsidRPr="009A6C54">
              <w:t>34877^JONES,BOB</w:t>
            </w:r>
          </w:p>
          <w:p w:rsidR="00EC5880" w:rsidRPr="009A6C54" w:rsidRDefault="00EC5880" w:rsidP="00FD58B6">
            <w:pPr>
              <w:pStyle w:val="TableText"/>
            </w:pPr>
            <w:r w:rsidRPr="009A6C54">
              <w:t>455^SCHILSON,BRIAN</w:t>
            </w:r>
          </w:p>
        </w:tc>
      </w:tr>
      <w:tr w:rsidR="00EC5880" w:rsidRPr="009A6C54" w:rsidTr="004F558C">
        <w:tc>
          <w:tcPr>
            <w:tcW w:w="468" w:type="dxa"/>
          </w:tcPr>
          <w:p w:rsidR="00EC5880" w:rsidRPr="009A6C54" w:rsidRDefault="00EC5880" w:rsidP="00FD58B6">
            <w:pPr>
              <w:pStyle w:val="TableText"/>
            </w:pPr>
            <w:r w:rsidRPr="009A6C54">
              <w:t>5</w:t>
            </w:r>
          </w:p>
        </w:tc>
        <w:tc>
          <w:tcPr>
            <w:tcW w:w="1512" w:type="dxa"/>
          </w:tcPr>
          <w:p w:rsidR="00EC5880" w:rsidRPr="009A6C54" w:rsidRDefault="00EC5880" w:rsidP="00FD58B6">
            <w:pPr>
              <w:pStyle w:val="TableText"/>
            </w:pPr>
            <w:r w:rsidRPr="009A6C54">
              <w:t>LENGTH OF APPOINTMENT</w:t>
            </w:r>
          </w:p>
        </w:tc>
        <w:tc>
          <w:tcPr>
            <w:tcW w:w="1404" w:type="dxa"/>
          </w:tcPr>
          <w:p w:rsidR="00EC5880" w:rsidRPr="009A6C54" w:rsidRDefault="00EC5880" w:rsidP="00FD58B6">
            <w:pPr>
              <w:pStyle w:val="TableText"/>
            </w:pPr>
            <w:r w:rsidRPr="009A6C54">
              <w:t>NUMERIC</w:t>
            </w:r>
          </w:p>
        </w:tc>
        <w:tc>
          <w:tcPr>
            <w:tcW w:w="1950" w:type="dxa"/>
          </w:tcPr>
          <w:p w:rsidR="00EC5880" w:rsidRPr="009A6C54" w:rsidRDefault="00EC5880" w:rsidP="00FD58B6">
            <w:pPr>
              <w:pStyle w:val="TableText"/>
            </w:pPr>
            <w:r w:rsidRPr="009A6C54">
              <w:t>NNN</w:t>
            </w:r>
          </w:p>
        </w:tc>
        <w:tc>
          <w:tcPr>
            <w:tcW w:w="2184" w:type="dxa"/>
          </w:tcPr>
          <w:p w:rsidR="00EC5880" w:rsidRPr="009A6C54" w:rsidRDefault="00EC5880" w:rsidP="00FD58B6">
            <w:pPr>
              <w:pStyle w:val="TableText"/>
            </w:pPr>
            <w:r w:rsidRPr="009A6C54">
              <w:t>The scheduled length of appointment, in minutes</w:t>
            </w:r>
          </w:p>
        </w:tc>
        <w:tc>
          <w:tcPr>
            <w:tcW w:w="1957" w:type="dxa"/>
          </w:tcPr>
          <w:p w:rsidR="00EC5880" w:rsidRPr="009A6C54" w:rsidRDefault="00EC5880" w:rsidP="00FD58B6">
            <w:pPr>
              <w:pStyle w:val="TableText"/>
            </w:pPr>
            <w:r w:rsidRPr="009A6C54">
              <w:t>20</w:t>
            </w:r>
          </w:p>
          <w:p w:rsidR="00EC5880" w:rsidRPr="009A6C54" w:rsidRDefault="00EC5880" w:rsidP="00FD58B6">
            <w:pPr>
              <w:pStyle w:val="TableText"/>
            </w:pPr>
            <w:r w:rsidRPr="009A6C54">
              <w:t>60</w:t>
            </w:r>
          </w:p>
        </w:tc>
      </w:tr>
      <w:tr w:rsidR="00EC5880" w:rsidRPr="009A6C54" w:rsidTr="004F558C">
        <w:tc>
          <w:tcPr>
            <w:tcW w:w="468" w:type="dxa"/>
          </w:tcPr>
          <w:p w:rsidR="00EC5880" w:rsidRPr="009A6C54" w:rsidRDefault="00EC5880" w:rsidP="00FD58B6">
            <w:pPr>
              <w:pStyle w:val="TableText"/>
            </w:pPr>
            <w:r w:rsidRPr="009A6C54">
              <w:t>6</w:t>
            </w:r>
          </w:p>
        </w:tc>
        <w:tc>
          <w:tcPr>
            <w:tcW w:w="1512" w:type="dxa"/>
          </w:tcPr>
          <w:p w:rsidR="00EC5880" w:rsidRPr="009A6C54" w:rsidRDefault="00EC5880" w:rsidP="00FD58B6">
            <w:pPr>
              <w:pStyle w:val="TableText"/>
            </w:pPr>
            <w:r w:rsidRPr="009A6C54">
              <w:t>COMMENTS</w:t>
            </w:r>
          </w:p>
        </w:tc>
        <w:tc>
          <w:tcPr>
            <w:tcW w:w="1404" w:type="dxa"/>
          </w:tcPr>
          <w:p w:rsidR="00EC5880" w:rsidRPr="009A6C54" w:rsidRDefault="00EC5880" w:rsidP="00FD58B6">
            <w:pPr>
              <w:pStyle w:val="TableText"/>
            </w:pPr>
            <w:r w:rsidRPr="009A6C54">
              <w:t>TEXT</w:t>
            </w:r>
          </w:p>
        </w:tc>
        <w:tc>
          <w:tcPr>
            <w:tcW w:w="1950" w:type="dxa"/>
          </w:tcPr>
          <w:p w:rsidR="00EC5880" w:rsidRPr="009A6C54" w:rsidRDefault="00EC5880" w:rsidP="00FD58B6">
            <w:pPr>
              <w:pStyle w:val="TableText"/>
            </w:pPr>
            <w:r w:rsidRPr="009A6C54">
              <w:t>free text</w:t>
            </w:r>
          </w:p>
        </w:tc>
        <w:tc>
          <w:tcPr>
            <w:tcW w:w="2184" w:type="dxa"/>
          </w:tcPr>
          <w:p w:rsidR="00EC5880" w:rsidRPr="009A6C54" w:rsidRDefault="00EC5880" w:rsidP="00FD58B6">
            <w:pPr>
              <w:pStyle w:val="TableText"/>
            </w:pPr>
            <w:r w:rsidRPr="009A6C54">
              <w:t>Any comments associated with the appointment</w:t>
            </w:r>
          </w:p>
        </w:tc>
        <w:tc>
          <w:tcPr>
            <w:tcW w:w="1957" w:type="dxa"/>
          </w:tcPr>
          <w:p w:rsidR="00EC5880" w:rsidRPr="009A6C54" w:rsidRDefault="00EC5880" w:rsidP="00FD58B6">
            <w:pPr>
              <w:pStyle w:val="TableText"/>
            </w:pPr>
            <w:r w:rsidRPr="009A6C54">
              <w:t>PATIENT NEEDS WHEELCHAIR</w:t>
            </w:r>
          </w:p>
        </w:tc>
      </w:tr>
      <w:tr w:rsidR="00EC5880" w:rsidRPr="009A6C54" w:rsidTr="004F558C">
        <w:tc>
          <w:tcPr>
            <w:tcW w:w="468" w:type="dxa"/>
          </w:tcPr>
          <w:p w:rsidR="00EC5880" w:rsidRPr="009A6C54" w:rsidRDefault="00EC5880" w:rsidP="00FD58B6">
            <w:pPr>
              <w:pStyle w:val="TableText"/>
            </w:pPr>
            <w:r w:rsidRPr="009A6C54">
              <w:t>7</w:t>
            </w:r>
          </w:p>
        </w:tc>
        <w:tc>
          <w:tcPr>
            <w:tcW w:w="1512" w:type="dxa"/>
          </w:tcPr>
          <w:p w:rsidR="00EC5880" w:rsidRPr="009A6C54" w:rsidRDefault="00EC5880" w:rsidP="00FD58B6">
            <w:pPr>
              <w:pStyle w:val="TableText"/>
            </w:pPr>
            <w:r w:rsidRPr="009A6C54">
              <w:t>OVERBOOK</w:t>
            </w:r>
          </w:p>
        </w:tc>
        <w:tc>
          <w:tcPr>
            <w:tcW w:w="1404" w:type="dxa"/>
          </w:tcPr>
          <w:p w:rsidR="00EC5880" w:rsidRPr="009A6C54" w:rsidRDefault="00EC5880" w:rsidP="00FD58B6">
            <w:pPr>
              <w:pStyle w:val="TableText"/>
            </w:pPr>
            <w:r w:rsidRPr="009A6C54">
              <w:t>TEXT</w:t>
            </w:r>
          </w:p>
        </w:tc>
        <w:tc>
          <w:tcPr>
            <w:tcW w:w="1950" w:type="dxa"/>
          </w:tcPr>
          <w:p w:rsidR="00EC5880" w:rsidRPr="009A6C54" w:rsidRDefault="00EC5880" w:rsidP="00FD58B6">
            <w:pPr>
              <w:pStyle w:val="TableText"/>
            </w:pPr>
            <w:r w:rsidRPr="009A6C54">
              <w:t>Y or N</w:t>
            </w:r>
          </w:p>
        </w:tc>
        <w:tc>
          <w:tcPr>
            <w:tcW w:w="2184" w:type="dxa"/>
          </w:tcPr>
          <w:p w:rsidR="00EC5880" w:rsidRPr="009A6C54" w:rsidRDefault="00EC5880" w:rsidP="00FD58B6">
            <w:pPr>
              <w:pStyle w:val="TableText"/>
            </w:pPr>
            <w:r w:rsidRPr="009A6C54">
              <w:t>“Y” if appointment is an overbook else “N”</w:t>
            </w:r>
          </w:p>
        </w:tc>
        <w:tc>
          <w:tcPr>
            <w:tcW w:w="1957" w:type="dxa"/>
          </w:tcPr>
          <w:p w:rsidR="00EC5880" w:rsidRPr="009A6C54" w:rsidRDefault="00EC5880" w:rsidP="00FD58B6">
            <w:pPr>
              <w:pStyle w:val="TableText"/>
            </w:pPr>
            <w:r w:rsidRPr="009A6C54">
              <w:t>Y</w:t>
            </w:r>
          </w:p>
          <w:p w:rsidR="00EC5880" w:rsidRPr="009A6C54" w:rsidRDefault="00EC5880" w:rsidP="00FD58B6">
            <w:pPr>
              <w:pStyle w:val="TableText"/>
            </w:pPr>
            <w:r w:rsidRPr="009A6C54">
              <w:t>N</w:t>
            </w:r>
          </w:p>
        </w:tc>
      </w:tr>
      <w:tr w:rsidR="00EC5880" w:rsidRPr="009A6C54" w:rsidTr="004F558C">
        <w:tc>
          <w:tcPr>
            <w:tcW w:w="468" w:type="dxa"/>
          </w:tcPr>
          <w:p w:rsidR="00EC5880" w:rsidRPr="009A6C54" w:rsidRDefault="00EC5880" w:rsidP="00FD58B6">
            <w:pPr>
              <w:pStyle w:val="TableText"/>
            </w:pPr>
            <w:r w:rsidRPr="009A6C54">
              <w:t>8</w:t>
            </w:r>
          </w:p>
        </w:tc>
        <w:tc>
          <w:tcPr>
            <w:tcW w:w="1512" w:type="dxa"/>
          </w:tcPr>
          <w:p w:rsidR="00EC5880" w:rsidRPr="009A6C54" w:rsidRDefault="00EC5880" w:rsidP="00FD58B6">
            <w:pPr>
              <w:pStyle w:val="TableText"/>
            </w:pPr>
            <w:r w:rsidRPr="009A6C54">
              <w:t>ELIGIBILITY OF VISIT ID and NAME</w:t>
            </w:r>
          </w:p>
        </w:tc>
        <w:tc>
          <w:tcPr>
            <w:tcW w:w="1404" w:type="dxa"/>
          </w:tcPr>
          <w:p w:rsidR="00EC5880" w:rsidRPr="009A6C54" w:rsidRDefault="00EC5880" w:rsidP="00FD58B6">
            <w:pPr>
              <w:pStyle w:val="TableText"/>
            </w:pPr>
            <w:r w:rsidRPr="009A6C54">
              <w:t>POINTER and TEXT</w:t>
            </w:r>
          </w:p>
        </w:tc>
        <w:tc>
          <w:tcPr>
            <w:tcW w:w="1950" w:type="dxa"/>
          </w:tcPr>
          <w:p w:rsidR="00EC5880" w:rsidRPr="009A6C54" w:rsidRDefault="00EC5880" w:rsidP="00FD58B6">
            <w:pPr>
              <w:pStyle w:val="TableText"/>
            </w:pPr>
            <w:proofErr w:type="spellStart"/>
            <w:r w:rsidRPr="009A6C54">
              <w:t>ID^name</w:t>
            </w:r>
            <w:proofErr w:type="spellEnd"/>
          </w:p>
        </w:tc>
        <w:tc>
          <w:tcPr>
            <w:tcW w:w="2184" w:type="dxa"/>
          </w:tcPr>
          <w:p w:rsidR="00EC5880" w:rsidRPr="009A6C54" w:rsidRDefault="00EC5880" w:rsidP="00FD58B6">
            <w:pPr>
              <w:pStyle w:val="TableText"/>
            </w:pPr>
            <w:r w:rsidRPr="009A6C54">
              <w:t>Eligibility code and name associated with the appointment</w:t>
            </w:r>
          </w:p>
        </w:tc>
        <w:tc>
          <w:tcPr>
            <w:tcW w:w="1957" w:type="dxa"/>
          </w:tcPr>
          <w:p w:rsidR="00EC5880" w:rsidRPr="009A6C54" w:rsidRDefault="00EC5880" w:rsidP="00FD58B6">
            <w:pPr>
              <w:pStyle w:val="TableText"/>
            </w:pPr>
            <w:r w:rsidRPr="009A6C54">
              <w:t>2^AID &amp; ATTENDANCE</w:t>
            </w:r>
          </w:p>
          <w:p w:rsidR="00EC5880" w:rsidRPr="009A6C54" w:rsidRDefault="00EC5880" w:rsidP="00FD58B6">
            <w:pPr>
              <w:pStyle w:val="TableText"/>
            </w:pPr>
            <w:r w:rsidRPr="009A6C54">
              <w:t>7^ALLIED VETERAN</w:t>
            </w:r>
          </w:p>
          <w:p w:rsidR="00EC5880" w:rsidRPr="009A6C54" w:rsidRDefault="00EC5880" w:rsidP="00FD58B6">
            <w:pPr>
              <w:pStyle w:val="TableText"/>
            </w:pPr>
            <w:r w:rsidRPr="009A6C54">
              <w:t>13^COLLATERAL OF VET.</w:t>
            </w:r>
          </w:p>
        </w:tc>
      </w:tr>
      <w:tr w:rsidR="00EC5880" w:rsidRPr="009A6C54" w:rsidTr="004F558C">
        <w:tc>
          <w:tcPr>
            <w:tcW w:w="468" w:type="dxa"/>
          </w:tcPr>
          <w:p w:rsidR="00EC5880" w:rsidRPr="009A6C54" w:rsidRDefault="00EC5880" w:rsidP="00FD58B6">
            <w:pPr>
              <w:pStyle w:val="TableText"/>
            </w:pPr>
            <w:r w:rsidRPr="009A6C54">
              <w:t>9</w:t>
            </w:r>
          </w:p>
        </w:tc>
        <w:tc>
          <w:tcPr>
            <w:tcW w:w="1512" w:type="dxa"/>
          </w:tcPr>
          <w:p w:rsidR="00EC5880" w:rsidRPr="009A6C54" w:rsidRDefault="00EC5880" w:rsidP="00FD58B6">
            <w:pPr>
              <w:pStyle w:val="TableText"/>
            </w:pPr>
            <w:r w:rsidRPr="009A6C54">
              <w:t>CHECK-IN DATE/TIME</w:t>
            </w:r>
          </w:p>
        </w:tc>
        <w:tc>
          <w:tcPr>
            <w:tcW w:w="1404" w:type="dxa"/>
          </w:tcPr>
          <w:p w:rsidR="00EC5880" w:rsidRPr="009A6C54" w:rsidRDefault="00EC5880" w:rsidP="00FD58B6">
            <w:pPr>
              <w:pStyle w:val="TableText"/>
            </w:pPr>
            <w:r w:rsidRPr="009A6C54">
              <w:t>DATE/TIME</w:t>
            </w:r>
          </w:p>
        </w:tc>
        <w:tc>
          <w:tcPr>
            <w:tcW w:w="1950" w:type="dxa"/>
          </w:tcPr>
          <w:p w:rsidR="00EC5880" w:rsidRPr="009A6C54" w:rsidRDefault="00EC5880" w:rsidP="00FD58B6">
            <w:pPr>
              <w:pStyle w:val="TableText"/>
            </w:pPr>
            <w:r w:rsidRPr="009A6C54">
              <w:t>YYYMMDD@HHMM</w:t>
            </w:r>
          </w:p>
        </w:tc>
        <w:tc>
          <w:tcPr>
            <w:tcW w:w="2184" w:type="dxa"/>
          </w:tcPr>
          <w:p w:rsidR="00EC5880" w:rsidRPr="009A6C54" w:rsidRDefault="00EC5880" w:rsidP="00FD58B6">
            <w:pPr>
              <w:pStyle w:val="TableText"/>
            </w:pPr>
            <w:r w:rsidRPr="009A6C54">
              <w:t>Date/time the patient checked in for the appointment</w:t>
            </w:r>
          </w:p>
        </w:tc>
        <w:tc>
          <w:tcPr>
            <w:tcW w:w="1957" w:type="dxa"/>
          </w:tcPr>
          <w:p w:rsidR="00EC5880" w:rsidRPr="009A6C54" w:rsidRDefault="00EC5880" w:rsidP="00FD58B6">
            <w:pPr>
              <w:pStyle w:val="TableText"/>
            </w:pPr>
            <w:r w:rsidRPr="009A6C54">
              <w:t>3021215@113</w:t>
            </w:r>
          </w:p>
        </w:tc>
      </w:tr>
      <w:tr w:rsidR="00EC5880" w:rsidRPr="009A6C54" w:rsidTr="004F558C">
        <w:tc>
          <w:tcPr>
            <w:tcW w:w="468" w:type="dxa"/>
          </w:tcPr>
          <w:p w:rsidR="00EC5880" w:rsidRPr="009A6C54" w:rsidRDefault="00EC5880" w:rsidP="00FD58B6">
            <w:pPr>
              <w:pStyle w:val="TableText"/>
            </w:pPr>
            <w:r w:rsidRPr="009A6C54">
              <w:t>10</w:t>
            </w:r>
          </w:p>
        </w:tc>
        <w:tc>
          <w:tcPr>
            <w:tcW w:w="1512" w:type="dxa"/>
          </w:tcPr>
          <w:p w:rsidR="00EC5880" w:rsidRPr="009A6C54" w:rsidRDefault="00EC5880" w:rsidP="00FD58B6">
            <w:pPr>
              <w:pStyle w:val="TableText"/>
            </w:pPr>
            <w:r w:rsidRPr="009A6C54">
              <w:t>APPOINTMENT TYPE ID and NAME</w:t>
            </w:r>
          </w:p>
        </w:tc>
        <w:tc>
          <w:tcPr>
            <w:tcW w:w="1404" w:type="dxa"/>
          </w:tcPr>
          <w:p w:rsidR="00EC5880" w:rsidRPr="009A6C54" w:rsidRDefault="00EC5880" w:rsidP="00FD58B6">
            <w:pPr>
              <w:pStyle w:val="TableText"/>
            </w:pPr>
            <w:r w:rsidRPr="009A6C54">
              <w:t>POINTER and TEXT</w:t>
            </w:r>
          </w:p>
        </w:tc>
        <w:tc>
          <w:tcPr>
            <w:tcW w:w="1950" w:type="dxa"/>
          </w:tcPr>
          <w:p w:rsidR="00EC5880" w:rsidRPr="009A6C54" w:rsidRDefault="00EC5880" w:rsidP="00FD58B6">
            <w:pPr>
              <w:pStyle w:val="TableText"/>
            </w:pPr>
            <w:proofErr w:type="spellStart"/>
            <w:r w:rsidRPr="009A6C54">
              <w:t>ID^name</w:t>
            </w:r>
            <w:proofErr w:type="spellEnd"/>
          </w:p>
        </w:tc>
        <w:tc>
          <w:tcPr>
            <w:tcW w:w="2184" w:type="dxa"/>
          </w:tcPr>
          <w:p w:rsidR="00EC5880" w:rsidRPr="009A6C54" w:rsidRDefault="00EC5880" w:rsidP="00FD58B6">
            <w:pPr>
              <w:pStyle w:val="TableText"/>
            </w:pPr>
            <w:r w:rsidRPr="009A6C54">
              <w:t>Type of appointment ID and name</w:t>
            </w:r>
          </w:p>
        </w:tc>
        <w:tc>
          <w:tcPr>
            <w:tcW w:w="1957" w:type="dxa"/>
          </w:tcPr>
          <w:p w:rsidR="00EC5880" w:rsidRPr="009A6C54" w:rsidRDefault="00EC5880" w:rsidP="00FD58B6">
            <w:pPr>
              <w:pStyle w:val="TableText"/>
            </w:pPr>
            <w:r w:rsidRPr="009A6C54">
              <w:t>1^COMPENSATION &amp; PENSION</w:t>
            </w:r>
          </w:p>
          <w:p w:rsidR="00EC5880" w:rsidRPr="009A6C54" w:rsidRDefault="00EC5880" w:rsidP="00FD58B6">
            <w:pPr>
              <w:pStyle w:val="TableText"/>
            </w:pPr>
            <w:r w:rsidRPr="009A6C54">
              <w:t>3^ORGAN DONORS</w:t>
            </w:r>
          </w:p>
          <w:p w:rsidR="00EC5880" w:rsidRPr="009A6C54" w:rsidRDefault="00EC5880" w:rsidP="00FD58B6">
            <w:pPr>
              <w:pStyle w:val="TableText"/>
            </w:pPr>
            <w:r w:rsidRPr="009A6C54">
              <w:t>7^COLLATERAL OF VET.</w:t>
            </w:r>
          </w:p>
        </w:tc>
      </w:tr>
      <w:tr w:rsidR="00EC5880" w:rsidRPr="009A6C54" w:rsidTr="004F558C">
        <w:tc>
          <w:tcPr>
            <w:tcW w:w="468" w:type="dxa"/>
          </w:tcPr>
          <w:p w:rsidR="00EC5880" w:rsidRPr="009A6C54" w:rsidRDefault="00EC5880" w:rsidP="00FD58B6">
            <w:pPr>
              <w:pStyle w:val="TableText"/>
            </w:pPr>
            <w:r w:rsidRPr="009A6C54">
              <w:t>11</w:t>
            </w:r>
          </w:p>
        </w:tc>
        <w:tc>
          <w:tcPr>
            <w:tcW w:w="1512" w:type="dxa"/>
          </w:tcPr>
          <w:p w:rsidR="00EC5880" w:rsidRPr="009A6C54" w:rsidRDefault="00EC5880" w:rsidP="00FD58B6">
            <w:pPr>
              <w:pStyle w:val="TableText"/>
            </w:pPr>
            <w:r w:rsidRPr="009A6C54">
              <w:t>CHECK-OUT DATE/TIME</w:t>
            </w:r>
          </w:p>
        </w:tc>
        <w:tc>
          <w:tcPr>
            <w:tcW w:w="1404" w:type="dxa"/>
          </w:tcPr>
          <w:p w:rsidR="00EC5880" w:rsidRPr="009A6C54" w:rsidRDefault="00EC5880" w:rsidP="00FD58B6">
            <w:pPr>
              <w:pStyle w:val="TableText"/>
            </w:pPr>
            <w:r w:rsidRPr="009A6C54">
              <w:t>DATE/TIME</w:t>
            </w:r>
          </w:p>
        </w:tc>
        <w:tc>
          <w:tcPr>
            <w:tcW w:w="1950" w:type="dxa"/>
          </w:tcPr>
          <w:p w:rsidR="00EC5880" w:rsidRPr="009A6C54" w:rsidRDefault="00EC5880" w:rsidP="00FD58B6">
            <w:pPr>
              <w:pStyle w:val="TableText"/>
            </w:pPr>
            <w:r w:rsidRPr="009A6C54">
              <w:t>YYYMMDD@HHMM</w:t>
            </w:r>
          </w:p>
        </w:tc>
        <w:tc>
          <w:tcPr>
            <w:tcW w:w="2184" w:type="dxa"/>
          </w:tcPr>
          <w:p w:rsidR="00EC5880" w:rsidRPr="009A6C54" w:rsidRDefault="00EC5880" w:rsidP="00FD58B6">
            <w:pPr>
              <w:pStyle w:val="TableText"/>
            </w:pPr>
            <w:r w:rsidRPr="009A6C54">
              <w:t>Date/time the patient checked out of the appointment</w:t>
            </w:r>
          </w:p>
        </w:tc>
        <w:tc>
          <w:tcPr>
            <w:tcW w:w="1957" w:type="dxa"/>
          </w:tcPr>
          <w:p w:rsidR="00EC5880" w:rsidRPr="009A6C54" w:rsidRDefault="00EC5880" w:rsidP="00FD58B6">
            <w:pPr>
              <w:pStyle w:val="TableText"/>
            </w:pPr>
            <w:r w:rsidRPr="009A6C54">
              <w:t>3021215@113</w:t>
            </w:r>
          </w:p>
        </w:tc>
      </w:tr>
      <w:tr w:rsidR="00EC5880" w:rsidRPr="009A6C54" w:rsidTr="004F558C">
        <w:tc>
          <w:tcPr>
            <w:tcW w:w="468" w:type="dxa"/>
          </w:tcPr>
          <w:p w:rsidR="00EC5880" w:rsidRPr="009A6C54" w:rsidRDefault="00EC5880" w:rsidP="00FD58B6">
            <w:pPr>
              <w:pStyle w:val="TableText"/>
            </w:pPr>
            <w:r w:rsidRPr="009A6C54">
              <w:t>12</w:t>
            </w:r>
          </w:p>
        </w:tc>
        <w:tc>
          <w:tcPr>
            <w:tcW w:w="1512" w:type="dxa"/>
          </w:tcPr>
          <w:p w:rsidR="00EC5880" w:rsidRPr="009A6C54" w:rsidRDefault="00EC5880" w:rsidP="00FD58B6">
            <w:pPr>
              <w:pStyle w:val="TableText"/>
            </w:pPr>
            <w:r w:rsidRPr="009A6C54">
              <w:t>PATIENT STATUS</w:t>
            </w:r>
          </w:p>
        </w:tc>
        <w:tc>
          <w:tcPr>
            <w:tcW w:w="1404" w:type="dxa"/>
          </w:tcPr>
          <w:p w:rsidR="00EC5880" w:rsidRPr="009A6C54" w:rsidRDefault="00EC5880" w:rsidP="00FD58B6">
            <w:pPr>
              <w:pStyle w:val="TableText"/>
            </w:pPr>
            <w:r w:rsidRPr="009A6C54">
              <w:t>TEXT</w:t>
            </w:r>
          </w:p>
        </w:tc>
        <w:tc>
          <w:tcPr>
            <w:tcW w:w="1950" w:type="dxa"/>
          </w:tcPr>
          <w:p w:rsidR="00EC5880" w:rsidRPr="009A6C54" w:rsidRDefault="00EC5880" w:rsidP="00FD58B6">
            <w:pPr>
              <w:pStyle w:val="TableText"/>
            </w:pPr>
            <w:r w:rsidRPr="009A6C54">
              <w:t xml:space="preserve"> I</w:t>
            </w:r>
          </w:p>
          <w:p w:rsidR="00EC5880" w:rsidRPr="009A6C54" w:rsidRDefault="00EC5880" w:rsidP="00FD58B6">
            <w:pPr>
              <w:pStyle w:val="TableText"/>
            </w:pPr>
            <w:r w:rsidRPr="009A6C54">
              <w:t>O</w:t>
            </w:r>
          </w:p>
          <w:p w:rsidR="00EC5880" w:rsidRPr="009A6C54" w:rsidRDefault="00EC5880" w:rsidP="00FD58B6">
            <w:pPr>
              <w:pStyle w:val="TableText"/>
            </w:pPr>
            <w:r w:rsidRPr="009A6C54">
              <w:t>null</w:t>
            </w:r>
          </w:p>
        </w:tc>
        <w:tc>
          <w:tcPr>
            <w:tcW w:w="2184" w:type="dxa"/>
          </w:tcPr>
          <w:p w:rsidR="00EC5880" w:rsidRPr="009A6C54" w:rsidRDefault="00EC5880" w:rsidP="00FD58B6">
            <w:pPr>
              <w:pStyle w:val="TableText"/>
            </w:pPr>
            <w:r w:rsidRPr="009A6C54">
              <w:t>For future, scheduled appointments, the current status of the patient.  For past, kept appointments, the status at the time of the appointment.  For cancelled and no-show appointments, this will be null</w:t>
            </w:r>
          </w:p>
        </w:tc>
        <w:tc>
          <w:tcPr>
            <w:tcW w:w="1957" w:type="dxa"/>
          </w:tcPr>
          <w:p w:rsidR="00EC5880" w:rsidRPr="009A6C54" w:rsidRDefault="00EC5880" w:rsidP="00FD58B6">
            <w:pPr>
              <w:pStyle w:val="TableText"/>
            </w:pPr>
            <w:r w:rsidRPr="009A6C54">
              <w:t>I</w:t>
            </w:r>
          </w:p>
          <w:p w:rsidR="00EC5880" w:rsidRPr="009A6C54" w:rsidRDefault="00EC5880" w:rsidP="00FD58B6">
            <w:pPr>
              <w:pStyle w:val="TableText"/>
            </w:pPr>
            <w:r w:rsidRPr="009A6C54">
              <w:t>O</w:t>
            </w:r>
          </w:p>
          <w:p w:rsidR="00EC5880" w:rsidRPr="009A6C54" w:rsidRDefault="00EC5880" w:rsidP="00FD58B6">
            <w:pPr>
              <w:pStyle w:val="TableText"/>
            </w:pPr>
            <w:r w:rsidRPr="009A6C54">
              <w:t>“”</w:t>
            </w:r>
          </w:p>
        </w:tc>
      </w:tr>
    </w:tbl>
    <w:p w:rsidR="003539BA" w:rsidRPr="009A6C54" w:rsidRDefault="00F21C00" w:rsidP="00EC5880">
      <w:pPr>
        <w:pStyle w:val="Heading2"/>
      </w:pPr>
      <w:bookmarkStart w:id="286" w:name="_Toc11706685"/>
      <w:r w:rsidRPr="009A6C54">
        <w:t>FILTERS</w:t>
      </w:r>
      <w:bookmarkEnd w:id="286"/>
    </w:p>
    <w:p w:rsidR="003539BA" w:rsidRPr="009A6C54" w:rsidRDefault="003539BA" w:rsidP="004D112E">
      <w:pPr>
        <w:pStyle w:val="Heading3"/>
      </w:pPr>
      <w:bookmarkStart w:id="287" w:name="_Toc11706686"/>
      <w:r w:rsidRPr="009A6C54">
        <w:t>Valid Appointment Status Filters</w:t>
      </w:r>
      <w:bookmarkEnd w:id="287"/>
    </w:p>
    <w:p w:rsidR="004D112E" w:rsidRPr="009A6C54" w:rsidRDefault="003539BA" w:rsidP="00106BBA">
      <w:pPr>
        <w:pStyle w:val="BodyText"/>
      </w:pPr>
      <w:r w:rsidRPr="009A6C54">
        <w:t xml:space="preserve">The SDAPSTAT filter parameter can be used if you wish to screen on appointment status.  If this parameter contains a value or set of values, then those appointments will be returned in the resulting array set.  Request more than 1 value in the filter by separating them with a semi-colon (i.e. SDAPSTAT=”R;NT”).  </w:t>
      </w:r>
    </w:p>
    <w:p w:rsidR="003539BA" w:rsidRPr="009A6C54" w:rsidRDefault="003539BA" w:rsidP="00106BBA">
      <w:pPr>
        <w:pStyle w:val="BodyText"/>
        <w:rPr>
          <w:lang w:val="en-US"/>
        </w:rPr>
      </w:pPr>
      <w:r w:rsidRPr="009A6C54">
        <w:t>A null or undefined value will result in all being returned.</w:t>
      </w:r>
    </w:p>
    <w:p w:rsidR="00660025" w:rsidRPr="009A6C54" w:rsidRDefault="00660025" w:rsidP="00741C15">
      <w:pPr>
        <w:pStyle w:val="Caption"/>
      </w:pPr>
      <w:bookmarkStart w:id="288" w:name="_Toc11706880"/>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41</w:t>
      </w:r>
      <w:r w:rsidR="007F1C38">
        <w:rPr>
          <w:noProof/>
        </w:rPr>
        <w:fldChar w:fldCharType="end"/>
      </w:r>
      <w:r w:rsidRPr="009A6C54">
        <w:t>: Valid Appointment Status Filters</w:t>
      </w:r>
      <w:bookmarkEnd w:id="288"/>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0"/>
        <w:gridCol w:w="5400"/>
      </w:tblGrid>
      <w:tr w:rsidR="007C5F98" w:rsidRPr="009A6C54" w:rsidTr="002B5785">
        <w:trPr>
          <w:tblHeader/>
        </w:trPr>
        <w:tc>
          <w:tcPr>
            <w:tcW w:w="4050" w:type="dxa"/>
            <w:shd w:val="clear" w:color="auto" w:fill="BFBFBF"/>
          </w:tcPr>
          <w:p w:rsidR="007C5F98" w:rsidRPr="009A6C54" w:rsidRDefault="007C5F98" w:rsidP="00654B29">
            <w:pPr>
              <w:pStyle w:val="TableHeading"/>
            </w:pPr>
            <w:bookmarkStart w:id="289" w:name="ColumnTitle_38"/>
            <w:bookmarkEnd w:id="289"/>
            <w:r w:rsidRPr="009A6C54">
              <w:t>Appt Status Filter value</w:t>
            </w:r>
          </w:p>
        </w:tc>
        <w:tc>
          <w:tcPr>
            <w:tcW w:w="5400" w:type="dxa"/>
            <w:shd w:val="clear" w:color="auto" w:fill="BFBFBF"/>
          </w:tcPr>
          <w:p w:rsidR="007C5F98" w:rsidRPr="009A6C54" w:rsidRDefault="007C5F98" w:rsidP="00654B29">
            <w:pPr>
              <w:pStyle w:val="TableHeading"/>
            </w:pPr>
            <w:r w:rsidRPr="009A6C54">
              <w:t>Appointment Status Value(s) Returned</w:t>
            </w:r>
          </w:p>
        </w:tc>
      </w:tr>
      <w:tr w:rsidR="007C5F98" w:rsidRPr="009A6C54" w:rsidTr="00D6656B">
        <w:tc>
          <w:tcPr>
            <w:tcW w:w="4050" w:type="dxa"/>
            <w:shd w:val="clear" w:color="auto" w:fill="auto"/>
          </w:tcPr>
          <w:p w:rsidR="007C5F98" w:rsidRPr="009A6C54" w:rsidRDefault="007C5F98" w:rsidP="00654B29">
            <w:pPr>
              <w:pStyle w:val="TableText"/>
            </w:pPr>
            <w:r w:rsidRPr="009A6C54">
              <w:t>R</w:t>
            </w:r>
          </w:p>
        </w:tc>
        <w:tc>
          <w:tcPr>
            <w:tcW w:w="5400" w:type="dxa"/>
            <w:shd w:val="clear" w:color="auto" w:fill="auto"/>
          </w:tcPr>
          <w:p w:rsidR="007C5F98" w:rsidRPr="009A6C54" w:rsidRDefault="007C5F98" w:rsidP="00654B29">
            <w:pPr>
              <w:pStyle w:val="TableText"/>
            </w:pPr>
            <w:r w:rsidRPr="009A6C54">
              <w:t>R (scheduled/kept)</w:t>
            </w:r>
          </w:p>
        </w:tc>
      </w:tr>
      <w:tr w:rsidR="007C5F98" w:rsidRPr="009A6C54" w:rsidTr="00D6656B">
        <w:tc>
          <w:tcPr>
            <w:tcW w:w="4050" w:type="dxa"/>
            <w:shd w:val="clear" w:color="auto" w:fill="auto"/>
          </w:tcPr>
          <w:p w:rsidR="007C5F98" w:rsidRPr="009A6C54" w:rsidRDefault="007C5F98" w:rsidP="00654B29">
            <w:pPr>
              <w:pStyle w:val="TableText"/>
            </w:pPr>
            <w:r w:rsidRPr="009A6C54">
              <w:t>N</w:t>
            </w:r>
          </w:p>
        </w:tc>
        <w:tc>
          <w:tcPr>
            <w:tcW w:w="5400" w:type="dxa"/>
            <w:shd w:val="clear" w:color="auto" w:fill="auto"/>
          </w:tcPr>
          <w:p w:rsidR="007C5F98" w:rsidRPr="009A6C54" w:rsidRDefault="007C5F98" w:rsidP="00654B29">
            <w:pPr>
              <w:pStyle w:val="TableText"/>
            </w:pPr>
            <w:r w:rsidRPr="009A6C54">
              <w:t>N (no-show)</w:t>
            </w:r>
          </w:p>
        </w:tc>
      </w:tr>
      <w:tr w:rsidR="007C5F98" w:rsidRPr="009A6C54" w:rsidTr="00D6656B">
        <w:tc>
          <w:tcPr>
            <w:tcW w:w="4050" w:type="dxa"/>
            <w:shd w:val="clear" w:color="auto" w:fill="auto"/>
          </w:tcPr>
          <w:p w:rsidR="007C5F98" w:rsidRPr="009A6C54" w:rsidRDefault="007C5F98" w:rsidP="00654B29">
            <w:pPr>
              <w:pStyle w:val="TableText"/>
            </w:pPr>
            <w:r w:rsidRPr="009A6C54">
              <w:t>C</w:t>
            </w:r>
          </w:p>
        </w:tc>
        <w:tc>
          <w:tcPr>
            <w:tcW w:w="5400" w:type="dxa"/>
            <w:shd w:val="clear" w:color="auto" w:fill="auto"/>
          </w:tcPr>
          <w:p w:rsidR="007C5F98" w:rsidRPr="009A6C54" w:rsidRDefault="007C5F98" w:rsidP="00654B29">
            <w:pPr>
              <w:pStyle w:val="TableText"/>
            </w:pPr>
            <w:r w:rsidRPr="009A6C54">
              <w:t>C (cancelled)</w:t>
            </w:r>
          </w:p>
        </w:tc>
      </w:tr>
      <w:tr w:rsidR="007C5F98" w:rsidRPr="009A6C54" w:rsidTr="00D6656B">
        <w:tc>
          <w:tcPr>
            <w:tcW w:w="4050" w:type="dxa"/>
            <w:shd w:val="clear" w:color="auto" w:fill="auto"/>
          </w:tcPr>
          <w:p w:rsidR="007C5F98" w:rsidRPr="009A6C54" w:rsidRDefault="007C5F98" w:rsidP="00654B29">
            <w:pPr>
              <w:pStyle w:val="TableText"/>
            </w:pPr>
            <w:r w:rsidRPr="009A6C54">
              <w:t>NT</w:t>
            </w:r>
          </w:p>
        </w:tc>
        <w:tc>
          <w:tcPr>
            <w:tcW w:w="5400" w:type="dxa"/>
            <w:shd w:val="clear" w:color="auto" w:fill="auto"/>
          </w:tcPr>
          <w:p w:rsidR="007C5F98" w:rsidRPr="009A6C54" w:rsidRDefault="007C5F98" w:rsidP="00654B29">
            <w:pPr>
              <w:pStyle w:val="TableText"/>
            </w:pPr>
            <w:r w:rsidRPr="009A6C54">
              <w:t>NT (no action taken)</w:t>
            </w:r>
          </w:p>
        </w:tc>
      </w:tr>
      <w:tr w:rsidR="004F558C" w:rsidRPr="009A6C54" w:rsidTr="00D6656B">
        <w:tc>
          <w:tcPr>
            <w:tcW w:w="4050" w:type="dxa"/>
            <w:shd w:val="clear" w:color="auto" w:fill="auto"/>
          </w:tcPr>
          <w:p w:rsidR="004F558C" w:rsidRPr="009A6C54" w:rsidRDefault="004F558C" w:rsidP="00654B29">
            <w:pPr>
              <w:pStyle w:val="TableText"/>
            </w:pPr>
            <w:r w:rsidRPr="009A6C54">
              <w:t>Null (default)</w:t>
            </w:r>
          </w:p>
        </w:tc>
        <w:tc>
          <w:tcPr>
            <w:tcW w:w="5400" w:type="dxa"/>
            <w:shd w:val="clear" w:color="auto" w:fill="auto"/>
          </w:tcPr>
          <w:p w:rsidR="004F558C" w:rsidRPr="009A6C54" w:rsidRDefault="004F558C" w:rsidP="00654B29">
            <w:pPr>
              <w:pStyle w:val="TableText"/>
            </w:pPr>
            <w:r w:rsidRPr="009A6C54">
              <w:t>ALL appointment status values will be returned:</w:t>
            </w:r>
          </w:p>
          <w:p w:rsidR="004F558C" w:rsidRPr="009A6C54" w:rsidRDefault="004F558C" w:rsidP="00654B29">
            <w:pPr>
              <w:pStyle w:val="TableText"/>
            </w:pPr>
            <w:r w:rsidRPr="009A6C54">
              <w:t>R (scheduled/kept)</w:t>
            </w:r>
          </w:p>
          <w:p w:rsidR="004F558C" w:rsidRPr="009A6C54" w:rsidRDefault="004F558C" w:rsidP="00654B29">
            <w:pPr>
              <w:pStyle w:val="TableText"/>
            </w:pPr>
            <w:r w:rsidRPr="009A6C54">
              <w:t>N (no-show)</w:t>
            </w:r>
          </w:p>
          <w:p w:rsidR="004F558C" w:rsidRPr="009A6C54" w:rsidRDefault="004F558C" w:rsidP="00654B29">
            <w:pPr>
              <w:pStyle w:val="TableText"/>
            </w:pPr>
            <w:r w:rsidRPr="009A6C54">
              <w:t>C (cancelled)</w:t>
            </w:r>
          </w:p>
          <w:p w:rsidR="004F558C" w:rsidRPr="009A6C54" w:rsidRDefault="004F558C" w:rsidP="00654B29">
            <w:pPr>
              <w:pStyle w:val="TableText"/>
            </w:pPr>
            <w:r w:rsidRPr="009A6C54">
              <w:t>NT (no action taken)</w:t>
            </w:r>
          </w:p>
        </w:tc>
      </w:tr>
    </w:tbl>
    <w:p w:rsidR="007C5F98" w:rsidRPr="009A6C54" w:rsidRDefault="007C5F98" w:rsidP="004F558C">
      <w:pPr>
        <w:pStyle w:val="BodyText"/>
        <w:spacing w:before="0" w:after="0"/>
        <w:rPr>
          <w:lang w:val="en-US"/>
        </w:rPr>
      </w:pPr>
    </w:p>
    <w:p w:rsidR="00D6656B" w:rsidRPr="009A6C54" w:rsidRDefault="00D6656B" w:rsidP="004F558C">
      <w:pPr>
        <w:pStyle w:val="BodyText"/>
        <w:spacing w:before="0" w:after="0"/>
        <w:rPr>
          <w:lang w:val="en-US"/>
        </w:rPr>
      </w:pPr>
    </w:p>
    <w:p w:rsidR="003539BA" w:rsidRPr="009A6C54" w:rsidRDefault="00B473ED" w:rsidP="004F558C">
      <w:pPr>
        <w:pStyle w:val="Heading3"/>
        <w:spacing w:before="0" w:after="0"/>
      </w:pPr>
      <w:bookmarkStart w:id="290" w:name="_Toc11706687"/>
      <w:r w:rsidRPr="009A6C54">
        <w:t>Valid Patient Status Filters</w:t>
      </w:r>
      <w:bookmarkEnd w:id="290"/>
    </w:p>
    <w:p w:rsidR="003539BA" w:rsidRPr="009A6C54" w:rsidRDefault="003539BA" w:rsidP="00106BBA">
      <w:pPr>
        <w:pStyle w:val="BodyText"/>
        <w:rPr>
          <w:lang w:val="en-US"/>
        </w:rPr>
      </w:pPr>
      <w:r w:rsidRPr="009A6C54">
        <w:t>The SDIOSTAT filter parameter can be used if you wish to retrieve only inpatient records or only outpatient records.  A null or undefined value will result in both being returned.</w:t>
      </w:r>
    </w:p>
    <w:p w:rsidR="00660025" w:rsidRPr="009A6C54" w:rsidRDefault="00660025" w:rsidP="00741C15">
      <w:pPr>
        <w:pStyle w:val="Caption"/>
        <w:rPr>
          <w:lang w:val="en-US"/>
        </w:rPr>
      </w:pPr>
      <w:bookmarkStart w:id="291" w:name="_Toc11706881"/>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42</w:t>
      </w:r>
      <w:r w:rsidR="007F1C38">
        <w:rPr>
          <w:noProof/>
        </w:rPr>
        <w:fldChar w:fldCharType="end"/>
      </w:r>
      <w:r w:rsidRPr="009A6C54">
        <w:rPr>
          <w:lang w:val="en-US"/>
        </w:rPr>
        <w:t>:  Valid Patient Status Filters</w:t>
      </w:r>
      <w:bookmarkEnd w:id="291"/>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5310"/>
      </w:tblGrid>
      <w:tr w:rsidR="007C5F98" w:rsidRPr="009A6C54" w:rsidTr="002B5785">
        <w:trPr>
          <w:tblHeader/>
        </w:trPr>
        <w:tc>
          <w:tcPr>
            <w:tcW w:w="4140" w:type="dxa"/>
            <w:shd w:val="clear" w:color="auto" w:fill="BFBFBF"/>
          </w:tcPr>
          <w:p w:rsidR="007C5F98" w:rsidRPr="009A6C54" w:rsidRDefault="007C5F98" w:rsidP="00654B29">
            <w:pPr>
              <w:pStyle w:val="TableHeading"/>
            </w:pPr>
            <w:bookmarkStart w:id="292" w:name="ColumnTitle_39"/>
            <w:bookmarkEnd w:id="292"/>
            <w:r w:rsidRPr="009A6C54">
              <w:t>Patient Status Filter value</w:t>
            </w:r>
          </w:p>
        </w:tc>
        <w:tc>
          <w:tcPr>
            <w:tcW w:w="5310" w:type="dxa"/>
            <w:shd w:val="clear" w:color="auto" w:fill="BFBFBF"/>
          </w:tcPr>
          <w:p w:rsidR="007C5F98" w:rsidRPr="009A6C54" w:rsidRDefault="007C5F98" w:rsidP="00654B29">
            <w:pPr>
              <w:pStyle w:val="TableHeading"/>
            </w:pPr>
            <w:r w:rsidRPr="009A6C54">
              <w:t>Description</w:t>
            </w:r>
          </w:p>
        </w:tc>
      </w:tr>
      <w:tr w:rsidR="007C5F98" w:rsidRPr="009A6C54" w:rsidTr="004F558C">
        <w:tc>
          <w:tcPr>
            <w:tcW w:w="4140" w:type="dxa"/>
            <w:shd w:val="clear" w:color="auto" w:fill="auto"/>
          </w:tcPr>
          <w:p w:rsidR="007C5F98" w:rsidRPr="009A6C54" w:rsidRDefault="007C5F98" w:rsidP="00654B29">
            <w:pPr>
              <w:pStyle w:val="TableText"/>
            </w:pPr>
            <w:r w:rsidRPr="009A6C54">
              <w:t>I</w:t>
            </w:r>
          </w:p>
        </w:tc>
        <w:tc>
          <w:tcPr>
            <w:tcW w:w="5310" w:type="dxa"/>
            <w:shd w:val="clear" w:color="auto" w:fill="auto"/>
          </w:tcPr>
          <w:p w:rsidR="007C5F98" w:rsidRPr="009A6C54" w:rsidRDefault="007C5F98" w:rsidP="00654B29">
            <w:pPr>
              <w:pStyle w:val="TableText"/>
            </w:pPr>
            <w:r w:rsidRPr="009A6C54">
              <w:t>Inpatient</w:t>
            </w:r>
          </w:p>
        </w:tc>
      </w:tr>
      <w:tr w:rsidR="007C5F98" w:rsidRPr="009A6C54" w:rsidTr="004F558C">
        <w:tc>
          <w:tcPr>
            <w:tcW w:w="4140" w:type="dxa"/>
            <w:shd w:val="clear" w:color="auto" w:fill="auto"/>
          </w:tcPr>
          <w:p w:rsidR="007C5F98" w:rsidRPr="009A6C54" w:rsidRDefault="007C5F98" w:rsidP="00654B29">
            <w:pPr>
              <w:pStyle w:val="TableText"/>
            </w:pPr>
            <w:r w:rsidRPr="009A6C54">
              <w:t>O</w:t>
            </w:r>
          </w:p>
        </w:tc>
        <w:tc>
          <w:tcPr>
            <w:tcW w:w="5310" w:type="dxa"/>
            <w:shd w:val="clear" w:color="auto" w:fill="auto"/>
          </w:tcPr>
          <w:p w:rsidR="007C5F98" w:rsidRPr="009A6C54" w:rsidRDefault="007C5F98" w:rsidP="00654B29">
            <w:pPr>
              <w:pStyle w:val="TableText"/>
            </w:pPr>
            <w:r w:rsidRPr="009A6C54">
              <w:t>Outpatient</w:t>
            </w:r>
          </w:p>
        </w:tc>
      </w:tr>
      <w:tr w:rsidR="007C5F98" w:rsidRPr="009A6C54" w:rsidTr="004F558C">
        <w:tc>
          <w:tcPr>
            <w:tcW w:w="4140" w:type="dxa"/>
            <w:shd w:val="clear" w:color="auto" w:fill="auto"/>
          </w:tcPr>
          <w:p w:rsidR="007C5F98" w:rsidRPr="009A6C54" w:rsidRDefault="007C5F98" w:rsidP="00654B29">
            <w:pPr>
              <w:pStyle w:val="TableText"/>
            </w:pPr>
            <w:r w:rsidRPr="009A6C54">
              <w:t>Null (default)</w:t>
            </w:r>
          </w:p>
        </w:tc>
        <w:tc>
          <w:tcPr>
            <w:tcW w:w="5310" w:type="dxa"/>
            <w:shd w:val="clear" w:color="auto" w:fill="auto"/>
          </w:tcPr>
          <w:p w:rsidR="007C5F98" w:rsidRPr="009A6C54" w:rsidRDefault="007C5F98" w:rsidP="00654B29">
            <w:pPr>
              <w:pStyle w:val="TableText"/>
            </w:pPr>
            <w:r w:rsidRPr="009A6C54">
              <w:t>Both will be returned (inpatient and outpatient)</w:t>
            </w:r>
          </w:p>
        </w:tc>
      </w:tr>
    </w:tbl>
    <w:p w:rsidR="009F2CF7" w:rsidRPr="009A6C54" w:rsidRDefault="009F2CF7" w:rsidP="009F2CF7">
      <w:pPr>
        <w:pStyle w:val="Heading3"/>
        <w:numPr>
          <w:ilvl w:val="0"/>
          <w:numId w:val="0"/>
        </w:numPr>
        <w:tabs>
          <w:tab w:val="clear" w:pos="72"/>
          <w:tab w:val="clear" w:pos="1080"/>
        </w:tabs>
        <w:spacing w:before="0" w:after="0"/>
        <w:rPr>
          <w:rFonts w:ascii="Times New Roman" w:hAnsi="Times New Roman"/>
          <w:sz w:val="24"/>
          <w:szCs w:val="24"/>
        </w:rPr>
      </w:pPr>
    </w:p>
    <w:p w:rsidR="003539BA" w:rsidRPr="009A6C54" w:rsidRDefault="003539BA" w:rsidP="009F2CF7">
      <w:pPr>
        <w:pStyle w:val="Heading3"/>
        <w:tabs>
          <w:tab w:val="clear" w:pos="72"/>
          <w:tab w:val="clear" w:pos="720"/>
          <w:tab w:val="clear" w:pos="1080"/>
          <w:tab w:val="left" w:pos="900"/>
        </w:tabs>
        <w:spacing w:before="0" w:after="0"/>
        <w:ind w:left="810" w:hanging="810"/>
      </w:pPr>
      <w:bookmarkStart w:id="293" w:name="_Toc11706688"/>
      <w:r w:rsidRPr="009A6C54">
        <w:t>Valid Patient Status and Appointment Status Filter Combinations</w:t>
      </w:r>
      <w:bookmarkEnd w:id="293"/>
    </w:p>
    <w:p w:rsidR="00F21C00" w:rsidRPr="009A6C54" w:rsidRDefault="003539BA" w:rsidP="00106BBA">
      <w:pPr>
        <w:pStyle w:val="BodyText"/>
      </w:pPr>
      <w:r w:rsidRPr="009A6C54">
        <w:t xml:space="preserve">Due to the design of VistA, the patient status (new field #12) of appointments that are cancelled, no-show, or no action taken, will not be available.  If the patient status field is requested, a null value will be returned in the ^TMP output global for this field.  Patient status is determined by analyzing the value of the STATUS field (#3) on the Patient subfile (2.98).  </w:t>
      </w:r>
    </w:p>
    <w:p w:rsidR="00F21C00" w:rsidRPr="009A6C54" w:rsidRDefault="003539BA" w:rsidP="00106BBA">
      <w:pPr>
        <w:pStyle w:val="BodyText"/>
      </w:pPr>
      <w:r w:rsidRPr="009A6C54">
        <w:t xml:space="preserve">Inpatient appointments contain an “I” in this field and are identified only if the field has not been changed (cancelled, etc.).  Therefore, if the user wishes to specifically request only inpatient appointments (using the Patient Status filter = ”I”), then the Appointment Status filter must be set to “R”.  </w:t>
      </w:r>
    </w:p>
    <w:p w:rsidR="003539BA" w:rsidRPr="009A6C54" w:rsidRDefault="003539BA" w:rsidP="00106BBA">
      <w:pPr>
        <w:pStyle w:val="BodyText"/>
        <w:rPr>
          <w:lang w:val="en-US"/>
        </w:rPr>
      </w:pPr>
      <w:r w:rsidRPr="009A6C54">
        <w:t xml:space="preserve">Any other value in the Appointment Status filter (including null or undefined) will cause an error (#113) to be generated and returned in the ^TMP global.  The same is true when specifically requesting outpatient appointments.  To retrieve No-Show, Cancelled, or No Action Taken appointments, the Patient Status filter must be left null or undefined.  See table below for results of combinations of these two filters. </w:t>
      </w:r>
    </w:p>
    <w:p w:rsidR="00660025" w:rsidRPr="009A6C54" w:rsidRDefault="00660025" w:rsidP="00741C15">
      <w:pPr>
        <w:pStyle w:val="Caption"/>
        <w:rPr>
          <w:lang w:val="en-US"/>
        </w:rPr>
      </w:pPr>
      <w:bookmarkStart w:id="294" w:name="_Toc11706882"/>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43</w:t>
      </w:r>
      <w:r w:rsidR="007F1C38">
        <w:rPr>
          <w:noProof/>
        </w:rPr>
        <w:fldChar w:fldCharType="end"/>
      </w:r>
      <w:r w:rsidRPr="009A6C54">
        <w:rPr>
          <w:lang w:val="en-US"/>
        </w:rPr>
        <w:t>: Status Filter Combinations</w:t>
      </w:r>
      <w:bookmarkEnd w:id="2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2343"/>
        <w:gridCol w:w="2327"/>
        <w:gridCol w:w="2341"/>
      </w:tblGrid>
      <w:tr w:rsidR="00724AFF" w:rsidRPr="009A6C54" w:rsidTr="002B5785">
        <w:trPr>
          <w:tblHeader/>
        </w:trPr>
        <w:tc>
          <w:tcPr>
            <w:tcW w:w="2394" w:type="dxa"/>
            <w:shd w:val="clear" w:color="auto" w:fill="BFBFBF"/>
          </w:tcPr>
          <w:p w:rsidR="00724AFF" w:rsidRPr="009A6C54" w:rsidRDefault="00724AFF" w:rsidP="00654B29">
            <w:pPr>
              <w:pStyle w:val="TableHeading"/>
            </w:pPr>
            <w:bookmarkStart w:id="295" w:name="ColumnTitle_40"/>
            <w:bookmarkEnd w:id="295"/>
            <w:r w:rsidRPr="009A6C54">
              <w:t>Patient Status Filter</w:t>
            </w:r>
          </w:p>
        </w:tc>
        <w:tc>
          <w:tcPr>
            <w:tcW w:w="2394" w:type="dxa"/>
            <w:shd w:val="clear" w:color="auto" w:fill="BFBFBF"/>
          </w:tcPr>
          <w:p w:rsidR="00724AFF" w:rsidRPr="009A6C54" w:rsidRDefault="00724AFF" w:rsidP="00654B29">
            <w:pPr>
              <w:pStyle w:val="TableHeading"/>
            </w:pPr>
            <w:r w:rsidRPr="009A6C54">
              <w:t>Appointment Status Filter</w:t>
            </w:r>
          </w:p>
        </w:tc>
        <w:tc>
          <w:tcPr>
            <w:tcW w:w="2394" w:type="dxa"/>
            <w:shd w:val="clear" w:color="auto" w:fill="BFBFBF"/>
          </w:tcPr>
          <w:p w:rsidR="00724AFF" w:rsidRPr="009A6C54" w:rsidRDefault="00724AFF" w:rsidP="00654B29">
            <w:pPr>
              <w:pStyle w:val="TableHeading"/>
            </w:pPr>
            <w:r w:rsidRPr="009A6C54">
              <w:t>Valid/Invalid</w:t>
            </w:r>
          </w:p>
        </w:tc>
        <w:tc>
          <w:tcPr>
            <w:tcW w:w="2394" w:type="dxa"/>
            <w:shd w:val="clear" w:color="auto" w:fill="BFBFBF"/>
          </w:tcPr>
          <w:p w:rsidR="00724AFF" w:rsidRPr="009A6C54" w:rsidRDefault="00724AFF" w:rsidP="00654B29">
            <w:pPr>
              <w:pStyle w:val="TableHeading"/>
            </w:pPr>
            <w:r w:rsidRPr="009A6C54">
              <w:t>Patient Status value in ^TMP (if requested)</w:t>
            </w:r>
          </w:p>
        </w:tc>
      </w:tr>
      <w:tr w:rsidR="00724AFF" w:rsidRPr="009A6C54" w:rsidTr="003B64DE">
        <w:tc>
          <w:tcPr>
            <w:tcW w:w="2394" w:type="dxa"/>
            <w:shd w:val="clear" w:color="auto" w:fill="auto"/>
          </w:tcPr>
          <w:p w:rsidR="00724AFF" w:rsidRPr="009A6C54" w:rsidRDefault="00724AFF" w:rsidP="00654B29">
            <w:pPr>
              <w:pStyle w:val="TableText"/>
            </w:pPr>
            <w:r w:rsidRPr="009A6C54">
              <w:t>I or O</w:t>
            </w:r>
          </w:p>
        </w:tc>
        <w:tc>
          <w:tcPr>
            <w:tcW w:w="2394" w:type="dxa"/>
            <w:shd w:val="clear" w:color="auto" w:fill="auto"/>
          </w:tcPr>
          <w:p w:rsidR="00724AFF" w:rsidRPr="009A6C54" w:rsidRDefault="00724AFF" w:rsidP="00654B29">
            <w:pPr>
              <w:pStyle w:val="TableText"/>
            </w:pPr>
            <w:r w:rsidRPr="009A6C54">
              <w:t xml:space="preserve"> R</w:t>
            </w:r>
          </w:p>
        </w:tc>
        <w:tc>
          <w:tcPr>
            <w:tcW w:w="2394" w:type="dxa"/>
            <w:shd w:val="clear" w:color="auto" w:fill="auto"/>
          </w:tcPr>
          <w:p w:rsidR="00724AFF" w:rsidRPr="009A6C54" w:rsidRDefault="00724AFF" w:rsidP="00654B29">
            <w:pPr>
              <w:pStyle w:val="TableText"/>
            </w:pPr>
            <w:r w:rsidRPr="009A6C54">
              <w:t xml:space="preserve"> Valid</w:t>
            </w:r>
          </w:p>
        </w:tc>
        <w:tc>
          <w:tcPr>
            <w:tcW w:w="2394" w:type="dxa"/>
            <w:shd w:val="clear" w:color="auto" w:fill="auto"/>
          </w:tcPr>
          <w:p w:rsidR="00724AFF" w:rsidRPr="009A6C54" w:rsidRDefault="00724AFF" w:rsidP="00654B29">
            <w:pPr>
              <w:pStyle w:val="TableText"/>
            </w:pPr>
            <w:r w:rsidRPr="009A6C54">
              <w:t xml:space="preserve"> I for inpatient appointments, O for outpatient appointments</w:t>
            </w:r>
          </w:p>
        </w:tc>
      </w:tr>
      <w:tr w:rsidR="00724AFF" w:rsidRPr="009A6C54" w:rsidTr="003B64DE">
        <w:tc>
          <w:tcPr>
            <w:tcW w:w="2394" w:type="dxa"/>
            <w:shd w:val="clear" w:color="auto" w:fill="auto"/>
          </w:tcPr>
          <w:p w:rsidR="00724AFF" w:rsidRPr="009A6C54" w:rsidRDefault="00724AFF" w:rsidP="00654B29">
            <w:pPr>
              <w:pStyle w:val="TableText"/>
            </w:pPr>
            <w:r w:rsidRPr="009A6C54">
              <w:t>I or O</w:t>
            </w:r>
          </w:p>
        </w:tc>
        <w:tc>
          <w:tcPr>
            <w:tcW w:w="2394" w:type="dxa"/>
            <w:shd w:val="clear" w:color="auto" w:fill="auto"/>
          </w:tcPr>
          <w:p w:rsidR="00724AFF" w:rsidRPr="009A6C54" w:rsidRDefault="00724AFF" w:rsidP="00654B29">
            <w:pPr>
              <w:pStyle w:val="TableText"/>
            </w:pPr>
            <w:r w:rsidRPr="009A6C54">
              <w:t xml:space="preserve"> N</w:t>
            </w:r>
          </w:p>
        </w:tc>
        <w:tc>
          <w:tcPr>
            <w:tcW w:w="2394" w:type="dxa"/>
            <w:shd w:val="clear" w:color="auto" w:fill="auto"/>
          </w:tcPr>
          <w:p w:rsidR="00724AFF" w:rsidRPr="009A6C54" w:rsidRDefault="00724AFF" w:rsidP="00654B29">
            <w:pPr>
              <w:pStyle w:val="TableText"/>
            </w:pPr>
            <w:r w:rsidRPr="009A6C54">
              <w:t xml:space="preserve"> Invalid</w:t>
            </w:r>
          </w:p>
        </w:tc>
        <w:tc>
          <w:tcPr>
            <w:tcW w:w="2394" w:type="dxa"/>
            <w:shd w:val="clear" w:color="auto" w:fill="auto"/>
          </w:tcPr>
          <w:p w:rsidR="00724AFF" w:rsidRPr="009A6C54" w:rsidRDefault="00724AFF" w:rsidP="00654B29">
            <w:pPr>
              <w:pStyle w:val="TableText"/>
            </w:pPr>
            <w:r w:rsidRPr="009A6C54">
              <w:t xml:space="preserve"> N/A</w:t>
            </w:r>
          </w:p>
        </w:tc>
      </w:tr>
      <w:tr w:rsidR="00724AFF" w:rsidRPr="009A6C54" w:rsidTr="003B64DE">
        <w:tc>
          <w:tcPr>
            <w:tcW w:w="2394" w:type="dxa"/>
            <w:shd w:val="clear" w:color="auto" w:fill="auto"/>
          </w:tcPr>
          <w:p w:rsidR="00724AFF" w:rsidRPr="009A6C54" w:rsidRDefault="00724AFF" w:rsidP="00654B29">
            <w:pPr>
              <w:pStyle w:val="TableText"/>
            </w:pPr>
            <w:r w:rsidRPr="009A6C54">
              <w:t>I or O</w:t>
            </w:r>
          </w:p>
        </w:tc>
        <w:tc>
          <w:tcPr>
            <w:tcW w:w="2394" w:type="dxa"/>
            <w:shd w:val="clear" w:color="auto" w:fill="auto"/>
          </w:tcPr>
          <w:p w:rsidR="00724AFF" w:rsidRPr="009A6C54" w:rsidRDefault="00724AFF" w:rsidP="00654B29">
            <w:pPr>
              <w:pStyle w:val="TableText"/>
            </w:pPr>
            <w:r w:rsidRPr="009A6C54">
              <w:t xml:space="preserve"> C</w:t>
            </w:r>
          </w:p>
        </w:tc>
        <w:tc>
          <w:tcPr>
            <w:tcW w:w="2394" w:type="dxa"/>
            <w:shd w:val="clear" w:color="auto" w:fill="auto"/>
          </w:tcPr>
          <w:p w:rsidR="00724AFF" w:rsidRPr="009A6C54" w:rsidRDefault="00724AFF" w:rsidP="00654B29">
            <w:pPr>
              <w:pStyle w:val="TableText"/>
            </w:pPr>
            <w:r w:rsidRPr="009A6C54">
              <w:t xml:space="preserve"> Invalid</w:t>
            </w:r>
          </w:p>
        </w:tc>
        <w:tc>
          <w:tcPr>
            <w:tcW w:w="2394" w:type="dxa"/>
            <w:shd w:val="clear" w:color="auto" w:fill="auto"/>
          </w:tcPr>
          <w:p w:rsidR="00724AFF" w:rsidRPr="009A6C54" w:rsidRDefault="00724AFF" w:rsidP="00654B29">
            <w:pPr>
              <w:pStyle w:val="TableText"/>
            </w:pPr>
            <w:r w:rsidRPr="009A6C54">
              <w:t xml:space="preserve"> N/A</w:t>
            </w:r>
          </w:p>
        </w:tc>
      </w:tr>
      <w:tr w:rsidR="00724AFF" w:rsidRPr="009A6C54" w:rsidTr="003B64DE">
        <w:tc>
          <w:tcPr>
            <w:tcW w:w="2394" w:type="dxa"/>
            <w:shd w:val="clear" w:color="auto" w:fill="auto"/>
          </w:tcPr>
          <w:p w:rsidR="00724AFF" w:rsidRPr="009A6C54" w:rsidRDefault="00724AFF" w:rsidP="00654B29">
            <w:pPr>
              <w:pStyle w:val="TableText"/>
            </w:pPr>
            <w:r w:rsidRPr="009A6C54">
              <w:t>I or O</w:t>
            </w:r>
          </w:p>
        </w:tc>
        <w:tc>
          <w:tcPr>
            <w:tcW w:w="2394" w:type="dxa"/>
            <w:shd w:val="clear" w:color="auto" w:fill="auto"/>
          </w:tcPr>
          <w:p w:rsidR="00724AFF" w:rsidRPr="009A6C54" w:rsidRDefault="00724AFF" w:rsidP="00654B29">
            <w:pPr>
              <w:pStyle w:val="TableText"/>
            </w:pPr>
            <w:r w:rsidRPr="009A6C54">
              <w:t xml:space="preserve"> NT</w:t>
            </w:r>
          </w:p>
        </w:tc>
        <w:tc>
          <w:tcPr>
            <w:tcW w:w="2394" w:type="dxa"/>
            <w:shd w:val="clear" w:color="auto" w:fill="auto"/>
          </w:tcPr>
          <w:p w:rsidR="00724AFF" w:rsidRPr="009A6C54" w:rsidRDefault="00724AFF" w:rsidP="00654B29">
            <w:pPr>
              <w:pStyle w:val="TableText"/>
            </w:pPr>
            <w:r w:rsidRPr="009A6C54">
              <w:t xml:space="preserve"> Invalid</w:t>
            </w:r>
          </w:p>
        </w:tc>
        <w:tc>
          <w:tcPr>
            <w:tcW w:w="2394" w:type="dxa"/>
            <w:shd w:val="clear" w:color="auto" w:fill="auto"/>
          </w:tcPr>
          <w:p w:rsidR="00724AFF" w:rsidRPr="009A6C54" w:rsidRDefault="00724AFF" w:rsidP="00654B29">
            <w:pPr>
              <w:pStyle w:val="TableText"/>
            </w:pPr>
            <w:r w:rsidRPr="009A6C54">
              <w:t xml:space="preserve"> N/A</w:t>
            </w:r>
          </w:p>
        </w:tc>
      </w:tr>
      <w:tr w:rsidR="00724AFF" w:rsidRPr="009A6C54" w:rsidTr="003B64DE">
        <w:tc>
          <w:tcPr>
            <w:tcW w:w="2394" w:type="dxa"/>
            <w:shd w:val="clear" w:color="auto" w:fill="auto"/>
          </w:tcPr>
          <w:p w:rsidR="00724AFF" w:rsidRPr="009A6C54" w:rsidRDefault="00724AFF" w:rsidP="00654B29">
            <w:pPr>
              <w:pStyle w:val="TableText"/>
            </w:pPr>
            <w:r w:rsidRPr="009A6C54">
              <w:t>I or O</w:t>
            </w:r>
          </w:p>
        </w:tc>
        <w:tc>
          <w:tcPr>
            <w:tcW w:w="2394" w:type="dxa"/>
            <w:shd w:val="clear" w:color="auto" w:fill="auto"/>
          </w:tcPr>
          <w:p w:rsidR="00724AFF" w:rsidRPr="009A6C54" w:rsidRDefault="00724AFF" w:rsidP="00654B29">
            <w:pPr>
              <w:pStyle w:val="TableText"/>
            </w:pPr>
            <w:r w:rsidRPr="009A6C54">
              <w:t xml:space="preserve"> Any combination of R, N, C,   and NT</w:t>
            </w:r>
          </w:p>
        </w:tc>
        <w:tc>
          <w:tcPr>
            <w:tcW w:w="2394" w:type="dxa"/>
            <w:shd w:val="clear" w:color="auto" w:fill="auto"/>
          </w:tcPr>
          <w:p w:rsidR="00724AFF" w:rsidRPr="009A6C54" w:rsidRDefault="00724AFF" w:rsidP="00654B29">
            <w:pPr>
              <w:pStyle w:val="TableText"/>
            </w:pPr>
            <w:r w:rsidRPr="009A6C54">
              <w:t xml:space="preserve"> Invalid</w:t>
            </w:r>
          </w:p>
        </w:tc>
        <w:tc>
          <w:tcPr>
            <w:tcW w:w="2394" w:type="dxa"/>
            <w:shd w:val="clear" w:color="auto" w:fill="auto"/>
          </w:tcPr>
          <w:p w:rsidR="00724AFF" w:rsidRPr="009A6C54" w:rsidRDefault="00724AFF" w:rsidP="00654B29">
            <w:pPr>
              <w:pStyle w:val="TableText"/>
            </w:pPr>
            <w:r w:rsidRPr="009A6C54">
              <w:t xml:space="preserve"> N/A</w:t>
            </w:r>
          </w:p>
        </w:tc>
      </w:tr>
      <w:tr w:rsidR="00724AFF" w:rsidRPr="009A6C54" w:rsidTr="003B64DE">
        <w:tc>
          <w:tcPr>
            <w:tcW w:w="2394" w:type="dxa"/>
            <w:shd w:val="clear" w:color="auto" w:fill="auto"/>
          </w:tcPr>
          <w:p w:rsidR="00724AFF" w:rsidRPr="009A6C54" w:rsidRDefault="00724AFF" w:rsidP="00654B29">
            <w:pPr>
              <w:pStyle w:val="TableText"/>
            </w:pPr>
            <w:r w:rsidRPr="009A6C54">
              <w:t>I or O</w:t>
            </w:r>
          </w:p>
        </w:tc>
        <w:tc>
          <w:tcPr>
            <w:tcW w:w="2394" w:type="dxa"/>
            <w:shd w:val="clear" w:color="auto" w:fill="auto"/>
          </w:tcPr>
          <w:p w:rsidR="00724AFF" w:rsidRPr="009A6C54" w:rsidRDefault="00724AFF" w:rsidP="00654B29">
            <w:pPr>
              <w:pStyle w:val="TableText"/>
            </w:pPr>
            <w:r w:rsidRPr="009A6C54">
              <w:t xml:space="preserve"> Null/Undefined</w:t>
            </w:r>
          </w:p>
        </w:tc>
        <w:tc>
          <w:tcPr>
            <w:tcW w:w="2394" w:type="dxa"/>
            <w:shd w:val="clear" w:color="auto" w:fill="auto"/>
          </w:tcPr>
          <w:p w:rsidR="00724AFF" w:rsidRPr="009A6C54" w:rsidRDefault="00724AFF" w:rsidP="00654B29">
            <w:pPr>
              <w:pStyle w:val="TableText"/>
            </w:pPr>
            <w:r w:rsidRPr="009A6C54">
              <w:t xml:space="preserve"> Invalid</w:t>
            </w:r>
          </w:p>
        </w:tc>
        <w:tc>
          <w:tcPr>
            <w:tcW w:w="2394" w:type="dxa"/>
            <w:shd w:val="clear" w:color="auto" w:fill="auto"/>
          </w:tcPr>
          <w:p w:rsidR="00724AFF" w:rsidRPr="009A6C54" w:rsidRDefault="00724AFF" w:rsidP="00654B29">
            <w:pPr>
              <w:pStyle w:val="TableText"/>
            </w:pPr>
            <w:r w:rsidRPr="009A6C54">
              <w:t xml:space="preserve"> N/A</w:t>
            </w:r>
          </w:p>
        </w:tc>
      </w:tr>
      <w:tr w:rsidR="00724AFF" w:rsidRPr="009A6C54" w:rsidTr="003B64DE">
        <w:tc>
          <w:tcPr>
            <w:tcW w:w="2394" w:type="dxa"/>
            <w:shd w:val="clear" w:color="auto" w:fill="auto"/>
          </w:tcPr>
          <w:p w:rsidR="00724AFF" w:rsidRPr="009A6C54" w:rsidRDefault="009F2CF7" w:rsidP="00654B29">
            <w:pPr>
              <w:pStyle w:val="TableText"/>
            </w:pPr>
            <w:r w:rsidRPr="009A6C54">
              <w:rPr>
                <w:lang w:val="en-US"/>
              </w:rPr>
              <w:br w:type="page"/>
            </w:r>
            <w:r w:rsidR="00724AFF" w:rsidRPr="009A6C54">
              <w:t>Null/Undefined</w:t>
            </w:r>
          </w:p>
        </w:tc>
        <w:tc>
          <w:tcPr>
            <w:tcW w:w="2394" w:type="dxa"/>
            <w:shd w:val="clear" w:color="auto" w:fill="auto"/>
          </w:tcPr>
          <w:p w:rsidR="00724AFF" w:rsidRPr="009A6C54" w:rsidRDefault="00724AFF" w:rsidP="00654B29">
            <w:pPr>
              <w:pStyle w:val="TableText"/>
            </w:pPr>
            <w:r w:rsidRPr="009A6C54">
              <w:t xml:space="preserve"> R</w:t>
            </w:r>
          </w:p>
        </w:tc>
        <w:tc>
          <w:tcPr>
            <w:tcW w:w="2394" w:type="dxa"/>
            <w:shd w:val="clear" w:color="auto" w:fill="auto"/>
          </w:tcPr>
          <w:p w:rsidR="00724AFF" w:rsidRPr="009A6C54" w:rsidRDefault="00724AFF" w:rsidP="00654B29">
            <w:pPr>
              <w:pStyle w:val="TableText"/>
            </w:pPr>
            <w:r w:rsidRPr="009A6C54">
              <w:t xml:space="preserve"> Valid</w:t>
            </w:r>
          </w:p>
        </w:tc>
        <w:tc>
          <w:tcPr>
            <w:tcW w:w="2394" w:type="dxa"/>
            <w:shd w:val="clear" w:color="auto" w:fill="auto"/>
          </w:tcPr>
          <w:p w:rsidR="00724AFF" w:rsidRPr="009A6C54" w:rsidRDefault="00724AFF" w:rsidP="00654B29">
            <w:pPr>
              <w:pStyle w:val="TableText"/>
            </w:pPr>
            <w:r w:rsidRPr="009A6C54">
              <w:t xml:space="preserve"> I for inpatient appointments; O for outpatient appointments</w:t>
            </w:r>
          </w:p>
        </w:tc>
      </w:tr>
      <w:tr w:rsidR="00724AFF" w:rsidRPr="009A6C54" w:rsidTr="003B64DE">
        <w:tc>
          <w:tcPr>
            <w:tcW w:w="2394" w:type="dxa"/>
            <w:shd w:val="clear" w:color="auto" w:fill="auto"/>
          </w:tcPr>
          <w:p w:rsidR="00724AFF" w:rsidRPr="009A6C54" w:rsidRDefault="00724AFF" w:rsidP="00654B29">
            <w:pPr>
              <w:pStyle w:val="TableText"/>
            </w:pPr>
            <w:r w:rsidRPr="009A6C54">
              <w:t>Null/Undefined</w:t>
            </w:r>
          </w:p>
        </w:tc>
        <w:tc>
          <w:tcPr>
            <w:tcW w:w="2394" w:type="dxa"/>
            <w:shd w:val="clear" w:color="auto" w:fill="auto"/>
          </w:tcPr>
          <w:p w:rsidR="00724AFF" w:rsidRPr="009A6C54" w:rsidRDefault="00724AFF" w:rsidP="00654B29">
            <w:pPr>
              <w:pStyle w:val="TableText"/>
            </w:pPr>
            <w:r w:rsidRPr="009A6C54">
              <w:t xml:space="preserve"> N</w:t>
            </w:r>
          </w:p>
        </w:tc>
        <w:tc>
          <w:tcPr>
            <w:tcW w:w="2394" w:type="dxa"/>
            <w:shd w:val="clear" w:color="auto" w:fill="auto"/>
          </w:tcPr>
          <w:p w:rsidR="00724AFF" w:rsidRPr="009A6C54" w:rsidRDefault="00724AFF" w:rsidP="00654B29">
            <w:pPr>
              <w:pStyle w:val="TableText"/>
            </w:pPr>
            <w:r w:rsidRPr="009A6C54">
              <w:t xml:space="preserve"> Valid</w:t>
            </w:r>
          </w:p>
        </w:tc>
        <w:tc>
          <w:tcPr>
            <w:tcW w:w="2394" w:type="dxa"/>
            <w:shd w:val="clear" w:color="auto" w:fill="auto"/>
          </w:tcPr>
          <w:p w:rsidR="00724AFF" w:rsidRPr="009A6C54" w:rsidRDefault="00724AFF" w:rsidP="00654B29">
            <w:pPr>
              <w:pStyle w:val="TableText"/>
            </w:pPr>
            <w:r w:rsidRPr="009A6C54">
              <w:t xml:space="preserve"> Null</w:t>
            </w:r>
          </w:p>
        </w:tc>
      </w:tr>
      <w:tr w:rsidR="00724AFF" w:rsidRPr="009A6C54" w:rsidTr="003B64DE">
        <w:tc>
          <w:tcPr>
            <w:tcW w:w="2394" w:type="dxa"/>
            <w:shd w:val="clear" w:color="auto" w:fill="auto"/>
          </w:tcPr>
          <w:p w:rsidR="00724AFF" w:rsidRPr="009A6C54" w:rsidRDefault="00724AFF" w:rsidP="00654B29">
            <w:pPr>
              <w:pStyle w:val="TableText"/>
            </w:pPr>
            <w:r w:rsidRPr="009A6C54">
              <w:t>Null/Undefined</w:t>
            </w:r>
          </w:p>
        </w:tc>
        <w:tc>
          <w:tcPr>
            <w:tcW w:w="2394" w:type="dxa"/>
            <w:shd w:val="clear" w:color="auto" w:fill="auto"/>
          </w:tcPr>
          <w:p w:rsidR="00724AFF" w:rsidRPr="009A6C54" w:rsidRDefault="00724AFF" w:rsidP="00654B29">
            <w:pPr>
              <w:pStyle w:val="TableText"/>
            </w:pPr>
            <w:r w:rsidRPr="009A6C54">
              <w:t xml:space="preserve"> C</w:t>
            </w:r>
          </w:p>
        </w:tc>
        <w:tc>
          <w:tcPr>
            <w:tcW w:w="2394" w:type="dxa"/>
            <w:shd w:val="clear" w:color="auto" w:fill="auto"/>
          </w:tcPr>
          <w:p w:rsidR="00724AFF" w:rsidRPr="009A6C54" w:rsidRDefault="00724AFF" w:rsidP="00654B29">
            <w:pPr>
              <w:pStyle w:val="TableText"/>
            </w:pPr>
            <w:r w:rsidRPr="009A6C54">
              <w:t xml:space="preserve"> Valid</w:t>
            </w:r>
          </w:p>
        </w:tc>
        <w:tc>
          <w:tcPr>
            <w:tcW w:w="2394" w:type="dxa"/>
            <w:shd w:val="clear" w:color="auto" w:fill="auto"/>
          </w:tcPr>
          <w:p w:rsidR="00724AFF" w:rsidRPr="009A6C54" w:rsidRDefault="00724AFF" w:rsidP="00654B29">
            <w:pPr>
              <w:pStyle w:val="TableText"/>
            </w:pPr>
            <w:r w:rsidRPr="009A6C54">
              <w:t xml:space="preserve"> Null</w:t>
            </w:r>
          </w:p>
        </w:tc>
      </w:tr>
      <w:tr w:rsidR="00724AFF" w:rsidRPr="009A6C54" w:rsidTr="003B64DE">
        <w:tc>
          <w:tcPr>
            <w:tcW w:w="2394" w:type="dxa"/>
            <w:shd w:val="clear" w:color="auto" w:fill="auto"/>
          </w:tcPr>
          <w:p w:rsidR="00724AFF" w:rsidRPr="009A6C54" w:rsidRDefault="00724AFF" w:rsidP="00654B29">
            <w:pPr>
              <w:pStyle w:val="TableText"/>
            </w:pPr>
            <w:r w:rsidRPr="009A6C54">
              <w:t>Null/Undefined</w:t>
            </w:r>
          </w:p>
        </w:tc>
        <w:tc>
          <w:tcPr>
            <w:tcW w:w="2394" w:type="dxa"/>
            <w:shd w:val="clear" w:color="auto" w:fill="auto"/>
          </w:tcPr>
          <w:p w:rsidR="00724AFF" w:rsidRPr="009A6C54" w:rsidRDefault="00724AFF" w:rsidP="00654B29">
            <w:pPr>
              <w:pStyle w:val="TableText"/>
            </w:pPr>
            <w:r w:rsidRPr="009A6C54">
              <w:t xml:space="preserve"> NT</w:t>
            </w:r>
          </w:p>
        </w:tc>
        <w:tc>
          <w:tcPr>
            <w:tcW w:w="2394" w:type="dxa"/>
            <w:shd w:val="clear" w:color="auto" w:fill="auto"/>
          </w:tcPr>
          <w:p w:rsidR="00724AFF" w:rsidRPr="009A6C54" w:rsidRDefault="00724AFF" w:rsidP="00654B29">
            <w:pPr>
              <w:pStyle w:val="TableText"/>
            </w:pPr>
            <w:r w:rsidRPr="009A6C54">
              <w:t xml:space="preserve"> Valid</w:t>
            </w:r>
          </w:p>
        </w:tc>
        <w:tc>
          <w:tcPr>
            <w:tcW w:w="2394" w:type="dxa"/>
            <w:shd w:val="clear" w:color="auto" w:fill="auto"/>
          </w:tcPr>
          <w:p w:rsidR="00724AFF" w:rsidRPr="009A6C54" w:rsidRDefault="00724AFF" w:rsidP="00654B29">
            <w:pPr>
              <w:pStyle w:val="TableText"/>
            </w:pPr>
            <w:r w:rsidRPr="009A6C54">
              <w:t xml:space="preserve"> Null</w:t>
            </w:r>
          </w:p>
        </w:tc>
      </w:tr>
      <w:tr w:rsidR="00724AFF" w:rsidRPr="009A6C54" w:rsidTr="003B64DE">
        <w:tc>
          <w:tcPr>
            <w:tcW w:w="2394" w:type="dxa"/>
            <w:shd w:val="clear" w:color="auto" w:fill="auto"/>
          </w:tcPr>
          <w:p w:rsidR="00724AFF" w:rsidRPr="009A6C54" w:rsidRDefault="00724AFF" w:rsidP="00654B29">
            <w:pPr>
              <w:pStyle w:val="TableText"/>
            </w:pPr>
            <w:r w:rsidRPr="009A6C54">
              <w:t>Null/Undefined</w:t>
            </w:r>
          </w:p>
        </w:tc>
        <w:tc>
          <w:tcPr>
            <w:tcW w:w="2394" w:type="dxa"/>
            <w:shd w:val="clear" w:color="auto" w:fill="auto"/>
          </w:tcPr>
          <w:p w:rsidR="00724AFF" w:rsidRPr="009A6C54" w:rsidRDefault="00724AFF" w:rsidP="00654B29">
            <w:pPr>
              <w:pStyle w:val="TableText"/>
            </w:pPr>
            <w:r w:rsidRPr="009A6C54">
              <w:t xml:space="preserve"> Null/Undefined, or any combination of R, N, C, and NT</w:t>
            </w:r>
          </w:p>
        </w:tc>
        <w:tc>
          <w:tcPr>
            <w:tcW w:w="2394" w:type="dxa"/>
            <w:shd w:val="clear" w:color="auto" w:fill="auto"/>
          </w:tcPr>
          <w:p w:rsidR="00724AFF" w:rsidRPr="009A6C54" w:rsidRDefault="00724AFF" w:rsidP="00654B29">
            <w:pPr>
              <w:pStyle w:val="TableText"/>
            </w:pPr>
            <w:r w:rsidRPr="009A6C54">
              <w:t xml:space="preserve"> Valid</w:t>
            </w:r>
          </w:p>
        </w:tc>
        <w:tc>
          <w:tcPr>
            <w:tcW w:w="2394" w:type="dxa"/>
            <w:shd w:val="clear" w:color="auto" w:fill="auto"/>
          </w:tcPr>
          <w:p w:rsidR="00724AFF" w:rsidRPr="009A6C54" w:rsidRDefault="00724AFF" w:rsidP="00654B29">
            <w:pPr>
              <w:pStyle w:val="TableText"/>
            </w:pPr>
            <w:r w:rsidRPr="009A6C54">
              <w:t xml:space="preserve"> I or O for scheduled/kept inpatient and outpatient appointments;  null for cancelled, no-show, and no action taken appointments</w:t>
            </w:r>
          </w:p>
        </w:tc>
      </w:tr>
    </w:tbl>
    <w:p w:rsidR="00724AFF" w:rsidRPr="009A6C54" w:rsidRDefault="00724AFF" w:rsidP="00AC5633">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8"/>
        <w:gridCol w:w="4682"/>
      </w:tblGrid>
      <w:tr w:rsidR="00724AFF" w:rsidRPr="009A6C54" w:rsidTr="003B64DE">
        <w:tc>
          <w:tcPr>
            <w:tcW w:w="4788" w:type="dxa"/>
            <w:shd w:val="clear" w:color="auto" w:fill="auto"/>
          </w:tcPr>
          <w:p w:rsidR="00724AFF" w:rsidRPr="009A6C54" w:rsidRDefault="00724AFF" w:rsidP="00AC5633">
            <w:pPr>
              <w:pStyle w:val="BodyText"/>
              <w:tabs>
                <w:tab w:val="clear" w:pos="72"/>
              </w:tabs>
              <w:spacing w:after="0"/>
            </w:pPr>
            <w:r w:rsidRPr="009A6C54">
              <w:t>Patient Status filter key</w:t>
            </w:r>
          </w:p>
        </w:tc>
        <w:tc>
          <w:tcPr>
            <w:tcW w:w="4788" w:type="dxa"/>
            <w:shd w:val="clear" w:color="auto" w:fill="auto"/>
          </w:tcPr>
          <w:p w:rsidR="00724AFF" w:rsidRPr="009A6C54" w:rsidRDefault="00724AFF" w:rsidP="003B64DE">
            <w:pPr>
              <w:pStyle w:val="BodyText"/>
              <w:tabs>
                <w:tab w:val="clear" w:pos="72"/>
              </w:tabs>
            </w:pPr>
            <w:r w:rsidRPr="009A6C54">
              <w:t>Appointment Status filter key</w:t>
            </w:r>
          </w:p>
        </w:tc>
      </w:tr>
      <w:tr w:rsidR="00724AFF" w:rsidRPr="009A6C54" w:rsidTr="003B64DE">
        <w:tc>
          <w:tcPr>
            <w:tcW w:w="4788" w:type="dxa"/>
            <w:shd w:val="clear" w:color="auto" w:fill="auto"/>
          </w:tcPr>
          <w:p w:rsidR="00724AFF" w:rsidRPr="009A6C54" w:rsidRDefault="00724AFF" w:rsidP="003B64DE">
            <w:pPr>
              <w:pStyle w:val="BodyText"/>
              <w:tabs>
                <w:tab w:val="clear" w:pos="72"/>
              </w:tabs>
            </w:pPr>
            <w:r w:rsidRPr="009A6C54">
              <w:t>I = Inpatient</w:t>
            </w:r>
          </w:p>
        </w:tc>
        <w:tc>
          <w:tcPr>
            <w:tcW w:w="4788" w:type="dxa"/>
            <w:shd w:val="clear" w:color="auto" w:fill="auto"/>
          </w:tcPr>
          <w:p w:rsidR="00724AFF" w:rsidRPr="009A6C54" w:rsidRDefault="00724AFF" w:rsidP="003B64DE">
            <w:pPr>
              <w:pStyle w:val="BodyText"/>
              <w:tabs>
                <w:tab w:val="clear" w:pos="72"/>
              </w:tabs>
            </w:pPr>
            <w:r w:rsidRPr="009A6C54">
              <w:t>R = scheduled/kept appointments</w:t>
            </w:r>
          </w:p>
        </w:tc>
      </w:tr>
      <w:tr w:rsidR="00724AFF" w:rsidRPr="009A6C54" w:rsidTr="003B64DE">
        <w:tc>
          <w:tcPr>
            <w:tcW w:w="4788" w:type="dxa"/>
            <w:shd w:val="clear" w:color="auto" w:fill="auto"/>
          </w:tcPr>
          <w:p w:rsidR="00724AFF" w:rsidRPr="009A6C54" w:rsidRDefault="00724AFF" w:rsidP="003B64DE">
            <w:pPr>
              <w:pStyle w:val="BodyText"/>
              <w:tabs>
                <w:tab w:val="clear" w:pos="72"/>
              </w:tabs>
            </w:pPr>
            <w:r w:rsidRPr="009A6C54">
              <w:t>O = Outpatient</w:t>
            </w:r>
          </w:p>
        </w:tc>
        <w:tc>
          <w:tcPr>
            <w:tcW w:w="4788" w:type="dxa"/>
            <w:shd w:val="clear" w:color="auto" w:fill="auto"/>
          </w:tcPr>
          <w:p w:rsidR="00724AFF" w:rsidRPr="009A6C54" w:rsidRDefault="00724AFF" w:rsidP="003B64DE">
            <w:pPr>
              <w:pStyle w:val="BodyText"/>
              <w:tabs>
                <w:tab w:val="clear" w:pos="72"/>
              </w:tabs>
            </w:pPr>
            <w:r w:rsidRPr="009A6C54">
              <w:t>N = all no-show appointments</w:t>
            </w:r>
          </w:p>
        </w:tc>
      </w:tr>
      <w:tr w:rsidR="00724AFF" w:rsidRPr="009A6C54" w:rsidTr="003B64DE">
        <w:tc>
          <w:tcPr>
            <w:tcW w:w="4788" w:type="dxa"/>
            <w:shd w:val="clear" w:color="auto" w:fill="auto"/>
          </w:tcPr>
          <w:p w:rsidR="00724AFF" w:rsidRPr="009A6C54" w:rsidRDefault="00724AFF" w:rsidP="003B64DE">
            <w:pPr>
              <w:pStyle w:val="BodyText"/>
              <w:tabs>
                <w:tab w:val="clear" w:pos="72"/>
              </w:tabs>
            </w:pPr>
          </w:p>
        </w:tc>
        <w:tc>
          <w:tcPr>
            <w:tcW w:w="4788" w:type="dxa"/>
            <w:shd w:val="clear" w:color="auto" w:fill="auto"/>
          </w:tcPr>
          <w:p w:rsidR="00724AFF" w:rsidRPr="009A6C54" w:rsidRDefault="00724AFF" w:rsidP="003B64DE">
            <w:pPr>
              <w:pStyle w:val="BodyText"/>
              <w:tabs>
                <w:tab w:val="clear" w:pos="72"/>
              </w:tabs>
            </w:pPr>
            <w:r w:rsidRPr="009A6C54">
              <w:t>C = all cancelled appointments</w:t>
            </w:r>
          </w:p>
        </w:tc>
      </w:tr>
      <w:tr w:rsidR="00724AFF" w:rsidRPr="009A6C54" w:rsidTr="003B64DE">
        <w:tc>
          <w:tcPr>
            <w:tcW w:w="4788" w:type="dxa"/>
            <w:shd w:val="clear" w:color="auto" w:fill="auto"/>
          </w:tcPr>
          <w:p w:rsidR="00724AFF" w:rsidRPr="009A6C54" w:rsidRDefault="00724AFF" w:rsidP="003B64DE">
            <w:pPr>
              <w:pStyle w:val="BodyText"/>
              <w:tabs>
                <w:tab w:val="clear" w:pos="72"/>
              </w:tabs>
            </w:pPr>
          </w:p>
        </w:tc>
        <w:tc>
          <w:tcPr>
            <w:tcW w:w="4788" w:type="dxa"/>
            <w:shd w:val="clear" w:color="auto" w:fill="auto"/>
          </w:tcPr>
          <w:p w:rsidR="00724AFF" w:rsidRPr="009A6C54" w:rsidRDefault="00724AFF" w:rsidP="003B64DE">
            <w:pPr>
              <w:pStyle w:val="BodyText"/>
              <w:tabs>
                <w:tab w:val="clear" w:pos="72"/>
              </w:tabs>
            </w:pPr>
            <w:r w:rsidRPr="009A6C54">
              <w:t>NT = no action taken appointments</w:t>
            </w:r>
          </w:p>
        </w:tc>
      </w:tr>
    </w:tbl>
    <w:p w:rsidR="003539BA" w:rsidRPr="009A6C54" w:rsidRDefault="003539BA" w:rsidP="00724AFF">
      <w:pPr>
        <w:pStyle w:val="Heading2"/>
      </w:pPr>
      <w:bookmarkStart w:id="296" w:name="_Toc11706689"/>
      <w:r w:rsidRPr="009A6C54">
        <w:t>Application Programmer Interface - SDIMO</w:t>
      </w:r>
      <w:bookmarkEnd w:id="296"/>
    </w:p>
    <w:p w:rsidR="003539BA" w:rsidRPr="009A6C54" w:rsidRDefault="003539BA" w:rsidP="00106BBA">
      <w:pPr>
        <w:pStyle w:val="BodyText"/>
      </w:pPr>
      <w:r w:rsidRPr="009A6C54">
        <w:t>Name</w:t>
      </w:r>
      <w:r w:rsidRPr="009A6C54">
        <w:tab/>
        <w:t>:</w:t>
      </w:r>
      <w:r w:rsidRPr="009A6C54">
        <w:tab/>
      </w:r>
      <w:r w:rsidRPr="009A6C54">
        <w:tab/>
        <w:t>SDIMO; Inpatient Medications for Outpatients</w:t>
      </w:r>
    </w:p>
    <w:p w:rsidR="003539BA" w:rsidRPr="009A6C54" w:rsidRDefault="003539BA" w:rsidP="00106BBA">
      <w:pPr>
        <w:pStyle w:val="BodyText"/>
      </w:pPr>
      <w:r w:rsidRPr="009A6C54">
        <w:t>Declaration:</w:t>
      </w:r>
      <w:r w:rsidRPr="009A6C54">
        <w:tab/>
      </w:r>
      <w:r w:rsidR="00B473ED" w:rsidRPr="009A6C54">
        <w:tab/>
      </w:r>
      <w:r w:rsidRPr="009A6C54">
        <w:t>$$SDIMO^SDAMA203(SDCLIEN,SDDFN)</w:t>
      </w:r>
    </w:p>
    <w:p w:rsidR="003539BA" w:rsidRPr="009A6C54" w:rsidRDefault="003539BA" w:rsidP="00106BBA">
      <w:pPr>
        <w:pStyle w:val="BodyText"/>
      </w:pPr>
      <w:r w:rsidRPr="009A6C54">
        <w:t>Description:</w:t>
      </w:r>
      <w:r w:rsidRPr="009A6C54">
        <w:tab/>
        <w:t>This API returns encounter date/time for a clinic IEN and patient DFN.  If the patient does not have an encounter in the specified clinic today (or yesterday if current time is before 6am), then the patient’s scheduled appointment date/time for that clinic, today or in the future (or yesterday if current time is before 6am), is returned.  This API should be called using an EXTRINSIC call.</w:t>
      </w:r>
    </w:p>
    <w:p w:rsidR="003539BA" w:rsidRPr="009A6C54" w:rsidRDefault="003539BA" w:rsidP="00106BBA">
      <w:pPr>
        <w:pStyle w:val="BodyText"/>
      </w:pPr>
      <w:r w:rsidRPr="009A6C54">
        <w:t>Arguments:</w:t>
      </w:r>
      <w:r w:rsidRPr="009A6C54">
        <w:tab/>
      </w:r>
      <w:r w:rsidR="00B473ED" w:rsidRPr="009A6C54">
        <w:tab/>
      </w:r>
      <w:r w:rsidRPr="009A6C54">
        <w:t xml:space="preserve">SDCLIEN </w:t>
      </w:r>
      <w:r w:rsidRPr="009A6C54">
        <w:tab/>
        <w:t>Clinic IEN (required)</w:t>
      </w:r>
    </w:p>
    <w:p w:rsidR="003539BA" w:rsidRPr="009A6C54" w:rsidRDefault="003539BA" w:rsidP="00106BBA">
      <w:pPr>
        <w:pStyle w:val="BodyText"/>
        <w:rPr>
          <w:lang w:val="en-US"/>
        </w:rPr>
      </w:pPr>
      <w:r w:rsidRPr="009A6C54">
        <w:tab/>
      </w:r>
      <w:r w:rsidRPr="009A6C54">
        <w:tab/>
      </w:r>
      <w:r w:rsidRPr="009A6C54">
        <w:tab/>
      </w:r>
      <w:r w:rsidR="00B473ED" w:rsidRPr="009A6C54">
        <w:tab/>
      </w:r>
      <w:r w:rsidRPr="009A6C54">
        <w:t xml:space="preserve">SDDFN </w:t>
      </w:r>
      <w:r w:rsidRPr="009A6C54">
        <w:tab/>
        <w:t>Patient DFN (required)</w:t>
      </w:r>
    </w:p>
    <w:p w:rsidR="00AC5633" w:rsidRPr="009A6C54" w:rsidRDefault="00AC5633" w:rsidP="00106BBA">
      <w:pPr>
        <w:pStyle w:val="BodyText"/>
        <w:rPr>
          <w:lang w:val="en-US"/>
        </w:rPr>
      </w:pPr>
    </w:p>
    <w:p w:rsidR="00654B29" w:rsidRPr="009A6C54" w:rsidRDefault="00654B29" w:rsidP="00654B29">
      <w:pPr>
        <w:pStyle w:val="Caption"/>
        <w:rPr>
          <w:lang w:val="en-US"/>
        </w:rPr>
      </w:pPr>
      <w:bookmarkStart w:id="297" w:name="_Toc11706883"/>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44</w:t>
      </w:r>
      <w:r w:rsidR="007F1C38">
        <w:rPr>
          <w:noProof/>
        </w:rPr>
        <w:fldChar w:fldCharType="end"/>
      </w:r>
      <w:r w:rsidRPr="009A6C54">
        <w:rPr>
          <w:lang w:val="en-US"/>
        </w:rPr>
        <w:t>: SDIMO API Return Values</w:t>
      </w:r>
      <w:bookmarkEnd w:id="2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7552"/>
      </w:tblGrid>
      <w:tr w:rsidR="00654B29" w:rsidRPr="009A6C54" w:rsidTr="002B5785">
        <w:trPr>
          <w:tblHeader/>
        </w:trPr>
        <w:tc>
          <w:tcPr>
            <w:tcW w:w="1818" w:type="dxa"/>
            <w:shd w:val="clear" w:color="auto" w:fill="BFBFBF"/>
          </w:tcPr>
          <w:p w:rsidR="00654B29" w:rsidRPr="009A6C54" w:rsidRDefault="00654B29" w:rsidP="00654B29">
            <w:pPr>
              <w:pStyle w:val="TableHeading"/>
            </w:pPr>
            <w:bookmarkStart w:id="298" w:name="ColumnTitle_41"/>
            <w:bookmarkEnd w:id="298"/>
            <w:r w:rsidRPr="009A6C54">
              <w:t>Return Value</w:t>
            </w:r>
          </w:p>
        </w:tc>
        <w:tc>
          <w:tcPr>
            <w:tcW w:w="7758" w:type="dxa"/>
            <w:shd w:val="clear" w:color="auto" w:fill="BFBFBF"/>
          </w:tcPr>
          <w:p w:rsidR="00654B29" w:rsidRPr="009A6C54" w:rsidRDefault="00654B29" w:rsidP="00654B29">
            <w:pPr>
              <w:pStyle w:val="TableHeading"/>
            </w:pPr>
            <w:r w:rsidRPr="009A6C54">
              <w:t>Meaning</w:t>
            </w:r>
          </w:p>
        </w:tc>
      </w:tr>
      <w:tr w:rsidR="00724AFF" w:rsidRPr="009A6C54" w:rsidTr="003B64DE">
        <w:tc>
          <w:tcPr>
            <w:tcW w:w="1818" w:type="dxa"/>
            <w:shd w:val="clear" w:color="auto" w:fill="auto"/>
          </w:tcPr>
          <w:p w:rsidR="00724AFF" w:rsidRPr="009A6C54" w:rsidRDefault="00724AFF" w:rsidP="00654B29">
            <w:pPr>
              <w:pStyle w:val="TableText"/>
            </w:pPr>
            <w:r w:rsidRPr="009A6C54">
              <w:t>1</w:t>
            </w:r>
          </w:p>
        </w:tc>
        <w:tc>
          <w:tcPr>
            <w:tcW w:w="7758" w:type="dxa"/>
            <w:shd w:val="clear" w:color="auto" w:fill="auto"/>
          </w:tcPr>
          <w:p w:rsidR="00724AFF" w:rsidRPr="009A6C54" w:rsidRDefault="00724AFF" w:rsidP="00654B29">
            <w:pPr>
              <w:pStyle w:val="TableText"/>
            </w:pPr>
            <w:r w:rsidRPr="009A6C54">
              <w:t>Patient has at least one encounter today or one scheduled appointment today or in the future in the authorized clinic</w:t>
            </w:r>
          </w:p>
        </w:tc>
      </w:tr>
      <w:tr w:rsidR="00724AFF" w:rsidRPr="009A6C54" w:rsidTr="003B64DE">
        <w:tc>
          <w:tcPr>
            <w:tcW w:w="1818" w:type="dxa"/>
            <w:shd w:val="clear" w:color="auto" w:fill="auto"/>
          </w:tcPr>
          <w:p w:rsidR="00724AFF" w:rsidRPr="009A6C54" w:rsidRDefault="00724AFF" w:rsidP="00654B29">
            <w:pPr>
              <w:pStyle w:val="TableText"/>
            </w:pPr>
            <w:r w:rsidRPr="009A6C54">
              <w:t>0</w:t>
            </w:r>
          </w:p>
        </w:tc>
        <w:tc>
          <w:tcPr>
            <w:tcW w:w="7758" w:type="dxa"/>
            <w:shd w:val="clear" w:color="auto" w:fill="auto"/>
          </w:tcPr>
          <w:p w:rsidR="00724AFF" w:rsidRPr="009A6C54" w:rsidRDefault="00724AFF" w:rsidP="00654B29">
            <w:pPr>
              <w:pStyle w:val="TableText"/>
            </w:pPr>
            <w:r w:rsidRPr="009A6C54">
              <w:t>Patient does not have an encounter today or an appointment today or in the future in the authorized clinic</w:t>
            </w:r>
          </w:p>
        </w:tc>
      </w:tr>
      <w:tr w:rsidR="00724AFF" w:rsidRPr="009A6C54" w:rsidTr="003B64DE">
        <w:tc>
          <w:tcPr>
            <w:tcW w:w="1818" w:type="dxa"/>
            <w:shd w:val="clear" w:color="auto" w:fill="auto"/>
          </w:tcPr>
          <w:p w:rsidR="00724AFF" w:rsidRPr="009A6C54" w:rsidRDefault="00724AFF" w:rsidP="00654B29">
            <w:pPr>
              <w:pStyle w:val="TableText"/>
            </w:pPr>
            <w:r w:rsidRPr="009A6C54">
              <w:t>-1</w:t>
            </w:r>
          </w:p>
        </w:tc>
        <w:tc>
          <w:tcPr>
            <w:tcW w:w="7758" w:type="dxa"/>
            <w:shd w:val="clear" w:color="auto" w:fill="auto"/>
          </w:tcPr>
          <w:p w:rsidR="00724AFF" w:rsidRPr="009A6C54" w:rsidRDefault="00724AFF" w:rsidP="00654B29">
            <w:pPr>
              <w:pStyle w:val="TableText"/>
            </w:pPr>
            <w:r w:rsidRPr="009A6C54">
              <w:t>Clinic is not authorized, clinic is inactive, or clinic IEN is null</w:t>
            </w:r>
          </w:p>
        </w:tc>
      </w:tr>
      <w:tr w:rsidR="00724AFF" w:rsidRPr="009A6C54" w:rsidTr="003B64DE">
        <w:tc>
          <w:tcPr>
            <w:tcW w:w="1818" w:type="dxa"/>
            <w:shd w:val="clear" w:color="auto" w:fill="auto"/>
          </w:tcPr>
          <w:p w:rsidR="00724AFF" w:rsidRPr="009A6C54" w:rsidRDefault="00724AFF" w:rsidP="00654B29">
            <w:pPr>
              <w:pStyle w:val="TableText"/>
            </w:pPr>
            <w:r w:rsidRPr="009A6C54">
              <w:t>-2</w:t>
            </w:r>
          </w:p>
        </w:tc>
        <w:tc>
          <w:tcPr>
            <w:tcW w:w="7758" w:type="dxa"/>
            <w:shd w:val="clear" w:color="auto" w:fill="auto"/>
          </w:tcPr>
          <w:p w:rsidR="00724AFF" w:rsidRPr="009A6C54" w:rsidRDefault="00724AFF" w:rsidP="00654B29">
            <w:pPr>
              <w:pStyle w:val="TableText"/>
            </w:pPr>
            <w:r w:rsidRPr="009A6C54">
              <w:t>Patient DFN is null</w:t>
            </w:r>
          </w:p>
        </w:tc>
      </w:tr>
      <w:tr w:rsidR="00724AFF" w:rsidRPr="009A6C54" w:rsidTr="003B64DE">
        <w:tc>
          <w:tcPr>
            <w:tcW w:w="1818" w:type="dxa"/>
            <w:shd w:val="clear" w:color="auto" w:fill="auto"/>
          </w:tcPr>
          <w:p w:rsidR="00724AFF" w:rsidRPr="009A6C54" w:rsidRDefault="00724AFF" w:rsidP="00654B29">
            <w:pPr>
              <w:pStyle w:val="TableText"/>
            </w:pPr>
            <w:r w:rsidRPr="009A6C54">
              <w:t>-3</w:t>
            </w:r>
          </w:p>
        </w:tc>
        <w:tc>
          <w:tcPr>
            <w:tcW w:w="7758" w:type="dxa"/>
            <w:shd w:val="clear" w:color="auto" w:fill="auto"/>
          </w:tcPr>
          <w:p w:rsidR="00724AFF" w:rsidRPr="009A6C54" w:rsidRDefault="00724AFF" w:rsidP="00654B29">
            <w:pPr>
              <w:pStyle w:val="TableText"/>
            </w:pPr>
            <w:r w:rsidRPr="009A6C54">
              <w:t>Scheduling Database is unavailable</w:t>
            </w:r>
          </w:p>
        </w:tc>
      </w:tr>
      <w:tr w:rsidR="00724AFF" w:rsidRPr="009A6C54" w:rsidTr="003B64DE">
        <w:tc>
          <w:tcPr>
            <w:tcW w:w="1818" w:type="dxa"/>
            <w:shd w:val="clear" w:color="auto" w:fill="auto"/>
          </w:tcPr>
          <w:p w:rsidR="00724AFF" w:rsidRPr="009A6C54" w:rsidRDefault="00724AFF" w:rsidP="00654B29">
            <w:pPr>
              <w:pStyle w:val="TableText"/>
            </w:pPr>
            <w:r w:rsidRPr="009A6C54">
              <w:t>SDIMO(1)</w:t>
            </w:r>
          </w:p>
        </w:tc>
        <w:tc>
          <w:tcPr>
            <w:tcW w:w="7758" w:type="dxa"/>
            <w:shd w:val="clear" w:color="auto" w:fill="auto"/>
          </w:tcPr>
          <w:p w:rsidR="00724AFF" w:rsidRPr="009A6C54" w:rsidRDefault="00724AFF" w:rsidP="00654B29">
            <w:pPr>
              <w:pStyle w:val="TableText"/>
            </w:pPr>
            <w:r w:rsidRPr="009A6C54">
              <w:t>Encounter date/time or appointment date/time</w:t>
            </w:r>
          </w:p>
        </w:tc>
      </w:tr>
    </w:tbl>
    <w:p w:rsidR="00FB3138" w:rsidRPr="009A6C54" w:rsidRDefault="00FB3138" w:rsidP="00FB3138">
      <w:pPr>
        <w:pStyle w:val="BodyText"/>
        <w:spacing w:before="0" w:after="0"/>
        <w:rPr>
          <w:lang w:val="en-US"/>
        </w:rPr>
      </w:pPr>
    </w:p>
    <w:p w:rsidR="003539BA" w:rsidRPr="009A6C54" w:rsidRDefault="003539BA" w:rsidP="00FB3138">
      <w:pPr>
        <w:pStyle w:val="BodyText"/>
        <w:spacing w:before="0" w:after="0"/>
      </w:pPr>
      <w:r w:rsidRPr="009A6C54">
        <w:t>If a 1 is returned, then the variable SDIMO(1) will contain the encounter or appointment date/time.  If something other than a 1 is returned, the variable SDIMO(1) will not be created.</w:t>
      </w:r>
    </w:p>
    <w:p w:rsidR="003539BA" w:rsidRPr="009A6C54" w:rsidRDefault="00AC5633" w:rsidP="00106BBA">
      <w:pPr>
        <w:pStyle w:val="BodyText"/>
        <w:rPr>
          <w:lang w:val="en-US"/>
        </w:rPr>
      </w:pPr>
      <w:r w:rsidRPr="009A6C54">
        <w:t>Other:</w:t>
      </w:r>
      <w:r w:rsidRPr="009A6C54">
        <w:rPr>
          <w:lang w:val="en-US"/>
        </w:rPr>
        <w:t xml:space="preserve">  </w:t>
      </w:r>
      <w:r w:rsidR="003539BA" w:rsidRPr="009A6C54">
        <w:t>When processing has completed, the variable SDIMO(1) needs to be killed.</w:t>
      </w:r>
    </w:p>
    <w:p w:rsidR="009F2CF7" w:rsidRPr="009A6C54" w:rsidRDefault="009F2CF7" w:rsidP="00FB3138">
      <w:pPr>
        <w:pStyle w:val="BodyText"/>
        <w:spacing w:before="0" w:after="0"/>
        <w:rPr>
          <w:lang w:val="en-US"/>
        </w:rPr>
      </w:pPr>
    </w:p>
    <w:p w:rsidR="003539BA" w:rsidRPr="009A6C54" w:rsidRDefault="00E26DA5" w:rsidP="00FB3138">
      <w:pPr>
        <w:pStyle w:val="BodyText"/>
        <w:spacing w:before="0" w:after="0"/>
        <w:rPr>
          <w:b/>
          <w:lang w:val="en-US"/>
        </w:rPr>
      </w:pPr>
      <w:r w:rsidRPr="009A6C54">
        <w:rPr>
          <w:b/>
        </w:rPr>
        <w:t>SDIMO EXAMPLES</w:t>
      </w:r>
      <w:r w:rsidR="00714F66" w:rsidRPr="009A6C54">
        <w:rPr>
          <w:b/>
          <w:lang w:val="en-US"/>
        </w:rPr>
        <w:t>:</w:t>
      </w:r>
    </w:p>
    <w:p w:rsidR="00714F66" w:rsidRPr="009A6C54" w:rsidRDefault="00714F66" w:rsidP="00714F66">
      <w:pPr>
        <w:pStyle w:val="BodyText"/>
        <w:spacing w:before="0" w:after="0"/>
        <w:rPr>
          <w:lang w:val="en-US"/>
        </w:rPr>
      </w:pPr>
    </w:p>
    <w:p w:rsidR="003539BA" w:rsidRPr="009A6C54" w:rsidRDefault="003539BA" w:rsidP="00714F66">
      <w:pPr>
        <w:pStyle w:val="BodyText"/>
        <w:spacing w:before="0" w:after="0"/>
      </w:pPr>
      <w:r w:rsidRPr="009A6C54">
        <w:t>1)  Is patient 123 authorized to receive inpatient medication at clinic 800?</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I $$SDIMO^SDAMA203(800,123) D</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S APPTDT=$G(SDIMO(1))</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K SDIMO(1)</w:t>
      </w:r>
    </w:p>
    <w:p w:rsidR="003539BA" w:rsidRPr="009A6C54" w:rsidRDefault="00724AFF"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w:t>
      </w:r>
      <w:r w:rsidR="003539BA" w:rsidRPr="009A6C54">
        <w:rPr>
          <w:color w:val="auto"/>
        </w:rPr>
        <w:t>continue processing as needed</w:t>
      </w:r>
    </w:p>
    <w:p w:rsidR="00714F66" w:rsidRPr="009A6C54" w:rsidRDefault="00714F66" w:rsidP="00714F66">
      <w:pPr>
        <w:pStyle w:val="BodyText"/>
        <w:spacing w:before="0" w:after="0"/>
        <w:rPr>
          <w:lang w:val="en-US"/>
        </w:rPr>
      </w:pPr>
    </w:p>
    <w:p w:rsidR="003539BA" w:rsidRPr="009A6C54" w:rsidRDefault="003539BA" w:rsidP="00714F66">
      <w:pPr>
        <w:pStyle w:val="BodyText"/>
        <w:spacing w:before="0" w:after="0"/>
      </w:pPr>
      <w:r w:rsidRPr="009A6C54">
        <w:t xml:space="preserve">2)  Example of handling an error: </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S SDRESULT=$$SDIMO^SDAMA203(800,123)</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I SDRESULT&lt;1 D</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I SDRESULT=-1 D</w:t>
      </w:r>
    </w:p>
    <w:p w:rsidR="00724AFF"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process clinic error as needed </w:t>
      </w:r>
    </w:p>
    <w:p w:rsidR="003539BA" w:rsidRPr="009A6C54" w:rsidRDefault="00E26DA5"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w:t>
      </w:r>
      <w:r w:rsidR="003539BA" w:rsidRPr="009A6C54">
        <w:rPr>
          <w:color w:val="auto"/>
        </w:rPr>
        <w:t>Configuring Bar Code Label Printers</w:t>
      </w:r>
    </w:p>
    <w:p w:rsidR="003539BA" w:rsidRPr="009A6C54" w:rsidRDefault="004F558C" w:rsidP="00AC5633">
      <w:pPr>
        <w:pStyle w:val="Heading2"/>
        <w:tabs>
          <w:tab w:val="clear" w:pos="576"/>
          <w:tab w:val="num" w:pos="720"/>
        </w:tabs>
        <w:ind w:left="720" w:hanging="720"/>
      </w:pPr>
      <w:r w:rsidRPr="009A6C54">
        <w:br w:type="page"/>
      </w:r>
      <w:bookmarkStart w:id="299" w:name="_Toc11706690"/>
      <w:r w:rsidR="003539BA" w:rsidRPr="009A6C54">
        <w:t xml:space="preserve">Configuring Bar Code Label Printers for Print </w:t>
      </w:r>
      <w:r w:rsidR="00AC5633" w:rsidRPr="009A6C54">
        <w:t>P</w:t>
      </w:r>
      <w:r w:rsidR="003539BA" w:rsidRPr="009A6C54">
        <w:t xml:space="preserve">atient </w:t>
      </w:r>
      <w:r w:rsidR="00AC5633" w:rsidRPr="009A6C54">
        <w:t>L</w:t>
      </w:r>
      <w:r w:rsidR="003539BA" w:rsidRPr="009A6C54">
        <w:t xml:space="preserve">abel </w:t>
      </w:r>
      <w:r w:rsidR="00AC5633" w:rsidRPr="009A6C54">
        <w:t>O</w:t>
      </w:r>
      <w:r w:rsidR="003539BA" w:rsidRPr="009A6C54">
        <w:t>ption</w:t>
      </w:r>
      <w:bookmarkEnd w:id="299"/>
    </w:p>
    <w:p w:rsidR="00E26DA5" w:rsidRPr="009A6C54" w:rsidRDefault="009D4AA3" w:rsidP="00106BBA">
      <w:pPr>
        <w:pStyle w:val="BodyText"/>
      </w:pPr>
      <w:r>
        <w:rPr>
          <w:noProof/>
          <w:lang w:val="en-US" w:eastAsia="en-US"/>
        </w:rPr>
        <w:drawing>
          <wp:anchor distT="0" distB="0" distL="114300" distR="114300" simplePos="0" relativeHeight="251651072" behindDoc="0" locked="0" layoutInCell="1" allowOverlap="1" wp14:anchorId="26F29729" wp14:editId="26F2972A">
            <wp:simplePos x="0" y="0"/>
            <wp:positionH relativeFrom="column">
              <wp:posOffset>3933825</wp:posOffset>
            </wp:positionH>
            <wp:positionV relativeFrom="paragraph">
              <wp:posOffset>529590</wp:posOffset>
            </wp:positionV>
            <wp:extent cx="2006600" cy="906145"/>
            <wp:effectExtent l="0" t="0" r="0" b="825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06600" cy="906145"/>
                    </a:xfrm>
                    <a:prstGeom prst="rect">
                      <a:avLst/>
                    </a:prstGeom>
                    <a:noFill/>
                    <a:ln>
                      <a:noFill/>
                    </a:ln>
                  </pic:spPr>
                </pic:pic>
              </a:graphicData>
            </a:graphic>
            <wp14:sizeRelH relativeFrom="page">
              <wp14:pctWidth>0</wp14:pctWidth>
            </wp14:sizeRelH>
            <wp14:sizeRelV relativeFrom="page">
              <wp14:pctHeight>0</wp14:pctHeight>
            </wp14:sizeRelV>
          </wp:anchor>
        </w:drawing>
      </w:r>
      <w:r w:rsidR="003539BA" w:rsidRPr="009A6C54">
        <w:t xml:space="preserve">The Veteran Identification Card (VIC) provided by the VIC Replacement project does not support embossing of protected health information.  Instead, a new Print Patient Label [DG PRINT PATIENT LABEL] option will allow labels to be printed with the patient’s protected health information.  </w:t>
      </w:r>
    </w:p>
    <w:p w:rsidR="00D70128" w:rsidRPr="009A6C54" w:rsidRDefault="003539BA" w:rsidP="00106BBA">
      <w:pPr>
        <w:pStyle w:val="BodyText"/>
      </w:pPr>
      <w:r w:rsidRPr="009A6C54">
        <w:t xml:space="preserve">The labels will contain the patient’s name, social security number, and date of birth.  An optional fourth line contains the patient’s inpatient location (ward and room#).  </w:t>
      </w:r>
    </w:p>
    <w:p w:rsidR="003539BA" w:rsidRPr="009A6C54" w:rsidRDefault="003539BA" w:rsidP="00106BBA">
      <w:pPr>
        <w:pStyle w:val="BodyText"/>
      </w:pPr>
      <w:r w:rsidRPr="009A6C54">
        <w:t>The labels may be affixed to medical record forms in lieu of using the current embossed cards to imprint this information.</w:t>
      </w:r>
      <w:r w:rsidR="006A1BBF" w:rsidRPr="009A6C54">
        <w:rPr>
          <w:noProof/>
          <w:lang w:eastAsia="en-US"/>
        </w:rPr>
        <w:t xml:space="preserve"> </w:t>
      </w:r>
    </w:p>
    <w:p w:rsidR="003539BA" w:rsidRPr="009A6C54" w:rsidRDefault="00E26DA5" w:rsidP="00106BBA">
      <w:pPr>
        <w:pStyle w:val="BodyText"/>
        <w:rPr>
          <w:b/>
        </w:rPr>
      </w:pPr>
      <w:r w:rsidRPr="009A6C54">
        <w:rPr>
          <w:b/>
        </w:rPr>
        <w:t>EXAMPLE LABEL</w:t>
      </w:r>
    </w:p>
    <w:p w:rsidR="00E26DA5" w:rsidRPr="009A6C54" w:rsidRDefault="003539BA" w:rsidP="00106BBA">
      <w:pPr>
        <w:pStyle w:val="BodyText"/>
      </w:pPr>
      <w:r w:rsidRPr="009A6C54">
        <w:t xml:space="preserve">The Print Patient Label [DG PRINT PATIENT LABEL] option was exported with the Veteran ID Card (VIC) Replacement patch (DG*5.3*571).  This option was placed on the ADT Outputs Menu [DG OUTPUTS MENU] option.  </w:t>
      </w:r>
    </w:p>
    <w:p w:rsidR="003539BA" w:rsidRPr="009A6C54" w:rsidRDefault="003539BA" w:rsidP="00106BBA">
      <w:pPr>
        <w:pStyle w:val="BodyText"/>
      </w:pPr>
      <w:r w:rsidRPr="009A6C54">
        <w:t>This option supports plain text printing to dot matrix and laser printers by prompting the user for the number of lines that the label stock can contain.  In addition, bar code label printers, such as Zebra and Intermec, are supported on systems that have installed the Kernel Support for Bar Code Printers patch (XU*8*205).</w:t>
      </w:r>
    </w:p>
    <w:p w:rsidR="003539BA" w:rsidRPr="009A6C54" w:rsidRDefault="00D70128" w:rsidP="00E26DA5">
      <w:pPr>
        <w:pStyle w:val="Heading3"/>
      </w:pPr>
      <w:bookmarkStart w:id="300" w:name="_Toc11706691"/>
      <w:r w:rsidRPr="009A6C54">
        <w:t>Hardware Setup</w:t>
      </w:r>
      <w:bookmarkEnd w:id="300"/>
    </w:p>
    <w:p w:rsidR="003539BA" w:rsidRPr="009A6C54" w:rsidRDefault="003539BA" w:rsidP="00106BBA">
      <w:pPr>
        <w:pStyle w:val="BodyText"/>
      </w:pPr>
      <w:r w:rsidRPr="009A6C54">
        <w:t>The printer must be physically connected to the network and then defined in the DEVICE (#3.5) and TERMINAL TYPE (#3.2) files.</w:t>
      </w:r>
    </w:p>
    <w:p w:rsidR="003539BA" w:rsidRPr="009A6C54" w:rsidRDefault="00D70128" w:rsidP="00E26DA5">
      <w:pPr>
        <w:pStyle w:val="Heading3"/>
      </w:pPr>
      <w:bookmarkStart w:id="301" w:name="_Toc11706692"/>
      <w:r w:rsidRPr="009A6C54">
        <w:t>Software Setup</w:t>
      </w:r>
      <w:bookmarkEnd w:id="301"/>
    </w:p>
    <w:p w:rsidR="00E26DA5" w:rsidRPr="009A6C54" w:rsidRDefault="003539BA" w:rsidP="00106BBA">
      <w:pPr>
        <w:pStyle w:val="BodyText"/>
      </w:pPr>
      <w:r w:rsidRPr="009A6C54">
        <w:t xml:space="preserve">Bar code label printers, such as the Zebra and Intermec printers, require control codes to be defined in the CONTROL CODES subfile (#3.2055) of the TERMINAL TYPE file (#3.2).  </w:t>
      </w:r>
    </w:p>
    <w:p w:rsidR="00E26DA5" w:rsidRPr="009A6C54" w:rsidRDefault="003539BA" w:rsidP="00106BBA">
      <w:pPr>
        <w:pStyle w:val="BodyText"/>
      </w:pPr>
      <w:r w:rsidRPr="009A6C54">
        <w:t xml:space="preserve">The patient label print routine (DGPLBL) checks for the existence of the control codes before attempting to execute.  Presently, the patient label print routine (DGPLBL) uses eight control codes.  DBIA #3435 allows direct MUMPS read access to the CONTROL CODES subfile (#3.2055) of the TERMINAL TYPE file (#3.2). </w:t>
      </w:r>
    </w:p>
    <w:p w:rsidR="003539BA" w:rsidRPr="009A6C54" w:rsidRDefault="003539BA" w:rsidP="00106BBA">
      <w:pPr>
        <w:pStyle w:val="BodyText"/>
        <w:rPr>
          <w:lang w:val="en-US"/>
        </w:rPr>
      </w:pPr>
      <w:r w:rsidRPr="009A6C54">
        <w:t>It is not required that all control codes be defined - just build the necessary control codes for the selected printer.</w:t>
      </w:r>
    </w:p>
    <w:p w:rsidR="003539BA" w:rsidRPr="009A6C54" w:rsidRDefault="00FB3138" w:rsidP="00E26DA5">
      <w:pPr>
        <w:pStyle w:val="Heading2"/>
      </w:pPr>
      <w:r w:rsidRPr="009A6C54">
        <w:rPr>
          <w:rFonts w:ascii="Times New Roman" w:hAnsi="Times New Roman"/>
          <w:b w:val="0"/>
          <w:bCs w:val="0"/>
          <w:i/>
          <w:iCs w:val="0"/>
          <w:sz w:val="22"/>
          <w:szCs w:val="24"/>
          <w:lang w:val="en-US"/>
        </w:rPr>
        <w:br w:type="page"/>
      </w:r>
      <w:bookmarkStart w:id="302" w:name="_Toc11706693"/>
      <w:r w:rsidR="003539BA" w:rsidRPr="009A6C54">
        <w:t>Control Code Overview</w:t>
      </w:r>
      <w:bookmarkEnd w:id="302"/>
    </w:p>
    <w:p w:rsidR="003539BA" w:rsidRPr="009A6C54" w:rsidRDefault="003539BA" w:rsidP="00106BBA">
      <w:pPr>
        <w:pStyle w:val="BodyText"/>
      </w:pPr>
      <w:r w:rsidRPr="009A6C54">
        <w:t xml:space="preserve">These are the control codes that are currently used by the patient label print routine (DGPLBL).  In order for the routine to work correctly, these control codes must be entered through </w:t>
      </w:r>
      <w:proofErr w:type="spellStart"/>
      <w:r w:rsidRPr="009A6C54">
        <w:t>FileMan</w:t>
      </w:r>
      <w:proofErr w:type="spellEnd"/>
      <w:r w:rsidRPr="009A6C54">
        <w:t xml:space="preserve"> in the CONTROL CODES subfile (#3.2055) of the TERMINAL TYPE file (#3.2) using the names listed below.</w:t>
      </w:r>
    </w:p>
    <w:p w:rsidR="003539BA" w:rsidRPr="009A6C54" w:rsidRDefault="006A1BBF" w:rsidP="00106BBA">
      <w:pPr>
        <w:pStyle w:val="BodyText"/>
      </w:pPr>
      <w:r w:rsidRPr="009A6C54">
        <w:t>CODE</w:t>
      </w:r>
      <w:r w:rsidRPr="009A6C54">
        <w:tab/>
        <w:t>DESCRIPTION</w:t>
      </w:r>
    </w:p>
    <w:p w:rsidR="003539BA" w:rsidRPr="009A6C54" w:rsidRDefault="003539BA" w:rsidP="00106BBA">
      <w:pPr>
        <w:pStyle w:val="BodyText"/>
      </w:pPr>
      <w:r w:rsidRPr="009A6C54">
        <w:t>FI</w:t>
      </w:r>
      <w:r w:rsidRPr="009A6C54">
        <w:tab/>
        <w:t>Format Initialization</w:t>
      </w:r>
    </w:p>
    <w:p w:rsidR="003539BA" w:rsidRPr="009A6C54" w:rsidRDefault="003539BA" w:rsidP="00106BBA">
      <w:pPr>
        <w:pStyle w:val="BodyText"/>
      </w:pPr>
      <w:r w:rsidRPr="009A6C54">
        <w:t>FE</w:t>
      </w:r>
      <w:r w:rsidRPr="009A6C54">
        <w:tab/>
        <w:t>Format End</w:t>
      </w:r>
    </w:p>
    <w:p w:rsidR="003539BA" w:rsidRPr="009A6C54" w:rsidRDefault="003539BA" w:rsidP="00106BBA">
      <w:pPr>
        <w:pStyle w:val="BodyText"/>
      </w:pPr>
      <w:r w:rsidRPr="009A6C54">
        <w:t>SL</w:t>
      </w:r>
      <w:r w:rsidRPr="009A6C54">
        <w:tab/>
        <w:t>Start of Label</w:t>
      </w:r>
    </w:p>
    <w:p w:rsidR="003539BA" w:rsidRPr="009A6C54" w:rsidRDefault="003539BA" w:rsidP="00106BBA">
      <w:pPr>
        <w:pStyle w:val="BodyText"/>
      </w:pPr>
      <w:r w:rsidRPr="009A6C54">
        <w:t>EL</w:t>
      </w:r>
      <w:r w:rsidRPr="009A6C54">
        <w:tab/>
        <w:t>End of Label</w:t>
      </w:r>
    </w:p>
    <w:p w:rsidR="003539BA" w:rsidRPr="009A6C54" w:rsidRDefault="003539BA" w:rsidP="00106BBA">
      <w:pPr>
        <w:pStyle w:val="BodyText"/>
      </w:pPr>
      <w:r w:rsidRPr="009A6C54">
        <w:t>ST</w:t>
      </w:r>
      <w:r w:rsidRPr="009A6C54">
        <w:tab/>
        <w:t>Start of Text</w:t>
      </w:r>
    </w:p>
    <w:p w:rsidR="003539BA" w:rsidRPr="009A6C54" w:rsidRDefault="003539BA" w:rsidP="00106BBA">
      <w:pPr>
        <w:pStyle w:val="BodyText"/>
      </w:pPr>
      <w:r w:rsidRPr="009A6C54">
        <w:t>ET</w:t>
      </w:r>
      <w:r w:rsidRPr="009A6C54">
        <w:tab/>
        <w:t>End of Text</w:t>
      </w:r>
    </w:p>
    <w:p w:rsidR="003539BA" w:rsidRPr="009A6C54" w:rsidRDefault="003539BA" w:rsidP="00106BBA">
      <w:pPr>
        <w:pStyle w:val="BodyText"/>
      </w:pPr>
      <w:r w:rsidRPr="009A6C54">
        <w:t>STF</w:t>
      </w:r>
      <w:r w:rsidRPr="009A6C54">
        <w:tab/>
        <w:t>Start of Text Field</w:t>
      </w:r>
    </w:p>
    <w:p w:rsidR="003539BA" w:rsidRPr="009A6C54" w:rsidRDefault="003539BA" w:rsidP="00106BBA">
      <w:pPr>
        <w:pStyle w:val="BodyText"/>
      </w:pPr>
      <w:r w:rsidRPr="009A6C54">
        <w:t>ETF</w:t>
      </w:r>
      <w:r w:rsidRPr="009A6C54">
        <w:tab/>
        <w:t>End of Text Field</w:t>
      </w:r>
    </w:p>
    <w:p w:rsidR="003539BA" w:rsidRPr="009A6C54" w:rsidRDefault="003539BA" w:rsidP="00E26DA5">
      <w:pPr>
        <w:pStyle w:val="Heading3"/>
      </w:pPr>
      <w:bookmarkStart w:id="303" w:name="_Toc11706694"/>
      <w:r w:rsidRPr="009A6C54">
        <w:t>Patient Label Print Routine Control Code Use</w:t>
      </w:r>
      <w:bookmarkEnd w:id="303"/>
    </w:p>
    <w:p w:rsidR="003539BA" w:rsidRPr="009A6C54" w:rsidRDefault="003539BA" w:rsidP="00106BBA">
      <w:pPr>
        <w:pStyle w:val="BodyText"/>
      </w:pPr>
      <w:r w:rsidRPr="009A6C54">
        <w:t xml:space="preserve">The following pseudo-code listing shows the flow and the points at which each of the control codes are used.  It is not required that all control codes be defined - just build the necessary control codes for the selected printer. </w:t>
      </w:r>
    </w:p>
    <w:p w:rsidR="003539BA" w:rsidRPr="009A6C54" w:rsidRDefault="003539BA" w:rsidP="00106BBA">
      <w:pPr>
        <w:pStyle w:val="BodyText"/>
      </w:pPr>
      <w:r w:rsidRPr="009A6C54">
        <w:t>a.</w:t>
      </w:r>
      <w:r w:rsidRPr="009A6C54">
        <w:tab/>
        <w:t>Label print routine invoked.</w:t>
      </w:r>
    </w:p>
    <w:p w:rsidR="003539BA" w:rsidRPr="009A6C54" w:rsidRDefault="003539BA" w:rsidP="00106BBA">
      <w:pPr>
        <w:pStyle w:val="BodyText"/>
      </w:pPr>
      <w:r w:rsidRPr="009A6C54">
        <w:t>b.</w:t>
      </w:r>
      <w:r w:rsidRPr="009A6C54">
        <w:tab/>
        <w:t>Control codes loaded into local array DGIOCC.  Variable DGIOCC is defined to indicate whether or not control codes exist.</w:t>
      </w:r>
    </w:p>
    <w:p w:rsidR="003539BA" w:rsidRPr="009A6C54" w:rsidRDefault="003539BA" w:rsidP="00106BBA">
      <w:pPr>
        <w:pStyle w:val="BodyText"/>
      </w:pPr>
      <w:r w:rsidRPr="009A6C54">
        <w:t>c.</w:t>
      </w:r>
      <w:r w:rsidRPr="009A6C54">
        <w:tab/>
        <w:t>Format Initialization.</w:t>
      </w:r>
    </w:p>
    <w:p w:rsidR="003539BA" w:rsidRPr="009A6C54" w:rsidRDefault="003539BA" w:rsidP="00106BBA">
      <w:pPr>
        <w:pStyle w:val="BodyText"/>
      </w:pPr>
      <w:r w:rsidRPr="009A6C54">
        <w:t>d.</w:t>
      </w:r>
      <w:r w:rsidRPr="009A6C54">
        <w:tab/>
        <w:t>For each label printed:</w:t>
      </w:r>
    </w:p>
    <w:p w:rsidR="003539BA" w:rsidRPr="009A6C54" w:rsidRDefault="003539BA" w:rsidP="00BE3E49">
      <w:pPr>
        <w:pStyle w:val="BodyText"/>
        <w:numPr>
          <w:ilvl w:val="0"/>
          <w:numId w:val="18"/>
        </w:numPr>
      </w:pPr>
      <w:r w:rsidRPr="009A6C54">
        <w:t>Start of Label</w:t>
      </w:r>
    </w:p>
    <w:p w:rsidR="003539BA" w:rsidRPr="009A6C54" w:rsidRDefault="003539BA" w:rsidP="00BE3E49">
      <w:pPr>
        <w:pStyle w:val="BodyText"/>
        <w:numPr>
          <w:ilvl w:val="0"/>
          <w:numId w:val="18"/>
        </w:numPr>
      </w:pPr>
      <w:r w:rsidRPr="009A6C54">
        <w:t>Start of Text*</w:t>
      </w:r>
    </w:p>
    <w:p w:rsidR="003539BA" w:rsidRPr="009A6C54" w:rsidRDefault="003539BA" w:rsidP="00BE3E49">
      <w:pPr>
        <w:pStyle w:val="BodyText"/>
        <w:numPr>
          <w:ilvl w:val="0"/>
          <w:numId w:val="18"/>
        </w:numPr>
      </w:pPr>
      <w:r w:rsidRPr="009A6C54">
        <w:t>Start of Text Field*</w:t>
      </w:r>
    </w:p>
    <w:p w:rsidR="003539BA" w:rsidRPr="009A6C54" w:rsidRDefault="003539BA" w:rsidP="00BE3E49">
      <w:pPr>
        <w:pStyle w:val="BodyText"/>
        <w:numPr>
          <w:ilvl w:val="0"/>
          <w:numId w:val="18"/>
        </w:numPr>
      </w:pPr>
      <w:r w:rsidRPr="009A6C54">
        <w:t>Text Information*</w:t>
      </w:r>
    </w:p>
    <w:p w:rsidR="003539BA" w:rsidRPr="009A6C54" w:rsidRDefault="003539BA" w:rsidP="00BE3E49">
      <w:pPr>
        <w:pStyle w:val="BodyText"/>
        <w:numPr>
          <w:ilvl w:val="0"/>
          <w:numId w:val="18"/>
        </w:numPr>
      </w:pPr>
      <w:r w:rsidRPr="009A6C54">
        <w:t>End of Text Field*</w:t>
      </w:r>
    </w:p>
    <w:p w:rsidR="003539BA" w:rsidRPr="009A6C54" w:rsidRDefault="003539BA" w:rsidP="00BE3E49">
      <w:pPr>
        <w:pStyle w:val="BodyText"/>
        <w:numPr>
          <w:ilvl w:val="0"/>
          <w:numId w:val="18"/>
        </w:numPr>
      </w:pPr>
      <w:r w:rsidRPr="009A6C54">
        <w:t>End of Text*</w:t>
      </w:r>
    </w:p>
    <w:p w:rsidR="003539BA" w:rsidRPr="009A6C54" w:rsidRDefault="003539BA" w:rsidP="00BE3E49">
      <w:pPr>
        <w:pStyle w:val="BodyText"/>
        <w:numPr>
          <w:ilvl w:val="0"/>
          <w:numId w:val="18"/>
        </w:numPr>
      </w:pPr>
      <w:r w:rsidRPr="009A6C54">
        <w:t>End of Label.</w:t>
      </w:r>
    </w:p>
    <w:p w:rsidR="003539BA" w:rsidRPr="009A6C54" w:rsidRDefault="003539BA" w:rsidP="00106BBA">
      <w:pPr>
        <w:pStyle w:val="BodyText"/>
      </w:pPr>
      <w:r w:rsidRPr="009A6C54">
        <w:t>e.</w:t>
      </w:r>
      <w:r w:rsidRPr="009A6C54">
        <w:tab/>
        <w:t>Format End.</w:t>
      </w:r>
    </w:p>
    <w:p w:rsidR="003539BA" w:rsidRPr="009A6C54" w:rsidRDefault="003539BA" w:rsidP="00106BBA">
      <w:pPr>
        <w:pStyle w:val="BodyText"/>
        <w:rPr>
          <w:lang w:val="en-US"/>
        </w:rPr>
      </w:pPr>
      <w:r w:rsidRPr="009A6C54">
        <w:t>*  indicates items that may be executed repeatedly</w:t>
      </w:r>
    </w:p>
    <w:p w:rsidR="00FB3138" w:rsidRPr="009A6C54" w:rsidRDefault="00FB3138" w:rsidP="00106BBA">
      <w:pPr>
        <w:pStyle w:val="BodyText"/>
        <w:rPr>
          <w:lang w:val="en-US"/>
        </w:rPr>
      </w:pPr>
    </w:p>
    <w:p w:rsidR="00FB3138" w:rsidRPr="009A6C54" w:rsidRDefault="00FB3138" w:rsidP="00106BBA">
      <w:pPr>
        <w:pStyle w:val="BodyText"/>
        <w:rPr>
          <w:lang w:val="en-US"/>
        </w:rPr>
      </w:pPr>
    </w:p>
    <w:p w:rsidR="003539BA" w:rsidRPr="009A6C54" w:rsidRDefault="003539BA" w:rsidP="00E26DA5">
      <w:pPr>
        <w:pStyle w:val="Heading3"/>
      </w:pPr>
      <w:bookmarkStart w:id="304" w:name="_Toc11706695"/>
      <w:r w:rsidRPr="009A6C54">
        <w:t>Label Printer Setup Examples</w:t>
      </w:r>
      <w:bookmarkEnd w:id="304"/>
    </w:p>
    <w:p w:rsidR="00E26DA5" w:rsidRPr="009A6C54" w:rsidRDefault="003539BA" w:rsidP="00106BBA">
      <w:pPr>
        <w:pStyle w:val="BodyText"/>
      </w:pPr>
      <w:r w:rsidRPr="009A6C54">
        <w:t xml:space="preserve">The following are examples of the control codes setup in the CONTROL CODES subfile (#3.2055) of the TERMINAL TYPE file (#3.2) for the Zebra and Intermec label printers.  </w:t>
      </w:r>
    </w:p>
    <w:p w:rsidR="00703C40" w:rsidRPr="009A6C54" w:rsidRDefault="003539BA" w:rsidP="00106BBA">
      <w:pPr>
        <w:pStyle w:val="BodyText"/>
        <w:rPr>
          <w:lang w:val="en-US"/>
        </w:rPr>
      </w:pPr>
      <w:r w:rsidRPr="009A6C54">
        <w:t>These printers were used during the development process, and the examples are provided to guide the user in the control code setup.  The examples provided are based on a 1 ½ by 3 ½ inch label.</w:t>
      </w:r>
    </w:p>
    <w:p w:rsidR="00FB3138" w:rsidRPr="009A6C54" w:rsidRDefault="00FB3138" w:rsidP="00FB3138">
      <w:pPr>
        <w:pStyle w:val="BodyText"/>
        <w:spacing w:before="0" w:after="0"/>
        <w:rPr>
          <w:lang w:val="en-US"/>
        </w:rPr>
      </w:pPr>
    </w:p>
    <w:p w:rsidR="003539BA" w:rsidRPr="009A6C54" w:rsidRDefault="003539BA" w:rsidP="00FB3138">
      <w:pPr>
        <w:pStyle w:val="Heading3"/>
        <w:spacing w:before="0" w:after="0"/>
      </w:pPr>
      <w:bookmarkStart w:id="305" w:name="_Toc11706696"/>
      <w:r w:rsidRPr="009A6C54">
        <w:t>Zebra Label Printer</w:t>
      </w:r>
      <w:bookmarkEnd w:id="305"/>
    </w:p>
    <w:p w:rsidR="003539BA" w:rsidRPr="009A6C54" w:rsidRDefault="003539BA" w:rsidP="00106BBA">
      <w:pPr>
        <w:pStyle w:val="BodyText"/>
      </w:pPr>
      <w:r w:rsidRPr="009A6C54">
        <w:rPr>
          <w:b/>
        </w:rPr>
        <w:t>Example:</w:t>
      </w:r>
      <w:r w:rsidRPr="009A6C54">
        <w:t xml:space="preserve"> Control Codes Setup for Horizontal Labels</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1</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FI</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FORMAT INITIALIZATION</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"^XA",!,"^LH0,0^FS",!</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2</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SL</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START LABEL</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"^XA",! S DGY=30,DGX=10</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3</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ST</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START TEXT</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"^FO",DGX,",",DGY,"^A0N,30,30" S DGY=DGY+40</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4</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STF</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START TEXT FIELD</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"^FD"</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5</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ETF</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END TEXT FIELD</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"^FS",!</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6</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EL</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 xml:space="preserve"> FULL NAME: END LABEL</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"^XZ",!</w:t>
      </w:r>
    </w:p>
    <w:p w:rsidR="003539BA" w:rsidRPr="009A6C54" w:rsidRDefault="00FB3138" w:rsidP="0028659E">
      <w:pPr>
        <w:pStyle w:val="BodyText"/>
        <w:spacing w:before="0" w:after="0"/>
        <w:rPr>
          <w:b/>
          <w:lang w:val="en-US"/>
        </w:rPr>
      </w:pPr>
      <w:r w:rsidRPr="009A6C54">
        <w:br w:type="page"/>
      </w:r>
      <w:r w:rsidR="00E26DA5" w:rsidRPr="009A6C54">
        <w:rPr>
          <w:b/>
        </w:rPr>
        <w:t>EXAMPLE</w:t>
      </w:r>
      <w:r w:rsidR="00703C40" w:rsidRPr="009A6C54">
        <w:rPr>
          <w:b/>
        </w:rPr>
        <w:t xml:space="preserve"> 2</w:t>
      </w:r>
      <w:r w:rsidR="00E26DA5" w:rsidRPr="009A6C54">
        <w:rPr>
          <w:b/>
        </w:rPr>
        <w:t>:  CONTROL CODES SETUP FOR VERTICAL LABELS</w:t>
      </w:r>
    </w:p>
    <w:p w:rsidR="00FB3138" w:rsidRPr="009A6C54" w:rsidRDefault="00FB3138" w:rsidP="00FB3138">
      <w:pPr>
        <w:pStyle w:val="BodyText"/>
        <w:spacing w:before="0" w:after="0"/>
        <w:rPr>
          <w:lang w:val="en-US"/>
        </w:rPr>
      </w:pPr>
    </w:p>
    <w:p w:rsidR="003539BA" w:rsidRPr="009A6C54" w:rsidRDefault="003539BA" w:rsidP="00FB3138">
      <w:pPr>
        <w:pStyle w:val="BodyText3"/>
        <w:pBdr>
          <w:top w:val="single" w:sz="4" w:space="1" w:color="auto"/>
          <w:left w:val="single" w:sz="4" w:space="4" w:color="auto"/>
          <w:bottom w:val="single" w:sz="4" w:space="1" w:color="auto"/>
          <w:right w:val="single" w:sz="4" w:space="4" w:color="auto"/>
        </w:pBdr>
        <w:spacing w:after="0"/>
        <w:rPr>
          <w:color w:val="auto"/>
        </w:rPr>
      </w:pPr>
      <w:r w:rsidRPr="009A6C54">
        <w:rPr>
          <w:color w:val="auto"/>
        </w:rPr>
        <w:t>NUMBER: 1</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FI</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FORMAT INITIALIZATION</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"^XA",!,"^LH0,0^FS",!</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2</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SL</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START LABEL</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"^XA",! S DGY=50,DGX=190</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3</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ST</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START TEXT</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"^FO",DGX,",",DGY,"^A0R,30,20" S DGX=DGX-40</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4</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STF</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START TEXT FIELD</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"^FD"</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5</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ETF</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END TEXT FIELD</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"^FS",!</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NUMBER: 6</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ABBREVIATION: EL</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FULL NAME: END LABEL</w:t>
      </w:r>
    </w:p>
    <w:p w:rsidR="003539BA" w:rsidRPr="009A6C54" w:rsidRDefault="003539BA" w:rsidP="0028659E">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CONTROL CODE: W "^XZ",!</w:t>
      </w:r>
    </w:p>
    <w:p w:rsidR="003539BA" w:rsidRPr="009A6C54" w:rsidRDefault="00FB3138" w:rsidP="00596604">
      <w:pPr>
        <w:pStyle w:val="Heading2"/>
      </w:pPr>
      <w:r w:rsidRPr="009A6C54">
        <w:br w:type="page"/>
      </w:r>
      <w:bookmarkStart w:id="306" w:name="_Toc11706697"/>
      <w:r w:rsidR="003539BA" w:rsidRPr="009A6C54">
        <w:t>Intermec Label Printer</w:t>
      </w:r>
      <w:bookmarkEnd w:id="306"/>
    </w:p>
    <w:p w:rsidR="005B31DB" w:rsidRPr="009A6C54" w:rsidRDefault="003539BA" w:rsidP="00106BBA">
      <w:pPr>
        <w:pStyle w:val="BodyText"/>
      </w:pPr>
      <w:r w:rsidRPr="009A6C54">
        <w:t xml:space="preserve">Intermec label printers require that a label format be sent to the printer prior to sending any data to print.  The label format is defined in an M routine, which is then defined in the OPEN EXECUTE field (#6) of the TERMINAL TYPE file (#3.2).  </w:t>
      </w:r>
    </w:p>
    <w:p w:rsidR="0013019E" w:rsidRPr="009A6C54" w:rsidRDefault="003539BA" w:rsidP="00106BBA">
      <w:pPr>
        <w:pStyle w:val="BodyText"/>
      </w:pPr>
      <w:r w:rsidRPr="009A6C54">
        <w:t xml:space="preserve">Two sample formats are provided with patch DG*5.3*571 in routine DGPLBL1.  </w:t>
      </w:r>
    </w:p>
    <w:p w:rsidR="0013019E" w:rsidRPr="009A6C54" w:rsidRDefault="003539BA" w:rsidP="00106BBA">
      <w:pPr>
        <w:pStyle w:val="BodyText"/>
      </w:pPr>
      <w:r w:rsidRPr="009A6C54">
        <w:t xml:space="preserve">The entry point HINTERM^DGPLBL1 creates a horizontal format label and the entry point VINTERM^DGPLBL1 creates a vertical format label.  The following setup examples show the OPEN EXECUTE (#6) and CONTROL CODES (#55) field values that were used in the development process and are provided to guide the user in this setup.  </w:t>
      </w:r>
    </w:p>
    <w:p w:rsidR="003539BA" w:rsidRPr="009A6C54" w:rsidRDefault="003539BA" w:rsidP="00FB3138">
      <w:pPr>
        <w:pStyle w:val="BodyText"/>
        <w:spacing w:after="0"/>
        <w:rPr>
          <w:lang w:val="en-US"/>
        </w:rPr>
      </w:pPr>
      <w:r w:rsidRPr="009A6C54">
        <w:t>The examples are based on a 1 ½ by 3 ½ inch label.</w:t>
      </w:r>
    </w:p>
    <w:p w:rsidR="00FB3138" w:rsidRPr="009A6C54" w:rsidRDefault="00FB3138" w:rsidP="00FB3138">
      <w:pPr>
        <w:pStyle w:val="BodyText"/>
        <w:spacing w:before="0" w:after="0"/>
        <w:rPr>
          <w:lang w:val="en-US"/>
        </w:rPr>
      </w:pPr>
    </w:p>
    <w:p w:rsidR="003539BA" w:rsidRPr="009A6C54" w:rsidRDefault="003539BA" w:rsidP="00FB3138">
      <w:pPr>
        <w:pStyle w:val="BodyText"/>
        <w:spacing w:before="0" w:after="0"/>
        <w:rPr>
          <w:lang w:val="en-US"/>
        </w:rPr>
      </w:pPr>
      <w:r w:rsidRPr="009A6C54">
        <w:rPr>
          <w:b/>
        </w:rPr>
        <w:t>Example:</w:t>
      </w:r>
      <w:r w:rsidRPr="009A6C54">
        <w:t xml:space="preserve"> Control Codes Setup for Horizontal Labels</w:t>
      </w:r>
    </w:p>
    <w:p w:rsidR="00FB3138" w:rsidRPr="009A6C54" w:rsidRDefault="00FB3138" w:rsidP="00FB3138">
      <w:pPr>
        <w:pStyle w:val="BodyText"/>
        <w:spacing w:before="0" w:after="0"/>
        <w:rPr>
          <w:lang w:val="en-US"/>
        </w:rPr>
      </w:pPr>
    </w:p>
    <w:p w:rsidR="003539BA" w:rsidRPr="009A6C54" w:rsidRDefault="003539BA" w:rsidP="00FB3138">
      <w:pPr>
        <w:pStyle w:val="BodyText3"/>
        <w:pBdr>
          <w:top w:val="single" w:sz="4" w:space="1" w:color="auto"/>
          <w:left w:val="single" w:sz="4" w:space="1" w:color="auto"/>
          <w:bottom w:val="single" w:sz="4" w:space="1" w:color="auto"/>
          <w:right w:val="single" w:sz="4" w:space="1" w:color="auto"/>
        </w:pBdr>
        <w:spacing w:before="0" w:after="0"/>
        <w:rPr>
          <w:rFonts w:cs="Courier New"/>
          <w:color w:val="auto"/>
        </w:rPr>
      </w:pPr>
      <w:r w:rsidRPr="009A6C54">
        <w:rPr>
          <w:rFonts w:cs="Courier New"/>
          <w:color w:val="auto"/>
        </w:rPr>
        <w:t>OPEN EXECUTE: D HINTERM^DGPLBL1</w:t>
      </w:r>
    </w:p>
    <w:p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 xml:space="preserve">NUMBER: 1                       </w:t>
      </w:r>
    </w:p>
    <w:p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FI</w:t>
      </w:r>
    </w:p>
    <w:p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FORMAT INITIALIZATION</w:t>
      </w:r>
    </w:p>
    <w:p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"&lt;STX&gt;R;&lt;ETX&gt;",!</w:t>
      </w:r>
    </w:p>
    <w:p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2</w:t>
      </w:r>
    </w:p>
    <w:p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SL</w:t>
      </w:r>
    </w:p>
    <w:p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START LABEL</w:t>
      </w:r>
    </w:p>
    <w:p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"&lt;STX&gt;&lt;ESC&gt;E2&lt;ETX&gt;",!,"&lt;STX&gt;&lt;CAN&gt;&lt;ETX&gt;",!</w:t>
      </w:r>
    </w:p>
    <w:p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3</w:t>
      </w:r>
    </w:p>
    <w:p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ST</w:t>
      </w:r>
    </w:p>
    <w:p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START TEXT</w:t>
      </w:r>
    </w:p>
    <w:p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w:t>
      </w:r>
    </w:p>
    <w:p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4</w:t>
      </w:r>
    </w:p>
    <w:p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ET</w:t>
      </w:r>
    </w:p>
    <w:p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END TEXT</w:t>
      </w:r>
    </w:p>
    <w:p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"&lt;CR&gt;&lt;ETX&gt;",!</w:t>
      </w:r>
    </w:p>
    <w:p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5</w:t>
      </w:r>
    </w:p>
    <w:p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EL</w:t>
      </w:r>
    </w:p>
    <w:p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END LABEL</w:t>
      </w:r>
    </w:p>
    <w:p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"&lt;STX&gt;&lt;ETB&gt;&lt;ETX&gt;",!</w:t>
      </w:r>
    </w:p>
    <w:p w:rsidR="0013019E" w:rsidRPr="009A6C54" w:rsidRDefault="0013019E" w:rsidP="0028659E">
      <w:pPr>
        <w:pStyle w:val="BodyText"/>
        <w:pBdr>
          <w:top w:val="single" w:sz="4" w:space="1" w:color="auto"/>
          <w:left w:val="single" w:sz="4" w:space="1" w:color="auto"/>
          <w:bottom w:val="single" w:sz="4" w:space="1" w:color="auto"/>
          <w:right w:val="single" w:sz="4" w:space="1" w:color="auto"/>
        </w:pBdr>
        <w:rPr>
          <w:rFonts w:ascii="Courier New" w:hAnsi="Courier New" w:cs="Courier New"/>
          <w:b/>
          <w:color w:val="auto"/>
          <w:sz w:val="20"/>
          <w:szCs w:val="20"/>
        </w:rPr>
      </w:pPr>
    </w:p>
    <w:p w:rsidR="003539BA" w:rsidRPr="009A6C54" w:rsidRDefault="0013019E" w:rsidP="0028659E">
      <w:pPr>
        <w:pStyle w:val="BodyText"/>
        <w:pBdr>
          <w:top w:val="single" w:sz="4" w:space="1" w:color="auto"/>
          <w:left w:val="single" w:sz="4" w:space="1" w:color="auto"/>
          <w:bottom w:val="single" w:sz="4" w:space="1" w:color="auto"/>
          <w:right w:val="single" w:sz="4" w:space="1" w:color="auto"/>
        </w:pBdr>
        <w:rPr>
          <w:rFonts w:ascii="Courier New" w:hAnsi="Courier New" w:cs="Courier New"/>
          <w:b/>
          <w:color w:val="auto"/>
          <w:sz w:val="20"/>
          <w:szCs w:val="20"/>
        </w:rPr>
      </w:pPr>
      <w:r w:rsidRPr="009A6C54">
        <w:rPr>
          <w:rFonts w:ascii="Courier New" w:hAnsi="Courier New" w:cs="Courier New"/>
          <w:b/>
          <w:color w:val="auto"/>
          <w:sz w:val="20"/>
          <w:szCs w:val="20"/>
        </w:rPr>
        <w:t>EXAMPLE:  CONTROL CODES SETUP FOR VERTICAL LABELS</w:t>
      </w:r>
    </w:p>
    <w:p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OPEN EXECUTE: D VINTERM^DGPLBL1</w:t>
      </w:r>
    </w:p>
    <w:p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1</w:t>
      </w:r>
    </w:p>
    <w:p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FI</w:t>
      </w:r>
    </w:p>
    <w:p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FORMAT INITIALIZATION</w:t>
      </w:r>
    </w:p>
    <w:p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"&lt;STX&gt;R;&lt;ETX&gt;",!</w:t>
      </w:r>
    </w:p>
    <w:p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2</w:t>
      </w:r>
    </w:p>
    <w:p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SL</w:t>
      </w:r>
    </w:p>
    <w:p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START LABEL</w:t>
      </w:r>
    </w:p>
    <w:p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"&lt;STX&gt;&lt;ESC&gt;E2&lt;ETX&gt;",!,"&lt;STX&gt;&lt;CAN&gt;&lt;ETX&gt;",!</w:t>
      </w:r>
    </w:p>
    <w:p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3</w:t>
      </w:r>
    </w:p>
    <w:p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ST</w:t>
      </w:r>
    </w:p>
    <w:p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START TEXT</w:t>
      </w:r>
    </w:p>
    <w:p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w:t>
      </w:r>
    </w:p>
    <w:p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4</w:t>
      </w:r>
    </w:p>
    <w:p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ET</w:t>
      </w:r>
    </w:p>
    <w:p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END TEXT</w:t>
      </w:r>
    </w:p>
    <w:p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"&lt;CR&gt;&lt;ETX&gt;",!</w:t>
      </w:r>
    </w:p>
    <w:p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NUMBER: 5</w:t>
      </w:r>
    </w:p>
    <w:p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ABBREVIATION: EL</w:t>
      </w:r>
    </w:p>
    <w:p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FULL NAME: END LABEL</w:t>
      </w:r>
    </w:p>
    <w:p w:rsidR="003539BA" w:rsidRPr="009A6C54" w:rsidRDefault="003539BA" w:rsidP="0028659E">
      <w:pPr>
        <w:pStyle w:val="BodyText3"/>
        <w:pBdr>
          <w:top w:val="single" w:sz="4" w:space="1" w:color="auto"/>
          <w:left w:val="single" w:sz="4" w:space="1" w:color="auto"/>
          <w:bottom w:val="single" w:sz="4" w:space="1" w:color="auto"/>
          <w:right w:val="single" w:sz="4" w:space="1" w:color="auto"/>
        </w:pBdr>
        <w:rPr>
          <w:rFonts w:cs="Courier New"/>
          <w:color w:val="auto"/>
        </w:rPr>
      </w:pPr>
      <w:r w:rsidRPr="009A6C54">
        <w:rPr>
          <w:rFonts w:cs="Courier New"/>
          <w:color w:val="auto"/>
        </w:rPr>
        <w:t>CONTROL CODE: W "&lt;STX&gt;&lt;ETB&gt;&lt;ETX&gt;",!</w:t>
      </w:r>
    </w:p>
    <w:p w:rsidR="003539BA" w:rsidRPr="009A6C54" w:rsidRDefault="003539BA" w:rsidP="00101FB2">
      <w:pPr>
        <w:pStyle w:val="Heading1"/>
      </w:pPr>
      <w:bookmarkStart w:id="307" w:name="_Toc11706698"/>
      <w:r w:rsidRPr="009A6C54">
        <w:t xml:space="preserve">HL7 </w:t>
      </w:r>
      <w:r w:rsidR="00CC67B5" w:rsidRPr="009A6C54">
        <w:t xml:space="preserve">Interface Specification </w:t>
      </w:r>
      <w:r w:rsidR="00CC67B5" w:rsidRPr="009A6C54">
        <w:rPr>
          <w:lang w:val="en-US"/>
        </w:rPr>
        <w:t>f</w:t>
      </w:r>
      <w:r w:rsidR="00CC67B5" w:rsidRPr="009A6C54">
        <w:t xml:space="preserve">or Transmission </w:t>
      </w:r>
      <w:proofErr w:type="spellStart"/>
      <w:r w:rsidR="00CC67B5" w:rsidRPr="009A6C54">
        <w:rPr>
          <w:lang w:val="en-US"/>
        </w:rPr>
        <w:t>o</w:t>
      </w:r>
      <w:r w:rsidR="00CC67B5" w:rsidRPr="009A6C54">
        <w:t>f</w:t>
      </w:r>
      <w:proofErr w:type="spellEnd"/>
      <w:r w:rsidR="00CC67B5" w:rsidRPr="009A6C54">
        <w:t xml:space="preserve"> Ambulatory Care Data</w:t>
      </w:r>
      <w:bookmarkEnd w:id="307"/>
    </w:p>
    <w:p w:rsidR="008E0310" w:rsidRDefault="008E0310" w:rsidP="008E0310">
      <w:bookmarkStart w:id="308" w:name="p4"/>
      <w:bookmarkStart w:id="309" w:name="p193"/>
      <w:bookmarkStart w:id="310" w:name="p172"/>
      <w:r>
        <w:rPr>
          <w:b/>
          <w:bCs/>
        </w:rPr>
        <w:t>NOTE:</w:t>
      </w:r>
      <w:bookmarkEnd w:id="308"/>
      <w:bookmarkEnd w:id="309"/>
      <w:bookmarkEnd w:id="310"/>
      <w:r>
        <w:t>  Starting October 1, 2018, the Ambulatory Care nightly job and Performance Monitor data extract daily transmissions, and monthly APM Performance Monitor Task generated from each VistA site are no longer needed to be sent to the AITC; the NPCDB is being shut down in Austin and the Corporate Data Warehouse (CDW) is replacing the database as the authoritative source. The VistA extracts done to populate the CDW will replace the need for the HL7 transmission.</w:t>
      </w:r>
    </w:p>
    <w:p w:rsidR="008E0310" w:rsidRDefault="008E0310" w:rsidP="008E0310">
      <w:r>
        <w:t>This transmission has been stopped with Scheduling patch SD*5.3*640. This patch release includes:</w:t>
      </w:r>
    </w:p>
    <w:p w:rsidR="008E0310" w:rsidRDefault="008E0310" w:rsidP="00BC4D3A">
      <w:pPr>
        <w:numPr>
          <w:ilvl w:val="0"/>
          <w:numId w:val="48"/>
        </w:numPr>
        <w:spacing w:before="0" w:after="0"/>
      </w:pPr>
      <w:r>
        <w:t>Disable AMB-CARE and SDPM logical links in the HL LOGICAL LINK file (#870).</w:t>
      </w:r>
    </w:p>
    <w:p w:rsidR="008E0310" w:rsidRDefault="008E0310" w:rsidP="00BC4D3A">
      <w:pPr>
        <w:numPr>
          <w:ilvl w:val="0"/>
          <w:numId w:val="48"/>
        </w:numPr>
        <w:spacing w:before="0" w:after="0"/>
      </w:pPr>
      <w:r>
        <w:t>Unschedule the following three tasks:</w:t>
      </w:r>
    </w:p>
    <w:p w:rsidR="008E0310" w:rsidRPr="00B76C5A" w:rsidRDefault="008E0310" w:rsidP="00BC4D3A">
      <w:pPr>
        <w:numPr>
          <w:ilvl w:val="1"/>
          <w:numId w:val="48"/>
        </w:numPr>
        <w:spacing w:before="0" w:after="0"/>
        <w:ind w:left="720"/>
        <w:rPr>
          <w:rFonts w:eastAsia="Calibri"/>
        </w:rPr>
      </w:pPr>
      <w:r>
        <w:t>Ambulatory Care Nightly Transmission to NPCDB [SCDX AMBCAR NIGHTLY XMIT]</w:t>
      </w:r>
    </w:p>
    <w:p w:rsidR="008E0310" w:rsidRPr="00270B18" w:rsidRDefault="008E0310" w:rsidP="00BC4D3A">
      <w:pPr>
        <w:numPr>
          <w:ilvl w:val="1"/>
          <w:numId w:val="48"/>
        </w:numPr>
        <w:spacing w:before="0" w:after="0"/>
        <w:ind w:left="720"/>
        <w:rPr>
          <w:rFonts w:eastAsia="Calibri"/>
        </w:rPr>
      </w:pPr>
      <w:r>
        <w:t>Nightly job for PM data extract [SDOQM PM NIGHTLY JOB]</w:t>
      </w:r>
    </w:p>
    <w:p w:rsidR="008E0310" w:rsidRDefault="008E0310" w:rsidP="00BC4D3A">
      <w:pPr>
        <w:numPr>
          <w:ilvl w:val="1"/>
          <w:numId w:val="48"/>
        </w:numPr>
        <w:spacing w:before="0" w:after="0"/>
        <w:ind w:left="720"/>
      </w:pPr>
      <w:r>
        <w:t>Schedule APM Performance Monitor Task [SCRPW APM TASK JOB].</w:t>
      </w:r>
    </w:p>
    <w:p w:rsidR="008E0310" w:rsidRDefault="008E0310" w:rsidP="00BC4D3A">
      <w:pPr>
        <w:numPr>
          <w:ilvl w:val="0"/>
          <w:numId w:val="48"/>
        </w:numPr>
        <w:spacing w:before="0" w:after="0"/>
      </w:pPr>
      <w:r>
        <w:t>Place the following options ‘out of order’:</w:t>
      </w:r>
    </w:p>
    <w:p w:rsidR="008E0310" w:rsidRDefault="008E0310" w:rsidP="00BC4D3A">
      <w:pPr>
        <w:numPr>
          <w:ilvl w:val="0"/>
          <w:numId w:val="49"/>
        </w:numPr>
        <w:spacing w:before="0" w:after="0"/>
      </w:pPr>
      <w:r>
        <w:t>Ambulatory Care Nightly Transmission to NPCDB [SCDX AMBCAR NIGHTLY XMIT]</w:t>
      </w:r>
    </w:p>
    <w:p w:rsidR="008E0310" w:rsidRDefault="008E0310" w:rsidP="00BC4D3A">
      <w:pPr>
        <w:numPr>
          <w:ilvl w:val="0"/>
          <w:numId w:val="49"/>
        </w:numPr>
        <w:spacing w:before="0" w:after="0"/>
      </w:pPr>
      <w:r>
        <w:t>Retransmit Ambulatory Care Data by Date Range [SCDX AMBCAR RETRANS BY DATE]</w:t>
      </w:r>
    </w:p>
    <w:p w:rsidR="008E0310" w:rsidRDefault="008E0310" w:rsidP="00BC4D3A">
      <w:pPr>
        <w:numPr>
          <w:ilvl w:val="0"/>
          <w:numId w:val="49"/>
        </w:numPr>
        <w:spacing w:before="0" w:after="0"/>
      </w:pPr>
      <w:r>
        <w:t>Retransmit Selected Error Code [SCDX AMBCAR RETRANS ERROR]</w:t>
      </w:r>
    </w:p>
    <w:p w:rsidR="008E0310" w:rsidRDefault="008E0310" w:rsidP="00BC4D3A">
      <w:pPr>
        <w:numPr>
          <w:ilvl w:val="0"/>
          <w:numId w:val="49"/>
        </w:numPr>
        <w:spacing w:before="0" w:after="0"/>
      </w:pPr>
      <w:r>
        <w:t>Selective Retransmission of NPCDB Rejections [SCDX AMBCAR RETRANS SEL REJ]</w:t>
      </w:r>
    </w:p>
    <w:p w:rsidR="008E0310" w:rsidRDefault="008E0310" w:rsidP="00BC4D3A">
      <w:pPr>
        <w:numPr>
          <w:ilvl w:val="0"/>
          <w:numId w:val="49"/>
        </w:numPr>
        <w:spacing w:before="0" w:after="0"/>
      </w:pPr>
      <w:r>
        <w:t>Schedule APM Performance Monitor Task [SCRPW APM TASK JOB]</w:t>
      </w:r>
    </w:p>
    <w:p w:rsidR="008E0310" w:rsidRDefault="008E0310" w:rsidP="00BC4D3A">
      <w:pPr>
        <w:numPr>
          <w:ilvl w:val="0"/>
          <w:numId w:val="49"/>
        </w:numPr>
        <w:spacing w:before="0" w:after="0"/>
      </w:pPr>
      <w:r>
        <w:t>Performance Monitor Retransmit Report (AAC) [SCRPW PM RETRANSMIT REPORT]</w:t>
      </w:r>
    </w:p>
    <w:p w:rsidR="008E0310" w:rsidRDefault="008E0310" w:rsidP="00BC4D3A">
      <w:pPr>
        <w:numPr>
          <w:ilvl w:val="0"/>
          <w:numId w:val="49"/>
        </w:numPr>
        <w:spacing w:before="0" w:after="0"/>
      </w:pPr>
      <w:r>
        <w:t>Nightly job for PM data extract [SDOQM PM NIGHTLY JOB]</w:t>
      </w:r>
    </w:p>
    <w:p w:rsidR="003539BA" w:rsidRPr="009A6C54" w:rsidRDefault="003539BA" w:rsidP="00106BBA">
      <w:pPr>
        <w:pStyle w:val="BodyText"/>
      </w:pPr>
      <w:r w:rsidRPr="009A6C54">
        <w:t>This interface specification specifies the information needed for Ambulatory Care data reporting.  This data exchange will be triggered by specific outpatient events that relate to workload credit in VISTA.  The basic communication protocol will be addressed, as well as the information that will be made available and how it will be obtained.</w:t>
      </w:r>
    </w:p>
    <w:p w:rsidR="003539BA" w:rsidRPr="009A6C54" w:rsidRDefault="003539BA" w:rsidP="00106BBA">
      <w:pPr>
        <w:pStyle w:val="BodyText"/>
      </w:pPr>
      <w:r w:rsidRPr="009A6C54">
        <w:t xml:space="preserve">This application </w:t>
      </w:r>
      <w:r w:rsidR="00456BE8" w:rsidRPr="009A6C54">
        <w:t>uses an</w:t>
      </w:r>
      <w:r w:rsidRPr="009A6C54">
        <w:t xml:space="preserve"> abstract message approach and encoding rules specified by HL7.  HL7 is used for communicating data associated with various events which occur in health care environments.</w:t>
      </w:r>
      <w:r w:rsidR="00456BE8" w:rsidRPr="009A6C54">
        <w:t xml:space="preserve"> </w:t>
      </w:r>
      <w:r w:rsidRPr="009A6C54">
        <w:t>For example, when a check out occurs in VISTA, the event will trigger an update patient information message.  This message is an unsolicited transaction to all external systems interfacing with VISTA.</w:t>
      </w:r>
    </w:p>
    <w:p w:rsidR="003539BA" w:rsidRPr="009A6C54" w:rsidRDefault="003539BA" w:rsidP="00106BBA">
      <w:pPr>
        <w:pStyle w:val="BodyText"/>
      </w:pPr>
      <w:r w:rsidRPr="009A6C54">
        <w:t>The formats of these messages conform to the Version 2.3 HL7 Interface Standards where applicable.  HL7 custom message formats ("Z" segments) are used only when necessary.</w:t>
      </w:r>
    </w:p>
    <w:p w:rsidR="003539BA" w:rsidRPr="009A6C54" w:rsidRDefault="003539BA" w:rsidP="007C273C">
      <w:pPr>
        <w:pStyle w:val="Heading2"/>
      </w:pPr>
      <w:bookmarkStart w:id="311" w:name="_Toc11706699"/>
      <w:r w:rsidRPr="009A6C54">
        <w:t>Assumptions</w:t>
      </w:r>
      <w:bookmarkEnd w:id="311"/>
    </w:p>
    <w:p w:rsidR="003539BA" w:rsidRPr="009A6C54" w:rsidRDefault="003539BA" w:rsidP="00106BBA">
      <w:pPr>
        <w:pStyle w:val="BodyText"/>
      </w:pPr>
      <w:r w:rsidRPr="009A6C54">
        <w:t>Assumptions have been made at the beginning of this project in order to help define the scope and meet the initial needs in interfacing with the Austin Information Technology Center (AITC), (formerly the Austin Automation Center (AAC)).</w:t>
      </w:r>
    </w:p>
    <w:p w:rsidR="003539BA" w:rsidRPr="009A6C54" w:rsidRDefault="003539BA" w:rsidP="007C273C">
      <w:pPr>
        <w:pStyle w:val="Heading3"/>
      </w:pPr>
      <w:bookmarkStart w:id="312" w:name="_Toc11706700"/>
      <w:r w:rsidRPr="009A6C54">
        <w:t>Message Content</w:t>
      </w:r>
      <w:bookmarkEnd w:id="312"/>
    </w:p>
    <w:p w:rsidR="003539BA" w:rsidRPr="009A6C54" w:rsidRDefault="003539BA" w:rsidP="00106BBA">
      <w:pPr>
        <w:pStyle w:val="BodyText"/>
      </w:pPr>
      <w:r w:rsidRPr="009A6C54">
        <w:t>The data sent in the HL7 messages will be limited to the information that can be processed by the AITC, with the exception of the PID and ZPD segments, which will be populated using the nationally supported VISTA call.  The data sent will also be limited to what is available in VISTA.</w:t>
      </w:r>
    </w:p>
    <w:p w:rsidR="0013019E" w:rsidRPr="009A6C54" w:rsidRDefault="003539BA" w:rsidP="00106BBA">
      <w:pPr>
        <w:pStyle w:val="BodyText"/>
      </w:pPr>
      <w:r w:rsidRPr="009A6C54">
        <w:t xml:space="preserve">In order to capture the most information, specific outpatient events will generate messages to the AITC systems.  This is not intended to cover all possible outpatient events, only those events which may result in the capture of workload information and data needed to update the National Patient Care Database (NPCDB).  </w:t>
      </w:r>
    </w:p>
    <w:p w:rsidR="003539BA" w:rsidRPr="009A6C54" w:rsidRDefault="003539BA" w:rsidP="00106BBA">
      <w:pPr>
        <w:pStyle w:val="BodyText"/>
      </w:pPr>
      <w:r w:rsidRPr="009A6C54">
        <w:t>The mode for capturing data for outpatient events was chosen to capture as much of the data as possible.  (See Data Capture and Transmission (1.2.2) for further information on the mode for capturing the outpatient events.)</w:t>
      </w:r>
    </w:p>
    <w:p w:rsidR="003539BA" w:rsidRPr="009A6C54" w:rsidRDefault="003539BA" w:rsidP="007050CF">
      <w:pPr>
        <w:pStyle w:val="Heading3"/>
      </w:pPr>
      <w:bookmarkStart w:id="313" w:name="_Toc11706701"/>
      <w:r w:rsidRPr="009A6C54">
        <w:t>Data Capture and Transmission</w:t>
      </w:r>
      <w:bookmarkEnd w:id="313"/>
    </w:p>
    <w:p w:rsidR="003539BA" w:rsidRPr="009A6C54" w:rsidRDefault="003539BA" w:rsidP="00106BBA">
      <w:pPr>
        <w:pStyle w:val="BodyText"/>
      </w:pPr>
      <w:r w:rsidRPr="009A6C54">
        <w:t>When AICS, PIMS, and PCE options or calls are used to update specific outpatient encounter data in VISTA, these events and changes will be captured.  Any changes made to the VISTA database in non-standard ways, such as a direct global set by an application or by MUMPS code, will not be captured.</w:t>
      </w:r>
    </w:p>
    <w:p w:rsidR="003539BA" w:rsidRPr="009A6C54" w:rsidRDefault="003539BA" w:rsidP="007050CF">
      <w:pPr>
        <w:pStyle w:val="Heading3"/>
      </w:pPr>
      <w:bookmarkStart w:id="314" w:name="_Toc11706702"/>
      <w:r w:rsidRPr="009A6C54">
        <w:t>Background Messages</w:t>
      </w:r>
      <w:bookmarkEnd w:id="314"/>
    </w:p>
    <w:p w:rsidR="003539BA" w:rsidRPr="009A6C54" w:rsidRDefault="003539BA" w:rsidP="00106BBA">
      <w:pPr>
        <w:pStyle w:val="BodyText"/>
      </w:pPr>
      <w:r w:rsidRPr="009A6C54">
        <w:t>A nightly background job will be sending HL7 messages for each outpatient encounter event for the day.</w:t>
      </w:r>
    </w:p>
    <w:p w:rsidR="003539BA" w:rsidRPr="009A6C54" w:rsidRDefault="003539BA" w:rsidP="007050CF">
      <w:pPr>
        <w:pStyle w:val="Heading3"/>
      </w:pPr>
      <w:bookmarkStart w:id="315" w:name="_Toc11706703"/>
      <w:r w:rsidRPr="009A6C54">
        <w:t>Batch Messages</w:t>
      </w:r>
      <w:r w:rsidR="007C273C" w:rsidRPr="009A6C54">
        <w:t xml:space="preserve"> &amp; Acknowledgements</w:t>
      </w:r>
      <w:bookmarkEnd w:id="315"/>
    </w:p>
    <w:p w:rsidR="003539BA" w:rsidRPr="009A6C54" w:rsidRDefault="003539BA" w:rsidP="00106BBA">
      <w:pPr>
        <w:pStyle w:val="BodyText"/>
      </w:pPr>
      <w:r w:rsidRPr="009A6C54">
        <w:t>Batch messages will be used to transmit the outpatient encounter events.</w:t>
      </w:r>
    </w:p>
    <w:p w:rsidR="0013019E" w:rsidRPr="009A6C54" w:rsidRDefault="003539BA" w:rsidP="00106BBA">
      <w:pPr>
        <w:pStyle w:val="BodyText"/>
      </w:pPr>
      <w:r w:rsidRPr="009A6C54">
        <w:t xml:space="preserve">Each batch message sent will be acknowledged at the application level.  The batch acknowledgment will contain acknowledgment messages only for those messages containing errors.  </w:t>
      </w:r>
    </w:p>
    <w:p w:rsidR="003539BA" w:rsidRPr="009A6C54" w:rsidRDefault="003539BA" w:rsidP="00106BBA">
      <w:pPr>
        <w:pStyle w:val="BodyText"/>
      </w:pPr>
      <w:r w:rsidRPr="009A6C54">
        <w:t>Using this mode, it is possible that an empty batch acknowledgment will be sent.  This will happen only when all messages in the batch being acknowledged were accepted.</w:t>
      </w:r>
    </w:p>
    <w:p w:rsidR="003539BA" w:rsidRPr="009A6C54" w:rsidRDefault="003539BA" w:rsidP="007050CF">
      <w:pPr>
        <w:pStyle w:val="Heading3"/>
      </w:pPr>
      <w:bookmarkStart w:id="316" w:name="_Toc11706704"/>
      <w:r w:rsidRPr="009A6C54">
        <w:t xml:space="preserve">VA </w:t>
      </w:r>
      <w:proofErr w:type="spellStart"/>
      <w:r w:rsidRPr="009A6C54">
        <w:t>MailMan</w:t>
      </w:r>
      <w:proofErr w:type="spellEnd"/>
      <w:r w:rsidRPr="009A6C54">
        <w:t xml:space="preserve"> Lower Level Protocol</w:t>
      </w:r>
      <w:bookmarkEnd w:id="316"/>
    </w:p>
    <w:p w:rsidR="003539BA" w:rsidRPr="009A6C54" w:rsidRDefault="003539BA" w:rsidP="00106BBA">
      <w:pPr>
        <w:pStyle w:val="BodyText"/>
      </w:pPr>
      <w:r w:rsidRPr="009A6C54">
        <w:t xml:space="preserve">HL7 V. 1.6 of the VA </w:t>
      </w:r>
      <w:proofErr w:type="spellStart"/>
      <w:r w:rsidRPr="009A6C54">
        <w:t>MailMan</w:t>
      </w:r>
      <w:proofErr w:type="spellEnd"/>
      <w:r w:rsidRPr="009A6C54">
        <w:t xml:space="preserve"> lower level protocol (LLP) will be used.  This version of the VA </w:t>
      </w:r>
      <w:proofErr w:type="spellStart"/>
      <w:r w:rsidRPr="009A6C54">
        <w:t>MailMan</w:t>
      </w:r>
      <w:proofErr w:type="spellEnd"/>
      <w:r w:rsidRPr="009A6C54">
        <w:t xml:space="preserve"> LLP differs from HL7 V. 1.5 in that a blank line is placed between each segment in the message [denoting a carriage return].</w:t>
      </w:r>
    </w:p>
    <w:p w:rsidR="003539BA" w:rsidRPr="009A6C54" w:rsidRDefault="003539BA" w:rsidP="007050CF">
      <w:pPr>
        <w:pStyle w:val="Heading2"/>
      </w:pPr>
      <w:bookmarkStart w:id="317" w:name="_Toc11706705"/>
      <w:r w:rsidRPr="009A6C54">
        <w:t xml:space="preserve">HL7 </w:t>
      </w:r>
      <w:r w:rsidR="00CC67B5" w:rsidRPr="009A6C54">
        <w:t>Control Segments</w:t>
      </w:r>
      <w:bookmarkEnd w:id="317"/>
    </w:p>
    <w:p w:rsidR="003539BA" w:rsidRPr="009A6C54" w:rsidRDefault="003539BA" w:rsidP="00106BBA">
      <w:pPr>
        <w:pStyle w:val="BodyText"/>
      </w:pPr>
      <w:r w:rsidRPr="009A6C54">
        <w:t xml:space="preserve">This section defines the HL7 control segments supported by </w:t>
      </w:r>
      <w:proofErr w:type="spellStart"/>
      <w:r w:rsidRPr="009A6C54">
        <w:t>V</w:t>
      </w:r>
      <w:r w:rsidR="008149C9" w:rsidRPr="009A6C54">
        <w:rPr>
          <w:lang w:val="en-US"/>
        </w:rPr>
        <w:t>ist</w:t>
      </w:r>
      <w:proofErr w:type="spellEnd"/>
      <w:r w:rsidRPr="009A6C54">
        <w:t>A.  The messages are presented separately and defined by category.  Segments are also described.   The messages are presented in the following categories:</w:t>
      </w:r>
    </w:p>
    <w:p w:rsidR="003539BA" w:rsidRPr="009A6C54" w:rsidRDefault="003539BA" w:rsidP="00BE3E49">
      <w:pPr>
        <w:pStyle w:val="BodyText"/>
        <w:numPr>
          <w:ilvl w:val="0"/>
          <w:numId w:val="19"/>
        </w:numPr>
      </w:pPr>
      <w:r w:rsidRPr="009A6C54">
        <w:t>Message Control</w:t>
      </w:r>
    </w:p>
    <w:p w:rsidR="003539BA" w:rsidRPr="009A6C54" w:rsidRDefault="003539BA" w:rsidP="00BE3E49">
      <w:pPr>
        <w:pStyle w:val="BodyText"/>
        <w:numPr>
          <w:ilvl w:val="0"/>
          <w:numId w:val="19"/>
        </w:numPr>
      </w:pPr>
      <w:r w:rsidRPr="009A6C54">
        <w:t xml:space="preserve">Unsolicited Transactions from </w:t>
      </w:r>
      <w:proofErr w:type="spellStart"/>
      <w:r w:rsidRPr="009A6C54">
        <w:t>V</w:t>
      </w:r>
      <w:r w:rsidR="008149C9" w:rsidRPr="009A6C54">
        <w:rPr>
          <w:lang w:val="en-US"/>
        </w:rPr>
        <w:t>ist</w:t>
      </w:r>
      <w:proofErr w:type="spellEnd"/>
      <w:r w:rsidRPr="009A6C54">
        <w:t>A (Section 3)</w:t>
      </w:r>
    </w:p>
    <w:p w:rsidR="003539BA" w:rsidRPr="009A6C54" w:rsidRDefault="003539BA" w:rsidP="007C273C">
      <w:pPr>
        <w:pStyle w:val="Heading2"/>
      </w:pPr>
      <w:bookmarkStart w:id="318" w:name="_Toc11706706"/>
      <w:r w:rsidRPr="009A6C54">
        <w:t>Message Definitions</w:t>
      </w:r>
      <w:bookmarkEnd w:id="318"/>
    </w:p>
    <w:p w:rsidR="003539BA" w:rsidRPr="009A6C54" w:rsidRDefault="003539BA" w:rsidP="00106BBA">
      <w:pPr>
        <w:pStyle w:val="BodyText"/>
      </w:pPr>
      <w:r w:rsidRPr="009A6C54">
        <w:t>From the VISTA perspective, all incoming or outgoing messages are handled or generated based on an event.</w:t>
      </w:r>
    </w:p>
    <w:p w:rsidR="003539BA" w:rsidRPr="009A6C54" w:rsidRDefault="003539BA" w:rsidP="00106BBA">
      <w:pPr>
        <w:pStyle w:val="BodyText"/>
      </w:pPr>
      <w:r w:rsidRPr="009A6C54">
        <w:t>In this section, and the following sections,  these elements will be defined for each message:</w:t>
      </w:r>
    </w:p>
    <w:p w:rsidR="003539BA" w:rsidRPr="009A6C54" w:rsidRDefault="003539BA" w:rsidP="00BE3E49">
      <w:pPr>
        <w:pStyle w:val="BodyText"/>
        <w:numPr>
          <w:ilvl w:val="0"/>
          <w:numId w:val="20"/>
        </w:numPr>
      </w:pPr>
      <w:r w:rsidRPr="009A6C54">
        <w:t>The trigger events</w:t>
      </w:r>
    </w:p>
    <w:p w:rsidR="003539BA" w:rsidRPr="009A6C54" w:rsidRDefault="003539BA" w:rsidP="00BE3E49">
      <w:pPr>
        <w:pStyle w:val="BodyText"/>
        <w:numPr>
          <w:ilvl w:val="0"/>
          <w:numId w:val="20"/>
        </w:numPr>
      </w:pPr>
      <w:r w:rsidRPr="009A6C54">
        <w:t>The message event code</w:t>
      </w:r>
    </w:p>
    <w:p w:rsidR="003539BA" w:rsidRPr="009A6C54" w:rsidRDefault="003539BA" w:rsidP="00BE3E49">
      <w:pPr>
        <w:pStyle w:val="BodyText"/>
        <w:numPr>
          <w:ilvl w:val="0"/>
          <w:numId w:val="20"/>
        </w:numPr>
      </w:pPr>
      <w:r w:rsidRPr="009A6C54">
        <w:t>A list of segments used in the message</w:t>
      </w:r>
    </w:p>
    <w:p w:rsidR="003539BA" w:rsidRPr="009A6C54" w:rsidRDefault="003539BA" w:rsidP="00BE3E49">
      <w:pPr>
        <w:pStyle w:val="BodyText"/>
        <w:numPr>
          <w:ilvl w:val="0"/>
          <w:numId w:val="20"/>
        </w:numPr>
      </w:pPr>
      <w:r w:rsidRPr="009A6C54">
        <w:t>A list of fields for each segment in the message</w:t>
      </w:r>
    </w:p>
    <w:p w:rsidR="00CF1D78" w:rsidRPr="009A6C54" w:rsidRDefault="003539BA" w:rsidP="00106BBA">
      <w:pPr>
        <w:pStyle w:val="BodyText"/>
      </w:pPr>
      <w:r w:rsidRPr="009A6C54">
        <w:t xml:space="preserve">Each message is composed of segments.  Segments contain logical groupings of data.  Segments may be optional or repeatable.  A [ ] indicates the segment is optional, the { } indicates the segment is repeatable.  </w:t>
      </w:r>
    </w:p>
    <w:p w:rsidR="003539BA" w:rsidRPr="009A6C54" w:rsidRDefault="003539BA" w:rsidP="00106BBA">
      <w:pPr>
        <w:pStyle w:val="BodyText"/>
      </w:pPr>
      <w:r w:rsidRPr="009A6C54">
        <w:t>For each message category there will be a list of HL7 standard segments or "Z" segments used for the message.</w:t>
      </w:r>
    </w:p>
    <w:p w:rsidR="003539BA" w:rsidRPr="009A6C54" w:rsidRDefault="003539BA" w:rsidP="007C273C">
      <w:pPr>
        <w:pStyle w:val="Heading2"/>
      </w:pPr>
      <w:bookmarkStart w:id="319" w:name="_Toc11706707"/>
      <w:r w:rsidRPr="009A6C54">
        <w:t>Segment Table Definitions</w:t>
      </w:r>
      <w:bookmarkEnd w:id="319"/>
    </w:p>
    <w:p w:rsidR="00CF1D78" w:rsidRPr="009A6C54" w:rsidRDefault="003539BA" w:rsidP="00106BBA">
      <w:pPr>
        <w:pStyle w:val="BodyText"/>
      </w:pPr>
      <w:r w:rsidRPr="009A6C54">
        <w:t xml:space="preserve">For each segment, the data elements are described in table format.  The table includes the sequence number (SEQ), maximum length (LEN), data type (DT), required or optional (R/O), repeatable (RP/#), the table number (TBL #), the element name, and the VISTA description.   </w:t>
      </w:r>
    </w:p>
    <w:p w:rsidR="003539BA" w:rsidRPr="009A6C54" w:rsidRDefault="003539BA" w:rsidP="00106BBA">
      <w:pPr>
        <w:pStyle w:val="BodyText"/>
      </w:pPr>
      <w:r w:rsidRPr="009A6C54">
        <w:t>Each segment is described in the following sections.</w:t>
      </w:r>
    </w:p>
    <w:p w:rsidR="003539BA" w:rsidRPr="009A6C54" w:rsidRDefault="003539BA" w:rsidP="007C273C">
      <w:pPr>
        <w:pStyle w:val="Heading2"/>
      </w:pPr>
      <w:bookmarkStart w:id="320" w:name="_Toc11706708"/>
      <w:r w:rsidRPr="009A6C54">
        <w:t>Message Control Segments</w:t>
      </w:r>
      <w:bookmarkEnd w:id="320"/>
    </w:p>
    <w:p w:rsidR="00CF1D78" w:rsidRPr="009A6C54" w:rsidRDefault="003539BA" w:rsidP="00106BBA">
      <w:pPr>
        <w:pStyle w:val="BodyText"/>
      </w:pPr>
      <w:r w:rsidRPr="009A6C54">
        <w:t xml:space="preserve">This section describes the message control segments which are contained in message types described in this document.  These are generic descriptions.  </w:t>
      </w:r>
    </w:p>
    <w:p w:rsidR="003539BA" w:rsidRPr="009A6C54" w:rsidRDefault="003539BA" w:rsidP="00106BBA">
      <w:pPr>
        <w:pStyle w:val="BodyText"/>
      </w:pPr>
      <w:r w:rsidRPr="009A6C54">
        <w:t>Any time any of the segments described in this section are included in a message in this document, the VISTA descriptions and mappings will be as specified here, unless otherwise specified in that section.</w:t>
      </w:r>
    </w:p>
    <w:p w:rsidR="003539BA" w:rsidRPr="009A6C54" w:rsidRDefault="007050CF" w:rsidP="007050CF">
      <w:pPr>
        <w:pStyle w:val="Heading3"/>
      </w:pPr>
      <w:bookmarkStart w:id="321" w:name="_Toc11706709"/>
      <w:r w:rsidRPr="009A6C54">
        <w:t>MSH - MESSAGE HEADER SEGMENTS</w:t>
      </w:r>
      <w:bookmarkEnd w:id="321"/>
    </w:p>
    <w:p w:rsidR="007050CF" w:rsidRPr="009A6C54" w:rsidRDefault="007050CF" w:rsidP="007050CF">
      <w:pPr>
        <w:pStyle w:val="BodyText"/>
        <w:rPr>
          <w:lang w:val="en-US"/>
        </w:rPr>
      </w:pPr>
      <w:r w:rsidRPr="009A6C54">
        <w:t>The sequences are as follows</w:t>
      </w:r>
      <w:r w:rsidR="00660025" w:rsidRPr="009A6C54">
        <w:rPr>
          <w:lang w:val="en-US"/>
        </w:rPr>
        <w:t>:</w:t>
      </w:r>
    </w:p>
    <w:p w:rsidR="00660025" w:rsidRPr="009A6C54" w:rsidRDefault="00660025" w:rsidP="00741C15">
      <w:pPr>
        <w:pStyle w:val="Caption"/>
        <w:rPr>
          <w:lang w:val="en-US"/>
        </w:rPr>
      </w:pPr>
      <w:bookmarkStart w:id="322" w:name="_Toc11706884"/>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45</w:t>
      </w:r>
      <w:r w:rsidR="007F1C38">
        <w:rPr>
          <w:noProof/>
        </w:rPr>
        <w:fldChar w:fldCharType="end"/>
      </w:r>
      <w:r w:rsidRPr="009A6C54">
        <w:rPr>
          <w:lang w:val="en-US"/>
        </w:rPr>
        <w:t>: Message Header Segments</w:t>
      </w:r>
      <w:bookmarkEnd w:id="322"/>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810"/>
        <w:gridCol w:w="720"/>
        <w:gridCol w:w="810"/>
        <w:gridCol w:w="630"/>
        <w:gridCol w:w="720"/>
        <w:gridCol w:w="1890"/>
        <w:gridCol w:w="2430"/>
      </w:tblGrid>
      <w:tr w:rsidR="00BD49DE" w:rsidRPr="009A6C54" w:rsidTr="002B5785">
        <w:trPr>
          <w:tblHeader/>
        </w:trPr>
        <w:tc>
          <w:tcPr>
            <w:tcW w:w="1728" w:type="dxa"/>
            <w:shd w:val="clear" w:color="auto" w:fill="BFBFBF"/>
          </w:tcPr>
          <w:p w:rsidR="00BD49DE" w:rsidRPr="009A6C54" w:rsidRDefault="00BD49DE" w:rsidP="00654B29">
            <w:pPr>
              <w:pStyle w:val="TableHeading"/>
            </w:pPr>
            <w:bookmarkStart w:id="323" w:name="ColumnTitle_42"/>
            <w:bookmarkEnd w:id="323"/>
            <w:r w:rsidRPr="009A6C54">
              <w:t>SEQ</w:t>
            </w:r>
          </w:p>
        </w:tc>
        <w:tc>
          <w:tcPr>
            <w:tcW w:w="810" w:type="dxa"/>
            <w:shd w:val="clear" w:color="auto" w:fill="BFBFBF"/>
          </w:tcPr>
          <w:p w:rsidR="00BD49DE" w:rsidRPr="009A6C54" w:rsidRDefault="00BD49DE" w:rsidP="00654B29">
            <w:pPr>
              <w:pStyle w:val="TableHeading"/>
            </w:pPr>
            <w:r w:rsidRPr="009A6C54">
              <w:t>LEN</w:t>
            </w:r>
          </w:p>
        </w:tc>
        <w:tc>
          <w:tcPr>
            <w:tcW w:w="720" w:type="dxa"/>
            <w:shd w:val="clear" w:color="auto" w:fill="BFBFBF"/>
          </w:tcPr>
          <w:p w:rsidR="00BD49DE" w:rsidRPr="009A6C54" w:rsidRDefault="00BD49DE" w:rsidP="00654B29">
            <w:pPr>
              <w:pStyle w:val="TableHeading"/>
            </w:pPr>
            <w:r w:rsidRPr="009A6C54">
              <w:t>DT</w:t>
            </w:r>
          </w:p>
        </w:tc>
        <w:tc>
          <w:tcPr>
            <w:tcW w:w="810" w:type="dxa"/>
            <w:shd w:val="clear" w:color="auto" w:fill="BFBFBF"/>
          </w:tcPr>
          <w:p w:rsidR="00BD49DE" w:rsidRPr="009A6C54" w:rsidRDefault="00BD49DE" w:rsidP="00654B29">
            <w:pPr>
              <w:pStyle w:val="TableHeading"/>
            </w:pPr>
            <w:r w:rsidRPr="009A6C54">
              <w:t>R/O</w:t>
            </w:r>
          </w:p>
        </w:tc>
        <w:tc>
          <w:tcPr>
            <w:tcW w:w="630" w:type="dxa"/>
            <w:shd w:val="clear" w:color="auto" w:fill="BFBFBF"/>
          </w:tcPr>
          <w:p w:rsidR="00BD49DE" w:rsidRPr="009A6C54" w:rsidRDefault="00BD49DE" w:rsidP="00654B29">
            <w:pPr>
              <w:pStyle w:val="TableHeading"/>
            </w:pPr>
            <w:r w:rsidRPr="009A6C54">
              <w:t>RP/#</w:t>
            </w:r>
          </w:p>
        </w:tc>
        <w:tc>
          <w:tcPr>
            <w:tcW w:w="720" w:type="dxa"/>
            <w:shd w:val="clear" w:color="auto" w:fill="BFBFBF"/>
          </w:tcPr>
          <w:p w:rsidR="00BD49DE" w:rsidRPr="009A6C54" w:rsidRDefault="00BD49DE" w:rsidP="00654B29">
            <w:pPr>
              <w:pStyle w:val="TableHeading"/>
            </w:pPr>
            <w:r w:rsidRPr="009A6C54">
              <w:t>TBL#</w:t>
            </w:r>
          </w:p>
        </w:tc>
        <w:tc>
          <w:tcPr>
            <w:tcW w:w="1890" w:type="dxa"/>
            <w:shd w:val="clear" w:color="auto" w:fill="BFBFBF"/>
          </w:tcPr>
          <w:p w:rsidR="00BD49DE" w:rsidRPr="009A6C54" w:rsidRDefault="00BD49DE" w:rsidP="00654B29">
            <w:pPr>
              <w:pStyle w:val="TableHeading"/>
            </w:pPr>
            <w:r w:rsidRPr="009A6C54">
              <w:t>ELEMENT NAME</w:t>
            </w:r>
          </w:p>
        </w:tc>
        <w:tc>
          <w:tcPr>
            <w:tcW w:w="2430" w:type="dxa"/>
            <w:shd w:val="clear" w:color="auto" w:fill="BFBFBF"/>
          </w:tcPr>
          <w:p w:rsidR="00BD49DE" w:rsidRPr="009A6C54" w:rsidRDefault="00BD49DE" w:rsidP="00654B29">
            <w:pPr>
              <w:pStyle w:val="TableHeading"/>
            </w:pPr>
            <w:r w:rsidRPr="009A6C54">
              <w:t>VISTA DESCRIPTION</w:t>
            </w:r>
          </w:p>
        </w:tc>
      </w:tr>
      <w:tr w:rsidR="00BD49DE" w:rsidRPr="009A6C54" w:rsidTr="007050CF">
        <w:tc>
          <w:tcPr>
            <w:tcW w:w="1728" w:type="dxa"/>
            <w:shd w:val="clear" w:color="auto" w:fill="auto"/>
          </w:tcPr>
          <w:p w:rsidR="00BD49DE" w:rsidRPr="009A6C54" w:rsidRDefault="00BD49DE" w:rsidP="00654B29">
            <w:pPr>
              <w:pStyle w:val="TableText"/>
            </w:pPr>
            <w:r w:rsidRPr="009A6C54">
              <w:t>1</w:t>
            </w:r>
          </w:p>
        </w:tc>
        <w:tc>
          <w:tcPr>
            <w:tcW w:w="810" w:type="dxa"/>
            <w:shd w:val="clear" w:color="auto" w:fill="auto"/>
          </w:tcPr>
          <w:p w:rsidR="00BD49DE" w:rsidRPr="009A6C54" w:rsidRDefault="00BD49DE" w:rsidP="00654B29">
            <w:pPr>
              <w:pStyle w:val="TableText"/>
            </w:pPr>
            <w:r w:rsidRPr="009A6C54">
              <w:t>1</w:t>
            </w:r>
          </w:p>
        </w:tc>
        <w:tc>
          <w:tcPr>
            <w:tcW w:w="720" w:type="dxa"/>
            <w:shd w:val="clear" w:color="auto" w:fill="auto"/>
          </w:tcPr>
          <w:p w:rsidR="00BD49DE" w:rsidRPr="009A6C54" w:rsidRDefault="00BD49DE" w:rsidP="00654B29">
            <w:pPr>
              <w:pStyle w:val="TableText"/>
            </w:pPr>
            <w:r w:rsidRPr="009A6C54">
              <w:t>ST</w:t>
            </w:r>
          </w:p>
        </w:tc>
        <w:tc>
          <w:tcPr>
            <w:tcW w:w="810" w:type="dxa"/>
            <w:shd w:val="clear" w:color="auto" w:fill="auto"/>
          </w:tcPr>
          <w:p w:rsidR="00BD49DE" w:rsidRPr="009A6C54" w:rsidRDefault="00BD49DE" w:rsidP="00654B29">
            <w:pPr>
              <w:pStyle w:val="TableText"/>
            </w:pPr>
            <w:r w:rsidRPr="009A6C54">
              <w:t>R</w:t>
            </w:r>
          </w:p>
        </w:tc>
        <w:tc>
          <w:tcPr>
            <w:tcW w:w="630" w:type="dxa"/>
            <w:shd w:val="clear" w:color="auto" w:fill="auto"/>
          </w:tcPr>
          <w:p w:rsidR="00BD49DE" w:rsidRPr="009A6C54" w:rsidRDefault="00BD49DE" w:rsidP="00654B29">
            <w:pPr>
              <w:pStyle w:val="TableText"/>
            </w:pPr>
          </w:p>
        </w:tc>
        <w:tc>
          <w:tcPr>
            <w:tcW w:w="720" w:type="dxa"/>
            <w:shd w:val="clear" w:color="auto" w:fill="auto"/>
          </w:tcPr>
          <w:p w:rsidR="00BD49DE" w:rsidRPr="009A6C54" w:rsidRDefault="00BD49DE" w:rsidP="00654B29">
            <w:pPr>
              <w:pStyle w:val="TableText"/>
            </w:pPr>
          </w:p>
        </w:tc>
        <w:tc>
          <w:tcPr>
            <w:tcW w:w="1890" w:type="dxa"/>
            <w:shd w:val="clear" w:color="auto" w:fill="auto"/>
          </w:tcPr>
          <w:p w:rsidR="00BD49DE" w:rsidRPr="009A6C54" w:rsidRDefault="00BD49DE" w:rsidP="00654B29">
            <w:pPr>
              <w:pStyle w:val="TableText"/>
            </w:pPr>
            <w:r w:rsidRPr="009A6C54">
              <w:t>Field Separator</w:t>
            </w:r>
          </w:p>
        </w:tc>
        <w:tc>
          <w:tcPr>
            <w:tcW w:w="2430" w:type="dxa"/>
            <w:shd w:val="clear" w:color="auto" w:fill="auto"/>
          </w:tcPr>
          <w:p w:rsidR="00BD49DE" w:rsidRPr="009A6C54" w:rsidRDefault="00BD49DE" w:rsidP="00654B29">
            <w:pPr>
              <w:pStyle w:val="TableText"/>
            </w:pPr>
            <w:r w:rsidRPr="009A6C54">
              <w:t>Recommended value is ^ (caret)</w:t>
            </w:r>
          </w:p>
        </w:tc>
      </w:tr>
      <w:tr w:rsidR="00BD49DE" w:rsidRPr="009A6C54" w:rsidTr="007050CF">
        <w:tc>
          <w:tcPr>
            <w:tcW w:w="1728" w:type="dxa"/>
            <w:shd w:val="clear" w:color="auto" w:fill="auto"/>
          </w:tcPr>
          <w:p w:rsidR="00BD49DE" w:rsidRPr="009A6C54" w:rsidRDefault="00BD49DE" w:rsidP="00654B29">
            <w:pPr>
              <w:pStyle w:val="TableText"/>
            </w:pPr>
            <w:r w:rsidRPr="009A6C54">
              <w:t>2</w:t>
            </w:r>
          </w:p>
        </w:tc>
        <w:tc>
          <w:tcPr>
            <w:tcW w:w="810" w:type="dxa"/>
            <w:shd w:val="clear" w:color="auto" w:fill="auto"/>
          </w:tcPr>
          <w:p w:rsidR="00BD49DE" w:rsidRPr="009A6C54" w:rsidRDefault="00BD49DE" w:rsidP="00654B29">
            <w:pPr>
              <w:pStyle w:val="TableText"/>
            </w:pPr>
            <w:r w:rsidRPr="009A6C54">
              <w:t>4</w:t>
            </w:r>
          </w:p>
        </w:tc>
        <w:tc>
          <w:tcPr>
            <w:tcW w:w="720" w:type="dxa"/>
            <w:shd w:val="clear" w:color="auto" w:fill="auto"/>
          </w:tcPr>
          <w:p w:rsidR="00BD49DE" w:rsidRPr="009A6C54" w:rsidRDefault="00BD49DE" w:rsidP="00654B29">
            <w:pPr>
              <w:pStyle w:val="TableText"/>
            </w:pPr>
            <w:r w:rsidRPr="009A6C54">
              <w:t>ST</w:t>
            </w:r>
          </w:p>
        </w:tc>
        <w:tc>
          <w:tcPr>
            <w:tcW w:w="810" w:type="dxa"/>
            <w:shd w:val="clear" w:color="auto" w:fill="auto"/>
          </w:tcPr>
          <w:p w:rsidR="00BD49DE" w:rsidRPr="009A6C54" w:rsidRDefault="00BD49DE" w:rsidP="00654B29">
            <w:pPr>
              <w:pStyle w:val="TableText"/>
            </w:pPr>
            <w:r w:rsidRPr="009A6C54">
              <w:t>R</w:t>
            </w:r>
          </w:p>
        </w:tc>
        <w:tc>
          <w:tcPr>
            <w:tcW w:w="630" w:type="dxa"/>
            <w:shd w:val="clear" w:color="auto" w:fill="auto"/>
          </w:tcPr>
          <w:p w:rsidR="00BD49DE" w:rsidRPr="009A6C54" w:rsidRDefault="00BD49DE" w:rsidP="00654B29">
            <w:pPr>
              <w:pStyle w:val="TableText"/>
            </w:pPr>
          </w:p>
        </w:tc>
        <w:tc>
          <w:tcPr>
            <w:tcW w:w="720" w:type="dxa"/>
            <w:shd w:val="clear" w:color="auto" w:fill="auto"/>
          </w:tcPr>
          <w:p w:rsidR="00BD49DE" w:rsidRPr="009A6C54" w:rsidRDefault="00BD49DE" w:rsidP="00654B29">
            <w:pPr>
              <w:pStyle w:val="TableText"/>
            </w:pPr>
          </w:p>
        </w:tc>
        <w:tc>
          <w:tcPr>
            <w:tcW w:w="1890" w:type="dxa"/>
            <w:shd w:val="clear" w:color="auto" w:fill="auto"/>
          </w:tcPr>
          <w:p w:rsidR="00BD49DE" w:rsidRPr="009A6C54" w:rsidRDefault="00BD49DE" w:rsidP="00654B29">
            <w:pPr>
              <w:pStyle w:val="TableText"/>
            </w:pPr>
            <w:r w:rsidRPr="009A6C54">
              <w:t>Encoding Characters</w:t>
            </w:r>
          </w:p>
        </w:tc>
        <w:tc>
          <w:tcPr>
            <w:tcW w:w="2430" w:type="dxa"/>
            <w:shd w:val="clear" w:color="auto" w:fill="auto"/>
          </w:tcPr>
          <w:p w:rsidR="007050CF" w:rsidRPr="009A6C54" w:rsidRDefault="00BD49DE" w:rsidP="00654B29">
            <w:pPr>
              <w:pStyle w:val="TableText"/>
            </w:pPr>
            <w:r w:rsidRPr="009A6C54">
              <w:t>Recommended delimiter values:</w:t>
            </w:r>
            <w:r w:rsidR="007050CF" w:rsidRPr="009A6C54">
              <w:t xml:space="preserve"> </w:t>
            </w:r>
          </w:p>
          <w:p w:rsidR="007050CF" w:rsidRPr="009A6C54" w:rsidRDefault="007050CF" w:rsidP="00654B29">
            <w:pPr>
              <w:pStyle w:val="TableText"/>
            </w:pPr>
            <w:r w:rsidRPr="009A6C54">
              <w:t>Component = ~ (tilde)</w:t>
            </w:r>
          </w:p>
          <w:p w:rsidR="007050CF" w:rsidRPr="009A6C54" w:rsidRDefault="007050CF" w:rsidP="00654B29">
            <w:pPr>
              <w:pStyle w:val="TableText"/>
            </w:pPr>
            <w:r w:rsidRPr="009A6C54">
              <w:t>Repeat = | (bar)</w:t>
            </w:r>
          </w:p>
          <w:p w:rsidR="007050CF" w:rsidRPr="009A6C54" w:rsidRDefault="007050CF" w:rsidP="00654B29">
            <w:pPr>
              <w:pStyle w:val="TableText"/>
            </w:pPr>
            <w:r w:rsidRPr="009A6C54">
              <w:t>Escape = \ (back slash)</w:t>
            </w:r>
          </w:p>
          <w:p w:rsidR="00BD49DE" w:rsidRPr="009A6C54" w:rsidRDefault="007050CF" w:rsidP="00654B29">
            <w:pPr>
              <w:pStyle w:val="TableText"/>
            </w:pPr>
            <w:r w:rsidRPr="009A6C54">
              <w:t>Subcomponent = &amp; (ampersand)</w:t>
            </w:r>
          </w:p>
        </w:tc>
      </w:tr>
      <w:tr w:rsidR="00BD49DE" w:rsidRPr="009A6C54" w:rsidTr="007050CF">
        <w:tc>
          <w:tcPr>
            <w:tcW w:w="1728" w:type="dxa"/>
            <w:shd w:val="clear" w:color="auto" w:fill="auto"/>
          </w:tcPr>
          <w:p w:rsidR="00BD49DE" w:rsidRPr="009A6C54" w:rsidRDefault="00BD49DE" w:rsidP="00654B29">
            <w:pPr>
              <w:pStyle w:val="TableText"/>
            </w:pPr>
            <w:r w:rsidRPr="009A6C54">
              <w:t>3</w:t>
            </w:r>
          </w:p>
        </w:tc>
        <w:tc>
          <w:tcPr>
            <w:tcW w:w="810" w:type="dxa"/>
            <w:shd w:val="clear" w:color="auto" w:fill="auto"/>
          </w:tcPr>
          <w:p w:rsidR="00BD49DE" w:rsidRPr="009A6C54" w:rsidRDefault="00BD49DE" w:rsidP="00654B29">
            <w:pPr>
              <w:pStyle w:val="TableText"/>
            </w:pPr>
            <w:r w:rsidRPr="009A6C54">
              <w:t>15</w:t>
            </w:r>
          </w:p>
        </w:tc>
        <w:tc>
          <w:tcPr>
            <w:tcW w:w="720" w:type="dxa"/>
            <w:shd w:val="clear" w:color="auto" w:fill="auto"/>
          </w:tcPr>
          <w:p w:rsidR="00BD49DE" w:rsidRPr="009A6C54" w:rsidRDefault="00BD49DE" w:rsidP="00654B29">
            <w:pPr>
              <w:pStyle w:val="TableText"/>
            </w:pPr>
            <w:r w:rsidRPr="009A6C54">
              <w:t>ST</w:t>
            </w:r>
          </w:p>
        </w:tc>
        <w:tc>
          <w:tcPr>
            <w:tcW w:w="810" w:type="dxa"/>
            <w:shd w:val="clear" w:color="auto" w:fill="auto"/>
          </w:tcPr>
          <w:p w:rsidR="00BD49DE" w:rsidRPr="009A6C54" w:rsidRDefault="00BD49DE" w:rsidP="00654B29">
            <w:pPr>
              <w:pStyle w:val="TableText"/>
            </w:pPr>
          </w:p>
        </w:tc>
        <w:tc>
          <w:tcPr>
            <w:tcW w:w="630" w:type="dxa"/>
            <w:shd w:val="clear" w:color="auto" w:fill="auto"/>
          </w:tcPr>
          <w:p w:rsidR="00BD49DE" w:rsidRPr="009A6C54" w:rsidRDefault="00BD49DE" w:rsidP="00654B29">
            <w:pPr>
              <w:pStyle w:val="TableText"/>
            </w:pPr>
          </w:p>
        </w:tc>
        <w:tc>
          <w:tcPr>
            <w:tcW w:w="720" w:type="dxa"/>
            <w:shd w:val="clear" w:color="auto" w:fill="auto"/>
          </w:tcPr>
          <w:p w:rsidR="00BD49DE" w:rsidRPr="009A6C54" w:rsidRDefault="00BD49DE" w:rsidP="00654B29">
            <w:pPr>
              <w:pStyle w:val="TableText"/>
            </w:pPr>
          </w:p>
        </w:tc>
        <w:tc>
          <w:tcPr>
            <w:tcW w:w="1890" w:type="dxa"/>
            <w:shd w:val="clear" w:color="auto" w:fill="auto"/>
          </w:tcPr>
          <w:p w:rsidR="00BD49DE" w:rsidRPr="009A6C54" w:rsidRDefault="00BD49DE" w:rsidP="00654B29">
            <w:pPr>
              <w:pStyle w:val="TableText"/>
            </w:pPr>
            <w:r w:rsidRPr="009A6C54">
              <w:t>Sending Application</w:t>
            </w:r>
          </w:p>
        </w:tc>
        <w:tc>
          <w:tcPr>
            <w:tcW w:w="2430" w:type="dxa"/>
            <w:shd w:val="clear" w:color="auto" w:fill="auto"/>
          </w:tcPr>
          <w:p w:rsidR="007050CF" w:rsidRPr="009A6C54" w:rsidRDefault="00BD49DE" w:rsidP="00654B29">
            <w:pPr>
              <w:pStyle w:val="TableText"/>
            </w:pPr>
            <w:r w:rsidRPr="009A6C54">
              <w:t>When originating from facility:</w:t>
            </w:r>
            <w:r w:rsidR="007050CF" w:rsidRPr="009A6C54">
              <w:t xml:space="preserve"> </w:t>
            </w:r>
          </w:p>
          <w:p w:rsidR="007050CF" w:rsidRPr="009A6C54" w:rsidRDefault="007050CF" w:rsidP="00654B29">
            <w:pPr>
              <w:pStyle w:val="TableText"/>
            </w:pPr>
            <w:r w:rsidRPr="009A6C54">
              <w:t>AMBCARE-DH441</w:t>
            </w:r>
          </w:p>
          <w:p w:rsidR="007050CF" w:rsidRPr="009A6C54" w:rsidRDefault="007050CF" w:rsidP="00654B29">
            <w:pPr>
              <w:pStyle w:val="TableText"/>
            </w:pPr>
            <w:r w:rsidRPr="009A6C54">
              <w:t>When originating from NPCDB NPCD-AAC*</w:t>
            </w:r>
          </w:p>
        </w:tc>
      </w:tr>
      <w:tr w:rsidR="00BD49DE" w:rsidRPr="009A6C54" w:rsidTr="007050CF">
        <w:tc>
          <w:tcPr>
            <w:tcW w:w="1728" w:type="dxa"/>
            <w:shd w:val="clear" w:color="auto" w:fill="auto"/>
          </w:tcPr>
          <w:p w:rsidR="00BD49DE" w:rsidRPr="009A6C54" w:rsidRDefault="00BD49DE" w:rsidP="00654B29">
            <w:pPr>
              <w:pStyle w:val="TableText"/>
            </w:pPr>
            <w:r w:rsidRPr="009A6C54">
              <w:t>4</w:t>
            </w:r>
          </w:p>
        </w:tc>
        <w:tc>
          <w:tcPr>
            <w:tcW w:w="810" w:type="dxa"/>
            <w:shd w:val="clear" w:color="auto" w:fill="auto"/>
          </w:tcPr>
          <w:p w:rsidR="00BD49DE" w:rsidRPr="009A6C54" w:rsidRDefault="00BD49DE" w:rsidP="00654B29">
            <w:pPr>
              <w:pStyle w:val="TableText"/>
            </w:pPr>
            <w:r w:rsidRPr="009A6C54">
              <w:t>20</w:t>
            </w:r>
          </w:p>
        </w:tc>
        <w:tc>
          <w:tcPr>
            <w:tcW w:w="720" w:type="dxa"/>
            <w:shd w:val="clear" w:color="auto" w:fill="auto"/>
          </w:tcPr>
          <w:p w:rsidR="00BD49DE" w:rsidRPr="009A6C54" w:rsidRDefault="00BD49DE" w:rsidP="00654B29">
            <w:pPr>
              <w:pStyle w:val="TableText"/>
            </w:pPr>
            <w:r w:rsidRPr="009A6C54">
              <w:t>ST</w:t>
            </w:r>
          </w:p>
        </w:tc>
        <w:tc>
          <w:tcPr>
            <w:tcW w:w="810" w:type="dxa"/>
            <w:shd w:val="clear" w:color="auto" w:fill="auto"/>
          </w:tcPr>
          <w:p w:rsidR="00BD49DE" w:rsidRPr="009A6C54" w:rsidRDefault="00BD49DE" w:rsidP="00654B29">
            <w:pPr>
              <w:pStyle w:val="TableText"/>
            </w:pPr>
          </w:p>
        </w:tc>
        <w:tc>
          <w:tcPr>
            <w:tcW w:w="630" w:type="dxa"/>
            <w:shd w:val="clear" w:color="auto" w:fill="auto"/>
          </w:tcPr>
          <w:p w:rsidR="00BD49DE" w:rsidRPr="009A6C54" w:rsidRDefault="00BD49DE" w:rsidP="00654B29">
            <w:pPr>
              <w:pStyle w:val="TableText"/>
            </w:pPr>
          </w:p>
        </w:tc>
        <w:tc>
          <w:tcPr>
            <w:tcW w:w="720" w:type="dxa"/>
            <w:shd w:val="clear" w:color="auto" w:fill="auto"/>
          </w:tcPr>
          <w:p w:rsidR="00BD49DE" w:rsidRPr="009A6C54" w:rsidRDefault="00BD49DE" w:rsidP="00654B29">
            <w:pPr>
              <w:pStyle w:val="TableText"/>
            </w:pPr>
          </w:p>
        </w:tc>
        <w:tc>
          <w:tcPr>
            <w:tcW w:w="1890" w:type="dxa"/>
            <w:shd w:val="clear" w:color="auto" w:fill="auto"/>
          </w:tcPr>
          <w:p w:rsidR="00BD49DE" w:rsidRPr="009A6C54" w:rsidRDefault="00BD49DE" w:rsidP="00654B29">
            <w:pPr>
              <w:pStyle w:val="TableText"/>
            </w:pPr>
            <w:r w:rsidRPr="009A6C54">
              <w:t>Sending Facility</w:t>
            </w:r>
          </w:p>
        </w:tc>
        <w:tc>
          <w:tcPr>
            <w:tcW w:w="2430" w:type="dxa"/>
            <w:shd w:val="clear" w:color="auto" w:fill="auto"/>
          </w:tcPr>
          <w:p w:rsidR="007050CF" w:rsidRPr="009A6C54" w:rsidRDefault="00BD49DE" w:rsidP="00654B29">
            <w:pPr>
              <w:pStyle w:val="TableText"/>
            </w:pPr>
            <w:r w:rsidRPr="009A6C54">
              <w:t>When originating from facility:</w:t>
            </w:r>
            <w:r w:rsidR="007050CF" w:rsidRPr="009A6C54">
              <w:t xml:space="preserve"> </w:t>
            </w:r>
          </w:p>
          <w:p w:rsidR="007050CF" w:rsidRPr="009A6C54" w:rsidRDefault="007050CF" w:rsidP="00654B29">
            <w:pPr>
              <w:pStyle w:val="TableText"/>
            </w:pPr>
            <w:r w:rsidRPr="009A6C54">
              <w:t>Station's facility number</w:t>
            </w:r>
          </w:p>
          <w:p w:rsidR="007050CF" w:rsidRPr="009A6C54" w:rsidRDefault="007050CF" w:rsidP="00654B29">
            <w:pPr>
              <w:pStyle w:val="TableText"/>
            </w:pPr>
            <w:r w:rsidRPr="009A6C54">
              <w:t>When originating from NPCDB: 200</w:t>
            </w:r>
          </w:p>
        </w:tc>
      </w:tr>
      <w:tr w:rsidR="00BD49DE" w:rsidRPr="009A6C54" w:rsidTr="007050CF">
        <w:tc>
          <w:tcPr>
            <w:tcW w:w="1728" w:type="dxa"/>
            <w:shd w:val="clear" w:color="auto" w:fill="auto"/>
          </w:tcPr>
          <w:p w:rsidR="00BD49DE" w:rsidRPr="009A6C54" w:rsidRDefault="00BD49DE" w:rsidP="00654B29">
            <w:pPr>
              <w:pStyle w:val="TableText"/>
            </w:pPr>
            <w:r w:rsidRPr="009A6C54">
              <w:t>5</w:t>
            </w:r>
          </w:p>
        </w:tc>
        <w:tc>
          <w:tcPr>
            <w:tcW w:w="810" w:type="dxa"/>
            <w:shd w:val="clear" w:color="auto" w:fill="auto"/>
          </w:tcPr>
          <w:p w:rsidR="00BD49DE" w:rsidRPr="009A6C54" w:rsidRDefault="00BD49DE" w:rsidP="00654B29">
            <w:pPr>
              <w:pStyle w:val="TableText"/>
            </w:pPr>
            <w:r w:rsidRPr="009A6C54">
              <w:t>30</w:t>
            </w:r>
          </w:p>
        </w:tc>
        <w:tc>
          <w:tcPr>
            <w:tcW w:w="720" w:type="dxa"/>
            <w:shd w:val="clear" w:color="auto" w:fill="auto"/>
          </w:tcPr>
          <w:p w:rsidR="00BD49DE" w:rsidRPr="009A6C54" w:rsidRDefault="00BD49DE" w:rsidP="00654B29">
            <w:pPr>
              <w:pStyle w:val="TableText"/>
            </w:pPr>
            <w:r w:rsidRPr="009A6C54">
              <w:t>ST</w:t>
            </w:r>
          </w:p>
        </w:tc>
        <w:tc>
          <w:tcPr>
            <w:tcW w:w="810" w:type="dxa"/>
            <w:shd w:val="clear" w:color="auto" w:fill="auto"/>
          </w:tcPr>
          <w:p w:rsidR="00BD49DE" w:rsidRPr="009A6C54" w:rsidRDefault="00BD49DE" w:rsidP="00654B29">
            <w:pPr>
              <w:pStyle w:val="TableText"/>
            </w:pPr>
          </w:p>
        </w:tc>
        <w:tc>
          <w:tcPr>
            <w:tcW w:w="630" w:type="dxa"/>
            <w:shd w:val="clear" w:color="auto" w:fill="auto"/>
          </w:tcPr>
          <w:p w:rsidR="00BD49DE" w:rsidRPr="009A6C54" w:rsidRDefault="00BD49DE" w:rsidP="00654B29">
            <w:pPr>
              <w:pStyle w:val="TableText"/>
            </w:pPr>
          </w:p>
        </w:tc>
        <w:tc>
          <w:tcPr>
            <w:tcW w:w="720" w:type="dxa"/>
            <w:shd w:val="clear" w:color="auto" w:fill="auto"/>
          </w:tcPr>
          <w:p w:rsidR="00BD49DE" w:rsidRPr="009A6C54" w:rsidRDefault="00BD49DE" w:rsidP="00654B29">
            <w:pPr>
              <w:pStyle w:val="TableText"/>
            </w:pPr>
          </w:p>
        </w:tc>
        <w:tc>
          <w:tcPr>
            <w:tcW w:w="1890" w:type="dxa"/>
            <w:shd w:val="clear" w:color="auto" w:fill="auto"/>
          </w:tcPr>
          <w:p w:rsidR="00BD49DE" w:rsidRPr="009A6C54" w:rsidRDefault="00BD49DE" w:rsidP="00654B29">
            <w:pPr>
              <w:pStyle w:val="TableText"/>
            </w:pPr>
            <w:r w:rsidRPr="009A6C54">
              <w:t>Receiving Application</w:t>
            </w:r>
          </w:p>
        </w:tc>
        <w:tc>
          <w:tcPr>
            <w:tcW w:w="2430" w:type="dxa"/>
            <w:shd w:val="clear" w:color="auto" w:fill="auto"/>
          </w:tcPr>
          <w:p w:rsidR="00BD49DE" w:rsidRPr="009A6C54" w:rsidRDefault="00BD49DE" w:rsidP="00654B29">
            <w:pPr>
              <w:pStyle w:val="TableText"/>
            </w:pPr>
            <w:r w:rsidRPr="009A6C54">
              <w:t>Not used</w:t>
            </w:r>
          </w:p>
        </w:tc>
      </w:tr>
      <w:tr w:rsidR="00BD49DE" w:rsidRPr="009A6C54" w:rsidTr="007050CF">
        <w:tc>
          <w:tcPr>
            <w:tcW w:w="1728" w:type="dxa"/>
            <w:shd w:val="clear" w:color="auto" w:fill="auto"/>
          </w:tcPr>
          <w:p w:rsidR="00BD49DE" w:rsidRPr="009A6C54" w:rsidRDefault="00BD49DE" w:rsidP="00654B29">
            <w:pPr>
              <w:pStyle w:val="TableText"/>
            </w:pPr>
            <w:r w:rsidRPr="009A6C54">
              <w:t>6</w:t>
            </w:r>
          </w:p>
        </w:tc>
        <w:tc>
          <w:tcPr>
            <w:tcW w:w="810" w:type="dxa"/>
            <w:shd w:val="clear" w:color="auto" w:fill="auto"/>
          </w:tcPr>
          <w:p w:rsidR="00BD49DE" w:rsidRPr="009A6C54" w:rsidRDefault="00BD49DE" w:rsidP="00654B29">
            <w:pPr>
              <w:pStyle w:val="TableText"/>
            </w:pPr>
            <w:r w:rsidRPr="009A6C54">
              <w:t>30</w:t>
            </w:r>
          </w:p>
        </w:tc>
        <w:tc>
          <w:tcPr>
            <w:tcW w:w="720" w:type="dxa"/>
            <w:shd w:val="clear" w:color="auto" w:fill="auto"/>
          </w:tcPr>
          <w:p w:rsidR="00BD49DE" w:rsidRPr="009A6C54" w:rsidRDefault="00BD49DE" w:rsidP="00654B29">
            <w:pPr>
              <w:pStyle w:val="TableText"/>
            </w:pPr>
            <w:r w:rsidRPr="009A6C54">
              <w:t>ST</w:t>
            </w:r>
          </w:p>
        </w:tc>
        <w:tc>
          <w:tcPr>
            <w:tcW w:w="810" w:type="dxa"/>
            <w:shd w:val="clear" w:color="auto" w:fill="auto"/>
          </w:tcPr>
          <w:p w:rsidR="00BD49DE" w:rsidRPr="009A6C54" w:rsidRDefault="00BD49DE" w:rsidP="00654B29">
            <w:pPr>
              <w:pStyle w:val="TableText"/>
            </w:pPr>
          </w:p>
        </w:tc>
        <w:tc>
          <w:tcPr>
            <w:tcW w:w="630" w:type="dxa"/>
            <w:shd w:val="clear" w:color="auto" w:fill="auto"/>
          </w:tcPr>
          <w:p w:rsidR="00BD49DE" w:rsidRPr="009A6C54" w:rsidRDefault="00BD49DE" w:rsidP="00654B29">
            <w:pPr>
              <w:pStyle w:val="TableText"/>
            </w:pPr>
          </w:p>
        </w:tc>
        <w:tc>
          <w:tcPr>
            <w:tcW w:w="720" w:type="dxa"/>
            <w:shd w:val="clear" w:color="auto" w:fill="auto"/>
          </w:tcPr>
          <w:p w:rsidR="00BD49DE" w:rsidRPr="009A6C54" w:rsidRDefault="00BD49DE" w:rsidP="00654B29">
            <w:pPr>
              <w:pStyle w:val="TableText"/>
            </w:pPr>
          </w:p>
        </w:tc>
        <w:tc>
          <w:tcPr>
            <w:tcW w:w="1890" w:type="dxa"/>
            <w:shd w:val="clear" w:color="auto" w:fill="auto"/>
          </w:tcPr>
          <w:p w:rsidR="00BD49DE" w:rsidRPr="009A6C54" w:rsidRDefault="00BD49DE" w:rsidP="00654B29">
            <w:pPr>
              <w:pStyle w:val="TableText"/>
            </w:pPr>
            <w:r w:rsidRPr="009A6C54">
              <w:t>Receiving Facility</w:t>
            </w:r>
          </w:p>
        </w:tc>
        <w:tc>
          <w:tcPr>
            <w:tcW w:w="2430" w:type="dxa"/>
            <w:shd w:val="clear" w:color="auto" w:fill="auto"/>
          </w:tcPr>
          <w:p w:rsidR="00BD49DE" w:rsidRPr="009A6C54" w:rsidRDefault="00BD49DE" w:rsidP="00654B29">
            <w:pPr>
              <w:pStyle w:val="TableText"/>
            </w:pPr>
            <w:r w:rsidRPr="009A6C54">
              <w:t>Not used</w:t>
            </w:r>
          </w:p>
        </w:tc>
      </w:tr>
      <w:tr w:rsidR="00BD49DE" w:rsidRPr="009A6C54" w:rsidTr="007050CF">
        <w:tc>
          <w:tcPr>
            <w:tcW w:w="1728" w:type="dxa"/>
            <w:shd w:val="clear" w:color="auto" w:fill="auto"/>
          </w:tcPr>
          <w:p w:rsidR="00BD49DE" w:rsidRPr="009A6C54" w:rsidRDefault="00BD49DE" w:rsidP="00654B29">
            <w:pPr>
              <w:pStyle w:val="TableText"/>
            </w:pPr>
            <w:r w:rsidRPr="009A6C54">
              <w:t>7</w:t>
            </w:r>
          </w:p>
        </w:tc>
        <w:tc>
          <w:tcPr>
            <w:tcW w:w="810" w:type="dxa"/>
            <w:shd w:val="clear" w:color="auto" w:fill="auto"/>
          </w:tcPr>
          <w:p w:rsidR="00BD49DE" w:rsidRPr="009A6C54" w:rsidRDefault="00BD49DE" w:rsidP="00654B29">
            <w:pPr>
              <w:pStyle w:val="TableText"/>
            </w:pPr>
            <w:r w:rsidRPr="009A6C54">
              <w:t>26</w:t>
            </w:r>
          </w:p>
        </w:tc>
        <w:tc>
          <w:tcPr>
            <w:tcW w:w="720" w:type="dxa"/>
            <w:shd w:val="clear" w:color="auto" w:fill="auto"/>
          </w:tcPr>
          <w:p w:rsidR="00BD49DE" w:rsidRPr="009A6C54" w:rsidRDefault="00BD49DE" w:rsidP="00654B29">
            <w:pPr>
              <w:pStyle w:val="TableText"/>
            </w:pPr>
            <w:r w:rsidRPr="009A6C54">
              <w:t>TS</w:t>
            </w:r>
          </w:p>
        </w:tc>
        <w:tc>
          <w:tcPr>
            <w:tcW w:w="810" w:type="dxa"/>
            <w:shd w:val="clear" w:color="auto" w:fill="auto"/>
          </w:tcPr>
          <w:p w:rsidR="00BD49DE" w:rsidRPr="009A6C54" w:rsidRDefault="00BD49DE" w:rsidP="00654B29">
            <w:pPr>
              <w:pStyle w:val="TableText"/>
            </w:pPr>
          </w:p>
        </w:tc>
        <w:tc>
          <w:tcPr>
            <w:tcW w:w="630" w:type="dxa"/>
            <w:shd w:val="clear" w:color="auto" w:fill="auto"/>
          </w:tcPr>
          <w:p w:rsidR="00BD49DE" w:rsidRPr="009A6C54" w:rsidRDefault="00BD49DE" w:rsidP="00654B29">
            <w:pPr>
              <w:pStyle w:val="TableText"/>
            </w:pPr>
          </w:p>
        </w:tc>
        <w:tc>
          <w:tcPr>
            <w:tcW w:w="720" w:type="dxa"/>
            <w:shd w:val="clear" w:color="auto" w:fill="auto"/>
          </w:tcPr>
          <w:p w:rsidR="00BD49DE" w:rsidRPr="009A6C54" w:rsidRDefault="00BD49DE" w:rsidP="00654B29">
            <w:pPr>
              <w:pStyle w:val="TableText"/>
            </w:pPr>
          </w:p>
        </w:tc>
        <w:tc>
          <w:tcPr>
            <w:tcW w:w="1890" w:type="dxa"/>
            <w:shd w:val="clear" w:color="auto" w:fill="auto"/>
          </w:tcPr>
          <w:p w:rsidR="00BD49DE" w:rsidRPr="009A6C54" w:rsidRDefault="00BD49DE" w:rsidP="00654B29">
            <w:pPr>
              <w:pStyle w:val="TableText"/>
            </w:pPr>
            <w:r w:rsidRPr="009A6C54">
              <w:t>Date/Time Of Message</w:t>
            </w:r>
          </w:p>
        </w:tc>
        <w:tc>
          <w:tcPr>
            <w:tcW w:w="2430" w:type="dxa"/>
            <w:shd w:val="clear" w:color="auto" w:fill="auto"/>
          </w:tcPr>
          <w:p w:rsidR="00BD49DE" w:rsidRPr="009A6C54" w:rsidRDefault="00BD49DE" w:rsidP="00654B29">
            <w:pPr>
              <w:pStyle w:val="TableText"/>
            </w:pPr>
            <w:r w:rsidRPr="009A6C54">
              <w:t>Date and time message was created</w:t>
            </w:r>
          </w:p>
        </w:tc>
      </w:tr>
      <w:tr w:rsidR="00BD49DE" w:rsidRPr="009A6C54" w:rsidTr="007050CF">
        <w:tc>
          <w:tcPr>
            <w:tcW w:w="1728" w:type="dxa"/>
            <w:shd w:val="clear" w:color="auto" w:fill="auto"/>
          </w:tcPr>
          <w:p w:rsidR="00BD49DE" w:rsidRPr="009A6C54" w:rsidRDefault="00BD49DE" w:rsidP="00654B29">
            <w:pPr>
              <w:pStyle w:val="TableText"/>
            </w:pPr>
            <w:r w:rsidRPr="009A6C54">
              <w:t>8</w:t>
            </w:r>
          </w:p>
        </w:tc>
        <w:tc>
          <w:tcPr>
            <w:tcW w:w="810" w:type="dxa"/>
            <w:shd w:val="clear" w:color="auto" w:fill="auto"/>
          </w:tcPr>
          <w:p w:rsidR="00BD49DE" w:rsidRPr="009A6C54" w:rsidRDefault="00BD49DE" w:rsidP="00654B29">
            <w:pPr>
              <w:pStyle w:val="TableText"/>
            </w:pPr>
            <w:r w:rsidRPr="009A6C54">
              <w:t>40</w:t>
            </w:r>
          </w:p>
        </w:tc>
        <w:tc>
          <w:tcPr>
            <w:tcW w:w="720" w:type="dxa"/>
            <w:shd w:val="clear" w:color="auto" w:fill="auto"/>
          </w:tcPr>
          <w:p w:rsidR="00BD49DE" w:rsidRPr="009A6C54" w:rsidRDefault="00BD49DE" w:rsidP="00654B29">
            <w:pPr>
              <w:pStyle w:val="TableText"/>
            </w:pPr>
            <w:r w:rsidRPr="009A6C54">
              <w:t>ST</w:t>
            </w:r>
          </w:p>
        </w:tc>
        <w:tc>
          <w:tcPr>
            <w:tcW w:w="810" w:type="dxa"/>
            <w:shd w:val="clear" w:color="auto" w:fill="auto"/>
          </w:tcPr>
          <w:p w:rsidR="00BD49DE" w:rsidRPr="009A6C54" w:rsidRDefault="00BD49DE" w:rsidP="00654B29">
            <w:pPr>
              <w:pStyle w:val="TableText"/>
            </w:pPr>
          </w:p>
        </w:tc>
        <w:tc>
          <w:tcPr>
            <w:tcW w:w="630" w:type="dxa"/>
            <w:shd w:val="clear" w:color="auto" w:fill="auto"/>
          </w:tcPr>
          <w:p w:rsidR="00BD49DE" w:rsidRPr="009A6C54" w:rsidRDefault="00BD49DE" w:rsidP="00654B29">
            <w:pPr>
              <w:pStyle w:val="TableText"/>
            </w:pPr>
          </w:p>
        </w:tc>
        <w:tc>
          <w:tcPr>
            <w:tcW w:w="720" w:type="dxa"/>
            <w:shd w:val="clear" w:color="auto" w:fill="auto"/>
          </w:tcPr>
          <w:p w:rsidR="00BD49DE" w:rsidRPr="009A6C54" w:rsidRDefault="00BD49DE" w:rsidP="00654B29">
            <w:pPr>
              <w:pStyle w:val="TableText"/>
            </w:pPr>
          </w:p>
        </w:tc>
        <w:tc>
          <w:tcPr>
            <w:tcW w:w="1890" w:type="dxa"/>
            <w:shd w:val="clear" w:color="auto" w:fill="auto"/>
          </w:tcPr>
          <w:p w:rsidR="00BD49DE" w:rsidRPr="009A6C54" w:rsidRDefault="00BD49DE" w:rsidP="00654B29">
            <w:pPr>
              <w:pStyle w:val="TableText"/>
            </w:pPr>
            <w:r w:rsidRPr="009A6C54">
              <w:t>Security</w:t>
            </w:r>
          </w:p>
        </w:tc>
        <w:tc>
          <w:tcPr>
            <w:tcW w:w="2430" w:type="dxa"/>
            <w:shd w:val="clear" w:color="auto" w:fill="auto"/>
          </w:tcPr>
          <w:p w:rsidR="00BD49DE" w:rsidRPr="009A6C54" w:rsidRDefault="00BD49DE" w:rsidP="00654B29">
            <w:pPr>
              <w:pStyle w:val="TableText"/>
            </w:pPr>
            <w:r w:rsidRPr="009A6C54">
              <w:t>Not used</w:t>
            </w:r>
          </w:p>
        </w:tc>
      </w:tr>
      <w:tr w:rsidR="00BD49DE" w:rsidRPr="009A6C54" w:rsidTr="007050CF">
        <w:tc>
          <w:tcPr>
            <w:tcW w:w="1728" w:type="dxa"/>
            <w:shd w:val="clear" w:color="auto" w:fill="auto"/>
          </w:tcPr>
          <w:p w:rsidR="00BD49DE" w:rsidRPr="009A6C54" w:rsidRDefault="00BD49DE" w:rsidP="00654B29">
            <w:pPr>
              <w:pStyle w:val="TableText"/>
            </w:pPr>
            <w:r w:rsidRPr="009A6C54">
              <w:t>9</w:t>
            </w:r>
          </w:p>
        </w:tc>
        <w:tc>
          <w:tcPr>
            <w:tcW w:w="810" w:type="dxa"/>
            <w:shd w:val="clear" w:color="auto" w:fill="auto"/>
          </w:tcPr>
          <w:p w:rsidR="00BD49DE" w:rsidRPr="009A6C54" w:rsidRDefault="00BD49DE" w:rsidP="00654B29">
            <w:pPr>
              <w:pStyle w:val="TableText"/>
            </w:pPr>
            <w:r w:rsidRPr="009A6C54">
              <w:t>7</w:t>
            </w:r>
          </w:p>
        </w:tc>
        <w:tc>
          <w:tcPr>
            <w:tcW w:w="720" w:type="dxa"/>
            <w:shd w:val="clear" w:color="auto" w:fill="auto"/>
          </w:tcPr>
          <w:p w:rsidR="00BD49DE" w:rsidRPr="009A6C54" w:rsidRDefault="00BD49DE" w:rsidP="00654B29">
            <w:pPr>
              <w:pStyle w:val="TableText"/>
            </w:pPr>
            <w:r w:rsidRPr="009A6C54">
              <w:t>CM</w:t>
            </w:r>
          </w:p>
        </w:tc>
        <w:tc>
          <w:tcPr>
            <w:tcW w:w="810" w:type="dxa"/>
            <w:shd w:val="clear" w:color="auto" w:fill="auto"/>
          </w:tcPr>
          <w:p w:rsidR="00BD49DE" w:rsidRPr="009A6C54" w:rsidRDefault="00BD49DE" w:rsidP="00654B29">
            <w:pPr>
              <w:pStyle w:val="TableText"/>
            </w:pPr>
            <w:r w:rsidRPr="009A6C54">
              <w:t>R</w:t>
            </w:r>
          </w:p>
        </w:tc>
        <w:tc>
          <w:tcPr>
            <w:tcW w:w="630" w:type="dxa"/>
            <w:shd w:val="clear" w:color="auto" w:fill="auto"/>
          </w:tcPr>
          <w:p w:rsidR="00BD49DE" w:rsidRPr="009A6C54" w:rsidRDefault="00BD49DE" w:rsidP="00654B29">
            <w:pPr>
              <w:pStyle w:val="TableText"/>
            </w:pPr>
          </w:p>
        </w:tc>
        <w:tc>
          <w:tcPr>
            <w:tcW w:w="720" w:type="dxa"/>
            <w:shd w:val="clear" w:color="auto" w:fill="auto"/>
          </w:tcPr>
          <w:p w:rsidR="00BD49DE" w:rsidRPr="009A6C54" w:rsidRDefault="00BD49DE" w:rsidP="00654B29">
            <w:pPr>
              <w:pStyle w:val="TableText"/>
            </w:pPr>
            <w:r w:rsidRPr="009A6C54">
              <w:t>0076</w:t>
            </w:r>
          </w:p>
          <w:p w:rsidR="007C273C" w:rsidRPr="009A6C54" w:rsidRDefault="007C273C" w:rsidP="00654B29">
            <w:pPr>
              <w:pStyle w:val="TableText"/>
            </w:pPr>
            <w:r w:rsidRPr="009A6C54">
              <w:t>0003</w:t>
            </w:r>
          </w:p>
        </w:tc>
        <w:tc>
          <w:tcPr>
            <w:tcW w:w="1890" w:type="dxa"/>
            <w:shd w:val="clear" w:color="auto" w:fill="auto"/>
          </w:tcPr>
          <w:p w:rsidR="00BD49DE" w:rsidRPr="009A6C54" w:rsidRDefault="000E68DB" w:rsidP="00654B29">
            <w:pPr>
              <w:pStyle w:val="TableText"/>
            </w:pPr>
            <w:r w:rsidRPr="009A6C54">
              <w:t xml:space="preserve">Message Type </w:t>
            </w:r>
          </w:p>
        </w:tc>
        <w:tc>
          <w:tcPr>
            <w:tcW w:w="2430" w:type="dxa"/>
            <w:shd w:val="clear" w:color="auto" w:fill="auto"/>
          </w:tcPr>
          <w:p w:rsidR="00BD49DE" w:rsidRPr="009A6C54" w:rsidRDefault="000E68DB" w:rsidP="00654B29">
            <w:pPr>
              <w:pStyle w:val="TableText"/>
            </w:pPr>
            <w:r w:rsidRPr="009A6C54">
              <w:t>2 Components</w:t>
            </w:r>
          </w:p>
          <w:p w:rsidR="007C273C" w:rsidRPr="009A6C54" w:rsidRDefault="007C273C" w:rsidP="00654B29">
            <w:pPr>
              <w:pStyle w:val="TableText"/>
            </w:pPr>
            <w:r w:rsidRPr="009A6C54">
              <w:t>Component 1: Refer to Table 0076</w:t>
            </w:r>
          </w:p>
          <w:p w:rsidR="007C273C" w:rsidRPr="009A6C54" w:rsidRDefault="007C273C" w:rsidP="00654B29">
            <w:pPr>
              <w:pStyle w:val="TableText"/>
            </w:pPr>
            <w:r w:rsidRPr="009A6C54">
              <w:t>Component 2: Refer to Table 0003</w:t>
            </w:r>
          </w:p>
        </w:tc>
      </w:tr>
      <w:tr w:rsidR="00BD49DE" w:rsidRPr="009A6C54" w:rsidTr="007050CF">
        <w:tc>
          <w:tcPr>
            <w:tcW w:w="1728" w:type="dxa"/>
            <w:shd w:val="clear" w:color="auto" w:fill="auto"/>
          </w:tcPr>
          <w:p w:rsidR="00BD49DE" w:rsidRPr="009A6C54" w:rsidRDefault="00BD49DE" w:rsidP="00654B29">
            <w:pPr>
              <w:pStyle w:val="TableText"/>
            </w:pPr>
            <w:r w:rsidRPr="009A6C54">
              <w:t>10</w:t>
            </w:r>
          </w:p>
        </w:tc>
        <w:tc>
          <w:tcPr>
            <w:tcW w:w="810" w:type="dxa"/>
            <w:shd w:val="clear" w:color="auto" w:fill="auto"/>
          </w:tcPr>
          <w:p w:rsidR="00BD49DE" w:rsidRPr="009A6C54" w:rsidRDefault="00BD49DE" w:rsidP="00654B29">
            <w:pPr>
              <w:pStyle w:val="TableText"/>
            </w:pPr>
            <w:r w:rsidRPr="009A6C54">
              <w:t>20</w:t>
            </w:r>
          </w:p>
        </w:tc>
        <w:tc>
          <w:tcPr>
            <w:tcW w:w="720" w:type="dxa"/>
            <w:shd w:val="clear" w:color="auto" w:fill="auto"/>
          </w:tcPr>
          <w:p w:rsidR="00BD49DE" w:rsidRPr="009A6C54" w:rsidRDefault="00BD49DE" w:rsidP="00654B29">
            <w:pPr>
              <w:pStyle w:val="TableText"/>
            </w:pPr>
            <w:r w:rsidRPr="009A6C54">
              <w:t>ST</w:t>
            </w:r>
          </w:p>
        </w:tc>
        <w:tc>
          <w:tcPr>
            <w:tcW w:w="810" w:type="dxa"/>
            <w:shd w:val="clear" w:color="auto" w:fill="auto"/>
          </w:tcPr>
          <w:p w:rsidR="00BD49DE" w:rsidRPr="009A6C54" w:rsidRDefault="00BD49DE" w:rsidP="00654B29">
            <w:pPr>
              <w:pStyle w:val="TableText"/>
            </w:pPr>
            <w:r w:rsidRPr="009A6C54">
              <w:t>R</w:t>
            </w:r>
          </w:p>
        </w:tc>
        <w:tc>
          <w:tcPr>
            <w:tcW w:w="630" w:type="dxa"/>
            <w:shd w:val="clear" w:color="auto" w:fill="auto"/>
          </w:tcPr>
          <w:p w:rsidR="00BD49DE" w:rsidRPr="009A6C54" w:rsidRDefault="00BD49DE" w:rsidP="00654B29">
            <w:pPr>
              <w:pStyle w:val="TableText"/>
            </w:pPr>
          </w:p>
        </w:tc>
        <w:tc>
          <w:tcPr>
            <w:tcW w:w="720" w:type="dxa"/>
            <w:shd w:val="clear" w:color="auto" w:fill="auto"/>
          </w:tcPr>
          <w:p w:rsidR="00BD49DE" w:rsidRPr="009A6C54" w:rsidRDefault="00BD49DE" w:rsidP="00654B29">
            <w:pPr>
              <w:pStyle w:val="TableText"/>
            </w:pPr>
          </w:p>
        </w:tc>
        <w:tc>
          <w:tcPr>
            <w:tcW w:w="1890" w:type="dxa"/>
            <w:shd w:val="clear" w:color="auto" w:fill="auto"/>
          </w:tcPr>
          <w:p w:rsidR="00BD49DE" w:rsidRPr="009A6C54" w:rsidRDefault="00BD49DE" w:rsidP="00654B29">
            <w:pPr>
              <w:pStyle w:val="TableText"/>
            </w:pPr>
            <w:r w:rsidRPr="009A6C54">
              <w:t>Message Control ID</w:t>
            </w:r>
          </w:p>
        </w:tc>
        <w:tc>
          <w:tcPr>
            <w:tcW w:w="2430" w:type="dxa"/>
            <w:shd w:val="clear" w:color="auto" w:fill="auto"/>
          </w:tcPr>
          <w:p w:rsidR="00BD49DE" w:rsidRPr="009A6C54" w:rsidRDefault="00BD49DE" w:rsidP="00654B29">
            <w:pPr>
              <w:pStyle w:val="TableText"/>
            </w:pPr>
            <w:r w:rsidRPr="009A6C54">
              <w:t>Automatically generated by VISTA HL7 Package</w:t>
            </w:r>
          </w:p>
        </w:tc>
      </w:tr>
      <w:tr w:rsidR="00BD49DE" w:rsidRPr="009A6C54" w:rsidTr="007050CF">
        <w:tc>
          <w:tcPr>
            <w:tcW w:w="1728" w:type="dxa"/>
            <w:shd w:val="clear" w:color="auto" w:fill="auto"/>
          </w:tcPr>
          <w:p w:rsidR="00BD49DE" w:rsidRPr="009A6C54" w:rsidRDefault="00BD49DE" w:rsidP="00654B29">
            <w:pPr>
              <w:pStyle w:val="TableText"/>
            </w:pPr>
            <w:r w:rsidRPr="009A6C54">
              <w:t>11</w:t>
            </w:r>
          </w:p>
        </w:tc>
        <w:tc>
          <w:tcPr>
            <w:tcW w:w="810" w:type="dxa"/>
            <w:shd w:val="clear" w:color="auto" w:fill="auto"/>
          </w:tcPr>
          <w:p w:rsidR="00BD49DE" w:rsidRPr="009A6C54" w:rsidRDefault="00BD49DE" w:rsidP="00654B29">
            <w:pPr>
              <w:pStyle w:val="TableText"/>
            </w:pPr>
            <w:r w:rsidRPr="009A6C54">
              <w:t>1</w:t>
            </w:r>
          </w:p>
        </w:tc>
        <w:tc>
          <w:tcPr>
            <w:tcW w:w="720" w:type="dxa"/>
            <w:shd w:val="clear" w:color="auto" w:fill="auto"/>
          </w:tcPr>
          <w:p w:rsidR="00BD49DE" w:rsidRPr="009A6C54" w:rsidRDefault="00BD49DE" w:rsidP="00654B29">
            <w:pPr>
              <w:pStyle w:val="TableText"/>
            </w:pPr>
            <w:r w:rsidRPr="009A6C54">
              <w:t>ID</w:t>
            </w:r>
          </w:p>
        </w:tc>
        <w:tc>
          <w:tcPr>
            <w:tcW w:w="810" w:type="dxa"/>
            <w:shd w:val="clear" w:color="auto" w:fill="auto"/>
          </w:tcPr>
          <w:p w:rsidR="00BD49DE" w:rsidRPr="009A6C54" w:rsidRDefault="00BD49DE" w:rsidP="00654B29">
            <w:pPr>
              <w:pStyle w:val="TableText"/>
            </w:pPr>
            <w:r w:rsidRPr="009A6C54">
              <w:t>R</w:t>
            </w:r>
          </w:p>
        </w:tc>
        <w:tc>
          <w:tcPr>
            <w:tcW w:w="630" w:type="dxa"/>
            <w:shd w:val="clear" w:color="auto" w:fill="auto"/>
          </w:tcPr>
          <w:p w:rsidR="00BD49DE" w:rsidRPr="009A6C54" w:rsidRDefault="00BD49DE" w:rsidP="00654B29">
            <w:pPr>
              <w:pStyle w:val="TableText"/>
            </w:pPr>
          </w:p>
        </w:tc>
        <w:tc>
          <w:tcPr>
            <w:tcW w:w="720" w:type="dxa"/>
            <w:shd w:val="clear" w:color="auto" w:fill="auto"/>
          </w:tcPr>
          <w:p w:rsidR="00BD49DE" w:rsidRPr="009A6C54" w:rsidRDefault="00BD49DE" w:rsidP="00654B29">
            <w:pPr>
              <w:pStyle w:val="TableText"/>
            </w:pPr>
            <w:r w:rsidRPr="009A6C54">
              <w:t>0103</w:t>
            </w:r>
          </w:p>
        </w:tc>
        <w:tc>
          <w:tcPr>
            <w:tcW w:w="1890" w:type="dxa"/>
            <w:shd w:val="clear" w:color="auto" w:fill="auto"/>
          </w:tcPr>
          <w:p w:rsidR="00BD49DE" w:rsidRPr="009A6C54" w:rsidRDefault="00BD49DE" w:rsidP="00654B29">
            <w:pPr>
              <w:pStyle w:val="TableText"/>
            </w:pPr>
            <w:r w:rsidRPr="009A6C54">
              <w:t>Processing ID</w:t>
            </w:r>
          </w:p>
        </w:tc>
        <w:tc>
          <w:tcPr>
            <w:tcW w:w="2430" w:type="dxa"/>
            <w:shd w:val="clear" w:color="auto" w:fill="auto"/>
          </w:tcPr>
          <w:p w:rsidR="00BD49DE" w:rsidRPr="009A6C54" w:rsidRDefault="00BD49DE" w:rsidP="00654B29">
            <w:pPr>
              <w:pStyle w:val="TableText"/>
            </w:pPr>
            <w:r w:rsidRPr="009A6C54">
              <w:t>P (production)</w:t>
            </w:r>
          </w:p>
        </w:tc>
      </w:tr>
      <w:tr w:rsidR="00BD49DE" w:rsidRPr="009A6C54" w:rsidTr="007050CF">
        <w:tc>
          <w:tcPr>
            <w:tcW w:w="1728" w:type="dxa"/>
            <w:shd w:val="clear" w:color="auto" w:fill="auto"/>
          </w:tcPr>
          <w:p w:rsidR="00BD49DE" w:rsidRPr="009A6C54" w:rsidRDefault="00BD49DE" w:rsidP="00654B29">
            <w:pPr>
              <w:pStyle w:val="TableText"/>
            </w:pPr>
            <w:r w:rsidRPr="009A6C54">
              <w:t>12</w:t>
            </w:r>
          </w:p>
        </w:tc>
        <w:tc>
          <w:tcPr>
            <w:tcW w:w="810" w:type="dxa"/>
            <w:shd w:val="clear" w:color="auto" w:fill="auto"/>
          </w:tcPr>
          <w:p w:rsidR="00BD49DE" w:rsidRPr="009A6C54" w:rsidRDefault="00BD49DE" w:rsidP="00654B29">
            <w:pPr>
              <w:pStyle w:val="TableText"/>
            </w:pPr>
            <w:r w:rsidRPr="009A6C54">
              <w:t>8</w:t>
            </w:r>
          </w:p>
        </w:tc>
        <w:tc>
          <w:tcPr>
            <w:tcW w:w="720" w:type="dxa"/>
            <w:shd w:val="clear" w:color="auto" w:fill="auto"/>
          </w:tcPr>
          <w:p w:rsidR="00BD49DE" w:rsidRPr="009A6C54" w:rsidRDefault="00BD49DE" w:rsidP="00654B29">
            <w:pPr>
              <w:pStyle w:val="TableText"/>
            </w:pPr>
            <w:r w:rsidRPr="009A6C54">
              <w:t>ID</w:t>
            </w:r>
          </w:p>
        </w:tc>
        <w:tc>
          <w:tcPr>
            <w:tcW w:w="810" w:type="dxa"/>
            <w:shd w:val="clear" w:color="auto" w:fill="auto"/>
          </w:tcPr>
          <w:p w:rsidR="00BD49DE" w:rsidRPr="009A6C54" w:rsidRDefault="00BD49DE" w:rsidP="00654B29">
            <w:pPr>
              <w:pStyle w:val="TableText"/>
            </w:pPr>
            <w:r w:rsidRPr="009A6C54">
              <w:t>R</w:t>
            </w:r>
          </w:p>
        </w:tc>
        <w:tc>
          <w:tcPr>
            <w:tcW w:w="630" w:type="dxa"/>
            <w:shd w:val="clear" w:color="auto" w:fill="auto"/>
          </w:tcPr>
          <w:p w:rsidR="00BD49DE" w:rsidRPr="009A6C54" w:rsidRDefault="00BD49DE" w:rsidP="00654B29">
            <w:pPr>
              <w:pStyle w:val="TableText"/>
            </w:pPr>
          </w:p>
        </w:tc>
        <w:tc>
          <w:tcPr>
            <w:tcW w:w="720" w:type="dxa"/>
            <w:shd w:val="clear" w:color="auto" w:fill="auto"/>
          </w:tcPr>
          <w:p w:rsidR="00BD49DE" w:rsidRPr="009A6C54" w:rsidRDefault="00BD49DE" w:rsidP="00654B29">
            <w:pPr>
              <w:pStyle w:val="TableText"/>
            </w:pPr>
            <w:r w:rsidRPr="009A6C54">
              <w:t>0104</w:t>
            </w:r>
          </w:p>
        </w:tc>
        <w:tc>
          <w:tcPr>
            <w:tcW w:w="1890" w:type="dxa"/>
            <w:shd w:val="clear" w:color="auto" w:fill="auto"/>
          </w:tcPr>
          <w:p w:rsidR="00BD49DE" w:rsidRPr="009A6C54" w:rsidRDefault="00BD49DE" w:rsidP="00654B29">
            <w:pPr>
              <w:pStyle w:val="TableText"/>
            </w:pPr>
            <w:r w:rsidRPr="009A6C54">
              <w:t>Version ID</w:t>
            </w:r>
          </w:p>
        </w:tc>
        <w:tc>
          <w:tcPr>
            <w:tcW w:w="2430" w:type="dxa"/>
            <w:shd w:val="clear" w:color="auto" w:fill="auto"/>
          </w:tcPr>
          <w:p w:rsidR="00BD49DE" w:rsidRPr="009A6C54" w:rsidRDefault="00BD49DE" w:rsidP="00654B29">
            <w:pPr>
              <w:pStyle w:val="TableText"/>
            </w:pPr>
            <w:r w:rsidRPr="009A6C54">
              <w:t>2.3 (Version 2.3)</w:t>
            </w:r>
          </w:p>
        </w:tc>
      </w:tr>
      <w:tr w:rsidR="00BD49DE" w:rsidRPr="009A6C54" w:rsidTr="007050CF">
        <w:tc>
          <w:tcPr>
            <w:tcW w:w="1728" w:type="dxa"/>
            <w:shd w:val="clear" w:color="auto" w:fill="auto"/>
          </w:tcPr>
          <w:p w:rsidR="00BD49DE" w:rsidRPr="009A6C54" w:rsidRDefault="00BD49DE" w:rsidP="00654B29">
            <w:pPr>
              <w:pStyle w:val="TableText"/>
            </w:pPr>
            <w:r w:rsidRPr="009A6C54">
              <w:t>13</w:t>
            </w:r>
          </w:p>
        </w:tc>
        <w:tc>
          <w:tcPr>
            <w:tcW w:w="810" w:type="dxa"/>
            <w:shd w:val="clear" w:color="auto" w:fill="auto"/>
          </w:tcPr>
          <w:p w:rsidR="00BD49DE" w:rsidRPr="009A6C54" w:rsidRDefault="00BD49DE" w:rsidP="00654B29">
            <w:pPr>
              <w:pStyle w:val="TableText"/>
            </w:pPr>
            <w:r w:rsidRPr="009A6C54">
              <w:t>15</w:t>
            </w:r>
          </w:p>
        </w:tc>
        <w:tc>
          <w:tcPr>
            <w:tcW w:w="720" w:type="dxa"/>
            <w:shd w:val="clear" w:color="auto" w:fill="auto"/>
          </w:tcPr>
          <w:p w:rsidR="00BD49DE" w:rsidRPr="009A6C54" w:rsidRDefault="00BD49DE" w:rsidP="00654B29">
            <w:pPr>
              <w:pStyle w:val="TableText"/>
            </w:pPr>
            <w:r w:rsidRPr="009A6C54">
              <w:t>NM</w:t>
            </w:r>
          </w:p>
        </w:tc>
        <w:tc>
          <w:tcPr>
            <w:tcW w:w="810" w:type="dxa"/>
            <w:shd w:val="clear" w:color="auto" w:fill="auto"/>
          </w:tcPr>
          <w:p w:rsidR="00BD49DE" w:rsidRPr="009A6C54" w:rsidRDefault="00BD49DE" w:rsidP="00654B29">
            <w:pPr>
              <w:pStyle w:val="TableText"/>
            </w:pPr>
          </w:p>
        </w:tc>
        <w:tc>
          <w:tcPr>
            <w:tcW w:w="630" w:type="dxa"/>
            <w:shd w:val="clear" w:color="auto" w:fill="auto"/>
          </w:tcPr>
          <w:p w:rsidR="00BD49DE" w:rsidRPr="009A6C54" w:rsidRDefault="00BD49DE" w:rsidP="00654B29">
            <w:pPr>
              <w:pStyle w:val="TableText"/>
            </w:pPr>
          </w:p>
        </w:tc>
        <w:tc>
          <w:tcPr>
            <w:tcW w:w="720" w:type="dxa"/>
            <w:shd w:val="clear" w:color="auto" w:fill="auto"/>
          </w:tcPr>
          <w:p w:rsidR="00BD49DE" w:rsidRPr="009A6C54" w:rsidRDefault="00BD49DE" w:rsidP="00654B29">
            <w:pPr>
              <w:pStyle w:val="TableText"/>
            </w:pPr>
          </w:p>
        </w:tc>
        <w:tc>
          <w:tcPr>
            <w:tcW w:w="1890" w:type="dxa"/>
            <w:shd w:val="clear" w:color="auto" w:fill="auto"/>
          </w:tcPr>
          <w:p w:rsidR="00BD49DE" w:rsidRPr="009A6C54" w:rsidRDefault="00BD49DE" w:rsidP="00654B29">
            <w:pPr>
              <w:pStyle w:val="TableText"/>
            </w:pPr>
            <w:r w:rsidRPr="009A6C54">
              <w:t>Sequence Number</w:t>
            </w:r>
          </w:p>
        </w:tc>
        <w:tc>
          <w:tcPr>
            <w:tcW w:w="2430" w:type="dxa"/>
            <w:shd w:val="clear" w:color="auto" w:fill="auto"/>
          </w:tcPr>
          <w:p w:rsidR="00BD49DE" w:rsidRPr="009A6C54" w:rsidRDefault="00BD49DE" w:rsidP="00654B29">
            <w:pPr>
              <w:pStyle w:val="TableText"/>
            </w:pPr>
            <w:r w:rsidRPr="009A6C54">
              <w:t>Not used</w:t>
            </w:r>
          </w:p>
        </w:tc>
      </w:tr>
      <w:tr w:rsidR="00BD49DE" w:rsidRPr="009A6C54" w:rsidTr="007050CF">
        <w:tc>
          <w:tcPr>
            <w:tcW w:w="1728" w:type="dxa"/>
            <w:shd w:val="clear" w:color="auto" w:fill="auto"/>
          </w:tcPr>
          <w:p w:rsidR="00BD49DE" w:rsidRPr="009A6C54" w:rsidRDefault="00BD49DE" w:rsidP="00654B29">
            <w:pPr>
              <w:pStyle w:val="TableText"/>
            </w:pPr>
            <w:r w:rsidRPr="009A6C54">
              <w:t>14</w:t>
            </w:r>
          </w:p>
        </w:tc>
        <w:tc>
          <w:tcPr>
            <w:tcW w:w="810" w:type="dxa"/>
            <w:shd w:val="clear" w:color="auto" w:fill="auto"/>
          </w:tcPr>
          <w:p w:rsidR="00BD49DE" w:rsidRPr="009A6C54" w:rsidRDefault="00BD49DE" w:rsidP="00654B29">
            <w:pPr>
              <w:pStyle w:val="TableText"/>
            </w:pPr>
            <w:r w:rsidRPr="009A6C54">
              <w:t>180</w:t>
            </w:r>
          </w:p>
        </w:tc>
        <w:tc>
          <w:tcPr>
            <w:tcW w:w="720" w:type="dxa"/>
            <w:shd w:val="clear" w:color="auto" w:fill="auto"/>
          </w:tcPr>
          <w:p w:rsidR="00BD49DE" w:rsidRPr="009A6C54" w:rsidRDefault="00BD49DE" w:rsidP="00654B29">
            <w:pPr>
              <w:pStyle w:val="TableText"/>
            </w:pPr>
            <w:r w:rsidRPr="009A6C54">
              <w:t>ST</w:t>
            </w:r>
          </w:p>
        </w:tc>
        <w:tc>
          <w:tcPr>
            <w:tcW w:w="810" w:type="dxa"/>
            <w:shd w:val="clear" w:color="auto" w:fill="auto"/>
          </w:tcPr>
          <w:p w:rsidR="00BD49DE" w:rsidRPr="009A6C54" w:rsidRDefault="00BD49DE" w:rsidP="00654B29">
            <w:pPr>
              <w:pStyle w:val="TableText"/>
            </w:pPr>
          </w:p>
        </w:tc>
        <w:tc>
          <w:tcPr>
            <w:tcW w:w="630" w:type="dxa"/>
            <w:shd w:val="clear" w:color="auto" w:fill="auto"/>
          </w:tcPr>
          <w:p w:rsidR="00BD49DE" w:rsidRPr="009A6C54" w:rsidRDefault="00BD49DE" w:rsidP="00654B29">
            <w:pPr>
              <w:pStyle w:val="TableText"/>
            </w:pPr>
          </w:p>
        </w:tc>
        <w:tc>
          <w:tcPr>
            <w:tcW w:w="720" w:type="dxa"/>
            <w:shd w:val="clear" w:color="auto" w:fill="auto"/>
          </w:tcPr>
          <w:p w:rsidR="00BD49DE" w:rsidRPr="009A6C54" w:rsidRDefault="00BD49DE" w:rsidP="00654B29">
            <w:pPr>
              <w:pStyle w:val="TableText"/>
            </w:pPr>
          </w:p>
        </w:tc>
        <w:tc>
          <w:tcPr>
            <w:tcW w:w="1890" w:type="dxa"/>
            <w:shd w:val="clear" w:color="auto" w:fill="auto"/>
          </w:tcPr>
          <w:p w:rsidR="00BD49DE" w:rsidRPr="009A6C54" w:rsidRDefault="00BD49DE" w:rsidP="00654B29">
            <w:pPr>
              <w:pStyle w:val="TableText"/>
            </w:pPr>
            <w:r w:rsidRPr="009A6C54">
              <w:t>Continuation Pointer</w:t>
            </w:r>
          </w:p>
        </w:tc>
        <w:tc>
          <w:tcPr>
            <w:tcW w:w="2430" w:type="dxa"/>
            <w:shd w:val="clear" w:color="auto" w:fill="auto"/>
          </w:tcPr>
          <w:p w:rsidR="00BD49DE" w:rsidRPr="009A6C54" w:rsidRDefault="00BD49DE" w:rsidP="00654B29">
            <w:pPr>
              <w:pStyle w:val="TableText"/>
            </w:pPr>
            <w:r w:rsidRPr="009A6C54">
              <w:t>Not used</w:t>
            </w:r>
          </w:p>
        </w:tc>
      </w:tr>
      <w:tr w:rsidR="00BD49DE" w:rsidRPr="009A6C54" w:rsidTr="007050CF">
        <w:tc>
          <w:tcPr>
            <w:tcW w:w="1728" w:type="dxa"/>
            <w:shd w:val="clear" w:color="auto" w:fill="auto"/>
          </w:tcPr>
          <w:p w:rsidR="00BD49DE" w:rsidRPr="009A6C54" w:rsidRDefault="00BD49DE" w:rsidP="00654B29">
            <w:pPr>
              <w:pStyle w:val="TableText"/>
            </w:pPr>
            <w:r w:rsidRPr="009A6C54">
              <w:t>15</w:t>
            </w:r>
          </w:p>
        </w:tc>
        <w:tc>
          <w:tcPr>
            <w:tcW w:w="810" w:type="dxa"/>
            <w:shd w:val="clear" w:color="auto" w:fill="auto"/>
          </w:tcPr>
          <w:p w:rsidR="00BD49DE" w:rsidRPr="009A6C54" w:rsidRDefault="00BD49DE" w:rsidP="00654B29">
            <w:pPr>
              <w:pStyle w:val="TableText"/>
            </w:pPr>
            <w:r w:rsidRPr="009A6C54">
              <w:t>2</w:t>
            </w:r>
          </w:p>
        </w:tc>
        <w:tc>
          <w:tcPr>
            <w:tcW w:w="720" w:type="dxa"/>
            <w:shd w:val="clear" w:color="auto" w:fill="auto"/>
          </w:tcPr>
          <w:p w:rsidR="00BD49DE" w:rsidRPr="009A6C54" w:rsidRDefault="00BD49DE" w:rsidP="00654B29">
            <w:pPr>
              <w:pStyle w:val="TableText"/>
            </w:pPr>
            <w:r w:rsidRPr="009A6C54">
              <w:t>ID</w:t>
            </w:r>
          </w:p>
        </w:tc>
        <w:tc>
          <w:tcPr>
            <w:tcW w:w="810" w:type="dxa"/>
            <w:shd w:val="clear" w:color="auto" w:fill="auto"/>
          </w:tcPr>
          <w:p w:rsidR="00BD49DE" w:rsidRPr="009A6C54" w:rsidRDefault="00BD49DE" w:rsidP="00654B29">
            <w:pPr>
              <w:pStyle w:val="TableText"/>
            </w:pPr>
          </w:p>
        </w:tc>
        <w:tc>
          <w:tcPr>
            <w:tcW w:w="630" w:type="dxa"/>
            <w:shd w:val="clear" w:color="auto" w:fill="auto"/>
          </w:tcPr>
          <w:p w:rsidR="00BD49DE" w:rsidRPr="009A6C54" w:rsidRDefault="00BD49DE" w:rsidP="00654B29">
            <w:pPr>
              <w:pStyle w:val="TableText"/>
            </w:pPr>
          </w:p>
        </w:tc>
        <w:tc>
          <w:tcPr>
            <w:tcW w:w="720" w:type="dxa"/>
            <w:shd w:val="clear" w:color="auto" w:fill="auto"/>
          </w:tcPr>
          <w:p w:rsidR="00BD49DE" w:rsidRPr="009A6C54" w:rsidRDefault="00BD49DE" w:rsidP="00654B29">
            <w:pPr>
              <w:pStyle w:val="TableText"/>
            </w:pPr>
            <w:r w:rsidRPr="009A6C54">
              <w:t>0155</w:t>
            </w:r>
          </w:p>
        </w:tc>
        <w:tc>
          <w:tcPr>
            <w:tcW w:w="1890" w:type="dxa"/>
            <w:shd w:val="clear" w:color="auto" w:fill="auto"/>
          </w:tcPr>
          <w:p w:rsidR="00BD49DE" w:rsidRPr="009A6C54" w:rsidRDefault="00BD49DE" w:rsidP="00654B29">
            <w:pPr>
              <w:pStyle w:val="TableText"/>
            </w:pPr>
            <w:r w:rsidRPr="009A6C54">
              <w:t>Accept Acknowledgment Type</w:t>
            </w:r>
          </w:p>
        </w:tc>
        <w:tc>
          <w:tcPr>
            <w:tcW w:w="2430" w:type="dxa"/>
            <w:shd w:val="clear" w:color="auto" w:fill="auto"/>
          </w:tcPr>
          <w:p w:rsidR="00BD49DE" w:rsidRPr="009A6C54" w:rsidRDefault="00BD49DE" w:rsidP="00654B29">
            <w:pPr>
              <w:pStyle w:val="TableText"/>
            </w:pPr>
            <w:r w:rsidRPr="009A6C54">
              <w:t>NE (never acknowledge)</w:t>
            </w:r>
          </w:p>
        </w:tc>
      </w:tr>
      <w:tr w:rsidR="00BD49DE" w:rsidRPr="009A6C54" w:rsidTr="007050CF">
        <w:tc>
          <w:tcPr>
            <w:tcW w:w="1728" w:type="dxa"/>
            <w:shd w:val="clear" w:color="auto" w:fill="auto"/>
          </w:tcPr>
          <w:p w:rsidR="00BD49DE" w:rsidRPr="009A6C54" w:rsidRDefault="00BD49DE" w:rsidP="00654B29">
            <w:pPr>
              <w:pStyle w:val="TableText"/>
            </w:pPr>
            <w:r w:rsidRPr="009A6C54">
              <w:t>16</w:t>
            </w:r>
          </w:p>
        </w:tc>
        <w:tc>
          <w:tcPr>
            <w:tcW w:w="810" w:type="dxa"/>
            <w:shd w:val="clear" w:color="auto" w:fill="auto"/>
          </w:tcPr>
          <w:p w:rsidR="00BD49DE" w:rsidRPr="009A6C54" w:rsidRDefault="00BD49DE" w:rsidP="00654B29">
            <w:pPr>
              <w:pStyle w:val="TableText"/>
            </w:pPr>
            <w:r w:rsidRPr="009A6C54">
              <w:t>2</w:t>
            </w:r>
          </w:p>
        </w:tc>
        <w:tc>
          <w:tcPr>
            <w:tcW w:w="720" w:type="dxa"/>
            <w:shd w:val="clear" w:color="auto" w:fill="auto"/>
          </w:tcPr>
          <w:p w:rsidR="00BD49DE" w:rsidRPr="009A6C54" w:rsidRDefault="00BD49DE" w:rsidP="00654B29">
            <w:pPr>
              <w:pStyle w:val="TableText"/>
            </w:pPr>
            <w:r w:rsidRPr="009A6C54">
              <w:t>ID</w:t>
            </w:r>
          </w:p>
        </w:tc>
        <w:tc>
          <w:tcPr>
            <w:tcW w:w="810" w:type="dxa"/>
            <w:shd w:val="clear" w:color="auto" w:fill="auto"/>
          </w:tcPr>
          <w:p w:rsidR="00BD49DE" w:rsidRPr="009A6C54" w:rsidRDefault="00BD49DE" w:rsidP="00654B29">
            <w:pPr>
              <w:pStyle w:val="TableText"/>
            </w:pPr>
          </w:p>
        </w:tc>
        <w:tc>
          <w:tcPr>
            <w:tcW w:w="630" w:type="dxa"/>
            <w:shd w:val="clear" w:color="auto" w:fill="auto"/>
          </w:tcPr>
          <w:p w:rsidR="00BD49DE" w:rsidRPr="009A6C54" w:rsidRDefault="00BD49DE" w:rsidP="00654B29">
            <w:pPr>
              <w:pStyle w:val="TableText"/>
            </w:pPr>
          </w:p>
        </w:tc>
        <w:tc>
          <w:tcPr>
            <w:tcW w:w="720" w:type="dxa"/>
            <w:shd w:val="clear" w:color="auto" w:fill="auto"/>
          </w:tcPr>
          <w:p w:rsidR="00BD49DE" w:rsidRPr="009A6C54" w:rsidRDefault="00BD49DE" w:rsidP="00654B29">
            <w:pPr>
              <w:pStyle w:val="TableText"/>
            </w:pPr>
            <w:r w:rsidRPr="009A6C54">
              <w:t>0155</w:t>
            </w:r>
          </w:p>
        </w:tc>
        <w:tc>
          <w:tcPr>
            <w:tcW w:w="1890" w:type="dxa"/>
            <w:shd w:val="clear" w:color="auto" w:fill="auto"/>
          </w:tcPr>
          <w:p w:rsidR="00BD49DE" w:rsidRPr="009A6C54" w:rsidRDefault="00BD49DE" w:rsidP="00654B29">
            <w:pPr>
              <w:pStyle w:val="TableText"/>
            </w:pPr>
            <w:r w:rsidRPr="009A6C54">
              <w:t>Application Acknowledgment Type</w:t>
            </w:r>
          </w:p>
        </w:tc>
        <w:tc>
          <w:tcPr>
            <w:tcW w:w="2430" w:type="dxa"/>
            <w:shd w:val="clear" w:color="auto" w:fill="auto"/>
          </w:tcPr>
          <w:p w:rsidR="00BD49DE" w:rsidRPr="009A6C54" w:rsidRDefault="00BD49DE" w:rsidP="00654B29">
            <w:pPr>
              <w:pStyle w:val="TableText"/>
            </w:pPr>
            <w:r w:rsidRPr="009A6C54">
              <w:t>AL (always acknowledge)</w:t>
            </w:r>
          </w:p>
        </w:tc>
      </w:tr>
      <w:tr w:rsidR="00BD49DE" w:rsidRPr="009A6C54" w:rsidTr="007050CF">
        <w:tc>
          <w:tcPr>
            <w:tcW w:w="1728" w:type="dxa"/>
            <w:shd w:val="clear" w:color="auto" w:fill="auto"/>
          </w:tcPr>
          <w:p w:rsidR="00BD49DE" w:rsidRPr="009A6C54" w:rsidRDefault="00BD49DE" w:rsidP="00654B29">
            <w:pPr>
              <w:pStyle w:val="TableText"/>
            </w:pPr>
            <w:r w:rsidRPr="009A6C54">
              <w:t>17</w:t>
            </w:r>
          </w:p>
        </w:tc>
        <w:tc>
          <w:tcPr>
            <w:tcW w:w="810" w:type="dxa"/>
            <w:shd w:val="clear" w:color="auto" w:fill="auto"/>
          </w:tcPr>
          <w:p w:rsidR="00BD49DE" w:rsidRPr="009A6C54" w:rsidRDefault="00BD49DE" w:rsidP="00654B29">
            <w:pPr>
              <w:pStyle w:val="TableText"/>
            </w:pPr>
            <w:r w:rsidRPr="009A6C54">
              <w:t>2</w:t>
            </w:r>
          </w:p>
        </w:tc>
        <w:tc>
          <w:tcPr>
            <w:tcW w:w="720" w:type="dxa"/>
            <w:shd w:val="clear" w:color="auto" w:fill="auto"/>
          </w:tcPr>
          <w:p w:rsidR="00BD49DE" w:rsidRPr="009A6C54" w:rsidRDefault="00BD49DE" w:rsidP="00654B29">
            <w:pPr>
              <w:pStyle w:val="TableText"/>
            </w:pPr>
            <w:r w:rsidRPr="009A6C54">
              <w:t>ID</w:t>
            </w:r>
          </w:p>
        </w:tc>
        <w:tc>
          <w:tcPr>
            <w:tcW w:w="810" w:type="dxa"/>
            <w:shd w:val="clear" w:color="auto" w:fill="auto"/>
          </w:tcPr>
          <w:p w:rsidR="00BD49DE" w:rsidRPr="009A6C54" w:rsidRDefault="00BD49DE" w:rsidP="00654B29">
            <w:pPr>
              <w:pStyle w:val="TableText"/>
            </w:pPr>
          </w:p>
        </w:tc>
        <w:tc>
          <w:tcPr>
            <w:tcW w:w="630" w:type="dxa"/>
            <w:shd w:val="clear" w:color="auto" w:fill="auto"/>
          </w:tcPr>
          <w:p w:rsidR="00BD49DE" w:rsidRPr="009A6C54" w:rsidRDefault="00BD49DE" w:rsidP="00654B29">
            <w:pPr>
              <w:pStyle w:val="TableText"/>
            </w:pPr>
          </w:p>
        </w:tc>
        <w:tc>
          <w:tcPr>
            <w:tcW w:w="720" w:type="dxa"/>
            <w:shd w:val="clear" w:color="auto" w:fill="auto"/>
          </w:tcPr>
          <w:p w:rsidR="00BD49DE" w:rsidRPr="009A6C54" w:rsidRDefault="00BD49DE" w:rsidP="00654B29">
            <w:pPr>
              <w:pStyle w:val="TableText"/>
            </w:pPr>
          </w:p>
        </w:tc>
        <w:tc>
          <w:tcPr>
            <w:tcW w:w="1890" w:type="dxa"/>
            <w:shd w:val="clear" w:color="auto" w:fill="auto"/>
          </w:tcPr>
          <w:p w:rsidR="00BD49DE" w:rsidRPr="009A6C54" w:rsidRDefault="00BD49DE" w:rsidP="00654B29">
            <w:pPr>
              <w:pStyle w:val="TableText"/>
            </w:pPr>
            <w:r w:rsidRPr="009A6C54">
              <w:t>Country Code</w:t>
            </w:r>
          </w:p>
        </w:tc>
        <w:tc>
          <w:tcPr>
            <w:tcW w:w="2430" w:type="dxa"/>
            <w:shd w:val="clear" w:color="auto" w:fill="auto"/>
          </w:tcPr>
          <w:p w:rsidR="00BD49DE" w:rsidRPr="009A6C54" w:rsidRDefault="00BD49DE" w:rsidP="00654B29">
            <w:pPr>
              <w:pStyle w:val="TableText"/>
            </w:pPr>
            <w:r w:rsidRPr="009A6C54">
              <w:t>Not used</w:t>
            </w:r>
          </w:p>
        </w:tc>
      </w:tr>
      <w:tr w:rsidR="000E68DB" w:rsidRPr="009A6C54" w:rsidTr="00763B3E">
        <w:tc>
          <w:tcPr>
            <w:tcW w:w="9738" w:type="dxa"/>
            <w:gridSpan w:val="8"/>
            <w:shd w:val="clear" w:color="auto" w:fill="auto"/>
          </w:tcPr>
          <w:p w:rsidR="000E68DB" w:rsidRPr="009A6C54" w:rsidRDefault="000E68DB" w:rsidP="00654B29">
            <w:pPr>
              <w:pStyle w:val="TableText"/>
            </w:pPr>
            <w:r w:rsidRPr="009A6C54">
              <w:t>*AAC stands for Austin Automation Center.  The name of that facility has been changed to Austin Information Technology Center.</w:t>
            </w:r>
          </w:p>
        </w:tc>
      </w:tr>
    </w:tbl>
    <w:p w:rsidR="003539BA" w:rsidRPr="009A6C54" w:rsidRDefault="003539BA" w:rsidP="00B54464">
      <w:pPr>
        <w:pStyle w:val="Heading3"/>
        <w:tabs>
          <w:tab w:val="clear" w:pos="72"/>
          <w:tab w:val="clear" w:pos="720"/>
        </w:tabs>
        <w:ind w:left="360" w:hanging="360"/>
        <w:rPr>
          <w:lang w:val="en-US"/>
        </w:rPr>
      </w:pPr>
      <w:bookmarkStart w:id="324" w:name="_Toc11706710"/>
      <w:r w:rsidRPr="009A6C54">
        <w:t>BHS - Batch Header Segment</w:t>
      </w:r>
      <w:bookmarkEnd w:id="324"/>
    </w:p>
    <w:p w:rsidR="00660025" w:rsidRPr="009A6C54" w:rsidRDefault="00660025" w:rsidP="00741C15">
      <w:pPr>
        <w:pStyle w:val="Caption"/>
        <w:rPr>
          <w:lang w:val="en-US"/>
        </w:rPr>
      </w:pPr>
      <w:bookmarkStart w:id="325" w:name="_Toc11706885"/>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46</w:t>
      </w:r>
      <w:r w:rsidR="007F1C38">
        <w:rPr>
          <w:noProof/>
        </w:rPr>
        <w:fldChar w:fldCharType="end"/>
      </w:r>
      <w:r w:rsidRPr="009A6C54">
        <w:rPr>
          <w:lang w:val="en-US"/>
        </w:rPr>
        <w:t>: Batch Header Segment</w:t>
      </w:r>
      <w:bookmarkEnd w:id="325"/>
    </w:p>
    <w:tbl>
      <w:tblPr>
        <w:tblW w:w="965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72" w:type="dxa"/>
          <w:left w:w="29" w:type="dxa"/>
          <w:bottom w:w="72" w:type="dxa"/>
          <w:right w:w="29" w:type="dxa"/>
        </w:tblCellMar>
        <w:tblLook w:val="0000" w:firstRow="0" w:lastRow="0" w:firstColumn="0" w:lastColumn="0" w:noHBand="0" w:noVBand="0"/>
      </w:tblPr>
      <w:tblGrid>
        <w:gridCol w:w="725"/>
        <w:gridCol w:w="725"/>
        <w:gridCol w:w="725"/>
        <w:gridCol w:w="725"/>
        <w:gridCol w:w="725"/>
        <w:gridCol w:w="725"/>
        <w:gridCol w:w="2464"/>
        <w:gridCol w:w="2845"/>
      </w:tblGrid>
      <w:tr w:rsidR="00ED223E" w:rsidRPr="009A6C54" w:rsidTr="002B5785">
        <w:trPr>
          <w:tblHeader/>
        </w:trPr>
        <w:tc>
          <w:tcPr>
            <w:tcW w:w="725" w:type="dxa"/>
            <w:tcBorders>
              <w:top w:val="single" w:sz="12" w:space="0" w:color="auto"/>
              <w:bottom w:val="single" w:sz="6" w:space="0" w:color="auto"/>
            </w:tcBorders>
            <w:shd w:val="clear" w:color="auto" w:fill="BFBFBF"/>
          </w:tcPr>
          <w:p w:rsidR="00ED223E" w:rsidRPr="009A6C54" w:rsidRDefault="00ED223E" w:rsidP="00654B29">
            <w:pPr>
              <w:pStyle w:val="TableHeading"/>
            </w:pPr>
            <w:bookmarkStart w:id="326" w:name="ColumnTitle_43"/>
            <w:bookmarkEnd w:id="326"/>
            <w:r w:rsidRPr="009A6C54">
              <w:t>SEQ</w:t>
            </w:r>
          </w:p>
        </w:tc>
        <w:tc>
          <w:tcPr>
            <w:tcW w:w="725" w:type="dxa"/>
            <w:tcBorders>
              <w:top w:val="single" w:sz="12" w:space="0" w:color="auto"/>
              <w:bottom w:val="single" w:sz="6" w:space="0" w:color="auto"/>
            </w:tcBorders>
            <w:shd w:val="clear" w:color="auto" w:fill="BFBFBF"/>
          </w:tcPr>
          <w:p w:rsidR="00ED223E" w:rsidRPr="009A6C54" w:rsidRDefault="00ED223E" w:rsidP="00654B29">
            <w:pPr>
              <w:pStyle w:val="TableHeading"/>
            </w:pPr>
            <w:r w:rsidRPr="009A6C54">
              <w:t>LEN</w:t>
            </w:r>
          </w:p>
        </w:tc>
        <w:tc>
          <w:tcPr>
            <w:tcW w:w="725" w:type="dxa"/>
            <w:tcBorders>
              <w:top w:val="single" w:sz="12" w:space="0" w:color="auto"/>
              <w:bottom w:val="single" w:sz="6" w:space="0" w:color="auto"/>
            </w:tcBorders>
            <w:shd w:val="clear" w:color="auto" w:fill="BFBFBF"/>
          </w:tcPr>
          <w:p w:rsidR="00ED223E" w:rsidRPr="009A6C54" w:rsidRDefault="00ED223E" w:rsidP="00654B29">
            <w:pPr>
              <w:pStyle w:val="TableHeading"/>
            </w:pPr>
            <w:r w:rsidRPr="009A6C54">
              <w:t>DT</w:t>
            </w:r>
          </w:p>
        </w:tc>
        <w:tc>
          <w:tcPr>
            <w:tcW w:w="725" w:type="dxa"/>
            <w:tcBorders>
              <w:top w:val="single" w:sz="12" w:space="0" w:color="auto"/>
              <w:bottom w:val="single" w:sz="6" w:space="0" w:color="auto"/>
            </w:tcBorders>
            <w:shd w:val="clear" w:color="auto" w:fill="BFBFBF"/>
          </w:tcPr>
          <w:p w:rsidR="00ED223E" w:rsidRPr="009A6C54" w:rsidRDefault="00ED223E" w:rsidP="00654B29">
            <w:pPr>
              <w:pStyle w:val="TableHeading"/>
            </w:pPr>
            <w:r w:rsidRPr="009A6C54">
              <w:t>R/O</w:t>
            </w:r>
          </w:p>
        </w:tc>
        <w:tc>
          <w:tcPr>
            <w:tcW w:w="725" w:type="dxa"/>
            <w:tcBorders>
              <w:top w:val="single" w:sz="12" w:space="0" w:color="auto"/>
              <w:bottom w:val="single" w:sz="6" w:space="0" w:color="auto"/>
            </w:tcBorders>
            <w:shd w:val="clear" w:color="auto" w:fill="BFBFBF"/>
          </w:tcPr>
          <w:p w:rsidR="00ED223E" w:rsidRPr="009A6C54" w:rsidRDefault="00ED223E" w:rsidP="00654B29">
            <w:pPr>
              <w:pStyle w:val="TableHeading"/>
            </w:pPr>
            <w:r w:rsidRPr="009A6C54">
              <w:t>RP/#</w:t>
            </w:r>
          </w:p>
        </w:tc>
        <w:tc>
          <w:tcPr>
            <w:tcW w:w="725" w:type="dxa"/>
            <w:tcBorders>
              <w:top w:val="single" w:sz="12" w:space="0" w:color="auto"/>
              <w:bottom w:val="single" w:sz="6" w:space="0" w:color="auto"/>
            </w:tcBorders>
            <w:shd w:val="clear" w:color="auto" w:fill="BFBFBF"/>
          </w:tcPr>
          <w:p w:rsidR="00ED223E" w:rsidRPr="009A6C54" w:rsidRDefault="00ED223E" w:rsidP="00654B29">
            <w:pPr>
              <w:pStyle w:val="TableHeading"/>
            </w:pPr>
            <w:r w:rsidRPr="009A6C54">
              <w:t>TBL#</w:t>
            </w:r>
          </w:p>
        </w:tc>
        <w:tc>
          <w:tcPr>
            <w:tcW w:w="2464" w:type="dxa"/>
            <w:tcBorders>
              <w:top w:val="single" w:sz="12" w:space="0" w:color="auto"/>
              <w:bottom w:val="single" w:sz="6" w:space="0" w:color="auto"/>
            </w:tcBorders>
            <w:shd w:val="clear" w:color="auto" w:fill="BFBFBF"/>
          </w:tcPr>
          <w:p w:rsidR="00ED223E" w:rsidRPr="009A6C54" w:rsidRDefault="00ED223E" w:rsidP="00654B29">
            <w:pPr>
              <w:pStyle w:val="TableHeading"/>
            </w:pPr>
            <w:r w:rsidRPr="009A6C54">
              <w:t>ELEMENT NAME</w:t>
            </w:r>
          </w:p>
        </w:tc>
        <w:tc>
          <w:tcPr>
            <w:tcW w:w="2845" w:type="dxa"/>
            <w:tcBorders>
              <w:top w:val="single" w:sz="12" w:space="0" w:color="auto"/>
              <w:bottom w:val="single" w:sz="6" w:space="0" w:color="auto"/>
            </w:tcBorders>
            <w:shd w:val="clear" w:color="auto" w:fill="BFBFBF"/>
          </w:tcPr>
          <w:p w:rsidR="00ED223E" w:rsidRPr="009A6C54" w:rsidRDefault="00ED223E" w:rsidP="00654B29">
            <w:pPr>
              <w:pStyle w:val="TableHeading"/>
            </w:pPr>
            <w:r w:rsidRPr="009A6C54">
              <w:t>V</w:t>
            </w:r>
            <w:r w:rsidRPr="009A6C54">
              <w:rPr>
                <w:i/>
              </w:rPr>
              <w:t>IST</w:t>
            </w:r>
            <w:r w:rsidRPr="009A6C54">
              <w:t>A DESCRIPTION</w:t>
            </w:r>
          </w:p>
        </w:tc>
      </w:tr>
      <w:tr w:rsidR="00ED223E" w:rsidRPr="009A6C54" w:rsidTr="00654B29">
        <w:tc>
          <w:tcPr>
            <w:tcW w:w="725" w:type="dxa"/>
            <w:tcBorders>
              <w:top w:val="single" w:sz="6" w:space="0" w:color="auto"/>
            </w:tcBorders>
          </w:tcPr>
          <w:p w:rsidR="00ED223E" w:rsidRPr="009A6C54" w:rsidRDefault="00ED223E" w:rsidP="00654B29">
            <w:pPr>
              <w:pStyle w:val="TableText"/>
            </w:pPr>
            <w:r w:rsidRPr="009A6C54">
              <w:t>1</w:t>
            </w:r>
          </w:p>
        </w:tc>
        <w:tc>
          <w:tcPr>
            <w:tcW w:w="725" w:type="dxa"/>
            <w:tcBorders>
              <w:top w:val="single" w:sz="6" w:space="0" w:color="auto"/>
            </w:tcBorders>
          </w:tcPr>
          <w:p w:rsidR="00ED223E" w:rsidRPr="009A6C54" w:rsidRDefault="00ED223E" w:rsidP="00654B29">
            <w:pPr>
              <w:pStyle w:val="TableText"/>
            </w:pPr>
            <w:r w:rsidRPr="009A6C54">
              <w:t>1</w:t>
            </w:r>
          </w:p>
        </w:tc>
        <w:tc>
          <w:tcPr>
            <w:tcW w:w="725" w:type="dxa"/>
            <w:tcBorders>
              <w:top w:val="single" w:sz="6" w:space="0" w:color="auto"/>
            </w:tcBorders>
          </w:tcPr>
          <w:p w:rsidR="00ED223E" w:rsidRPr="009A6C54" w:rsidRDefault="00ED223E" w:rsidP="00654B29">
            <w:pPr>
              <w:pStyle w:val="TableText"/>
            </w:pPr>
            <w:r w:rsidRPr="009A6C54">
              <w:t>ST</w:t>
            </w:r>
          </w:p>
        </w:tc>
        <w:tc>
          <w:tcPr>
            <w:tcW w:w="725" w:type="dxa"/>
            <w:tcBorders>
              <w:top w:val="single" w:sz="6" w:space="0" w:color="auto"/>
            </w:tcBorders>
          </w:tcPr>
          <w:p w:rsidR="00ED223E" w:rsidRPr="009A6C54" w:rsidRDefault="00ED223E" w:rsidP="00654B29">
            <w:pPr>
              <w:pStyle w:val="TableText"/>
            </w:pPr>
            <w:r w:rsidRPr="009A6C54">
              <w:t>R</w:t>
            </w:r>
          </w:p>
        </w:tc>
        <w:tc>
          <w:tcPr>
            <w:tcW w:w="725" w:type="dxa"/>
            <w:tcBorders>
              <w:top w:val="single" w:sz="6" w:space="0" w:color="auto"/>
            </w:tcBorders>
          </w:tcPr>
          <w:p w:rsidR="00ED223E" w:rsidRPr="009A6C54" w:rsidRDefault="00ED223E" w:rsidP="00654B29">
            <w:pPr>
              <w:pStyle w:val="TableText"/>
            </w:pPr>
          </w:p>
        </w:tc>
        <w:tc>
          <w:tcPr>
            <w:tcW w:w="725" w:type="dxa"/>
            <w:tcBorders>
              <w:top w:val="single" w:sz="6" w:space="0" w:color="auto"/>
            </w:tcBorders>
          </w:tcPr>
          <w:p w:rsidR="00ED223E" w:rsidRPr="009A6C54" w:rsidRDefault="00ED223E" w:rsidP="00654B29">
            <w:pPr>
              <w:pStyle w:val="TableText"/>
            </w:pPr>
          </w:p>
        </w:tc>
        <w:tc>
          <w:tcPr>
            <w:tcW w:w="2464" w:type="dxa"/>
            <w:tcBorders>
              <w:top w:val="single" w:sz="6" w:space="0" w:color="auto"/>
            </w:tcBorders>
          </w:tcPr>
          <w:p w:rsidR="00ED223E" w:rsidRPr="009A6C54" w:rsidRDefault="00ED223E" w:rsidP="00654B29">
            <w:pPr>
              <w:pStyle w:val="TableText"/>
            </w:pPr>
            <w:r w:rsidRPr="009A6C54">
              <w:t>Batch Field Separator</w:t>
            </w:r>
          </w:p>
        </w:tc>
        <w:tc>
          <w:tcPr>
            <w:tcW w:w="2845" w:type="dxa"/>
            <w:tcBorders>
              <w:top w:val="single" w:sz="6" w:space="0" w:color="auto"/>
            </w:tcBorders>
          </w:tcPr>
          <w:p w:rsidR="00ED223E" w:rsidRPr="009A6C54" w:rsidRDefault="00ED223E" w:rsidP="00654B29">
            <w:pPr>
              <w:pStyle w:val="TableText"/>
            </w:pPr>
            <w:r w:rsidRPr="009A6C54">
              <w:t>Recommended value is ^ (caret)</w:t>
            </w:r>
          </w:p>
        </w:tc>
      </w:tr>
      <w:tr w:rsidR="00ED223E" w:rsidRPr="009A6C54" w:rsidTr="00654B29">
        <w:tc>
          <w:tcPr>
            <w:tcW w:w="725" w:type="dxa"/>
          </w:tcPr>
          <w:p w:rsidR="00ED223E" w:rsidRPr="009A6C54" w:rsidRDefault="00ED223E" w:rsidP="00654B29">
            <w:pPr>
              <w:pStyle w:val="TableText"/>
            </w:pPr>
            <w:r w:rsidRPr="009A6C54">
              <w:t>2</w:t>
            </w:r>
          </w:p>
        </w:tc>
        <w:tc>
          <w:tcPr>
            <w:tcW w:w="725" w:type="dxa"/>
          </w:tcPr>
          <w:p w:rsidR="00ED223E" w:rsidRPr="009A6C54" w:rsidRDefault="00ED223E" w:rsidP="00654B29">
            <w:pPr>
              <w:pStyle w:val="TableText"/>
            </w:pPr>
            <w:r w:rsidRPr="009A6C54">
              <w:t>4</w:t>
            </w:r>
          </w:p>
        </w:tc>
        <w:tc>
          <w:tcPr>
            <w:tcW w:w="725" w:type="dxa"/>
          </w:tcPr>
          <w:p w:rsidR="00ED223E" w:rsidRPr="009A6C54" w:rsidRDefault="00ED223E" w:rsidP="00654B29">
            <w:pPr>
              <w:pStyle w:val="TableText"/>
            </w:pPr>
            <w:r w:rsidRPr="009A6C54">
              <w:t>ST</w:t>
            </w:r>
          </w:p>
        </w:tc>
        <w:tc>
          <w:tcPr>
            <w:tcW w:w="725" w:type="dxa"/>
          </w:tcPr>
          <w:p w:rsidR="00ED223E" w:rsidRPr="009A6C54" w:rsidRDefault="00ED223E" w:rsidP="00654B29">
            <w:pPr>
              <w:pStyle w:val="TableText"/>
            </w:pPr>
            <w:r w:rsidRPr="009A6C54">
              <w:t>R</w:t>
            </w:r>
          </w:p>
        </w:tc>
        <w:tc>
          <w:tcPr>
            <w:tcW w:w="725" w:type="dxa"/>
          </w:tcPr>
          <w:p w:rsidR="00ED223E" w:rsidRPr="009A6C54" w:rsidRDefault="00ED223E" w:rsidP="00654B29">
            <w:pPr>
              <w:pStyle w:val="TableText"/>
            </w:pPr>
          </w:p>
        </w:tc>
        <w:tc>
          <w:tcPr>
            <w:tcW w:w="725" w:type="dxa"/>
          </w:tcPr>
          <w:p w:rsidR="00ED223E" w:rsidRPr="009A6C54" w:rsidRDefault="00ED223E" w:rsidP="00654B29">
            <w:pPr>
              <w:pStyle w:val="TableText"/>
            </w:pPr>
          </w:p>
        </w:tc>
        <w:tc>
          <w:tcPr>
            <w:tcW w:w="2464" w:type="dxa"/>
          </w:tcPr>
          <w:p w:rsidR="00ED223E" w:rsidRPr="009A6C54" w:rsidRDefault="00ED223E" w:rsidP="00654B29">
            <w:pPr>
              <w:pStyle w:val="TableText"/>
            </w:pPr>
            <w:r w:rsidRPr="009A6C54">
              <w:t>Batch Encoding Characters</w:t>
            </w:r>
          </w:p>
        </w:tc>
        <w:tc>
          <w:tcPr>
            <w:tcW w:w="2845" w:type="dxa"/>
          </w:tcPr>
          <w:p w:rsidR="00ED223E" w:rsidRPr="009A6C54" w:rsidRDefault="00ED223E" w:rsidP="00654B29">
            <w:pPr>
              <w:pStyle w:val="TableText"/>
            </w:pPr>
            <w:r w:rsidRPr="009A6C54">
              <w:t>Recommended delimiter values:</w:t>
            </w:r>
          </w:p>
          <w:p w:rsidR="00ED223E" w:rsidRPr="009A6C54" w:rsidRDefault="00ED223E" w:rsidP="00654B29">
            <w:pPr>
              <w:pStyle w:val="TableText"/>
            </w:pPr>
            <w:r w:rsidRPr="009A6C54">
              <w:t>Component = ~ (tilde)</w:t>
            </w:r>
          </w:p>
          <w:p w:rsidR="00ED223E" w:rsidRPr="009A6C54" w:rsidRDefault="00ED223E" w:rsidP="00654B29">
            <w:pPr>
              <w:pStyle w:val="TableText"/>
            </w:pPr>
            <w:r w:rsidRPr="009A6C54">
              <w:t>Repeat = | (bar)</w:t>
            </w:r>
          </w:p>
          <w:p w:rsidR="00ED223E" w:rsidRPr="009A6C54" w:rsidRDefault="00ED223E" w:rsidP="00654B29">
            <w:pPr>
              <w:pStyle w:val="TableText"/>
            </w:pPr>
            <w:r w:rsidRPr="009A6C54">
              <w:t>Escape = \ (back slash)</w:t>
            </w:r>
          </w:p>
          <w:p w:rsidR="00ED223E" w:rsidRPr="009A6C54" w:rsidRDefault="00ED223E" w:rsidP="00654B29">
            <w:pPr>
              <w:pStyle w:val="TableText"/>
            </w:pPr>
            <w:r w:rsidRPr="009A6C54">
              <w:t>Subcomponent = &amp; (ampersand)</w:t>
            </w:r>
          </w:p>
        </w:tc>
      </w:tr>
      <w:tr w:rsidR="00ED223E" w:rsidRPr="009A6C54" w:rsidTr="00654B29">
        <w:tc>
          <w:tcPr>
            <w:tcW w:w="725" w:type="dxa"/>
          </w:tcPr>
          <w:p w:rsidR="00ED223E" w:rsidRPr="009A6C54" w:rsidRDefault="00ED223E" w:rsidP="00654B29">
            <w:pPr>
              <w:pStyle w:val="TableText"/>
            </w:pPr>
            <w:r w:rsidRPr="009A6C54">
              <w:t>3</w:t>
            </w:r>
          </w:p>
        </w:tc>
        <w:tc>
          <w:tcPr>
            <w:tcW w:w="725" w:type="dxa"/>
          </w:tcPr>
          <w:p w:rsidR="00ED223E" w:rsidRPr="009A6C54" w:rsidRDefault="00ED223E" w:rsidP="00654B29">
            <w:pPr>
              <w:pStyle w:val="TableText"/>
            </w:pPr>
            <w:r w:rsidRPr="009A6C54">
              <w:t>15</w:t>
            </w:r>
          </w:p>
        </w:tc>
        <w:tc>
          <w:tcPr>
            <w:tcW w:w="725" w:type="dxa"/>
          </w:tcPr>
          <w:p w:rsidR="00ED223E" w:rsidRPr="009A6C54" w:rsidRDefault="00ED223E" w:rsidP="00654B29">
            <w:pPr>
              <w:pStyle w:val="TableText"/>
            </w:pPr>
            <w:r w:rsidRPr="009A6C54">
              <w:t>ST</w:t>
            </w:r>
          </w:p>
        </w:tc>
        <w:tc>
          <w:tcPr>
            <w:tcW w:w="725" w:type="dxa"/>
          </w:tcPr>
          <w:p w:rsidR="00ED223E" w:rsidRPr="009A6C54" w:rsidRDefault="00ED223E" w:rsidP="00654B29">
            <w:pPr>
              <w:pStyle w:val="TableText"/>
            </w:pPr>
          </w:p>
        </w:tc>
        <w:tc>
          <w:tcPr>
            <w:tcW w:w="725" w:type="dxa"/>
          </w:tcPr>
          <w:p w:rsidR="00ED223E" w:rsidRPr="009A6C54" w:rsidRDefault="00ED223E" w:rsidP="00654B29">
            <w:pPr>
              <w:pStyle w:val="TableText"/>
            </w:pPr>
          </w:p>
        </w:tc>
        <w:tc>
          <w:tcPr>
            <w:tcW w:w="725" w:type="dxa"/>
          </w:tcPr>
          <w:p w:rsidR="00ED223E" w:rsidRPr="009A6C54" w:rsidRDefault="00ED223E" w:rsidP="00654B29">
            <w:pPr>
              <w:pStyle w:val="TableText"/>
            </w:pPr>
          </w:p>
        </w:tc>
        <w:tc>
          <w:tcPr>
            <w:tcW w:w="2464" w:type="dxa"/>
          </w:tcPr>
          <w:p w:rsidR="00ED223E" w:rsidRPr="009A6C54" w:rsidRDefault="00ED223E" w:rsidP="00654B29">
            <w:pPr>
              <w:pStyle w:val="TableText"/>
            </w:pPr>
            <w:r w:rsidRPr="009A6C54">
              <w:t>Batch Sending Application</w:t>
            </w:r>
          </w:p>
        </w:tc>
        <w:tc>
          <w:tcPr>
            <w:tcW w:w="2845" w:type="dxa"/>
          </w:tcPr>
          <w:p w:rsidR="00ED223E" w:rsidRPr="009A6C54" w:rsidRDefault="00ED223E" w:rsidP="00654B29">
            <w:pPr>
              <w:pStyle w:val="TableText"/>
            </w:pPr>
            <w:r w:rsidRPr="009A6C54">
              <w:t>When originating from facility:</w:t>
            </w:r>
          </w:p>
          <w:p w:rsidR="00ED223E" w:rsidRPr="009A6C54" w:rsidRDefault="00ED223E" w:rsidP="00654B29">
            <w:pPr>
              <w:pStyle w:val="TableText"/>
            </w:pPr>
            <w:r w:rsidRPr="009A6C54">
              <w:t xml:space="preserve">     AMBCARE-DH142</w:t>
            </w:r>
          </w:p>
          <w:p w:rsidR="00ED223E" w:rsidRPr="009A6C54" w:rsidRDefault="00ED223E" w:rsidP="00654B29">
            <w:pPr>
              <w:pStyle w:val="TableText"/>
            </w:pPr>
            <w:r w:rsidRPr="009A6C54">
              <w:t>When originating from NPCDB:</w:t>
            </w:r>
          </w:p>
          <w:p w:rsidR="00ED223E" w:rsidRPr="009A6C54" w:rsidRDefault="00ED223E" w:rsidP="00654B29">
            <w:pPr>
              <w:pStyle w:val="TableText"/>
            </w:pPr>
            <w:r w:rsidRPr="009A6C54">
              <w:t xml:space="preserve">     NPCD-AAC*</w:t>
            </w:r>
          </w:p>
        </w:tc>
      </w:tr>
      <w:tr w:rsidR="00ED223E" w:rsidRPr="009A6C54" w:rsidTr="00654B29">
        <w:tc>
          <w:tcPr>
            <w:tcW w:w="725" w:type="dxa"/>
          </w:tcPr>
          <w:p w:rsidR="00ED223E" w:rsidRPr="009A6C54" w:rsidRDefault="00ED223E" w:rsidP="00654B29">
            <w:pPr>
              <w:pStyle w:val="TableText"/>
            </w:pPr>
            <w:r w:rsidRPr="009A6C54">
              <w:t>4</w:t>
            </w:r>
          </w:p>
        </w:tc>
        <w:tc>
          <w:tcPr>
            <w:tcW w:w="725" w:type="dxa"/>
          </w:tcPr>
          <w:p w:rsidR="00ED223E" w:rsidRPr="009A6C54" w:rsidRDefault="00ED223E" w:rsidP="00654B29">
            <w:pPr>
              <w:pStyle w:val="TableText"/>
            </w:pPr>
            <w:r w:rsidRPr="009A6C54">
              <w:t>20</w:t>
            </w:r>
          </w:p>
        </w:tc>
        <w:tc>
          <w:tcPr>
            <w:tcW w:w="725" w:type="dxa"/>
          </w:tcPr>
          <w:p w:rsidR="00ED223E" w:rsidRPr="009A6C54" w:rsidRDefault="00ED223E" w:rsidP="00654B29">
            <w:pPr>
              <w:pStyle w:val="TableText"/>
            </w:pPr>
            <w:r w:rsidRPr="009A6C54">
              <w:t>ST</w:t>
            </w:r>
          </w:p>
        </w:tc>
        <w:tc>
          <w:tcPr>
            <w:tcW w:w="725" w:type="dxa"/>
          </w:tcPr>
          <w:p w:rsidR="00ED223E" w:rsidRPr="009A6C54" w:rsidRDefault="00ED223E" w:rsidP="00654B29">
            <w:pPr>
              <w:pStyle w:val="TableText"/>
            </w:pPr>
          </w:p>
        </w:tc>
        <w:tc>
          <w:tcPr>
            <w:tcW w:w="725" w:type="dxa"/>
          </w:tcPr>
          <w:p w:rsidR="00ED223E" w:rsidRPr="009A6C54" w:rsidRDefault="00ED223E" w:rsidP="00654B29">
            <w:pPr>
              <w:pStyle w:val="TableText"/>
            </w:pPr>
          </w:p>
        </w:tc>
        <w:tc>
          <w:tcPr>
            <w:tcW w:w="725" w:type="dxa"/>
          </w:tcPr>
          <w:p w:rsidR="00ED223E" w:rsidRPr="009A6C54" w:rsidRDefault="00ED223E" w:rsidP="00654B29">
            <w:pPr>
              <w:pStyle w:val="TableText"/>
            </w:pPr>
          </w:p>
        </w:tc>
        <w:tc>
          <w:tcPr>
            <w:tcW w:w="2464" w:type="dxa"/>
          </w:tcPr>
          <w:p w:rsidR="00ED223E" w:rsidRPr="009A6C54" w:rsidRDefault="00ED223E" w:rsidP="00654B29">
            <w:pPr>
              <w:pStyle w:val="TableText"/>
            </w:pPr>
            <w:r w:rsidRPr="009A6C54">
              <w:t>Batch Sending Facility</w:t>
            </w:r>
          </w:p>
        </w:tc>
        <w:tc>
          <w:tcPr>
            <w:tcW w:w="2845" w:type="dxa"/>
          </w:tcPr>
          <w:p w:rsidR="00ED223E" w:rsidRPr="009A6C54" w:rsidRDefault="00ED223E" w:rsidP="00654B29">
            <w:pPr>
              <w:pStyle w:val="TableText"/>
            </w:pPr>
            <w:r w:rsidRPr="009A6C54">
              <w:t>When originating from facility:</w:t>
            </w:r>
          </w:p>
          <w:p w:rsidR="00ED223E" w:rsidRPr="009A6C54" w:rsidRDefault="00ED223E" w:rsidP="00654B29">
            <w:pPr>
              <w:pStyle w:val="TableText"/>
            </w:pPr>
            <w:r w:rsidRPr="009A6C54">
              <w:t xml:space="preserve">     Station's facility number</w:t>
            </w:r>
          </w:p>
          <w:p w:rsidR="00ED223E" w:rsidRPr="009A6C54" w:rsidRDefault="00ED223E" w:rsidP="00654B29">
            <w:pPr>
              <w:pStyle w:val="TableText"/>
            </w:pPr>
            <w:r w:rsidRPr="009A6C54">
              <w:t>When originating from NPCDB:</w:t>
            </w:r>
          </w:p>
          <w:p w:rsidR="00ED223E" w:rsidRPr="009A6C54" w:rsidRDefault="00ED223E" w:rsidP="00654B29">
            <w:pPr>
              <w:pStyle w:val="TableText"/>
            </w:pPr>
            <w:r w:rsidRPr="009A6C54">
              <w:t xml:space="preserve">     200</w:t>
            </w:r>
          </w:p>
        </w:tc>
      </w:tr>
      <w:tr w:rsidR="00ED223E" w:rsidRPr="009A6C54" w:rsidTr="00654B29">
        <w:tc>
          <w:tcPr>
            <w:tcW w:w="725" w:type="dxa"/>
          </w:tcPr>
          <w:p w:rsidR="00ED223E" w:rsidRPr="009A6C54" w:rsidRDefault="00ED223E" w:rsidP="00654B29">
            <w:pPr>
              <w:pStyle w:val="TableText"/>
            </w:pPr>
            <w:r w:rsidRPr="009A6C54">
              <w:t>5</w:t>
            </w:r>
          </w:p>
        </w:tc>
        <w:tc>
          <w:tcPr>
            <w:tcW w:w="725" w:type="dxa"/>
          </w:tcPr>
          <w:p w:rsidR="00ED223E" w:rsidRPr="009A6C54" w:rsidRDefault="00ED223E" w:rsidP="00654B29">
            <w:pPr>
              <w:pStyle w:val="TableText"/>
            </w:pPr>
            <w:r w:rsidRPr="009A6C54">
              <w:t>15</w:t>
            </w:r>
          </w:p>
        </w:tc>
        <w:tc>
          <w:tcPr>
            <w:tcW w:w="725" w:type="dxa"/>
          </w:tcPr>
          <w:p w:rsidR="00ED223E" w:rsidRPr="009A6C54" w:rsidRDefault="00ED223E" w:rsidP="00654B29">
            <w:pPr>
              <w:pStyle w:val="TableText"/>
            </w:pPr>
            <w:r w:rsidRPr="009A6C54">
              <w:t>ST</w:t>
            </w:r>
          </w:p>
        </w:tc>
        <w:tc>
          <w:tcPr>
            <w:tcW w:w="725" w:type="dxa"/>
          </w:tcPr>
          <w:p w:rsidR="00ED223E" w:rsidRPr="009A6C54" w:rsidRDefault="00ED223E" w:rsidP="00654B29">
            <w:pPr>
              <w:pStyle w:val="TableText"/>
            </w:pPr>
          </w:p>
        </w:tc>
        <w:tc>
          <w:tcPr>
            <w:tcW w:w="725" w:type="dxa"/>
          </w:tcPr>
          <w:p w:rsidR="00ED223E" w:rsidRPr="009A6C54" w:rsidRDefault="00ED223E" w:rsidP="00654B29">
            <w:pPr>
              <w:pStyle w:val="TableText"/>
            </w:pPr>
          </w:p>
        </w:tc>
        <w:tc>
          <w:tcPr>
            <w:tcW w:w="725" w:type="dxa"/>
          </w:tcPr>
          <w:p w:rsidR="00ED223E" w:rsidRPr="009A6C54" w:rsidRDefault="00ED223E" w:rsidP="00654B29">
            <w:pPr>
              <w:pStyle w:val="TableText"/>
            </w:pPr>
          </w:p>
        </w:tc>
        <w:tc>
          <w:tcPr>
            <w:tcW w:w="2464" w:type="dxa"/>
          </w:tcPr>
          <w:p w:rsidR="00ED223E" w:rsidRPr="009A6C54" w:rsidRDefault="00ED223E" w:rsidP="00654B29">
            <w:pPr>
              <w:pStyle w:val="TableText"/>
            </w:pPr>
            <w:r w:rsidRPr="009A6C54">
              <w:t>Batch Receiving Application</w:t>
            </w:r>
          </w:p>
        </w:tc>
        <w:tc>
          <w:tcPr>
            <w:tcW w:w="2845" w:type="dxa"/>
          </w:tcPr>
          <w:p w:rsidR="00ED223E" w:rsidRPr="009A6C54" w:rsidRDefault="00ED223E" w:rsidP="00654B29">
            <w:pPr>
              <w:pStyle w:val="TableText"/>
            </w:pPr>
            <w:r w:rsidRPr="009A6C54">
              <w:t>When originating from facility:</w:t>
            </w:r>
          </w:p>
          <w:p w:rsidR="00ED223E" w:rsidRPr="009A6C54" w:rsidRDefault="00ED223E" w:rsidP="00654B29">
            <w:pPr>
              <w:pStyle w:val="TableText"/>
            </w:pPr>
            <w:r w:rsidRPr="009A6C54">
              <w:t xml:space="preserve">     NPCD-AAC</w:t>
            </w:r>
          </w:p>
          <w:p w:rsidR="00ED223E" w:rsidRPr="009A6C54" w:rsidRDefault="00ED223E" w:rsidP="00654B29">
            <w:pPr>
              <w:pStyle w:val="TableText"/>
            </w:pPr>
            <w:r w:rsidRPr="009A6C54">
              <w:t>When originating from NPCDB:</w:t>
            </w:r>
          </w:p>
          <w:p w:rsidR="00ED223E" w:rsidRPr="009A6C54" w:rsidRDefault="00ED223E" w:rsidP="00654B29">
            <w:pPr>
              <w:pStyle w:val="TableText"/>
            </w:pPr>
            <w:r w:rsidRPr="009A6C54">
              <w:t xml:space="preserve">     AMBCARE-DH142</w:t>
            </w:r>
          </w:p>
        </w:tc>
      </w:tr>
      <w:tr w:rsidR="00ED223E" w:rsidRPr="009A6C54" w:rsidTr="00654B29">
        <w:tc>
          <w:tcPr>
            <w:tcW w:w="725" w:type="dxa"/>
          </w:tcPr>
          <w:p w:rsidR="00ED223E" w:rsidRPr="009A6C54" w:rsidRDefault="00ED223E" w:rsidP="00654B29">
            <w:pPr>
              <w:pStyle w:val="TableText"/>
            </w:pPr>
            <w:r w:rsidRPr="009A6C54">
              <w:t>6</w:t>
            </w:r>
          </w:p>
        </w:tc>
        <w:tc>
          <w:tcPr>
            <w:tcW w:w="725" w:type="dxa"/>
          </w:tcPr>
          <w:p w:rsidR="00ED223E" w:rsidRPr="009A6C54" w:rsidRDefault="00ED223E" w:rsidP="00654B29">
            <w:pPr>
              <w:pStyle w:val="TableText"/>
            </w:pPr>
            <w:r w:rsidRPr="009A6C54">
              <w:t>20</w:t>
            </w:r>
          </w:p>
        </w:tc>
        <w:tc>
          <w:tcPr>
            <w:tcW w:w="725" w:type="dxa"/>
          </w:tcPr>
          <w:p w:rsidR="00ED223E" w:rsidRPr="009A6C54" w:rsidRDefault="00ED223E" w:rsidP="00654B29">
            <w:pPr>
              <w:pStyle w:val="TableText"/>
            </w:pPr>
            <w:r w:rsidRPr="009A6C54">
              <w:t>ST</w:t>
            </w:r>
          </w:p>
        </w:tc>
        <w:tc>
          <w:tcPr>
            <w:tcW w:w="725" w:type="dxa"/>
          </w:tcPr>
          <w:p w:rsidR="00ED223E" w:rsidRPr="009A6C54" w:rsidRDefault="00ED223E" w:rsidP="00654B29">
            <w:pPr>
              <w:pStyle w:val="TableText"/>
            </w:pPr>
          </w:p>
        </w:tc>
        <w:tc>
          <w:tcPr>
            <w:tcW w:w="725" w:type="dxa"/>
          </w:tcPr>
          <w:p w:rsidR="00ED223E" w:rsidRPr="009A6C54" w:rsidRDefault="00ED223E" w:rsidP="00654B29">
            <w:pPr>
              <w:pStyle w:val="TableText"/>
            </w:pPr>
          </w:p>
        </w:tc>
        <w:tc>
          <w:tcPr>
            <w:tcW w:w="725" w:type="dxa"/>
          </w:tcPr>
          <w:p w:rsidR="00ED223E" w:rsidRPr="009A6C54" w:rsidRDefault="00ED223E" w:rsidP="00654B29">
            <w:pPr>
              <w:pStyle w:val="TableText"/>
            </w:pPr>
          </w:p>
        </w:tc>
        <w:tc>
          <w:tcPr>
            <w:tcW w:w="2464" w:type="dxa"/>
          </w:tcPr>
          <w:p w:rsidR="00ED223E" w:rsidRPr="009A6C54" w:rsidRDefault="00ED223E" w:rsidP="00654B29">
            <w:pPr>
              <w:pStyle w:val="TableText"/>
            </w:pPr>
            <w:r w:rsidRPr="009A6C54">
              <w:t>Batch Receiving Facility</w:t>
            </w:r>
          </w:p>
        </w:tc>
        <w:tc>
          <w:tcPr>
            <w:tcW w:w="2845" w:type="dxa"/>
          </w:tcPr>
          <w:p w:rsidR="00ED223E" w:rsidRPr="009A6C54" w:rsidRDefault="00ED223E" w:rsidP="00654B29">
            <w:pPr>
              <w:pStyle w:val="TableText"/>
            </w:pPr>
            <w:r w:rsidRPr="009A6C54">
              <w:t>When originating from facility:</w:t>
            </w:r>
          </w:p>
          <w:p w:rsidR="00ED223E" w:rsidRPr="009A6C54" w:rsidRDefault="00ED223E" w:rsidP="00654B29">
            <w:pPr>
              <w:pStyle w:val="TableText"/>
            </w:pPr>
            <w:r w:rsidRPr="009A6C54">
              <w:t xml:space="preserve">     200</w:t>
            </w:r>
          </w:p>
          <w:p w:rsidR="00ED223E" w:rsidRPr="009A6C54" w:rsidRDefault="00ED223E" w:rsidP="00654B29">
            <w:pPr>
              <w:pStyle w:val="TableText"/>
            </w:pPr>
            <w:r w:rsidRPr="009A6C54">
              <w:t>When originating from NPCDB:</w:t>
            </w:r>
          </w:p>
          <w:p w:rsidR="00ED223E" w:rsidRPr="009A6C54" w:rsidRDefault="00ED223E" w:rsidP="00654B29">
            <w:pPr>
              <w:pStyle w:val="TableText"/>
            </w:pPr>
            <w:r w:rsidRPr="009A6C54">
              <w:t xml:space="preserve">     Station’s facility number</w:t>
            </w:r>
          </w:p>
        </w:tc>
      </w:tr>
      <w:tr w:rsidR="00ED223E" w:rsidRPr="009A6C54" w:rsidTr="00654B29">
        <w:tc>
          <w:tcPr>
            <w:tcW w:w="725" w:type="dxa"/>
          </w:tcPr>
          <w:p w:rsidR="00ED223E" w:rsidRPr="009A6C54" w:rsidRDefault="00ED223E" w:rsidP="00654B29">
            <w:pPr>
              <w:pStyle w:val="TableText"/>
            </w:pPr>
            <w:r w:rsidRPr="009A6C54">
              <w:t>7</w:t>
            </w:r>
          </w:p>
        </w:tc>
        <w:tc>
          <w:tcPr>
            <w:tcW w:w="725" w:type="dxa"/>
          </w:tcPr>
          <w:p w:rsidR="00ED223E" w:rsidRPr="009A6C54" w:rsidRDefault="00ED223E" w:rsidP="00654B29">
            <w:pPr>
              <w:pStyle w:val="TableText"/>
            </w:pPr>
            <w:r w:rsidRPr="009A6C54">
              <w:t>26</w:t>
            </w:r>
          </w:p>
        </w:tc>
        <w:tc>
          <w:tcPr>
            <w:tcW w:w="725" w:type="dxa"/>
          </w:tcPr>
          <w:p w:rsidR="00ED223E" w:rsidRPr="009A6C54" w:rsidRDefault="00ED223E" w:rsidP="00654B29">
            <w:pPr>
              <w:pStyle w:val="TableText"/>
            </w:pPr>
            <w:r w:rsidRPr="009A6C54">
              <w:t>TS</w:t>
            </w:r>
          </w:p>
        </w:tc>
        <w:tc>
          <w:tcPr>
            <w:tcW w:w="725" w:type="dxa"/>
          </w:tcPr>
          <w:p w:rsidR="00ED223E" w:rsidRPr="009A6C54" w:rsidRDefault="00ED223E" w:rsidP="00654B29">
            <w:pPr>
              <w:pStyle w:val="TableText"/>
            </w:pPr>
          </w:p>
        </w:tc>
        <w:tc>
          <w:tcPr>
            <w:tcW w:w="725" w:type="dxa"/>
          </w:tcPr>
          <w:p w:rsidR="00ED223E" w:rsidRPr="009A6C54" w:rsidRDefault="00ED223E" w:rsidP="00654B29">
            <w:pPr>
              <w:pStyle w:val="TableText"/>
            </w:pPr>
          </w:p>
        </w:tc>
        <w:tc>
          <w:tcPr>
            <w:tcW w:w="725" w:type="dxa"/>
          </w:tcPr>
          <w:p w:rsidR="00ED223E" w:rsidRPr="009A6C54" w:rsidRDefault="00ED223E" w:rsidP="00654B29">
            <w:pPr>
              <w:pStyle w:val="TableText"/>
            </w:pPr>
          </w:p>
        </w:tc>
        <w:tc>
          <w:tcPr>
            <w:tcW w:w="2464" w:type="dxa"/>
          </w:tcPr>
          <w:p w:rsidR="00ED223E" w:rsidRPr="009A6C54" w:rsidRDefault="00ED223E" w:rsidP="00654B29">
            <w:pPr>
              <w:pStyle w:val="TableText"/>
            </w:pPr>
            <w:r w:rsidRPr="009A6C54">
              <w:t>Batch Creation Date/Time</w:t>
            </w:r>
          </w:p>
        </w:tc>
        <w:tc>
          <w:tcPr>
            <w:tcW w:w="2845" w:type="dxa"/>
          </w:tcPr>
          <w:p w:rsidR="00ED223E" w:rsidRPr="009A6C54" w:rsidRDefault="00ED223E" w:rsidP="00654B29">
            <w:pPr>
              <w:pStyle w:val="TableText"/>
            </w:pPr>
            <w:r w:rsidRPr="009A6C54">
              <w:t>Date and time batch message was created</w:t>
            </w:r>
          </w:p>
        </w:tc>
      </w:tr>
      <w:tr w:rsidR="00ED223E" w:rsidRPr="009A6C54" w:rsidTr="00654B29">
        <w:tc>
          <w:tcPr>
            <w:tcW w:w="725" w:type="dxa"/>
          </w:tcPr>
          <w:p w:rsidR="00ED223E" w:rsidRPr="009A6C54" w:rsidRDefault="00ED223E" w:rsidP="00654B29">
            <w:pPr>
              <w:pStyle w:val="TableText"/>
            </w:pPr>
            <w:r w:rsidRPr="009A6C54">
              <w:t>8</w:t>
            </w:r>
          </w:p>
        </w:tc>
        <w:tc>
          <w:tcPr>
            <w:tcW w:w="725" w:type="dxa"/>
          </w:tcPr>
          <w:p w:rsidR="00ED223E" w:rsidRPr="009A6C54" w:rsidRDefault="00ED223E" w:rsidP="00654B29">
            <w:pPr>
              <w:pStyle w:val="TableText"/>
            </w:pPr>
            <w:r w:rsidRPr="009A6C54">
              <w:t>40</w:t>
            </w:r>
          </w:p>
        </w:tc>
        <w:tc>
          <w:tcPr>
            <w:tcW w:w="725" w:type="dxa"/>
          </w:tcPr>
          <w:p w:rsidR="00ED223E" w:rsidRPr="009A6C54" w:rsidRDefault="00ED223E" w:rsidP="00654B29">
            <w:pPr>
              <w:pStyle w:val="TableText"/>
            </w:pPr>
            <w:r w:rsidRPr="009A6C54">
              <w:t>ST</w:t>
            </w:r>
          </w:p>
        </w:tc>
        <w:tc>
          <w:tcPr>
            <w:tcW w:w="725" w:type="dxa"/>
          </w:tcPr>
          <w:p w:rsidR="00ED223E" w:rsidRPr="009A6C54" w:rsidRDefault="00ED223E" w:rsidP="00654B29">
            <w:pPr>
              <w:pStyle w:val="TableText"/>
            </w:pPr>
          </w:p>
        </w:tc>
        <w:tc>
          <w:tcPr>
            <w:tcW w:w="725" w:type="dxa"/>
          </w:tcPr>
          <w:p w:rsidR="00ED223E" w:rsidRPr="009A6C54" w:rsidRDefault="00ED223E" w:rsidP="00654B29">
            <w:pPr>
              <w:pStyle w:val="TableText"/>
            </w:pPr>
          </w:p>
        </w:tc>
        <w:tc>
          <w:tcPr>
            <w:tcW w:w="725" w:type="dxa"/>
          </w:tcPr>
          <w:p w:rsidR="00ED223E" w:rsidRPr="009A6C54" w:rsidRDefault="00ED223E" w:rsidP="00654B29">
            <w:pPr>
              <w:pStyle w:val="TableText"/>
            </w:pPr>
          </w:p>
        </w:tc>
        <w:tc>
          <w:tcPr>
            <w:tcW w:w="2464" w:type="dxa"/>
          </w:tcPr>
          <w:p w:rsidR="00ED223E" w:rsidRPr="009A6C54" w:rsidRDefault="00ED223E" w:rsidP="00654B29">
            <w:pPr>
              <w:pStyle w:val="TableText"/>
            </w:pPr>
            <w:r w:rsidRPr="009A6C54">
              <w:t>Batch Security</w:t>
            </w:r>
          </w:p>
        </w:tc>
        <w:tc>
          <w:tcPr>
            <w:tcW w:w="2845" w:type="dxa"/>
          </w:tcPr>
          <w:p w:rsidR="00ED223E" w:rsidRPr="009A6C54" w:rsidRDefault="00ED223E" w:rsidP="00654B29">
            <w:pPr>
              <w:pStyle w:val="TableText"/>
            </w:pPr>
            <w:r w:rsidRPr="009A6C54">
              <w:t>Not used</w:t>
            </w:r>
          </w:p>
        </w:tc>
      </w:tr>
      <w:tr w:rsidR="00ED223E" w:rsidRPr="009A6C54" w:rsidTr="00654B29">
        <w:tc>
          <w:tcPr>
            <w:tcW w:w="725" w:type="dxa"/>
          </w:tcPr>
          <w:p w:rsidR="00ED223E" w:rsidRPr="009A6C54" w:rsidRDefault="00ED223E" w:rsidP="00654B29">
            <w:pPr>
              <w:pStyle w:val="TableText"/>
              <w:rPr>
                <w:i/>
              </w:rPr>
            </w:pPr>
          </w:p>
        </w:tc>
        <w:tc>
          <w:tcPr>
            <w:tcW w:w="725" w:type="dxa"/>
          </w:tcPr>
          <w:p w:rsidR="00ED223E" w:rsidRPr="009A6C54" w:rsidRDefault="00ED223E" w:rsidP="00654B29">
            <w:pPr>
              <w:pStyle w:val="TableText"/>
              <w:rPr>
                <w:i/>
              </w:rPr>
            </w:pPr>
            <w:r w:rsidRPr="009A6C54">
              <w:rPr>
                <w:i/>
              </w:rPr>
              <w:t>20</w:t>
            </w:r>
          </w:p>
        </w:tc>
        <w:tc>
          <w:tcPr>
            <w:tcW w:w="725" w:type="dxa"/>
          </w:tcPr>
          <w:p w:rsidR="00ED223E" w:rsidRPr="009A6C54" w:rsidRDefault="00ED223E" w:rsidP="00654B29">
            <w:pPr>
              <w:pStyle w:val="TableText"/>
              <w:rPr>
                <w:i/>
              </w:rPr>
            </w:pPr>
            <w:r w:rsidRPr="009A6C54">
              <w:rPr>
                <w:i/>
              </w:rPr>
              <w:t>ST</w:t>
            </w:r>
          </w:p>
        </w:tc>
        <w:tc>
          <w:tcPr>
            <w:tcW w:w="725" w:type="dxa"/>
          </w:tcPr>
          <w:p w:rsidR="00ED223E" w:rsidRPr="009A6C54" w:rsidRDefault="00ED223E" w:rsidP="00654B29">
            <w:pPr>
              <w:pStyle w:val="TableText"/>
              <w:rPr>
                <w:i/>
              </w:rPr>
            </w:pPr>
          </w:p>
        </w:tc>
        <w:tc>
          <w:tcPr>
            <w:tcW w:w="725" w:type="dxa"/>
          </w:tcPr>
          <w:p w:rsidR="00ED223E" w:rsidRPr="009A6C54" w:rsidRDefault="00ED223E" w:rsidP="00654B29">
            <w:pPr>
              <w:pStyle w:val="TableText"/>
              <w:rPr>
                <w:i/>
              </w:rPr>
            </w:pPr>
          </w:p>
        </w:tc>
        <w:tc>
          <w:tcPr>
            <w:tcW w:w="725" w:type="dxa"/>
          </w:tcPr>
          <w:p w:rsidR="00ED223E" w:rsidRPr="009A6C54" w:rsidRDefault="00ED223E" w:rsidP="00654B29">
            <w:pPr>
              <w:pStyle w:val="TableText"/>
              <w:rPr>
                <w:i/>
              </w:rPr>
            </w:pPr>
          </w:p>
        </w:tc>
        <w:tc>
          <w:tcPr>
            <w:tcW w:w="2464" w:type="dxa"/>
          </w:tcPr>
          <w:p w:rsidR="00ED223E" w:rsidRPr="009A6C54" w:rsidRDefault="00ED223E" w:rsidP="00654B29">
            <w:pPr>
              <w:pStyle w:val="TableText"/>
              <w:rPr>
                <w:i/>
              </w:rPr>
            </w:pPr>
            <w:r w:rsidRPr="009A6C54">
              <w:rPr>
                <w:i/>
              </w:rPr>
              <w:t>Batch Name/ID/Type</w:t>
            </w:r>
          </w:p>
        </w:tc>
        <w:tc>
          <w:tcPr>
            <w:tcW w:w="2845" w:type="dxa"/>
          </w:tcPr>
          <w:p w:rsidR="00ED223E" w:rsidRPr="009A6C54" w:rsidRDefault="00ED223E" w:rsidP="00654B29">
            <w:pPr>
              <w:pStyle w:val="TableText"/>
              <w:rPr>
                <w:i/>
              </w:rPr>
            </w:pPr>
            <w:r w:rsidRPr="009A6C54">
              <w:rPr>
                <w:i/>
              </w:rPr>
              <w:t>4 Components</w:t>
            </w:r>
            <w:r w:rsidRPr="009A6C54">
              <w:rPr>
                <w:i/>
                <w:position w:val="6"/>
              </w:rPr>
              <w:footnoteReference w:id="2"/>
            </w:r>
            <w:r w:rsidRPr="009A6C54">
              <w:rPr>
                <w:i/>
              </w:rPr>
              <w:t>:</w:t>
            </w:r>
          </w:p>
          <w:p w:rsidR="00ED223E" w:rsidRPr="009A6C54" w:rsidRDefault="00ED223E" w:rsidP="00654B29">
            <w:pPr>
              <w:pStyle w:val="TableText"/>
              <w:rPr>
                <w:i/>
              </w:rPr>
            </w:pPr>
            <w:r w:rsidRPr="009A6C54">
              <w:rPr>
                <w:i/>
              </w:rPr>
              <w:t>Component 1: Not used</w:t>
            </w:r>
          </w:p>
          <w:p w:rsidR="00ED223E" w:rsidRPr="009A6C54" w:rsidRDefault="00ED223E" w:rsidP="00654B29">
            <w:pPr>
              <w:pStyle w:val="TableText"/>
              <w:rPr>
                <w:i/>
              </w:rPr>
            </w:pPr>
            <w:r w:rsidRPr="009A6C54">
              <w:rPr>
                <w:i/>
              </w:rPr>
              <w:t>Component 2: P</w:t>
            </w:r>
          </w:p>
          <w:p w:rsidR="00ED223E" w:rsidRPr="009A6C54" w:rsidRDefault="00ED223E" w:rsidP="00654B29">
            <w:pPr>
              <w:pStyle w:val="TableText"/>
              <w:rPr>
                <w:i/>
              </w:rPr>
            </w:pPr>
            <w:r w:rsidRPr="009A6C54">
              <w:rPr>
                <w:i/>
              </w:rPr>
              <w:t>Component 3: ADT|Z00</w:t>
            </w:r>
          </w:p>
          <w:p w:rsidR="00ED223E" w:rsidRPr="009A6C54" w:rsidRDefault="00ED223E" w:rsidP="00654B29">
            <w:pPr>
              <w:pStyle w:val="TableText"/>
              <w:rPr>
                <w:i/>
              </w:rPr>
            </w:pPr>
            <w:r w:rsidRPr="009A6C54">
              <w:rPr>
                <w:i/>
              </w:rPr>
              <w:t>Component 4: 2.3</w:t>
            </w:r>
          </w:p>
        </w:tc>
      </w:tr>
      <w:tr w:rsidR="00ED223E" w:rsidRPr="009A6C54" w:rsidTr="00654B29">
        <w:tc>
          <w:tcPr>
            <w:tcW w:w="725" w:type="dxa"/>
          </w:tcPr>
          <w:p w:rsidR="00ED223E" w:rsidRPr="009A6C54" w:rsidRDefault="00ED223E" w:rsidP="00654B29">
            <w:pPr>
              <w:pStyle w:val="TableText"/>
            </w:pPr>
            <w:r w:rsidRPr="009A6C54">
              <w:t>10</w:t>
            </w:r>
          </w:p>
        </w:tc>
        <w:tc>
          <w:tcPr>
            <w:tcW w:w="725" w:type="dxa"/>
          </w:tcPr>
          <w:p w:rsidR="00ED223E" w:rsidRPr="009A6C54" w:rsidRDefault="00ED223E" w:rsidP="00654B29">
            <w:pPr>
              <w:pStyle w:val="TableText"/>
            </w:pPr>
            <w:r w:rsidRPr="009A6C54">
              <w:t>80</w:t>
            </w:r>
          </w:p>
        </w:tc>
        <w:tc>
          <w:tcPr>
            <w:tcW w:w="725" w:type="dxa"/>
          </w:tcPr>
          <w:p w:rsidR="00ED223E" w:rsidRPr="009A6C54" w:rsidRDefault="00ED223E" w:rsidP="00654B29">
            <w:pPr>
              <w:pStyle w:val="TableText"/>
            </w:pPr>
            <w:r w:rsidRPr="009A6C54">
              <w:t>ST</w:t>
            </w:r>
          </w:p>
        </w:tc>
        <w:tc>
          <w:tcPr>
            <w:tcW w:w="725" w:type="dxa"/>
          </w:tcPr>
          <w:p w:rsidR="00ED223E" w:rsidRPr="009A6C54" w:rsidRDefault="00ED223E" w:rsidP="00654B29">
            <w:pPr>
              <w:pStyle w:val="TableText"/>
            </w:pPr>
          </w:p>
        </w:tc>
        <w:tc>
          <w:tcPr>
            <w:tcW w:w="725" w:type="dxa"/>
          </w:tcPr>
          <w:p w:rsidR="00ED223E" w:rsidRPr="009A6C54" w:rsidRDefault="00ED223E" w:rsidP="00654B29">
            <w:pPr>
              <w:pStyle w:val="TableText"/>
            </w:pPr>
          </w:p>
        </w:tc>
        <w:tc>
          <w:tcPr>
            <w:tcW w:w="725" w:type="dxa"/>
          </w:tcPr>
          <w:p w:rsidR="00ED223E" w:rsidRPr="009A6C54" w:rsidRDefault="00ED223E" w:rsidP="00654B29">
            <w:pPr>
              <w:pStyle w:val="TableText"/>
            </w:pPr>
          </w:p>
        </w:tc>
        <w:tc>
          <w:tcPr>
            <w:tcW w:w="2464" w:type="dxa"/>
          </w:tcPr>
          <w:p w:rsidR="00ED223E" w:rsidRPr="009A6C54" w:rsidRDefault="00ED223E" w:rsidP="00654B29">
            <w:pPr>
              <w:pStyle w:val="TableText"/>
            </w:pPr>
            <w:r w:rsidRPr="009A6C54">
              <w:t>Batch Comment</w:t>
            </w:r>
          </w:p>
        </w:tc>
        <w:tc>
          <w:tcPr>
            <w:tcW w:w="2845" w:type="dxa"/>
          </w:tcPr>
          <w:p w:rsidR="00ED223E" w:rsidRPr="009A6C54" w:rsidRDefault="00ED223E" w:rsidP="00654B29">
            <w:pPr>
              <w:pStyle w:val="TableText"/>
            </w:pPr>
            <w:r w:rsidRPr="009A6C54">
              <w:t>2 Components</w:t>
            </w:r>
            <w:r w:rsidRPr="009A6C54">
              <w:rPr>
                <w:position w:val="6"/>
              </w:rPr>
              <w:footnoteReference w:id="3"/>
            </w:r>
            <w:r w:rsidRPr="009A6C54">
              <w:t>:</w:t>
            </w:r>
          </w:p>
          <w:p w:rsidR="00ED223E" w:rsidRPr="009A6C54" w:rsidRDefault="00ED223E" w:rsidP="00654B29">
            <w:pPr>
              <w:pStyle w:val="TableText"/>
            </w:pPr>
            <w:r w:rsidRPr="009A6C54">
              <w:t xml:space="preserve">Component 1: </w:t>
            </w:r>
            <w:r w:rsidRPr="009A6C54">
              <w:rPr>
                <w:i/>
              </w:rPr>
              <w:t>Refer to Table 0008</w:t>
            </w:r>
          </w:p>
          <w:p w:rsidR="00ED223E" w:rsidRPr="009A6C54" w:rsidRDefault="00ED223E" w:rsidP="00654B29">
            <w:pPr>
              <w:pStyle w:val="TableText"/>
            </w:pPr>
            <w:r w:rsidRPr="009A6C54">
              <w:t>Component 2: Text Message</w:t>
            </w:r>
          </w:p>
        </w:tc>
      </w:tr>
      <w:tr w:rsidR="00ED223E" w:rsidRPr="009A6C54" w:rsidTr="00654B29">
        <w:tc>
          <w:tcPr>
            <w:tcW w:w="725" w:type="dxa"/>
          </w:tcPr>
          <w:p w:rsidR="00ED223E" w:rsidRPr="009A6C54" w:rsidRDefault="00ED223E" w:rsidP="00654B29">
            <w:pPr>
              <w:pStyle w:val="TableText"/>
            </w:pPr>
            <w:r w:rsidRPr="009A6C54">
              <w:t>11</w:t>
            </w:r>
          </w:p>
        </w:tc>
        <w:tc>
          <w:tcPr>
            <w:tcW w:w="725" w:type="dxa"/>
          </w:tcPr>
          <w:p w:rsidR="00ED223E" w:rsidRPr="009A6C54" w:rsidRDefault="00ED223E" w:rsidP="00654B29">
            <w:pPr>
              <w:pStyle w:val="TableText"/>
            </w:pPr>
            <w:r w:rsidRPr="009A6C54">
              <w:t>20</w:t>
            </w:r>
          </w:p>
        </w:tc>
        <w:tc>
          <w:tcPr>
            <w:tcW w:w="725" w:type="dxa"/>
          </w:tcPr>
          <w:p w:rsidR="00ED223E" w:rsidRPr="009A6C54" w:rsidRDefault="00ED223E" w:rsidP="00654B29">
            <w:pPr>
              <w:pStyle w:val="TableText"/>
            </w:pPr>
            <w:r w:rsidRPr="009A6C54">
              <w:t>ST</w:t>
            </w:r>
          </w:p>
        </w:tc>
        <w:tc>
          <w:tcPr>
            <w:tcW w:w="725" w:type="dxa"/>
          </w:tcPr>
          <w:p w:rsidR="00ED223E" w:rsidRPr="009A6C54" w:rsidRDefault="00ED223E" w:rsidP="00654B29">
            <w:pPr>
              <w:pStyle w:val="TableText"/>
            </w:pPr>
          </w:p>
        </w:tc>
        <w:tc>
          <w:tcPr>
            <w:tcW w:w="725" w:type="dxa"/>
          </w:tcPr>
          <w:p w:rsidR="00ED223E" w:rsidRPr="009A6C54" w:rsidRDefault="00ED223E" w:rsidP="00654B29">
            <w:pPr>
              <w:pStyle w:val="TableText"/>
            </w:pPr>
          </w:p>
        </w:tc>
        <w:tc>
          <w:tcPr>
            <w:tcW w:w="725" w:type="dxa"/>
          </w:tcPr>
          <w:p w:rsidR="00ED223E" w:rsidRPr="009A6C54" w:rsidRDefault="00ED223E" w:rsidP="00654B29">
            <w:pPr>
              <w:pStyle w:val="TableText"/>
            </w:pPr>
          </w:p>
        </w:tc>
        <w:tc>
          <w:tcPr>
            <w:tcW w:w="2464" w:type="dxa"/>
          </w:tcPr>
          <w:p w:rsidR="00ED223E" w:rsidRPr="009A6C54" w:rsidRDefault="00ED223E" w:rsidP="00654B29">
            <w:pPr>
              <w:pStyle w:val="TableText"/>
            </w:pPr>
            <w:r w:rsidRPr="009A6C54">
              <w:t>Batch Control ID</w:t>
            </w:r>
          </w:p>
        </w:tc>
        <w:tc>
          <w:tcPr>
            <w:tcW w:w="2845" w:type="dxa"/>
          </w:tcPr>
          <w:p w:rsidR="00ED223E" w:rsidRPr="009A6C54" w:rsidRDefault="00ED223E" w:rsidP="00654B29">
            <w:pPr>
              <w:pStyle w:val="TableText"/>
            </w:pPr>
            <w:r w:rsidRPr="009A6C54">
              <w:t>Automatically generated by V</w:t>
            </w:r>
            <w:r w:rsidRPr="009A6C54">
              <w:rPr>
                <w:i/>
              </w:rPr>
              <w:t>IST</w:t>
            </w:r>
            <w:r w:rsidRPr="009A6C54">
              <w:t>A HL7 Package</w:t>
            </w:r>
          </w:p>
        </w:tc>
      </w:tr>
      <w:tr w:rsidR="00ED223E" w:rsidRPr="009A6C54" w:rsidTr="00654B29">
        <w:tc>
          <w:tcPr>
            <w:tcW w:w="725" w:type="dxa"/>
          </w:tcPr>
          <w:p w:rsidR="00ED223E" w:rsidRPr="009A6C54" w:rsidRDefault="00ED223E" w:rsidP="00654B29">
            <w:pPr>
              <w:pStyle w:val="TableText"/>
            </w:pPr>
            <w:r w:rsidRPr="009A6C54">
              <w:t>12</w:t>
            </w:r>
          </w:p>
        </w:tc>
        <w:tc>
          <w:tcPr>
            <w:tcW w:w="725" w:type="dxa"/>
          </w:tcPr>
          <w:p w:rsidR="00ED223E" w:rsidRPr="009A6C54" w:rsidRDefault="00ED223E" w:rsidP="00654B29">
            <w:pPr>
              <w:pStyle w:val="TableText"/>
            </w:pPr>
            <w:r w:rsidRPr="009A6C54">
              <w:t>20</w:t>
            </w:r>
          </w:p>
        </w:tc>
        <w:tc>
          <w:tcPr>
            <w:tcW w:w="725" w:type="dxa"/>
          </w:tcPr>
          <w:p w:rsidR="00ED223E" w:rsidRPr="009A6C54" w:rsidRDefault="00ED223E" w:rsidP="00654B29">
            <w:pPr>
              <w:pStyle w:val="TableText"/>
            </w:pPr>
            <w:r w:rsidRPr="009A6C54">
              <w:t>ST</w:t>
            </w:r>
          </w:p>
        </w:tc>
        <w:tc>
          <w:tcPr>
            <w:tcW w:w="725" w:type="dxa"/>
          </w:tcPr>
          <w:p w:rsidR="00ED223E" w:rsidRPr="009A6C54" w:rsidRDefault="00ED223E" w:rsidP="00654B29">
            <w:pPr>
              <w:pStyle w:val="TableText"/>
            </w:pPr>
          </w:p>
        </w:tc>
        <w:tc>
          <w:tcPr>
            <w:tcW w:w="725" w:type="dxa"/>
          </w:tcPr>
          <w:p w:rsidR="00ED223E" w:rsidRPr="009A6C54" w:rsidRDefault="00ED223E" w:rsidP="00654B29">
            <w:pPr>
              <w:pStyle w:val="TableText"/>
            </w:pPr>
          </w:p>
        </w:tc>
        <w:tc>
          <w:tcPr>
            <w:tcW w:w="725" w:type="dxa"/>
          </w:tcPr>
          <w:p w:rsidR="00ED223E" w:rsidRPr="009A6C54" w:rsidRDefault="00ED223E" w:rsidP="00654B29">
            <w:pPr>
              <w:pStyle w:val="TableText"/>
            </w:pPr>
          </w:p>
        </w:tc>
        <w:tc>
          <w:tcPr>
            <w:tcW w:w="2464" w:type="dxa"/>
          </w:tcPr>
          <w:p w:rsidR="00ED223E" w:rsidRPr="009A6C54" w:rsidRDefault="00ED223E" w:rsidP="00654B29">
            <w:pPr>
              <w:pStyle w:val="TableText"/>
            </w:pPr>
            <w:r w:rsidRPr="009A6C54">
              <w:t>Reference Batch Control ID</w:t>
            </w:r>
          </w:p>
        </w:tc>
        <w:tc>
          <w:tcPr>
            <w:tcW w:w="2845" w:type="dxa"/>
          </w:tcPr>
          <w:p w:rsidR="00ED223E" w:rsidRPr="009A6C54" w:rsidRDefault="00ED223E" w:rsidP="00654B29">
            <w:pPr>
              <w:pStyle w:val="TableText"/>
            </w:pPr>
            <w:r w:rsidRPr="009A6C54">
              <w:t>Batch Control ID of batch message being acknowledged</w:t>
            </w:r>
          </w:p>
        </w:tc>
      </w:tr>
    </w:tbl>
    <w:p w:rsidR="00B54464" w:rsidRPr="009A6C54" w:rsidRDefault="00B54464" w:rsidP="00B54464">
      <w:pPr>
        <w:pStyle w:val="BodyText"/>
        <w:spacing w:before="0" w:after="0"/>
        <w:rPr>
          <w:lang w:val="en-US"/>
        </w:rPr>
      </w:pPr>
    </w:p>
    <w:p w:rsidR="00ED223E" w:rsidRPr="009A6C54" w:rsidRDefault="00ED223E" w:rsidP="00B54464">
      <w:pPr>
        <w:pStyle w:val="BodyText"/>
        <w:spacing w:before="0" w:after="0"/>
      </w:pPr>
      <w:r w:rsidRPr="009A6C54">
        <w:t>The VISTA HL7 package has placed special meaning on this field.</w:t>
      </w:r>
    </w:p>
    <w:p w:rsidR="003539BA" w:rsidRPr="009A6C54" w:rsidRDefault="003539BA" w:rsidP="006C4512">
      <w:pPr>
        <w:pStyle w:val="BodyText"/>
        <w:tabs>
          <w:tab w:val="left" w:pos="36"/>
        </w:tabs>
        <w:rPr>
          <w:lang w:val="en-US"/>
        </w:rPr>
      </w:pPr>
      <w:r w:rsidRPr="009A6C54">
        <w:t>*AAC stands for Austin Automation Center.  The name of that facility has been changed to Austin Information Technology Center.</w:t>
      </w:r>
    </w:p>
    <w:p w:rsidR="00EF76C9" w:rsidRPr="009A6C54" w:rsidRDefault="00EF76C9" w:rsidP="006C4512">
      <w:pPr>
        <w:pStyle w:val="BodyText"/>
        <w:tabs>
          <w:tab w:val="left" w:pos="36"/>
        </w:tabs>
        <w:rPr>
          <w:lang w:val="en-US"/>
        </w:rPr>
      </w:pPr>
    </w:p>
    <w:p w:rsidR="00EF76C9" w:rsidRPr="009A6C54" w:rsidRDefault="00EF76C9" w:rsidP="006C4512">
      <w:pPr>
        <w:pStyle w:val="BodyText"/>
        <w:tabs>
          <w:tab w:val="left" w:pos="36"/>
        </w:tabs>
        <w:rPr>
          <w:lang w:val="en-US"/>
        </w:rPr>
      </w:pPr>
    </w:p>
    <w:p w:rsidR="00ED223E" w:rsidRPr="009A6C54" w:rsidRDefault="003539BA" w:rsidP="00ED223E">
      <w:pPr>
        <w:pStyle w:val="Heading3"/>
      </w:pPr>
      <w:bookmarkStart w:id="327" w:name="_Toc11706711"/>
      <w:r w:rsidRPr="009A6C54">
        <w:t>BTS - Batch Trailer Segment</w:t>
      </w:r>
      <w:bookmarkEnd w:id="327"/>
    </w:p>
    <w:p w:rsidR="00ED223E" w:rsidRPr="009A6C54" w:rsidRDefault="00ED223E" w:rsidP="00ED223E">
      <w:pPr>
        <w:pStyle w:val="BodyText"/>
        <w:rPr>
          <w:rFonts w:ascii="Arial" w:hAnsi="Arial" w:cs="Arial"/>
          <w:sz w:val="20"/>
          <w:szCs w:val="20"/>
          <w:lang w:val="en-US"/>
        </w:rPr>
      </w:pPr>
      <w:r w:rsidRPr="009A6C54">
        <w:rPr>
          <w:rFonts w:ascii="Arial" w:hAnsi="Arial" w:cs="Arial"/>
          <w:sz w:val="20"/>
          <w:szCs w:val="20"/>
        </w:rPr>
        <w:t>BTS - BATCH TRAILER SEGMENT</w:t>
      </w:r>
    </w:p>
    <w:p w:rsidR="00660025" w:rsidRPr="009A6C54" w:rsidRDefault="00660025" w:rsidP="00741C15">
      <w:pPr>
        <w:pStyle w:val="Caption"/>
        <w:rPr>
          <w:rFonts w:cs="Arial"/>
          <w:lang w:val="en-US"/>
        </w:rPr>
      </w:pPr>
      <w:bookmarkStart w:id="328" w:name="_Toc11706886"/>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47</w:t>
      </w:r>
      <w:r w:rsidR="007F1C38">
        <w:rPr>
          <w:noProof/>
        </w:rPr>
        <w:fldChar w:fldCharType="end"/>
      </w:r>
      <w:r w:rsidRPr="009A6C54">
        <w:rPr>
          <w:lang w:val="en-US"/>
        </w:rPr>
        <w:t>: Batch Trailer Segment</w:t>
      </w:r>
      <w:bookmarkEnd w:id="32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2464"/>
        <w:gridCol w:w="2464"/>
      </w:tblGrid>
      <w:tr w:rsidR="00ED223E" w:rsidRPr="009A6C54" w:rsidTr="002B5785">
        <w:trPr>
          <w:tblHeader/>
        </w:trPr>
        <w:tc>
          <w:tcPr>
            <w:tcW w:w="725" w:type="dxa"/>
            <w:tcBorders>
              <w:top w:val="single" w:sz="12" w:space="0" w:color="auto"/>
              <w:bottom w:val="single" w:sz="6" w:space="0" w:color="auto"/>
            </w:tcBorders>
            <w:shd w:val="clear" w:color="auto" w:fill="BFBFBF"/>
          </w:tcPr>
          <w:p w:rsidR="00ED223E" w:rsidRPr="009A6C54" w:rsidRDefault="00ED223E" w:rsidP="00654B29">
            <w:pPr>
              <w:pStyle w:val="TableHeading"/>
            </w:pPr>
            <w:bookmarkStart w:id="329" w:name="ColumnTitle_44"/>
            <w:bookmarkEnd w:id="329"/>
            <w:r w:rsidRPr="009A6C54">
              <w:t>SEQ</w:t>
            </w:r>
          </w:p>
        </w:tc>
        <w:tc>
          <w:tcPr>
            <w:tcW w:w="725" w:type="dxa"/>
            <w:tcBorders>
              <w:top w:val="single" w:sz="12" w:space="0" w:color="auto"/>
              <w:bottom w:val="single" w:sz="6" w:space="0" w:color="auto"/>
            </w:tcBorders>
            <w:shd w:val="clear" w:color="auto" w:fill="BFBFBF"/>
          </w:tcPr>
          <w:p w:rsidR="00ED223E" w:rsidRPr="009A6C54" w:rsidRDefault="00ED223E" w:rsidP="00654B29">
            <w:pPr>
              <w:pStyle w:val="TableHeading"/>
            </w:pPr>
            <w:r w:rsidRPr="009A6C54">
              <w:t>LEN</w:t>
            </w:r>
          </w:p>
        </w:tc>
        <w:tc>
          <w:tcPr>
            <w:tcW w:w="725" w:type="dxa"/>
            <w:tcBorders>
              <w:top w:val="single" w:sz="12" w:space="0" w:color="auto"/>
              <w:bottom w:val="single" w:sz="6" w:space="0" w:color="auto"/>
            </w:tcBorders>
            <w:shd w:val="clear" w:color="auto" w:fill="BFBFBF"/>
          </w:tcPr>
          <w:p w:rsidR="00ED223E" w:rsidRPr="009A6C54" w:rsidRDefault="00ED223E" w:rsidP="00654B29">
            <w:pPr>
              <w:pStyle w:val="TableHeading"/>
            </w:pPr>
            <w:r w:rsidRPr="009A6C54">
              <w:t>DT</w:t>
            </w:r>
          </w:p>
        </w:tc>
        <w:tc>
          <w:tcPr>
            <w:tcW w:w="725" w:type="dxa"/>
            <w:tcBorders>
              <w:top w:val="single" w:sz="12" w:space="0" w:color="auto"/>
              <w:bottom w:val="single" w:sz="6" w:space="0" w:color="auto"/>
            </w:tcBorders>
            <w:shd w:val="clear" w:color="auto" w:fill="BFBFBF"/>
          </w:tcPr>
          <w:p w:rsidR="00ED223E" w:rsidRPr="009A6C54" w:rsidRDefault="00ED223E" w:rsidP="00654B29">
            <w:pPr>
              <w:pStyle w:val="TableHeading"/>
            </w:pPr>
            <w:r w:rsidRPr="009A6C54">
              <w:t>R/O</w:t>
            </w:r>
          </w:p>
        </w:tc>
        <w:tc>
          <w:tcPr>
            <w:tcW w:w="725" w:type="dxa"/>
            <w:tcBorders>
              <w:top w:val="single" w:sz="12" w:space="0" w:color="auto"/>
              <w:bottom w:val="single" w:sz="6" w:space="0" w:color="auto"/>
            </w:tcBorders>
            <w:shd w:val="clear" w:color="auto" w:fill="BFBFBF"/>
          </w:tcPr>
          <w:p w:rsidR="00ED223E" w:rsidRPr="009A6C54" w:rsidRDefault="00ED223E" w:rsidP="00654B29">
            <w:pPr>
              <w:pStyle w:val="TableHeading"/>
            </w:pPr>
            <w:r w:rsidRPr="009A6C54">
              <w:t>RP/#</w:t>
            </w:r>
          </w:p>
        </w:tc>
        <w:tc>
          <w:tcPr>
            <w:tcW w:w="725" w:type="dxa"/>
            <w:tcBorders>
              <w:top w:val="single" w:sz="12" w:space="0" w:color="auto"/>
              <w:bottom w:val="single" w:sz="6" w:space="0" w:color="auto"/>
            </w:tcBorders>
            <w:shd w:val="clear" w:color="auto" w:fill="BFBFBF"/>
          </w:tcPr>
          <w:p w:rsidR="00ED223E" w:rsidRPr="009A6C54" w:rsidRDefault="00ED223E" w:rsidP="00654B29">
            <w:pPr>
              <w:pStyle w:val="TableHeading"/>
            </w:pPr>
            <w:r w:rsidRPr="009A6C54">
              <w:t>TBL#</w:t>
            </w:r>
          </w:p>
        </w:tc>
        <w:tc>
          <w:tcPr>
            <w:tcW w:w="2464" w:type="dxa"/>
            <w:tcBorders>
              <w:top w:val="single" w:sz="12" w:space="0" w:color="auto"/>
              <w:bottom w:val="single" w:sz="6" w:space="0" w:color="auto"/>
            </w:tcBorders>
            <w:shd w:val="clear" w:color="auto" w:fill="BFBFBF"/>
          </w:tcPr>
          <w:p w:rsidR="00ED223E" w:rsidRPr="009A6C54" w:rsidRDefault="00ED223E" w:rsidP="00654B29">
            <w:pPr>
              <w:pStyle w:val="TableHeading"/>
            </w:pPr>
            <w:r w:rsidRPr="009A6C54">
              <w:t>ELEMENT NAME</w:t>
            </w:r>
          </w:p>
        </w:tc>
        <w:tc>
          <w:tcPr>
            <w:tcW w:w="2464" w:type="dxa"/>
            <w:tcBorders>
              <w:top w:val="single" w:sz="12" w:space="0" w:color="auto"/>
              <w:bottom w:val="single" w:sz="6" w:space="0" w:color="auto"/>
            </w:tcBorders>
            <w:shd w:val="clear" w:color="auto" w:fill="BFBFBF"/>
          </w:tcPr>
          <w:p w:rsidR="00ED223E" w:rsidRPr="009A6C54" w:rsidRDefault="00ED223E" w:rsidP="00654B29">
            <w:pPr>
              <w:pStyle w:val="TableHeading"/>
            </w:pPr>
            <w:r w:rsidRPr="009A6C54">
              <w:t>VISTA DESCRIPTION</w:t>
            </w:r>
          </w:p>
        </w:tc>
      </w:tr>
      <w:tr w:rsidR="00ED223E" w:rsidRPr="009A6C54" w:rsidTr="00654B29">
        <w:tc>
          <w:tcPr>
            <w:tcW w:w="725" w:type="dxa"/>
            <w:tcBorders>
              <w:top w:val="single" w:sz="6" w:space="0" w:color="auto"/>
            </w:tcBorders>
          </w:tcPr>
          <w:p w:rsidR="00ED223E" w:rsidRPr="009A6C54" w:rsidRDefault="00ED223E" w:rsidP="00654B29">
            <w:pPr>
              <w:pStyle w:val="TableText"/>
            </w:pPr>
            <w:r w:rsidRPr="009A6C54">
              <w:t>1</w:t>
            </w:r>
          </w:p>
        </w:tc>
        <w:tc>
          <w:tcPr>
            <w:tcW w:w="725" w:type="dxa"/>
            <w:tcBorders>
              <w:top w:val="single" w:sz="6" w:space="0" w:color="auto"/>
            </w:tcBorders>
          </w:tcPr>
          <w:p w:rsidR="00ED223E" w:rsidRPr="009A6C54" w:rsidRDefault="00ED223E" w:rsidP="00654B29">
            <w:pPr>
              <w:pStyle w:val="TableText"/>
            </w:pPr>
            <w:r w:rsidRPr="009A6C54">
              <w:t>10</w:t>
            </w:r>
          </w:p>
        </w:tc>
        <w:tc>
          <w:tcPr>
            <w:tcW w:w="725" w:type="dxa"/>
            <w:tcBorders>
              <w:top w:val="single" w:sz="6" w:space="0" w:color="auto"/>
            </w:tcBorders>
          </w:tcPr>
          <w:p w:rsidR="00ED223E" w:rsidRPr="009A6C54" w:rsidRDefault="00ED223E" w:rsidP="00654B29">
            <w:pPr>
              <w:pStyle w:val="TableText"/>
            </w:pPr>
            <w:r w:rsidRPr="009A6C54">
              <w:t>ST</w:t>
            </w:r>
          </w:p>
        </w:tc>
        <w:tc>
          <w:tcPr>
            <w:tcW w:w="725" w:type="dxa"/>
            <w:tcBorders>
              <w:top w:val="single" w:sz="6" w:space="0" w:color="auto"/>
            </w:tcBorders>
          </w:tcPr>
          <w:p w:rsidR="00ED223E" w:rsidRPr="009A6C54" w:rsidRDefault="00ED223E" w:rsidP="00654B29">
            <w:pPr>
              <w:pStyle w:val="TableText"/>
            </w:pPr>
          </w:p>
        </w:tc>
        <w:tc>
          <w:tcPr>
            <w:tcW w:w="725" w:type="dxa"/>
            <w:tcBorders>
              <w:top w:val="single" w:sz="6" w:space="0" w:color="auto"/>
            </w:tcBorders>
          </w:tcPr>
          <w:p w:rsidR="00ED223E" w:rsidRPr="009A6C54" w:rsidRDefault="00ED223E" w:rsidP="00654B29">
            <w:pPr>
              <w:pStyle w:val="TableText"/>
            </w:pPr>
          </w:p>
        </w:tc>
        <w:tc>
          <w:tcPr>
            <w:tcW w:w="725" w:type="dxa"/>
            <w:tcBorders>
              <w:top w:val="single" w:sz="6" w:space="0" w:color="auto"/>
            </w:tcBorders>
          </w:tcPr>
          <w:p w:rsidR="00ED223E" w:rsidRPr="009A6C54" w:rsidRDefault="00ED223E" w:rsidP="00654B29">
            <w:pPr>
              <w:pStyle w:val="TableText"/>
            </w:pPr>
            <w:r w:rsidRPr="009A6C54">
              <w:t>0093</w:t>
            </w:r>
          </w:p>
        </w:tc>
        <w:tc>
          <w:tcPr>
            <w:tcW w:w="2464" w:type="dxa"/>
            <w:tcBorders>
              <w:top w:val="single" w:sz="6" w:space="0" w:color="auto"/>
            </w:tcBorders>
          </w:tcPr>
          <w:p w:rsidR="00ED223E" w:rsidRPr="009A6C54" w:rsidRDefault="00ED223E" w:rsidP="00654B29">
            <w:pPr>
              <w:pStyle w:val="TableText"/>
            </w:pPr>
            <w:r w:rsidRPr="009A6C54">
              <w:t>Batch Message Count</w:t>
            </w:r>
          </w:p>
        </w:tc>
        <w:tc>
          <w:tcPr>
            <w:tcW w:w="2464" w:type="dxa"/>
            <w:tcBorders>
              <w:top w:val="single" w:sz="6" w:space="0" w:color="auto"/>
            </w:tcBorders>
          </w:tcPr>
          <w:p w:rsidR="00ED223E" w:rsidRPr="009A6C54" w:rsidRDefault="00ED223E" w:rsidP="00654B29">
            <w:pPr>
              <w:pStyle w:val="TableText"/>
            </w:pPr>
            <w:r w:rsidRPr="009A6C54">
              <w:t>Number of messages within batch</w:t>
            </w:r>
          </w:p>
        </w:tc>
      </w:tr>
      <w:tr w:rsidR="00ED223E" w:rsidRPr="009A6C54" w:rsidTr="00654B29">
        <w:tc>
          <w:tcPr>
            <w:tcW w:w="725" w:type="dxa"/>
          </w:tcPr>
          <w:p w:rsidR="00ED223E" w:rsidRPr="009A6C54" w:rsidRDefault="00ED223E" w:rsidP="00654B29">
            <w:pPr>
              <w:pStyle w:val="TableText"/>
            </w:pPr>
            <w:r w:rsidRPr="009A6C54">
              <w:t>2</w:t>
            </w:r>
          </w:p>
        </w:tc>
        <w:tc>
          <w:tcPr>
            <w:tcW w:w="725" w:type="dxa"/>
          </w:tcPr>
          <w:p w:rsidR="00ED223E" w:rsidRPr="009A6C54" w:rsidRDefault="00ED223E" w:rsidP="00654B29">
            <w:pPr>
              <w:pStyle w:val="TableText"/>
            </w:pPr>
            <w:r w:rsidRPr="009A6C54">
              <w:t>80</w:t>
            </w:r>
          </w:p>
        </w:tc>
        <w:tc>
          <w:tcPr>
            <w:tcW w:w="725" w:type="dxa"/>
          </w:tcPr>
          <w:p w:rsidR="00ED223E" w:rsidRPr="009A6C54" w:rsidRDefault="00ED223E" w:rsidP="00654B29">
            <w:pPr>
              <w:pStyle w:val="TableText"/>
            </w:pPr>
            <w:r w:rsidRPr="009A6C54">
              <w:t>ST</w:t>
            </w:r>
          </w:p>
        </w:tc>
        <w:tc>
          <w:tcPr>
            <w:tcW w:w="725" w:type="dxa"/>
          </w:tcPr>
          <w:p w:rsidR="00ED223E" w:rsidRPr="009A6C54" w:rsidRDefault="00ED223E" w:rsidP="00654B29">
            <w:pPr>
              <w:pStyle w:val="TableText"/>
            </w:pPr>
          </w:p>
        </w:tc>
        <w:tc>
          <w:tcPr>
            <w:tcW w:w="725" w:type="dxa"/>
          </w:tcPr>
          <w:p w:rsidR="00ED223E" w:rsidRPr="009A6C54" w:rsidRDefault="00ED223E" w:rsidP="00654B29">
            <w:pPr>
              <w:pStyle w:val="TableText"/>
            </w:pPr>
          </w:p>
        </w:tc>
        <w:tc>
          <w:tcPr>
            <w:tcW w:w="725" w:type="dxa"/>
          </w:tcPr>
          <w:p w:rsidR="00ED223E" w:rsidRPr="009A6C54" w:rsidRDefault="00ED223E" w:rsidP="00654B29">
            <w:pPr>
              <w:pStyle w:val="TableText"/>
            </w:pPr>
            <w:r w:rsidRPr="009A6C54">
              <w:t>0094</w:t>
            </w:r>
          </w:p>
        </w:tc>
        <w:tc>
          <w:tcPr>
            <w:tcW w:w="2464" w:type="dxa"/>
          </w:tcPr>
          <w:p w:rsidR="00ED223E" w:rsidRPr="009A6C54" w:rsidRDefault="00ED223E" w:rsidP="00654B29">
            <w:pPr>
              <w:pStyle w:val="TableText"/>
            </w:pPr>
            <w:r w:rsidRPr="009A6C54">
              <w:t>Batch Comment</w:t>
            </w:r>
          </w:p>
        </w:tc>
        <w:tc>
          <w:tcPr>
            <w:tcW w:w="2464" w:type="dxa"/>
          </w:tcPr>
          <w:p w:rsidR="00ED223E" w:rsidRPr="009A6C54" w:rsidRDefault="00ED223E" w:rsidP="00654B29">
            <w:pPr>
              <w:pStyle w:val="TableText"/>
            </w:pPr>
            <w:r w:rsidRPr="009A6C54">
              <w:t>Not used</w:t>
            </w:r>
          </w:p>
        </w:tc>
      </w:tr>
      <w:tr w:rsidR="00ED223E" w:rsidRPr="009A6C54" w:rsidTr="00654B29">
        <w:tc>
          <w:tcPr>
            <w:tcW w:w="725" w:type="dxa"/>
          </w:tcPr>
          <w:p w:rsidR="00ED223E" w:rsidRPr="009A6C54" w:rsidRDefault="00ED223E" w:rsidP="00654B29">
            <w:pPr>
              <w:pStyle w:val="TableText"/>
            </w:pPr>
            <w:r w:rsidRPr="009A6C54">
              <w:t>3</w:t>
            </w:r>
          </w:p>
        </w:tc>
        <w:tc>
          <w:tcPr>
            <w:tcW w:w="725" w:type="dxa"/>
          </w:tcPr>
          <w:p w:rsidR="00ED223E" w:rsidRPr="009A6C54" w:rsidRDefault="00ED223E" w:rsidP="00654B29">
            <w:pPr>
              <w:pStyle w:val="TableText"/>
            </w:pPr>
            <w:r w:rsidRPr="009A6C54">
              <w:t>100</w:t>
            </w:r>
          </w:p>
        </w:tc>
        <w:tc>
          <w:tcPr>
            <w:tcW w:w="725" w:type="dxa"/>
          </w:tcPr>
          <w:p w:rsidR="00ED223E" w:rsidRPr="009A6C54" w:rsidRDefault="00ED223E" w:rsidP="00654B29">
            <w:pPr>
              <w:pStyle w:val="TableText"/>
            </w:pPr>
            <w:r w:rsidRPr="009A6C54">
              <w:t>CM</w:t>
            </w:r>
          </w:p>
        </w:tc>
        <w:tc>
          <w:tcPr>
            <w:tcW w:w="725" w:type="dxa"/>
          </w:tcPr>
          <w:p w:rsidR="00ED223E" w:rsidRPr="009A6C54" w:rsidRDefault="00ED223E" w:rsidP="00654B29">
            <w:pPr>
              <w:pStyle w:val="TableText"/>
            </w:pPr>
          </w:p>
        </w:tc>
        <w:tc>
          <w:tcPr>
            <w:tcW w:w="725" w:type="dxa"/>
          </w:tcPr>
          <w:p w:rsidR="00ED223E" w:rsidRPr="009A6C54" w:rsidRDefault="00ED223E" w:rsidP="00654B29">
            <w:pPr>
              <w:pStyle w:val="TableText"/>
            </w:pPr>
            <w:r w:rsidRPr="009A6C54">
              <w:t>Y</w:t>
            </w:r>
          </w:p>
        </w:tc>
        <w:tc>
          <w:tcPr>
            <w:tcW w:w="725" w:type="dxa"/>
          </w:tcPr>
          <w:p w:rsidR="00ED223E" w:rsidRPr="009A6C54" w:rsidRDefault="00ED223E" w:rsidP="00654B29">
            <w:pPr>
              <w:pStyle w:val="TableText"/>
            </w:pPr>
            <w:r w:rsidRPr="009A6C54">
              <w:t>0095</w:t>
            </w:r>
          </w:p>
        </w:tc>
        <w:tc>
          <w:tcPr>
            <w:tcW w:w="2464" w:type="dxa"/>
          </w:tcPr>
          <w:p w:rsidR="00ED223E" w:rsidRPr="009A6C54" w:rsidRDefault="00ED223E" w:rsidP="00654B29">
            <w:pPr>
              <w:pStyle w:val="TableText"/>
            </w:pPr>
            <w:r w:rsidRPr="009A6C54">
              <w:t>Batch Totals</w:t>
            </w:r>
          </w:p>
        </w:tc>
        <w:tc>
          <w:tcPr>
            <w:tcW w:w="2464" w:type="dxa"/>
          </w:tcPr>
          <w:p w:rsidR="00ED223E" w:rsidRPr="009A6C54" w:rsidRDefault="00ED223E" w:rsidP="00654B29">
            <w:pPr>
              <w:pStyle w:val="TableText"/>
            </w:pPr>
            <w:r w:rsidRPr="009A6C54">
              <w:t>Not used</w:t>
            </w:r>
          </w:p>
        </w:tc>
      </w:tr>
    </w:tbl>
    <w:p w:rsidR="00ED223E" w:rsidRPr="009A6C54" w:rsidRDefault="00ED223E" w:rsidP="00475432">
      <w:pPr>
        <w:pStyle w:val="Heading3"/>
        <w:rPr>
          <w:lang w:val="en-US"/>
        </w:rPr>
      </w:pPr>
      <w:bookmarkStart w:id="330" w:name="_Toc11706712"/>
      <w:r w:rsidRPr="009A6C54">
        <w:t>MSA - MESSAGE ACKNOWLEDGMENT SEGMENT</w:t>
      </w:r>
      <w:bookmarkEnd w:id="330"/>
    </w:p>
    <w:p w:rsidR="00660025" w:rsidRPr="009A6C54" w:rsidRDefault="00660025" w:rsidP="00741C15">
      <w:pPr>
        <w:pStyle w:val="Caption"/>
      </w:pPr>
      <w:bookmarkStart w:id="331" w:name="_Toc11706887"/>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48</w:t>
      </w:r>
      <w:r w:rsidR="007F1C38">
        <w:rPr>
          <w:noProof/>
        </w:rPr>
        <w:fldChar w:fldCharType="end"/>
      </w:r>
      <w:r w:rsidRPr="009A6C54">
        <w:t>: Message Acknowledgement Segment</w:t>
      </w:r>
      <w:bookmarkEnd w:id="33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2464"/>
        <w:gridCol w:w="2464"/>
      </w:tblGrid>
      <w:tr w:rsidR="00ED223E" w:rsidRPr="009A6C54" w:rsidTr="002B5785">
        <w:trPr>
          <w:tblHeader/>
        </w:trPr>
        <w:tc>
          <w:tcPr>
            <w:tcW w:w="725" w:type="dxa"/>
            <w:tcBorders>
              <w:top w:val="single" w:sz="12" w:space="0" w:color="auto"/>
              <w:bottom w:val="single" w:sz="6" w:space="0" w:color="auto"/>
            </w:tcBorders>
            <w:shd w:val="clear" w:color="auto" w:fill="BFBFBF"/>
          </w:tcPr>
          <w:p w:rsidR="00ED223E" w:rsidRPr="009A6C54" w:rsidRDefault="00ED223E" w:rsidP="00654B29">
            <w:pPr>
              <w:pStyle w:val="TableHeading"/>
            </w:pPr>
            <w:bookmarkStart w:id="332" w:name="ColumnTitle_45"/>
            <w:bookmarkEnd w:id="332"/>
            <w:r w:rsidRPr="009A6C54">
              <w:t>SEQ</w:t>
            </w:r>
          </w:p>
        </w:tc>
        <w:tc>
          <w:tcPr>
            <w:tcW w:w="725" w:type="dxa"/>
            <w:tcBorders>
              <w:top w:val="single" w:sz="12" w:space="0" w:color="auto"/>
              <w:bottom w:val="single" w:sz="6" w:space="0" w:color="auto"/>
            </w:tcBorders>
            <w:shd w:val="clear" w:color="auto" w:fill="BFBFBF"/>
          </w:tcPr>
          <w:p w:rsidR="00ED223E" w:rsidRPr="009A6C54" w:rsidRDefault="00ED223E" w:rsidP="00654B29">
            <w:pPr>
              <w:pStyle w:val="TableHeading"/>
            </w:pPr>
            <w:r w:rsidRPr="009A6C54">
              <w:t>LEN</w:t>
            </w:r>
          </w:p>
        </w:tc>
        <w:tc>
          <w:tcPr>
            <w:tcW w:w="725" w:type="dxa"/>
            <w:tcBorders>
              <w:top w:val="single" w:sz="12" w:space="0" w:color="auto"/>
              <w:bottom w:val="single" w:sz="6" w:space="0" w:color="auto"/>
            </w:tcBorders>
            <w:shd w:val="clear" w:color="auto" w:fill="BFBFBF"/>
          </w:tcPr>
          <w:p w:rsidR="00ED223E" w:rsidRPr="009A6C54" w:rsidRDefault="00ED223E" w:rsidP="00654B29">
            <w:pPr>
              <w:pStyle w:val="TableHeading"/>
            </w:pPr>
            <w:r w:rsidRPr="009A6C54">
              <w:t>DT</w:t>
            </w:r>
          </w:p>
        </w:tc>
        <w:tc>
          <w:tcPr>
            <w:tcW w:w="725" w:type="dxa"/>
            <w:tcBorders>
              <w:top w:val="single" w:sz="12" w:space="0" w:color="auto"/>
              <w:bottom w:val="single" w:sz="6" w:space="0" w:color="auto"/>
            </w:tcBorders>
            <w:shd w:val="clear" w:color="auto" w:fill="BFBFBF"/>
          </w:tcPr>
          <w:p w:rsidR="00ED223E" w:rsidRPr="009A6C54" w:rsidRDefault="00ED223E" w:rsidP="00654B29">
            <w:pPr>
              <w:pStyle w:val="TableHeading"/>
            </w:pPr>
            <w:r w:rsidRPr="009A6C54">
              <w:t>R/O</w:t>
            </w:r>
          </w:p>
        </w:tc>
        <w:tc>
          <w:tcPr>
            <w:tcW w:w="725" w:type="dxa"/>
            <w:tcBorders>
              <w:top w:val="single" w:sz="12" w:space="0" w:color="auto"/>
              <w:bottom w:val="single" w:sz="6" w:space="0" w:color="auto"/>
            </w:tcBorders>
            <w:shd w:val="clear" w:color="auto" w:fill="BFBFBF"/>
          </w:tcPr>
          <w:p w:rsidR="00ED223E" w:rsidRPr="009A6C54" w:rsidRDefault="00ED223E" w:rsidP="00654B29">
            <w:pPr>
              <w:pStyle w:val="TableHeading"/>
            </w:pPr>
            <w:r w:rsidRPr="009A6C54">
              <w:t>RP/#</w:t>
            </w:r>
          </w:p>
        </w:tc>
        <w:tc>
          <w:tcPr>
            <w:tcW w:w="725" w:type="dxa"/>
            <w:tcBorders>
              <w:top w:val="single" w:sz="12" w:space="0" w:color="auto"/>
              <w:bottom w:val="single" w:sz="6" w:space="0" w:color="auto"/>
            </w:tcBorders>
            <w:shd w:val="clear" w:color="auto" w:fill="BFBFBF"/>
          </w:tcPr>
          <w:p w:rsidR="00ED223E" w:rsidRPr="009A6C54" w:rsidRDefault="00ED223E" w:rsidP="00654B29">
            <w:pPr>
              <w:pStyle w:val="TableHeading"/>
            </w:pPr>
            <w:r w:rsidRPr="009A6C54">
              <w:t>TBL#</w:t>
            </w:r>
          </w:p>
        </w:tc>
        <w:tc>
          <w:tcPr>
            <w:tcW w:w="2464" w:type="dxa"/>
            <w:tcBorders>
              <w:top w:val="single" w:sz="12" w:space="0" w:color="auto"/>
              <w:bottom w:val="single" w:sz="6" w:space="0" w:color="auto"/>
            </w:tcBorders>
            <w:shd w:val="clear" w:color="auto" w:fill="BFBFBF"/>
          </w:tcPr>
          <w:p w:rsidR="00ED223E" w:rsidRPr="009A6C54" w:rsidRDefault="00ED223E" w:rsidP="00654B29">
            <w:pPr>
              <w:pStyle w:val="TableHeading"/>
            </w:pPr>
            <w:r w:rsidRPr="009A6C54">
              <w:t>ELEMENT NAME</w:t>
            </w:r>
          </w:p>
        </w:tc>
        <w:tc>
          <w:tcPr>
            <w:tcW w:w="2464" w:type="dxa"/>
            <w:tcBorders>
              <w:top w:val="single" w:sz="12" w:space="0" w:color="auto"/>
              <w:bottom w:val="single" w:sz="6" w:space="0" w:color="auto"/>
            </w:tcBorders>
            <w:shd w:val="clear" w:color="auto" w:fill="BFBFBF"/>
          </w:tcPr>
          <w:p w:rsidR="00ED223E" w:rsidRPr="009A6C54" w:rsidRDefault="00ED223E" w:rsidP="00654B29">
            <w:pPr>
              <w:pStyle w:val="TableHeading"/>
            </w:pPr>
            <w:r w:rsidRPr="009A6C54">
              <w:t>V</w:t>
            </w:r>
            <w:r w:rsidRPr="009A6C54">
              <w:rPr>
                <w:i/>
              </w:rPr>
              <w:t>IST</w:t>
            </w:r>
            <w:r w:rsidRPr="009A6C54">
              <w:t>A DESCRIPTION</w:t>
            </w:r>
          </w:p>
        </w:tc>
      </w:tr>
      <w:tr w:rsidR="00ED223E" w:rsidRPr="009A6C54" w:rsidTr="00654B29">
        <w:tc>
          <w:tcPr>
            <w:tcW w:w="725" w:type="dxa"/>
            <w:tcBorders>
              <w:top w:val="single" w:sz="6" w:space="0" w:color="auto"/>
            </w:tcBorders>
          </w:tcPr>
          <w:p w:rsidR="00ED223E" w:rsidRPr="009A6C54" w:rsidRDefault="00ED223E" w:rsidP="00654B29">
            <w:pPr>
              <w:pStyle w:val="TableText"/>
            </w:pPr>
            <w:r w:rsidRPr="009A6C54">
              <w:t>1</w:t>
            </w:r>
          </w:p>
        </w:tc>
        <w:tc>
          <w:tcPr>
            <w:tcW w:w="725" w:type="dxa"/>
            <w:tcBorders>
              <w:top w:val="single" w:sz="6" w:space="0" w:color="auto"/>
            </w:tcBorders>
          </w:tcPr>
          <w:p w:rsidR="00ED223E" w:rsidRPr="009A6C54" w:rsidRDefault="00ED223E" w:rsidP="00654B29">
            <w:pPr>
              <w:pStyle w:val="TableText"/>
            </w:pPr>
            <w:r w:rsidRPr="009A6C54">
              <w:t>2</w:t>
            </w:r>
          </w:p>
        </w:tc>
        <w:tc>
          <w:tcPr>
            <w:tcW w:w="725" w:type="dxa"/>
            <w:tcBorders>
              <w:top w:val="single" w:sz="6" w:space="0" w:color="auto"/>
            </w:tcBorders>
          </w:tcPr>
          <w:p w:rsidR="00ED223E" w:rsidRPr="009A6C54" w:rsidRDefault="00ED223E" w:rsidP="00654B29">
            <w:pPr>
              <w:pStyle w:val="TableText"/>
            </w:pPr>
            <w:r w:rsidRPr="009A6C54">
              <w:t>ID</w:t>
            </w:r>
          </w:p>
        </w:tc>
        <w:tc>
          <w:tcPr>
            <w:tcW w:w="725" w:type="dxa"/>
            <w:tcBorders>
              <w:top w:val="single" w:sz="6" w:space="0" w:color="auto"/>
            </w:tcBorders>
          </w:tcPr>
          <w:p w:rsidR="00ED223E" w:rsidRPr="009A6C54" w:rsidRDefault="00ED223E" w:rsidP="00654B29">
            <w:pPr>
              <w:pStyle w:val="TableText"/>
            </w:pPr>
            <w:r w:rsidRPr="009A6C54">
              <w:t>R</w:t>
            </w:r>
          </w:p>
        </w:tc>
        <w:tc>
          <w:tcPr>
            <w:tcW w:w="725" w:type="dxa"/>
            <w:tcBorders>
              <w:top w:val="single" w:sz="6" w:space="0" w:color="auto"/>
            </w:tcBorders>
          </w:tcPr>
          <w:p w:rsidR="00ED223E" w:rsidRPr="009A6C54" w:rsidRDefault="00ED223E" w:rsidP="00654B29">
            <w:pPr>
              <w:pStyle w:val="TableText"/>
            </w:pPr>
          </w:p>
        </w:tc>
        <w:tc>
          <w:tcPr>
            <w:tcW w:w="725" w:type="dxa"/>
            <w:tcBorders>
              <w:top w:val="single" w:sz="6" w:space="0" w:color="auto"/>
            </w:tcBorders>
          </w:tcPr>
          <w:p w:rsidR="00ED223E" w:rsidRPr="009A6C54" w:rsidRDefault="00ED223E" w:rsidP="00654B29">
            <w:pPr>
              <w:pStyle w:val="TableText"/>
            </w:pPr>
            <w:r w:rsidRPr="009A6C54">
              <w:t>0008</w:t>
            </w:r>
          </w:p>
        </w:tc>
        <w:tc>
          <w:tcPr>
            <w:tcW w:w="2464" w:type="dxa"/>
            <w:tcBorders>
              <w:top w:val="single" w:sz="6" w:space="0" w:color="auto"/>
            </w:tcBorders>
          </w:tcPr>
          <w:p w:rsidR="00ED223E" w:rsidRPr="009A6C54" w:rsidRDefault="00ED223E" w:rsidP="00654B29">
            <w:pPr>
              <w:pStyle w:val="TableText"/>
            </w:pPr>
            <w:r w:rsidRPr="009A6C54">
              <w:t>Acknowledgment Code</w:t>
            </w:r>
          </w:p>
        </w:tc>
        <w:tc>
          <w:tcPr>
            <w:tcW w:w="2464" w:type="dxa"/>
            <w:tcBorders>
              <w:top w:val="single" w:sz="6" w:space="0" w:color="auto"/>
            </w:tcBorders>
          </w:tcPr>
          <w:p w:rsidR="00ED223E" w:rsidRPr="009A6C54" w:rsidRDefault="00ED223E" w:rsidP="00654B29">
            <w:pPr>
              <w:pStyle w:val="TableText"/>
            </w:pPr>
            <w:r w:rsidRPr="009A6C54">
              <w:rPr>
                <w:i/>
              </w:rPr>
              <w:t>Refer to Table 0008</w:t>
            </w:r>
          </w:p>
        </w:tc>
      </w:tr>
      <w:tr w:rsidR="00ED223E" w:rsidRPr="009A6C54" w:rsidTr="00654B29">
        <w:tc>
          <w:tcPr>
            <w:tcW w:w="725" w:type="dxa"/>
          </w:tcPr>
          <w:p w:rsidR="00ED223E" w:rsidRPr="009A6C54" w:rsidRDefault="00ED223E" w:rsidP="00654B29">
            <w:pPr>
              <w:pStyle w:val="TableText"/>
            </w:pPr>
            <w:r w:rsidRPr="009A6C54">
              <w:t>2</w:t>
            </w:r>
          </w:p>
        </w:tc>
        <w:tc>
          <w:tcPr>
            <w:tcW w:w="725" w:type="dxa"/>
          </w:tcPr>
          <w:p w:rsidR="00ED223E" w:rsidRPr="009A6C54" w:rsidRDefault="00ED223E" w:rsidP="00654B29">
            <w:pPr>
              <w:pStyle w:val="TableText"/>
            </w:pPr>
            <w:r w:rsidRPr="009A6C54">
              <w:t>20</w:t>
            </w:r>
          </w:p>
        </w:tc>
        <w:tc>
          <w:tcPr>
            <w:tcW w:w="725" w:type="dxa"/>
          </w:tcPr>
          <w:p w:rsidR="00ED223E" w:rsidRPr="009A6C54" w:rsidRDefault="00ED223E" w:rsidP="00654B29">
            <w:pPr>
              <w:pStyle w:val="TableText"/>
            </w:pPr>
            <w:r w:rsidRPr="009A6C54">
              <w:t>ST</w:t>
            </w:r>
          </w:p>
        </w:tc>
        <w:tc>
          <w:tcPr>
            <w:tcW w:w="725" w:type="dxa"/>
          </w:tcPr>
          <w:p w:rsidR="00ED223E" w:rsidRPr="009A6C54" w:rsidRDefault="00ED223E" w:rsidP="00654B29">
            <w:pPr>
              <w:pStyle w:val="TableText"/>
            </w:pPr>
            <w:r w:rsidRPr="009A6C54">
              <w:t>R</w:t>
            </w:r>
          </w:p>
        </w:tc>
        <w:tc>
          <w:tcPr>
            <w:tcW w:w="725" w:type="dxa"/>
          </w:tcPr>
          <w:p w:rsidR="00ED223E" w:rsidRPr="009A6C54" w:rsidRDefault="00ED223E" w:rsidP="00654B29">
            <w:pPr>
              <w:pStyle w:val="TableText"/>
            </w:pPr>
          </w:p>
        </w:tc>
        <w:tc>
          <w:tcPr>
            <w:tcW w:w="725" w:type="dxa"/>
          </w:tcPr>
          <w:p w:rsidR="00ED223E" w:rsidRPr="009A6C54" w:rsidRDefault="00ED223E" w:rsidP="00654B29">
            <w:pPr>
              <w:pStyle w:val="TableText"/>
            </w:pPr>
          </w:p>
        </w:tc>
        <w:tc>
          <w:tcPr>
            <w:tcW w:w="2464" w:type="dxa"/>
          </w:tcPr>
          <w:p w:rsidR="00ED223E" w:rsidRPr="009A6C54" w:rsidRDefault="00ED223E" w:rsidP="00654B29">
            <w:pPr>
              <w:pStyle w:val="TableText"/>
            </w:pPr>
            <w:r w:rsidRPr="009A6C54">
              <w:t>Message Control ID</w:t>
            </w:r>
          </w:p>
        </w:tc>
        <w:tc>
          <w:tcPr>
            <w:tcW w:w="2464" w:type="dxa"/>
          </w:tcPr>
          <w:p w:rsidR="00ED223E" w:rsidRPr="009A6C54" w:rsidRDefault="00ED223E" w:rsidP="00654B29">
            <w:pPr>
              <w:pStyle w:val="TableText"/>
            </w:pPr>
            <w:r w:rsidRPr="009A6C54">
              <w:t>Message Control ID of message being acknowledged</w:t>
            </w:r>
          </w:p>
        </w:tc>
      </w:tr>
      <w:tr w:rsidR="00ED223E" w:rsidRPr="009A6C54" w:rsidTr="00654B29">
        <w:tc>
          <w:tcPr>
            <w:tcW w:w="725" w:type="dxa"/>
          </w:tcPr>
          <w:p w:rsidR="00ED223E" w:rsidRPr="009A6C54" w:rsidRDefault="00ED223E" w:rsidP="00654B29">
            <w:pPr>
              <w:pStyle w:val="TableText"/>
              <w:rPr>
                <w:szCs w:val="22"/>
              </w:rPr>
            </w:pPr>
            <w:r w:rsidRPr="009A6C54">
              <w:rPr>
                <w:szCs w:val="22"/>
              </w:rPr>
              <w:t>3</w:t>
            </w:r>
          </w:p>
        </w:tc>
        <w:tc>
          <w:tcPr>
            <w:tcW w:w="725" w:type="dxa"/>
          </w:tcPr>
          <w:p w:rsidR="00ED223E" w:rsidRPr="009A6C54" w:rsidRDefault="00ED223E" w:rsidP="00654B29">
            <w:pPr>
              <w:pStyle w:val="TableText"/>
              <w:rPr>
                <w:szCs w:val="22"/>
              </w:rPr>
            </w:pPr>
            <w:r w:rsidRPr="009A6C54">
              <w:rPr>
                <w:szCs w:val="22"/>
              </w:rPr>
              <w:t>80</w:t>
            </w:r>
          </w:p>
        </w:tc>
        <w:tc>
          <w:tcPr>
            <w:tcW w:w="725" w:type="dxa"/>
          </w:tcPr>
          <w:p w:rsidR="00ED223E" w:rsidRPr="009A6C54" w:rsidRDefault="00ED223E" w:rsidP="00654B29">
            <w:pPr>
              <w:pStyle w:val="TableText"/>
              <w:rPr>
                <w:szCs w:val="22"/>
              </w:rPr>
            </w:pPr>
            <w:r w:rsidRPr="009A6C54">
              <w:rPr>
                <w:szCs w:val="22"/>
              </w:rPr>
              <w:t>ST</w:t>
            </w:r>
          </w:p>
        </w:tc>
        <w:tc>
          <w:tcPr>
            <w:tcW w:w="725" w:type="dxa"/>
          </w:tcPr>
          <w:p w:rsidR="00ED223E" w:rsidRPr="009A6C54" w:rsidRDefault="00ED223E" w:rsidP="00654B29">
            <w:pPr>
              <w:pStyle w:val="TableText"/>
              <w:rPr>
                <w:szCs w:val="22"/>
              </w:rPr>
            </w:pPr>
          </w:p>
        </w:tc>
        <w:tc>
          <w:tcPr>
            <w:tcW w:w="725" w:type="dxa"/>
          </w:tcPr>
          <w:p w:rsidR="00ED223E" w:rsidRPr="009A6C54" w:rsidRDefault="00ED223E" w:rsidP="00654B29">
            <w:pPr>
              <w:pStyle w:val="TableText"/>
              <w:rPr>
                <w:szCs w:val="22"/>
              </w:rPr>
            </w:pPr>
          </w:p>
        </w:tc>
        <w:tc>
          <w:tcPr>
            <w:tcW w:w="725" w:type="dxa"/>
          </w:tcPr>
          <w:p w:rsidR="00ED223E" w:rsidRPr="009A6C54" w:rsidRDefault="00ED223E" w:rsidP="00654B29">
            <w:pPr>
              <w:pStyle w:val="TableText"/>
              <w:rPr>
                <w:szCs w:val="22"/>
              </w:rPr>
            </w:pPr>
            <w:r w:rsidRPr="009A6C54">
              <w:rPr>
                <w:szCs w:val="22"/>
              </w:rPr>
              <w:t>NPCD 001</w:t>
            </w:r>
          </w:p>
        </w:tc>
        <w:tc>
          <w:tcPr>
            <w:tcW w:w="2464" w:type="dxa"/>
          </w:tcPr>
          <w:p w:rsidR="00ED223E" w:rsidRPr="009A6C54" w:rsidRDefault="00ED223E" w:rsidP="00654B29">
            <w:pPr>
              <w:pStyle w:val="TableText"/>
              <w:rPr>
                <w:szCs w:val="22"/>
              </w:rPr>
            </w:pPr>
            <w:r w:rsidRPr="009A6C54">
              <w:rPr>
                <w:szCs w:val="22"/>
              </w:rPr>
              <w:t>Text Message</w:t>
            </w:r>
          </w:p>
        </w:tc>
        <w:tc>
          <w:tcPr>
            <w:tcW w:w="2464" w:type="dxa"/>
          </w:tcPr>
          <w:p w:rsidR="00ED223E" w:rsidRPr="009A6C54" w:rsidRDefault="00ED223E" w:rsidP="00654B29">
            <w:pPr>
              <w:pStyle w:val="TableText"/>
              <w:rPr>
                <w:szCs w:val="22"/>
              </w:rPr>
            </w:pPr>
            <w:r w:rsidRPr="009A6C54">
              <w:rPr>
                <w:szCs w:val="22"/>
              </w:rPr>
              <w:t>Repetitive list of error codes denoting why the message was rejected</w:t>
            </w:r>
            <w:r w:rsidRPr="009A6C54">
              <w:rPr>
                <w:rStyle w:val="FootnoteReference"/>
                <w:rFonts w:cs="Arial"/>
                <w:szCs w:val="22"/>
              </w:rPr>
              <w:footnoteReference w:id="4"/>
            </w:r>
          </w:p>
        </w:tc>
      </w:tr>
      <w:tr w:rsidR="00ED223E" w:rsidRPr="009A6C54" w:rsidTr="00654B29">
        <w:tc>
          <w:tcPr>
            <w:tcW w:w="725" w:type="dxa"/>
          </w:tcPr>
          <w:p w:rsidR="00ED223E" w:rsidRPr="009A6C54" w:rsidRDefault="00ED223E" w:rsidP="00654B29">
            <w:pPr>
              <w:pStyle w:val="TableText"/>
              <w:rPr>
                <w:szCs w:val="22"/>
              </w:rPr>
            </w:pPr>
            <w:r w:rsidRPr="009A6C54">
              <w:rPr>
                <w:szCs w:val="22"/>
              </w:rPr>
              <w:t>4</w:t>
            </w:r>
          </w:p>
        </w:tc>
        <w:tc>
          <w:tcPr>
            <w:tcW w:w="725" w:type="dxa"/>
          </w:tcPr>
          <w:p w:rsidR="00ED223E" w:rsidRPr="009A6C54" w:rsidRDefault="00ED223E" w:rsidP="00654B29">
            <w:pPr>
              <w:pStyle w:val="TableText"/>
              <w:rPr>
                <w:szCs w:val="22"/>
              </w:rPr>
            </w:pPr>
            <w:r w:rsidRPr="009A6C54">
              <w:rPr>
                <w:szCs w:val="22"/>
              </w:rPr>
              <w:t>15</w:t>
            </w:r>
          </w:p>
        </w:tc>
        <w:tc>
          <w:tcPr>
            <w:tcW w:w="725" w:type="dxa"/>
          </w:tcPr>
          <w:p w:rsidR="00ED223E" w:rsidRPr="009A6C54" w:rsidRDefault="00ED223E" w:rsidP="00654B29">
            <w:pPr>
              <w:pStyle w:val="TableText"/>
              <w:rPr>
                <w:szCs w:val="22"/>
              </w:rPr>
            </w:pPr>
            <w:r w:rsidRPr="009A6C54">
              <w:rPr>
                <w:szCs w:val="22"/>
              </w:rPr>
              <w:t>NM</w:t>
            </w:r>
          </w:p>
        </w:tc>
        <w:tc>
          <w:tcPr>
            <w:tcW w:w="725" w:type="dxa"/>
          </w:tcPr>
          <w:p w:rsidR="00ED223E" w:rsidRPr="009A6C54" w:rsidRDefault="00ED223E" w:rsidP="00654B29">
            <w:pPr>
              <w:pStyle w:val="TableText"/>
              <w:rPr>
                <w:szCs w:val="22"/>
              </w:rPr>
            </w:pPr>
          </w:p>
        </w:tc>
        <w:tc>
          <w:tcPr>
            <w:tcW w:w="725" w:type="dxa"/>
          </w:tcPr>
          <w:p w:rsidR="00ED223E" w:rsidRPr="009A6C54" w:rsidRDefault="00ED223E" w:rsidP="00654B29">
            <w:pPr>
              <w:pStyle w:val="TableText"/>
              <w:rPr>
                <w:szCs w:val="22"/>
              </w:rPr>
            </w:pPr>
          </w:p>
        </w:tc>
        <w:tc>
          <w:tcPr>
            <w:tcW w:w="725" w:type="dxa"/>
          </w:tcPr>
          <w:p w:rsidR="00ED223E" w:rsidRPr="009A6C54" w:rsidRDefault="00ED223E" w:rsidP="00654B29">
            <w:pPr>
              <w:pStyle w:val="TableText"/>
              <w:rPr>
                <w:szCs w:val="22"/>
              </w:rPr>
            </w:pPr>
          </w:p>
        </w:tc>
        <w:tc>
          <w:tcPr>
            <w:tcW w:w="2464" w:type="dxa"/>
          </w:tcPr>
          <w:p w:rsidR="00ED223E" w:rsidRPr="009A6C54" w:rsidRDefault="00ED223E" w:rsidP="00654B29">
            <w:pPr>
              <w:pStyle w:val="TableText"/>
              <w:rPr>
                <w:szCs w:val="22"/>
              </w:rPr>
            </w:pPr>
            <w:r w:rsidRPr="009A6C54">
              <w:rPr>
                <w:szCs w:val="22"/>
              </w:rPr>
              <w:t>Expected Sequence Number</w:t>
            </w:r>
          </w:p>
        </w:tc>
        <w:tc>
          <w:tcPr>
            <w:tcW w:w="2464" w:type="dxa"/>
          </w:tcPr>
          <w:p w:rsidR="00ED223E" w:rsidRPr="009A6C54" w:rsidRDefault="00ED223E" w:rsidP="00654B29">
            <w:pPr>
              <w:pStyle w:val="TableText"/>
              <w:rPr>
                <w:szCs w:val="22"/>
              </w:rPr>
            </w:pPr>
            <w:r w:rsidRPr="009A6C54">
              <w:rPr>
                <w:szCs w:val="22"/>
              </w:rPr>
              <w:t>Not used</w:t>
            </w:r>
          </w:p>
        </w:tc>
      </w:tr>
      <w:tr w:rsidR="00ED223E" w:rsidRPr="009A6C54" w:rsidTr="00654B29">
        <w:tc>
          <w:tcPr>
            <w:tcW w:w="725" w:type="dxa"/>
          </w:tcPr>
          <w:p w:rsidR="00ED223E" w:rsidRPr="009A6C54" w:rsidRDefault="00ED223E" w:rsidP="00654B29">
            <w:pPr>
              <w:pStyle w:val="TableText"/>
              <w:rPr>
                <w:szCs w:val="22"/>
              </w:rPr>
            </w:pPr>
            <w:r w:rsidRPr="009A6C54">
              <w:rPr>
                <w:szCs w:val="22"/>
              </w:rPr>
              <w:t>5</w:t>
            </w:r>
          </w:p>
        </w:tc>
        <w:tc>
          <w:tcPr>
            <w:tcW w:w="725" w:type="dxa"/>
          </w:tcPr>
          <w:p w:rsidR="00ED223E" w:rsidRPr="009A6C54" w:rsidRDefault="00ED223E" w:rsidP="00654B29">
            <w:pPr>
              <w:pStyle w:val="TableText"/>
              <w:rPr>
                <w:szCs w:val="22"/>
              </w:rPr>
            </w:pPr>
            <w:r w:rsidRPr="009A6C54">
              <w:rPr>
                <w:szCs w:val="22"/>
              </w:rPr>
              <w:t>1</w:t>
            </w:r>
          </w:p>
        </w:tc>
        <w:tc>
          <w:tcPr>
            <w:tcW w:w="725" w:type="dxa"/>
          </w:tcPr>
          <w:p w:rsidR="00ED223E" w:rsidRPr="009A6C54" w:rsidRDefault="00ED223E" w:rsidP="00654B29">
            <w:pPr>
              <w:pStyle w:val="TableText"/>
              <w:rPr>
                <w:szCs w:val="22"/>
              </w:rPr>
            </w:pPr>
            <w:r w:rsidRPr="009A6C54">
              <w:rPr>
                <w:szCs w:val="22"/>
              </w:rPr>
              <w:t>ID</w:t>
            </w:r>
          </w:p>
        </w:tc>
        <w:tc>
          <w:tcPr>
            <w:tcW w:w="725" w:type="dxa"/>
          </w:tcPr>
          <w:p w:rsidR="00ED223E" w:rsidRPr="009A6C54" w:rsidRDefault="00ED223E" w:rsidP="00654B29">
            <w:pPr>
              <w:pStyle w:val="TableText"/>
              <w:rPr>
                <w:szCs w:val="22"/>
              </w:rPr>
            </w:pPr>
          </w:p>
        </w:tc>
        <w:tc>
          <w:tcPr>
            <w:tcW w:w="725" w:type="dxa"/>
          </w:tcPr>
          <w:p w:rsidR="00ED223E" w:rsidRPr="009A6C54" w:rsidRDefault="00ED223E" w:rsidP="00654B29">
            <w:pPr>
              <w:pStyle w:val="TableText"/>
              <w:rPr>
                <w:szCs w:val="22"/>
              </w:rPr>
            </w:pPr>
          </w:p>
        </w:tc>
        <w:tc>
          <w:tcPr>
            <w:tcW w:w="725" w:type="dxa"/>
          </w:tcPr>
          <w:p w:rsidR="00ED223E" w:rsidRPr="009A6C54" w:rsidRDefault="00ED223E" w:rsidP="00654B29">
            <w:pPr>
              <w:pStyle w:val="TableText"/>
              <w:rPr>
                <w:szCs w:val="22"/>
              </w:rPr>
            </w:pPr>
            <w:r w:rsidRPr="009A6C54">
              <w:rPr>
                <w:szCs w:val="22"/>
              </w:rPr>
              <w:t>0102</w:t>
            </w:r>
          </w:p>
        </w:tc>
        <w:tc>
          <w:tcPr>
            <w:tcW w:w="2464" w:type="dxa"/>
          </w:tcPr>
          <w:p w:rsidR="00ED223E" w:rsidRPr="009A6C54" w:rsidRDefault="00ED223E" w:rsidP="00654B29">
            <w:pPr>
              <w:pStyle w:val="TableText"/>
              <w:rPr>
                <w:szCs w:val="22"/>
              </w:rPr>
            </w:pPr>
            <w:r w:rsidRPr="009A6C54">
              <w:rPr>
                <w:szCs w:val="22"/>
              </w:rPr>
              <w:t>Delayed Acknowledgment Type</w:t>
            </w:r>
          </w:p>
        </w:tc>
        <w:tc>
          <w:tcPr>
            <w:tcW w:w="2464" w:type="dxa"/>
          </w:tcPr>
          <w:p w:rsidR="00ED223E" w:rsidRPr="009A6C54" w:rsidRDefault="00ED223E" w:rsidP="00654B29">
            <w:pPr>
              <w:pStyle w:val="TableText"/>
              <w:rPr>
                <w:szCs w:val="22"/>
              </w:rPr>
            </w:pPr>
            <w:r w:rsidRPr="009A6C54">
              <w:rPr>
                <w:szCs w:val="22"/>
              </w:rPr>
              <w:t>Not used</w:t>
            </w:r>
          </w:p>
        </w:tc>
      </w:tr>
      <w:tr w:rsidR="00ED223E" w:rsidRPr="009A6C54" w:rsidTr="00654B29">
        <w:tc>
          <w:tcPr>
            <w:tcW w:w="725" w:type="dxa"/>
          </w:tcPr>
          <w:p w:rsidR="00ED223E" w:rsidRPr="009A6C54" w:rsidRDefault="00ED223E" w:rsidP="00654B29">
            <w:pPr>
              <w:pStyle w:val="TableText"/>
              <w:rPr>
                <w:szCs w:val="22"/>
              </w:rPr>
            </w:pPr>
            <w:r w:rsidRPr="009A6C54">
              <w:rPr>
                <w:szCs w:val="22"/>
              </w:rPr>
              <w:t>6</w:t>
            </w:r>
          </w:p>
        </w:tc>
        <w:tc>
          <w:tcPr>
            <w:tcW w:w="725" w:type="dxa"/>
          </w:tcPr>
          <w:p w:rsidR="00ED223E" w:rsidRPr="009A6C54" w:rsidRDefault="00ED223E" w:rsidP="00654B29">
            <w:pPr>
              <w:pStyle w:val="TableText"/>
              <w:rPr>
                <w:szCs w:val="22"/>
              </w:rPr>
            </w:pPr>
            <w:r w:rsidRPr="009A6C54">
              <w:rPr>
                <w:szCs w:val="22"/>
              </w:rPr>
              <w:t>100</w:t>
            </w:r>
          </w:p>
        </w:tc>
        <w:tc>
          <w:tcPr>
            <w:tcW w:w="725" w:type="dxa"/>
          </w:tcPr>
          <w:p w:rsidR="00ED223E" w:rsidRPr="009A6C54" w:rsidRDefault="00ED223E" w:rsidP="00654B29">
            <w:pPr>
              <w:pStyle w:val="TableText"/>
              <w:rPr>
                <w:szCs w:val="22"/>
              </w:rPr>
            </w:pPr>
            <w:r w:rsidRPr="009A6C54">
              <w:rPr>
                <w:szCs w:val="22"/>
              </w:rPr>
              <w:t>CE</w:t>
            </w:r>
          </w:p>
        </w:tc>
        <w:tc>
          <w:tcPr>
            <w:tcW w:w="725" w:type="dxa"/>
          </w:tcPr>
          <w:p w:rsidR="00ED223E" w:rsidRPr="009A6C54" w:rsidRDefault="00ED223E" w:rsidP="00654B29">
            <w:pPr>
              <w:pStyle w:val="TableText"/>
              <w:rPr>
                <w:szCs w:val="22"/>
              </w:rPr>
            </w:pPr>
          </w:p>
        </w:tc>
        <w:tc>
          <w:tcPr>
            <w:tcW w:w="725" w:type="dxa"/>
          </w:tcPr>
          <w:p w:rsidR="00ED223E" w:rsidRPr="009A6C54" w:rsidRDefault="00ED223E" w:rsidP="00654B29">
            <w:pPr>
              <w:pStyle w:val="TableText"/>
              <w:rPr>
                <w:szCs w:val="22"/>
              </w:rPr>
            </w:pPr>
          </w:p>
        </w:tc>
        <w:tc>
          <w:tcPr>
            <w:tcW w:w="725" w:type="dxa"/>
          </w:tcPr>
          <w:p w:rsidR="00ED223E" w:rsidRPr="009A6C54" w:rsidRDefault="00ED223E" w:rsidP="00654B29">
            <w:pPr>
              <w:pStyle w:val="TableText"/>
              <w:rPr>
                <w:szCs w:val="22"/>
              </w:rPr>
            </w:pPr>
          </w:p>
        </w:tc>
        <w:tc>
          <w:tcPr>
            <w:tcW w:w="2464" w:type="dxa"/>
          </w:tcPr>
          <w:p w:rsidR="00ED223E" w:rsidRPr="009A6C54" w:rsidRDefault="00ED223E" w:rsidP="00654B29">
            <w:pPr>
              <w:pStyle w:val="TableText"/>
              <w:rPr>
                <w:szCs w:val="22"/>
              </w:rPr>
            </w:pPr>
            <w:r w:rsidRPr="009A6C54">
              <w:rPr>
                <w:szCs w:val="22"/>
              </w:rPr>
              <w:t>Error Condition</w:t>
            </w:r>
          </w:p>
        </w:tc>
        <w:tc>
          <w:tcPr>
            <w:tcW w:w="2464" w:type="dxa"/>
          </w:tcPr>
          <w:p w:rsidR="00ED223E" w:rsidRPr="009A6C54" w:rsidRDefault="00ED223E" w:rsidP="00654B29">
            <w:pPr>
              <w:pStyle w:val="TableText"/>
              <w:rPr>
                <w:szCs w:val="22"/>
              </w:rPr>
            </w:pPr>
            <w:r w:rsidRPr="009A6C54">
              <w:rPr>
                <w:szCs w:val="22"/>
              </w:rPr>
              <w:t>Not used</w:t>
            </w:r>
          </w:p>
        </w:tc>
      </w:tr>
    </w:tbl>
    <w:p w:rsidR="00ED223E" w:rsidRPr="009A6C54" w:rsidRDefault="00ED223E" w:rsidP="00475432">
      <w:pPr>
        <w:pStyle w:val="Heading3"/>
        <w:rPr>
          <w:lang w:val="en-US"/>
        </w:rPr>
      </w:pPr>
      <w:bookmarkStart w:id="333" w:name="_Toc11706713"/>
      <w:r w:rsidRPr="009A6C54">
        <w:t>EVN - EVENT TYPE SEGMENT</w:t>
      </w:r>
      <w:bookmarkEnd w:id="333"/>
    </w:p>
    <w:p w:rsidR="00660025" w:rsidRPr="009A6C54" w:rsidRDefault="00660025" w:rsidP="00741C15">
      <w:pPr>
        <w:pStyle w:val="Caption"/>
        <w:rPr>
          <w:lang w:val="en-US"/>
        </w:rPr>
      </w:pPr>
      <w:bookmarkStart w:id="334" w:name="_Toc11706888"/>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49</w:t>
      </w:r>
      <w:r w:rsidR="007F1C38">
        <w:rPr>
          <w:noProof/>
        </w:rPr>
        <w:fldChar w:fldCharType="end"/>
      </w:r>
      <w:r w:rsidRPr="009A6C54">
        <w:rPr>
          <w:lang w:val="en-US"/>
        </w:rPr>
        <w:t>: Event Type Segment</w:t>
      </w:r>
      <w:bookmarkEnd w:id="334"/>
    </w:p>
    <w:tbl>
      <w:tblPr>
        <w:tblW w:w="107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725"/>
        <w:gridCol w:w="725"/>
        <w:gridCol w:w="2464"/>
        <w:gridCol w:w="2464"/>
      </w:tblGrid>
      <w:tr w:rsidR="00216313" w:rsidRPr="009A6C54" w:rsidTr="00660C2A">
        <w:trPr>
          <w:tblHeader/>
        </w:trPr>
        <w:tc>
          <w:tcPr>
            <w:tcW w:w="725" w:type="dxa"/>
            <w:tcBorders>
              <w:top w:val="single" w:sz="12" w:space="0" w:color="auto"/>
              <w:bottom w:val="single" w:sz="6" w:space="0" w:color="auto"/>
            </w:tcBorders>
            <w:shd w:val="clear" w:color="auto" w:fill="BFBFBF"/>
          </w:tcPr>
          <w:p w:rsidR="00216313" w:rsidRPr="009A6C54" w:rsidRDefault="00216313" w:rsidP="00654B29">
            <w:pPr>
              <w:pStyle w:val="TableHeading"/>
            </w:pPr>
            <w:bookmarkStart w:id="335" w:name="ColumnTitle_46"/>
            <w:bookmarkEnd w:id="335"/>
            <w:r w:rsidRPr="009A6C54">
              <w:t>SEQ</w:t>
            </w:r>
          </w:p>
        </w:tc>
        <w:tc>
          <w:tcPr>
            <w:tcW w:w="725" w:type="dxa"/>
            <w:tcBorders>
              <w:top w:val="single" w:sz="12" w:space="0" w:color="auto"/>
              <w:bottom w:val="single" w:sz="6" w:space="0" w:color="auto"/>
            </w:tcBorders>
            <w:shd w:val="clear" w:color="auto" w:fill="BFBFBF"/>
          </w:tcPr>
          <w:p w:rsidR="00216313" w:rsidRPr="009A6C54" w:rsidRDefault="00216313" w:rsidP="00654B29">
            <w:pPr>
              <w:pStyle w:val="TableHeading"/>
            </w:pPr>
          </w:p>
        </w:tc>
        <w:tc>
          <w:tcPr>
            <w:tcW w:w="725" w:type="dxa"/>
            <w:tcBorders>
              <w:top w:val="single" w:sz="12" w:space="0" w:color="auto"/>
              <w:bottom w:val="single" w:sz="6" w:space="0" w:color="auto"/>
            </w:tcBorders>
            <w:shd w:val="clear" w:color="auto" w:fill="BFBFBF"/>
          </w:tcPr>
          <w:p w:rsidR="00216313" w:rsidRPr="009A6C54" w:rsidRDefault="00216313" w:rsidP="00654B29">
            <w:pPr>
              <w:pStyle w:val="TableHeading"/>
            </w:pPr>
          </w:p>
        </w:tc>
        <w:tc>
          <w:tcPr>
            <w:tcW w:w="725" w:type="dxa"/>
            <w:tcBorders>
              <w:top w:val="single" w:sz="12" w:space="0" w:color="auto"/>
              <w:bottom w:val="single" w:sz="6" w:space="0" w:color="auto"/>
            </w:tcBorders>
            <w:shd w:val="clear" w:color="auto" w:fill="BFBFBF"/>
          </w:tcPr>
          <w:p w:rsidR="00216313" w:rsidRPr="009A6C54" w:rsidRDefault="00216313" w:rsidP="00654B29">
            <w:pPr>
              <w:pStyle w:val="TableHeading"/>
            </w:pPr>
            <w:r w:rsidRPr="009A6C54">
              <w:t>LEN</w:t>
            </w:r>
          </w:p>
        </w:tc>
        <w:tc>
          <w:tcPr>
            <w:tcW w:w="725" w:type="dxa"/>
            <w:tcBorders>
              <w:top w:val="single" w:sz="12" w:space="0" w:color="auto"/>
              <w:bottom w:val="single" w:sz="6" w:space="0" w:color="auto"/>
            </w:tcBorders>
            <w:shd w:val="clear" w:color="auto" w:fill="BFBFBF"/>
          </w:tcPr>
          <w:p w:rsidR="00216313" w:rsidRPr="009A6C54" w:rsidRDefault="00216313" w:rsidP="00654B29">
            <w:pPr>
              <w:pStyle w:val="TableHeading"/>
            </w:pPr>
            <w:r w:rsidRPr="009A6C54">
              <w:t>DT</w:t>
            </w:r>
          </w:p>
        </w:tc>
        <w:tc>
          <w:tcPr>
            <w:tcW w:w="725" w:type="dxa"/>
            <w:tcBorders>
              <w:top w:val="single" w:sz="12" w:space="0" w:color="auto"/>
              <w:bottom w:val="single" w:sz="6" w:space="0" w:color="auto"/>
            </w:tcBorders>
            <w:shd w:val="clear" w:color="auto" w:fill="BFBFBF"/>
          </w:tcPr>
          <w:p w:rsidR="00216313" w:rsidRPr="009A6C54" w:rsidRDefault="00216313" w:rsidP="00654B29">
            <w:pPr>
              <w:pStyle w:val="TableHeading"/>
            </w:pPr>
            <w:r w:rsidRPr="009A6C54">
              <w:t>R/O</w:t>
            </w:r>
          </w:p>
        </w:tc>
        <w:tc>
          <w:tcPr>
            <w:tcW w:w="725" w:type="dxa"/>
            <w:tcBorders>
              <w:top w:val="single" w:sz="12" w:space="0" w:color="auto"/>
              <w:bottom w:val="single" w:sz="6" w:space="0" w:color="auto"/>
            </w:tcBorders>
            <w:shd w:val="clear" w:color="auto" w:fill="BFBFBF"/>
          </w:tcPr>
          <w:p w:rsidR="00216313" w:rsidRPr="009A6C54" w:rsidRDefault="00216313" w:rsidP="00654B29">
            <w:pPr>
              <w:pStyle w:val="TableHeading"/>
            </w:pPr>
            <w:r w:rsidRPr="009A6C54">
              <w:t>RP/#</w:t>
            </w:r>
          </w:p>
        </w:tc>
        <w:tc>
          <w:tcPr>
            <w:tcW w:w="725" w:type="dxa"/>
            <w:tcBorders>
              <w:top w:val="single" w:sz="12" w:space="0" w:color="auto"/>
              <w:bottom w:val="single" w:sz="6" w:space="0" w:color="auto"/>
            </w:tcBorders>
            <w:shd w:val="clear" w:color="auto" w:fill="BFBFBF"/>
          </w:tcPr>
          <w:p w:rsidR="00216313" w:rsidRPr="009A6C54" w:rsidRDefault="00216313" w:rsidP="00654B29">
            <w:pPr>
              <w:pStyle w:val="TableHeading"/>
            </w:pPr>
            <w:r w:rsidRPr="009A6C54">
              <w:t>TBL#</w:t>
            </w:r>
          </w:p>
        </w:tc>
        <w:tc>
          <w:tcPr>
            <w:tcW w:w="2464" w:type="dxa"/>
            <w:tcBorders>
              <w:top w:val="single" w:sz="12" w:space="0" w:color="auto"/>
              <w:bottom w:val="single" w:sz="6" w:space="0" w:color="auto"/>
            </w:tcBorders>
            <w:shd w:val="clear" w:color="auto" w:fill="BFBFBF"/>
          </w:tcPr>
          <w:p w:rsidR="00216313" w:rsidRPr="009A6C54" w:rsidRDefault="00216313" w:rsidP="00654B29">
            <w:pPr>
              <w:pStyle w:val="TableHeading"/>
            </w:pPr>
            <w:r w:rsidRPr="009A6C54">
              <w:t>ELEMENT NAME</w:t>
            </w:r>
          </w:p>
        </w:tc>
        <w:tc>
          <w:tcPr>
            <w:tcW w:w="2464" w:type="dxa"/>
            <w:tcBorders>
              <w:top w:val="single" w:sz="12" w:space="0" w:color="auto"/>
              <w:bottom w:val="single" w:sz="6" w:space="0" w:color="auto"/>
            </w:tcBorders>
            <w:shd w:val="clear" w:color="auto" w:fill="BFBFBF"/>
          </w:tcPr>
          <w:p w:rsidR="00216313" w:rsidRPr="009A6C54" w:rsidRDefault="00216313" w:rsidP="00654B29">
            <w:pPr>
              <w:pStyle w:val="TableHeading"/>
            </w:pPr>
            <w:r w:rsidRPr="009A6C54">
              <w:t>V</w:t>
            </w:r>
            <w:r w:rsidRPr="009A6C54">
              <w:rPr>
                <w:i/>
              </w:rPr>
              <w:t>IST</w:t>
            </w:r>
            <w:r w:rsidRPr="009A6C54">
              <w:t>A DESCRIPTION</w:t>
            </w:r>
          </w:p>
        </w:tc>
      </w:tr>
      <w:tr w:rsidR="00216313" w:rsidRPr="009A6C54" w:rsidTr="00660C2A">
        <w:tc>
          <w:tcPr>
            <w:tcW w:w="725" w:type="dxa"/>
            <w:tcBorders>
              <w:top w:val="single" w:sz="6" w:space="0" w:color="auto"/>
            </w:tcBorders>
          </w:tcPr>
          <w:p w:rsidR="00216313" w:rsidRPr="009A6C54" w:rsidRDefault="00216313" w:rsidP="00654B29">
            <w:pPr>
              <w:pStyle w:val="TableText"/>
            </w:pPr>
            <w:r w:rsidRPr="009A6C54">
              <w:t>1</w:t>
            </w:r>
          </w:p>
        </w:tc>
        <w:tc>
          <w:tcPr>
            <w:tcW w:w="725" w:type="dxa"/>
            <w:tcBorders>
              <w:top w:val="single" w:sz="6" w:space="0" w:color="auto"/>
            </w:tcBorders>
          </w:tcPr>
          <w:p w:rsidR="00216313" w:rsidRPr="009A6C54" w:rsidRDefault="00216313" w:rsidP="00654B29">
            <w:pPr>
              <w:pStyle w:val="TableText"/>
            </w:pPr>
          </w:p>
        </w:tc>
        <w:tc>
          <w:tcPr>
            <w:tcW w:w="725" w:type="dxa"/>
            <w:tcBorders>
              <w:top w:val="single" w:sz="6" w:space="0" w:color="auto"/>
            </w:tcBorders>
          </w:tcPr>
          <w:p w:rsidR="00216313" w:rsidRPr="009A6C54" w:rsidRDefault="00216313" w:rsidP="00654B29">
            <w:pPr>
              <w:pStyle w:val="TableText"/>
            </w:pPr>
          </w:p>
        </w:tc>
        <w:tc>
          <w:tcPr>
            <w:tcW w:w="725" w:type="dxa"/>
            <w:tcBorders>
              <w:top w:val="single" w:sz="6" w:space="0" w:color="auto"/>
            </w:tcBorders>
          </w:tcPr>
          <w:p w:rsidR="00216313" w:rsidRPr="009A6C54" w:rsidRDefault="00216313" w:rsidP="00654B29">
            <w:pPr>
              <w:pStyle w:val="TableText"/>
            </w:pPr>
            <w:r w:rsidRPr="009A6C54">
              <w:t>3</w:t>
            </w:r>
          </w:p>
        </w:tc>
        <w:tc>
          <w:tcPr>
            <w:tcW w:w="725" w:type="dxa"/>
            <w:tcBorders>
              <w:top w:val="single" w:sz="6" w:space="0" w:color="auto"/>
            </w:tcBorders>
          </w:tcPr>
          <w:p w:rsidR="00216313" w:rsidRPr="009A6C54" w:rsidRDefault="00216313" w:rsidP="00654B29">
            <w:pPr>
              <w:pStyle w:val="TableText"/>
            </w:pPr>
            <w:r w:rsidRPr="009A6C54">
              <w:t>ID</w:t>
            </w:r>
          </w:p>
        </w:tc>
        <w:tc>
          <w:tcPr>
            <w:tcW w:w="725" w:type="dxa"/>
            <w:tcBorders>
              <w:top w:val="single" w:sz="6" w:space="0" w:color="auto"/>
            </w:tcBorders>
          </w:tcPr>
          <w:p w:rsidR="00216313" w:rsidRPr="009A6C54" w:rsidRDefault="00216313" w:rsidP="00654B29">
            <w:pPr>
              <w:pStyle w:val="TableText"/>
            </w:pPr>
            <w:r w:rsidRPr="009A6C54">
              <w:t>R</w:t>
            </w:r>
          </w:p>
        </w:tc>
        <w:tc>
          <w:tcPr>
            <w:tcW w:w="725" w:type="dxa"/>
            <w:tcBorders>
              <w:top w:val="single" w:sz="6" w:space="0" w:color="auto"/>
            </w:tcBorders>
          </w:tcPr>
          <w:p w:rsidR="00216313" w:rsidRPr="009A6C54" w:rsidRDefault="00216313" w:rsidP="00654B29">
            <w:pPr>
              <w:pStyle w:val="TableText"/>
            </w:pPr>
          </w:p>
        </w:tc>
        <w:tc>
          <w:tcPr>
            <w:tcW w:w="725" w:type="dxa"/>
            <w:tcBorders>
              <w:top w:val="single" w:sz="6" w:space="0" w:color="auto"/>
            </w:tcBorders>
          </w:tcPr>
          <w:p w:rsidR="00216313" w:rsidRPr="009A6C54" w:rsidRDefault="00216313" w:rsidP="00654B29">
            <w:pPr>
              <w:pStyle w:val="TableText"/>
            </w:pPr>
            <w:r w:rsidRPr="009A6C54">
              <w:t>0003</w:t>
            </w:r>
          </w:p>
        </w:tc>
        <w:tc>
          <w:tcPr>
            <w:tcW w:w="2464" w:type="dxa"/>
            <w:tcBorders>
              <w:top w:val="single" w:sz="6" w:space="0" w:color="auto"/>
            </w:tcBorders>
          </w:tcPr>
          <w:p w:rsidR="00216313" w:rsidRPr="009A6C54" w:rsidRDefault="00216313" w:rsidP="00654B29">
            <w:pPr>
              <w:pStyle w:val="TableText"/>
            </w:pPr>
            <w:r w:rsidRPr="009A6C54">
              <w:t>Event Type Code</w:t>
            </w:r>
          </w:p>
        </w:tc>
        <w:tc>
          <w:tcPr>
            <w:tcW w:w="2464" w:type="dxa"/>
            <w:tcBorders>
              <w:top w:val="single" w:sz="6" w:space="0" w:color="auto"/>
            </w:tcBorders>
          </w:tcPr>
          <w:p w:rsidR="00216313" w:rsidRPr="009A6C54" w:rsidRDefault="00216313" w:rsidP="00654B29">
            <w:pPr>
              <w:pStyle w:val="TableText"/>
            </w:pPr>
            <w:r w:rsidRPr="009A6C54">
              <w:rPr>
                <w:i/>
              </w:rPr>
              <w:t>Refer to Table 0003</w:t>
            </w:r>
          </w:p>
        </w:tc>
      </w:tr>
      <w:tr w:rsidR="00216313" w:rsidRPr="009A6C54" w:rsidTr="00660C2A">
        <w:tc>
          <w:tcPr>
            <w:tcW w:w="725" w:type="dxa"/>
          </w:tcPr>
          <w:p w:rsidR="00216313" w:rsidRPr="009A6C54" w:rsidRDefault="00216313" w:rsidP="00654B29">
            <w:pPr>
              <w:pStyle w:val="TableText"/>
            </w:pPr>
            <w:r w:rsidRPr="009A6C54">
              <w:t>2</w:t>
            </w:r>
          </w:p>
        </w:tc>
        <w:tc>
          <w:tcPr>
            <w:tcW w:w="725" w:type="dxa"/>
          </w:tcPr>
          <w:p w:rsidR="00216313" w:rsidRPr="009A6C54" w:rsidRDefault="00216313" w:rsidP="00654B29">
            <w:pPr>
              <w:pStyle w:val="TableText"/>
            </w:pPr>
          </w:p>
        </w:tc>
        <w:tc>
          <w:tcPr>
            <w:tcW w:w="725" w:type="dxa"/>
          </w:tcPr>
          <w:p w:rsidR="00216313" w:rsidRPr="009A6C54" w:rsidRDefault="00216313" w:rsidP="00654B29">
            <w:pPr>
              <w:pStyle w:val="TableText"/>
            </w:pPr>
          </w:p>
        </w:tc>
        <w:tc>
          <w:tcPr>
            <w:tcW w:w="725" w:type="dxa"/>
          </w:tcPr>
          <w:p w:rsidR="00216313" w:rsidRPr="009A6C54" w:rsidRDefault="00216313" w:rsidP="00654B29">
            <w:pPr>
              <w:pStyle w:val="TableText"/>
            </w:pPr>
            <w:r w:rsidRPr="009A6C54">
              <w:t>26</w:t>
            </w:r>
          </w:p>
        </w:tc>
        <w:tc>
          <w:tcPr>
            <w:tcW w:w="725" w:type="dxa"/>
          </w:tcPr>
          <w:p w:rsidR="00216313" w:rsidRPr="009A6C54" w:rsidRDefault="00216313" w:rsidP="00654B29">
            <w:pPr>
              <w:pStyle w:val="TableText"/>
            </w:pPr>
            <w:r w:rsidRPr="009A6C54">
              <w:t>TS</w:t>
            </w:r>
          </w:p>
        </w:tc>
        <w:tc>
          <w:tcPr>
            <w:tcW w:w="725" w:type="dxa"/>
          </w:tcPr>
          <w:p w:rsidR="00216313" w:rsidRPr="009A6C54" w:rsidRDefault="00216313" w:rsidP="00654B29">
            <w:pPr>
              <w:pStyle w:val="TableText"/>
            </w:pPr>
            <w:r w:rsidRPr="009A6C54">
              <w:t>R</w:t>
            </w:r>
          </w:p>
        </w:tc>
        <w:tc>
          <w:tcPr>
            <w:tcW w:w="725" w:type="dxa"/>
          </w:tcPr>
          <w:p w:rsidR="00216313" w:rsidRPr="009A6C54" w:rsidRDefault="00216313" w:rsidP="00654B29">
            <w:pPr>
              <w:pStyle w:val="TableText"/>
            </w:pPr>
          </w:p>
        </w:tc>
        <w:tc>
          <w:tcPr>
            <w:tcW w:w="725" w:type="dxa"/>
          </w:tcPr>
          <w:p w:rsidR="00216313" w:rsidRPr="009A6C54" w:rsidRDefault="00216313" w:rsidP="00654B29">
            <w:pPr>
              <w:pStyle w:val="TableText"/>
            </w:pPr>
          </w:p>
        </w:tc>
        <w:tc>
          <w:tcPr>
            <w:tcW w:w="2464" w:type="dxa"/>
          </w:tcPr>
          <w:p w:rsidR="00216313" w:rsidRPr="009A6C54" w:rsidRDefault="00216313" w:rsidP="00654B29">
            <w:pPr>
              <w:pStyle w:val="TableText"/>
            </w:pPr>
            <w:r w:rsidRPr="009A6C54">
              <w:t>Date/Time of Event</w:t>
            </w:r>
          </w:p>
        </w:tc>
        <w:tc>
          <w:tcPr>
            <w:tcW w:w="2464" w:type="dxa"/>
          </w:tcPr>
          <w:p w:rsidR="00216313" w:rsidRPr="009A6C54" w:rsidRDefault="00216313" w:rsidP="00654B29">
            <w:pPr>
              <w:pStyle w:val="TableText"/>
            </w:pPr>
            <w:r w:rsidRPr="009A6C54">
              <w:t>Date/Time Event Occurred</w:t>
            </w:r>
          </w:p>
        </w:tc>
      </w:tr>
      <w:tr w:rsidR="00216313" w:rsidRPr="009A6C54" w:rsidTr="00660C2A">
        <w:tc>
          <w:tcPr>
            <w:tcW w:w="725" w:type="dxa"/>
          </w:tcPr>
          <w:p w:rsidR="00216313" w:rsidRPr="009A6C54" w:rsidRDefault="00216313" w:rsidP="00654B29">
            <w:pPr>
              <w:pStyle w:val="TableText"/>
            </w:pPr>
            <w:r w:rsidRPr="009A6C54">
              <w:t>3</w:t>
            </w:r>
          </w:p>
        </w:tc>
        <w:tc>
          <w:tcPr>
            <w:tcW w:w="725" w:type="dxa"/>
          </w:tcPr>
          <w:p w:rsidR="00216313" w:rsidRPr="009A6C54" w:rsidRDefault="00216313" w:rsidP="00654B29">
            <w:pPr>
              <w:pStyle w:val="TableText"/>
            </w:pPr>
          </w:p>
        </w:tc>
        <w:tc>
          <w:tcPr>
            <w:tcW w:w="725" w:type="dxa"/>
          </w:tcPr>
          <w:p w:rsidR="00216313" w:rsidRPr="009A6C54" w:rsidRDefault="00216313" w:rsidP="00654B29">
            <w:pPr>
              <w:pStyle w:val="TableText"/>
            </w:pPr>
          </w:p>
        </w:tc>
        <w:tc>
          <w:tcPr>
            <w:tcW w:w="725" w:type="dxa"/>
          </w:tcPr>
          <w:p w:rsidR="00216313" w:rsidRPr="009A6C54" w:rsidRDefault="00216313" w:rsidP="00654B29">
            <w:pPr>
              <w:pStyle w:val="TableText"/>
            </w:pPr>
            <w:r w:rsidRPr="009A6C54">
              <w:t>26</w:t>
            </w:r>
          </w:p>
        </w:tc>
        <w:tc>
          <w:tcPr>
            <w:tcW w:w="725" w:type="dxa"/>
          </w:tcPr>
          <w:p w:rsidR="00216313" w:rsidRPr="009A6C54" w:rsidRDefault="00216313" w:rsidP="00654B29">
            <w:pPr>
              <w:pStyle w:val="TableText"/>
            </w:pPr>
            <w:r w:rsidRPr="009A6C54">
              <w:t>TS</w:t>
            </w:r>
          </w:p>
        </w:tc>
        <w:tc>
          <w:tcPr>
            <w:tcW w:w="725" w:type="dxa"/>
          </w:tcPr>
          <w:p w:rsidR="00216313" w:rsidRPr="009A6C54" w:rsidRDefault="00216313" w:rsidP="00654B29">
            <w:pPr>
              <w:pStyle w:val="TableText"/>
            </w:pPr>
          </w:p>
        </w:tc>
        <w:tc>
          <w:tcPr>
            <w:tcW w:w="725" w:type="dxa"/>
          </w:tcPr>
          <w:p w:rsidR="00216313" w:rsidRPr="009A6C54" w:rsidRDefault="00216313" w:rsidP="00654B29">
            <w:pPr>
              <w:pStyle w:val="TableText"/>
            </w:pPr>
          </w:p>
        </w:tc>
        <w:tc>
          <w:tcPr>
            <w:tcW w:w="725" w:type="dxa"/>
          </w:tcPr>
          <w:p w:rsidR="00216313" w:rsidRPr="009A6C54" w:rsidRDefault="00216313" w:rsidP="00654B29">
            <w:pPr>
              <w:pStyle w:val="TableText"/>
            </w:pPr>
          </w:p>
        </w:tc>
        <w:tc>
          <w:tcPr>
            <w:tcW w:w="2464" w:type="dxa"/>
          </w:tcPr>
          <w:p w:rsidR="00216313" w:rsidRPr="009A6C54" w:rsidRDefault="00216313" w:rsidP="00654B29">
            <w:pPr>
              <w:pStyle w:val="TableText"/>
            </w:pPr>
            <w:r w:rsidRPr="009A6C54">
              <w:t>Date/Time Planned Event</w:t>
            </w:r>
          </w:p>
        </w:tc>
        <w:tc>
          <w:tcPr>
            <w:tcW w:w="2464" w:type="dxa"/>
          </w:tcPr>
          <w:p w:rsidR="00216313" w:rsidRPr="009A6C54" w:rsidRDefault="00216313" w:rsidP="00654B29">
            <w:pPr>
              <w:pStyle w:val="TableText"/>
            </w:pPr>
            <w:r w:rsidRPr="009A6C54">
              <w:t>Not used</w:t>
            </w:r>
          </w:p>
        </w:tc>
      </w:tr>
      <w:tr w:rsidR="00216313" w:rsidRPr="009A6C54" w:rsidTr="00660C2A">
        <w:tc>
          <w:tcPr>
            <w:tcW w:w="725" w:type="dxa"/>
          </w:tcPr>
          <w:p w:rsidR="00216313" w:rsidRPr="009A6C54" w:rsidRDefault="00216313" w:rsidP="00654B29">
            <w:pPr>
              <w:pStyle w:val="TableText"/>
            </w:pPr>
            <w:r w:rsidRPr="009A6C54">
              <w:t>4</w:t>
            </w:r>
          </w:p>
        </w:tc>
        <w:tc>
          <w:tcPr>
            <w:tcW w:w="725" w:type="dxa"/>
          </w:tcPr>
          <w:p w:rsidR="00216313" w:rsidRPr="009A6C54" w:rsidRDefault="00216313" w:rsidP="00654B29">
            <w:pPr>
              <w:pStyle w:val="TableText"/>
            </w:pPr>
          </w:p>
        </w:tc>
        <w:tc>
          <w:tcPr>
            <w:tcW w:w="725" w:type="dxa"/>
          </w:tcPr>
          <w:p w:rsidR="00216313" w:rsidRPr="009A6C54" w:rsidRDefault="00216313" w:rsidP="00654B29">
            <w:pPr>
              <w:pStyle w:val="TableText"/>
            </w:pPr>
          </w:p>
        </w:tc>
        <w:tc>
          <w:tcPr>
            <w:tcW w:w="725" w:type="dxa"/>
          </w:tcPr>
          <w:p w:rsidR="00216313" w:rsidRPr="009A6C54" w:rsidRDefault="00216313" w:rsidP="00654B29">
            <w:pPr>
              <w:pStyle w:val="TableText"/>
            </w:pPr>
            <w:r w:rsidRPr="009A6C54">
              <w:t>3</w:t>
            </w:r>
          </w:p>
        </w:tc>
        <w:tc>
          <w:tcPr>
            <w:tcW w:w="725" w:type="dxa"/>
          </w:tcPr>
          <w:p w:rsidR="00216313" w:rsidRPr="009A6C54" w:rsidRDefault="00216313" w:rsidP="00654B29">
            <w:pPr>
              <w:pStyle w:val="TableText"/>
            </w:pPr>
            <w:r w:rsidRPr="009A6C54">
              <w:t>ID</w:t>
            </w:r>
          </w:p>
        </w:tc>
        <w:tc>
          <w:tcPr>
            <w:tcW w:w="725" w:type="dxa"/>
          </w:tcPr>
          <w:p w:rsidR="00216313" w:rsidRPr="009A6C54" w:rsidRDefault="00216313" w:rsidP="00654B29">
            <w:pPr>
              <w:pStyle w:val="TableText"/>
            </w:pPr>
          </w:p>
        </w:tc>
        <w:tc>
          <w:tcPr>
            <w:tcW w:w="725" w:type="dxa"/>
          </w:tcPr>
          <w:p w:rsidR="00216313" w:rsidRPr="009A6C54" w:rsidRDefault="00216313" w:rsidP="00654B29">
            <w:pPr>
              <w:pStyle w:val="TableText"/>
            </w:pPr>
          </w:p>
        </w:tc>
        <w:tc>
          <w:tcPr>
            <w:tcW w:w="725" w:type="dxa"/>
          </w:tcPr>
          <w:p w:rsidR="00216313" w:rsidRPr="009A6C54" w:rsidRDefault="00216313" w:rsidP="00654B29">
            <w:pPr>
              <w:pStyle w:val="TableText"/>
            </w:pPr>
            <w:r w:rsidRPr="009A6C54">
              <w:t>0062</w:t>
            </w:r>
          </w:p>
        </w:tc>
        <w:tc>
          <w:tcPr>
            <w:tcW w:w="2464" w:type="dxa"/>
          </w:tcPr>
          <w:p w:rsidR="00216313" w:rsidRPr="009A6C54" w:rsidRDefault="00216313" w:rsidP="00654B29">
            <w:pPr>
              <w:pStyle w:val="TableText"/>
            </w:pPr>
            <w:r w:rsidRPr="009A6C54">
              <w:t>Event Reason Code</w:t>
            </w:r>
          </w:p>
        </w:tc>
        <w:tc>
          <w:tcPr>
            <w:tcW w:w="2464" w:type="dxa"/>
          </w:tcPr>
          <w:p w:rsidR="00216313" w:rsidRPr="009A6C54" w:rsidRDefault="00216313" w:rsidP="00654B29">
            <w:pPr>
              <w:pStyle w:val="TableText"/>
            </w:pPr>
            <w:r w:rsidRPr="009A6C54">
              <w:t>Not used</w:t>
            </w:r>
          </w:p>
        </w:tc>
      </w:tr>
      <w:tr w:rsidR="00216313" w:rsidRPr="009A6C54" w:rsidTr="00660C2A">
        <w:tc>
          <w:tcPr>
            <w:tcW w:w="725" w:type="dxa"/>
          </w:tcPr>
          <w:p w:rsidR="00216313" w:rsidRPr="009A6C54" w:rsidRDefault="00216313" w:rsidP="00654B29">
            <w:pPr>
              <w:pStyle w:val="TableText"/>
            </w:pPr>
            <w:r w:rsidRPr="009A6C54">
              <w:t>5</w:t>
            </w:r>
          </w:p>
        </w:tc>
        <w:tc>
          <w:tcPr>
            <w:tcW w:w="725" w:type="dxa"/>
          </w:tcPr>
          <w:p w:rsidR="00216313" w:rsidRPr="009A6C54" w:rsidRDefault="00216313" w:rsidP="00654B29">
            <w:pPr>
              <w:pStyle w:val="TableText"/>
            </w:pPr>
          </w:p>
        </w:tc>
        <w:tc>
          <w:tcPr>
            <w:tcW w:w="725" w:type="dxa"/>
          </w:tcPr>
          <w:p w:rsidR="00216313" w:rsidRPr="009A6C54" w:rsidRDefault="00216313" w:rsidP="00654B29">
            <w:pPr>
              <w:pStyle w:val="TableText"/>
            </w:pPr>
          </w:p>
        </w:tc>
        <w:tc>
          <w:tcPr>
            <w:tcW w:w="725" w:type="dxa"/>
          </w:tcPr>
          <w:p w:rsidR="00216313" w:rsidRPr="009A6C54" w:rsidRDefault="00216313" w:rsidP="00654B29">
            <w:pPr>
              <w:pStyle w:val="TableText"/>
            </w:pPr>
            <w:r w:rsidRPr="009A6C54">
              <w:t>60</w:t>
            </w:r>
          </w:p>
        </w:tc>
        <w:tc>
          <w:tcPr>
            <w:tcW w:w="725" w:type="dxa"/>
          </w:tcPr>
          <w:p w:rsidR="00216313" w:rsidRPr="009A6C54" w:rsidRDefault="00216313" w:rsidP="00654B29">
            <w:pPr>
              <w:pStyle w:val="TableText"/>
            </w:pPr>
            <w:r w:rsidRPr="009A6C54">
              <w:t>CN</w:t>
            </w:r>
          </w:p>
        </w:tc>
        <w:tc>
          <w:tcPr>
            <w:tcW w:w="725" w:type="dxa"/>
          </w:tcPr>
          <w:p w:rsidR="00216313" w:rsidRPr="009A6C54" w:rsidRDefault="00216313" w:rsidP="00654B29">
            <w:pPr>
              <w:pStyle w:val="TableText"/>
            </w:pPr>
          </w:p>
        </w:tc>
        <w:tc>
          <w:tcPr>
            <w:tcW w:w="725" w:type="dxa"/>
          </w:tcPr>
          <w:p w:rsidR="00216313" w:rsidRPr="009A6C54" w:rsidRDefault="00216313" w:rsidP="00654B29">
            <w:pPr>
              <w:pStyle w:val="TableText"/>
            </w:pPr>
          </w:p>
        </w:tc>
        <w:tc>
          <w:tcPr>
            <w:tcW w:w="725" w:type="dxa"/>
          </w:tcPr>
          <w:p w:rsidR="00216313" w:rsidRPr="009A6C54" w:rsidRDefault="00216313" w:rsidP="00654B29">
            <w:pPr>
              <w:pStyle w:val="TableText"/>
            </w:pPr>
            <w:r w:rsidRPr="009A6C54">
              <w:t>0188</w:t>
            </w:r>
          </w:p>
        </w:tc>
        <w:tc>
          <w:tcPr>
            <w:tcW w:w="2464" w:type="dxa"/>
          </w:tcPr>
          <w:p w:rsidR="00216313" w:rsidRPr="009A6C54" w:rsidRDefault="00216313" w:rsidP="00654B29">
            <w:pPr>
              <w:pStyle w:val="TableText"/>
            </w:pPr>
            <w:r w:rsidRPr="009A6C54">
              <w:t>Operator ID</w:t>
            </w:r>
          </w:p>
        </w:tc>
        <w:tc>
          <w:tcPr>
            <w:tcW w:w="2464" w:type="dxa"/>
          </w:tcPr>
          <w:p w:rsidR="00216313" w:rsidRPr="009A6C54" w:rsidRDefault="00216313" w:rsidP="00654B29">
            <w:pPr>
              <w:pStyle w:val="TableText"/>
            </w:pPr>
            <w:r w:rsidRPr="009A6C54">
              <w:t>Not used</w:t>
            </w:r>
          </w:p>
        </w:tc>
      </w:tr>
    </w:tbl>
    <w:p w:rsidR="00EF76C9" w:rsidRPr="009A6C54" w:rsidRDefault="00EF76C9" w:rsidP="00EF76C9">
      <w:pPr>
        <w:pStyle w:val="BodyText"/>
        <w:spacing w:before="0" w:after="0"/>
        <w:rPr>
          <w:lang w:val="en-US"/>
        </w:rPr>
      </w:pPr>
    </w:p>
    <w:p w:rsidR="003539BA" w:rsidRPr="009A6C54" w:rsidRDefault="00BE3E49" w:rsidP="00BE3E49">
      <w:pPr>
        <w:pStyle w:val="Heading2"/>
      </w:pPr>
      <w:r w:rsidRPr="009A6C54">
        <w:rPr>
          <w:lang w:val="en-US"/>
        </w:rPr>
        <w:t xml:space="preserve"> </w:t>
      </w:r>
      <w:bookmarkStart w:id="336" w:name="_Toc11706714"/>
      <w:r w:rsidR="003539BA" w:rsidRPr="009A6C54">
        <w:t>PID - Patient Identification Segment</w:t>
      </w:r>
      <w:bookmarkEnd w:id="336"/>
    </w:p>
    <w:p w:rsidR="003539BA" w:rsidRPr="009A6C54" w:rsidRDefault="003539BA" w:rsidP="00106BBA">
      <w:pPr>
        <w:pStyle w:val="BodyText"/>
      </w:pPr>
      <w:r w:rsidRPr="009A6C54">
        <w:t>Please refer to “Section 3.15.PID-Patient Identification Segment” in the “MPI/PD HL7 Interface Specification” manual found on the VistA Documentation Library (VDL) at the following address.</w:t>
      </w:r>
    </w:p>
    <w:p w:rsidR="003539BA" w:rsidRPr="009A6C54" w:rsidRDefault="00C70849" w:rsidP="00106BBA">
      <w:pPr>
        <w:pStyle w:val="BodyText"/>
        <w:rPr>
          <w:lang w:val="en-US"/>
        </w:rPr>
      </w:pPr>
      <w:hyperlink r:id="rId32" w:history="1">
        <w:r w:rsidR="00EF76C9" w:rsidRPr="009A6C54">
          <w:rPr>
            <w:rStyle w:val="Hyperlink"/>
          </w:rPr>
          <w:t>http://www.va.gov/vdl/application.asp?appid=16</w:t>
        </w:r>
      </w:hyperlink>
    </w:p>
    <w:p w:rsidR="00EF76C9" w:rsidRPr="009A6C54" w:rsidRDefault="00EF76C9" w:rsidP="00EF76C9">
      <w:pPr>
        <w:pStyle w:val="BodyText"/>
        <w:spacing w:before="0" w:after="0"/>
        <w:rPr>
          <w:lang w:val="en-US"/>
        </w:rPr>
      </w:pPr>
    </w:p>
    <w:p w:rsidR="003539BA" w:rsidRPr="009A6C54" w:rsidRDefault="003539BA" w:rsidP="00EF76C9">
      <w:pPr>
        <w:pStyle w:val="Heading3"/>
        <w:spacing w:before="0" w:after="0"/>
        <w:rPr>
          <w:lang w:val="en-US"/>
        </w:rPr>
      </w:pPr>
      <w:bookmarkStart w:id="337" w:name="_Toc11706715"/>
      <w:r w:rsidRPr="009A6C54">
        <w:t>PD1 - Patient Additional Demographic Segment</w:t>
      </w:r>
      <w:bookmarkEnd w:id="337"/>
    </w:p>
    <w:p w:rsidR="00660025" w:rsidRPr="009A6C54" w:rsidRDefault="00660025" w:rsidP="00741C15">
      <w:pPr>
        <w:pStyle w:val="Caption"/>
      </w:pPr>
      <w:bookmarkStart w:id="338" w:name="_Toc11706889"/>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50</w:t>
      </w:r>
      <w:r w:rsidR="007F1C38">
        <w:rPr>
          <w:noProof/>
        </w:rPr>
        <w:fldChar w:fldCharType="end"/>
      </w:r>
      <w:r w:rsidRPr="009A6C54">
        <w:t>: Patient Additional Demographic Segment</w:t>
      </w:r>
      <w:bookmarkEnd w:id="338"/>
    </w:p>
    <w:tbl>
      <w:tblPr>
        <w:tblW w:w="0" w:type="auto"/>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59"/>
        <w:gridCol w:w="2465"/>
      </w:tblGrid>
      <w:tr w:rsidR="00ED223E" w:rsidRPr="009A6C54" w:rsidTr="002B5785">
        <w:trPr>
          <w:tblHeader/>
        </w:trPr>
        <w:tc>
          <w:tcPr>
            <w:tcW w:w="720" w:type="dxa"/>
            <w:tcBorders>
              <w:top w:val="single" w:sz="12" w:space="0" w:color="auto"/>
              <w:left w:val="single" w:sz="12" w:space="0" w:color="auto"/>
              <w:bottom w:val="single" w:sz="12" w:space="0" w:color="auto"/>
            </w:tcBorders>
            <w:shd w:val="clear" w:color="auto" w:fill="BFBFBF"/>
          </w:tcPr>
          <w:p w:rsidR="00ED223E" w:rsidRPr="009A6C54" w:rsidRDefault="00ED223E" w:rsidP="00654B29">
            <w:pPr>
              <w:pStyle w:val="TableHeading"/>
            </w:pPr>
            <w:bookmarkStart w:id="339" w:name="ColumnTitle_47"/>
            <w:bookmarkEnd w:id="339"/>
            <w:r w:rsidRPr="009A6C54">
              <w:t>SEQ</w:t>
            </w:r>
          </w:p>
        </w:tc>
        <w:tc>
          <w:tcPr>
            <w:tcW w:w="720" w:type="dxa"/>
            <w:tcBorders>
              <w:top w:val="single" w:sz="12" w:space="0" w:color="auto"/>
              <w:bottom w:val="single" w:sz="12" w:space="0" w:color="auto"/>
            </w:tcBorders>
            <w:shd w:val="clear" w:color="auto" w:fill="BFBFBF"/>
          </w:tcPr>
          <w:p w:rsidR="00ED223E" w:rsidRPr="009A6C54" w:rsidRDefault="00ED223E" w:rsidP="00654B29">
            <w:pPr>
              <w:pStyle w:val="TableHeading"/>
            </w:pPr>
            <w:r w:rsidRPr="009A6C54">
              <w:t>LEN</w:t>
            </w:r>
          </w:p>
        </w:tc>
        <w:tc>
          <w:tcPr>
            <w:tcW w:w="720" w:type="dxa"/>
            <w:tcBorders>
              <w:top w:val="single" w:sz="12" w:space="0" w:color="auto"/>
              <w:bottom w:val="single" w:sz="12" w:space="0" w:color="auto"/>
            </w:tcBorders>
            <w:shd w:val="clear" w:color="auto" w:fill="BFBFBF"/>
          </w:tcPr>
          <w:p w:rsidR="00ED223E" w:rsidRPr="009A6C54" w:rsidRDefault="00ED223E" w:rsidP="00654B29">
            <w:pPr>
              <w:pStyle w:val="TableHeading"/>
            </w:pPr>
            <w:r w:rsidRPr="009A6C54">
              <w:t>DT</w:t>
            </w:r>
          </w:p>
        </w:tc>
        <w:tc>
          <w:tcPr>
            <w:tcW w:w="720" w:type="dxa"/>
            <w:tcBorders>
              <w:top w:val="single" w:sz="12" w:space="0" w:color="auto"/>
              <w:bottom w:val="single" w:sz="12" w:space="0" w:color="auto"/>
            </w:tcBorders>
            <w:shd w:val="clear" w:color="auto" w:fill="BFBFBF"/>
          </w:tcPr>
          <w:p w:rsidR="00ED223E" w:rsidRPr="009A6C54" w:rsidRDefault="00ED223E" w:rsidP="00654B29">
            <w:pPr>
              <w:pStyle w:val="TableHeading"/>
            </w:pPr>
            <w:r w:rsidRPr="009A6C54">
              <w:t>R/O</w:t>
            </w:r>
          </w:p>
        </w:tc>
        <w:tc>
          <w:tcPr>
            <w:tcW w:w="720" w:type="dxa"/>
            <w:tcBorders>
              <w:top w:val="single" w:sz="12" w:space="0" w:color="auto"/>
              <w:bottom w:val="single" w:sz="12" w:space="0" w:color="auto"/>
            </w:tcBorders>
            <w:shd w:val="clear" w:color="auto" w:fill="BFBFBF"/>
          </w:tcPr>
          <w:p w:rsidR="00ED223E" w:rsidRPr="009A6C54" w:rsidRDefault="00ED223E" w:rsidP="00654B29">
            <w:pPr>
              <w:pStyle w:val="TableHeading"/>
            </w:pPr>
            <w:r w:rsidRPr="009A6C54">
              <w:t>RP/#</w:t>
            </w:r>
          </w:p>
        </w:tc>
        <w:tc>
          <w:tcPr>
            <w:tcW w:w="720" w:type="dxa"/>
            <w:tcBorders>
              <w:top w:val="single" w:sz="12" w:space="0" w:color="auto"/>
              <w:bottom w:val="single" w:sz="12" w:space="0" w:color="auto"/>
            </w:tcBorders>
            <w:shd w:val="clear" w:color="auto" w:fill="BFBFBF"/>
          </w:tcPr>
          <w:p w:rsidR="00ED223E" w:rsidRPr="009A6C54" w:rsidRDefault="00ED223E" w:rsidP="00654B29">
            <w:pPr>
              <w:pStyle w:val="TableHeading"/>
            </w:pPr>
            <w:r w:rsidRPr="009A6C54">
              <w:t>TBL#</w:t>
            </w:r>
          </w:p>
        </w:tc>
        <w:tc>
          <w:tcPr>
            <w:tcW w:w="2459" w:type="dxa"/>
            <w:tcBorders>
              <w:top w:val="single" w:sz="12" w:space="0" w:color="auto"/>
              <w:bottom w:val="single" w:sz="12" w:space="0" w:color="auto"/>
            </w:tcBorders>
            <w:shd w:val="clear" w:color="auto" w:fill="BFBFBF"/>
          </w:tcPr>
          <w:p w:rsidR="00ED223E" w:rsidRPr="009A6C54" w:rsidRDefault="00ED223E" w:rsidP="00654B29">
            <w:pPr>
              <w:pStyle w:val="TableHeading"/>
            </w:pPr>
            <w:r w:rsidRPr="009A6C54">
              <w:t>ELEMENT NAME</w:t>
            </w:r>
          </w:p>
        </w:tc>
        <w:tc>
          <w:tcPr>
            <w:tcW w:w="2465" w:type="dxa"/>
            <w:tcBorders>
              <w:top w:val="single" w:sz="12" w:space="0" w:color="auto"/>
              <w:bottom w:val="single" w:sz="12" w:space="0" w:color="auto"/>
              <w:right w:val="single" w:sz="12" w:space="0" w:color="auto"/>
            </w:tcBorders>
            <w:shd w:val="clear" w:color="auto" w:fill="BFBFBF"/>
          </w:tcPr>
          <w:p w:rsidR="00ED223E" w:rsidRPr="009A6C54" w:rsidRDefault="00ED223E" w:rsidP="00654B29">
            <w:pPr>
              <w:pStyle w:val="TableHeading"/>
            </w:pPr>
            <w:r w:rsidRPr="009A6C54">
              <w:t>V</w:t>
            </w:r>
            <w:r w:rsidRPr="009A6C54">
              <w:rPr>
                <w:i/>
              </w:rPr>
              <w:t>IST</w:t>
            </w:r>
            <w:r w:rsidRPr="009A6C54">
              <w:t>A DESCRIPTION</w:t>
            </w:r>
          </w:p>
        </w:tc>
      </w:tr>
      <w:tr w:rsidR="00ED223E" w:rsidRPr="009A6C54" w:rsidTr="00A77D27">
        <w:tc>
          <w:tcPr>
            <w:tcW w:w="720" w:type="dxa"/>
            <w:tcBorders>
              <w:top w:val="single" w:sz="12" w:space="0" w:color="auto"/>
              <w:left w:val="single" w:sz="12" w:space="0" w:color="auto"/>
              <w:bottom w:val="single" w:sz="6" w:space="0" w:color="auto"/>
            </w:tcBorders>
          </w:tcPr>
          <w:p w:rsidR="00ED223E" w:rsidRPr="009A6C54" w:rsidRDefault="00ED223E" w:rsidP="00654B29">
            <w:pPr>
              <w:pStyle w:val="TableText"/>
            </w:pPr>
            <w:r w:rsidRPr="009A6C54">
              <w:t>1</w:t>
            </w:r>
          </w:p>
        </w:tc>
        <w:tc>
          <w:tcPr>
            <w:tcW w:w="720" w:type="dxa"/>
            <w:tcBorders>
              <w:top w:val="single" w:sz="12" w:space="0" w:color="auto"/>
              <w:bottom w:val="single" w:sz="6" w:space="0" w:color="auto"/>
            </w:tcBorders>
          </w:tcPr>
          <w:p w:rsidR="00ED223E" w:rsidRPr="009A6C54" w:rsidRDefault="00ED223E" w:rsidP="00654B29">
            <w:pPr>
              <w:pStyle w:val="TableText"/>
            </w:pPr>
            <w:r w:rsidRPr="009A6C54">
              <w:t>2</w:t>
            </w:r>
          </w:p>
        </w:tc>
        <w:tc>
          <w:tcPr>
            <w:tcW w:w="720" w:type="dxa"/>
            <w:tcBorders>
              <w:top w:val="single" w:sz="12" w:space="0" w:color="auto"/>
              <w:bottom w:val="single" w:sz="6" w:space="0" w:color="auto"/>
            </w:tcBorders>
          </w:tcPr>
          <w:p w:rsidR="00ED223E" w:rsidRPr="009A6C54" w:rsidRDefault="00ED223E" w:rsidP="00654B29">
            <w:pPr>
              <w:pStyle w:val="TableText"/>
            </w:pPr>
            <w:r w:rsidRPr="009A6C54">
              <w:t>IS</w:t>
            </w:r>
          </w:p>
        </w:tc>
        <w:tc>
          <w:tcPr>
            <w:tcW w:w="720" w:type="dxa"/>
            <w:tcBorders>
              <w:top w:val="single" w:sz="12" w:space="0" w:color="auto"/>
              <w:bottom w:val="single" w:sz="6" w:space="0" w:color="auto"/>
            </w:tcBorders>
          </w:tcPr>
          <w:p w:rsidR="00ED223E" w:rsidRPr="009A6C54" w:rsidRDefault="00ED223E" w:rsidP="00654B29">
            <w:pPr>
              <w:pStyle w:val="TableText"/>
            </w:pPr>
            <w:r w:rsidRPr="009A6C54">
              <w:t>O</w:t>
            </w:r>
          </w:p>
        </w:tc>
        <w:tc>
          <w:tcPr>
            <w:tcW w:w="720" w:type="dxa"/>
            <w:tcBorders>
              <w:top w:val="single" w:sz="12" w:space="0" w:color="auto"/>
              <w:bottom w:val="single" w:sz="6" w:space="0" w:color="auto"/>
            </w:tcBorders>
          </w:tcPr>
          <w:p w:rsidR="00ED223E" w:rsidRPr="009A6C54" w:rsidRDefault="00ED223E" w:rsidP="00654B29">
            <w:pPr>
              <w:pStyle w:val="TableText"/>
            </w:pPr>
            <w:r w:rsidRPr="009A6C54">
              <w:t>Y</w:t>
            </w:r>
          </w:p>
        </w:tc>
        <w:tc>
          <w:tcPr>
            <w:tcW w:w="720" w:type="dxa"/>
            <w:tcBorders>
              <w:top w:val="single" w:sz="12" w:space="0" w:color="auto"/>
              <w:bottom w:val="single" w:sz="6" w:space="0" w:color="auto"/>
            </w:tcBorders>
          </w:tcPr>
          <w:p w:rsidR="00ED223E" w:rsidRPr="009A6C54" w:rsidRDefault="00ED223E" w:rsidP="00654B29">
            <w:pPr>
              <w:pStyle w:val="TableText"/>
            </w:pPr>
            <w:r w:rsidRPr="009A6C54">
              <w:t>0223</w:t>
            </w:r>
          </w:p>
        </w:tc>
        <w:tc>
          <w:tcPr>
            <w:tcW w:w="2459" w:type="dxa"/>
            <w:tcBorders>
              <w:top w:val="single" w:sz="12" w:space="0" w:color="auto"/>
              <w:bottom w:val="single" w:sz="6" w:space="0" w:color="auto"/>
            </w:tcBorders>
          </w:tcPr>
          <w:p w:rsidR="00ED223E" w:rsidRPr="009A6C54" w:rsidRDefault="00ED223E" w:rsidP="00654B29">
            <w:pPr>
              <w:pStyle w:val="TableText"/>
            </w:pPr>
            <w:r w:rsidRPr="009A6C54">
              <w:t>LIVING DEPENDENCY</w:t>
            </w:r>
          </w:p>
        </w:tc>
        <w:tc>
          <w:tcPr>
            <w:tcW w:w="2465" w:type="dxa"/>
            <w:tcBorders>
              <w:top w:val="single" w:sz="12" w:space="0" w:color="auto"/>
              <w:bottom w:val="single" w:sz="6" w:space="0" w:color="auto"/>
              <w:right w:val="single" w:sz="12" w:space="0" w:color="auto"/>
            </w:tcBorders>
          </w:tcPr>
          <w:p w:rsidR="00ED223E" w:rsidRPr="009A6C54" w:rsidRDefault="00ED223E" w:rsidP="00654B29">
            <w:pPr>
              <w:pStyle w:val="TableText"/>
            </w:pPr>
            <w:r w:rsidRPr="009A6C54">
              <w:t>NOT USED</w:t>
            </w:r>
          </w:p>
        </w:tc>
      </w:tr>
      <w:tr w:rsidR="00ED223E" w:rsidRPr="009A6C54" w:rsidTr="00A77D27">
        <w:tc>
          <w:tcPr>
            <w:tcW w:w="720" w:type="dxa"/>
            <w:tcBorders>
              <w:top w:val="single" w:sz="6" w:space="0" w:color="auto"/>
              <w:left w:val="single" w:sz="12" w:space="0" w:color="auto"/>
              <w:bottom w:val="single" w:sz="6" w:space="0" w:color="auto"/>
            </w:tcBorders>
          </w:tcPr>
          <w:p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rsidR="00ED223E" w:rsidRPr="009A6C54" w:rsidRDefault="00ED223E" w:rsidP="00654B29">
            <w:pPr>
              <w:pStyle w:val="TableText"/>
            </w:pPr>
            <w:r w:rsidRPr="009A6C54">
              <w:t>IS</w:t>
            </w:r>
          </w:p>
        </w:tc>
        <w:tc>
          <w:tcPr>
            <w:tcW w:w="720" w:type="dxa"/>
            <w:tcBorders>
              <w:top w:val="single" w:sz="6" w:space="0" w:color="auto"/>
              <w:bottom w:val="single" w:sz="6" w:space="0" w:color="auto"/>
            </w:tcBorders>
          </w:tcPr>
          <w:p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rsidR="00ED223E" w:rsidRPr="009A6C54" w:rsidRDefault="00ED223E" w:rsidP="00654B29">
            <w:pPr>
              <w:pStyle w:val="TableText"/>
            </w:pPr>
          </w:p>
        </w:tc>
        <w:tc>
          <w:tcPr>
            <w:tcW w:w="720" w:type="dxa"/>
            <w:tcBorders>
              <w:top w:val="single" w:sz="6" w:space="0" w:color="auto"/>
              <w:bottom w:val="single" w:sz="6" w:space="0" w:color="auto"/>
            </w:tcBorders>
          </w:tcPr>
          <w:p w:rsidR="00ED223E" w:rsidRPr="009A6C54" w:rsidRDefault="00ED223E" w:rsidP="00654B29">
            <w:pPr>
              <w:pStyle w:val="TableText"/>
            </w:pPr>
            <w:r w:rsidRPr="009A6C54">
              <w:t>0220</w:t>
            </w:r>
          </w:p>
        </w:tc>
        <w:tc>
          <w:tcPr>
            <w:tcW w:w="2459" w:type="dxa"/>
            <w:tcBorders>
              <w:top w:val="single" w:sz="6" w:space="0" w:color="auto"/>
              <w:bottom w:val="single" w:sz="6" w:space="0" w:color="auto"/>
            </w:tcBorders>
          </w:tcPr>
          <w:p w:rsidR="00ED223E" w:rsidRPr="009A6C54" w:rsidRDefault="00ED223E" w:rsidP="00654B29">
            <w:pPr>
              <w:pStyle w:val="TableText"/>
            </w:pPr>
            <w:r w:rsidRPr="009A6C54">
              <w:t>LIVING ARRANGEMENT</w:t>
            </w:r>
          </w:p>
        </w:tc>
        <w:tc>
          <w:tcPr>
            <w:tcW w:w="2465" w:type="dxa"/>
            <w:tcBorders>
              <w:top w:val="single" w:sz="6" w:space="0" w:color="auto"/>
              <w:bottom w:val="single" w:sz="6" w:space="0" w:color="auto"/>
              <w:right w:val="single" w:sz="12" w:space="0" w:color="auto"/>
            </w:tcBorders>
          </w:tcPr>
          <w:p w:rsidR="00ED223E" w:rsidRPr="009A6C54" w:rsidRDefault="00ED223E" w:rsidP="00654B29">
            <w:pPr>
              <w:pStyle w:val="TableText"/>
            </w:pPr>
            <w:r w:rsidRPr="009A6C54">
              <w:t>NOT USED</w:t>
            </w:r>
          </w:p>
        </w:tc>
      </w:tr>
      <w:tr w:rsidR="00ED223E" w:rsidRPr="009A6C54" w:rsidTr="00A77D27">
        <w:tc>
          <w:tcPr>
            <w:tcW w:w="720" w:type="dxa"/>
            <w:tcBorders>
              <w:top w:val="single" w:sz="6" w:space="0" w:color="auto"/>
              <w:left w:val="single" w:sz="12" w:space="0" w:color="auto"/>
              <w:bottom w:val="single" w:sz="6" w:space="0" w:color="auto"/>
            </w:tcBorders>
          </w:tcPr>
          <w:p w:rsidR="00ED223E" w:rsidRPr="009A6C54" w:rsidRDefault="00ED223E" w:rsidP="00654B29">
            <w:pPr>
              <w:pStyle w:val="TableText"/>
            </w:pPr>
            <w:r w:rsidRPr="009A6C54">
              <w:t>3</w:t>
            </w:r>
          </w:p>
        </w:tc>
        <w:tc>
          <w:tcPr>
            <w:tcW w:w="720" w:type="dxa"/>
            <w:tcBorders>
              <w:top w:val="single" w:sz="6" w:space="0" w:color="auto"/>
              <w:bottom w:val="single" w:sz="6" w:space="0" w:color="auto"/>
            </w:tcBorders>
          </w:tcPr>
          <w:p w:rsidR="00ED223E" w:rsidRPr="009A6C54" w:rsidRDefault="00ED223E" w:rsidP="00654B29">
            <w:pPr>
              <w:pStyle w:val="TableText"/>
            </w:pPr>
            <w:r w:rsidRPr="009A6C54">
              <w:t>90</w:t>
            </w:r>
          </w:p>
        </w:tc>
        <w:tc>
          <w:tcPr>
            <w:tcW w:w="720" w:type="dxa"/>
            <w:tcBorders>
              <w:top w:val="single" w:sz="6" w:space="0" w:color="auto"/>
              <w:bottom w:val="single" w:sz="6" w:space="0" w:color="auto"/>
            </w:tcBorders>
          </w:tcPr>
          <w:p w:rsidR="00ED223E" w:rsidRPr="009A6C54" w:rsidRDefault="00ED223E" w:rsidP="00654B29">
            <w:pPr>
              <w:pStyle w:val="TableText"/>
            </w:pPr>
            <w:r w:rsidRPr="009A6C54">
              <w:t>XON</w:t>
            </w:r>
          </w:p>
        </w:tc>
        <w:tc>
          <w:tcPr>
            <w:tcW w:w="720" w:type="dxa"/>
            <w:tcBorders>
              <w:top w:val="single" w:sz="6" w:space="0" w:color="auto"/>
              <w:bottom w:val="single" w:sz="6" w:space="0" w:color="auto"/>
            </w:tcBorders>
          </w:tcPr>
          <w:p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rsidR="00ED223E" w:rsidRPr="009A6C54" w:rsidRDefault="00ED223E" w:rsidP="00654B29">
            <w:pPr>
              <w:pStyle w:val="TableText"/>
            </w:pPr>
            <w:r w:rsidRPr="009A6C54">
              <w:t>Y</w:t>
            </w:r>
          </w:p>
        </w:tc>
        <w:tc>
          <w:tcPr>
            <w:tcW w:w="720" w:type="dxa"/>
            <w:tcBorders>
              <w:top w:val="single" w:sz="6" w:space="0" w:color="auto"/>
              <w:bottom w:val="single" w:sz="6" w:space="0" w:color="auto"/>
            </w:tcBorders>
          </w:tcPr>
          <w:p w:rsidR="00ED223E" w:rsidRPr="009A6C54" w:rsidRDefault="00ED223E" w:rsidP="00654B29">
            <w:pPr>
              <w:pStyle w:val="TableText"/>
            </w:pPr>
          </w:p>
        </w:tc>
        <w:tc>
          <w:tcPr>
            <w:tcW w:w="2459" w:type="dxa"/>
            <w:tcBorders>
              <w:top w:val="single" w:sz="6" w:space="0" w:color="auto"/>
              <w:bottom w:val="single" w:sz="6" w:space="0" w:color="auto"/>
            </w:tcBorders>
          </w:tcPr>
          <w:p w:rsidR="00ED223E" w:rsidRPr="009A6C54" w:rsidRDefault="00ED223E" w:rsidP="00654B29">
            <w:pPr>
              <w:pStyle w:val="TableText"/>
            </w:pPr>
            <w:r w:rsidRPr="009A6C54">
              <w:t>PATIENT PRIMARY FACILITY</w:t>
            </w:r>
            <w:r w:rsidRPr="009A6C54">
              <w:rPr>
                <w:position w:val="6"/>
              </w:rPr>
              <w:footnoteReference w:id="5"/>
            </w:r>
          </w:p>
        </w:tc>
        <w:tc>
          <w:tcPr>
            <w:tcW w:w="2465" w:type="dxa"/>
            <w:tcBorders>
              <w:top w:val="single" w:sz="6" w:space="0" w:color="auto"/>
              <w:bottom w:val="single" w:sz="6" w:space="0" w:color="auto"/>
              <w:right w:val="single" w:sz="12" w:space="0" w:color="auto"/>
            </w:tcBorders>
          </w:tcPr>
          <w:p w:rsidR="00ED223E" w:rsidRPr="009A6C54" w:rsidRDefault="00ED223E" w:rsidP="00654B29">
            <w:pPr>
              <w:pStyle w:val="TableText"/>
            </w:pPr>
            <w:r w:rsidRPr="009A6C54">
              <w:rPr>
                <w:u w:val="single"/>
              </w:rPr>
              <w:t>8 COMPONENTS</w:t>
            </w:r>
          </w:p>
          <w:p w:rsidR="00ED223E" w:rsidRPr="009A6C54" w:rsidRDefault="00ED223E" w:rsidP="00654B29">
            <w:pPr>
              <w:pStyle w:val="TableText"/>
            </w:pPr>
            <w:r w:rsidRPr="009A6C54">
              <w:t>FACILITY NAME</w:t>
            </w:r>
          </w:p>
          <w:p w:rsidR="00ED223E" w:rsidRPr="009A6C54" w:rsidRDefault="00ED223E" w:rsidP="00654B29">
            <w:pPr>
              <w:pStyle w:val="TableText"/>
            </w:pPr>
            <w:r w:rsidRPr="009A6C54">
              <w:t>NOT USED</w:t>
            </w:r>
          </w:p>
          <w:p w:rsidR="00ED223E" w:rsidRPr="009A6C54" w:rsidRDefault="00ED223E" w:rsidP="00654B29">
            <w:pPr>
              <w:pStyle w:val="TableText"/>
            </w:pPr>
            <w:r w:rsidRPr="009A6C54">
              <w:t>FACILITY NUMBER</w:t>
            </w:r>
          </w:p>
          <w:p w:rsidR="00ED223E" w:rsidRPr="009A6C54" w:rsidRDefault="00ED223E" w:rsidP="00654B29">
            <w:pPr>
              <w:pStyle w:val="TableText"/>
            </w:pPr>
            <w:r w:rsidRPr="009A6C54">
              <w:t>NOT USED</w:t>
            </w:r>
          </w:p>
          <w:p w:rsidR="00ED223E" w:rsidRPr="009A6C54" w:rsidRDefault="00ED223E" w:rsidP="00654B29">
            <w:pPr>
              <w:pStyle w:val="TableText"/>
            </w:pPr>
            <w:r w:rsidRPr="009A6C54">
              <w:t>NOT USED</w:t>
            </w:r>
          </w:p>
          <w:p w:rsidR="00ED223E" w:rsidRPr="009A6C54" w:rsidRDefault="00ED223E" w:rsidP="00654B29">
            <w:pPr>
              <w:pStyle w:val="TableText"/>
            </w:pPr>
            <w:r w:rsidRPr="009A6C54">
              <w:t>NOT USED</w:t>
            </w:r>
          </w:p>
          <w:p w:rsidR="00ED223E" w:rsidRPr="009A6C54" w:rsidRDefault="00ED223E" w:rsidP="00654B29">
            <w:pPr>
              <w:pStyle w:val="TableText"/>
            </w:pPr>
            <w:r w:rsidRPr="009A6C54">
              <w:t>NOT USED</w:t>
            </w:r>
          </w:p>
          <w:p w:rsidR="00ED223E" w:rsidRPr="009A6C54" w:rsidRDefault="00ED223E" w:rsidP="00654B29">
            <w:pPr>
              <w:pStyle w:val="TableText"/>
            </w:pPr>
            <w:r w:rsidRPr="009A6C54">
              <w:t>NOT USED</w:t>
            </w:r>
          </w:p>
        </w:tc>
      </w:tr>
      <w:tr w:rsidR="00ED223E" w:rsidRPr="009A6C54" w:rsidTr="00A77D27">
        <w:tc>
          <w:tcPr>
            <w:tcW w:w="720" w:type="dxa"/>
            <w:tcBorders>
              <w:top w:val="single" w:sz="6" w:space="0" w:color="auto"/>
              <w:left w:val="single" w:sz="12" w:space="0" w:color="auto"/>
              <w:bottom w:val="single" w:sz="6" w:space="0" w:color="auto"/>
            </w:tcBorders>
          </w:tcPr>
          <w:p w:rsidR="00ED223E" w:rsidRPr="009A6C54" w:rsidRDefault="00ED223E" w:rsidP="00654B29">
            <w:pPr>
              <w:pStyle w:val="TableText"/>
            </w:pPr>
            <w:r w:rsidRPr="009A6C54">
              <w:t>4</w:t>
            </w:r>
          </w:p>
        </w:tc>
        <w:tc>
          <w:tcPr>
            <w:tcW w:w="720" w:type="dxa"/>
            <w:tcBorders>
              <w:top w:val="single" w:sz="6" w:space="0" w:color="auto"/>
              <w:bottom w:val="single" w:sz="6" w:space="0" w:color="auto"/>
            </w:tcBorders>
          </w:tcPr>
          <w:p w:rsidR="00ED223E" w:rsidRPr="009A6C54" w:rsidRDefault="00ED223E" w:rsidP="00654B29">
            <w:pPr>
              <w:pStyle w:val="TableText"/>
            </w:pPr>
            <w:r w:rsidRPr="009A6C54">
              <w:t>90</w:t>
            </w:r>
          </w:p>
        </w:tc>
        <w:tc>
          <w:tcPr>
            <w:tcW w:w="720" w:type="dxa"/>
            <w:tcBorders>
              <w:top w:val="single" w:sz="6" w:space="0" w:color="auto"/>
              <w:bottom w:val="single" w:sz="6" w:space="0" w:color="auto"/>
            </w:tcBorders>
          </w:tcPr>
          <w:p w:rsidR="00ED223E" w:rsidRPr="009A6C54" w:rsidRDefault="00ED223E" w:rsidP="00654B29">
            <w:pPr>
              <w:pStyle w:val="TableText"/>
            </w:pPr>
            <w:r w:rsidRPr="009A6C54">
              <w:t>XCN</w:t>
            </w:r>
          </w:p>
        </w:tc>
        <w:tc>
          <w:tcPr>
            <w:tcW w:w="720" w:type="dxa"/>
            <w:tcBorders>
              <w:top w:val="single" w:sz="6" w:space="0" w:color="auto"/>
              <w:bottom w:val="single" w:sz="6" w:space="0" w:color="auto"/>
            </w:tcBorders>
          </w:tcPr>
          <w:p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rsidR="00ED223E" w:rsidRPr="009A6C54" w:rsidRDefault="00ED223E" w:rsidP="00654B29">
            <w:pPr>
              <w:pStyle w:val="TableText"/>
            </w:pPr>
            <w:r w:rsidRPr="009A6C54">
              <w:t>Y</w:t>
            </w:r>
          </w:p>
        </w:tc>
        <w:tc>
          <w:tcPr>
            <w:tcW w:w="720" w:type="dxa"/>
            <w:tcBorders>
              <w:top w:val="single" w:sz="6" w:space="0" w:color="auto"/>
              <w:bottom w:val="single" w:sz="6" w:space="0" w:color="auto"/>
            </w:tcBorders>
          </w:tcPr>
          <w:p w:rsidR="00ED223E" w:rsidRPr="009A6C54" w:rsidRDefault="00ED223E" w:rsidP="00654B29">
            <w:pPr>
              <w:pStyle w:val="TableText"/>
            </w:pPr>
          </w:p>
        </w:tc>
        <w:tc>
          <w:tcPr>
            <w:tcW w:w="2459" w:type="dxa"/>
            <w:tcBorders>
              <w:top w:val="single" w:sz="6" w:space="0" w:color="auto"/>
              <w:bottom w:val="single" w:sz="6" w:space="0" w:color="auto"/>
            </w:tcBorders>
          </w:tcPr>
          <w:p w:rsidR="00ED223E" w:rsidRPr="009A6C54" w:rsidRDefault="00ED223E" w:rsidP="00654B29">
            <w:pPr>
              <w:pStyle w:val="TableText"/>
            </w:pPr>
            <w:r w:rsidRPr="009A6C54">
              <w:t>PATIENT PRIMARY CARE PROVIDER NAME &amp; ID NO.</w:t>
            </w:r>
          </w:p>
        </w:tc>
        <w:tc>
          <w:tcPr>
            <w:tcW w:w="2465" w:type="dxa"/>
            <w:tcBorders>
              <w:top w:val="single" w:sz="6" w:space="0" w:color="auto"/>
              <w:bottom w:val="single" w:sz="6" w:space="0" w:color="auto"/>
              <w:right w:val="single" w:sz="12" w:space="0" w:color="auto"/>
            </w:tcBorders>
          </w:tcPr>
          <w:p w:rsidR="00ED223E" w:rsidRPr="009A6C54" w:rsidRDefault="00ED223E" w:rsidP="00654B29">
            <w:pPr>
              <w:pStyle w:val="TableText"/>
              <w:rPr>
                <w:u w:val="single"/>
              </w:rPr>
            </w:pPr>
            <w:r w:rsidRPr="009A6C54">
              <w:rPr>
                <w:u w:val="single"/>
              </w:rPr>
              <w:t>14 COMPONENTS</w:t>
            </w:r>
          </w:p>
          <w:p w:rsidR="00ED223E" w:rsidRPr="009A6C54" w:rsidRDefault="00ED223E" w:rsidP="00654B29">
            <w:pPr>
              <w:pStyle w:val="TableText"/>
            </w:pPr>
            <w:r w:rsidRPr="009A6C54">
              <w:rPr>
                <w:u w:val="single"/>
              </w:rPr>
              <w:t>2 SUB-COMPONENTS</w:t>
            </w:r>
          </w:p>
          <w:p w:rsidR="00ED223E" w:rsidRPr="009A6C54" w:rsidRDefault="00ED223E" w:rsidP="00654B29">
            <w:pPr>
              <w:pStyle w:val="TableText"/>
            </w:pPr>
            <w:r w:rsidRPr="009A6C54">
              <w:t>POINTER TO ENTRY IN NEW PERSON FILE (#200)</w:t>
            </w:r>
          </w:p>
          <w:p w:rsidR="00ED223E" w:rsidRPr="009A6C54" w:rsidRDefault="00ED223E" w:rsidP="00654B29">
            <w:pPr>
              <w:pStyle w:val="TableText"/>
            </w:pPr>
            <w:r w:rsidRPr="009A6C54">
              <w:t>FACILITY NUMBER</w:t>
            </w:r>
          </w:p>
          <w:p w:rsidR="00ED223E" w:rsidRPr="009A6C54" w:rsidRDefault="00ED223E" w:rsidP="00654B29">
            <w:pPr>
              <w:pStyle w:val="TableText"/>
            </w:pPr>
            <w:r w:rsidRPr="009A6C54">
              <w:t>NOT USED</w:t>
            </w:r>
          </w:p>
          <w:p w:rsidR="00ED223E" w:rsidRPr="009A6C54" w:rsidRDefault="00ED223E" w:rsidP="00654B29">
            <w:pPr>
              <w:pStyle w:val="TableText"/>
            </w:pPr>
            <w:r w:rsidRPr="009A6C54">
              <w:t>NOT USED</w:t>
            </w:r>
          </w:p>
          <w:p w:rsidR="00ED223E" w:rsidRPr="009A6C54" w:rsidRDefault="00ED223E" w:rsidP="00654B29">
            <w:pPr>
              <w:pStyle w:val="TableText"/>
            </w:pPr>
            <w:r w:rsidRPr="009A6C54">
              <w:t>NOT USED</w:t>
            </w:r>
          </w:p>
          <w:p w:rsidR="00ED223E" w:rsidRPr="009A6C54" w:rsidRDefault="00ED223E" w:rsidP="00654B29">
            <w:pPr>
              <w:pStyle w:val="TableText"/>
            </w:pPr>
            <w:r w:rsidRPr="009A6C54">
              <w:t>NOT USED</w:t>
            </w:r>
          </w:p>
          <w:p w:rsidR="00ED223E" w:rsidRPr="009A6C54" w:rsidRDefault="00ED223E" w:rsidP="00654B29">
            <w:pPr>
              <w:pStyle w:val="TableText"/>
            </w:pPr>
            <w:r w:rsidRPr="009A6C54">
              <w:t>NOT USED</w:t>
            </w:r>
          </w:p>
          <w:p w:rsidR="00ED223E" w:rsidRPr="009A6C54" w:rsidRDefault="00ED223E" w:rsidP="00654B29">
            <w:pPr>
              <w:pStyle w:val="TableText"/>
            </w:pPr>
            <w:r w:rsidRPr="009A6C54">
              <w:t>NOT USED</w:t>
            </w:r>
          </w:p>
          <w:p w:rsidR="00ED223E" w:rsidRPr="009A6C54" w:rsidRDefault="00ED223E" w:rsidP="00654B29">
            <w:pPr>
              <w:pStyle w:val="TableText"/>
            </w:pPr>
            <w:r w:rsidRPr="009A6C54">
              <w:t>THIS WILL ALWAYS BE VA200 (NEW PERSON FILE)</w:t>
            </w:r>
          </w:p>
          <w:p w:rsidR="00ED223E" w:rsidRPr="009A6C54" w:rsidRDefault="00ED223E" w:rsidP="00654B29">
            <w:pPr>
              <w:pStyle w:val="TableText"/>
            </w:pPr>
            <w:r w:rsidRPr="009A6C54">
              <w:t>NOT USED</w:t>
            </w:r>
          </w:p>
          <w:p w:rsidR="00ED223E" w:rsidRPr="009A6C54" w:rsidRDefault="00ED223E" w:rsidP="00654B29">
            <w:pPr>
              <w:pStyle w:val="TableText"/>
            </w:pPr>
            <w:r w:rsidRPr="009A6C54">
              <w:t>NOT USED</w:t>
            </w:r>
          </w:p>
          <w:p w:rsidR="00ED223E" w:rsidRPr="009A6C54" w:rsidRDefault="00ED223E" w:rsidP="00654B29">
            <w:pPr>
              <w:pStyle w:val="TableText"/>
            </w:pPr>
            <w:r w:rsidRPr="009A6C54">
              <w:t>NOT USED</w:t>
            </w:r>
          </w:p>
          <w:p w:rsidR="00ED223E" w:rsidRPr="009A6C54" w:rsidRDefault="00ED223E" w:rsidP="00654B29">
            <w:pPr>
              <w:pStyle w:val="TableText"/>
            </w:pPr>
            <w:r w:rsidRPr="009A6C54">
              <w:t>NOT USED</w:t>
            </w:r>
          </w:p>
          <w:p w:rsidR="00ED223E" w:rsidRPr="009A6C54" w:rsidRDefault="00ED223E" w:rsidP="00654B29">
            <w:pPr>
              <w:pStyle w:val="TableText"/>
            </w:pPr>
            <w:r w:rsidRPr="009A6C54">
              <w:t>NOT USED</w:t>
            </w:r>
          </w:p>
          <w:p w:rsidR="00ED223E" w:rsidRPr="009A6C54" w:rsidRDefault="00ED223E" w:rsidP="00654B29">
            <w:pPr>
              <w:pStyle w:val="TableText"/>
            </w:pPr>
            <w:r w:rsidRPr="009A6C54">
              <w:t>NOT USED</w:t>
            </w:r>
          </w:p>
        </w:tc>
      </w:tr>
      <w:tr w:rsidR="00ED223E" w:rsidRPr="009A6C54" w:rsidTr="00A77D27">
        <w:tc>
          <w:tcPr>
            <w:tcW w:w="720" w:type="dxa"/>
            <w:tcBorders>
              <w:top w:val="single" w:sz="6" w:space="0" w:color="auto"/>
              <w:left w:val="single" w:sz="12" w:space="0" w:color="auto"/>
              <w:bottom w:val="single" w:sz="6" w:space="0" w:color="auto"/>
            </w:tcBorders>
          </w:tcPr>
          <w:p w:rsidR="00ED223E" w:rsidRPr="009A6C54" w:rsidRDefault="00ED223E" w:rsidP="00654B29">
            <w:pPr>
              <w:pStyle w:val="TableText"/>
            </w:pPr>
            <w:r w:rsidRPr="009A6C54">
              <w:t>5</w:t>
            </w:r>
          </w:p>
        </w:tc>
        <w:tc>
          <w:tcPr>
            <w:tcW w:w="720" w:type="dxa"/>
            <w:tcBorders>
              <w:top w:val="single" w:sz="6" w:space="0" w:color="auto"/>
              <w:bottom w:val="single" w:sz="6" w:space="0" w:color="auto"/>
            </w:tcBorders>
          </w:tcPr>
          <w:p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rsidR="00ED223E" w:rsidRPr="009A6C54" w:rsidRDefault="00ED223E" w:rsidP="00654B29">
            <w:pPr>
              <w:pStyle w:val="TableText"/>
            </w:pPr>
            <w:r w:rsidRPr="009A6C54">
              <w:t>IS</w:t>
            </w:r>
          </w:p>
        </w:tc>
        <w:tc>
          <w:tcPr>
            <w:tcW w:w="720" w:type="dxa"/>
            <w:tcBorders>
              <w:top w:val="single" w:sz="6" w:space="0" w:color="auto"/>
              <w:bottom w:val="single" w:sz="6" w:space="0" w:color="auto"/>
            </w:tcBorders>
          </w:tcPr>
          <w:p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rsidR="00ED223E" w:rsidRPr="009A6C54" w:rsidRDefault="00ED223E" w:rsidP="00654B29">
            <w:pPr>
              <w:pStyle w:val="TableText"/>
            </w:pPr>
          </w:p>
        </w:tc>
        <w:tc>
          <w:tcPr>
            <w:tcW w:w="720" w:type="dxa"/>
            <w:tcBorders>
              <w:top w:val="single" w:sz="6" w:space="0" w:color="auto"/>
              <w:bottom w:val="single" w:sz="6" w:space="0" w:color="auto"/>
            </w:tcBorders>
          </w:tcPr>
          <w:p w:rsidR="00ED223E" w:rsidRPr="009A6C54" w:rsidRDefault="00ED223E" w:rsidP="00654B29">
            <w:pPr>
              <w:pStyle w:val="TableText"/>
            </w:pPr>
            <w:r w:rsidRPr="009A6C54">
              <w:t>0231</w:t>
            </w:r>
          </w:p>
        </w:tc>
        <w:tc>
          <w:tcPr>
            <w:tcW w:w="2459" w:type="dxa"/>
            <w:tcBorders>
              <w:top w:val="single" w:sz="6" w:space="0" w:color="auto"/>
              <w:bottom w:val="single" w:sz="6" w:space="0" w:color="auto"/>
            </w:tcBorders>
          </w:tcPr>
          <w:p w:rsidR="00ED223E" w:rsidRPr="009A6C54" w:rsidRDefault="00ED223E" w:rsidP="00654B29">
            <w:pPr>
              <w:pStyle w:val="TableText"/>
            </w:pPr>
            <w:r w:rsidRPr="009A6C54">
              <w:t>STUDENT INDICATOR</w:t>
            </w:r>
          </w:p>
        </w:tc>
        <w:tc>
          <w:tcPr>
            <w:tcW w:w="2465" w:type="dxa"/>
            <w:tcBorders>
              <w:top w:val="single" w:sz="6" w:space="0" w:color="auto"/>
              <w:bottom w:val="single" w:sz="6" w:space="0" w:color="auto"/>
              <w:right w:val="single" w:sz="12" w:space="0" w:color="auto"/>
            </w:tcBorders>
          </w:tcPr>
          <w:p w:rsidR="00ED223E" w:rsidRPr="009A6C54" w:rsidRDefault="00ED223E" w:rsidP="00654B29">
            <w:pPr>
              <w:pStyle w:val="TableText"/>
            </w:pPr>
            <w:r w:rsidRPr="009A6C54">
              <w:t>NOT USED</w:t>
            </w:r>
          </w:p>
        </w:tc>
      </w:tr>
      <w:tr w:rsidR="00ED223E" w:rsidRPr="009A6C54" w:rsidTr="00A77D27">
        <w:tc>
          <w:tcPr>
            <w:tcW w:w="720" w:type="dxa"/>
            <w:tcBorders>
              <w:top w:val="single" w:sz="6" w:space="0" w:color="auto"/>
              <w:left w:val="single" w:sz="12" w:space="0" w:color="auto"/>
              <w:bottom w:val="single" w:sz="6" w:space="0" w:color="auto"/>
            </w:tcBorders>
          </w:tcPr>
          <w:p w:rsidR="00ED223E" w:rsidRPr="009A6C54" w:rsidRDefault="00ED223E" w:rsidP="00654B29">
            <w:pPr>
              <w:pStyle w:val="TableText"/>
            </w:pPr>
            <w:r w:rsidRPr="009A6C54">
              <w:t>6</w:t>
            </w:r>
          </w:p>
        </w:tc>
        <w:tc>
          <w:tcPr>
            <w:tcW w:w="720" w:type="dxa"/>
            <w:tcBorders>
              <w:top w:val="single" w:sz="6" w:space="0" w:color="auto"/>
              <w:bottom w:val="single" w:sz="6" w:space="0" w:color="auto"/>
            </w:tcBorders>
          </w:tcPr>
          <w:p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rsidR="00ED223E" w:rsidRPr="009A6C54" w:rsidRDefault="00ED223E" w:rsidP="00654B29">
            <w:pPr>
              <w:pStyle w:val="TableText"/>
            </w:pPr>
            <w:r w:rsidRPr="009A6C54">
              <w:t>IS</w:t>
            </w:r>
          </w:p>
        </w:tc>
        <w:tc>
          <w:tcPr>
            <w:tcW w:w="720" w:type="dxa"/>
            <w:tcBorders>
              <w:top w:val="single" w:sz="6" w:space="0" w:color="auto"/>
              <w:bottom w:val="single" w:sz="6" w:space="0" w:color="auto"/>
            </w:tcBorders>
          </w:tcPr>
          <w:p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rsidR="00ED223E" w:rsidRPr="009A6C54" w:rsidRDefault="00ED223E" w:rsidP="00654B29">
            <w:pPr>
              <w:pStyle w:val="TableText"/>
            </w:pPr>
          </w:p>
        </w:tc>
        <w:tc>
          <w:tcPr>
            <w:tcW w:w="720" w:type="dxa"/>
            <w:tcBorders>
              <w:top w:val="single" w:sz="6" w:space="0" w:color="auto"/>
              <w:bottom w:val="single" w:sz="6" w:space="0" w:color="auto"/>
            </w:tcBorders>
          </w:tcPr>
          <w:p w:rsidR="00ED223E" w:rsidRPr="009A6C54" w:rsidRDefault="00ED223E" w:rsidP="00654B29">
            <w:pPr>
              <w:pStyle w:val="TableText"/>
            </w:pPr>
            <w:r w:rsidRPr="009A6C54">
              <w:t>0295</w:t>
            </w:r>
          </w:p>
        </w:tc>
        <w:tc>
          <w:tcPr>
            <w:tcW w:w="2459" w:type="dxa"/>
            <w:tcBorders>
              <w:top w:val="single" w:sz="6" w:space="0" w:color="auto"/>
              <w:bottom w:val="single" w:sz="6" w:space="0" w:color="auto"/>
            </w:tcBorders>
          </w:tcPr>
          <w:p w:rsidR="00ED223E" w:rsidRPr="009A6C54" w:rsidRDefault="00ED223E" w:rsidP="00654B29">
            <w:pPr>
              <w:pStyle w:val="TableText"/>
            </w:pPr>
            <w:r w:rsidRPr="009A6C54">
              <w:t>HANDICAP</w:t>
            </w:r>
          </w:p>
        </w:tc>
        <w:tc>
          <w:tcPr>
            <w:tcW w:w="2465" w:type="dxa"/>
            <w:tcBorders>
              <w:top w:val="single" w:sz="6" w:space="0" w:color="auto"/>
              <w:bottom w:val="single" w:sz="6" w:space="0" w:color="auto"/>
              <w:right w:val="single" w:sz="12" w:space="0" w:color="auto"/>
            </w:tcBorders>
          </w:tcPr>
          <w:p w:rsidR="00ED223E" w:rsidRPr="009A6C54" w:rsidRDefault="00ED223E" w:rsidP="00654B29">
            <w:pPr>
              <w:pStyle w:val="TableText"/>
            </w:pPr>
            <w:r w:rsidRPr="009A6C54">
              <w:t>NOT USED</w:t>
            </w:r>
          </w:p>
        </w:tc>
      </w:tr>
      <w:tr w:rsidR="00ED223E" w:rsidRPr="009A6C54" w:rsidTr="00A77D27">
        <w:tc>
          <w:tcPr>
            <w:tcW w:w="720" w:type="dxa"/>
            <w:tcBorders>
              <w:top w:val="single" w:sz="6" w:space="0" w:color="auto"/>
              <w:left w:val="single" w:sz="12" w:space="0" w:color="auto"/>
              <w:bottom w:val="single" w:sz="6" w:space="0" w:color="auto"/>
            </w:tcBorders>
          </w:tcPr>
          <w:p w:rsidR="00ED223E" w:rsidRPr="009A6C54" w:rsidRDefault="00ED223E" w:rsidP="00654B29">
            <w:pPr>
              <w:pStyle w:val="TableText"/>
            </w:pPr>
            <w:r w:rsidRPr="009A6C54">
              <w:t>7</w:t>
            </w:r>
          </w:p>
        </w:tc>
        <w:tc>
          <w:tcPr>
            <w:tcW w:w="720" w:type="dxa"/>
            <w:tcBorders>
              <w:top w:val="single" w:sz="6" w:space="0" w:color="auto"/>
              <w:bottom w:val="single" w:sz="6" w:space="0" w:color="auto"/>
            </w:tcBorders>
          </w:tcPr>
          <w:p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rsidR="00ED223E" w:rsidRPr="009A6C54" w:rsidRDefault="00ED223E" w:rsidP="00654B29">
            <w:pPr>
              <w:pStyle w:val="TableText"/>
            </w:pPr>
            <w:r w:rsidRPr="009A6C54">
              <w:t>IS</w:t>
            </w:r>
          </w:p>
        </w:tc>
        <w:tc>
          <w:tcPr>
            <w:tcW w:w="720" w:type="dxa"/>
            <w:tcBorders>
              <w:top w:val="single" w:sz="6" w:space="0" w:color="auto"/>
              <w:bottom w:val="single" w:sz="6" w:space="0" w:color="auto"/>
            </w:tcBorders>
          </w:tcPr>
          <w:p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rsidR="00ED223E" w:rsidRPr="009A6C54" w:rsidRDefault="00ED223E" w:rsidP="00654B29">
            <w:pPr>
              <w:pStyle w:val="TableText"/>
            </w:pPr>
          </w:p>
        </w:tc>
        <w:tc>
          <w:tcPr>
            <w:tcW w:w="720" w:type="dxa"/>
            <w:tcBorders>
              <w:top w:val="single" w:sz="6" w:space="0" w:color="auto"/>
              <w:bottom w:val="single" w:sz="6" w:space="0" w:color="auto"/>
            </w:tcBorders>
          </w:tcPr>
          <w:p w:rsidR="00ED223E" w:rsidRPr="009A6C54" w:rsidRDefault="00ED223E" w:rsidP="00654B29">
            <w:pPr>
              <w:pStyle w:val="TableText"/>
            </w:pPr>
            <w:r w:rsidRPr="009A6C54">
              <w:t>0315</w:t>
            </w:r>
          </w:p>
        </w:tc>
        <w:tc>
          <w:tcPr>
            <w:tcW w:w="2459" w:type="dxa"/>
            <w:tcBorders>
              <w:top w:val="single" w:sz="6" w:space="0" w:color="auto"/>
              <w:bottom w:val="single" w:sz="6" w:space="0" w:color="auto"/>
            </w:tcBorders>
          </w:tcPr>
          <w:p w:rsidR="00ED223E" w:rsidRPr="009A6C54" w:rsidRDefault="00ED223E" w:rsidP="00654B29">
            <w:pPr>
              <w:pStyle w:val="TableText"/>
            </w:pPr>
            <w:r w:rsidRPr="009A6C54">
              <w:t>LIVING WILL</w:t>
            </w:r>
          </w:p>
        </w:tc>
        <w:tc>
          <w:tcPr>
            <w:tcW w:w="2465" w:type="dxa"/>
            <w:tcBorders>
              <w:top w:val="single" w:sz="6" w:space="0" w:color="auto"/>
              <w:bottom w:val="single" w:sz="6" w:space="0" w:color="auto"/>
              <w:right w:val="single" w:sz="12" w:space="0" w:color="auto"/>
            </w:tcBorders>
          </w:tcPr>
          <w:p w:rsidR="00ED223E" w:rsidRPr="009A6C54" w:rsidRDefault="00ED223E" w:rsidP="00654B29">
            <w:pPr>
              <w:pStyle w:val="TableText"/>
            </w:pPr>
            <w:r w:rsidRPr="009A6C54">
              <w:t>NOT USED</w:t>
            </w:r>
          </w:p>
        </w:tc>
      </w:tr>
      <w:tr w:rsidR="00ED223E" w:rsidRPr="009A6C54" w:rsidTr="00A77D27">
        <w:tc>
          <w:tcPr>
            <w:tcW w:w="720" w:type="dxa"/>
            <w:tcBorders>
              <w:top w:val="single" w:sz="6" w:space="0" w:color="auto"/>
              <w:left w:val="single" w:sz="12" w:space="0" w:color="auto"/>
              <w:bottom w:val="single" w:sz="6" w:space="0" w:color="auto"/>
            </w:tcBorders>
          </w:tcPr>
          <w:p w:rsidR="00ED223E" w:rsidRPr="009A6C54" w:rsidRDefault="00ED223E" w:rsidP="00654B29">
            <w:pPr>
              <w:pStyle w:val="TableText"/>
            </w:pPr>
            <w:r w:rsidRPr="009A6C54">
              <w:t>8</w:t>
            </w:r>
          </w:p>
        </w:tc>
        <w:tc>
          <w:tcPr>
            <w:tcW w:w="720" w:type="dxa"/>
            <w:tcBorders>
              <w:top w:val="single" w:sz="6" w:space="0" w:color="auto"/>
              <w:bottom w:val="single" w:sz="6" w:space="0" w:color="auto"/>
            </w:tcBorders>
          </w:tcPr>
          <w:p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rsidR="00ED223E" w:rsidRPr="009A6C54" w:rsidRDefault="00ED223E" w:rsidP="00654B29">
            <w:pPr>
              <w:pStyle w:val="TableText"/>
            </w:pPr>
            <w:r w:rsidRPr="009A6C54">
              <w:t>IS</w:t>
            </w:r>
          </w:p>
        </w:tc>
        <w:tc>
          <w:tcPr>
            <w:tcW w:w="720" w:type="dxa"/>
            <w:tcBorders>
              <w:top w:val="single" w:sz="6" w:space="0" w:color="auto"/>
              <w:bottom w:val="single" w:sz="6" w:space="0" w:color="auto"/>
            </w:tcBorders>
          </w:tcPr>
          <w:p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rsidR="00ED223E" w:rsidRPr="009A6C54" w:rsidRDefault="00ED223E" w:rsidP="00654B29">
            <w:pPr>
              <w:pStyle w:val="TableText"/>
            </w:pPr>
          </w:p>
        </w:tc>
        <w:tc>
          <w:tcPr>
            <w:tcW w:w="720" w:type="dxa"/>
            <w:tcBorders>
              <w:top w:val="single" w:sz="6" w:space="0" w:color="auto"/>
              <w:bottom w:val="single" w:sz="6" w:space="0" w:color="auto"/>
            </w:tcBorders>
          </w:tcPr>
          <w:p w:rsidR="00ED223E" w:rsidRPr="009A6C54" w:rsidRDefault="00ED223E" w:rsidP="00654B29">
            <w:pPr>
              <w:pStyle w:val="TableText"/>
            </w:pPr>
            <w:r w:rsidRPr="009A6C54">
              <w:t>0316</w:t>
            </w:r>
          </w:p>
        </w:tc>
        <w:tc>
          <w:tcPr>
            <w:tcW w:w="2459" w:type="dxa"/>
            <w:tcBorders>
              <w:top w:val="single" w:sz="6" w:space="0" w:color="auto"/>
              <w:bottom w:val="single" w:sz="6" w:space="0" w:color="auto"/>
            </w:tcBorders>
          </w:tcPr>
          <w:p w:rsidR="00ED223E" w:rsidRPr="009A6C54" w:rsidRDefault="00ED223E" w:rsidP="00654B29">
            <w:pPr>
              <w:pStyle w:val="TableText"/>
            </w:pPr>
            <w:r w:rsidRPr="009A6C54">
              <w:t>ORGAN DONOR</w:t>
            </w:r>
          </w:p>
        </w:tc>
        <w:tc>
          <w:tcPr>
            <w:tcW w:w="2465" w:type="dxa"/>
            <w:tcBorders>
              <w:top w:val="single" w:sz="6" w:space="0" w:color="auto"/>
              <w:bottom w:val="single" w:sz="6" w:space="0" w:color="auto"/>
              <w:right w:val="single" w:sz="12" w:space="0" w:color="auto"/>
            </w:tcBorders>
          </w:tcPr>
          <w:p w:rsidR="00ED223E" w:rsidRPr="009A6C54" w:rsidRDefault="00ED223E" w:rsidP="00654B29">
            <w:pPr>
              <w:pStyle w:val="TableText"/>
            </w:pPr>
            <w:r w:rsidRPr="009A6C54">
              <w:t>NOT USED</w:t>
            </w:r>
          </w:p>
        </w:tc>
      </w:tr>
      <w:tr w:rsidR="00ED223E" w:rsidRPr="009A6C54" w:rsidTr="00A77D27">
        <w:tc>
          <w:tcPr>
            <w:tcW w:w="720" w:type="dxa"/>
            <w:tcBorders>
              <w:top w:val="single" w:sz="6" w:space="0" w:color="auto"/>
              <w:left w:val="single" w:sz="12" w:space="0" w:color="auto"/>
              <w:bottom w:val="single" w:sz="6" w:space="0" w:color="auto"/>
            </w:tcBorders>
          </w:tcPr>
          <w:p w:rsidR="00ED223E" w:rsidRPr="009A6C54" w:rsidRDefault="00ED223E" w:rsidP="00654B29">
            <w:pPr>
              <w:pStyle w:val="TableText"/>
            </w:pPr>
            <w:r w:rsidRPr="009A6C54">
              <w:t>9</w:t>
            </w:r>
          </w:p>
        </w:tc>
        <w:tc>
          <w:tcPr>
            <w:tcW w:w="720" w:type="dxa"/>
            <w:tcBorders>
              <w:top w:val="single" w:sz="6" w:space="0" w:color="auto"/>
              <w:bottom w:val="single" w:sz="6" w:space="0" w:color="auto"/>
            </w:tcBorders>
          </w:tcPr>
          <w:p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rsidR="00ED223E" w:rsidRPr="009A6C54" w:rsidRDefault="00ED223E" w:rsidP="00654B29">
            <w:pPr>
              <w:pStyle w:val="TableText"/>
            </w:pPr>
            <w:r w:rsidRPr="009A6C54">
              <w:t>ID</w:t>
            </w:r>
          </w:p>
        </w:tc>
        <w:tc>
          <w:tcPr>
            <w:tcW w:w="720" w:type="dxa"/>
            <w:tcBorders>
              <w:top w:val="single" w:sz="6" w:space="0" w:color="auto"/>
              <w:bottom w:val="single" w:sz="6" w:space="0" w:color="auto"/>
            </w:tcBorders>
          </w:tcPr>
          <w:p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rsidR="00ED223E" w:rsidRPr="009A6C54" w:rsidRDefault="00ED223E" w:rsidP="00654B29">
            <w:pPr>
              <w:pStyle w:val="TableText"/>
            </w:pPr>
          </w:p>
        </w:tc>
        <w:tc>
          <w:tcPr>
            <w:tcW w:w="720" w:type="dxa"/>
            <w:tcBorders>
              <w:top w:val="single" w:sz="6" w:space="0" w:color="auto"/>
              <w:bottom w:val="single" w:sz="6" w:space="0" w:color="auto"/>
            </w:tcBorders>
          </w:tcPr>
          <w:p w:rsidR="00ED223E" w:rsidRPr="009A6C54" w:rsidRDefault="00ED223E" w:rsidP="00654B29">
            <w:pPr>
              <w:pStyle w:val="TableText"/>
            </w:pPr>
            <w:r w:rsidRPr="009A6C54">
              <w:t>0136</w:t>
            </w:r>
          </w:p>
        </w:tc>
        <w:tc>
          <w:tcPr>
            <w:tcW w:w="2459" w:type="dxa"/>
            <w:tcBorders>
              <w:top w:val="single" w:sz="6" w:space="0" w:color="auto"/>
              <w:bottom w:val="single" w:sz="6" w:space="0" w:color="auto"/>
            </w:tcBorders>
          </w:tcPr>
          <w:p w:rsidR="00ED223E" w:rsidRPr="009A6C54" w:rsidRDefault="00ED223E" w:rsidP="00654B29">
            <w:pPr>
              <w:pStyle w:val="TableText"/>
            </w:pPr>
            <w:r w:rsidRPr="009A6C54">
              <w:t>SEPARATE BILL</w:t>
            </w:r>
          </w:p>
        </w:tc>
        <w:tc>
          <w:tcPr>
            <w:tcW w:w="2465" w:type="dxa"/>
            <w:tcBorders>
              <w:top w:val="single" w:sz="6" w:space="0" w:color="auto"/>
              <w:bottom w:val="single" w:sz="6" w:space="0" w:color="auto"/>
              <w:right w:val="single" w:sz="12" w:space="0" w:color="auto"/>
            </w:tcBorders>
          </w:tcPr>
          <w:p w:rsidR="00ED223E" w:rsidRPr="009A6C54" w:rsidRDefault="00ED223E" w:rsidP="00654B29">
            <w:pPr>
              <w:pStyle w:val="TableText"/>
            </w:pPr>
            <w:r w:rsidRPr="009A6C54">
              <w:t>NOT USED</w:t>
            </w:r>
          </w:p>
        </w:tc>
      </w:tr>
      <w:tr w:rsidR="00ED223E" w:rsidRPr="009A6C54" w:rsidTr="00A77D27">
        <w:tc>
          <w:tcPr>
            <w:tcW w:w="720" w:type="dxa"/>
            <w:tcBorders>
              <w:top w:val="single" w:sz="6" w:space="0" w:color="auto"/>
              <w:left w:val="single" w:sz="12" w:space="0" w:color="auto"/>
              <w:bottom w:val="single" w:sz="6" w:space="0" w:color="auto"/>
            </w:tcBorders>
          </w:tcPr>
          <w:p w:rsidR="00ED223E" w:rsidRPr="009A6C54" w:rsidRDefault="00ED223E" w:rsidP="00654B29">
            <w:pPr>
              <w:pStyle w:val="TableText"/>
            </w:pPr>
            <w:r w:rsidRPr="009A6C54">
              <w:t>10</w:t>
            </w:r>
          </w:p>
        </w:tc>
        <w:tc>
          <w:tcPr>
            <w:tcW w:w="720" w:type="dxa"/>
            <w:tcBorders>
              <w:top w:val="single" w:sz="6" w:space="0" w:color="auto"/>
              <w:bottom w:val="single" w:sz="6" w:space="0" w:color="auto"/>
            </w:tcBorders>
          </w:tcPr>
          <w:p w:rsidR="00ED223E" w:rsidRPr="009A6C54" w:rsidRDefault="00ED223E" w:rsidP="00654B29">
            <w:pPr>
              <w:pStyle w:val="TableText"/>
            </w:pPr>
            <w:r w:rsidRPr="009A6C54">
              <w:t>2</w:t>
            </w:r>
          </w:p>
        </w:tc>
        <w:tc>
          <w:tcPr>
            <w:tcW w:w="720" w:type="dxa"/>
            <w:tcBorders>
              <w:top w:val="single" w:sz="6" w:space="0" w:color="auto"/>
              <w:bottom w:val="single" w:sz="6" w:space="0" w:color="auto"/>
            </w:tcBorders>
          </w:tcPr>
          <w:p w:rsidR="00ED223E" w:rsidRPr="009A6C54" w:rsidRDefault="00ED223E" w:rsidP="00654B29">
            <w:pPr>
              <w:pStyle w:val="TableText"/>
            </w:pPr>
            <w:r w:rsidRPr="009A6C54">
              <w:t>CX</w:t>
            </w:r>
          </w:p>
        </w:tc>
        <w:tc>
          <w:tcPr>
            <w:tcW w:w="720" w:type="dxa"/>
            <w:tcBorders>
              <w:top w:val="single" w:sz="6" w:space="0" w:color="auto"/>
              <w:bottom w:val="single" w:sz="6" w:space="0" w:color="auto"/>
            </w:tcBorders>
          </w:tcPr>
          <w:p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rsidR="00ED223E" w:rsidRPr="009A6C54" w:rsidRDefault="00ED223E" w:rsidP="00654B29">
            <w:pPr>
              <w:pStyle w:val="TableText"/>
            </w:pPr>
            <w:r w:rsidRPr="009A6C54">
              <w:t>Y</w:t>
            </w:r>
          </w:p>
        </w:tc>
        <w:tc>
          <w:tcPr>
            <w:tcW w:w="720" w:type="dxa"/>
            <w:tcBorders>
              <w:top w:val="single" w:sz="6" w:space="0" w:color="auto"/>
              <w:bottom w:val="single" w:sz="6" w:space="0" w:color="auto"/>
            </w:tcBorders>
          </w:tcPr>
          <w:p w:rsidR="00ED223E" w:rsidRPr="009A6C54" w:rsidRDefault="00ED223E" w:rsidP="00654B29">
            <w:pPr>
              <w:pStyle w:val="TableText"/>
            </w:pPr>
          </w:p>
        </w:tc>
        <w:tc>
          <w:tcPr>
            <w:tcW w:w="2459" w:type="dxa"/>
            <w:tcBorders>
              <w:top w:val="single" w:sz="6" w:space="0" w:color="auto"/>
              <w:bottom w:val="single" w:sz="6" w:space="0" w:color="auto"/>
            </w:tcBorders>
          </w:tcPr>
          <w:p w:rsidR="00ED223E" w:rsidRPr="009A6C54" w:rsidRDefault="00ED223E" w:rsidP="00654B29">
            <w:pPr>
              <w:pStyle w:val="TableText"/>
            </w:pPr>
            <w:r w:rsidRPr="009A6C54">
              <w:t>DUPLICATE PATIENT</w:t>
            </w:r>
          </w:p>
        </w:tc>
        <w:tc>
          <w:tcPr>
            <w:tcW w:w="2465" w:type="dxa"/>
            <w:tcBorders>
              <w:top w:val="single" w:sz="6" w:space="0" w:color="auto"/>
              <w:bottom w:val="single" w:sz="6" w:space="0" w:color="auto"/>
              <w:right w:val="single" w:sz="12" w:space="0" w:color="auto"/>
            </w:tcBorders>
          </w:tcPr>
          <w:p w:rsidR="00ED223E" w:rsidRPr="009A6C54" w:rsidRDefault="00ED223E" w:rsidP="00654B29">
            <w:pPr>
              <w:pStyle w:val="TableText"/>
            </w:pPr>
            <w:r w:rsidRPr="009A6C54">
              <w:t>NOT USED</w:t>
            </w:r>
          </w:p>
        </w:tc>
      </w:tr>
      <w:tr w:rsidR="00ED223E" w:rsidRPr="009A6C54" w:rsidTr="00A77D27">
        <w:tc>
          <w:tcPr>
            <w:tcW w:w="720" w:type="dxa"/>
            <w:tcBorders>
              <w:top w:val="single" w:sz="6" w:space="0" w:color="auto"/>
              <w:left w:val="single" w:sz="12" w:space="0" w:color="auto"/>
              <w:bottom w:val="single" w:sz="6" w:space="0" w:color="auto"/>
            </w:tcBorders>
          </w:tcPr>
          <w:p w:rsidR="00ED223E" w:rsidRPr="009A6C54" w:rsidRDefault="00ED223E" w:rsidP="00654B29">
            <w:pPr>
              <w:pStyle w:val="TableText"/>
            </w:pPr>
            <w:r w:rsidRPr="009A6C54">
              <w:t>11</w:t>
            </w:r>
          </w:p>
        </w:tc>
        <w:tc>
          <w:tcPr>
            <w:tcW w:w="720" w:type="dxa"/>
            <w:tcBorders>
              <w:top w:val="single" w:sz="6" w:space="0" w:color="auto"/>
              <w:bottom w:val="single" w:sz="6" w:space="0" w:color="auto"/>
            </w:tcBorders>
          </w:tcPr>
          <w:p w:rsidR="00ED223E" w:rsidRPr="009A6C54" w:rsidRDefault="00ED223E" w:rsidP="00654B29">
            <w:pPr>
              <w:pStyle w:val="TableText"/>
            </w:pPr>
            <w:r w:rsidRPr="009A6C54">
              <w:t>1</w:t>
            </w:r>
          </w:p>
        </w:tc>
        <w:tc>
          <w:tcPr>
            <w:tcW w:w="720" w:type="dxa"/>
            <w:tcBorders>
              <w:top w:val="single" w:sz="6" w:space="0" w:color="auto"/>
              <w:bottom w:val="single" w:sz="6" w:space="0" w:color="auto"/>
            </w:tcBorders>
          </w:tcPr>
          <w:p w:rsidR="00ED223E" w:rsidRPr="009A6C54" w:rsidRDefault="00ED223E" w:rsidP="00654B29">
            <w:pPr>
              <w:pStyle w:val="TableText"/>
            </w:pPr>
            <w:r w:rsidRPr="009A6C54">
              <w:t>CE</w:t>
            </w:r>
          </w:p>
        </w:tc>
        <w:tc>
          <w:tcPr>
            <w:tcW w:w="720" w:type="dxa"/>
            <w:tcBorders>
              <w:top w:val="single" w:sz="6" w:space="0" w:color="auto"/>
              <w:bottom w:val="single" w:sz="6" w:space="0" w:color="auto"/>
            </w:tcBorders>
          </w:tcPr>
          <w:p w:rsidR="00ED223E" w:rsidRPr="009A6C54" w:rsidRDefault="00ED223E" w:rsidP="00654B29">
            <w:pPr>
              <w:pStyle w:val="TableText"/>
            </w:pPr>
            <w:r w:rsidRPr="009A6C54">
              <w:t>O</w:t>
            </w:r>
          </w:p>
        </w:tc>
        <w:tc>
          <w:tcPr>
            <w:tcW w:w="720" w:type="dxa"/>
            <w:tcBorders>
              <w:top w:val="single" w:sz="6" w:space="0" w:color="auto"/>
              <w:bottom w:val="single" w:sz="6" w:space="0" w:color="auto"/>
            </w:tcBorders>
          </w:tcPr>
          <w:p w:rsidR="00ED223E" w:rsidRPr="009A6C54" w:rsidRDefault="00ED223E" w:rsidP="00654B29">
            <w:pPr>
              <w:pStyle w:val="TableText"/>
            </w:pPr>
          </w:p>
        </w:tc>
        <w:tc>
          <w:tcPr>
            <w:tcW w:w="720" w:type="dxa"/>
            <w:tcBorders>
              <w:top w:val="single" w:sz="6" w:space="0" w:color="auto"/>
              <w:bottom w:val="single" w:sz="6" w:space="0" w:color="auto"/>
            </w:tcBorders>
          </w:tcPr>
          <w:p w:rsidR="00ED223E" w:rsidRPr="009A6C54" w:rsidRDefault="00ED223E" w:rsidP="00654B29">
            <w:pPr>
              <w:pStyle w:val="TableText"/>
            </w:pPr>
            <w:r w:rsidRPr="009A6C54">
              <w:t>0125</w:t>
            </w:r>
          </w:p>
        </w:tc>
        <w:tc>
          <w:tcPr>
            <w:tcW w:w="2459" w:type="dxa"/>
            <w:tcBorders>
              <w:top w:val="single" w:sz="6" w:space="0" w:color="auto"/>
              <w:bottom w:val="single" w:sz="6" w:space="0" w:color="auto"/>
            </w:tcBorders>
          </w:tcPr>
          <w:p w:rsidR="00ED223E" w:rsidRPr="009A6C54" w:rsidRDefault="00ED223E" w:rsidP="00654B29">
            <w:pPr>
              <w:pStyle w:val="TableText"/>
            </w:pPr>
            <w:r w:rsidRPr="009A6C54">
              <w:t>PUBLICITY INDICATOR</w:t>
            </w:r>
          </w:p>
        </w:tc>
        <w:tc>
          <w:tcPr>
            <w:tcW w:w="2465" w:type="dxa"/>
            <w:tcBorders>
              <w:top w:val="single" w:sz="6" w:space="0" w:color="auto"/>
              <w:bottom w:val="single" w:sz="6" w:space="0" w:color="auto"/>
              <w:right w:val="single" w:sz="12" w:space="0" w:color="auto"/>
            </w:tcBorders>
          </w:tcPr>
          <w:p w:rsidR="00ED223E" w:rsidRPr="009A6C54" w:rsidRDefault="00ED223E" w:rsidP="00654B29">
            <w:pPr>
              <w:pStyle w:val="TableText"/>
            </w:pPr>
            <w:r w:rsidRPr="009A6C54">
              <w:t>NOT USED</w:t>
            </w:r>
          </w:p>
        </w:tc>
      </w:tr>
      <w:tr w:rsidR="00ED223E" w:rsidRPr="009A6C54" w:rsidTr="00A77D27">
        <w:tc>
          <w:tcPr>
            <w:tcW w:w="720" w:type="dxa"/>
            <w:tcBorders>
              <w:top w:val="single" w:sz="6" w:space="0" w:color="auto"/>
              <w:left w:val="single" w:sz="12" w:space="0" w:color="auto"/>
              <w:bottom w:val="single" w:sz="12" w:space="0" w:color="auto"/>
            </w:tcBorders>
          </w:tcPr>
          <w:p w:rsidR="00ED223E" w:rsidRPr="009A6C54" w:rsidRDefault="00ED223E" w:rsidP="00654B29">
            <w:pPr>
              <w:pStyle w:val="TableText"/>
            </w:pPr>
            <w:r w:rsidRPr="009A6C54">
              <w:t>12</w:t>
            </w:r>
          </w:p>
        </w:tc>
        <w:tc>
          <w:tcPr>
            <w:tcW w:w="720" w:type="dxa"/>
            <w:tcBorders>
              <w:top w:val="single" w:sz="6" w:space="0" w:color="auto"/>
              <w:bottom w:val="single" w:sz="12" w:space="0" w:color="auto"/>
            </w:tcBorders>
          </w:tcPr>
          <w:p w:rsidR="00ED223E" w:rsidRPr="009A6C54" w:rsidRDefault="00ED223E" w:rsidP="00654B29">
            <w:pPr>
              <w:pStyle w:val="TableText"/>
            </w:pPr>
            <w:r w:rsidRPr="009A6C54">
              <w:t>1</w:t>
            </w:r>
          </w:p>
        </w:tc>
        <w:tc>
          <w:tcPr>
            <w:tcW w:w="720" w:type="dxa"/>
            <w:tcBorders>
              <w:top w:val="single" w:sz="6" w:space="0" w:color="auto"/>
              <w:bottom w:val="single" w:sz="12" w:space="0" w:color="auto"/>
            </w:tcBorders>
          </w:tcPr>
          <w:p w:rsidR="00ED223E" w:rsidRPr="009A6C54" w:rsidRDefault="00ED223E" w:rsidP="00654B29">
            <w:pPr>
              <w:pStyle w:val="TableText"/>
            </w:pPr>
            <w:r w:rsidRPr="009A6C54">
              <w:t>ID</w:t>
            </w:r>
          </w:p>
        </w:tc>
        <w:tc>
          <w:tcPr>
            <w:tcW w:w="720" w:type="dxa"/>
            <w:tcBorders>
              <w:top w:val="single" w:sz="6" w:space="0" w:color="auto"/>
              <w:bottom w:val="single" w:sz="12" w:space="0" w:color="auto"/>
            </w:tcBorders>
          </w:tcPr>
          <w:p w:rsidR="00ED223E" w:rsidRPr="009A6C54" w:rsidRDefault="00ED223E" w:rsidP="00654B29">
            <w:pPr>
              <w:pStyle w:val="TableText"/>
            </w:pPr>
            <w:r w:rsidRPr="009A6C54">
              <w:t>O</w:t>
            </w:r>
          </w:p>
        </w:tc>
        <w:tc>
          <w:tcPr>
            <w:tcW w:w="720" w:type="dxa"/>
            <w:tcBorders>
              <w:top w:val="single" w:sz="6" w:space="0" w:color="auto"/>
              <w:bottom w:val="single" w:sz="12" w:space="0" w:color="auto"/>
            </w:tcBorders>
          </w:tcPr>
          <w:p w:rsidR="00ED223E" w:rsidRPr="009A6C54" w:rsidRDefault="00ED223E" w:rsidP="00654B29">
            <w:pPr>
              <w:pStyle w:val="TableText"/>
            </w:pPr>
          </w:p>
        </w:tc>
        <w:tc>
          <w:tcPr>
            <w:tcW w:w="720" w:type="dxa"/>
            <w:tcBorders>
              <w:top w:val="single" w:sz="6" w:space="0" w:color="auto"/>
              <w:bottom w:val="single" w:sz="12" w:space="0" w:color="auto"/>
            </w:tcBorders>
          </w:tcPr>
          <w:p w:rsidR="00ED223E" w:rsidRPr="009A6C54" w:rsidRDefault="00ED223E" w:rsidP="00654B29">
            <w:pPr>
              <w:pStyle w:val="TableText"/>
            </w:pPr>
            <w:r w:rsidRPr="009A6C54">
              <w:t>01293</w:t>
            </w:r>
          </w:p>
        </w:tc>
        <w:tc>
          <w:tcPr>
            <w:tcW w:w="2459" w:type="dxa"/>
            <w:tcBorders>
              <w:top w:val="single" w:sz="6" w:space="0" w:color="auto"/>
              <w:bottom w:val="single" w:sz="12" w:space="0" w:color="auto"/>
            </w:tcBorders>
          </w:tcPr>
          <w:p w:rsidR="00ED223E" w:rsidRPr="009A6C54" w:rsidRDefault="00ED223E" w:rsidP="00654B29">
            <w:pPr>
              <w:pStyle w:val="TableText"/>
            </w:pPr>
            <w:r w:rsidRPr="009A6C54">
              <w:t>PROTECTION INDICATOR</w:t>
            </w:r>
          </w:p>
        </w:tc>
        <w:tc>
          <w:tcPr>
            <w:tcW w:w="2465" w:type="dxa"/>
            <w:tcBorders>
              <w:top w:val="single" w:sz="6" w:space="0" w:color="auto"/>
              <w:bottom w:val="single" w:sz="12" w:space="0" w:color="auto"/>
              <w:right w:val="single" w:sz="12" w:space="0" w:color="auto"/>
            </w:tcBorders>
          </w:tcPr>
          <w:p w:rsidR="00ED223E" w:rsidRPr="009A6C54" w:rsidRDefault="00ED223E" w:rsidP="00654B29">
            <w:pPr>
              <w:pStyle w:val="TableText"/>
            </w:pPr>
            <w:r w:rsidRPr="009A6C54">
              <w:t>NOT USED</w:t>
            </w:r>
          </w:p>
        </w:tc>
      </w:tr>
    </w:tbl>
    <w:p w:rsidR="003539BA" w:rsidRPr="009A6C54" w:rsidRDefault="003539BA" w:rsidP="00041002">
      <w:pPr>
        <w:pStyle w:val="Heading3"/>
        <w:rPr>
          <w:lang w:val="en-US"/>
        </w:rPr>
      </w:pPr>
      <w:bookmarkStart w:id="340" w:name="_Toc11706716"/>
      <w:r w:rsidRPr="009A6C54">
        <w:t>PV1 - Patient Visit Segment</w:t>
      </w:r>
      <w:bookmarkEnd w:id="340"/>
    </w:p>
    <w:p w:rsidR="000E6F8B" w:rsidRPr="009A6C54" w:rsidRDefault="000E6F8B" w:rsidP="00741C15">
      <w:pPr>
        <w:pStyle w:val="Caption"/>
        <w:rPr>
          <w:lang w:val="en-US"/>
        </w:rPr>
      </w:pPr>
      <w:bookmarkStart w:id="341" w:name="_Toc11706890"/>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51</w:t>
      </w:r>
      <w:r w:rsidR="007F1C38">
        <w:rPr>
          <w:noProof/>
        </w:rPr>
        <w:fldChar w:fldCharType="end"/>
      </w:r>
      <w:r w:rsidRPr="009A6C54">
        <w:rPr>
          <w:lang w:val="en-US"/>
        </w:rPr>
        <w:t>: Patient Visit Segment</w:t>
      </w:r>
      <w:bookmarkEnd w:id="34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ED223E" w:rsidRPr="009A6C54" w:rsidTr="002B5785">
        <w:trPr>
          <w:tblHeader/>
        </w:trPr>
        <w:tc>
          <w:tcPr>
            <w:tcW w:w="720" w:type="dxa"/>
            <w:tcBorders>
              <w:top w:val="single" w:sz="12" w:space="0" w:color="auto"/>
              <w:bottom w:val="single" w:sz="6" w:space="0" w:color="auto"/>
            </w:tcBorders>
            <w:shd w:val="clear" w:color="auto" w:fill="BFBFBF"/>
          </w:tcPr>
          <w:p w:rsidR="00ED223E" w:rsidRPr="009A6C54" w:rsidRDefault="00ED223E" w:rsidP="00A77D27">
            <w:pPr>
              <w:pStyle w:val="TableHeading"/>
            </w:pPr>
            <w:bookmarkStart w:id="342" w:name="ColumnTitle_48"/>
            <w:bookmarkEnd w:id="342"/>
            <w:r w:rsidRPr="009A6C54">
              <w:t>SEQ</w:t>
            </w:r>
          </w:p>
        </w:tc>
        <w:tc>
          <w:tcPr>
            <w:tcW w:w="720" w:type="dxa"/>
            <w:tcBorders>
              <w:top w:val="single" w:sz="12" w:space="0" w:color="auto"/>
              <w:bottom w:val="single" w:sz="6" w:space="0" w:color="auto"/>
            </w:tcBorders>
            <w:shd w:val="clear" w:color="auto" w:fill="BFBFBF"/>
          </w:tcPr>
          <w:p w:rsidR="00ED223E" w:rsidRPr="009A6C54" w:rsidRDefault="00ED223E" w:rsidP="00A77D27">
            <w:pPr>
              <w:pStyle w:val="TableHeading"/>
            </w:pPr>
            <w:r w:rsidRPr="009A6C54">
              <w:t>LEN</w:t>
            </w:r>
          </w:p>
        </w:tc>
        <w:tc>
          <w:tcPr>
            <w:tcW w:w="720" w:type="dxa"/>
            <w:tcBorders>
              <w:top w:val="single" w:sz="12" w:space="0" w:color="auto"/>
              <w:bottom w:val="single" w:sz="6" w:space="0" w:color="auto"/>
            </w:tcBorders>
            <w:shd w:val="clear" w:color="auto" w:fill="BFBFBF"/>
          </w:tcPr>
          <w:p w:rsidR="00ED223E" w:rsidRPr="009A6C54" w:rsidRDefault="00ED223E" w:rsidP="00A77D27">
            <w:pPr>
              <w:pStyle w:val="TableHeading"/>
            </w:pPr>
            <w:r w:rsidRPr="009A6C54">
              <w:t>DT</w:t>
            </w:r>
          </w:p>
        </w:tc>
        <w:tc>
          <w:tcPr>
            <w:tcW w:w="720" w:type="dxa"/>
            <w:tcBorders>
              <w:top w:val="single" w:sz="12" w:space="0" w:color="auto"/>
              <w:bottom w:val="single" w:sz="6" w:space="0" w:color="auto"/>
            </w:tcBorders>
            <w:shd w:val="clear" w:color="auto" w:fill="BFBFBF"/>
          </w:tcPr>
          <w:p w:rsidR="00ED223E" w:rsidRPr="009A6C54" w:rsidRDefault="00ED223E" w:rsidP="00A77D27">
            <w:pPr>
              <w:pStyle w:val="TableHeading"/>
            </w:pPr>
            <w:r w:rsidRPr="009A6C54">
              <w:t>R/O</w:t>
            </w:r>
          </w:p>
        </w:tc>
        <w:tc>
          <w:tcPr>
            <w:tcW w:w="720" w:type="dxa"/>
            <w:tcBorders>
              <w:top w:val="single" w:sz="12" w:space="0" w:color="auto"/>
              <w:bottom w:val="single" w:sz="6" w:space="0" w:color="auto"/>
            </w:tcBorders>
            <w:shd w:val="clear" w:color="auto" w:fill="BFBFBF"/>
          </w:tcPr>
          <w:p w:rsidR="00ED223E" w:rsidRPr="009A6C54" w:rsidRDefault="00ED223E" w:rsidP="00A77D27">
            <w:pPr>
              <w:pStyle w:val="TableHeading"/>
            </w:pPr>
            <w:r w:rsidRPr="009A6C54">
              <w:t>RP/#</w:t>
            </w:r>
          </w:p>
        </w:tc>
        <w:tc>
          <w:tcPr>
            <w:tcW w:w="720" w:type="dxa"/>
            <w:tcBorders>
              <w:top w:val="single" w:sz="12" w:space="0" w:color="auto"/>
              <w:bottom w:val="single" w:sz="6" w:space="0" w:color="auto"/>
            </w:tcBorders>
            <w:shd w:val="clear" w:color="auto" w:fill="BFBFBF"/>
          </w:tcPr>
          <w:p w:rsidR="00ED223E" w:rsidRPr="009A6C54" w:rsidRDefault="00ED223E" w:rsidP="00A77D27">
            <w:pPr>
              <w:pStyle w:val="TableHeading"/>
            </w:pPr>
            <w:r w:rsidRPr="009A6C54">
              <w:t>TBL#</w:t>
            </w:r>
          </w:p>
        </w:tc>
        <w:tc>
          <w:tcPr>
            <w:tcW w:w="2462" w:type="dxa"/>
            <w:tcBorders>
              <w:top w:val="single" w:sz="12" w:space="0" w:color="auto"/>
              <w:bottom w:val="single" w:sz="6" w:space="0" w:color="auto"/>
            </w:tcBorders>
            <w:shd w:val="clear" w:color="auto" w:fill="BFBFBF"/>
          </w:tcPr>
          <w:p w:rsidR="00ED223E" w:rsidRPr="009A6C54" w:rsidRDefault="00ED223E" w:rsidP="00A77D27">
            <w:pPr>
              <w:pStyle w:val="TableHeading"/>
            </w:pPr>
            <w:r w:rsidRPr="009A6C54">
              <w:t>ELEMENT NAME</w:t>
            </w:r>
          </w:p>
        </w:tc>
        <w:tc>
          <w:tcPr>
            <w:tcW w:w="2462" w:type="dxa"/>
            <w:tcBorders>
              <w:top w:val="single" w:sz="12" w:space="0" w:color="auto"/>
              <w:bottom w:val="single" w:sz="6" w:space="0" w:color="auto"/>
            </w:tcBorders>
            <w:shd w:val="clear" w:color="auto" w:fill="BFBFBF"/>
          </w:tcPr>
          <w:p w:rsidR="00ED223E" w:rsidRPr="009A6C54" w:rsidRDefault="00ED223E" w:rsidP="00A77D27">
            <w:pPr>
              <w:pStyle w:val="TableHeading"/>
            </w:pPr>
            <w:r w:rsidRPr="009A6C54">
              <w:rPr>
                <w:sz w:val="18"/>
              </w:rPr>
              <w:t>V</w:t>
            </w:r>
            <w:r w:rsidRPr="009A6C54">
              <w:rPr>
                <w:i/>
              </w:rPr>
              <w:t>IST</w:t>
            </w:r>
            <w:r w:rsidRPr="009A6C54">
              <w:rPr>
                <w:sz w:val="18"/>
              </w:rPr>
              <w:t>A</w:t>
            </w:r>
            <w:r w:rsidRPr="009A6C54">
              <w:t xml:space="preserve"> DESCRIPTION</w:t>
            </w:r>
          </w:p>
        </w:tc>
      </w:tr>
      <w:tr w:rsidR="00ED223E" w:rsidRPr="009A6C54" w:rsidTr="00A77D27">
        <w:tc>
          <w:tcPr>
            <w:tcW w:w="720" w:type="dxa"/>
            <w:tcBorders>
              <w:top w:val="single" w:sz="6" w:space="0" w:color="auto"/>
            </w:tcBorders>
          </w:tcPr>
          <w:p w:rsidR="00ED223E" w:rsidRPr="009A6C54" w:rsidRDefault="00ED223E" w:rsidP="00A77D27">
            <w:pPr>
              <w:pStyle w:val="TableText"/>
              <w:rPr>
                <w:kern w:val="16"/>
              </w:rPr>
            </w:pPr>
            <w:r w:rsidRPr="009A6C54">
              <w:rPr>
                <w:kern w:val="16"/>
              </w:rPr>
              <w:t>1</w:t>
            </w:r>
          </w:p>
        </w:tc>
        <w:tc>
          <w:tcPr>
            <w:tcW w:w="720" w:type="dxa"/>
            <w:tcBorders>
              <w:top w:val="single" w:sz="6" w:space="0" w:color="auto"/>
            </w:tcBorders>
          </w:tcPr>
          <w:p w:rsidR="00ED223E" w:rsidRPr="009A6C54" w:rsidRDefault="00ED223E" w:rsidP="00A77D27">
            <w:pPr>
              <w:pStyle w:val="TableText"/>
              <w:rPr>
                <w:kern w:val="16"/>
              </w:rPr>
            </w:pPr>
            <w:r w:rsidRPr="009A6C54">
              <w:rPr>
                <w:kern w:val="16"/>
              </w:rPr>
              <w:t>4</w:t>
            </w:r>
          </w:p>
        </w:tc>
        <w:tc>
          <w:tcPr>
            <w:tcW w:w="720" w:type="dxa"/>
            <w:tcBorders>
              <w:top w:val="single" w:sz="6" w:space="0" w:color="auto"/>
            </w:tcBorders>
          </w:tcPr>
          <w:p w:rsidR="00ED223E" w:rsidRPr="009A6C54" w:rsidRDefault="00ED223E" w:rsidP="00A77D27">
            <w:pPr>
              <w:pStyle w:val="TableText"/>
              <w:rPr>
                <w:kern w:val="16"/>
              </w:rPr>
            </w:pPr>
            <w:r w:rsidRPr="009A6C54">
              <w:rPr>
                <w:kern w:val="16"/>
              </w:rPr>
              <w:t>SI</w:t>
            </w:r>
          </w:p>
        </w:tc>
        <w:tc>
          <w:tcPr>
            <w:tcW w:w="720" w:type="dxa"/>
            <w:tcBorders>
              <w:top w:val="single" w:sz="6" w:space="0" w:color="auto"/>
            </w:tcBorders>
          </w:tcPr>
          <w:p w:rsidR="00ED223E" w:rsidRPr="009A6C54" w:rsidRDefault="00ED223E" w:rsidP="00A77D27">
            <w:pPr>
              <w:pStyle w:val="TableText"/>
              <w:rPr>
                <w:kern w:val="16"/>
              </w:rPr>
            </w:pPr>
          </w:p>
        </w:tc>
        <w:tc>
          <w:tcPr>
            <w:tcW w:w="720" w:type="dxa"/>
            <w:tcBorders>
              <w:top w:val="single" w:sz="6" w:space="0" w:color="auto"/>
            </w:tcBorders>
          </w:tcPr>
          <w:p w:rsidR="00ED223E" w:rsidRPr="009A6C54" w:rsidRDefault="00ED223E" w:rsidP="00A77D27">
            <w:pPr>
              <w:pStyle w:val="TableText"/>
              <w:rPr>
                <w:kern w:val="16"/>
              </w:rPr>
            </w:pPr>
          </w:p>
        </w:tc>
        <w:tc>
          <w:tcPr>
            <w:tcW w:w="720" w:type="dxa"/>
            <w:tcBorders>
              <w:top w:val="single" w:sz="6" w:space="0" w:color="auto"/>
            </w:tcBorders>
          </w:tcPr>
          <w:p w:rsidR="00ED223E" w:rsidRPr="009A6C54" w:rsidRDefault="00ED223E" w:rsidP="00A77D27">
            <w:pPr>
              <w:pStyle w:val="TableText"/>
              <w:rPr>
                <w:kern w:val="16"/>
              </w:rPr>
            </w:pPr>
          </w:p>
        </w:tc>
        <w:tc>
          <w:tcPr>
            <w:tcW w:w="2462" w:type="dxa"/>
            <w:tcBorders>
              <w:top w:val="single" w:sz="6" w:space="0" w:color="auto"/>
            </w:tcBorders>
          </w:tcPr>
          <w:p w:rsidR="00ED223E" w:rsidRPr="009A6C54" w:rsidRDefault="00ED223E" w:rsidP="00A77D27">
            <w:pPr>
              <w:pStyle w:val="TableText"/>
              <w:rPr>
                <w:kern w:val="16"/>
              </w:rPr>
            </w:pPr>
            <w:r w:rsidRPr="009A6C54">
              <w:rPr>
                <w:kern w:val="16"/>
              </w:rPr>
              <w:t>Set ID - Patient Visit</w:t>
            </w:r>
          </w:p>
        </w:tc>
        <w:tc>
          <w:tcPr>
            <w:tcW w:w="2462" w:type="dxa"/>
            <w:tcBorders>
              <w:top w:val="single" w:sz="6" w:space="0" w:color="auto"/>
            </w:tcBorders>
          </w:tcPr>
          <w:p w:rsidR="00ED223E" w:rsidRPr="009A6C54" w:rsidRDefault="00ED223E" w:rsidP="00A77D27">
            <w:pPr>
              <w:pStyle w:val="TableText"/>
              <w:rPr>
                <w:kern w:val="16"/>
              </w:rPr>
            </w:pPr>
            <w:r w:rsidRPr="009A6C54">
              <w:rPr>
                <w:kern w:val="16"/>
              </w:rPr>
              <w:t>Sequential Number</w:t>
            </w:r>
          </w:p>
        </w:tc>
      </w:tr>
      <w:tr w:rsidR="00ED223E" w:rsidRPr="009A6C54" w:rsidTr="00A77D27">
        <w:tc>
          <w:tcPr>
            <w:tcW w:w="720" w:type="dxa"/>
          </w:tcPr>
          <w:p w:rsidR="00ED223E" w:rsidRPr="009A6C54" w:rsidRDefault="00ED223E" w:rsidP="00A77D27">
            <w:pPr>
              <w:pStyle w:val="TableText"/>
              <w:rPr>
                <w:kern w:val="16"/>
              </w:rPr>
            </w:pPr>
            <w:r w:rsidRPr="009A6C54">
              <w:rPr>
                <w:kern w:val="16"/>
              </w:rPr>
              <w:t>2</w:t>
            </w:r>
          </w:p>
        </w:tc>
        <w:tc>
          <w:tcPr>
            <w:tcW w:w="720" w:type="dxa"/>
          </w:tcPr>
          <w:p w:rsidR="00ED223E" w:rsidRPr="009A6C54" w:rsidRDefault="00ED223E" w:rsidP="00A77D27">
            <w:pPr>
              <w:pStyle w:val="TableText"/>
              <w:rPr>
                <w:kern w:val="16"/>
              </w:rPr>
            </w:pPr>
            <w:r w:rsidRPr="009A6C54">
              <w:rPr>
                <w:kern w:val="16"/>
              </w:rPr>
              <w:t>1</w:t>
            </w:r>
          </w:p>
        </w:tc>
        <w:tc>
          <w:tcPr>
            <w:tcW w:w="720" w:type="dxa"/>
          </w:tcPr>
          <w:p w:rsidR="00ED223E" w:rsidRPr="009A6C54" w:rsidRDefault="00ED223E" w:rsidP="00A77D27">
            <w:pPr>
              <w:pStyle w:val="TableText"/>
              <w:rPr>
                <w:kern w:val="16"/>
              </w:rPr>
            </w:pPr>
            <w:r w:rsidRPr="009A6C54">
              <w:rPr>
                <w:kern w:val="16"/>
              </w:rPr>
              <w:t>ID</w:t>
            </w:r>
          </w:p>
        </w:tc>
        <w:tc>
          <w:tcPr>
            <w:tcW w:w="720" w:type="dxa"/>
          </w:tcPr>
          <w:p w:rsidR="00ED223E" w:rsidRPr="009A6C54" w:rsidRDefault="00ED223E" w:rsidP="00A77D27">
            <w:pPr>
              <w:pStyle w:val="TableText"/>
              <w:rPr>
                <w:kern w:val="16"/>
              </w:rPr>
            </w:pPr>
            <w:r w:rsidRPr="009A6C54">
              <w:rPr>
                <w:kern w:val="16"/>
              </w:rPr>
              <w:t>R</w:t>
            </w: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r w:rsidRPr="009A6C54">
              <w:rPr>
                <w:kern w:val="16"/>
              </w:rPr>
              <w:t>0004</w:t>
            </w:r>
          </w:p>
        </w:tc>
        <w:tc>
          <w:tcPr>
            <w:tcW w:w="2462" w:type="dxa"/>
          </w:tcPr>
          <w:p w:rsidR="00ED223E" w:rsidRPr="009A6C54" w:rsidRDefault="00ED223E" w:rsidP="00A77D27">
            <w:pPr>
              <w:pStyle w:val="TableText"/>
              <w:rPr>
                <w:kern w:val="16"/>
              </w:rPr>
            </w:pPr>
            <w:r w:rsidRPr="009A6C54">
              <w:rPr>
                <w:kern w:val="16"/>
              </w:rPr>
              <w:t>Patient Class</w:t>
            </w:r>
          </w:p>
        </w:tc>
        <w:tc>
          <w:tcPr>
            <w:tcW w:w="2462" w:type="dxa"/>
          </w:tcPr>
          <w:p w:rsidR="00ED223E" w:rsidRPr="009A6C54" w:rsidRDefault="00ED223E" w:rsidP="00A77D27">
            <w:pPr>
              <w:pStyle w:val="TableText"/>
              <w:rPr>
                <w:kern w:val="16"/>
              </w:rPr>
            </w:pPr>
            <w:r w:rsidRPr="009A6C54">
              <w:rPr>
                <w:kern w:val="16"/>
              </w:rPr>
              <w:t>This will always be O (outpatient)</w:t>
            </w:r>
          </w:p>
        </w:tc>
      </w:tr>
      <w:tr w:rsidR="00ED223E" w:rsidRPr="009A6C54" w:rsidTr="00A77D27">
        <w:tc>
          <w:tcPr>
            <w:tcW w:w="720" w:type="dxa"/>
          </w:tcPr>
          <w:p w:rsidR="00ED223E" w:rsidRPr="009A6C54" w:rsidRDefault="00ED223E" w:rsidP="00A77D27">
            <w:pPr>
              <w:pStyle w:val="TableText"/>
              <w:rPr>
                <w:kern w:val="16"/>
              </w:rPr>
            </w:pPr>
            <w:r w:rsidRPr="009A6C54">
              <w:rPr>
                <w:kern w:val="16"/>
              </w:rPr>
              <w:t>3</w:t>
            </w:r>
          </w:p>
        </w:tc>
        <w:tc>
          <w:tcPr>
            <w:tcW w:w="720" w:type="dxa"/>
          </w:tcPr>
          <w:p w:rsidR="00ED223E" w:rsidRPr="009A6C54" w:rsidRDefault="00ED223E" w:rsidP="00A77D27">
            <w:pPr>
              <w:pStyle w:val="TableText"/>
              <w:rPr>
                <w:kern w:val="16"/>
              </w:rPr>
            </w:pPr>
            <w:r w:rsidRPr="009A6C54">
              <w:rPr>
                <w:kern w:val="16"/>
              </w:rPr>
              <w:t>12</w:t>
            </w:r>
          </w:p>
        </w:tc>
        <w:tc>
          <w:tcPr>
            <w:tcW w:w="720" w:type="dxa"/>
          </w:tcPr>
          <w:p w:rsidR="00ED223E" w:rsidRPr="009A6C54" w:rsidRDefault="00ED223E" w:rsidP="00A77D27">
            <w:pPr>
              <w:pStyle w:val="TableText"/>
              <w:rPr>
                <w:kern w:val="16"/>
              </w:rPr>
            </w:pPr>
            <w:r w:rsidRPr="009A6C54">
              <w:rPr>
                <w:kern w:val="16"/>
              </w:rPr>
              <w:t>CM</w:t>
            </w: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p>
        </w:tc>
        <w:tc>
          <w:tcPr>
            <w:tcW w:w="2462" w:type="dxa"/>
          </w:tcPr>
          <w:p w:rsidR="00ED223E" w:rsidRPr="009A6C54" w:rsidRDefault="00ED223E" w:rsidP="00A77D27">
            <w:pPr>
              <w:pStyle w:val="TableText"/>
              <w:rPr>
                <w:kern w:val="16"/>
              </w:rPr>
            </w:pPr>
            <w:r w:rsidRPr="009A6C54">
              <w:rPr>
                <w:kern w:val="16"/>
              </w:rPr>
              <w:t>Assigned Patient Location</w:t>
            </w:r>
          </w:p>
        </w:tc>
        <w:tc>
          <w:tcPr>
            <w:tcW w:w="2462" w:type="dxa"/>
          </w:tcPr>
          <w:p w:rsidR="00ED223E" w:rsidRPr="009A6C54" w:rsidRDefault="00ED223E" w:rsidP="00A77D27">
            <w:pPr>
              <w:pStyle w:val="TableText"/>
              <w:rPr>
                <w:kern w:val="16"/>
              </w:rPr>
            </w:pPr>
            <w:r w:rsidRPr="009A6C54">
              <w:rPr>
                <w:kern w:val="16"/>
              </w:rPr>
              <w:t>Not used</w:t>
            </w:r>
          </w:p>
        </w:tc>
      </w:tr>
      <w:tr w:rsidR="00ED223E" w:rsidRPr="009A6C54" w:rsidTr="00A77D27">
        <w:tc>
          <w:tcPr>
            <w:tcW w:w="720" w:type="dxa"/>
          </w:tcPr>
          <w:p w:rsidR="00ED223E" w:rsidRPr="009A6C54" w:rsidRDefault="00ED223E" w:rsidP="00A77D27">
            <w:pPr>
              <w:pStyle w:val="TableText"/>
              <w:rPr>
                <w:kern w:val="16"/>
              </w:rPr>
            </w:pPr>
            <w:r w:rsidRPr="009A6C54">
              <w:rPr>
                <w:kern w:val="16"/>
              </w:rPr>
              <w:t>4</w:t>
            </w:r>
          </w:p>
        </w:tc>
        <w:tc>
          <w:tcPr>
            <w:tcW w:w="720" w:type="dxa"/>
          </w:tcPr>
          <w:p w:rsidR="00ED223E" w:rsidRPr="009A6C54" w:rsidRDefault="00ED223E" w:rsidP="00A77D27">
            <w:pPr>
              <w:pStyle w:val="TableText"/>
              <w:rPr>
                <w:kern w:val="16"/>
              </w:rPr>
            </w:pPr>
            <w:r w:rsidRPr="009A6C54">
              <w:rPr>
                <w:kern w:val="16"/>
              </w:rPr>
              <w:t>4</w:t>
            </w:r>
          </w:p>
        </w:tc>
        <w:tc>
          <w:tcPr>
            <w:tcW w:w="720" w:type="dxa"/>
          </w:tcPr>
          <w:p w:rsidR="00ED223E" w:rsidRPr="009A6C54" w:rsidRDefault="00ED223E" w:rsidP="00A77D27">
            <w:pPr>
              <w:pStyle w:val="TableText"/>
              <w:rPr>
                <w:kern w:val="16"/>
              </w:rPr>
            </w:pPr>
            <w:r w:rsidRPr="009A6C54">
              <w:rPr>
                <w:kern w:val="16"/>
              </w:rPr>
              <w:t>ID</w:t>
            </w: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r w:rsidRPr="009A6C54">
              <w:rPr>
                <w:kern w:val="16"/>
              </w:rPr>
              <w:t>0007</w:t>
            </w:r>
          </w:p>
        </w:tc>
        <w:tc>
          <w:tcPr>
            <w:tcW w:w="2462" w:type="dxa"/>
          </w:tcPr>
          <w:p w:rsidR="00ED223E" w:rsidRPr="009A6C54" w:rsidRDefault="00ED223E" w:rsidP="00A77D27">
            <w:pPr>
              <w:pStyle w:val="TableText"/>
              <w:rPr>
                <w:kern w:val="16"/>
              </w:rPr>
            </w:pPr>
            <w:r w:rsidRPr="009A6C54">
              <w:rPr>
                <w:kern w:val="16"/>
              </w:rPr>
              <w:t>Admission Type</w:t>
            </w:r>
          </w:p>
        </w:tc>
        <w:tc>
          <w:tcPr>
            <w:tcW w:w="2462" w:type="dxa"/>
          </w:tcPr>
          <w:p w:rsidR="00ED223E" w:rsidRPr="009A6C54" w:rsidRDefault="00ED223E" w:rsidP="00A77D27">
            <w:pPr>
              <w:pStyle w:val="TableText"/>
              <w:rPr>
                <w:kern w:val="16"/>
              </w:rPr>
            </w:pPr>
            <w:r w:rsidRPr="009A6C54">
              <w:rPr>
                <w:i/>
                <w:kern w:val="16"/>
              </w:rPr>
              <w:t>Refer to Table SD009 (Purpose of Visit)</w:t>
            </w:r>
          </w:p>
        </w:tc>
      </w:tr>
      <w:tr w:rsidR="00ED223E" w:rsidRPr="009A6C54" w:rsidTr="00A77D27">
        <w:tc>
          <w:tcPr>
            <w:tcW w:w="720" w:type="dxa"/>
          </w:tcPr>
          <w:p w:rsidR="00ED223E" w:rsidRPr="009A6C54" w:rsidRDefault="00ED223E" w:rsidP="00A77D27">
            <w:pPr>
              <w:pStyle w:val="TableText"/>
              <w:rPr>
                <w:kern w:val="16"/>
              </w:rPr>
            </w:pPr>
            <w:r w:rsidRPr="009A6C54">
              <w:rPr>
                <w:kern w:val="16"/>
              </w:rPr>
              <w:t>5</w:t>
            </w:r>
          </w:p>
        </w:tc>
        <w:tc>
          <w:tcPr>
            <w:tcW w:w="720" w:type="dxa"/>
          </w:tcPr>
          <w:p w:rsidR="00ED223E" w:rsidRPr="009A6C54" w:rsidRDefault="00ED223E" w:rsidP="00A77D27">
            <w:pPr>
              <w:pStyle w:val="TableText"/>
              <w:rPr>
                <w:kern w:val="16"/>
              </w:rPr>
            </w:pPr>
            <w:r w:rsidRPr="009A6C54">
              <w:rPr>
                <w:kern w:val="16"/>
              </w:rPr>
              <w:t>20</w:t>
            </w:r>
          </w:p>
        </w:tc>
        <w:tc>
          <w:tcPr>
            <w:tcW w:w="720" w:type="dxa"/>
          </w:tcPr>
          <w:p w:rsidR="00ED223E" w:rsidRPr="009A6C54" w:rsidRDefault="00ED223E" w:rsidP="00A77D27">
            <w:pPr>
              <w:pStyle w:val="TableText"/>
              <w:rPr>
                <w:kern w:val="16"/>
              </w:rPr>
            </w:pPr>
            <w:r w:rsidRPr="009A6C54">
              <w:rPr>
                <w:kern w:val="16"/>
              </w:rPr>
              <w:t>ST</w:t>
            </w: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p>
        </w:tc>
        <w:tc>
          <w:tcPr>
            <w:tcW w:w="2462" w:type="dxa"/>
          </w:tcPr>
          <w:p w:rsidR="00ED223E" w:rsidRPr="009A6C54" w:rsidRDefault="00ED223E" w:rsidP="00A77D27">
            <w:pPr>
              <w:pStyle w:val="TableText"/>
              <w:rPr>
                <w:kern w:val="16"/>
              </w:rPr>
            </w:pPr>
            <w:r w:rsidRPr="009A6C54">
              <w:rPr>
                <w:kern w:val="16"/>
              </w:rPr>
              <w:t>Preadmit Number</w:t>
            </w:r>
          </w:p>
        </w:tc>
        <w:tc>
          <w:tcPr>
            <w:tcW w:w="2462" w:type="dxa"/>
          </w:tcPr>
          <w:p w:rsidR="00ED223E" w:rsidRPr="009A6C54" w:rsidRDefault="00ED223E" w:rsidP="00A77D27">
            <w:pPr>
              <w:pStyle w:val="TableText"/>
              <w:rPr>
                <w:kern w:val="16"/>
              </w:rPr>
            </w:pPr>
            <w:r w:rsidRPr="009A6C54">
              <w:rPr>
                <w:kern w:val="16"/>
              </w:rPr>
              <w:t>Not used</w:t>
            </w:r>
          </w:p>
        </w:tc>
      </w:tr>
      <w:tr w:rsidR="00ED223E" w:rsidRPr="009A6C54" w:rsidTr="00A77D27">
        <w:tc>
          <w:tcPr>
            <w:tcW w:w="720" w:type="dxa"/>
          </w:tcPr>
          <w:p w:rsidR="00ED223E" w:rsidRPr="009A6C54" w:rsidRDefault="00ED223E" w:rsidP="00A77D27">
            <w:pPr>
              <w:pStyle w:val="TableText"/>
              <w:rPr>
                <w:kern w:val="16"/>
              </w:rPr>
            </w:pPr>
            <w:r w:rsidRPr="009A6C54">
              <w:rPr>
                <w:kern w:val="16"/>
              </w:rPr>
              <w:t>6</w:t>
            </w:r>
          </w:p>
        </w:tc>
        <w:tc>
          <w:tcPr>
            <w:tcW w:w="720" w:type="dxa"/>
          </w:tcPr>
          <w:p w:rsidR="00ED223E" w:rsidRPr="009A6C54" w:rsidRDefault="00ED223E" w:rsidP="00A77D27">
            <w:pPr>
              <w:pStyle w:val="TableText"/>
              <w:rPr>
                <w:kern w:val="16"/>
              </w:rPr>
            </w:pPr>
            <w:r w:rsidRPr="009A6C54">
              <w:rPr>
                <w:kern w:val="16"/>
              </w:rPr>
              <w:t>12</w:t>
            </w:r>
          </w:p>
        </w:tc>
        <w:tc>
          <w:tcPr>
            <w:tcW w:w="720" w:type="dxa"/>
          </w:tcPr>
          <w:p w:rsidR="00ED223E" w:rsidRPr="009A6C54" w:rsidRDefault="00ED223E" w:rsidP="00A77D27">
            <w:pPr>
              <w:pStyle w:val="TableText"/>
              <w:rPr>
                <w:kern w:val="16"/>
              </w:rPr>
            </w:pPr>
            <w:r w:rsidRPr="009A6C54">
              <w:rPr>
                <w:kern w:val="16"/>
              </w:rPr>
              <w:t>CM</w:t>
            </w: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p>
        </w:tc>
        <w:tc>
          <w:tcPr>
            <w:tcW w:w="2462" w:type="dxa"/>
          </w:tcPr>
          <w:p w:rsidR="00ED223E" w:rsidRPr="009A6C54" w:rsidRDefault="00ED223E" w:rsidP="00A77D27">
            <w:pPr>
              <w:pStyle w:val="TableText"/>
              <w:rPr>
                <w:kern w:val="16"/>
              </w:rPr>
            </w:pPr>
            <w:r w:rsidRPr="009A6C54">
              <w:rPr>
                <w:kern w:val="16"/>
              </w:rPr>
              <w:t>Prior Patient Location</w:t>
            </w:r>
          </w:p>
        </w:tc>
        <w:tc>
          <w:tcPr>
            <w:tcW w:w="2462" w:type="dxa"/>
          </w:tcPr>
          <w:p w:rsidR="00ED223E" w:rsidRPr="009A6C54" w:rsidRDefault="00ED223E" w:rsidP="00A77D27">
            <w:pPr>
              <w:pStyle w:val="TableText"/>
              <w:rPr>
                <w:kern w:val="16"/>
              </w:rPr>
            </w:pPr>
            <w:r w:rsidRPr="009A6C54">
              <w:rPr>
                <w:kern w:val="16"/>
              </w:rPr>
              <w:t>Not used</w:t>
            </w:r>
          </w:p>
        </w:tc>
      </w:tr>
      <w:tr w:rsidR="00ED223E" w:rsidRPr="009A6C54" w:rsidTr="00A77D27">
        <w:tc>
          <w:tcPr>
            <w:tcW w:w="720" w:type="dxa"/>
          </w:tcPr>
          <w:p w:rsidR="00ED223E" w:rsidRPr="009A6C54" w:rsidRDefault="00ED223E" w:rsidP="00A77D27">
            <w:pPr>
              <w:pStyle w:val="TableText"/>
              <w:rPr>
                <w:kern w:val="16"/>
              </w:rPr>
            </w:pPr>
            <w:r w:rsidRPr="009A6C54">
              <w:rPr>
                <w:kern w:val="16"/>
              </w:rPr>
              <w:t>7</w:t>
            </w:r>
          </w:p>
        </w:tc>
        <w:tc>
          <w:tcPr>
            <w:tcW w:w="720" w:type="dxa"/>
          </w:tcPr>
          <w:p w:rsidR="00ED223E" w:rsidRPr="009A6C54" w:rsidRDefault="00ED223E" w:rsidP="00A77D27">
            <w:pPr>
              <w:pStyle w:val="TableText"/>
              <w:rPr>
                <w:kern w:val="16"/>
              </w:rPr>
            </w:pPr>
            <w:r w:rsidRPr="009A6C54">
              <w:rPr>
                <w:kern w:val="16"/>
              </w:rPr>
              <w:t>60</w:t>
            </w:r>
          </w:p>
        </w:tc>
        <w:tc>
          <w:tcPr>
            <w:tcW w:w="720" w:type="dxa"/>
          </w:tcPr>
          <w:p w:rsidR="00ED223E" w:rsidRPr="009A6C54" w:rsidRDefault="00ED223E" w:rsidP="00A77D27">
            <w:pPr>
              <w:pStyle w:val="TableText"/>
              <w:rPr>
                <w:kern w:val="16"/>
              </w:rPr>
            </w:pPr>
            <w:r w:rsidRPr="009A6C54">
              <w:rPr>
                <w:kern w:val="16"/>
              </w:rPr>
              <w:t>CN</w:t>
            </w: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r w:rsidRPr="009A6C54">
              <w:rPr>
                <w:kern w:val="16"/>
              </w:rPr>
              <w:t>0010</w:t>
            </w:r>
          </w:p>
        </w:tc>
        <w:tc>
          <w:tcPr>
            <w:tcW w:w="2462" w:type="dxa"/>
          </w:tcPr>
          <w:p w:rsidR="00ED223E" w:rsidRPr="009A6C54" w:rsidRDefault="00ED223E" w:rsidP="00A77D27">
            <w:pPr>
              <w:pStyle w:val="TableText"/>
              <w:rPr>
                <w:kern w:val="16"/>
              </w:rPr>
            </w:pPr>
            <w:r w:rsidRPr="009A6C54">
              <w:rPr>
                <w:kern w:val="16"/>
              </w:rPr>
              <w:t>Attending Doctor</w:t>
            </w:r>
          </w:p>
        </w:tc>
        <w:tc>
          <w:tcPr>
            <w:tcW w:w="2462" w:type="dxa"/>
          </w:tcPr>
          <w:p w:rsidR="00ED223E" w:rsidRPr="009A6C54" w:rsidRDefault="00ED223E" w:rsidP="00A77D27">
            <w:pPr>
              <w:pStyle w:val="TableText"/>
              <w:rPr>
                <w:kern w:val="16"/>
              </w:rPr>
            </w:pPr>
            <w:r w:rsidRPr="009A6C54">
              <w:rPr>
                <w:kern w:val="16"/>
              </w:rPr>
              <w:t>Not used</w:t>
            </w:r>
          </w:p>
        </w:tc>
      </w:tr>
      <w:tr w:rsidR="00ED223E" w:rsidRPr="009A6C54" w:rsidTr="00A77D27">
        <w:tc>
          <w:tcPr>
            <w:tcW w:w="720" w:type="dxa"/>
          </w:tcPr>
          <w:p w:rsidR="00ED223E" w:rsidRPr="009A6C54" w:rsidRDefault="00ED223E" w:rsidP="00A77D27">
            <w:pPr>
              <w:pStyle w:val="TableText"/>
              <w:rPr>
                <w:kern w:val="16"/>
              </w:rPr>
            </w:pPr>
            <w:r w:rsidRPr="009A6C54">
              <w:rPr>
                <w:kern w:val="16"/>
              </w:rPr>
              <w:t>8</w:t>
            </w:r>
          </w:p>
        </w:tc>
        <w:tc>
          <w:tcPr>
            <w:tcW w:w="720" w:type="dxa"/>
          </w:tcPr>
          <w:p w:rsidR="00ED223E" w:rsidRPr="009A6C54" w:rsidRDefault="00ED223E" w:rsidP="00A77D27">
            <w:pPr>
              <w:pStyle w:val="TableText"/>
              <w:rPr>
                <w:kern w:val="16"/>
              </w:rPr>
            </w:pPr>
            <w:r w:rsidRPr="009A6C54">
              <w:rPr>
                <w:kern w:val="16"/>
              </w:rPr>
              <w:t>60</w:t>
            </w:r>
          </w:p>
        </w:tc>
        <w:tc>
          <w:tcPr>
            <w:tcW w:w="720" w:type="dxa"/>
          </w:tcPr>
          <w:p w:rsidR="00ED223E" w:rsidRPr="009A6C54" w:rsidRDefault="00ED223E" w:rsidP="00A77D27">
            <w:pPr>
              <w:pStyle w:val="TableText"/>
              <w:rPr>
                <w:kern w:val="16"/>
              </w:rPr>
            </w:pPr>
            <w:r w:rsidRPr="009A6C54">
              <w:rPr>
                <w:kern w:val="16"/>
              </w:rPr>
              <w:t>CN</w:t>
            </w: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r w:rsidRPr="009A6C54">
              <w:rPr>
                <w:kern w:val="16"/>
              </w:rPr>
              <w:t>0010</w:t>
            </w:r>
          </w:p>
        </w:tc>
        <w:tc>
          <w:tcPr>
            <w:tcW w:w="2462" w:type="dxa"/>
          </w:tcPr>
          <w:p w:rsidR="00ED223E" w:rsidRPr="009A6C54" w:rsidRDefault="00ED223E" w:rsidP="00A77D27">
            <w:pPr>
              <w:pStyle w:val="TableText"/>
              <w:rPr>
                <w:kern w:val="16"/>
              </w:rPr>
            </w:pPr>
            <w:r w:rsidRPr="009A6C54">
              <w:rPr>
                <w:kern w:val="16"/>
              </w:rPr>
              <w:t>Referring Doctor</w:t>
            </w:r>
          </w:p>
        </w:tc>
        <w:tc>
          <w:tcPr>
            <w:tcW w:w="2462" w:type="dxa"/>
          </w:tcPr>
          <w:p w:rsidR="00ED223E" w:rsidRPr="009A6C54" w:rsidRDefault="00ED223E" w:rsidP="00A77D27">
            <w:pPr>
              <w:pStyle w:val="TableText"/>
              <w:rPr>
                <w:kern w:val="16"/>
              </w:rPr>
            </w:pPr>
            <w:r w:rsidRPr="009A6C54">
              <w:rPr>
                <w:kern w:val="16"/>
              </w:rPr>
              <w:t>Not used</w:t>
            </w:r>
          </w:p>
        </w:tc>
      </w:tr>
      <w:tr w:rsidR="00ED223E" w:rsidRPr="009A6C54" w:rsidTr="00A77D27">
        <w:tc>
          <w:tcPr>
            <w:tcW w:w="720" w:type="dxa"/>
          </w:tcPr>
          <w:p w:rsidR="00ED223E" w:rsidRPr="009A6C54" w:rsidRDefault="00ED223E" w:rsidP="00A77D27">
            <w:pPr>
              <w:pStyle w:val="TableText"/>
              <w:rPr>
                <w:kern w:val="16"/>
              </w:rPr>
            </w:pPr>
            <w:r w:rsidRPr="009A6C54">
              <w:rPr>
                <w:kern w:val="16"/>
              </w:rPr>
              <w:t>9</w:t>
            </w:r>
          </w:p>
        </w:tc>
        <w:tc>
          <w:tcPr>
            <w:tcW w:w="720" w:type="dxa"/>
          </w:tcPr>
          <w:p w:rsidR="00ED223E" w:rsidRPr="009A6C54" w:rsidRDefault="00ED223E" w:rsidP="00A77D27">
            <w:pPr>
              <w:pStyle w:val="TableText"/>
              <w:rPr>
                <w:kern w:val="16"/>
              </w:rPr>
            </w:pPr>
            <w:r w:rsidRPr="009A6C54">
              <w:rPr>
                <w:kern w:val="16"/>
              </w:rPr>
              <w:t>60</w:t>
            </w:r>
          </w:p>
        </w:tc>
        <w:tc>
          <w:tcPr>
            <w:tcW w:w="720" w:type="dxa"/>
          </w:tcPr>
          <w:p w:rsidR="00ED223E" w:rsidRPr="009A6C54" w:rsidRDefault="00ED223E" w:rsidP="00A77D27">
            <w:pPr>
              <w:pStyle w:val="TableText"/>
              <w:rPr>
                <w:kern w:val="16"/>
              </w:rPr>
            </w:pPr>
            <w:r w:rsidRPr="009A6C54">
              <w:rPr>
                <w:kern w:val="16"/>
              </w:rPr>
              <w:t>CN</w:t>
            </w: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r w:rsidRPr="009A6C54">
              <w:rPr>
                <w:kern w:val="16"/>
              </w:rPr>
              <w:t>Y</w:t>
            </w:r>
          </w:p>
        </w:tc>
        <w:tc>
          <w:tcPr>
            <w:tcW w:w="720" w:type="dxa"/>
          </w:tcPr>
          <w:p w:rsidR="00ED223E" w:rsidRPr="009A6C54" w:rsidRDefault="00ED223E" w:rsidP="00A77D27">
            <w:pPr>
              <w:pStyle w:val="TableText"/>
              <w:rPr>
                <w:kern w:val="16"/>
              </w:rPr>
            </w:pPr>
            <w:r w:rsidRPr="009A6C54">
              <w:rPr>
                <w:kern w:val="16"/>
              </w:rPr>
              <w:t>0010</w:t>
            </w:r>
          </w:p>
        </w:tc>
        <w:tc>
          <w:tcPr>
            <w:tcW w:w="2462" w:type="dxa"/>
          </w:tcPr>
          <w:p w:rsidR="00ED223E" w:rsidRPr="009A6C54" w:rsidRDefault="00ED223E" w:rsidP="00A77D27">
            <w:pPr>
              <w:pStyle w:val="TableText"/>
              <w:rPr>
                <w:kern w:val="16"/>
              </w:rPr>
            </w:pPr>
            <w:r w:rsidRPr="009A6C54">
              <w:rPr>
                <w:kern w:val="16"/>
              </w:rPr>
              <w:t>Consulting Doctor</w:t>
            </w:r>
          </w:p>
        </w:tc>
        <w:tc>
          <w:tcPr>
            <w:tcW w:w="2462" w:type="dxa"/>
          </w:tcPr>
          <w:p w:rsidR="00ED223E" w:rsidRPr="009A6C54" w:rsidRDefault="00ED223E" w:rsidP="00A77D27">
            <w:pPr>
              <w:pStyle w:val="TableText"/>
              <w:rPr>
                <w:kern w:val="16"/>
              </w:rPr>
            </w:pPr>
            <w:r w:rsidRPr="009A6C54">
              <w:rPr>
                <w:kern w:val="16"/>
              </w:rPr>
              <w:t>Not used</w:t>
            </w:r>
          </w:p>
        </w:tc>
      </w:tr>
      <w:tr w:rsidR="00ED223E" w:rsidRPr="009A6C54" w:rsidTr="00A77D27">
        <w:tc>
          <w:tcPr>
            <w:tcW w:w="720" w:type="dxa"/>
          </w:tcPr>
          <w:p w:rsidR="00ED223E" w:rsidRPr="009A6C54" w:rsidRDefault="00ED223E" w:rsidP="00A77D27">
            <w:pPr>
              <w:pStyle w:val="TableText"/>
              <w:rPr>
                <w:kern w:val="16"/>
              </w:rPr>
            </w:pPr>
            <w:r w:rsidRPr="009A6C54">
              <w:rPr>
                <w:kern w:val="16"/>
              </w:rPr>
              <w:t>10</w:t>
            </w:r>
          </w:p>
        </w:tc>
        <w:tc>
          <w:tcPr>
            <w:tcW w:w="720" w:type="dxa"/>
          </w:tcPr>
          <w:p w:rsidR="00ED223E" w:rsidRPr="009A6C54" w:rsidRDefault="00ED223E" w:rsidP="00A77D27">
            <w:pPr>
              <w:pStyle w:val="TableText"/>
              <w:rPr>
                <w:kern w:val="16"/>
              </w:rPr>
            </w:pPr>
            <w:r w:rsidRPr="009A6C54">
              <w:rPr>
                <w:kern w:val="16"/>
              </w:rPr>
              <w:t>3</w:t>
            </w:r>
          </w:p>
        </w:tc>
        <w:tc>
          <w:tcPr>
            <w:tcW w:w="720" w:type="dxa"/>
          </w:tcPr>
          <w:p w:rsidR="00ED223E" w:rsidRPr="009A6C54" w:rsidRDefault="00ED223E" w:rsidP="00A77D27">
            <w:pPr>
              <w:pStyle w:val="TableText"/>
              <w:rPr>
                <w:kern w:val="16"/>
              </w:rPr>
            </w:pPr>
            <w:r w:rsidRPr="009A6C54">
              <w:rPr>
                <w:kern w:val="16"/>
              </w:rPr>
              <w:t>ID</w:t>
            </w: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r w:rsidRPr="009A6C54">
              <w:rPr>
                <w:kern w:val="16"/>
              </w:rPr>
              <w:t>0069</w:t>
            </w:r>
          </w:p>
        </w:tc>
        <w:tc>
          <w:tcPr>
            <w:tcW w:w="2462" w:type="dxa"/>
          </w:tcPr>
          <w:p w:rsidR="00ED223E" w:rsidRPr="009A6C54" w:rsidRDefault="00ED223E" w:rsidP="00A77D27">
            <w:pPr>
              <w:pStyle w:val="TableText"/>
              <w:rPr>
                <w:kern w:val="16"/>
              </w:rPr>
            </w:pPr>
            <w:r w:rsidRPr="009A6C54">
              <w:rPr>
                <w:kern w:val="16"/>
              </w:rPr>
              <w:t>Hospital Service</w:t>
            </w:r>
          </w:p>
        </w:tc>
        <w:tc>
          <w:tcPr>
            <w:tcW w:w="2462" w:type="dxa"/>
          </w:tcPr>
          <w:p w:rsidR="00ED223E" w:rsidRPr="009A6C54" w:rsidRDefault="00ED223E" w:rsidP="00A77D27">
            <w:pPr>
              <w:pStyle w:val="TableText"/>
              <w:rPr>
                <w:kern w:val="16"/>
              </w:rPr>
            </w:pPr>
            <w:r w:rsidRPr="009A6C54">
              <w:rPr>
                <w:kern w:val="16"/>
              </w:rPr>
              <w:t>Not used</w:t>
            </w:r>
          </w:p>
        </w:tc>
      </w:tr>
      <w:tr w:rsidR="00ED223E" w:rsidRPr="009A6C54" w:rsidTr="00A77D27">
        <w:tc>
          <w:tcPr>
            <w:tcW w:w="720" w:type="dxa"/>
          </w:tcPr>
          <w:p w:rsidR="00ED223E" w:rsidRPr="009A6C54" w:rsidRDefault="00ED223E" w:rsidP="00A77D27">
            <w:pPr>
              <w:pStyle w:val="TableText"/>
              <w:rPr>
                <w:kern w:val="16"/>
              </w:rPr>
            </w:pPr>
            <w:r w:rsidRPr="009A6C54">
              <w:rPr>
                <w:kern w:val="16"/>
              </w:rPr>
              <w:t>11</w:t>
            </w:r>
          </w:p>
        </w:tc>
        <w:tc>
          <w:tcPr>
            <w:tcW w:w="720" w:type="dxa"/>
          </w:tcPr>
          <w:p w:rsidR="00ED223E" w:rsidRPr="009A6C54" w:rsidRDefault="00ED223E" w:rsidP="00A77D27">
            <w:pPr>
              <w:pStyle w:val="TableText"/>
              <w:rPr>
                <w:kern w:val="16"/>
              </w:rPr>
            </w:pPr>
            <w:r w:rsidRPr="009A6C54">
              <w:rPr>
                <w:kern w:val="16"/>
              </w:rPr>
              <w:t>12</w:t>
            </w:r>
          </w:p>
        </w:tc>
        <w:tc>
          <w:tcPr>
            <w:tcW w:w="720" w:type="dxa"/>
          </w:tcPr>
          <w:p w:rsidR="00ED223E" w:rsidRPr="009A6C54" w:rsidRDefault="00ED223E" w:rsidP="00A77D27">
            <w:pPr>
              <w:pStyle w:val="TableText"/>
              <w:rPr>
                <w:kern w:val="16"/>
              </w:rPr>
            </w:pPr>
            <w:r w:rsidRPr="009A6C54">
              <w:rPr>
                <w:kern w:val="16"/>
              </w:rPr>
              <w:t>CM</w:t>
            </w: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p>
        </w:tc>
        <w:tc>
          <w:tcPr>
            <w:tcW w:w="2462" w:type="dxa"/>
          </w:tcPr>
          <w:p w:rsidR="00ED223E" w:rsidRPr="009A6C54" w:rsidRDefault="00ED223E" w:rsidP="00A77D27">
            <w:pPr>
              <w:pStyle w:val="TableText"/>
              <w:rPr>
                <w:kern w:val="16"/>
              </w:rPr>
            </w:pPr>
            <w:r w:rsidRPr="009A6C54">
              <w:rPr>
                <w:kern w:val="16"/>
              </w:rPr>
              <w:t>Temporary Location</w:t>
            </w:r>
          </w:p>
        </w:tc>
        <w:tc>
          <w:tcPr>
            <w:tcW w:w="2462" w:type="dxa"/>
          </w:tcPr>
          <w:p w:rsidR="00ED223E" w:rsidRPr="009A6C54" w:rsidRDefault="00ED223E" w:rsidP="00A77D27">
            <w:pPr>
              <w:pStyle w:val="TableText"/>
              <w:rPr>
                <w:kern w:val="16"/>
              </w:rPr>
            </w:pPr>
            <w:r w:rsidRPr="009A6C54">
              <w:rPr>
                <w:kern w:val="16"/>
              </w:rPr>
              <w:t>Not used</w:t>
            </w:r>
          </w:p>
        </w:tc>
      </w:tr>
      <w:tr w:rsidR="00ED223E" w:rsidRPr="009A6C54" w:rsidTr="00A77D27">
        <w:tc>
          <w:tcPr>
            <w:tcW w:w="720" w:type="dxa"/>
          </w:tcPr>
          <w:p w:rsidR="00ED223E" w:rsidRPr="009A6C54" w:rsidRDefault="00ED223E" w:rsidP="00A77D27">
            <w:pPr>
              <w:pStyle w:val="TableText"/>
              <w:rPr>
                <w:kern w:val="16"/>
              </w:rPr>
            </w:pPr>
            <w:r w:rsidRPr="009A6C54">
              <w:rPr>
                <w:kern w:val="16"/>
              </w:rPr>
              <w:t>12</w:t>
            </w:r>
          </w:p>
        </w:tc>
        <w:tc>
          <w:tcPr>
            <w:tcW w:w="720" w:type="dxa"/>
          </w:tcPr>
          <w:p w:rsidR="00ED223E" w:rsidRPr="009A6C54" w:rsidRDefault="00ED223E" w:rsidP="00A77D27">
            <w:pPr>
              <w:pStyle w:val="TableText"/>
              <w:rPr>
                <w:kern w:val="16"/>
              </w:rPr>
            </w:pPr>
            <w:r w:rsidRPr="009A6C54">
              <w:rPr>
                <w:kern w:val="16"/>
              </w:rPr>
              <w:t>2</w:t>
            </w:r>
          </w:p>
        </w:tc>
        <w:tc>
          <w:tcPr>
            <w:tcW w:w="720" w:type="dxa"/>
          </w:tcPr>
          <w:p w:rsidR="00ED223E" w:rsidRPr="009A6C54" w:rsidRDefault="00ED223E" w:rsidP="00A77D27">
            <w:pPr>
              <w:pStyle w:val="TableText"/>
              <w:rPr>
                <w:kern w:val="16"/>
              </w:rPr>
            </w:pPr>
            <w:r w:rsidRPr="009A6C54">
              <w:rPr>
                <w:kern w:val="16"/>
              </w:rPr>
              <w:t>ID</w:t>
            </w: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r w:rsidRPr="009A6C54">
              <w:rPr>
                <w:kern w:val="16"/>
              </w:rPr>
              <w:t>0087</w:t>
            </w:r>
          </w:p>
        </w:tc>
        <w:tc>
          <w:tcPr>
            <w:tcW w:w="2462" w:type="dxa"/>
          </w:tcPr>
          <w:p w:rsidR="00ED223E" w:rsidRPr="009A6C54" w:rsidRDefault="00ED223E" w:rsidP="00A77D27">
            <w:pPr>
              <w:pStyle w:val="TableText"/>
              <w:rPr>
                <w:kern w:val="16"/>
              </w:rPr>
            </w:pPr>
            <w:r w:rsidRPr="009A6C54">
              <w:rPr>
                <w:kern w:val="16"/>
              </w:rPr>
              <w:t>Preadmit Test Indicator</w:t>
            </w:r>
          </w:p>
        </w:tc>
        <w:tc>
          <w:tcPr>
            <w:tcW w:w="2462" w:type="dxa"/>
          </w:tcPr>
          <w:p w:rsidR="00ED223E" w:rsidRPr="009A6C54" w:rsidRDefault="00ED223E" w:rsidP="00A77D27">
            <w:pPr>
              <w:pStyle w:val="TableText"/>
              <w:rPr>
                <w:kern w:val="16"/>
              </w:rPr>
            </w:pPr>
            <w:r w:rsidRPr="009A6C54">
              <w:rPr>
                <w:kern w:val="16"/>
              </w:rPr>
              <w:t>Not used</w:t>
            </w:r>
          </w:p>
        </w:tc>
      </w:tr>
      <w:tr w:rsidR="00ED223E" w:rsidRPr="009A6C54" w:rsidTr="00A77D27">
        <w:tc>
          <w:tcPr>
            <w:tcW w:w="720" w:type="dxa"/>
          </w:tcPr>
          <w:p w:rsidR="00ED223E" w:rsidRPr="009A6C54" w:rsidRDefault="00ED223E" w:rsidP="00A77D27">
            <w:pPr>
              <w:pStyle w:val="TableText"/>
              <w:rPr>
                <w:kern w:val="16"/>
              </w:rPr>
            </w:pPr>
            <w:r w:rsidRPr="009A6C54">
              <w:rPr>
                <w:kern w:val="16"/>
              </w:rPr>
              <w:t>13</w:t>
            </w:r>
          </w:p>
        </w:tc>
        <w:tc>
          <w:tcPr>
            <w:tcW w:w="720" w:type="dxa"/>
          </w:tcPr>
          <w:p w:rsidR="00ED223E" w:rsidRPr="009A6C54" w:rsidRDefault="00ED223E" w:rsidP="00A77D27">
            <w:pPr>
              <w:pStyle w:val="TableText"/>
              <w:rPr>
                <w:kern w:val="16"/>
              </w:rPr>
            </w:pPr>
            <w:r w:rsidRPr="009A6C54">
              <w:rPr>
                <w:kern w:val="16"/>
              </w:rPr>
              <w:t>2</w:t>
            </w:r>
          </w:p>
        </w:tc>
        <w:tc>
          <w:tcPr>
            <w:tcW w:w="720" w:type="dxa"/>
          </w:tcPr>
          <w:p w:rsidR="00ED223E" w:rsidRPr="009A6C54" w:rsidRDefault="00ED223E" w:rsidP="00A77D27">
            <w:pPr>
              <w:pStyle w:val="TableText"/>
              <w:rPr>
                <w:kern w:val="16"/>
              </w:rPr>
            </w:pPr>
            <w:r w:rsidRPr="009A6C54">
              <w:rPr>
                <w:kern w:val="16"/>
              </w:rPr>
              <w:t>ID</w:t>
            </w: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r w:rsidRPr="009A6C54">
              <w:rPr>
                <w:kern w:val="16"/>
              </w:rPr>
              <w:t>0092</w:t>
            </w:r>
          </w:p>
        </w:tc>
        <w:tc>
          <w:tcPr>
            <w:tcW w:w="2462" w:type="dxa"/>
          </w:tcPr>
          <w:p w:rsidR="00ED223E" w:rsidRPr="009A6C54" w:rsidRDefault="00ED223E" w:rsidP="00A77D27">
            <w:pPr>
              <w:pStyle w:val="TableText"/>
              <w:rPr>
                <w:kern w:val="16"/>
              </w:rPr>
            </w:pPr>
            <w:r w:rsidRPr="009A6C54">
              <w:rPr>
                <w:kern w:val="16"/>
              </w:rPr>
              <w:t>Readmission Indicator</w:t>
            </w:r>
          </w:p>
        </w:tc>
        <w:tc>
          <w:tcPr>
            <w:tcW w:w="2462" w:type="dxa"/>
          </w:tcPr>
          <w:p w:rsidR="00ED223E" w:rsidRPr="009A6C54" w:rsidRDefault="00ED223E" w:rsidP="00A77D27">
            <w:pPr>
              <w:pStyle w:val="TableText"/>
              <w:rPr>
                <w:kern w:val="16"/>
              </w:rPr>
            </w:pPr>
            <w:r w:rsidRPr="009A6C54">
              <w:rPr>
                <w:kern w:val="16"/>
              </w:rPr>
              <w:t>Not used</w:t>
            </w:r>
          </w:p>
        </w:tc>
      </w:tr>
      <w:tr w:rsidR="00ED223E" w:rsidRPr="009A6C54" w:rsidTr="00A77D27">
        <w:tc>
          <w:tcPr>
            <w:tcW w:w="720" w:type="dxa"/>
          </w:tcPr>
          <w:p w:rsidR="00ED223E" w:rsidRPr="009A6C54" w:rsidRDefault="00ED223E" w:rsidP="00A77D27">
            <w:pPr>
              <w:pStyle w:val="TableText"/>
              <w:rPr>
                <w:kern w:val="16"/>
              </w:rPr>
            </w:pPr>
            <w:r w:rsidRPr="009A6C54">
              <w:rPr>
                <w:kern w:val="16"/>
              </w:rPr>
              <w:t>14</w:t>
            </w:r>
          </w:p>
        </w:tc>
        <w:tc>
          <w:tcPr>
            <w:tcW w:w="720" w:type="dxa"/>
          </w:tcPr>
          <w:p w:rsidR="00ED223E" w:rsidRPr="009A6C54" w:rsidRDefault="00ED223E" w:rsidP="00A77D27">
            <w:pPr>
              <w:pStyle w:val="TableText"/>
              <w:rPr>
                <w:kern w:val="16"/>
              </w:rPr>
            </w:pPr>
            <w:r w:rsidRPr="009A6C54">
              <w:rPr>
                <w:kern w:val="16"/>
              </w:rPr>
              <w:t>3</w:t>
            </w:r>
          </w:p>
        </w:tc>
        <w:tc>
          <w:tcPr>
            <w:tcW w:w="720" w:type="dxa"/>
          </w:tcPr>
          <w:p w:rsidR="00ED223E" w:rsidRPr="009A6C54" w:rsidRDefault="00ED223E" w:rsidP="00A77D27">
            <w:pPr>
              <w:pStyle w:val="TableText"/>
              <w:rPr>
                <w:kern w:val="16"/>
              </w:rPr>
            </w:pPr>
            <w:r w:rsidRPr="009A6C54">
              <w:rPr>
                <w:kern w:val="16"/>
              </w:rPr>
              <w:t>ID</w:t>
            </w: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r w:rsidRPr="009A6C54">
              <w:rPr>
                <w:kern w:val="16"/>
              </w:rPr>
              <w:t>0023</w:t>
            </w:r>
          </w:p>
        </w:tc>
        <w:tc>
          <w:tcPr>
            <w:tcW w:w="2462" w:type="dxa"/>
          </w:tcPr>
          <w:p w:rsidR="00ED223E" w:rsidRPr="009A6C54" w:rsidRDefault="00ED223E" w:rsidP="00A77D27">
            <w:pPr>
              <w:pStyle w:val="TableText"/>
              <w:rPr>
                <w:kern w:val="16"/>
              </w:rPr>
            </w:pPr>
            <w:r w:rsidRPr="009A6C54">
              <w:rPr>
                <w:kern w:val="16"/>
              </w:rPr>
              <w:t>Admit Source</w:t>
            </w:r>
          </w:p>
        </w:tc>
        <w:tc>
          <w:tcPr>
            <w:tcW w:w="2462" w:type="dxa"/>
          </w:tcPr>
          <w:p w:rsidR="00ED223E" w:rsidRPr="009A6C54" w:rsidRDefault="00ED223E" w:rsidP="00A77D27">
            <w:pPr>
              <w:pStyle w:val="TableText"/>
              <w:rPr>
                <w:i/>
                <w:kern w:val="16"/>
              </w:rPr>
            </w:pPr>
            <w:r w:rsidRPr="009A6C54">
              <w:rPr>
                <w:i/>
                <w:kern w:val="16"/>
              </w:rPr>
              <w:t>Refer to Table 0023 (Location of Visit)</w:t>
            </w:r>
          </w:p>
        </w:tc>
      </w:tr>
      <w:tr w:rsidR="00ED223E" w:rsidRPr="009A6C54" w:rsidTr="00A77D27">
        <w:tc>
          <w:tcPr>
            <w:tcW w:w="720" w:type="dxa"/>
          </w:tcPr>
          <w:p w:rsidR="00ED223E" w:rsidRPr="009A6C54" w:rsidRDefault="00ED223E" w:rsidP="00A77D27">
            <w:pPr>
              <w:pStyle w:val="TableText"/>
              <w:rPr>
                <w:kern w:val="16"/>
              </w:rPr>
            </w:pPr>
            <w:r w:rsidRPr="009A6C54">
              <w:rPr>
                <w:kern w:val="16"/>
              </w:rPr>
              <w:t>15</w:t>
            </w:r>
          </w:p>
        </w:tc>
        <w:tc>
          <w:tcPr>
            <w:tcW w:w="720" w:type="dxa"/>
          </w:tcPr>
          <w:p w:rsidR="00ED223E" w:rsidRPr="009A6C54" w:rsidRDefault="00ED223E" w:rsidP="00A77D27">
            <w:pPr>
              <w:pStyle w:val="TableText"/>
              <w:rPr>
                <w:kern w:val="16"/>
              </w:rPr>
            </w:pPr>
            <w:r w:rsidRPr="009A6C54">
              <w:rPr>
                <w:kern w:val="16"/>
              </w:rPr>
              <w:t>2</w:t>
            </w:r>
          </w:p>
        </w:tc>
        <w:tc>
          <w:tcPr>
            <w:tcW w:w="720" w:type="dxa"/>
          </w:tcPr>
          <w:p w:rsidR="00ED223E" w:rsidRPr="009A6C54" w:rsidRDefault="00ED223E" w:rsidP="00A77D27">
            <w:pPr>
              <w:pStyle w:val="TableText"/>
              <w:rPr>
                <w:kern w:val="16"/>
              </w:rPr>
            </w:pPr>
            <w:r w:rsidRPr="009A6C54">
              <w:rPr>
                <w:kern w:val="16"/>
              </w:rPr>
              <w:t>ID</w:t>
            </w: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r w:rsidRPr="009A6C54">
              <w:rPr>
                <w:kern w:val="16"/>
              </w:rPr>
              <w:t>Y</w:t>
            </w:r>
          </w:p>
        </w:tc>
        <w:tc>
          <w:tcPr>
            <w:tcW w:w="720" w:type="dxa"/>
          </w:tcPr>
          <w:p w:rsidR="00ED223E" w:rsidRPr="009A6C54" w:rsidRDefault="00ED223E" w:rsidP="00A77D27">
            <w:pPr>
              <w:pStyle w:val="TableText"/>
              <w:rPr>
                <w:kern w:val="16"/>
              </w:rPr>
            </w:pPr>
            <w:r w:rsidRPr="009A6C54">
              <w:rPr>
                <w:kern w:val="16"/>
              </w:rPr>
              <w:t>0009</w:t>
            </w:r>
          </w:p>
        </w:tc>
        <w:tc>
          <w:tcPr>
            <w:tcW w:w="2462" w:type="dxa"/>
          </w:tcPr>
          <w:p w:rsidR="00ED223E" w:rsidRPr="009A6C54" w:rsidRDefault="00ED223E" w:rsidP="00A77D27">
            <w:pPr>
              <w:pStyle w:val="TableText"/>
              <w:rPr>
                <w:kern w:val="16"/>
              </w:rPr>
            </w:pPr>
            <w:r w:rsidRPr="009A6C54">
              <w:rPr>
                <w:kern w:val="16"/>
              </w:rPr>
              <w:t>Ambulatory Status</w:t>
            </w:r>
          </w:p>
        </w:tc>
        <w:tc>
          <w:tcPr>
            <w:tcW w:w="2462" w:type="dxa"/>
          </w:tcPr>
          <w:p w:rsidR="00ED223E" w:rsidRPr="009A6C54" w:rsidRDefault="00ED223E" w:rsidP="00A77D27">
            <w:pPr>
              <w:pStyle w:val="TableText"/>
              <w:rPr>
                <w:kern w:val="16"/>
              </w:rPr>
            </w:pPr>
            <w:r w:rsidRPr="009A6C54">
              <w:rPr>
                <w:kern w:val="16"/>
              </w:rPr>
              <w:t>Not used</w:t>
            </w:r>
          </w:p>
        </w:tc>
      </w:tr>
      <w:tr w:rsidR="00ED223E" w:rsidRPr="009A6C54" w:rsidTr="00A77D27">
        <w:tc>
          <w:tcPr>
            <w:tcW w:w="720" w:type="dxa"/>
          </w:tcPr>
          <w:p w:rsidR="00ED223E" w:rsidRPr="009A6C54" w:rsidRDefault="00ED223E" w:rsidP="00A77D27">
            <w:pPr>
              <w:pStyle w:val="TableText"/>
              <w:rPr>
                <w:kern w:val="16"/>
              </w:rPr>
            </w:pPr>
            <w:r w:rsidRPr="009A6C54">
              <w:rPr>
                <w:kern w:val="16"/>
              </w:rPr>
              <w:t>16</w:t>
            </w:r>
          </w:p>
        </w:tc>
        <w:tc>
          <w:tcPr>
            <w:tcW w:w="720" w:type="dxa"/>
          </w:tcPr>
          <w:p w:rsidR="00ED223E" w:rsidRPr="009A6C54" w:rsidRDefault="00ED223E" w:rsidP="00A77D27">
            <w:pPr>
              <w:pStyle w:val="TableText"/>
              <w:rPr>
                <w:kern w:val="16"/>
              </w:rPr>
            </w:pPr>
            <w:r w:rsidRPr="009A6C54">
              <w:rPr>
                <w:kern w:val="16"/>
              </w:rPr>
              <w:t>2</w:t>
            </w:r>
          </w:p>
        </w:tc>
        <w:tc>
          <w:tcPr>
            <w:tcW w:w="720" w:type="dxa"/>
          </w:tcPr>
          <w:p w:rsidR="00ED223E" w:rsidRPr="009A6C54" w:rsidRDefault="00ED223E" w:rsidP="00A77D27">
            <w:pPr>
              <w:pStyle w:val="TableText"/>
              <w:rPr>
                <w:kern w:val="16"/>
              </w:rPr>
            </w:pPr>
            <w:r w:rsidRPr="009A6C54">
              <w:rPr>
                <w:kern w:val="16"/>
              </w:rPr>
              <w:t>ID</w:t>
            </w: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r w:rsidRPr="009A6C54">
              <w:rPr>
                <w:kern w:val="16"/>
              </w:rPr>
              <w:t>0099</w:t>
            </w:r>
          </w:p>
        </w:tc>
        <w:tc>
          <w:tcPr>
            <w:tcW w:w="2462" w:type="dxa"/>
          </w:tcPr>
          <w:p w:rsidR="00ED223E" w:rsidRPr="009A6C54" w:rsidRDefault="00ED223E" w:rsidP="00A77D27">
            <w:pPr>
              <w:pStyle w:val="TableText"/>
              <w:rPr>
                <w:kern w:val="16"/>
              </w:rPr>
            </w:pPr>
            <w:r w:rsidRPr="009A6C54">
              <w:rPr>
                <w:kern w:val="16"/>
              </w:rPr>
              <w:t>VIP Indicator</w:t>
            </w:r>
          </w:p>
        </w:tc>
        <w:tc>
          <w:tcPr>
            <w:tcW w:w="2462" w:type="dxa"/>
          </w:tcPr>
          <w:p w:rsidR="00ED223E" w:rsidRPr="009A6C54" w:rsidRDefault="00ED223E" w:rsidP="00A77D27">
            <w:pPr>
              <w:pStyle w:val="TableText"/>
              <w:rPr>
                <w:kern w:val="16"/>
              </w:rPr>
            </w:pPr>
            <w:r w:rsidRPr="009A6C54">
              <w:rPr>
                <w:kern w:val="16"/>
              </w:rPr>
              <w:t>Not used</w:t>
            </w:r>
          </w:p>
        </w:tc>
      </w:tr>
      <w:tr w:rsidR="00ED223E" w:rsidRPr="009A6C54" w:rsidTr="00A77D27">
        <w:tc>
          <w:tcPr>
            <w:tcW w:w="720" w:type="dxa"/>
          </w:tcPr>
          <w:p w:rsidR="00ED223E" w:rsidRPr="009A6C54" w:rsidRDefault="00ED223E" w:rsidP="00A77D27">
            <w:pPr>
              <w:pStyle w:val="TableText"/>
              <w:rPr>
                <w:kern w:val="16"/>
              </w:rPr>
            </w:pPr>
            <w:r w:rsidRPr="009A6C54">
              <w:rPr>
                <w:kern w:val="16"/>
              </w:rPr>
              <w:t>17</w:t>
            </w:r>
          </w:p>
        </w:tc>
        <w:tc>
          <w:tcPr>
            <w:tcW w:w="720" w:type="dxa"/>
          </w:tcPr>
          <w:p w:rsidR="00ED223E" w:rsidRPr="009A6C54" w:rsidRDefault="00ED223E" w:rsidP="00A77D27">
            <w:pPr>
              <w:pStyle w:val="TableText"/>
              <w:rPr>
                <w:kern w:val="16"/>
              </w:rPr>
            </w:pPr>
            <w:r w:rsidRPr="009A6C54">
              <w:rPr>
                <w:kern w:val="16"/>
              </w:rPr>
              <w:t>60</w:t>
            </w:r>
          </w:p>
        </w:tc>
        <w:tc>
          <w:tcPr>
            <w:tcW w:w="720" w:type="dxa"/>
          </w:tcPr>
          <w:p w:rsidR="00ED223E" w:rsidRPr="009A6C54" w:rsidRDefault="00ED223E" w:rsidP="00A77D27">
            <w:pPr>
              <w:pStyle w:val="TableText"/>
              <w:rPr>
                <w:kern w:val="16"/>
              </w:rPr>
            </w:pPr>
            <w:r w:rsidRPr="009A6C54">
              <w:rPr>
                <w:kern w:val="16"/>
              </w:rPr>
              <w:t>CN</w:t>
            </w: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r w:rsidRPr="009A6C54">
              <w:rPr>
                <w:kern w:val="16"/>
              </w:rPr>
              <w:t>0010</w:t>
            </w:r>
          </w:p>
        </w:tc>
        <w:tc>
          <w:tcPr>
            <w:tcW w:w="2462" w:type="dxa"/>
          </w:tcPr>
          <w:p w:rsidR="00ED223E" w:rsidRPr="009A6C54" w:rsidRDefault="00ED223E" w:rsidP="00A77D27">
            <w:pPr>
              <w:pStyle w:val="TableText"/>
              <w:rPr>
                <w:kern w:val="16"/>
              </w:rPr>
            </w:pPr>
            <w:r w:rsidRPr="009A6C54">
              <w:rPr>
                <w:kern w:val="16"/>
              </w:rPr>
              <w:t>Admitting Doctor</w:t>
            </w:r>
          </w:p>
        </w:tc>
        <w:tc>
          <w:tcPr>
            <w:tcW w:w="2462" w:type="dxa"/>
          </w:tcPr>
          <w:p w:rsidR="00ED223E" w:rsidRPr="009A6C54" w:rsidRDefault="00ED223E" w:rsidP="00A77D27">
            <w:pPr>
              <w:pStyle w:val="TableText"/>
              <w:rPr>
                <w:kern w:val="16"/>
              </w:rPr>
            </w:pPr>
            <w:r w:rsidRPr="009A6C54">
              <w:rPr>
                <w:kern w:val="16"/>
              </w:rPr>
              <w:t>Not used</w:t>
            </w:r>
          </w:p>
        </w:tc>
      </w:tr>
      <w:tr w:rsidR="00ED223E" w:rsidRPr="009A6C54" w:rsidTr="00A77D27">
        <w:tc>
          <w:tcPr>
            <w:tcW w:w="720" w:type="dxa"/>
          </w:tcPr>
          <w:p w:rsidR="00ED223E" w:rsidRPr="009A6C54" w:rsidRDefault="00ED223E" w:rsidP="00A77D27">
            <w:pPr>
              <w:pStyle w:val="TableText"/>
              <w:rPr>
                <w:kern w:val="16"/>
              </w:rPr>
            </w:pPr>
            <w:r w:rsidRPr="009A6C54">
              <w:rPr>
                <w:kern w:val="16"/>
              </w:rPr>
              <w:t>18</w:t>
            </w:r>
          </w:p>
        </w:tc>
        <w:tc>
          <w:tcPr>
            <w:tcW w:w="720" w:type="dxa"/>
          </w:tcPr>
          <w:p w:rsidR="00ED223E" w:rsidRPr="009A6C54" w:rsidRDefault="00ED223E" w:rsidP="00A77D27">
            <w:pPr>
              <w:pStyle w:val="TableText"/>
              <w:rPr>
                <w:kern w:val="16"/>
              </w:rPr>
            </w:pPr>
            <w:r w:rsidRPr="009A6C54">
              <w:rPr>
                <w:kern w:val="16"/>
              </w:rPr>
              <w:t>2</w:t>
            </w:r>
          </w:p>
        </w:tc>
        <w:tc>
          <w:tcPr>
            <w:tcW w:w="720" w:type="dxa"/>
          </w:tcPr>
          <w:p w:rsidR="00ED223E" w:rsidRPr="009A6C54" w:rsidRDefault="00ED223E" w:rsidP="00A77D27">
            <w:pPr>
              <w:pStyle w:val="TableText"/>
              <w:rPr>
                <w:kern w:val="16"/>
              </w:rPr>
            </w:pPr>
            <w:r w:rsidRPr="009A6C54">
              <w:rPr>
                <w:kern w:val="16"/>
              </w:rPr>
              <w:t>ID</w:t>
            </w: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r w:rsidRPr="009A6C54">
              <w:rPr>
                <w:kern w:val="16"/>
              </w:rPr>
              <w:t>0018</w:t>
            </w:r>
          </w:p>
        </w:tc>
        <w:tc>
          <w:tcPr>
            <w:tcW w:w="2462" w:type="dxa"/>
          </w:tcPr>
          <w:p w:rsidR="00ED223E" w:rsidRPr="009A6C54" w:rsidRDefault="00ED223E" w:rsidP="00A77D27">
            <w:pPr>
              <w:pStyle w:val="TableText"/>
              <w:rPr>
                <w:kern w:val="16"/>
              </w:rPr>
            </w:pPr>
            <w:r w:rsidRPr="009A6C54">
              <w:rPr>
                <w:kern w:val="16"/>
              </w:rPr>
              <w:t>Patient Type</w:t>
            </w:r>
          </w:p>
        </w:tc>
        <w:tc>
          <w:tcPr>
            <w:tcW w:w="2462" w:type="dxa"/>
          </w:tcPr>
          <w:p w:rsidR="00ED223E" w:rsidRPr="009A6C54" w:rsidRDefault="00ED223E" w:rsidP="00A77D27">
            <w:pPr>
              <w:pStyle w:val="TableText"/>
              <w:rPr>
                <w:kern w:val="16"/>
              </w:rPr>
            </w:pPr>
            <w:r w:rsidRPr="009A6C54">
              <w:rPr>
                <w:kern w:val="16"/>
              </w:rPr>
              <w:t>Not used</w:t>
            </w:r>
          </w:p>
        </w:tc>
      </w:tr>
      <w:tr w:rsidR="00ED223E" w:rsidRPr="009A6C54" w:rsidTr="00A77D27">
        <w:tc>
          <w:tcPr>
            <w:tcW w:w="720" w:type="dxa"/>
          </w:tcPr>
          <w:p w:rsidR="00ED223E" w:rsidRPr="009A6C54" w:rsidRDefault="00ED223E" w:rsidP="00A77D27">
            <w:pPr>
              <w:pStyle w:val="TableText"/>
              <w:rPr>
                <w:kern w:val="16"/>
              </w:rPr>
            </w:pPr>
            <w:r w:rsidRPr="009A6C54">
              <w:rPr>
                <w:kern w:val="16"/>
              </w:rPr>
              <w:t>19</w:t>
            </w:r>
          </w:p>
        </w:tc>
        <w:tc>
          <w:tcPr>
            <w:tcW w:w="720" w:type="dxa"/>
          </w:tcPr>
          <w:p w:rsidR="00ED223E" w:rsidRPr="009A6C54" w:rsidRDefault="00ED223E" w:rsidP="00A77D27">
            <w:pPr>
              <w:pStyle w:val="TableText"/>
              <w:rPr>
                <w:kern w:val="16"/>
              </w:rPr>
            </w:pPr>
            <w:r w:rsidRPr="009A6C54">
              <w:rPr>
                <w:kern w:val="16"/>
              </w:rPr>
              <w:t>15</w:t>
            </w:r>
          </w:p>
        </w:tc>
        <w:tc>
          <w:tcPr>
            <w:tcW w:w="720" w:type="dxa"/>
          </w:tcPr>
          <w:p w:rsidR="00ED223E" w:rsidRPr="009A6C54" w:rsidRDefault="00ED223E" w:rsidP="00A77D27">
            <w:pPr>
              <w:pStyle w:val="TableText"/>
              <w:rPr>
                <w:kern w:val="16"/>
              </w:rPr>
            </w:pPr>
            <w:r w:rsidRPr="009A6C54">
              <w:rPr>
                <w:kern w:val="16"/>
              </w:rPr>
              <w:t>NM</w:t>
            </w: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p>
        </w:tc>
        <w:tc>
          <w:tcPr>
            <w:tcW w:w="2462" w:type="dxa"/>
          </w:tcPr>
          <w:p w:rsidR="00ED223E" w:rsidRPr="009A6C54" w:rsidRDefault="00ED223E" w:rsidP="00A77D27">
            <w:pPr>
              <w:pStyle w:val="TableText"/>
              <w:rPr>
                <w:kern w:val="16"/>
              </w:rPr>
            </w:pPr>
            <w:r w:rsidRPr="009A6C54">
              <w:rPr>
                <w:kern w:val="16"/>
              </w:rPr>
              <w:t>Visit Number</w:t>
            </w:r>
          </w:p>
        </w:tc>
        <w:tc>
          <w:tcPr>
            <w:tcW w:w="2462" w:type="dxa"/>
          </w:tcPr>
          <w:p w:rsidR="00ED223E" w:rsidRPr="009A6C54" w:rsidRDefault="00ED223E" w:rsidP="00A77D27">
            <w:pPr>
              <w:pStyle w:val="TableText"/>
              <w:rPr>
                <w:kern w:val="16"/>
              </w:rPr>
            </w:pPr>
            <w:r w:rsidRPr="009A6C54">
              <w:rPr>
                <w:kern w:val="16"/>
              </w:rPr>
              <w:t>Pointer to entry in OUTPATIENT ENCOUNTER file (#409.68)</w:t>
            </w:r>
          </w:p>
        </w:tc>
      </w:tr>
      <w:tr w:rsidR="00ED223E" w:rsidRPr="009A6C54" w:rsidTr="00A77D27">
        <w:tc>
          <w:tcPr>
            <w:tcW w:w="720" w:type="dxa"/>
          </w:tcPr>
          <w:p w:rsidR="00ED223E" w:rsidRPr="009A6C54" w:rsidRDefault="00ED223E" w:rsidP="00A77D27">
            <w:pPr>
              <w:pStyle w:val="TableText"/>
              <w:rPr>
                <w:kern w:val="16"/>
              </w:rPr>
            </w:pPr>
            <w:r w:rsidRPr="009A6C54">
              <w:rPr>
                <w:kern w:val="16"/>
              </w:rPr>
              <w:t>20</w:t>
            </w:r>
          </w:p>
        </w:tc>
        <w:tc>
          <w:tcPr>
            <w:tcW w:w="720" w:type="dxa"/>
          </w:tcPr>
          <w:p w:rsidR="00ED223E" w:rsidRPr="009A6C54" w:rsidRDefault="00ED223E" w:rsidP="00A77D27">
            <w:pPr>
              <w:pStyle w:val="TableText"/>
              <w:rPr>
                <w:kern w:val="16"/>
              </w:rPr>
            </w:pPr>
            <w:r w:rsidRPr="009A6C54">
              <w:rPr>
                <w:kern w:val="16"/>
              </w:rPr>
              <w:t>50</w:t>
            </w:r>
          </w:p>
        </w:tc>
        <w:tc>
          <w:tcPr>
            <w:tcW w:w="720" w:type="dxa"/>
          </w:tcPr>
          <w:p w:rsidR="00ED223E" w:rsidRPr="009A6C54" w:rsidRDefault="00ED223E" w:rsidP="00A77D27">
            <w:pPr>
              <w:pStyle w:val="TableText"/>
              <w:rPr>
                <w:kern w:val="16"/>
              </w:rPr>
            </w:pPr>
            <w:r w:rsidRPr="009A6C54">
              <w:rPr>
                <w:kern w:val="16"/>
              </w:rPr>
              <w:t>CM</w:t>
            </w: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r w:rsidRPr="009A6C54">
              <w:rPr>
                <w:kern w:val="16"/>
              </w:rPr>
              <w:t>Y</w:t>
            </w:r>
          </w:p>
        </w:tc>
        <w:tc>
          <w:tcPr>
            <w:tcW w:w="720" w:type="dxa"/>
          </w:tcPr>
          <w:p w:rsidR="00ED223E" w:rsidRPr="009A6C54" w:rsidRDefault="00ED223E" w:rsidP="00A77D27">
            <w:pPr>
              <w:pStyle w:val="TableText"/>
              <w:rPr>
                <w:kern w:val="16"/>
              </w:rPr>
            </w:pPr>
            <w:r w:rsidRPr="009A6C54">
              <w:rPr>
                <w:kern w:val="16"/>
              </w:rPr>
              <w:t>0064</w:t>
            </w:r>
          </w:p>
        </w:tc>
        <w:tc>
          <w:tcPr>
            <w:tcW w:w="2462" w:type="dxa"/>
          </w:tcPr>
          <w:p w:rsidR="00ED223E" w:rsidRPr="009A6C54" w:rsidRDefault="00ED223E" w:rsidP="00A77D27">
            <w:pPr>
              <w:pStyle w:val="TableText"/>
              <w:rPr>
                <w:kern w:val="16"/>
              </w:rPr>
            </w:pPr>
            <w:r w:rsidRPr="009A6C54">
              <w:rPr>
                <w:kern w:val="16"/>
              </w:rPr>
              <w:t>Financial Class</w:t>
            </w:r>
          </w:p>
        </w:tc>
        <w:tc>
          <w:tcPr>
            <w:tcW w:w="2462" w:type="dxa"/>
          </w:tcPr>
          <w:p w:rsidR="00ED223E" w:rsidRPr="009A6C54" w:rsidRDefault="00ED223E" w:rsidP="00A77D27">
            <w:pPr>
              <w:pStyle w:val="TableText"/>
              <w:rPr>
                <w:kern w:val="16"/>
              </w:rPr>
            </w:pPr>
            <w:r w:rsidRPr="009A6C54">
              <w:rPr>
                <w:kern w:val="16"/>
              </w:rPr>
              <w:t>Not used</w:t>
            </w:r>
          </w:p>
        </w:tc>
      </w:tr>
      <w:tr w:rsidR="00ED223E" w:rsidRPr="009A6C54" w:rsidTr="00A77D27">
        <w:tc>
          <w:tcPr>
            <w:tcW w:w="720" w:type="dxa"/>
          </w:tcPr>
          <w:p w:rsidR="00ED223E" w:rsidRPr="009A6C54" w:rsidRDefault="00ED223E" w:rsidP="00A77D27">
            <w:pPr>
              <w:pStyle w:val="TableText"/>
              <w:rPr>
                <w:kern w:val="16"/>
              </w:rPr>
            </w:pPr>
            <w:r w:rsidRPr="009A6C54">
              <w:rPr>
                <w:kern w:val="16"/>
              </w:rPr>
              <w:t>21</w:t>
            </w:r>
          </w:p>
        </w:tc>
        <w:tc>
          <w:tcPr>
            <w:tcW w:w="720" w:type="dxa"/>
          </w:tcPr>
          <w:p w:rsidR="00ED223E" w:rsidRPr="009A6C54" w:rsidRDefault="00ED223E" w:rsidP="00A77D27">
            <w:pPr>
              <w:pStyle w:val="TableText"/>
              <w:rPr>
                <w:kern w:val="16"/>
              </w:rPr>
            </w:pPr>
            <w:r w:rsidRPr="009A6C54">
              <w:rPr>
                <w:kern w:val="16"/>
              </w:rPr>
              <w:t>2</w:t>
            </w:r>
          </w:p>
        </w:tc>
        <w:tc>
          <w:tcPr>
            <w:tcW w:w="720" w:type="dxa"/>
          </w:tcPr>
          <w:p w:rsidR="00ED223E" w:rsidRPr="009A6C54" w:rsidRDefault="00ED223E" w:rsidP="00A77D27">
            <w:pPr>
              <w:pStyle w:val="TableText"/>
              <w:rPr>
                <w:kern w:val="16"/>
              </w:rPr>
            </w:pPr>
            <w:r w:rsidRPr="009A6C54">
              <w:rPr>
                <w:kern w:val="16"/>
              </w:rPr>
              <w:t>ID</w:t>
            </w: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r w:rsidRPr="009A6C54">
              <w:rPr>
                <w:kern w:val="16"/>
              </w:rPr>
              <w:t>0032</w:t>
            </w:r>
          </w:p>
        </w:tc>
        <w:tc>
          <w:tcPr>
            <w:tcW w:w="2462" w:type="dxa"/>
          </w:tcPr>
          <w:p w:rsidR="00ED223E" w:rsidRPr="009A6C54" w:rsidRDefault="00ED223E" w:rsidP="00A77D27">
            <w:pPr>
              <w:pStyle w:val="TableText"/>
              <w:rPr>
                <w:kern w:val="16"/>
              </w:rPr>
            </w:pPr>
            <w:r w:rsidRPr="009A6C54">
              <w:rPr>
                <w:kern w:val="16"/>
              </w:rPr>
              <w:t>Charge Price Indicator</w:t>
            </w:r>
          </w:p>
        </w:tc>
        <w:tc>
          <w:tcPr>
            <w:tcW w:w="2462" w:type="dxa"/>
          </w:tcPr>
          <w:p w:rsidR="00ED223E" w:rsidRPr="009A6C54" w:rsidRDefault="00ED223E" w:rsidP="00A77D27">
            <w:pPr>
              <w:pStyle w:val="TableText"/>
              <w:rPr>
                <w:kern w:val="16"/>
              </w:rPr>
            </w:pPr>
            <w:r w:rsidRPr="009A6C54">
              <w:rPr>
                <w:kern w:val="16"/>
              </w:rPr>
              <w:t>Not used</w:t>
            </w:r>
          </w:p>
        </w:tc>
      </w:tr>
      <w:tr w:rsidR="00ED223E" w:rsidRPr="009A6C54" w:rsidTr="00A77D27">
        <w:tc>
          <w:tcPr>
            <w:tcW w:w="720" w:type="dxa"/>
          </w:tcPr>
          <w:p w:rsidR="00ED223E" w:rsidRPr="009A6C54" w:rsidRDefault="00ED223E" w:rsidP="00A77D27">
            <w:pPr>
              <w:pStyle w:val="TableText"/>
              <w:rPr>
                <w:kern w:val="16"/>
              </w:rPr>
            </w:pPr>
            <w:r w:rsidRPr="009A6C54">
              <w:rPr>
                <w:kern w:val="16"/>
              </w:rPr>
              <w:t>22</w:t>
            </w:r>
          </w:p>
        </w:tc>
        <w:tc>
          <w:tcPr>
            <w:tcW w:w="720" w:type="dxa"/>
          </w:tcPr>
          <w:p w:rsidR="00ED223E" w:rsidRPr="009A6C54" w:rsidRDefault="00ED223E" w:rsidP="00A77D27">
            <w:pPr>
              <w:pStyle w:val="TableText"/>
              <w:rPr>
                <w:kern w:val="16"/>
              </w:rPr>
            </w:pPr>
            <w:r w:rsidRPr="009A6C54">
              <w:rPr>
                <w:kern w:val="16"/>
              </w:rPr>
              <w:t>2</w:t>
            </w:r>
          </w:p>
        </w:tc>
        <w:tc>
          <w:tcPr>
            <w:tcW w:w="720" w:type="dxa"/>
          </w:tcPr>
          <w:p w:rsidR="00ED223E" w:rsidRPr="009A6C54" w:rsidRDefault="00ED223E" w:rsidP="00A77D27">
            <w:pPr>
              <w:pStyle w:val="TableText"/>
              <w:rPr>
                <w:kern w:val="16"/>
              </w:rPr>
            </w:pPr>
            <w:r w:rsidRPr="009A6C54">
              <w:rPr>
                <w:kern w:val="16"/>
              </w:rPr>
              <w:t>ID</w:t>
            </w: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r w:rsidRPr="009A6C54">
              <w:rPr>
                <w:kern w:val="16"/>
              </w:rPr>
              <w:t>0045</w:t>
            </w:r>
          </w:p>
        </w:tc>
        <w:tc>
          <w:tcPr>
            <w:tcW w:w="2462" w:type="dxa"/>
          </w:tcPr>
          <w:p w:rsidR="00ED223E" w:rsidRPr="009A6C54" w:rsidRDefault="00ED223E" w:rsidP="00A77D27">
            <w:pPr>
              <w:pStyle w:val="TableText"/>
              <w:rPr>
                <w:kern w:val="16"/>
              </w:rPr>
            </w:pPr>
            <w:r w:rsidRPr="009A6C54">
              <w:rPr>
                <w:kern w:val="16"/>
              </w:rPr>
              <w:t>Courtesy Code</w:t>
            </w:r>
          </w:p>
        </w:tc>
        <w:tc>
          <w:tcPr>
            <w:tcW w:w="2462" w:type="dxa"/>
          </w:tcPr>
          <w:p w:rsidR="00ED223E" w:rsidRPr="009A6C54" w:rsidRDefault="00ED223E" w:rsidP="00A77D27">
            <w:pPr>
              <w:pStyle w:val="TableText"/>
              <w:rPr>
                <w:kern w:val="16"/>
              </w:rPr>
            </w:pPr>
            <w:r w:rsidRPr="009A6C54">
              <w:rPr>
                <w:kern w:val="16"/>
              </w:rPr>
              <w:t>Not used</w:t>
            </w:r>
          </w:p>
        </w:tc>
      </w:tr>
      <w:tr w:rsidR="00ED223E" w:rsidRPr="009A6C54" w:rsidTr="00A77D27">
        <w:tc>
          <w:tcPr>
            <w:tcW w:w="720" w:type="dxa"/>
          </w:tcPr>
          <w:p w:rsidR="00ED223E" w:rsidRPr="009A6C54" w:rsidRDefault="00ED223E" w:rsidP="00A77D27">
            <w:pPr>
              <w:pStyle w:val="TableText"/>
              <w:rPr>
                <w:kern w:val="16"/>
              </w:rPr>
            </w:pPr>
            <w:r w:rsidRPr="009A6C54">
              <w:rPr>
                <w:kern w:val="16"/>
              </w:rPr>
              <w:t>23</w:t>
            </w:r>
          </w:p>
        </w:tc>
        <w:tc>
          <w:tcPr>
            <w:tcW w:w="720" w:type="dxa"/>
          </w:tcPr>
          <w:p w:rsidR="00ED223E" w:rsidRPr="009A6C54" w:rsidRDefault="00ED223E" w:rsidP="00A77D27">
            <w:pPr>
              <w:pStyle w:val="TableText"/>
              <w:rPr>
                <w:kern w:val="16"/>
              </w:rPr>
            </w:pPr>
            <w:r w:rsidRPr="009A6C54">
              <w:rPr>
                <w:kern w:val="16"/>
              </w:rPr>
              <w:t>2</w:t>
            </w:r>
          </w:p>
        </w:tc>
        <w:tc>
          <w:tcPr>
            <w:tcW w:w="720" w:type="dxa"/>
          </w:tcPr>
          <w:p w:rsidR="00ED223E" w:rsidRPr="009A6C54" w:rsidRDefault="00ED223E" w:rsidP="00A77D27">
            <w:pPr>
              <w:pStyle w:val="TableText"/>
              <w:rPr>
                <w:kern w:val="16"/>
              </w:rPr>
            </w:pPr>
            <w:r w:rsidRPr="009A6C54">
              <w:rPr>
                <w:kern w:val="16"/>
              </w:rPr>
              <w:t>ID</w:t>
            </w: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r w:rsidRPr="009A6C54">
              <w:rPr>
                <w:kern w:val="16"/>
              </w:rPr>
              <w:t>0046</w:t>
            </w:r>
          </w:p>
        </w:tc>
        <w:tc>
          <w:tcPr>
            <w:tcW w:w="2462" w:type="dxa"/>
          </w:tcPr>
          <w:p w:rsidR="00ED223E" w:rsidRPr="009A6C54" w:rsidRDefault="00ED223E" w:rsidP="00A77D27">
            <w:pPr>
              <w:pStyle w:val="TableText"/>
              <w:rPr>
                <w:kern w:val="16"/>
              </w:rPr>
            </w:pPr>
            <w:r w:rsidRPr="009A6C54">
              <w:rPr>
                <w:kern w:val="16"/>
              </w:rPr>
              <w:t>Credit Rating</w:t>
            </w:r>
          </w:p>
        </w:tc>
        <w:tc>
          <w:tcPr>
            <w:tcW w:w="2462" w:type="dxa"/>
          </w:tcPr>
          <w:p w:rsidR="00ED223E" w:rsidRPr="009A6C54" w:rsidRDefault="00ED223E" w:rsidP="00A77D27">
            <w:pPr>
              <w:pStyle w:val="TableText"/>
              <w:rPr>
                <w:kern w:val="16"/>
              </w:rPr>
            </w:pPr>
            <w:r w:rsidRPr="009A6C54">
              <w:rPr>
                <w:kern w:val="16"/>
              </w:rPr>
              <w:t>Not used</w:t>
            </w:r>
          </w:p>
        </w:tc>
      </w:tr>
      <w:tr w:rsidR="00ED223E" w:rsidRPr="009A6C54" w:rsidTr="00A77D27">
        <w:tc>
          <w:tcPr>
            <w:tcW w:w="720" w:type="dxa"/>
          </w:tcPr>
          <w:p w:rsidR="00ED223E" w:rsidRPr="009A6C54" w:rsidRDefault="00ED223E" w:rsidP="00A77D27">
            <w:pPr>
              <w:pStyle w:val="TableText"/>
              <w:rPr>
                <w:kern w:val="16"/>
              </w:rPr>
            </w:pPr>
            <w:r w:rsidRPr="009A6C54">
              <w:rPr>
                <w:kern w:val="16"/>
              </w:rPr>
              <w:t>24</w:t>
            </w:r>
          </w:p>
        </w:tc>
        <w:tc>
          <w:tcPr>
            <w:tcW w:w="720" w:type="dxa"/>
          </w:tcPr>
          <w:p w:rsidR="00ED223E" w:rsidRPr="009A6C54" w:rsidRDefault="00ED223E" w:rsidP="00A77D27">
            <w:pPr>
              <w:pStyle w:val="TableText"/>
              <w:rPr>
                <w:kern w:val="16"/>
              </w:rPr>
            </w:pPr>
            <w:r w:rsidRPr="009A6C54">
              <w:rPr>
                <w:kern w:val="16"/>
              </w:rPr>
              <w:t>2</w:t>
            </w:r>
          </w:p>
        </w:tc>
        <w:tc>
          <w:tcPr>
            <w:tcW w:w="720" w:type="dxa"/>
          </w:tcPr>
          <w:p w:rsidR="00ED223E" w:rsidRPr="009A6C54" w:rsidRDefault="00ED223E" w:rsidP="00A77D27">
            <w:pPr>
              <w:pStyle w:val="TableText"/>
              <w:rPr>
                <w:kern w:val="16"/>
              </w:rPr>
            </w:pPr>
            <w:r w:rsidRPr="009A6C54">
              <w:rPr>
                <w:kern w:val="16"/>
              </w:rPr>
              <w:t>ID</w:t>
            </w: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r w:rsidRPr="009A6C54">
              <w:rPr>
                <w:kern w:val="16"/>
              </w:rPr>
              <w:t>Y</w:t>
            </w:r>
          </w:p>
        </w:tc>
        <w:tc>
          <w:tcPr>
            <w:tcW w:w="720" w:type="dxa"/>
          </w:tcPr>
          <w:p w:rsidR="00ED223E" w:rsidRPr="009A6C54" w:rsidRDefault="00ED223E" w:rsidP="00A77D27">
            <w:pPr>
              <w:pStyle w:val="TableText"/>
              <w:rPr>
                <w:kern w:val="16"/>
              </w:rPr>
            </w:pPr>
            <w:r w:rsidRPr="009A6C54">
              <w:rPr>
                <w:kern w:val="16"/>
              </w:rPr>
              <w:t>0044</w:t>
            </w:r>
          </w:p>
        </w:tc>
        <w:tc>
          <w:tcPr>
            <w:tcW w:w="2462" w:type="dxa"/>
          </w:tcPr>
          <w:p w:rsidR="00ED223E" w:rsidRPr="009A6C54" w:rsidRDefault="00ED223E" w:rsidP="00A77D27">
            <w:pPr>
              <w:pStyle w:val="TableText"/>
              <w:rPr>
                <w:kern w:val="16"/>
              </w:rPr>
            </w:pPr>
            <w:r w:rsidRPr="009A6C54">
              <w:rPr>
                <w:kern w:val="16"/>
              </w:rPr>
              <w:t>Contract Code</w:t>
            </w:r>
          </w:p>
        </w:tc>
        <w:tc>
          <w:tcPr>
            <w:tcW w:w="2462" w:type="dxa"/>
          </w:tcPr>
          <w:p w:rsidR="00ED223E" w:rsidRPr="009A6C54" w:rsidRDefault="00ED223E" w:rsidP="00A77D27">
            <w:pPr>
              <w:pStyle w:val="TableText"/>
              <w:rPr>
                <w:kern w:val="16"/>
              </w:rPr>
            </w:pPr>
            <w:r w:rsidRPr="009A6C54">
              <w:rPr>
                <w:kern w:val="16"/>
              </w:rPr>
              <w:t>Not used</w:t>
            </w:r>
          </w:p>
        </w:tc>
      </w:tr>
      <w:tr w:rsidR="00ED223E" w:rsidRPr="009A6C54" w:rsidTr="00A77D27">
        <w:tc>
          <w:tcPr>
            <w:tcW w:w="720" w:type="dxa"/>
          </w:tcPr>
          <w:p w:rsidR="00ED223E" w:rsidRPr="009A6C54" w:rsidRDefault="00ED223E" w:rsidP="00A77D27">
            <w:pPr>
              <w:pStyle w:val="TableText"/>
              <w:rPr>
                <w:kern w:val="16"/>
              </w:rPr>
            </w:pPr>
            <w:r w:rsidRPr="009A6C54">
              <w:rPr>
                <w:kern w:val="16"/>
              </w:rPr>
              <w:t>25</w:t>
            </w:r>
          </w:p>
        </w:tc>
        <w:tc>
          <w:tcPr>
            <w:tcW w:w="720" w:type="dxa"/>
          </w:tcPr>
          <w:p w:rsidR="00ED223E" w:rsidRPr="009A6C54" w:rsidRDefault="00ED223E" w:rsidP="00A77D27">
            <w:pPr>
              <w:pStyle w:val="TableText"/>
              <w:rPr>
                <w:kern w:val="16"/>
              </w:rPr>
            </w:pPr>
            <w:r w:rsidRPr="009A6C54">
              <w:rPr>
                <w:kern w:val="16"/>
              </w:rPr>
              <w:t>8</w:t>
            </w:r>
          </w:p>
        </w:tc>
        <w:tc>
          <w:tcPr>
            <w:tcW w:w="720" w:type="dxa"/>
          </w:tcPr>
          <w:p w:rsidR="00ED223E" w:rsidRPr="009A6C54" w:rsidRDefault="00ED223E" w:rsidP="00A77D27">
            <w:pPr>
              <w:pStyle w:val="TableText"/>
              <w:rPr>
                <w:kern w:val="16"/>
              </w:rPr>
            </w:pPr>
            <w:r w:rsidRPr="009A6C54">
              <w:rPr>
                <w:kern w:val="16"/>
              </w:rPr>
              <w:t>DT</w:t>
            </w: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r w:rsidRPr="009A6C54">
              <w:rPr>
                <w:kern w:val="16"/>
              </w:rPr>
              <w:t>Y</w:t>
            </w:r>
          </w:p>
        </w:tc>
        <w:tc>
          <w:tcPr>
            <w:tcW w:w="720" w:type="dxa"/>
          </w:tcPr>
          <w:p w:rsidR="00ED223E" w:rsidRPr="009A6C54" w:rsidRDefault="00ED223E" w:rsidP="00A77D27">
            <w:pPr>
              <w:pStyle w:val="TableText"/>
              <w:rPr>
                <w:kern w:val="16"/>
              </w:rPr>
            </w:pPr>
          </w:p>
        </w:tc>
        <w:tc>
          <w:tcPr>
            <w:tcW w:w="2462" w:type="dxa"/>
          </w:tcPr>
          <w:p w:rsidR="00ED223E" w:rsidRPr="009A6C54" w:rsidRDefault="00ED223E" w:rsidP="00A77D27">
            <w:pPr>
              <w:pStyle w:val="TableText"/>
              <w:rPr>
                <w:kern w:val="16"/>
              </w:rPr>
            </w:pPr>
            <w:r w:rsidRPr="009A6C54">
              <w:rPr>
                <w:kern w:val="16"/>
              </w:rPr>
              <w:t>Contract Effective Date</w:t>
            </w:r>
          </w:p>
        </w:tc>
        <w:tc>
          <w:tcPr>
            <w:tcW w:w="2462" w:type="dxa"/>
          </w:tcPr>
          <w:p w:rsidR="00ED223E" w:rsidRPr="009A6C54" w:rsidRDefault="00ED223E" w:rsidP="00A77D27">
            <w:pPr>
              <w:pStyle w:val="TableText"/>
              <w:rPr>
                <w:kern w:val="16"/>
              </w:rPr>
            </w:pPr>
            <w:r w:rsidRPr="009A6C54">
              <w:rPr>
                <w:kern w:val="16"/>
              </w:rPr>
              <w:t>Not used</w:t>
            </w:r>
          </w:p>
        </w:tc>
      </w:tr>
      <w:tr w:rsidR="00ED223E" w:rsidRPr="009A6C54" w:rsidTr="00A77D27">
        <w:tc>
          <w:tcPr>
            <w:tcW w:w="720" w:type="dxa"/>
          </w:tcPr>
          <w:p w:rsidR="00ED223E" w:rsidRPr="009A6C54" w:rsidRDefault="00ED223E" w:rsidP="00A77D27">
            <w:pPr>
              <w:pStyle w:val="TableText"/>
              <w:rPr>
                <w:kern w:val="16"/>
              </w:rPr>
            </w:pPr>
            <w:r w:rsidRPr="009A6C54">
              <w:rPr>
                <w:kern w:val="16"/>
              </w:rPr>
              <w:t>26</w:t>
            </w:r>
          </w:p>
        </w:tc>
        <w:tc>
          <w:tcPr>
            <w:tcW w:w="720" w:type="dxa"/>
          </w:tcPr>
          <w:p w:rsidR="00ED223E" w:rsidRPr="009A6C54" w:rsidRDefault="00ED223E" w:rsidP="00A77D27">
            <w:pPr>
              <w:pStyle w:val="TableText"/>
              <w:rPr>
                <w:kern w:val="16"/>
              </w:rPr>
            </w:pPr>
            <w:r w:rsidRPr="009A6C54">
              <w:rPr>
                <w:kern w:val="16"/>
              </w:rPr>
              <w:t>12</w:t>
            </w:r>
          </w:p>
        </w:tc>
        <w:tc>
          <w:tcPr>
            <w:tcW w:w="720" w:type="dxa"/>
          </w:tcPr>
          <w:p w:rsidR="00ED223E" w:rsidRPr="009A6C54" w:rsidRDefault="00ED223E" w:rsidP="00A77D27">
            <w:pPr>
              <w:pStyle w:val="TableText"/>
              <w:rPr>
                <w:kern w:val="16"/>
              </w:rPr>
            </w:pPr>
            <w:r w:rsidRPr="009A6C54">
              <w:rPr>
                <w:kern w:val="16"/>
              </w:rPr>
              <w:t>NM</w:t>
            </w: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r w:rsidRPr="009A6C54">
              <w:rPr>
                <w:kern w:val="16"/>
              </w:rPr>
              <w:t>Y</w:t>
            </w:r>
          </w:p>
        </w:tc>
        <w:tc>
          <w:tcPr>
            <w:tcW w:w="720" w:type="dxa"/>
          </w:tcPr>
          <w:p w:rsidR="00ED223E" w:rsidRPr="009A6C54" w:rsidRDefault="00ED223E" w:rsidP="00A77D27">
            <w:pPr>
              <w:pStyle w:val="TableText"/>
              <w:rPr>
                <w:kern w:val="16"/>
              </w:rPr>
            </w:pPr>
          </w:p>
        </w:tc>
        <w:tc>
          <w:tcPr>
            <w:tcW w:w="2462" w:type="dxa"/>
          </w:tcPr>
          <w:p w:rsidR="00ED223E" w:rsidRPr="009A6C54" w:rsidRDefault="00ED223E" w:rsidP="00A77D27">
            <w:pPr>
              <w:pStyle w:val="TableText"/>
              <w:rPr>
                <w:kern w:val="16"/>
              </w:rPr>
            </w:pPr>
            <w:r w:rsidRPr="009A6C54">
              <w:rPr>
                <w:kern w:val="16"/>
              </w:rPr>
              <w:t>Contract Amount</w:t>
            </w:r>
          </w:p>
        </w:tc>
        <w:tc>
          <w:tcPr>
            <w:tcW w:w="2462" w:type="dxa"/>
          </w:tcPr>
          <w:p w:rsidR="00ED223E" w:rsidRPr="009A6C54" w:rsidRDefault="00ED223E" w:rsidP="00A77D27">
            <w:pPr>
              <w:pStyle w:val="TableText"/>
              <w:rPr>
                <w:kern w:val="16"/>
              </w:rPr>
            </w:pPr>
            <w:r w:rsidRPr="009A6C54">
              <w:rPr>
                <w:kern w:val="16"/>
              </w:rPr>
              <w:t>Not used</w:t>
            </w:r>
          </w:p>
        </w:tc>
      </w:tr>
      <w:tr w:rsidR="00ED223E" w:rsidRPr="009A6C54" w:rsidTr="00A77D27">
        <w:tc>
          <w:tcPr>
            <w:tcW w:w="720" w:type="dxa"/>
          </w:tcPr>
          <w:p w:rsidR="00ED223E" w:rsidRPr="009A6C54" w:rsidRDefault="00ED223E" w:rsidP="00A77D27">
            <w:pPr>
              <w:pStyle w:val="TableText"/>
              <w:rPr>
                <w:kern w:val="16"/>
              </w:rPr>
            </w:pPr>
            <w:r w:rsidRPr="009A6C54">
              <w:rPr>
                <w:kern w:val="16"/>
              </w:rPr>
              <w:t>27</w:t>
            </w:r>
          </w:p>
        </w:tc>
        <w:tc>
          <w:tcPr>
            <w:tcW w:w="720" w:type="dxa"/>
          </w:tcPr>
          <w:p w:rsidR="00ED223E" w:rsidRPr="009A6C54" w:rsidRDefault="00ED223E" w:rsidP="00A77D27">
            <w:pPr>
              <w:pStyle w:val="TableText"/>
              <w:rPr>
                <w:kern w:val="16"/>
              </w:rPr>
            </w:pPr>
            <w:r w:rsidRPr="009A6C54">
              <w:rPr>
                <w:kern w:val="16"/>
              </w:rPr>
              <w:t>3</w:t>
            </w:r>
          </w:p>
        </w:tc>
        <w:tc>
          <w:tcPr>
            <w:tcW w:w="720" w:type="dxa"/>
          </w:tcPr>
          <w:p w:rsidR="00ED223E" w:rsidRPr="009A6C54" w:rsidRDefault="00ED223E" w:rsidP="00A77D27">
            <w:pPr>
              <w:pStyle w:val="TableText"/>
              <w:rPr>
                <w:kern w:val="16"/>
              </w:rPr>
            </w:pPr>
            <w:r w:rsidRPr="009A6C54">
              <w:rPr>
                <w:kern w:val="16"/>
              </w:rPr>
              <w:t>NM</w:t>
            </w: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r w:rsidRPr="009A6C54">
              <w:rPr>
                <w:kern w:val="16"/>
              </w:rPr>
              <w:t>Y</w:t>
            </w:r>
          </w:p>
        </w:tc>
        <w:tc>
          <w:tcPr>
            <w:tcW w:w="720" w:type="dxa"/>
          </w:tcPr>
          <w:p w:rsidR="00ED223E" w:rsidRPr="009A6C54" w:rsidRDefault="00ED223E" w:rsidP="00A77D27">
            <w:pPr>
              <w:pStyle w:val="TableText"/>
              <w:rPr>
                <w:kern w:val="16"/>
              </w:rPr>
            </w:pPr>
          </w:p>
        </w:tc>
        <w:tc>
          <w:tcPr>
            <w:tcW w:w="2462" w:type="dxa"/>
          </w:tcPr>
          <w:p w:rsidR="00ED223E" w:rsidRPr="009A6C54" w:rsidRDefault="00ED223E" w:rsidP="00A77D27">
            <w:pPr>
              <w:pStyle w:val="TableText"/>
              <w:rPr>
                <w:kern w:val="16"/>
              </w:rPr>
            </w:pPr>
            <w:r w:rsidRPr="009A6C54">
              <w:rPr>
                <w:kern w:val="16"/>
              </w:rPr>
              <w:t>Contract Period</w:t>
            </w:r>
          </w:p>
        </w:tc>
        <w:tc>
          <w:tcPr>
            <w:tcW w:w="2462" w:type="dxa"/>
          </w:tcPr>
          <w:p w:rsidR="00ED223E" w:rsidRPr="009A6C54" w:rsidRDefault="00ED223E" w:rsidP="00A77D27">
            <w:pPr>
              <w:pStyle w:val="TableText"/>
              <w:rPr>
                <w:kern w:val="16"/>
              </w:rPr>
            </w:pPr>
            <w:r w:rsidRPr="009A6C54">
              <w:rPr>
                <w:kern w:val="16"/>
              </w:rPr>
              <w:t>Not used</w:t>
            </w:r>
          </w:p>
        </w:tc>
      </w:tr>
      <w:tr w:rsidR="00ED223E" w:rsidRPr="009A6C54" w:rsidTr="00A77D27">
        <w:tc>
          <w:tcPr>
            <w:tcW w:w="720" w:type="dxa"/>
          </w:tcPr>
          <w:p w:rsidR="00ED223E" w:rsidRPr="009A6C54" w:rsidRDefault="00ED223E" w:rsidP="00A77D27">
            <w:pPr>
              <w:pStyle w:val="TableText"/>
              <w:rPr>
                <w:kern w:val="16"/>
              </w:rPr>
            </w:pPr>
            <w:r w:rsidRPr="009A6C54">
              <w:rPr>
                <w:kern w:val="16"/>
              </w:rPr>
              <w:t>28</w:t>
            </w:r>
          </w:p>
        </w:tc>
        <w:tc>
          <w:tcPr>
            <w:tcW w:w="720" w:type="dxa"/>
          </w:tcPr>
          <w:p w:rsidR="00ED223E" w:rsidRPr="009A6C54" w:rsidRDefault="00ED223E" w:rsidP="00A77D27">
            <w:pPr>
              <w:pStyle w:val="TableText"/>
              <w:rPr>
                <w:kern w:val="16"/>
              </w:rPr>
            </w:pPr>
            <w:r w:rsidRPr="009A6C54">
              <w:rPr>
                <w:kern w:val="16"/>
              </w:rPr>
              <w:t>2</w:t>
            </w:r>
          </w:p>
        </w:tc>
        <w:tc>
          <w:tcPr>
            <w:tcW w:w="720" w:type="dxa"/>
          </w:tcPr>
          <w:p w:rsidR="00ED223E" w:rsidRPr="009A6C54" w:rsidRDefault="00ED223E" w:rsidP="00A77D27">
            <w:pPr>
              <w:pStyle w:val="TableText"/>
              <w:rPr>
                <w:kern w:val="16"/>
              </w:rPr>
            </w:pPr>
            <w:r w:rsidRPr="009A6C54">
              <w:rPr>
                <w:kern w:val="16"/>
              </w:rPr>
              <w:t>ID</w:t>
            </w: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r w:rsidRPr="009A6C54">
              <w:rPr>
                <w:kern w:val="16"/>
              </w:rPr>
              <w:t>0073</w:t>
            </w:r>
          </w:p>
        </w:tc>
        <w:tc>
          <w:tcPr>
            <w:tcW w:w="2462" w:type="dxa"/>
          </w:tcPr>
          <w:p w:rsidR="00ED223E" w:rsidRPr="009A6C54" w:rsidRDefault="00ED223E" w:rsidP="00A77D27">
            <w:pPr>
              <w:pStyle w:val="TableText"/>
              <w:rPr>
                <w:kern w:val="16"/>
              </w:rPr>
            </w:pPr>
            <w:r w:rsidRPr="009A6C54">
              <w:rPr>
                <w:kern w:val="16"/>
              </w:rPr>
              <w:t>Interest Code</w:t>
            </w:r>
          </w:p>
        </w:tc>
        <w:tc>
          <w:tcPr>
            <w:tcW w:w="2462" w:type="dxa"/>
          </w:tcPr>
          <w:p w:rsidR="00ED223E" w:rsidRPr="009A6C54" w:rsidRDefault="00ED223E" w:rsidP="00A77D27">
            <w:pPr>
              <w:pStyle w:val="TableText"/>
              <w:rPr>
                <w:kern w:val="16"/>
              </w:rPr>
            </w:pPr>
            <w:r w:rsidRPr="009A6C54">
              <w:rPr>
                <w:kern w:val="16"/>
              </w:rPr>
              <w:t>Not used</w:t>
            </w:r>
          </w:p>
        </w:tc>
      </w:tr>
      <w:tr w:rsidR="00ED223E" w:rsidRPr="009A6C54" w:rsidTr="00A77D27">
        <w:tc>
          <w:tcPr>
            <w:tcW w:w="720" w:type="dxa"/>
          </w:tcPr>
          <w:p w:rsidR="00ED223E" w:rsidRPr="009A6C54" w:rsidRDefault="00ED223E" w:rsidP="00A77D27">
            <w:pPr>
              <w:pStyle w:val="TableText"/>
              <w:rPr>
                <w:kern w:val="16"/>
              </w:rPr>
            </w:pPr>
            <w:r w:rsidRPr="009A6C54">
              <w:rPr>
                <w:kern w:val="16"/>
              </w:rPr>
              <w:t>29</w:t>
            </w:r>
          </w:p>
        </w:tc>
        <w:tc>
          <w:tcPr>
            <w:tcW w:w="720" w:type="dxa"/>
          </w:tcPr>
          <w:p w:rsidR="00ED223E" w:rsidRPr="009A6C54" w:rsidRDefault="00ED223E" w:rsidP="00A77D27">
            <w:pPr>
              <w:pStyle w:val="TableText"/>
              <w:rPr>
                <w:kern w:val="16"/>
              </w:rPr>
            </w:pPr>
            <w:r w:rsidRPr="009A6C54">
              <w:rPr>
                <w:kern w:val="16"/>
              </w:rPr>
              <w:t>1</w:t>
            </w:r>
          </w:p>
        </w:tc>
        <w:tc>
          <w:tcPr>
            <w:tcW w:w="720" w:type="dxa"/>
          </w:tcPr>
          <w:p w:rsidR="00ED223E" w:rsidRPr="009A6C54" w:rsidRDefault="00ED223E" w:rsidP="00A77D27">
            <w:pPr>
              <w:pStyle w:val="TableText"/>
              <w:rPr>
                <w:kern w:val="16"/>
              </w:rPr>
            </w:pPr>
            <w:r w:rsidRPr="009A6C54">
              <w:rPr>
                <w:kern w:val="16"/>
              </w:rPr>
              <w:t>ID</w:t>
            </w: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r w:rsidRPr="009A6C54">
              <w:rPr>
                <w:kern w:val="16"/>
              </w:rPr>
              <w:t>0110</w:t>
            </w:r>
          </w:p>
        </w:tc>
        <w:tc>
          <w:tcPr>
            <w:tcW w:w="2462" w:type="dxa"/>
          </w:tcPr>
          <w:p w:rsidR="00ED223E" w:rsidRPr="009A6C54" w:rsidRDefault="00ED223E" w:rsidP="00A77D27">
            <w:pPr>
              <w:pStyle w:val="TableText"/>
              <w:rPr>
                <w:kern w:val="16"/>
              </w:rPr>
            </w:pPr>
            <w:r w:rsidRPr="009A6C54">
              <w:rPr>
                <w:kern w:val="16"/>
              </w:rPr>
              <w:t>Transfer to Bad Debt Code</w:t>
            </w:r>
          </w:p>
        </w:tc>
        <w:tc>
          <w:tcPr>
            <w:tcW w:w="2462" w:type="dxa"/>
          </w:tcPr>
          <w:p w:rsidR="00ED223E" w:rsidRPr="009A6C54" w:rsidRDefault="00ED223E" w:rsidP="00A77D27">
            <w:pPr>
              <w:pStyle w:val="TableText"/>
              <w:rPr>
                <w:kern w:val="16"/>
              </w:rPr>
            </w:pPr>
            <w:r w:rsidRPr="009A6C54">
              <w:rPr>
                <w:kern w:val="16"/>
              </w:rPr>
              <w:t>Not used</w:t>
            </w:r>
          </w:p>
        </w:tc>
      </w:tr>
      <w:tr w:rsidR="00ED223E" w:rsidRPr="009A6C54" w:rsidTr="00A77D27">
        <w:tc>
          <w:tcPr>
            <w:tcW w:w="720" w:type="dxa"/>
          </w:tcPr>
          <w:p w:rsidR="00ED223E" w:rsidRPr="009A6C54" w:rsidRDefault="00ED223E" w:rsidP="00A77D27">
            <w:pPr>
              <w:pStyle w:val="TableText"/>
              <w:rPr>
                <w:kern w:val="16"/>
              </w:rPr>
            </w:pPr>
            <w:r w:rsidRPr="009A6C54">
              <w:rPr>
                <w:kern w:val="16"/>
              </w:rPr>
              <w:t>30</w:t>
            </w:r>
          </w:p>
        </w:tc>
        <w:tc>
          <w:tcPr>
            <w:tcW w:w="720" w:type="dxa"/>
          </w:tcPr>
          <w:p w:rsidR="00ED223E" w:rsidRPr="009A6C54" w:rsidRDefault="00ED223E" w:rsidP="00A77D27">
            <w:pPr>
              <w:pStyle w:val="TableText"/>
              <w:rPr>
                <w:kern w:val="16"/>
              </w:rPr>
            </w:pPr>
            <w:r w:rsidRPr="009A6C54">
              <w:rPr>
                <w:kern w:val="16"/>
              </w:rPr>
              <w:t>8</w:t>
            </w:r>
          </w:p>
        </w:tc>
        <w:tc>
          <w:tcPr>
            <w:tcW w:w="720" w:type="dxa"/>
          </w:tcPr>
          <w:p w:rsidR="00ED223E" w:rsidRPr="009A6C54" w:rsidRDefault="00ED223E" w:rsidP="00A77D27">
            <w:pPr>
              <w:pStyle w:val="TableText"/>
              <w:rPr>
                <w:kern w:val="16"/>
              </w:rPr>
            </w:pPr>
            <w:r w:rsidRPr="009A6C54">
              <w:rPr>
                <w:kern w:val="16"/>
              </w:rPr>
              <w:t>DT</w:t>
            </w: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p>
        </w:tc>
        <w:tc>
          <w:tcPr>
            <w:tcW w:w="2462" w:type="dxa"/>
          </w:tcPr>
          <w:p w:rsidR="00ED223E" w:rsidRPr="009A6C54" w:rsidRDefault="00ED223E" w:rsidP="00A77D27">
            <w:pPr>
              <w:pStyle w:val="TableText"/>
              <w:rPr>
                <w:kern w:val="16"/>
              </w:rPr>
            </w:pPr>
            <w:r w:rsidRPr="009A6C54">
              <w:rPr>
                <w:kern w:val="16"/>
              </w:rPr>
              <w:t>Transfer to Bad Debt Date</w:t>
            </w:r>
          </w:p>
        </w:tc>
        <w:tc>
          <w:tcPr>
            <w:tcW w:w="2462" w:type="dxa"/>
          </w:tcPr>
          <w:p w:rsidR="00ED223E" w:rsidRPr="009A6C54" w:rsidRDefault="00ED223E" w:rsidP="00A77D27">
            <w:pPr>
              <w:pStyle w:val="TableText"/>
              <w:rPr>
                <w:kern w:val="16"/>
              </w:rPr>
            </w:pPr>
            <w:r w:rsidRPr="009A6C54">
              <w:rPr>
                <w:kern w:val="16"/>
              </w:rPr>
              <w:t>Not used</w:t>
            </w:r>
          </w:p>
        </w:tc>
      </w:tr>
      <w:tr w:rsidR="00ED223E" w:rsidRPr="009A6C54" w:rsidTr="00A77D27">
        <w:tc>
          <w:tcPr>
            <w:tcW w:w="720" w:type="dxa"/>
          </w:tcPr>
          <w:p w:rsidR="00ED223E" w:rsidRPr="009A6C54" w:rsidRDefault="00ED223E" w:rsidP="00A77D27">
            <w:pPr>
              <w:pStyle w:val="TableText"/>
              <w:rPr>
                <w:kern w:val="16"/>
              </w:rPr>
            </w:pPr>
            <w:r w:rsidRPr="009A6C54">
              <w:rPr>
                <w:kern w:val="16"/>
              </w:rPr>
              <w:t>31</w:t>
            </w:r>
          </w:p>
        </w:tc>
        <w:tc>
          <w:tcPr>
            <w:tcW w:w="720" w:type="dxa"/>
          </w:tcPr>
          <w:p w:rsidR="00ED223E" w:rsidRPr="009A6C54" w:rsidRDefault="00ED223E" w:rsidP="00A77D27">
            <w:pPr>
              <w:pStyle w:val="TableText"/>
              <w:rPr>
                <w:kern w:val="16"/>
              </w:rPr>
            </w:pPr>
            <w:r w:rsidRPr="009A6C54">
              <w:rPr>
                <w:kern w:val="16"/>
              </w:rPr>
              <w:t>10</w:t>
            </w:r>
          </w:p>
        </w:tc>
        <w:tc>
          <w:tcPr>
            <w:tcW w:w="720" w:type="dxa"/>
          </w:tcPr>
          <w:p w:rsidR="00ED223E" w:rsidRPr="009A6C54" w:rsidRDefault="00ED223E" w:rsidP="00A77D27">
            <w:pPr>
              <w:pStyle w:val="TableText"/>
              <w:rPr>
                <w:kern w:val="16"/>
              </w:rPr>
            </w:pPr>
            <w:r w:rsidRPr="009A6C54">
              <w:rPr>
                <w:kern w:val="16"/>
              </w:rPr>
              <w:t>ID</w:t>
            </w: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r w:rsidRPr="009A6C54">
              <w:rPr>
                <w:kern w:val="16"/>
              </w:rPr>
              <w:t>0021</w:t>
            </w:r>
          </w:p>
        </w:tc>
        <w:tc>
          <w:tcPr>
            <w:tcW w:w="2462" w:type="dxa"/>
          </w:tcPr>
          <w:p w:rsidR="00ED223E" w:rsidRPr="009A6C54" w:rsidRDefault="00ED223E" w:rsidP="00A77D27">
            <w:pPr>
              <w:pStyle w:val="TableText"/>
              <w:rPr>
                <w:kern w:val="16"/>
              </w:rPr>
            </w:pPr>
            <w:r w:rsidRPr="009A6C54">
              <w:rPr>
                <w:kern w:val="16"/>
              </w:rPr>
              <w:t>Bad Debt Agency Code</w:t>
            </w:r>
          </w:p>
        </w:tc>
        <w:tc>
          <w:tcPr>
            <w:tcW w:w="2462" w:type="dxa"/>
          </w:tcPr>
          <w:p w:rsidR="00ED223E" w:rsidRPr="009A6C54" w:rsidRDefault="00ED223E" w:rsidP="00A77D27">
            <w:pPr>
              <w:pStyle w:val="TableText"/>
              <w:rPr>
                <w:kern w:val="16"/>
              </w:rPr>
            </w:pPr>
            <w:r w:rsidRPr="009A6C54">
              <w:rPr>
                <w:kern w:val="16"/>
              </w:rPr>
              <w:t>Not used</w:t>
            </w:r>
          </w:p>
        </w:tc>
      </w:tr>
      <w:tr w:rsidR="00ED223E" w:rsidRPr="009A6C54" w:rsidTr="00A77D27">
        <w:tc>
          <w:tcPr>
            <w:tcW w:w="720" w:type="dxa"/>
          </w:tcPr>
          <w:p w:rsidR="00ED223E" w:rsidRPr="009A6C54" w:rsidRDefault="00ED223E" w:rsidP="00A77D27">
            <w:pPr>
              <w:pStyle w:val="TableText"/>
              <w:rPr>
                <w:kern w:val="16"/>
              </w:rPr>
            </w:pPr>
            <w:r w:rsidRPr="009A6C54">
              <w:rPr>
                <w:kern w:val="16"/>
              </w:rPr>
              <w:t>32</w:t>
            </w:r>
          </w:p>
        </w:tc>
        <w:tc>
          <w:tcPr>
            <w:tcW w:w="720" w:type="dxa"/>
          </w:tcPr>
          <w:p w:rsidR="00ED223E" w:rsidRPr="009A6C54" w:rsidRDefault="00ED223E" w:rsidP="00A77D27">
            <w:pPr>
              <w:pStyle w:val="TableText"/>
              <w:rPr>
                <w:kern w:val="16"/>
              </w:rPr>
            </w:pPr>
            <w:r w:rsidRPr="009A6C54">
              <w:rPr>
                <w:kern w:val="16"/>
              </w:rPr>
              <w:t>12</w:t>
            </w:r>
          </w:p>
        </w:tc>
        <w:tc>
          <w:tcPr>
            <w:tcW w:w="720" w:type="dxa"/>
          </w:tcPr>
          <w:p w:rsidR="00ED223E" w:rsidRPr="009A6C54" w:rsidRDefault="00ED223E" w:rsidP="00A77D27">
            <w:pPr>
              <w:pStyle w:val="TableText"/>
              <w:rPr>
                <w:kern w:val="16"/>
              </w:rPr>
            </w:pPr>
            <w:r w:rsidRPr="009A6C54">
              <w:rPr>
                <w:kern w:val="16"/>
              </w:rPr>
              <w:t>NM</w:t>
            </w: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p>
        </w:tc>
        <w:tc>
          <w:tcPr>
            <w:tcW w:w="2462" w:type="dxa"/>
          </w:tcPr>
          <w:p w:rsidR="00ED223E" w:rsidRPr="009A6C54" w:rsidRDefault="00ED223E" w:rsidP="00A77D27">
            <w:pPr>
              <w:pStyle w:val="TableText"/>
              <w:rPr>
                <w:kern w:val="16"/>
              </w:rPr>
            </w:pPr>
            <w:r w:rsidRPr="009A6C54">
              <w:rPr>
                <w:kern w:val="16"/>
              </w:rPr>
              <w:t>Bad Debt Transfer Amount</w:t>
            </w:r>
          </w:p>
        </w:tc>
        <w:tc>
          <w:tcPr>
            <w:tcW w:w="2462" w:type="dxa"/>
          </w:tcPr>
          <w:p w:rsidR="00ED223E" w:rsidRPr="009A6C54" w:rsidRDefault="00ED223E" w:rsidP="00A77D27">
            <w:pPr>
              <w:pStyle w:val="TableText"/>
              <w:rPr>
                <w:kern w:val="16"/>
              </w:rPr>
            </w:pPr>
            <w:r w:rsidRPr="009A6C54">
              <w:rPr>
                <w:kern w:val="16"/>
              </w:rPr>
              <w:t>Not used</w:t>
            </w:r>
          </w:p>
        </w:tc>
      </w:tr>
      <w:tr w:rsidR="00ED223E" w:rsidRPr="009A6C54" w:rsidTr="00A77D27">
        <w:tc>
          <w:tcPr>
            <w:tcW w:w="720" w:type="dxa"/>
          </w:tcPr>
          <w:p w:rsidR="00ED223E" w:rsidRPr="009A6C54" w:rsidRDefault="00ED223E" w:rsidP="00A77D27">
            <w:pPr>
              <w:pStyle w:val="TableText"/>
              <w:rPr>
                <w:kern w:val="16"/>
              </w:rPr>
            </w:pPr>
            <w:r w:rsidRPr="009A6C54">
              <w:rPr>
                <w:kern w:val="16"/>
              </w:rPr>
              <w:t>33</w:t>
            </w:r>
          </w:p>
        </w:tc>
        <w:tc>
          <w:tcPr>
            <w:tcW w:w="720" w:type="dxa"/>
          </w:tcPr>
          <w:p w:rsidR="00ED223E" w:rsidRPr="009A6C54" w:rsidRDefault="00ED223E" w:rsidP="00A77D27">
            <w:pPr>
              <w:pStyle w:val="TableText"/>
              <w:rPr>
                <w:kern w:val="16"/>
              </w:rPr>
            </w:pPr>
            <w:r w:rsidRPr="009A6C54">
              <w:rPr>
                <w:kern w:val="16"/>
              </w:rPr>
              <w:t>12</w:t>
            </w:r>
          </w:p>
        </w:tc>
        <w:tc>
          <w:tcPr>
            <w:tcW w:w="720" w:type="dxa"/>
          </w:tcPr>
          <w:p w:rsidR="00ED223E" w:rsidRPr="009A6C54" w:rsidRDefault="00ED223E" w:rsidP="00A77D27">
            <w:pPr>
              <w:pStyle w:val="TableText"/>
              <w:rPr>
                <w:kern w:val="16"/>
              </w:rPr>
            </w:pPr>
            <w:r w:rsidRPr="009A6C54">
              <w:rPr>
                <w:kern w:val="16"/>
              </w:rPr>
              <w:t>NM</w:t>
            </w: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p>
        </w:tc>
        <w:tc>
          <w:tcPr>
            <w:tcW w:w="2462" w:type="dxa"/>
          </w:tcPr>
          <w:p w:rsidR="00ED223E" w:rsidRPr="009A6C54" w:rsidRDefault="00ED223E" w:rsidP="00A77D27">
            <w:pPr>
              <w:pStyle w:val="TableText"/>
              <w:rPr>
                <w:kern w:val="16"/>
              </w:rPr>
            </w:pPr>
            <w:r w:rsidRPr="009A6C54">
              <w:rPr>
                <w:kern w:val="16"/>
              </w:rPr>
              <w:t>Bad Debt Recovery Amount</w:t>
            </w:r>
          </w:p>
        </w:tc>
        <w:tc>
          <w:tcPr>
            <w:tcW w:w="2462" w:type="dxa"/>
          </w:tcPr>
          <w:p w:rsidR="00ED223E" w:rsidRPr="009A6C54" w:rsidRDefault="00ED223E" w:rsidP="00A77D27">
            <w:pPr>
              <w:pStyle w:val="TableText"/>
              <w:rPr>
                <w:kern w:val="16"/>
              </w:rPr>
            </w:pPr>
            <w:r w:rsidRPr="009A6C54">
              <w:rPr>
                <w:kern w:val="16"/>
              </w:rPr>
              <w:t>Not used</w:t>
            </w:r>
          </w:p>
        </w:tc>
      </w:tr>
      <w:tr w:rsidR="00ED223E" w:rsidRPr="009A6C54" w:rsidTr="00A77D27">
        <w:tc>
          <w:tcPr>
            <w:tcW w:w="720" w:type="dxa"/>
          </w:tcPr>
          <w:p w:rsidR="00ED223E" w:rsidRPr="009A6C54" w:rsidRDefault="00ED223E" w:rsidP="00A77D27">
            <w:pPr>
              <w:pStyle w:val="TableText"/>
              <w:rPr>
                <w:kern w:val="16"/>
              </w:rPr>
            </w:pPr>
            <w:r w:rsidRPr="009A6C54">
              <w:rPr>
                <w:kern w:val="16"/>
              </w:rPr>
              <w:t>34</w:t>
            </w:r>
          </w:p>
        </w:tc>
        <w:tc>
          <w:tcPr>
            <w:tcW w:w="720" w:type="dxa"/>
          </w:tcPr>
          <w:p w:rsidR="00ED223E" w:rsidRPr="009A6C54" w:rsidRDefault="00ED223E" w:rsidP="00A77D27">
            <w:pPr>
              <w:pStyle w:val="TableText"/>
              <w:rPr>
                <w:kern w:val="16"/>
              </w:rPr>
            </w:pPr>
            <w:r w:rsidRPr="009A6C54">
              <w:rPr>
                <w:kern w:val="16"/>
              </w:rPr>
              <w:t>1</w:t>
            </w:r>
          </w:p>
        </w:tc>
        <w:tc>
          <w:tcPr>
            <w:tcW w:w="720" w:type="dxa"/>
          </w:tcPr>
          <w:p w:rsidR="00ED223E" w:rsidRPr="009A6C54" w:rsidRDefault="00ED223E" w:rsidP="00A77D27">
            <w:pPr>
              <w:pStyle w:val="TableText"/>
              <w:rPr>
                <w:kern w:val="16"/>
              </w:rPr>
            </w:pPr>
            <w:r w:rsidRPr="009A6C54">
              <w:rPr>
                <w:kern w:val="16"/>
              </w:rPr>
              <w:t>ID</w:t>
            </w: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r w:rsidRPr="009A6C54">
              <w:rPr>
                <w:kern w:val="16"/>
              </w:rPr>
              <w:t>0111</w:t>
            </w:r>
          </w:p>
        </w:tc>
        <w:tc>
          <w:tcPr>
            <w:tcW w:w="2462" w:type="dxa"/>
          </w:tcPr>
          <w:p w:rsidR="00ED223E" w:rsidRPr="009A6C54" w:rsidRDefault="00ED223E" w:rsidP="00A77D27">
            <w:pPr>
              <w:pStyle w:val="TableText"/>
              <w:rPr>
                <w:kern w:val="16"/>
              </w:rPr>
            </w:pPr>
            <w:r w:rsidRPr="009A6C54">
              <w:rPr>
                <w:kern w:val="16"/>
              </w:rPr>
              <w:t>Delete Account Indicator</w:t>
            </w:r>
          </w:p>
        </w:tc>
        <w:tc>
          <w:tcPr>
            <w:tcW w:w="2462" w:type="dxa"/>
          </w:tcPr>
          <w:p w:rsidR="00ED223E" w:rsidRPr="009A6C54" w:rsidRDefault="00ED223E" w:rsidP="00A77D27">
            <w:pPr>
              <w:pStyle w:val="TableText"/>
              <w:rPr>
                <w:kern w:val="16"/>
              </w:rPr>
            </w:pPr>
            <w:r w:rsidRPr="009A6C54">
              <w:rPr>
                <w:kern w:val="16"/>
              </w:rPr>
              <w:t>Not used</w:t>
            </w:r>
          </w:p>
        </w:tc>
      </w:tr>
      <w:tr w:rsidR="00ED223E" w:rsidRPr="009A6C54" w:rsidTr="00A77D27">
        <w:tc>
          <w:tcPr>
            <w:tcW w:w="720" w:type="dxa"/>
          </w:tcPr>
          <w:p w:rsidR="00ED223E" w:rsidRPr="009A6C54" w:rsidRDefault="00ED223E" w:rsidP="00A77D27">
            <w:pPr>
              <w:pStyle w:val="TableText"/>
              <w:rPr>
                <w:kern w:val="16"/>
              </w:rPr>
            </w:pPr>
            <w:r w:rsidRPr="009A6C54">
              <w:rPr>
                <w:kern w:val="16"/>
              </w:rPr>
              <w:t>35</w:t>
            </w:r>
          </w:p>
        </w:tc>
        <w:tc>
          <w:tcPr>
            <w:tcW w:w="720" w:type="dxa"/>
          </w:tcPr>
          <w:p w:rsidR="00ED223E" w:rsidRPr="009A6C54" w:rsidRDefault="00ED223E" w:rsidP="00A77D27">
            <w:pPr>
              <w:pStyle w:val="TableText"/>
              <w:rPr>
                <w:kern w:val="16"/>
              </w:rPr>
            </w:pPr>
            <w:r w:rsidRPr="009A6C54">
              <w:rPr>
                <w:kern w:val="16"/>
              </w:rPr>
              <w:t>8</w:t>
            </w:r>
          </w:p>
        </w:tc>
        <w:tc>
          <w:tcPr>
            <w:tcW w:w="720" w:type="dxa"/>
          </w:tcPr>
          <w:p w:rsidR="00ED223E" w:rsidRPr="009A6C54" w:rsidRDefault="00ED223E" w:rsidP="00A77D27">
            <w:pPr>
              <w:pStyle w:val="TableText"/>
              <w:rPr>
                <w:kern w:val="16"/>
              </w:rPr>
            </w:pPr>
            <w:r w:rsidRPr="009A6C54">
              <w:rPr>
                <w:kern w:val="16"/>
              </w:rPr>
              <w:t>DT</w:t>
            </w: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p>
        </w:tc>
        <w:tc>
          <w:tcPr>
            <w:tcW w:w="2462" w:type="dxa"/>
          </w:tcPr>
          <w:p w:rsidR="00ED223E" w:rsidRPr="009A6C54" w:rsidRDefault="00ED223E" w:rsidP="00A77D27">
            <w:pPr>
              <w:pStyle w:val="TableText"/>
              <w:rPr>
                <w:kern w:val="16"/>
              </w:rPr>
            </w:pPr>
            <w:r w:rsidRPr="009A6C54">
              <w:rPr>
                <w:kern w:val="16"/>
              </w:rPr>
              <w:t>Delete Account Date</w:t>
            </w:r>
          </w:p>
        </w:tc>
        <w:tc>
          <w:tcPr>
            <w:tcW w:w="2462" w:type="dxa"/>
          </w:tcPr>
          <w:p w:rsidR="00ED223E" w:rsidRPr="009A6C54" w:rsidRDefault="00ED223E" w:rsidP="00A77D27">
            <w:pPr>
              <w:pStyle w:val="TableText"/>
              <w:rPr>
                <w:kern w:val="16"/>
              </w:rPr>
            </w:pPr>
            <w:r w:rsidRPr="009A6C54">
              <w:rPr>
                <w:kern w:val="16"/>
              </w:rPr>
              <w:t>Not used</w:t>
            </w:r>
          </w:p>
        </w:tc>
      </w:tr>
      <w:tr w:rsidR="00ED223E" w:rsidRPr="009A6C54" w:rsidTr="00A77D27">
        <w:tc>
          <w:tcPr>
            <w:tcW w:w="720" w:type="dxa"/>
          </w:tcPr>
          <w:p w:rsidR="00ED223E" w:rsidRPr="009A6C54" w:rsidRDefault="00ED223E" w:rsidP="00A77D27">
            <w:pPr>
              <w:pStyle w:val="TableText"/>
              <w:rPr>
                <w:kern w:val="16"/>
              </w:rPr>
            </w:pPr>
            <w:r w:rsidRPr="009A6C54">
              <w:rPr>
                <w:kern w:val="16"/>
              </w:rPr>
              <w:t>36</w:t>
            </w:r>
          </w:p>
        </w:tc>
        <w:tc>
          <w:tcPr>
            <w:tcW w:w="720" w:type="dxa"/>
          </w:tcPr>
          <w:p w:rsidR="00ED223E" w:rsidRPr="009A6C54" w:rsidRDefault="00ED223E" w:rsidP="00A77D27">
            <w:pPr>
              <w:pStyle w:val="TableText"/>
              <w:rPr>
                <w:kern w:val="16"/>
              </w:rPr>
            </w:pPr>
            <w:r w:rsidRPr="009A6C54">
              <w:rPr>
                <w:kern w:val="16"/>
              </w:rPr>
              <w:t>3</w:t>
            </w:r>
          </w:p>
        </w:tc>
        <w:tc>
          <w:tcPr>
            <w:tcW w:w="720" w:type="dxa"/>
          </w:tcPr>
          <w:p w:rsidR="00ED223E" w:rsidRPr="009A6C54" w:rsidRDefault="00ED223E" w:rsidP="00A77D27">
            <w:pPr>
              <w:pStyle w:val="TableText"/>
              <w:rPr>
                <w:kern w:val="16"/>
              </w:rPr>
            </w:pPr>
            <w:r w:rsidRPr="009A6C54">
              <w:rPr>
                <w:kern w:val="16"/>
              </w:rPr>
              <w:t>ID</w:t>
            </w: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r w:rsidRPr="009A6C54">
              <w:rPr>
                <w:kern w:val="16"/>
              </w:rPr>
              <w:t>0112</w:t>
            </w:r>
          </w:p>
        </w:tc>
        <w:tc>
          <w:tcPr>
            <w:tcW w:w="2462" w:type="dxa"/>
          </w:tcPr>
          <w:p w:rsidR="00ED223E" w:rsidRPr="009A6C54" w:rsidRDefault="00ED223E" w:rsidP="00A77D27">
            <w:pPr>
              <w:pStyle w:val="TableText"/>
              <w:rPr>
                <w:kern w:val="16"/>
              </w:rPr>
            </w:pPr>
            <w:r w:rsidRPr="009A6C54">
              <w:rPr>
                <w:kern w:val="16"/>
              </w:rPr>
              <w:t>Discharge Disposition</w:t>
            </w:r>
          </w:p>
        </w:tc>
        <w:tc>
          <w:tcPr>
            <w:tcW w:w="2462" w:type="dxa"/>
          </w:tcPr>
          <w:p w:rsidR="00ED223E" w:rsidRPr="009A6C54" w:rsidRDefault="00ED223E" w:rsidP="00A77D27">
            <w:pPr>
              <w:pStyle w:val="TableText"/>
              <w:rPr>
                <w:kern w:val="16"/>
              </w:rPr>
            </w:pPr>
            <w:r w:rsidRPr="009A6C54">
              <w:rPr>
                <w:kern w:val="16"/>
              </w:rPr>
              <w:t>Not used</w:t>
            </w:r>
          </w:p>
        </w:tc>
      </w:tr>
      <w:tr w:rsidR="00ED223E" w:rsidRPr="009A6C54" w:rsidTr="00A77D27">
        <w:tc>
          <w:tcPr>
            <w:tcW w:w="720" w:type="dxa"/>
          </w:tcPr>
          <w:p w:rsidR="00ED223E" w:rsidRPr="009A6C54" w:rsidRDefault="00ED223E" w:rsidP="00A77D27">
            <w:pPr>
              <w:pStyle w:val="TableText"/>
              <w:rPr>
                <w:kern w:val="16"/>
              </w:rPr>
            </w:pPr>
            <w:r w:rsidRPr="009A6C54">
              <w:rPr>
                <w:kern w:val="16"/>
              </w:rPr>
              <w:t>37</w:t>
            </w:r>
          </w:p>
        </w:tc>
        <w:tc>
          <w:tcPr>
            <w:tcW w:w="720" w:type="dxa"/>
          </w:tcPr>
          <w:p w:rsidR="00ED223E" w:rsidRPr="009A6C54" w:rsidRDefault="00ED223E" w:rsidP="00A77D27">
            <w:pPr>
              <w:pStyle w:val="TableText"/>
              <w:rPr>
                <w:kern w:val="16"/>
              </w:rPr>
            </w:pPr>
            <w:r w:rsidRPr="009A6C54">
              <w:rPr>
                <w:kern w:val="16"/>
              </w:rPr>
              <w:t>25</w:t>
            </w:r>
          </w:p>
        </w:tc>
        <w:tc>
          <w:tcPr>
            <w:tcW w:w="720" w:type="dxa"/>
          </w:tcPr>
          <w:p w:rsidR="00ED223E" w:rsidRPr="009A6C54" w:rsidRDefault="00ED223E" w:rsidP="00A77D27">
            <w:pPr>
              <w:pStyle w:val="TableText"/>
              <w:rPr>
                <w:kern w:val="16"/>
              </w:rPr>
            </w:pPr>
            <w:r w:rsidRPr="009A6C54">
              <w:rPr>
                <w:kern w:val="16"/>
              </w:rPr>
              <w:t>CM</w:t>
            </w: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r w:rsidRPr="009A6C54">
              <w:rPr>
                <w:kern w:val="16"/>
              </w:rPr>
              <w:t>0113</w:t>
            </w:r>
          </w:p>
        </w:tc>
        <w:tc>
          <w:tcPr>
            <w:tcW w:w="2462" w:type="dxa"/>
          </w:tcPr>
          <w:p w:rsidR="00ED223E" w:rsidRPr="009A6C54" w:rsidRDefault="00ED223E" w:rsidP="00A77D27">
            <w:pPr>
              <w:pStyle w:val="TableText"/>
              <w:rPr>
                <w:kern w:val="16"/>
              </w:rPr>
            </w:pPr>
            <w:r w:rsidRPr="009A6C54">
              <w:rPr>
                <w:kern w:val="16"/>
              </w:rPr>
              <w:t>Discharged to Location</w:t>
            </w:r>
          </w:p>
        </w:tc>
        <w:tc>
          <w:tcPr>
            <w:tcW w:w="2462" w:type="dxa"/>
          </w:tcPr>
          <w:p w:rsidR="00ED223E" w:rsidRPr="009A6C54" w:rsidRDefault="00ED223E" w:rsidP="00A77D27">
            <w:pPr>
              <w:pStyle w:val="TableText"/>
              <w:rPr>
                <w:kern w:val="16"/>
              </w:rPr>
            </w:pPr>
            <w:r w:rsidRPr="009A6C54">
              <w:rPr>
                <w:kern w:val="16"/>
              </w:rPr>
              <w:t>Not used</w:t>
            </w:r>
          </w:p>
        </w:tc>
      </w:tr>
      <w:tr w:rsidR="00ED223E" w:rsidRPr="009A6C54" w:rsidTr="00A77D27">
        <w:tc>
          <w:tcPr>
            <w:tcW w:w="720" w:type="dxa"/>
          </w:tcPr>
          <w:p w:rsidR="00ED223E" w:rsidRPr="009A6C54" w:rsidRDefault="00ED223E" w:rsidP="00A77D27">
            <w:pPr>
              <w:pStyle w:val="TableText"/>
              <w:rPr>
                <w:kern w:val="16"/>
              </w:rPr>
            </w:pPr>
            <w:r w:rsidRPr="009A6C54">
              <w:rPr>
                <w:kern w:val="16"/>
              </w:rPr>
              <w:t>38</w:t>
            </w:r>
          </w:p>
        </w:tc>
        <w:tc>
          <w:tcPr>
            <w:tcW w:w="720" w:type="dxa"/>
          </w:tcPr>
          <w:p w:rsidR="00ED223E" w:rsidRPr="009A6C54" w:rsidRDefault="00ED223E" w:rsidP="00A77D27">
            <w:pPr>
              <w:pStyle w:val="TableText"/>
              <w:rPr>
                <w:kern w:val="16"/>
              </w:rPr>
            </w:pPr>
            <w:r w:rsidRPr="009A6C54">
              <w:rPr>
                <w:kern w:val="16"/>
              </w:rPr>
              <w:t>2</w:t>
            </w:r>
          </w:p>
        </w:tc>
        <w:tc>
          <w:tcPr>
            <w:tcW w:w="720" w:type="dxa"/>
          </w:tcPr>
          <w:p w:rsidR="00ED223E" w:rsidRPr="009A6C54" w:rsidRDefault="00ED223E" w:rsidP="00A77D27">
            <w:pPr>
              <w:pStyle w:val="TableText"/>
              <w:rPr>
                <w:kern w:val="16"/>
              </w:rPr>
            </w:pPr>
            <w:r w:rsidRPr="009A6C54">
              <w:rPr>
                <w:kern w:val="16"/>
              </w:rPr>
              <w:t>ID</w:t>
            </w: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r w:rsidRPr="009A6C54">
              <w:rPr>
                <w:kern w:val="16"/>
              </w:rPr>
              <w:t>0114</w:t>
            </w:r>
          </w:p>
        </w:tc>
        <w:tc>
          <w:tcPr>
            <w:tcW w:w="2462" w:type="dxa"/>
          </w:tcPr>
          <w:p w:rsidR="00ED223E" w:rsidRPr="009A6C54" w:rsidRDefault="00ED223E" w:rsidP="00A77D27">
            <w:pPr>
              <w:pStyle w:val="TableText"/>
              <w:rPr>
                <w:kern w:val="16"/>
              </w:rPr>
            </w:pPr>
            <w:r w:rsidRPr="009A6C54">
              <w:rPr>
                <w:kern w:val="16"/>
              </w:rPr>
              <w:t>Diet Type</w:t>
            </w:r>
          </w:p>
        </w:tc>
        <w:tc>
          <w:tcPr>
            <w:tcW w:w="2462" w:type="dxa"/>
          </w:tcPr>
          <w:p w:rsidR="00ED223E" w:rsidRPr="009A6C54" w:rsidRDefault="00ED223E" w:rsidP="00A77D27">
            <w:pPr>
              <w:pStyle w:val="TableText"/>
              <w:rPr>
                <w:kern w:val="16"/>
              </w:rPr>
            </w:pPr>
            <w:r w:rsidRPr="009A6C54">
              <w:rPr>
                <w:kern w:val="16"/>
              </w:rPr>
              <w:t>Not used</w:t>
            </w:r>
          </w:p>
        </w:tc>
      </w:tr>
      <w:tr w:rsidR="00ED223E" w:rsidRPr="009A6C54" w:rsidTr="00A77D27">
        <w:tc>
          <w:tcPr>
            <w:tcW w:w="720" w:type="dxa"/>
          </w:tcPr>
          <w:p w:rsidR="00ED223E" w:rsidRPr="009A6C54" w:rsidRDefault="00ED223E" w:rsidP="00A77D27">
            <w:pPr>
              <w:pStyle w:val="TableText"/>
              <w:rPr>
                <w:kern w:val="16"/>
              </w:rPr>
            </w:pPr>
            <w:r w:rsidRPr="009A6C54">
              <w:rPr>
                <w:kern w:val="16"/>
              </w:rPr>
              <w:t>39</w:t>
            </w:r>
          </w:p>
        </w:tc>
        <w:tc>
          <w:tcPr>
            <w:tcW w:w="720" w:type="dxa"/>
          </w:tcPr>
          <w:p w:rsidR="00ED223E" w:rsidRPr="009A6C54" w:rsidRDefault="00ED223E" w:rsidP="00A77D27">
            <w:pPr>
              <w:pStyle w:val="TableText"/>
              <w:rPr>
                <w:kern w:val="16"/>
              </w:rPr>
            </w:pPr>
            <w:r w:rsidRPr="009A6C54">
              <w:rPr>
                <w:kern w:val="16"/>
              </w:rPr>
              <w:t>7</w:t>
            </w:r>
            <w:r w:rsidRPr="009A6C54">
              <w:rPr>
                <w:kern w:val="16"/>
                <w:position w:val="6"/>
              </w:rPr>
              <w:footnoteReference w:id="6"/>
            </w:r>
          </w:p>
        </w:tc>
        <w:tc>
          <w:tcPr>
            <w:tcW w:w="720" w:type="dxa"/>
          </w:tcPr>
          <w:p w:rsidR="00ED223E" w:rsidRPr="009A6C54" w:rsidRDefault="00ED223E" w:rsidP="00A77D27">
            <w:pPr>
              <w:pStyle w:val="TableText"/>
              <w:rPr>
                <w:kern w:val="16"/>
              </w:rPr>
            </w:pPr>
            <w:r w:rsidRPr="009A6C54">
              <w:rPr>
                <w:kern w:val="16"/>
              </w:rPr>
              <w:t>ID</w:t>
            </w: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r w:rsidRPr="009A6C54">
              <w:rPr>
                <w:kern w:val="16"/>
              </w:rPr>
              <w:t>0115</w:t>
            </w:r>
          </w:p>
        </w:tc>
        <w:tc>
          <w:tcPr>
            <w:tcW w:w="2462" w:type="dxa"/>
          </w:tcPr>
          <w:p w:rsidR="00ED223E" w:rsidRPr="009A6C54" w:rsidRDefault="00ED223E" w:rsidP="00A77D27">
            <w:pPr>
              <w:pStyle w:val="TableText"/>
              <w:rPr>
                <w:kern w:val="16"/>
              </w:rPr>
            </w:pPr>
            <w:r w:rsidRPr="009A6C54">
              <w:rPr>
                <w:kern w:val="16"/>
              </w:rPr>
              <w:t>Servicing Facility</w:t>
            </w:r>
          </w:p>
        </w:tc>
        <w:tc>
          <w:tcPr>
            <w:tcW w:w="2462" w:type="dxa"/>
          </w:tcPr>
          <w:p w:rsidR="00ED223E" w:rsidRPr="009A6C54" w:rsidRDefault="00ED223E" w:rsidP="00A77D27">
            <w:pPr>
              <w:pStyle w:val="TableText"/>
              <w:rPr>
                <w:kern w:val="16"/>
              </w:rPr>
            </w:pPr>
            <w:r w:rsidRPr="009A6C54">
              <w:rPr>
                <w:kern w:val="16"/>
              </w:rPr>
              <w:t>Facility number and suffix</w:t>
            </w:r>
          </w:p>
        </w:tc>
      </w:tr>
      <w:tr w:rsidR="00ED223E" w:rsidRPr="009A6C54" w:rsidTr="00A77D27">
        <w:tc>
          <w:tcPr>
            <w:tcW w:w="720" w:type="dxa"/>
          </w:tcPr>
          <w:p w:rsidR="00ED223E" w:rsidRPr="009A6C54" w:rsidRDefault="00ED223E" w:rsidP="00A77D27">
            <w:pPr>
              <w:pStyle w:val="TableText"/>
              <w:rPr>
                <w:kern w:val="16"/>
              </w:rPr>
            </w:pPr>
            <w:r w:rsidRPr="009A6C54">
              <w:rPr>
                <w:kern w:val="16"/>
              </w:rPr>
              <w:t>40</w:t>
            </w:r>
          </w:p>
        </w:tc>
        <w:tc>
          <w:tcPr>
            <w:tcW w:w="720" w:type="dxa"/>
          </w:tcPr>
          <w:p w:rsidR="00ED223E" w:rsidRPr="009A6C54" w:rsidRDefault="00ED223E" w:rsidP="00A77D27">
            <w:pPr>
              <w:pStyle w:val="TableText"/>
              <w:rPr>
                <w:kern w:val="16"/>
              </w:rPr>
            </w:pPr>
            <w:r w:rsidRPr="009A6C54">
              <w:rPr>
                <w:kern w:val="16"/>
              </w:rPr>
              <w:t>1</w:t>
            </w:r>
          </w:p>
        </w:tc>
        <w:tc>
          <w:tcPr>
            <w:tcW w:w="720" w:type="dxa"/>
          </w:tcPr>
          <w:p w:rsidR="00ED223E" w:rsidRPr="009A6C54" w:rsidRDefault="00ED223E" w:rsidP="00A77D27">
            <w:pPr>
              <w:pStyle w:val="TableText"/>
              <w:rPr>
                <w:kern w:val="16"/>
              </w:rPr>
            </w:pPr>
            <w:r w:rsidRPr="009A6C54">
              <w:rPr>
                <w:kern w:val="16"/>
              </w:rPr>
              <w:t>ID</w:t>
            </w: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r w:rsidRPr="009A6C54">
              <w:rPr>
                <w:kern w:val="16"/>
              </w:rPr>
              <w:t>0116</w:t>
            </w:r>
          </w:p>
        </w:tc>
        <w:tc>
          <w:tcPr>
            <w:tcW w:w="2462" w:type="dxa"/>
          </w:tcPr>
          <w:p w:rsidR="00ED223E" w:rsidRPr="009A6C54" w:rsidRDefault="00ED223E" w:rsidP="00A77D27">
            <w:pPr>
              <w:pStyle w:val="TableText"/>
              <w:rPr>
                <w:kern w:val="16"/>
              </w:rPr>
            </w:pPr>
            <w:r w:rsidRPr="009A6C54">
              <w:rPr>
                <w:kern w:val="16"/>
              </w:rPr>
              <w:t>Bed Status</w:t>
            </w:r>
          </w:p>
        </w:tc>
        <w:tc>
          <w:tcPr>
            <w:tcW w:w="2462" w:type="dxa"/>
          </w:tcPr>
          <w:p w:rsidR="00ED223E" w:rsidRPr="009A6C54" w:rsidRDefault="00ED223E" w:rsidP="00A77D27">
            <w:pPr>
              <w:pStyle w:val="TableText"/>
              <w:rPr>
                <w:kern w:val="16"/>
              </w:rPr>
            </w:pPr>
            <w:r w:rsidRPr="009A6C54">
              <w:rPr>
                <w:kern w:val="16"/>
              </w:rPr>
              <w:t>Not used</w:t>
            </w:r>
          </w:p>
        </w:tc>
      </w:tr>
      <w:tr w:rsidR="00ED223E" w:rsidRPr="009A6C54" w:rsidTr="00A77D27">
        <w:tc>
          <w:tcPr>
            <w:tcW w:w="720" w:type="dxa"/>
          </w:tcPr>
          <w:p w:rsidR="00ED223E" w:rsidRPr="009A6C54" w:rsidRDefault="00ED223E" w:rsidP="00A77D27">
            <w:pPr>
              <w:pStyle w:val="TableText"/>
              <w:rPr>
                <w:kern w:val="16"/>
              </w:rPr>
            </w:pPr>
            <w:r w:rsidRPr="009A6C54">
              <w:rPr>
                <w:kern w:val="16"/>
              </w:rPr>
              <w:t>41</w:t>
            </w:r>
          </w:p>
        </w:tc>
        <w:tc>
          <w:tcPr>
            <w:tcW w:w="720" w:type="dxa"/>
          </w:tcPr>
          <w:p w:rsidR="00ED223E" w:rsidRPr="009A6C54" w:rsidRDefault="00ED223E" w:rsidP="00A77D27">
            <w:pPr>
              <w:pStyle w:val="TableText"/>
              <w:rPr>
                <w:kern w:val="16"/>
              </w:rPr>
            </w:pPr>
            <w:r w:rsidRPr="009A6C54">
              <w:rPr>
                <w:kern w:val="16"/>
              </w:rPr>
              <w:t>2</w:t>
            </w:r>
          </w:p>
        </w:tc>
        <w:tc>
          <w:tcPr>
            <w:tcW w:w="720" w:type="dxa"/>
          </w:tcPr>
          <w:p w:rsidR="00ED223E" w:rsidRPr="009A6C54" w:rsidRDefault="00ED223E" w:rsidP="00A77D27">
            <w:pPr>
              <w:pStyle w:val="TableText"/>
              <w:rPr>
                <w:kern w:val="16"/>
              </w:rPr>
            </w:pPr>
            <w:r w:rsidRPr="009A6C54">
              <w:rPr>
                <w:kern w:val="16"/>
              </w:rPr>
              <w:t>ID</w:t>
            </w: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r w:rsidRPr="009A6C54">
              <w:rPr>
                <w:kern w:val="16"/>
              </w:rPr>
              <w:t>0117</w:t>
            </w:r>
          </w:p>
        </w:tc>
        <w:tc>
          <w:tcPr>
            <w:tcW w:w="2462" w:type="dxa"/>
          </w:tcPr>
          <w:p w:rsidR="00ED223E" w:rsidRPr="009A6C54" w:rsidRDefault="00ED223E" w:rsidP="00A77D27">
            <w:pPr>
              <w:pStyle w:val="TableText"/>
              <w:rPr>
                <w:kern w:val="16"/>
              </w:rPr>
            </w:pPr>
            <w:r w:rsidRPr="009A6C54">
              <w:rPr>
                <w:kern w:val="16"/>
              </w:rPr>
              <w:t>Account Status</w:t>
            </w:r>
          </w:p>
        </w:tc>
        <w:tc>
          <w:tcPr>
            <w:tcW w:w="2462" w:type="dxa"/>
          </w:tcPr>
          <w:p w:rsidR="00ED223E" w:rsidRPr="009A6C54" w:rsidRDefault="00ED223E" w:rsidP="00A77D27">
            <w:pPr>
              <w:pStyle w:val="TableText"/>
              <w:rPr>
                <w:kern w:val="16"/>
              </w:rPr>
            </w:pPr>
            <w:r w:rsidRPr="009A6C54">
              <w:rPr>
                <w:kern w:val="16"/>
              </w:rPr>
              <w:t>Not used</w:t>
            </w:r>
          </w:p>
        </w:tc>
      </w:tr>
      <w:tr w:rsidR="00ED223E" w:rsidRPr="009A6C54" w:rsidTr="00A77D27">
        <w:tc>
          <w:tcPr>
            <w:tcW w:w="720" w:type="dxa"/>
          </w:tcPr>
          <w:p w:rsidR="00ED223E" w:rsidRPr="009A6C54" w:rsidRDefault="00ED223E" w:rsidP="00A77D27">
            <w:pPr>
              <w:pStyle w:val="TableText"/>
              <w:rPr>
                <w:kern w:val="16"/>
              </w:rPr>
            </w:pPr>
            <w:r w:rsidRPr="009A6C54">
              <w:rPr>
                <w:kern w:val="16"/>
              </w:rPr>
              <w:t>42</w:t>
            </w:r>
          </w:p>
        </w:tc>
        <w:tc>
          <w:tcPr>
            <w:tcW w:w="720" w:type="dxa"/>
          </w:tcPr>
          <w:p w:rsidR="00ED223E" w:rsidRPr="009A6C54" w:rsidRDefault="00ED223E" w:rsidP="00A77D27">
            <w:pPr>
              <w:pStyle w:val="TableText"/>
              <w:rPr>
                <w:kern w:val="16"/>
              </w:rPr>
            </w:pPr>
            <w:r w:rsidRPr="009A6C54">
              <w:rPr>
                <w:kern w:val="16"/>
              </w:rPr>
              <w:t>12</w:t>
            </w:r>
          </w:p>
        </w:tc>
        <w:tc>
          <w:tcPr>
            <w:tcW w:w="720" w:type="dxa"/>
          </w:tcPr>
          <w:p w:rsidR="00ED223E" w:rsidRPr="009A6C54" w:rsidRDefault="00ED223E" w:rsidP="00A77D27">
            <w:pPr>
              <w:pStyle w:val="TableText"/>
              <w:rPr>
                <w:kern w:val="16"/>
              </w:rPr>
            </w:pPr>
            <w:r w:rsidRPr="009A6C54">
              <w:rPr>
                <w:kern w:val="16"/>
              </w:rPr>
              <w:t>CM</w:t>
            </w: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p>
        </w:tc>
        <w:tc>
          <w:tcPr>
            <w:tcW w:w="2462" w:type="dxa"/>
          </w:tcPr>
          <w:p w:rsidR="00ED223E" w:rsidRPr="009A6C54" w:rsidRDefault="00ED223E" w:rsidP="00A77D27">
            <w:pPr>
              <w:pStyle w:val="TableText"/>
              <w:rPr>
                <w:kern w:val="16"/>
              </w:rPr>
            </w:pPr>
            <w:r w:rsidRPr="009A6C54">
              <w:rPr>
                <w:kern w:val="16"/>
              </w:rPr>
              <w:t>Pending Location</w:t>
            </w:r>
          </w:p>
        </w:tc>
        <w:tc>
          <w:tcPr>
            <w:tcW w:w="2462" w:type="dxa"/>
          </w:tcPr>
          <w:p w:rsidR="00ED223E" w:rsidRPr="009A6C54" w:rsidRDefault="00ED223E" w:rsidP="00A77D27">
            <w:pPr>
              <w:pStyle w:val="TableText"/>
              <w:rPr>
                <w:kern w:val="16"/>
              </w:rPr>
            </w:pPr>
            <w:r w:rsidRPr="009A6C54">
              <w:rPr>
                <w:kern w:val="16"/>
              </w:rPr>
              <w:t>Not used</w:t>
            </w:r>
          </w:p>
        </w:tc>
      </w:tr>
      <w:tr w:rsidR="00ED223E" w:rsidRPr="009A6C54" w:rsidTr="00A77D27">
        <w:tc>
          <w:tcPr>
            <w:tcW w:w="720" w:type="dxa"/>
          </w:tcPr>
          <w:p w:rsidR="00ED223E" w:rsidRPr="009A6C54" w:rsidRDefault="00ED223E" w:rsidP="00A77D27">
            <w:pPr>
              <w:pStyle w:val="TableText"/>
              <w:rPr>
                <w:kern w:val="16"/>
              </w:rPr>
            </w:pPr>
            <w:r w:rsidRPr="009A6C54">
              <w:rPr>
                <w:kern w:val="16"/>
              </w:rPr>
              <w:t>43</w:t>
            </w:r>
          </w:p>
        </w:tc>
        <w:tc>
          <w:tcPr>
            <w:tcW w:w="720" w:type="dxa"/>
          </w:tcPr>
          <w:p w:rsidR="00ED223E" w:rsidRPr="009A6C54" w:rsidRDefault="00ED223E" w:rsidP="00A77D27">
            <w:pPr>
              <w:pStyle w:val="TableText"/>
              <w:rPr>
                <w:kern w:val="16"/>
              </w:rPr>
            </w:pPr>
            <w:r w:rsidRPr="009A6C54">
              <w:rPr>
                <w:kern w:val="16"/>
              </w:rPr>
              <w:t>12</w:t>
            </w:r>
          </w:p>
        </w:tc>
        <w:tc>
          <w:tcPr>
            <w:tcW w:w="720" w:type="dxa"/>
          </w:tcPr>
          <w:p w:rsidR="00ED223E" w:rsidRPr="009A6C54" w:rsidRDefault="00ED223E" w:rsidP="00A77D27">
            <w:pPr>
              <w:pStyle w:val="TableText"/>
              <w:rPr>
                <w:kern w:val="16"/>
              </w:rPr>
            </w:pPr>
            <w:r w:rsidRPr="009A6C54">
              <w:rPr>
                <w:kern w:val="16"/>
              </w:rPr>
              <w:t>CM</w:t>
            </w: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p>
        </w:tc>
        <w:tc>
          <w:tcPr>
            <w:tcW w:w="2462" w:type="dxa"/>
          </w:tcPr>
          <w:p w:rsidR="00ED223E" w:rsidRPr="009A6C54" w:rsidRDefault="00ED223E" w:rsidP="00A77D27">
            <w:pPr>
              <w:pStyle w:val="TableText"/>
              <w:rPr>
                <w:kern w:val="16"/>
              </w:rPr>
            </w:pPr>
            <w:r w:rsidRPr="009A6C54">
              <w:rPr>
                <w:kern w:val="16"/>
              </w:rPr>
              <w:t>Prior Temporary Location</w:t>
            </w:r>
          </w:p>
        </w:tc>
        <w:tc>
          <w:tcPr>
            <w:tcW w:w="2462" w:type="dxa"/>
          </w:tcPr>
          <w:p w:rsidR="00ED223E" w:rsidRPr="009A6C54" w:rsidRDefault="00ED223E" w:rsidP="00A77D27">
            <w:pPr>
              <w:pStyle w:val="TableText"/>
              <w:rPr>
                <w:kern w:val="16"/>
              </w:rPr>
            </w:pPr>
            <w:r w:rsidRPr="009A6C54">
              <w:rPr>
                <w:kern w:val="16"/>
              </w:rPr>
              <w:t>Not used</w:t>
            </w:r>
          </w:p>
        </w:tc>
      </w:tr>
      <w:tr w:rsidR="00ED223E" w:rsidRPr="009A6C54" w:rsidTr="00A77D27">
        <w:tc>
          <w:tcPr>
            <w:tcW w:w="720" w:type="dxa"/>
          </w:tcPr>
          <w:p w:rsidR="00ED223E" w:rsidRPr="009A6C54" w:rsidRDefault="00ED223E" w:rsidP="00A77D27">
            <w:pPr>
              <w:pStyle w:val="TableText"/>
              <w:rPr>
                <w:kern w:val="16"/>
              </w:rPr>
            </w:pPr>
            <w:r w:rsidRPr="009A6C54">
              <w:rPr>
                <w:kern w:val="16"/>
              </w:rPr>
              <w:t>44</w:t>
            </w:r>
          </w:p>
        </w:tc>
        <w:tc>
          <w:tcPr>
            <w:tcW w:w="720" w:type="dxa"/>
          </w:tcPr>
          <w:p w:rsidR="00ED223E" w:rsidRPr="009A6C54" w:rsidRDefault="00ED223E" w:rsidP="00A77D27">
            <w:pPr>
              <w:pStyle w:val="TableText"/>
              <w:rPr>
                <w:kern w:val="16"/>
              </w:rPr>
            </w:pPr>
            <w:r w:rsidRPr="009A6C54">
              <w:rPr>
                <w:kern w:val="16"/>
              </w:rPr>
              <w:t>26</w:t>
            </w:r>
          </w:p>
        </w:tc>
        <w:tc>
          <w:tcPr>
            <w:tcW w:w="720" w:type="dxa"/>
          </w:tcPr>
          <w:p w:rsidR="00ED223E" w:rsidRPr="009A6C54" w:rsidRDefault="00ED223E" w:rsidP="00A77D27">
            <w:pPr>
              <w:pStyle w:val="TableText"/>
              <w:rPr>
                <w:kern w:val="16"/>
              </w:rPr>
            </w:pPr>
            <w:r w:rsidRPr="009A6C54">
              <w:rPr>
                <w:kern w:val="16"/>
              </w:rPr>
              <w:t>TS</w:t>
            </w: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p>
        </w:tc>
        <w:tc>
          <w:tcPr>
            <w:tcW w:w="720" w:type="dxa"/>
          </w:tcPr>
          <w:p w:rsidR="00ED223E" w:rsidRPr="009A6C54" w:rsidRDefault="00ED223E" w:rsidP="00A77D27">
            <w:pPr>
              <w:pStyle w:val="TableText"/>
              <w:rPr>
                <w:kern w:val="16"/>
              </w:rPr>
            </w:pPr>
          </w:p>
        </w:tc>
        <w:tc>
          <w:tcPr>
            <w:tcW w:w="2462" w:type="dxa"/>
          </w:tcPr>
          <w:p w:rsidR="00ED223E" w:rsidRPr="009A6C54" w:rsidRDefault="00ED223E" w:rsidP="00A77D27">
            <w:pPr>
              <w:pStyle w:val="TableText"/>
              <w:rPr>
                <w:kern w:val="16"/>
              </w:rPr>
            </w:pPr>
            <w:r w:rsidRPr="009A6C54">
              <w:rPr>
                <w:kern w:val="16"/>
              </w:rPr>
              <w:t>Admit Date/Time</w:t>
            </w:r>
          </w:p>
        </w:tc>
        <w:tc>
          <w:tcPr>
            <w:tcW w:w="2462" w:type="dxa"/>
          </w:tcPr>
          <w:p w:rsidR="00ED223E" w:rsidRPr="009A6C54" w:rsidRDefault="00ED223E" w:rsidP="00A77D27">
            <w:pPr>
              <w:pStyle w:val="TableText"/>
              <w:rPr>
                <w:kern w:val="16"/>
              </w:rPr>
            </w:pPr>
            <w:r w:rsidRPr="009A6C54">
              <w:rPr>
                <w:kern w:val="16"/>
              </w:rPr>
              <w:t>Date/time of encounter</w:t>
            </w:r>
          </w:p>
        </w:tc>
      </w:tr>
      <w:tr w:rsidR="00ED223E" w:rsidRPr="009A6C54" w:rsidTr="00A77D27">
        <w:tc>
          <w:tcPr>
            <w:tcW w:w="720" w:type="dxa"/>
          </w:tcPr>
          <w:p w:rsidR="00ED223E" w:rsidRPr="009A6C54" w:rsidRDefault="00ED223E" w:rsidP="00A77D27">
            <w:pPr>
              <w:pStyle w:val="TableText"/>
            </w:pPr>
            <w:r w:rsidRPr="009A6C54">
              <w:t>45</w:t>
            </w:r>
          </w:p>
        </w:tc>
        <w:tc>
          <w:tcPr>
            <w:tcW w:w="720" w:type="dxa"/>
          </w:tcPr>
          <w:p w:rsidR="00ED223E" w:rsidRPr="009A6C54" w:rsidRDefault="00ED223E" w:rsidP="00A77D27">
            <w:pPr>
              <w:pStyle w:val="TableText"/>
            </w:pPr>
            <w:r w:rsidRPr="009A6C54">
              <w:t>26</w:t>
            </w:r>
          </w:p>
        </w:tc>
        <w:tc>
          <w:tcPr>
            <w:tcW w:w="720" w:type="dxa"/>
          </w:tcPr>
          <w:p w:rsidR="00ED223E" w:rsidRPr="009A6C54" w:rsidRDefault="00ED223E" w:rsidP="00A77D27">
            <w:pPr>
              <w:pStyle w:val="TableText"/>
            </w:pPr>
            <w:r w:rsidRPr="009A6C54">
              <w:t>TS</w:t>
            </w:r>
          </w:p>
        </w:tc>
        <w:tc>
          <w:tcPr>
            <w:tcW w:w="720" w:type="dxa"/>
          </w:tcPr>
          <w:p w:rsidR="00ED223E" w:rsidRPr="009A6C54" w:rsidRDefault="00ED223E" w:rsidP="00A77D27">
            <w:pPr>
              <w:pStyle w:val="TableText"/>
            </w:pPr>
          </w:p>
        </w:tc>
        <w:tc>
          <w:tcPr>
            <w:tcW w:w="720" w:type="dxa"/>
          </w:tcPr>
          <w:p w:rsidR="00ED223E" w:rsidRPr="009A6C54" w:rsidRDefault="00ED223E" w:rsidP="00A77D27">
            <w:pPr>
              <w:pStyle w:val="TableText"/>
            </w:pPr>
          </w:p>
        </w:tc>
        <w:tc>
          <w:tcPr>
            <w:tcW w:w="720" w:type="dxa"/>
          </w:tcPr>
          <w:p w:rsidR="00ED223E" w:rsidRPr="009A6C54" w:rsidRDefault="00ED223E" w:rsidP="00A77D27">
            <w:pPr>
              <w:pStyle w:val="TableText"/>
            </w:pPr>
          </w:p>
        </w:tc>
        <w:tc>
          <w:tcPr>
            <w:tcW w:w="2462" w:type="dxa"/>
          </w:tcPr>
          <w:p w:rsidR="00ED223E" w:rsidRPr="009A6C54" w:rsidRDefault="00ED223E" w:rsidP="00A77D27">
            <w:pPr>
              <w:pStyle w:val="TableText"/>
            </w:pPr>
            <w:r w:rsidRPr="009A6C54">
              <w:t>Discharge Date/Time</w:t>
            </w:r>
          </w:p>
        </w:tc>
        <w:tc>
          <w:tcPr>
            <w:tcW w:w="2462" w:type="dxa"/>
          </w:tcPr>
          <w:p w:rsidR="00ED223E" w:rsidRPr="009A6C54" w:rsidRDefault="00ED223E" w:rsidP="00A77D27">
            <w:pPr>
              <w:pStyle w:val="TableText"/>
            </w:pPr>
            <w:r w:rsidRPr="009A6C54">
              <w:t>Not used</w:t>
            </w:r>
          </w:p>
        </w:tc>
      </w:tr>
      <w:tr w:rsidR="00ED223E" w:rsidRPr="009A6C54" w:rsidTr="00A77D27">
        <w:tc>
          <w:tcPr>
            <w:tcW w:w="720" w:type="dxa"/>
          </w:tcPr>
          <w:p w:rsidR="00ED223E" w:rsidRPr="009A6C54" w:rsidRDefault="00ED223E" w:rsidP="00A77D27">
            <w:pPr>
              <w:pStyle w:val="TableText"/>
            </w:pPr>
            <w:r w:rsidRPr="009A6C54">
              <w:t>46</w:t>
            </w:r>
          </w:p>
        </w:tc>
        <w:tc>
          <w:tcPr>
            <w:tcW w:w="720" w:type="dxa"/>
          </w:tcPr>
          <w:p w:rsidR="00ED223E" w:rsidRPr="009A6C54" w:rsidRDefault="00ED223E" w:rsidP="00A77D27">
            <w:pPr>
              <w:pStyle w:val="TableText"/>
            </w:pPr>
            <w:r w:rsidRPr="009A6C54">
              <w:t>12</w:t>
            </w:r>
          </w:p>
        </w:tc>
        <w:tc>
          <w:tcPr>
            <w:tcW w:w="720" w:type="dxa"/>
          </w:tcPr>
          <w:p w:rsidR="00ED223E" w:rsidRPr="009A6C54" w:rsidRDefault="00ED223E" w:rsidP="00A77D27">
            <w:pPr>
              <w:pStyle w:val="TableText"/>
            </w:pPr>
            <w:r w:rsidRPr="009A6C54">
              <w:t>NM</w:t>
            </w:r>
          </w:p>
        </w:tc>
        <w:tc>
          <w:tcPr>
            <w:tcW w:w="720" w:type="dxa"/>
          </w:tcPr>
          <w:p w:rsidR="00ED223E" w:rsidRPr="009A6C54" w:rsidRDefault="00ED223E" w:rsidP="00A77D27">
            <w:pPr>
              <w:pStyle w:val="TableText"/>
            </w:pPr>
          </w:p>
        </w:tc>
        <w:tc>
          <w:tcPr>
            <w:tcW w:w="720" w:type="dxa"/>
          </w:tcPr>
          <w:p w:rsidR="00ED223E" w:rsidRPr="009A6C54" w:rsidRDefault="00ED223E" w:rsidP="00A77D27">
            <w:pPr>
              <w:pStyle w:val="TableText"/>
            </w:pPr>
          </w:p>
        </w:tc>
        <w:tc>
          <w:tcPr>
            <w:tcW w:w="720" w:type="dxa"/>
          </w:tcPr>
          <w:p w:rsidR="00ED223E" w:rsidRPr="009A6C54" w:rsidRDefault="00ED223E" w:rsidP="00A77D27">
            <w:pPr>
              <w:pStyle w:val="TableText"/>
            </w:pPr>
          </w:p>
        </w:tc>
        <w:tc>
          <w:tcPr>
            <w:tcW w:w="2462" w:type="dxa"/>
          </w:tcPr>
          <w:p w:rsidR="00ED223E" w:rsidRPr="009A6C54" w:rsidRDefault="00ED223E" w:rsidP="00A77D27">
            <w:pPr>
              <w:pStyle w:val="TableText"/>
            </w:pPr>
            <w:r w:rsidRPr="009A6C54">
              <w:t>Current Patient Balance</w:t>
            </w:r>
          </w:p>
        </w:tc>
        <w:tc>
          <w:tcPr>
            <w:tcW w:w="2462" w:type="dxa"/>
          </w:tcPr>
          <w:p w:rsidR="00ED223E" w:rsidRPr="009A6C54" w:rsidRDefault="00ED223E" w:rsidP="00A77D27">
            <w:pPr>
              <w:pStyle w:val="TableText"/>
            </w:pPr>
            <w:r w:rsidRPr="009A6C54">
              <w:t>Not used</w:t>
            </w:r>
          </w:p>
        </w:tc>
      </w:tr>
      <w:tr w:rsidR="00ED223E" w:rsidRPr="009A6C54" w:rsidTr="00A77D27">
        <w:tc>
          <w:tcPr>
            <w:tcW w:w="720" w:type="dxa"/>
          </w:tcPr>
          <w:p w:rsidR="00ED223E" w:rsidRPr="009A6C54" w:rsidRDefault="00ED223E" w:rsidP="00A77D27">
            <w:pPr>
              <w:pStyle w:val="TableText"/>
            </w:pPr>
            <w:r w:rsidRPr="009A6C54">
              <w:t>47</w:t>
            </w:r>
          </w:p>
        </w:tc>
        <w:tc>
          <w:tcPr>
            <w:tcW w:w="720" w:type="dxa"/>
          </w:tcPr>
          <w:p w:rsidR="00ED223E" w:rsidRPr="009A6C54" w:rsidRDefault="00ED223E" w:rsidP="00A77D27">
            <w:pPr>
              <w:pStyle w:val="TableText"/>
            </w:pPr>
            <w:r w:rsidRPr="009A6C54">
              <w:t>12</w:t>
            </w:r>
          </w:p>
        </w:tc>
        <w:tc>
          <w:tcPr>
            <w:tcW w:w="720" w:type="dxa"/>
          </w:tcPr>
          <w:p w:rsidR="00ED223E" w:rsidRPr="009A6C54" w:rsidRDefault="00ED223E" w:rsidP="00A77D27">
            <w:pPr>
              <w:pStyle w:val="TableText"/>
            </w:pPr>
            <w:r w:rsidRPr="009A6C54">
              <w:t>NM</w:t>
            </w:r>
          </w:p>
        </w:tc>
        <w:tc>
          <w:tcPr>
            <w:tcW w:w="720" w:type="dxa"/>
          </w:tcPr>
          <w:p w:rsidR="00ED223E" w:rsidRPr="009A6C54" w:rsidRDefault="00ED223E" w:rsidP="00A77D27">
            <w:pPr>
              <w:pStyle w:val="TableText"/>
            </w:pPr>
          </w:p>
        </w:tc>
        <w:tc>
          <w:tcPr>
            <w:tcW w:w="720" w:type="dxa"/>
          </w:tcPr>
          <w:p w:rsidR="00ED223E" w:rsidRPr="009A6C54" w:rsidRDefault="00ED223E" w:rsidP="00A77D27">
            <w:pPr>
              <w:pStyle w:val="TableText"/>
            </w:pPr>
          </w:p>
        </w:tc>
        <w:tc>
          <w:tcPr>
            <w:tcW w:w="720" w:type="dxa"/>
          </w:tcPr>
          <w:p w:rsidR="00ED223E" w:rsidRPr="009A6C54" w:rsidRDefault="00ED223E" w:rsidP="00A77D27">
            <w:pPr>
              <w:pStyle w:val="TableText"/>
            </w:pPr>
          </w:p>
        </w:tc>
        <w:tc>
          <w:tcPr>
            <w:tcW w:w="2462" w:type="dxa"/>
          </w:tcPr>
          <w:p w:rsidR="00ED223E" w:rsidRPr="009A6C54" w:rsidRDefault="00ED223E" w:rsidP="00A77D27">
            <w:pPr>
              <w:pStyle w:val="TableText"/>
            </w:pPr>
            <w:r w:rsidRPr="009A6C54">
              <w:t>Total Charges</w:t>
            </w:r>
          </w:p>
        </w:tc>
        <w:tc>
          <w:tcPr>
            <w:tcW w:w="2462" w:type="dxa"/>
          </w:tcPr>
          <w:p w:rsidR="00ED223E" w:rsidRPr="009A6C54" w:rsidRDefault="00ED223E" w:rsidP="00A77D27">
            <w:pPr>
              <w:pStyle w:val="TableText"/>
            </w:pPr>
            <w:r w:rsidRPr="009A6C54">
              <w:t>Not used</w:t>
            </w:r>
          </w:p>
        </w:tc>
      </w:tr>
      <w:tr w:rsidR="00ED223E" w:rsidRPr="009A6C54" w:rsidTr="00A77D27">
        <w:tc>
          <w:tcPr>
            <w:tcW w:w="720" w:type="dxa"/>
          </w:tcPr>
          <w:p w:rsidR="00ED223E" w:rsidRPr="009A6C54" w:rsidRDefault="00ED223E" w:rsidP="00A77D27">
            <w:pPr>
              <w:pStyle w:val="TableText"/>
            </w:pPr>
            <w:r w:rsidRPr="009A6C54">
              <w:t>48</w:t>
            </w:r>
          </w:p>
        </w:tc>
        <w:tc>
          <w:tcPr>
            <w:tcW w:w="720" w:type="dxa"/>
          </w:tcPr>
          <w:p w:rsidR="00ED223E" w:rsidRPr="009A6C54" w:rsidRDefault="00ED223E" w:rsidP="00A77D27">
            <w:pPr>
              <w:pStyle w:val="TableText"/>
            </w:pPr>
            <w:r w:rsidRPr="009A6C54">
              <w:t>12</w:t>
            </w:r>
          </w:p>
        </w:tc>
        <w:tc>
          <w:tcPr>
            <w:tcW w:w="720" w:type="dxa"/>
          </w:tcPr>
          <w:p w:rsidR="00ED223E" w:rsidRPr="009A6C54" w:rsidRDefault="00ED223E" w:rsidP="00A77D27">
            <w:pPr>
              <w:pStyle w:val="TableText"/>
            </w:pPr>
            <w:r w:rsidRPr="009A6C54">
              <w:t>NM</w:t>
            </w:r>
          </w:p>
        </w:tc>
        <w:tc>
          <w:tcPr>
            <w:tcW w:w="720" w:type="dxa"/>
          </w:tcPr>
          <w:p w:rsidR="00ED223E" w:rsidRPr="009A6C54" w:rsidRDefault="00ED223E" w:rsidP="00A77D27">
            <w:pPr>
              <w:pStyle w:val="TableText"/>
            </w:pPr>
          </w:p>
        </w:tc>
        <w:tc>
          <w:tcPr>
            <w:tcW w:w="720" w:type="dxa"/>
          </w:tcPr>
          <w:p w:rsidR="00ED223E" w:rsidRPr="009A6C54" w:rsidRDefault="00ED223E" w:rsidP="00A77D27">
            <w:pPr>
              <w:pStyle w:val="TableText"/>
            </w:pPr>
          </w:p>
        </w:tc>
        <w:tc>
          <w:tcPr>
            <w:tcW w:w="720" w:type="dxa"/>
          </w:tcPr>
          <w:p w:rsidR="00ED223E" w:rsidRPr="009A6C54" w:rsidRDefault="00ED223E" w:rsidP="00A77D27">
            <w:pPr>
              <w:pStyle w:val="TableText"/>
            </w:pPr>
          </w:p>
        </w:tc>
        <w:tc>
          <w:tcPr>
            <w:tcW w:w="2462" w:type="dxa"/>
          </w:tcPr>
          <w:p w:rsidR="00ED223E" w:rsidRPr="009A6C54" w:rsidRDefault="00ED223E" w:rsidP="00A77D27">
            <w:pPr>
              <w:pStyle w:val="TableText"/>
            </w:pPr>
            <w:r w:rsidRPr="009A6C54">
              <w:t>Total Adjustments</w:t>
            </w:r>
          </w:p>
        </w:tc>
        <w:tc>
          <w:tcPr>
            <w:tcW w:w="2462" w:type="dxa"/>
          </w:tcPr>
          <w:p w:rsidR="00ED223E" w:rsidRPr="009A6C54" w:rsidRDefault="00ED223E" w:rsidP="00A77D27">
            <w:pPr>
              <w:pStyle w:val="TableText"/>
            </w:pPr>
            <w:r w:rsidRPr="009A6C54">
              <w:t>Not used</w:t>
            </w:r>
          </w:p>
        </w:tc>
      </w:tr>
      <w:tr w:rsidR="00ED223E" w:rsidRPr="009A6C54" w:rsidTr="00A77D27">
        <w:tc>
          <w:tcPr>
            <w:tcW w:w="720" w:type="dxa"/>
          </w:tcPr>
          <w:p w:rsidR="00ED223E" w:rsidRPr="009A6C54" w:rsidRDefault="00ED223E" w:rsidP="00A77D27">
            <w:pPr>
              <w:pStyle w:val="TableText"/>
            </w:pPr>
            <w:r w:rsidRPr="009A6C54">
              <w:t>49</w:t>
            </w:r>
          </w:p>
        </w:tc>
        <w:tc>
          <w:tcPr>
            <w:tcW w:w="720" w:type="dxa"/>
          </w:tcPr>
          <w:p w:rsidR="00ED223E" w:rsidRPr="009A6C54" w:rsidRDefault="00ED223E" w:rsidP="00A77D27">
            <w:pPr>
              <w:pStyle w:val="TableText"/>
            </w:pPr>
            <w:r w:rsidRPr="009A6C54">
              <w:t>12</w:t>
            </w:r>
          </w:p>
        </w:tc>
        <w:tc>
          <w:tcPr>
            <w:tcW w:w="720" w:type="dxa"/>
          </w:tcPr>
          <w:p w:rsidR="00ED223E" w:rsidRPr="009A6C54" w:rsidRDefault="00ED223E" w:rsidP="00A77D27">
            <w:pPr>
              <w:pStyle w:val="TableText"/>
            </w:pPr>
            <w:r w:rsidRPr="009A6C54">
              <w:t>NM</w:t>
            </w:r>
          </w:p>
        </w:tc>
        <w:tc>
          <w:tcPr>
            <w:tcW w:w="720" w:type="dxa"/>
          </w:tcPr>
          <w:p w:rsidR="00ED223E" w:rsidRPr="009A6C54" w:rsidRDefault="00ED223E" w:rsidP="00A77D27">
            <w:pPr>
              <w:pStyle w:val="TableText"/>
            </w:pPr>
          </w:p>
        </w:tc>
        <w:tc>
          <w:tcPr>
            <w:tcW w:w="720" w:type="dxa"/>
          </w:tcPr>
          <w:p w:rsidR="00ED223E" w:rsidRPr="009A6C54" w:rsidRDefault="00ED223E" w:rsidP="00A77D27">
            <w:pPr>
              <w:pStyle w:val="TableText"/>
            </w:pPr>
          </w:p>
        </w:tc>
        <w:tc>
          <w:tcPr>
            <w:tcW w:w="720" w:type="dxa"/>
          </w:tcPr>
          <w:p w:rsidR="00ED223E" w:rsidRPr="009A6C54" w:rsidRDefault="00ED223E" w:rsidP="00A77D27">
            <w:pPr>
              <w:pStyle w:val="TableText"/>
            </w:pPr>
          </w:p>
        </w:tc>
        <w:tc>
          <w:tcPr>
            <w:tcW w:w="2462" w:type="dxa"/>
          </w:tcPr>
          <w:p w:rsidR="00ED223E" w:rsidRPr="009A6C54" w:rsidRDefault="00ED223E" w:rsidP="00A77D27">
            <w:pPr>
              <w:pStyle w:val="TableText"/>
            </w:pPr>
            <w:r w:rsidRPr="009A6C54">
              <w:t>Total Payments</w:t>
            </w:r>
          </w:p>
        </w:tc>
        <w:tc>
          <w:tcPr>
            <w:tcW w:w="2462" w:type="dxa"/>
          </w:tcPr>
          <w:p w:rsidR="00ED223E" w:rsidRPr="009A6C54" w:rsidRDefault="00ED223E" w:rsidP="00A77D27">
            <w:pPr>
              <w:pStyle w:val="TableText"/>
            </w:pPr>
            <w:r w:rsidRPr="009A6C54">
              <w:t>Not used</w:t>
            </w:r>
          </w:p>
        </w:tc>
      </w:tr>
      <w:tr w:rsidR="00ED223E" w:rsidRPr="009A6C54" w:rsidTr="00A77D27">
        <w:tc>
          <w:tcPr>
            <w:tcW w:w="720" w:type="dxa"/>
          </w:tcPr>
          <w:p w:rsidR="00ED223E" w:rsidRPr="009A6C54" w:rsidRDefault="00ED223E" w:rsidP="00A77D27">
            <w:pPr>
              <w:pStyle w:val="TableText"/>
            </w:pPr>
            <w:r w:rsidRPr="009A6C54">
              <w:t>50</w:t>
            </w:r>
          </w:p>
        </w:tc>
        <w:tc>
          <w:tcPr>
            <w:tcW w:w="720" w:type="dxa"/>
          </w:tcPr>
          <w:p w:rsidR="00ED223E" w:rsidRPr="009A6C54" w:rsidRDefault="00ED223E" w:rsidP="00A77D27">
            <w:pPr>
              <w:pStyle w:val="TableText"/>
            </w:pPr>
            <w:r w:rsidRPr="009A6C54">
              <w:t>20</w:t>
            </w:r>
          </w:p>
        </w:tc>
        <w:tc>
          <w:tcPr>
            <w:tcW w:w="720" w:type="dxa"/>
          </w:tcPr>
          <w:p w:rsidR="00ED223E" w:rsidRPr="009A6C54" w:rsidRDefault="00ED223E" w:rsidP="00A77D27">
            <w:pPr>
              <w:pStyle w:val="TableText"/>
            </w:pPr>
            <w:r w:rsidRPr="009A6C54">
              <w:t>CM</w:t>
            </w:r>
          </w:p>
        </w:tc>
        <w:tc>
          <w:tcPr>
            <w:tcW w:w="720" w:type="dxa"/>
          </w:tcPr>
          <w:p w:rsidR="00ED223E" w:rsidRPr="009A6C54" w:rsidRDefault="00ED223E" w:rsidP="00A77D27">
            <w:pPr>
              <w:pStyle w:val="TableText"/>
            </w:pPr>
          </w:p>
        </w:tc>
        <w:tc>
          <w:tcPr>
            <w:tcW w:w="720" w:type="dxa"/>
          </w:tcPr>
          <w:p w:rsidR="00ED223E" w:rsidRPr="009A6C54" w:rsidRDefault="00ED223E" w:rsidP="00A77D27">
            <w:pPr>
              <w:pStyle w:val="TableText"/>
            </w:pPr>
          </w:p>
        </w:tc>
        <w:tc>
          <w:tcPr>
            <w:tcW w:w="720" w:type="dxa"/>
          </w:tcPr>
          <w:p w:rsidR="00ED223E" w:rsidRPr="009A6C54" w:rsidRDefault="00ED223E" w:rsidP="00A77D27">
            <w:pPr>
              <w:pStyle w:val="TableText"/>
            </w:pPr>
          </w:p>
        </w:tc>
        <w:tc>
          <w:tcPr>
            <w:tcW w:w="2462" w:type="dxa"/>
          </w:tcPr>
          <w:p w:rsidR="00ED223E" w:rsidRPr="009A6C54" w:rsidRDefault="00ED223E" w:rsidP="00A77D27">
            <w:pPr>
              <w:pStyle w:val="TableText"/>
            </w:pPr>
            <w:r w:rsidRPr="009A6C54">
              <w:t>Alternate Visit ID</w:t>
            </w:r>
          </w:p>
        </w:tc>
        <w:tc>
          <w:tcPr>
            <w:tcW w:w="2462" w:type="dxa"/>
          </w:tcPr>
          <w:p w:rsidR="00ED223E" w:rsidRPr="009A6C54" w:rsidRDefault="00ED223E" w:rsidP="00A77D27">
            <w:pPr>
              <w:pStyle w:val="TableText"/>
            </w:pPr>
            <w:r w:rsidRPr="009A6C54">
              <w:t>Unique Identifier (PCE)</w:t>
            </w:r>
          </w:p>
        </w:tc>
      </w:tr>
    </w:tbl>
    <w:p w:rsidR="003539BA" w:rsidRPr="009A6C54" w:rsidRDefault="003539BA" w:rsidP="00041002">
      <w:pPr>
        <w:pStyle w:val="Heading3"/>
        <w:rPr>
          <w:lang w:val="en-US"/>
        </w:rPr>
      </w:pPr>
      <w:bookmarkStart w:id="343" w:name="_Toc11706717"/>
      <w:r w:rsidRPr="009A6C54">
        <w:t>PV2 - Patient Visit - Additional Information Segment</w:t>
      </w:r>
      <w:bookmarkEnd w:id="343"/>
    </w:p>
    <w:p w:rsidR="000E6F8B" w:rsidRPr="009A6C54" w:rsidRDefault="000E6F8B" w:rsidP="00741C15">
      <w:pPr>
        <w:pStyle w:val="Caption"/>
      </w:pPr>
      <w:bookmarkStart w:id="344" w:name="_Toc11706891"/>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52</w:t>
      </w:r>
      <w:r w:rsidR="007F1C38">
        <w:rPr>
          <w:noProof/>
        </w:rPr>
        <w:fldChar w:fldCharType="end"/>
      </w:r>
      <w:r w:rsidRPr="009A6C54">
        <w:t>: PV2 Additional Information Segment</w:t>
      </w:r>
      <w:bookmarkEnd w:id="344"/>
    </w:p>
    <w:tbl>
      <w:tblPr>
        <w:tblW w:w="974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839"/>
        <w:gridCol w:w="3060"/>
        <w:gridCol w:w="1530"/>
      </w:tblGrid>
      <w:tr w:rsidR="00855899" w:rsidRPr="009A6C54" w:rsidTr="002B5785">
        <w:trPr>
          <w:tblHeader/>
        </w:trPr>
        <w:tc>
          <w:tcPr>
            <w:tcW w:w="720" w:type="dxa"/>
            <w:tcBorders>
              <w:top w:val="single" w:sz="12" w:space="0" w:color="auto"/>
              <w:bottom w:val="single" w:sz="6" w:space="0" w:color="auto"/>
            </w:tcBorders>
            <w:shd w:val="clear" w:color="auto" w:fill="BFBFBF"/>
          </w:tcPr>
          <w:p w:rsidR="00855899" w:rsidRPr="009A6C54" w:rsidRDefault="00855899" w:rsidP="00A77D27">
            <w:pPr>
              <w:pStyle w:val="TableHeading"/>
            </w:pPr>
            <w:bookmarkStart w:id="345" w:name="ColumnTitle_49"/>
            <w:bookmarkEnd w:id="345"/>
            <w:r w:rsidRPr="009A6C54">
              <w:t>SEQ</w:t>
            </w:r>
          </w:p>
        </w:tc>
        <w:tc>
          <w:tcPr>
            <w:tcW w:w="720" w:type="dxa"/>
            <w:tcBorders>
              <w:top w:val="single" w:sz="12" w:space="0" w:color="auto"/>
              <w:bottom w:val="single" w:sz="6" w:space="0" w:color="auto"/>
            </w:tcBorders>
            <w:shd w:val="clear" w:color="auto" w:fill="BFBFBF"/>
          </w:tcPr>
          <w:p w:rsidR="00855899" w:rsidRPr="009A6C54" w:rsidRDefault="00855899" w:rsidP="00A77D27">
            <w:pPr>
              <w:pStyle w:val="TableHeading"/>
            </w:pPr>
            <w:r w:rsidRPr="009A6C54">
              <w:t>LEN</w:t>
            </w:r>
          </w:p>
        </w:tc>
        <w:tc>
          <w:tcPr>
            <w:tcW w:w="720" w:type="dxa"/>
            <w:tcBorders>
              <w:top w:val="single" w:sz="12" w:space="0" w:color="auto"/>
              <w:bottom w:val="single" w:sz="6" w:space="0" w:color="auto"/>
            </w:tcBorders>
            <w:shd w:val="clear" w:color="auto" w:fill="BFBFBF"/>
          </w:tcPr>
          <w:p w:rsidR="00855899" w:rsidRPr="009A6C54" w:rsidRDefault="00855899" w:rsidP="00A77D27">
            <w:pPr>
              <w:pStyle w:val="TableHeading"/>
            </w:pPr>
            <w:r w:rsidRPr="009A6C54">
              <w:t>DT</w:t>
            </w:r>
          </w:p>
        </w:tc>
        <w:tc>
          <w:tcPr>
            <w:tcW w:w="720" w:type="dxa"/>
            <w:tcBorders>
              <w:top w:val="single" w:sz="12" w:space="0" w:color="auto"/>
              <w:bottom w:val="single" w:sz="6" w:space="0" w:color="auto"/>
            </w:tcBorders>
            <w:shd w:val="clear" w:color="auto" w:fill="BFBFBF"/>
          </w:tcPr>
          <w:p w:rsidR="00855899" w:rsidRPr="009A6C54" w:rsidRDefault="00855899" w:rsidP="00A77D27">
            <w:pPr>
              <w:pStyle w:val="TableHeading"/>
            </w:pPr>
            <w:r w:rsidRPr="009A6C54">
              <w:t>OPT</w:t>
            </w:r>
          </w:p>
        </w:tc>
        <w:tc>
          <w:tcPr>
            <w:tcW w:w="720" w:type="dxa"/>
            <w:tcBorders>
              <w:top w:val="single" w:sz="12" w:space="0" w:color="auto"/>
              <w:bottom w:val="single" w:sz="6" w:space="0" w:color="auto"/>
            </w:tcBorders>
            <w:shd w:val="clear" w:color="auto" w:fill="BFBFBF"/>
          </w:tcPr>
          <w:p w:rsidR="00855899" w:rsidRPr="009A6C54" w:rsidRDefault="00855899" w:rsidP="00A77D27">
            <w:pPr>
              <w:pStyle w:val="TableHeading"/>
            </w:pPr>
            <w:r w:rsidRPr="009A6C54">
              <w:t>RP/#</w:t>
            </w:r>
          </w:p>
        </w:tc>
        <w:tc>
          <w:tcPr>
            <w:tcW w:w="720" w:type="dxa"/>
            <w:tcBorders>
              <w:top w:val="single" w:sz="12" w:space="0" w:color="auto"/>
              <w:bottom w:val="single" w:sz="6" w:space="0" w:color="auto"/>
            </w:tcBorders>
            <w:shd w:val="clear" w:color="auto" w:fill="BFBFBF"/>
          </w:tcPr>
          <w:p w:rsidR="00855899" w:rsidRPr="009A6C54" w:rsidRDefault="00855899" w:rsidP="00A77D27">
            <w:pPr>
              <w:pStyle w:val="TableHeading"/>
            </w:pPr>
            <w:r w:rsidRPr="009A6C54">
              <w:t>TBL#</w:t>
            </w:r>
          </w:p>
        </w:tc>
        <w:tc>
          <w:tcPr>
            <w:tcW w:w="839" w:type="dxa"/>
            <w:tcBorders>
              <w:top w:val="single" w:sz="12" w:space="0" w:color="auto"/>
              <w:bottom w:val="single" w:sz="6" w:space="0" w:color="auto"/>
            </w:tcBorders>
            <w:shd w:val="clear" w:color="auto" w:fill="BFBFBF"/>
          </w:tcPr>
          <w:p w:rsidR="00855899" w:rsidRPr="009A6C54" w:rsidRDefault="00855899" w:rsidP="00A77D27">
            <w:pPr>
              <w:pStyle w:val="TableHeading"/>
            </w:pPr>
            <w:r w:rsidRPr="009A6C54">
              <w:t>ITEM#</w:t>
            </w:r>
          </w:p>
        </w:tc>
        <w:tc>
          <w:tcPr>
            <w:tcW w:w="3060" w:type="dxa"/>
            <w:tcBorders>
              <w:top w:val="single" w:sz="12" w:space="0" w:color="auto"/>
              <w:bottom w:val="single" w:sz="6" w:space="0" w:color="auto"/>
            </w:tcBorders>
            <w:shd w:val="clear" w:color="auto" w:fill="BFBFBF"/>
          </w:tcPr>
          <w:p w:rsidR="00855899" w:rsidRPr="009A6C54" w:rsidRDefault="00855899" w:rsidP="00A77D27">
            <w:pPr>
              <w:pStyle w:val="TableHeading"/>
            </w:pPr>
            <w:r w:rsidRPr="009A6C54">
              <w:t>ELEMENT NAME</w:t>
            </w:r>
          </w:p>
        </w:tc>
        <w:tc>
          <w:tcPr>
            <w:tcW w:w="1530" w:type="dxa"/>
            <w:tcBorders>
              <w:top w:val="single" w:sz="12" w:space="0" w:color="auto"/>
              <w:bottom w:val="single" w:sz="6" w:space="0" w:color="auto"/>
            </w:tcBorders>
            <w:shd w:val="clear" w:color="auto" w:fill="BFBFBF"/>
          </w:tcPr>
          <w:p w:rsidR="00855899" w:rsidRPr="009A6C54" w:rsidRDefault="00855899" w:rsidP="00A77D27">
            <w:pPr>
              <w:pStyle w:val="TableHeading"/>
              <w:rPr>
                <w:caps/>
              </w:rPr>
            </w:pPr>
            <w:r w:rsidRPr="009A6C54">
              <w:rPr>
                <w:caps/>
              </w:rPr>
              <w:t>Vista</w:t>
            </w:r>
          </w:p>
          <w:p w:rsidR="00855899" w:rsidRPr="009A6C54" w:rsidRDefault="00855899" w:rsidP="00A77D27">
            <w:pPr>
              <w:pStyle w:val="TableHeading"/>
            </w:pPr>
            <w:r w:rsidRPr="009A6C54">
              <w:rPr>
                <w:caps/>
              </w:rPr>
              <w:t>Description</w:t>
            </w:r>
          </w:p>
        </w:tc>
      </w:tr>
      <w:tr w:rsidR="00855899" w:rsidRPr="009A6C54" w:rsidTr="00A77D27">
        <w:tc>
          <w:tcPr>
            <w:tcW w:w="720" w:type="dxa"/>
            <w:tcBorders>
              <w:top w:val="single" w:sz="6" w:space="0" w:color="auto"/>
            </w:tcBorders>
          </w:tcPr>
          <w:p w:rsidR="00855899" w:rsidRPr="009A6C54" w:rsidRDefault="00855899" w:rsidP="00A77D27">
            <w:pPr>
              <w:pStyle w:val="TableText"/>
              <w:rPr>
                <w:kern w:val="16"/>
              </w:rPr>
            </w:pPr>
            <w:r w:rsidRPr="009A6C54">
              <w:rPr>
                <w:kern w:val="16"/>
              </w:rPr>
              <w:t>1</w:t>
            </w:r>
          </w:p>
        </w:tc>
        <w:tc>
          <w:tcPr>
            <w:tcW w:w="720" w:type="dxa"/>
            <w:tcBorders>
              <w:top w:val="single" w:sz="6" w:space="0" w:color="auto"/>
            </w:tcBorders>
          </w:tcPr>
          <w:p w:rsidR="00855899" w:rsidRPr="009A6C54" w:rsidRDefault="00855899" w:rsidP="00A77D27">
            <w:pPr>
              <w:pStyle w:val="TableText"/>
              <w:rPr>
                <w:kern w:val="16"/>
              </w:rPr>
            </w:pPr>
            <w:r w:rsidRPr="009A6C54">
              <w:rPr>
                <w:kern w:val="16"/>
              </w:rPr>
              <w:t>80</w:t>
            </w:r>
          </w:p>
        </w:tc>
        <w:tc>
          <w:tcPr>
            <w:tcW w:w="720" w:type="dxa"/>
            <w:tcBorders>
              <w:top w:val="single" w:sz="6" w:space="0" w:color="auto"/>
            </w:tcBorders>
          </w:tcPr>
          <w:p w:rsidR="00855899" w:rsidRPr="009A6C54" w:rsidRDefault="00855899" w:rsidP="00A77D27">
            <w:pPr>
              <w:pStyle w:val="TableText"/>
              <w:rPr>
                <w:kern w:val="16"/>
              </w:rPr>
            </w:pPr>
            <w:r w:rsidRPr="009A6C54">
              <w:rPr>
                <w:kern w:val="16"/>
              </w:rPr>
              <w:t>PL</w:t>
            </w:r>
          </w:p>
        </w:tc>
        <w:tc>
          <w:tcPr>
            <w:tcW w:w="720" w:type="dxa"/>
            <w:tcBorders>
              <w:top w:val="single" w:sz="6" w:space="0" w:color="auto"/>
            </w:tcBorders>
          </w:tcPr>
          <w:p w:rsidR="00855899" w:rsidRPr="009A6C54" w:rsidRDefault="00855899" w:rsidP="00A77D27">
            <w:pPr>
              <w:pStyle w:val="TableText"/>
              <w:rPr>
                <w:kern w:val="16"/>
              </w:rPr>
            </w:pPr>
            <w:r w:rsidRPr="009A6C54">
              <w:rPr>
                <w:kern w:val="16"/>
              </w:rPr>
              <w:t>C</w:t>
            </w:r>
          </w:p>
        </w:tc>
        <w:tc>
          <w:tcPr>
            <w:tcW w:w="720" w:type="dxa"/>
            <w:tcBorders>
              <w:top w:val="single" w:sz="6" w:space="0" w:color="auto"/>
            </w:tcBorders>
          </w:tcPr>
          <w:p w:rsidR="00855899" w:rsidRPr="009A6C54" w:rsidRDefault="00855899" w:rsidP="00A77D27">
            <w:pPr>
              <w:pStyle w:val="TableText"/>
              <w:rPr>
                <w:kern w:val="16"/>
              </w:rPr>
            </w:pPr>
          </w:p>
        </w:tc>
        <w:tc>
          <w:tcPr>
            <w:tcW w:w="720" w:type="dxa"/>
            <w:tcBorders>
              <w:top w:val="single" w:sz="6" w:space="0" w:color="auto"/>
            </w:tcBorders>
          </w:tcPr>
          <w:p w:rsidR="00855899" w:rsidRPr="009A6C54" w:rsidRDefault="00855899" w:rsidP="00A77D27">
            <w:pPr>
              <w:pStyle w:val="TableText"/>
              <w:rPr>
                <w:kern w:val="16"/>
              </w:rPr>
            </w:pPr>
          </w:p>
        </w:tc>
        <w:tc>
          <w:tcPr>
            <w:tcW w:w="839" w:type="dxa"/>
            <w:tcBorders>
              <w:top w:val="single" w:sz="6" w:space="0" w:color="auto"/>
            </w:tcBorders>
          </w:tcPr>
          <w:p w:rsidR="00855899" w:rsidRPr="009A6C54" w:rsidRDefault="00855899" w:rsidP="00A77D27">
            <w:pPr>
              <w:pStyle w:val="TableText"/>
              <w:rPr>
                <w:kern w:val="16"/>
              </w:rPr>
            </w:pPr>
            <w:r w:rsidRPr="009A6C54">
              <w:rPr>
                <w:kern w:val="16"/>
              </w:rPr>
              <w:t>00181</w:t>
            </w:r>
          </w:p>
        </w:tc>
        <w:tc>
          <w:tcPr>
            <w:tcW w:w="3060" w:type="dxa"/>
            <w:tcBorders>
              <w:top w:val="single" w:sz="6" w:space="0" w:color="auto"/>
            </w:tcBorders>
          </w:tcPr>
          <w:p w:rsidR="00855899" w:rsidRPr="009A6C54" w:rsidRDefault="00855899" w:rsidP="00A77D27">
            <w:pPr>
              <w:pStyle w:val="TableText"/>
              <w:rPr>
                <w:kern w:val="16"/>
              </w:rPr>
            </w:pPr>
            <w:r w:rsidRPr="009A6C54">
              <w:rPr>
                <w:kern w:val="16"/>
              </w:rPr>
              <w:t>Prior Pending Location</w:t>
            </w:r>
          </w:p>
        </w:tc>
        <w:tc>
          <w:tcPr>
            <w:tcW w:w="1530" w:type="dxa"/>
            <w:tcBorders>
              <w:top w:val="single" w:sz="6" w:space="0" w:color="auto"/>
            </w:tcBorders>
          </w:tcPr>
          <w:p w:rsidR="00855899" w:rsidRPr="009A6C54" w:rsidRDefault="00855899" w:rsidP="00A77D27">
            <w:pPr>
              <w:pStyle w:val="TableText"/>
              <w:rPr>
                <w:kern w:val="16"/>
              </w:rPr>
            </w:pPr>
            <w:r w:rsidRPr="009A6C54">
              <w:rPr>
                <w:kern w:val="16"/>
              </w:rPr>
              <w:t>Not used</w:t>
            </w:r>
          </w:p>
        </w:tc>
      </w:tr>
      <w:tr w:rsidR="00855899" w:rsidRPr="009A6C54" w:rsidTr="00A77D27">
        <w:tc>
          <w:tcPr>
            <w:tcW w:w="720" w:type="dxa"/>
          </w:tcPr>
          <w:p w:rsidR="00855899" w:rsidRPr="009A6C54" w:rsidRDefault="00855899" w:rsidP="00A77D27">
            <w:pPr>
              <w:pStyle w:val="TableText"/>
              <w:rPr>
                <w:kern w:val="16"/>
              </w:rPr>
            </w:pPr>
            <w:r w:rsidRPr="009A6C54">
              <w:rPr>
                <w:kern w:val="16"/>
              </w:rPr>
              <w:t>2</w:t>
            </w:r>
          </w:p>
        </w:tc>
        <w:tc>
          <w:tcPr>
            <w:tcW w:w="720" w:type="dxa"/>
          </w:tcPr>
          <w:p w:rsidR="00855899" w:rsidRPr="009A6C54" w:rsidRDefault="00855899" w:rsidP="00A77D27">
            <w:pPr>
              <w:pStyle w:val="TableText"/>
              <w:rPr>
                <w:kern w:val="16"/>
              </w:rPr>
            </w:pPr>
            <w:r w:rsidRPr="009A6C54">
              <w:rPr>
                <w:kern w:val="16"/>
              </w:rPr>
              <w:t>250</w:t>
            </w:r>
          </w:p>
        </w:tc>
        <w:tc>
          <w:tcPr>
            <w:tcW w:w="720" w:type="dxa"/>
          </w:tcPr>
          <w:p w:rsidR="00855899" w:rsidRPr="009A6C54" w:rsidRDefault="00855899" w:rsidP="00A77D27">
            <w:pPr>
              <w:pStyle w:val="TableText"/>
              <w:rPr>
                <w:kern w:val="16"/>
              </w:rPr>
            </w:pPr>
            <w:r w:rsidRPr="009A6C54">
              <w:rPr>
                <w:kern w:val="16"/>
              </w:rPr>
              <w:t>CE</w:t>
            </w:r>
          </w:p>
        </w:tc>
        <w:tc>
          <w:tcPr>
            <w:tcW w:w="720" w:type="dxa"/>
          </w:tcPr>
          <w:p w:rsidR="00855899" w:rsidRPr="009A6C54" w:rsidRDefault="00855899" w:rsidP="00A77D27">
            <w:pPr>
              <w:pStyle w:val="TableText"/>
              <w:rPr>
                <w:kern w:val="16"/>
              </w:rPr>
            </w:pPr>
            <w:r w:rsidRPr="009A6C54">
              <w:rPr>
                <w:kern w:val="16"/>
              </w:rPr>
              <w:t>O</w:t>
            </w:r>
          </w:p>
        </w:tc>
        <w:tc>
          <w:tcPr>
            <w:tcW w:w="720" w:type="dxa"/>
          </w:tcPr>
          <w:p w:rsidR="00855899" w:rsidRPr="009A6C54" w:rsidRDefault="00855899" w:rsidP="00A77D27">
            <w:pPr>
              <w:pStyle w:val="TableText"/>
              <w:rPr>
                <w:kern w:val="16"/>
              </w:rPr>
            </w:pPr>
          </w:p>
        </w:tc>
        <w:tc>
          <w:tcPr>
            <w:tcW w:w="720" w:type="dxa"/>
          </w:tcPr>
          <w:p w:rsidR="00855899" w:rsidRPr="009A6C54" w:rsidRDefault="00855899" w:rsidP="00A77D27">
            <w:pPr>
              <w:pStyle w:val="TableText"/>
              <w:rPr>
                <w:kern w:val="16"/>
              </w:rPr>
            </w:pPr>
            <w:r w:rsidRPr="009A6C54">
              <w:rPr>
                <w:kern w:val="16"/>
              </w:rPr>
              <w:t>0129</w:t>
            </w:r>
          </w:p>
        </w:tc>
        <w:tc>
          <w:tcPr>
            <w:tcW w:w="839" w:type="dxa"/>
          </w:tcPr>
          <w:p w:rsidR="00855899" w:rsidRPr="009A6C54" w:rsidRDefault="00855899" w:rsidP="00A77D27">
            <w:pPr>
              <w:pStyle w:val="TableText"/>
              <w:rPr>
                <w:kern w:val="16"/>
              </w:rPr>
            </w:pPr>
            <w:r w:rsidRPr="009A6C54">
              <w:rPr>
                <w:kern w:val="16"/>
              </w:rPr>
              <w:t>00182</w:t>
            </w:r>
          </w:p>
        </w:tc>
        <w:tc>
          <w:tcPr>
            <w:tcW w:w="3060" w:type="dxa"/>
          </w:tcPr>
          <w:p w:rsidR="00855899" w:rsidRPr="009A6C54" w:rsidRDefault="00855899" w:rsidP="00A77D27">
            <w:pPr>
              <w:pStyle w:val="TableText"/>
              <w:rPr>
                <w:kern w:val="16"/>
              </w:rPr>
            </w:pPr>
            <w:r w:rsidRPr="009A6C54">
              <w:rPr>
                <w:kern w:val="16"/>
              </w:rPr>
              <w:t>Accommodation Code</w:t>
            </w:r>
          </w:p>
        </w:tc>
        <w:tc>
          <w:tcPr>
            <w:tcW w:w="1530" w:type="dxa"/>
          </w:tcPr>
          <w:p w:rsidR="00855899" w:rsidRPr="009A6C54" w:rsidRDefault="00855899" w:rsidP="00A77D27">
            <w:pPr>
              <w:pStyle w:val="TableText"/>
              <w:rPr>
                <w:kern w:val="16"/>
              </w:rPr>
            </w:pPr>
            <w:r w:rsidRPr="009A6C54">
              <w:rPr>
                <w:kern w:val="16"/>
              </w:rPr>
              <w:t>Not used</w:t>
            </w:r>
          </w:p>
        </w:tc>
      </w:tr>
      <w:tr w:rsidR="00855899" w:rsidRPr="009A6C54" w:rsidTr="00A77D27">
        <w:tc>
          <w:tcPr>
            <w:tcW w:w="720" w:type="dxa"/>
          </w:tcPr>
          <w:p w:rsidR="00855899" w:rsidRPr="009A6C54" w:rsidRDefault="00855899" w:rsidP="00A77D27">
            <w:pPr>
              <w:pStyle w:val="TableText"/>
              <w:rPr>
                <w:kern w:val="16"/>
              </w:rPr>
            </w:pPr>
            <w:r w:rsidRPr="009A6C54">
              <w:rPr>
                <w:kern w:val="16"/>
              </w:rPr>
              <w:t>3</w:t>
            </w:r>
          </w:p>
        </w:tc>
        <w:tc>
          <w:tcPr>
            <w:tcW w:w="720" w:type="dxa"/>
          </w:tcPr>
          <w:p w:rsidR="00855899" w:rsidRPr="009A6C54" w:rsidRDefault="00855899" w:rsidP="00A77D27">
            <w:pPr>
              <w:pStyle w:val="TableText"/>
              <w:rPr>
                <w:kern w:val="16"/>
              </w:rPr>
            </w:pPr>
            <w:r w:rsidRPr="009A6C54">
              <w:rPr>
                <w:kern w:val="16"/>
              </w:rPr>
              <w:t>250</w:t>
            </w:r>
          </w:p>
        </w:tc>
        <w:tc>
          <w:tcPr>
            <w:tcW w:w="720" w:type="dxa"/>
          </w:tcPr>
          <w:p w:rsidR="00855899" w:rsidRPr="009A6C54" w:rsidRDefault="00855899" w:rsidP="00A77D27">
            <w:pPr>
              <w:pStyle w:val="TableText"/>
              <w:rPr>
                <w:kern w:val="16"/>
              </w:rPr>
            </w:pPr>
            <w:r w:rsidRPr="009A6C54">
              <w:rPr>
                <w:kern w:val="16"/>
              </w:rPr>
              <w:t>CE</w:t>
            </w:r>
          </w:p>
        </w:tc>
        <w:tc>
          <w:tcPr>
            <w:tcW w:w="720" w:type="dxa"/>
          </w:tcPr>
          <w:p w:rsidR="00855899" w:rsidRPr="009A6C54" w:rsidRDefault="00855899" w:rsidP="00A77D27">
            <w:pPr>
              <w:pStyle w:val="TableText"/>
              <w:rPr>
                <w:kern w:val="16"/>
              </w:rPr>
            </w:pPr>
            <w:r w:rsidRPr="009A6C54">
              <w:rPr>
                <w:kern w:val="16"/>
              </w:rPr>
              <w:t>O</w:t>
            </w:r>
          </w:p>
        </w:tc>
        <w:tc>
          <w:tcPr>
            <w:tcW w:w="720" w:type="dxa"/>
          </w:tcPr>
          <w:p w:rsidR="00855899" w:rsidRPr="009A6C54" w:rsidRDefault="00855899" w:rsidP="00A77D27">
            <w:pPr>
              <w:pStyle w:val="TableText"/>
              <w:rPr>
                <w:kern w:val="16"/>
              </w:rPr>
            </w:pPr>
          </w:p>
        </w:tc>
        <w:tc>
          <w:tcPr>
            <w:tcW w:w="720" w:type="dxa"/>
          </w:tcPr>
          <w:p w:rsidR="00855899" w:rsidRPr="009A6C54" w:rsidRDefault="00855899" w:rsidP="00A77D27">
            <w:pPr>
              <w:pStyle w:val="TableText"/>
              <w:rPr>
                <w:kern w:val="16"/>
              </w:rPr>
            </w:pPr>
          </w:p>
        </w:tc>
        <w:tc>
          <w:tcPr>
            <w:tcW w:w="839" w:type="dxa"/>
          </w:tcPr>
          <w:p w:rsidR="00855899" w:rsidRPr="009A6C54" w:rsidRDefault="00855899" w:rsidP="00A77D27">
            <w:pPr>
              <w:pStyle w:val="TableText"/>
              <w:rPr>
                <w:kern w:val="16"/>
              </w:rPr>
            </w:pPr>
            <w:r w:rsidRPr="009A6C54">
              <w:rPr>
                <w:kern w:val="16"/>
              </w:rPr>
              <w:t>00183</w:t>
            </w:r>
          </w:p>
        </w:tc>
        <w:tc>
          <w:tcPr>
            <w:tcW w:w="3060" w:type="dxa"/>
          </w:tcPr>
          <w:p w:rsidR="00855899" w:rsidRPr="009A6C54" w:rsidRDefault="00855899" w:rsidP="00A77D27">
            <w:pPr>
              <w:pStyle w:val="TableText"/>
              <w:rPr>
                <w:kern w:val="16"/>
              </w:rPr>
            </w:pPr>
            <w:r w:rsidRPr="009A6C54">
              <w:rPr>
                <w:kern w:val="16"/>
              </w:rPr>
              <w:t>Admit Reason</w:t>
            </w:r>
          </w:p>
        </w:tc>
        <w:tc>
          <w:tcPr>
            <w:tcW w:w="1530" w:type="dxa"/>
          </w:tcPr>
          <w:p w:rsidR="00855899" w:rsidRPr="009A6C54" w:rsidRDefault="00855899" w:rsidP="00A77D27">
            <w:pPr>
              <w:pStyle w:val="TableText"/>
              <w:rPr>
                <w:kern w:val="16"/>
              </w:rPr>
            </w:pPr>
            <w:r w:rsidRPr="009A6C54">
              <w:rPr>
                <w:kern w:val="16"/>
              </w:rPr>
              <w:t>Not used</w:t>
            </w:r>
          </w:p>
        </w:tc>
      </w:tr>
      <w:tr w:rsidR="00855899" w:rsidRPr="009A6C54" w:rsidTr="00A77D27">
        <w:tc>
          <w:tcPr>
            <w:tcW w:w="720" w:type="dxa"/>
          </w:tcPr>
          <w:p w:rsidR="00855899" w:rsidRPr="009A6C54" w:rsidRDefault="00855899" w:rsidP="00A77D27">
            <w:pPr>
              <w:pStyle w:val="TableText"/>
              <w:rPr>
                <w:kern w:val="16"/>
              </w:rPr>
            </w:pPr>
            <w:r w:rsidRPr="009A6C54">
              <w:rPr>
                <w:kern w:val="16"/>
              </w:rPr>
              <w:t>4</w:t>
            </w:r>
          </w:p>
        </w:tc>
        <w:tc>
          <w:tcPr>
            <w:tcW w:w="720" w:type="dxa"/>
          </w:tcPr>
          <w:p w:rsidR="00855899" w:rsidRPr="009A6C54" w:rsidRDefault="00855899" w:rsidP="00A77D27">
            <w:pPr>
              <w:pStyle w:val="TableText"/>
              <w:rPr>
                <w:kern w:val="16"/>
              </w:rPr>
            </w:pPr>
            <w:r w:rsidRPr="009A6C54">
              <w:rPr>
                <w:kern w:val="16"/>
              </w:rPr>
              <w:t>250</w:t>
            </w:r>
          </w:p>
        </w:tc>
        <w:tc>
          <w:tcPr>
            <w:tcW w:w="720" w:type="dxa"/>
          </w:tcPr>
          <w:p w:rsidR="00855899" w:rsidRPr="009A6C54" w:rsidRDefault="00855899" w:rsidP="00A77D27">
            <w:pPr>
              <w:pStyle w:val="TableText"/>
              <w:rPr>
                <w:kern w:val="16"/>
              </w:rPr>
            </w:pPr>
            <w:r w:rsidRPr="009A6C54">
              <w:rPr>
                <w:kern w:val="16"/>
              </w:rPr>
              <w:t>CE</w:t>
            </w:r>
          </w:p>
        </w:tc>
        <w:tc>
          <w:tcPr>
            <w:tcW w:w="720" w:type="dxa"/>
          </w:tcPr>
          <w:p w:rsidR="00855899" w:rsidRPr="009A6C54" w:rsidRDefault="00855899" w:rsidP="00A77D27">
            <w:pPr>
              <w:pStyle w:val="TableText"/>
              <w:rPr>
                <w:kern w:val="16"/>
              </w:rPr>
            </w:pPr>
            <w:r w:rsidRPr="009A6C54">
              <w:rPr>
                <w:kern w:val="16"/>
              </w:rPr>
              <w:t>O</w:t>
            </w:r>
          </w:p>
        </w:tc>
        <w:tc>
          <w:tcPr>
            <w:tcW w:w="720" w:type="dxa"/>
          </w:tcPr>
          <w:p w:rsidR="00855899" w:rsidRPr="009A6C54" w:rsidRDefault="00855899" w:rsidP="00A77D27">
            <w:pPr>
              <w:pStyle w:val="TableText"/>
              <w:rPr>
                <w:kern w:val="16"/>
              </w:rPr>
            </w:pPr>
          </w:p>
        </w:tc>
        <w:tc>
          <w:tcPr>
            <w:tcW w:w="720" w:type="dxa"/>
          </w:tcPr>
          <w:p w:rsidR="00855899" w:rsidRPr="009A6C54" w:rsidRDefault="00855899" w:rsidP="00A77D27">
            <w:pPr>
              <w:pStyle w:val="TableText"/>
              <w:rPr>
                <w:kern w:val="16"/>
              </w:rPr>
            </w:pPr>
          </w:p>
        </w:tc>
        <w:tc>
          <w:tcPr>
            <w:tcW w:w="839" w:type="dxa"/>
          </w:tcPr>
          <w:p w:rsidR="00855899" w:rsidRPr="009A6C54" w:rsidRDefault="00855899" w:rsidP="00A77D27">
            <w:pPr>
              <w:pStyle w:val="TableText"/>
              <w:rPr>
                <w:kern w:val="16"/>
              </w:rPr>
            </w:pPr>
            <w:r w:rsidRPr="009A6C54">
              <w:rPr>
                <w:kern w:val="16"/>
              </w:rPr>
              <w:t>00184</w:t>
            </w:r>
          </w:p>
        </w:tc>
        <w:tc>
          <w:tcPr>
            <w:tcW w:w="3060" w:type="dxa"/>
          </w:tcPr>
          <w:p w:rsidR="00855899" w:rsidRPr="009A6C54" w:rsidRDefault="00855899" w:rsidP="00A77D27">
            <w:pPr>
              <w:pStyle w:val="TableText"/>
              <w:rPr>
                <w:kern w:val="16"/>
              </w:rPr>
            </w:pPr>
            <w:r w:rsidRPr="009A6C54">
              <w:rPr>
                <w:kern w:val="16"/>
              </w:rPr>
              <w:t>Transfer Reason</w:t>
            </w:r>
          </w:p>
        </w:tc>
        <w:tc>
          <w:tcPr>
            <w:tcW w:w="1530" w:type="dxa"/>
          </w:tcPr>
          <w:p w:rsidR="00855899" w:rsidRPr="009A6C54" w:rsidRDefault="00855899" w:rsidP="00A77D27">
            <w:pPr>
              <w:pStyle w:val="TableText"/>
              <w:rPr>
                <w:kern w:val="16"/>
              </w:rPr>
            </w:pPr>
            <w:r w:rsidRPr="009A6C54">
              <w:rPr>
                <w:kern w:val="16"/>
              </w:rPr>
              <w:t>Not used</w:t>
            </w:r>
          </w:p>
        </w:tc>
      </w:tr>
      <w:tr w:rsidR="00855899" w:rsidRPr="009A6C54" w:rsidTr="00A77D27">
        <w:tc>
          <w:tcPr>
            <w:tcW w:w="720" w:type="dxa"/>
          </w:tcPr>
          <w:p w:rsidR="00855899" w:rsidRPr="009A6C54" w:rsidRDefault="00855899" w:rsidP="00A77D27">
            <w:pPr>
              <w:pStyle w:val="TableText"/>
              <w:rPr>
                <w:kern w:val="16"/>
              </w:rPr>
            </w:pPr>
            <w:r w:rsidRPr="009A6C54">
              <w:rPr>
                <w:kern w:val="16"/>
              </w:rPr>
              <w:t>5</w:t>
            </w:r>
          </w:p>
        </w:tc>
        <w:tc>
          <w:tcPr>
            <w:tcW w:w="720" w:type="dxa"/>
          </w:tcPr>
          <w:p w:rsidR="00855899" w:rsidRPr="009A6C54" w:rsidRDefault="00855899" w:rsidP="00A77D27">
            <w:pPr>
              <w:pStyle w:val="TableText"/>
              <w:rPr>
                <w:kern w:val="16"/>
              </w:rPr>
            </w:pPr>
            <w:r w:rsidRPr="009A6C54">
              <w:rPr>
                <w:kern w:val="16"/>
              </w:rPr>
              <w:t>25</w:t>
            </w:r>
          </w:p>
        </w:tc>
        <w:tc>
          <w:tcPr>
            <w:tcW w:w="720" w:type="dxa"/>
          </w:tcPr>
          <w:p w:rsidR="00855899" w:rsidRPr="009A6C54" w:rsidRDefault="00855899" w:rsidP="00A77D27">
            <w:pPr>
              <w:pStyle w:val="TableText"/>
              <w:rPr>
                <w:kern w:val="16"/>
              </w:rPr>
            </w:pPr>
            <w:r w:rsidRPr="009A6C54">
              <w:rPr>
                <w:kern w:val="16"/>
              </w:rPr>
              <w:t>ST</w:t>
            </w:r>
          </w:p>
        </w:tc>
        <w:tc>
          <w:tcPr>
            <w:tcW w:w="720" w:type="dxa"/>
          </w:tcPr>
          <w:p w:rsidR="00855899" w:rsidRPr="009A6C54" w:rsidRDefault="00855899" w:rsidP="00A77D27">
            <w:pPr>
              <w:pStyle w:val="TableText"/>
              <w:rPr>
                <w:kern w:val="16"/>
              </w:rPr>
            </w:pPr>
            <w:r w:rsidRPr="009A6C54">
              <w:rPr>
                <w:kern w:val="16"/>
              </w:rPr>
              <w:t>O</w:t>
            </w:r>
          </w:p>
        </w:tc>
        <w:tc>
          <w:tcPr>
            <w:tcW w:w="720" w:type="dxa"/>
          </w:tcPr>
          <w:p w:rsidR="00855899" w:rsidRPr="009A6C54" w:rsidRDefault="00855899" w:rsidP="00A77D27">
            <w:pPr>
              <w:pStyle w:val="TableText"/>
              <w:rPr>
                <w:kern w:val="16"/>
              </w:rPr>
            </w:pPr>
            <w:r w:rsidRPr="009A6C54">
              <w:rPr>
                <w:kern w:val="16"/>
              </w:rPr>
              <w:t>Y</w:t>
            </w:r>
          </w:p>
        </w:tc>
        <w:tc>
          <w:tcPr>
            <w:tcW w:w="720" w:type="dxa"/>
          </w:tcPr>
          <w:p w:rsidR="00855899" w:rsidRPr="009A6C54" w:rsidRDefault="00855899" w:rsidP="00A77D27">
            <w:pPr>
              <w:pStyle w:val="TableText"/>
              <w:rPr>
                <w:kern w:val="16"/>
              </w:rPr>
            </w:pPr>
          </w:p>
        </w:tc>
        <w:tc>
          <w:tcPr>
            <w:tcW w:w="839" w:type="dxa"/>
          </w:tcPr>
          <w:p w:rsidR="00855899" w:rsidRPr="009A6C54" w:rsidRDefault="00855899" w:rsidP="00A77D27">
            <w:pPr>
              <w:pStyle w:val="TableText"/>
              <w:rPr>
                <w:kern w:val="16"/>
              </w:rPr>
            </w:pPr>
            <w:r w:rsidRPr="009A6C54">
              <w:rPr>
                <w:kern w:val="16"/>
              </w:rPr>
              <w:t>00185</w:t>
            </w:r>
          </w:p>
        </w:tc>
        <w:tc>
          <w:tcPr>
            <w:tcW w:w="3060" w:type="dxa"/>
          </w:tcPr>
          <w:p w:rsidR="00855899" w:rsidRPr="009A6C54" w:rsidRDefault="00855899" w:rsidP="00A77D27">
            <w:pPr>
              <w:pStyle w:val="TableText"/>
              <w:rPr>
                <w:kern w:val="16"/>
              </w:rPr>
            </w:pPr>
            <w:r w:rsidRPr="009A6C54">
              <w:rPr>
                <w:kern w:val="16"/>
              </w:rPr>
              <w:t>Patient Valuables</w:t>
            </w:r>
          </w:p>
        </w:tc>
        <w:tc>
          <w:tcPr>
            <w:tcW w:w="1530" w:type="dxa"/>
          </w:tcPr>
          <w:p w:rsidR="00855899" w:rsidRPr="009A6C54" w:rsidRDefault="00855899" w:rsidP="00A77D27">
            <w:pPr>
              <w:pStyle w:val="TableText"/>
              <w:rPr>
                <w:kern w:val="16"/>
              </w:rPr>
            </w:pPr>
            <w:r w:rsidRPr="009A6C54">
              <w:rPr>
                <w:kern w:val="16"/>
              </w:rPr>
              <w:t>Not used</w:t>
            </w:r>
          </w:p>
        </w:tc>
      </w:tr>
      <w:tr w:rsidR="00855899" w:rsidRPr="009A6C54" w:rsidTr="00A77D27">
        <w:tc>
          <w:tcPr>
            <w:tcW w:w="720" w:type="dxa"/>
          </w:tcPr>
          <w:p w:rsidR="00855899" w:rsidRPr="009A6C54" w:rsidRDefault="00855899" w:rsidP="00A77D27">
            <w:pPr>
              <w:pStyle w:val="TableText"/>
              <w:rPr>
                <w:kern w:val="16"/>
              </w:rPr>
            </w:pPr>
            <w:r w:rsidRPr="009A6C54">
              <w:rPr>
                <w:kern w:val="16"/>
              </w:rPr>
              <w:t>6</w:t>
            </w:r>
          </w:p>
        </w:tc>
        <w:tc>
          <w:tcPr>
            <w:tcW w:w="720" w:type="dxa"/>
          </w:tcPr>
          <w:p w:rsidR="00855899" w:rsidRPr="009A6C54" w:rsidRDefault="00855899" w:rsidP="00A77D27">
            <w:pPr>
              <w:pStyle w:val="TableText"/>
              <w:rPr>
                <w:kern w:val="16"/>
              </w:rPr>
            </w:pPr>
            <w:r w:rsidRPr="009A6C54">
              <w:rPr>
                <w:kern w:val="16"/>
              </w:rPr>
              <w:t>25</w:t>
            </w:r>
          </w:p>
        </w:tc>
        <w:tc>
          <w:tcPr>
            <w:tcW w:w="720" w:type="dxa"/>
          </w:tcPr>
          <w:p w:rsidR="00855899" w:rsidRPr="009A6C54" w:rsidRDefault="00855899" w:rsidP="00A77D27">
            <w:pPr>
              <w:pStyle w:val="TableText"/>
              <w:rPr>
                <w:kern w:val="16"/>
              </w:rPr>
            </w:pPr>
            <w:r w:rsidRPr="009A6C54">
              <w:rPr>
                <w:kern w:val="16"/>
              </w:rPr>
              <w:t>ST</w:t>
            </w:r>
          </w:p>
        </w:tc>
        <w:tc>
          <w:tcPr>
            <w:tcW w:w="720" w:type="dxa"/>
          </w:tcPr>
          <w:p w:rsidR="00855899" w:rsidRPr="009A6C54" w:rsidRDefault="00855899" w:rsidP="00A77D27">
            <w:pPr>
              <w:pStyle w:val="TableText"/>
              <w:rPr>
                <w:kern w:val="16"/>
              </w:rPr>
            </w:pPr>
            <w:r w:rsidRPr="009A6C54">
              <w:rPr>
                <w:kern w:val="16"/>
              </w:rPr>
              <w:t>O</w:t>
            </w:r>
          </w:p>
        </w:tc>
        <w:tc>
          <w:tcPr>
            <w:tcW w:w="720" w:type="dxa"/>
          </w:tcPr>
          <w:p w:rsidR="00855899" w:rsidRPr="009A6C54" w:rsidRDefault="00855899" w:rsidP="00A77D27">
            <w:pPr>
              <w:pStyle w:val="TableText"/>
              <w:rPr>
                <w:kern w:val="16"/>
              </w:rPr>
            </w:pPr>
          </w:p>
        </w:tc>
        <w:tc>
          <w:tcPr>
            <w:tcW w:w="720" w:type="dxa"/>
          </w:tcPr>
          <w:p w:rsidR="00855899" w:rsidRPr="009A6C54" w:rsidRDefault="00855899" w:rsidP="00A77D27">
            <w:pPr>
              <w:pStyle w:val="TableText"/>
              <w:rPr>
                <w:kern w:val="16"/>
              </w:rPr>
            </w:pPr>
          </w:p>
        </w:tc>
        <w:tc>
          <w:tcPr>
            <w:tcW w:w="839" w:type="dxa"/>
          </w:tcPr>
          <w:p w:rsidR="00855899" w:rsidRPr="009A6C54" w:rsidRDefault="00855899" w:rsidP="00A77D27">
            <w:pPr>
              <w:pStyle w:val="TableText"/>
              <w:rPr>
                <w:kern w:val="16"/>
              </w:rPr>
            </w:pPr>
            <w:r w:rsidRPr="009A6C54">
              <w:rPr>
                <w:kern w:val="16"/>
              </w:rPr>
              <w:t>00186</w:t>
            </w:r>
          </w:p>
        </w:tc>
        <w:tc>
          <w:tcPr>
            <w:tcW w:w="3060" w:type="dxa"/>
          </w:tcPr>
          <w:p w:rsidR="00855899" w:rsidRPr="009A6C54" w:rsidRDefault="00855899" w:rsidP="00A77D27">
            <w:pPr>
              <w:pStyle w:val="TableText"/>
              <w:rPr>
                <w:kern w:val="16"/>
              </w:rPr>
            </w:pPr>
            <w:r w:rsidRPr="009A6C54">
              <w:rPr>
                <w:kern w:val="16"/>
              </w:rPr>
              <w:t>Patient Valuables Location</w:t>
            </w:r>
          </w:p>
        </w:tc>
        <w:tc>
          <w:tcPr>
            <w:tcW w:w="1530" w:type="dxa"/>
          </w:tcPr>
          <w:p w:rsidR="00855899" w:rsidRPr="009A6C54" w:rsidRDefault="00855899" w:rsidP="00A77D27">
            <w:pPr>
              <w:pStyle w:val="TableText"/>
              <w:rPr>
                <w:kern w:val="16"/>
              </w:rPr>
            </w:pPr>
            <w:r w:rsidRPr="009A6C54">
              <w:rPr>
                <w:kern w:val="16"/>
              </w:rPr>
              <w:t>Not used</w:t>
            </w:r>
          </w:p>
        </w:tc>
      </w:tr>
      <w:tr w:rsidR="00855899" w:rsidRPr="009A6C54" w:rsidTr="00A77D27">
        <w:tc>
          <w:tcPr>
            <w:tcW w:w="720" w:type="dxa"/>
          </w:tcPr>
          <w:p w:rsidR="00855899" w:rsidRPr="009A6C54" w:rsidRDefault="00855899" w:rsidP="00A77D27">
            <w:pPr>
              <w:pStyle w:val="TableText"/>
              <w:rPr>
                <w:kern w:val="16"/>
              </w:rPr>
            </w:pPr>
            <w:r w:rsidRPr="009A6C54">
              <w:rPr>
                <w:kern w:val="16"/>
              </w:rPr>
              <w:t>7</w:t>
            </w:r>
          </w:p>
        </w:tc>
        <w:tc>
          <w:tcPr>
            <w:tcW w:w="720" w:type="dxa"/>
          </w:tcPr>
          <w:p w:rsidR="00855899" w:rsidRPr="009A6C54" w:rsidRDefault="00855899" w:rsidP="00A77D27">
            <w:pPr>
              <w:pStyle w:val="TableText"/>
              <w:rPr>
                <w:kern w:val="16"/>
              </w:rPr>
            </w:pPr>
            <w:r w:rsidRPr="009A6C54">
              <w:rPr>
                <w:kern w:val="16"/>
              </w:rPr>
              <w:t>2</w:t>
            </w:r>
          </w:p>
        </w:tc>
        <w:tc>
          <w:tcPr>
            <w:tcW w:w="720" w:type="dxa"/>
          </w:tcPr>
          <w:p w:rsidR="00855899" w:rsidRPr="009A6C54" w:rsidRDefault="00855899" w:rsidP="00A77D27">
            <w:pPr>
              <w:pStyle w:val="TableText"/>
              <w:rPr>
                <w:kern w:val="16"/>
              </w:rPr>
            </w:pPr>
            <w:r w:rsidRPr="009A6C54">
              <w:rPr>
                <w:kern w:val="16"/>
              </w:rPr>
              <w:t>IS</w:t>
            </w:r>
          </w:p>
        </w:tc>
        <w:tc>
          <w:tcPr>
            <w:tcW w:w="720" w:type="dxa"/>
          </w:tcPr>
          <w:p w:rsidR="00855899" w:rsidRPr="009A6C54" w:rsidRDefault="00855899" w:rsidP="00A77D27">
            <w:pPr>
              <w:pStyle w:val="TableText"/>
              <w:rPr>
                <w:kern w:val="16"/>
              </w:rPr>
            </w:pPr>
            <w:r w:rsidRPr="009A6C54">
              <w:rPr>
                <w:kern w:val="16"/>
              </w:rPr>
              <w:t>O</w:t>
            </w:r>
          </w:p>
        </w:tc>
        <w:tc>
          <w:tcPr>
            <w:tcW w:w="720" w:type="dxa"/>
          </w:tcPr>
          <w:p w:rsidR="00855899" w:rsidRPr="009A6C54" w:rsidRDefault="00855899" w:rsidP="00A77D27">
            <w:pPr>
              <w:pStyle w:val="TableText"/>
              <w:rPr>
                <w:kern w:val="16"/>
              </w:rPr>
            </w:pPr>
            <w:r w:rsidRPr="009A6C54">
              <w:rPr>
                <w:kern w:val="16"/>
              </w:rPr>
              <w:t>Y</w:t>
            </w:r>
          </w:p>
        </w:tc>
        <w:tc>
          <w:tcPr>
            <w:tcW w:w="720" w:type="dxa"/>
          </w:tcPr>
          <w:p w:rsidR="00855899" w:rsidRPr="009A6C54" w:rsidRDefault="00855899" w:rsidP="00A77D27">
            <w:pPr>
              <w:pStyle w:val="TableText"/>
              <w:rPr>
                <w:kern w:val="16"/>
              </w:rPr>
            </w:pPr>
            <w:r w:rsidRPr="009A6C54">
              <w:rPr>
                <w:kern w:val="16"/>
              </w:rPr>
              <w:t>0130</w:t>
            </w:r>
          </w:p>
        </w:tc>
        <w:tc>
          <w:tcPr>
            <w:tcW w:w="839" w:type="dxa"/>
          </w:tcPr>
          <w:p w:rsidR="00855899" w:rsidRPr="009A6C54" w:rsidRDefault="00855899" w:rsidP="00A77D27">
            <w:pPr>
              <w:pStyle w:val="TableText"/>
              <w:rPr>
                <w:kern w:val="16"/>
              </w:rPr>
            </w:pPr>
            <w:r w:rsidRPr="009A6C54">
              <w:rPr>
                <w:kern w:val="16"/>
              </w:rPr>
              <w:t>00187</w:t>
            </w:r>
          </w:p>
        </w:tc>
        <w:tc>
          <w:tcPr>
            <w:tcW w:w="3060" w:type="dxa"/>
          </w:tcPr>
          <w:p w:rsidR="00855899" w:rsidRPr="009A6C54" w:rsidRDefault="00855899" w:rsidP="00A77D27">
            <w:pPr>
              <w:pStyle w:val="TableText"/>
              <w:rPr>
                <w:kern w:val="16"/>
              </w:rPr>
            </w:pPr>
            <w:r w:rsidRPr="009A6C54">
              <w:rPr>
                <w:kern w:val="16"/>
              </w:rPr>
              <w:t>Visit User Code</w:t>
            </w:r>
          </w:p>
        </w:tc>
        <w:tc>
          <w:tcPr>
            <w:tcW w:w="1530" w:type="dxa"/>
          </w:tcPr>
          <w:p w:rsidR="00855899" w:rsidRPr="009A6C54" w:rsidRDefault="00855899" w:rsidP="00A77D27">
            <w:pPr>
              <w:pStyle w:val="TableText"/>
              <w:rPr>
                <w:kern w:val="16"/>
              </w:rPr>
            </w:pPr>
            <w:r w:rsidRPr="009A6C54">
              <w:rPr>
                <w:kern w:val="16"/>
              </w:rPr>
              <w:t>Not used</w:t>
            </w:r>
          </w:p>
        </w:tc>
      </w:tr>
      <w:tr w:rsidR="00855899" w:rsidRPr="009A6C54" w:rsidTr="00A77D27">
        <w:tc>
          <w:tcPr>
            <w:tcW w:w="720" w:type="dxa"/>
          </w:tcPr>
          <w:p w:rsidR="00855899" w:rsidRPr="009A6C54" w:rsidRDefault="00855899" w:rsidP="00A77D27">
            <w:pPr>
              <w:pStyle w:val="TableText"/>
              <w:rPr>
                <w:kern w:val="16"/>
              </w:rPr>
            </w:pPr>
            <w:r w:rsidRPr="009A6C54">
              <w:rPr>
                <w:kern w:val="16"/>
              </w:rPr>
              <w:t>8</w:t>
            </w:r>
          </w:p>
        </w:tc>
        <w:tc>
          <w:tcPr>
            <w:tcW w:w="720" w:type="dxa"/>
          </w:tcPr>
          <w:p w:rsidR="00855899" w:rsidRPr="009A6C54" w:rsidRDefault="00855899" w:rsidP="00A77D27">
            <w:pPr>
              <w:pStyle w:val="TableText"/>
              <w:rPr>
                <w:kern w:val="16"/>
              </w:rPr>
            </w:pPr>
            <w:r w:rsidRPr="009A6C54">
              <w:rPr>
                <w:kern w:val="16"/>
              </w:rPr>
              <w:t>26</w:t>
            </w:r>
          </w:p>
        </w:tc>
        <w:tc>
          <w:tcPr>
            <w:tcW w:w="720" w:type="dxa"/>
          </w:tcPr>
          <w:p w:rsidR="00855899" w:rsidRPr="009A6C54" w:rsidRDefault="00855899" w:rsidP="00A77D27">
            <w:pPr>
              <w:pStyle w:val="TableText"/>
              <w:rPr>
                <w:kern w:val="16"/>
              </w:rPr>
            </w:pPr>
            <w:r w:rsidRPr="009A6C54">
              <w:rPr>
                <w:kern w:val="16"/>
              </w:rPr>
              <w:t>TS</w:t>
            </w:r>
          </w:p>
        </w:tc>
        <w:tc>
          <w:tcPr>
            <w:tcW w:w="720" w:type="dxa"/>
          </w:tcPr>
          <w:p w:rsidR="00855899" w:rsidRPr="009A6C54" w:rsidRDefault="00855899" w:rsidP="00A77D27">
            <w:pPr>
              <w:pStyle w:val="TableText"/>
              <w:rPr>
                <w:kern w:val="16"/>
              </w:rPr>
            </w:pPr>
            <w:r w:rsidRPr="009A6C54">
              <w:rPr>
                <w:kern w:val="16"/>
              </w:rPr>
              <w:t>O</w:t>
            </w:r>
          </w:p>
        </w:tc>
        <w:tc>
          <w:tcPr>
            <w:tcW w:w="720" w:type="dxa"/>
          </w:tcPr>
          <w:p w:rsidR="00855899" w:rsidRPr="009A6C54" w:rsidRDefault="00855899" w:rsidP="00A77D27">
            <w:pPr>
              <w:pStyle w:val="TableText"/>
              <w:rPr>
                <w:kern w:val="16"/>
              </w:rPr>
            </w:pPr>
          </w:p>
        </w:tc>
        <w:tc>
          <w:tcPr>
            <w:tcW w:w="720" w:type="dxa"/>
          </w:tcPr>
          <w:p w:rsidR="00855899" w:rsidRPr="009A6C54" w:rsidRDefault="00855899" w:rsidP="00A77D27">
            <w:pPr>
              <w:pStyle w:val="TableText"/>
              <w:rPr>
                <w:kern w:val="16"/>
              </w:rPr>
            </w:pPr>
          </w:p>
        </w:tc>
        <w:tc>
          <w:tcPr>
            <w:tcW w:w="839" w:type="dxa"/>
          </w:tcPr>
          <w:p w:rsidR="00855899" w:rsidRPr="009A6C54" w:rsidRDefault="00855899" w:rsidP="00A77D27">
            <w:pPr>
              <w:pStyle w:val="TableText"/>
              <w:rPr>
                <w:kern w:val="16"/>
              </w:rPr>
            </w:pPr>
            <w:r w:rsidRPr="009A6C54">
              <w:rPr>
                <w:kern w:val="16"/>
              </w:rPr>
              <w:t>00188</w:t>
            </w:r>
          </w:p>
        </w:tc>
        <w:tc>
          <w:tcPr>
            <w:tcW w:w="3060" w:type="dxa"/>
          </w:tcPr>
          <w:p w:rsidR="00855899" w:rsidRPr="009A6C54" w:rsidRDefault="00855899" w:rsidP="00A77D27">
            <w:pPr>
              <w:pStyle w:val="TableText"/>
              <w:rPr>
                <w:kern w:val="16"/>
              </w:rPr>
            </w:pPr>
            <w:r w:rsidRPr="009A6C54">
              <w:rPr>
                <w:kern w:val="16"/>
              </w:rPr>
              <w:t>Expected Admit Date/Time</w:t>
            </w:r>
          </w:p>
        </w:tc>
        <w:tc>
          <w:tcPr>
            <w:tcW w:w="1530" w:type="dxa"/>
          </w:tcPr>
          <w:p w:rsidR="00855899" w:rsidRPr="009A6C54" w:rsidRDefault="00855899" w:rsidP="00A77D27">
            <w:pPr>
              <w:pStyle w:val="TableText"/>
              <w:rPr>
                <w:kern w:val="16"/>
              </w:rPr>
            </w:pPr>
            <w:r w:rsidRPr="009A6C54">
              <w:rPr>
                <w:kern w:val="16"/>
              </w:rPr>
              <w:t>Not used</w:t>
            </w:r>
          </w:p>
        </w:tc>
      </w:tr>
      <w:tr w:rsidR="00855899" w:rsidRPr="009A6C54" w:rsidTr="00A77D27">
        <w:tc>
          <w:tcPr>
            <w:tcW w:w="720" w:type="dxa"/>
          </w:tcPr>
          <w:p w:rsidR="00855899" w:rsidRPr="009A6C54" w:rsidRDefault="00855899" w:rsidP="00A77D27">
            <w:pPr>
              <w:pStyle w:val="TableText"/>
              <w:rPr>
                <w:kern w:val="16"/>
              </w:rPr>
            </w:pPr>
            <w:r w:rsidRPr="009A6C54">
              <w:rPr>
                <w:kern w:val="16"/>
              </w:rPr>
              <w:t>9</w:t>
            </w:r>
          </w:p>
        </w:tc>
        <w:tc>
          <w:tcPr>
            <w:tcW w:w="720" w:type="dxa"/>
          </w:tcPr>
          <w:p w:rsidR="00855899" w:rsidRPr="009A6C54" w:rsidRDefault="00855899" w:rsidP="00A77D27">
            <w:pPr>
              <w:pStyle w:val="TableText"/>
              <w:rPr>
                <w:kern w:val="16"/>
              </w:rPr>
            </w:pPr>
            <w:r w:rsidRPr="009A6C54">
              <w:rPr>
                <w:kern w:val="16"/>
              </w:rPr>
              <w:t>26</w:t>
            </w:r>
          </w:p>
        </w:tc>
        <w:tc>
          <w:tcPr>
            <w:tcW w:w="720" w:type="dxa"/>
          </w:tcPr>
          <w:p w:rsidR="00855899" w:rsidRPr="009A6C54" w:rsidRDefault="00855899" w:rsidP="00A77D27">
            <w:pPr>
              <w:pStyle w:val="TableText"/>
              <w:rPr>
                <w:kern w:val="16"/>
              </w:rPr>
            </w:pPr>
            <w:r w:rsidRPr="009A6C54">
              <w:rPr>
                <w:kern w:val="16"/>
              </w:rPr>
              <w:t>TS</w:t>
            </w:r>
          </w:p>
        </w:tc>
        <w:tc>
          <w:tcPr>
            <w:tcW w:w="720" w:type="dxa"/>
          </w:tcPr>
          <w:p w:rsidR="00855899" w:rsidRPr="009A6C54" w:rsidRDefault="00855899" w:rsidP="00A77D27">
            <w:pPr>
              <w:pStyle w:val="TableText"/>
              <w:rPr>
                <w:kern w:val="16"/>
              </w:rPr>
            </w:pPr>
            <w:r w:rsidRPr="009A6C54">
              <w:rPr>
                <w:kern w:val="16"/>
              </w:rPr>
              <w:t>O</w:t>
            </w:r>
          </w:p>
        </w:tc>
        <w:tc>
          <w:tcPr>
            <w:tcW w:w="720" w:type="dxa"/>
          </w:tcPr>
          <w:p w:rsidR="00855899" w:rsidRPr="009A6C54" w:rsidRDefault="00855899" w:rsidP="00A77D27">
            <w:pPr>
              <w:pStyle w:val="TableText"/>
              <w:rPr>
                <w:kern w:val="16"/>
              </w:rPr>
            </w:pPr>
          </w:p>
        </w:tc>
        <w:tc>
          <w:tcPr>
            <w:tcW w:w="720" w:type="dxa"/>
          </w:tcPr>
          <w:p w:rsidR="00855899" w:rsidRPr="009A6C54" w:rsidRDefault="00855899" w:rsidP="00A77D27">
            <w:pPr>
              <w:pStyle w:val="TableText"/>
              <w:rPr>
                <w:kern w:val="16"/>
              </w:rPr>
            </w:pPr>
          </w:p>
        </w:tc>
        <w:tc>
          <w:tcPr>
            <w:tcW w:w="839" w:type="dxa"/>
          </w:tcPr>
          <w:p w:rsidR="00855899" w:rsidRPr="009A6C54" w:rsidRDefault="00855899" w:rsidP="00A77D27">
            <w:pPr>
              <w:pStyle w:val="TableText"/>
              <w:rPr>
                <w:kern w:val="16"/>
              </w:rPr>
            </w:pPr>
            <w:r w:rsidRPr="009A6C54">
              <w:rPr>
                <w:kern w:val="16"/>
              </w:rPr>
              <w:t>00189</w:t>
            </w:r>
          </w:p>
        </w:tc>
        <w:tc>
          <w:tcPr>
            <w:tcW w:w="3060" w:type="dxa"/>
          </w:tcPr>
          <w:p w:rsidR="00855899" w:rsidRPr="009A6C54" w:rsidRDefault="00855899" w:rsidP="00A77D27">
            <w:pPr>
              <w:pStyle w:val="TableText"/>
              <w:rPr>
                <w:kern w:val="16"/>
              </w:rPr>
            </w:pPr>
            <w:r w:rsidRPr="009A6C54">
              <w:rPr>
                <w:kern w:val="16"/>
              </w:rPr>
              <w:t>Expected Discharge Date/Time</w:t>
            </w:r>
          </w:p>
        </w:tc>
        <w:tc>
          <w:tcPr>
            <w:tcW w:w="1530" w:type="dxa"/>
          </w:tcPr>
          <w:p w:rsidR="00855899" w:rsidRPr="009A6C54" w:rsidRDefault="00855899" w:rsidP="00A77D27">
            <w:pPr>
              <w:pStyle w:val="TableText"/>
              <w:rPr>
                <w:kern w:val="16"/>
              </w:rPr>
            </w:pPr>
            <w:r w:rsidRPr="009A6C54">
              <w:rPr>
                <w:kern w:val="16"/>
              </w:rPr>
              <w:t>Not used</w:t>
            </w:r>
          </w:p>
        </w:tc>
      </w:tr>
      <w:tr w:rsidR="00855899" w:rsidRPr="009A6C54" w:rsidTr="00A77D27">
        <w:tc>
          <w:tcPr>
            <w:tcW w:w="720" w:type="dxa"/>
          </w:tcPr>
          <w:p w:rsidR="00855899" w:rsidRPr="009A6C54" w:rsidRDefault="00855899" w:rsidP="00A77D27">
            <w:pPr>
              <w:pStyle w:val="TableText"/>
              <w:rPr>
                <w:kern w:val="16"/>
              </w:rPr>
            </w:pPr>
            <w:r w:rsidRPr="009A6C54">
              <w:rPr>
                <w:kern w:val="16"/>
              </w:rPr>
              <w:t>10</w:t>
            </w:r>
          </w:p>
        </w:tc>
        <w:tc>
          <w:tcPr>
            <w:tcW w:w="720" w:type="dxa"/>
          </w:tcPr>
          <w:p w:rsidR="00855899" w:rsidRPr="009A6C54" w:rsidRDefault="00855899" w:rsidP="00A77D27">
            <w:pPr>
              <w:pStyle w:val="TableText"/>
              <w:rPr>
                <w:kern w:val="16"/>
              </w:rPr>
            </w:pPr>
            <w:r w:rsidRPr="009A6C54">
              <w:rPr>
                <w:kern w:val="16"/>
              </w:rPr>
              <w:t>3</w:t>
            </w:r>
          </w:p>
        </w:tc>
        <w:tc>
          <w:tcPr>
            <w:tcW w:w="720" w:type="dxa"/>
          </w:tcPr>
          <w:p w:rsidR="00855899" w:rsidRPr="009A6C54" w:rsidRDefault="00855899" w:rsidP="00A77D27">
            <w:pPr>
              <w:pStyle w:val="TableText"/>
              <w:rPr>
                <w:kern w:val="16"/>
              </w:rPr>
            </w:pPr>
            <w:r w:rsidRPr="009A6C54">
              <w:rPr>
                <w:kern w:val="16"/>
              </w:rPr>
              <w:t>NM</w:t>
            </w:r>
          </w:p>
        </w:tc>
        <w:tc>
          <w:tcPr>
            <w:tcW w:w="720" w:type="dxa"/>
          </w:tcPr>
          <w:p w:rsidR="00855899" w:rsidRPr="009A6C54" w:rsidRDefault="00855899" w:rsidP="00A77D27">
            <w:pPr>
              <w:pStyle w:val="TableText"/>
              <w:rPr>
                <w:kern w:val="16"/>
              </w:rPr>
            </w:pPr>
            <w:r w:rsidRPr="009A6C54">
              <w:rPr>
                <w:kern w:val="16"/>
              </w:rPr>
              <w:t>O</w:t>
            </w:r>
          </w:p>
        </w:tc>
        <w:tc>
          <w:tcPr>
            <w:tcW w:w="720" w:type="dxa"/>
          </w:tcPr>
          <w:p w:rsidR="00855899" w:rsidRPr="009A6C54" w:rsidRDefault="00855899" w:rsidP="00A77D27">
            <w:pPr>
              <w:pStyle w:val="TableText"/>
              <w:rPr>
                <w:kern w:val="16"/>
              </w:rPr>
            </w:pPr>
          </w:p>
        </w:tc>
        <w:tc>
          <w:tcPr>
            <w:tcW w:w="720" w:type="dxa"/>
          </w:tcPr>
          <w:p w:rsidR="00855899" w:rsidRPr="009A6C54" w:rsidRDefault="00855899" w:rsidP="00A77D27">
            <w:pPr>
              <w:pStyle w:val="TableText"/>
              <w:rPr>
                <w:kern w:val="16"/>
              </w:rPr>
            </w:pPr>
          </w:p>
        </w:tc>
        <w:tc>
          <w:tcPr>
            <w:tcW w:w="839" w:type="dxa"/>
          </w:tcPr>
          <w:p w:rsidR="00855899" w:rsidRPr="009A6C54" w:rsidRDefault="00855899" w:rsidP="00A77D27">
            <w:pPr>
              <w:pStyle w:val="TableText"/>
              <w:rPr>
                <w:kern w:val="16"/>
              </w:rPr>
            </w:pPr>
            <w:r w:rsidRPr="009A6C54">
              <w:rPr>
                <w:kern w:val="16"/>
              </w:rPr>
              <w:t>00711</w:t>
            </w:r>
          </w:p>
        </w:tc>
        <w:tc>
          <w:tcPr>
            <w:tcW w:w="3060" w:type="dxa"/>
          </w:tcPr>
          <w:p w:rsidR="00855899" w:rsidRPr="009A6C54" w:rsidRDefault="00855899" w:rsidP="00A77D27">
            <w:pPr>
              <w:pStyle w:val="TableText"/>
              <w:rPr>
                <w:kern w:val="16"/>
              </w:rPr>
            </w:pPr>
            <w:r w:rsidRPr="009A6C54">
              <w:rPr>
                <w:kern w:val="16"/>
              </w:rPr>
              <w:t>Estimated Length of Inpatient Stay</w:t>
            </w:r>
          </w:p>
        </w:tc>
        <w:tc>
          <w:tcPr>
            <w:tcW w:w="1530" w:type="dxa"/>
          </w:tcPr>
          <w:p w:rsidR="00855899" w:rsidRPr="009A6C54" w:rsidRDefault="00855899" w:rsidP="00A77D27">
            <w:pPr>
              <w:pStyle w:val="TableText"/>
              <w:rPr>
                <w:kern w:val="16"/>
              </w:rPr>
            </w:pPr>
            <w:r w:rsidRPr="009A6C54">
              <w:rPr>
                <w:kern w:val="16"/>
              </w:rPr>
              <w:t>Not used</w:t>
            </w:r>
          </w:p>
        </w:tc>
      </w:tr>
      <w:tr w:rsidR="00855899" w:rsidRPr="009A6C54" w:rsidTr="00A77D27">
        <w:tc>
          <w:tcPr>
            <w:tcW w:w="720" w:type="dxa"/>
          </w:tcPr>
          <w:p w:rsidR="00855899" w:rsidRPr="009A6C54" w:rsidRDefault="00855899" w:rsidP="00A77D27">
            <w:pPr>
              <w:pStyle w:val="TableText"/>
              <w:rPr>
                <w:kern w:val="16"/>
              </w:rPr>
            </w:pPr>
            <w:r w:rsidRPr="009A6C54">
              <w:rPr>
                <w:kern w:val="16"/>
              </w:rPr>
              <w:t>11</w:t>
            </w:r>
          </w:p>
        </w:tc>
        <w:tc>
          <w:tcPr>
            <w:tcW w:w="720" w:type="dxa"/>
          </w:tcPr>
          <w:p w:rsidR="00855899" w:rsidRPr="009A6C54" w:rsidRDefault="00855899" w:rsidP="00A77D27">
            <w:pPr>
              <w:pStyle w:val="TableText"/>
              <w:rPr>
                <w:kern w:val="16"/>
              </w:rPr>
            </w:pPr>
            <w:r w:rsidRPr="009A6C54">
              <w:rPr>
                <w:kern w:val="16"/>
              </w:rPr>
              <w:t>3</w:t>
            </w:r>
          </w:p>
        </w:tc>
        <w:tc>
          <w:tcPr>
            <w:tcW w:w="720" w:type="dxa"/>
          </w:tcPr>
          <w:p w:rsidR="00855899" w:rsidRPr="009A6C54" w:rsidRDefault="00855899" w:rsidP="00A77D27">
            <w:pPr>
              <w:pStyle w:val="TableText"/>
              <w:rPr>
                <w:kern w:val="16"/>
              </w:rPr>
            </w:pPr>
            <w:r w:rsidRPr="009A6C54">
              <w:rPr>
                <w:kern w:val="16"/>
              </w:rPr>
              <w:t>NM</w:t>
            </w:r>
          </w:p>
        </w:tc>
        <w:tc>
          <w:tcPr>
            <w:tcW w:w="720" w:type="dxa"/>
          </w:tcPr>
          <w:p w:rsidR="00855899" w:rsidRPr="009A6C54" w:rsidRDefault="00855899" w:rsidP="00A77D27">
            <w:pPr>
              <w:pStyle w:val="TableText"/>
              <w:rPr>
                <w:kern w:val="16"/>
              </w:rPr>
            </w:pPr>
            <w:r w:rsidRPr="009A6C54">
              <w:rPr>
                <w:kern w:val="16"/>
              </w:rPr>
              <w:t>O</w:t>
            </w:r>
          </w:p>
        </w:tc>
        <w:tc>
          <w:tcPr>
            <w:tcW w:w="720" w:type="dxa"/>
          </w:tcPr>
          <w:p w:rsidR="00855899" w:rsidRPr="009A6C54" w:rsidRDefault="00855899" w:rsidP="00A77D27">
            <w:pPr>
              <w:pStyle w:val="TableText"/>
              <w:rPr>
                <w:kern w:val="16"/>
              </w:rPr>
            </w:pPr>
          </w:p>
        </w:tc>
        <w:tc>
          <w:tcPr>
            <w:tcW w:w="720" w:type="dxa"/>
          </w:tcPr>
          <w:p w:rsidR="00855899" w:rsidRPr="009A6C54" w:rsidRDefault="00855899" w:rsidP="00A77D27">
            <w:pPr>
              <w:pStyle w:val="TableText"/>
              <w:rPr>
                <w:kern w:val="16"/>
              </w:rPr>
            </w:pPr>
          </w:p>
        </w:tc>
        <w:tc>
          <w:tcPr>
            <w:tcW w:w="839" w:type="dxa"/>
          </w:tcPr>
          <w:p w:rsidR="00855899" w:rsidRPr="009A6C54" w:rsidRDefault="00855899" w:rsidP="00A77D27">
            <w:pPr>
              <w:pStyle w:val="TableText"/>
              <w:rPr>
                <w:kern w:val="16"/>
              </w:rPr>
            </w:pPr>
            <w:r w:rsidRPr="009A6C54">
              <w:rPr>
                <w:kern w:val="16"/>
              </w:rPr>
              <w:t>00712</w:t>
            </w:r>
          </w:p>
        </w:tc>
        <w:tc>
          <w:tcPr>
            <w:tcW w:w="3060" w:type="dxa"/>
          </w:tcPr>
          <w:p w:rsidR="00855899" w:rsidRPr="009A6C54" w:rsidRDefault="00855899" w:rsidP="00A77D27">
            <w:pPr>
              <w:pStyle w:val="TableText"/>
              <w:rPr>
                <w:kern w:val="16"/>
              </w:rPr>
            </w:pPr>
            <w:r w:rsidRPr="009A6C54">
              <w:rPr>
                <w:kern w:val="16"/>
              </w:rPr>
              <w:t>Actual Length of Inpatient Stay</w:t>
            </w:r>
          </w:p>
        </w:tc>
        <w:tc>
          <w:tcPr>
            <w:tcW w:w="1530" w:type="dxa"/>
          </w:tcPr>
          <w:p w:rsidR="00855899" w:rsidRPr="009A6C54" w:rsidRDefault="00855899" w:rsidP="00A77D27">
            <w:pPr>
              <w:pStyle w:val="TableText"/>
              <w:rPr>
                <w:kern w:val="16"/>
              </w:rPr>
            </w:pPr>
            <w:r w:rsidRPr="009A6C54">
              <w:rPr>
                <w:kern w:val="16"/>
              </w:rPr>
              <w:t>Not used</w:t>
            </w:r>
          </w:p>
        </w:tc>
      </w:tr>
      <w:tr w:rsidR="00855899" w:rsidRPr="009A6C54" w:rsidTr="00A77D27">
        <w:tc>
          <w:tcPr>
            <w:tcW w:w="720" w:type="dxa"/>
          </w:tcPr>
          <w:p w:rsidR="00855899" w:rsidRPr="009A6C54" w:rsidRDefault="00855899" w:rsidP="00A77D27">
            <w:pPr>
              <w:pStyle w:val="TableText"/>
              <w:rPr>
                <w:kern w:val="16"/>
              </w:rPr>
            </w:pPr>
            <w:r w:rsidRPr="009A6C54">
              <w:rPr>
                <w:kern w:val="16"/>
              </w:rPr>
              <w:t>12</w:t>
            </w:r>
          </w:p>
        </w:tc>
        <w:tc>
          <w:tcPr>
            <w:tcW w:w="720" w:type="dxa"/>
          </w:tcPr>
          <w:p w:rsidR="00855899" w:rsidRPr="009A6C54" w:rsidRDefault="00855899" w:rsidP="00A77D27">
            <w:pPr>
              <w:pStyle w:val="TableText"/>
              <w:rPr>
                <w:kern w:val="16"/>
              </w:rPr>
            </w:pPr>
            <w:r w:rsidRPr="009A6C54">
              <w:rPr>
                <w:kern w:val="16"/>
              </w:rPr>
              <w:t>50</w:t>
            </w:r>
          </w:p>
        </w:tc>
        <w:tc>
          <w:tcPr>
            <w:tcW w:w="720" w:type="dxa"/>
          </w:tcPr>
          <w:p w:rsidR="00855899" w:rsidRPr="009A6C54" w:rsidRDefault="00855899" w:rsidP="00A77D27">
            <w:pPr>
              <w:pStyle w:val="TableText"/>
              <w:rPr>
                <w:kern w:val="16"/>
              </w:rPr>
            </w:pPr>
            <w:r w:rsidRPr="009A6C54">
              <w:rPr>
                <w:kern w:val="16"/>
              </w:rPr>
              <w:t>ST</w:t>
            </w:r>
          </w:p>
        </w:tc>
        <w:tc>
          <w:tcPr>
            <w:tcW w:w="720" w:type="dxa"/>
          </w:tcPr>
          <w:p w:rsidR="00855899" w:rsidRPr="009A6C54" w:rsidRDefault="00855899" w:rsidP="00A77D27">
            <w:pPr>
              <w:pStyle w:val="TableText"/>
              <w:rPr>
                <w:kern w:val="16"/>
              </w:rPr>
            </w:pPr>
            <w:r w:rsidRPr="009A6C54">
              <w:rPr>
                <w:kern w:val="16"/>
              </w:rPr>
              <w:t>O</w:t>
            </w:r>
          </w:p>
        </w:tc>
        <w:tc>
          <w:tcPr>
            <w:tcW w:w="720" w:type="dxa"/>
          </w:tcPr>
          <w:p w:rsidR="00855899" w:rsidRPr="009A6C54" w:rsidRDefault="00855899" w:rsidP="00A77D27">
            <w:pPr>
              <w:pStyle w:val="TableText"/>
              <w:rPr>
                <w:kern w:val="16"/>
              </w:rPr>
            </w:pPr>
          </w:p>
        </w:tc>
        <w:tc>
          <w:tcPr>
            <w:tcW w:w="720" w:type="dxa"/>
          </w:tcPr>
          <w:p w:rsidR="00855899" w:rsidRPr="009A6C54" w:rsidRDefault="00855899" w:rsidP="00A77D27">
            <w:pPr>
              <w:pStyle w:val="TableText"/>
              <w:rPr>
                <w:kern w:val="16"/>
              </w:rPr>
            </w:pPr>
          </w:p>
        </w:tc>
        <w:tc>
          <w:tcPr>
            <w:tcW w:w="839" w:type="dxa"/>
          </w:tcPr>
          <w:p w:rsidR="00855899" w:rsidRPr="009A6C54" w:rsidRDefault="00855899" w:rsidP="00A77D27">
            <w:pPr>
              <w:pStyle w:val="TableText"/>
              <w:rPr>
                <w:kern w:val="16"/>
              </w:rPr>
            </w:pPr>
            <w:r w:rsidRPr="009A6C54">
              <w:rPr>
                <w:kern w:val="16"/>
              </w:rPr>
              <w:t>00713</w:t>
            </w:r>
          </w:p>
        </w:tc>
        <w:tc>
          <w:tcPr>
            <w:tcW w:w="3060" w:type="dxa"/>
          </w:tcPr>
          <w:p w:rsidR="00855899" w:rsidRPr="009A6C54" w:rsidRDefault="00855899" w:rsidP="00A77D27">
            <w:pPr>
              <w:pStyle w:val="TableText"/>
              <w:rPr>
                <w:kern w:val="16"/>
              </w:rPr>
            </w:pPr>
            <w:r w:rsidRPr="009A6C54">
              <w:rPr>
                <w:kern w:val="16"/>
              </w:rPr>
              <w:t>Visit Description</w:t>
            </w:r>
          </w:p>
        </w:tc>
        <w:tc>
          <w:tcPr>
            <w:tcW w:w="1530" w:type="dxa"/>
          </w:tcPr>
          <w:p w:rsidR="00855899" w:rsidRPr="009A6C54" w:rsidRDefault="00855899" w:rsidP="00A77D27">
            <w:pPr>
              <w:pStyle w:val="TableText"/>
              <w:rPr>
                <w:kern w:val="16"/>
              </w:rPr>
            </w:pPr>
            <w:r w:rsidRPr="009A6C54">
              <w:rPr>
                <w:kern w:val="16"/>
              </w:rPr>
              <w:t>Not used</w:t>
            </w:r>
          </w:p>
        </w:tc>
      </w:tr>
      <w:tr w:rsidR="00855899" w:rsidRPr="009A6C54" w:rsidTr="00A77D27">
        <w:tc>
          <w:tcPr>
            <w:tcW w:w="720" w:type="dxa"/>
          </w:tcPr>
          <w:p w:rsidR="00855899" w:rsidRPr="009A6C54" w:rsidRDefault="00855899" w:rsidP="00A77D27">
            <w:pPr>
              <w:pStyle w:val="TableText"/>
              <w:rPr>
                <w:kern w:val="16"/>
              </w:rPr>
            </w:pPr>
            <w:r w:rsidRPr="009A6C54">
              <w:rPr>
                <w:kern w:val="16"/>
              </w:rPr>
              <w:t>13</w:t>
            </w:r>
          </w:p>
        </w:tc>
        <w:tc>
          <w:tcPr>
            <w:tcW w:w="720" w:type="dxa"/>
          </w:tcPr>
          <w:p w:rsidR="00855899" w:rsidRPr="009A6C54" w:rsidRDefault="00855899" w:rsidP="00A77D27">
            <w:pPr>
              <w:pStyle w:val="TableText"/>
              <w:rPr>
                <w:kern w:val="16"/>
              </w:rPr>
            </w:pPr>
            <w:r w:rsidRPr="009A6C54">
              <w:rPr>
                <w:kern w:val="16"/>
              </w:rPr>
              <w:t>250</w:t>
            </w:r>
          </w:p>
        </w:tc>
        <w:tc>
          <w:tcPr>
            <w:tcW w:w="720" w:type="dxa"/>
          </w:tcPr>
          <w:p w:rsidR="00855899" w:rsidRPr="009A6C54" w:rsidRDefault="00855899" w:rsidP="00A77D27">
            <w:pPr>
              <w:pStyle w:val="TableText"/>
              <w:rPr>
                <w:kern w:val="16"/>
              </w:rPr>
            </w:pPr>
            <w:r w:rsidRPr="009A6C54">
              <w:rPr>
                <w:kern w:val="16"/>
              </w:rPr>
              <w:t>XCN</w:t>
            </w:r>
          </w:p>
        </w:tc>
        <w:tc>
          <w:tcPr>
            <w:tcW w:w="720" w:type="dxa"/>
          </w:tcPr>
          <w:p w:rsidR="00855899" w:rsidRPr="009A6C54" w:rsidRDefault="00855899" w:rsidP="00A77D27">
            <w:pPr>
              <w:pStyle w:val="TableText"/>
              <w:rPr>
                <w:kern w:val="16"/>
              </w:rPr>
            </w:pPr>
            <w:r w:rsidRPr="009A6C54">
              <w:rPr>
                <w:kern w:val="16"/>
              </w:rPr>
              <w:t>O</w:t>
            </w:r>
          </w:p>
        </w:tc>
        <w:tc>
          <w:tcPr>
            <w:tcW w:w="720" w:type="dxa"/>
          </w:tcPr>
          <w:p w:rsidR="00855899" w:rsidRPr="009A6C54" w:rsidRDefault="00855899" w:rsidP="00A77D27">
            <w:pPr>
              <w:pStyle w:val="TableText"/>
              <w:rPr>
                <w:kern w:val="16"/>
              </w:rPr>
            </w:pPr>
            <w:r w:rsidRPr="009A6C54">
              <w:rPr>
                <w:kern w:val="16"/>
              </w:rPr>
              <w:t>Y</w:t>
            </w:r>
          </w:p>
        </w:tc>
        <w:tc>
          <w:tcPr>
            <w:tcW w:w="720" w:type="dxa"/>
          </w:tcPr>
          <w:p w:rsidR="00855899" w:rsidRPr="009A6C54" w:rsidRDefault="00855899" w:rsidP="00A77D27">
            <w:pPr>
              <w:pStyle w:val="TableText"/>
              <w:rPr>
                <w:kern w:val="16"/>
              </w:rPr>
            </w:pPr>
          </w:p>
        </w:tc>
        <w:tc>
          <w:tcPr>
            <w:tcW w:w="839" w:type="dxa"/>
          </w:tcPr>
          <w:p w:rsidR="00855899" w:rsidRPr="009A6C54" w:rsidRDefault="00855899" w:rsidP="00A77D27">
            <w:pPr>
              <w:pStyle w:val="TableText"/>
              <w:rPr>
                <w:kern w:val="16"/>
              </w:rPr>
            </w:pPr>
            <w:r w:rsidRPr="009A6C54">
              <w:rPr>
                <w:kern w:val="16"/>
              </w:rPr>
              <w:t>00714</w:t>
            </w:r>
          </w:p>
        </w:tc>
        <w:tc>
          <w:tcPr>
            <w:tcW w:w="3060" w:type="dxa"/>
          </w:tcPr>
          <w:p w:rsidR="00855899" w:rsidRPr="009A6C54" w:rsidRDefault="00855899" w:rsidP="00A77D27">
            <w:pPr>
              <w:pStyle w:val="TableText"/>
              <w:rPr>
                <w:kern w:val="16"/>
              </w:rPr>
            </w:pPr>
            <w:r w:rsidRPr="009A6C54">
              <w:rPr>
                <w:kern w:val="16"/>
              </w:rPr>
              <w:t>Referral Source Code</w:t>
            </w:r>
          </w:p>
        </w:tc>
        <w:tc>
          <w:tcPr>
            <w:tcW w:w="1530" w:type="dxa"/>
          </w:tcPr>
          <w:p w:rsidR="00855899" w:rsidRPr="009A6C54" w:rsidRDefault="00855899" w:rsidP="00A77D27">
            <w:pPr>
              <w:pStyle w:val="TableText"/>
              <w:rPr>
                <w:kern w:val="16"/>
              </w:rPr>
            </w:pPr>
            <w:r w:rsidRPr="009A6C54">
              <w:rPr>
                <w:kern w:val="16"/>
              </w:rPr>
              <w:t>Not used</w:t>
            </w:r>
          </w:p>
        </w:tc>
      </w:tr>
      <w:tr w:rsidR="00855899" w:rsidRPr="009A6C54" w:rsidTr="00A77D27">
        <w:tc>
          <w:tcPr>
            <w:tcW w:w="720" w:type="dxa"/>
          </w:tcPr>
          <w:p w:rsidR="00855899" w:rsidRPr="009A6C54" w:rsidRDefault="00855899" w:rsidP="00A77D27">
            <w:pPr>
              <w:pStyle w:val="TableText"/>
              <w:rPr>
                <w:kern w:val="16"/>
              </w:rPr>
            </w:pPr>
            <w:r w:rsidRPr="009A6C54">
              <w:rPr>
                <w:kern w:val="16"/>
              </w:rPr>
              <w:t>14</w:t>
            </w:r>
          </w:p>
        </w:tc>
        <w:tc>
          <w:tcPr>
            <w:tcW w:w="720" w:type="dxa"/>
          </w:tcPr>
          <w:p w:rsidR="00855899" w:rsidRPr="009A6C54" w:rsidRDefault="00855899" w:rsidP="00A77D27">
            <w:pPr>
              <w:pStyle w:val="TableText"/>
              <w:rPr>
                <w:kern w:val="16"/>
              </w:rPr>
            </w:pPr>
            <w:r w:rsidRPr="009A6C54">
              <w:rPr>
                <w:kern w:val="16"/>
              </w:rPr>
              <w:t>8</w:t>
            </w:r>
          </w:p>
        </w:tc>
        <w:tc>
          <w:tcPr>
            <w:tcW w:w="720" w:type="dxa"/>
          </w:tcPr>
          <w:p w:rsidR="00855899" w:rsidRPr="009A6C54" w:rsidRDefault="00855899" w:rsidP="00A77D27">
            <w:pPr>
              <w:pStyle w:val="TableText"/>
              <w:rPr>
                <w:kern w:val="16"/>
              </w:rPr>
            </w:pPr>
            <w:r w:rsidRPr="009A6C54">
              <w:rPr>
                <w:kern w:val="16"/>
              </w:rPr>
              <w:t>DT</w:t>
            </w:r>
          </w:p>
        </w:tc>
        <w:tc>
          <w:tcPr>
            <w:tcW w:w="720" w:type="dxa"/>
          </w:tcPr>
          <w:p w:rsidR="00855899" w:rsidRPr="009A6C54" w:rsidRDefault="00855899" w:rsidP="00A77D27">
            <w:pPr>
              <w:pStyle w:val="TableText"/>
              <w:rPr>
                <w:kern w:val="16"/>
              </w:rPr>
            </w:pPr>
            <w:r w:rsidRPr="009A6C54">
              <w:rPr>
                <w:kern w:val="16"/>
              </w:rPr>
              <w:t>O</w:t>
            </w:r>
          </w:p>
        </w:tc>
        <w:tc>
          <w:tcPr>
            <w:tcW w:w="720" w:type="dxa"/>
          </w:tcPr>
          <w:p w:rsidR="00855899" w:rsidRPr="009A6C54" w:rsidRDefault="00855899" w:rsidP="00A77D27">
            <w:pPr>
              <w:pStyle w:val="TableText"/>
              <w:rPr>
                <w:kern w:val="16"/>
              </w:rPr>
            </w:pPr>
          </w:p>
        </w:tc>
        <w:tc>
          <w:tcPr>
            <w:tcW w:w="720" w:type="dxa"/>
          </w:tcPr>
          <w:p w:rsidR="00855899" w:rsidRPr="009A6C54" w:rsidRDefault="00855899" w:rsidP="00A77D27">
            <w:pPr>
              <w:pStyle w:val="TableText"/>
              <w:rPr>
                <w:kern w:val="16"/>
              </w:rPr>
            </w:pPr>
          </w:p>
        </w:tc>
        <w:tc>
          <w:tcPr>
            <w:tcW w:w="839" w:type="dxa"/>
          </w:tcPr>
          <w:p w:rsidR="00855899" w:rsidRPr="009A6C54" w:rsidRDefault="00855899" w:rsidP="00A77D27">
            <w:pPr>
              <w:pStyle w:val="TableText"/>
              <w:rPr>
                <w:kern w:val="16"/>
              </w:rPr>
            </w:pPr>
            <w:r w:rsidRPr="009A6C54">
              <w:rPr>
                <w:kern w:val="16"/>
              </w:rPr>
              <w:t>00715</w:t>
            </w:r>
          </w:p>
        </w:tc>
        <w:tc>
          <w:tcPr>
            <w:tcW w:w="3060" w:type="dxa"/>
          </w:tcPr>
          <w:p w:rsidR="00855899" w:rsidRPr="009A6C54" w:rsidRDefault="00855899" w:rsidP="00A77D27">
            <w:pPr>
              <w:pStyle w:val="TableText"/>
              <w:rPr>
                <w:kern w:val="16"/>
              </w:rPr>
            </w:pPr>
            <w:r w:rsidRPr="009A6C54">
              <w:rPr>
                <w:kern w:val="16"/>
              </w:rPr>
              <w:t>Previous Service Date</w:t>
            </w:r>
          </w:p>
        </w:tc>
        <w:tc>
          <w:tcPr>
            <w:tcW w:w="1530" w:type="dxa"/>
          </w:tcPr>
          <w:p w:rsidR="00855899" w:rsidRPr="009A6C54" w:rsidRDefault="00855899" w:rsidP="00A77D27">
            <w:pPr>
              <w:pStyle w:val="TableText"/>
              <w:rPr>
                <w:kern w:val="16"/>
              </w:rPr>
            </w:pPr>
            <w:r w:rsidRPr="009A6C54">
              <w:rPr>
                <w:kern w:val="16"/>
              </w:rPr>
              <w:t>Not used</w:t>
            </w:r>
          </w:p>
        </w:tc>
      </w:tr>
      <w:tr w:rsidR="00855899" w:rsidRPr="009A6C54" w:rsidTr="00A77D27">
        <w:tc>
          <w:tcPr>
            <w:tcW w:w="720" w:type="dxa"/>
          </w:tcPr>
          <w:p w:rsidR="00855899" w:rsidRPr="009A6C54" w:rsidRDefault="00855899" w:rsidP="00A77D27">
            <w:pPr>
              <w:pStyle w:val="TableText"/>
              <w:rPr>
                <w:kern w:val="16"/>
              </w:rPr>
            </w:pPr>
            <w:r w:rsidRPr="009A6C54">
              <w:rPr>
                <w:kern w:val="16"/>
              </w:rPr>
              <w:t>15</w:t>
            </w:r>
          </w:p>
        </w:tc>
        <w:tc>
          <w:tcPr>
            <w:tcW w:w="720" w:type="dxa"/>
          </w:tcPr>
          <w:p w:rsidR="00855899" w:rsidRPr="009A6C54" w:rsidRDefault="00855899" w:rsidP="00A77D27">
            <w:pPr>
              <w:pStyle w:val="TableText"/>
              <w:rPr>
                <w:kern w:val="16"/>
              </w:rPr>
            </w:pPr>
            <w:r w:rsidRPr="009A6C54">
              <w:rPr>
                <w:kern w:val="16"/>
              </w:rPr>
              <w:t>1</w:t>
            </w:r>
          </w:p>
        </w:tc>
        <w:tc>
          <w:tcPr>
            <w:tcW w:w="720" w:type="dxa"/>
          </w:tcPr>
          <w:p w:rsidR="00855899" w:rsidRPr="009A6C54" w:rsidRDefault="00855899" w:rsidP="00A77D27">
            <w:pPr>
              <w:pStyle w:val="TableText"/>
              <w:rPr>
                <w:kern w:val="16"/>
              </w:rPr>
            </w:pPr>
            <w:r w:rsidRPr="009A6C54">
              <w:rPr>
                <w:kern w:val="16"/>
              </w:rPr>
              <w:t>ID</w:t>
            </w:r>
          </w:p>
        </w:tc>
        <w:tc>
          <w:tcPr>
            <w:tcW w:w="720" w:type="dxa"/>
          </w:tcPr>
          <w:p w:rsidR="00855899" w:rsidRPr="009A6C54" w:rsidRDefault="00855899" w:rsidP="00A77D27">
            <w:pPr>
              <w:pStyle w:val="TableText"/>
              <w:rPr>
                <w:kern w:val="16"/>
              </w:rPr>
            </w:pPr>
            <w:r w:rsidRPr="009A6C54">
              <w:rPr>
                <w:kern w:val="16"/>
              </w:rPr>
              <w:t>O</w:t>
            </w:r>
          </w:p>
        </w:tc>
        <w:tc>
          <w:tcPr>
            <w:tcW w:w="720" w:type="dxa"/>
          </w:tcPr>
          <w:p w:rsidR="00855899" w:rsidRPr="009A6C54" w:rsidRDefault="00855899" w:rsidP="00A77D27">
            <w:pPr>
              <w:pStyle w:val="TableText"/>
              <w:rPr>
                <w:kern w:val="16"/>
              </w:rPr>
            </w:pPr>
          </w:p>
        </w:tc>
        <w:tc>
          <w:tcPr>
            <w:tcW w:w="720" w:type="dxa"/>
          </w:tcPr>
          <w:p w:rsidR="00855899" w:rsidRPr="009A6C54" w:rsidRDefault="00855899" w:rsidP="00A77D27">
            <w:pPr>
              <w:pStyle w:val="TableText"/>
              <w:rPr>
                <w:kern w:val="16"/>
              </w:rPr>
            </w:pPr>
            <w:r w:rsidRPr="009A6C54">
              <w:rPr>
                <w:kern w:val="16"/>
              </w:rPr>
              <w:t>0136</w:t>
            </w:r>
          </w:p>
        </w:tc>
        <w:tc>
          <w:tcPr>
            <w:tcW w:w="839" w:type="dxa"/>
          </w:tcPr>
          <w:p w:rsidR="00855899" w:rsidRPr="009A6C54" w:rsidRDefault="00855899" w:rsidP="00A77D27">
            <w:pPr>
              <w:pStyle w:val="TableText"/>
              <w:rPr>
                <w:kern w:val="16"/>
              </w:rPr>
            </w:pPr>
            <w:r w:rsidRPr="009A6C54">
              <w:rPr>
                <w:kern w:val="16"/>
              </w:rPr>
              <w:t>00716</w:t>
            </w:r>
          </w:p>
        </w:tc>
        <w:tc>
          <w:tcPr>
            <w:tcW w:w="3060" w:type="dxa"/>
          </w:tcPr>
          <w:p w:rsidR="00855899" w:rsidRPr="009A6C54" w:rsidRDefault="00855899" w:rsidP="00A77D27">
            <w:pPr>
              <w:pStyle w:val="TableText"/>
              <w:rPr>
                <w:kern w:val="16"/>
              </w:rPr>
            </w:pPr>
            <w:r w:rsidRPr="009A6C54">
              <w:rPr>
                <w:kern w:val="16"/>
              </w:rPr>
              <w:t>Employment Illness Related Indicator</w:t>
            </w:r>
          </w:p>
        </w:tc>
        <w:tc>
          <w:tcPr>
            <w:tcW w:w="1530" w:type="dxa"/>
          </w:tcPr>
          <w:p w:rsidR="00855899" w:rsidRPr="009A6C54" w:rsidRDefault="00855899" w:rsidP="00A77D27">
            <w:pPr>
              <w:pStyle w:val="TableText"/>
              <w:rPr>
                <w:kern w:val="16"/>
              </w:rPr>
            </w:pPr>
            <w:r w:rsidRPr="009A6C54">
              <w:rPr>
                <w:kern w:val="16"/>
              </w:rPr>
              <w:t>Not used</w:t>
            </w:r>
          </w:p>
        </w:tc>
      </w:tr>
      <w:tr w:rsidR="00855899" w:rsidRPr="009A6C54" w:rsidTr="00A77D27">
        <w:tc>
          <w:tcPr>
            <w:tcW w:w="720" w:type="dxa"/>
          </w:tcPr>
          <w:p w:rsidR="00855899" w:rsidRPr="009A6C54" w:rsidRDefault="00855899" w:rsidP="00A77D27">
            <w:pPr>
              <w:pStyle w:val="TableText"/>
              <w:rPr>
                <w:kern w:val="16"/>
              </w:rPr>
            </w:pPr>
            <w:r w:rsidRPr="009A6C54">
              <w:rPr>
                <w:kern w:val="16"/>
              </w:rPr>
              <w:t>16</w:t>
            </w:r>
          </w:p>
        </w:tc>
        <w:tc>
          <w:tcPr>
            <w:tcW w:w="720" w:type="dxa"/>
          </w:tcPr>
          <w:p w:rsidR="00855899" w:rsidRPr="009A6C54" w:rsidRDefault="00855899" w:rsidP="00A77D27">
            <w:pPr>
              <w:pStyle w:val="TableText"/>
              <w:rPr>
                <w:kern w:val="16"/>
              </w:rPr>
            </w:pPr>
            <w:r w:rsidRPr="009A6C54">
              <w:rPr>
                <w:kern w:val="16"/>
              </w:rPr>
              <w:t>1</w:t>
            </w:r>
          </w:p>
        </w:tc>
        <w:tc>
          <w:tcPr>
            <w:tcW w:w="720" w:type="dxa"/>
          </w:tcPr>
          <w:p w:rsidR="00855899" w:rsidRPr="009A6C54" w:rsidRDefault="00855899" w:rsidP="00A77D27">
            <w:pPr>
              <w:pStyle w:val="TableText"/>
              <w:rPr>
                <w:kern w:val="16"/>
              </w:rPr>
            </w:pPr>
            <w:r w:rsidRPr="009A6C54">
              <w:rPr>
                <w:kern w:val="16"/>
              </w:rPr>
              <w:t>IS</w:t>
            </w:r>
          </w:p>
        </w:tc>
        <w:tc>
          <w:tcPr>
            <w:tcW w:w="720" w:type="dxa"/>
          </w:tcPr>
          <w:p w:rsidR="00855899" w:rsidRPr="009A6C54" w:rsidRDefault="00855899" w:rsidP="00A77D27">
            <w:pPr>
              <w:pStyle w:val="TableText"/>
              <w:rPr>
                <w:kern w:val="16"/>
              </w:rPr>
            </w:pPr>
            <w:r w:rsidRPr="009A6C54">
              <w:rPr>
                <w:kern w:val="16"/>
              </w:rPr>
              <w:t>O</w:t>
            </w:r>
          </w:p>
        </w:tc>
        <w:tc>
          <w:tcPr>
            <w:tcW w:w="720" w:type="dxa"/>
          </w:tcPr>
          <w:p w:rsidR="00855899" w:rsidRPr="009A6C54" w:rsidRDefault="00855899" w:rsidP="00A77D27">
            <w:pPr>
              <w:pStyle w:val="TableText"/>
              <w:rPr>
                <w:kern w:val="16"/>
              </w:rPr>
            </w:pPr>
          </w:p>
        </w:tc>
        <w:tc>
          <w:tcPr>
            <w:tcW w:w="720" w:type="dxa"/>
          </w:tcPr>
          <w:p w:rsidR="00855899" w:rsidRPr="009A6C54" w:rsidRDefault="00855899" w:rsidP="00A77D27">
            <w:pPr>
              <w:pStyle w:val="TableText"/>
              <w:rPr>
                <w:kern w:val="16"/>
              </w:rPr>
            </w:pPr>
            <w:r w:rsidRPr="009A6C54">
              <w:rPr>
                <w:kern w:val="16"/>
              </w:rPr>
              <w:t>0213</w:t>
            </w:r>
          </w:p>
        </w:tc>
        <w:tc>
          <w:tcPr>
            <w:tcW w:w="839" w:type="dxa"/>
          </w:tcPr>
          <w:p w:rsidR="00855899" w:rsidRPr="009A6C54" w:rsidRDefault="00855899" w:rsidP="00A77D27">
            <w:pPr>
              <w:pStyle w:val="TableText"/>
              <w:rPr>
                <w:kern w:val="16"/>
              </w:rPr>
            </w:pPr>
            <w:r w:rsidRPr="009A6C54">
              <w:rPr>
                <w:kern w:val="16"/>
              </w:rPr>
              <w:t>00717</w:t>
            </w:r>
          </w:p>
        </w:tc>
        <w:tc>
          <w:tcPr>
            <w:tcW w:w="3060" w:type="dxa"/>
          </w:tcPr>
          <w:p w:rsidR="00855899" w:rsidRPr="009A6C54" w:rsidRDefault="00855899" w:rsidP="00A77D27">
            <w:pPr>
              <w:pStyle w:val="TableText"/>
              <w:rPr>
                <w:kern w:val="16"/>
              </w:rPr>
            </w:pPr>
            <w:r w:rsidRPr="009A6C54">
              <w:rPr>
                <w:kern w:val="16"/>
              </w:rPr>
              <w:t>Purge Status Code</w:t>
            </w:r>
          </w:p>
        </w:tc>
        <w:tc>
          <w:tcPr>
            <w:tcW w:w="1530" w:type="dxa"/>
          </w:tcPr>
          <w:p w:rsidR="00855899" w:rsidRPr="009A6C54" w:rsidRDefault="00855899" w:rsidP="00A77D27">
            <w:pPr>
              <w:pStyle w:val="TableText"/>
              <w:rPr>
                <w:kern w:val="16"/>
              </w:rPr>
            </w:pPr>
            <w:r w:rsidRPr="009A6C54">
              <w:rPr>
                <w:kern w:val="16"/>
              </w:rPr>
              <w:t>Not used</w:t>
            </w:r>
          </w:p>
        </w:tc>
      </w:tr>
      <w:tr w:rsidR="00855899" w:rsidRPr="009A6C54" w:rsidTr="00A77D27">
        <w:tc>
          <w:tcPr>
            <w:tcW w:w="720" w:type="dxa"/>
          </w:tcPr>
          <w:p w:rsidR="00855899" w:rsidRPr="009A6C54" w:rsidRDefault="00855899" w:rsidP="00A77D27">
            <w:pPr>
              <w:pStyle w:val="TableText"/>
              <w:rPr>
                <w:kern w:val="16"/>
              </w:rPr>
            </w:pPr>
            <w:r w:rsidRPr="009A6C54">
              <w:rPr>
                <w:kern w:val="16"/>
              </w:rPr>
              <w:t>17</w:t>
            </w:r>
          </w:p>
        </w:tc>
        <w:tc>
          <w:tcPr>
            <w:tcW w:w="720" w:type="dxa"/>
          </w:tcPr>
          <w:p w:rsidR="00855899" w:rsidRPr="009A6C54" w:rsidRDefault="00855899" w:rsidP="00A77D27">
            <w:pPr>
              <w:pStyle w:val="TableText"/>
              <w:rPr>
                <w:kern w:val="16"/>
              </w:rPr>
            </w:pPr>
            <w:r w:rsidRPr="009A6C54">
              <w:rPr>
                <w:kern w:val="16"/>
              </w:rPr>
              <w:t>8</w:t>
            </w:r>
          </w:p>
        </w:tc>
        <w:tc>
          <w:tcPr>
            <w:tcW w:w="720" w:type="dxa"/>
          </w:tcPr>
          <w:p w:rsidR="00855899" w:rsidRPr="009A6C54" w:rsidRDefault="00855899" w:rsidP="00A77D27">
            <w:pPr>
              <w:pStyle w:val="TableText"/>
              <w:rPr>
                <w:kern w:val="16"/>
              </w:rPr>
            </w:pPr>
            <w:r w:rsidRPr="009A6C54">
              <w:rPr>
                <w:kern w:val="16"/>
              </w:rPr>
              <w:t>DT</w:t>
            </w:r>
          </w:p>
        </w:tc>
        <w:tc>
          <w:tcPr>
            <w:tcW w:w="720" w:type="dxa"/>
          </w:tcPr>
          <w:p w:rsidR="00855899" w:rsidRPr="009A6C54" w:rsidRDefault="00855899" w:rsidP="00A77D27">
            <w:pPr>
              <w:pStyle w:val="TableText"/>
              <w:rPr>
                <w:kern w:val="16"/>
              </w:rPr>
            </w:pPr>
            <w:r w:rsidRPr="009A6C54">
              <w:rPr>
                <w:kern w:val="16"/>
              </w:rPr>
              <w:t>O</w:t>
            </w:r>
          </w:p>
        </w:tc>
        <w:tc>
          <w:tcPr>
            <w:tcW w:w="720" w:type="dxa"/>
          </w:tcPr>
          <w:p w:rsidR="00855899" w:rsidRPr="009A6C54" w:rsidRDefault="00855899" w:rsidP="00A77D27">
            <w:pPr>
              <w:pStyle w:val="TableText"/>
              <w:rPr>
                <w:kern w:val="16"/>
              </w:rPr>
            </w:pPr>
          </w:p>
        </w:tc>
        <w:tc>
          <w:tcPr>
            <w:tcW w:w="720" w:type="dxa"/>
          </w:tcPr>
          <w:p w:rsidR="00855899" w:rsidRPr="009A6C54" w:rsidRDefault="00855899" w:rsidP="00A77D27">
            <w:pPr>
              <w:pStyle w:val="TableText"/>
              <w:rPr>
                <w:kern w:val="16"/>
              </w:rPr>
            </w:pPr>
          </w:p>
        </w:tc>
        <w:tc>
          <w:tcPr>
            <w:tcW w:w="839" w:type="dxa"/>
          </w:tcPr>
          <w:p w:rsidR="00855899" w:rsidRPr="009A6C54" w:rsidRDefault="00855899" w:rsidP="00A77D27">
            <w:pPr>
              <w:pStyle w:val="TableText"/>
              <w:rPr>
                <w:kern w:val="16"/>
              </w:rPr>
            </w:pPr>
            <w:r w:rsidRPr="009A6C54">
              <w:rPr>
                <w:kern w:val="16"/>
              </w:rPr>
              <w:t>00718</w:t>
            </w:r>
          </w:p>
        </w:tc>
        <w:tc>
          <w:tcPr>
            <w:tcW w:w="3060" w:type="dxa"/>
          </w:tcPr>
          <w:p w:rsidR="00855899" w:rsidRPr="009A6C54" w:rsidRDefault="00855899" w:rsidP="00A77D27">
            <w:pPr>
              <w:pStyle w:val="TableText"/>
              <w:rPr>
                <w:kern w:val="16"/>
              </w:rPr>
            </w:pPr>
            <w:r w:rsidRPr="009A6C54">
              <w:rPr>
                <w:kern w:val="16"/>
              </w:rPr>
              <w:t>Purge Status Date</w:t>
            </w:r>
          </w:p>
        </w:tc>
        <w:tc>
          <w:tcPr>
            <w:tcW w:w="1530" w:type="dxa"/>
          </w:tcPr>
          <w:p w:rsidR="00855899" w:rsidRPr="009A6C54" w:rsidRDefault="00855899" w:rsidP="00A77D27">
            <w:pPr>
              <w:pStyle w:val="TableText"/>
              <w:rPr>
                <w:kern w:val="16"/>
              </w:rPr>
            </w:pPr>
            <w:r w:rsidRPr="009A6C54">
              <w:rPr>
                <w:kern w:val="16"/>
              </w:rPr>
              <w:t>Not used</w:t>
            </w:r>
          </w:p>
        </w:tc>
      </w:tr>
      <w:tr w:rsidR="00855899" w:rsidRPr="009A6C54" w:rsidTr="00A77D27">
        <w:tc>
          <w:tcPr>
            <w:tcW w:w="720" w:type="dxa"/>
          </w:tcPr>
          <w:p w:rsidR="00855899" w:rsidRPr="009A6C54" w:rsidRDefault="00855899" w:rsidP="00A77D27">
            <w:pPr>
              <w:pStyle w:val="TableText"/>
              <w:rPr>
                <w:kern w:val="16"/>
              </w:rPr>
            </w:pPr>
            <w:r w:rsidRPr="009A6C54">
              <w:rPr>
                <w:kern w:val="16"/>
              </w:rPr>
              <w:t>18</w:t>
            </w:r>
          </w:p>
        </w:tc>
        <w:tc>
          <w:tcPr>
            <w:tcW w:w="720" w:type="dxa"/>
          </w:tcPr>
          <w:p w:rsidR="00855899" w:rsidRPr="009A6C54" w:rsidRDefault="00855899" w:rsidP="00A77D27">
            <w:pPr>
              <w:pStyle w:val="TableText"/>
              <w:rPr>
                <w:kern w:val="16"/>
              </w:rPr>
            </w:pPr>
            <w:r w:rsidRPr="009A6C54">
              <w:rPr>
                <w:kern w:val="16"/>
              </w:rPr>
              <w:t>2</w:t>
            </w:r>
          </w:p>
        </w:tc>
        <w:tc>
          <w:tcPr>
            <w:tcW w:w="720" w:type="dxa"/>
          </w:tcPr>
          <w:p w:rsidR="00855899" w:rsidRPr="009A6C54" w:rsidRDefault="00855899" w:rsidP="00A77D27">
            <w:pPr>
              <w:pStyle w:val="TableText"/>
              <w:rPr>
                <w:kern w:val="16"/>
              </w:rPr>
            </w:pPr>
            <w:r w:rsidRPr="009A6C54">
              <w:rPr>
                <w:kern w:val="16"/>
              </w:rPr>
              <w:t>IS</w:t>
            </w:r>
          </w:p>
        </w:tc>
        <w:tc>
          <w:tcPr>
            <w:tcW w:w="720" w:type="dxa"/>
          </w:tcPr>
          <w:p w:rsidR="00855899" w:rsidRPr="009A6C54" w:rsidRDefault="00855899" w:rsidP="00A77D27">
            <w:pPr>
              <w:pStyle w:val="TableText"/>
              <w:rPr>
                <w:kern w:val="16"/>
              </w:rPr>
            </w:pPr>
            <w:r w:rsidRPr="009A6C54">
              <w:rPr>
                <w:kern w:val="16"/>
              </w:rPr>
              <w:t>O</w:t>
            </w:r>
          </w:p>
        </w:tc>
        <w:tc>
          <w:tcPr>
            <w:tcW w:w="720" w:type="dxa"/>
          </w:tcPr>
          <w:p w:rsidR="00855899" w:rsidRPr="009A6C54" w:rsidRDefault="00855899" w:rsidP="00A77D27">
            <w:pPr>
              <w:pStyle w:val="TableText"/>
              <w:rPr>
                <w:kern w:val="16"/>
              </w:rPr>
            </w:pPr>
          </w:p>
        </w:tc>
        <w:tc>
          <w:tcPr>
            <w:tcW w:w="720" w:type="dxa"/>
          </w:tcPr>
          <w:p w:rsidR="00855899" w:rsidRPr="009A6C54" w:rsidRDefault="00855899" w:rsidP="00A77D27">
            <w:pPr>
              <w:pStyle w:val="TableText"/>
              <w:rPr>
                <w:kern w:val="16"/>
              </w:rPr>
            </w:pPr>
            <w:r w:rsidRPr="009A6C54">
              <w:rPr>
                <w:kern w:val="16"/>
              </w:rPr>
              <w:t>0214</w:t>
            </w:r>
          </w:p>
        </w:tc>
        <w:tc>
          <w:tcPr>
            <w:tcW w:w="839" w:type="dxa"/>
          </w:tcPr>
          <w:p w:rsidR="00855899" w:rsidRPr="009A6C54" w:rsidRDefault="00855899" w:rsidP="00A77D27">
            <w:pPr>
              <w:pStyle w:val="TableText"/>
              <w:rPr>
                <w:kern w:val="16"/>
              </w:rPr>
            </w:pPr>
            <w:r w:rsidRPr="009A6C54">
              <w:rPr>
                <w:kern w:val="16"/>
              </w:rPr>
              <w:t>00719</w:t>
            </w:r>
          </w:p>
        </w:tc>
        <w:tc>
          <w:tcPr>
            <w:tcW w:w="3060" w:type="dxa"/>
          </w:tcPr>
          <w:p w:rsidR="00855899" w:rsidRPr="009A6C54" w:rsidRDefault="00855899" w:rsidP="00A77D27">
            <w:pPr>
              <w:pStyle w:val="TableText"/>
              <w:rPr>
                <w:kern w:val="16"/>
              </w:rPr>
            </w:pPr>
            <w:r w:rsidRPr="009A6C54">
              <w:rPr>
                <w:kern w:val="16"/>
              </w:rPr>
              <w:t>Special Program Code</w:t>
            </w:r>
          </w:p>
        </w:tc>
        <w:tc>
          <w:tcPr>
            <w:tcW w:w="1530" w:type="dxa"/>
          </w:tcPr>
          <w:p w:rsidR="00855899" w:rsidRPr="009A6C54" w:rsidRDefault="00855899" w:rsidP="00A77D27">
            <w:pPr>
              <w:pStyle w:val="TableText"/>
              <w:rPr>
                <w:kern w:val="16"/>
              </w:rPr>
            </w:pPr>
            <w:r w:rsidRPr="009A6C54">
              <w:rPr>
                <w:kern w:val="16"/>
              </w:rPr>
              <w:t>Not used</w:t>
            </w:r>
          </w:p>
        </w:tc>
      </w:tr>
      <w:tr w:rsidR="00855899" w:rsidRPr="009A6C54" w:rsidTr="00A77D27">
        <w:tc>
          <w:tcPr>
            <w:tcW w:w="720" w:type="dxa"/>
          </w:tcPr>
          <w:p w:rsidR="00855899" w:rsidRPr="009A6C54" w:rsidRDefault="00855899" w:rsidP="00A77D27">
            <w:pPr>
              <w:pStyle w:val="TableText"/>
              <w:rPr>
                <w:kern w:val="16"/>
              </w:rPr>
            </w:pPr>
            <w:r w:rsidRPr="009A6C54">
              <w:rPr>
                <w:kern w:val="16"/>
              </w:rPr>
              <w:t>19</w:t>
            </w:r>
          </w:p>
        </w:tc>
        <w:tc>
          <w:tcPr>
            <w:tcW w:w="720" w:type="dxa"/>
          </w:tcPr>
          <w:p w:rsidR="00855899" w:rsidRPr="009A6C54" w:rsidRDefault="00855899" w:rsidP="00A77D27">
            <w:pPr>
              <w:pStyle w:val="TableText"/>
              <w:rPr>
                <w:kern w:val="16"/>
              </w:rPr>
            </w:pPr>
            <w:r w:rsidRPr="009A6C54">
              <w:rPr>
                <w:kern w:val="16"/>
              </w:rPr>
              <w:t>1</w:t>
            </w:r>
          </w:p>
        </w:tc>
        <w:tc>
          <w:tcPr>
            <w:tcW w:w="720" w:type="dxa"/>
          </w:tcPr>
          <w:p w:rsidR="00855899" w:rsidRPr="009A6C54" w:rsidRDefault="00855899" w:rsidP="00A77D27">
            <w:pPr>
              <w:pStyle w:val="TableText"/>
              <w:rPr>
                <w:kern w:val="16"/>
              </w:rPr>
            </w:pPr>
            <w:r w:rsidRPr="009A6C54">
              <w:rPr>
                <w:kern w:val="16"/>
              </w:rPr>
              <w:t>ID</w:t>
            </w:r>
          </w:p>
        </w:tc>
        <w:tc>
          <w:tcPr>
            <w:tcW w:w="720" w:type="dxa"/>
          </w:tcPr>
          <w:p w:rsidR="00855899" w:rsidRPr="009A6C54" w:rsidRDefault="00855899" w:rsidP="00A77D27">
            <w:pPr>
              <w:pStyle w:val="TableText"/>
              <w:rPr>
                <w:kern w:val="16"/>
              </w:rPr>
            </w:pPr>
            <w:r w:rsidRPr="009A6C54">
              <w:rPr>
                <w:kern w:val="16"/>
              </w:rPr>
              <w:t>O</w:t>
            </w:r>
          </w:p>
        </w:tc>
        <w:tc>
          <w:tcPr>
            <w:tcW w:w="720" w:type="dxa"/>
          </w:tcPr>
          <w:p w:rsidR="00855899" w:rsidRPr="009A6C54" w:rsidRDefault="00855899" w:rsidP="00A77D27">
            <w:pPr>
              <w:pStyle w:val="TableText"/>
              <w:rPr>
                <w:kern w:val="16"/>
              </w:rPr>
            </w:pPr>
          </w:p>
        </w:tc>
        <w:tc>
          <w:tcPr>
            <w:tcW w:w="720" w:type="dxa"/>
          </w:tcPr>
          <w:p w:rsidR="00855899" w:rsidRPr="009A6C54" w:rsidRDefault="00855899" w:rsidP="00A77D27">
            <w:pPr>
              <w:pStyle w:val="TableText"/>
              <w:rPr>
                <w:kern w:val="16"/>
              </w:rPr>
            </w:pPr>
            <w:r w:rsidRPr="009A6C54">
              <w:rPr>
                <w:kern w:val="16"/>
              </w:rPr>
              <w:t>0136</w:t>
            </w:r>
          </w:p>
        </w:tc>
        <w:tc>
          <w:tcPr>
            <w:tcW w:w="839" w:type="dxa"/>
          </w:tcPr>
          <w:p w:rsidR="00855899" w:rsidRPr="009A6C54" w:rsidRDefault="00855899" w:rsidP="00A77D27">
            <w:pPr>
              <w:pStyle w:val="TableText"/>
              <w:rPr>
                <w:kern w:val="16"/>
              </w:rPr>
            </w:pPr>
            <w:r w:rsidRPr="009A6C54">
              <w:rPr>
                <w:kern w:val="16"/>
              </w:rPr>
              <w:t>00720</w:t>
            </w:r>
          </w:p>
        </w:tc>
        <w:tc>
          <w:tcPr>
            <w:tcW w:w="3060" w:type="dxa"/>
          </w:tcPr>
          <w:p w:rsidR="00855899" w:rsidRPr="009A6C54" w:rsidRDefault="00855899" w:rsidP="00A77D27">
            <w:pPr>
              <w:pStyle w:val="TableText"/>
              <w:rPr>
                <w:kern w:val="16"/>
              </w:rPr>
            </w:pPr>
            <w:r w:rsidRPr="009A6C54">
              <w:rPr>
                <w:kern w:val="16"/>
              </w:rPr>
              <w:t>Retention Indicator</w:t>
            </w:r>
          </w:p>
        </w:tc>
        <w:tc>
          <w:tcPr>
            <w:tcW w:w="1530" w:type="dxa"/>
          </w:tcPr>
          <w:p w:rsidR="00855899" w:rsidRPr="009A6C54" w:rsidRDefault="00855899" w:rsidP="00A77D27">
            <w:pPr>
              <w:pStyle w:val="TableText"/>
              <w:rPr>
                <w:kern w:val="16"/>
              </w:rPr>
            </w:pPr>
            <w:r w:rsidRPr="009A6C54">
              <w:rPr>
                <w:kern w:val="16"/>
              </w:rPr>
              <w:t>Not used</w:t>
            </w:r>
          </w:p>
        </w:tc>
      </w:tr>
      <w:tr w:rsidR="00855899" w:rsidRPr="009A6C54" w:rsidTr="00A77D27">
        <w:tc>
          <w:tcPr>
            <w:tcW w:w="720" w:type="dxa"/>
          </w:tcPr>
          <w:p w:rsidR="00855899" w:rsidRPr="009A6C54" w:rsidRDefault="00855899" w:rsidP="00A77D27">
            <w:pPr>
              <w:pStyle w:val="TableText"/>
              <w:rPr>
                <w:kern w:val="16"/>
              </w:rPr>
            </w:pPr>
            <w:r w:rsidRPr="009A6C54">
              <w:rPr>
                <w:kern w:val="16"/>
              </w:rPr>
              <w:t>20</w:t>
            </w:r>
          </w:p>
        </w:tc>
        <w:tc>
          <w:tcPr>
            <w:tcW w:w="720" w:type="dxa"/>
          </w:tcPr>
          <w:p w:rsidR="00855899" w:rsidRPr="009A6C54" w:rsidRDefault="00855899" w:rsidP="00A77D27">
            <w:pPr>
              <w:pStyle w:val="TableText"/>
              <w:rPr>
                <w:kern w:val="16"/>
              </w:rPr>
            </w:pPr>
            <w:r w:rsidRPr="009A6C54">
              <w:rPr>
                <w:kern w:val="16"/>
              </w:rPr>
              <w:t>1</w:t>
            </w:r>
          </w:p>
        </w:tc>
        <w:tc>
          <w:tcPr>
            <w:tcW w:w="720" w:type="dxa"/>
          </w:tcPr>
          <w:p w:rsidR="00855899" w:rsidRPr="009A6C54" w:rsidRDefault="00855899" w:rsidP="00A77D27">
            <w:pPr>
              <w:pStyle w:val="TableText"/>
              <w:rPr>
                <w:kern w:val="16"/>
              </w:rPr>
            </w:pPr>
            <w:r w:rsidRPr="009A6C54">
              <w:rPr>
                <w:kern w:val="16"/>
              </w:rPr>
              <w:t>NM</w:t>
            </w:r>
          </w:p>
        </w:tc>
        <w:tc>
          <w:tcPr>
            <w:tcW w:w="720" w:type="dxa"/>
          </w:tcPr>
          <w:p w:rsidR="00855899" w:rsidRPr="009A6C54" w:rsidRDefault="00855899" w:rsidP="00A77D27">
            <w:pPr>
              <w:pStyle w:val="TableText"/>
              <w:rPr>
                <w:kern w:val="16"/>
              </w:rPr>
            </w:pPr>
            <w:r w:rsidRPr="009A6C54">
              <w:rPr>
                <w:kern w:val="16"/>
              </w:rPr>
              <w:t>O</w:t>
            </w:r>
          </w:p>
        </w:tc>
        <w:tc>
          <w:tcPr>
            <w:tcW w:w="720" w:type="dxa"/>
          </w:tcPr>
          <w:p w:rsidR="00855899" w:rsidRPr="009A6C54" w:rsidRDefault="00855899" w:rsidP="00A77D27">
            <w:pPr>
              <w:pStyle w:val="TableText"/>
              <w:rPr>
                <w:kern w:val="16"/>
              </w:rPr>
            </w:pPr>
          </w:p>
        </w:tc>
        <w:tc>
          <w:tcPr>
            <w:tcW w:w="720" w:type="dxa"/>
          </w:tcPr>
          <w:p w:rsidR="00855899" w:rsidRPr="009A6C54" w:rsidRDefault="00855899" w:rsidP="00A77D27">
            <w:pPr>
              <w:pStyle w:val="TableText"/>
              <w:rPr>
                <w:kern w:val="16"/>
              </w:rPr>
            </w:pPr>
          </w:p>
        </w:tc>
        <w:tc>
          <w:tcPr>
            <w:tcW w:w="839" w:type="dxa"/>
          </w:tcPr>
          <w:p w:rsidR="00855899" w:rsidRPr="009A6C54" w:rsidRDefault="00855899" w:rsidP="00A77D27">
            <w:pPr>
              <w:pStyle w:val="TableText"/>
              <w:rPr>
                <w:kern w:val="16"/>
              </w:rPr>
            </w:pPr>
            <w:r w:rsidRPr="009A6C54">
              <w:rPr>
                <w:kern w:val="16"/>
              </w:rPr>
              <w:t>00721</w:t>
            </w:r>
          </w:p>
        </w:tc>
        <w:tc>
          <w:tcPr>
            <w:tcW w:w="3060" w:type="dxa"/>
          </w:tcPr>
          <w:p w:rsidR="00855899" w:rsidRPr="009A6C54" w:rsidRDefault="00855899" w:rsidP="00A77D27">
            <w:pPr>
              <w:pStyle w:val="TableText"/>
              <w:rPr>
                <w:kern w:val="16"/>
              </w:rPr>
            </w:pPr>
            <w:r w:rsidRPr="009A6C54">
              <w:rPr>
                <w:kern w:val="16"/>
              </w:rPr>
              <w:t>Expected Number of Insurance Plans</w:t>
            </w:r>
          </w:p>
        </w:tc>
        <w:tc>
          <w:tcPr>
            <w:tcW w:w="1530" w:type="dxa"/>
          </w:tcPr>
          <w:p w:rsidR="00855899" w:rsidRPr="009A6C54" w:rsidRDefault="00855899" w:rsidP="00A77D27">
            <w:pPr>
              <w:pStyle w:val="TableText"/>
              <w:rPr>
                <w:kern w:val="16"/>
              </w:rPr>
            </w:pPr>
            <w:r w:rsidRPr="009A6C54">
              <w:rPr>
                <w:kern w:val="16"/>
              </w:rPr>
              <w:t>Not used</w:t>
            </w:r>
          </w:p>
        </w:tc>
      </w:tr>
      <w:tr w:rsidR="00855899" w:rsidRPr="009A6C54" w:rsidTr="00A77D27">
        <w:tc>
          <w:tcPr>
            <w:tcW w:w="720" w:type="dxa"/>
          </w:tcPr>
          <w:p w:rsidR="00855899" w:rsidRPr="009A6C54" w:rsidRDefault="00855899" w:rsidP="00A77D27">
            <w:pPr>
              <w:pStyle w:val="TableText"/>
              <w:rPr>
                <w:kern w:val="16"/>
              </w:rPr>
            </w:pPr>
            <w:r w:rsidRPr="009A6C54">
              <w:rPr>
                <w:kern w:val="16"/>
              </w:rPr>
              <w:t>21</w:t>
            </w:r>
          </w:p>
        </w:tc>
        <w:tc>
          <w:tcPr>
            <w:tcW w:w="720" w:type="dxa"/>
          </w:tcPr>
          <w:p w:rsidR="00855899" w:rsidRPr="009A6C54" w:rsidRDefault="00855899" w:rsidP="00A77D27">
            <w:pPr>
              <w:pStyle w:val="TableText"/>
              <w:rPr>
                <w:kern w:val="16"/>
              </w:rPr>
            </w:pPr>
            <w:r w:rsidRPr="009A6C54">
              <w:rPr>
                <w:kern w:val="16"/>
              </w:rPr>
              <w:t>1</w:t>
            </w:r>
          </w:p>
        </w:tc>
        <w:tc>
          <w:tcPr>
            <w:tcW w:w="720" w:type="dxa"/>
          </w:tcPr>
          <w:p w:rsidR="00855899" w:rsidRPr="009A6C54" w:rsidRDefault="00855899" w:rsidP="00A77D27">
            <w:pPr>
              <w:pStyle w:val="TableText"/>
              <w:rPr>
                <w:kern w:val="16"/>
              </w:rPr>
            </w:pPr>
            <w:r w:rsidRPr="009A6C54">
              <w:rPr>
                <w:kern w:val="16"/>
              </w:rPr>
              <w:t>IS</w:t>
            </w:r>
          </w:p>
        </w:tc>
        <w:tc>
          <w:tcPr>
            <w:tcW w:w="720" w:type="dxa"/>
          </w:tcPr>
          <w:p w:rsidR="00855899" w:rsidRPr="009A6C54" w:rsidRDefault="00855899" w:rsidP="00A77D27">
            <w:pPr>
              <w:pStyle w:val="TableText"/>
              <w:rPr>
                <w:kern w:val="16"/>
              </w:rPr>
            </w:pPr>
            <w:r w:rsidRPr="009A6C54">
              <w:rPr>
                <w:kern w:val="16"/>
              </w:rPr>
              <w:t>O</w:t>
            </w:r>
          </w:p>
        </w:tc>
        <w:tc>
          <w:tcPr>
            <w:tcW w:w="720" w:type="dxa"/>
          </w:tcPr>
          <w:p w:rsidR="00855899" w:rsidRPr="009A6C54" w:rsidRDefault="00855899" w:rsidP="00A77D27">
            <w:pPr>
              <w:pStyle w:val="TableText"/>
              <w:rPr>
                <w:kern w:val="16"/>
              </w:rPr>
            </w:pPr>
          </w:p>
        </w:tc>
        <w:tc>
          <w:tcPr>
            <w:tcW w:w="720" w:type="dxa"/>
          </w:tcPr>
          <w:p w:rsidR="00855899" w:rsidRPr="009A6C54" w:rsidRDefault="00855899" w:rsidP="00A77D27">
            <w:pPr>
              <w:pStyle w:val="TableText"/>
              <w:rPr>
                <w:kern w:val="16"/>
              </w:rPr>
            </w:pPr>
            <w:r w:rsidRPr="009A6C54">
              <w:rPr>
                <w:kern w:val="16"/>
              </w:rPr>
              <w:t>0215</w:t>
            </w:r>
          </w:p>
        </w:tc>
        <w:tc>
          <w:tcPr>
            <w:tcW w:w="839" w:type="dxa"/>
          </w:tcPr>
          <w:p w:rsidR="00855899" w:rsidRPr="009A6C54" w:rsidRDefault="00855899" w:rsidP="00A77D27">
            <w:pPr>
              <w:pStyle w:val="TableText"/>
              <w:rPr>
                <w:kern w:val="16"/>
              </w:rPr>
            </w:pPr>
            <w:r w:rsidRPr="009A6C54">
              <w:rPr>
                <w:kern w:val="16"/>
              </w:rPr>
              <w:t>00722</w:t>
            </w:r>
          </w:p>
        </w:tc>
        <w:tc>
          <w:tcPr>
            <w:tcW w:w="3060" w:type="dxa"/>
          </w:tcPr>
          <w:p w:rsidR="00855899" w:rsidRPr="009A6C54" w:rsidRDefault="00855899" w:rsidP="00A77D27">
            <w:pPr>
              <w:pStyle w:val="TableText"/>
              <w:rPr>
                <w:kern w:val="16"/>
              </w:rPr>
            </w:pPr>
            <w:r w:rsidRPr="009A6C54">
              <w:rPr>
                <w:kern w:val="16"/>
              </w:rPr>
              <w:t>Visit Publicity Code</w:t>
            </w:r>
          </w:p>
        </w:tc>
        <w:tc>
          <w:tcPr>
            <w:tcW w:w="1530" w:type="dxa"/>
          </w:tcPr>
          <w:p w:rsidR="00855899" w:rsidRPr="009A6C54" w:rsidRDefault="00855899" w:rsidP="00A77D27">
            <w:pPr>
              <w:pStyle w:val="TableText"/>
              <w:rPr>
                <w:kern w:val="16"/>
              </w:rPr>
            </w:pPr>
            <w:r w:rsidRPr="009A6C54">
              <w:rPr>
                <w:kern w:val="16"/>
              </w:rPr>
              <w:t>Not used</w:t>
            </w:r>
          </w:p>
        </w:tc>
      </w:tr>
      <w:tr w:rsidR="00855899" w:rsidRPr="009A6C54" w:rsidTr="00A77D27">
        <w:tc>
          <w:tcPr>
            <w:tcW w:w="720" w:type="dxa"/>
          </w:tcPr>
          <w:p w:rsidR="00855899" w:rsidRPr="009A6C54" w:rsidRDefault="00855899" w:rsidP="00A77D27">
            <w:pPr>
              <w:pStyle w:val="TableText"/>
              <w:rPr>
                <w:kern w:val="16"/>
              </w:rPr>
            </w:pPr>
            <w:r w:rsidRPr="009A6C54">
              <w:rPr>
                <w:kern w:val="16"/>
              </w:rPr>
              <w:t>22</w:t>
            </w:r>
          </w:p>
        </w:tc>
        <w:tc>
          <w:tcPr>
            <w:tcW w:w="720" w:type="dxa"/>
          </w:tcPr>
          <w:p w:rsidR="00855899" w:rsidRPr="009A6C54" w:rsidRDefault="00855899" w:rsidP="00A77D27">
            <w:pPr>
              <w:pStyle w:val="TableText"/>
              <w:rPr>
                <w:kern w:val="16"/>
              </w:rPr>
            </w:pPr>
            <w:r w:rsidRPr="009A6C54">
              <w:rPr>
                <w:kern w:val="16"/>
              </w:rPr>
              <w:t>1</w:t>
            </w:r>
          </w:p>
        </w:tc>
        <w:tc>
          <w:tcPr>
            <w:tcW w:w="720" w:type="dxa"/>
          </w:tcPr>
          <w:p w:rsidR="00855899" w:rsidRPr="009A6C54" w:rsidRDefault="00855899" w:rsidP="00A77D27">
            <w:pPr>
              <w:pStyle w:val="TableText"/>
              <w:rPr>
                <w:kern w:val="16"/>
              </w:rPr>
            </w:pPr>
            <w:r w:rsidRPr="009A6C54">
              <w:rPr>
                <w:kern w:val="16"/>
              </w:rPr>
              <w:t>ID</w:t>
            </w:r>
          </w:p>
        </w:tc>
        <w:tc>
          <w:tcPr>
            <w:tcW w:w="720" w:type="dxa"/>
          </w:tcPr>
          <w:p w:rsidR="00855899" w:rsidRPr="009A6C54" w:rsidRDefault="00855899" w:rsidP="00A77D27">
            <w:pPr>
              <w:pStyle w:val="TableText"/>
              <w:rPr>
                <w:kern w:val="16"/>
              </w:rPr>
            </w:pPr>
            <w:r w:rsidRPr="009A6C54">
              <w:rPr>
                <w:kern w:val="16"/>
              </w:rPr>
              <w:t>O</w:t>
            </w:r>
          </w:p>
        </w:tc>
        <w:tc>
          <w:tcPr>
            <w:tcW w:w="720" w:type="dxa"/>
          </w:tcPr>
          <w:p w:rsidR="00855899" w:rsidRPr="009A6C54" w:rsidRDefault="00855899" w:rsidP="00A77D27">
            <w:pPr>
              <w:pStyle w:val="TableText"/>
              <w:rPr>
                <w:kern w:val="16"/>
              </w:rPr>
            </w:pPr>
            <w:r w:rsidRPr="009A6C54">
              <w:rPr>
                <w:kern w:val="16"/>
              </w:rPr>
              <w:t>Y</w:t>
            </w:r>
          </w:p>
        </w:tc>
        <w:tc>
          <w:tcPr>
            <w:tcW w:w="720" w:type="dxa"/>
          </w:tcPr>
          <w:p w:rsidR="00855899" w:rsidRPr="009A6C54" w:rsidRDefault="00855899" w:rsidP="00A77D27">
            <w:pPr>
              <w:pStyle w:val="TableText"/>
              <w:rPr>
                <w:kern w:val="16"/>
              </w:rPr>
            </w:pPr>
            <w:r w:rsidRPr="009A6C54">
              <w:rPr>
                <w:kern w:val="16"/>
              </w:rPr>
              <w:t>0136</w:t>
            </w:r>
          </w:p>
        </w:tc>
        <w:tc>
          <w:tcPr>
            <w:tcW w:w="839" w:type="dxa"/>
          </w:tcPr>
          <w:p w:rsidR="00855899" w:rsidRPr="009A6C54" w:rsidRDefault="00855899" w:rsidP="00A77D27">
            <w:pPr>
              <w:pStyle w:val="TableText"/>
              <w:rPr>
                <w:kern w:val="16"/>
              </w:rPr>
            </w:pPr>
            <w:r w:rsidRPr="009A6C54">
              <w:rPr>
                <w:kern w:val="16"/>
              </w:rPr>
              <w:t>00723</w:t>
            </w:r>
          </w:p>
        </w:tc>
        <w:tc>
          <w:tcPr>
            <w:tcW w:w="3060" w:type="dxa"/>
          </w:tcPr>
          <w:p w:rsidR="00855899" w:rsidRPr="009A6C54" w:rsidRDefault="00855899" w:rsidP="00A77D27">
            <w:pPr>
              <w:pStyle w:val="TableText"/>
              <w:rPr>
                <w:kern w:val="16"/>
              </w:rPr>
            </w:pPr>
            <w:r w:rsidRPr="009A6C54">
              <w:rPr>
                <w:kern w:val="16"/>
              </w:rPr>
              <w:t>Visit Protection Indicator</w:t>
            </w:r>
          </w:p>
        </w:tc>
        <w:tc>
          <w:tcPr>
            <w:tcW w:w="1530" w:type="dxa"/>
          </w:tcPr>
          <w:p w:rsidR="00855899" w:rsidRPr="009A6C54" w:rsidRDefault="00855899" w:rsidP="00A77D27">
            <w:pPr>
              <w:pStyle w:val="TableText"/>
              <w:rPr>
                <w:kern w:val="16"/>
              </w:rPr>
            </w:pPr>
            <w:r w:rsidRPr="009A6C54">
              <w:rPr>
                <w:kern w:val="16"/>
              </w:rPr>
              <w:t>Visit Protection Indicator</w:t>
            </w:r>
          </w:p>
        </w:tc>
      </w:tr>
      <w:tr w:rsidR="00855899" w:rsidRPr="009A6C54" w:rsidTr="00A77D27">
        <w:tc>
          <w:tcPr>
            <w:tcW w:w="720" w:type="dxa"/>
          </w:tcPr>
          <w:p w:rsidR="00855899" w:rsidRPr="009A6C54" w:rsidRDefault="00855899" w:rsidP="00A77D27">
            <w:pPr>
              <w:pStyle w:val="TableText"/>
              <w:rPr>
                <w:kern w:val="16"/>
              </w:rPr>
            </w:pPr>
            <w:r w:rsidRPr="009A6C54">
              <w:rPr>
                <w:kern w:val="16"/>
              </w:rPr>
              <w:t>23</w:t>
            </w:r>
          </w:p>
        </w:tc>
        <w:tc>
          <w:tcPr>
            <w:tcW w:w="720" w:type="dxa"/>
          </w:tcPr>
          <w:p w:rsidR="00855899" w:rsidRPr="009A6C54" w:rsidRDefault="00855899" w:rsidP="00A77D27">
            <w:pPr>
              <w:pStyle w:val="TableText"/>
              <w:rPr>
                <w:kern w:val="16"/>
              </w:rPr>
            </w:pPr>
            <w:r w:rsidRPr="009A6C54">
              <w:rPr>
                <w:kern w:val="16"/>
              </w:rPr>
              <w:t>250</w:t>
            </w:r>
          </w:p>
        </w:tc>
        <w:tc>
          <w:tcPr>
            <w:tcW w:w="720" w:type="dxa"/>
          </w:tcPr>
          <w:p w:rsidR="00855899" w:rsidRPr="009A6C54" w:rsidRDefault="00855899" w:rsidP="00A77D27">
            <w:pPr>
              <w:pStyle w:val="TableText"/>
              <w:rPr>
                <w:kern w:val="16"/>
              </w:rPr>
            </w:pPr>
            <w:r w:rsidRPr="009A6C54">
              <w:rPr>
                <w:kern w:val="16"/>
              </w:rPr>
              <w:t>XON</w:t>
            </w:r>
          </w:p>
        </w:tc>
        <w:tc>
          <w:tcPr>
            <w:tcW w:w="720" w:type="dxa"/>
          </w:tcPr>
          <w:p w:rsidR="00855899" w:rsidRPr="009A6C54" w:rsidRDefault="00855899" w:rsidP="00A77D27">
            <w:pPr>
              <w:pStyle w:val="TableText"/>
              <w:rPr>
                <w:kern w:val="16"/>
              </w:rPr>
            </w:pPr>
            <w:r w:rsidRPr="009A6C54">
              <w:rPr>
                <w:kern w:val="16"/>
              </w:rPr>
              <w:t>O</w:t>
            </w:r>
          </w:p>
        </w:tc>
        <w:tc>
          <w:tcPr>
            <w:tcW w:w="720" w:type="dxa"/>
          </w:tcPr>
          <w:p w:rsidR="00855899" w:rsidRPr="009A6C54" w:rsidRDefault="00855899" w:rsidP="00A77D27">
            <w:pPr>
              <w:pStyle w:val="TableText"/>
              <w:rPr>
                <w:kern w:val="16"/>
              </w:rPr>
            </w:pPr>
          </w:p>
        </w:tc>
        <w:tc>
          <w:tcPr>
            <w:tcW w:w="720" w:type="dxa"/>
          </w:tcPr>
          <w:p w:rsidR="00855899" w:rsidRPr="009A6C54" w:rsidRDefault="00855899" w:rsidP="00A77D27">
            <w:pPr>
              <w:pStyle w:val="TableText"/>
              <w:rPr>
                <w:kern w:val="16"/>
              </w:rPr>
            </w:pPr>
          </w:p>
        </w:tc>
        <w:tc>
          <w:tcPr>
            <w:tcW w:w="839" w:type="dxa"/>
          </w:tcPr>
          <w:p w:rsidR="00855899" w:rsidRPr="009A6C54" w:rsidRDefault="00855899" w:rsidP="00A77D27">
            <w:pPr>
              <w:pStyle w:val="TableText"/>
              <w:rPr>
                <w:kern w:val="16"/>
              </w:rPr>
            </w:pPr>
            <w:r w:rsidRPr="009A6C54">
              <w:rPr>
                <w:kern w:val="16"/>
              </w:rPr>
              <w:t>00724</w:t>
            </w:r>
          </w:p>
        </w:tc>
        <w:tc>
          <w:tcPr>
            <w:tcW w:w="3060" w:type="dxa"/>
          </w:tcPr>
          <w:p w:rsidR="00855899" w:rsidRPr="009A6C54" w:rsidRDefault="00855899" w:rsidP="00A77D27">
            <w:pPr>
              <w:pStyle w:val="TableText"/>
              <w:rPr>
                <w:kern w:val="16"/>
              </w:rPr>
            </w:pPr>
            <w:r w:rsidRPr="009A6C54">
              <w:rPr>
                <w:kern w:val="16"/>
              </w:rPr>
              <w:t>Clinic Organization Name</w:t>
            </w:r>
          </w:p>
        </w:tc>
        <w:tc>
          <w:tcPr>
            <w:tcW w:w="1530" w:type="dxa"/>
          </w:tcPr>
          <w:p w:rsidR="00855899" w:rsidRPr="009A6C54" w:rsidRDefault="00855899" w:rsidP="00A77D27">
            <w:pPr>
              <w:pStyle w:val="TableText"/>
              <w:rPr>
                <w:kern w:val="16"/>
              </w:rPr>
            </w:pPr>
            <w:r w:rsidRPr="009A6C54">
              <w:rPr>
                <w:kern w:val="16"/>
              </w:rPr>
              <w:t>Not used</w:t>
            </w:r>
          </w:p>
        </w:tc>
      </w:tr>
      <w:tr w:rsidR="00855899" w:rsidRPr="009A6C54" w:rsidTr="00A77D27">
        <w:tc>
          <w:tcPr>
            <w:tcW w:w="720" w:type="dxa"/>
          </w:tcPr>
          <w:p w:rsidR="00855899" w:rsidRPr="009A6C54" w:rsidRDefault="00855899" w:rsidP="00A77D27">
            <w:pPr>
              <w:pStyle w:val="TableText"/>
              <w:rPr>
                <w:kern w:val="16"/>
              </w:rPr>
            </w:pPr>
            <w:r w:rsidRPr="009A6C54">
              <w:rPr>
                <w:kern w:val="16"/>
              </w:rPr>
              <w:t>24</w:t>
            </w:r>
          </w:p>
        </w:tc>
        <w:tc>
          <w:tcPr>
            <w:tcW w:w="720" w:type="dxa"/>
          </w:tcPr>
          <w:p w:rsidR="00855899" w:rsidRPr="009A6C54" w:rsidRDefault="00855899" w:rsidP="00A77D27">
            <w:pPr>
              <w:pStyle w:val="TableText"/>
              <w:rPr>
                <w:kern w:val="16"/>
              </w:rPr>
            </w:pPr>
            <w:r w:rsidRPr="009A6C54">
              <w:rPr>
                <w:kern w:val="16"/>
              </w:rPr>
              <w:t>2</w:t>
            </w:r>
          </w:p>
        </w:tc>
        <w:tc>
          <w:tcPr>
            <w:tcW w:w="720" w:type="dxa"/>
          </w:tcPr>
          <w:p w:rsidR="00855899" w:rsidRPr="009A6C54" w:rsidRDefault="00855899" w:rsidP="00A77D27">
            <w:pPr>
              <w:pStyle w:val="TableText"/>
              <w:rPr>
                <w:kern w:val="16"/>
              </w:rPr>
            </w:pPr>
            <w:r w:rsidRPr="009A6C54">
              <w:rPr>
                <w:kern w:val="16"/>
              </w:rPr>
              <w:t>IS</w:t>
            </w:r>
          </w:p>
        </w:tc>
        <w:tc>
          <w:tcPr>
            <w:tcW w:w="720" w:type="dxa"/>
          </w:tcPr>
          <w:p w:rsidR="00855899" w:rsidRPr="009A6C54" w:rsidRDefault="00855899" w:rsidP="00A77D27">
            <w:pPr>
              <w:pStyle w:val="TableText"/>
              <w:rPr>
                <w:kern w:val="16"/>
              </w:rPr>
            </w:pPr>
            <w:r w:rsidRPr="009A6C54">
              <w:rPr>
                <w:kern w:val="16"/>
              </w:rPr>
              <w:t>O</w:t>
            </w:r>
          </w:p>
        </w:tc>
        <w:tc>
          <w:tcPr>
            <w:tcW w:w="720" w:type="dxa"/>
          </w:tcPr>
          <w:p w:rsidR="00855899" w:rsidRPr="009A6C54" w:rsidRDefault="00855899" w:rsidP="00A77D27">
            <w:pPr>
              <w:pStyle w:val="TableText"/>
              <w:rPr>
                <w:kern w:val="16"/>
              </w:rPr>
            </w:pPr>
          </w:p>
        </w:tc>
        <w:tc>
          <w:tcPr>
            <w:tcW w:w="720" w:type="dxa"/>
          </w:tcPr>
          <w:p w:rsidR="00855899" w:rsidRPr="009A6C54" w:rsidRDefault="00855899" w:rsidP="00A77D27">
            <w:pPr>
              <w:pStyle w:val="TableText"/>
              <w:rPr>
                <w:kern w:val="16"/>
              </w:rPr>
            </w:pPr>
            <w:r w:rsidRPr="009A6C54">
              <w:rPr>
                <w:kern w:val="16"/>
              </w:rPr>
              <w:t>0216</w:t>
            </w:r>
          </w:p>
        </w:tc>
        <w:tc>
          <w:tcPr>
            <w:tcW w:w="839" w:type="dxa"/>
          </w:tcPr>
          <w:p w:rsidR="00855899" w:rsidRPr="009A6C54" w:rsidRDefault="00855899" w:rsidP="00A77D27">
            <w:pPr>
              <w:pStyle w:val="TableText"/>
              <w:rPr>
                <w:kern w:val="16"/>
              </w:rPr>
            </w:pPr>
            <w:r w:rsidRPr="009A6C54">
              <w:rPr>
                <w:kern w:val="16"/>
              </w:rPr>
              <w:t>00725</w:t>
            </w:r>
          </w:p>
        </w:tc>
        <w:tc>
          <w:tcPr>
            <w:tcW w:w="3060" w:type="dxa"/>
          </w:tcPr>
          <w:p w:rsidR="00855899" w:rsidRPr="009A6C54" w:rsidRDefault="00855899" w:rsidP="00A77D27">
            <w:pPr>
              <w:pStyle w:val="TableText"/>
              <w:rPr>
                <w:kern w:val="16"/>
              </w:rPr>
            </w:pPr>
            <w:r w:rsidRPr="009A6C54">
              <w:rPr>
                <w:kern w:val="16"/>
              </w:rPr>
              <w:t>Patient Status Code</w:t>
            </w:r>
          </w:p>
        </w:tc>
        <w:tc>
          <w:tcPr>
            <w:tcW w:w="1530" w:type="dxa"/>
          </w:tcPr>
          <w:p w:rsidR="00855899" w:rsidRPr="009A6C54" w:rsidRDefault="00855899" w:rsidP="00A77D27">
            <w:pPr>
              <w:pStyle w:val="TableText"/>
              <w:rPr>
                <w:kern w:val="16"/>
              </w:rPr>
            </w:pPr>
            <w:r w:rsidRPr="009A6C54">
              <w:rPr>
                <w:kern w:val="16"/>
              </w:rPr>
              <w:t>Not used</w:t>
            </w:r>
          </w:p>
        </w:tc>
      </w:tr>
      <w:tr w:rsidR="00855899" w:rsidRPr="009A6C54" w:rsidTr="00A77D27">
        <w:tc>
          <w:tcPr>
            <w:tcW w:w="720" w:type="dxa"/>
          </w:tcPr>
          <w:p w:rsidR="00855899" w:rsidRPr="009A6C54" w:rsidRDefault="00855899" w:rsidP="00A77D27">
            <w:pPr>
              <w:pStyle w:val="TableText"/>
              <w:rPr>
                <w:kern w:val="16"/>
              </w:rPr>
            </w:pPr>
            <w:r w:rsidRPr="009A6C54">
              <w:rPr>
                <w:kern w:val="16"/>
              </w:rPr>
              <w:t>25</w:t>
            </w:r>
          </w:p>
        </w:tc>
        <w:tc>
          <w:tcPr>
            <w:tcW w:w="720" w:type="dxa"/>
          </w:tcPr>
          <w:p w:rsidR="00855899" w:rsidRPr="009A6C54" w:rsidRDefault="00855899" w:rsidP="00A77D27">
            <w:pPr>
              <w:pStyle w:val="TableText"/>
              <w:rPr>
                <w:kern w:val="16"/>
              </w:rPr>
            </w:pPr>
            <w:r w:rsidRPr="009A6C54">
              <w:rPr>
                <w:kern w:val="16"/>
              </w:rPr>
              <w:t>1</w:t>
            </w:r>
          </w:p>
        </w:tc>
        <w:tc>
          <w:tcPr>
            <w:tcW w:w="720" w:type="dxa"/>
          </w:tcPr>
          <w:p w:rsidR="00855899" w:rsidRPr="009A6C54" w:rsidRDefault="00855899" w:rsidP="00A77D27">
            <w:pPr>
              <w:pStyle w:val="TableText"/>
              <w:rPr>
                <w:kern w:val="16"/>
              </w:rPr>
            </w:pPr>
            <w:r w:rsidRPr="009A6C54">
              <w:rPr>
                <w:kern w:val="16"/>
              </w:rPr>
              <w:t>IS</w:t>
            </w:r>
          </w:p>
        </w:tc>
        <w:tc>
          <w:tcPr>
            <w:tcW w:w="720" w:type="dxa"/>
          </w:tcPr>
          <w:p w:rsidR="00855899" w:rsidRPr="009A6C54" w:rsidRDefault="00855899" w:rsidP="00A77D27">
            <w:pPr>
              <w:pStyle w:val="TableText"/>
              <w:rPr>
                <w:kern w:val="16"/>
              </w:rPr>
            </w:pPr>
            <w:r w:rsidRPr="009A6C54">
              <w:rPr>
                <w:kern w:val="16"/>
              </w:rPr>
              <w:t>O</w:t>
            </w:r>
          </w:p>
        </w:tc>
        <w:tc>
          <w:tcPr>
            <w:tcW w:w="720" w:type="dxa"/>
          </w:tcPr>
          <w:p w:rsidR="00855899" w:rsidRPr="009A6C54" w:rsidRDefault="00855899" w:rsidP="00A77D27">
            <w:pPr>
              <w:pStyle w:val="TableText"/>
              <w:rPr>
                <w:kern w:val="16"/>
              </w:rPr>
            </w:pPr>
          </w:p>
        </w:tc>
        <w:tc>
          <w:tcPr>
            <w:tcW w:w="720" w:type="dxa"/>
          </w:tcPr>
          <w:p w:rsidR="00855899" w:rsidRPr="009A6C54" w:rsidRDefault="00855899" w:rsidP="00A77D27">
            <w:pPr>
              <w:pStyle w:val="TableText"/>
              <w:rPr>
                <w:kern w:val="16"/>
              </w:rPr>
            </w:pPr>
            <w:r w:rsidRPr="009A6C54">
              <w:rPr>
                <w:kern w:val="16"/>
              </w:rPr>
              <w:t>0217</w:t>
            </w:r>
          </w:p>
        </w:tc>
        <w:tc>
          <w:tcPr>
            <w:tcW w:w="839" w:type="dxa"/>
          </w:tcPr>
          <w:p w:rsidR="00855899" w:rsidRPr="009A6C54" w:rsidRDefault="00855899" w:rsidP="00A77D27">
            <w:pPr>
              <w:pStyle w:val="TableText"/>
              <w:rPr>
                <w:kern w:val="16"/>
              </w:rPr>
            </w:pPr>
            <w:r w:rsidRPr="009A6C54">
              <w:rPr>
                <w:kern w:val="16"/>
              </w:rPr>
              <w:t>00726</w:t>
            </w:r>
          </w:p>
        </w:tc>
        <w:tc>
          <w:tcPr>
            <w:tcW w:w="3060" w:type="dxa"/>
          </w:tcPr>
          <w:p w:rsidR="00855899" w:rsidRPr="009A6C54" w:rsidRDefault="00855899" w:rsidP="00A77D27">
            <w:pPr>
              <w:pStyle w:val="TableText"/>
              <w:rPr>
                <w:kern w:val="16"/>
              </w:rPr>
            </w:pPr>
            <w:r w:rsidRPr="009A6C54">
              <w:rPr>
                <w:kern w:val="16"/>
              </w:rPr>
              <w:t>Visit Priority Code</w:t>
            </w:r>
          </w:p>
        </w:tc>
        <w:tc>
          <w:tcPr>
            <w:tcW w:w="1530" w:type="dxa"/>
          </w:tcPr>
          <w:p w:rsidR="00855899" w:rsidRPr="009A6C54" w:rsidRDefault="00855899" w:rsidP="00A77D27">
            <w:pPr>
              <w:pStyle w:val="TableText"/>
              <w:rPr>
                <w:kern w:val="16"/>
              </w:rPr>
            </w:pPr>
            <w:r w:rsidRPr="009A6C54">
              <w:rPr>
                <w:kern w:val="16"/>
              </w:rPr>
              <w:t>Not used</w:t>
            </w:r>
          </w:p>
        </w:tc>
      </w:tr>
      <w:tr w:rsidR="00855899" w:rsidRPr="009A6C54" w:rsidTr="00A77D27">
        <w:tc>
          <w:tcPr>
            <w:tcW w:w="720" w:type="dxa"/>
          </w:tcPr>
          <w:p w:rsidR="00855899" w:rsidRPr="009A6C54" w:rsidRDefault="00855899" w:rsidP="00A77D27">
            <w:pPr>
              <w:pStyle w:val="TableText"/>
              <w:rPr>
                <w:kern w:val="16"/>
              </w:rPr>
            </w:pPr>
            <w:r w:rsidRPr="009A6C54">
              <w:rPr>
                <w:kern w:val="16"/>
              </w:rPr>
              <w:t>26</w:t>
            </w:r>
          </w:p>
        </w:tc>
        <w:tc>
          <w:tcPr>
            <w:tcW w:w="720" w:type="dxa"/>
          </w:tcPr>
          <w:p w:rsidR="00855899" w:rsidRPr="009A6C54" w:rsidRDefault="00855899" w:rsidP="00A77D27">
            <w:pPr>
              <w:pStyle w:val="TableText"/>
              <w:rPr>
                <w:kern w:val="16"/>
              </w:rPr>
            </w:pPr>
            <w:r w:rsidRPr="009A6C54">
              <w:rPr>
                <w:kern w:val="16"/>
              </w:rPr>
              <w:t>8</w:t>
            </w:r>
          </w:p>
        </w:tc>
        <w:tc>
          <w:tcPr>
            <w:tcW w:w="720" w:type="dxa"/>
          </w:tcPr>
          <w:p w:rsidR="00855899" w:rsidRPr="009A6C54" w:rsidRDefault="00855899" w:rsidP="00A77D27">
            <w:pPr>
              <w:pStyle w:val="TableText"/>
              <w:rPr>
                <w:kern w:val="16"/>
              </w:rPr>
            </w:pPr>
            <w:r w:rsidRPr="009A6C54">
              <w:rPr>
                <w:kern w:val="16"/>
              </w:rPr>
              <w:t>DT</w:t>
            </w:r>
          </w:p>
        </w:tc>
        <w:tc>
          <w:tcPr>
            <w:tcW w:w="720" w:type="dxa"/>
          </w:tcPr>
          <w:p w:rsidR="00855899" w:rsidRPr="009A6C54" w:rsidRDefault="00855899" w:rsidP="00A77D27">
            <w:pPr>
              <w:pStyle w:val="TableText"/>
              <w:rPr>
                <w:kern w:val="16"/>
              </w:rPr>
            </w:pPr>
            <w:r w:rsidRPr="009A6C54">
              <w:rPr>
                <w:kern w:val="16"/>
              </w:rPr>
              <w:t>O</w:t>
            </w:r>
          </w:p>
        </w:tc>
        <w:tc>
          <w:tcPr>
            <w:tcW w:w="720" w:type="dxa"/>
          </w:tcPr>
          <w:p w:rsidR="00855899" w:rsidRPr="009A6C54" w:rsidRDefault="00855899" w:rsidP="00A77D27">
            <w:pPr>
              <w:pStyle w:val="TableText"/>
              <w:rPr>
                <w:kern w:val="16"/>
              </w:rPr>
            </w:pPr>
          </w:p>
        </w:tc>
        <w:tc>
          <w:tcPr>
            <w:tcW w:w="720" w:type="dxa"/>
          </w:tcPr>
          <w:p w:rsidR="00855899" w:rsidRPr="009A6C54" w:rsidRDefault="00855899" w:rsidP="00A77D27">
            <w:pPr>
              <w:pStyle w:val="TableText"/>
              <w:rPr>
                <w:kern w:val="16"/>
              </w:rPr>
            </w:pPr>
          </w:p>
        </w:tc>
        <w:tc>
          <w:tcPr>
            <w:tcW w:w="839" w:type="dxa"/>
          </w:tcPr>
          <w:p w:rsidR="00855899" w:rsidRPr="009A6C54" w:rsidRDefault="00855899" w:rsidP="00A77D27">
            <w:pPr>
              <w:pStyle w:val="TableText"/>
              <w:rPr>
                <w:kern w:val="16"/>
              </w:rPr>
            </w:pPr>
            <w:r w:rsidRPr="009A6C54">
              <w:rPr>
                <w:kern w:val="16"/>
              </w:rPr>
              <w:t>00727</w:t>
            </w:r>
          </w:p>
        </w:tc>
        <w:tc>
          <w:tcPr>
            <w:tcW w:w="3060" w:type="dxa"/>
          </w:tcPr>
          <w:p w:rsidR="00855899" w:rsidRPr="009A6C54" w:rsidRDefault="00855899" w:rsidP="00A77D27">
            <w:pPr>
              <w:pStyle w:val="TableText"/>
              <w:rPr>
                <w:kern w:val="16"/>
              </w:rPr>
            </w:pPr>
            <w:r w:rsidRPr="009A6C54">
              <w:rPr>
                <w:kern w:val="16"/>
              </w:rPr>
              <w:t>Previous Treatment Date</w:t>
            </w:r>
          </w:p>
        </w:tc>
        <w:tc>
          <w:tcPr>
            <w:tcW w:w="1530" w:type="dxa"/>
          </w:tcPr>
          <w:p w:rsidR="00855899" w:rsidRPr="009A6C54" w:rsidRDefault="00855899" w:rsidP="00A77D27">
            <w:pPr>
              <w:pStyle w:val="TableText"/>
              <w:rPr>
                <w:kern w:val="16"/>
              </w:rPr>
            </w:pPr>
            <w:r w:rsidRPr="009A6C54">
              <w:rPr>
                <w:kern w:val="16"/>
              </w:rPr>
              <w:t>Not used</w:t>
            </w:r>
          </w:p>
        </w:tc>
      </w:tr>
      <w:tr w:rsidR="00855899" w:rsidRPr="009A6C54" w:rsidTr="00A77D27">
        <w:tc>
          <w:tcPr>
            <w:tcW w:w="720" w:type="dxa"/>
          </w:tcPr>
          <w:p w:rsidR="00855899" w:rsidRPr="009A6C54" w:rsidRDefault="00855899" w:rsidP="00A77D27">
            <w:pPr>
              <w:pStyle w:val="TableText"/>
              <w:rPr>
                <w:kern w:val="16"/>
              </w:rPr>
            </w:pPr>
            <w:r w:rsidRPr="009A6C54">
              <w:rPr>
                <w:kern w:val="16"/>
              </w:rPr>
              <w:t>27</w:t>
            </w:r>
          </w:p>
        </w:tc>
        <w:tc>
          <w:tcPr>
            <w:tcW w:w="720" w:type="dxa"/>
          </w:tcPr>
          <w:p w:rsidR="00855899" w:rsidRPr="009A6C54" w:rsidRDefault="00855899" w:rsidP="00A77D27">
            <w:pPr>
              <w:pStyle w:val="TableText"/>
              <w:rPr>
                <w:kern w:val="16"/>
              </w:rPr>
            </w:pPr>
            <w:r w:rsidRPr="009A6C54">
              <w:rPr>
                <w:kern w:val="16"/>
              </w:rPr>
              <w:t>2</w:t>
            </w:r>
          </w:p>
        </w:tc>
        <w:tc>
          <w:tcPr>
            <w:tcW w:w="720" w:type="dxa"/>
          </w:tcPr>
          <w:p w:rsidR="00855899" w:rsidRPr="009A6C54" w:rsidRDefault="00855899" w:rsidP="00A77D27">
            <w:pPr>
              <w:pStyle w:val="TableText"/>
              <w:rPr>
                <w:kern w:val="16"/>
              </w:rPr>
            </w:pPr>
            <w:r w:rsidRPr="009A6C54">
              <w:rPr>
                <w:kern w:val="16"/>
              </w:rPr>
              <w:t>IS</w:t>
            </w:r>
          </w:p>
        </w:tc>
        <w:tc>
          <w:tcPr>
            <w:tcW w:w="720" w:type="dxa"/>
          </w:tcPr>
          <w:p w:rsidR="00855899" w:rsidRPr="009A6C54" w:rsidRDefault="00855899" w:rsidP="00A77D27">
            <w:pPr>
              <w:pStyle w:val="TableText"/>
              <w:rPr>
                <w:kern w:val="16"/>
              </w:rPr>
            </w:pPr>
            <w:r w:rsidRPr="009A6C54">
              <w:rPr>
                <w:kern w:val="16"/>
              </w:rPr>
              <w:t>O</w:t>
            </w:r>
          </w:p>
        </w:tc>
        <w:tc>
          <w:tcPr>
            <w:tcW w:w="720" w:type="dxa"/>
          </w:tcPr>
          <w:p w:rsidR="00855899" w:rsidRPr="009A6C54" w:rsidRDefault="00855899" w:rsidP="00A77D27">
            <w:pPr>
              <w:pStyle w:val="TableText"/>
              <w:rPr>
                <w:kern w:val="16"/>
              </w:rPr>
            </w:pPr>
          </w:p>
        </w:tc>
        <w:tc>
          <w:tcPr>
            <w:tcW w:w="720" w:type="dxa"/>
          </w:tcPr>
          <w:p w:rsidR="00855899" w:rsidRPr="009A6C54" w:rsidRDefault="00855899" w:rsidP="00A77D27">
            <w:pPr>
              <w:pStyle w:val="TableText"/>
              <w:rPr>
                <w:kern w:val="16"/>
              </w:rPr>
            </w:pPr>
            <w:r w:rsidRPr="009A6C54">
              <w:rPr>
                <w:kern w:val="16"/>
              </w:rPr>
              <w:t>0112</w:t>
            </w:r>
          </w:p>
        </w:tc>
        <w:tc>
          <w:tcPr>
            <w:tcW w:w="839" w:type="dxa"/>
          </w:tcPr>
          <w:p w:rsidR="00855899" w:rsidRPr="009A6C54" w:rsidRDefault="00855899" w:rsidP="00A77D27">
            <w:pPr>
              <w:pStyle w:val="TableText"/>
              <w:rPr>
                <w:kern w:val="16"/>
              </w:rPr>
            </w:pPr>
            <w:r w:rsidRPr="009A6C54">
              <w:rPr>
                <w:kern w:val="16"/>
              </w:rPr>
              <w:t>00728</w:t>
            </w:r>
          </w:p>
        </w:tc>
        <w:tc>
          <w:tcPr>
            <w:tcW w:w="3060" w:type="dxa"/>
          </w:tcPr>
          <w:p w:rsidR="00855899" w:rsidRPr="009A6C54" w:rsidRDefault="00855899" w:rsidP="00A77D27">
            <w:pPr>
              <w:pStyle w:val="TableText"/>
              <w:rPr>
                <w:kern w:val="16"/>
              </w:rPr>
            </w:pPr>
            <w:r w:rsidRPr="009A6C54">
              <w:rPr>
                <w:kern w:val="16"/>
              </w:rPr>
              <w:t>Expected Discharge Disposition</w:t>
            </w:r>
          </w:p>
        </w:tc>
        <w:tc>
          <w:tcPr>
            <w:tcW w:w="1530" w:type="dxa"/>
          </w:tcPr>
          <w:p w:rsidR="00855899" w:rsidRPr="009A6C54" w:rsidRDefault="00855899" w:rsidP="00A77D27">
            <w:pPr>
              <w:pStyle w:val="TableText"/>
              <w:rPr>
                <w:kern w:val="16"/>
              </w:rPr>
            </w:pPr>
            <w:r w:rsidRPr="009A6C54">
              <w:rPr>
                <w:kern w:val="16"/>
              </w:rPr>
              <w:t>Not used</w:t>
            </w:r>
          </w:p>
        </w:tc>
      </w:tr>
      <w:tr w:rsidR="00855899" w:rsidRPr="009A6C54" w:rsidTr="00A77D27">
        <w:tc>
          <w:tcPr>
            <w:tcW w:w="720" w:type="dxa"/>
          </w:tcPr>
          <w:p w:rsidR="00855899" w:rsidRPr="009A6C54" w:rsidRDefault="00855899" w:rsidP="00A77D27">
            <w:pPr>
              <w:pStyle w:val="TableText"/>
              <w:rPr>
                <w:kern w:val="16"/>
              </w:rPr>
            </w:pPr>
            <w:r w:rsidRPr="009A6C54">
              <w:rPr>
                <w:kern w:val="16"/>
              </w:rPr>
              <w:t>28</w:t>
            </w:r>
          </w:p>
        </w:tc>
        <w:tc>
          <w:tcPr>
            <w:tcW w:w="720" w:type="dxa"/>
          </w:tcPr>
          <w:p w:rsidR="00855899" w:rsidRPr="009A6C54" w:rsidRDefault="00855899" w:rsidP="00A77D27">
            <w:pPr>
              <w:pStyle w:val="TableText"/>
              <w:rPr>
                <w:kern w:val="16"/>
              </w:rPr>
            </w:pPr>
            <w:r w:rsidRPr="009A6C54">
              <w:rPr>
                <w:kern w:val="16"/>
              </w:rPr>
              <w:t>8</w:t>
            </w:r>
          </w:p>
        </w:tc>
        <w:tc>
          <w:tcPr>
            <w:tcW w:w="720" w:type="dxa"/>
          </w:tcPr>
          <w:p w:rsidR="00855899" w:rsidRPr="009A6C54" w:rsidRDefault="00855899" w:rsidP="00A77D27">
            <w:pPr>
              <w:pStyle w:val="TableText"/>
              <w:rPr>
                <w:kern w:val="16"/>
              </w:rPr>
            </w:pPr>
            <w:r w:rsidRPr="009A6C54">
              <w:rPr>
                <w:kern w:val="16"/>
              </w:rPr>
              <w:t>DT</w:t>
            </w:r>
          </w:p>
        </w:tc>
        <w:tc>
          <w:tcPr>
            <w:tcW w:w="720" w:type="dxa"/>
          </w:tcPr>
          <w:p w:rsidR="00855899" w:rsidRPr="009A6C54" w:rsidRDefault="00855899" w:rsidP="00A77D27">
            <w:pPr>
              <w:pStyle w:val="TableText"/>
              <w:rPr>
                <w:kern w:val="16"/>
              </w:rPr>
            </w:pPr>
            <w:r w:rsidRPr="009A6C54">
              <w:rPr>
                <w:kern w:val="16"/>
              </w:rPr>
              <w:t>O</w:t>
            </w:r>
          </w:p>
        </w:tc>
        <w:tc>
          <w:tcPr>
            <w:tcW w:w="720" w:type="dxa"/>
          </w:tcPr>
          <w:p w:rsidR="00855899" w:rsidRPr="009A6C54" w:rsidRDefault="00855899" w:rsidP="00A77D27">
            <w:pPr>
              <w:pStyle w:val="TableText"/>
              <w:rPr>
                <w:kern w:val="16"/>
              </w:rPr>
            </w:pPr>
          </w:p>
        </w:tc>
        <w:tc>
          <w:tcPr>
            <w:tcW w:w="720" w:type="dxa"/>
          </w:tcPr>
          <w:p w:rsidR="00855899" w:rsidRPr="009A6C54" w:rsidRDefault="00855899" w:rsidP="00A77D27">
            <w:pPr>
              <w:pStyle w:val="TableText"/>
              <w:rPr>
                <w:kern w:val="16"/>
              </w:rPr>
            </w:pPr>
          </w:p>
        </w:tc>
        <w:tc>
          <w:tcPr>
            <w:tcW w:w="839" w:type="dxa"/>
          </w:tcPr>
          <w:p w:rsidR="00855899" w:rsidRPr="009A6C54" w:rsidRDefault="00855899" w:rsidP="00A77D27">
            <w:pPr>
              <w:pStyle w:val="TableText"/>
              <w:rPr>
                <w:kern w:val="16"/>
              </w:rPr>
            </w:pPr>
            <w:r w:rsidRPr="009A6C54">
              <w:rPr>
                <w:kern w:val="16"/>
              </w:rPr>
              <w:t>00729</w:t>
            </w:r>
          </w:p>
        </w:tc>
        <w:tc>
          <w:tcPr>
            <w:tcW w:w="3060" w:type="dxa"/>
          </w:tcPr>
          <w:p w:rsidR="00855899" w:rsidRPr="009A6C54" w:rsidRDefault="00855899" w:rsidP="00A77D27">
            <w:pPr>
              <w:pStyle w:val="TableText"/>
              <w:rPr>
                <w:kern w:val="16"/>
              </w:rPr>
            </w:pPr>
            <w:r w:rsidRPr="009A6C54">
              <w:rPr>
                <w:kern w:val="16"/>
              </w:rPr>
              <w:t>Signature on File Date</w:t>
            </w:r>
          </w:p>
        </w:tc>
        <w:tc>
          <w:tcPr>
            <w:tcW w:w="1530" w:type="dxa"/>
          </w:tcPr>
          <w:p w:rsidR="00855899" w:rsidRPr="009A6C54" w:rsidRDefault="00855899" w:rsidP="00A77D27">
            <w:pPr>
              <w:pStyle w:val="TableText"/>
              <w:rPr>
                <w:kern w:val="16"/>
              </w:rPr>
            </w:pPr>
            <w:r w:rsidRPr="009A6C54">
              <w:rPr>
                <w:kern w:val="16"/>
              </w:rPr>
              <w:t>Not used</w:t>
            </w:r>
          </w:p>
        </w:tc>
      </w:tr>
      <w:tr w:rsidR="00855899" w:rsidRPr="009A6C54" w:rsidTr="00A77D27">
        <w:tc>
          <w:tcPr>
            <w:tcW w:w="720" w:type="dxa"/>
          </w:tcPr>
          <w:p w:rsidR="00855899" w:rsidRPr="009A6C54" w:rsidRDefault="00855899" w:rsidP="00A77D27">
            <w:pPr>
              <w:pStyle w:val="TableText"/>
              <w:rPr>
                <w:kern w:val="16"/>
              </w:rPr>
            </w:pPr>
            <w:r w:rsidRPr="009A6C54">
              <w:rPr>
                <w:kern w:val="16"/>
              </w:rPr>
              <w:t>29</w:t>
            </w:r>
          </w:p>
        </w:tc>
        <w:tc>
          <w:tcPr>
            <w:tcW w:w="720" w:type="dxa"/>
          </w:tcPr>
          <w:p w:rsidR="00855899" w:rsidRPr="009A6C54" w:rsidRDefault="00855899" w:rsidP="00A77D27">
            <w:pPr>
              <w:pStyle w:val="TableText"/>
              <w:rPr>
                <w:kern w:val="16"/>
              </w:rPr>
            </w:pPr>
            <w:r w:rsidRPr="009A6C54">
              <w:rPr>
                <w:kern w:val="16"/>
              </w:rPr>
              <w:t>8</w:t>
            </w:r>
          </w:p>
        </w:tc>
        <w:tc>
          <w:tcPr>
            <w:tcW w:w="720" w:type="dxa"/>
          </w:tcPr>
          <w:p w:rsidR="00855899" w:rsidRPr="009A6C54" w:rsidRDefault="00855899" w:rsidP="00A77D27">
            <w:pPr>
              <w:pStyle w:val="TableText"/>
              <w:rPr>
                <w:kern w:val="16"/>
              </w:rPr>
            </w:pPr>
            <w:r w:rsidRPr="009A6C54">
              <w:rPr>
                <w:kern w:val="16"/>
              </w:rPr>
              <w:t>DT</w:t>
            </w:r>
          </w:p>
        </w:tc>
        <w:tc>
          <w:tcPr>
            <w:tcW w:w="720" w:type="dxa"/>
          </w:tcPr>
          <w:p w:rsidR="00855899" w:rsidRPr="009A6C54" w:rsidRDefault="00855899" w:rsidP="00A77D27">
            <w:pPr>
              <w:pStyle w:val="TableText"/>
              <w:rPr>
                <w:kern w:val="16"/>
              </w:rPr>
            </w:pPr>
            <w:r w:rsidRPr="009A6C54">
              <w:rPr>
                <w:kern w:val="16"/>
              </w:rPr>
              <w:t>O</w:t>
            </w:r>
          </w:p>
        </w:tc>
        <w:tc>
          <w:tcPr>
            <w:tcW w:w="720" w:type="dxa"/>
          </w:tcPr>
          <w:p w:rsidR="00855899" w:rsidRPr="009A6C54" w:rsidRDefault="00855899" w:rsidP="00A77D27">
            <w:pPr>
              <w:pStyle w:val="TableText"/>
              <w:rPr>
                <w:kern w:val="16"/>
              </w:rPr>
            </w:pPr>
          </w:p>
        </w:tc>
        <w:tc>
          <w:tcPr>
            <w:tcW w:w="720" w:type="dxa"/>
          </w:tcPr>
          <w:p w:rsidR="00855899" w:rsidRPr="009A6C54" w:rsidRDefault="00855899" w:rsidP="00A77D27">
            <w:pPr>
              <w:pStyle w:val="TableText"/>
              <w:rPr>
                <w:kern w:val="16"/>
              </w:rPr>
            </w:pPr>
          </w:p>
        </w:tc>
        <w:tc>
          <w:tcPr>
            <w:tcW w:w="839" w:type="dxa"/>
          </w:tcPr>
          <w:p w:rsidR="00855899" w:rsidRPr="009A6C54" w:rsidRDefault="00855899" w:rsidP="00A77D27">
            <w:pPr>
              <w:pStyle w:val="TableText"/>
              <w:rPr>
                <w:kern w:val="16"/>
              </w:rPr>
            </w:pPr>
            <w:r w:rsidRPr="009A6C54">
              <w:rPr>
                <w:kern w:val="16"/>
              </w:rPr>
              <w:t>00730</w:t>
            </w:r>
          </w:p>
        </w:tc>
        <w:tc>
          <w:tcPr>
            <w:tcW w:w="3060" w:type="dxa"/>
          </w:tcPr>
          <w:p w:rsidR="00855899" w:rsidRPr="009A6C54" w:rsidRDefault="00855899" w:rsidP="00A77D27">
            <w:pPr>
              <w:pStyle w:val="TableText"/>
              <w:rPr>
                <w:kern w:val="16"/>
              </w:rPr>
            </w:pPr>
            <w:r w:rsidRPr="009A6C54">
              <w:rPr>
                <w:kern w:val="16"/>
              </w:rPr>
              <w:t>First Similar Illness Date</w:t>
            </w:r>
          </w:p>
        </w:tc>
        <w:tc>
          <w:tcPr>
            <w:tcW w:w="1530" w:type="dxa"/>
          </w:tcPr>
          <w:p w:rsidR="00855899" w:rsidRPr="009A6C54" w:rsidRDefault="00855899" w:rsidP="00A77D27">
            <w:pPr>
              <w:pStyle w:val="TableText"/>
              <w:rPr>
                <w:kern w:val="16"/>
              </w:rPr>
            </w:pPr>
            <w:r w:rsidRPr="009A6C54">
              <w:rPr>
                <w:kern w:val="16"/>
              </w:rPr>
              <w:t>Not used</w:t>
            </w:r>
          </w:p>
        </w:tc>
      </w:tr>
      <w:tr w:rsidR="00855899" w:rsidRPr="009A6C54" w:rsidTr="00A77D27">
        <w:tc>
          <w:tcPr>
            <w:tcW w:w="720" w:type="dxa"/>
          </w:tcPr>
          <w:p w:rsidR="00855899" w:rsidRPr="009A6C54" w:rsidRDefault="00855899" w:rsidP="00A77D27">
            <w:pPr>
              <w:pStyle w:val="TableText"/>
              <w:rPr>
                <w:kern w:val="16"/>
              </w:rPr>
            </w:pPr>
            <w:r w:rsidRPr="009A6C54">
              <w:rPr>
                <w:kern w:val="16"/>
              </w:rPr>
              <w:t>30</w:t>
            </w:r>
          </w:p>
        </w:tc>
        <w:tc>
          <w:tcPr>
            <w:tcW w:w="720" w:type="dxa"/>
          </w:tcPr>
          <w:p w:rsidR="00855899" w:rsidRPr="009A6C54" w:rsidRDefault="00855899" w:rsidP="00A77D27">
            <w:pPr>
              <w:pStyle w:val="TableText"/>
              <w:rPr>
                <w:kern w:val="16"/>
              </w:rPr>
            </w:pPr>
            <w:r w:rsidRPr="009A6C54">
              <w:rPr>
                <w:kern w:val="16"/>
              </w:rPr>
              <w:t>250</w:t>
            </w:r>
          </w:p>
        </w:tc>
        <w:tc>
          <w:tcPr>
            <w:tcW w:w="720" w:type="dxa"/>
          </w:tcPr>
          <w:p w:rsidR="00855899" w:rsidRPr="009A6C54" w:rsidRDefault="00855899" w:rsidP="00A77D27">
            <w:pPr>
              <w:pStyle w:val="TableText"/>
              <w:rPr>
                <w:kern w:val="16"/>
              </w:rPr>
            </w:pPr>
            <w:r w:rsidRPr="009A6C54">
              <w:rPr>
                <w:kern w:val="16"/>
              </w:rPr>
              <w:t>CE</w:t>
            </w:r>
          </w:p>
        </w:tc>
        <w:tc>
          <w:tcPr>
            <w:tcW w:w="720" w:type="dxa"/>
          </w:tcPr>
          <w:p w:rsidR="00855899" w:rsidRPr="009A6C54" w:rsidRDefault="00855899" w:rsidP="00A77D27">
            <w:pPr>
              <w:pStyle w:val="TableText"/>
              <w:rPr>
                <w:kern w:val="16"/>
              </w:rPr>
            </w:pPr>
            <w:r w:rsidRPr="009A6C54">
              <w:rPr>
                <w:kern w:val="16"/>
              </w:rPr>
              <w:t>O</w:t>
            </w:r>
          </w:p>
        </w:tc>
        <w:tc>
          <w:tcPr>
            <w:tcW w:w="720" w:type="dxa"/>
          </w:tcPr>
          <w:p w:rsidR="00855899" w:rsidRPr="009A6C54" w:rsidRDefault="00855899" w:rsidP="00A77D27">
            <w:pPr>
              <w:pStyle w:val="TableText"/>
              <w:rPr>
                <w:kern w:val="16"/>
              </w:rPr>
            </w:pPr>
          </w:p>
        </w:tc>
        <w:tc>
          <w:tcPr>
            <w:tcW w:w="720" w:type="dxa"/>
          </w:tcPr>
          <w:p w:rsidR="00855899" w:rsidRPr="009A6C54" w:rsidRDefault="00855899" w:rsidP="00A77D27">
            <w:pPr>
              <w:pStyle w:val="TableText"/>
              <w:rPr>
                <w:kern w:val="16"/>
              </w:rPr>
            </w:pPr>
            <w:r w:rsidRPr="009A6C54">
              <w:rPr>
                <w:kern w:val="16"/>
              </w:rPr>
              <w:t>0218</w:t>
            </w:r>
          </w:p>
        </w:tc>
        <w:tc>
          <w:tcPr>
            <w:tcW w:w="839" w:type="dxa"/>
          </w:tcPr>
          <w:p w:rsidR="00855899" w:rsidRPr="009A6C54" w:rsidRDefault="00855899" w:rsidP="00A77D27">
            <w:pPr>
              <w:pStyle w:val="TableText"/>
              <w:rPr>
                <w:kern w:val="16"/>
              </w:rPr>
            </w:pPr>
            <w:r w:rsidRPr="009A6C54">
              <w:rPr>
                <w:kern w:val="16"/>
              </w:rPr>
              <w:t>00731</w:t>
            </w:r>
          </w:p>
        </w:tc>
        <w:tc>
          <w:tcPr>
            <w:tcW w:w="3060" w:type="dxa"/>
          </w:tcPr>
          <w:p w:rsidR="00855899" w:rsidRPr="009A6C54" w:rsidRDefault="00855899" w:rsidP="00A77D27">
            <w:pPr>
              <w:pStyle w:val="TableText"/>
              <w:rPr>
                <w:kern w:val="16"/>
              </w:rPr>
            </w:pPr>
            <w:r w:rsidRPr="009A6C54">
              <w:rPr>
                <w:kern w:val="16"/>
              </w:rPr>
              <w:t>Patient Charge Adjustment Code</w:t>
            </w:r>
          </w:p>
        </w:tc>
        <w:tc>
          <w:tcPr>
            <w:tcW w:w="1530" w:type="dxa"/>
          </w:tcPr>
          <w:p w:rsidR="00855899" w:rsidRPr="009A6C54" w:rsidRDefault="00855899" w:rsidP="00A77D27">
            <w:pPr>
              <w:pStyle w:val="TableText"/>
              <w:rPr>
                <w:kern w:val="16"/>
              </w:rPr>
            </w:pPr>
            <w:r w:rsidRPr="009A6C54">
              <w:rPr>
                <w:kern w:val="16"/>
              </w:rPr>
              <w:t>Not used</w:t>
            </w:r>
          </w:p>
        </w:tc>
      </w:tr>
      <w:tr w:rsidR="00855899" w:rsidRPr="009A6C54" w:rsidTr="00A77D27">
        <w:tc>
          <w:tcPr>
            <w:tcW w:w="720" w:type="dxa"/>
          </w:tcPr>
          <w:p w:rsidR="00855899" w:rsidRPr="009A6C54" w:rsidRDefault="00855899" w:rsidP="00A77D27">
            <w:pPr>
              <w:pStyle w:val="TableText"/>
              <w:rPr>
                <w:kern w:val="16"/>
              </w:rPr>
            </w:pPr>
            <w:r w:rsidRPr="009A6C54">
              <w:rPr>
                <w:kern w:val="16"/>
              </w:rPr>
              <w:t>31</w:t>
            </w:r>
          </w:p>
        </w:tc>
        <w:tc>
          <w:tcPr>
            <w:tcW w:w="720" w:type="dxa"/>
          </w:tcPr>
          <w:p w:rsidR="00855899" w:rsidRPr="009A6C54" w:rsidRDefault="00855899" w:rsidP="00A77D27">
            <w:pPr>
              <w:pStyle w:val="TableText"/>
              <w:rPr>
                <w:kern w:val="16"/>
              </w:rPr>
            </w:pPr>
            <w:r w:rsidRPr="009A6C54">
              <w:rPr>
                <w:kern w:val="16"/>
              </w:rPr>
              <w:t>2</w:t>
            </w:r>
          </w:p>
        </w:tc>
        <w:tc>
          <w:tcPr>
            <w:tcW w:w="720" w:type="dxa"/>
          </w:tcPr>
          <w:p w:rsidR="00855899" w:rsidRPr="009A6C54" w:rsidRDefault="00855899" w:rsidP="00A77D27">
            <w:pPr>
              <w:pStyle w:val="TableText"/>
              <w:rPr>
                <w:kern w:val="16"/>
              </w:rPr>
            </w:pPr>
            <w:r w:rsidRPr="009A6C54">
              <w:rPr>
                <w:kern w:val="16"/>
              </w:rPr>
              <w:t>IS</w:t>
            </w:r>
          </w:p>
        </w:tc>
        <w:tc>
          <w:tcPr>
            <w:tcW w:w="720" w:type="dxa"/>
          </w:tcPr>
          <w:p w:rsidR="00855899" w:rsidRPr="009A6C54" w:rsidRDefault="00855899" w:rsidP="00A77D27">
            <w:pPr>
              <w:pStyle w:val="TableText"/>
              <w:rPr>
                <w:kern w:val="16"/>
              </w:rPr>
            </w:pPr>
            <w:r w:rsidRPr="009A6C54">
              <w:rPr>
                <w:kern w:val="16"/>
              </w:rPr>
              <w:t>O</w:t>
            </w:r>
          </w:p>
        </w:tc>
        <w:tc>
          <w:tcPr>
            <w:tcW w:w="720" w:type="dxa"/>
          </w:tcPr>
          <w:p w:rsidR="00855899" w:rsidRPr="009A6C54" w:rsidRDefault="00855899" w:rsidP="00A77D27">
            <w:pPr>
              <w:pStyle w:val="TableText"/>
              <w:rPr>
                <w:kern w:val="16"/>
              </w:rPr>
            </w:pPr>
          </w:p>
        </w:tc>
        <w:tc>
          <w:tcPr>
            <w:tcW w:w="720" w:type="dxa"/>
          </w:tcPr>
          <w:p w:rsidR="00855899" w:rsidRPr="009A6C54" w:rsidRDefault="00855899" w:rsidP="00A77D27">
            <w:pPr>
              <w:pStyle w:val="TableText"/>
              <w:rPr>
                <w:kern w:val="16"/>
              </w:rPr>
            </w:pPr>
            <w:r w:rsidRPr="009A6C54">
              <w:rPr>
                <w:kern w:val="16"/>
              </w:rPr>
              <w:t>0219</w:t>
            </w:r>
          </w:p>
        </w:tc>
        <w:tc>
          <w:tcPr>
            <w:tcW w:w="839" w:type="dxa"/>
          </w:tcPr>
          <w:p w:rsidR="00855899" w:rsidRPr="009A6C54" w:rsidRDefault="00855899" w:rsidP="00A77D27">
            <w:pPr>
              <w:pStyle w:val="TableText"/>
              <w:rPr>
                <w:kern w:val="16"/>
              </w:rPr>
            </w:pPr>
            <w:r w:rsidRPr="009A6C54">
              <w:rPr>
                <w:kern w:val="16"/>
              </w:rPr>
              <w:t>00732</w:t>
            </w:r>
          </w:p>
        </w:tc>
        <w:tc>
          <w:tcPr>
            <w:tcW w:w="3060" w:type="dxa"/>
          </w:tcPr>
          <w:p w:rsidR="00855899" w:rsidRPr="009A6C54" w:rsidRDefault="00855899" w:rsidP="00A77D27">
            <w:pPr>
              <w:pStyle w:val="TableText"/>
              <w:rPr>
                <w:kern w:val="16"/>
              </w:rPr>
            </w:pPr>
            <w:r w:rsidRPr="009A6C54">
              <w:rPr>
                <w:kern w:val="16"/>
              </w:rPr>
              <w:t>Recurring Service Code</w:t>
            </w:r>
          </w:p>
        </w:tc>
        <w:tc>
          <w:tcPr>
            <w:tcW w:w="1530" w:type="dxa"/>
          </w:tcPr>
          <w:p w:rsidR="00855899" w:rsidRPr="009A6C54" w:rsidRDefault="00855899" w:rsidP="00A77D27">
            <w:pPr>
              <w:pStyle w:val="TableText"/>
              <w:rPr>
                <w:kern w:val="16"/>
              </w:rPr>
            </w:pPr>
            <w:r w:rsidRPr="009A6C54">
              <w:rPr>
                <w:kern w:val="16"/>
              </w:rPr>
              <w:t>Not used</w:t>
            </w:r>
          </w:p>
        </w:tc>
      </w:tr>
      <w:tr w:rsidR="00855899" w:rsidRPr="009A6C54" w:rsidTr="00A77D27">
        <w:tc>
          <w:tcPr>
            <w:tcW w:w="720" w:type="dxa"/>
          </w:tcPr>
          <w:p w:rsidR="00855899" w:rsidRPr="009A6C54" w:rsidRDefault="00855899" w:rsidP="00A77D27">
            <w:pPr>
              <w:pStyle w:val="TableText"/>
              <w:rPr>
                <w:kern w:val="16"/>
              </w:rPr>
            </w:pPr>
            <w:r w:rsidRPr="009A6C54">
              <w:rPr>
                <w:kern w:val="16"/>
              </w:rPr>
              <w:t>32</w:t>
            </w:r>
          </w:p>
        </w:tc>
        <w:tc>
          <w:tcPr>
            <w:tcW w:w="720" w:type="dxa"/>
          </w:tcPr>
          <w:p w:rsidR="00855899" w:rsidRPr="009A6C54" w:rsidRDefault="00855899" w:rsidP="00A77D27">
            <w:pPr>
              <w:pStyle w:val="TableText"/>
              <w:rPr>
                <w:kern w:val="16"/>
              </w:rPr>
            </w:pPr>
            <w:r w:rsidRPr="009A6C54">
              <w:rPr>
                <w:kern w:val="16"/>
              </w:rPr>
              <w:t>1</w:t>
            </w:r>
          </w:p>
        </w:tc>
        <w:tc>
          <w:tcPr>
            <w:tcW w:w="720" w:type="dxa"/>
          </w:tcPr>
          <w:p w:rsidR="00855899" w:rsidRPr="009A6C54" w:rsidRDefault="00855899" w:rsidP="00A77D27">
            <w:pPr>
              <w:pStyle w:val="TableText"/>
              <w:rPr>
                <w:kern w:val="16"/>
              </w:rPr>
            </w:pPr>
            <w:r w:rsidRPr="009A6C54">
              <w:rPr>
                <w:kern w:val="16"/>
              </w:rPr>
              <w:t>ID</w:t>
            </w:r>
          </w:p>
        </w:tc>
        <w:tc>
          <w:tcPr>
            <w:tcW w:w="720" w:type="dxa"/>
          </w:tcPr>
          <w:p w:rsidR="00855899" w:rsidRPr="009A6C54" w:rsidRDefault="00855899" w:rsidP="00A77D27">
            <w:pPr>
              <w:pStyle w:val="TableText"/>
              <w:rPr>
                <w:kern w:val="16"/>
              </w:rPr>
            </w:pPr>
            <w:r w:rsidRPr="009A6C54">
              <w:rPr>
                <w:kern w:val="16"/>
              </w:rPr>
              <w:t>O</w:t>
            </w:r>
          </w:p>
        </w:tc>
        <w:tc>
          <w:tcPr>
            <w:tcW w:w="720" w:type="dxa"/>
          </w:tcPr>
          <w:p w:rsidR="00855899" w:rsidRPr="009A6C54" w:rsidRDefault="00855899" w:rsidP="00A77D27">
            <w:pPr>
              <w:pStyle w:val="TableText"/>
              <w:rPr>
                <w:kern w:val="16"/>
              </w:rPr>
            </w:pPr>
          </w:p>
        </w:tc>
        <w:tc>
          <w:tcPr>
            <w:tcW w:w="720" w:type="dxa"/>
          </w:tcPr>
          <w:p w:rsidR="00855899" w:rsidRPr="009A6C54" w:rsidRDefault="00855899" w:rsidP="00A77D27">
            <w:pPr>
              <w:pStyle w:val="TableText"/>
              <w:rPr>
                <w:kern w:val="16"/>
              </w:rPr>
            </w:pPr>
            <w:r w:rsidRPr="009A6C54">
              <w:rPr>
                <w:kern w:val="16"/>
              </w:rPr>
              <w:t>0136</w:t>
            </w:r>
          </w:p>
        </w:tc>
        <w:tc>
          <w:tcPr>
            <w:tcW w:w="839" w:type="dxa"/>
          </w:tcPr>
          <w:p w:rsidR="00855899" w:rsidRPr="009A6C54" w:rsidRDefault="00855899" w:rsidP="00A77D27">
            <w:pPr>
              <w:pStyle w:val="TableText"/>
              <w:rPr>
                <w:kern w:val="16"/>
              </w:rPr>
            </w:pPr>
            <w:r w:rsidRPr="009A6C54">
              <w:rPr>
                <w:kern w:val="16"/>
              </w:rPr>
              <w:t>00733</w:t>
            </w:r>
          </w:p>
        </w:tc>
        <w:tc>
          <w:tcPr>
            <w:tcW w:w="3060" w:type="dxa"/>
          </w:tcPr>
          <w:p w:rsidR="00855899" w:rsidRPr="009A6C54" w:rsidRDefault="00855899" w:rsidP="00A77D27">
            <w:pPr>
              <w:pStyle w:val="TableText"/>
              <w:rPr>
                <w:kern w:val="16"/>
              </w:rPr>
            </w:pPr>
            <w:r w:rsidRPr="009A6C54">
              <w:rPr>
                <w:kern w:val="16"/>
              </w:rPr>
              <w:t>Billing Media Code</w:t>
            </w:r>
          </w:p>
        </w:tc>
        <w:tc>
          <w:tcPr>
            <w:tcW w:w="1530" w:type="dxa"/>
          </w:tcPr>
          <w:p w:rsidR="00855899" w:rsidRPr="009A6C54" w:rsidRDefault="00855899" w:rsidP="00A77D27">
            <w:pPr>
              <w:pStyle w:val="TableText"/>
              <w:rPr>
                <w:kern w:val="16"/>
              </w:rPr>
            </w:pPr>
            <w:r w:rsidRPr="009A6C54">
              <w:rPr>
                <w:kern w:val="16"/>
              </w:rPr>
              <w:t>Not used</w:t>
            </w:r>
          </w:p>
        </w:tc>
      </w:tr>
      <w:tr w:rsidR="00855899" w:rsidRPr="009A6C54" w:rsidTr="00A77D27">
        <w:tc>
          <w:tcPr>
            <w:tcW w:w="720" w:type="dxa"/>
          </w:tcPr>
          <w:p w:rsidR="00855899" w:rsidRPr="009A6C54" w:rsidRDefault="00855899" w:rsidP="00A77D27">
            <w:pPr>
              <w:pStyle w:val="TableText"/>
              <w:rPr>
                <w:kern w:val="16"/>
              </w:rPr>
            </w:pPr>
            <w:r w:rsidRPr="009A6C54">
              <w:rPr>
                <w:kern w:val="16"/>
              </w:rPr>
              <w:t>33</w:t>
            </w:r>
          </w:p>
        </w:tc>
        <w:tc>
          <w:tcPr>
            <w:tcW w:w="720" w:type="dxa"/>
          </w:tcPr>
          <w:p w:rsidR="00855899" w:rsidRPr="009A6C54" w:rsidRDefault="00855899" w:rsidP="00A77D27">
            <w:pPr>
              <w:pStyle w:val="TableText"/>
              <w:rPr>
                <w:kern w:val="16"/>
              </w:rPr>
            </w:pPr>
            <w:r w:rsidRPr="009A6C54">
              <w:rPr>
                <w:kern w:val="16"/>
              </w:rPr>
              <w:t>26</w:t>
            </w:r>
          </w:p>
        </w:tc>
        <w:tc>
          <w:tcPr>
            <w:tcW w:w="720" w:type="dxa"/>
          </w:tcPr>
          <w:p w:rsidR="00855899" w:rsidRPr="009A6C54" w:rsidRDefault="00855899" w:rsidP="00A77D27">
            <w:pPr>
              <w:pStyle w:val="TableText"/>
              <w:rPr>
                <w:kern w:val="16"/>
              </w:rPr>
            </w:pPr>
            <w:r w:rsidRPr="009A6C54">
              <w:rPr>
                <w:kern w:val="16"/>
              </w:rPr>
              <w:t>TS</w:t>
            </w:r>
          </w:p>
        </w:tc>
        <w:tc>
          <w:tcPr>
            <w:tcW w:w="720" w:type="dxa"/>
          </w:tcPr>
          <w:p w:rsidR="00855899" w:rsidRPr="009A6C54" w:rsidRDefault="00855899" w:rsidP="00A77D27">
            <w:pPr>
              <w:pStyle w:val="TableText"/>
              <w:rPr>
                <w:kern w:val="16"/>
              </w:rPr>
            </w:pPr>
            <w:r w:rsidRPr="009A6C54">
              <w:rPr>
                <w:kern w:val="16"/>
              </w:rPr>
              <w:t>O</w:t>
            </w:r>
          </w:p>
        </w:tc>
        <w:tc>
          <w:tcPr>
            <w:tcW w:w="720" w:type="dxa"/>
          </w:tcPr>
          <w:p w:rsidR="00855899" w:rsidRPr="009A6C54" w:rsidRDefault="00855899" w:rsidP="00A77D27">
            <w:pPr>
              <w:pStyle w:val="TableText"/>
              <w:rPr>
                <w:kern w:val="16"/>
              </w:rPr>
            </w:pPr>
          </w:p>
        </w:tc>
        <w:tc>
          <w:tcPr>
            <w:tcW w:w="720" w:type="dxa"/>
          </w:tcPr>
          <w:p w:rsidR="00855899" w:rsidRPr="009A6C54" w:rsidRDefault="00855899" w:rsidP="00A77D27">
            <w:pPr>
              <w:pStyle w:val="TableText"/>
              <w:rPr>
                <w:kern w:val="16"/>
              </w:rPr>
            </w:pPr>
          </w:p>
        </w:tc>
        <w:tc>
          <w:tcPr>
            <w:tcW w:w="839" w:type="dxa"/>
          </w:tcPr>
          <w:p w:rsidR="00855899" w:rsidRPr="009A6C54" w:rsidRDefault="00855899" w:rsidP="00A77D27">
            <w:pPr>
              <w:pStyle w:val="TableText"/>
              <w:rPr>
                <w:kern w:val="16"/>
              </w:rPr>
            </w:pPr>
            <w:r w:rsidRPr="009A6C54">
              <w:rPr>
                <w:kern w:val="16"/>
              </w:rPr>
              <w:t>00734</w:t>
            </w:r>
          </w:p>
        </w:tc>
        <w:tc>
          <w:tcPr>
            <w:tcW w:w="3060" w:type="dxa"/>
          </w:tcPr>
          <w:p w:rsidR="00855899" w:rsidRPr="009A6C54" w:rsidRDefault="00855899" w:rsidP="00A77D27">
            <w:pPr>
              <w:pStyle w:val="TableText"/>
              <w:rPr>
                <w:kern w:val="16"/>
              </w:rPr>
            </w:pPr>
            <w:r w:rsidRPr="009A6C54">
              <w:rPr>
                <w:kern w:val="16"/>
              </w:rPr>
              <w:t>Expected Surgery Date and Time</w:t>
            </w:r>
          </w:p>
        </w:tc>
        <w:tc>
          <w:tcPr>
            <w:tcW w:w="1530" w:type="dxa"/>
          </w:tcPr>
          <w:p w:rsidR="00855899" w:rsidRPr="009A6C54" w:rsidRDefault="00855899" w:rsidP="00A77D27">
            <w:pPr>
              <w:pStyle w:val="TableText"/>
              <w:rPr>
                <w:kern w:val="16"/>
              </w:rPr>
            </w:pPr>
            <w:r w:rsidRPr="009A6C54">
              <w:rPr>
                <w:kern w:val="16"/>
              </w:rPr>
              <w:t>Not used</w:t>
            </w:r>
          </w:p>
        </w:tc>
      </w:tr>
      <w:tr w:rsidR="00855899" w:rsidRPr="009A6C54" w:rsidTr="00A77D27">
        <w:tc>
          <w:tcPr>
            <w:tcW w:w="720" w:type="dxa"/>
          </w:tcPr>
          <w:p w:rsidR="00855899" w:rsidRPr="009A6C54" w:rsidRDefault="00855899" w:rsidP="00A77D27">
            <w:pPr>
              <w:pStyle w:val="TableText"/>
              <w:rPr>
                <w:kern w:val="16"/>
              </w:rPr>
            </w:pPr>
            <w:r w:rsidRPr="009A6C54">
              <w:rPr>
                <w:kern w:val="16"/>
              </w:rPr>
              <w:t>34</w:t>
            </w:r>
          </w:p>
        </w:tc>
        <w:tc>
          <w:tcPr>
            <w:tcW w:w="720" w:type="dxa"/>
          </w:tcPr>
          <w:p w:rsidR="00855899" w:rsidRPr="009A6C54" w:rsidRDefault="00855899" w:rsidP="00A77D27">
            <w:pPr>
              <w:pStyle w:val="TableText"/>
              <w:rPr>
                <w:kern w:val="16"/>
              </w:rPr>
            </w:pPr>
            <w:r w:rsidRPr="009A6C54">
              <w:rPr>
                <w:kern w:val="16"/>
              </w:rPr>
              <w:t>1</w:t>
            </w:r>
          </w:p>
        </w:tc>
        <w:tc>
          <w:tcPr>
            <w:tcW w:w="720" w:type="dxa"/>
          </w:tcPr>
          <w:p w:rsidR="00855899" w:rsidRPr="009A6C54" w:rsidRDefault="00855899" w:rsidP="00A77D27">
            <w:pPr>
              <w:pStyle w:val="TableText"/>
              <w:rPr>
                <w:kern w:val="16"/>
              </w:rPr>
            </w:pPr>
            <w:r w:rsidRPr="009A6C54">
              <w:rPr>
                <w:kern w:val="16"/>
              </w:rPr>
              <w:t>ID</w:t>
            </w:r>
          </w:p>
        </w:tc>
        <w:tc>
          <w:tcPr>
            <w:tcW w:w="720" w:type="dxa"/>
          </w:tcPr>
          <w:p w:rsidR="00855899" w:rsidRPr="009A6C54" w:rsidRDefault="00855899" w:rsidP="00A77D27">
            <w:pPr>
              <w:pStyle w:val="TableText"/>
              <w:rPr>
                <w:kern w:val="16"/>
              </w:rPr>
            </w:pPr>
            <w:r w:rsidRPr="009A6C54">
              <w:rPr>
                <w:kern w:val="16"/>
              </w:rPr>
              <w:t>O</w:t>
            </w:r>
          </w:p>
        </w:tc>
        <w:tc>
          <w:tcPr>
            <w:tcW w:w="720" w:type="dxa"/>
          </w:tcPr>
          <w:p w:rsidR="00855899" w:rsidRPr="009A6C54" w:rsidRDefault="00855899" w:rsidP="00A77D27">
            <w:pPr>
              <w:pStyle w:val="TableText"/>
              <w:rPr>
                <w:kern w:val="16"/>
              </w:rPr>
            </w:pPr>
          </w:p>
        </w:tc>
        <w:tc>
          <w:tcPr>
            <w:tcW w:w="720" w:type="dxa"/>
          </w:tcPr>
          <w:p w:rsidR="00855899" w:rsidRPr="009A6C54" w:rsidRDefault="00855899" w:rsidP="00A77D27">
            <w:pPr>
              <w:pStyle w:val="TableText"/>
              <w:rPr>
                <w:kern w:val="16"/>
              </w:rPr>
            </w:pPr>
            <w:r w:rsidRPr="009A6C54">
              <w:rPr>
                <w:kern w:val="16"/>
              </w:rPr>
              <w:t>0136</w:t>
            </w:r>
          </w:p>
        </w:tc>
        <w:tc>
          <w:tcPr>
            <w:tcW w:w="839" w:type="dxa"/>
          </w:tcPr>
          <w:p w:rsidR="00855899" w:rsidRPr="009A6C54" w:rsidRDefault="00855899" w:rsidP="00A77D27">
            <w:pPr>
              <w:pStyle w:val="TableText"/>
              <w:rPr>
                <w:kern w:val="16"/>
              </w:rPr>
            </w:pPr>
            <w:r w:rsidRPr="009A6C54">
              <w:rPr>
                <w:kern w:val="16"/>
              </w:rPr>
              <w:t>00735</w:t>
            </w:r>
          </w:p>
        </w:tc>
        <w:tc>
          <w:tcPr>
            <w:tcW w:w="3060" w:type="dxa"/>
          </w:tcPr>
          <w:p w:rsidR="00855899" w:rsidRPr="009A6C54" w:rsidRDefault="00855899" w:rsidP="00A77D27">
            <w:pPr>
              <w:pStyle w:val="TableText"/>
              <w:rPr>
                <w:kern w:val="16"/>
              </w:rPr>
            </w:pPr>
            <w:r w:rsidRPr="009A6C54">
              <w:rPr>
                <w:kern w:val="16"/>
              </w:rPr>
              <w:t>Military Partnership Code</w:t>
            </w:r>
          </w:p>
        </w:tc>
        <w:tc>
          <w:tcPr>
            <w:tcW w:w="1530" w:type="dxa"/>
          </w:tcPr>
          <w:p w:rsidR="00855899" w:rsidRPr="009A6C54" w:rsidRDefault="00855899" w:rsidP="00A77D27">
            <w:pPr>
              <w:pStyle w:val="TableText"/>
              <w:rPr>
                <w:kern w:val="16"/>
              </w:rPr>
            </w:pPr>
            <w:r w:rsidRPr="009A6C54">
              <w:rPr>
                <w:kern w:val="16"/>
              </w:rPr>
              <w:t>Not used</w:t>
            </w:r>
          </w:p>
        </w:tc>
      </w:tr>
      <w:tr w:rsidR="00855899" w:rsidRPr="009A6C54" w:rsidTr="00A77D27">
        <w:tc>
          <w:tcPr>
            <w:tcW w:w="720" w:type="dxa"/>
          </w:tcPr>
          <w:p w:rsidR="00855899" w:rsidRPr="009A6C54" w:rsidRDefault="00855899" w:rsidP="00A77D27">
            <w:pPr>
              <w:pStyle w:val="TableText"/>
              <w:rPr>
                <w:kern w:val="16"/>
              </w:rPr>
            </w:pPr>
            <w:r w:rsidRPr="009A6C54">
              <w:rPr>
                <w:kern w:val="16"/>
              </w:rPr>
              <w:t>35</w:t>
            </w:r>
          </w:p>
        </w:tc>
        <w:tc>
          <w:tcPr>
            <w:tcW w:w="720" w:type="dxa"/>
          </w:tcPr>
          <w:p w:rsidR="00855899" w:rsidRPr="009A6C54" w:rsidRDefault="00855899" w:rsidP="00A77D27">
            <w:pPr>
              <w:pStyle w:val="TableText"/>
              <w:rPr>
                <w:kern w:val="16"/>
              </w:rPr>
            </w:pPr>
            <w:r w:rsidRPr="009A6C54">
              <w:rPr>
                <w:kern w:val="16"/>
              </w:rPr>
              <w:t>1</w:t>
            </w:r>
          </w:p>
        </w:tc>
        <w:tc>
          <w:tcPr>
            <w:tcW w:w="720" w:type="dxa"/>
          </w:tcPr>
          <w:p w:rsidR="00855899" w:rsidRPr="009A6C54" w:rsidRDefault="00855899" w:rsidP="00A77D27">
            <w:pPr>
              <w:pStyle w:val="TableText"/>
              <w:rPr>
                <w:kern w:val="16"/>
              </w:rPr>
            </w:pPr>
            <w:r w:rsidRPr="009A6C54">
              <w:rPr>
                <w:kern w:val="16"/>
              </w:rPr>
              <w:t>ID</w:t>
            </w:r>
          </w:p>
        </w:tc>
        <w:tc>
          <w:tcPr>
            <w:tcW w:w="720" w:type="dxa"/>
          </w:tcPr>
          <w:p w:rsidR="00855899" w:rsidRPr="009A6C54" w:rsidRDefault="00855899" w:rsidP="00A77D27">
            <w:pPr>
              <w:pStyle w:val="TableText"/>
              <w:rPr>
                <w:kern w:val="16"/>
              </w:rPr>
            </w:pPr>
            <w:r w:rsidRPr="009A6C54">
              <w:rPr>
                <w:kern w:val="16"/>
              </w:rPr>
              <w:t>O</w:t>
            </w:r>
          </w:p>
        </w:tc>
        <w:tc>
          <w:tcPr>
            <w:tcW w:w="720" w:type="dxa"/>
          </w:tcPr>
          <w:p w:rsidR="00855899" w:rsidRPr="009A6C54" w:rsidRDefault="00855899" w:rsidP="00A77D27">
            <w:pPr>
              <w:pStyle w:val="TableText"/>
              <w:rPr>
                <w:kern w:val="16"/>
              </w:rPr>
            </w:pPr>
          </w:p>
        </w:tc>
        <w:tc>
          <w:tcPr>
            <w:tcW w:w="720" w:type="dxa"/>
          </w:tcPr>
          <w:p w:rsidR="00855899" w:rsidRPr="009A6C54" w:rsidRDefault="00855899" w:rsidP="00A77D27">
            <w:pPr>
              <w:pStyle w:val="TableText"/>
              <w:rPr>
                <w:kern w:val="16"/>
              </w:rPr>
            </w:pPr>
            <w:r w:rsidRPr="009A6C54">
              <w:rPr>
                <w:kern w:val="16"/>
              </w:rPr>
              <w:t>0136</w:t>
            </w:r>
          </w:p>
        </w:tc>
        <w:tc>
          <w:tcPr>
            <w:tcW w:w="839" w:type="dxa"/>
          </w:tcPr>
          <w:p w:rsidR="00855899" w:rsidRPr="009A6C54" w:rsidRDefault="00855899" w:rsidP="00A77D27">
            <w:pPr>
              <w:pStyle w:val="TableText"/>
              <w:rPr>
                <w:kern w:val="16"/>
              </w:rPr>
            </w:pPr>
            <w:r w:rsidRPr="009A6C54">
              <w:rPr>
                <w:kern w:val="16"/>
              </w:rPr>
              <w:t>00736</w:t>
            </w:r>
          </w:p>
        </w:tc>
        <w:tc>
          <w:tcPr>
            <w:tcW w:w="3060" w:type="dxa"/>
          </w:tcPr>
          <w:p w:rsidR="00855899" w:rsidRPr="009A6C54" w:rsidRDefault="00855899" w:rsidP="00A77D27">
            <w:pPr>
              <w:pStyle w:val="TableText"/>
              <w:rPr>
                <w:kern w:val="16"/>
              </w:rPr>
            </w:pPr>
            <w:r w:rsidRPr="009A6C54">
              <w:rPr>
                <w:kern w:val="16"/>
              </w:rPr>
              <w:t>Military Non-Availability Code</w:t>
            </w:r>
          </w:p>
        </w:tc>
        <w:tc>
          <w:tcPr>
            <w:tcW w:w="1530" w:type="dxa"/>
          </w:tcPr>
          <w:p w:rsidR="00855899" w:rsidRPr="009A6C54" w:rsidRDefault="00855899" w:rsidP="00A77D27">
            <w:pPr>
              <w:pStyle w:val="TableText"/>
              <w:rPr>
                <w:kern w:val="16"/>
              </w:rPr>
            </w:pPr>
            <w:r w:rsidRPr="009A6C54">
              <w:rPr>
                <w:kern w:val="16"/>
              </w:rPr>
              <w:t>Not used</w:t>
            </w:r>
          </w:p>
        </w:tc>
      </w:tr>
      <w:tr w:rsidR="00855899" w:rsidRPr="009A6C54" w:rsidTr="00A77D27">
        <w:tc>
          <w:tcPr>
            <w:tcW w:w="720" w:type="dxa"/>
          </w:tcPr>
          <w:p w:rsidR="00855899" w:rsidRPr="009A6C54" w:rsidRDefault="00855899" w:rsidP="00A77D27">
            <w:pPr>
              <w:pStyle w:val="TableText"/>
              <w:rPr>
                <w:kern w:val="16"/>
              </w:rPr>
            </w:pPr>
            <w:r w:rsidRPr="009A6C54">
              <w:rPr>
                <w:kern w:val="16"/>
              </w:rPr>
              <w:t>36</w:t>
            </w:r>
          </w:p>
        </w:tc>
        <w:tc>
          <w:tcPr>
            <w:tcW w:w="720" w:type="dxa"/>
          </w:tcPr>
          <w:p w:rsidR="00855899" w:rsidRPr="009A6C54" w:rsidRDefault="00855899" w:rsidP="00A77D27">
            <w:pPr>
              <w:pStyle w:val="TableText"/>
              <w:rPr>
                <w:kern w:val="16"/>
              </w:rPr>
            </w:pPr>
            <w:r w:rsidRPr="009A6C54">
              <w:rPr>
                <w:kern w:val="16"/>
              </w:rPr>
              <w:t>1</w:t>
            </w:r>
          </w:p>
        </w:tc>
        <w:tc>
          <w:tcPr>
            <w:tcW w:w="720" w:type="dxa"/>
          </w:tcPr>
          <w:p w:rsidR="00855899" w:rsidRPr="009A6C54" w:rsidRDefault="00855899" w:rsidP="00A77D27">
            <w:pPr>
              <w:pStyle w:val="TableText"/>
              <w:rPr>
                <w:kern w:val="16"/>
              </w:rPr>
            </w:pPr>
            <w:r w:rsidRPr="009A6C54">
              <w:rPr>
                <w:kern w:val="16"/>
              </w:rPr>
              <w:t>ID</w:t>
            </w:r>
          </w:p>
        </w:tc>
        <w:tc>
          <w:tcPr>
            <w:tcW w:w="720" w:type="dxa"/>
          </w:tcPr>
          <w:p w:rsidR="00855899" w:rsidRPr="009A6C54" w:rsidRDefault="00855899" w:rsidP="00A77D27">
            <w:pPr>
              <w:pStyle w:val="TableText"/>
              <w:rPr>
                <w:kern w:val="16"/>
              </w:rPr>
            </w:pPr>
            <w:r w:rsidRPr="009A6C54">
              <w:rPr>
                <w:kern w:val="16"/>
              </w:rPr>
              <w:t>O</w:t>
            </w:r>
          </w:p>
        </w:tc>
        <w:tc>
          <w:tcPr>
            <w:tcW w:w="720" w:type="dxa"/>
          </w:tcPr>
          <w:p w:rsidR="00855899" w:rsidRPr="009A6C54" w:rsidRDefault="00855899" w:rsidP="00A77D27">
            <w:pPr>
              <w:pStyle w:val="TableText"/>
              <w:rPr>
                <w:kern w:val="16"/>
              </w:rPr>
            </w:pPr>
          </w:p>
        </w:tc>
        <w:tc>
          <w:tcPr>
            <w:tcW w:w="720" w:type="dxa"/>
          </w:tcPr>
          <w:p w:rsidR="00855899" w:rsidRPr="009A6C54" w:rsidRDefault="00855899" w:rsidP="00A77D27">
            <w:pPr>
              <w:pStyle w:val="TableText"/>
              <w:rPr>
                <w:kern w:val="16"/>
              </w:rPr>
            </w:pPr>
            <w:r w:rsidRPr="009A6C54">
              <w:rPr>
                <w:kern w:val="16"/>
              </w:rPr>
              <w:t>0136</w:t>
            </w:r>
          </w:p>
        </w:tc>
        <w:tc>
          <w:tcPr>
            <w:tcW w:w="839" w:type="dxa"/>
          </w:tcPr>
          <w:p w:rsidR="00855899" w:rsidRPr="009A6C54" w:rsidRDefault="00855899" w:rsidP="00A77D27">
            <w:pPr>
              <w:pStyle w:val="TableText"/>
              <w:rPr>
                <w:kern w:val="16"/>
              </w:rPr>
            </w:pPr>
            <w:r w:rsidRPr="009A6C54">
              <w:rPr>
                <w:kern w:val="16"/>
              </w:rPr>
              <w:t>00737</w:t>
            </w:r>
          </w:p>
        </w:tc>
        <w:tc>
          <w:tcPr>
            <w:tcW w:w="3060" w:type="dxa"/>
          </w:tcPr>
          <w:p w:rsidR="00855899" w:rsidRPr="009A6C54" w:rsidRDefault="00855899" w:rsidP="00A77D27">
            <w:pPr>
              <w:pStyle w:val="TableText"/>
              <w:rPr>
                <w:kern w:val="16"/>
              </w:rPr>
            </w:pPr>
            <w:r w:rsidRPr="009A6C54">
              <w:rPr>
                <w:kern w:val="16"/>
              </w:rPr>
              <w:t>Newborn Baby Indicator</w:t>
            </w:r>
          </w:p>
        </w:tc>
        <w:tc>
          <w:tcPr>
            <w:tcW w:w="1530" w:type="dxa"/>
          </w:tcPr>
          <w:p w:rsidR="00855899" w:rsidRPr="009A6C54" w:rsidRDefault="00855899" w:rsidP="00A77D27">
            <w:pPr>
              <w:pStyle w:val="TableText"/>
              <w:rPr>
                <w:kern w:val="16"/>
              </w:rPr>
            </w:pPr>
            <w:r w:rsidRPr="009A6C54">
              <w:rPr>
                <w:kern w:val="16"/>
              </w:rPr>
              <w:t>Not used</w:t>
            </w:r>
          </w:p>
        </w:tc>
      </w:tr>
      <w:tr w:rsidR="00855899" w:rsidRPr="009A6C54" w:rsidTr="00A77D27">
        <w:tc>
          <w:tcPr>
            <w:tcW w:w="720" w:type="dxa"/>
          </w:tcPr>
          <w:p w:rsidR="00855899" w:rsidRPr="009A6C54" w:rsidRDefault="00855899" w:rsidP="00A77D27">
            <w:pPr>
              <w:pStyle w:val="TableText"/>
              <w:rPr>
                <w:kern w:val="16"/>
              </w:rPr>
            </w:pPr>
            <w:r w:rsidRPr="009A6C54">
              <w:rPr>
                <w:kern w:val="16"/>
              </w:rPr>
              <w:t>37</w:t>
            </w:r>
          </w:p>
        </w:tc>
        <w:tc>
          <w:tcPr>
            <w:tcW w:w="720" w:type="dxa"/>
          </w:tcPr>
          <w:p w:rsidR="00855899" w:rsidRPr="009A6C54" w:rsidRDefault="00855899" w:rsidP="00A77D27">
            <w:pPr>
              <w:pStyle w:val="TableText"/>
              <w:rPr>
                <w:kern w:val="16"/>
              </w:rPr>
            </w:pPr>
            <w:r w:rsidRPr="009A6C54">
              <w:rPr>
                <w:kern w:val="16"/>
              </w:rPr>
              <w:t>1</w:t>
            </w:r>
          </w:p>
        </w:tc>
        <w:tc>
          <w:tcPr>
            <w:tcW w:w="720" w:type="dxa"/>
          </w:tcPr>
          <w:p w:rsidR="00855899" w:rsidRPr="009A6C54" w:rsidRDefault="00855899" w:rsidP="00A77D27">
            <w:pPr>
              <w:pStyle w:val="TableText"/>
              <w:rPr>
                <w:kern w:val="16"/>
              </w:rPr>
            </w:pPr>
            <w:r w:rsidRPr="009A6C54">
              <w:rPr>
                <w:kern w:val="16"/>
              </w:rPr>
              <w:t>ID</w:t>
            </w:r>
          </w:p>
        </w:tc>
        <w:tc>
          <w:tcPr>
            <w:tcW w:w="720" w:type="dxa"/>
          </w:tcPr>
          <w:p w:rsidR="00855899" w:rsidRPr="009A6C54" w:rsidRDefault="00855899" w:rsidP="00A77D27">
            <w:pPr>
              <w:pStyle w:val="TableText"/>
              <w:rPr>
                <w:kern w:val="16"/>
              </w:rPr>
            </w:pPr>
            <w:r w:rsidRPr="009A6C54">
              <w:rPr>
                <w:kern w:val="16"/>
              </w:rPr>
              <w:t>O</w:t>
            </w:r>
          </w:p>
        </w:tc>
        <w:tc>
          <w:tcPr>
            <w:tcW w:w="720" w:type="dxa"/>
          </w:tcPr>
          <w:p w:rsidR="00855899" w:rsidRPr="009A6C54" w:rsidRDefault="00855899" w:rsidP="00A77D27">
            <w:pPr>
              <w:pStyle w:val="TableText"/>
              <w:rPr>
                <w:kern w:val="16"/>
              </w:rPr>
            </w:pPr>
          </w:p>
        </w:tc>
        <w:tc>
          <w:tcPr>
            <w:tcW w:w="720" w:type="dxa"/>
          </w:tcPr>
          <w:p w:rsidR="00855899" w:rsidRPr="009A6C54" w:rsidRDefault="00855899" w:rsidP="00A77D27">
            <w:pPr>
              <w:pStyle w:val="TableText"/>
              <w:rPr>
                <w:kern w:val="16"/>
              </w:rPr>
            </w:pPr>
            <w:r w:rsidRPr="009A6C54">
              <w:rPr>
                <w:kern w:val="16"/>
              </w:rPr>
              <w:t>0136</w:t>
            </w:r>
          </w:p>
        </w:tc>
        <w:tc>
          <w:tcPr>
            <w:tcW w:w="839" w:type="dxa"/>
          </w:tcPr>
          <w:p w:rsidR="00855899" w:rsidRPr="009A6C54" w:rsidRDefault="00855899" w:rsidP="00A77D27">
            <w:pPr>
              <w:pStyle w:val="TableText"/>
              <w:rPr>
                <w:kern w:val="16"/>
              </w:rPr>
            </w:pPr>
            <w:r w:rsidRPr="009A6C54">
              <w:rPr>
                <w:kern w:val="16"/>
              </w:rPr>
              <w:t>00738</w:t>
            </w:r>
          </w:p>
        </w:tc>
        <w:tc>
          <w:tcPr>
            <w:tcW w:w="3060" w:type="dxa"/>
          </w:tcPr>
          <w:p w:rsidR="00855899" w:rsidRPr="009A6C54" w:rsidRDefault="00855899" w:rsidP="00A77D27">
            <w:pPr>
              <w:pStyle w:val="TableText"/>
              <w:rPr>
                <w:kern w:val="16"/>
              </w:rPr>
            </w:pPr>
            <w:r w:rsidRPr="009A6C54">
              <w:rPr>
                <w:kern w:val="16"/>
              </w:rPr>
              <w:t>Baby Detained Indicator</w:t>
            </w:r>
          </w:p>
        </w:tc>
        <w:tc>
          <w:tcPr>
            <w:tcW w:w="1530" w:type="dxa"/>
          </w:tcPr>
          <w:p w:rsidR="00855899" w:rsidRPr="009A6C54" w:rsidRDefault="00855899" w:rsidP="00A77D27">
            <w:pPr>
              <w:pStyle w:val="TableText"/>
              <w:rPr>
                <w:kern w:val="16"/>
              </w:rPr>
            </w:pPr>
            <w:r w:rsidRPr="009A6C54">
              <w:rPr>
                <w:kern w:val="16"/>
              </w:rPr>
              <w:t>Not used</w:t>
            </w:r>
          </w:p>
        </w:tc>
      </w:tr>
      <w:tr w:rsidR="00855899" w:rsidRPr="009A6C54" w:rsidTr="00A77D27">
        <w:tc>
          <w:tcPr>
            <w:tcW w:w="720" w:type="dxa"/>
          </w:tcPr>
          <w:p w:rsidR="00855899" w:rsidRPr="009A6C54" w:rsidRDefault="00855899" w:rsidP="00A77D27">
            <w:pPr>
              <w:pStyle w:val="TableText"/>
              <w:rPr>
                <w:kern w:val="16"/>
              </w:rPr>
            </w:pPr>
            <w:r w:rsidRPr="009A6C54">
              <w:rPr>
                <w:kern w:val="16"/>
              </w:rPr>
              <w:t>38</w:t>
            </w:r>
          </w:p>
        </w:tc>
        <w:tc>
          <w:tcPr>
            <w:tcW w:w="720" w:type="dxa"/>
          </w:tcPr>
          <w:p w:rsidR="00855899" w:rsidRPr="009A6C54" w:rsidRDefault="00855899" w:rsidP="00A77D27">
            <w:pPr>
              <w:pStyle w:val="TableText"/>
              <w:rPr>
                <w:kern w:val="16"/>
              </w:rPr>
            </w:pPr>
            <w:r w:rsidRPr="009A6C54">
              <w:rPr>
                <w:kern w:val="16"/>
              </w:rPr>
              <w:t>250</w:t>
            </w:r>
          </w:p>
        </w:tc>
        <w:tc>
          <w:tcPr>
            <w:tcW w:w="720" w:type="dxa"/>
          </w:tcPr>
          <w:p w:rsidR="00855899" w:rsidRPr="009A6C54" w:rsidRDefault="00855899" w:rsidP="00A77D27">
            <w:pPr>
              <w:pStyle w:val="TableText"/>
              <w:rPr>
                <w:kern w:val="16"/>
              </w:rPr>
            </w:pPr>
            <w:r w:rsidRPr="009A6C54">
              <w:rPr>
                <w:kern w:val="16"/>
              </w:rPr>
              <w:t>CE</w:t>
            </w:r>
          </w:p>
        </w:tc>
        <w:tc>
          <w:tcPr>
            <w:tcW w:w="720" w:type="dxa"/>
          </w:tcPr>
          <w:p w:rsidR="00855899" w:rsidRPr="009A6C54" w:rsidRDefault="00855899" w:rsidP="00A77D27">
            <w:pPr>
              <w:pStyle w:val="TableText"/>
              <w:rPr>
                <w:kern w:val="16"/>
              </w:rPr>
            </w:pPr>
            <w:r w:rsidRPr="009A6C54">
              <w:rPr>
                <w:kern w:val="16"/>
              </w:rPr>
              <w:t>O</w:t>
            </w:r>
          </w:p>
        </w:tc>
        <w:tc>
          <w:tcPr>
            <w:tcW w:w="720" w:type="dxa"/>
          </w:tcPr>
          <w:p w:rsidR="00855899" w:rsidRPr="009A6C54" w:rsidRDefault="00855899" w:rsidP="00A77D27">
            <w:pPr>
              <w:pStyle w:val="TableText"/>
              <w:rPr>
                <w:kern w:val="16"/>
              </w:rPr>
            </w:pPr>
          </w:p>
        </w:tc>
        <w:tc>
          <w:tcPr>
            <w:tcW w:w="720" w:type="dxa"/>
          </w:tcPr>
          <w:p w:rsidR="00855899" w:rsidRPr="009A6C54" w:rsidRDefault="00855899" w:rsidP="00A77D27">
            <w:pPr>
              <w:pStyle w:val="TableText"/>
              <w:rPr>
                <w:kern w:val="16"/>
              </w:rPr>
            </w:pPr>
            <w:r w:rsidRPr="009A6C54">
              <w:rPr>
                <w:kern w:val="16"/>
              </w:rPr>
              <w:t>0430</w:t>
            </w:r>
          </w:p>
        </w:tc>
        <w:tc>
          <w:tcPr>
            <w:tcW w:w="839" w:type="dxa"/>
          </w:tcPr>
          <w:p w:rsidR="00855899" w:rsidRPr="009A6C54" w:rsidRDefault="00855899" w:rsidP="00A77D27">
            <w:pPr>
              <w:pStyle w:val="TableText"/>
              <w:rPr>
                <w:kern w:val="16"/>
              </w:rPr>
            </w:pPr>
            <w:r w:rsidRPr="009A6C54">
              <w:rPr>
                <w:kern w:val="16"/>
              </w:rPr>
              <w:t>01543</w:t>
            </w:r>
          </w:p>
        </w:tc>
        <w:tc>
          <w:tcPr>
            <w:tcW w:w="3060" w:type="dxa"/>
          </w:tcPr>
          <w:p w:rsidR="00855899" w:rsidRPr="009A6C54" w:rsidRDefault="00855899" w:rsidP="00A77D27">
            <w:pPr>
              <w:pStyle w:val="TableText"/>
              <w:rPr>
                <w:kern w:val="16"/>
              </w:rPr>
            </w:pPr>
            <w:r w:rsidRPr="009A6C54">
              <w:rPr>
                <w:kern w:val="16"/>
              </w:rPr>
              <w:t>Mode of Arrival Code</w:t>
            </w:r>
          </w:p>
        </w:tc>
        <w:tc>
          <w:tcPr>
            <w:tcW w:w="1530" w:type="dxa"/>
          </w:tcPr>
          <w:p w:rsidR="00855899" w:rsidRPr="009A6C54" w:rsidRDefault="00855899" w:rsidP="00A77D27">
            <w:pPr>
              <w:pStyle w:val="TableText"/>
              <w:rPr>
                <w:kern w:val="16"/>
              </w:rPr>
            </w:pPr>
            <w:r w:rsidRPr="009A6C54">
              <w:rPr>
                <w:kern w:val="16"/>
              </w:rPr>
              <w:t>Not used</w:t>
            </w:r>
          </w:p>
        </w:tc>
      </w:tr>
      <w:tr w:rsidR="00855899" w:rsidRPr="009A6C54" w:rsidTr="00A77D27">
        <w:tc>
          <w:tcPr>
            <w:tcW w:w="720" w:type="dxa"/>
          </w:tcPr>
          <w:p w:rsidR="00855899" w:rsidRPr="009A6C54" w:rsidRDefault="00855899" w:rsidP="00A77D27">
            <w:pPr>
              <w:pStyle w:val="TableText"/>
              <w:rPr>
                <w:kern w:val="16"/>
              </w:rPr>
            </w:pPr>
            <w:r w:rsidRPr="009A6C54">
              <w:rPr>
                <w:kern w:val="16"/>
              </w:rPr>
              <w:t>39</w:t>
            </w:r>
          </w:p>
        </w:tc>
        <w:tc>
          <w:tcPr>
            <w:tcW w:w="720" w:type="dxa"/>
          </w:tcPr>
          <w:p w:rsidR="00855899" w:rsidRPr="009A6C54" w:rsidRDefault="00855899" w:rsidP="00A77D27">
            <w:pPr>
              <w:pStyle w:val="TableText"/>
              <w:rPr>
                <w:kern w:val="16"/>
              </w:rPr>
            </w:pPr>
            <w:r w:rsidRPr="009A6C54">
              <w:rPr>
                <w:kern w:val="16"/>
              </w:rPr>
              <w:t>250</w:t>
            </w:r>
          </w:p>
        </w:tc>
        <w:tc>
          <w:tcPr>
            <w:tcW w:w="720" w:type="dxa"/>
          </w:tcPr>
          <w:p w:rsidR="00855899" w:rsidRPr="009A6C54" w:rsidRDefault="00855899" w:rsidP="00A77D27">
            <w:pPr>
              <w:pStyle w:val="TableText"/>
              <w:rPr>
                <w:kern w:val="16"/>
              </w:rPr>
            </w:pPr>
            <w:r w:rsidRPr="009A6C54">
              <w:rPr>
                <w:kern w:val="16"/>
              </w:rPr>
              <w:t>CE</w:t>
            </w:r>
          </w:p>
        </w:tc>
        <w:tc>
          <w:tcPr>
            <w:tcW w:w="720" w:type="dxa"/>
          </w:tcPr>
          <w:p w:rsidR="00855899" w:rsidRPr="009A6C54" w:rsidRDefault="00855899" w:rsidP="00A77D27">
            <w:pPr>
              <w:pStyle w:val="TableText"/>
              <w:rPr>
                <w:kern w:val="16"/>
              </w:rPr>
            </w:pPr>
            <w:r w:rsidRPr="009A6C54">
              <w:rPr>
                <w:kern w:val="16"/>
              </w:rPr>
              <w:t>O</w:t>
            </w:r>
          </w:p>
        </w:tc>
        <w:tc>
          <w:tcPr>
            <w:tcW w:w="720" w:type="dxa"/>
          </w:tcPr>
          <w:p w:rsidR="00855899" w:rsidRPr="009A6C54" w:rsidRDefault="00855899" w:rsidP="00A77D27">
            <w:pPr>
              <w:pStyle w:val="TableText"/>
              <w:rPr>
                <w:kern w:val="16"/>
              </w:rPr>
            </w:pPr>
            <w:r w:rsidRPr="009A6C54">
              <w:rPr>
                <w:kern w:val="16"/>
              </w:rPr>
              <w:t>Y</w:t>
            </w:r>
          </w:p>
        </w:tc>
        <w:tc>
          <w:tcPr>
            <w:tcW w:w="720" w:type="dxa"/>
          </w:tcPr>
          <w:p w:rsidR="00855899" w:rsidRPr="009A6C54" w:rsidRDefault="00855899" w:rsidP="00A77D27">
            <w:pPr>
              <w:pStyle w:val="TableText"/>
              <w:rPr>
                <w:kern w:val="16"/>
              </w:rPr>
            </w:pPr>
            <w:r w:rsidRPr="009A6C54">
              <w:rPr>
                <w:kern w:val="16"/>
              </w:rPr>
              <w:t>0431</w:t>
            </w:r>
          </w:p>
        </w:tc>
        <w:tc>
          <w:tcPr>
            <w:tcW w:w="839" w:type="dxa"/>
          </w:tcPr>
          <w:p w:rsidR="00855899" w:rsidRPr="009A6C54" w:rsidRDefault="00855899" w:rsidP="00A77D27">
            <w:pPr>
              <w:pStyle w:val="TableText"/>
              <w:rPr>
                <w:kern w:val="16"/>
              </w:rPr>
            </w:pPr>
            <w:r w:rsidRPr="009A6C54">
              <w:rPr>
                <w:kern w:val="16"/>
              </w:rPr>
              <w:t>01544</w:t>
            </w:r>
          </w:p>
        </w:tc>
        <w:tc>
          <w:tcPr>
            <w:tcW w:w="3060" w:type="dxa"/>
          </w:tcPr>
          <w:p w:rsidR="00855899" w:rsidRPr="009A6C54" w:rsidRDefault="00855899" w:rsidP="00A77D27">
            <w:pPr>
              <w:pStyle w:val="TableText"/>
              <w:rPr>
                <w:kern w:val="16"/>
              </w:rPr>
            </w:pPr>
            <w:r w:rsidRPr="009A6C54">
              <w:rPr>
                <w:kern w:val="16"/>
              </w:rPr>
              <w:t>Recreational Drug Use Code</w:t>
            </w:r>
          </w:p>
        </w:tc>
        <w:tc>
          <w:tcPr>
            <w:tcW w:w="1530" w:type="dxa"/>
          </w:tcPr>
          <w:p w:rsidR="00855899" w:rsidRPr="009A6C54" w:rsidRDefault="00855899" w:rsidP="00A77D27">
            <w:pPr>
              <w:pStyle w:val="TableText"/>
              <w:rPr>
                <w:kern w:val="16"/>
              </w:rPr>
            </w:pPr>
            <w:r w:rsidRPr="009A6C54">
              <w:rPr>
                <w:kern w:val="16"/>
              </w:rPr>
              <w:t>Not used</w:t>
            </w:r>
          </w:p>
        </w:tc>
      </w:tr>
      <w:tr w:rsidR="00855899" w:rsidRPr="009A6C54" w:rsidTr="00A77D27">
        <w:tc>
          <w:tcPr>
            <w:tcW w:w="720" w:type="dxa"/>
          </w:tcPr>
          <w:p w:rsidR="00855899" w:rsidRPr="009A6C54" w:rsidRDefault="00855899" w:rsidP="00A77D27">
            <w:pPr>
              <w:pStyle w:val="TableText"/>
              <w:rPr>
                <w:kern w:val="16"/>
              </w:rPr>
            </w:pPr>
            <w:r w:rsidRPr="009A6C54">
              <w:rPr>
                <w:kern w:val="16"/>
              </w:rPr>
              <w:t>40</w:t>
            </w:r>
          </w:p>
        </w:tc>
        <w:tc>
          <w:tcPr>
            <w:tcW w:w="720" w:type="dxa"/>
          </w:tcPr>
          <w:p w:rsidR="00855899" w:rsidRPr="009A6C54" w:rsidRDefault="00855899" w:rsidP="00A77D27">
            <w:pPr>
              <w:pStyle w:val="TableText"/>
              <w:rPr>
                <w:kern w:val="16"/>
              </w:rPr>
            </w:pPr>
            <w:r w:rsidRPr="009A6C54">
              <w:rPr>
                <w:kern w:val="16"/>
              </w:rPr>
              <w:t>250</w:t>
            </w:r>
          </w:p>
        </w:tc>
        <w:tc>
          <w:tcPr>
            <w:tcW w:w="720" w:type="dxa"/>
          </w:tcPr>
          <w:p w:rsidR="00855899" w:rsidRPr="009A6C54" w:rsidRDefault="00855899" w:rsidP="00A77D27">
            <w:pPr>
              <w:pStyle w:val="TableText"/>
              <w:rPr>
                <w:kern w:val="16"/>
              </w:rPr>
            </w:pPr>
            <w:r w:rsidRPr="009A6C54">
              <w:rPr>
                <w:kern w:val="16"/>
              </w:rPr>
              <w:t>CE</w:t>
            </w:r>
          </w:p>
        </w:tc>
        <w:tc>
          <w:tcPr>
            <w:tcW w:w="720" w:type="dxa"/>
          </w:tcPr>
          <w:p w:rsidR="00855899" w:rsidRPr="009A6C54" w:rsidRDefault="00855899" w:rsidP="00A77D27">
            <w:pPr>
              <w:pStyle w:val="TableText"/>
              <w:rPr>
                <w:kern w:val="16"/>
              </w:rPr>
            </w:pPr>
            <w:r w:rsidRPr="009A6C54">
              <w:rPr>
                <w:kern w:val="16"/>
              </w:rPr>
              <w:t>O</w:t>
            </w:r>
          </w:p>
        </w:tc>
        <w:tc>
          <w:tcPr>
            <w:tcW w:w="720" w:type="dxa"/>
          </w:tcPr>
          <w:p w:rsidR="00855899" w:rsidRPr="009A6C54" w:rsidRDefault="00855899" w:rsidP="00A77D27">
            <w:pPr>
              <w:pStyle w:val="TableText"/>
              <w:rPr>
                <w:kern w:val="16"/>
              </w:rPr>
            </w:pPr>
          </w:p>
        </w:tc>
        <w:tc>
          <w:tcPr>
            <w:tcW w:w="720" w:type="dxa"/>
          </w:tcPr>
          <w:p w:rsidR="00855899" w:rsidRPr="009A6C54" w:rsidRDefault="00855899" w:rsidP="00A77D27">
            <w:pPr>
              <w:pStyle w:val="TableText"/>
              <w:rPr>
                <w:kern w:val="16"/>
              </w:rPr>
            </w:pPr>
            <w:r w:rsidRPr="009A6C54">
              <w:rPr>
                <w:kern w:val="16"/>
              </w:rPr>
              <w:t>0432</w:t>
            </w:r>
          </w:p>
        </w:tc>
        <w:tc>
          <w:tcPr>
            <w:tcW w:w="839" w:type="dxa"/>
          </w:tcPr>
          <w:p w:rsidR="00855899" w:rsidRPr="009A6C54" w:rsidRDefault="00855899" w:rsidP="00A77D27">
            <w:pPr>
              <w:pStyle w:val="TableText"/>
              <w:rPr>
                <w:kern w:val="16"/>
              </w:rPr>
            </w:pPr>
            <w:r w:rsidRPr="009A6C54">
              <w:rPr>
                <w:kern w:val="16"/>
              </w:rPr>
              <w:t>01545</w:t>
            </w:r>
          </w:p>
        </w:tc>
        <w:tc>
          <w:tcPr>
            <w:tcW w:w="3060" w:type="dxa"/>
          </w:tcPr>
          <w:p w:rsidR="00855899" w:rsidRPr="009A6C54" w:rsidRDefault="00855899" w:rsidP="00A77D27">
            <w:pPr>
              <w:pStyle w:val="TableText"/>
              <w:rPr>
                <w:kern w:val="16"/>
              </w:rPr>
            </w:pPr>
            <w:r w:rsidRPr="009A6C54">
              <w:rPr>
                <w:kern w:val="16"/>
              </w:rPr>
              <w:t>Admission Level of Care Code</w:t>
            </w:r>
          </w:p>
        </w:tc>
        <w:tc>
          <w:tcPr>
            <w:tcW w:w="1530" w:type="dxa"/>
          </w:tcPr>
          <w:p w:rsidR="00855899" w:rsidRPr="009A6C54" w:rsidRDefault="00855899" w:rsidP="00A77D27">
            <w:pPr>
              <w:pStyle w:val="TableText"/>
              <w:rPr>
                <w:kern w:val="16"/>
              </w:rPr>
            </w:pPr>
            <w:r w:rsidRPr="009A6C54">
              <w:rPr>
                <w:kern w:val="16"/>
              </w:rPr>
              <w:t>Not used</w:t>
            </w:r>
          </w:p>
        </w:tc>
      </w:tr>
      <w:tr w:rsidR="00855899" w:rsidRPr="009A6C54" w:rsidTr="00A77D27">
        <w:tc>
          <w:tcPr>
            <w:tcW w:w="720" w:type="dxa"/>
          </w:tcPr>
          <w:p w:rsidR="00855899" w:rsidRPr="009A6C54" w:rsidRDefault="00855899" w:rsidP="00A77D27">
            <w:pPr>
              <w:pStyle w:val="TableText"/>
              <w:rPr>
                <w:kern w:val="16"/>
              </w:rPr>
            </w:pPr>
            <w:r w:rsidRPr="009A6C54">
              <w:rPr>
                <w:kern w:val="16"/>
              </w:rPr>
              <w:t>41</w:t>
            </w:r>
          </w:p>
        </w:tc>
        <w:tc>
          <w:tcPr>
            <w:tcW w:w="720" w:type="dxa"/>
          </w:tcPr>
          <w:p w:rsidR="00855899" w:rsidRPr="009A6C54" w:rsidRDefault="00855899" w:rsidP="00A77D27">
            <w:pPr>
              <w:pStyle w:val="TableText"/>
              <w:rPr>
                <w:kern w:val="16"/>
              </w:rPr>
            </w:pPr>
            <w:r w:rsidRPr="009A6C54">
              <w:rPr>
                <w:kern w:val="16"/>
              </w:rPr>
              <w:t>250</w:t>
            </w:r>
          </w:p>
        </w:tc>
        <w:tc>
          <w:tcPr>
            <w:tcW w:w="720" w:type="dxa"/>
          </w:tcPr>
          <w:p w:rsidR="00855899" w:rsidRPr="009A6C54" w:rsidRDefault="00855899" w:rsidP="00A77D27">
            <w:pPr>
              <w:pStyle w:val="TableText"/>
              <w:rPr>
                <w:kern w:val="16"/>
              </w:rPr>
            </w:pPr>
            <w:r w:rsidRPr="009A6C54">
              <w:rPr>
                <w:kern w:val="16"/>
              </w:rPr>
              <w:t>CE</w:t>
            </w:r>
          </w:p>
        </w:tc>
        <w:tc>
          <w:tcPr>
            <w:tcW w:w="720" w:type="dxa"/>
          </w:tcPr>
          <w:p w:rsidR="00855899" w:rsidRPr="009A6C54" w:rsidRDefault="00855899" w:rsidP="00A77D27">
            <w:pPr>
              <w:pStyle w:val="TableText"/>
              <w:rPr>
                <w:kern w:val="16"/>
              </w:rPr>
            </w:pPr>
            <w:r w:rsidRPr="009A6C54">
              <w:rPr>
                <w:kern w:val="16"/>
              </w:rPr>
              <w:t>O</w:t>
            </w:r>
          </w:p>
        </w:tc>
        <w:tc>
          <w:tcPr>
            <w:tcW w:w="720" w:type="dxa"/>
          </w:tcPr>
          <w:p w:rsidR="00855899" w:rsidRPr="009A6C54" w:rsidRDefault="00855899" w:rsidP="00A77D27">
            <w:pPr>
              <w:pStyle w:val="TableText"/>
              <w:rPr>
                <w:kern w:val="16"/>
              </w:rPr>
            </w:pPr>
            <w:r w:rsidRPr="009A6C54">
              <w:rPr>
                <w:kern w:val="16"/>
              </w:rPr>
              <w:t>Y</w:t>
            </w:r>
          </w:p>
        </w:tc>
        <w:tc>
          <w:tcPr>
            <w:tcW w:w="720" w:type="dxa"/>
          </w:tcPr>
          <w:p w:rsidR="00855899" w:rsidRPr="009A6C54" w:rsidRDefault="00855899" w:rsidP="00A77D27">
            <w:pPr>
              <w:pStyle w:val="TableText"/>
              <w:rPr>
                <w:kern w:val="16"/>
              </w:rPr>
            </w:pPr>
            <w:r w:rsidRPr="009A6C54">
              <w:rPr>
                <w:kern w:val="16"/>
              </w:rPr>
              <w:t>0433</w:t>
            </w:r>
          </w:p>
        </w:tc>
        <w:tc>
          <w:tcPr>
            <w:tcW w:w="839" w:type="dxa"/>
          </w:tcPr>
          <w:p w:rsidR="00855899" w:rsidRPr="009A6C54" w:rsidRDefault="00855899" w:rsidP="00A77D27">
            <w:pPr>
              <w:pStyle w:val="TableText"/>
              <w:rPr>
                <w:kern w:val="16"/>
              </w:rPr>
            </w:pPr>
            <w:r w:rsidRPr="009A6C54">
              <w:rPr>
                <w:kern w:val="16"/>
              </w:rPr>
              <w:t>01546</w:t>
            </w:r>
          </w:p>
        </w:tc>
        <w:tc>
          <w:tcPr>
            <w:tcW w:w="3060" w:type="dxa"/>
          </w:tcPr>
          <w:p w:rsidR="00855899" w:rsidRPr="009A6C54" w:rsidRDefault="00855899" w:rsidP="00A77D27">
            <w:pPr>
              <w:pStyle w:val="TableText"/>
              <w:rPr>
                <w:kern w:val="16"/>
              </w:rPr>
            </w:pPr>
            <w:r w:rsidRPr="009A6C54">
              <w:rPr>
                <w:kern w:val="16"/>
              </w:rPr>
              <w:t>Precaution Code</w:t>
            </w:r>
          </w:p>
        </w:tc>
        <w:tc>
          <w:tcPr>
            <w:tcW w:w="1530" w:type="dxa"/>
          </w:tcPr>
          <w:p w:rsidR="00855899" w:rsidRPr="009A6C54" w:rsidRDefault="00855899" w:rsidP="00A77D27">
            <w:pPr>
              <w:pStyle w:val="TableText"/>
              <w:rPr>
                <w:kern w:val="16"/>
              </w:rPr>
            </w:pPr>
            <w:r w:rsidRPr="009A6C54">
              <w:rPr>
                <w:kern w:val="16"/>
              </w:rPr>
              <w:t>Not used</w:t>
            </w:r>
          </w:p>
        </w:tc>
      </w:tr>
      <w:tr w:rsidR="00855899" w:rsidRPr="009A6C54" w:rsidTr="00A77D27">
        <w:tc>
          <w:tcPr>
            <w:tcW w:w="720" w:type="dxa"/>
          </w:tcPr>
          <w:p w:rsidR="00855899" w:rsidRPr="009A6C54" w:rsidRDefault="00855899" w:rsidP="00A77D27">
            <w:pPr>
              <w:pStyle w:val="TableText"/>
              <w:rPr>
                <w:kern w:val="16"/>
              </w:rPr>
            </w:pPr>
            <w:r w:rsidRPr="009A6C54">
              <w:rPr>
                <w:kern w:val="16"/>
              </w:rPr>
              <w:t>42</w:t>
            </w:r>
          </w:p>
        </w:tc>
        <w:tc>
          <w:tcPr>
            <w:tcW w:w="720" w:type="dxa"/>
          </w:tcPr>
          <w:p w:rsidR="00855899" w:rsidRPr="009A6C54" w:rsidRDefault="00855899" w:rsidP="00A77D27">
            <w:pPr>
              <w:pStyle w:val="TableText"/>
              <w:rPr>
                <w:kern w:val="16"/>
              </w:rPr>
            </w:pPr>
            <w:r w:rsidRPr="009A6C54">
              <w:rPr>
                <w:kern w:val="16"/>
              </w:rPr>
              <w:t>250</w:t>
            </w:r>
          </w:p>
        </w:tc>
        <w:tc>
          <w:tcPr>
            <w:tcW w:w="720" w:type="dxa"/>
          </w:tcPr>
          <w:p w:rsidR="00855899" w:rsidRPr="009A6C54" w:rsidRDefault="00855899" w:rsidP="00A77D27">
            <w:pPr>
              <w:pStyle w:val="TableText"/>
              <w:rPr>
                <w:kern w:val="16"/>
              </w:rPr>
            </w:pPr>
            <w:r w:rsidRPr="009A6C54">
              <w:rPr>
                <w:kern w:val="16"/>
              </w:rPr>
              <w:t>CE</w:t>
            </w:r>
          </w:p>
        </w:tc>
        <w:tc>
          <w:tcPr>
            <w:tcW w:w="720" w:type="dxa"/>
          </w:tcPr>
          <w:p w:rsidR="00855899" w:rsidRPr="009A6C54" w:rsidRDefault="00855899" w:rsidP="00A77D27">
            <w:pPr>
              <w:pStyle w:val="TableText"/>
              <w:rPr>
                <w:kern w:val="16"/>
              </w:rPr>
            </w:pPr>
            <w:r w:rsidRPr="009A6C54">
              <w:rPr>
                <w:kern w:val="16"/>
              </w:rPr>
              <w:t>O</w:t>
            </w:r>
          </w:p>
        </w:tc>
        <w:tc>
          <w:tcPr>
            <w:tcW w:w="720" w:type="dxa"/>
          </w:tcPr>
          <w:p w:rsidR="00855899" w:rsidRPr="009A6C54" w:rsidRDefault="00855899" w:rsidP="00A77D27">
            <w:pPr>
              <w:pStyle w:val="TableText"/>
              <w:rPr>
                <w:kern w:val="16"/>
              </w:rPr>
            </w:pPr>
          </w:p>
        </w:tc>
        <w:tc>
          <w:tcPr>
            <w:tcW w:w="720" w:type="dxa"/>
          </w:tcPr>
          <w:p w:rsidR="00855899" w:rsidRPr="009A6C54" w:rsidRDefault="00855899" w:rsidP="00A77D27">
            <w:pPr>
              <w:pStyle w:val="TableText"/>
              <w:rPr>
                <w:kern w:val="16"/>
              </w:rPr>
            </w:pPr>
            <w:r w:rsidRPr="009A6C54">
              <w:rPr>
                <w:kern w:val="16"/>
              </w:rPr>
              <w:t>0434</w:t>
            </w:r>
          </w:p>
        </w:tc>
        <w:tc>
          <w:tcPr>
            <w:tcW w:w="839" w:type="dxa"/>
          </w:tcPr>
          <w:p w:rsidR="00855899" w:rsidRPr="009A6C54" w:rsidRDefault="00855899" w:rsidP="00A77D27">
            <w:pPr>
              <w:pStyle w:val="TableText"/>
              <w:rPr>
                <w:kern w:val="16"/>
              </w:rPr>
            </w:pPr>
            <w:r w:rsidRPr="009A6C54">
              <w:rPr>
                <w:kern w:val="16"/>
              </w:rPr>
              <w:t>01547</w:t>
            </w:r>
          </w:p>
        </w:tc>
        <w:tc>
          <w:tcPr>
            <w:tcW w:w="3060" w:type="dxa"/>
          </w:tcPr>
          <w:p w:rsidR="00855899" w:rsidRPr="009A6C54" w:rsidRDefault="00855899" w:rsidP="00A77D27">
            <w:pPr>
              <w:pStyle w:val="TableText"/>
              <w:rPr>
                <w:kern w:val="16"/>
              </w:rPr>
            </w:pPr>
            <w:r w:rsidRPr="009A6C54">
              <w:rPr>
                <w:kern w:val="16"/>
              </w:rPr>
              <w:t>Patient Condition Code</w:t>
            </w:r>
          </w:p>
        </w:tc>
        <w:tc>
          <w:tcPr>
            <w:tcW w:w="1530" w:type="dxa"/>
          </w:tcPr>
          <w:p w:rsidR="00855899" w:rsidRPr="009A6C54" w:rsidRDefault="00855899" w:rsidP="00A77D27">
            <w:pPr>
              <w:pStyle w:val="TableText"/>
              <w:rPr>
                <w:kern w:val="16"/>
              </w:rPr>
            </w:pPr>
            <w:r w:rsidRPr="009A6C54">
              <w:rPr>
                <w:kern w:val="16"/>
              </w:rPr>
              <w:t>Not used</w:t>
            </w:r>
          </w:p>
        </w:tc>
      </w:tr>
      <w:tr w:rsidR="00855899" w:rsidRPr="009A6C54" w:rsidTr="00A77D27">
        <w:tc>
          <w:tcPr>
            <w:tcW w:w="720" w:type="dxa"/>
          </w:tcPr>
          <w:p w:rsidR="00855899" w:rsidRPr="009A6C54" w:rsidRDefault="00855899" w:rsidP="00A77D27">
            <w:pPr>
              <w:pStyle w:val="TableText"/>
              <w:rPr>
                <w:kern w:val="16"/>
              </w:rPr>
            </w:pPr>
            <w:r w:rsidRPr="009A6C54">
              <w:rPr>
                <w:kern w:val="16"/>
              </w:rPr>
              <w:t>43</w:t>
            </w:r>
          </w:p>
        </w:tc>
        <w:tc>
          <w:tcPr>
            <w:tcW w:w="720" w:type="dxa"/>
          </w:tcPr>
          <w:p w:rsidR="00855899" w:rsidRPr="009A6C54" w:rsidRDefault="00855899" w:rsidP="00A77D27">
            <w:pPr>
              <w:pStyle w:val="TableText"/>
              <w:rPr>
                <w:kern w:val="16"/>
              </w:rPr>
            </w:pPr>
            <w:r w:rsidRPr="009A6C54">
              <w:rPr>
                <w:kern w:val="16"/>
              </w:rPr>
              <w:t>2</w:t>
            </w:r>
          </w:p>
        </w:tc>
        <w:tc>
          <w:tcPr>
            <w:tcW w:w="720" w:type="dxa"/>
          </w:tcPr>
          <w:p w:rsidR="00855899" w:rsidRPr="009A6C54" w:rsidRDefault="00855899" w:rsidP="00A77D27">
            <w:pPr>
              <w:pStyle w:val="TableText"/>
              <w:rPr>
                <w:kern w:val="16"/>
              </w:rPr>
            </w:pPr>
            <w:r w:rsidRPr="009A6C54">
              <w:rPr>
                <w:kern w:val="16"/>
              </w:rPr>
              <w:t>IS</w:t>
            </w:r>
          </w:p>
        </w:tc>
        <w:tc>
          <w:tcPr>
            <w:tcW w:w="720" w:type="dxa"/>
          </w:tcPr>
          <w:p w:rsidR="00855899" w:rsidRPr="009A6C54" w:rsidRDefault="00855899" w:rsidP="00A77D27">
            <w:pPr>
              <w:pStyle w:val="TableText"/>
              <w:rPr>
                <w:kern w:val="16"/>
              </w:rPr>
            </w:pPr>
            <w:r w:rsidRPr="009A6C54">
              <w:rPr>
                <w:kern w:val="16"/>
              </w:rPr>
              <w:t>O</w:t>
            </w:r>
          </w:p>
        </w:tc>
        <w:tc>
          <w:tcPr>
            <w:tcW w:w="720" w:type="dxa"/>
          </w:tcPr>
          <w:p w:rsidR="00855899" w:rsidRPr="009A6C54" w:rsidRDefault="00855899" w:rsidP="00A77D27">
            <w:pPr>
              <w:pStyle w:val="TableText"/>
              <w:rPr>
                <w:kern w:val="16"/>
              </w:rPr>
            </w:pPr>
          </w:p>
        </w:tc>
        <w:tc>
          <w:tcPr>
            <w:tcW w:w="720" w:type="dxa"/>
          </w:tcPr>
          <w:p w:rsidR="00855899" w:rsidRPr="009A6C54" w:rsidRDefault="00855899" w:rsidP="00A77D27">
            <w:pPr>
              <w:pStyle w:val="TableText"/>
              <w:rPr>
                <w:kern w:val="16"/>
              </w:rPr>
            </w:pPr>
            <w:r w:rsidRPr="009A6C54">
              <w:rPr>
                <w:kern w:val="16"/>
              </w:rPr>
              <w:t>0315</w:t>
            </w:r>
          </w:p>
        </w:tc>
        <w:tc>
          <w:tcPr>
            <w:tcW w:w="839" w:type="dxa"/>
          </w:tcPr>
          <w:p w:rsidR="00855899" w:rsidRPr="009A6C54" w:rsidRDefault="00855899" w:rsidP="00A77D27">
            <w:pPr>
              <w:pStyle w:val="TableText"/>
              <w:rPr>
                <w:kern w:val="16"/>
              </w:rPr>
            </w:pPr>
            <w:r w:rsidRPr="009A6C54">
              <w:rPr>
                <w:kern w:val="16"/>
              </w:rPr>
              <w:t>00759</w:t>
            </w:r>
          </w:p>
        </w:tc>
        <w:tc>
          <w:tcPr>
            <w:tcW w:w="3060" w:type="dxa"/>
          </w:tcPr>
          <w:p w:rsidR="00855899" w:rsidRPr="009A6C54" w:rsidRDefault="00855899" w:rsidP="00A77D27">
            <w:pPr>
              <w:pStyle w:val="TableText"/>
              <w:rPr>
                <w:kern w:val="16"/>
              </w:rPr>
            </w:pPr>
            <w:r w:rsidRPr="009A6C54">
              <w:rPr>
                <w:kern w:val="16"/>
              </w:rPr>
              <w:t>Living Will Code</w:t>
            </w:r>
          </w:p>
        </w:tc>
        <w:tc>
          <w:tcPr>
            <w:tcW w:w="1530" w:type="dxa"/>
          </w:tcPr>
          <w:p w:rsidR="00855899" w:rsidRPr="009A6C54" w:rsidRDefault="00855899" w:rsidP="00A77D27">
            <w:pPr>
              <w:pStyle w:val="TableText"/>
              <w:rPr>
                <w:kern w:val="16"/>
              </w:rPr>
            </w:pPr>
            <w:r w:rsidRPr="009A6C54">
              <w:rPr>
                <w:kern w:val="16"/>
              </w:rPr>
              <w:t>Not used</w:t>
            </w:r>
          </w:p>
        </w:tc>
      </w:tr>
      <w:tr w:rsidR="00855899" w:rsidRPr="009A6C54" w:rsidTr="00A77D27">
        <w:tc>
          <w:tcPr>
            <w:tcW w:w="720" w:type="dxa"/>
          </w:tcPr>
          <w:p w:rsidR="00855899" w:rsidRPr="009A6C54" w:rsidRDefault="00855899" w:rsidP="00A77D27">
            <w:pPr>
              <w:pStyle w:val="TableText"/>
              <w:rPr>
                <w:kern w:val="16"/>
              </w:rPr>
            </w:pPr>
            <w:r w:rsidRPr="009A6C54">
              <w:rPr>
                <w:kern w:val="16"/>
              </w:rPr>
              <w:t>44</w:t>
            </w:r>
          </w:p>
        </w:tc>
        <w:tc>
          <w:tcPr>
            <w:tcW w:w="720" w:type="dxa"/>
          </w:tcPr>
          <w:p w:rsidR="00855899" w:rsidRPr="009A6C54" w:rsidRDefault="00855899" w:rsidP="00A77D27">
            <w:pPr>
              <w:pStyle w:val="TableText"/>
              <w:rPr>
                <w:kern w:val="16"/>
              </w:rPr>
            </w:pPr>
            <w:r w:rsidRPr="009A6C54">
              <w:rPr>
                <w:kern w:val="16"/>
              </w:rPr>
              <w:t>2</w:t>
            </w:r>
          </w:p>
        </w:tc>
        <w:tc>
          <w:tcPr>
            <w:tcW w:w="720" w:type="dxa"/>
          </w:tcPr>
          <w:p w:rsidR="00855899" w:rsidRPr="009A6C54" w:rsidRDefault="00855899" w:rsidP="00A77D27">
            <w:pPr>
              <w:pStyle w:val="TableText"/>
              <w:rPr>
                <w:kern w:val="16"/>
              </w:rPr>
            </w:pPr>
            <w:r w:rsidRPr="009A6C54">
              <w:rPr>
                <w:kern w:val="16"/>
              </w:rPr>
              <w:t>IS</w:t>
            </w:r>
          </w:p>
        </w:tc>
        <w:tc>
          <w:tcPr>
            <w:tcW w:w="720" w:type="dxa"/>
          </w:tcPr>
          <w:p w:rsidR="00855899" w:rsidRPr="009A6C54" w:rsidRDefault="00855899" w:rsidP="00A77D27">
            <w:pPr>
              <w:pStyle w:val="TableText"/>
              <w:rPr>
                <w:kern w:val="16"/>
              </w:rPr>
            </w:pPr>
            <w:r w:rsidRPr="009A6C54">
              <w:rPr>
                <w:kern w:val="16"/>
              </w:rPr>
              <w:t>O</w:t>
            </w:r>
          </w:p>
        </w:tc>
        <w:tc>
          <w:tcPr>
            <w:tcW w:w="720" w:type="dxa"/>
          </w:tcPr>
          <w:p w:rsidR="00855899" w:rsidRPr="009A6C54" w:rsidRDefault="00855899" w:rsidP="00A77D27">
            <w:pPr>
              <w:pStyle w:val="TableText"/>
              <w:rPr>
                <w:kern w:val="16"/>
              </w:rPr>
            </w:pPr>
          </w:p>
        </w:tc>
        <w:tc>
          <w:tcPr>
            <w:tcW w:w="720" w:type="dxa"/>
          </w:tcPr>
          <w:p w:rsidR="00855899" w:rsidRPr="009A6C54" w:rsidRDefault="00855899" w:rsidP="00A77D27">
            <w:pPr>
              <w:pStyle w:val="TableText"/>
              <w:rPr>
                <w:kern w:val="16"/>
              </w:rPr>
            </w:pPr>
            <w:r w:rsidRPr="009A6C54">
              <w:rPr>
                <w:kern w:val="16"/>
              </w:rPr>
              <w:t>0316</w:t>
            </w:r>
          </w:p>
        </w:tc>
        <w:tc>
          <w:tcPr>
            <w:tcW w:w="839" w:type="dxa"/>
          </w:tcPr>
          <w:p w:rsidR="00855899" w:rsidRPr="009A6C54" w:rsidRDefault="00855899" w:rsidP="00A77D27">
            <w:pPr>
              <w:pStyle w:val="TableText"/>
              <w:rPr>
                <w:kern w:val="16"/>
              </w:rPr>
            </w:pPr>
            <w:r w:rsidRPr="009A6C54">
              <w:rPr>
                <w:kern w:val="16"/>
              </w:rPr>
              <w:t>00760</w:t>
            </w:r>
          </w:p>
        </w:tc>
        <w:tc>
          <w:tcPr>
            <w:tcW w:w="3060" w:type="dxa"/>
          </w:tcPr>
          <w:p w:rsidR="00855899" w:rsidRPr="009A6C54" w:rsidRDefault="00855899" w:rsidP="00A77D27">
            <w:pPr>
              <w:pStyle w:val="TableText"/>
              <w:rPr>
                <w:kern w:val="16"/>
              </w:rPr>
            </w:pPr>
            <w:r w:rsidRPr="009A6C54">
              <w:rPr>
                <w:kern w:val="16"/>
              </w:rPr>
              <w:t>Organ Donor Code</w:t>
            </w:r>
          </w:p>
        </w:tc>
        <w:tc>
          <w:tcPr>
            <w:tcW w:w="1530" w:type="dxa"/>
          </w:tcPr>
          <w:p w:rsidR="00855899" w:rsidRPr="009A6C54" w:rsidRDefault="00855899" w:rsidP="00A77D27">
            <w:pPr>
              <w:pStyle w:val="TableText"/>
              <w:rPr>
                <w:kern w:val="16"/>
              </w:rPr>
            </w:pPr>
            <w:r w:rsidRPr="009A6C54">
              <w:rPr>
                <w:kern w:val="16"/>
              </w:rPr>
              <w:t>Not used</w:t>
            </w:r>
          </w:p>
        </w:tc>
      </w:tr>
      <w:tr w:rsidR="00855899" w:rsidRPr="009A6C54" w:rsidTr="00A77D27">
        <w:tc>
          <w:tcPr>
            <w:tcW w:w="720" w:type="dxa"/>
          </w:tcPr>
          <w:p w:rsidR="00855899" w:rsidRPr="009A6C54" w:rsidRDefault="00855899" w:rsidP="00A77D27">
            <w:pPr>
              <w:pStyle w:val="TableText"/>
              <w:rPr>
                <w:kern w:val="16"/>
              </w:rPr>
            </w:pPr>
            <w:r w:rsidRPr="009A6C54">
              <w:rPr>
                <w:kern w:val="16"/>
              </w:rPr>
              <w:t>45</w:t>
            </w:r>
          </w:p>
        </w:tc>
        <w:tc>
          <w:tcPr>
            <w:tcW w:w="720" w:type="dxa"/>
          </w:tcPr>
          <w:p w:rsidR="00855899" w:rsidRPr="009A6C54" w:rsidRDefault="00855899" w:rsidP="00A77D27">
            <w:pPr>
              <w:pStyle w:val="TableText"/>
              <w:rPr>
                <w:kern w:val="16"/>
              </w:rPr>
            </w:pPr>
            <w:r w:rsidRPr="009A6C54">
              <w:rPr>
                <w:kern w:val="16"/>
              </w:rPr>
              <w:t>250</w:t>
            </w:r>
          </w:p>
        </w:tc>
        <w:tc>
          <w:tcPr>
            <w:tcW w:w="720" w:type="dxa"/>
          </w:tcPr>
          <w:p w:rsidR="00855899" w:rsidRPr="009A6C54" w:rsidRDefault="00855899" w:rsidP="00A77D27">
            <w:pPr>
              <w:pStyle w:val="TableText"/>
              <w:rPr>
                <w:kern w:val="16"/>
              </w:rPr>
            </w:pPr>
            <w:r w:rsidRPr="009A6C54">
              <w:rPr>
                <w:kern w:val="16"/>
              </w:rPr>
              <w:t>CE</w:t>
            </w:r>
          </w:p>
        </w:tc>
        <w:tc>
          <w:tcPr>
            <w:tcW w:w="720" w:type="dxa"/>
          </w:tcPr>
          <w:p w:rsidR="00855899" w:rsidRPr="009A6C54" w:rsidRDefault="00855899" w:rsidP="00A77D27">
            <w:pPr>
              <w:pStyle w:val="TableText"/>
              <w:rPr>
                <w:kern w:val="16"/>
              </w:rPr>
            </w:pPr>
            <w:r w:rsidRPr="009A6C54">
              <w:rPr>
                <w:kern w:val="16"/>
              </w:rPr>
              <w:t>O</w:t>
            </w:r>
          </w:p>
        </w:tc>
        <w:tc>
          <w:tcPr>
            <w:tcW w:w="720" w:type="dxa"/>
          </w:tcPr>
          <w:p w:rsidR="00855899" w:rsidRPr="009A6C54" w:rsidRDefault="00855899" w:rsidP="00A77D27">
            <w:pPr>
              <w:pStyle w:val="TableText"/>
              <w:rPr>
                <w:kern w:val="16"/>
              </w:rPr>
            </w:pPr>
            <w:r w:rsidRPr="009A6C54">
              <w:rPr>
                <w:kern w:val="16"/>
              </w:rPr>
              <w:t>Y</w:t>
            </w:r>
          </w:p>
        </w:tc>
        <w:tc>
          <w:tcPr>
            <w:tcW w:w="720" w:type="dxa"/>
          </w:tcPr>
          <w:p w:rsidR="00855899" w:rsidRPr="009A6C54" w:rsidRDefault="00855899" w:rsidP="00A77D27">
            <w:pPr>
              <w:pStyle w:val="TableText"/>
              <w:rPr>
                <w:kern w:val="16"/>
              </w:rPr>
            </w:pPr>
            <w:r w:rsidRPr="009A6C54">
              <w:rPr>
                <w:kern w:val="16"/>
              </w:rPr>
              <w:t>0435</w:t>
            </w:r>
          </w:p>
        </w:tc>
        <w:tc>
          <w:tcPr>
            <w:tcW w:w="839" w:type="dxa"/>
          </w:tcPr>
          <w:p w:rsidR="00855899" w:rsidRPr="009A6C54" w:rsidRDefault="00855899" w:rsidP="00A77D27">
            <w:pPr>
              <w:pStyle w:val="TableText"/>
              <w:rPr>
                <w:kern w:val="16"/>
              </w:rPr>
            </w:pPr>
            <w:r w:rsidRPr="009A6C54">
              <w:rPr>
                <w:kern w:val="16"/>
              </w:rPr>
              <w:t>01548</w:t>
            </w:r>
          </w:p>
        </w:tc>
        <w:tc>
          <w:tcPr>
            <w:tcW w:w="3060" w:type="dxa"/>
          </w:tcPr>
          <w:p w:rsidR="00855899" w:rsidRPr="009A6C54" w:rsidRDefault="00855899" w:rsidP="00A77D27">
            <w:pPr>
              <w:pStyle w:val="TableText"/>
              <w:rPr>
                <w:kern w:val="16"/>
              </w:rPr>
            </w:pPr>
            <w:r w:rsidRPr="009A6C54">
              <w:rPr>
                <w:kern w:val="16"/>
              </w:rPr>
              <w:t>Advance Directive Code</w:t>
            </w:r>
          </w:p>
        </w:tc>
        <w:tc>
          <w:tcPr>
            <w:tcW w:w="1530" w:type="dxa"/>
          </w:tcPr>
          <w:p w:rsidR="00855899" w:rsidRPr="009A6C54" w:rsidRDefault="00855899" w:rsidP="00A77D27">
            <w:pPr>
              <w:pStyle w:val="TableText"/>
              <w:rPr>
                <w:kern w:val="16"/>
              </w:rPr>
            </w:pPr>
            <w:r w:rsidRPr="009A6C54">
              <w:rPr>
                <w:kern w:val="16"/>
              </w:rPr>
              <w:t>Not used</w:t>
            </w:r>
          </w:p>
        </w:tc>
      </w:tr>
      <w:tr w:rsidR="00855899" w:rsidRPr="009A6C54" w:rsidTr="00A77D27">
        <w:tc>
          <w:tcPr>
            <w:tcW w:w="720" w:type="dxa"/>
          </w:tcPr>
          <w:p w:rsidR="00855899" w:rsidRPr="009A6C54" w:rsidRDefault="00855899" w:rsidP="00A77D27">
            <w:pPr>
              <w:pStyle w:val="TableText"/>
              <w:rPr>
                <w:kern w:val="16"/>
              </w:rPr>
            </w:pPr>
            <w:r w:rsidRPr="009A6C54">
              <w:rPr>
                <w:kern w:val="16"/>
              </w:rPr>
              <w:t>46</w:t>
            </w:r>
          </w:p>
        </w:tc>
        <w:tc>
          <w:tcPr>
            <w:tcW w:w="720" w:type="dxa"/>
          </w:tcPr>
          <w:p w:rsidR="00855899" w:rsidRPr="009A6C54" w:rsidRDefault="00855899" w:rsidP="00A77D27">
            <w:pPr>
              <w:pStyle w:val="TableText"/>
              <w:rPr>
                <w:kern w:val="16"/>
              </w:rPr>
            </w:pPr>
            <w:r w:rsidRPr="009A6C54">
              <w:rPr>
                <w:kern w:val="16"/>
              </w:rPr>
              <w:t>8</w:t>
            </w:r>
          </w:p>
        </w:tc>
        <w:tc>
          <w:tcPr>
            <w:tcW w:w="720" w:type="dxa"/>
          </w:tcPr>
          <w:p w:rsidR="00855899" w:rsidRPr="009A6C54" w:rsidRDefault="00855899" w:rsidP="00A77D27">
            <w:pPr>
              <w:pStyle w:val="TableText"/>
              <w:rPr>
                <w:kern w:val="16"/>
              </w:rPr>
            </w:pPr>
            <w:r w:rsidRPr="009A6C54">
              <w:rPr>
                <w:kern w:val="16"/>
              </w:rPr>
              <w:t>DT</w:t>
            </w:r>
          </w:p>
        </w:tc>
        <w:tc>
          <w:tcPr>
            <w:tcW w:w="720" w:type="dxa"/>
          </w:tcPr>
          <w:p w:rsidR="00855899" w:rsidRPr="009A6C54" w:rsidRDefault="00855899" w:rsidP="00A77D27">
            <w:pPr>
              <w:pStyle w:val="TableText"/>
              <w:rPr>
                <w:kern w:val="16"/>
              </w:rPr>
            </w:pPr>
            <w:r w:rsidRPr="009A6C54">
              <w:rPr>
                <w:kern w:val="16"/>
              </w:rPr>
              <w:t>O</w:t>
            </w:r>
          </w:p>
        </w:tc>
        <w:tc>
          <w:tcPr>
            <w:tcW w:w="720" w:type="dxa"/>
          </w:tcPr>
          <w:p w:rsidR="00855899" w:rsidRPr="009A6C54" w:rsidRDefault="00855899" w:rsidP="00A77D27">
            <w:pPr>
              <w:pStyle w:val="TableText"/>
              <w:rPr>
                <w:kern w:val="16"/>
              </w:rPr>
            </w:pPr>
          </w:p>
        </w:tc>
        <w:tc>
          <w:tcPr>
            <w:tcW w:w="720" w:type="dxa"/>
          </w:tcPr>
          <w:p w:rsidR="00855899" w:rsidRPr="009A6C54" w:rsidRDefault="00855899" w:rsidP="00A77D27">
            <w:pPr>
              <w:pStyle w:val="TableText"/>
              <w:rPr>
                <w:kern w:val="16"/>
              </w:rPr>
            </w:pPr>
          </w:p>
        </w:tc>
        <w:tc>
          <w:tcPr>
            <w:tcW w:w="839" w:type="dxa"/>
          </w:tcPr>
          <w:p w:rsidR="00855899" w:rsidRPr="009A6C54" w:rsidRDefault="00855899" w:rsidP="00A77D27">
            <w:pPr>
              <w:pStyle w:val="TableText"/>
              <w:rPr>
                <w:kern w:val="16"/>
              </w:rPr>
            </w:pPr>
            <w:r w:rsidRPr="009A6C54">
              <w:rPr>
                <w:kern w:val="16"/>
              </w:rPr>
              <w:t>01549</w:t>
            </w:r>
          </w:p>
        </w:tc>
        <w:tc>
          <w:tcPr>
            <w:tcW w:w="3060" w:type="dxa"/>
          </w:tcPr>
          <w:p w:rsidR="00855899" w:rsidRPr="009A6C54" w:rsidRDefault="00855899" w:rsidP="00A77D27">
            <w:pPr>
              <w:pStyle w:val="TableText"/>
              <w:rPr>
                <w:kern w:val="16"/>
              </w:rPr>
            </w:pPr>
            <w:r w:rsidRPr="009A6C54">
              <w:rPr>
                <w:kern w:val="16"/>
              </w:rPr>
              <w:t>Patient Status Effective Date</w:t>
            </w:r>
          </w:p>
        </w:tc>
        <w:tc>
          <w:tcPr>
            <w:tcW w:w="1530" w:type="dxa"/>
          </w:tcPr>
          <w:p w:rsidR="00855899" w:rsidRPr="009A6C54" w:rsidRDefault="00855899" w:rsidP="00A77D27">
            <w:pPr>
              <w:pStyle w:val="TableText"/>
              <w:rPr>
                <w:kern w:val="16"/>
              </w:rPr>
            </w:pPr>
            <w:r w:rsidRPr="009A6C54">
              <w:rPr>
                <w:kern w:val="16"/>
              </w:rPr>
              <w:t>Not used</w:t>
            </w:r>
          </w:p>
        </w:tc>
      </w:tr>
      <w:tr w:rsidR="00855899" w:rsidRPr="009A6C54" w:rsidTr="00A77D27">
        <w:tc>
          <w:tcPr>
            <w:tcW w:w="720" w:type="dxa"/>
          </w:tcPr>
          <w:p w:rsidR="00855899" w:rsidRPr="009A6C54" w:rsidRDefault="00855899" w:rsidP="00A77D27">
            <w:pPr>
              <w:pStyle w:val="TableText"/>
              <w:rPr>
                <w:kern w:val="16"/>
              </w:rPr>
            </w:pPr>
            <w:r w:rsidRPr="009A6C54">
              <w:rPr>
                <w:kern w:val="16"/>
              </w:rPr>
              <w:t>47</w:t>
            </w:r>
          </w:p>
        </w:tc>
        <w:tc>
          <w:tcPr>
            <w:tcW w:w="720" w:type="dxa"/>
          </w:tcPr>
          <w:p w:rsidR="00855899" w:rsidRPr="009A6C54" w:rsidRDefault="00855899" w:rsidP="00A77D27">
            <w:pPr>
              <w:pStyle w:val="TableText"/>
              <w:rPr>
                <w:kern w:val="16"/>
              </w:rPr>
            </w:pPr>
            <w:r w:rsidRPr="009A6C54">
              <w:rPr>
                <w:kern w:val="16"/>
              </w:rPr>
              <w:t>26</w:t>
            </w:r>
          </w:p>
        </w:tc>
        <w:tc>
          <w:tcPr>
            <w:tcW w:w="720" w:type="dxa"/>
          </w:tcPr>
          <w:p w:rsidR="00855899" w:rsidRPr="009A6C54" w:rsidRDefault="00855899" w:rsidP="00A77D27">
            <w:pPr>
              <w:pStyle w:val="TableText"/>
              <w:rPr>
                <w:kern w:val="16"/>
              </w:rPr>
            </w:pPr>
            <w:r w:rsidRPr="009A6C54">
              <w:rPr>
                <w:kern w:val="16"/>
              </w:rPr>
              <w:t>TS</w:t>
            </w:r>
          </w:p>
        </w:tc>
        <w:tc>
          <w:tcPr>
            <w:tcW w:w="720" w:type="dxa"/>
          </w:tcPr>
          <w:p w:rsidR="00855899" w:rsidRPr="009A6C54" w:rsidRDefault="00855899" w:rsidP="00A77D27">
            <w:pPr>
              <w:pStyle w:val="TableText"/>
              <w:rPr>
                <w:kern w:val="16"/>
              </w:rPr>
            </w:pPr>
            <w:r w:rsidRPr="009A6C54">
              <w:rPr>
                <w:kern w:val="16"/>
              </w:rPr>
              <w:t>C</w:t>
            </w:r>
          </w:p>
        </w:tc>
        <w:tc>
          <w:tcPr>
            <w:tcW w:w="720" w:type="dxa"/>
          </w:tcPr>
          <w:p w:rsidR="00855899" w:rsidRPr="009A6C54" w:rsidRDefault="00855899" w:rsidP="00A77D27">
            <w:pPr>
              <w:pStyle w:val="TableText"/>
              <w:rPr>
                <w:kern w:val="16"/>
              </w:rPr>
            </w:pPr>
          </w:p>
        </w:tc>
        <w:tc>
          <w:tcPr>
            <w:tcW w:w="720" w:type="dxa"/>
          </w:tcPr>
          <w:p w:rsidR="00855899" w:rsidRPr="009A6C54" w:rsidRDefault="00855899" w:rsidP="00A77D27">
            <w:pPr>
              <w:pStyle w:val="TableText"/>
              <w:rPr>
                <w:kern w:val="16"/>
              </w:rPr>
            </w:pPr>
          </w:p>
        </w:tc>
        <w:tc>
          <w:tcPr>
            <w:tcW w:w="839" w:type="dxa"/>
          </w:tcPr>
          <w:p w:rsidR="00855899" w:rsidRPr="009A6C54" w:rsidRDefault="00855899" w:rsidP="00A77D27">
            <w:pPr>
              <w:pStyle w:val="TableText"/>
              <w:rPr>
                <w:kern w:val="16"/>
              </w:rPr>
            </w:pPr>
            <w:r w:rsidRPr="009A6C54">
              <w:rPr>
                <w:kern w:val="16"/>
              </w:rPr>
              <w:t>01550</w:t>
            </w:r>
          </w:p>
        </w:tc>
        <w:tc>
          <w:tcPr>
            <w:tcW w:w="3060" w:type="dxa"/>
          </w:tcPr>
          <w:p w:rsidR="00855899" w:rsidRPr="009A6C54" w:rsidRDefault="00855899" w:rsidP="00A77D27">
            <w:pPr>
              <w:pStyle w:val="TableText"/>
              <w:rPr>
                <w:kern w:val="16"/>
              </w:rPr>
            </w:pPr>
            <w:r w:rsidRPr="009A6C54">
              <w:rPr>
                <w:kern w:val="16"/>
              </w:rPr>
              <w:t>Expected LOA Return Date/Time</w:t>
            </w:r>
          </w:p>
        </w:tc>
        <w:tc>
          <w:tcPr>
            <w:tcW w:w="1530" w:type="dxa"/>
          </w:tcPr>
          <w:p w:rsidR="00855899" w:rsidRPr="009A6C54" w:rsidRDefault="00855899" w:rsidP="00A77D27">
            <w:pPr>
              <w:pStyle w:val="TableText"/>
              <w:rPr>
                <w:kern w:val="16"/>
              </w:rPr>
            </w:pPr>
            <w:r w:rsidRPr="009A6C54">
              <w:rPr>
                <w:kern w:val="16"/>
              </w:rPr>
              <w:t>Not used</w:t>
            </w:r>
          </w:p>
        </w:tc>
      </w:tr>
      <w:tr w:rsidR="00855899" w:rsidRPr="009A6C54" w:rsidTr="00A77D27">
        <w:tc>
          <w:tcPr>
            <w:tcW w:w="720" w:type="dxa"/>
          </w:tcPr>
          <w:p w:rsidR="00855899" w:rsidRPr="009A6C54" w:rsidRDefault="00855899" w:rsidP="00A77D27">
            <w:pPr>
              <w:pStyle w:val="TableText"/>
              <w:rPr>
                <w:kern w:val="16"/>
              </w:rPr>
            </w:pPr>
            <w:r w:rsidRPr="009A6C54">
              <w:rPr>
                <w:kern w:val="16"/>
              </w:rPr>
              <w:t>48</w:t>
            </w:r>
          </w:p>
        </w:tc>
        <w:tc>
          <w:tcPr>
            <w:tcW w:w="720" w:type="dxa"/>
          </w:tcPr>
          <w:p w:rsidR="00855899" w:rsidRPr="009A6C54" w:rsidRDefault="00855899" w:rsidP="00A77D27">
            <w:pPr>
              <w:pStyle w:val="TableText"/>
              <w:rPr>
                <w:kern w:val="16"/>
              </w:rPr>
            </w:pPr>
            <w:r w:rsidRPr="009A6C54">
              <w:rPr>
                <w:kern w:val="16"/>
              </w:rPr>
              <w:t>26</w:t>
            </w:r>
          </w:p>
        </w:tc>
        <w:tc>
          <w:tcPr>
            <w:tcW w:w="720" w:type="dxa"/>
          </w:tcPr>
          <w:p w:rsidR="00855899" w:rsidRPr="009A6C54" w:rsidRDefault="00855899" w:rsidP="00A77D27">
            <w:pPr>
              <w:pStyle w:val="TableText"/>
              <w:rPr>
                <w:kern w:val="16"/>
              </w:rPr>
            </w:pPr>
            <w:r w:rsidRPr="009A6C54">
              <w:rPr>
                <w:kern w:val="16"/>
              </w:rPr>
              <w:t>TS</w:t>
            </w:r>
          </w:p>
        </w:tc>
        <w:tc>
          <w:tcPr>
            <w:tcW w:w="720" w:type="dxa"/>
          </w:tcPr>
          <w:p w:rsidR="00855899" w:rsidRPr="009A6C54" w:rsidRDefault="00855899" w:rsidP="00A77D27">
            <w:pPr>
              <w:pStyle w:val="TableText"/>
              <w:rPr>
                <w:kern w:val="16"/>
              </w:rPr>
            </w:pPr>
            <w:r w:rsidRPr="009A6C54">
              <w:rPr>
                <w:kern w:val="16"/>
              </w:rPr>
              <w:t>O</w:t>
            </w:r>
          </w:p>
        </w:tc>
        <w:tc>
          <w:tcPr>
            <w:tcW w:w="720" w:type="dxa"/>
          </w:tcPr>
          <w:p w:rsidR="00855899" w:rsidRPr="009A6C54" w:rsidRDefault="00855899" w:rsidP="00A77D27">
            <w:pPr>
              <w:pStyle w:val="TableText"/>
              <w:rPr>
                <w:kern w:val="16"/>
              </w:rPr>
            </w:pPr>
          </w:p>
        </w:tc>
        <w:tc>
          <w:tcPr>
            <w:tcW w:w="720" w:type="dxa"/>
          </w:tcPr>
          <w:p w:rsidR="00855899" w:rsidRPr="009A6C54" w:rsidRDefault="00855899" w:rsidP="00A77D27">
            <w:pPr>
              <w:pStyle w:val="TableText"/>
              <w:rPr>
                <w:kern w:val="16"/>
              </w:rPr>
            </w:pPr>
          </w:p>
        </w:tc>
        <w:tc>
          <w:tcPr>
            <w:tcW w:w="839" w:type="dxa"/>
          </w:tcPr>
          <w:p w:rsidR="00855899" w:rsidRPr="009A6C54" w:rsidRDefault="00855899" w:rsidP="00A77D27">
            <w:pPr>
              <w:pStyle w:val="TableText"/>
              <w:rPr>
                <w:kern w:val="16"/>
              </w:rPr>
            </w:pPr>
            <w:r w:rsidRPr="009A6C54">
              <w:rPr>
                <w:kern w:val="16"/>
              </w:rPr>
              <w:t>01841</w:t>
            </w:r>
          </w:p>
        </w:tc>
        <w:tc>
          <w:tcPr>
            <w:tcW w:w="3060" w:type="dxa"/>
          </w:tcPr>
          <w:p w:rsidR="00855899" w:rsidRPr="009A6C54" w:rsidRDefault="00855899" w:rsidP="00A77D27">
            <w:pPr>
              <w:pStyle w:val="TableText"/>
              <w:rPr>
                <w:kern w:val="16"/>
              </w:rPr>
            </w:pPr>
            <w:r w:rsidRPr="009A6C54">
              <w:rPr>
                <w:kern w:val="16"/>
              </w:rPr>
              <w:t>Expected Pre-admission Testing Date/Time</w:t>
            </w:r>
          </w:p>
        </w:tc>
        <w:tc>
          <w:tcPr>
            <w:tcW w:w="1530" w:type="dxa"/>
          </w:tcPr>
          <w:p w:rsidR="00855899" w:rsidRPr="009A6C54" w:rsidRDefault="00855899" w:rsidP="00A77D27">
            <w:pPr>
              <w:pStyle w:val="TableText"/>
              <w:rPr>
                <w:kern w:val="16"/>
              </w:rPr>
            </w:pPr>
            <w:r w:rsidRPr="009A6C54">
              <w:rPr>
                <w:kern w:val="16"/>
              </w:rPr>
              <w:t>Not used</w:t>
            </w:r>
          </w:p>
        </w:tc>
      </w:tr>
    </w:tbl>
    <w:p w:rsidR="00855899" w:rsidRPr="009A6C54" w:rsidRDefault="00855899" w:rsidP="00106BBA">
      <w:pPr>
        <w:pStyle w:val="BodyText"/>
      </w:pPr>
    </w:p>
    <w:p w:rsidR="003539BA" w:rsidRPr="009A6C54" w:rsidRDefault="00855899" w:rsidP="00855899">
      <w:pPr>
        <w:pStyle w:val="Heading3"/>
        <w:rPr>
          <w:lang w:val="en-US"/>
        </w:rPr>
      </w:pPr>
      <w:r w:rsidRPr="009A6C54">
        <w:br w:type="page"/>
      </w:r>
      <w:bookmarkStart w:id="346" w:name="_Toc11706718"/>
      <w:r w:rsidR="003539BA" w:rsidRPr="009A6C54">
        <w:t>DG1 - Diagnosis Information Segment</w:t>
      </w:r>
      <w:bookmarkEnd w:id="346"/>
    </w:p>
    <w:p w:rsidR="000E6F8B" w:rsidRPr="009A6C54" w:rsidRDefault="000E6F8B" w:rsidP="00741C15">
      <w:pPr>
        <w:pStyle w:val="Caption"/>
        <w:rPr>
          <w:lang w:val="en-US"/>
        </w:rPr>
      </w:pPr>
      <w:bookmarkStart w:id="347" w:name="_Toc11706892"/>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53</w:t>
      </w:r>
      <w:r w:rsidR="007F1C38">
        <w:rPr>
          <w:noProof/>
        </w:rPr>
        <w:fldChar w:fldCharType="end"/>
      </w:r>
      <w:r w:rsidRPr="009A6C54">
        <w:rPr>
          <w:lang w:val="en-US"/>
        </w:rPr>
        <w:t>: Diagnosis Information Segment</w:t>
      </w:r>
      <w:bookmarkEnd w:id="347"/>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3" w:type="dxa"/>
          <w:left w:w="43" w:type="dxa"/>
          <w:bottom w:w="43" w:type="dxa"/>
          <w:right w:w="43" w:type="dxa"/>
        </w:tblCellMar>
        <w:tblLook w:val="0000" w:firstRow="0" w:lastRow="0" w:firstColumn="0" w:lastColumn="0" w:noHBand="0" w:noVBand="0"/>
      </w:tblPr>
      <w:tblGrid>
        <w:gridCol w:w="551"/>
        <w:gridCol w:w="526"/>
        <w:gridCol w:w="429"/>
        <w:gridCol w:w="478"/>
        <w:gridCol w:w="576"/>
        <w:gridCol w:w="636"/>
        <w:gridCol w:w="1939"/>
        <w:gridCol w:w="4209"/>
      </w:tblGrid>
      <w:tr w:rsidR="00855899" w:rsidRPr="009A6C54" w:rsidTr="00A77D27">
        <w:trPr>
          <w:tblHeader/>
        </w:trPr>
        <w:tc>
          <w:tcPr>
            <w:tcW w:w="0" w:type="auto"/>
            <w:shd w:val="clear" w:color="auto" w:fill="BFBFBF"/>
          </w:tcPr>
          <w:p w:rsidR="00855899" w:rsidRPr="009A6C54" w:rsidRDefault="00855899" w:rsidP="00414165">
            <w:pPr>
              <w:pStyle w:val="TableHeading"/>
            </w:pPr>
            <w:bookmarkStart w:id="348" w:name="ColumnTitle_50"/>
            <w:bookmarkEnd w:id="348"/>
            <w:r w:rsidRPr="009A6C54">
              <w:t>SEQ</w:t>
            </w:r>
          </w:p>
        </w:tc>
        <w:tc>
          <w:tcPr>
            <w:tcW w:w="0" w:type="auto"/>
            <w:shd w:val="clear" w:color="auto" w:fill="BFBFBF"/>
          </w:tcPr>
          <w:p w:rsidR="00855899" w:rsidRPr="009A6C54" w:rsidRDefault="00855899" w:rsidP="00414165">
            <w:pPr>
              <w:pStyle w:val="TableHeading"/>
            </w:pPr>
            <w:r w:rsidRPr="009A6C54">
              <w:t>LEN</w:t>
            </w:r>
          </w:p>
        </w:tc>
        <w:tc>
          <w:tcPr>
            <w:tcW w:w="0" w:type="auto"/>
            <w:shd w:val="clear" w:color="auto" w:fill="BFBFBF"/>
          </w:tcPr>
          <w:p w:rsidR="00855899" w:rsidRPr="009A6C54" w:rsidRDefault="00855899" w:rsidP="00414165">
            <w:pPr>
              <w:pStyle w:val="TableHeading"/>
            </w:pPr>
            <w:r w:rsidRPr="009A6C54">
              <w:t>DT</w:t>
            </w:r>
          </w:p>
        </w:tc>
        <w:tc>
          <w:tcPr>
            <w:tcW w:w="0" w:type="auto"/>
            <w:shd w:val="clear" w:color="auto" w:fill="BFBFBF"/>
          </w:tcPr>
          <w:p w:rsidR="00855899" w:rsidRPr="009A6C54" w:rsidRDefault="00855899" w:rsidP="00414165">
            <w:pPr>
              <w:pStyle w:val="TableHeading"/>
            </w:pPr>
            <w:r w:rsidRPr="009A6C54">
              <w:t>R/O</w:t>
            </w:r>
          </w:p>
        </w:tc>
        <w:tc>
          <w:tcPr>
            <w:tcW w:w="0" w:type="auto"/>
            <w:shd w:val="clear" w:color="auto" w:fill="BFBFBF"/>
          </w:tcPr>
          <w:p w:rsidR="00855899" w:rsidRPr="009A6C54" w:rsidRDefault="00855899" w:rsidP="00414165">
            <w:pPr>
              <w:pStyle w:val="TableHeading"/>
            </w:pPr>
            <w:r w:rsidRPr="009A6C54">
              <w:t>RP/#</w:t>
            </w:r>
          </w:p>
        </w:tc>
        <w:tc>
          <w:tcPr>
            <w:tcW w:w="0" w:type="auto"/>
            <w:shd w:val="clear" w:color="auto" w:fill="BFBFBF"/>
          </w:tcPr>
          <w:p w:rsidR="00855899" w:rsidRPr="009A6C54" w:rsidRDefault="00855899" w:rsidP="00414165">
            <w:pPr>
              <w:pStyle w:val="TableHeading"/>
            </w:pPr>
            <w:r w:rsidRPr="009A6C54">
              <w:t>TBL#</w:t>
            </w:r>
          </w:p>
        </w:tc>
        <w:tc>
          <w:tcPr>
            <w:tcW w:w="0" w:type="auto"/>
            <w:shd w:val="clear" w:color="auto" w:fill="BFBFBF"/>
          </w:tcPr>
          <w:p w:rsidR="00855899" w:rsidRPr="009A6C54" w:rsidRDefault="00855899" w:rsidP="00414165">
            <w:pPr>
              <w:pStyle w:val="TableHeading"/>
            </w:pPr>
            <w:r w:rsidRPr="009A6C54">
              <w:t>ELEMENT NAME</w:t>
            </w:r>
          </w:p>
        </w:tc>
        <w:tc>
          <w:tcPr>
            <w:tcW w:w="0" w:type="auto"/>
            <w:shd w:val="clear" w:color="auto" w:fill="BFBFBF"/>
          </w:tcPr>
          <w:p w:rsidR="00855899" w:rsidRPr="009A6C54" w:rsidRDefault="00855899" w:rsidP="00414165">
            <w:pPr>
              <w:pStyle w:val="TableHeading"/>
            </w:pPr>
            <w:r w:rsidRPr="009A6C54">
              <w:t>VISTA DESCRIPTION</w:t>
            </w:r>
          </w:p>
        </w:tc>
      </w:tr>
      <w:tr w:rsidR="00855899" w:rsidRPr="009A6C54" w:rsidTr="00A77D27">
        <w:tc>
          <w:tcPr>
            <w:tcW w:w="0" w:type="auto"/>
          </w:tcPr>
          <w:p w:rsidR="00855899" w:rsidRPr="009A6C54" w:rsidRDefault="00855899" w:rsidP="00414165">
            <w:pPr>
              <w:pStyle w:val="TableText"/>
            </w:pPr>
            <w:r w:rsidRPr="009A6C54">
              <w:t>1</w:t>
            </w:r>
          </w:p>
        </w:tc>
        <w:tc>
          <w:tcPr>
            <w:tcW w:w="0" w:type="auto"/>
          </w:tcPr>
          <w:p w:rsidR="00855899" w:rsidRPr="009A6C54" w:rsidRDefault="00855899" w:rsidP="00414165">
            <w:pPr>
              <w:pStyle w:val="TableText"/>
            </w:pPr>
            <w:r w:rsidRPr="009A6C54">
              <w:t>4</w:t>
            </w:r>
          </w:p>
        </w:tc>
        <w:tc>
          <w:tcPr>
            <w:tcW w:w="0" w:type="auto"/>
          </w:tcPr>
          <w:p w:rsidR="00855899" w:rsidRPr="009A6C54" w:rsidRDefault="00855899" w:rsidP="00414165">
            <w:pPr>
              <w:pStyle w:val="TableText"/>
            </w:pPr>
            <w:r w:rsidRPr="009A6C54">
              <w:t>SI</w:t>
            </w:r>
          </w:p>
        </w:tc>
        <w:tc>
          <w:tcPr>
            <w:tcW w:w="0" w:type="auto"/>
          </w:tcPr>
          <w:p w:rsidR="00855899" w:rsidRPr="009A6C54" w:rsidRDefault="00855899" w:rsidP="00414165">
            <w:pPr>
              <w:pStyle w:val="TableText"/>
            </w:pPr>
            <w:r w:rsidRPr="009A6C54">
              <w:t>R</w:t>
            </w:r>
          </w:p>
        </w:tc>
        <w:tc>
          <w:tcPr>
            <w:tcW w:w="0" w:type="auto"/>
          </w:tcPr>
          <w:p w:rsidR="00855899" w:rsidRPr="009A6C54" w:rsidRDefault="00855899" w:rsidP="00414165">
            <w:pPr>
              <w:pStyle w:val="TableText"/>
            </w:pPr>
          </w:p>
        </w:tc>
        <w:tc>
          <w:tcPr>
            <w:tcW w:w="0" w:type="auto"/>
          </w:tcPr>
          <w:p w:rsidR="00855899" w:rsidRPr="009A6C54" w:rsidRDefault="00855899" w:rsidP="00414165">
            <w:pPr>
              <w:pStyle w:val="TableText"/>
            </w:pPr>
          </w:p>
        </w:tc>
        <w:tc>
          <w:tcPr>
            <w:tcW w:w="0" w:type="auto"/>
          </w:tcPr>
          <w:p w:rsidR="00855899" w:rsidRPr="009A6C54" w:rsidRDefault="00855899" w:rsidP="00414165">
            <w:pPr>
              <w:pStyle w:val="TableText"/>
            </w:pPr>
            <w:r w:rsidRPr="009A6C54">
              <w:t xml:space="preserve">Set ID </w:t>
            </w:r>
            <w:r w:rsidRPr="009A6C54">
              <w:noBreakHyphen/>
              <w:t xml:space="preserve"> Diagnosis</w:t>
            </w:r>
          </w:p>
        </w:tc>
        <w:tc>
          <w:tcPr>
            <w:tcW w:w="0" w:type="auto"/>
          </w:tcPr>
          <w:p w:rsidR="00855899" w:rsidRPr="009A6C54" w:rsidRDefault="00855899" w:rsidP="00414165">
            <w:pPr>
              <w:pStyle w:val="TableText"/>
            </w:pPr>
            <w:r w:rsidRPr="009A6C54">
              <w:t>Sequential Number</w:t>
            </w:r>
          </w:p>
        </w:tc>
      </w:tr>
      <w:tr w:rsidR="00855899" w:rsidRPr="009A6C54" w:rsidTr="00A77D27">
        <w:tc>
          <w:tcPr>
            <w:tcW w:w="0" w:type="auto"/>
          </w:tcPr>
          <w:p w:rsidR="00855899" w:rsidRPr="009A6C54" w:rsidRDefault="00855899" w:rsidP="00414165">
            <w:pPr>
              <w:pStyle w:val="TableText"/>
            </w:pPr>
            <w:r w:rsidRPr="009A6C54">
              <w:t>2</w:t>
            </w:r>
          </w:p>
        </w:tc>
        <w:tc>
          <w:tcPr>
            <w:tcW w:w="0" w:type="auto"/>
          </w:tcPr>
          <w:p w:rsidR="00855899" w:rsidRPr="009A6C54" w:rsidRDefault="00855899" w:rsidP="00414165">
            <w:pPr>
              <w:pStyle w:val="TableText"/>
            </w:pPr>
            <w:r w:rsidRPr="009A6C54">
              <w:t>2</w:t>
            </w:r>
          </w:p>
        </w:tc>
        <w:tc>
          <w:tcPr>
            <w:tcW w:w="0" w:type="auto"/>
          </w:tcPr>
          <w:p w:rsidR="00855899" w:rsidRPr="009A6C54" w:rsidRDefault="00855899" w:rsidP="00414165">
            <w:pPr>
              <w:pStyle w:val="TableText"/>
            </w:pPr>
            <w:r w:rsidRPr="009A6C54">
              <w:t>ID</w:t>
            </w:r>
          </w:p>
        </w:tc>
        <w:tc>
          <w:tcPr>
            <w:tcW w:w="0" w:type="auto"/>
          </w:tcPr>
          <w:p w:rsidR="00855899" w:rsidRPr="009A6C54" w:rsidRDefault="00855899" w:rsidP="00414165">
            <w:pPr>
              <w:pStyle w:val="TableText"/>
            </w:pPr>
            <w:r w:rsidRPr="009A6C54">
              <w:t>R</w:t>
            </w:r>
          </w:p>
        </w:tc>
        <w:tc>
          <w:tcPr>
            <w:tcW w:w="0" w:type="auto"/>
          </w:tcPr>
          <w:p w:rsidR="00855899" w:rsidRPr="009A6C54" w:rsidRDefault="00855899" w:rsidP="00414165">
            <w:pPr>
              <w:pStyle w:val="TableText"/>
            </w:pPr>
          </w:p>
        </w:tc>
        <w:tc>
          <w:tcPr>
            <w:tcW w:w="0" w:type="auto"/>
          </w:tcPr>
          <w:p w:rsidR="00855899" w:rsidRPr="009A6C54" w:rsidRDefault="00855899" w:rsidP="00414165">
            <w:pPr>
              <w:pStyle w:val="TableText"/>
            </w:pPr>
            <w:r w:rsidRPr="009A6C54">
              <w:t>0053</w:t>
            </w:r>
          </w:p>
        </w:tc>
        <w:tc>
          <w:tcPr>
            <w:tcW w:w="0" w:type="auto"/>
          </w:tcPr>
          <w:p w:rsidR="00855899" w:rsidRPr="009A6C54" w:rsidRDefault="00855899" w:rsidP="00414165">
            <w:pPr>
              <w:pStyle w:val="TableText"/>
            </w:pPr>
            <w:r w:rsidRPr="009A6C54">
              <w:t xml:space="preserve">Diagnosis Coding Method </w:t>
            </w:r>
          </w:p>
        </w:tc>
        <w:tc>
          <w:tcPr>
            <w:tcW w:w="0" w:type="auto"/>
          </w:tcPr>
          <w:p w:rsidR="005E25E2" w:rsidRPr="009A6C54" w:rsidRDefault="005E25E2" w:rsidP="005E25E2">
            <w:pPr>
              <w:pStyle w:val="TableText"/>
            </w:pPr>
            <w:r w:rsidRPr="009A6C54">
              <w:t>I9 = ICD-9-CM</w:t>
            </w:r>
          </w:p>
          <w:p w:rsidR="00855899" w:rsidRPr="009A6C54" w:rsidRDefault="005E25E2" w:rsidP="005E25E2">
            <w:pPr>
              <w:pStyle w:val="TableText"/>
            </w:pPr>
            <w:r w:rsidRPr="009A6C54">
              <w:t>I10 = ICD-10-CM</w:t>
            </w:r>
          </w:p>
        </w:tc>
      </w:tr>
      <w:tr w:rsidR="00855899" w:rsidRPr="009A6C54" w:rsidTr="00A77D27">
        <w:tc>
          <w:tcPr>
            <w:tcW w:w="0" w:type="auto"/>
          </w:tcPr>
          <w:p w:rsidR="00855899" w:rsidRPr="009A6C54" w:rsidRDefault="00855899" w:rsidP="00414165">
            <w:pPr>
              <w:pStyle w:val="TableText"/>
            </w:pPr>
            <w:r w:rsidRPr="009A6C54">
              <w:t>3</w:t>
            </w:r>
          </w:p>
        </w:tc>
        <w:tc>
          <w:tcPr>
            <w:tcW w:w="0" w:type="auto"/>
          </w:tcPr>
          <w:p w:rsidR="00855899" w:rsidRPr="009A6C54" w:rsidRDefault="00855899" w:rsidP="00414165">
            <w:pPr>
              <w:pStyle w:val="TableText"/>
            </w:pPr>
            <w:r w:rsidRPr="009A6C54">
              <w:t>8</w:t>
            </w:r>
          </w:p>
        </w:tc>
        <w:tc>
          <w:tcPr>
            <w:tcW w:w="0" w:type="auto"/>
          </w:tcPr>
          <w:p w:rsidR="00855899" w:rsidRPr="009A6C54" w:rsidRDefault="00855899" w:rsidP="00414165">
            <w:pPr>
              <w:pStyle w:val="TableText"/>
            </w:pPr>
            <w:r w:rsidRPr="009A6C54">
              <w:t xml:space="preserve">ID </w:t>
            </w:r>
          </w:p>
        </w:tc>
        <w:tc>
          <w:tcPr>
            <w:tcW w:w="0" w:type="auto"/>
          </w:tcPr>
          <w:p w:rsidR="00855899" w:rsidRPr="009A6C54" w:rsidRDefault="00855899" w:rsidP="00414165">
            <w:pPr>
              <w:pStyle w:val="TableText"/>
            </w:pPr>
          </w:p>
        </w:tc>
        <w:tc>
          <w:tcPr>
            <w:tcW w:w="0" w:type="auto"/>
          </w:tcPr>
          <w:p w:rsidR="00855899" w:rsidRPr="009A6C54" w:rsidRDefault="00855899" w:rsidP="00414165">
            <w:pPr>
              <w:pStyle w:val="TableText"/>
            </w:pPr>
          </w:p>
        </w:tc>
        <w:tc>
          <w:tcPr>
            <w:tcW w:w="0" w:type="auto"/>
          </w:tcPr>
          <w:p w:rsidR="00855899" w:rsidRPr="009A6C54" w:rsidRDefault="00855899" w:rsidP="00414165">
            <w:pPr>
              <w:pStyle w:val="TableText"/>
            </w:pPr>
            <w:r w:rsidRPr="009A6C54">
              <w:t>0051</w:t>
            </w:r>
          </w:p>
        </w:tc>
        <w:tc>
          <w:tcPr>
            <w:tcW w:w="0" w:type="auto"/>
          </w:tcPr>
          <w:p w:rsidR="00855899" w:rsidRPr="009A6C54" w:rsidRDefault="00855899" w:rsidP="00414165">
            <w:pPr>
              <w:pStyle w:val="TableText"/>
            </w:pPr>
            <w:r w:rsidRPr="009A6C54">
              <w:t xml:space="preserve">Diagnosis Code </w:t>
            </w:r>
          </w:p>
        </w:tc>
        <w:tc>
          <w:tcPr>
            <w:tcW w:w="0" w:type="auto"/>
          </w:tcPr>
          <w:p w:rsidR="00855899" w:rsidRPr="009A6C54" w:rsidRDefault="00855899" w:rsidP="00414165">
            <w:pPr>
              <w:pStyle w:val="TableText"/>
              <w:rPr>
                <w:lang w:val="en-US"/>
              </w:rPr>
            </w:pPr>
            <w:r w:rsidRPr="009A6C54">
              <w:t>Diagnosis code from OUTPATIENT DIAGNOSIS (#409.43) and ICD DIAGNOSIS (#80) files</w:t>
            </w:r>
            <w:r w:rsidR="005E25E2" w:rsidRPr="009A6C54">
              <w:rPr>
                <w:lang w:val="en-US"/>
              </w:rPr>
              <w:t>.</w:t>
            </w:r>
          </w:p>
          <w:p w:rsidR="00855899" w:rsidRPr="009A6C54" w:rsidRDefault="00855899" w:rsidP="00414165">
            <w:pPr>
              <w:pStyle w:val="TableText"/>
              <w:rPr>
                <w:lang w:val="en-US"/>
              </w:rPr>
            </w:pPr>
            <w:r w:rsidRPr="009A6C54">
              <w:t>Refer to Table 0051 for sample listing of possible values</w:t>
            </w:r>
            <w:r w:rsidR="005E25E2" w:rsidRPr="009A6C54">
              <w:rPr>
                <w:lang w:val="en-US"/>
              </w:rPr>
              <w:t>.</w:t>
            </w:r>
          </w:p>
        </w:tc>
      </w:tr>
      <w:tr w:rsidR="00855899" w:rsidRPr="009A6C54" w:rsidTr="00A77D27">
        <w:tc>
          <w:tcPr>
            <w:tcW w:w="0" w:type="auto"/>
          </w:tcPr>
          <w:p w:rsidR="00855899" w:rsidRPr="009A6C54" w:rsidRDefault="00855899" w:rsidP="00414165">
            <w:pPr>
              <w:pStyle w:val="TableText"/>
            </w:pPr>
            <w:r w:rsidRPr="009A6C54">
              <w:t>4</w:t>
            </w:r>
          </w:p>
        </w:tc>
        <w:tc>
          <w:tcPr>
            <w:tcW w:w="0" w:type="auto"/>
          </w:tcPr>
          <w:p w:rsidR="00855899" w:rsidRPr="009A6C54" w:rsidRDefault="00855899" w:rsidP="00414165">
            <w:pPr>
              <w:pStyle w:val="TableText"/>
            </w:pPr>
            <w:r w:rsidRPr="009A6C54">
              <w:t>40</w:t>
            </w:r>
          </w:p>
        </w:tc>
        <w:tc>
          <w:tcPr>
            <w:tcW w:w="0" w:type="auto"/>
          </w:tcPr>
          <w:p w:rsidR="00855899" w:rsidRPr="009A6C54" w:rsidRDefault="00855899" w:rsidP="00414165">
            <w:pPr>
              <w:pStyle w:val="TableText"/>
            </w:pPr>
            <w:r w:rsidRPr="009A6C54">
              <w:t>ST</w:t>
            </w:r>
          </w:p>
        </w:tc>
        <w:tc>
          <w:tcPr>
            <w:tcW w:w="0" w:type="auto"/>
          </w:tcPr>
          <w:p w:rsidR="00855899" w:rsidRPr="009A6C54" w:rsidRDefault="00855899" w:rsidP="00414165">
            <w:pPr>
              <w:pStyle w:val="TableText"/>
            </w:pPr>
          </w:p>
        </w:tc>
        <w:tc>
          <w:tcPr>
            <w:tcW w:w="0" w:type="auto"/>
          </w:tcPr>
          <w:p w:rsidR="00855899" w:rsidRPr="009A6C54" w:rsidRDefault="00855899" w:rsidP="00414165">
            <w:pPr>
              <w:pStyle w:val="TableText"/>
            </w:pPr>
          </w:p>
        </w:tc>
        <w:tc>
          <w:tcPr>
            <w:tcW w:w="0" w:type="auto"/>
          </w:tcPr>
          <w:p w:rsidR="00855899" w:rsidRPr="009A6C54" w:rsidRDefault="00855899" w:rsidP="00414165">
            <w:pPr>
              <w:pStyle w:val="TableText"/>
            </w:pPr>
          </w:p>
        </w:tc>
        <w:tc>
          <w:tcPr>
            <w:tcW w:w="0" w:type="auto"/>
          </w:tcPr>
          <w:p w:rsidR="00855899" w:rsidRPr="009A6C54" w:rsidRDefault="00855899" w:rsidP="00414165">
            <w:pPr>
              <w:pStyle w:val="TableText"/>
            </w:pPr>
            <w:r w:rsidRPr="009A6C54">
              <w:t>Diagnosis Description</w:t>
            </w:r>
          </w:p>
        </w:tc>
        <w:tc>
          <w:tcPr>
            <w:tcW w:w="0" w:type="auto"/>
          </w:tcPr>
          <w:p w:rsidR="00855899" w:rsidRPr="009A6C54" w:rsidRDefault="00855899" w:rsidP="00414165">
            <w:pPr>
              <w:pStyle w:val="TableText"/>
              <w:rPr>
                <w:lang w:val="en-US"/>
              </w:rPr>
            </w:pPr>
            <w:r w:rsidRPr="009A6C54">
              <w:t>Corresponding diagnosis description from ICD DIAGNOSIS (#80) file</w:t>
            </w:r>
            <w:r w:rsidR="005E25E2" w:rsidRPr="009A6C54">
              <w:rPr>
                <w:lang w:val="en-US"/>
              </w:rPr>
              <w:t>.</w:t>
            </w:r>
          </w:p>
          <w:p w:rsidR="00855899" w:rsidRPr="009A6C54" w:rsidRDefault="00855899" w:rsidP="00414165">
            <w:pPr>
              <w:pStyle w:val="TableText"/>
              <w:rPr>
                <w:lang w:val="en-US"/>
              </w:rPr>
            </w:pPr>
            <w:r w:rsidRPr="009A6C54">
              <w:t>Refer to Table 0051 for sample listing of possible values</w:t>
            </w:r>
            <w:r w:rsidR="005E25E2" w:rsidRPr="009A6C54">
              <w:rPr>
                <w:lang w:val="en-US"/>
              </w:rPr>
              <w:t>.</w:t>
            </w:r>
          </w:p>
        </w:tc>
      </w:tr>
      <w:tr w:rsidR="00855899" w:rsidRPr="009A6C54" w:rsidTr="00A77D27">
        <w:tc>
          <w:tcPr>
            <w:tcW w:w="0" w:type="auto"/>
          </w:tcPr>
          <w:p w:rsidR="00855899" w:rsidRPr="009A6C54" w:rsidRDefault="00855899" w:rsidP="00414165">
            <w:pPr>
              <w:pStyle w:val="TableText"/>
            </w:pPr>
            <w:r w:rsidRPr="009A6C54">
              <w:t>5</w:t>
            </w:r>
          </w:p>
        </w:tc>
        <w:tc>
          <w:tcPr>
            <w:tcW w:w="0" w:type="auto"/>
          </w:tcPr>
          <w:p w:rsidR="00855899" w:rsidRPr="009A6C54" w:rsidRDefault="00855899" w:rsidP="00414165">
            <w:pPr>
              <w:pStyle w:val="TableText"/>
            </w:pPr>
            <w:r w:rsidRPr="009A6C54">
              <w:t>26</w:t>
            </w:r>
          </w:p>
        </w:tc>
        <w:tc>
          <w:tcPr>
            <w:tcW w:w="0" w:type="auto"/>
          </w:tcPr>
          <w:p w:rsidR="00855899" w:rsidRPr="009A6C54" w:rsidRDefault="00855899" w:rsidP="00414165">
            <w:pPr>
              <w:pStyle w:val="TableText"/>
            </w:pPr>
            <w:r w:rsidRPr="009A6C54">
              <w:t>TS</w:t>
            </w:r>
          </w:p>
        </w:tc>
        <w:tc>
          <w:tcPr>
            <w:tcW w:w="0" w:type="auto"/>
          </w:tcPr>
          <w:p w:rsidR="00855899" w:rsidRPr="009A6C54" w:rsidRDefault="00855899" w:rsidP="00414165">
            <w:pPr>
              <w:pStyle w:val="TableText"/>
            </w:pPr>
          </w:p>
        </w:tc>
        <w:tc>
          <w:tcPr>
            <w:tcW w:w="0" w:type="auto"/>
          </w:tcPr>
          <w:p w:rsidR="00855899" w:rsidRPr="009A6C54" w:rsidRDefault="00855899" w:rsidP="00414165">
            <w:pPr>
              <w:pStyle w:val="TableText"/>
            </w:pPr>
          </w:p>
        </w:tc>
        <w:tc>
          <w:tcPr>
            <w:tcW w:w="0" w:type="auto"/>
          </w:tcPr>
          <w:p w:rsidR="00855899" w:rsidRPr="009A6C54" w:rsidRDefault="00855899" w:rsidP="00414165">
            <w:pPr>
              <w:pStyle w:val="TableText"/>
            </w:pPr>
          </w:p>
        </w:tc>
        <w:tc>
          <w:tcPr>
            <w:tcW w:w="0" w:type="auto"/>
          </w:tcPr>
          <w:p w:rsidR="00855899" w:rsidRPr="009A6C54" w:rsidRDefault="00855899" w:rsidP="00414165">
            <w:pPr>
              <w:pStyle w:val="TableText"/>
            </w:pPr>
            <w:r w:rsidRPr="009A6C54">
              <w:t xml:space="preserve">Diagnosis Date/Time </w:t>
            </w:r>
          </w:p>
        </w:tc>
        <w:tc>
          <w:tcPr>
            <w:tcW w:w="0" w:type="auto"/>
          </w:tcPr>
          <w:p w:rsidR="00855899" w:rsidRPr="009A6C54" w:rsidRDefault="00855899" w:rsidP="00414165">
            <w:pPr>
              <w:pStyle w:val="TableText"/>
            </w:pPr>
            <w:r w:rsidRPr="009A6C54">
              <w:t>Date/time of encounter</w:t>
            </w:r>
          </w:p>
        </w:tc>
      </w:tr>
      <w:tr w:rsidR="00855899" w:rsidRPr="009A6C54" w:rsidTr="00A77D27">
        <w:tc>
          <w:tcPr>
            <w:tcW w:w="0" w:type="auto"/>
          </w:tcPr>
          <w:p w:rsidR="00855899" w:rsidRPr="009A6C54" w:rsidRDefault="00855899" w:rsidP="00414165">
            <w:pPr>
              <w:pStyle w:val="TableText"/>
            </w:pPr>
            <w:r w:rsidRPr="009A6C54">
              <w:t>6</w:t>
            </w:r>
          </w:p>
        </w:tc>
        <w:tc>
          <w:tcPr>
            <w:tcW w:w="0" w:type="auto"/>
          </w:tcPr>
          <w:p w:rsidR="00855899" w:rsidRPr="009A6C54" w:rsidRDefault="00855899" w:rsidP="00414165">
            <w:pPr>
              <w:pStyle w:val="TableText"/>
            </w:pPr>
            <w:r w:rsidRPr="009A6C54">
              <w:t>2</w:t>
            </w:r>
          </w:p>
        </w:tc>
        <w:tc>
          <w:tcPr>
            <w:tcW w:w="0" w:type="auto"/>
          </w:tcPr>
          <w:p w:rsidR="00855899" w:rsidRPr="009A6C54" w:rsidRDefault="00855899" w:rsidP="00414165">
            <w:pPr>
              <w:pStyle w:val="TableText"/>
            </w:pPr>
            <w:r w:rsidRPr="009A6C54">
              <w:t>ID</w:t>
            </w:r>
          </w:p>
        </w:tc>
        <w:tc>
          <w:tcPr>
            <w:tcW w:w="0" w:type="auto"/>
          </w:tcPr>
          <w:p w:rsidR="00855899" w:rsidRPr="009A6C54" w:rsidRDefault="00855899" w:rsidP="00414165">
            <w:pPr>
              <w:pStyle w:val="TableText"/>
            </w:pPr>
          </w:p>
        </w:tc>
        <w:tc>
          <w:tcPr>
            <w:tcW w:w="0" w:type="auto"/>
          </w:tcPr>
          <w:p w:rsidR="00855899" w:rsidRPr="009A6C54" w:rsidRDefault="00855899" w:rsidP="00414165">
            <w:pPr>
              <w:pStyle w:val="TableText"/>
            </w:pPr>
          </w:p>
        </w:tc>
        <w:tc>
          <w:tcPr>
            <w:tcW w:w="0" w:type="auto"/>
          </w:tcPr>
          <w:p w:rsidR="00855899" w:rsidRPr="009A6C54" w:rsidRDefault="00855899" w:rsidP="00414165">
            <w:pPr>
              <w:pStyle w:val="TableText"/>
            </w:pPr>
            <w:r w:rsidRPr="009A6C54">
              <w:t>0052</w:t>
            </w:r>
          </w:p>
        </w:tc>
        <w:tc>
          <w:tcPr>
            <w:tcW w:w="0" w:type="auto"/>
          </w:tcPr>
          <w:p w:rsidR="00855899" w:rsidRPr="009A6C54" w:rsidRDefault="00855899" w:rsidP="00414165">
            <w:pPr>
              <w:pStyle w:val="TableText"/>
            </w:pPr>
            <w:r w:rsidRPr="009A6C54">
              <w:t>Diagnosis Type</w:t>
            </w:r>
          </w:p>
        </w:tc>
        <w:tc>
          <w:tcPr>
            <w:tcW w:w="0" w:type="auto"/>
          </w:tcPr>
          <w:p w:rsidR="00855899" w:rsidRPr="009A6C54" w:rsidRDefault="00855899" w:rsidP="00414165">
            <w:pPr>
              <w:pStyle w:val="TableText"/>
            </w:pPr>
            <w:r w:rsidRPr="009A6C54">
              <w:t>Not used</w:t>
            </w:r>
          </w:p>
        </w:tc>
      </w:tr>
      <w:tr w:rsidR="00855899" w:rsidRPr="009A6C54" w:rsidTr="00A77D27">
        <w:tc>
          <w:tcPr>
            <w:tcW w:w="0" w:type="auto"/>
          </w:tcPr>
          <w:p w:rsidR="00855899" w:rsidRPr="009A6C54" w:rsidRDefault="00855899" w:rsidP="00414165">
            <w:pPr>
              <w:pStyle w:val="TableText"/>
            </w:pPr>
            <w:r w:rsidRPr="009A6C54">
              <w:t>7</w:t>
            </w:r>
          </w:p>
        </w:tc>
        <w:tc>
          <w:tcPr>
            <w:tcW w:w="0" w:type="auto"/>
          </w:tcPr>
          <w:p w:rsidR="00855899" w:rsidRPr="009A6C54" w:rsidRDefault="00855899" w:rsidP="00414165">
            <w:pPr>
              <w:pStyle w:val="TableText"/>
            </w:pPr>
            <w:r w:rsidRPr="009A6C54">
              <w:t>60</w:t>
            </w:r>
          </w:p>
        </w:tc>
        <w:tc>
          <w:tcPr>
            <w:tcW w:w="0" w:type="auto"/>
          </w:tcPr>
          <w:p w:rsidR="00855899" w:rsidRPr="009A6C54" w:rsidRDefault="00855899" w:rsidP="00414165">
            <w:pPr>
              <w:pStyle w:val="TableText"/>
            </w:pPr>
            <w:r w:rsidRPr="009A6C54">
              <w:t>CE</w:t>
            </w:r>
          </w:p>
        </w:tc>
        <w:tc>
          <w:tcPr>
            <w:tcW w:w="0" w:type="auto"/>
          </w:tcPr>
          <w:p w:rsidR="00855899" w:rsidRPr="009A6C54" w:rsidRDefault="00855899" w:rsidP="00414165">
            <w:pPr>
              <w:pStyle w:val="TableText"/>
            </w:pPr>
          </w:p>
        </w:tc>
        <w:tc>
          <w:tcPr>
            <w:tcW w:w="0" w:type="auto"/>
          </w:tcPr>
          <w:p w:rsidR="00855899" w:rsidRPr="009A6C54" w:rsidRDefault="00855899" w:rsidP="00414165">
            <w:pPr>
              <w:pStyle w:val="TableText"/>
            </w:pPr>
          </w:p>
        </w:tc>
        <w:tc>
          <w:tcPr>
            <w:tcW w:w="0" w:type="auto"/>
          </w:tcPr>
          <w:p w:rsidR="00855899" w:rsidRPr="009A6C54" w:rsidRDefault="00855899" w:rsidP="00414165">
            <w:pPr>
              <w:pStyle w:val="TableText"/>
            </w:pPr>
            <w:r w:rsidRPr="009A6C54">
              <w:t>0118</w:t>
            </w:r>
          </w:p>
        </w:tc>
        <w:tc>
          <w:tcPr>
            <w:tcW w:w="0" w:type="auto"/>
          </w:tcPr>
          <w:p w:rsidR="00855899" w:rsidRPr="009A6C54" w:rsidRDefault="00855899" w:rsidP="00414165">
            <w:pPr>
              <w:pStyle w:val="TableText"/>
            </w:pPr>
            <w:r w:rsidRPr="009A6C54">
              <w:t>Major Diagnostic Category</w:t>
            </w:r>
          </w:p>
        </w:tc>
        <w:tc>
          <w:tcPr>
            <w:tcW w:w="0" w:type="auto"/>
          </w:tcPr>
          <w:p w:rsidR="00855899" w:rsidRPr="009A6C54" w:rsidRDefault="00855899" w:rsidP="00414165">
            <w:pPr>
              <w:pStyle w:val="TableText"/>
            </w:pPr>
            <w:r w:rsidRPr="009A6C54">
              <w:t>Not used</w:t>
            </w:r>
          </w:p>
        </w:tc>
      </w:tr>
      <w:tr w:rsidR="00855899" w:rsidRPr="009A6C54" w:rsidTr="00A77D27">
        <w:tc>
          <w:tcPr>
            <w:tcW w:w="0" w:type="auto"/>
          </w:tcPr>
          <w:p w:rsidR="00855899" w:rsidRPr="009A6C54" w:rsidRDefault="00855899" w:rsidP="00414165">
            <w:pPr>
              <w:pStyle w:val="TableText"/>
            </w:pPr>
            <w:r w:rsidRPr="009A6C54">
              <w:t>8</w:t>
            </w:r>
          </w:p>
        </w:tc>
        <w:tc>
          <w:tcPr>
            <w:tcW w:w="0" w:type="auto"/>
          </w:tcPr>
          <w:p w:rsidR="00855899" w:rsidRPr="009A6C54" w:rsidRDefault="00855899" w:rsidP="00414165">
            <w:pPr>
              <w:pStyle w:val="TableText"/>
            </w:pPr>
            <w:r w:rsidRPr="009A6C54">
              <w:t>4</w:t>
            </w:r>
          </w:p>
        </w:tc>
        <w:tc>
          <w:tcPr>
            <w:tcW w:w="0" w:type="auto"/>
          </w:tcPr>
          <w:p w:rsidR="00855899" w:rsidRPr="009A6C54" w:rsidRDefault="00855899" w:rsidP="00414165">
            <w:pPr>
              <w:pStyle w:val="TableText"/>
            </w:pPr>
            <w:r w:rsidRPr="009A6C54">
              <w:t>ID</w:t>
            </w:r>
          </w:p>
        </w:tc>
        <w:tc>
          <w:tcPr>
            <w:tcW w:w="0" w:type="auto"/>
          </w:tcPr>
          <w:p w:rsidR="00855899" w:rsidRPr="009A6C54" w:rsidRDefault="00855899" w:rsidP="00414165">
            <w:pPr>
              <w:pStyle w:val="TableText"/>
            </w:pPr>
          </w:p>
        </w:tc>
        <w:tc>
          <w:tcPr>
            <w:tcW w:w="0" w:type="auto"/>
          </w:tcPr>
          <w:p w:rsidR="00855899" w:rsidRPr="009A6C54" w:rsidRDefault="00855899" w:rsidP="00414165">
            <w:pPr>
              <w:pStyle w:val="TableText"/>
            </w:pPr>
          </w:p>
        </w:tc>
        <w:tc>
          <w:tcPr>
            <w:tcW w:w="0" w:type="auto"/>
          </w:tcPr>
          <w:p w:rsidR="00855899" w:rsidRPr="009A6C54" w:rsidRDefault="00855899" w:rsidP="00414165">
            <w:pPr>
              <w:pStyle w:val="TableText"/>
            </w:pPr>
            <w:r w:rsidRPr="009A6C54">
              <w:t>0055</w:t>
            </w:r>
          </w:p>
        </w:tc>
        <w:tc>
          <w:tcPr>
            <w:tcW w:w="0" w:type="auto"/>
          </w:tcPr>
          <w:p w:rsidR="00855899" w:rsidRPr="009A6C54" w:rsidRDefault="00855899" w:rsidP="00414165">
            <w:pPr>
              <w:pStyle w:val="TableText"/>
            </w:pPr>
            <w:r w:rsidRPr="009A6C54">
              <w:t xml:space="preserve">Diagnostic Related Group </w:t>
            </w:r>
          </w:p>
        </w:tc>
        <w:tc>
          <w:tcPr>
            <w:tcW w:w="0" w:type="auto"/>
          </w:tcPr>
          <w:p w:rsidR="00855899" w:rsidRPr="009A6C54" w:rsidRDefault="00855899" w:rsidP="00414165">
            <w:pPr>
              <w:pStyle w:val="TableText"/>
            </w:pPr>
            <w:r w:rsidRPr="009A6C54">
              <w:t>Not used</w:t>
            </w:r>
          </w:p>
        </w:tc>
      </w:tr>
      <w:tr w:rsidR="00855899" w:rsidRPr="009A6C54" w:rsidTr="00A77D27">
        <w:tc>
          <w:tcPr>
            <w:tcW w:w="0" w:type="auto"/>
          </w:tcPr>
          <w:p w:rsidR="00855899" w:rsidRPr="009A6C54" w:rsidRDefault="00855899" w:rsidP="00414165">
            <w:pPr>
              <w:pStyle w:val="TableText"/>
            </w:pPr>
            <w:r w:rsidRPr="009A6C54">
              <w:t>9</w:t>
            </w:r>
          </w:p>
        </w:tc>
        <w:tc>
          <w:tcPr>
            <w:tcW w:w="0" w:type="auto"/>
          </w:tcPr>
          <w:p w:rsidR="00855899" w:rsidRPr="009A6C54" w:rsidRDefault="00855899" w:rsidP="00414165">
            <w:pPr>
              <w:pStyle w:val="TableText"/>
            </w:pPr>
            <w:r w:rsidRPr="009A6C54">
              <w:t>2</w:t>
            </w:r>
          </w:p>
        </w:tc>
        <w:tc>
          <w:tcPr>
            <w:tcW w:w="0" w:type="auto"/>
          </w:tcPr>
          <w:p w:rsidR="00855899" w:rsidRPr="009A6C54" w:rsidRDefault="00855899" w:rsidP="00414165">
            <w:pPr>
              <w:pStyle w:val="TableText"/>
            </w:pPr>
            <w:r w:rsidRPr="009A6C54">
              <w:t>ID</w:t>
            </w:r>
          </w:p>
        </w:tc>
        <w:tc>
          <w:tcPr>
            <w:tcW w:w="0" w:type="auto"/>
          </w:tcPr>
          <w:p w:rsidR="00855899" w:rsidRPr="009A6C54" w:rsidRDefault="00855899" w:rsidP="00414165">
            <w:pPr>
              <w:pStyle w:val="TableText"/>
            </w:pPr>
          </w:p>
        </w:tc>
        <w:tc>
          <w:tcPr>
            <w:tcW w:w="0" w:type="auto"/>
          </w:tcPr>
          <w:p w:rsidR="00855899" w:rsidRPr="009A6C54" w:rsidRDefault="00855899" w:rsidP="00414165">
            <w:pPr>
              <w:pStyle w:val="TableText"/>
            </w:pPr>
          </w:p>
        </w:tc>
        <w:tc>
          <w:tcPr>
            <w:tcW w:w="0" w:type="auto"/>
          </w:tcPr>
          <w:p w:rsidR="00855899" w:rsidRPr="009A6C54" w:rsidRDefault="00855899" w:rsidP="00414165">
            <w:pPr>
              <w:pStyle w:val="TableText"/>
            </w:pPr>
          </w:p>
        </w:tc>
        <w:tc>
          <w:tcPr>
            <w:tcW w:w="0" w:type="auto"/>
          </w:tcPr>
          <w:p w:rsidR="00855899" w:rsidRPr="009A6C54" w:rsidRDefault="00855899" w:rsidP="00414165">
            <w:pPr>
              <w:pStyle w:val="TableText"/>
            </w:pPr>
            <w:r w:rsidRPr="009A6C54">
              <w:t xml:space="preserve">DRG Approval Indicator </w:t>
            </w:r>
          </w:p>
        </w:tc>
        <w:tc>
          <w:tcPr>
            <w:tcW w:w="0" w:type="auto"/>
          </w:tcPr>
          <w:p w:rsidR="00855899" w:rsidRPr="009A6C54" w:rsidRDefault="00855899" w:rsidP="00414165">
            <w:pPr>
              <w:pStyle w:val="TableText"/>
            </w:pPr>
            <w:r w:rsidRPr="009A6C54">
              <w:t>Not used</w:t>
            </w:r>
          </w:p>
        </w:tc>
      </w:tr>
      <w:tr w:rsidR="00855899" w:rsidRPr="009A6C54" w:rsidTr="00A77D27">
        <w:tc>
          <w:tcPr>
            <w:tcW w:w="0" w:type="auto"/>
          </w:tcPr>
          <w:p w:rsidR="00855899" w:rsidRPr="009A6C54" w:rsidRDefault="00855899" w:rsidP="00414165">
            <w:pPr>
              <w:pStyle w:val="TableText"/>
            </w:pPr>
            <w:r w:rsidRPr="009A6C54">
              <w:t>10</w:t>
            </w:r>
          </w:p>
        </w:tc>
        <w:tc>
          <w:tcPr>
            <w:tcW w:w="0" w:type="auto"/>
          </w:tcPr>
          <w:p w:rsidR="00855899" w:rsidRPr="009A6C54" w:rsidRDefault="00855899" w:rsidP="00414165">
            <w:pPr>
              <w:pStyle w:val="TableText"/>
            </w:pPr>
            <w:r w:rsidRPr="009A6C54">
              <w:t>2</w:t>
            </w:r>
          </w:p>
        </w:tc>
        <w:tc>
          <w:tcPr>
            <w:tcW w:w="0" w:type="auto"/>
          </w:tcPr>
          <w:p w:rsidR="00855899" w:rsidRPr="009A6C54" w:rsidRDefault="00855899" w:rsidP="00414165">
            <w:pPr>
              <w:pStyle w:val="TableText"/>
            </w:pPr>
            <w:r w:rsidRPr="009A6C54">
              <w:t>ID</w:t>
            </w:r>
          </w:p>
        </w:tc>
        <w:tc>
          <w:tcPr>
            <w:tcW w:w="0" w:type="auto"/>
          </w:tcPr>
          <w:p w:rsidR="00855899" w:rsidRPr="009A6C54" w:rsidRDefault="00855899" w:rsidP="00414165">
            <w:pPr>
              <w:pStyle w:val="TableText"/>
            </w:pPr>
          </w:p>
        </w:tc>
        <w:tc>
          <w:tcPr>
            <w:tcW w:w="0" w:type="auto"/>
          </w:tcPr>
          <w:p w:rsidR="00855899" w:rsidRPr="009A6C54" w:rsidRDefault="00855899" w:rsidP="00414165">
            <w:pPr>
              <w:pStyle w:val="TableText"/>
            </w:pPr>
          </w:p>
        </w:tc>
        <w:tc>
          <w:tcPr>
            <w:tcW w:w="0" w:type="auto"/>
          </w:tcPr>
          <w:p w:rsidR="00855899" w:rsidRPr="009A6C54" w:rsidRDefault="00855899" w:rsidP="00414165">
            <w:pPr>
              <w:pStyle w:val="TableText"/>
            </w:pPr>
            <w:r w:rsidRPr="009A6C54">
              <w:t>0056</w:t>
            </w:r>
          </w:p>
        </w:tc>
        <w:tc>
          <w:tcPr>
            <w:tcW w:w="0" w:type="auto"/>
          </w:tcPr>
          <w:p w:rsidR="00855899" w:rsidRPr="009A6C54" w:rsidRDefault="00855899" w:rsidP="00414165">
            <w:pPr>
              <w:pStyle w:val="TableText"/>
            </w:pPr>
            <w:r w:rsidRPr="009A6C54">
              <w:t>DRG Grouper Review Code</w:t>
            </w:r>
          </w:p>
        </w:tc>
        <w:tc>
          <w:tcPr>
            <w:tcW w:w="0" w:type="auto"/>
          </w:tcPr>
          <w:p w:rsidR="00855899" w:rsidRPr="009A6C54" w:rsidRDefault="00855899" w:rsidP="00414165">
            <w:pPr>
              <w:pStyle w:val="TableText"/>
            </w:pPr>
            <w:r w:rsidRPr="009A6C54">
              <w:t>Not used</w:t>
            </w:r>
          </w:p>
        </w:tc>
      </w:tr>
      <w:tr w:rsidR="00855899" w:rsidRPr="009A6C54" w:rsidTr="00A77D27">
        <w:tc>
          <w:tcPr>
            <w:tcW w:w="0" w:type="auto"/>
          </w:tcPr>
          <w:p w:rsidR="00855899" w:rsidRPr="009A6C54" w:rsidRDefault="00855899" w:rsidP="00414165">
            <w:pPr>
              <w:pStyle w:val="TableText"/>
            </w:pPr>
            <w:r w:rsidRPr="009A6C54">
              <w:t>11</w:t>
            </w:r>
          </w:p>
        </w:tc>
        <w:tc>
          <w:tcPr>
            <w:tcW w:w="0" w:type="auto"/>
          </w:tcPr>
          <w:p w:rsidR="00855899" w:rsidRPr="009A6C54" w:rsidRDefault="00855899" w:rsidP="00414165">
            <w:pPr>
              <w:pStyle w:val="TableText"/>
            </w:pPr>
            <w:r w:rsidRPr="009A6C54">
              <w:t>60</w:t>
            </w:r>
          </w:p>
        </w:tc>
        <w:tc>
          <w:tcPr>
            <w:tcW w:w="0" w:type="auto"/>
          </w:tcPr>
          <w:p w:rsidR="00855899" w:rsidRPr="009A6C54" w:rsidRDefault="00855899" w:rsidP="00414165">
            <w:pPr>
              <w:pStyle w:val="TableText"/>
            </w:pPr>
            <w:r w:rsidRPr="009A6C54">
              <w:t>CE</w:t>
            </w:r>
          </w:p>
        </w:tc>
        <w:tc>
          <w:tcPr>
            <w:tcW w:w="0" w:type="auto"/>
          </w:tcPr>
          <w:p w:rsidR="00855899" w:rsidRPr="009A6C54" w:rsidRDefault="00855899" w:rsidP="00414165">
            <w:pPr>
              <w:pStyle w:val="TableText"/>
            </w:pPr>
          </w:p>
        </w:tc>
        <w:tc>
          <w:tcPr>
            <w:tcW w:w="0" w:type="auto"/>
          </w:tcPr>
          <w:p w:rsidR="00855899" w:rsidRPr="009A6C54" w:rsidRDefault="00855899" w:rsidP="00414165">
            <w:pPr>
              <w:pStyle w:val="TableText"/>
            </w:pPr>
          </w:p>
        </w:tc>
        <w:tc>
          <w:tcPr>
            <w:tcW w:w="0" w:type="auto"/>
          </w:tcPr>
          <w:p w:rsidR="00855899" w:rsidRPr="009A6C54" w:rsidRDefault="00855899" w:rsidP="00414165">
            <w:pPr>
              <w:pStyle w:val="TableText"/>
            </w:pPr>
            <w:r w:rsidRPr="009A6C54">
              <w:t>0083</w:t>
            </w:r>
          </w:p>
        </w:tc>
        <w:tc>
          <w:tcPr>
            <w:tcW w:w="0" w:type="auto"/>
          </w:tcPr>
          <w:p w:rsidR="00855899" w:rsidRPr="009A6C54" w:rsidRDefault="00855899" w:rsidP="00414165">
            <w:pPr>
              <w:pStyle w:val="TableText"/>
            </w:pPr>
            <w:r w:rsidRPr="009A6C54">
              <w:t xml:space="preserve">Outlier Type </w:t>
            </w:r>
          </w:p>
        </w:tc>
        <w:tc>
          <w:tcPr>
            <w:tcW w:w="0" w:type="auto"/>
          </w:tcPr>
          <w:p w:rsidR="00855899" w:rsidRPr="009A6C54" w:rsidRDefault="00855899" w:rsidP="00414165">
            <w:pPr>
              <w:pStyle w:val="TableText"/>
            </w:pPr>
            <w:r w:rsidRPr="009A6C54">
              <w:t>Not used</w:t>
            </w:r>
          </w:p>
        </w:tc>
      </w:tr>
      <w:tr w:rsidR="00855899" w:rsidRPr="009A6C54" w:rsidTr="00A77D27">
        <w:tc>
          <w:tcPr>
            <w:tcW w:w="0" w:type="auto"/>
          </w:tcPr>
          <w:p w:rsidR="00855899" w:rsidRPr="009A6C54" w:rsidRDefault="00855899" w:rsidP="00414165">
            <w:pPr>
              <w:pStyle w:val="TableText"/>
            </w:pPr>
            <w:r w:rsidRPr="009A6C54">
              <w:t>12</w:t>
            </w:r>
          </w:p>
        </w:tc>
        <w:tc>
          <w:tcPr>
            <w:tcW w:w="0" w:type="auto"/>
          </w:tcPr>
          <w:p w:rsidR="00855899" w:rsidRPr="009A6C54" w:rsidRDefault="00855899" w:rsidP="00414165">
            <w:pPr>
              <w:pStyle w:val="TableText"/>
            </w:pPr>
            <w:r w:rsidRPr="009A6C54">
              <w:t>3</w:t>
            </w:r>
          </w:p>
        </w:tc>
        <w:tc>
          <w:tcPr>
            <w:tcW w:w="0" w:type="auto"/>
          </w:tcPr>
          <w:p w:rsidR="00855899" w:rsidRPr="009A6C54" w:rsidRDefault="00855899" w:rsidP="00414165">
            <w:pPr>
              <w:pStyle w:val="TableText"/>
            </w:pPr>
            <w:r w:rsidRPr="009A6C54">
              <w:t>NM</w:t>
            </w:r>
          </w:p>
        </w:tc>
        <w:tc>
          <w:tcPr>
            <w:tcW w:w="0" w:type="auto"/>
          </w:tcPr>
          <w:p w:rsidR="00855899" w:rsidRPr="009A6C54" w:rsidRDefault="00855899" w:rsidP="00414165">
            <w:pPr>
              <w:pStyle w:val="TableText"/>
            </w:pPr>
          </w:p>
        </w:tc>
        <w:tc>
          <w:tcPr>
            <w:tcW w:w="0" w:type="auto"/>
          </w:tcPr>
          <w:p w:rsidR="00855899" w:rsidRPr="009A6C54" w:rsidRDefault="00855899" w:rsidP="00414165">
            <w:pPr>
              <w:pStyle w:val="TableText"/>
            </w:pPr>
          </w:p>
        </w:tc>
        <w:tc>
          <w:tcPr>
            <w:tcW w:w="0" w:type="auto"/>
          </w:tcPr>
          <w:p w:rsidR="00855899" w:rsidRPr="009A6C54" w:rsidRDefault="00855899" w:rsidP="00414165">
            <w:pPr>
              <w:pStyle w:val="TableText"/>
            </w:pPr>
          </w:p>
        </w:tc>
        <w:tc>
          <w:tcPr>
            <w:tcW w:w="0" w:type="auto"/>
          </w:tcPr>
          <w:p w:rsidR="00855899" w:rsidRPr="009A6C54" w:rsidRDefault="00855899" w:rsidP="00414165">
            <w:pPr>
              <w:pStyle w:val="TableText"/>
            </w:pPr>
            <w:r w:rsidRPr="009A6C54">
              <w:t xml:space="preserve">Outlier Days </w:t>
            </w:r>
          </w:p>
        </w:tc>
        <w:tc>
          <w:tcPr>
            <w:tcW w:w="0" w:type="auto"/>
          </w:tcPr>
          <w:p w:rsidR="00855899" w:rsidRPr="009A6C54" w:rsidRDefault="00855899" w:rsidP="00414165">
            <w:pPr>
              <w:pStyle w:val="TableText"/>
            </w:pPr>
            <w:r w:rsidRPr="009A6C54">
              <w:t>Not used</w:t>
            </w:r>
          </w:p>
        </w:tc>
      </w:tr>
      <w:tr w:rsidR="00855899" w:rsidRPr="009A6C54" w:rsidTr="00A77D27">
        <w:tc>
          <w:tcPr>
            <w:tcW w:w="0" w:type="auto"/>
          </w:tcPr>
          <w:p w:rsidR="00855899" w:rsidRPr="009A6C54" w:rsidRDefault="00855899" w:rsidP="00414165">
            <w:pPr>
              <w:pStyle w:val="TableText"/>
            </w:pPr>
            <w:r w:rsidRPr="009A6C54">
              <w:t>13</w:t>
            </w:r>
          </w:p>
        </w:tc>
        <w:tc>
          <w:tcPr>
            <w:tcW w:w="0" w:type="auto"/>
          </w:tcPr>
          <w:p w:rsidR="00855899" w:rsidRPr="009A6C54" w:rsidRDefault="00855899" w:rsidP="00414165">
            <w:pPr>
              <w:pStyle w:val="TableText"/>
            </w:pPr>
            <w:r w:rsidRPr="009A6C54">
              <w:t>12</w:t>
            </w:r>
          </w:p>
        </w:tc>
        <w:tc>
          <w:tcPr>
            <w:tcW w:w="0" w:type="auto"/>
          </w:tcPr>
          <w:p w:rsidR="00855899" w:rsidRPr="009A6C54" w:rsidRDefault="00855899" w:rsidP="00414165">
            <w:pPr>
              <w:pStyle w:val="TableText"/>
            </w:pPr>
            <w:r w:rsidRPr="009A6C54">
              <w:t>NM</w:t>
            </w:r>
          </w:p>
        </w:tc>
        <w:tc>
          <w:tcPr>
            <w:tcW w:w="0" w:type="auto"/>
          </w:tcPr>
          <w:p w:rsidR="00855899" w:rsidRPr="009A6C54" w:rsidRDefault="00855899" w:rsidP="00414165">
            <w:pPr>
              <w:pStyle w:val="TableText"/>
            </w:pPr>
          </w:p>
        </w:tc>
        <w:tc>
          <w:tcPr>
            <w:tcW w:w="0" w:type="auto"/>
          </w:tcPr>
          <w:p w:rsidR="00855899" w:rsidRPr="009A6C54" w:rsidRDefault="00855899" w:rsidP="00414165">
            <w:pPr>
              <w:pStyle w:val="TableText"/>
            </w:pPr>
          </w:p>
        </w:tc>
        <w:tc>
          <w:tcPr>
            <w:tcW w:w="0" w:type="auto"/>
          </w:tcPr>
          <w:p w:rsidR="00855899" w:rsidRPr="009A6C54" w:rsidRDefault="00855899" w:rsidP="00414165">
            <w:pPr>
              <w:pStyle w:val="TableText"/>
            </w:pPr>
          </w:p>
        </w:tc>
        <w:tc>
          <w:tcPr>
            <w:tcW w:w="0" w:type="auto"/>
          </w:tcPr>
          <w:p w:rsidR="00855899" w:rsidRPr="009A6C54" w:rsidRDefault="00855899" w:rsidP="00414165">
            <w:pPr>
              <w:pStyle w:val="TableText"/>
            </w:pPr>
            <w:r w:rsidRPr="009A6C54">
              <w:t>Outlier Cost</w:t>
            </w:r>
          </w:p>
        </w:tc>
        <w:tc>
          <w:tcPr>
            <w:tcW w:w="0" w:type="auto"/>
          </w:tcPr>
          <w:p w:rsidR="00855899" w:rsidRPr="009A6C54" w:rsidRDefault="00855899" w:rsidP="00414165">
            <w:pPr>
              <w:pStyle w:val="TableText"/>
            </w:pPr>
            <w:r w:rsidRPr="009A6C54">
              <w:t>Not used</w:t>
            </w:r>
          </w:p>
        </w:tc>
      </w:tr>
      <w:tr w:rsidR="00855899" w:rsidRPr="009A6C54" w:rsidTr="00A77D27">
        <w:tc>
          <w:tcPr>
            <w:tcW w:w="0" w:type="auto"/>
          </w:tcPr>
          <w:p w:rsidR="00855899" w:rsidRPr="009A6C54" w:rsidRDefault="00855899" w:rsidP="00414165">
            <w:pPr>
              <w:pStyle w:val="TableText"/>
            </w:pPr>
            <w:r w:rsidRPr="009A6C54">
              <w:t>14</w:t>
            </w:r>
          </w:p>
        </w:tc>
        <w:tc>
          <w:tcPr>
            <w:tcW w:w="0" w:type="auto"/>
          </w:tcPr>
          <w:p w:rsidR="00855899" w:rsidRPr="009A6C54" w:rsidRDefault="00855899" w:rsidP="00414165">
            <w:pPr>
              <w:pStyle w:val="TableText"/>
            </w:pPr>
            <w:r w:rsidRPr="009A6C54">
              <w:t>4</w:t>
            </w:r>
          </w:p>
        </w:tc>
        <w:tc>
          <w:tcPr>
            <w:tcW w:w="0" w:type="auto"/>
          </w:tcPr>
          <w:p w:rsidR="00855899" w:rsidRPr="009A6C54" w:rsidRDefault="00855899" w:rsidP="00414165">
            <w:pPr>
              <w:pStyle w:val="TableText"/>
            </w:pPr>
            <w:r w:rsidRPr="009A6C54">
              <w:t>ST</w:t>
            </w:r>
          </w:p>
        </w:tc>
        <w:tc>
          <w:tcPr>
            <w:tcW w:w="0" w:type="auto"/>
          </w:tcPr>
          <w:p w:rsidR="00855899" w:rsidRPr="009A6C54" w:rsidRDefault="00855899" w:rsidP="00414165">
            <w:pPr>
              <w:pStyle w:val="TableText"/>
            </w:pPr>
          </w:p>
        </w:tc>
        <w:tc>
          <w:tcPr>
            <w:tcW w:w="0" w:type="auto"/>
          </w:tcPr>
          <w:p w:rsidR="00855899" w:rsidRPr="009A6C54" w:rsidRDefault="00855899" w:rsidP="00414165">
            <w:pPr>
              <w:pStyle w:val="TableText"/>
            </w:pPr>
          </w:p>
        </w:tc>
        <w:tc>
          <w:tcPr>
            <w:tcW w:w="0" w:type="auto"/>
          </w:tcPr>
          <w:p w:rsidR="00855899" w:rsidRPr="009A6C54" w:rsidRDefault="00855899" w:rsidP="00414165">
            <w:pPr>
              <w:pStyle w:val="TableText"/>
            </w:pPr>
          </w:p>
        </w:tc>
        <w:tc>
          <w:tcPr>
            <w:tcW w:w="0" w:type="auto"/>
          </w:tcPr>
          <w:p w:rsidR="00855899" w:rsidRPr="009A6C54" w:rsidRDefault="00855899" w:rsidP="00414165">
            <w:pPr>
              <w:pStyle w:val="TableText"/>
            </w:pPr>
            <w:r w:rsidRPr="009A6C54">
              <w:t>Grouper Version And Type</w:t>
            </w:r>
          </w:p>
        </w:tc>
        <w:tc>
          <w:tcPr>
            <w:tcW w:w="0" w:type="auto"/>
          </w:tcPr>
          <w:p w:rsidR="00855899" w:rsidRPr="009A6C54" w:rsidRDefault="00855899" w:rsidP="00414165">
            <w:pPr>
              <w:pStyle w:val="TableText"/>
            </w:pPr>
            <w:r w:rsidRPr="009A6C54">
              <w:t>Not used</w:t>
            </w:r>
          </w:p>
        </w:tc>
      </w:tr>
      <w:tr w:rsidR="00855899" w:rsidRPr="009A6C54" w:rsidTr="00A77D27">
        <w:tc>
          <w:tcPr>
            <w:tcW w:w="0" w:type="auto"/>
          </w:tcPr>
          <w:p w:rsidR="00855899" w:rsidRPr="009A6C54" w:rsidRDefault="00855899" w:rsidP="00414165">
            <w:pPr>
              <w:pStyle w:val="TableText"/>
            </w:pPr>
            <w:r w:rsidRPr="009A6C54">
              <w:t>15</w:t>
            </w:r>
          </w:p>
        </w:tc>
        <w:tc>
          <w:tcPr>
            <w:tcW w:w="0" w:type="auto"/>
          </w:tcPr>
          <w:p w:rsidR="00855899" w:rsidRPr="009A6C54" w:rsidRDefault="00855899" w:rsidP="00414165">
            <w:pPr>
              <w:pStyle w:val="TableText"/>
            </w:pPr>
            <w:r w:rsidRPr="009A6C54">
              <w:t>2</w:t>
            </w:r>
          </w:p>
        </w:tc>
        <w:tc>
          <w:tcPr>
            <w:tcW w:w="0" w:type="auto"/>
          </w:tcPr>
          <w:p w:rsidR="00855899" w:rsidRPr="009A6C54" w:rsidRDefault="00855899" w:rsidP="00414165">
            <w:pPr>
              <w:pStyle w:val="TableText"/>
            </w:pPr>
            <w:r w:rsidRPr="009A6C54">
              <w:t>NM</w:t>
            </w:r>
          </w:p>
        </w:tc>
        <w:tc>
          <w:tcPr>
            <w:tcW w:w="0" w:type="auto"/>
          </w:tcPr>
          <w:p w:rsidR="00855899" w:rsidRPr="009A6C54" w:rsidRDefault="00855899" w:rsidP="00414165">
            <w:pPr>
              <w:pStyle w:val="TableText"/>
            </w:pPr>
          </w:p>
        </w:tc>
        <w:tc>
          <w:tcPr>
            <w:tcW w:w="0" w:type="auto"/>
          </w:tcPr>
          <w:p w:rsidR="00855899" w:rsidRPr="009A6C54" w:rsidRDefault="00855899" w:rsidP="00414165">
            <w:pPr>
              <w:pStyle w:val="TableText"/>
            </w:pPr>
          </w:p>
        </w:tc>
        <w:tc>
          <w:tcPr>
            <w:tcW w:w="0" w:type="auto"/>
          </w:tcPr>
          <w:p w:rsidR="00855899" w:rsidRPr="009A6C54" w:rsidRDefault="00855899" w:rsidP="00414165">
            <w:pPr>
              <w:pStyle w:val="TableText"/>
            </w:pPr>
          </w:p>
        </w:tc>
        <w:tc>
          <w:tcPr>
            <w:tcW w:w="0" w:type="auto"/>
          </w:tcPr>
          <w:p w:rsidR="00855899" w:rsidRPr="009A6C54" w:rsidRDefault="00855899" w:rsidP="00414165">
            <w:pPr>
              <w:pStyle w:val="TableText"/>
            </w:pPr>
            <w:r w:rsidRPr="009A6C54">
              <w:t>Diagnosis Priority</w:t>
            </w:r>
          </w:p>
        </w:tc>
        <w:tc>
          <w:tcPr>
            <w:tcW w:w="0" w:type="auto"/>
          </w:tcPr>
          <w:p w:rsidR="00855899" w:rsidRPr="009A6C54" w:rsidRDefault="00855899" w:rsidP="00414165">
            <w:pPr>
              <w:pStyle w:val="TableText"/>
              <w:rPr>
                <w:lang w:val="en-US"/>
              </w:rPr>
            </w:pPr>
            <w:r w:rsidRPr="009A6C54">
              <w:t>Will contain 1 if this is the primary diagnosis for the episode</w:t>
            </w:r>
            <w:r w:rsidR="005E25E2" w:rsidRPr="009A6C54">
              <w:rPr>
                <w:lang w:val="en-US"/>
              </w:rPr>
              <w:t>.</w:t>
            </w:r>
          </w:p>
        </w:tc>
      </w:tr>
      <w:tr w:rsidR="00855899" w:rsidRPr="009A6C54" w:rsidTr="00A77D27">
        <w:tc>
          <w:tcPr>
            <w:tcW w:w="0" w:type="auto"/>
          </w:tcPr>
          <w:p w:rsidR="00855899" w:rsidRPr="009A6C54" w:rsidRDefault="00855899" w:rsidP="00414165">
            <w:pPr>
              <w:pStyle w:val="TableText"/>
            </w:pPr>
            <w:r w:rsidRPr="009A6C54">
              <w:t>16</w:t>
            </w:r>
          </w:p>
        </w:tc>
        <w:tc>
          <w:tcPr>
            <w:tcW w:w="0" w:type="auto"/>
          </w:tcPr>
          <w:p w:rsidR="00855899" w:rsidRPr="009A6C54" w:rsidRDefault="00855899" w:rsidP="00414165">
            <w:pPr>
              <w:pStyle w:val="TableText"/>
            </w:pPr>
            <w:r w:rsidRPr="009A6C54">
              <w:t>60</w:t>
            </w:r>
          </w:p>
        </w:tc>
        <w:tc>
          <w:tcPr>
            <w:tcW w:w="0" w:type="auto"/>
          </w:tcPr>
          <w:p w:rsidR="00855899" w:rsidRPr="009A6C54" w:rsidRDefault="00855899" w:rsidP="00414165">
            <w:pPr>
              <w:pStyle w:val="TableText"/>
            </w:pPr>
            <w:r w:rsidRPr="009A6C54">
              <w:t>CN</w:t>
            </w:r>
          </w:p>
        </w:tc>
        <w:tc>
          <w:tcPr>
            <w:tcW w:w="0" w:type="auto"/>
          </w:tcPr>
          <w:p w:rsidR="00855899" w:rsidRPr="009A6C54" w:rsidRDefault="00855899" w:rsidP="00414165">
            <w:pPr>
              <w:pStyle w:val="TableText"/>
            </w:pPr>
          </w:p>
        </w:tc>
        <w:tc>
          <w:tcPr>
            <w:tcW w:w="0" w:type="auto"/>
          </w:tcPr>
          <w:p w:rsidR="00855899" w:rsidRPr="009A6C54" w:rsidRDefault="00855899" w:rsidP="00414165">
            <w:pPr>
              <w:pStyle w:val="TableText"/>
            </w:pPr>
          </w:p>
        </w:tc>
        <w:tc>
          <w:tcPr>
            <w:tcW w:w="0" w:type="auto"/>
          </w:tcPr>
          <w:p w:rsidR="00855899" w:rsidRPr="009A6C54" w:rsidRDefault="00855899" w:rsidP="00414165">
            <w:pPr>
              <w:pStyle w:val="TableText"/>
            </w:pPr>
          </w:p>
        </w:tc>
        <w:tc>
          <w:tcPr>
            <w:tcW w:w="0" w:type="auto"/>
          </w:tcPr>
          <w:p w:rsidR="00855899" w:rsidRPr="009A6C54" w:rsidRDefault="00855899" w:rsidP="00414165">
            <w:pPr>
              <w:pStyle w:val="TableText"/>
            </w:pPr>
            <w:r w:rsidRPr="009A6C54">
              <w:t>Diagnosing Clinician</w:t>
            </w:r>
          </w:p>
        </w:tc>
        <w:tc>
          <w:tcPr>
            <w:tcW w:w="0" w:type="auto"/>
          </w:tcPr>
          <w:p w:rsidR="00855899" w:rsidRPr="009A6C54" w:rsidRDefault="00855899" w:rsidP="00414165">
            <w:pPr>
              <w:pStyle w:val="TableText"/>
            </w:pPr>
            <w:r w:rsidRPr="009A6C54">
              <w:t>Not used</w:t>
            </w:r>
          </w:p>
        </w:tc>
      </w:tr>
    </w:tbl>
    <w:p w:rsidR="00855899" w:rsidRPr="009A6C54" w:rsidRDefault="00855899" w:rsidP="00855899">
      <w:pPr>
        <w:pStyle w:val="Heading3"/>
        <w:rPr>
          <w:lang w:val="en-US" w:eastAsia="en-US"/>
        </w:rPr>
      </w:pPr>
      <w:r w:rsidRPr="009A6C54">
        <w:rPr>
          <w:lang w:eastAsia="en-US"/>
        </w:rPr>
        <w:br w:type="page"/>
      </w:r>
      <w:bookmarkStart w:id="349" w:name="_Toc11706719"/>
      <w:r w:rsidRPr="009A6C54">
        <w:rPr>
          <w:caps/>
          <w:lang w:eastAsia="en-US"/>
        </w:rPr>
        <w:t xml:space="preserve">PR1 - </w:t>
      </w:r>
      <w:r w:rsidRPr="009A6C54">
        <w:rPr>
          <w:lang w:eastAsia="en-US"/>
        </w:rPr>
        <w:t>Procedure Information Segment</w:t>
      </w:r>
      <w:bookmarkEnd w:id="349"/>
    </w:p>
    <w:p w:rsidR="000E6F8B" w:rsidRPr="009A6C54" w:rsidRDefault="000E6F8B" w:rsidP="00741C15">
      <w:pPr>
        <w:pStyle w:val="Caption"/>
        <w:rPr>
          <w:lang w:val="en-US" w:eastAsia="en-US"/>
        </w:rPr>
      </w:pPr>
      <w:bookmarkStart w:id="350" w:name="_Toc11706893"/>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54</w:t>
      </w:r>
      <w:r w:rsidR="007F1C38">
        <w:rPr>
          <w:noProof/>
        </w:rPr>
        <w:fldChar w:fldCharType="end"/>
      </w:r>
      <w:r w:rsidRPr="009A6C54">
        <w:rPr>
          <w:lang w:val="en-US"/>
        </w:rPr>
        <w:t>: Procedure Information Segment</w:t>
      </w:r>
      <w:bookmarkEnd w:id="35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43" w:type="dxa"/>
          <w:left w:w="43" w:type="dxa"/>
          <w:bottom w:w="43" w:type="dxa"/>
          <w:right w:w="43" w:type="dxa"/>
        </w:tblCellMar>
        <w:tblLook w:val="0000" w:firstRow="0" w:lastRow="0" w:firstColumn="0" w:lastColumn="0" w:noHBand="0" w:noVBand="0"/>
      </w:tblPr>
      <w:tblGrid>
        <w:gridCol w:w="551"/>
        <w:gridCol w:w="526"/>
        <w:gridCol w:w="429"/>
        <w:gridCol w:w="478"/>
        <w:gridCol w:w="576"/>
        <w:gridCol w:w="636"/>
        <w:gridCol w:w="2081"/>
        <w:gridCol w:w="4067"/>
      </w:tblGrid>
      <w:tr w:rsidR="00855899" w:rsidRPr="009A6C54" w:rsidTr="00A77D27">
        <w:trPr>
          <w:tblHeader/>
        </w:trPr>
        <w:tc>
          <w:tcPr>
            <w:tcW w:w="0" w:type="auto"/>
            <w:shd w:val="clear" w:color="auto" w:fill="BFBFBF"/>
          </w:tcPr>
          <w:p w:rsidR="00855899" w:rsidRPr="009A6C54" w:rsidRDefault="00855899" w:rsidP="005E25E2">
            <w:pPr>
              <w:pStyle w:val="TableHeading"/>
            </w:pPr>
            <w:bookmarkStart w:id="351" w:name="ColumnTitle_51"/>
            <w:bookmarkEnd w:id="351"/>
            <w:r w:rsidRPr="009A6C54">
              <w:t>SEQ</w:t>
            </w:r>
          </w:p>
        </w:tc>
        <w:tc>
          <w:tcPr>
            <w:tcW w:w="0" w:type="auto"/>
            <w:shd w:val="clear" w:color="auto" w:fill="BFBFBF"/>
          </w:tcPr>
          <w:p w:rsidR="00855899" w:rsidRPr="009A6C54" w:rsidRDefault="00855899" w:rsidP="005E25E2">
            <w:pPr>
              <w:pStyle w:val="TableHeading"/>
            </w:pPr>
            <w:r w:rsidRPr="009A6C54">
              <w:t>LEN</w:t>
            </w:r>
          </w:p>
        </w:tc>
        <w:tc>
          <w:tcPr>
            <w:tcW w:w="0" w:type="auto"/>
            <w:shd w:val="clear" w:color="auto" w:fill="BFBFBF"/>
          </w:tcPr>
          <w:p w:rsidR="00855899" w:rsidRPr="009A6C54" w:rsidRDefault="00855899" w:rsidP="005E25E2">
            <w:pPr>
              <w:pStyle w:val="TableHeading"/>
            </w:pPr>
            <w:r w:rsidRPr="009A6C54">
              <w:t>DT</w:t>
            </w:r>
          </w:p>
        </w:tc>
        <w:tc>
          <w:tcPr>
            <w:tcW w:w="0" w:type="auto"/>
            <w:shd w:val="clear" w:color="auto" w:fill="BFBFBF"/>
          </w:tcPr>
          <w:p w:rsidR="00855899" w:rsidRPr="009A6C54" w:rsidRDefault="00855899" w:rsidP="005E25E2">
            <w:pPr>
              <w:pStyle w:val="TableHeading"/>
            </w:pPr>
            <w:r w:rsidRPr="009A6C54">
              <w:t>R/O</w:t>
            </w:r>
          </w:p>
        </w:tc>
        <w:tc>
          <w:tcPr>
            <w:tcW w:w="0" w:type="auto"/>
            <w:shd w:val="clear" w:color="auto" w:fill="BFBFBF"/>
          </w:tcPr>
          <w:p w:rsidR="00855899" w:rsidRPr="009A6C54" w:rsidRDefault="00855899" w:rsidP="005E25E2">
            <w:pPr>
              <w:pStyle w:val="TableHeading"/>
            </w:pPr>
            <w:r w:rsidRPr="009A6C54">
              <w:t>RP/#</w:t>
            </w:r>
          </w:p>
        </w:tc>
        <w:tc>
          <w:tcPr>
            <w:tcW w:w="0" w:type="auto"/>
            <w:shd w:val="clear" w:color="auto" w:fill="BFBFBF"/>
          </w:tcPr>
          <w:p w:rsidR="00855899" w:rsidRPr="009A6C54" w:rsidRDefault="00855899" w:rsidP="005E25E2">
            <w:pPr>
              <w:pStyle w:val="TableHeading"/>
            </w:pPr>
            <w:r w:rsidRPr="009A6C54">
              <w:t>TBL#</w:t>
            </w:r>
          </w:p>
        </w:tc>
        <w:tc>
          <w:tcPr>
            <w:tcW w:w="0" w:type="auto"/>
            <w:shd w:val="clear" w:color="auto" w:fill="BFBFBF"/>
          </w:tcPr>
          <w:p w:rsidR="00855899" w:rsidRPr="009A6C54" w:rsidRDefault="00855899" w:rsidP="005E25E2">
            <w:pPr>
              <w:pStyle w:val="TableHeading"/>
            </w:pPr>
            <w:r w:rsidRPr="009A6C54">
              <w:t>ELEMENT NAME</w:t>
            </w:r>
          </w:p>
        </w:tc>
        <w:tc>
          <w:tcPr>
            <w:tcW w:w="0" w:type="auto"/>
            <w:shd w:val="clear" w:color="auto" w:fill="BFBFBF"/>
          </w:tcPr>
          <w:p w:rsidR="00855899" w:rsidRPr="009A6C54" w:rsidRDefault="00855899" w:rsidP="005E25E2">
            <w:pPr>
              <w:pStyle w:val="TableHeading"/>
            </w:pPr>
            <w:r w:rsidRPr="009A6C54">
              <w:t>V</w:t>
            </w:r>
            <w:r w:rsidRPr="009A6C54">
              <w:rPr>
                <w:i/>
              </w:rPr>
              <w:t>IST</w:t>
            </w:r>
            <w:r w:rsidRPr="009A6C54">
              <w:t>A DESCRIPTION</w:t>
            </w:r>
          </w:p>
        </w:tc>
      </w:tr>
      <w:tr w:rsidR="00855899" w:rsidRPr="009A6C54" w:rsidTr="00A77D27">
        <w:tc>
          <w:tcPr>
            <w:tcW w:w="0" w:type="auto"/>
          </w:tcPr>
          <w:p w:rsidR="00855899" w:rsidRPr="009A6C54" w:rsidRDefault="00855899" w:rsidP="005E25E2">
            <w:pPr>
              <w:pStyle w:val="TableText"/>
              <w:rPr>
                <w:kern w:val="16"/>
              </w:rPr>
            </w:pPr>
            <w:r w:rsidRPr="009A6C54">
              <w:rPr>
                <w:kern w:val="16"/>
              </w:rPr>
              <w:t>1</w:t>
            </w:r>
          </w:p>
        </w:tc>
        <w:tc>
          <w:tcPr>
            <w:tcW w:w="0" w:type="auto"/>
          </w:tcPr>
          <w:p w:rsidR="00855899" w:rsidRPr="009A6C54" w:rsidRDefault="00855899" w:rsidP="005E25E2">
            <w:pPr>
              <w:pStyle w:val="TableText"/>
              <w:rPr>
                <w:kern w:val="16"/>
              </w:rPr>
            </w:pPr>
            <w:r w:rsidRPr="009A6C54">
              <w:rPr>
                <w:kern w:val="16"/>
              </w:rPr>
              <w:t>4</w:t>
            </w:r>
          </w:p>
        </w:tc>
        <w:tc>
          <w:tcPr>
            <w:tcW w:w="0" w:type="auto"/>
          </w:tcPr>
          <w:p w:rsidR="00855899" w:rsidRPr="009A6C54" w:rsidRDefault="00855899" w:rsidP="005E25E2">
            <w:pPr>
              <w:pStyle w:val="TableText"/>
              <w:rPr>
                <w:kern w:val="16"/>
              </w:rPr>
            </w:pPr>
            <w:r w:rsidRPr="009A6C54">
              <w:rPr>
                <w:kern w:val="16"/>
              </w:rPr>
              <w:t>SI</w:t>
            </w:r>
          </w:p>
        </w:tc>
        <w:tc>
          <w:tcPr>
            <w:tcW w:w="0" w:type="auto"/>
          </w:tcPr>
          <w:p w:rsidR="00855899" w:rsidRPr="009A6C54" w:rsidRDefault="00855899" w:rsidP="005E25E2">
            <w:pPr>
              <w:pStyle w:val="TableText"/>
              <w:rPr>
                <w:kern w:val="16"/>
              </w:rPr>
            </w:pPr>
            <w:r w:rsidRPr="009A6C54">
              <w:rPr>
                <w:kern w:val="16"/>
              </w:rPr>
              <w:t>R</w:t>
            </w:r>
          </w:p>
        </w:tc>
        <w:tc>
          <w:tcPr>
            <w:tcW w:w="0" w:type="auto"/>
          </w:tcPr>
          <w:p w:rsidR="00855899" w:rsidRPr="009A6C54" w:rsidRDefault="00855899" w:rsidP="005E25E2">
            <w:pPr>
              <w:pStyle w:val="TableText"/>
              <w:rPr>
                <w:kern w:val="16"/>
              </w:rPr>
            </w:pPr>
          </w:p>
        </w:tc>
        <w:tc>
          <w:tcPr>
            <w:tcW w:w="0" w:type="auto"/>
          </w:tcPr>
          <w:p w:rsidR="00855899" w:rsidRPr="009A6C54" w:rsidRDefault="00855899" w:rsidP="005E25E2">
            <w:pPr>
              <w:pStyle w:val="TableText"/>
              <w:rPr>
                <w:kern w:val="16"/>
              </w:rPr>
            </w:pPr>
          </w:p>
        </w:tc>
        <w:tc>
          <w:tcPr>
            <w:tcW w:w="0" w:type="auto"/>
          </w:tcPr>
          <w:p w:rsidR="00855899" w:rsidRPr="009A6C54" w:rsidRDefault="00855899" w:rsidP="005E25E2">
            <w:pPr>
              <w:pStyle w:val="TableText"/>
              <w:rPr>
                <w:kern w:val="16"/>
              </w:rPr>
            </w:pPr>
            <w:r w:rsidRPr="009A6C54">
              <w:rPr>
                <w:kern w:val="16"/>
              </w:rPr>
              <w:t>Set ID - Procedure</w:t>
            </w:r>
          </w:p>
        </w:tc>
        <w:tc>
          <w:tcPr>
            <w:tcW w:w="0" w:type="auto"/>
          </w:tcPr>
          <w:p w:rsidR="00855899" w:rsidRPr="009A6C54" w:rsidRDefault="00855899" w:rsidP="005E25E2">
            <w:pPr>
              <w:pStyle w:val="TableText"/>
              <w:rPr>
                <w:kern w:val="16"/>
              </w:rPr>
            </w:pPr>
            <w:r w:rsidRPr="009A6C54">
              <w:rPr>
                <w:kern w:val="16"/>
              </w:rPr>
              <w:t>Sequential Number</w:t>
            </w:r>
          </w:p>
        </w:tc>
      </w:tr>
      <w:tr w:rsidR="00855899" w:rsidRPr="009A6C54" w:rsidTr="00A77D27">
        <w:tc>
          <w:tcPr>
            <w:tcW w:w="0" w:type="auto"/>
          </w:tcPr>
          <w:p w:rsidR="00855899" w:rsidRPr="009A6C54" w:rsidRDefault="00855899" w:rsidP="005E25E2">
            <w:pPr>
              <w:pStyle w:val="TableText"/>
              <w:rPr>
                <w:kern w:val="16"/>
              </w:rPr>
            </w:pPr>
            <w:r w:rsidRPr="009A6C54">
              <w:rPr>
                <w:kern w:val="16"/>
              </w:rPr>
              <w:t>2</w:t>
            </w:r>
          </w:p>
        </w:tc>
        <w:tc>
          <w:tcPr>
            <w:tcW w:w="0" w:type="auto"/>
          </w:tcPr>
          <w:p w:rsidR="00855899" w:rsidRPr="009A6C54" w:rsidRDefault="00855899" w:rsidP="005E25E2">
            <w:pPr>
              <w:pStyle w:val="TableText"/>
              <w:rPr>
                <w:kern w:val="16"/>
              </w:rPr>
            </w:pPr>
            <w:r w:rsidRPr="009A6C54">
              <w:rPr>
                <w:kern w:val="16"/>
              </w:rPr>
              <w:t>2</w:t>
            </w:r>
          </w:p>
        </w:tc>
        <w:tc>
          <w:tcPr>
            <w:tcW w:w="0" w:type="auto"/>
          </w:tcPr>
          <w:p w:rsidR="00855899" w:rsidRPr="009A6C54" w:rsidRDefault="00855899" w:rsidP="005E25E2">
            <w:pPr>
              <w:pStyle w:val="TableText"/>
              <w:rPr>
                <w:kern w:val="16"/>
              </w:rPr>
            </w:pPr>
            <w:r w:rsidRPr="009A6C54">
              <w:rPr>
                <w:kern w:val="16"/>
              </w:rPr>
              <w:t>ID</w:t>
            </w:r>
          </w:p>
        </w:tc>
        <w:tc>
          <w:tcPr>
            <w:tcW w:w="0" w:type="auto"/>
          </w:tcPr>
          <w:p w:rsidR="00855899" w:rsidRPr="009A6C54" w:rsidRDefault="00855899" w:rsidP="005E25E2">
            <w:pPr>
              <w:pStyle w:val="TableText"/>
              <w:rPr>
                <w:kern w:val="16"/>
              </w:rPr>
            </w:pPr>
            <w:r w:rsidRPr="009A6C54">
              <w:rPr>
                <w:kern w:val="16"/>
              </w:rPr>
              <w:t>R</w:t>
            </w:r>
          </w:p>
        </w:tc>
        <w:tc>
          <w:tcPr>
            <w:tcW w:w="0" w:type="auto"/>
          </w:tcPr>
          <w:p w:rsidR="00855899" w:rsidRPr="009A6C54" w:rsidRDefault="00855899" w:rsidP="005E25E2">
            <w:pPr>
              <w:pStyle w:val="TableText"/>
              <w:rPr>
                <w:kern w:val="16"/>
              </w:rPr>
            </w:pPr>
          </w:p>
        </w:tc>
        <w:tc>
          <w:tcPr>
            <w:tcW w:w="0" w:type="auto"/>
          </w:tcPr>
          <w:p w:rsidR="00855899" w:rsidRPr="009A6C54" w:rsidRDefault="00855899" w:rsidP="005E25E2">
            <w:pPr>
              <w:pStyle w:val="TableText"/>
              <w:rPr>
                <w:kern w:val="16"/>
              </w:rPr>
            </w:pPr>
            <w:r w:rsidRPr="009A6C54">
              <w:rPr>
                <w:kern w:val="16"/>
              </w:rPr>
              <w:t>0089</w:t>
            </w:r>
          </w:p>
        </w:tc>
        <w:tc>
          <w:tcPr>
            <w:tcW w:w="0" w:type="auto"/>
          </w:tcPr>
          <w:p w:rsidR="00855899" w:rsidRPr="009A6C54" w:rsidRDefault="00855899" w:rsidP="005E25E2">
            <w:pPr>
              <w:pStyle w:val="TableText"/>
              <w:rPr>
                <w:kern w:val="16"/>
              </w:rPr>
            </w:pPr>
            <w:r w:rsidRPr="009A6C54">
              <w:rPr>
                <w:kern w:val="16"/>
              </w:rPr>
              <w:t>Procedure Coding Method</w:t>
            </w:r>
          </w:p>
        </w:tc>
        <w:tc>
          <w:tcPr>
            <w:tcW w:w="0" w:type="auto"/>
          </w:tcPr>
          <w:p w:rsidR="00855899" w:rsidRPr="009A6C54" w:rsidRDefault="00855899" w:rsidP="005E25E2">
            <w:pPr>
              <w:pStyle w:val="TableText"/>
              <w:rPr>
                <w:kern w:val="16"/>
              </w:rPr>
            </w:pPr>
            <w:r w:rsidRPr="009A6C54">
              <w:rPr>
                <w:kern w:val="16"/>
              </w:rPr>
              <w:t>Not used</w:t>
            </w:r>
          </w:p>
        </w:tc>
      </w:tr>
      <w:tr w:rsidR="00855899" w:rsidRPr="009A6C54" w:rsidTr="00A77D27">
        <w:tc>
          <w:tcPr>
            <w:tcW w:w="0" w:type="auto"/>
          </w:tcPr>
          <w:p w:rsidR="00855899" w:rsidRPr="009A6C54" w:rsidRDefault="00855899" w:rsidP="005E25E2">
            <w:pPr>
              <w:pStyle w:val="TableText"/>
              <w:rPr>
                <w:kern w:val="16"/>
              </w:rPr>
            </w:pPr>
            <w:r w:rsidRPr="009A6C54">
              <w:rPr>
                <w:kern w:val="16"/>
              </w:rPr>
              <w:t>3</w:t>
            </w:r>
          </w:p>
        </w:tc>
        <w:tc>
          <w:tcPr>
            <w:tcW w:w="0" w:type="auto"/>
          </w:tcPr>
          <w:p w:rsidR="00855899" w:rsidRPr="009A6C54" w:rsidRDefault="00855899" w:rsidP="005E25E2">
            <w:pPr>
              <w:pStyle w:val="TableText"/>
              <w:rPr>
                <w:kern w:val="16"/>
              </w:rPr>
            </w:pPr>
            <w:r w:rsidRPr="009A6C54">
              <w:rPr>
                <w:kern w:val="16"/>
              </w:rPr>
              <w:t>80</w:t>
            </w:r>
          </w:p>
        </w:tc>
        <w:tc>
          <w:tcPr>
            <w:tcW w:w="0" w:type="auto"/>
          </w:tcPr>
          <w:p w:rsidR="00855899" w:rsidRPr="009A6C54" w:rsidRDefault="00855899" w:rsidP="005E25E2">
            <w:pPr>
              <w:pStyle w:val="TableText"/>
              <w:rPr>
                <w:kern w:val="16"/>
              </w:rPr>
            </w:pPr>
            <w:r w:rsidRPr="009A6C54">
              <w:rPr>
                <w:kern w:val="16"/>
              </w:rPr>
              <w:t>CE</w:t>
            </w:r>
          </w:p>
        </w:tc>
        <w:tc>
          <w:tcPr>
            <w:tcW w:w="0" w:type="auto"/>
          </w:tcPr>
          <w:p w:rsidR="00855899" w:rsidRPr="009A6C54" w:rsidRDefault="00855899" w:rsidP="005E25E2">
            <w:pPr>
              <w:pStyle w:val="TableText"/>
              <w:rPr>
                <w:kern w:val="16"/>
              </w:rPr>
            </w:pPr>
            <w:r w:rsidRPr="009A6C54">
              <w:rPr>
                <w:kern w:val="16"/>
              </w:rPr>
              <w:t>R</w:t>
            </w:r>
          </w:p>
        </w:tc>
        <w:tc>
          <w:tcPr>
            <w:tcW w:w="0" w:type="auto"/>
          </w:tcPr>
          <w:p w:rsidR="00855899" w:rsidRPr="009A6C54" w:rsidRDefault="00855899" w:rsidP="005E25E2">
            <w:pPr>
              <w:pStyle w:val="TableText"/>
              <w:rPr>
                <w:kern w:val="16"/>
              </w:rPr>
            </w:pPr>
          </w:p>
        </w:tc>
        <w:tc>
          <w:tcPr>
            <w:tcW w:w="0" w:type="auto"/>
          </w:tcPr>
          <w:p w:rsidR="00855899" w:rsidRPr="009A6C54" w:rsidRDefault="00855899" w:rsidP="005E25E2">
            <w:pPr>
              <w:pStyle w:val="TableText"/>
              <w:rPr>
                <w:kern w:val="16"/>
              </w:rPr>
            </w:pPr>
            <w:r w:rsidRPr="009A6C54">
              <w:rPr>
                <w:kern w:val="16"/>
              </w:rPr>
              <w:t>0088</w:t>
            </w:r>
          </w:p>
        </w:tc>
        <w:tc>
          <w:tcPr>
            <w:tcW w:w="0" w:type="auto"/>
          </w:tcPr>
          <w:p w:rsidR="00855899" w:rsidRPr="009A6C54" w:rsidRDefault="00855899" w:rsidP="005E25E2">
            <w:pPr>
              <w:pStyle w:val="TableText"/>
              <w:rPr>
                <w:kern w:val="16"/>
              </w:rPr>
            </w:pPr>
            <w:r w:rsidRPr="009A6C54">
              <w:rPr>
                <w:kern w:val="16"/>
              </w:rPr>
              <w:t>Procedure Code</w:t>
            </w:r>
          </w:p>
        </w:tc>
        <w:tc>
          <w:tcPr>
            <w:tcW w:w="0" w:type="auto"/>
          </w:tcPr>
          <w:p w:rsidR="00855899" w:rsidRPr="009A6C54" w:rsidRDefault="00855899" w:rsidP="005E25E2">
            <w:pPr>
              <w:pStyle w:val="TableText"/>
            </w:pPr>
            <w:r w:rsidRPr="009A6C54">
              <w:t>3 Components:</w:t>
            </w:r>
          </w:p>
          <w:p w:rsidR="00855899" w:rsidRPr="009A6C54" w:rsidRDefault="00855899" w:rsidP="005E25E2">
            <w:pPr>
              <w:pStyle w:val="TableText"/>
            </w:pPr>
            <w:r w:rsidRPr="009A6C54">
              <w:t>1. Procedure Code</w:t>
            </w:r>
          </w:p>
          <w:p w:rsidR="00855899" w:rsidRPr="009A6C54" w:rsidRDefault="00855899" w:rsidP="005E25E2">
            <w:pPr>
              <w:pStyle w:val="TableText"/>
            </w:pPr>
            <w:r w:rsidRPr="009A6C54">
              <w:t>2. Corresponding procedure description from CPT file (#81)</w:t>
            </w:r>
          </w:p>
          <w:p w:rsidR="00855899" w:rsidRPr="009A6C54" w:rsidRDefault="00855899" w:rsidP="005E25E2">
            <w:pPr>
              <w:pStyle w:val="TableText"/>
            </w:pPr>
            <w:r w:rsidRPr="009A6C54">
              <w:t xml:space="preserve">3. Coding Method (this will always be </w:t>
            </w:r>
            <w:r w:rsidRPr="009A6C54">
              <w:rPr>
                <w:bCs/>
              </w:rPr>
              <w:t>C4</w:t>
            </w:r>
            <w:r w:rsidRPr="009A6C54">
              <w:t>)</w:t>
            </w:r>
          </w:p>
          <w:p w:rsidR="00855899" w:rsidRPr="009A6C54" w:rsidRDefault="00855899" w:rsidP="005E25E2">
            <w:pPr>
              <w:pStyle w:val="TableText"/>
              <w:rPr>
                <w:lang w:val="en-US"/>
              </w:rPr>
            </w:pPr>
            <w:r w:rsidRPr="009A6C54">
              <w:t>Refer to Table 0088 for sample</w:t>
            </w:r>
            <w:r w:rsidR="00475432" w:rsidRPr="009A6C54">
              <w:t xml:space="preserve"> </w:t>
            </w:r>
            <w:r w:rsidRPr="009A6C54">
              <w:t>listing of possible procedure</w:t>
            </w:r>
            <w:r w:rsidR="00475432" w:rsidRPr="009A6C54">
              <w:t xml:space="preserve"> </w:t>
            </w:r>
            <w:r w:rsidRPr="009A6C54">
              <w:t>codes and descriptions</w:t>
            </w:r>
            <w:r w:rsidR="005E25E2" w:rsidRPr="009A6C54">
              <w:rPr>
                <w:lang w:val="en-US"/>
              </w:rPr>
              <w:t>.</w:t>
            </w:r>
          </w:p>
        </w:tc>
      </w:tr>
      <w:tr w:rsidR="00855899" w:rsidRPr="009A6C54" w:rsidTr="00A77D27">
        <w:tc>
          <w:tcPr>
            <w:tcW w:w="0" w:type="auto"/>
          </w:tcPr>
          <w:p w:rsidR="00855899" w:rsidRPr="009A6C54" w:rsidRDefault="00855899" w:rsidP="005E25E2">
            <w:pPr>
              <w:pStyle w:val="TableText"/>
              <w:rPr>
                <w:kern w:val="16"/>
              </w:rPr>
            </w:pPr>
            <w:r w:rsidRPr="009A6C54">
              <w:rPr>
                <w:kern w:val="16"/>
              </w:rPr>
              <w:t>4</w:t>
            </w:r>
          </w:p>
        </w:tc>
        <w:tc>
          <w:tcPr>
            <w:tcW w:w="0" w:type="auto"/>
          </w:tcPr>
          <w:p w:rsidR="00855899" w:rsidRPr="009A6C54" w:rsidRDefault="00855899" w:rsidP="005E25E2">
            <w:pPr>
              <w:pStyle w:val="TableText"/>
              <w:rPr>
                <w:kern w:val="16"/>
              </w:rPr>
            </w:pPr>
            <w:r w:rsidRPr="009A6C54">
              <w:rPr>
                <w:kern w:val="16"/>
              </w:rPr>
              <w:t>40</w:t>
            </w:r>
          </w:p>
        </w:tc>
        <w:tc>
          <w:tcPr>
            <w:tcW w:w="0" w:type="auto"/>
          </w:tcPr>
          <w:p w:rsidR="00855899" w:rsidRPr="009A6C54" w:rsidRDefault="00855899" w:rsidP="005E25E2">
            <w:pPr>
              <w:pStyle w:val="TableText"/>
              <w:rPr>
                <w:kern w:val="16"/>
              </w:rPr>
            </w:pPr>
            <w:r w:rsidRPr="009A6C54">
              <w:rPr>
                <w:kern w:val="16"/>
              </w:rPr>
              <w:t>ST</w:t>
            </w:r>
          </w:p>
        </w:tc>
        <w:tc>
          <w:tcPr>
            <w:tcW w:w="0" w:type="auto"/>
          </w:tcPr>
          <w:p w:rsidR="00855899" w:rsidRPr="009A6C54" w:rsidRDefault="00855899" w:rsidP="005E25E2">
            <w:pPr>
              <w:pStyle w:val="TableText"/>
              <w:rPr>
                <w:kern w:val="16"/>
              </w:rPr>
            </w:pPr>
          </w:p>
        </w:tc>
        <w:tc>
          <w:tcPr>
            <w:tcW w:w="0" w:type="auto"/>
          </w:tcPr>
          <w:p w:rsidR="00855899" w:rsidRPr="009A6C54" w:rsidRDefault="00855899" w:rsidP="005E25E2">
            <w:pPr>
              <w:pStyle w:val="TableText"/>
              <w:rPr>
                <w:kern w:val="16"/>
              </w:rPr>
            </w:pPr>
          </w:p>
        </w:tc>
        <w:tc>
          <w:tcPr>
            <w:tcW w:w="0" w:type="auto"/>
          </w:tcPr>
          <w:p w:rsidR="00855899" w:rsidRPr="009A6C54" w:rsidRDefault="00855899" w:rsidP="005E25E2">
            <w:pPr>
              <w:pStyle w:val="TableText"/>
              <w:rPr>
                <w:kern w:val="16"/>
              </w:rPr>
            </w:pPr>
          </w:p>
        </w:tc>
        <w:tc>
          <w:tcPr>
            <w:tcW w:w="0" w:type="auto"/>
          </w:tcPr>
          <w:p w:rsidR="00855899" w:rsidRPr="009A6C54" w:rsidRDefault="00855899" w:rsidP="005E25E2">
            <w:pPr>
              <w:pStyle w:val="TableText"/>
              <w:rPr>
                <w:kern w:val="16"/>
              </w:rPr>
            </w:pPr>
            <w:r w:rsidRPr="009A6C54">
              <w:rPr>
                <w:kern w:val="16"/>
              </w:rPr>
              <w:t>Procedure Description</w:t>
            </w:r>
          </w:p>
        </w:tc>
        <w:tc>
          <w:tcPr>
            <w:tcW w:w="0" w:type="auto"/>
          </w:tcPr>
          <w:p w:rsidR="00855899" w:rsidRPr="009A6C54" w:rsidRDefault="00855899" w:rsidP="005E25E2">
            <w:pPr>
              <w:pStyle w:val="TableText"/>
              <w:rPr>
                <w:kern w:val="16"/>
              </w:rPr>
            </w:pPr>
            <w:r w:rsidRPr="009A6C54">
              <w:rPr>
                <w:kern w:val="16"/>
              </w:rPr>
              <w:t>Not used</w:t>
            </w:r>
          </w:p>
        </w:tc>
      </w:tr>
      <w:tr w:rsidR="00855899" w:rsidRPr="009A6C54" w:rsidTr="00A77D27">
        <w:tc>
          <w:tcPr>
            <w:tcW w:w="0" w:type="auto"/>
          </w:tcPr>
          <w:p w:rsidR="00855899" w:rsidRPr="009A6C54" w:rsidRDefault="00855899" w:rsidP="005E25E2">
            <w:pPr>
              <w:pStyle w:val="TableText"/>
              <w:rPr>
                <w:kern w:val="16"/>
              </w:rPr>
            </w:pPr>
            <w:r w:rsidRPr="009A6C54">
              <w:rPr>
                <w:kern w:val="16"/>
              </w:rPr>
              <w:t>5</w:t>
            </w:r>
          </w:p>
        </w:tc>
        <w:tc>
          <w:tcPr>
            <w:tcW w:w="0" w:type="auto"/>
          </w:tcPr>
          <w:p w:rsidR="00855899" w:rsidRPr="009A6C54" w:rsidRDefault="00855899" w:rsidP="005E25E2">
            <w:pPr>
              <w:pStyle w:val="TableText"/>
              <w:rPr>
                <w:kern w:val="16"/>
              </w:rPr>
            </w:pPr>
            <w:r w:rsidRPr="009A6C54">
              <w:rPr>
                <w:kern w:val="16"/>
              </w:rPr>
              <w:t>26</w:t>
            </w:r>
          </w:p>
        </w:tc>
        <w:tc>
          <w:tcPr>
            <w:tcW w:w="0" w:type="auto"/>
          </w:tcPr>
          <w:p w:rsidR="00855899" w:rsidRPr="009A6C54" w:rsidRDefault="00855899" w:rsidP="005E25E2">
            <w:pPr>
              <w:pStyle w:val="TableText"/>
              <w:rPr>
                <w:kern w:val="16"/>
              </w:rPr>
            </w:pPr>
            <w:r w:rsidRPr="009A6C54">
              <w:rPr>
                <w:kern w:val="16"/>
              </w:rPr>
              <w:t>TS</w:t>
            </w:r>
          </w:p>
        </w:tc>
        <w:tc>
          <w:tcPr>
            <w:tcW w:w="0" w:type="auto"/>
          </w:tcPr>
          <w:p w:rsidR="00855899" w:rsidRPr="009A6C54" w:rsidRDefault="00855899" w:rsidP="005E25E2">
            <w:pPr>
              <w:pStyle w:val="TableText"/>
              <w:rPr>
                <w:kern w:val="16"/>
              </w:rPr>
            </w:pPr>
          </w:p>
        </w:tc>
        <w:tc>
          <w:tcPr>
            <w:tcW w:w="0" w:type="auto"/>
          </w:tcPr>
          <w:p w:rsidR="00855899" w:rsidRPr="009A6C54" w:rsidRDefault="00855899" w:rsidP="005E25E2">
            <w:pPr>
              <w:pStyle w:val="TableText"/>
              <w:rPr>
                <w:kern w:val="16"/>
              </w:rPr>
            </w:pPr>
          </w:p>
        </w:tc>
        <w:tc>
          <w:tcPr>
            <w:tcW w:w="0" w:type="auto"/>
          </w:tcPr>
          <w:p w:rsidR="00855899" w:rsidRPr="009A6C54" w:rsidRDefault="00855899" w:rsidP="005E25E2">
            <w:pPr>
              <w:pStyle w:val="TableText"/>
              <w:rPr>
                <w:kern w:val="16"/>
              </w:rPr>
            </w:pPr>
          </w:p>
        </w:tc>
        <w:tc>
          <w:tcPr>
            <w:tcW w:w="0" w:type="auto"/>
          </w:tcPr>
          <w:p w:rsidR="00855899" w:rsidRPr="009A6C54" w:rsidRDefault="00855899" w:rsidP="005E25E2">
            <w:pPr>
              <w:pStyle w:val="TableText"/>
              <w:rPr>
                <w:kern w:val="16"/>
              </w:rPr>
            </w:pPr>
            <w:r w:rsidRPr="009A6C54">
              <w:rPr>
                <w:kern w:val="16"/>
              </w:rPr>
              <w:t>Procedure Date/Time</w:t>
            </w:r>
          </w:p>
        </w:tc>
        <w:tc>
          <w:tcPr>
            <w:tcW w:w="0" w:type="auto"/>
          </w:tcPr>
          <w:p w:rsidR="00855899" w:rsidRPr="009A6C54" w:rsidRDefault="00855899" w:rsidP="005E25E2">
            <w:pPr>
              <w:pStyle w:val="TableText"/>
              <w:rPr>
                <w:kern w:val="16"/>
              </w:rPr>
            </w:pPr>
            <w:r w:rsidRPr="009A6C54">
              <w:rPr>
                <w:kern w:val="16"/>
              </w:rPr>
              <w:t>Not used</w:t>
            </w:r>
          </w:p>
        </w:tc>
      </w:tr>
      <w:tr w:rsidR="00855899" w:rsidRPr="009A6C54" w:rsidTr="00A77D27">
        <w:tc>
          <w:tcPr>
            <w:tcW w:w="0" w:type="auto"/>
          </w:tcPr>
          <w:p w:rsidR="00855899" w:rsidRPr="009A6C54" w:rsidRDefault="00855899" w:rsidP="005E25E2">
            <w:pPr>
              <w:pStyle w:val="TableText"/>
              <w:rPr>
                <w:kern w:val="16"/>
              </w:rPr>
            </w:pPr>
            <w:r w:rsidRPr="009A6C54">
              <w:rPr>
                <w:kern w:val="16"/>
              </w:rPr>
              <w:t>6</w:t>
            </w:r>
          </w:p>
        </w:tc>
        <w:tc>
          <w:tcPr>
            <w:tcW w:w="0" w:type="auto"/>
          </w:tcPr>
          <w:p w:rsidR="00855899" w:rsidRPr="009A6C54" w:rsidRDefault="00855899" w:rsidP="005E25E2">
            <w:pPr>
              <w:pStyle w:val="TableText"/>
              <w:rPr>
                <w:kern w:val="16"/>
              </w:rPr>
            </w:pPr>
            <w:r w:rsidRPr="009A6C54">
              <w:rPr>
                <w:kern w:val="16"/>
              </w:rPr>
              <w:t>2</w:t>
            </w:r>
          </w:p>
        </w:tc>
        <w:tc>
          <w:tcPr>
            <w:tcW w:w="0" w:type="auto"/>
          </w:tcPr>
          <w:p w:rsidR="00855899" w:rsidRPr="009A6C54" w:rsidRDefault="00855899" w:rsidP="005E25E2">
            <w:pPr>
              <w:pStyle w:val="TableText"/>
              <w:rPr>
                <w:kern w:val="16"/>
              </w:rPr>
            </w:pPr>
            <w:r w:rsidRPr="009A6C54">
              <w:rPr>
                <w:kern w:val="16"/>
              </w:rPr>
              <w:t>ID</w:t>
            </w:r>
          </w:p>
        </w:tc>
        <w:tc>
          <w:tcPr>
            <w:tcW w:w="0" w:type="auto"/>
          </w:tcPr>
          <w:p w:rsidR="00855899" w:rsidRPr="009A6C54" w:rsidRDefault="00855899" w:rsidP="005E25E2">
            <w:pPr>
              <w:pStyle w:val="TableText"/>
              <w:rPr>
                <w:kern w:val="16"/>
              </w:rPr>
            </w:pPr>
          </w:p>
        </w:tc>
        <w:tc>
          <w:tcPr>
            <w:tcW w:w="0" w:type="auto"/>
          </w:tcPr>
          <w:p w:rsidR="00855899" w:rsidRPr="009A6C54" w:rsidRDefault="00855899" w:rsidP="005E25E2">
            <w:pPr>
              <w:pStyle w:val="TableText"/>
              <w:rPr>
                <w:kern w:val="16"/>
              </w:rPr>
            </w:pPr>
          </w:p>
        </w:tc>
        <w:tc>
          <w:tcPr>
            <w:tcW w:w="0" w:type="auto"/>
          </w:tcPr>
          <w:p w:rsidR="00855899" w:rsidRPr="009A6C54" w:rsidRDefault="00855899" w:rsidP="005E25E2">
            <w:pPr>
              <w:pStyle w:val="TableText"/>
              <w:rPr>
                <w:kern w:val="16"/>
              </w:rPr>
            </w:pPr>
            <w:r w:rsidRPr="009A6C54">
              <w:rPr>
                <w:kern w:val="16"/>
              </w:rPr>
              <w:t>0090</w:t>
            </w:r>
          </w:p>
        </w:tc>
        <w:tc>
          <w:tcPr>
            <w:tcW w:w="0" w:type="auto"/>
          </w:tcPr>
          <w:p w:rsidR="00855899" w:rsidRPr="009A6C54" w:rsidRDefault="00855899" w:rsidP="005E25E2">
            <w:pPr>
              <w:pStyle w:val="TableText"/>
              <w:rPr>
                <w:kern w:val="16"/>
              </w:rPr>
            </w:pPr>
            <w:r w:rsidRPr="009A6C54">
              <w:rPr>
                <w:kern w:val="16"/>
              </w:rPr>
              <w:t>Procedure Type</w:t>
            </w:r>
          </w:p>
        </w:tc>
        <w:tc>
          <w:tcPr>
            <w:tcW w:w="0" w:type="auto"/>
          </w:tcPr>
          <w:p w:rsidR="00855899" w:rsidRPr="009A6C54" w:rsidRDefault="00855899" w:rsidP="005E25E2">
            <w:pPr>
              <w:pStyle w:val="TableText"/>
              <w:rPr>
                <w:kern w:val="16"/>
              </w:rPr>
            </w:pPr>
            <w:r w:rsidRPr="009A6C54">
              <w:rPr>
                <w:kern w:val="16"/>
              </w:rPr>
              <w:t>Not used</w:t>
            </w:r>
          </w:p>
        </w:tc>
      </w:tr>
      <w:tr w:rsidR="00855899" w:rsidRPr="009A6C54" w:rsidTr="00A77D27">
        <w:tc>
          <w:tcPr>
            <w:tcW w:w="0" w:type="auto"/>
          </w:tcPr>
          <w:p w:rsidR="00855899" w:rsidRPr="009A6C54" w:rsidRDefault="00855899" w:rsidP="005E25E2">
            <w:pPr>
              <w:pStyle w:val="TableText"/>
              <w:rPr>
                <w:kern w:val="16"/>
              </w:rPr>
            </w:pPr>
            <w:r w:rsidRPr="009A6C54">
              <w:rPr>
                <w:kern w:val="16"/>
              </w:rPr>
              <w:t>7</w:t>
            </w:r>
          </w:p>
        </w:tc>
        <w:tc>
          <w:tcPr>
            <w:tcW w:w="0" w:type="auto"/>
          </w:tcPr>
          <w:p w:rsidR="00855899" w:rsidRPr="009A6C54" w:rsidRDefault="00855899" w:rsidP="005E25E2">
            <w:pPr>
              <w:pStyle w:val="TableText"/>
              <w:rPr>
                <w:kern w:val="16"/>
              </w:rPr>
            </w:pPr>
            <w:r w:rsidRPr="009A6C54">
              <w:rPr>
                <w:kern w:val="16"/>
              </w:rPr>
              <w:t>4</w:t>
            </w:r>
          </w:p>
        </w:tc>
        <w:tc>
          <w:tcPr>
            <w:tcW w:w="0" w:type="auto"/>
          </w:tcPr>
          <w:p w:rsidR="00855899" w:rsidRPr="009A6C54" w:rsidRDefault="00855899" w:rsidP="005E25E2">
            <w:pPr>
              <w:pStyle w:val="TableText"/>
              <w:rPr>
                <w:kern w:val="16"/>
              </w:rPr>
            </w:pPr>
            <w:r w:rsidRPr="009A6C54">
              <w:rPr>
                <w:kern w:val="16"/>
              </w:rPr>
              <w:t>NM</w:t>
            </w:r>
          </w:p>
        </w:tc>
        <w:tc>
          <w:tcPr>
            <w:tcW w:w="0" w:type="auto"/>
          </w:tcPr>
          <w:p w:rsidR="00855899" w:rsidRPr="009A6C54" w:rsidRDefault="00855899" w:rsidP="005E25E2">
            <w:pPr>
              <w:pStyle w:val="TableText"/>
              <w:rPr>
                <w:kern w:val="16"/>
              </w:rPr>
            </w:pPr>
          </w:p>
        </w:tc>
        <w:tc>
          <w:tcPr>
            <w:tcW w:w="0" w:type="auto"/>
          </w:tcPr>
          <w:p w:rsidR="00855899" w:rsidRPr="009A6C54" w:rsidRDefault="00855899" w:rsidP="005E25E2">
            <w:pPr>
              <w:pStyle w:val="TableText"/>
              <w:rPr>
                <w:kern w:val="16"/>
              </w:rPr>
            </w:pPr>
          </w:p>
        </w:tc>
        <w:tc>
          <w:tcPr>
            <w:tcW w:w="0" w:type="auto"/>
          </w:tcPr>
          <w:p w:rsidR="00855899" w:rsidRPr="009A6C54" w:rsidRDefault="00855899" w:rsidP="005E25E2">
            <w:pPr>
              <w:pStyle w:val="TableText"/>
              <w:rPr>
                <w:kern w:val="16"/>
              </w:rPr>
            </w:pPr>
          </w:p>
        </w:tc>
        <w:tc>
          <w:tcPr>
            <w:tcW w:w="0" w:type="auto"/>
          </w:tcPr>
          <w:p w:rsidR="00855899" w:rsidRPr="009A6C54" w:rsidRDefault="00855899" w:rsidP="005E25E2">
            <w:pPr>
              <w:pStyle w:val="TableText"/>
              <w:rPr>
                <w:kern w:val="16"/>
              </w:rPr>
            </w:pPr>
            <w:r w:rsidRPr="009A6C54">
              <w:rPr>
                <w:kern w:val="16"/>
              </w:rPr>
              <w:t>Procedure Minutes</w:t>
            </w:r>
          </w:p>
        </w:tc>
        <w:tc>
          <w:tcPr>
            <w:tcW w:w="0" w:type="auto"/>
          </w:tcPr>
          <w:p w:rsidR="00855899" w:rsidRPr="009A6C54" w:rsidRDefault="00855899" w:rsidP="005E25E2">
            <w:pPr>
              <w:pStyle w:val="TableText"/>
              <w:rPr>
                <w:kern w:val="16"/>
              </w:rPr>
            </w:pPr>
            <w:r w:rsidRPr="009A6C54">
              <w:rPr>
                <w:kern w:val="16"/>
              </w:rPr>
              <w:t>Not used</w:t>
            </w:r>
          </w:p>
        </w:tc>
      </w:tr>
      <w:tr w:rsidR="00855899" w:rsidRPr="009A6C54" w:rsidTr="00A77D27">
        <w:tc>
          <w:tcPr>
            <w:tcW w:w="0" w:type="auto"/>
          </w:tcPr>
          <w:p w:rsidR="00855899" w:rsidRPr="009A6C54" w:rsidRDefault="00855899" w:rsidP="005E25E2">
            <w:pPr>
              <w:pStyle w:val="TableText"/>
              <w:rPr>
                <w:kern w:val="16"/>
              </w:rPr>
            </w:pPr>
            <w:r w:rsidRPr="009A6C54">
              <w:rPr>
                <w:kern w:val="16"/>
              </w:rPr>
              <w:t>8</w:t>
            </w:r>
          </w:p>
        </w:tc>
        <w:tc>
          <w:tcPr>
            <w:tcW w:w="0" w:type="auto"/>
          </w:tcPr>
          <w:p w:rsidR="00855899" w:rsidRPr="009A6C54" w:rsidRDefault="00855899" w:rsidP="005E25E2">
            <w:pPr>
              <w:pStyle w:val="TableText"/>
              <w:rPr>
                <w:kern w:val="16"/>
              </w:rPr>
            </w:pPr>
            <w:r w:rsidRPr="009A6C54">
              <w:rPr>
                <w:kern w:val="16"/>
              </w:rPr>
              <w:t>60</w:t>
            </w:r>
          </w:p>
        </w:tc>
        <w:tc>
          <w:tcPr>
            <w:tcW w:w="0" w:type="auto"/>
          </w:tcPr>
          <w:p w:rsidR="00855899" w:rsidRPr="009A6C54" w:rsidRDefault="00855899" w:rsidP="005E25E2">
            <w:pPr>
              <w:pStyle w:val="TableText"/>
              <w:rPr>
                <w:kern w:val="16"/>
              </w:rPr>
            </w:pPr>
            <w:r w:rsidRPr="009A6C54">
              <w:rPr>
                <w:kern w:val="16"/>
              </w:rPr>
              <w:t>CN</w:t>
            </w:r>
          </w:p>
        </w:tc>
        <w:tc>
          <w:tcPr>
            <w:tcW w:w="0" w:type="auto"/>
          </w:tcPr>
          <w:p w:rsidR="00855899" w:rsidRPr="009A6C54" w:rsidRDefault="00855899" w:rsidP="005E25E2">
            <w:pPr>
              <w:pStyle w:val="TableText"/>
              <w:rPr>
                <w:kern w:val="16"/>
              </w:rPr>
            </w:pPr>
          </w:p>
        </w:tc>
        <w:tc>
          <w:tcPr>
            <w:tcW w:w="0" w:type="auto"/>
          </w:tcPr>
          <w:p w:rsidR="00855899" w:rsidRPr="009A6C54" w:rsidRDefault="00855899" w:rsidP="005E25E2">
            <w:pPr>
              <w:pStyle w:val="TableText"/>
              <w:rPr>
                <w:kern w:val="16"/>
              </w:rPr>
            </w:pPr>
          </w:p>
        </w:tc>
        <w:tc>
          <w:tcPr>
            <w:tcW w:w="0" w:type="auto"/>
          </w:tcPr>
          <w:p w:rsidR="00855899" w:rsidRPr="009A6C54" w:rsidRDefault="00855899" w:rsidP="005E25E2">
            <w:pPr>
              <w:pStyle w:val="TableText"/>
              <w:rPr>
                <w:kern w:val="16"/>
              </w:rPr>
            </w:pPr>
          </w:p>
        </w:tc>
        <w:tc>
          <w:tcPr>
            <w:tcW w:w="0" w:type="auto"/>
          </w:tcPr>
          <w:p w:rsidR="00855899" w:rsidRPr="009A6C54" w:rsidRDefault="00855899" w:rsidP="005E25E2">
            <w:pPr>
              <w:pStyle w:val="TableText"/>
              <w:rPr>
                <w:kern w:val="16"/>
              </w:rPr>
            </w:pPr>
            <w:r w:rsidRPr="009A6C54">
              <w:rPr>
                <w:kern w:val="16"/>
              </w:rPr>
              <w:t>Anesthesiologist</w:t>
            </w:r>
          </w:p>
        </w:tc>
        <w:tc>
          <w:tcPr>
            <w:tcW w:w="0" w:type="auto"/>
          </w:tcPr>
          <w:p w:rsidR="00855899" w:rsidRPr="009A6C54" w:rsidRDefault="00855899" w:rsidP="005E25E2">
            <w:pPr>
              <w:pStyle w:val="TableText"/>
              <w:rPr>
                <w:kern w:val="16"/>
              </w:rPr>
            </w:pPr>
            <w:r w:rsidRPr="009A6C54">
              <w:rPr>
                <w:kern w:val="16"/>
              </w:rPr>
              <w:t>Not used</w:t>
            </w:r>
          </w:p>
        </w:tc>
      </w:tr>
      <w:tr w:rsidR="00855899" w:rsidRPr="009A6C54" w:rsidTr="00A77D27">
        <w:tc>
          <w:tcPr>
            <w:tcW w:w="0" w:type="auto"/>
          </w:tcPr>
          <w:p w:rsidR="00855899" w:rsidRPr="009A6C54" w:rsidRDefault="00855899" w:rsidP="005E25E2">
            <w:pPr>
              <w:pStyle w:val="TableText"/>
              <w:rPr>
                <w:kern w:val="16"/>
              </w:rPr>
            </w:pPr>
            <w:r w:rsidRPr="009A6C54">
              <w:rPr>
                <w:kern w:val="16"/>
              </w:rPr>
              <w:t>9</w:t>
            </w:r>
          </w:p>
        </w:tc>
        <w:tc>
          <w:tcPr>
            <w:tcW w:w="0" w:type="auto"/>
          </w:tcPr>
          <w:p w:rsidR="00855899" w:rsidRPr="009A6C54" w:rsidRDefault="00855899" w:rsidP="005E25E2">
            <w:pPr>
              <w:pStyle w:val="TableText"/>
              <w:rPr>
                <w:kern w:val="16"/>
              </w:rPr>
            </w:pPr>
            <w:r w:rsidRPr="009A6C54">
              <w:rPr>
                <w:kern w:val="16"/>
              </w:rPr>
              <w:t>2</w:t>
            </w:r>
          </w:p>
        </w:tc>
        <w:tc>
          <w:tcPr>
            <w:tcW w:w="0" w:type="auto"/>
          </w:tcPr>
          <w:p w:rsidR="00855899" w:rsidRPr="009A6C54" w:rsidRDefault="00855899" w:rsidP="005E25E2">
            <w:pPr>
              <w:pStyle w:val="TableText"/>
              <w:rPr>
                <w:kern w:val="16"/>
              </w:rPr>
            </w:pPr>
            <w:r w:rsidRPr="009A6C54">
              <w:rPr>
                <w:kern w:val="16"/>
              </w:rPr>
              <w:t>ID</w:t>
            </w:r>
          </w:p>
        </w:tc>
        <w:tc>
          <w:tcPr>
            <w:tcW w:w="0" w:type="auto"/>
          </w:tcPr>
          <w:p w:rsidR="00855899" w:rsidRPr="009A6C54" w:rsidRDefault="00855899" w:rsidP="005E25E2">
            <w:pPr>
              <w:pStyle w:val="TableText"/>
              <w:rPr>
                <w:kern w:val="16"/>
              </w:rPr>
            </w:pPr>
          </w:p>
        </w:tc>
        <w:tc>
          <w:tcPr>
            <w:tcW w:w="0" w:type="auto"/>
          </w:tcPr>
          <w:p w:rsidR="00855899" w:rsidRPr="009A6C54" w:rsidRDefault="00855899" w:rsidP="005E25E2">
            <w:pPr>
              <w:pStyle w:val="TableText"/>
              <w:rPr>
                <w:kern w:val="16"/>
              </w:rPr>
            </w:pPr>
          </w:p>
        </w:tc>
        <w:tc>
          <w:tcPr>
            <w:tcW w:w="0" w:type="auto"/>
          </w:tcPr>
          <w:p w:rsidR="00855899" w:rsidRPr="009A6C54" w:rsidRDefault="00855899" w:rsidP="005E25E2">
            <w:pPr>
              <w:pStyle w:val="TableText"/>
              <w:rPr>
                <w:kern w:val="16"/>
              </w:rPr>
            </w:pPr>
            <w:r w:rsidRPr="009A6C54">
              <w:rPr>
                <w:kern w:val="16"/>
              </w:rPr>
              <w:t>0019</w:t>
            </w:r>
          </w:p>
        </w:tc>
        <w:tc>
          <w:tcPr>
            <w:tcW w:w="0" w:type="auto"/>
          </w:tcPr>
          <w:p w:rsidR="00855899" w:rsidRPr="009A6C54" w:rsidRDefault="00855899" w:rsidP="005E25E2">
            <w:pPr>
              <w:pStyle w:val="TableText"/>
              <w:rPr>
                <w:kern w:val="16"/>
              </w:rPr>
            </w:pPr>
            <w:r w:rsidRPr="009A6C54">
              <w:rPr>
                <w:kern w:val="16"/>
              </w:rPr>
              <w:t>Anesthesia Code</w:t>
            </w:r>
          </w:p>
        </w:tc>
        <w:tc>
          <w:tcPr>
            <w:tcW w:w="0" w:type="auto"/>
          </w:tcPr>
          <w:p w:rsidR="00855899" w:rsidRPr="009A6C54" w:rsidRDefault="00855899" w:rsidP="005E25E2">
            <w:pPr>
              <w:pStyle w:val="TableText"/>
              <w:rPr>
                <w:kern w:val="16"/>
              </w:rPr>
            </w:pPr>
            <w:r w:rsidRPr="009A6C54">
              <w:rPr>
                <w:kern w:val="16"/>
              </w:rPr>
              <w:t>Not used</w:t>
            </w:r>
          </w:p>
        </w:tc>
      </w:tr>
      <w:tr w:rsidR="00855899" w:rsidRPr="009A6C54" w:rsidTr="00A77D27">
        <w:tc>
          <w:tcPr>
            <w:tcW w:w="0" w:type="auto"/>
          </w:tcPr>
          <w:p w:rsidR="00855899" w:rsidRPr="009A6C54" w:rsidRDefault="00855899" w:rsidP="005E25E2">
            <w:pPr>
              <w:pStyle w:val="TableText"/>
              <w:rPr>
                <w:kern w:val="16"/>
              </w:rPr>
            </w:pPr>
            <w:r w:rsidRPr="009A6C54">
              <w:rPr>
                <w:kern w:val="16"/>
              </w:rPr>
              <w:t>10</w:t>
            </w:r>
          </w:p>
        </w:tc>
        <w:tc>
          <w:tcPr>
            <w:tcW w:w="0" w:type="auto"/>
          </w:tcPr>
          <w:p w:rsidR="00855899" w:rsidRPr="009A6C54" w:rsidRDefault="00855899" w:rsidP="005E25E2">
            <w:pPr>
              <w:pStyle w:val="TableText"/>
              <w:rPr>
                <w:kern w:val="16"/>
              </w:rPr>
            </w:pPr>
            <w:r w:rsidRPr="009A6C54">
              <w:rPr>
                <w:kern w:val="16"/>
              </w:rPr>
              <w:t>4</w:t>
            </w:r>
          </w:p>
        </w:tc>
        <w:tc>
          <w:tcPr>
            <w:tcW w:w="0" w:type="auto"/>
          </w:tcPr>
          <w:p w:rsidR="00855899" w:rsidRPr="009A6C54" w:rsidRDefault="00855899" w:rsidP="005E25E2">
            <w:pPr>
              <w:pStyle w:val="TableText"/>
              <w:rPr>
                <w:kern w:val="16"/>
              </w:rPr>
            </w:pPr>
            <w:r w:rsidRPr="009A6C54">
              <w:rPr>
                <w:kern w:val="16"/>
              </w:rPr>
              <w:t>NM</w:t>
            </w:r>
          </w:p>
        </w:tc>
        <w:tc>
          <w:tcPr>
            <w:tcW w:w="0" w:type="auto"/>
          </w:tcPr>
          <w:p w:rsidR="00855899" w:rsidRPr="009A6C54" w:rsidRDefault="00855899" w:rsidP="005E25E2">
            <w:pPr>
              <w:pStyle w:val="TableText"/>
              <w:rPr>
                <w:kern w:val="16"/>
              </w:rPr>
            </w:pPr>
          </w:p>
        </w:tc>
        <w:tc>
          <w:tcPr>
            <w:tcW w:w="0" w:type="auto"/>
          </w:tcPr>
          <w:p w:rsidR="00855899" w:rsidRPr="009A6C54" w:rsidRDefault="00855899" w:rsidP="005E25E2">
            <w:pPr>
              <w:pStyle w:val="TableText"/>
              <w:rPr>
                <w:kern w:val="16"/>
              </w:rPr>
            </w:pPr>
          </w:p>
        </w:tc>
        <w:tc>
          <w:tcPr>
            <w:tcW w:w="0" w:type="auto"/>
          </w:tcPr>
          <w:p w:rsidR="00855899" w:rsidRPr="009A6C54" w:rsidRDefault="00855899" w:rsidP="005E25E2">
            <w:pPr>
              <w:pStyle w:val="TableText"/>
              <w:rPr>
                <w:kern w:val="16"/>
              </w:rPr>
            </w:pPr>
          </w:p>
        </w:tc>
        <w:tc>
          <w:tcPr>
            <w:tcW w:w="0" w:type="auto"/>
          </w:tcPr>
          <w:p w:rsidR="00855899" w:rsidRPr="009A6C54" w:rsidRDefault="00855899" w:rsidP="005E25E2">
            <w:pPr>
              <w:pStyle w:val="TableText"/>
              <w:rPr>
                <w:kern w:val="16"/>
              </w:rPr>
            </w:pPr>
            <w:r w:rsidRPr="009A6C54">
              <w:rPr>
                <w:kern w:val="16"/>
              </w:rPr>
              <w:t>Anesthesia Minutes</w:t>
            </w:r>
          </w:p>
        </w:tc>
        <w:tc>
          <w:tcPr>
            <w:tcW w:w="0" w:type="auto"/>
          </w:tcPr>
          <w:p w:rsidR="00855899" w:rsidRPr="009A6C54" w:rsidRDefault="00855899" w:rsidP="005E25E2">
            <w:pPr>
              <w:pStyle w:val="TableText"/>
              <w:rPr>
                <w:kern w:val="16"/>
              </w:rPr>
            </w:pPr>
            <w:r w:rsidRPr="009A6C54">
              <w:rPr>
                <w:kern w:val="16"/>
              </w:rPr>
              <w:t>Not used</w:t>
            </w:r>
          </w:p>
        </w:tc>
      </w:tr>
      <w:tr w:rsidR="00855899" w:rsidRPr="009A6C54" w:rsidTr="00A77D27">
        <w:tc>
          <w:tcPr>
            <w:tcW w:w="0" w:type="auto"/>
          </w:tcPr>
          <w:p w:rsidR="00855899" w:rsidRPr="009A6C54" w:rsidRDefault="00855899" w:rsidP="005E25E2">
            <w:pPr>
              <w:pStyle w:val="TableText"/>
              <w:rPr>
                <w:kern w:val="16"/>
              </w:rPr>
            </w:pPr>
            <w:r w:rsidRPr="009A6C54">
              <w:rPr>
                <w:kern w:val="16"/>
              </w:rPr>
              <w:t>11</w:t>
            </w:r>
          </w:p>
        </w:tc>
        <w:tc>
          <w:tcPr>
            <w:tcW w:w="0" w:type="auto"/>
          </w:tcPr>
          <w:p w:rsidR="00855899" w:rsidRPr="009A6C54" w:rsidRDefault="00855899" w:rsidP="005E25E2">
            <w:pPr>
              <w:pStyle w:val="TableText"/>
              <w:rPr>
                <w:kern w:val="16"/>
              </w:rPr>
            </w:pPr>
            <w:r w:rsidRPr="009A6C54">
              <w:rPr>
                <w:kern w:val="16"/>
              </w:rPr>
              <w:t>60</w:t>
            </w:r>
          </w:p>
        </w:tc>
        <w:tc>
          <w:tcPr>
            <w:tcW w:w="0" w:type="auto"/>
          </w:tcPr>
          <w:p w:rsidR="00855899" w:rsidRPr="009A6C54" w:rsidRDefault="00855899" w:rsidP="005E25E2">
            <w:pPr>
              <w:pStyle w:val="TableText"/>
              <w:rPr>
                <w:kern w:val="16"/>
              </w:rPr>
            </w:pPr>
            <w:r w:rsidRPr="009A6C54">
              <w:rPr>
                <w:kern w:val="16"/>
              </w:rPr>
              <w:t>CN</w:t>
            </w:r>
          </w:p>
        </w:tc>
        <w:tc>
          <w:tcPr>
            <w:tcW w:w="0" w:type="auto"/>
          </w:tcPr>
          <w:p w:rsidR="00855899" w:rsidRPr="009A6C54" w:rsidRDefault="00855899" w:rsidP="005E25E2">
            <w:pPr>
              <w:pStyle w:val="TableText"/>
              <w:rPr>
                <w:kern w:val="16"/>
              </w:rPr>
            </w:pPr>
          </w:p>
        </w:tc>
        <w:tc>
          <w:tcPr>
            <w:tcW w:w="0" w:type="auto"/>
          </w:tcPr>
          <w:p w:rsidR="00855899" w:rsidRPr="009A6C54" w:rsidRDefault="00855899" w:rsidP="005E25E2">
            <w:pPr>
              <w:pStyle w:val="TableText"/>
              <w:rPr>
                <w:kern w:val="16"/>
              </w:rPr>
            </w:pPr>
          </w:p>
        </w:tc>
        <w:tc>
          <w:tcPr>
            <w:tcW w:w="0" w:type="auto"/>
          </w:tcPr>
          <w:p w:rsidR="00855899" w:rsidRPr="009A6C54" w:rsidRDefault="00855899" w:rsidP="005E25E2">
            <w:pPr>
              <w:pStyle w:val="TableText"/>
              <w:rPr>
                <w:kern w:val="16"/>
              </w:rPr>
            </w:pPr>
          </w:p>
        </w:tc>
        <w:tc>
          <w:tcPr>
            <w:tcW w:w="0" w:type="auto"/>
          </w:tcPr>
          <w:p w:rsidR="00855899" w:rsidRPr="009A6C54" w:rsidRDefault="00855899" w:rsidP="005E25E2">
            <w:pPr>
              <w:pStyle w:val="TableText"/>
              <w:rPr>
                <w:kern w:val="16"/>
              </w:rPr>
            </w:pPr>
            <w:r w:rsidRPr="009A6C54">
              <w:rPr>
                <w:kern w:val="16"/>
              </w:rPr>
              <w:t>Surgeon</w:t>
            </w:r>
          </w:p>
        </w:tc>
        <w:tc>
          <w:tcPr>
            <w:tcW w:w="0" w:type="auto"/>
          </w:tcPr>
          <w:p w:rsidR="00855899" w:rsidRPr="009A6C54" w:rsidRDefault="00855899" w:rsidP="005E25E2">
            <w:pPr>
              <w:pStyle w:val="TableText"/>
              <w:rPr>
                <w:kern w:val="16"/>
              </w:rPr>
            </w:pPr>
            <w:r w:rsidRPr="009A6C54">
              <w:rPr>
                <w:kern w:val="16"/>
              </w:rPr>
              <w:t>Not used</w:t>
            </w:r>
          </w:p>
        </w:tc>
      </w:tr>
      <w:tr w:rsidR="00855899" w:rsidRPr="009A6C54" w:rsidTr="00A77D27">
        <w:tc>
          <w:tcPr>
            <w:tcW w:w="0" w:type="auto"/>
          </w:tcPr>
          <w:p w:rsidR="00855899" w:rsidRPr="009A6C54" w:rsidRDefault="00855899" w:rsidP="005E25E2">
            <w:pPr>
              <w:pStyle w:val="TableText"/>
              <w:rPr>
                <w:kern w:val="16"/>
              </w:rPr>
            </w:pPr>
            <w:r w:rsidRPr="009A6C54">
              <w:rPr>
                <w:kern w:val="16"/>
              </w:rPr>
              <w:t>12</w:t>
            </w:r>
          </w:p>
        </w:tc>
        <w:tc>
          <w:tcPr>
            <w:tcW w:w="0" w:type="auto"/>
          </w:tcPr>
          <w:p w:rsidR="00855899" w:rsidRPr="009A6C54" w:rsidRDefault="00855899" w:rsidP="005E25E2">
            <w:pPr>
              <w:pStyle w:val="TableText"/>
              <w:rPr>
                <w:kern w:val="16"/>
              </w:rPr>
            </w:pPr>
            <w:r w:rsidRPr="009A6C54">
              <w:rPr>
                <w:kern w:val="16"/>
              </w:rPr>
              <w:t>60</w:t>
            </w:r>
          </w:p>
        </w:tc>
        <w:tc>
          <w:tcPr>
            <w:tcW w:w="0" w:type="auto"/>
          </w:tcPr>
          <w:p w:rsidR="00855899" w:rsidRPr="009A6C54" w:rsidRDefault="00855899" w:rsidP="005E25E2">
            <w:pPr>
              <w:pStyle w:val="TableText"/>
              <w:rPr>
                <w:kern w:val="16"/>
              </w:rPr>
            </w:pPr>
            <w:r w:rsidRPr="009A6C54">
              <w:rPr>
                <w:kern w:val="16"/>
              </w:rPr>
              <w:t>CM</w:t>
            </w:r>
          </w:p>
        </w:tc>
        <w:tc>
          <w:tcPr>
            <w:tcW w:w="0" w:type="auto"/>
          </w:tcPr>
          <w:p w:rsidR="00855899" w:rsidRPr="009A6C54" w:rsidRDefault="00855899" w:rsidP="005E25E2">
            <w:pPr>
              <w:pStyle w:val="TableText"/>
              <w:rPr>
                <w:kern w:val="16"/>
              </w:rPr>
            </w:pPr>
          </w:p>
        </w:tc>
        <w:tc>
          <w:tcPr>
            <w:tcW w:w="0" w:type="auto"/>
          </w:tcPr>
          <w:p w:rsidR="00855899" w:rsidRPr="009A6C54" w:rsidRDefault="00855899" w:rsidP="005E25E2">
            <w:pPr>
              <w:pStyle w:val="TableText"/>
              <w:rPr>
                <w:kern w:val="16"/>
              </w:rPr>
            </w:pPr>
            <w:r w:rsidRPr="009A6C54">
              <w:rPr>
                <w:kern w:val="16"/>
              </w:rPr>
              <w:t>Y</w:t>
            </w:r>
          </w:p>
        </w:tc>
        <w:tc>
          <w:tcPr>
            <w:tcW w:w="0" w:type="auto"/>
          </w:tcPr>
          <w:p w:rsidR="00855899" w:rsidRPr="009A6C54" w:rsidRDefault="00855899" w:rsidP="005E25E2">
            <w:pPr>
              <w:pStyle w:val="TableText"/>
              <w:rPr>
                <w:kern w:val="16"/>
              </w:rPr>
            </w:pPr>
          </w:p>
        </w:tc>
        <w:tc>
          <w:tcPr>
            <w:tcW w:w="0" w:type="auto"/>
          </w:tcPr>
          <w:p w:rsidR="00855899" w:rsidRPr="009A6C54" w:rsidRDefault="00855899" w:rsidP="005E25E2">
            <w:pPr>
              <w:pStyle w:val="TableText"/>
              <w:rPr>
                <w:kern w:val="16"/>
              </w:rPr>
            </w:pPr>
            <w:r w:rsidRPr="009A6C54">
              <w:rPr>
                <w:kern w:val="16"/>
              </w:rPr>
              <w:t>Procedure Practitioner</w:t>
            </w:r>
          </w:p>
        </w:tc>
        <w:tc>
          <w:tcPr>
            <w:tcW w:w="0" w:type="auto"/>
          </w:tcPr>
          <w:p w:rsidR="00855899" w:rsidRPr="009A6C54" w:rsidRDefault="00855899" w:rsidP="005E25E2">
            <w:pPr>
              <w:pStyle w:val="TableText"/>
              <w:rPr>
                <w:kern w:val="16"/>
              </w:rPr>
            </w:pPr>
            <w:r w:rsidRPr="009A6C54">
              <w:rPr>
                <w:kern w:val="16"/>
              </w:rPr>
              <w:t>Not used</w:t>
            </w:r>
          </w:p>
        </w:tc>
      </w:tr>
      <w:tr w:rsidR="00855899" w:rsidRPr="009A6C54" w:rsidTr="00A77D27">
        <w:tc>
          <w:tcPr>
            <w:tcW w:w="0" w:type="auto"/>
          </w:tcPr>
          <w:p w:rsidR="00855899" w:rsidRPr="009A6C54" w:rsidRDefault="00855899" w:rsidP="005E25E2">
            <w:pPr>
              <w:pStyle w:val="TableText"/>
              <w:rPr>
                <w:kern w:val="16"/>
              </w:rPr>
            </w:pPr>
            <w:r w:rsidRPr="009A6C54">
              <w:rPr>
                <w:kern w:val="16"/>
              </w:rPr>
              <w:t>13</w:t>
            </w:r>
          </w:p>
        </w:tc>
        <w:tc>
          <w:tcPr>
            <w:tcW w:w="0" w:type="auto"/>
          </w:tcPr>
          <w:p w:rsidR="00855899" w:rsidRPr="009A6C54" w:rsidRDefault="00855899" w:rsidP="005E25E2">
            <w:pPr>
              <w:pStyle w:val="TableText"/>
              <w:rPr>
                <w:kern w:val="16"/>
              </w:rPr>
            </w:pPr>
            <w:r w:rsidRPr="009A6C54">
              <w:rPr>
                <w:kern w:val="16"/>
              </w:rPr>
              <w:t>2</w:t>
            </w:r>
          </w:p>
        </w:tc>
        <w:tc>
          <w:tcPr>
            <w:tcW w:w="0" w:type="auto"/>
          </w:tcPr>
          <w:p w:rsidR="00855899" w:rsidRPr="009A6C54" w:rsidRDefault="00855899" w:rsidP="005E25E2">
            <w:pPr>
              <w:pStyle w:val="TableText"/>
              <w:rPr>
                <w:kern w:val="16"/>
              </w:rPr>
            </w:pPr>
            <w:r w:rsidRPr="009A6C54">
              <w:rPr>
                <w:kern w:val="16"/>
              </w:rPr>
              <w:t>ID</w:t>
            </w:r>
          </w:p>
        </w:tc>
        <w:tc>
          <w:tcPr>
            <w:tcW w:w="0" w:type="auto"/>
          </w:tcPr>
          <w:p w:rsidR="00855899" w:rsidRPr="009A6C54" w:rsidRDefault="00855899" w:rsidP="005E25E2">
            <w:pPr>
              <w:pStyle w:val="TableText"/>
              <w:rPr>
                <w:kern w:val="16"/>
              </w:rPr>
            </w:pPr>
          </w:p>
        </w:tc>
        <w:tc>
          <w:tcPr>
            <w:tcW w:w="0" w:type="auto"/>
          </w:tcPr>
          <w:p w:rsidR="00855899" w:rsidRPr="009A6C54" w:rsidRDefault="00855899" w:rsidP="005E25E2">
            <w:pPr>
              <w:pStyle w:val="TableText"/>
              <w:rPr>
                <w:kern w:val="16"/>
              </w:rPr>
            </w:pPr>
          </w:p>
        </w:tc>
        <w:tc>
          <w:tcPr>
            <w:tcW w:w="0" w:type="auto"/>
          </w:tcPr>
          <w:p w:rsidR="00855899" w:rsidRPr="009A6C54" w:rsidRDefault="00855899" w:rsidP="005E25E2">
            <w:pPr>
              <w:pStyle w:val="TableText"/>
              <w:rPr>
                <w:kern w:val="16"/>
              </w:rPr>
            </w:pPr>
            <w:r w:rsidRPr="009A6C54">
              <w:rPr>
                <w:kern w:val="16"/>
              </w:rPr>
              <w:t>0059</w:t>
            </w:r>
          </w:p>
        </w:tc>
        <w:tc>
          <w:tcPr>
            <w:tcW w:w="0" w:type="auto"/>
          </w:tcPr>
          <w:p w:rsidR="00855899" w:rsidRPr="009A6C54" w:rsidRDefault="00855899" w:rsidP="005E25E2">
            <w:pPr>
              <w:pStyle w:val="TableText"/>
              <w:rPr>
                <w:kern w:val="16"/>
              </w:rPr>
            </w:pPr>
            <w:r w:rsidRPr="009A6C54">
              <w:rPr>
                <w:kern w:val="16"/>
              </w:rPr>
              <w:t>Consent Code</w:t>
            </w:r>
          </w:p>
        </w:tc>
        <w:tc>
          <w:tcPr>
            <w:tcW w:w="0" w:type="auto"/>
          </w:tcPr>
          <w:p w:rsidR="00855899" w:rsidRPr="009A6C54" w:rsidRDefault="00855899" w:rsidP="005E25E2">
            <w:pPr>
              <w:pStyle w:val="TableText"/>
              <w:rPr>
                <w:kern w:val="16"/>
              </w:rPr>
            </w:pPr>
            <w:r w:rsidRPr="009A6C54">
              <w:rPr>
                <w:kern w:val="16"/>
              </w:rPr>
              <w:t>Not used</w:t>
            </w:r>
          </w:p>
        </w:tc>
      </w:tr>
      <w:tr w:rsidR="00855899" w:rsidRPr="009A6C54" w:rsidTr="00A77D27">
        <w:tc>
          <w:tcPr>
            <w:tcW w:w="0" w:type="auto"/>
          </w:tcPr>
          <w:p w:rsidR="00855899" w:rsidRPr="009A6C54" w:rsidRDefault="00855899" w:rsidP="005E25E2">
            <w:pPr>
              <w:pStyle w:val="TableText"/>
              <w:rPr>
                <w:kern w:val="16"/>
              </w:rPr>
            </w:pPr>
            <w:r w:rsidRPr="009A6C54">
              <w:rPr>
                <w:kern w:val="16"/>
              </w:rPr>
              <w:t>14</w:t>
            </w:r>
          </w:p>
        </w:tc>
        <w:tc>
          <w:tcPr>
            <w:tcW w:w="0" w:type="auto"/>
          </w:tcPr>
          <w:p w:rsidR="00855899" w:rsidRPr="009A6C54" w:rsidRDefault="00855899" w:rsidP="005E25E2">
            <w:pPr>
              <w:pStyle w:val="TableText"/>
              <w:rPr>
                <w:kern w:val="16"/>
              </w:rPr>
            </w:pPr>
            <w:r w:rsidRPr="009A6C54">
              <w:rPr>
                <w:kern w:val="16"/>
              </w:rPr>
              <w:t>2</w:t>
            </w:r>
          </w:p>
        </w:tc>
        <w:tc>
          <w:tcPr>
            <w:tcW w:w="0" w:type="auto"/>
          </w:tcPr>
          <w:p w:rsidR="00855899" w:rsidRPr="009A6C54" w:rsidRDefault="00855899" w:rsidP="005E25E2">
            <w:pPr>
              <w:pStyle w:val="TableText"/>
              <w:rPr>
                <w:kern w:val="16"/>
              </w:rPr>
            </w:pPr>
            <w:r w:rsidRPr="009A6C54">
              <w:rPr>
                <w:kern w:val="16"/>
              </w:rPr>
              <w:t>NM</w:t>
            </w:r>
          </w:p>
        </w:tc>
        <w:tc>
          <w:tcPr>
            <w:tcW w:w="0" w:type="auto"/>
          </w:tcPr>
          <w:p w:rsidR="00855899" w:rsidRPr="009A6C54" w:rsidRDefault="00855899" w:rsidP="005E25E2">
            <w:pPr>
              <w:pStyle w:val="TableText"/>
              <w:rPr>
                <w:kern w:val="16"/>
              </w:rPr>
            </w:pPr>
          </w:p>
        </w:tc>
        <w:tc>
          <w:tcPr>
            <w:tcW w:w="0" w:type="auto"/>
          </w:tcPr>
          <w:p w:rsidR="00855899" w:rsidRPr="009A6C54" w:rsidRDefault="00855899" w:rsidP="005E25E2">
            <w:pPr>
              <w:pStyle w:val="TableText"/>
              <w:rPr>
                <w:kern w:val="16"/>
              </w:rPr>
            </w:pPr>
          </w:p>
        </w:tc>
        <w:tc>
          <w:tcPr>
            <w:tcW w:w="0" w:type="auto"/>
          </w:tcPr>
          <w:p w:rsidR="00855899" w:rsidRPr="009A6C54" w:rsidRDefault="00855899" w:rsidP="005E25E2">
            <w:pPr>
              <w:pStyle w:val="TableText"/>
              <w:rPr>
                <w:kern w:val="16"/>
              </w:rPr>
            </w:pPr>
          </w:p>
        </w:tc>
        <w:tc>
          <w:tcPr>
            <w:tcW w:w="0" w:type="auto"/>
          </w:tcPr>
          <w:p w:rsidR="00855899" w:rsidRPr="009A6C54" w:rsidRDefault="00855899" w:rsidP="005E25E2">
            <w:pPr>
              <w:pStyle w:val="TableText"/>
              <w:rPr>
                <w:kern w:val="16"/>
              </w:rPr>
            </w:pPr>
            <w:r w:rsidRPr="009A6C54">
              <w:rPr>
                <w:kern w:val="16"/>
              </w:rPr>
              <w:t>Procedure Priority</w:t>
            </w:r>
          </w:p>
        </w:tc>
        <w:tc>
          <w:tcPr>
            <w:tcW w:w="0" w:type="auto"/>
          </w:tcPr>
          <w:p w:rsidR="00855899" w:rsidRPr="009A6C54" w:rsidRDefault="00855899" w:rsidP="005E25E2">
            <w:pPr>
              <w:pStyle w:val="TableText"/>
              <w:rPr>
                <w:kern w:val="16"/>
              </w:rPr>
            </w:pPr>
            <w:r w:rsidRPr="009A6C54">
              <w:rPr>
                <w:kern w:val="16"/>
              </w:rPr>
              <w:t>Not used</w:t>
            </w:r>
          </w:p>
        </w:tc>
      </w:tr>
      <w:tr w:rsidR="00855899" w:rsidRPr="009A6C54" w:rsidTr="00A77D27">
        <w:tc>
          <w:tcPr>
            <w:tcW w:w="0" w:type="auto"/>
          </w:tcPr>
          <w:p w:rsidR="00855899" w:rsidRPr="009A6C54" w:rsidRDefault="00855899" w:rsidP="005E25E2">
            <w:pPr>
              <w:pStyle w:val="TableText"/>
              <w:rPr>
                <w:kern w:val="16"/>
              </w:rPr>
            </w:pPr>
            <w:r w:rsidRPr="009A6C54">
              <w:rPr>
                <w:kern w:val="16"/>
              </w:rPr>
              <w:t>15</w:t>
            </w:r>
          </w:p>
        </w:tc>
        <w:tc>
          <w:tcPr>
            <w:tcW w:w="0" w:type="auto"/>
          </w:tcPr>
          <w:p w:rsidR="00855899" w:rsidRPr="009A6C54" w:rsidRDefault="00855899" w:rsidP="005E25E2">
            <w:pPr>
              <w:pStyle w:val="TableText"/>
              <w:rPr>
                <w:kern w:val="16"/>
              </w:rPr>
            </w:pPr>
            <w:r w:rsidRPr="009A6C54">
              <w:rPr>
                <w:kern w:val="16"/>
              </w:rPr>
              <w:t>80</w:t>
            </w:r>
          </w:p>
        </w:tc>
        <w:tc>
          <w:tcPr>
            <w:tcW w:w="0" w:type="auto"/>
          </w:tcPr>
          <w:p w:rsidR="00855899" w:rsidRPr="009A6C54" w:rsidRDefault="00855899" w:rsidP="005E25E2">
            <w:pPr>
              <w:pStyle w:val="TableText"/>
              <w:rPr>
                <w:kern w:val="16"/>
              </w:rPr>
            </w:pPr>
            <w:r w:rsidRPr="009A6C54">
              <w:rPr>
                <w:kern w:val="16"/>
              </w:rPr>
              <w:t>CD</w:t>
            </w:r>
          </w:p>
        </w:tc>
        <w:tc>
          <w:tcPr>
            <w:tcW w:w="0" w:type="auto"/>
          </w:tcPr>
          <w:p w:rsidR="00855899" w:rsidRPr="009A6C54" w:rsidRDefault="00855899" w:rsidP="005E25E2">
            <w:pPr>
              <w:pStyle w:val="TableText"/>
              <w:rPr>
                <w:kern w:val="16"/>
              </w:rPr>
            </w:pPr>
          </w:p>
        </w:tc>
        <w:tc>
          <w:tcPr>
            <w:tcW w:w="0" w:type="auto"/>
          </w:tcPr>
          <w:p w:rsidR="00855899" w:rsidRPr="009A6C54" w:rsidRDefault="00855899" w:rsidP="005E25E2">
            <w:pPr>
              <w:pStyle w:val="TableText"/>
              <w:rPr>
                <w:kern w:val="16"/>
              </w:rPr>
            </w:pPr>
          </w:p>
        </w:tc>
        <w:tc>
          <w:tcPr>
            <w:tcW w:w="0" w:type="auto"/>
          </w:tcPr>
          <w:p w:rsidR="00855899" w:rsidRPr="009A6C54" w:rsidRDefault="00855899" w:rsidP="005E25E2">
            <w:pPr>
              <w:pStyle w:val="TableText"/>
              <w:rPr>
                <w:kern w:val="16"/>
              </w:rPr>
            </w:pPr>
          </w:p>
        </w:tc>
        <w:tc>
          <w:tcPr>
            <w:tcW w:w="0" w:type="auto"/>
          </w:tcPr>
          <w:p w:rsidR="00855899" w:rsidRPr="009A6C54" w:rsidRDefault="00855899" w:rsidP="005E25E2">
            <w:pPr>
              <w:pStyle w:val="TableText"/>
              <w:rPr>
                <w:kern w:val="16"/>
              </w:rPr>
            </w:pPr>
            <w:r w:rsidRPr="009A6C54">
              <w:rPr>
                <w:kern w:val="16"/>
              </w:rPr>
              <w:t>Associated Diagnosis Code</w:t>
            </w:r>
          </w:p>
        </w:tc>
        <w:tc>
          <w:tcPr>
            <w:tcW w:w="0" w:type="auto"/>
          </w:tcPr>
          <w:p w:rsidR="00855899" w:rsidRPr="009A6C54" w:rsidRDefault="00855899" w:rsidP="005E25E2">
            <w:pPr>
              <w:pStyle w:val="TableText"/>
              <w:rPr>
                <w:kern w:val="16"/>
              </w:rPr>
            </w:pPr>
            <w:r w:rsidRPr="009A6C54">
              <w:rPr>
                <w:kern w:val="16"/>
              </w:rPr>
              <w:t>Not used</w:t>
            </w:r>
          </w:p>
        </w:tc>
      </w:tr>
      <w:tr w:rsidR="00855899" w:rsidRPr="009A6C54" w:rsidTr="00A77D27">
        <w:tc>
          <w:tcPr>
            <w:tcW w:w="0" w:type="auto"/>
          </w:tcPr>
          <w:p w:rsidR="00855899" w:rsidRPr="009A6C54" w:rsidRDefault="00855899" w:rsidP="005E25E2">
            <w:pPr>
              <w:pStyle w:val="TableText"/>
              <w:rPr>
                <w:kern w:val="16"/>
              </w:rPr>
            </w:pPr>
            <w:r w:rsidRPr="009A6C54">
              <w:rPr>
                <w:kern w:val="16"/>
              </w:rPr>
              <w:t>16</w:t>
            </w:r>
          </w:p>
        </w:tc>
        <w:tc>
          <w:tcPr>
            <w:tcW w:w="0" w:type="auto"/>
          </w:tcPr>
          <w:p w:rsidR="00855899" w:rsidRPr="009A6C54" w:rsidRDefault="00855899" w:rsidP="005E25E2">
            <w:pPr>
              <w:pStyle w:val="TableText"/>
              <w:rPr>
                <w:kern w:val="16"/>
              </w:rPr>
            </w:pPr>
            <w:r w:rsidRPr="009A6C54">
              <w:rPr>
                <w:kern w:val="16"/>
              </w:rPr>
              <w:t>80</w:t>
            </w:r>
          </w:p>
        </w:tc>
        <w:tc>
          <w:tcPr>
            <w:tcW w:w="0" w:type="auto"/>
          </w:tcPr>
          <w:p w:rsidR="00855899" w:rsidRPr="009A6C54" w:rsidRDefault="00855899" w:rsidP="005E25E2">
            <w:pPr>
              <w:pStyle w:val="TableText"/>
              <w:rPr>
                <w:kern w:val="16"/>
              </w:rPr>
            </w:pPr>
            <w:r w:rsidRPr="009A6C54">
              <w:rPr>
                <w:kern w:val="16"/>
              </w:rPr>
              <w:t>CE</w:t>
            </w:r>
          </w:p>
        </w:tc>
        <w:tc>
          <w:tcPr>
            <w:tcW w:w="0" w:type="auto"/>
          </w:tcPr>
          <w:p w:rsidR="00855899" w:rsidRPr="009A6C54" w:rsidRDefault="00855899" w:rsidP="005E25E2">
            <w:pPr>
              <w:pStyle w:val="TableText"/>
              <w:rPr>
                <w:kern w:val="16"/>
              </w:rPr>
            </w:pPr>
          </w:p>
        </w:tc>
        <w:tc>
          <w:tcPr>
            <w:tcW w:w="0" w:type="auto"/>
          </w:tcPr>
          <w:p w:rsidR="00855899" w:rsidRPr="009A6C54" w:rsidRDefault="00855899" w:rsidP="005E25E2">
            <w:pPr>
              <w:pStyle w:val="TableText"/>
              <w:rPr>
                <w:kern w:val="16"/>
              </w:rPr>
            </w:pPr>
            <w:r w:rsidRPr="009A6C54">
              <w:rPr>
                <w:kern w:val="16"/>
              </w:rPr>
              <w:t>Y</w:t>
            </w:r>
          </w:p>
        </w:tc>
        <w:tc>
          <w:tcPr>
            <w:tcW w:w="0" w:type="auto"/>
          </w:tcPr>
          <w:p w:rsidR="00855899" w:rsidRPr="009A6C54" w:rsidRDefault="00855899" w:rsidP="005E25E2">
            <w:pPr>
              <w:pStyle w:val="TableText"/>
              <w:rPr>
                <w:kern w:val="16"/>
              </w:rPr>
            </w:pPr>
            <w:r w:rsidRPr="009A6C54">
              <w:rPr>
                <w:kern w:val="16"/>
              </w:rPr>
              <w:t>0340</w:t>
            </w:r>
          </w:p>
        </w:tc>
        <w:tc>
          <w:tcPr>
            <w:tcW w:w="0" w:type="auto"/>
          </w:tcPr>
          <w:p w:rsidR="00855899" w:rsidRPr="009A6C54" w:rsidRDefault="00855899" w:rsidP="005E25E2">
            <w:pPr>
              <w:pStyle w:val="TableText"/>
              <w:rPr>
                <w:kern w:val="16"/>
              </w:rPr>
            </w:pPr>
            <w:r w:rsidRPr="009A6C54">
              <w:rPr>
                <w:kern w:val="16"/>
              </w:rPr>
              <w:t>Procedure Code Modifier</w:t>
            </w:r>
          </w:p>
        </w:tc>
        <w:tc>
          <w:tcPr>
            <w:tcW w:w="0" w:type="auto"/>
          </w:tcPr>
          <w:p w:rsidR="00855899" w:rsidRPr="009A6C54" w:rsidRDefault="00855899" w:rsidP="005E25E2">
            <w:pPr>
              <w:pStyle w:val="TableText"/>
            </w:pPr>
            <w:r w:rsidRPr="009A6C54">
              <w:t>3 Components:</w:t>
            </w:r>
          </w:p>
          <w:p w:rsidR="00855899" w:rsidRPr="009A6C54" w:rsidRDefault="00855899" w:rsidP="005E25E2">
            <w:pPr>
              <w:pStyle w:val="TableText"/>
            </w:pPr>
            <w:r w:rsidRPr="009A6C54">
              <w:t xml:space="preserve">    1. Modifier Code</w:t>
            </w:r>
          </w:p>
          <w:p w:rsidR="00855899" w:rsidRPr="009A6C54" w:rsidRDefault="00855899" w:rsidP="005E25E2">
            <w:pPr>
              <w:pStyle w:val="TableText"/>
            </w:pPr>
            <w:r w:rsidRPr="009A6C54">
              <w:t xml:space="preserve">    2. Corresponding modifier</w:t>
            </w:r>
          </w:p>
          <w:p w:rsidR="00855899" w:rsidRPr="009A6C54" w:rsidRDefault="00855899" w:rsidP="005E25E2">
            <w:pPr>
              <w:pStyle w:val="TableText"/>
            </w:pPr>
            <w:r w:rsidRPr="009A6C54">
              <w:t xml:space="preserve">        description from CPT </w:t>
            </w:r>
          </w:p>
          <w:p w:rsidR="00855899" w:rsidRPr="009A6C54" w:rsidRDefault="00855899" w:rsidP="005E25E2">
            <w:pPr>
              <w:pStyle w:val="TableText"/>
            </w:pPr>
            <w:r w:rsidRPr="009A6C54">
              <w:t xml:space="preserve">        MODIFIER  file (#81.3)</w:t>
            </w:r>
          </w:p>
          <w:p w:rsidR="005E25E2" w:rsidRPr="009A6C54" w:rsidRDefault="00855899" w:rsidP="005E25E2">
            <w:pPr>
              <w:pStyle w:val="TableText"/>
              <w:rPr>
                <w:lang w:val="en-US"/>
              </w:rPr>
            </w:pPr>
            <w:r w:rsidRPr="009A6C54">
              <w:t xml:space="preserve">    3. Coding Method</w:t>
            </w:r>
            <w:r w:rsidR="005E25E2" w:rsidRPr="009A6C54">
              <w:rPr>
                <w:lang w:val="en-US"/>
              </w:rPr>
              <w:t xml:space="preserve">: </w:t>
            </w:r>
          </w:p>
          <w:p w:rsidR="005E25E2" w:rsidRPr="009A6C54" w:rsidRDefault="00855899" w:rsidP="005E25E2">
            <w:pPr>
              <w:pStyle w:val="TableText"/>
              <w:ind w:left="549"/>
              <w:rPr>
                <w:lang w:val="en-US"/>
              </w:rPr>
            </w:pPr>
            <w:r w:rsidRPr="009A6C54">
              <w:rPr>
                <w:bCs/>
              </w:rPr>
              <w:t>C</w:t>
            </w:r>
            <w:r w:rsidR="005E25E2" w:rsidRPr="009A6C54">
              <w:t>=CPT</w:t>
            </w:r>
          </w:p>
          <w:p w:rsidR="00855899" w:rsidRPr="009A6C54" w:rsidRDefault="00855899" w:rsidP="005E25E2">
            <w:pPr>
              <w:pStyle w:val="TableText"/>
              <w:ind w:left="549"/>
            </w:pPr>
            <w:r w:rsidRPr="009A6C54">
              <w:rPr>
                <w:bCs/>
              </w:rPr>
              <w:t>H</w:t>
            </w:r>
            <w:r w:rsidRPr="009A6C54">
              <w:t>=HCPCS</w:t>
            </w:r>
          </w:p>
          <w:p w:rsidR="00855899" w:rsidRPr="009A6C54" w:rsidRDefault="00855899" w:rsidP="005E25E2">
            <w:pPr>
              <w:pStyle w:val="TableText"/>
              <w:rPr>
                <w:kern w:val="16"/>
                <w:lang w:val="en-US"/>
              </w:rPr>
            </w:pPr>
            <w:r w:rsidRPr="009A6C54">
              <w:t>Refer to Table 0340 for sample</w:t>
            </w:r>
            <w:r w:rsidR="009E57AF" w:rsidRPr="009A6C54">
              <w:rPr>
                <w:lang w:val="en-US"/>
              </w:rPr>
              <w:t xml:space="preserve"> </w:t>
            </w:r>
            <w:r w:rsidRPr="009A6C54">
              <w:t>listing of possible modifier</w:t>
            </w:r>
            <w:r w:rsidR="009E57AF" w:rsidRPr="009A6C54">
              <w:rPr>
                <w:lang w:val="en-US"/>
              </w:rPr>
              <w:t xml:space="preserve"> </w:t>
            </w:r>
            <w:r w:rsidRPr="009A6C54">
              <w:rPr>
                <w:kern w:val="16"/>
              </w:rPr>
              <w:t>codes and descriptions</w:t>
            </w:r>
            <w:r w:rsidR="009E57AF" w:rsidRPr="009A6C54">
              <w:rPr>
                <w:kern w:val="16"/>
                <w:lang w:val="en-US"/>
              </w:rPr>
              <w:t>.</w:t>
            </w:r>
          </w:p>
        </w:tc>
      </w:tr>
    </w:tbl>
    <w:p w:rsidR="00FB3138" w:rsidRPr="009A6C54" w:rsidRDefault="00FB3138" w:rsidP="00FB3138">
      <w:pPr>
        <w:pStyle w:val="Heading3"/>
        <w:numPr>
          <w:ilvl w:val="0"/>
          <w:numId w:val="0"/>
        </w:numPr>
        <w:ind w:left="720"/>
        <w:rPr>
          <w:lang w:val="en-US" w:eastAsia="en-US"/>
        </w:rPr>
      </w:pPr>
    </w:p>
    <w:p w:rsidR="00855899" w:rsidRPr="009A6C54" w:rsidRDefault="00EF76C9" w:rsidP="00855899">
      <w:pPr>
        <w:pStyle w:val="Heading3"/>
        <w:rPr>
          <w:lang w:val="en-US" w:eastAsia="en-US"/>
        </w:rPr>
      </w:pPr>
      <w:r w:rsidRPr="009A6C54">
        <w:rPr>
          <w:rFonts w:ascii="Times New Roman" w:hAnsi="Times New Roman"/>
          <w:b w:val="0"/>
          <w:bCs w:val="0"/>
          <w:sz w:val="22"/>
          <w:szCs w:val="24"/>
          <w:lang w:val="en-US" w:eastAsia="en-US"/>
        </w:rPr>
        <w:br w:type="page"/>
      </w:r>
      <w:bookmarkStart w:id="352" w:name="_Toc11706720"/>
      <w:r w:rsidR="00855899" w:rsidRPr="009A6C54">
        <w:rPr>
          <w:caps/>
          <w:lang w:eastAsia="en-US"/>
        </w:rPr>
        <w:t xml:space="preserve">ROL - </w:t>
      </w:r>
      <w:r w:rsidR="00855899" w:rsidRPr="009A6C54">
        <w:rPr>
          <w:lang w:eastAsia="en-US"/>
        </w:rPr>
        <w:t>Role Segment</w:t>
      </w:r>
      <w:bookmarkEnd w:id="352"/>
    </w:p>
    <w:p w:rsidR="000E6F8B" w:rsidRPr="009A6C54" w:rsidRDefault="000E6F8B" w:rsidP="00741C15">
      <w:pPr>
        <w:pStyle w:val="Caption"/>
        <w:rPr>
          <w:lang w:val="en-US" w:eastAsia="en-US"/>
        </w:rPr>
      </w:pPr>
      <w:bookmarkStart w:id="353" w:name="_Toc11706894"/>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55</w:t>
      </w:r>
      <w:r w:rsidR="007F1C38">
        <w:rPr>
          <w:noProof/>
        </w:rPr>
        <w:fldChar w:fldCharType="end"/>
      </w:r>
      <w:r w:rsidRPr="009A6C54">
        <w:rPr>
          <w:lang w:val="en-US"/>
        </w:rPr>
        <w:t>: Role Segment</w:t>
      </w:r>
      <w:bookmarkEnd w:id="353"/>
    </w:p>
    <w:tbl>
      <w:tblPr>
        <w:tblW w:w="0" w:type="auto"/>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CellMar>
          <w:left w:w="29" w:type="dxa"/>
          <w:right w:w="29" w:type="dxa"/>
        </w:tblCellMar>
        <w:tblLook w:val="0000" w:firstRow="0" w:lastRow="0" w:firstColumn="0" w:lastColumn="0" w:noHBand="0" w:noVBand="0"/>
      </w:tblPr>
      <w:tblGrid>
        <w:gridCol w:w="523"/>
        <w:gridCol w:w="498"/>
        <w:gridCol w:w="523"/>
        <w:gridCol w:w="450"/>
        <w:gridCol w:w="548"/>
        <w:gridCol w:w="608"/>
        <w:gridCol w:w="1875"/>
        <w:gridCol w:w="4305"/>
      </w:tblGrid>
      <w:tr w:rsidR="00855899" w:rsidRPr="009A6C54" w:rsidTr="002B5785">
        <w:trPr>
          <w:tblHeader/>
        </w:trPr>
        <w:tc>
          <w:tcPr>
            <w:tcW w:w="0" w:type="auto"/>
            <w:tcBorders>
              <w:top w:val="single" w:sz="12" w:space="0" w:color="auto"/>
              <w:left w:val="single" w:sz="12" w:space="0" w:color="auto"/>
              <w:bottom w:val="single" w:sz="12" w:space="0" w:color="auto"/>
            </w:tcBorders>
            <w:shd w:val="clear" w:color="auto" w:fill="BFBFBF"/>
          </w:tcPr>
          <w:p w:rsidR="00855899" w:rsidRPr="009A6C54" w:rsidRDefault="00855899" w:rsidP="00A77D27">
            <w:pPr>
              <w:pStyle w:val="TableHeading"/>
            </w:pPr>
            <w:bookmarkStart w:id="354" w:name="ColumnTitle_52"/>
            <w:bookmarkEnd w:id="354"/>
            <w:r w:rsidRPr="009A6C54">
              <w:t>SEQ</w:t>
            </w:r>
          </w:p>
        </w:tc>
        <w:tc>
          <w:tcPr>
            <w:tcW w:w="0" w:type="auto"/>
            <w:tcBorders>
              <w:top w:val="single" w:sz="12" w:space="0" w:color="auto"/>
              <w:bottom w:val="single" w:sz="12" w:space="0" w:color="auto"/>
            </w:tcBorders>
            <w:shd w:val="clear" w:color="auto" w:fill="BFBFBF"/>
          </w:tcPr>
          <w:p w:rsidR="00855899" w:rsidRPr="009A6C54" w:rsidRDefault="00855899" w:rsidP="00A77D27">
            <w:pPr>
              <w:pStyle w:val="TableHeading"/>
            </w:pPr>
            <w:r w:rsidRPr="009A6C54">
              <w:t>LEN</w:t>
            </w:r>
          </w:p>
        </w:tc>
        <w:tc>
          <w:tcPr>
            <w:tcW w:w="0" w:type="auto"/>
            <w:tcBorders>
              <w:top w:val="single" w:sz="12" w:space="0" w:color="auto"/>
              <w:bottom w:val="single" w:sz="12" w:space="0" w:color="auto"/>
            </w:tcBorders>
            <w:shd w:val="clear" w:color="auto" w:fill="BFBFBF"/>
          </w:tcPr>
          <w:p w:rsidR="00855899" w:rsidRPr="009A6C54" w:rsidRDefault="00855899" w:rsidP="00A77D27">
            <w:pPr>
              <w:pStyle w:val="TableHeading"/>
            </w:pPr>
            <w:r w:rsidRPr="009A6C54">
              <w:t>DT</w:t>
            </w:r>
          </w:p>
        </w:tc>
        <w:tc>
          <w:tcPr>
            <w:tcW w:w="0" w:type="auto"/>
            <w:tcBorders>
              <w:top w:val="single" w:sz="12" w:space="0" w:color="auto"/>
              <w:bottom w:val="single" w:sz="12" w:space="0" w:color="auto"/>
            </w:tcBorders>
            <w:shd w:val="clear" w:color="auto" w:fill="BFBFBF"/>
          </w:tcPr>
          <w:p w:rsidR="00855899" w:rsidRPr="009A6C54" w:rsidRDefault="00855899" w:rsidP="00A77D27">
            <w:pPr>
              <w:pStyle w:val="TableHeading"/>
            </w:pPr>
            <w:r w:rsidRPr="009A6C54">
              <w:t>R/O</w:t>
            </w:r>
          </w:p>
        </w:tc>
        <w:tc>
          <w:tcPr>
            <w:tcW w:w="0" w:type="auto"/>
            <w:tcBorders>
              <w:top w:val="single" w:sz="12" w:space="0" w:color="auto"/>
              <w:bottom w:val="single" w:sz="12" w:space="0" w:color="auto"/>
            </w:tcBorders>
            <w:shd w:val="clear" w:color="auto" w:fill="BFBFBF"/>
          </w:tcPr>
          <w:p w:rsidR="00855899" w:rsidRPr="009A6C54" w:rsidRDefault="00855899" w:rsidP="00A77D27">
            <w:pPr>
              <w:pStyle w:val="TableHeading"/>
            </w:pPr>
            <w:r w:rsidRPr="009A6C54">
              <w:t>RP/#</w:t>
            </w:r>
          </w:p>
        </w:tc>
        <w:tc>
          <w:tcPr>
            <w:tcW w:w="0" w:type="auto"/>
            <w:tcBorders>
              <w:top w:val="single" w:sz="12" w:space="0" w:color="auto"/>
              <w:bottom w:val="single" w:sz="12" w:space="0" w:color="auto"/>
            </w:tcBorders>
            <w:shd w:val="clear" w:color="auto" w:fill="BFBFBF"/>
          </w:tcPr>
          <w:p w:rsidR="00855899" w:rsidRPr="009A6C54" w:rsidRDefault="00855899" w:rsidP="00A77D27">
            <w:pPr>
              <w:pStyle w:val="TableHeading"/>
            </w:pPr>
            <w:r w:rsidRPr="009A6C54">
              <w:t>TBL#</w:t>
            </w:r>
          </w:p>
        </w:tc>
        <w:tc>
          <w:tcPr>
            <w:tcW w:w="0" w:type="auto"/>
            <w:tcBorders>
              <w:top w:val="single" w:sz="12" w:space="0" w:color="auto"/>
              <w:bottom w:val="single" w:sz="12" w:space="0" w:color="auto"/>
            </w:tcBorders>
            <w:shd w:val="clear" w:color="auto" w:fill="BFBFBF"/>
          </w:tcPr>
          <w:p w:rsidR="00855899" w:rsidRPr="009A6C54" w:rsidRDefault="00855899" w:rsidP="00A77D27">
            <w:pPr>
              <w:pStyle w:val="TableHeading"/>
            </w:pPr>
            <w:r w:rsidRPr="009A6C54">
              <w:t>ELEMENT NAME</w:t>
            </w:r>
          </w:p>
        </w:tc>
        <w:tc>
          <w:tcPr>
            <w:tcW w:w="0" w:type="auto"/>
            <w:tcBorders>
              <w:top w:val="single" w:sz="12" w:space="0" w:color="auto"/>
              <w:bottom w:val="single" w:sz="12" w:space="0" w:color="auto"/>
              <w:right w:val="single" w:sz="12" w:space="0" w:color="auto"/>
            </w:tcBorders>
            <w:shd w:val="clear" w:color="auto" w:fill="BFBFBF"/>
          </w:tcPr>
          <w:p w:rsidR="00855899" w:rsidRPr="009A6C54" w:rsidRDefault="00855899" w:rsidP="00A77D27">
            <w:pPr>
              <w:pStyle w:val="TableHeading"/>
            </w:pPr>
            <w:r w:rsidRPr="009A6C54">
              <w:t>V</w:t>
            </w:r>
            <w:r w:rsidRPr="009A6C54">
              <w:rPr>
                <w:i/>
              </w:rPr>
              <w:t>IST</w:t>
            </w:r>
            <w:r w:rsidRPr="009A6C54">
              <w:t>A DESCRIPTION</w:t>
            </w:r>
          </w:p>
        </w:tc>
      </w:tr>
      <w:tr w:rsidR="00855899" w:rsidRPr="009A6C54" w:rsidTr="00A77D27">
        <w:tc>
          <w:tcPr>
            <w:tcW w:w="0" w:type="auto"/>
            <w:tcBorders>
              <w:top w:val="single" w:sz="12" w:space="0" w:color="auto"/>
              <w:left w:val="single" w:sz="12" w:space="0" w:color="auto"/>
              <w:bottom w:val="single" w:sz="6" w:space="0" w:color="auto"/>
            </w:tcBorders>
          </w:tcPr>
          <w:p w:rsidR="00855899" w:rsidRPr="009A6C54" w:rsidRDefault="00855899" w:rsidP="00A77D27">
            <w:pPr>
              <w:pStyle w:val="TableText"/>
            </w:pPr>
            <w:r w:rsidRPr="009A6C54">
              <w:t>1</w:t>
            </w:r>
          </w:p>
        </w:tc>
        <w:tc>
          <w:tcPr>
            <w:tcW w:w="0" w:type="auto"/>
            <w:tcBorders>
              <w:top w:val="single" w:sz="12" w:space="0" w:color="auto"/>
              <w:bottom w:val="single" w:sz="6" w:space="0" w:color="auto"/>
            </w:tcBorders>
          </w:tcPr>
          <w:p w:rsidR="00855899" w:rsidRPr="009A6C54" w:rsidRDefault="00855899" w:rsidP="00A77D27">
            <w:pPr>
              <w:pStyle w:val="TableText"/>
            </w:pPr>
            <w:r w:rsidRPr="009A6C54">
              <w:t>60</w:t>
            </w:r>
          </w:p>
        </w:tc>
        <w:tc>
          <w:tcPr>
            <w:tcW w:w="0" w:type="auto"/>
            <w:tcBorders>
              <w:top w:val="single" w:sz="12" w:space="0" w:color="auto"/>
              <w:bottom w:val="single" w:sz="6" w:space="0" w:color="auto"/>
            </w:tcBorders>
          </w:tcPr>
          <w:p w:rsidR="00855899" w:rsidRPr="009A6C54" w:rsidRDefault="00855899" w:rsidP="00A77D27">
            <w:pPr>
              <w:pStyle w:val="TableText"/>
            </w:pPr>
            <w:r w:rsidRPr="009A6C54">
              <w:t>EI</w:t>
            </w:r>
          </w:p>
        </w:tc>
        <w:tc>
          <w:tcPr>
            <w:tcW w:w="0" w:type="auto"/>
            <w:tcBorders>
              <w:top w:val="single" w:sz="12" w:space="0" w:color="auto"/>
              <w:bottom w:val="single" w:sz="6" w:space="0" w:color="auto"/>
            </w:tcBorders>
          </w:tcPr>
          <w:p w:rsidR="00855899" w:rsidRPr="009A6C54" w:rsidRDefault="00855899" w:rsidP="00A77D27">
            <w:pPr>
              <w:pStyle w:val="TableText"/>
            </w:pPr>
            <w:r w:rsidRPr="009A6C54">
              <w:t>R</w:t>
            </w:r>
          </w:p>
        </w:tc>
        <w:tc>
          <w:tcPr>
            <w:tcW w:w="0" w:type="auto"/>
            <w:tcBorders>
              <w:top w:val="single" w:sz="12" w:space="0" w:color="auto"/>
              <w:bottom w:val="single" w:sz="6" w:space="0" w:color="auto"/>
            </w:tcBorders>
          </w:tcPr>
          <w:p w:rsidR="00855899" w:rsidRPr="009A6C54" w:rsidRDefault="00855899" w:rsidP="00A77D27">
            <w:pPr>
              <w:pStyle w:val="TableText"/>
            </w:pPr>
          </w:p>
        </w:tc>
        <w:tc>
          <w:tcPr>
            <w:tcW w:w="0" w:type="auto"/>
            <w:tcBorders>
              <w:top w:val="single" w:sz="12" w:space="0" w:color="auto"/>
              <w:bottom w:val="single" w:sz="6" w:space="0" w:color="auto"/>
            </w:tcBorders>
          </w:tcPr>
          <w:p w:rsidR="00855899" w:rsidRPr="009A6C54" w:rsidRDefault="00855899" w:rsidP="00A77D27">
            <w:pPr>
              <w:pStyle w:val="TableText"/>
            </w:pPr>
          </w:p>
        </w:tc>
        <w:tc>
          <w:tcPr>
            <w:tcW w:w="0" w:type="auto"/>
            <w:tcBorders>
              <w:top w:val="single" w:sz="12" w:space="0" w:color="auto"/>
              <w:bottom w:val="single" w:sz="6" w:space="0" w:color="auto"/>
            </w:tcBorders>
          </w:tcPr>
          <w:p w:rsidR="00855899" w:rsidRPr="009A6C54" w:rsidRDefault="00855899" w:rsidP="00A77D27">
            <w:pPr>
              <w:pStyle w:val="TableText"/>
            </w:pPr>
            <w:r w:rsidRPr="009A6C54">
              <w:t>Role Instance ID</w:t>
            </w:r>
          </w:p>
        </w:tc>
        <w:tc>
          <w:tcPr>
            <w:tcW w:w="0" w:type="auto"/>
            <w:tcBorders>
              <w:top w:val="single" w:sz="12" w:space="0" w:color="auto"/>
              <w:bottom w:val="single" w:sz="6" w:space="0" w:color="auto"/>
              <w:right w:val="single" w:sz="12" w:space="0" w:color="auto"/>
            </w:tcBorders>
          </w:tcPr>
          <w:p w:rsidR="00855899" w:rsidRPr="009A6C54" w:rsidRDefault="00855899" w:rsidP="00A77D27">
            <w:pPr>
              <w:pStyle w:val="TableText"/>
            </w:pPr>
            <w:r w:rsidRPr="009A6C54">
              <w:rPr>
                <w:u w:val="single"/>
              </w:rPr>
              <w:t>4 Components</w:t>
            </w:r>
          </w:p>
          <w:p w:rsidR="00855899" w:rsidRPr="009A6C54" w:rsidRDefault="00855899" w:rsidP="00A77D27">
            <w:pPr>
              <w:pStyle w:val="TableText"/>
            </w:pPr>
            <w:r w:rsidRPr="009A6C54">
              <w:t>Entity Identifier</w:t>
            </w:r>
            <w:r w:rsidRPr="009A6C54">
              <w:rPr>
                <w:position w:val="6"/>
              </w:rPr>
              <w:footnoteReference w:id="7"/>
            </w:r>
            <w:r w:rsidRPr="009A6C54">
              <w:t xml:space="preserve"> </w:t>
            </w:r>
            <w:r w:rsidRPr="009A6C54">
              <w:rPr>
                <w:position w:val="6"/>
              </w:rPr>
              <w:footnoteReference w:id="8"/>
            </w:r>
          </w:p>
          <w:p w:rsidR="00855899" w:rsidRPr="009A6C54" w:rsidRDefault="00855899" w:rsidP="00A77D27">
            <w:pPr>
              <w:pStyle w:val="TableText"/>
            </w:pPr>
            <w:r w:rsidRPr="009A6C54">
              <w:t>Not used</w:t>
            </w:r>
          </w:p>
          <w:p w:rsidR="00855899" w:rsidRPr="009A6C54" w:rsidRDefault="00855899" w:rsidP="00A77D27">
            <w:pPr>
              <w:pStyle w:val="TableText"/>
            </w:pPr>
            <w:r w:rsidRPr="009A6C54">
              <w:t>Not used</w:t>
            </w:r>
          </w:p>
          <w:p w:rsidR="00855899" w:rsidRPr="009A6C54" w:rsidRDefault="00855899" w:rsidP="00A77D27">
            <w:pPr>
              <w:pStyle w:val="TableText"/>
            </w:pPr>
            <w:r w:rsidRPr="009A6C54">
              <w:t>Not used</w:t>
            </w:r>
          </w:p>
        </w:tc>
      </w:tr>
      <w:tr w:rsidR="00855899" w:rsidRPr="009A6C54" w:rsidTr="009E57AF">
        <w:tc>
          <w:tcPr>
            <w:tcW w:w="0" w:type="auto"/>
            <w:tcBorders>
              <w:top w:val="single" w:sz="6" w:space="0" w:color="auto"/>
              <w:left w:val="single" w:sz="12" w:space="0" w:color="auto"/>
              <w:bottom w:val="single" w:sz="6" w:space="0" w:color="auto"/>
            </w:tcBorders>
          </w:tcPr>
          <w:p w:rsidR="00855899" w:rsidRPr="009A6C54" w:rsidRDefault="00855899" w:rsidP="00A77D27">
            <w:pPr>
              <w:pStyle w:val="TableText"/>
            </w:pPr>
            <w:r w:rsidRPr="009A6C54">
              <w:t>2</w:t>
            </w:r>
          </w:p>
        </w:tc>
        <w:tc>
          <w:tcPr>
            <w:tcW w:w="0" w:type="auto"/>
            <w:tcBorders>
              <w:top w:val="single" w:sz="6" w:space="0" w:color="auto"/>
              <w:bottom w:val="single" w:sz="6" w:space="0" w:color="auto"/>
            </w:tcBorders>
          </w:tcPr>
          <w:p w:rsidR="00855899" w:rsidRPr="009A6C54" w:rsidRDefault="00855899" w:rsidP="00A77D27">
            <w:pPr>
              <w:pStyle w:val="TableText"/>
            </w:pPr>
            <w:r w:rsidRPr="009A6C54">
              <w:t>2</w:t>
            </w:r>
          </w:p>
        </w:tc>
        <w:tc>
          <w:tcPr>
            <w:tcW w:w="0" w:type="auto"/>
            <w:tcBorders>
              <w:top w:val="single" w:sz="6" w:space="0" w:color="auto"/>
              <w:bottom w:val="single" w:sz="6" w:space="0" w:color="auto"/>
            </w:tcBorders>
          </w:tcPr>
          <w:p w:rsidR="00855899" w:rsidRPr="009A6C54" w:rsidRDefault="00855899" w:rsidP="00A77D27">
            <w:pPr>
              <w:pStyle w:val="TableText"/>
            </w:pPr>
            <w:r w:rsidRPr="009A6C54">
              <w:t>ID</w:t>
            </w:r>
          </w:p>
        </w:tc>
        <w:tc>
          <w:tcPr>
            <w:tcW w:w="0" w:type="auto"/>
            <w:tcBorders>
              <w:top w:val="single" w:sz="6" w:space="0" w:color="auto"/>
              <w:bottom w:val="single" w:sz="6" w:space="0" w:color="auto"/>
            </w:tcBorders>
          </w:tcPr>
          <w:p w:rsidR="00855899" w:rsidRPr="009A6C54" w:rsidRDefault="00855899" w:rsidP="00A77D27">
            <w:pPr>
              <w:pStyle w:val="TableText"/>
            </w:pPr>
            <w:r w:rsidRPr="009A6C54">
              <w:t>R</w:t>
            </w:r>
          </w:p>
        </w:tc>
        <w:tc>
          <w:tcPr>
            <w:tcW w:w="0" w:type="auto"/>
            <w:tcBorders>
              <w:top w:val="single" w:sz="6" w:space="0" w:color="auto"/>
              <w:bottom w:val="single" w:sz="6" w:space="0" w:color="auto"/>
            </w:tcBorders>
          </w:tcPr>
          <w:p w:rsidR="00855899" w:rsidRPr="009A6C54" w:rsidRDefault="00855899" w:rsidP="00A77D27">
            <w:pPr>
              <w:pStyle w:val="TableText"/>
            </w:pPr>
          </w:p>
        </w:tc>
        <w:tc>
          <w:tcPr>
            <w:tcW w:w="0" w:type="auto"/>
            <w:tcBorders>
              <w:top w:val="single" w:sz="6" w:space="0" w:color="auto"/>
              <w:bottom w:val="single" w:sz="6" w:space="0" w:color="auto"/>
            </w:tcBorders>
          </w:tcPr>
          <w:p w:rsidR="00855899" w:rsidRPr="009A6C54" w:rsidRDefault="00855899" w:rsidP="00A77D27">
            <w:pPr>
              <w:pStyle w:val="TableText"/>
            </w:pPr>
            <w:r w:rsidRPr="009A6C54">
              <w:t>0287</w:t>
            </w:r>
          </w:p>
        </w:tc>
        <w:tc>
          <w:tcPr>
            <w:tcW w:w="0" w:type="auto"/>
            <w:tcBorders>
              <w:top w:val="single" w:sz="6" w:space="0" w:color="auto"/>
              <w:bottom w:val="single" w:sz="6" w:space="0" w:color="auto"/>
            </w:tcBorders>
          </w:tcPr>
          <w:p w:rsidR="00855899" w:rsidRPr="009A6C54" w:rsidRDefault="00855899" w:rsidP="00A77D27">
            <w:pPr>
              <w:pStyle w:val="TableText"/>
            </w:pPr>
            <w:r w:rsidRPr="009A6C54">
              <w:t>Action Code</w:t>
            </w:r>
          </w:p>
        </w:tc>
        <w:tc>
          <w:tcPr>
            <w:tcW w:w="0" w:type="auto"/>
            <w:tcBorders>
              <w:top w:val="single" w:sz="6" w:space="0" w:color="auto"/>
              <w:bottom w:val="single" w:sz="6" w:space="0" w:color="auto"/>
              <w:right w:val="single" w:sz="12" w:space="0" w:color="auto"/>
            </w:tcBorders>
          </w:tcPr>
          <w:p w:rsidR="00855899" w:rsidRPr="009A6C54" w:rsidRDefault="00855899" w:rsidP="00A77D27">
            <w:pPr>
              <w:pStyle w:val="TableText"/>
            </w:pPr>
            <w:r w:rsidRPr="009A6C54">
              <w:t>This will always be CO (correct)</w:t>
            </w:r>
          </w:p>
        </w:tc>
      </w:tr>
      <w:tr w:rsidR="00855899" w:rsidRPr="009A6C54" w:rsidTr="009E57AF">
        <w:tc>
          <w:tcPr>
            <w:tcW w:w="0" w:type="auto"/>
            <w:tcBorders>
              <w:top w:val="single" w:sz="6" w:space="0" w:color="auto"/>
              <w:left w:val="single" w:sz="12" w:space="0" w:color="auto"/>
              <w:bottom w:val="single" w:sz="6" w:space="0" w:color="auto"/>
            </w:tcBorders>
          </w:tcPr>
          <w:p w:rsidR="00855899" w:rsidRPr="009A6C54" w:rsidRDefault="00855899" w:rsidP="00A77D27">
            <w:pPr>
              <w:pStyle w:val="TableText"/>
            </w:pPr>
            <w:r w:rsidRPr="009A6C54">
              <w:t>3</w:t>
            </w:r>
          </w:p>
        </w:tc>
        <w:tc>
          <w:tcPr>
            <w:tcW w:w="0" w:type="auto"/>
            <w:tcBorders>
              <w:top w:val="single" w:sz="6" w:space="0" w:color="auto"/>
              <w:bottom w:val="single" w:sz="6" w:space="0" w:color="auto"/>
            </w:tcBorders>
          </w:tcPr>
          <w:p w:rsidR="00855899" w:rsidRPr="009A6C54" w:rsidRDefault="00855899" w:rsidP="00A77D27">
            <w:pPr>
              <w:pStyle w:val="TableText"/>
            </w:pPr>
            <w:r w:rsidRPr="009A6C54">
              <w:t>80</w:t>
            </w:r>
          </w:p>
        </w:tc>
        <w:tc>
          <w:tcPr>
            <w:tcW w:w="0" w:type="auto"/>
            <w:tcBorders>
              <w:top w:val="single" w:sz="6" w:space="0" w:color="auto"/>
              <w:bottom w:val="single" w:sz="6" w:space="0" w:color="auto"/>
            </w:tcBorders>
          </w:tcPr>
          <w:p w:rsidR="00855899" w:rsidRPr="009A6C54" w:rsidRDefault="00855899" w:rsidP="00A77D27">
            <w:pPr>
              <w:pStyle w:val="TableText"/>
            </w:pPr>
            <w:r w:rsidRPr="009A6C54">
              <w:t>CE</w:t>
            </w:r>
          </w:p>
        </w:tc>
        <w:tc>
          <w:tcPr>
            <w:tcW w:w="0" w:type="auto"/>
            <w:tcBorders>
              <w:top w:val="single" w:sz="6" w:space="0" w:color="auto"/>
              <w:bottom w:val="single" w:sz="6" w:space="0" w:color="auto"/>
            </w:tcBorders>
          </w:tcPr>
          <w:p w:rsidR="00855899" w:rsidRPr="009A6C54" w:rsidRDefault="00855899" w:rsidP="00A77D27">
            <w:pPr>
              <w:pStyle w:val="TableText"/>
            </w:pPr>
            <w:r w:rsidRPr="009A6C54">
              <w:t>R</w:t>
            </w:r>
          </w:p>
        </w:tc>
        <w:tc>
          <w:tcPr>
            <w:tcW w:w="0" w:type="auto"/>
            <w:tcBorders>
              <w:top w:val="single" w:sz="6" w:space="0" w:color="auto"/>
              <w:bottom w:val="single" w:sz="6" w:space="0" w:color="auto"/>
            </w:tcBorders>
          </w:tcPr>
          <w:p w:rsidR="00855899" w:rsidRPr="009A6C54" w:rsidRDefault="00855899" w:rsidP="00A77D27">
            <w:pPr>
              <w:pStyle w:val="TableText"/>
            </w:pPr>
          </w:p>
        </w:tc>
        <w:tc>
          <w:tcPr>
            <w:tcW w:w="0" w:type="auto"/>
            <w:tcBorders>
              <w:top w:val="single" w:sz="6" w:space="0" w:color="auto"/>
              <w:bottom w:val="single" w:sz="6" w:space="0" w:color="auto"/>
            </w:tcBorders>
          </w:tcPr>
          <w:p w:rsidR="00855899" w:rsidRPr="009A6C54" w:rsidRDefault="00855899" w:rsidP="00A77D27">
            <w:pPr>
              <w:pStyle w:val="TableText"/>
            </w:pPr>
          </w:p>
        </w:tc>
        <w:tc>
          <w:tcPr>
            <w:tcW w:w="0" w:type="auto"/>
            <w:tcBorders>
              <w:top w:val="single" w:sz="6" w:space="0" w:color="auto"/>
              <w:bottom w:val="single" w:sz="6" w:space="0" w:color="auto"/>
            </w:tcBorders>
          </w:tcPr>
          <w:p w:rsidR="00855899" w:rsidRPr="009A6C54" w:rsidRDefault="00855899" w:rsidP="00A77D27">
            <w:pPr>
              <w:pStyle w:val="TableText"/>
            </w:pPr>
            <w:r w:rsidRPr="009A6C54">
              <w:t>Role</w:t>
            </w:r>
          </w:p>
        </w:tc>
        <w:tc>
          <w:tcPr>
            <w:tcW w:w="0" w:type="auto"/>
            <w:tcBorders>
              <w:top w:val="single" w:sz="6" w:space="0" w:color="auto"/>
              <w:bottom w:val="single" w:sz="6" w:space="0" w:color="auto"/>
              <w:right w:val="single" w:sz="12" w:space="0" w:color="auto"/>
            </w:tcBorders>
          </w:tcPr>
          <w:p w:rsidR="00855899" w:rsidRPr="009A6C54" w:rsidRDefault="00855899" w:rsidP="00A77D27">
            <w:pPr>
              <w:pStyle w:val="TableText"/>
            </w:pPr>
            <w:r w:rsidRPr="009A6C54">
              <w:rPr>
                <w:u w:val="single"/>
              </w:rPr>
              <w:t>6 Components</w:t>
            </w:r>
          </w:p>
          <w:p w:rsidR="00855899" w:rsidRPr="009A6C54" w:rsidRDefault="00855899" w:rsidP="00A77D27">
            <w:pPr>
              <w:pStyle w:val="TableText"/>
            </w:pPr>
            <w:r w:rsidRPr="009A6C54">
              <w:t>Provider Type Code</w:t>
            </w:r>
          </w:p>
          <w:p w:rsidR="00855899" w:rsidRPr="009A6C54" w:rsidRDefault="00855899" w:rsidP="00A77D27">
            <w:pPr>
              <w:pStyle w:val="TableText"/>
            </w:pPr>
            <w:r w:rsidRPr="009A6C54">
              <w:t>Not used</w:t>
            </w:r>
          </w:p>
          <w:p w:rsidR="00855899" w:rsidRPr="009A6C54" w:rsidRDefault="00855899" w:rsidP="00A77D27">
            <w:pPr>
              <w:pStyle w:val="TableText"/>
            </w:pPr>
            <w:r w:rsidRPr="009A6C54">
              <w:t>This will always be VA8932.1 (PERSON CLASS file)</w:t>
            </w:r>
          </w:p>
          <w:p w:rsidR="00855899" w:rsidRPr="009A6C54" w:rsidRDefault="00855899" w:rsidP="00A77D27">
            <w:pPr>
              <w:pStyle w:val="TableText"/>
            </w:pPr>
            <w:r w:rsidRPr="009A6C54">
              <w:t>Primary Encounter Provider Designation</w:t>
            </w:r>
          </w:p>
          <w:p w:rsidR="00855899" w:rsidRPr="009A6C54" w:rsidRDefault="00855899" w:rsidP="00A77D27">
            <w:pPr>
              <w:pStyle w:val="TableText"/>
            </w:pPr>
            <w:r w:rsidRPr="009A6C54">
              <w:t>Not used</w:t>
            </w:r>
          </w:p>
          <w:p w:rsidR="00855899" w:rsidRPr="009A6C54" w:rsidRDefault="00855899" w:rsidP="00A77D27">
            <w:pPr>
              <w:pStyle w:val="TableText"/>
            </w:pPr>
            <w:r w:rsidRPr="009A6C54">
              <w:t>This will always be VA01</w:t>
            </w:r>
          </w:p>
        </w:tc>
      </w:tr>
      <w:tr w:rsidR="00855899" w:rsidRPr="009A6C54" w:rsidTr="009E57AF">
        <w:tc>
          <w:tcPr>
            <w:tcW w:w="0" w:type="auto"/>
            <w:tcBorders>
              <w:top w:val="single" w:sz="6" w:space="0" w:color="auto"/>
              <w:left w:val="single" w:sz="12" w:space="0" w:color="auto"/>
              <w:bottom w:val="single" w:sz="6" w:space="0" w:color="auto"/>
            </w:tcBorders>
          </w:tcPr>
          <w:p w:rsidR="00855899" w:rsidRPr="009A6C54" w:rsidRDefault="00855899" w:rsidP="00A77D27">
            <w:pPr>
              <w:pStyle w:val="TableText"/>
            </w:pPr>
            <w:r w:rsidRPr="009A6C54">
              <w:t>4</w:t>
            </w:r>
          </w:p>
        </w:tc>
        <w:tc>
          <w:tcPr>
            <w:tcW w:w="0" w:type="auto"/>
            <w:tcBorders>
              <w:top w:val="single" w:sz="6" w:space="0" w:color="auto"/>
              <w:bottom w:val="single" w:sz="6" w:space="0" w:color="auto"/>
            </w:tcBorders>
          </w:tcPr>
          <w:p w:rsidR="00855899" w:rsidRPr="009A6C54" w:rsidRDefault="00855899" w:rsidP="00A77D27">
            <w:pPr>
              <w:pStyle w:val="TableText"/>
            </w:pPr>
            <w:r w:rsidRPr="009A6C54">
              <w:t>80</w:t>
            </w:r>
          </w:p>
        </w:tc>
        <w:tc>
          <w:tcPr>
            <w:tcW w:w="0" w:type="auto"/>
            <w:tcBorders>
              <w:top w:val="single" w:sz="6" w:space="0" w:color="auto"/>
              <w:bottom w:val="single" w:sz="6" w:space="0" w:color="auto"/>
            </w:tcBorders>
          </w:tcPr>
          <w:p w:rsidR="00855899" w:rsidRPr="009A6C54" w:rsidRDefault="00855899" w:rsidP="00A77D27">
            <w:pPr>
              <w:pStyle w:val="TableText"/>
            </w:pPr>
            <w:r w:rsidRPr="009A6C54">
              <w:t>XCN</w:t>
            </w:r>
          </w:p>
        </w:tc>
        <w:tc>
          <w:tcPr>
            <w:tcW w:w="0" w:type="auto"/>
            <w:tcBorders>
              <w:top w:val="single" w:sz="6" w:space="0" w:color="auto"/>
              <w:bottom w:val="single" w:sz="6" w:space="0" w:color="auto"/>
            </w:tcBorders>
          </w:tcPr>
          <w:p w:rsidR="00855899" w:rsidRPr="009A6C54" w:rsidRDefault="00855899" w:rsidP="00A77D27">
            <w:pPr>
              <w:pStyle w:val="TableText"/>
            </w:pPr>
            <w:r w:rsidRPr="009A6C54">
              <w:t>R</w:t>
            </w:r>
          </w:p>
        </w:tc>
        <w:tc>
          <w:tcPr>
            <w:tcW w:w="0" w:type="auto"/>
            <w:tcBorders>
              <w:top w:val="single" w:sz="6" w:space="0" w:color="auto"/>
              <w:bottom w:val="single" w:sz="6" w:space="0" w:color="auto"/>
            </w:tcBorders>
          </w:tcPr>
          <w:p w:rsidR="00855899" w:rsidRPr="009A6C54" w:rsidRDefault="00855899" w:rsidP="00A77D27">
            <w:pPr>
              <w:pStyle w:val="TableText"/>
            </w:pPr>
            <w:r w:rsidRPr="009A6C54">
              <w:t>Y/2</w:t>
            </w:r>
          </w:p>
        </w:tc>
        <w:tc>
          <w:tcPr>
            <w:tcW w:w="0" w:type="auto"/>
            <w:tcBorders>
              <w:top w:val="single" w:sz="6" w:space="0" w:color="auto"/>
              <w:bottom w:val="single" w:sz="6" w:space="0" w:color="auto"/>
            </w:tcBorders>
          </w:tcPr>
          <w:p w:rsidR="00855899" w:rsidRPr="009A6C54" w:rsidRDefault="00855899" w:rsidP="00A77D27">
            <w:pPr>
              <w:pStyle w:val="TableText"/>
            </w:pPr>
          </w:p>
        </w:tc>
        <w:tc>
          <w:tcPr>
            <w:tcW w:w="0" w:type="auto"/>
            <w:tcBorders>
              <w:top w:val="single" w:sz="6" w:space="0" w:color="auto"/>
              <w:bottom w:val="single" w:sz="6" w:space="0" w:color="auto"/>
            </w:tcBorders>
          </w:tcPr>
          <w:p w:rsidR="00855899" w:rsidRPr="009A6C54" w:rsidRDefault="00855899" w:rsidP="00A77D27">
            <w:pPr>
              <w:pStyle w:val="TableText"/>
            </w:pPr>
            <w:r w:rsidRPr="009A6C54">
              <w:t>Role Person</w:t>
            </w:r>
          </w:p>
        </w:tc>
        <w:tc>
          <w:tcPr>
            <w:tcW w:w="0" w:type="auto"/>
            <w:tcBorders>
              <w:top w:val="single" w:sz="6" w:space="0" w:color="auto"/>
              <w:bottom w:val="single" w:sz="6" w:space="0" w:color="auto"/>
              <w:right w:val="single" w:sz="12" w:space="0" w:color="auto"/>
            </w:tcBorders>
          </w:tcPr>
          <w:p w:rsidR="00855899" w:rsidRPr="009A6C54" w:rsidRDefault="00855899" w:rsidP="00A77D27">
            <w:pPr>
              <w:pStyle w:val="TableText"/>
              <w:rPr>
                <w:u w:val="single"/>
              </w:rPr>
            </w:pPr>
            <w:r w:rsidRPr="009A6C54">
              <w:rPr>
                <w:u w:val="single"/>
              </w:rPr>
              <w:t>14 Components</w:t>
            </w:r>
          </w:p>
          <w:p w:rsidR="00855899" w:rsidRPr="009A6C54" w:rsidRDefault="00855899" w:rsidP="00A77D27">
            <w:pPr>
              <w:pStyle w:val="TableText"/>
              <w:rPr>
                <w:b/>
                <w:bCs/>
              </w:rPr>
            </w:pPr>
            <w:r w:rsidRPr="009A6C54">
              <w:rPr>
                <w:b/>
                <w:bCs/>
              </w:rPr>
              <w:t>Repetition 1</w:t>
            </w:r>
          </w:p>
          <w:p w:rsidR="00855899" w:rsidRPr="009A6C54" w:rsidRDefault="00855899" w:rsidP="00A77D27">
            <w:pPr>
              <w:pStyle w:val="TableText"/>
            </w:pPr>
            <w:r w:rsidRPr="009A6C54">
              <w:rPr>
                <w:u w:val="single"/>
              </w:rPr>
              <w:t>2 Sub-Components</w:t>
            </w:r>
          </w:p>
          <w:p w:rsidR="00855899" w:rsidRPr="009A6C54" w:rsidRDefault="00855899" w:rsidP="00A77D27">
            <w:pPr>
              <w:pStyle w:val="TableText"/>
            </w:pPr>
            <w:r w:rsidRPr="009A6C54">
              <w:t>Pointer to entry in NEW PERSON file (#200)</w:t>
            </w:r>
          </w:p>
          <w:p w:rsidR="00855899" w:rsidRPr="009A6C54" w:rsidRDefault="00855899" w:rsidP="00A77D27">
            <w:pPr>
              <w:pStyle w:val="TableText"/>
            </w:pPr>
            <w:r w:rsidRPr="009A6C54">
              <w:t>Facility Number</w:t>
            </w:r>
          </w:p>
          <w:p w:rsidR="00855899" w:rsidRPr="009A6C54" w:rsidRDefault="00855899" w:rsidP="00A77D27">
            <w:pPr>
              <w:pStyle w:val="TableText"/>
            </w:pPr>
            <w:r w:rsidRPr="009A6C54">
              <w:t>Not used</w:t>
            </w:r>
          </w:p>
          <w:p w:rsidR="00855899" w:rsidRPr="009A6C54" w:rsidRDefault="00855899" w:rsidP="00A77D27">
            <w:pPr>
              <w:pStyle w:val="TableText"/>
            </w:pPr>
            <w:r w:rsidRPr="009A6C54">
              <w:t>Not used</w:t>
            </w:r>
          </w:p>
          <w:p w:rsidR="00855899" w:rsidRPr="009A6C54" w:rsidRDefault="00855899" w:rsidP="00A77D27">
            <w:pPr>
              <w:pStyle w:val="TableText"/>
            </w:pPr>
            <w:r w:rsidRPr="009A6C54">
              <w:t>Not used</w:t>
            </w:r>
          </w:p>
          <w:p w:rsidR="00855899" w:rsidRPr="009A6C54" w:rsidRDefault="00855899" w:rsidP="00A77D27">
            <w:pPr>
              <w:pStyle w:val="TableText"/>
            </w:pPr>
            <w:r w:rsidRPr="009A6C54">
              <w:t>Not used</w:t>
            </w:r>
          </w:p>
          <w:p w:rsidR="00855899" w:rsidRPr="009A6C54" w:rsidRDefault="00855899" w:rsidP="00A77D27">
            <w:pPr>
              <w:pStyle w:val="TableText"/>
            </w:pPr>
            <w:r w:rsidRPr="009A6C54">
              <w:t>Not used</w:t>
            </w:r>
          </w:p>
          <w:p w:rsidR="00855899" w:rsidRPr="009A6C54" w:rsidRDefault="00855899" w:rsidP="00A77D27">
            <w:pPr>
              <w:pStyle w:val="TableText"/>
            </w:pPr>
            <w:r w:rsidRPr="009A6C54">
              <w:t>Not used</w:t>
            </w:r>
          </w:p>
          <w:p w:rsidR="00855899" w:rsidRPr="009A6C54" w:rsidRDefault="00855899" w:rsidP="00A77D27">
            <w:pPr>
              <w:pStyle w:val="TableText"/>
            </w:pPr>
            <w:r w:rsidRPr="009A6C54">
              <w:t xml:space="preserve">This will always be </w:t>
            </w:r>
            <w:r w:rsidRPr="009A6C54">
              <w:rPr>
                <w:b/>
              </w:rPr>
              <w:t>VA200</w:t>
            </w:r>
            <w:r w:rsidRPr="009A6C54">
              <w:t xml:space="preserve"> (NEW PERSON file)</w:t>
            </w:r>
          </w:p>
          <w:p w:rsidR="00855899" w:rsidRPr="009A6C54" w:rsidRDefault="00855899" w:rsidP="00A77D27">
            <w:pPr>
              <w:pStyle w:val="TableText"/>
            </w:pPr>
            <w:r w:rsidRPr="009A6C54">
              <w:t>Not used</w:t>
            </w:r>
          </w:p>
          <w:p w:rsidR="00855899" w:rsidRPr="009A6C54" w:rsidRDefault="00855899" w:rsidP="00A77D27">
            <w:pPr>
              <w:pStyle w:val="TableText"/>
            </w:pPr>
            <w:r w:rsidRPr="009A6C54">
              <w:t>Not used</w:t>
            </w:r>
          </w:p>
          <w:p w:rsidR="00855899" w:rsidRPr="009A6C54" w:rsidRDefault="00855899" w:rsidP="00A77D27">
            <w:pPr>
              <w:pStyle w:val="TableText"/>
            </w:pPr>
            <w:r w:rsidRPr="009A6C54">
              <w:t>Not used</w:t>
            </w:r>
          </w:p>
          <w:p w:rsidR="00855899" w:rsidRPr="009A6C54" w:rsidRDefault="00855899" w:rsidP="00A77D27">
            <w:pPr>
              <w:pStyle w:val="TableText"/>
            </w:pPr>
            <w:r w:rsidRPr="009A6C54">
              <w:t>Not used</w:t>
            </w:r>
          </w:p>
          <w:p w:rsidR="00855899" w:rsidRPr="009A6C54" w:rsidRDefault="00855899" w:rsidP="00A77D27">
            <w:pPr>
              <w:pStyle w:val="TableText"/>
            </w:pPr>
            <w:r w:rsidRPr="009A6C54">
              <w:t>Not used</w:t>
            </w:r>
          </w:p>
          <w:p w:rsidR="00855899" w:rsidRPr="009A6C54" w:rsidRDefault="00855899" w:rsidP="00A77D27">
            <w:pPr>
              <w:pStyle w:val="TableText"/>
            </w:pPr>
            <w:r w:rsidRPr="009A6C54">
              <w:t>Not used</w:t>
            </w:r>
          </w:p>
          <w:p w:rsidR="00855899" w:rsidRPr="009A6C54" w:rsidRDefault="00855899" w:rsidP="00A77D27">
            <w:pPr>
              <w:pStyle w:val="TableText"/>
              <w:rPr>
                <w:b/>
                <w:bCs/>
              </w:rPr>
            </w:pPr>
            <w:r w:rsidRPr="009A6C54">
              <w:rPr>
                <w:b/>
                <w:bCs/>
              </w:rPr>
              <w:t>Repetition 2</w:t>
            </w:r>
          </w:p>
          <w:p w:rsidR="00855899" w:rsidRPr="009A6C54" w:rsidRDefault="00855899" w:rsidP="00A77D27">
            <w:pPr>
              <w:pStyle w:val="TableText"/>
            </w:pPr>
            <w:r w:rsidRPr="009A6C54">
              <w:t>SSN</w:t>
            </w:r>
          </w:p>
          <w:p w:rsidR="00855899" w:rsidRPr="009A6C54" w:rsidRDefault="00855899" w:rsidP="00A77D27">
            <w:pPr>
              <w:pStyle w:val="TableText"/>
            </w:pPr>
            <w:r w:rsidRPr="009A6C54">
              <w:t>Not used</w:t>
            </w:r>
          </w:p>
          <w:p w:rsidR="00855899" w:rsidRPr="009A6C54" w:rsidRDefault="00855899" w:rsidP="00A77D27">
            <w:pPr>
              <w:pStyle w:val="TableText"/>
            </w:pPr>
            <w:r w:rsidRPr="009A6C54">
              <w:t>Not used</w:t>
            </w:r>
          </w:p>
          <w:p w:rsidR="00855899" w:rsidRPr="009A6C54" w:rsidRDefault="00855899" w:rsidP="00A77D27">
            <w:pPr>
              <w:pStyle w:val="TableText"/>
            </w:pPr>
            <w:r w:rsidRPr="009A6C54">
              <w:t>Not used</w:t>
            </w:r>
          </w:p>
          <w:p w:rsidR="00855899" w:rsidRPr="009A6C54" w:rsidRDefault="00855899" w:rsidP="00A77D27">
            <w:pPr>
              <w:pStyle w:val="TableText"/>
            </w:pPr>
            <w:r w:rsidRPr="009A6C54">
              <w:t>Not used</w:t>
            </w:r>
          </w:p>
          <w:p w:rsidR="00855899" w:rsidRPr="009A6C54" w:rsidRDefault="00855899" w:rsidP="00A77D27">
            <w:pPr>
              <w:pStyle w:val="TableText"/>
            </w:pPr>
            <w:r w:rsidRPr="009A6C54">
              <w:t>Not used</w:t>
            </w:r>
          </w:p>
          <w:p w:rsidR="00855899" w:rsidRPr="009A6C54" w:rsidRDefault="00855899" w:rsidP="00A77D27">
            <w:pPr>
              <w:pStyle w:val="TableText"/>
            </w:pPr>
            <w:r w:rsidRPr="009A6C54">
              <w:t>Not used</w:t>
            </w:r>
          </w:p>
          <w:p w:rsidR="00855899" w:rsidRPr="009A6C54" w:rsidRDefault="00855899" w:rsidP="00A77D27">
            <w:pPr>
              <w:pStyle w:val="TableText"/>
            </w:pPr>
            <w:r w:rsidRPr="009A6C54">
              <w:t xml:space="preserve">This will always be </w:t>
            </w:r>
            <w:r w:rsidRPr="009A6C54">
              <w:rPr>
                <w:b/>
                <w:bCs/>
              </w:rPr>
              <w:t>SSA</w:t>
            </w:r>
            <w:r w:rsidRPr="009A6C54">
              <w:t xml:space="preserve"> (Social Security Administration)</w:t>
            </w:r>
          </w:p>
          <w:p w:rsidR="00855899" w:rsidRPr="009A6C54" w:rsidRDefault="00855899" w:rsidP="00A77D27">
            <w:pPr>
              <w:pStyle w:val="TableText"/>
            </w:pPr>
            <w:r w:rsidRPr="009A6C54">
              <w:t>Not used</w:t>
            </w:r>
          </w:p>
          <w:p w:rsidR="00855899" w:rsidRPr="009A6C54" w:rsidRDefault="00855899" w:rsidP="00A77D27">
            <w:pPr>
              <w:pStyle w:val="TableText"/>
            </w:pPr>
            <w:r w:rsidRPr="009A6C54">
              <w:t>Not used</w:t>
            </w:r>
          </w:p>
          <w:p w:rsidR="00855899" w:rsidRPr="009A6C54" w:rsidRDefault="00855899" w:rsidP="00A77D27">
            <w:pPr>
              <w:pStyle w:val="TableText"/>
            </w:pPr>
            <w:r w:rsidRPr="009A6C54">
              <w:t>Not used</w:t>
            </w:r>
          </w:p>
          <w:p w:rsidR="00855899" w:rsidRPr="009A6C54" w:rsidRDefault="00855899" w:rsidP="00A77D27">
            <w:pPr>
              <w:pStyle w:val="TableText"/>
            </w:pPr>
            <w:r w:rsidRPr="009A6C54">
              <w:t>Not used</w:t>
            </w:r>
          </w:p>
          <w:p w:rsidR="00855899" w:rsidRPr="009A6C54" w:rsidRDefault="00855899" w:rsidP="00A77D27">
            <w:pPr>
              <w:pStyle w:val="TableText"/>
            </w:pPr>
            <w:r w:rsidRPr="009A6C54">
              <w:t>Not used</w:t>
            </w:r>
          </w:p>
          <w:p w:rsidR="00855899" w:rsidRPr="009A6C54" w:rsidRDefault="00855899" w:rsidP="00A77D27">
            <w:pPr>
              <w:pStyle w:val="TableText"/>
            </w:pPr>
            <w:r w:rsidRPr="009A6C54">
              <w:t>Not used</w:t>
            </w:r>
          </w:p>
        </w:tc>
      </w:tr>
      <w:tr w:rsidR="00855899" w:rsidRPr="009A6C54" w:rsidTr="009E57AF">
        <w:tc>
          <w:tcPr>
            <w:tcW w:w="0" w:type="auto"/>
            <w:tcBorders>
              <w:top w:val="single" w:sz="6" w:space="0" w:color="auto"/>
              <w:left w:val="single" w:sz="12" w:space="0" w:color="auto"/>
              <w:bottom w:val="single" w:sz="6" w:space="0" w:color="auto"/>
            </w:tcBorders>
          </w:tcPr>
          <w:p w:rsidR="00855899" w:rsidRPr="009A6C54" w:rsidRDefault="00855899" w:rsidP="00A77D27">
            <w:pPr>
              <w:pStyle w:val="TableText"/>
            </w:pPr>
            <w:r w:rsidRPr="009A6C54">
              <w:t>5</w:t>
            </w:r>
          </w:p>
        </w:tc>
        <w:tc>
          <w:tcPr>
            <w:tcW w:w="0" w:type="auto"/>
            <w:tcBorders>
              <w:top w:val="single" w:sz="6" w:space="0" w:color="auto"/>
              <w:bottom w:val="single" w:sz="6" w:space="0" w:color="auto"/>
            </w:tcBorders>
          </w:tcPr>
          <w:p w:rsidR="00855899" w:rsidRPr="009A6C54" w:rsidRDefault="00855899" w:rsidP="00A77D27">
            <w:pPr>
              <w:pStyle w:val="TableText"/>
            </w:pPr>
            <w:r w:rsidRPr="009A6C54">
              <w:t>26</w:t>
            </w:r>
          </w:p>
        </w:tc>
        <w:tc>
          <w:tcPr>
            <w:tcW w:w="0" w:type="auto"/>
            <w:tcBorders>
              <w:top w:val="single" w:sz="6" w:space="0" w:color="auto"/>
              <w:bottom w:val="single" w:sz="6" w:space="0" w:color="auto"/>
            </w:tcBorders>
          </w:tcPr>
          <w:p w:rsidR="00855899" w:rsidRPr="009A6C54" w:rsidRDefault="00855899" w:rsidP="00A77D27">
            <w:pPr>
              <w:pStyle w:val="TableText"/>
            </w:pPr>
            <w:r w:rsidRPr="009A6C54">
              <w:t>TS</w:t>
            </w:r>
          </w:p>
        </w:tc>
        <w:tc>
          <w:tcPr>
            <w:tcW w:w="0" w:type="auto"/>
            <w:tcBorders>
              <w:top w:val="single" w:sz="6" w:space="0" w:color="auto"/>
              <w:bottom w:val="single" w:sz="6" w:space="0" w:color="auto"/>
            </w:tcBorders>
          </w:tcPr>
          <w:p w:rsidR="00855899" w:rsidRPr="009A6C54" w:rsidRDefault="00855899" w:rsidP="00A77D27">
            <w:pPr>
              <w:pStyle w:val="TableText"/>
            </w:pPr>
            <w:r w:rsidRPr="009A6C54">
              <w:t>O</w:t>
            </w:r>
          </w:p>
        </w:tc>
        <w:tc>
          <w:tcPr>
            <w:tcW w:w="0" w:type="auto"/>
            <w:tcBorders>
              <w:top w:val="single" w:sz="6" w:space="0" w:color="auto"/>
              <w:bottom w:val="single" w:sz="6" w:space="0" w:color="auto"/>
            </w:tcBorders>
          </w:tcPr>
          <w:p w:rsidR="00855899" w:rsidRPr="009A6C54" w:rsidRDefault="00855899" w:rsidP="00A77D27">
            <w:pPr>
              <w:pStyle w:val="TableText"/>
            </w:pPr>
          </w:p>
        </w:tc>
        <w:tc>
          <w:tcPr>
            <w:tcW w:w="0" w:type="auto"/>
            <w:tcBorders>
              <w:top w:val="single" w:sz="6" w:space="0" w:color="auto"/>
              <w:bottom w:val="single" w:sz="6" w:space="0" w:color="auto"/>
            </w:tcBorders>
          </w:tcPr>
          <w:p w:rsidR="00855899" w:rsidRPr="009A6C54" w:rsidRDefault="00855899" w:rsidP="00A77D27">
            <w:pPr>
              <w:pStyle w:val="TableText"/>
            </w:pPr>
          </w:p>
        </w:tc>
        <w:tc>
          <w:tcPr>
            <w:tcW w:w="0" w:type="auto"/>
            <w:tcBorders>
              <w:top w:val="single" w:sz="6" w:space="0" w:color="auto"/>
              <w:bottom w:val="single" w:sz="6" w:space="0" w:color="auto"/>
            </w:tcBorders>
          </w:tcPr>
          <w:p w:rsidR="00855899" w:rsidRPr="009A6C54" w:rsidRDefault="00855899" w:rsidP="00A77D27">
            <w:pPr>
              <w:pStyle w:val="TableText"/>
            </w:pPr>
            <w:r w:rsidRPr="009A6C54">
              <w:t>Role Begin Date/Time</w:t>
            </w:r>
          </w:p>
        </w:tc>
        <w:tc>
          <w:tcPr>
            <w:tcW w:w="0" w:type="auto"/>
            <w:tcBorders>
              <w:top w:val="single" w:sz="6" w:space="0" w:color="auto"/>
              <w:bottom w:val="single" w:sz="6" w:space="0" w:color="auto"/>
              <w:right w:val="single" w:sz="12" w:space="0" w:color="auto"/>
            </w:tcBorders>
          </w:tcPr>
          <w:p w:rsidR="00855899" w:rsidRPr="009A6C54" w:rsidRDefault="00855899" w:rsidP="00A77D27">
            <w:pPr>
              <w:pStyle w:val="TableText"/>
            </w:pPr>
            <w:r w:rsidRPr="009A6C54">
              <w:t>Not used</w:t>
            </w:r>
          </w:p>
        </w:tc>
      </w:tr>
      <w:tr w:rsidR="00855899" w:rsidRPr="009A6C54" w:rsidTr="009E57AF">
        <w:tc>
          <w:tcPr>
            <w:tcW w:w="0" w:type="auto"/>
            <w:tcBorders>
              <w:top w:val="single" w:sz="6" w:space="0" w:color="auto"/>
              <w:left w:val="single" w:sz="12" w:space="0" w:color="auto"/>
              <w:bottom w:val="single" w:sz="6" w:space="0" w:color="auto"/>
            </w:tcBorders>
          </w:tcPr>
          <w:p w:rsidR="00855899" w:rsidRPr="009A6C54" w:rsidRDefault="00855899" w:rsidP="00A77D27">
            <w:pPr>
              <w:pStyle w:val="TableText"/>
            </w:pPr>
            <w:r w:rsidRPr="009A6C54">
              <w:t>6</w:t>
            </w:r>
          </w:p>
        </w:tc>
        <w:tc>
          <w:tcPr>
            <w:tcW w:w="0" w:type="auto"/>
            <w:tcBorders>
              <w:top w:val="single" w:sz="6" w:space="0" w:color="auto"/>
              <w:bottom w:val="single" w:sz="6" w:space="0" w:color="auto"/>
            </w:tcBorders>
          </w:tcPr>
          <w:p w:rsidR="00855899" w:rsidRPr="009A6C54" w:rsidRDefault="00855899" w:rsidP="00A77D27">
            <w:pPr>
              <w:pStyle w:val="TableText"/>
            </w:pPr>
            <w:r w:rsidRPr="009A6C54">
              <w:t>26</w:t>
            </w:r>
          </w:p>
        </w:tc>
        <w:tc>
          <w:tcPr>
            <w:tcW w:w="0" w:type="auto"/>
            <w:tcBorders>
              <w:top w:val="single" w:sz="6" w:space="0" w:color="auto"/>
              <w:bottom w:val="single" w:sz="6" w:space="0" w:color="auto"/>
            </w:tcBorders>
          </w:tcPr>
          <w:p w:rsidR="00855899" w:rsidRPr="009A6C54" w:rsidRDefault="00855899" w:rsidP="00A77D27">
            <w:pPr>
              <w:pStyle w:val="TableText"/>
            </w:pPr>
            <w:r w:rsidRPr="009A6C54">
              <w:t>TS</w:t>
            </w:r>
          </w:p>
        </w:tc>
        <w:tc>
          <w:tcPr>
            <w:tcW w:w="0" w:type="auto"/>
            <w:tcBorders>
              <w:top w:val="single" w:sz="6" w:space="0" w:color="auto"/>
              <w:bottom w:val="single" w:sz="6" w:space="0" w:color="auto"/>
            </w:tcBorders>
          </w:tcPr>
          <w:p w:rsidR="00855899" w:rsidRPr="009A6C54" w:rsidRDefault="00855899" w:rsidP="00A77D27">
            <w:pPr>
              <w:pStyle w:val="TableText"/>
            </w:pPr>
            <w:r w:rsidRPr="009A6C54">
              <w:t>O</w:t>
            </w:r>
          </w:p>
        </w:tc>
        <w:tc>
          <w:tcPr>
            <w:tcW w:w="0" w:type="auto"/>
            <w:tcBorders>
              <w:top w:val="single" w:sz="6" w:space="0" w:color="auto"/>
              <w:bottom w:val="single" w:sz="6" w:space="0" w:color="auto"/>
            </w:tcBorders>
          </w:tcPr>
          <w:p w:rsidR="00855899" w:rsidRPr="009A6C54" w:rsidRDefault="00855899" w:rsidP="00A77D27">
            <w:pPr>
              <w:pStyle w:val="TableText"/>
            </w:pPr>
          </w:p>
        </w:tc>
        <w:tc>
          <w:tcPr>
            <w:tcW w:w="0" w:type="auto"/>
            <w:tcBorders>
              <w:top w:val="single" w:sz="6" w:space="0" w:color="auto"/>
              <w:bottom w:val="single" w:sz="6" w:space="0" w:color="auto"/>
            </w:tcBorders>
          </w:tcPr>
          <w:p w:rsidR="00855899" w:rsidRPr="009A6C54" w:rsidRDefault="00855899" w:rsidP="00A77D27">
            <w:pPr>
              <w:pStyle w:val="TableText"/>
            </w:pPr>
          </w:p>
        </w:tc>
        <w:tc>
          <w:tcPr>
            <w:tcW w:w="0" w:type="auto"/>
            <w:tcBorders>
              <w:top w:val="single" w:sz="6" w:space="0" w:color="auto"/>
              <w:bottom w:val="single" w:sz="6" w:space="0" w:color="auto"/>
            </w:tcBorders>
          </w:tcPr>
          <w:p w:rsidR="00855899" w:rsidRPr="009A6C54" w:rsidRDefault="00855899" w:rsidP="00A77D27">
            <w:pPr>
              <w:pStyle w:val="TableText"/>
            </w:pPr>
            <w:r w:rsidRPr="009A6C54">
              <w:t>Role End Date/Time</w:t>
            </w:r>
          </w:p>
        </w:tc>
        <w:tc>
          <w:tcPr>
            <w:tcW w:w="0" w:type="auto"/>
            <w:tcBorders>
              <w:top w:val="single" w:sz="6" w:space="0" w:color="auto"/>
              <w:bottom w:val="single" w:sz="6" w:space="0" w:color="auto"/>
              <w:right w:val="single" w:sz="12" w:space="0" w:color="auto"/>
            </w:tcBorders>
          </w:tcPr>
          <w:p w:rsidR="00855899" w:rsidRPr="009A6C54" w:rsidRDefault="00855899" w:rsidP="00A77D27">
            <w:pPr>
              <w:pStyle w:val="TableText"/>
            </w:pPr>
            <w:r w:rsidRPr="009A6C54">
              <w:t>Not used</w:t>
            </w:r>
          </w:p>
        </w:tc>
      </w:tr>
      <w:tr w:rsidR="00855899" w:rsidRPr="009A6C54" w:rsidTr="009E57AF">
        <w:tc>
          <w:tcPr>
            <w:tcW w:w="0" w:type="auto"/>
            <w:tcBorders>
              <w:top w:val="single" w:sz="6" w:space="0" w:color="auto"/>
              <w:left w:val="single" w:sz="12" w:space="0" w:color="auto"/>
              <w:bottom w:val="single" w:sz="6" w:space="0" w:color="auto"/>
            </w:tcBorders>
          </w:tcPr>
          <w:p w:rsidR="00855899" w:rsidRPr="009A6C54" w:rsidRDefault="00855899" w:rsidP="00A77D27">
            <w:pPr>
              <w:pStyle w:val="TableText"/>
            </w:pPr>
            <w:r w:rsidRPr="009A6C54">
              <w:t>7</w:t>
            </w:r>
          </w:p>
        </w:tc>
        <w:tc>
          <w:tcPr>
            <w:tcW w:w="0" w:type="auto"/>
            <w:tcBorders>
              <w:top w:val="single" w:sz="6" w:space="0" w:color="auto"/>
              <w:bottom w:val="single" w:sz="6" w:space="0" w:color="auto"/>
            </w:tcBorders>
          </w:tcPr>
          <w:p w:rsidR="00855899" w:rsidRPr="009A6C54" w:rsidRDefault="00855899" w:rsidP="00A77D27">
            <w:pPr>
              <w:pStyle w:val="TableText"/>
            </w:pPr>
            <w:r w:rsidRPr="009A6C54">
              <w:t>80</w:t>
            </w:r>
          </w:p>
        </w:tc>
        <w:tc>
          <w:tcPr>
            <w:tcW w:w="0" w:type="auto"/>
            <w:tcBorders>
              <w:top w:val="single" w:sz="6" w:space="0" w:color="auto"/>
              <w:bottom w:val="single" w:sz="6" w:space="0" w:color="auto"/>
            </w:tcBorders>
          </w:tcPr>
          <w:p w:rsidR="00855899" w:rsidRPr="009A6C54" w:rsidRDefault="00855899" w:rsidP="00A77D27">
            <w:pPr>
              <w:pStyle w:val="TableText"/>
            </w:pPr>
            <w:r w:rsidRPr="009A6C54">
              <w:t>CE</w:t>
            </w:r>
          </w:p>
        </w:tc>
        <w:tc>
          <w:tcPr>
            <w:tcW w:w="0" w:type="auto"/>
            <w:tcBorders>
              <w:top w:val="single" w:sz="6" w:space="0" w:color="auto"/>
              <w:bottom w:val="single" w:sz="6" w:space="0" w:color="auto"/>
            </w:tcBorders>
          </w:tcPr>
          <w:p w:rsidR="00855899" w:rsidRPr="009A6C54" w:rsidRDefault="00855899" w:rsidP="00A77D27">
            <w:pPr>
              <w:pStyle w:val="TableText"/>
            </w:pPr>
            <w:r w:rsidRPr="009A6C54">
              <w:t>O</w:t>
            </w:r>
          </w:p>
        </w:tc>
        <w:tc>
          <w:tcPr>
            <w:tcW w:w="0" w:type="auto"/>
            <w:tcBorders>
              <w:top w:val="single" w:sz="6" w:space="0" w:color="auto"/>
              <w:bottom w:val="single" w:sz="6" w:space="0" w:color="auto"/>
            </w:tcBorders>
          </w:tcPr>
          <w:p w:rsidR="00855899" w:rsidRPr="009A6C54" w:rsidRDefault="00855899" w:rsidP="00A77D27">
            <w:pPr>
              <w:pStyle w:val="TableText"/>
            </w:pPr>
          </w:p>
        </w:tc>
        <w:tc>
          <w:tcPr>
            <w:tcW w:w="0" w:type="auto"/>
            <w:tcBorders>
              <w:top w:val="single" w:sz="6" w:space="0" w:color="auto"/>
              <w:bottom w:val="single" w:sz="6" w:space="0" w:color="auto"/>
            </w:tcBorders>
          </w:tcPr>
          <w:p w:rsidR="00855899" w:rsidRPr="009A6C54" w:rsidRDefault="00855899" w:rsidP="00A77D27">
            <w:pPr>
              <w:pStyle w:val="TableText"/>
            </w:pPr>
          </w:p>
        </w:tc>
        <w:tc>
          <w:tcPr>
            <w:tcW w:w="0" w:type="auto"/>
            <w:tcBorders>
              <w:top w:val="single" w:sz="6" w:space="0" w:color="auto"/>
              <w:bottom w:val="single" w:sz="6" w:space="0" w:color="auto"/>
            </w:tcBorders>
          </w:tcPr>
          <w:p w:rsidR="00855899" w:rsidRPr="009A6C54" w:rsidRDefault="00855899" w:rsidP="00A77D27">
            <w:pPr>
              <w:pStyle w:val="TableText"/>
            </w:pPr>
            <w:r w:rsidRPr="009A6C54">
              <w:t>Role Duration</w:t>
            </w:r>
          </w:p>
        </w:tc>
        <w:tc>
          <w:tcPr>
            <w:tcW w:w="0" w:type="auto"/>
            <w:tcBorders>
              <w:top w:val="single" w:sz="6" w:space="0" w:color="auto"/>
              <w:bottom w:val="single" w:sz="6" w:space="0" w:color="auto"/>
              <w:right w:val="single" w:sz="12" w:space="0" w:color="auto"/>
            </w:tcBorders>
          </w:tcPr>
          <w:p w:rsidR="00855899" w:rsidRPr="009A6C54" w:rsidRDefault="00855899" w:rsidP="00A77D27">
            <w:pPr>
              <w:pStyle w:val="TableText"/>
            </w:pPr>
            <w:r w:rsidRPr="009A6C54">
              <w:t>Not used</w:t>
            </w:r>
          </w:p>
        </w:tc>
      </w:tr>
      <w:tr w:rsidR="00855899" w:rsidRPr="009A6C54" w:rsidTr="009E57AF">
        <w:tc>
          <w:tcPr>
            <w:tcW w:w="0" w:type="auto"/>
            <w:tcBorders>
              <w:top w:val="single" w:sz="6" w:space="0" w:color="auto"/>
              <w:left w:val="single" w:sz="12" w:space="0" w:color="auto"/>
              <w:bottom w:val="single" w:sz="12" w:space="0" w:color="auto"/>
            </w:tcBorders>
          </w:tcPr>
          <w:p w:rsidR="00855899" w:rsidRPr="009A6C54" w:rsidRDefault="00855899" w:rsidP="00A77D27">
            <w:pPr>
              <w:pStyle w:val="TableText"/>
            </w:pPr>
            <w:r w:rsidRPr="009A6C54">
              <w:t>8</w:t>
            </w:r>
          </w:p>
        </w:tc>
        <w:tc>
          <w:tcPr>
            <w:tcW w:w="0" w:type="auto"/>
            <w:tcBorders>
              <w:top w:val="single" w:sz="6" w:space="0" w:color="auto"/>
              <w:bottom w:val="single" w:sz="12" w:space="0" w:color="auto"/>
            </w:tcBorders>
          </w:tcPr>
          <w:p w:rsidR="00855899" w:rsidRPr="009A6C54" w:rsidRDefault="00855899" w:rsidP="00A77D27">
            <w:pPr>
              <w:pStyle w:val="TableText"/>
            </w:pPr>
            <w:r w:rsidRPr="009A6C54">
              <w:t>80</w:t>
            </w:r>
          </w:p>
        </w:tc>
        <w:tc>
          <w:tcPr>
            <w:tcW w:w="0" w:type="auto"/>
            <w:tcBorders>
              <w:top w:val="single" w:sz="6" w:space="0" w:color="auto"/>
              <w:bottom w:val="single" w:sz="12" w:space="0" w:color="auto"/>
            </w:tcBorders>
          </w:tcPr>
          <w:p w:rsidR="00855899" w:rsidRPr="009A6C54" w:rsidRDefault="00855899" w:rsidP="00A77D27">
            <w:pPr>
              <w:pStyle w:val="TableText"/>
            </w:pPr>
            <w:r w:rsidRPr="009A6C54">
              <w:t>CE</w:t>
            </w:r>
          </w:p>
        </w:tc>
        <w:tc>
          <w:tcPr>
            <w:tcW w:w="0" w:type="auto"/>
            <w:tcBorders>
              <w:top w:val="single" w:sz="6" w:space="0" w:color="auto"/>
              <w:bottom w:val="single" w:sz="12" w:space="0" w:color="auto"/>
            </w:tcBorders>
          </w:tcPr>
          <w:p w:rsidR="00855899" w:rsidRPr="009A6C54" w:rsidRDefault="00855899" w:rsidP="00A77D27">
            <w:pPr>
              <w:pStyle w:val="TableText"/>
            </w:pPr>
            <w:r w:rsidRPr="009A6C54">
              <w:t>O</w:t>
            </w:r>
          </w:p>
        </w:tc>
        <w:tc>
          <w:tcPr>
            <w:tcW w:w="0" w:type="auto"/>
            <w:tcBorders>
              <w:top w:val="single" w:sz="6" w:space="0" w:color="auto"/>
              <w:bottom w:val="single" w:sz="12" w:space="0" w:color="auto"/>
            </w:tcBorders>
          </w:tcPr>
          <w:p w:rsidR="00855899" w:rsidRPr="009A6C54" w:rsidRDefault="00855899" w:rsidP="00A77D27">
            <w:pPr>
              <w:pStyle w:val="TableText"/>
            </w:pPr>
          </w:p>
        </w:tc>
        <w:tc>
          <w:tcPr>
            <w:tcW w:w="0" w:type="auto"/>
            <w:tcBorders>
              <w:top w:val="single" w:sz="6" w:space="0" w:color="auto"/>
              <w:bottom w:val="single" w:sz="12" w:space="0" w:color="auto"/>
            </w:tcBorders>
          </w:tcPr>
          <w:p w:rsidR="00855899" w:rsidRPr="009A6C54" w:rsidRDefault="00855899" w:rsidP="00A77D27">
            <w:pPr>
              <w:pStyle w:val="TableText"/>
            </w:pPr>
          </w:p>
        </w:tc>
        <w:tc>
          <w:tcPr>
            <w:tcW w:w="0" w:type="auto"/>
            <w:tcBorders>
              <w:top w:val="single" w:sz="6" w:space="0" w:color="auto"/>
              <w:bottom w:val="single" w:sz="12" w:space="0" w:color="auto"/>
            </w:tcBorders>
          </w:tcPr>
          <w:p w:rsidR="00855899" w:rsidRPr="009A6C54" w:rsidRDefault="00855899" w:rsidP="00A77D27">
            <w:pPr>
              <w:pStyle w:val="TableText"/>
            </w:pPr>
            <w:r w:rsidRPr="009A6C54">
              <w:t>Role Action Reason</w:t>
            </w:r>
          </w:p>
        </w:tc>
        <w:tc>
          <w:tcPr>
            <w:tcW w:w="0" w:type="auto"/>
            <w:tcBorders>
              <w:top w:val="single" w:sz="6" w:space="0" w:color="auto"/>
              <w:bottom w:val="single" w:sz="12" w:space="0" w:color="auto"/>
              <w:right w:val="single" w:sz="12" w:space="0" w:color="auto"/>
            </w:tcBorders>
          </w:tcPr>
          <w:p w:rsidR="00855899" w:rsidRPr="009A6C54" w:rsidRDefault="00855899" w:rsidP="00A77D27">
            <w:pPr>
              <w:pStyle w:val="TableText"/>
            </w:pPr>
            <w:r w:rsidRPr="009A6C54">
              <w:t>Not used</w:t>
            </w:r>
          </w:p>
        </w:tc>
      </w:tr>
    </w:tbl>
    <w:p w:rsidR="00855899" w:rsidRPr="009A6C54" w:rsidRDefault="00855899" w:rsidP="00EB2038">
      <w:pPr>
        <w:pStyle w:val="Heading3"/>
        <w:rPr>
          <w:lang w:val="en-US" w:eastAsia="en-US"/>
        </w:rPr>
      </w:pPr>
      <w:bookmarkStart w:id="355" w:name="_Toc11706721"/>
      <w:r w:rsidRPr="009A6C54">
        <w:rPr>
          <w:caps/>
          <w:lang w:eastAsia="en-US"/>
        </w:rPr>
        <w:t>ZPD - VA-</w:t>
      </w:r>
      <w:r w:rsidRPr="009A6C54">
        <w:rPr>
          <w:lang w:eastAsia="en-US"/>
        </w:rPr>
        <w:t>Specific Patient Information Segment</w:t>
      </w:r>
      <w:bookmarkEnd w:id="355"/>
    </w:p>
    <w:p w:rsidR="000E6F8B" w:rsidRPr="009A6C54" w:rsidRDefault="000E6F8B" w:rsidP="00741C15">
      <w:pPr>
        <w:pStyle w:val="Caption"/>
        <w:rPr>
          <w:lang w:eastAsia="en-US"/>
        </w:rPr>
      </w:pPr>
      <w:bookmarkStart w:id="356" w:name="_Toc11706895"/>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56</w:t>
      </w:r>
      <w:r w:rsidR="007F1C38">
        <w:rPr>
          <w:noProof/>
        </w:rPr>
        <w:fldChar w:fldCharType="end"/>
      </w:r>
      <w:r w:rsidRPr="009A6C54">
        <w:t>: VA-Specific Patient Information Segment</w:t>
      </w:r>
      <w:bookmarkEnd w:id="356"/>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25"/>
      </w:tblGrid>
      <w:tr w:rsidR="00855899" w:rsidRPr="009A6C54" w:rsidTr="002B5785">
        <w:trPr>
          <w:cantSplit/>
          <w:tblHeader/>
        </w:trPr>
        <w:tc>
          <w:tcPr>
            <w:tcW w:w="725" w:type="dxa"/>
            <w:tcBorders>
              <w:top w:val="single" w:sz="12" w:space="0" w:color="000000"/>
              <w:bottom w:val="single" w:sz="6" w:space="0" w:color="000000"/>
            </w:tcBorders>
            <w:shd w:val="clear" w:color="auto" w:fill="BFBFBF"/>
          </w:tcPr>
          <w:p w:rsidR="00855899" w:rsidRPr="009A6C54" w:rsidRDefault="00855899" w:rsidP="00A77D27">
            <w:pPr>
              <w:pStyle w:val="TableHeading"/>
            </w:pPr>
            <w:bookmarkStart w:id="357" w:name="ColumnTitle_53"/>
            <w:bookmarkEnd w:id="357"/>
            <w:r w:rsidRPr="009A6C54">
              <w:t>SEQ</w:t>
            </w:r>
          </w:p>
        </w:tc>
        <w:tc>
          <w:tcPr>
            <w:tcW w:w="725" w:type="dxa"/>
            <w:tcBorders>
              <w:top w:val="single" w:sz="12" w:space="0" w:color="000000"/>
              <w:bottom w:val="single" w:sz="6" w:space="0" w:color="000000"/>
            </w:tcBorders>
            <w:shd w:val="clear" w:color="auto" w:fill="BFBFBF"/>
          </w:tcPr>
          <w:p w:rsidR="00855899" w:rsidRPr="009A6C54" w:rsidRDefault="00855899" w:rsidP="00A77D27">
            <w:pPr>
              <w:pStyle w:val="TableHeading"/>
            </w:pPr>
            <w:r w:rsidRPr="009A6C54">
              <w:t>LEN</w:t>
            </w:r>
          </w:p>
        </w:tc>
        <w:tc>
          <w:tcPr>
            <w:tcW w:w="725" w:type="dxa"/>
            <w:tcBorders>
              <w:top w:val="single" w:sz="12" w:space="0" w:color="000000"/>
              <w:bottom w:val="single" w:sz="6" w:space="0" w:color="000000"/>
            </w:tcBorders>
            <w:shd w:val="clear" w:color="auto" w:fill="BFBFBF"/>
          </w:tcPr>
          <w:p w:rsidR="00855899" w:rsidRPr="009A6C54" w:rsidRDefault="00855899" w:rsidP="00A77D27">
            <w:pPr>
              <w:pStyle w:val="TableHeading"/>
            </w:pPr>
            <w:r w:rsidRPr="009A6C54">
              <w:t>DT</w:t>
            </w:r>
          </w:p>
        </w:tc>
        <w:tc>
          <w:tcPr>
            <w:tcW w:w="725" w:type="dxa"/>
            <w:tcBorders>
              <w:top w:val="single" w:sz="12" w:space="0" w:color="000000"/>
              <w:bottom w:val="single" w:sz="6" w:space="0" w:color="000000"/>
            </w:tcBorders>
            <w:shd w:val="clear" w:color="auto" w:fill="BFBFBF"/>
          </w:tcPr>
          <w:p w:rsidR="00855899" w:rsidRPr="009A6C54" w:rsidRDefault="00855899" w:rsidP="00A77D27">
            <w:pPr>
              <w:pStyle w:val="TableHeading"/>
            </w:pPr>
            <w:r w:rsidRPr="009A6C54">
              <w:t>R/O</w:t>
            </w:r>
          </w:p>
        </w:tc>
        <w:tc>
          <w:tcPr>
            <w:tcW w:w="725" w:type="dxa"/>
            <w:tcBorders>
              <w:top w:val="single" w:sz="12" w:space="0" w:color="000000"/>
              <w:bottom w:val="single" w:sz="6" w:space="0" w:color="000000"/>
            </w:tcBorders>
            <w:shd w:val="clear" w:color="auto" w:fill="BFBFBF"/>
          </w:tcPr>
          <w:p w:rsidR="00855899" w:rsidRPr="009A6C54" w:rsidRDefault="00855899" w:rsidP="00A77D27">
            <w:pPr>
              <w:pStyle w:val="TableHeading"/>
            </w:pPr>
            <w:r w:rsidRPr="009A6C54">
              <w:t>RP/#</w:t>
            </w:r>
          </w:p>
        </w:tc>
        <w:tc>
          <w:tcPr>
            <w:tcW w:w="725" w:type="dxa"/>
            <w:tcBorders>
              <w:top w:val="single" w:sz="12" w:space="0" w:color="000000"/>
              <w:bottom w:val="single" w:sz="6" w:space="0" w:color="000000"/>
            </w:tcBorders>
            <w:shd w:val="clear" w:color="auto" w:fill="BFBFBF"/>
          </w:tcPr>
          <w:p w:rsidR="00855899" w:rsidRPr="009A6C54" w:rsidRDefault="00855899" w:rsidP="00A77D27">
            <w:pPr>
              <w:pStyle w:val="TableHeading"/>
            </w:pPr>
            <w:r w:rsidRPr="009A6C54">
              <w:t>TBL#</w:t>
            </w:r>
          </w:p>
        </w:tc>
        <w:tc>
          <w:tcPr>
            <w:tcW w:w="4925" w:type="dxa"/>
            <w:tcBorders>
              <w:top w:val="single" w:sz="12" w:space="0" w:color="000000"/>
              <w:bottom w:val="single" w:sz="6" w:space="0" w:color="000000"/>
            </w:tcBorders>
            <w:shd w:val="clear" w:color="auto" w:fill="BFBFBF"/>
          </w:tcPr>
          <w:p w:rsidR="00855899" w:rsidRPr="009A6C54" w:rsidRDefault="00855899" w:rsidP="00A77D27">
            <w:pPr>
              <w:pStyle w:val="TableHeading"/>
            </w:pPr>
            <w:r w:rsidRPr="009A6C54">
              <w:rPr>
                <w:sz w:val="18"/>
              </w:rPr>
              <w:t>V</w:t>
            </w:r>
            <w:r w:rsidRPr="009A6C54">
              <w:rPr>
                <w:i/>
              </w:rPr>
              <w:t>IST</w:t>
            </w:r>
            <w:r w:rsidRPr="009A6C54">
              <w:rPr>
                <w:sz w:val="18"/>
              </w:rPr>
              <w:t>A</w:t>
            </w:r>
            <w:r w:rsidRPr="009A6C54">
              <w:t xml:space="preserve"> ELEMENT NAME</w:t>
            </w:r>
          </w:p>
        </w:tc>
      </w:tr>
      <w:tr w:rsidR="00855899" w:rsidRPr="009A6C54" w:rsidTr="00A77D27">
        <w:trPr>
          <w:cantSplit/>
        </w:trPr>
        <w:tc>
          <w:tcPr>
            <w:tcW w:w="725" w:type="dxa"/>
            <w:tcBorders>
              <w:top w:val="single" w:sz="6" w:space="0" w:color="000000"/>
            </w:tcBorders>
          </w:tcPr>
          <w:p w:rsidR="00855899" w:rsidRPr="009A6C54" w:rsidRDefault="00855899" w:rsidP="00A77D27">
            <w:pPr>
              <w:pStyle w:val="TableText"/>
            </w:pPr>
            <w:r w:rsidRPr="009A6C54">
              <w:t>1</w:t>
            </w:r>
          </w:p>
        </w:tc>
        <w:tc>
          <w:tcPr>
            <w:tcW w:w="725" w:type="dxa"/>
            <w:tcBorders>
              <w:top w:val="single" w:sz="6" w:space="0" w:color="000000"/>
            </w:tcBorders>
          </w:tcPr>
          <w:p w:rsidR="00855899" w:rsidRPr="009A6C54" w:rsidRDefault="00855899" w:rsidP="00A77D27">
            <w:pPr>
              <w:pStyle w:val="TableText"/>
            </w:pPr>
            <w:r w:rsidRPr="009A6C54">
              <w:t>4</w:t>
            </w:r>
          </w:p>
        </w:tc>
        <w:tc>
          <w:tcPr>
            <w:tcW w:w="725" w:type="dxa"/>
            <w:tcBorders>
              <w:top w:val="single" w:sz="6" w:space="0" w:color="000000"/>
            </w:tcBorders>
          </w:tcPr>
          <w:p w:rsidR="00855899" w:rsidRPr="009A6C54" w:rsidRDefault="00855899" w:rsidP="00A77D27">
            <w:pPr>
              <w:pStyle w:val="TableText"/>
            </w:pPr>
            <w:r w:rsidRPr="009A6C54">
              <w:t>SI</w:t>
            </w:r>
          </w:p>
        </w:tc>
        <w:tc>
          <w:tcPr>
            <w:tcW w:w="725" w:type="dxa"/>
            <w:tcBorders>
              <w:top w:val="single" w:sz="6" w:space="0" w:color="000000"/>
            </w:tcBorders>
          </w:tcPr>
          <w:p w:rsidR="00855899" w:rsidRPr="009A6C54" w:rsidRDefault="00855899" w:rsidP="00A77D27">
            <w:pPr>
              <w:pStyle w:val="TableText"/>
            </w:pPr>
            <w:r w:rsidRPr="009A6C54">
              <w:t>R</w:t>
            </w:r>
          </w:p>
        </w:tc>
        <w:tc>
          <w:tcPr>
            <w:tcW w:w="725" w:type="dxa"/>
            <w:tcBorders>
              <w:top w:val="single" w:sz="6" w:space="0" w:color="000000"/>
            </w:tcBorders>
          </w:tcPr>
          <w:p w:rsidR="00855899" w:rsidRPr="009A6C54" w:rsidRDefault="00855899" w:rsidP="00A77D27">
            <w:pPr>
              <w:pStyle w:val="TableText"/>
            </w:pPr>
          </w:p>
        </w:tc>
        <w:tc>
          <w:tcPr>
            <w:tcW w:w="725" w:type="dxa"/>
            <w:tcBorders>
              <w:top w:val="single" w:sz="6" w:space="0" w:color="000000"/>
            </w:tcBorders>
          </w:tcPr>
          <w:p w:rsidR="00855899" w:rsidRPr="009A6C54" w:rsidRDefault="00855899" w:rsidP="00A77D27">
            <w:pPr>
              <w:pStyle w:val="TableText"/>
            </w:pPr>
          </w:p>
        </w:tc>
        <w:tc>
          <w:tcPr>
            <w:tcW w:w="4925" w:type="dxa"/>
            <w:tcBorders>
              <w:top w:val="single" w:sz="6" w:space="0" w:color="000000"/>
            </w:tcBorders>
          </w:tcPr>
          <w:p w:rsidR="00855899" w:rsidRPr="009A6C54" w:rsidRDefault="00855899" w:rsidP="00A77D27">
            <w:pPr>
              <w:pStyle w:val="TableText"/>
            </w:pPr>
            <w:r w:rsidRPr="009A6C54">
              <w:t>SET ID - PATIENT ID</w:t>
            </w:r>
          </w:p>
        </w:tc>
      </w:tr>
      <w:tr w:rsidR="00855899" w:rsidRPr="009A6C54" w:rsidTr="00207FE9">
        <w:trPr>
          <w:cantSplit/>
        </w:trPr>
        <w:tc>
          <w:tcPr>
            <w:tcW w:w="725" w:type="dxa"/>
          </w:tcPr>
          <w:p w:rsidR="00855899" w:rsidRPr="009A6C54" w:rsidRDefault="00855899" w:rsidP="00A77D27">
            <w:pPr>
              <w:pStyle w:val="TableText"/>
            </w:pPr>
            <w:r w:rsidRPr="009A6C54">
              <w:t>2</w:t>
            </w:r>
          </w:p>
        </w:tc>
        <w:tc>
          <w:tcPr>
            <w:tcW w:w="725" w:type="dxa"/>
          </w:tcPr>
          <w:p w:rsidR="00855899" w:rsidRPr="009A6C54" w:rsidRDefault="00855899" w:rsidP="00A77D27">
            <w:pPr>
              <w:pStyle w:val="TableText"/>
            </w:pPr>
            <w:r w:rsidRPr="009A6C54">
              <w:t>60</w:t>
            </w:r>
          </w:p>
        </w:tc>
        <w:tc>
          <w:tcPr>
            <w:tcW w:w="725" w:type="dxa"/>
          </w:tcPr>
          <w:p w:rsidR="00855899" w:rsidRPr="009A6C54" w:rsidRDefault="00855899" w:rsidP="00A77D27">
            <w:pPr>
              <w:pStyle w:val="TableText"/>
            </w:pPr>
            <w:r w:rsidRPr="009A6C54">
              <w:t>ST</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4925" w:type="dxa"/>
          </w:tcPr>
          <w:p w:rsidR="00855899" w:rsidRPr="009A6C54" w:rsidRDefault="00855899" w:rsidP="00A77D27">
            <w:pPr>
              <w:pStyle w:val="TableText"/>
            </w:pPr>
            <w:r w:rsidRPr="009A6C54">
              <w:t>REMARKS</w:t>
            </w:r>
          </w:p>
        </w:tc>
      </w:tr>
      <w:tr w:rsidR="00855899" w:rsidRPr="009A6C54" w:rsidTr="00207FE9">
        <w:trPr>
          <w:cantSplit/>
        </w:trPr>
        <w:tc>
          <w:tcPr>
            <w:tcW w:w="725" w:type="dxa"/>
          </w:tcPr>
          <w:p w:rsidR="00855899" w:rsidRPr="009A6C54" w:rsidRDefault="00855899" w:rsidP="00A77D27">
            <w:pPr>
              <w:pStyle w:val="TableText"/>
            </w:pPr>
            <w:r w:rsidRPr="009A6C54">
              <w:t>3</w:t>
            </w:r>
          </w:p>
        </w:tc>
        <w:tc>
          <w:tcPr>
            <w:tcW w:w="725" w:type="dxa"/>
          </w:tcPr>
          <w:p w:rsidR="00855899" w:rsidRPr="009A6C54" w:rsidRDefault="00855899" w:rsidP="00A77D27">
            <w:pPr>
              <w:pStyle w:val="TableText"/>
            </w:pPr>
            <w:r w:rsidRPr="009A6C54">
              <w:t>20</w:t>
            </w:r>
          </w:p>
        </w:tc>
        <w:tc>
          <w:tcPr>
            <w:tcW w:w="725" w:type="dxa"/>
          </w:tcPr>
          <w:p w:rsidR="00855899" w:rsidRPr="009A6C54" w:rsidRDefault="00855899" w:rsidP="00A77D27">
            <w:pPr>
              <w:pStyle w:val="TableText"/>
            </w:pPr>
            <w:r w:rsidRPr="009A6C54">
              <w:t>ST</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4925" w:type="dxa"/>
          </w:tcPr>
          <w:p w:rsidR="00855899" w:rsidRPr="009A6C54" w:rsidRDefault="00855899" w:rsidP="00A77D27">
            <w:pPr>
              <w:pStyle w:val="TableText"/>
            </w:pPr>
            <w:r w:rsidRPr="009A6C54">
              <w:t>PLACE OF BIRTH CITY</w:t>
            </w:r>
          </w:p>
        </w:tc>
      </w:tr>
      <w:tr w:rsidR="00855899" w:rsidRPr="009A6C54" w:rsidTr="00207FE9">
        <w:trPr>
          <w:cantSplit/>
        </w:trPr>
        <w:tc>
          <w:tcPr>
            <w:tcW w:w="725" w:type="dxa"/>
          </w:tcPr>
          <w:p w:rsidR="00855899" w:rsidRPr="009A6C54" w:rsidRDefault="00855899" w:rsidP="00A77D27">
            <w:pPr>
              <w:pStyle w:val="TableText"/>
            </w:pPr>
            <w:r w:rsidRPr="009A6C54">
              <w:t>4</w:t>
            </w:r>
          </w:p>
        </w:tc>
        <w:tc>
          <w:tcPr>
            <w:tcW w:w="725" w:type="dxa"/>
          </w:tcPr>
          <w:p w:rsidR="00855899" w:rsidRPr="009A6C54" w:rsidRDefault="00855899" w:rsidP="00A77D27">
            <w:pPr>
              <w:pStyle w:val="TableText"/>
            </w:pPr>
            <w:r w:rsidRPr="009A6C54">
              <w:t>2</w:t>
            </w:r>
          </w:p>
        </w:tc>
        <w:tc>
          <w:tcPr>
            <w:tcW w:w="725" w:type="dxa"/>
          </w:tcPr>
          <w:p w:rsidR="00855899" w:rsidRPr="009A6C54" w:rsidRDefault="00855899" w:rsidP="00A77D27">
            <w:pPr>
              <w:pStyle w:val="TableText"/>
            </w:pPr>
            <w:r w:rsidRPr="009A6C54">
              <w:t>ST</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4925" w:type="dxa"/>
          </w:tcPr>
          <w:p w:rsidR="00855899" w:rsidRPr="009A6C54" w:rsidRDefault="00855899" w:rsidP="00A77D27">
            <w:pPr>
              <w:pStyle w:val="TableText"/>
            </w:pPr>
            <w:r w:rsidRPr="009A6C54">
              <w:t>PLACE OF BIRTH STATE</w:t>
            </w:r>
          </w:p>
        </w:tc>
      </w:tr>
      <w:tr w:rsidR="00855899" w:rsidRPr="009A6C54" w:rsidTr="00207FE9">
        <w:trPr>
          <w:cantSplit/>
        </w:trPr>
        <w:tc>
          <w:tcPr>
            <w:tcW w:w="725" w:type="dxa"/>
          </w:tcPr>
          <w:p w:rsidR="00855899" w:rsidRPr="009A6C54" w:rsidRDefault="00855899" w:rsidP="00A77D27">
            <w:pPr>
              <w:pStyle w:val="TableText"/>
            </w:pPr>
            <w:r w:rsidRPr="009A6C54">
              <w:t>5</w:t>
            </w:r>
          </w:p>
        </w:tc>
        <w:tc>
          <w:tcPr>
            <w:tcW w:w="725" w:type="dxa"/>
          </w:tcPr>
          <w:p w:rsidR="00855899" w:rsidRPr="009A6C54" w:rsidRDefault="00855899" w:rsidP="00A77D27">
            <w:pPr>
              <w:pStyle w:val="TableText"/>
            </w:pPr>
            <w:r w:rsidRPr="009A6C54">
              <w:t>2</w:t>
            </w:r>
          </w:p>
        </w:tc>
        <w:tc>
          <w:tcPr>
            <w:tcW w:w="725" w:type="dxa"/>
          </w:tcPr>
          <w:p w:rsidR="00855899" w:rsidRPr="009A6C54" w:rsidRDefault="00855899" w:rsidP="00A77D27">
            <w:pPr>
              <w:pStyle w:val="TableText"/>
            </w:pPr>
            <w:r w:rsidRPr="009A6C54">
              <w:t>ID</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r w:rsidRPr="009A6C54">
              <w:t>VA02</w:t>
            </w:r>
          </w:p>
        </w:tc>
        <w:tc>
          <w:tcPr>
            <w:tcW w:w="4925" w:type="dxa"/>
          </w:tcPr>
          <w:p w:rsidR="00855899" w:rsidRPr="009A6C54" w:rsidRDefault="00855899" w:rsidP="00A77D27">
            <w:pPr>
              <w:pStyle w:val="TableText"/>
            </w:pPr>
            <w:r w:rsidRPr="009A6C54">
              <w:t>CURRENT MEANS TEST STATUS</w:t>
            </w:r>
          </w:p>
        </w:tc>
      </w:tr>
      <w:tr w:rsidR="00855899" w:rsidRPr="009A6C54" w:rsidTr="00207FE9">
        <w:trPr>
          <w:cantSplit/>
        </w:trPr>
        <w:tc>
          <w:tcPr>
            <w:tcW w:w="725" w:type="dxa"/>
          </w:tcPr>
          <w:p w:rsidR="00855899" w:rsidRPr="009A6C54" w:rsidRDefault="00855899" w:rsidP="00A77D27">
            <w:pPr>
              <w:pStyle w:val="TableText"/>
            </w:pPr>
            <w:r w:rsidRPr="009A6C54">
              <w:t>6</w:t>
            </w:r>
          </w:p>
        </w:tc>
        <w:tc>
          <w:tcPr>
            <w:tcW w:w="725" w:type="dxa"/>
          </w:tcPr>
          <w:p w:rsidR="00855899" w:rsidRPr="009A6C54" w:rsidRDefault="00855899" w:rsidP="00A77D27">
            <w:pPr>
              <w:pStyle w:val="TableText"/>
            </w:pPr>
            <w:r w:rsidRPr="009A6C54">
              <w:t>35</w:t>
            </w:r>
          </w:p>
        </w:tc>
        <w:tc>
          <w:tcPr>
            <w:tcW w:w="725" w:type="dxa"/>
          </w:tcPr>
          <w:p w:rsidR="00855899" w:rsidRPr="009A6C54" w:rsidRDefault="00855899" w:rsidP="00A77D27">
            <w:pPr>
              <w:pStyle w:val="TableText"/>
            </w:pPr>
            <w:r w:rsidRPr="009A6C54">
              <w:t>ST</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4925" w:type="dxa"/>
          </w:tcPr>
          <w:p w:rsidR="00855899" w:rsidRPr="009A6C54" w:rsidRDefault="00855899" w:rsidP="00A77D27">
            <w:pPr>
              <w:pStyle w:val="TableText"/>
            </w:pPr>
            <w:r w:rsidRPr="009A6C54">
              <w:t>FATHER'S NAME</w:t>
            </w:r>
          </w:p>
        </w:tc>
      </w:tr>
      <w:tr w:rsidR="00855899" w:rsidRPr="009A6C54" w:rsidTr="00207FE9">
        <w:trPr>
          <w:cantSplit/>
        </w:trPr>
        <w:tc>
          <w:tcPr>
            <w:tcW w:w="725" w:type="dxa"/>
          </w:tcPr>
          <w:p w:rsidR="00855899" w:rsidRPr="009A6C54" w:rsidRDefault="00855899" w:rsidP="00A77D27">
            <w:pPr>
              <w:pStyle w:val="TableText"/>
            </w:pPr>
            <w:r w:rsidRPr="009A6C54">
              <w:t>7</w:t>
            </w:r>
          </w:p>
        </w:tc>
        <w:tc>
          <w:tcPr>
            <w:tcW w:w="725" w:type="dxa"/>
          </w:tcPr>
          <w:p w:rsidR="00855899" w:rsidRPr="009A6C54" w:rsidRDefault="00855899" w:rsidP="00A77D27">
            <w:pPr>
              <w:pStyle w:val="TableText"/>
            </w:pPr>
            <w:r w:rsidRPr="009A6C54">
              <w:t>35</w:t>
            </w:r>
          </w:p>
        </w:tc>
        <w:tc>
          <w:tcPr>
            <w:tcW w:w="725" w:type="dxa"/>
          </w:tcPr>
          <w:p w:rsidR="00855899" w:rsidRPr="009A6C54" w:rsidRDefault="00855899" w:rsidP="00A77D27">
            <w:pPr>
              <w:pStyle w:val="TableText"/>
            </w:pPr>
            <w:r w:rsidRPr="009A6C54">
              <w:t>ST</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4925" w:type="dxa"/>
          </w:tcPr>
          <w:p w:rsidR="00855899" w:rsidRPr="009A6C54" w:rsidRDefault="00855899" w:rsidP="00A77D27">
            <w:pPr>
              <w:pStyle w:val="TableText"/>
            </w:pPr>
            <w:r w:rsidRPr="009A6C54">
              <w:t>MOTHER'S NAME</w:t>
            </w:r>
          </w:p>
        </w:tc>
      </w:tr>
      <w:tr w:rsidR="00855899" w:rsidRPr="009A6C54" w:rsidTr="00207FE9">
        <w:trPr>
          <w:cantSplit/>
        </w:trPr>
        <w:tc>
          <w:tcPr>
            <w:tcW w:w="725" w:type="dxa"/>
          </w:tcPr>
          <w:p w:rsidR="00855899" w:rsidRPr="009A6C54" w:rsidRDefault="00855899" w:rsidP="00A77D27">
            <w:pPr>
              <w:pStyle w:val="TableText"/>
            </w:pPr>
            <w:r w:rsidRPr="009A6C54">
              <w:t>8</w:t>
            </w:r>
          </w:p>
        </w:tc>
        <w:tc>
          <w:tcPr>
            <w:tcW w:w="725" w:type="dxa"/>
          </w:tcPr>
          <w:p w:rsidR="00855899" w:rsidRPr="009A6C54" w:rsidRDefault="00855899" w:rsidP="00A77D27">
            <w:pPr>
              <w:pStyle w:val="TableText"/>
            </w:pPr>
            <w:r w:rsidRPr="009A6C54">
              <w:t>1</w:t>
            </w:r>
          </w:p>
        </w:tc>
        <w:tc>
          <w:tcPr>
            <w:tcW w:w="725" w:type="dxa"/>
          </w:tcPr>
          <w:p w:rsidR="00855899" w:rsidRPr="009A6C54" w:rsidRDefault="00855899" w:rsidP="00A77D27">
            <w:pPr>
              <w:pStyle w:val="TableText"/>
            </w:pPr>
            <w:r w:rsidRPr="009A6C54">
              <w:t>ID</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r w:rsidRPr="009A6C54">
              <w:t>VA01</w:t>
            </w:r>
          </w:p>
        </w:tc>
        <w:tc>
          <w:tcPr>
            <w:tcW w:w="4925" w:type="dxa"/>
          </w:tcPr>
          <w:p w:rsidR="00855899" w:rsidRPr="009A6C54" w:rsidRDefault="00855899" w:rsidP="00A77D27">
            <w:pPr>
              <w:pStyle w:val="TableText"/>
            </w:pPr>
            <w:r w:rsidRPr="009A6C54">
              <w:t>RATED INCOMPETENT</w:t>
            </w:r>
          </w:p>
        </w:tc>
      </w:tr>
      <w:tr w:rsidR="00855899" w:rsidRPr="009A6C54" w:rsidTr="00207FE9">
        <w:trPr>
          <w:cantSplit/>
        </w:trPr>
        <w:tc>
          <w:tcPr>
            <w:tcW w:w="725" w:type="dxa"/>
          </w:tcPr>
          <w:p w:rsidR="00855899" w:rsidRPr="009A6C54" w:rsidRDefault="00855899" w:rsidP="00A77D27">
            <w:pPr>
              <w:pStyle w:val="TableText"/>
            </w:pPr>
            <w:r w:rsidRPr="009A6C54">
              <w:t>9</w:t>
            </w:r>
          </w:p>
        </w:tc>
        <w:tc>
          <w:tcPr>
            <w:tcW w:w="725" w:type="dxa"/>
          </w:tcPr>
          <w:p w:rsidR="00855899" w:rsidRPr="009A6C54" w:rsidRDefault="00855899" w:rsidP="00A77D27">
            <w:pPr>
              <w:pStyle w:val="TableText"/>
            </w:pPr>
            <w:r w:rsidRPr="009A6C54">
              <w:t>19</w:t>
            </w:r>
          </w:p>
        </w:tc>
        <w:tc>
          <w:tcPr>
            <w:tcW w:w="725" w:type="dxa"/>
          </w:tcPr>
          <w:p w:rsidR="00855899" w:rsidRPr="009A6C54" w:rsidRDefault="00855899" w:rsidP="00A77D27">
            <w:pPr>
              <w:pStyle w:val="TableText"/>
            </w:pPr>
            <w:r w:rsidRPr="009A6C54">
              <w:t>TS</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4925" w:type="dxa"/>
          </w:tcPr>
          <w:p w:rsidR="00855899" w:rsidRPr="009A6C54" w:rsidRDefault="00855899" w:rsidP="00A77D27">
            <w:pPr>
              <w:pStyle w:val="TableText"/>
            </w:pPr>
            <w:r w:rsidRPr="009A6C54">
              <w:t>DATE OF DEATH</w:t>
            </w:r>
          </w:p>
        </w:tc>
      </w:tr>
      <w:tr w:rsidR="00855899" w:rsidRPr="009A6C54" w:rsidTr="00207FE9">
        <w:trPr>
          <w:cantSplit/>
        </w:trPr>
        <w:tc>
          <w:tcPr>
            <w:tcW w:w="725" w:type="dxa"/>
          </w:tcPr>
          <w:p w:rsidR="00855899" w:rsidRPr="009A6C54" w:rsidRDefault="00855899" w:rsidP="00A77D27">
            <w:pPr>
              <w:pStyle w:val="TableText"/>
            </w:pPr>
            <w:r w:rsidRPr="009A6C54">
              <w:t>10</w:t>
            </w:r>
          </w:p>
        </w:tc>
        <w:tc>
          <w:tcPr>
            <w:tcW w:w="725" w:type="dxa"/>
          </w:tcPr>
          <w:p w:rsidR="00855899" w:rsidRPr="009A6C54" w:rsidRDefault="00855899" w:rsidP="00A77D27">
            <w:pPr>
              <w:pStyle w:val="TableText"/>
            </w:pPr>
            <w:r w:rsidRPr="009A6C54">
              <w:t>48</w:t>
            </w:r>
          </w:p>
        </w:tc>
        <w:tc>
          <w:tcPr>
            <w:tcW w:w="725" w:type="dxa"/>
          </w:tcPr>
          <w:p w:rsidR="00855899" w:rsidRPr="009A6C54" w:rsidRDefault="00855899" w:rsidP="00A77D27">
            <w:pPr>
              <w:pStyle w:val="TableText"/>
            </w:pPr>
            <w:r w:rsidRPr="009A6C54">
              <w:t>PN</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4925" w:type="dxa"/>
          </w:tcPr>
          <w:p w:rsidR="00855899" w:rsidRPr="009A6C54" w:rsidRDefault="00855899" w:rsidP="00A77D27">
            <w:pPr>
              <w:pStyle w:val="TableText"/>
            </w:pPr>
            <w:r w:rsidRPr="009A6C54">
              <w:t>COLLATERAL SPONSOR</w:t>
            </w:r>
          </w:p>
        </w:tc>
      </w:tr>
      <w:tr w:rsidR="00855899" w:rsidRPr="009A6C54" w:rsidTr="00207FE9">
        <w:trPr>
          <w:cantSplit/>
        </w:trPr>
        <w:tc>
          <w:tcPr>
            <w:tcW w:w="725" w:type="dxa"/>
          </w:tcPr>
          <w:p w:rsidR="00855899" w:rsidRPr="009A6C54" w:rsidRDefault="00855899" w:rsidP="00A77D27">
            <w:pPr>
              <w:pStyle w:val="TableText"/>
            </w:pPr>
            <w:r w:rsidRPr="009A6C54">
              <w:t>11</w:t>
            </w:r>
          </w:p>
        </w:tc>
        <w:tc>
          <w:tcPr>
            <w:tcW w:w="725" w:type="dxa"/>
          </w:tcPr>
          <w:p w:rsidR="00855899" w:rsidRPr="009A6C54" w:rsidRDefault="00855899" w:rsidP="00A77D27">
            <w:pPr>
              <w:pStyle w:val="TableText"/>
            </w:pPr>
            <w:r w:rsidRPr="009A6C54">
              <w:t>1</w:t>
            </w:r>
          </w:p>
        </w:tc>
        <w:tc>
          <w:tcPr>
            <w:tcW w:w="725" w:type="dxa"/>
          </w:tcPr>
          <w:p w:rsidR="00855899" w:rsidRPr="009A6C54" w:rsidRDefault="00855899" w:rsidP="00A77D27">
            <w:pPr>
              <w:pStyle w:val="TableText"/>
            </w:pPr>
            <w:r w:rsidRPr="009A6C54">
              <w:t>ID</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r w:rsidRPr="009A6C54">
              <w:t>VA01</w:t>
            </w:r>
          </w:p>
        </w:tc>
        <w:tc>
          <w:tcPr>
            <w:tcW w:w="4925" w:type="dxa"/>
          </w:tcPr>
          <w:p w:rsidR="00855899" w:rsidRPr="009A6C54" w:rsidRDefault="00855899" w:rsidP="00A77D27">
            <w:pPr>
              <w:pStyle w:val="TableText"/>
            </w:pPr>
            <w:r w:rsidRPr="009A6C54">
              <w:t>ACTIVE HEALTH INSURANCE?</w:t>
            </w:r>
          </w:p>
        </w:tc>
      </w:tr>
      <w:tr w:rsidR="00855899" w:rsidRPr="009A6C54" w:rsidTr="00207FE9">
        <w:trPr>
          <w:cantSplit/>
        </w:trPr>
        <w:tc>
          <w:tcPr>
            <w:tcW w:w="725" w:type="dxa"/>
          </w:tcPr>
          <w:p w:rsidR="00855899" w:rsidRPr="009A6C54" w:rsidRDefault="00855899" w:rsidP="00A77D27">
            <w:pPr>
              <w:pStyle w:val="TableText"/>
            </w:pPr>
            <w:r w:rsidRPr="009A6C54">
              <w:t>12</w:t>
            </w:r>
          </w:p>
        </w:tc>
        <w:tc>
          <w:tcPr>
            <w:tcW w:w="725" w:type="dxa"/>
          </w:tcPr>
          <w:p w:rsidR="00855899" w:rsidRPr="009A6C54" w:rsidRDefault="00855899" w:rsidP="00A77D27">
            <w:pPr>
              <w:pStyle w:val="TableText"/>
            </w:pPr>
            <w:r w:rsidRPr="009A6C54">
              <w:t>1</w:t>
            </w:r>
          </w:p>
        </w:tc>
        <w:tc>
          <w:tcPr>
            <w:tcW w:w="725" w:type="dxa"/>
          </w:tcPr>
          <w:p w:rsidR="00855899" w:rsidRPr="009A6C54" w:rsidRDefault="00855899" w:rsidP="00A77D27">
            <w:pPr>
              <w:pStyle w:val="TableText"/>
            </w:pPr>
            <w:r w:rsidRPr="009A6C54">
              <w:t>ID</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r w:rsidRPr="009A6C54">
              <w:t>VA01</w:t>
            </w:r>
          </w:p>
        </w:tc>
        <w:tc>
          <w:tcPr>
            <w:tcW w:w="4925" w:type="dxa"/>
          </w:tcPr>
          <w:p w:rsidR="00855899" w:rsidRPr="009A6C54" w:rsidRDefault="00855899" w:rsidP="00A77D27">
            <w:pPr>
              <w:pStyle w:val="TableText"/>
            </w:pPr>
            <w:r w:rsidRPr="009A6C54">
              <w:t>COVERED BY MEDICAID?</w:t>
            </w:r>
          </w:p>
        </w:tc>
      </w:tr>
      <w:tr w:rsidR="00855899" w:rsidRPr="009A6C54" w:rsidTr="00207FE9">
        <w:trPr>
          <w:cantSplit/>
        </w:trPr>
        <w:tc>
          <w:tcPr>
            <w:tcW w:w="725" w:type="dxa"/>
          </w:tcPr>
          <w:p w:rsidR="00855899" w:rsidRPr="009A6C54" w:rsidRDefault="00855899" w:rsidP="00A77D27">
            <w:pPr>
              <w:pStyle w:val="TableText"/>
            </w:pPr>
            <w:r w:rsidRPr="009A6C54">
              <w:t>13</w:t>
            </w:r>
          </w:p>
        </w:tc>
        <w:tc>
          <w:tcPr>
            <w:tcW w:w="725" w:type="dxa"/>
          </w:tcPr>
          <w:p w:rsidR="00855899" w:rsidRPr="009A6C54" w:rsidRDefault="00855899" w:rsidP="00A77D27">
            <w:pPr>
              <w:pStyle w:val="TableText"/>
            </w:pPr>
            <w:r w:rsidRPr="009A6C54">
              <w:t>19</w:t>
            </w:r>
          </w:p>
        </w:tc>
        <w:tc>
          <w:tcPr>
            <w:tcW w:w="725" w:type="dxa"/>
          </w:tcPr>
          <w:p w:rsidR="00855899" w:rsidRPr="009A6C54" w:rsidRDefault="00855899" w:rsidP="00A77D27">
            <w:pPr>
              <w:pStyle w:val="TableText"/>
            </w:pPr>
            <w:r w:rsidRPr="009A6C54">
              <w:t>TS</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4925" w:type="dxa"/>
          </w:tcPr>
          <w:p w:rsidR="00855899" w:rsidRPr="009A6C54" w:rsidRDefault="00855899" w:rsidP="00A77D27">
            <w:pPr>
              <w:pStyle w:val="TableText"/>
            </w:pPr>
            <w:r w:rsidRPr="009A6C54">
              <w:t>DATE MEDICAID LAST ASKED</w:t>
            </w:r>
          </w:p>
        </w:tc>
      </w:tr>
      <w:tr w:rsidR="00855899" w:rsidRPr="009A6C54" w:rsidTr="00207FE9">
        <w:trPr>
          <w:cantSplit/>
        </w:trPr>
        <w:tc>
          <w:tcPr>
            <w:tcW w:w="725" w:type="dxa"/>
          </w:tcPr>
          <w:p w:rsidR="00855899" w:rsidRPr="009A6C54" w:rsidRDefault="00855899" w:rsidP="00A77D27">
            <w:pPr>
              <w:pStyle w:val="TableText"/>
            </w:pPr>
            <w:r w:rsidRPr="009A6C54">
              <w:t>14</w:t>
            </w:r>
          </w:p>
        </w:tc>
        <w:tc>
          <w:tcPr>
            <w:tcW w:w="725" w:type="dxa"/>
          </w:tcPr>
          <w:p w:rsidR="00855899" w:rsidRPr="009A6C54" w:rsidRDefault="00855899" w:rsidP="00A77D27">
            <w:pPr>
              <w:pStyle w:val="TableText"/>
            </w:pPr>
            <w:r w:rsidRPr="009A6C54">
              <w:t>1</w:t>
            </w:r>
          </w:p>
        </w:tc>
        <w:tc>
          <w:tcPr>
            <w:tcW w:w="725" w:type="dxa"/>
          </w:tcPr>
          <w:p w:rsidR="00855899" w:rsidRPr="009A6C54" w:rsidRDefault="00855899" w:rsidP="00A77D27">
            <w:pPr>
              <w:pStyle w:val="TableText"/>
            </w:pPr>
            <w:r w:rsidRPr="009A6C54">
              <w:t>ID</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r w:rsidRPr="009A6C54">
              <w:t>VA07</w:t>
            </w:r>
          </w:p>
        </w:tc>
        <w:tc>
          <w:tcPr>
            <w:tcW w:w="4925" w:type="dxa"/>
          </w:tcPr>
          <w:p w:rsidR="00855899" w:rsidRPr="009A6C54" w:rsidRDefault="00855899" w:rsidP="00A77D27">
            <w:pPr>
              <w:pStyle w:val="TableText"/>
            </w:pPr>
            <w:r w:rsidRPr="009A6C54">
              <w:t>RACE</w:t>
            </w:r>
            <w:r w:rsidRPr="009A6C54">
              <w:rPr>
                <w:position w:val="6"/>
              </w:rPr>
              <w:footnoteReference w:id="9"/>
            </w:r>
          </w:p>
        </w:tc>
      </w:tr>
      <w:tr w:rsidR="00855899" w:rsidRPr="009A6C54" w:rsidTr="00207FE9">
        <w:trPr>
          <w:cantSplit/>
        </w:trPr>
        <w:tc>
          <w:tcPr>
            <w:tcW w:w="725" w:type="dxa"/>
          </w:tcPr>
          <w:p w:rsidR="00855899" w:rsidRPr="009A6C54" w:rsidRDefault="00855899" w:rsidP="00A77D27">
            <w:pPr>
              <w:pStyle w:val="TableText"/>
            </w:pPr>
            <w:r w:rsidRPr="009A6C54">
              <w:t>15</w:t>
            </w:r>
          </w:p>
        </w:tc>
        <w:tc>
          <w:tcPr>
            <w:tcW w:w="725" w:type="dxa"/>
          </w:tcPr>
          <w:p w:rsidR="00855899" w:rsidRPr="009A6C54" w:rsidRDefault="00855899" w:rsidP="00A77D27">
            <w:pPr>
              <w:pStyle w:val="TableText"/>
            </w:pPr>
            <w:r w:rsidRPr="009A6C54">
              <w:t>3</w:t>
            </w:r>
          </w:p>
        </w:tc>
        <w:tc>
          <w:tcPr>
            <w:tcW w:w="725" w:type="dxa"/>
          </w:tcPr>
          <w:p w:rsidR="00855899" w:rsidRPr="009A6C54" w:rsidRDefault="00855899" w:rsidP="00A77D27">
            <w:pPr>
              <w:pStyle w:val="TableText"/>
            </w:pPr>
            <w:r w:rsidRPr="009A6C54">
              <w:t>ID</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r w:rsidRPr="009A6C54">
              <w:t>VA08</w:t>
            </w:r>
          </w:p>
        </w:tc>
        <w:tc>
          <w:tcPr>
            <w:tcW w:w="4925" w:type="dxa"/>
          </w:tcPr>
          <w:p w:rsidR="00855899" w:rsidRPr="009A6C54" w:rsidRDefault="00855899" w:rsidP="00A77D27">
            <w:pPr>
              <w:pStyle w:val="TableText"/>
            </w:pPr>
            <w:r w:rsidRPr="009A6C54">
              <w:t>RELIGION</w:t>
            </w:r>
            <w:r w:rsidRPr="009A6C54">
              <w:rPr>
                <w:position w:val="6"/>
              </w:rPr>
              <w:footnoteReference w:id="10"/>
            </w:r>
          </w:p>
        </w:tc>
      </w:tr>
      <w:tr w:rsidR="00855899" w:rsidRPr="009A6C54" w:rsidTr="00207FE9">
        <w:trPr>
          <w:cantSplit/>
        </w:trPr>
        <w:tc>
          <w:tcPr>
            <w:tcW w:w="725" w:type="dxa"/>
          </w:tcPr>
          <w:p w:rsidR="00855899" w:rsidRPr="009A6C54" w:rsidRDefault="00855899" w:rsidP="00A77D27">
            <w:pPr>
              <w:pStyle w:val="TableText"/>
            </w:pPr>
            <w:r w:rsidRPr="009A6C54">
              <w:t>16</w:t>
            </w:r>
          </w:p>
        </w:tc>
        <w:tc>
          <w:tcPr>
            <w:tcW w:w="725" w:type="dxa"/>
          </w:tcPr>
          <w:p w:rsidR="00855899" w:rsidRPr="009A6C54" w:rsidRDefault="00855899" w:rsidP="00A77D27">
            <w:pPr>
              <w:pStyle w:val="TableText"/>
            </w:pPr>
            <w:r w:rsidRPr="009A6C54">
              <w:t>1</w:t>
            </w:r>
          </w:p>
        </w:tc>
        <w:tc>
          <w:tcPr>
            <w:tcW w:w="725" w:type="dxa"/>
          </w:tcPr>
          <w:p w:rsidR="00855899" w:rsidRPr="009A6C54" w:rsidRDefault="00855899" w:rsidP="00A77D27">
            <w:pPr>
              <w:pStyle w:val="TableText"/>
            </w:pPr>
            <w:r w:rsidRPr="009A6C54">
              <w:t>ID</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r w:rsidRPr="009A6C54">
              <w:t>VA01</w:t>
            </w:r>
          </w:p>
        </w:tc>
        <w:tc>
          <w:tcPr>
            <w:tcW w:w="4925" w:type="dxa"/>
          </w:tcPr>
          <w:p w:rsidR="00855899" w:rsidRPr="009A6C54" w:rsidRDefault="00855899" w:rsidP="00A77D27">
            <w:pPr>
              <w:pStyle w:val="TableText"/>
            </w:pPr>
            <w:r w:rsidRPr="009A6C54">
              <w:t>HOMELESS INDICATOR</w:t>
            </w:r>
          </w:p>
        </w:tc>
      </w:tr>
      <w:tr w:rsidR="00855899" w:rsidRPr="009A6C54" w:rsidTr="00207FE9">
        <w:trPr>
          <w:cantSplit/>
        </w:trPr>
        <w:tc>
          <w:tcPr>
            <w:tcW w:w="725" w:type="dxa"/>
          </w:tcPr>
          <w:p w:rsidR="00855899" w:rsidRPr="009A6C54" w:rsidRDefault="00855899" w:rsidP="00A77D27">
            <w:pPr>
              <w:pStyle w:val="TableText"/>
            </w:pPr>
            <w:r w:rsidRPr="009A6C54">
              <w:t>17</w:t>
            </w:r>
          </w:p>
        </w:tc>
        <w:tc>
          <w:tcPr>
            <w:tcW w:w="725" w:type="dxa"/>
          </w:tcPr>
          <w:p w:rsidR="00855899" w:rsidRPr="009A6C54" w:rsidRDefault="00855899" w:rsidP="00A77D27">
            <w:pPr>
              <w:pStyle w:val="TableText"/>
            </w:pPr>
            <w:r w:rsidRPr="009A6C54">
              <w:t>1</w:t>
            </w:r>
          </w:p>
        </w:tc>
        <w:tc>
          <w:tcPr>
            <w:tcW w:w="725" w:type="dxa"/>
          </w:tcPr>
          <w:p w:rsidR="00855899" w:rsidRPr="009A6C54" w:rsidRDefault="00855899" w:rsidP="00A77D27">
            <w:pPr>
              <w:pStyle w:val="TableText"/>
            </w:pPr>
            <w:r w:rsidRPr="009A6C54">
              <w:t>ID</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4925" w:type="dxa"/>
          </w:tcPr>
          <w:p w:rsidR="00855899" w:rsidRPr="009A6C54" w:rsidRDefault="00855899" w:rsidP="00A77D27">
            <w:pPr>
              <w:pStyle w:val="TableText"/>
            </w:pPr>
            <w:r w:rsidRPr="009A6C54">
              <w:t>POW STATUS INDICATED?</w:t>
            </w:r>
          </w:p>
        </w:tc>
      </w:tr>
      <w:tr w:rsidR="00855899" w:rsidRPr="009A6C54" w:rsidTr="00207FE9">
        <w:trPr>
          <w:cantSplit/>
        </w:trPr>
        <w:tc>
          <w:tcPr>
            <w:tcW w:w="725" w:type="dxa"/>
          </w:tcPr>
          <w:p w:rsidR="00855899" w:rsidRPr="009A6C54" w:rsidRDefault="00855899" w:rsidP="00A77D27">
            <w:pPr>
              <w:pStyle w:val="TableText"/>
            </w:pPr>
            <w:r w:rsidRPr="009A6C54">
              <w:t>18</w:t>
            </w:r>
          </w:p>
        </w:tc>
        <w:tc>
          <w:tcPr>
            <w:tcW w:w="725" w:type="dxa"/>
          </w:tcPr>
          <w:p w:rsidR="00855899" w:rsidRPr="009A6C54" w:rsidRDefault="00855899" w:rsidP="00A77D27">
            <w:pPr>
              <w:pStyle w:val="TableText"/>
            </w:pPr>
            <w:r w:rsidRPr="009A6C54">
              <w:t>2</w:t>
            </w:r>
          </w:p>
        </w:tc>
        <w:tc>
          <w:tcPr>
            <w:tcW w:w="725" w:type="dxa"/>
          </w:tcPr>
          <w:p w:rsidR="00855899" w:rsidRPr="009A6C54" w:rsidRDefault="00855899" w:rsidP="00A77D27">
            <w:pPr>
              <w:pStyle w:val="TableText"/>
            </w:pPr>
            <w:r w:rsidRPr="009A6C54">
              <w:t>ID</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r w:rsidRPr="009A6C54">
              <w:t>VA12</w:t>
            </w:r>
          </w:p>
        </w:tc>
        <w:tc>
          <w:tcPr>
            <w:tcW w:w="4925" w:type="dxa"/>
          </w:tcPr>
          <w:p w:rsidR="00855899" w:rsidRPr="009A6C54" w:rsidRDefault="00855899" w:rsidP="00A77D27">
            <w:pPr>
              <w:pStyle w:val="TableText"/>
            </w:pPr>
            <w:r w:rsidRPr="009A6C54">
              <w:t>TYPE OF INSURANCE</w:t>
            </w:r>
          </w:p>
        </w:tc>
      </w:tr>
      <w:tr w:rsidR="00855899" w:rsidRPr="009A6C54" w:rsidTr="00207FE9">
        <w:trPr>
          <w:cantSplit/>
        </w:trPr>
        <w:tc>
          <w:tcPr>
            <w:tcW w:w="725" w:type="dxa"/>
          </w:tcPr>
          <w:p w:rsidR="00855899" w:rsidRPr="009A6C54" w:rsidRDefault="00855899" w:rsidP="00A77D27">
            <w:pPr>
              <w:pStyle w:val="TableText"/>
            </w:pPr>
            <w:r w:rsidRPr="009A6C54">
              <w:t>19</w:t>
            </w:r>
          </w:p>
        </w:tc>
        <w:tc>
          <w:tcPr>
            <w:tcW w:w="725" w:type="dxa"/>
          </w:tcPr>
          <w:p w:rsidR="00855899" w:rsidRPr="009A6C54" w:rsidRDefault="00855899" w:rsidP="00A77D27">
            <w:pPr>
              <w:pStyle w:val="TableText"/>
            </w:pPr>
            <w:r w:rsidRPr="009A6C54">
              <w:t>1</w:t>
            </w:r>
          </w:p>
        </w:tc>
        <w:tc>
          <w:tcPr>
            <w:tcW w:w="725" w:type="dxa"/>
          </w:tcPr>
          <w:p w:rsidR="00855899" w:rsidRPr="009A6C54" w:rsidRDefault="00855899" w:rsidP="00A77D27">
            <w:pPr>
              <w:pStyle w:val="TableText"/>
            </w:pPr>
            <w:r w:rsidRPr="009A6C54">
              <w:t>ID</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r w:rsidRPr="009A6C54">
              <w:t>VA14</w:t>
            </w:r>
          </w:p>
        </w:tc>
        <w:tc>
          <w:tcPr>
            <w:tcW w:w="4925" w:type="dxa"/>
          </w:tcPr>
          <w:p w:rsidR="00855899" w:rsidRPr="009A6C54" w:rsidRDefault="00855899" w:rsidP="00A77D27">
            <w:pPr>
              <w:pStyle w:val="TableText"/>
            </w:pPr>
            <w:r w:rsidRPr="009A6C54">
              <w:t>MEDICATION COPAYMENT EXEMPTION STATUS</w:t>
            </w:r>
          </w:p>
        </w:tc>
      </w:tr>
      <w:tr w:rsidR="00855899" w:rsidRPr="009A6C54" w:rsidTr="00207FE9">
        <w:trPr>
          <w:cantSplit/>
        </w:trPr>
        <w:tc>
          <w:tcPr>
            <w:tcW w:w="725" w:type="dxa"/>
          </w:tcPr>
          <w:p w:rsidR="00855899" w:rsidRPr="009A6C54" w:rsidRDefault="00855899" w:rsidP="00A77D27">
            <w:pPr>
              <w:pStyle w:val="TableText"/>
            </w:pPr>
            <w:r w:rsidRPr="009A6C54">
              <w:t>20</w:t>
            </w:r>
          </w:p>
        </w:tc>
        <w:tc>
          <w:tcPr>
            <w:tcW w:w="725" w:type="dxa"/>
          </w:tcPr>
          <w:p w:rsidR="00855899" w:rsidRPr="009A6C54" w:rsidRDefault="00855899" w:rsidP="00A77D27">
            <w:pPr>
              <w:pStyle w:val="TableText"/>
            </w:pPr>
            <w:r w:rsidRPr="009A6C54">
              <w:t>1</w:t>
            </w:r>
          </w:p>
        </w:tc>
        <w:tc>
          <w:tcPr>
            <w:tcW w:w="725" w:type="dxa"/>
          </w:tcPr>
          <w:p w:rsidR="00855899" w:rsidRPr="009A6C54" w:rsidRDefault="00855899" w:rsidP="00A77D27">
            <w:pPr>
              <w:pStyle w:val="TableText"/>
            </w:pPr>
            <w:r w:rsidRPr="009A6C54">
              <w:t>ID</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r w:rsidRPr="009A6C54">
              <w:t>VA0023</w:t>
            </w:r>
          </w:p>
        </w:tc>
        <w:tc>
          <w:tcPr>
            <w:tcW w:w="4925" w:type="dxa"/>
          </w:tcPr>
          <w:p w:rsidR="00855899" w:rsidRPr="009A6C54" w:rsidRDefault="00855899" w:rsidP="00A77D27">
            <w:pPr>
              <w:pStyle w:val="TableText"/>
            </w:pPr>
            <w:r w:rsidRPr="009A6C54">
              <w:t>PRISONER OF WAR LOCATION CODE</w:t>
            </w:r>
          </w:p>
        </w:tc>
      </w:tr>
      <w:tr w:rsidR="00855899" w:rsidRPr="009A6C54" w:rsidTr="00207FE9">
        <w:trPr>
          <w:cantSplit/>
        </w:trPr>
        <w:tc>
          <w:tcPr>
            <w:tcW w:w="725" w:type="dxa"/>
          </w:tcPr>
          <w:p w:rsidR="00855899" w:rsidRPr="009A6C54" w:rsidRDefault="00855899" w:rsidP="00A77D27">
            <w:pPr>
              <w:pStyle w:val="TableText"/>
            </w:pPr>
            <w:r w:rsidRPr="009A6C54">
              <w:t>21</w:t>
            </w:r>
          </w:p>
        </w:tc>
        <w:tc>
          <w:tcPr>
            <w:tcW w:w="725" w:type="dxa"/>
          </w:tcPr>
          <w:p w:rsidR="00855899" w:rsidRPr="009A6C54" w:rsidRDefault="00855899" w:rsidP="00A77D27">
            <w:pPr>
              <w:pStyle w:val="TableText"/>
            </w:pPr>
            <w:r w:rsidRPr="009A6C54">
              <w:t>30</w:t>
            </w:r>
          </w:p>
        </w:tc>
        <w:tc>
          <w:tcPr>
            <w:tcW w:w="725" w:type="dxa"/>
          </w:tcPr>
          <w:p w:rsidR="00855899" w:rsidRPr="009A6C54" w:rsidRDefault="00855899" w:rsidP="00A77D27">
            <w:pPr>
              <w:pStyle w:val="TableText"/>
            </w:pPr>
            <w:r w:rsidRPr="009A6C54">
              <w:t>ST</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4925" w:type="dxa"/>
          </w:tcPr>
          <w:p w:rsidR="00855899" w:rsidRPr="009A6C54" w:rsidRDefault="00855899" w:rsidP="00A77D27">
            <w:pPr>
              <w:pStyle w:val="TableText"/>
            </w:pPr>
            <w:r w:rsidRPr="009A6C54">
              <w:t>PRIMARY CARE TEAM</w:t>
            </w:r>
          </w:p>
        </w:tc>
      </w:tr>
    </w:tbl>
    <w:p w:rsidR="00855899" w:rsidRPr="009A6C54" w:rsidRDefault="00855899" w:rsidP="00855899">
      <w:pPr>
        <w:numPr>
          <w:ilvl w:val="12"/>
          <w:numId w:val="0"/>
        </w:numPr>
        <w:spacing w:before="0" w:after="0"/>
        <w:ind w:left="360"/>
        <w:outlineLvl w:val="2"/>
        <w:rPr>
          <w:rFonts w:ascii="Century Schoolbook" w:eastAsia="Times New Roman" w:hAnsi="Century Schoolbook"/>
          <w:lang w:eastAsia="en-US"/>
        </w:rPr>
      </w:pPr>
    </w:p>
    <w:p w:rsidR="00855899" w:rsidRPr="009A6C54" w:rsidRDefault="00855899" w:rsidP="00AC7434">
      <w:pPr>
        <w:pStyle w:val="Heading3"/>
        <w:rPr>
          <w:lang w:val="en-US" w:eastAsia="en-US"/>
        </w:rPr>
      </w:pPr>
      <w:r w:rsidRPr="009A6C54">
        <w:rPr>
          <w:rFonts w:ascii="Times" w:hAnsi="Times"/>
          <w:lang w:eastAsia="en-US"/>
        </w:rPr>
        <w:br w:type="page"/>
      </w:r>
      <w:bookmarkStart w:id="358" w:name="_Toc11706722"/>
      <w:r w:rsidRPr="009A6C54">
        <w:rPr>
          <w:caps/>
          <w:lang w:eastAsia="en-US"/>
        </w:rPr>
        <w:t>ZEL - VA-</w:t>
      </w:r>
      <w:r w:rsidRPr="009A6C54">
        <w:rPr>
          <w:lang w:eastAsia="en-US"/>
        </w:rPr>
        <w:t>Specific Patient Eligibility Segment</w:t>
      </w:r>
      <w:bookmarkEnd w:id="358"/>
    </w:p>
    <w:p w:rsidR="000E6F8B" w:rsidRPr="009A6C54" w:rsidRDefault="000E6F8B" w:rsidP="00741C15">
      <w:pPr>
        <w:pStyle w:val="Caption"/>
        <w:rPr>
          <w:lang w:eastAsia="en-US"/>
        </w:rPr>
      </w:pPr>
      <w:bookmarkStart w:id="359" w:name="_Toc11706896"/>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57</w:t>
      </w:r>
      <w:r w:rsidR="007F1C38">
        <w:rPr>
          <w:noProof/>
        </w:rPr>
        <w:fldChar w:fldCharType="end"/>
      </w:r>
      <w:r w:rsidRPr="009A6C54">
        <w:t>: ZEL – VA-Specific Patient Eligibility Segment</w:t>
      </w:r>
      <w:bookmarkEnd w:id="359"/>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25"/>
      </w:tblGrid>
      <w:tr w:rsidR="00855899" w:rsidRPr="009A6C54" w:rsidTr="002B5785">
        <w:trPr>
          <w:tblHeader/>
        </w:trPr>
        <w:tc>
          <w:tcPr>
            <w:tcW w:w="725" w:type="dxa"/>
            <w:tcBorders>
              <w:top w:val="single" w:sz="12" w:space="0" w:color="000000"/>
              <w:bottom w:val="single" w:sz="6" w:space="0" w:color="000000"/>
            </w:tcBorders>
            <w:shd w:val="clear" w:color="auto" w:fill="BFBFBF"/>
          </w:tcPr>
          <w:p w:rsidR="00855899" w:rsidRPr="009A6C54" w:rsidRDefault="00855899" w:rsidP="00A77D27">
            <w:pPr>
              <w:pStyle w:val="TableHeading"/>
            </w:pPr>
            <w:bookmarkStart w:id="360" w:name="ColumnTitle_54"/>
            <w:bookmarkEnd w:id="360"/>
            <w:r w:rsidRPr="009A6C54">
              <w:t>SEQ</w:t>
            </w:r>
          </w:p>
        </w:tc>
        <w:tc>
          <w:tcPr>
            <w:tcW w:w="725" w:type="dxa"/>
            <w:tcBorders>
              <w:top w:val="single" w:sz="12" w:space="0" w:color="000000"/>
              <w:bottom w:val="single" w:sz="6" w:space="0" w:color="000000"/>
            </w:tcBorders>
            <w:shd w:val="clear" w:color="auto" w:fill="BFBFBF"/>
          </w:tcPr>
          <w:p w:rsidR="00855899" w:rsidRPr="009A6C54" w:rsidRDefault="00855899" w:rsidP="00A77D27">
            <w:pPr>
              <w:pStyle w:val="TableHeading"/>
            </w:pPr>
            <w:r w:rsidRPr="009A6C54">
              <w:t>LEN</w:t>
            </w:r>
          </w:p>
        </w:tc>
        <w:tc>
          <w:tcPr>
            <w:tcW w:w="725" w:type="dxa"/>
            <w:tcBorders>
              <w:top w:val="single" w:sz="12" w:space="0" w:color="000000"/>
              <w:bottom w:val="single" w:sz="6" w:space="0" w:color="000000"/>
            </w:tcBorders>
            <w:shd w:val="clear" w:color="auto" w:fill="BFBFBF"/>
          </w:tcPr>
          <w:p w:rsidR="00855899" w:rsidRPr="009A6C54" w:rsidRDefault="00855899" w:rsidP="00A77D27">
            <w:pPr>
              <w:pStyle w:val="TableHeading"/>
            </w:pPr>
            <w:r w:rsidRPr="009A6C54">
              <w:t>DT</w:t>
            </w:r>
          </w:p>
        </w:tc>
        <w:tc>
          <w:tcPr>
            <w:tcW w:w="725" w:type="dxa"/>
            <w:tcBorders>
              <w:top w:val="single" w:sz="12" w:space="0" w:color="000000"/>
              <w:bottom w:val="single" w:sz="6" w:space="0" w:color="000000"/>
            </w:tcBorders>
            <w:shd w:val="clear" w:color="auto" w:fill="BFBFBF"/>
          </w:tcPr>
          <w:p w:rsidR="00855899" w:rsidRPr="009A6C54" w:rsidRDefault="00855899" w:rsidP="00A77D27">
            <w:pPr>
              <w:pStyle w:val="TableHeading"/>
            </w:pPr>
            <w:r w:rsidRPr="009A6C54">
              <w:t>R/O</w:t>
            </w:r>
          </w:p>
        </w:tc>
        <w:tc>
          <w:tcPr>
            <w:tcW w:w="725" w:type="dxa"/>
            <w:tcBorders>
              <w:top w:val="single" w:sz="12" w:space="0" w:color="000000"/>
              <w:bottom w:val="single" w:sz="6" w:space="0" w:color="000000"/>
            </w:tcBorders>
            <w:shd w:val="clear" w:color="auto" w:fill="BFBFBF"/>
          </w:tcPr>
          <w:p w:rsidR="00855899" w:rsidRPr="009A6C54" w:rsidRDefault="00855899" w:rsidP="00A77D27">
            <w:pPr>
              <w:pStyle w:val="TableHeading"/>
            </w:pPr>
            <w:r w:rsidRPr="009A6C54">
              <w:t>RP/#</w:t>
            </w:r>
          </w:p>
        </w:tc>
        <w:tc>
          <w:tcPr>
            <w:tcW w:w="725" w:type="dxa"/>
            <w:tcBorders>
              <w:top w:val="single" w:sz="12" w:space="0" w:color="000000"/>
              <w:bottom w:val="single" w:sz="6" w:space="0" w:color="000000"/>
            </w:tcBorders>
            <w:shd w:val="clear" w:color="auto" w:fill="BFBFBF"/>
          </w:tcPr>
          <w:p w:rsidR="00855899" w:rsidRPr="009A6C54" w:rsidRDefault="00855899" w:rsidP="00A77D27">
            <w:pPr>
              <w:pStyle w:val="TableHeading"/>
            </w:pPr>
            <w:r w:rsidRPr="009A6C54">
              <w:t>TBL#</w:t>
            </w:r>
          </w:p>
        </w:tc>
        <w:tc>
          <w:tcPr>
            <w:tcW w:w="4925" w:type="dxa"/>
            <w:tcBorders>
              <w:top w:val="single" w:sz="12" w:space="0" w:color="000000"/>
              <w:bottom w:val="single" w:sz="6" w:space="0" w:color="000000"/>
            </w:tcBorders>
            <w:shd w:val="clear" w:color="auto" w:fill="BFBFBF"/>
          </w:tcPr>
          <w:p w:rsidR="00855899" w:rsidRPr="009A6C54" w:rsidRDefault="00855899" w:rsidP="00A77D27">
            <w:pPr>
              <w:pStyle w:val="TableHeading"/>
            </w:pPr>
            <w:r w:rsidRPr="009A6C54">
              <w:rPr>
                <w:sz w:val="18"/>
              </w:rPr>
              <w:t>V</w:t>
            </w:r>
            <w:r w:rsidRPr="009A6C54">
              <w:rPr>
                <w:i/>
              </w:rPr>
              <w:t>IST</w:t>
            </w:r>
            <w:r w:rsidRPr="009A6C54">
              <w:rPr>
                <w:sz w:val="18"/>
              </w:rPr>
              <w:t>A</w:t>
            </w:r>
            <w:r w:rsidRPr="009A6C54">
              <w:t xml:space="preserve"> ELEMENT NAME</w:t>
            </w:r>
          </w:p>
        </w:tc>
      </w:tr>
      <w:tr w:rsidR="00855899" w:rsidRPr="009A6C54" w:rsidTr="00A77D27">
        <w:tc>
          <w:tcPr>
            <w:tcW w:w="725" w:type="dxa"/>
            <w:tcBorders>
              <w:top w:val="single" w:sz="6" w:space="0" w:color="000000"/>
            </w:tcBorders>
          </w:tcPr>
          <w:p w:rsidR="00855899" w:rsidRPr="009A6C54" w:rsidRDefault="00855899" w:rsidP="00A77D27">
            <w:pPr>
              <w:pStyle w:val="TableText"/>
            </w:pPr>
            <w:r w:rsidRPr="009A6C54">
              <w:t>1</w:t>
            </w:r>
          </w:p>
        </w:tc>
        <w:tc>
          <w:tcPr>
            <w:tcW w:w="725" w:type="dxa"/>
            <w:tcBorders>
              <w:top w:val="single" w:sz="6" w:space="0" w:color="000000"/>
            </w:tcBorders>
          </w:tcPr>
          <w:p w:rsidR="00855899" w:rsidRPr="009A6C54" w:rsidRDefault="00855899" w:rsidP="00A77D27">
            <w:pPr>
              <w:pStyle w:val="TableText"/>
            </w:pPr>
            <w:r w:rsidRPr="009A6C54">
              <w:t>4</w:t>
            </w:r>
          </w:p>
        </w:tc>
        <w:tc>
          <w:tcPr>
            <w:tcW w:w="725" w:type="dxa"/>
            <w:tcBorders>
              <w:top w:val="single" w:sz="6" w:space="0" w:color="000000"/>
            </w:tcBorders>
          </w:tcPr>
          <w:p w:rsidR="00855899" w:rsidRPr="009A6C54" w:rsidRDefault="00855899" w:rsidP="00A77D27">
            <w:pPr>
              <w:pStyle w:val="TableText"/>
            </w:pPr>
            <w:r w:rsidRPr="009A6C54">
              <w:t>SI</w:t>
            </w:r>
          </w:p>
        </w:tc>
        <w:tc>
          <w:tcPr>
            <w:tcW w:w="725" w:type="dxa"/>
            <w:tcBorders>
              <w:top w:val="single" w:sz="6" w:space="0" w:color="000000"/>
            </w:tcBorders>
          </w:tcPr>
          <w:p w:rsidR="00855899" w:rsidRPr="009A6C54" w:rsidRDefault="00855899" w:rsidP="00A77D27">
            <w:pPr>
              <w:pStyle w:val="TableText"/>
            </w:pPr>
            <w:r w:rsidRPr="009A6C54">
              <w:t>R</w:t>
            </w:r>
          </w:p>
        </w:tc>
        <w:tc>
          <w:tcPr>
            <w:tcW w:w="725" w:type="dxa"/>
            <w:tcBorders>
              <w:top w:val="single" w:sz="6" w:space="0" w:color="000000"/>
            </w:tcBorders>
          </w:tcPr>
          <w:p w:rsidR="00855899" w:rsidRPr="009A6C54" w:rsidRDefault="00855899" w:rsidP="00A77D27">
            <w:pPr>
              <w:pStyle w:val="TableText"/>
            </w:pPr>
          </w:p>
        </w:tc>
        <w:tc>
          <w:tcPr>
            <w:tcW w:w="725" w:type="dxa"/>
            <w:tcBorders>
              <w:top w:val="single" w:sz="6" w:space="0" w:color="000000"/>
            </w:tcBorders>
          </w:tcPr>
          <w:p w:rsidR="00855899" w:rsidRPr="009A6C54" w:rsidRDefault="00855899" w:rsidP="00A77D27">
            <w:pPr>
              <w:pStyle w:val="TableText"/>
            </w:pPr>
          </w:p>
        </w:tc>
        <w:tc>
          <w:tcPr>
            <w:tcW w:w="4925" w:type="dxa"/>
            <w:tcBorders>
              <w:top w:val="single" w:sz="6" w:space="0" w:color="000000"/>
            </w:tcBorders>
          </w:tcPr>
          <w:p w:rsidR="00855899" w:rsidRPr="009A6C54" w:rsidRDefault="00855899" w:rsidP="00A77D27">
            <w:pPr>
              <w:pStyle w:val="TableText"/>
            </w:pPr>
            <w:r w:rsidRPr="009A6C54">
              <w:t>SET ID</w:t>
            </w:r>
          </w:p>
        </w:tc>
      </w:tr>
      <w:tr w:rsidR="00855899" w:rsidRPr="009A6C54" w:rsidTr="00A77D27">
        <w:tc>
          <w:tcPr>
            <w:tcW w:w="725" w:type="dxa"/>
          </w:tcPr>
          <w:p w:rsidR="00855899" w:rsidRPr="009A6C54" w:rsidRDefault="00855899" w:rsidP="00A77D27">
            <w:pPr>
              <w:pStyle w:val="TableText"/>
            </w:pPr>
            <w:r w:rsidRPr="009A6C54">
              <w:t>2</w:t>
            </w:r>
          </w:p>
        </w:tc>
        <w:tc>
          <w:tcPr>
            <w:tcW w:w="725" w:type="dxa"/>
          </w:tcPr>
          <w:p w:rsidR="00855899" w:rsidRPr="009A6C54" w:rsidRDefault="00855899" w:rsidP="00A77D27">
            <w:pPr>
              <w:pStyle w:val="TableText"/>
            </w:pPr>
            <w:r w:rsidRPr="009A6C54">
              <w:t>2</w:t>
            </w:r>
          </w:p>
        </w:tc>
        <w:tc>
          <w:tcPr>
            <w:tcW w:w="725" w:type="dxa"/>
          </w:tcPr>
          <w:p w:rsidR="00855899" w:rsidRPr="009A6C54" w:rsidRDefault="00855899" w:rsidP="00A77D27">
            <w:pPr>
              <w:pStyle w:val="TableText"/>
            </w:pPr>
            <w:r w:rsidRPr="009A6C54">
              <w:t>ID</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r w:rsidRPr="009A6C54">
              <w:t>VA04</w:t>
            </w:r>
          </w:p>
        </w:tc>
        <w:tc>
          <w:tcPr>
            <w:tcW w:w="4925" w:type="dxa"/>
          </w:tcPr>
          <w:p w:rsidR="00855899" w:rsidRPr="009A6C54" w:rsidRDefault="00855899" w:rsidP="00A77D27">
            <w:pPr>
              <w:pStyle w:val="TableText"/>
            </w:pPr>
            <w:r w:rsidRPr="009A6C54">
              <w:t>ELIGIBILITY CODE</w:t>
            </w:r>
          </w:p>
        </w:tc>
      </w:tr>
      <w:tr w:rsidR="00855899" w:rsidRPr="009A6C54" w:rsidTr="00A77D27">
        <w:tc>
          <w:tcPr>
            <w:tcW w:w="725" w:type="dxa"/>
          </w:tcPr>
          <w:p w:rsidR="00855899" w:rsidRPr="009A6C54" w:rsidRDefault="00855899" w:rsidP="00A77D27">
            <w:pPr>
              <w:pStyle w:val="TableText"/>
            </w:pPr>
            <w:r w:rsidRPr="009A6C54">
              <w:t>3</w:t>
            </w:r>
          </w:p>
        </w:tc>
        <w:tc>
          <w:tcPr>
            <w:tcW w:w="725" w:type="dxa"/>
          </w:tcPr>
          <w:p w:rsidR="00855899" w:rsidRPr="009A6C54" w:rsidRDefault="00855899" w:rsidP="00A77D27">
            <w:pPr>
              <w:pStyle w:val="TableText"/>
            </w:pPr>
            <w:r w:rsidRPr="009A6C54">
              <w:t>16</w:t>
            </w:r>
          </w:p>
        </w:tc>
        <w:tc>
          <w:tcPr>
            <w:tcW w:w="725" w:type="dxa"/>
          </w:tcPr>
          <w:p w:rsidR="00855899" w:rsidRPr="009A6C54" w:rsidRDefault="00855899" w:rsidP="00A77D27">
            <w:pPr>
              <w:pStyle w:val="TableText"/>
            </w:pPr>
            <w:r w:rsidRPr="009A6C54">
              <w:t>CK</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r w:rsidRPr="009A6C54">
              <w:t xml:space="preserve"> </w:t>
            </w:r>
          </w:p>
        </w:tc>
        <w:tc>
          <w:tcPr>
            <w:tcW w:w="725" w:type="dxa"/>
          </w:tcPr>
          <w:p w:rsidR="00855899" w:rsidRPr="009A6C54" w:rsidRDefault="00855899" w:rsidP="00A77D27">
            <w:pPr>
              <w:pStyle w:val="TableText"/>
            </w:pPr>
          </w:p>
        </w:tc>
        <w:tc>
          <w:tcPr>
            <w:tcW w:w="4925" w:type="dxa"/>
          </w:tcPr>
          <w:p w:rsidR="00855899" w:rsidRPr="009A6C54" w:rsidRDefault="00855899" w:rsidP="00A77D27">
            <w:pPr>
              <w:pStyle w:val="TableText"/>
            </w:pPr>
            <w:r w:rsidRPr="009A6C54">
              <w:t>LONG ID</w:t>
            </w:r>
          </w:p>
        </w:tc>
      </w:tr>
      <w:tr w:rsidR="00855899" w:rsidRPr="009A6C54" w:rsidTr="00A77D27">
        <w:tc>
          <w:tcPr>
            <w:tcW w:w="725" w:type="dxa"/>
          </w:tcPr>
          <w:p w:rsidR="00855899" w:rsidRPr="009A6C54" w:rsidRDefault="00855899" w:rsidP="00A77D27">
            <w:pPr>
              <w:pStyle w:val="TableText"/>
            </w:pPr>
            <w:r w:rsidRPr="009A6C54">
              <w:t>4</w:t>
            </w:r>
          </w:p>
        </w:tc>
        <w:tc>
          <w:tcPr>
            <w:tcW w:w="725" w:type="dxa"/>
          </w:tcPr>
          <w:p w:rsidR="00855899" w:rsidRPr="009A6C54" w:rsidRDefault="00855899" w:rsidP="00A77D27">
            <w:pPr>
              <w:pStyle w:val="TableText"/>
            </w:pPr>
            <w:r w:rsidRPr="009A6C54">
              <w:t>12</w:t>
            </w:r>
          </w:p>
        </w:tc>
        <w:tc>
          <w:tcPr>
            <w:tcW w:w="725" w:type="dxa"/>
          </w:tcPr>
          <w:p w:rsidR="00855899" w:rsidRPr="009A6C54" w:rsidRDefault="00855899" w:rsidP="00A77D27">
            <w:pPr>
              <w:pStyle w:val="TableText"/>
            </w:pPr>
            <w:r w:rsidRPr="009A6C54">
              <w:t>ST</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4925" w:type="dxa"/>
          </w:tcPr>
          <w:p w:rsidR="00855899" w:rsidRPr="009A6C54" w:rsidRDefault="00855899" w:rsidP="00A77D27">
            <w:pPr>
              <w:pStyle w:val="TableText"/>
            </w:pPr>
            <w:r w:rsidRPr="009A6C54">
              <w:t>SHORT ID</w:t>
            </w:r>
          </w:p>
        </w:tc>
      </w:tr>
      <w:tr w:rsidR="00855899" w:rsidRPr="009A6C54" w:rsidTr="00A77D27">
        <w:tc>
          <w:tcPr>
            <w:tcW w:w="725" w:type="dxa"/>
          </w:tcPr>
          <w:p w:rsidR="00855899" w:rsidRPr="009A6C54" w:rsidRDefault="00855899" w:rsidP="00A77D27">
            <w:pPr>
              <w:pStyle w:val="TableText"/>
            </w:pPr>
            <w:r w:rsidRPr="009A6C54">
              <w:t>5</w:t>
            </w:r>
          </w:p>
        </w:tc>
        <w:tc>
          <w:tcPr>
            <w:tcW w:w="725" w:type="dxa"/>
          </w:tcPr>
          <w:p w:rsidR="00855899" w:rsidRPr="009A6C54" w:rsidRDefault="00855899" w:rsidP="00A77D27">
            <w:pPr>
              <w:pStyle w:val="TableText"/>
            </w:pPr>
            <w:r w:rsidRPr="009A6C54">
              <w:t>1</w:t>
            </w:r>
          </w:p>
        </w:tc>
        <w:tc>
          <w:tcPr>
            <w:tcW w:w="725" w:type="dxa"/>
          </w:tcPr>
          <w:p w:rsidR="00855899" w:rsidRPr="009A6C54" w:rsidRDefault="00855899" w:rsidP="00A77D27">
            <w:pPr>
              <w:pStyle w:val="TableText"/>
            </w:pPr>
            <w:r w:rsidRPr="009A6C54">
              <w:t>ID</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r w:rsidRPr="009A6C54">
              <w:t>VA05</w:t>
            </w:r>
          </w:p>
        </w:tc>
        <w:tc>
          <w:tcPr>
            <w:tcW w:w="4925" w:type="dxa"/>
          </w:tcPr>
          <w:p w:rsidR="00855899" w:rsidRPr="009A6C54" w:rsidRDefault="00855899" w:rsidP="00A77D27">
            <w:pPr>
              <w:pStyle w:val="TableText"/>
            </w:pPr>
            <w:r w:rsidRPr="009A6C54">
              <w:t>DISABILITY RETIREMENT FROM MIL.</w:t>
            </w:r>
          </w:p>
        </w:tc>
      </w:tr>
      <w:tr w:rsidR="00855899" w:rsidRPr="009A6C54" w:rsidTr="00A77D27">
        <w:tc>
          <w:tcPr>
            <w:tcW w:w="725" w:type="dxa"/>
          </w:tcPr>
          <w:p w:rsidR="00855899" w:rsidRPr="009A6C54" w:rsidRDefault="00855899" w:rsidP="00A77D27">
            <w:pPr>
              <w:pStyle w:val="TableText"/>
            </w:pPr>
            <w:r w:rsidRPr="009A6C54">
              <w:t>6</w:t>
            </w:r>
          </w:p>
        </w:tc>
        <w:tc>
          <w:tcPr>
            <w:tcW w:w="725" w:type="dxa"/>
          </w:tcPr>
          <w:p w:rsidR="00855899" w:rsidRPr="009A6C54" w:rsidRDefault="00855899" w:rsidP="00A77D27">
            <w:pPr>
              <w:pStyle w:val="TableText"/>
            </w:pPr>
            <w:r w:rsidRPr="009A6C54">
              <w:t>8</w:t>
            </w:r>
          </w:p>
        </w:tc>
        <w:tc>
          <w:tcPr>
            <w:tcW w:w="725" w:type="dxa"/>
          </w:tcPr>
          <w:p w:rsidR="00855899" w:rsidRPr="009A6C54" w:rsidRDefault="00855899" w:rsidP="00A77D27">
            <w:pPr>
              <w:pStyle w:val="TableText"/>
            </w:pPr>
            <w:r w:rsidRPr="009A6C54">
              <w:t>NM</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4925" w:type="dxa"/>
          </w:tcPr>
          <w:p w:rsidR="00855899" w:rsidRPr="009A6C54" w:rsidRDefault="00855899" w:rsidP="00A77D27">
            <w:pPr>
              <w:pStyle w:val="TableText"/>
            </w:pPr>
            <w:r w:rsidRPr="009A6C54">
              <w:t>CLAIM FOLDER NUMBER</w:t>
            </w:r>
          </w:p>
        </w:tc>
      </w:tr>
      <w:tr w:rsidR="00855899" w:rsidRPr="009A6C54" w:rsidTr="00A77D27">
        <w:tc>
          <w:tcPr>
            <w:tcW w:w="725" w:type="dxa"/>
          </w:tcPr>
          <w:p w:rsidR="00855899" w:rsidRPr="009A6C54" w:rsidRDefault="00855899" w:rsidP="00A77D27">
            <w:pPr>
              <w:pStyle w:val="TableText"/>
            </w:pPr>
            <w:r w:rsidRPr="009A6C54">
              <w:t>7</w:t>
            </w:r>
          </w:p>
        </w:tc>
        <w:tc>
          <w:tcPr>
            <w:tcW w:w="725" w:type="dxa"/>
          </w:tcPr>
          <w:p w:rsidR="00855899" w:rsidRPr="009A6C54" w:rsidRDefault="00855899" w:rsidP="00A77D27">
            <w:pPr>
              <w:pStyle w:val="TableText"/>
            </w:pPr>
            <w:r w:rsidRPr="009A6C54">
              <w:t>40</w:t>
            </w:r>
          </w:p>
        </w:tc>
        <w:tc>
          <w:tcPr>
            <w:tcW w:w="725" w:type="dxa"/>
          </w:tcPr>
          <w:p w:rsidR="00855899" w:rsidRPr="009A6C54" w:rsidRDefault="00855899" w:rsidP="00A77D27">
            <w:pPr>
              <w:pStyle w:val="TableText"/>
            </w:pPr>
            <w:r w:rsidRPr="009A6C54">
              <w:t>ST</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4925" w:type="dxa"/>
          </w:tcPr>
          <w:p w:rsidR="00855899" w:rsidRPr="009A6C54" w:rsidRDefault="00855899" w:rsidP="00A77D27">
            <w:pPr>
              <w:pStyle w:val="TableText"/>
            </w:pPr>
            <w:r w:rsidRPr="009A6C54">
              <w:t>CLAIM FOLDER LOCATION</w:t>
            </w:r>
          </w:p>
        </w:tc>
      </w:tr>
      <w:tr w:rsidR="00855899" w:rsidRPr="009A6C54" w:rsidTr="00A77D27">
        <w:tc>
          <w:tcPr>
            <w:tcW w:w="725" w:type="dxa"/>
          </w:tcPr>
          <w:p w:rsidR="00855899" w:rsidRPr="009A6C54" w:rsidRDefault="00855899" w:rsidP="00A77D27">
            <w:pPr>
              <w:pStyle w:val="TableText"/>
            </w:pPr>
            <w:r w:rsidRPr="009A6C54">
              <w:t>8</w:t>
            </w:r>
          </w:p>
        </w:tc>
        <w:tc>
          <w:tcPr>
            <w:tcW w:w="725" w:type="dxa"/>
          </w:tcPr>
          <w:p w:rsidR="00855899" w:rsidRPr="009A6C54" w:rsidRDefault="00855899" w:rsidP="00A77D27">
            <w:pPr>
              <w:pStyle w:val="TableText"/>
            </w:pPr>
            <w:r w:rsidRPr="009A6C54">
              <w:t>1</w:t>
            </w:r>
          </w:p>
        </w:tc>
        <w:tc>
          <w:tcPr>
            <w:tcW w:w="725" w:type="dxa"/>
          </w:tcPr>
          <w:p w:rsidR="00855899" w:rsidRPr="009A6C54" w:rsidRDefault="00855899" w:rsidP="00A77D27">
            <w:pPr>
              <w:pStyle w:val="TableText"/>
            </w:pPr>
            <w:r w:rsidRPr="009A6C54">
              <w:t>ID</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r w:rsidRPr="009A6C54">
              <w:t>VA01</w:t>
            </w:r>
          </w:p>
        </w:tc>
        <w:tc>
          <w:tcPr>
            <w:tcW w:w="4925" w:type="dxa"/>
          </w:tcPr>
          <w:p w:rsidR="00855899" w:rsidRPr="009A6C54" w:rsidRDefault="00855899" w:rsidP="00A77D27">
            <w:pPr>
              <w:pStyle w:val="TableText"/>
            </w:pPr>
            <w:r w:rsidRPr="009A6C54">
              <w:t>VETERAN?</w:t>
            </w:r>
          </w:p>
        </w:tc>
      </w:tr>
      <w:tr w:rsidR="00855899" w:rsidRPr="009A6C54" w:rsidTr="00A77D27">
        <w:tc>
          <w:tcPr>
            <w:tcW w:w="725" w:type="dxa"/>
          </w:tcPr>
          <w:p w:rsidR="00855899" w:rsidRPr="009A6C54" w:rsidRDefault="00855899" w:rsidP="00A77D27">
            <w:pPr>
              <w:pStyle w:val="TableText"/>
            </w:pPr>
            <w:r w:rsidRPr="009A6C54">
              <w:t>9</w:t>
            </w:r>
          </w:p>
        </w:tc>
        <w:tc>
          <w:tcPr>
            <w:tcW w:w="725" w:type="dxa"/>
          </w:tcPr>
          <w:p w:rsidR="00855899" w:rsidRPr="009A6C54" w:rsidRDefault="00855899" w:rsidP="00A77D27">
            <w:pPr>
              <w:pStyle w:val="TableText"/>
            </w:pPr>
            <w:r w:rsidRPr="009A6C54">
              <w:t>30</w:t>
            </w:r>
          </w:p>
        </w:tc>
        <w:tc>
          <w:tcPr>
            <w:tcW w:w="725" w:type="dxa"/>
          </w:tcPr>
          <w:p w:rsidR="00855899" w:rsidRPr="009A6C54" w:rsidRDefault="00855899" w:rsidP="00A77D27">
            <w:pPr>
              <w:pStyle w:val="TableText"/>
            </w:pPr>
            <w:r w:rsidRPr="009A6C54">
              <w:t>ST</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4925" w:type="dxa"/>
          </w:tcPr>
          <w:p w:rsidR="00855899" w:rsidRPr="009A6C54" w:rsidRDefault="00855899" w:rsidP="00A77D27">
            <w:pPr>
              <w:pStyle w:val="TableText"/>
            </w:pPr>
            <w:r w:rsidRPr="009A6C54">
              <w:t>TYPE OF PATIENT</w:t>
            </w:r>
          </w:p>
        </w:tc>
      </w:tr>
      <w:tr w:rsidR="00855899" w:rsidRPr="009A6C54" w:rsidTr="00A77D27">
        <w:tc>
          <w:tcPr>
            <w:tcW w:w="725" w:type="dxa"/>
          </w:tcPr>
          <w:p w:rsidR="00855899" w:rsidRPr="009A6C54" w:rsidRDefault="00855899" w:rsidP="00A77D27">
            <w:pPr>
              <w:pStyle w:val="TableText"/>
            </w:pPr>
            <w:r w:rsidRPr="009A6C54">
              <w:t>10</w:t>
            </w:r>
          </w:p>
        </w:tc>
        <w:tc>
          <w:tcPr>
            <w:tcW w:w="725" w:type="dxa"/>
          </w:tcPr>
          <w:p w:rsidR="00855899" w:rsidRPr="009A6C54" w:rsidRDefault="00855899" w:rsidP="00A77D27">
            <w:pPr>
              <w:pStyle w:val="TableText"/>
            </w:pPr>
            <w:r w:rsidRPr="009A6C54">
              <w:t>1</w:t>
            </w:r>
          </w:p>
        </w:tc>
        <w:tc>
          <w:tcPr>
            <w:tcW w:w="725" w:type="dxa"/>
          </w:tcPr>
          <w:p w:rsidR="00855899" w:rsidRPr="009A6C54" w:rsidRDefault="00855899" w:rsidP="00A77D27">
            <w:pPr>
              <w:pStyle w:val="TableText"/>
            </w:pPr>
            <w:r w:rsidRPr="009A6C54">
              <w:t>ID</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r w:rsidRPr="009A6C54">
              <w:t>VA06</w:t>
            </w:r>
          </w:p>
        </w:tc>
        <w:tc>
          <w:tcPr>
            <w:tcW w:w="4925" w:type="dxa"/>
          </w:tcPr>
          <w:p w:rsidR="00855899" w:rsidRPr="009A6C54" w:rsidRDefault="00855899" w:rsidP="00A77D27">
            <w:pPr>
              <w:pStyle w:val="TableText"/>
            </w:pPr>
            <w:r w:rsidRPr="009A6C54">
              <w:t>ELIGIBILITY STATUS</w:t>
            </w:r>
          </w:p>
        </w:tc>
      </w:tr>
      <w:tr w:rsidR="00855899" w:rsidRPr="009A6C54" w:rsidTr="00A77D27">
        <w:tc>
          <w:tcPr>
            <w:tcW w:w="725" w:type="dxa"/>
          </w:tcPr>
          <w:p w:rsidR="00855899" w:rsidRPr="009A6C54" w:rsidRDefault="00855899" w:rsidP="00A77D27">
            <w:pPr>
              <w:pStyle w:val="TableText"/>
            </w:pPr>
            <w:r w:rsidRPr="009A6C54">
              <w:t>11</w:t>
            </w:r>
          </w:p>
        </w:tc>
        <w:tc>
          <w:tcPr>
            <w:tcW w:w="725" w:type="dxa"/>
          </w:tcPr>
          <w:p w:rsidR="00855899" w:rsidRPr="009A6C54" w:rsidRDefault="00855899" w:rsidP="00A77D27">
            <w:pPr>
              <w:pStyle w:val="TableText"/>
            </w:pPr>
            <w:r w:rsidRPr="009A6C54">
              <w:t>8</w:t>
            </w:r>
          </w:p>
        </w:tc>
        <w:tc>
          <w:tcPr>
            <w:tcW w:w="725" w:type="dxa"/>
          </w:tcPr>
          <w:p w:rsidR="00855899" w:rsidRPr="009A6C54" w:rsidRDefault="00855899" w:rsidP="00A77D27">
            <w:pPr>
              <w:pStyle w:val="TableText"/>
            </w:pPr>
            <w:r w:rsidRPr="009A6C54">
              <w:t>DT</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4925" w:type="dxa"/>
          </w:tcPr>
          <w:p w:rsidR="00855899" w:rsidRPr="009A6C54" w:rsidRDefault="00855899" w:rsidP="00A77D27">
            <w:pPr>
              <w:pStyle w:val="TableText"/>
            </w:pPr>
            <w:r w:rsidRPr="009A6C54">
              <w:t>ELIGIBILITY STATUS DATE</w:t>
            </w:r>
          </w:p>
        </w:tc>
      </w:tr>
      <w:tr w:rsidR="00855899" w:rsidRPr="009A6C54" w:rsidTr="00A77D27">
        <w:tc>
          <w:tcPr>
            <w:tcW w:w="725" w:type="dxa"/>
          </w:tcPr>
          <w:p w:rsidR="00855899" w:rsidRPr="009A6C54" w:rsidRDefault="00855899" w:rsidP="00A77D27">
            <w:pPr>
              <w:pStyle w:val="TableText"/>
            </w:pPr>
            <w:r w:rsidRPr="009A6C54">
              <w:t>12</w:t>
            </w:r>
          </w:p>
        </w:tc>
        <w:tc>
          <w:tcPr>
            <w:tcW w:w="725" w:type="dxa"/>
          </w:tcPr>
          <w:p w:rsidR="00855899" w:rsidRPr="009A6C54" w:rsidRDefault="00855899" w:rsidP="00A77D27">
            <w:pPr>
              <w:pStyle w:val="TableText"/>
            </w:pPr>
            <w:r w:rsidRPr="009A6C54">
              <w:t>8</w:t>
            </w:r>
          </w:p>
        </w:tc>
        <w:tc>
          <w:tcPr>
            <w:tcW w:w="725" w:type="dxa"/>
          </w:tcPr>
          <w:p w:rsidR="00855899" w:rsidRPr="009A6C54" w:rsidRDefault="00855899" w:rsidP="00A77D27">
            <w:pPr>
              <w:pStyle w:val="TableText"/>
            </w:pPr>
            <w:r w:rsidRPr="009A6C54">
              <w:t>DT</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4925" w:type="dxa"/>
          </w:tcPr>
          <w:p w:rsidR="00855899" w:rsidRPr="009A6C54" w:rsidRDefault="00855899" w:rsidP="00A77D27">
            <w:pPr>
              <w:pStyle w:val="TableText"/>
            </w:pPr>
            <w:r w:rsidRPr="009A6C54">
              <w:t>ELIGIBILITY INTERIM RESPONSE</w:t>
            </w:r>
          </w:p>
        </w:tc>
      </w:tr>
      <w:tr w:rsidR="00855899" w:rsidRPr="009A6C54" w:rsidTr="00A77D27">
        <w:tc>
          <w:tcPr>
            <w:tcW w:w="725" w:type="dxa"/>
          </w:tcPr>
          <w:p w:rsidR="00855899" w:rsidRPr="009A6C54" w:rsidRDefault="00855899" w:rsidP="00A77D27">
            <w:pPr>
              <w:pStyle w:val="TableText"/>
            </w:pPr>
            <w:r w:rsidRPr="009A6C54">
              <w:t>13</w:t>
            </w:r>
          </w:p>
        </w:tc>
        <w:tc>
          <w:tcPr>
            <w:tcW w:w="725" w:type="dxa"/>
          </w:tcPr>
          <w:p w:rsidR="00855899" w:rsidRPr="009A6C54" w:rsidRDefault="00855899" w:rsidP="00A77D27">
            <w:pPr>
              <w:pStyle w:val="TableText"/>
            </w:pPr>
            <w:r w:rsidRPr="009A6C54">
              <w:t>50</w:t>
            </w:r>
          </w:p>
        </w:tc>
        <w:tc>
          <w:tcPr>
            <w:tcW w:w="725" w:type="dxa"/>
          </w:tcPr>
          <w:p w:rsidR="00855899" w:rsidRPr="009A6C54" w:rsidRDefault="00855899" w:rsidP="00A77D27">
            <w:pPr>
              <w:pStyle w:val="TableText"/>
            </w:pPr>
            <w:r w:rsidRPr="009A6C54">
              <w:t>ST</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4925" w:type="dxa"/>
          </w:tcPr>
          <w:p w:rsidR="00855899" w:rsidRPr="009A6C54" w:rsidRDefault="00855899" w:rsidP="00A77D27">
            <w:pPr>
              <w:pStyle w:val="TableText"/>
            </w:pPr>
            <w:r w:rsidRPr="009A6C54">
              <w:t>ELIGIBILITY VERIFICATION METHOD</w:t>
            </w:r>
          </w:p>
        </w:tc>
      </w:tr>
      <w:tr w:rsidR="00855899" w:rsidRPr="009A6C54" w:rsidTr="00A77D27">
        <w:tc>
          <w:tcPr>
            <w:tcW w:w="725" w:type="dxa"/>
          </w:tcPr>
          <w:p w:rsidR="00855899" w:rsidRPr="009A6C54" w:rsidRDefault="00855899" w:rsidP="00A77D27">
            <w:pPr>
              <w:pStyle w:val="TableText"/>
            </w:pPr>
            <w:r w:rsidRPr="009A6C54">
              <w:t>14</w:t>
            </w:r>
          </w:p>
        </w:tc>
        <w:tc>
          <w:tcPr>
            <w:tcW w:w="725" w:type="dxa"/>
          </w:tcPr>
          <w:p w:rsidR="00855899" w:rsidRPr="009A6C54" w:rsidRDefault="00855899" w:rsidP="00A77D27">
            <w:pPr>
              <w:pStyle w:val="TableText"/>
            </w:pPr>
            <w:r w:rsidRPr="009A6C54">
              <w:t>1</w:t>
            </w:r>
          </w:p>
        </w:tc>
        <w:tc>
          <w:tcPr>
            <w:tcW w:w="725" w:type="dxa"/>
          </w:tcPr>
          <w:p w:rsidR="00855899" w:rsidRPr="009A6C54" w:rsidRDefault="00855899" w:rsidP="00A77D27">
            <w:pPr>
              <w:pStyle w:val="TableText"/>
            </w:pPr>
            <w:r w:rsidRPr="009A6C54">
              <w:t>ID</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r w:rsidRPr="009A6C54">
              <w:t>VA01</w:t>
            </w:r>
          </w:p>
        </w:tc>
        <w:tc>
          <w:tcPr>
            <w:tcW w:w="4925" w:type="dxa"/>
          </w:tcPr>
          <w:p w:rsidR="00855899" w:rsidRPr="009A6C54" w:rsidRDefault="00855899" w:rsidP="00A77D27">
            <w:pPr>
              <w:pStyle w:val="TableText"/>
            </w:pPr>
            <w:r w:rsidRPr="009A6C54">
              <w:t>RECEIVING A&amp;A BENEFITS?</w:t>
            </w:r>
          </w:p>
        </w:tc>
      </w:tr>
      <w:tr w:rsidR="00855899" w:rsidRPr="009A6C54" w:rsidTr="00A77D27">
        <w:tc>
          <w:tcPr>
            <w:tcW w:w="725" w:type="dxa"/>
          </w:tcPr>
          <w:p w:rsidR="00855899" w:rsidRPr="009A6C54" w:rsidRDefault="00855899" w:rsidP="00A77D27">
            <w:pPr>
              <w:pStyle w:val="TableText"/>
            </w:pPr>
            <w:r w:rsidRPr="009A6C54">
              <w:t>15</w:t>
            </w:r>
          </w:p>
        </w:tc>
        <w:tc>
          <w:tcPr>
            <w:tcW w:w="725" w:type="dxa"/>
          </w:tcPr>
          <w:p w:rsidR="00855899" w:rsidRPr="009A6C54" w:rsidRDefault="00855899" w:rsidP="00A77D27">
            <w:pPr>
              <w:pStyle w:val="TableText"/>
            </w:pPr>
            <w:r w:rsidRPr="009A6C54">
              <w:t>1</w:t>
            </w:r>
          </w:p>
        </w:tc>
        <w:tc>
          <w:tcPr>
            <w:tcW w:w="725" w:type="dxa"/>
          </w:tcPr>
          <w:p w:rsidR="00855899" w:rsidRPr="009A6C54" w:rsidRDefault="00855899" w:rsidP="00A77D27">
            <w:pPr>
              <w:pStyle w:val="TableText"/>
            </w:pPr>
            <w:r w:rsidRPr="009A6C54">
              <w:t>ID</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r w:rsidRPr="009A6C54">
              <w:t>VA01</w:t>
            </w:r>
          </w:p>
        </w:tc>
        <w:tc>
          <w:tcPr>
            <w:tcW w:w="4925" w:type="dxa"/>
          </w:tcPr>
          <w:p w:rsidR="00855899" w:rsidRPr="009A6C54" w:rsidRDefault="00855899" w:rsidP="00A77D27">
            <w:pPr>
              <w:pStyle w:val="TableText"/>
            </w:pPr>
            <w:r w:rsidRPr="009A6C54">
              <w:t>RECEIVING HOUSEBOUND BENEFITS?</w:t>
            </w:r>
          </w:p>
        </w:tc>
      </w:tr>
      <w:tr w:rsidR="00855899" w:rsidRPr="009A6C54" w:rsidTr="00A77D27">
        <w:tc>
          <w:tcPr>
            <w:tcW w:w="725" w:type="dxa"/>
          </w:tcPr>
          <w:p w:rsidR="00855899" w:rsidRPr="009A6C54" w:rsidRDefault="00855899" w:rsidP="00A77D27">
            <w:pPr>
              <w:pStyle w:val="TableText"/>
            </w:pPr>
            <w:r w:rsidRPr="009A6C54">
              <w:t>16</w:t>
            </w:r>
          </w:p>
        </w:tc>
        <w:tc>
          <w:tcPr>
            <w:tcW w:w="725" w:type="dxa"/>
          </w:tcPr>
          <w:p w:rsidR="00855899" w:rsidRPr="009A6C54" w:rsidRDefault="00855899" w:rsidP="00A77D27">
            <w:pPr>
              <w:pStyle w:val="TableText"/>
            </w:pPr>
            <w:r w:rsidRPr="009A6C54">
              <w:t>1</w:t>
            </w:r>
          </w:p>
        </w:tc>
        <w:tc>
          <w:tcPr>
            <w:tcW w:w="725" w:type="dxa"/>
          </w:tcPr>
          <w:p w:rsidR="00855899" w:rsidRPr="009A6C54" w:rsidRDefault="00855899" w:rsidP="00A77D27">
            <w:pPr>
              <w:pStyle w:val="TableText"/>
            </w:pPr>
            <w:r w:rsidRPr="009A6C54">
              <w:t>ID</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r w:rsidRPr="009A6C54">
              <w:t>VA01</w:t>
            </w:r>
          </w:p>
        </w:tc>
        <w:tc>
          <w:tcPr>
            <w:tcW w:w="4925" w:type="dxa"/>
          </w:tcPr>
          <w:p w:rsidR="00855899" w:rsidRPr="009A6C54" w:rsidRDefault="00855899" w:rsidP="00A77D27">
            <w:pPr>
              <w:pStyle w:val="TableText"/>
            </w:pPr>
            <w:r w:rsidRPr="009A6C54">
              <w:t>RECEIVING A VA PENSION?</w:t>
            </w:r>
          </w:p>
        </w:tc>
      </w:tr>
      <w:tr w:rsidR="00855899" w:rsidRPr="009A6C54" w:rsidTr="00A77D27">
        <w:tc>
          <w:tcPr>
            <w:tcW w:w="725" w:type="dxa"/>
          </w:tcPr>
          <w:p w:rsidR="00855899" w:rsidRPr="009A6C54" w:rsidRDefault="00855899" w:rsidP="00A77D27">
            <w:pPr>
              <w:pStyle w:val="TableText"/>
            </w:pPr>
            <w:r w:rsidRPr="009A6C54">
              <w:t>17</w:t>
            </w:r>
          </w:p>
        </w:tc>
        <w:tc>
          <w:tcPr>
            <w:tcW w:w="725" w:type="dxa"/>
          </w:tcPr>
          <w:p w:rsidR="00855899" w:rsidRPr="009A6C54" w:rsidRDefault="00855899" w:rsidP="00A77D27">
            <w:pPr>
              <w:pStyle w:val="TableText"/>
            </w:pPr>
            <w:r w:rsidRPr="009A6C54">
              <w:t>1</w:t>
            </w:r>
          </w:p>
        </w:tc>
        <w:tc>
          <w:tcPr>
            <w:tcW w:w="725" w:type="dxa"/>
          </w:tcPr>
          <w:p w:rsidR="00855899" w:rsidRPr="009A6C54" w:rsidRDefault="00855899" w:rsidP="00A77D27">
            <w:pPr>
              <w:pStyle w:val="TableText"/>
            </w:pPr>
            <w:r w:rsidRPr="009A6C54">
              <w:t>ID</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r w:rsidRPr="009A6C54">
              <w:t>VA01</w:t>
            </w:r>
          </w:p>
        </w:tc>
        <w:tc>
          <w:tcPr>
            <w:tcW w:w="4925" w:type="dxa"/>
          </w:tcPr>
          <w:p w:rsidR="00855899" w:rsidRPr="009A6C54" w:rsidRDefault="00855899" w:rsidP="00A77D27">
            <w:pPr>
              <w:pStyle w:val="TableText"/>
            </w:pPr>
            <w:r w:rsidRPr="009A6C54">
              <w:t>RECEIVING A VA DISABILITY?</w:t>
            </w:r>
          </w:p>
        </w:tc>
      </w:tr>
      <w:tr w:rsidR="00855899" w:rsidRPr="009A6C54" w:rsidTr="00A77D27">
        <w:tc>
          <w:tcPr>
            <w:tcW w:w="725" w:type="dxa"/>
          </w:tcPr>
          <w:p w:rsidR="00855899" w:rsidRPr="009A6C54" w:rsidRDefault="00855899" w:rsidP="00A77D27">
            <w:pPr>
              <w:pStyle w:val="TableText"/>
            </w:pPr>
            <w:r w:rsidRPr="009A6C54">
              <w:t>18</w:t>
            </w:r>
          </w:p>
        </w:tc>
        <w:tc>
          <w:tcPr>
            <w:tcW w:w="725" w:type="dxa"/>
          </w:tcPr>
          <w:p w:rsidR="00855899" w:rsidRPr="009A6C54" w:rsidRDefault="00855899" w:rsidP="00A77D27">
            <w:pPr>
              <w:pStyle w:val="TableText"/>
            </w:pPr>
            <w:r w:rsidRPr="009A6C54">
              <w:t>1</w:t>
            </w:r>
          </w:p>
        </w:tc>
        <w:tc>
          <w:tcPr>
            <w:tcW w:w="725" w:type="dxa"/>
          </w:tcPr>
          <w:p w:rsidR="00855899" w:rsidRPr="009A6C54" w:rsidRDefault="00855899" w:rsidP="00A77D27">
            <w:pPr>
              <w:pStyle w:val="TableText"/>
            </w:pPr>
            <w:r w:rsidRPr="009A6C54">
              <w:t>ID</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r w:rsidRPr="009A6C54">
              <w:t>VA01</w:t>
            </w:r>
          </w:p>
        </w:tc>
        <w:tc>
          <w:tcPr>
            <w:tcW w:w="4925" w:type="dxa"/>
          </w:tcPr>
          <w:p w:rsidR="00855899" w:rsidRPr="009A6C54" w:rsidRDefault="00855899" w:rsidP="00A77D27">
            <w:pPr>
              <w:pStyle w:val="TableText"/>
            </w:pPr>
            <w:r w:rsidRPr="009A6C54">
              <w:t>EXPOSED TO AGENT ORANGE</w:t>
            </w:r>
          </w:p>
        </w:tc>
      </w:tr>
      <w:tr w:rsidR="00855899" w:rsidRPr="009A6C54" w:rsidTr="00A77D27">
        <w:tc>
          <w:tcPr>
            <w:tcW w:w="725" w:type="dxa"/>
          </w:tcPr>
          <w:p w:rsidR="00855899" w:rsidRPr="009A6C54" w:rsidRDefault="00855899" w:rsidP="00A77D27">
            <w:pPr>
              <w:pStyle w:val="TableText"/>
            </w:pPr>
            <w:r w:rsidRPr="009A6C54">
              <w:t>19</w:t>
            </w:r>
          </w:p>
        </w:tc>
        <w:tc>
          <w:tcPr>
            <w:tcW w:w="725" w:type="dxa"/>
          </w:tcPr>
          <w:p w:rsidR="00855899" w:rsidRPr="009A6C54" w:rsidRDefault="00855899" w:rsidP="00A77D27">
            <w:pPr>
              <w:pStyle w:val="TableText"/>
            </w:pPr>
            <w:r w:rsidRPr="009A6C54">
              <w:t>1</w:t>
            </w:r>
          </w:p>
        </w:tc>
        <w:tc>
          <w:tcPr>
            <w:tcW w:w="725" w:type="dxa"/>
          </w:tcPr>
          <w:p w:rsidR="00855899" w:rsidRPr="009A6C54" w:rsidRDefault="00855899" w:rsidP="00A77D27">
            <w:pPr>
              <w:pStyle w:val="TableText"/>
            </w:pPr>
            <w:r w:rsidRPr="009A6C54">
              <w:t>ID</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r w:rsidRPr="009A6C54">
              <w:t>VA01</w:t>
            </w:r>
          </w:p>
        </w:tc>
        <w:tc>
          <w:tcPr>
            <w:tcW w:w="4925" w:type="dxa"/>
          </w:tcPr>
          <w:p w:rsidR="00855899" w:rsidRPr="009A6C54" w:rsidRDefault="00855899" w:rsidP="00A77D27">
            <w:pPr>
              <w:pStyle w:val="TableText"/>
            </w:pPr>
            <w:r w:rsidRPr="009A6C54">
              <w:t>RADIATION EXPOSURE INDICATED?</w:t>
            </w:r>
          </w:p>
        </w:tc>
      </w:tr>
      <w:tr w:rsidR="00855899" w:rsidRPr="009A6C54" w:rsidTr="00A77D27">
        <w:tc>
          <w:tcPr>
            <w:tcW w:w="725" w:type="dxa"/>
          </w:tcPr>
          <w:p w:rsidR="00855899" w:rsidRPr="009A6C54" w:rsidRDefault="00855899" w:rsidP="00A77D27">
            <w:pPr>
              <w:pStyle w:val="TableText"/>
            </w:pPr>
            <w:r w:rsidRPr="009A6C54">
              <w:t>20</w:t>
            </w:r>
          </w:p>
        </w:tc>
        <w:tc>
          <w:tcPr>
            <w:tcW w:w="725" w:type="dxa"/>
          </w:tcPr>
          <w:p w:rsidR="00855899" w:rsidRPr="009A6C54" w:rsidRDefault="00855899" w:rsidP="00A77D27">
            <w:pPr>
              <w:pStyle w:val="TableText"/>
            </w:pPr>
            <w:r w:rsidRPr="009A6C54">
              <w:t>1</w:t>
            </w:r>
          </w:p>
        </w:tc>
        <w:tc>
          <w:tcPr>
            <w:tcW w:w="725" w:type="dxa"/>
          </w:tcPr>
          <w:p w:rsidR="00855899" w:rsidRPr="009A6C54" w:rsidRDefault="00855899" w:rsidP="00A77D27">
            <w:pPr>
              <w:pStyle w:val="TableText"/>
            </w:pPr>
            <w:r w:rsidRPr="009A6C54">
              <w:t>ID</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r w:rsidRPr="009A6C54">
              <w:t>VA01</w:t>
            </w:r>
          </w:p>
        </w:tc>
        <w:tc>
          <w:tcPr>
            <w:tcW w:w="4925" w:type="dxa"/>
          </w:tcPr>
          <w:p w:rsidR="00855899" w:rsidRPr="009A6C54" w:rsidRDefault="00855899" w:rsidP="00A77D27">
            <w:pPr>
              <w:pStyle w:val="TableText"/>
            </w:pPr>
            <w:r w:rsidRPr="009A6C54">
              <w:t>SW ASIA CONDITIONS?</w:t>
            </w:r>
          </w:p>
        </w:tc>
      </w:tr>
      <w:tr w:rsidR="00855899" w:rsidRPr="009A6C54" w:rsidTr="00A77D27">
        <w:tc>
          <w:tcPr>
            <w:tcW w:w="725" w:type="dxa"/>
          </w:tcPr>
          <w:p w:rsidR="00855899" w:rsidRPr="009A6C54" w:rsidRDefault="00855899" w:rsidP="00A77D27">
            <w:pPr>
              <w:pStyle w:val="TableText"/>
            </w:pPr>
            <w:r w:rsidRPr="009A6C54">
              <w:t>21</w:t>
            </w:r>
          </w:p>
        </w:tc>
        <w:tc>
          <w:tcPr>
            <w:tcW w:w="725" w:type="dxa"/>
          </w:tcPr>
          <w:p w:rsidR="00855899" w:rsidRPr="009A6C54" w:rsidRDefault="00855899" w:rsidP="00A77D27">
            <w:pPr>
              <w:pStyle w:val="TableText"/>
            </w:pPr>
            <w:r w:rsidRPr="009A6C54">
              <w:t>5</w:t>
            </w:r>
          </w:p>
        </w:tc>
        <w:tc>
          <w:tcPr>
            <w:tcW w:w="725" w:type="dxa"/>
          </w:tcPr>
          <w:p w:rsidR="00855899" w:rsidRPr="009A6C54" w:rsidRDefault="00855899" w:rsidP="00A77D27">
            <w:pPr>
              <w:pStyle w:val="TableText"/>
            </w:pPr>
            <w:r w:rsidRPr="009A6C54">
              <w:t>NM</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4925" w:type="dxa"/>
          </w:tcPr>
          <w:p w:rsidR="00855899" w:rsidRPr="009A6C54" w:rsidRDefault="00855899" w:rsidP="00A77D27">
            <w:pPr>
              <w:pStyle w:val="TableText"/>
            </w:pPr>
            <w:r w:rsidRPr="009A6C54">
              <w:t>TOTAL ANNUAL VA CHECK AMOUNT</w:t>
            </w:r>
          </w:p>
        </w:tc>
      </w:tr>
      <w:tr w:rsidR="00855899" w:rsidRPr="009A6C54" w:rsidTr="00A77D27">
        <w:tc>
          <w:tcPr>
            <w:tcW w:w="725" w:type="dxa"/>
          </w:tcPr>
          <w:p w:rsidR="00855899" w:rsidRPr="009A6C54" w:rsidRDefault="00855899" w:rsidP="00A77D27">
            <w:pPr>
              <w:pStyle w:val="TableText"/>
            </w:pPr>
            <w:r w:rsidRPr="009A6C54">
              <w:t>22</w:t>
            </w:r>
          </w:p>
        </w:tc>
        <w:tc>
          <w:tcPr>
            <w:tcW w:w="725" w:type="dxa"/>
          </w:tcPr>
          <w:p w:rsidR="00855899" w:rsidRPr="009A6C54" w:rsidRDefault="00855899" w:rsidP="00A77D27">
            <w:pPr>
              <w:pStyle w:val="TableText"/>
            </w:pPr>
            <w:r w:rsidRPr="009A6C54">
              <w:t>1</w:t>
            </w:r>
          </w:p>
        </w:tc>
        <w:tc>
          <w:tcPr>
            <w:tcW w:w="725" w:type="dxa"/>
          </w:tcPr>
          <w:p w:rsidR="00855899" w:rsidRPr="009A6C54" w:rsidRDefault="00855899" w:rsidP="00A77D27">
            <w:pPr>
              <w:pStyle w:val="TableText"/>
            </w:pPr>
            <w:r w:rsidRPr="009A6C54">
              <w:t>ID</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r w:rsidRPr="009A6C54">
              <w:t>VA0022</w:t>
            </w:r>
          </w:p>
        </w:tc>
        <w:tc>
          <w:tcPr>
            <w:tcW w:w="4925" w:type="dxa"/>
          </w:tcPr>
          <w:p w:rsidR="00855899" w:rsidRPr="009A6C54" w:rsidRDefault="00855899" w:rsidP="00A77D27">
            <w:pPr>
              <w:pStyle w:val="TableText"/>
            </w:pPr>
            <w:r w:rsidRPr="009A6C54">
              <w:t>RADIATION EXPOSURE METHOD CODE</w:t>
            </w:r>
          </w:p>
        </w:tc>
      </w:tr>
      <w:tr w:rsidR="00855899" w:rsidRPr="009A6C54" w:rsidTr="00A77D27">
        <w:tc>
          <w:tcPr>
            <w:tcW w:w="725" w:type="dxa"/>
          </w:tcPr>
          <w:p w:rsidR="00855899" w:rsidRPr="009A6C54" w:rsidRDefault="00855899" w:rsidP="00A77D27">
            <w:pPr>
              <w:pStyle w:val="TableText"/>
            </w:pPr>
            <w:r w:rsidRPr="009A6C54">
              <w:t>23</w:t>
            </w:r>
          </w:p>
        </w:tc>
        <w:tc>
          <w:tcPr>
            <w:tcW w:w="725" w:type="dxa"/>
          </w:tcPr>
          <w:p w:rsidR="00855899" w:rsidRPr="009A6C54" w:rsidRDefault="00855899" w:rsidP="00A77D27">
            <w:pPr>
              <w:pStyle w:val="TableText"/>
            </w:pPr>
            <w:r w:rsidRPr="009A6C54">
              <w:t>1</w:t>
            </w:r>
          </w:p>
        </w:tc>
        <w:tc>
          <w:tcPr>
            <w:tcW w:w="725" w:type="dxa"/>
          </w:tcPr>
          <w:p w:rsidR="00855899" w:rsidRPr="009A6C54" w:rsidRDefault="00855899" w:rsidP="00A77D27">
            <w:pPr>
              <w:pStyle w:val="TableText"/>
            </w:pPr>
            <w:r w:rsidRPr="009A6C54">
              <w:t>ID</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r w:rsidRPr="009A6C54">
              <w:t>VA0036</w:t>
            </w:r>
          </w:p>
        </w:tc>
        <w:tc>
          <w:tcPr>
            <w:tcW w:w="4925" w:type="dxa"/>
          </w:tcPr>
          <w:p w:rsidR="00855899" w:rsidRPr="009A6C54" w:rsidRDefault="00855899" w:rsidP="00A77D27">
            <w:pPr>
              <w:pStyle w:val="TableText"/>
            </w:pPr>
            <w:r w:rsidRPr="009A6C54">
              <w:t>MILITARY SEXUAL TRAUMA STATUS</w:t>
            </w:r>
          </w:p>
        </w:tc>
      </w:tr>
      <w:tr w:rsidR="00855899" w:rsidRPr="009A6C54" w:rsidTr="00A77D27">
        <w:tc>
          <w:tcPr>
            <w:tcW w:w="725" w:type="dxa"/>
          </w:tcPr>
          <w:p w:rsidR="00855899" w:rsidRPr="009A6C54" w:rsidRDefault="00855899" w:rsidP="00A77D27">
            <w:pPr>
              <w:pStyle w:val="TableText"/>
            </w:pPr>
            <w:r w:rsidRPr="009A6C54">
              <w:t>24</w:t>
            </w:r>
          </w:p>
        </w:tc>
        <w:tc>
          <w:tcPr>
            <w:tcW w:w="725" w:type="dxa"/>
          </w:tcPr>
          <w:p w:rsidR="00855899" w:rsidRPr="009A6C54" w:rsidRDefault="00855899" w:rsidP="00A77D27">
            <w:pPr>
              <w:pStyle w:val="TableText"/>
            </w:pPr>
            <w:r w:rsidRPr="009A6C54">
              <w:t>8</w:t>
            </w:r>
          </w:p>
        </w:tc>
        <w:tc>
          <w:tcPr>
            <w:tcW w:w="725" w:type="dxa"/>
          </w:tcPr>
          <w:p w:rsidR="00855899" w:rsidRPr="009A6C54" w:rsidRDefault="00855899" w:rsidP="00A77D27">
            <w:pPr>
              <w:pStyle w:val="TableText"/>
            </w:pPr>
            <w:r w:rsidRPr="009A6C54">
              <w:t>DT</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4925" w:type="dxa"/>
          </w:tcPr>
          <w:p w:rsidR="00855899" w:rsidRPr="009A6C54" w:rsidRDefault="00855899" w:rsidP="00A77D27">
            <w:pPr>
              <w:pStyle w:val="TableText"/>
            </w:pPr>
            <w:r w:rsidRPr="009A6C54">
              <w:t>DATE MILITARY SEXUAL TRAUMA STATUS CHANGED</w:t>
            </w:r>
          </w:p>
        </w:tc>
      </w:tr>
      <w:tr w:rsidR="00855899" w:rsidRPr="009A6C54" w:rsidTr="00A77D27">
        <w:tc>
          <w:tcPr>
            <w:tcW w:w="725" w:type="dxa"/>
          </w:tcPr>
          <w:p w:rsidR="00855899" w:rsidRPr="009A6C54" w:rsidRDefault="00855899" w:rsidP="00A77D27">
            <w:pPr>
              <w:pStyle w:val="TableText"/>
            </w:pPr>
            <w:r w:rsidRPr="009A6C54">
              <w:t>25</w:t>
            </w:r>
          </w:p>
        </w:tc>
        <w:tc>
          <w:tcPr>
            <w:tcW w:w="725" w:type="dxa"/>
          </w:tcPr>
          <w:p w:rsidR="00855899" w:rsidRPr="009A6C54" w:rsidRDefault="00855899" w:rsidP="00A77D27">
            <w:pPr>
              <w:pStyle w:val="TableText"/>
            </w:pPr>
            <w:r w:rsidRPr="009A6C54">
              <w:t>7</w:t>
            </w:r>
          </w:p>
        </w:tc>
        <w:tc>
          <w:tcPr>
            <w:tcW w:w="725" w:type="dxa"/>
          </w:tcPr>
          <w:p w:rsidR="00855899" w:rsidRPr="009A6C54" w:rsidRDefault="00855899" w:rsidP="00A77D27">
            <w:pPr>
              <w:pStyle w:val="TableText"/>
            </w:pPr>
            <w:r w:rsidRPr="009A6C54">
              <w:t>ID</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r w:rsidRPr="009A6C54">
              <w:t>VA0115</w:t>
            </w:r>
          </w:p>
        </w:tc>
        <w:tc>
          <w:tcPr>
            <w:tcW w:w="4925" w:type="dxa"/>
          </w:tcPr>
          <w:p w:rsidR="00855899" w:rsidRPr="009A6C54" w:rsidRDefault="00855899" w:rsidP="00A77D27">
            <w:pPr>
              <w:pStyle w:val="TableText"/>
            </w:pPr>
            <w:r w:rsidRPr="009A6C54">
              <w:t>SITE DETERMINING MST STATUS</w:t>
            </w:r>
          </w:p>
        </w:tc>
      </w:tr>
      <w:tr w:rsidR="00855899" w:rsidRPr="009A6C54" w:rsidTr="00A77D27">
        <w:tc>
          <w:tcPr>
            <w:tcW w:w="725" w:type="dxa"/>
          </w:tcPr>
          <w:p w:rsidR="00855899" w:rsidRPr="009A6C54" w:rsidRDefault="00855899" w:rsidP="00A77D27">
            <w:pPr>
              <w:pStyle w:val="TableText"/>
            </w:pPr>
            <w:r w:rsidRPr="009A6C54">
              <w:t>26</w:t>
            </w:r>
          </w:p>
        </w:tc>
        <w:tc>
          <w:tcPr>
            <w:tcW w:w="725" w:type="dxa"/>
          </w:tcPr>
          <w:p w:rsidR="00855899" w:rsidRPr="009A6C54" w:rsidRDefault="00855899" w:rsidP="00A77D27">
            <w:pPr>
              <w:pStyle w:val="TableText"/>
            </w:pPr>
            <w:r w:rsidRPr="009A6C54">
              <w:t>8</w:t>
            </w:r>
          </w:p>
        </w:tc>
        <w:tc>
          <w:tcPr>
            <w:tcW w:w="725" w:type="dxa"/>
          </w:tcPr>
          <w:p w:rsidR="00855899" w:rsidRPr="009A6C54" w:rsidRDefault="00855899" w:rsidP="00A77D27">
            <w:pPr>
              <w:pStyle w:val="TableText"/>
            </w:pPr>
            <w:r w:rsidRPr="009A6C54">
              <w:t>DT</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4925" w:type="dxa"/>
          </w:tcPr>
          <w:p w:rsidR="00855899" w:rsidRPr="009A6C54" w:rsidRDefault="00855899" w:rsidP="00A77D27">
            <w:pPr>
              <w:pStyle w:val="TableText"/>
            </w:pPr>
            <w:r w:rsidRPr="009A6C54">
              <w:t>AGENT ORANGE REGISTRATION DATE</w:t>
            </w:r>
          </w:p>
        </w:tc>
      </w:tr>
      <w:tr w:rsidR="00855899" w:rsidRPr="009A6C54" w:rsidTr="00A77D27">
        <w:tc>
          <w:tcPr>
            <w:tcW w:w="725" w:type="dxa"/>
          </w:tcPr>
          <w:p w:rsidR="00855899" w:rsidRPr="009A6C54" w:rsidRDefault="00855899" w:rsidP="00A77D27">
            <w:pPr>
              <w:pStyle w:val="TableText"/>
            </w:pPr>
            <w:r w:rsidRPr="009A6C54">
              <w:t>27</w:t>
            </w:r>
          </w:p>
        </w:tc>
        <w:tc>
          <w:tcPr>
            <w:tcW w:w="725" w:type="dxa"/>
          </w:tcPr>
          <w:p w:rsidR="00855899" w:rsidRPr="009A6C54" w:rsidRDefault="00855899" w:rsidP="00A77D27">
            <w:pPr>
              <w:pStyle w:val="TableText"/>
            </w:pPr>
            <w:r w:rsidRPr="009A6C54">
              <w:t>8</w:t>
            </w:r>
          </w:p>
        </w:tc>
        <w:tc>
          <w:tcPr>
            <w:tcW w:w="725" w:type="dxa"/>
          </w:tcPr>
          <w:p w:rsidR="00855899" w:rsidRPr="009A6C54" w:rsidRDefault="00855899" w:rsidP="00A77D27">
            <w:pPr>
              <w:pStyle w:val="TableText"/>
            </w:pPr>
            <w:r w:rsidRPr="009A6C54">
              <w:t>DT</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4925" w:type="dxa"/>
          </w:tcPr>
          <w:p w:rsidR="00855899" w:rsidRPr="009A6C54" w:rsidRDefault="00855899" w:rsidP="00A77D27">
            <w:pPr>
              <w:pStyle w:val="TableText"/>
            </w:pPr>
            <w:r w:rsidRPr="009A6C54">
              <w:t>AGENT ORANGE EXAM DATE</w:t>
            </w:r>
          </w:p>
        </w:tc>
      </w:tr>
      <w:tr w:rsidR="00855899" w:rsidRPr="009A6C54" w:rsidTr="00A77D27">
        <w:tc>
          <w:tcPr>
            <w:tcW w:w="725" w:type="dxa"/>
          </w:tcPr>
          <w:p w:rsidR="00855899" w:rsidRPr="009A6C54" w:rsidRDefault="00855899" w:rsidP="00A77D27">
            <w:pPr>
              <w:pStyle w:val="TableText"/>
            </w:pPr>
            <w:r w:rsidRPr="009A6C54">
              <w:t>28</w:t>
            </w:r>
          </w:p>
        </w:tc>
        <w:tc>
          <w:tcPr>
            <w:tcW w:w="725" w:type="dxa"/>
          </w:tcPr>
          <w:p w:rsidR="00855899" w:rsidRPr="009A6C54" w:rsidRDefault="00855899" w:rsidP="00A77D27">
            <w:pPr>
              <w:pStyle w:val="TableText"/>
            </w:pPr>
            <w:r w:rsidRPr="009A6C54">
              <w:t>6</w:t>
            </w:r>
          </w:p>
        </w:tc>
        <w:tc>
          <w:tcPr>
            <w:tcW w:w="725" w:type="dxa"/>
          </w:tcPr>
          <w:p w:rsidR="00855899" w:rsidRPr="009A6C54" w:rsidRDefault="00855899" w:rsidP="00A77D27">
            <w:pPr>
              <w:pStyle w:val="TableText"/>
            </w:pPr>
            <w:r w:rsidRPr="009A6C54">
              <w:t>NM</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4925" w:type="dxa"/>
          </w:tcPr>
          <w:p w:rsidR="00855899" w:rsidRPr="009A6C54" w:rsidRDefault="00855899" w:rsidP="00A77D27">
            <w:pPr>
              <w:pStyle w:val="TableText"/>
            </w:pPr>
            <w:r w:rsidRPr="009A6C54">
              <w:t>AGENT ORANGE REGISTRATION #</w:t>
            </w:r>
          </w:p>
        </w:tc>
      </w:tr>
      <w:tr w:rsidR="00855899" w:rsidRPr="009A6C54" w:rsidTr="00A77D27">
        <w:tc>
          <w:tcPr>
            <w:tcW w:w="725" w:type="dxa"/>
          </w:tcPr>
          <w:p w:rsidR="00855899" w:rsidRPr="009A6C54" w:rsidRDefault="00855899" w:rsidP="00A77D27">
            <w:pPr>
              <w:pStyle w:val="TableText"/>
            </w:pPr>
            <w:r w:rsidRPr="009A6C54">
              <w:t>29</w:t>
            </w:r>
          </w:p>
        </w:tc>
        <w:tc>
          <w:tcPr>
            <w:tcW w:w="725" w:type="dxa"/>
          </w:tcPr>
          <w:p w:rsidR="00855899" w:rsidRPr="009A6C54" w:rsidRDefault="00855899" w:rsidP="00A77D27">
            <w:pPr>
              <w:pStyle w:val="TableText"/>
            </w:pPr>
            <w:r w:rsidRPr="009A6C54">
              <w:t>1</w:t>
            </w:r>
          </w:p>
        </w:tc>
        <w:tc>
          <w:tcPr>
            <w:tcW w:w="725" w:type="dxa"/>
          </w:tcPr>
          <w:p w:rsidR="00855899" w:rsidRPr="009A6C54" w:rsidRDefault="00855899" w:rsidP="00A77D27">
            <w:pPr>
              <w:pStyle w:val="TableText"/>
            </w:pPr>
            <w:r w:rsidRPr="009A6C54">
              <w:t>ID</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r w:rsidRPr="009A6C54">
              <w:t>VA0046</w:t>
            </w:r>
          </w:p>
        </w:tc>
        <w:tc>
          <w:tcPr>
            <w:tcW w:w="4925" w:type="dxa"/>
          </w:tcPr>
          <w:p w:rsidR="00855899" w:rsidRPr="009A6C54" w:rsidRDefault="00855899" w:rsidP="00A77D27">
            <w:pPr>
              <w:pStyle w:val="TableText"/>
            </w:pPr>
            <w:r w:rsidRPr="009A6C54">
              <w:t>AGENT ORANGE EXPOSURE LOCATION</w:t>
            </w:r>
          </w:p>
        </w:tc>
      </w:tr>
      <w:tr w:rsidR="00855899" w:rsidRPr="009A6C54" w:rsidTr="00A77D27">
        <w:tc>
          <w:tcPr>
            <w:tcW w:w="725" w:type="dxa"/>
          </w:tcPr>
          <w:p w:rsidR="00855899" w:rsidRPr="009A6C54" w:rsidRDefault="00855899" w:rsidP="00A77D27">
            <w:pPr>
              <w:pStyle w:val="TableText"/>
            </w:pPr>
            <w:r w:rsidRPr="009A6C54">
              <w:t>30</w:t>
            </w:r>
          </w:p>
        </w:tc>
        <w:tc>
          <w:tcPr>
            <w:tcW w:w="725" w:type="dxa"/>
          </w:tcPr>
          <w:p w:rsidR="00855899" w:rsidRPr="009A6C54" w:rsidRDefault="00855899" w:rsidP="00A77D27">
            <w:pPr>
              <w:pStyle w:val="TableText"/>
            </w:pPr>
            <w:r w:rsidRPr="009A6C54">
              <w:t>8</w:t>
            </w:r>
          </w:p>
        </w:tc>
        <w:tc>
          <w:tcPr>
            <w:tcW w:w="725" w:type="dxa"/>
          </w:tcPr>
          <w:p w:rsidR="00855899" w:rsidRPr="009A6C54" w:rsidRDefault="00855899" w:rsidP="00A77D27">
            <w:pPr>
              <w:pStyle w:val="TableText"/>
            </w:pPr>
            <w:r w:rsidRPr="009A6C54">
              <w:t>DT</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4925" w:type="dxa"/>
          </w:tcPr>
          <w:p w:rsidR="00855899" w:rsidRPr="009A6C54" w:rsidRDefault="00855899" w:rsidP="00A77D27">
            <w:pPr>
              <w:pStyle w:val="TableText"/>
            </w:pPr>
            <w:r w:rsidRPr="009A6C54">
              <w:t>RADIATION REGISTRATION DATE</w:t>
            </w:r>
          </w:p>
        </w:tc>
      </w:tr>
      <w:tr w:rsidR="00855899" w:rsidRPr="009A6C54" w:rsidTr="00A77D27">
        <w:tc>
          <w:tcPr>
            <w:tcW w:w="725" w:type="dxa"/>
          </w:tcPr>
          <w:p w:rsidR="00855899" w:rsidRPr="009A6C54" w:rsidRDefault="00855899" w:rsidP="00A77D27">
            <w:pPr>
              <w:pStyle w:val="TableText"/>
            </w:pPr>
            <w:r w:rsidRPr="009A6C54">
              <w:t>31</w:t>
            </w:r>
          </w:p>
        </w:tc>
        <w:tc>
          <w:tcPr>
            <w:tcW w:w="725" w:type="dxa"/>
          </w:tcPr>
          <w:p w:rsidR="00855899" w:rsidRPr="009A6C54" w:rsidRDefault="00855899" w:rsidP="00A77D27">
            <w:pPr>
              <w:pStyle w:val="TableText"/>
            </w:pPr>
            <w:r w:rsidRPr="009A6C54">
              <w:t>8</w:t>
            </w:r>
          </w:p>
        </w:tc>
        <w:tc>
          <w:tcPr>
            <w:tcW w:w="725" w:type="dxa"/>
          </w:tcPr>
          <w:p w:rsidR="00855899" w:rsidRPr="009A6C54" w:rsidRDefault="00855899" w:rsidP="00A77D27">
            <w:pPr>
              <w:pStyle w:val="TableText"/>
            </w:pPr>
            <w:r w:rsidRPr="009A6C54">
              <w:t>DT</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4925" w:type="dxa"/>
          </w:tcPr>
          <w:p w:rsidR="00855899" w:rsidRPr="009A6C54" w:rsidRDefault="00855899" w:rsidP="00A77D27">
            <w:pPr>
              <w:pStyle w:val="TableText"/>
            </w:pPr>
            <w:r w:rsidRPr="009A6C54">
              <w:t>SW ASIA COND EXAM DATE</w:t>
            </w:r>
          </w:p>
        </w:tc>
      </w:tr>
      <w:tr w:rsidR="00855899" w:rsidRPr="009A6C54" w:rsidTr="00A77D27">
        <w:tc>
          <w:tcPr>
            <w:tcW w:w="725" w:type="dxa"/>
          </w:tcPr>
          <w:p w:rsidR="00855899" w:rsidRPr="009A6C54" w:rsidRDefault="00855899" w:rsidP="00A77D27">
            <w:pPr>
              <w:pStyle w:val="TableText"/>
            </w:pPr>
            <w:r w:rsidRPr="009A6C54">
              <w:t>32</w:t>
            </w:r>
          </w:p>
        </w:tc>
        <w:tc>
          <w:tcPr>
            <w:tcW w:w="725" w:type="dxa"/>
          </w:tcPr>
          <w:p w:rsidR="00855899" w:rsidRPr="009A6C54" w:rsidRDefault="00855899" w:rsidP="00A77D27">
            <w:pPr>
              <w:pStyle w:val="TableText"/>
            </w:pPr>
            <w:r w:rsidRPr="009A6C54">
              <w:t>8</w:t>
            </w:r>
          </w:p>
        </w:tc>
        <w:tc>
          <w:tcPr>
            <w:tcW w:w="725" w:type="dxa"/>
          </w:tcPr>
          <w:p w:rsidR="00855899" w:rsidRPr="009A6C54" w:rsidRDefault="00855899" w:rsidP="00A77D27">
            <w:pPr>
              <w:pStyle w:val="TableText"/>
            </w:pPr>
            <w:r w:rsidRPr="009A6C54">
              <w:t>DT</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4925" w:type="dxa"/>
          </w:tcPr>
          <w:p w:rsidR="00855899" w:rsidRPr="009A6C54" w:rsidRDefault="00855899" w:rsidP="00A77D27">
            <w:pPr>
              <w:pStyle w:val="TableText"/>
            </w:pPr>
            <w:r w:rsidRPr="009A6C54">
              <w:t>SW ASIA COND REGISTRATION DATE</w:t>
            </w:r>
          </w:p>
        </w:tc>
      </w:tr>
      <w:tr w:rsidR="00855899" w:rsidRPr="009A6C54" w:rsidTr="00A77D27">
        <w:tc>
          <w:tcPr>
            <w:tcW w:w="725" w:type="dxa"/>
          </w:tcPr>
          <w:p w:rsidR="00855899" w:rsidRPr="009A6C54" w:rsidRDefault="00855899" w:rsidP="00A77D27">
            <w:pPr>
              <w:pStyle w:val="TableText"/>
            </w:pPr>
            <w:r w:rsidRPr="009A6C54">
              <w:t>33</w:t>
            </w:r>
          </w:p>
        </w:tc>
        <w:tc>
          <w:tcPr>
            <w:tcW w:w="725" w:type="dxa"/>
          </w:tcPr>
          <w:p w:rsidR="00855899" w:rsidRPr="009A6C54" w:rsidRDefault="00855899" w:rsidP="00A77D27">
            <w:pPr>
              <w:pStyle w:val="TableText"/>
            </w:pPr>
            <w:r w:rsidRPr="009A6C54">
              <w:t>8</w:t>
            </w:r>
          </w:p>
        </w:tc>
        <w:tc>
          <w:tcPr>
            <w:tcW w:w="725" w:type="dxa"/>
          </w:tcPr>
          <w:p w:rsidR="00855899" w:rsidRPr="009A6C54" w:rsidRDefault="00855899" w:rsidP="00A77D27">
            <w:pPr>
              <w:pStyle w:val="TableText"/>
            </w:pPr>
            <w:r w:rsidRPr="009A6C54">
              <w:t>DT</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4925" w:type="dxa"/>
          </w:tcPr>
          <w:p w:rsidR="00855899" w:rsidRPr="009A6C54" w:rsidRDefault="00855899" w:rsidP="00A77D27">
            <w:pPr>
              <w:pStyle w:val="TableText"/>
            </w:pPr>
            <w:r w:rsidRPr="009A6C54">
              <w:t>MONETARY BEN. VERIFY DATE</w:t>
            </w:r>
          </w:p>
        </w:tc>
      </w:tr>
      <w:tr w:rsidR="00855899" w:rsidRPr="009A6C54" w:rsidTr="00A77D27">
        <w:tc>
          <w:tcPr>
            <w:tcW w:w="725" w:type="dxa"/>
          </w:tcPr>
          <w:p w:rsidR="00855899" w:rsidRPr="009A6C54" w:rsidRDefault="00855899" w:rsidP="00A77D27">
            <w:pPr>
              <w:pStyle w:val="TableText"/>
            </w:pPr>
            <w:r w:rsidRPr="009A6C54">
              <w:t>34</w:t>
            </w:r>
          </w:p>
        </w:tc>
        <w:tc>
          <w:tcPr>
            <w:tcW w:w="725" w:type="dxa"/>
          </w:tcPr>
          <w:p w:rsidR="00855899" w:rsidRPr="009A6C54" w:rsidRDefault="00855899" w:rsidP="00A77D27">
            <w:pPr>
              <w:pStyle w:val="TableText"/>
            </w:pPr>
            <w:r w:rsidRPr="009A6C54">
              <w:t>8</w:t>
            </w:r>
          </w:p>
        </w:tc>
        <w:tc>
          <w:tcPr>
            <w:tcW w:w="725" w:type="dxa"/>
          </w:tcPr>
          <w:p w:rsidR="00855899" w:rsidRPr="009A6C54" w:rsidRDefault="00855899" w:rsidP="00A77D27">
            <w:pPr>
              <w:pStyle w:val="TableText"/>
            </w:pPr>
            <w:r w:rsidRPr="009A6C54">
              <w:t>DT</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4925" w:type="dxa"/>
          </w:tcPr>
          <w:p w:rsidR="00855899" w:rsidRPr="009A6C54" w:rsidRDefault="00855899" w:rsidP="00A77D27">
            <w:pPr>
              <w:pStyle w:val="TableText"/>
            </w:pPr>
            <w:r w:rsidRPr="009A6C54">
              <w:t>USER ENROLLEE VALID THROUGH</w:t>
            </w:r>
          </w:p>
        </w:tc>
      </w:tr>
      <w:tr w:rsidR="00855899" w:rsidRPr="009A6C54" w:rsidTr="00A77D27">
        <w:tc>
          <w:tcPr>
            <w:tcW w:w="725" w:type="dxa"/>
          </w:tcPr>
          <w:p w:rsidR="00855899" w:rsidRPr="009A6C54" w:rsidRDefault="00855899" w:rsidP="00A77D27">
            <w:pPr>
              <w:pStyle w:val="TableText"/>
            </w:pPr>
            <w:r w:rsidRPr="009A6C54">
              <w:t>35</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4925" w:type="dxa"/>
          </w:tcPr>
          <w:p w:rsidR="00855899" w:rsidRPr="009A6C54" w:rsidRDefault="00855899" w:rsidP="00A77D27">
            <w:pPr>
              <w:pStyle w:val="TableText"/>
            </w:pPr>
            <w:r w:rsidRPr="009A6C54">
              <w:t>USER ENROLLEE SITE</w:t>
            </w:r>
          </w:p>
        </w:tc>
      </w:tr>
      <w:tr w:rsidR="00855899" w:rsidRPr="009A6C54" w:rsidTr="00A77D27">
        <w:tc>
          <w:tcPr>
            <w:tcW w:w="725" w:type="dxa"/>
          </w:tcPr>
          <w:p w:rsidR="00855899" w:rsidRPr="009A6C54" w:rsidRDefault="00855899" w:rsidP="00A77D27">
            <w:pPr>
              <w:pStyle w:val="TableText"/>
            </w:pPr>
            <w:r w:rsidRPr="009A6C54">
              <w:t>36</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4925" w:type="dxa"/>
          </w:tcPr>
          <w:p w:rsidR="00855899" w:rsidRPr="009A6C54" w:rsidRDefault="00855899" w:rsidP="00A77D27">
            <w:pPr>
              <w:pStyle w:val="TableText"/>
            </w:pPr>
            <w:r w:rsidRPr="009A6C54">
              <w:t>ELIGIBILITY VERIFICATION SOURCE AND SITE</w:t>
            </w:r>
          </w:p>
        </w:tc>
      </w:tr>
      <w:tr w:rsidR="00855899" w:rsidRPr="009A6C54" w:rsidTr="00A77D27">
        <w:tc>
          <w:tcPr>
            <w:tcW w:w="725" w:type="dxa"/>
          </w:tcPr>
          <w:p w:rsidR="00855899" w:rsidRPr="009A6C54" w:rsidRDefault="00855899" w:rsidP="00A77D27">
            <w:pPr>
              <w:pStyle w:val="TableText"/>
            </w:pPr>
            <w:r w:rsidRPr="009A6C54">
              <w:t>37</w:t>
            </w:r>
          </w:p>
        </w:tc>
        <w:tc>
          <w:tcPr>
            <w:tcW w:w="725" w:type="dxa"/>
          </w:tcPr>
          <w:p w:rsidR="00855899" w:rsidRPr="009A6C54" w:rsidRDefault="00855899" w:rsidP="00A77D27">
            <w:pPr>
              <w:pStyle w:val="TableText"/>
            </w:pPr>
            <w:r w:rsidRPr="009A6C54">
              <w:t>1</w:t>
            </w:r>
          </w:p>
        </w:tc>
        <w:tc>
          <w:tcPr>
            <w:tcW w:w="725" w:type="dxa"/>
          </w:tcPr>
          <w:p w:rsidR="00855899" w:rsidRPr="009A6C54" w:rsidRDefault="00855899" w:rsidP="00A77D27">
            <w:pPr>
              <w:pStyle w:val="TableText"/>
            </w:pPr>
            <w:r w:rsidRPr="009A6C54">
              <w:t>ID</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r w:rsidRPr="009A6C54">
              <w:t>VA01</w:t>
            </w:r>
          </w:p>
        </w:tc>
        <w:tc>
          <w:tcPr>
            <w:tcW w:w="4925" w:type="dxa"/>
          </w:tcPr>
          <w:p w:rsidR="00855899" w:rsidRPr="009A6C54" w:rsidRDefault="00855899" w:rsidP="00A77D27">
            <w:pPr>
              <w:pStyle w:val="TableText"/>
            </w:pPr>
            <w:r w:rsidRPr="009A6C54">
              <w:t>COMBAT VETERAN</w:t>
            </w:r>
          </w:p>
        </w:tc>
      </w:tr>
      <w:tr w:rsidR="00855899" w:rsidRPr="009A6C54" w:rsidTr="00A77D27">
        <w:tc>
          <w:tcPr>
            <w:tcW w:w="725" w:type="dxa"/>
          </w:tcPr>
          <w:p w:rsidR="00855899" w:rsidRPr="009A6C54" w:rsidRDefault="00855899" w:rsidP="00A77D27">
            <w:pPr>
              <w:pStyle w:val="TableText"/>
            </w:pPr>
            <w:r w:rsidRPr="009A6C54">
              <w:t>38</w:t>
            </w:r>
          </w:p>
        </w:tc>
        <w:tc>
          <w:tcPr>
            <w:tcW w:w="725" w:type="dxa"/>
          </w:tcPr>
          <w:p w:rsidR="00855899" w:rsidRPr="009A6C54" w:rsidRDefault="00855899" w:rsidP="00A77D27">
            <w:pPr>
              <w:pStyle w:val="TableText"/>
            </w:pPr>
            <w:r w:rsidRPr="009A6C54">
              <w:t>8</w:t>
            </w:r>
          </w:p>
        </w:tc>
        <w:tc>
          <w:tcPr>
            <w:tcW w:w="725" w:type="dxa"/>
          </w:tcPr>
          <w:p w:rsidR="00855899" w:rsidRPr="009A6C54" w:rsidRDefault="00855899" w:rsidP="00A77D27">
            <w:pPr>
              <w:pStyle w:val="TableText"/>
            </w:pPr>
            <w:r w:rsidRPr="009A6C54">
              <w:t>DT</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4925" w:type="dxa"/>
          </w:tcPr>
          <w:p w:rsidR="00855899" w:rsidRPr="009A6C54" w:rsidRDefault="00855899" w:rsidP="00A77D27">
            <w:pPr>
              <w:pStyle w:val="TableText"/>
            </w:pPr>
            <w:r w:rsidRPr="009A6C54">
              <w:t>COMBAT VETERAN STATUS END DATE</w:t>
            </w:r>
          </w:p>
        </w:tc>
      </w:tr>
      <w:tr w:rsidR="00855899" w:rsidRPr="009A6C54" w:rsidTr="00A77D27">
        <w:tc>
          <w:tcPr>
            <w:tcW w:w="725" w:type="dxa"/>
          </w:tcPr>
          <w:p w:rsidR="00855899" w:rsidRPr="009A6C54" w:rsidRDefault="00855899" w:rsidP="00A77D27">
            <w:pPr>
              <w:pStyle w:val="TableText"/>
            </w:pPr>
            <w:r w:rsidRPr="009A6C54">
              <w:t>39</w:t>
            </w:r>
          </w:p>
        </w:tc>
        <w:tc>
          <w:tcPr>
            <w:tcW w:w="725" w:type="dxa"/>
          </w:tcPr>
          <w:p w:rsidR="00855899" w:rsidRPr="009A6C54" w:rsidRDefault="00855899" w:rsidP="00A77D27">
            <w:pPr>
              <w:pStyle w:val="TableText"/>
            </w:pPr>
            <w:r w:rsidRPr="009A6C54">
              <w:t>1</w:t>
            </w:r>
          </w:p>
        </w:tc>
        <w:tc>
          <w:tcPr>
            <w:tcW w:w="725" w:type="dxa"/>
          </w:tcPr>
          <w:p w:rsidR="00855899" w:rsidRPr="009A6C54" w:rsidRDefault="00855899" w:rsidP="00A77D27">
            <w:pPr>
              <w:pStyle w:val="TableText"/>
            </w:pPr>
            <w:r w:rsidRPr="009A6C54">
              <w:t>ID</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r w:rsidRPr="009A6C54">
              <w:t>VA01</w:t>
            </w:r>
          </w:p>
        </w:tc>
        <w:tc>
          <w:tcPr>
            <w:tcW w:w="4925" w:type="dxa"/>
          </w:tcPr>
          <w:p w:rsidR="00855899" w:rsidRPr="009A6C54" w:rsidRDefault="00855899" w:rsidP="00A77D27">
            <w:pPr>
              <w:pStyle w:val="TableText"/>
            </w:pPr>
            <w:r w:rsidRPr="009A6C54">
              <w:t>DISCHARGE DUE TO DISABILITY?</w:t>
            </w:r>
          </w:p>
        </w:tc>
      </w:tr>
      <w:tr w:rsidR="00855899" w:rsidRPr="009A6C54" w:rsidTr="00A77D27">
        <w:tc>
          <w:tcPr>
            <w:tcW w:w="725" w:type="dxa"/>
          </w:tcPr>
          <w:p w:rsidR="00855899" w:rsidRPr="009A6C54" w:rsidRDefault="00855899" w:rsidP="00A77D27">
            <w:pPr>
              <w:pStyle w:val="TableText"/>
            </w:pPr>
            <w:r w:rsidRPr="009A6C54">
              <w:t>40</w:t>
            </w:r>
          </w:p>
        </w:tc>
        <w:tc>
          <w:tcPr>
            <w:tcW w:w="725" w:type="dxa"/>
          </w:tcPr>
          <w:p w:rsidR="00855899" w:rsidRPr="009A6C54" w:rsidRDefault="00855899" w:rsidP="00A77D27">
            <w:pPr>
              <w:pStyle w:val="TableText"/>
            </w:pPr>
            <w:r w:rsidRPr="009A6C54">
              <w:t>1</w:t>
            </w:r>
          </w:p>
        </w:tc>
        <w:tc>
          <w:tcPr>
            <w:tcW w:w="725" w:type="dxa"/>
          </w:tcPr>
          <w:p w:rsidR="00855899" w:rsidRPr="009A6C54" w:rsidRDefault="00855899" w:rsidP="00A77D27">
            <w:pPr>
              <w:pStyle w:val="TableText"/>
            </w:pPr>
            <w:r w:rsidRPr="009A6C54">
              <w:t>ID</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r w:rsidRPr="009A6C54">
              <w:t>VA01</w:t>
            </w:r>
          </w:p>
        </w:tc>
        <w:tc>
          <w:tcPr>
            <w:tcW w:w="4925" w:type="dxa"/>
          </w:tcPr>
          <w:p w:rsidR="00855899" w:rsidRPr="009A6C54" w:rsidRDefault="00855899" w:rsidP="00A77D27">
            <w:pPr>
              <w:pStyle w:val="TableText"/>
            </w:pPr>
            <w:r w:rsidRPr="009A6C54">
              <w:t>PROJECT 112/SHAD?</w:t>
            </w:r>
          </w:p>
        </w:tc>
      </w:tr>
    </w:tbl>
    <w:p w:rsidR="00AC7434" w:rsidRPr="009A6C54" w:rsidRDefault="00AC7434" w:rsidP="00AC7434">
      <w:pPr>
        <w:pStyle w:val="BodyText"/>
        <w:rPr>
          <w:lang w:eastAsia="en-US"/>
        </w:rPr>
      </w:pPr>
    </w:p>
    <w:p w:rsidR="00855899" w:rsidRPr="009A6C54" w:rsidRDefault="00AC7434" w:rsidP="00AC7434">
      <w:pPr>
        <w:pStyle w:val="Heading3"/>
        <w:rPr>
          <w:lang w:val="en-US" w:eastAsia="en-US"/>
        </w:rPr>
      </w:pPr>
      <w:r w:rsidRPr="009A6C54">
        <w:rPr>
          <w:lang w:eastAsia="en-US"/>
        </w:rPr>
        <w:br w:type="page"/>
      </w:r>
      <w:bookmarkStart w:id="361" w:name="_Toc11706723"/>
      <w:r w:rsidR="00855899" w:rsidRPr="009A6C54">
        <w:rPr>
          <w:lang w:eastAsia="en-US"/>
        </w:rPr>
        <w:t>VA-Specific Income Segment</w:t>
      </w:r>
      <w:bookmarkEnd w:id="361"/>
    </w:p>
    <w:p w:rsidR="000E6F8B" w:rsidRPr="009A6C54" w:rsidRDefault="000E6F8B" w:rsidP="00741C15">
      <w:pPr>
        <w:pStyle w:val="Caption"/>
        <w:rPr>
          <w:lang w:val="en-US" w:eastAsia="en-US"/>
        </w:rPr>
      </w:pPr>
      <w:bookmarkStart w:id="362" w:name="_Toc11706897"/>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58</w:t>
      </w:r>
      <w:r w:rsidR="007F1C38">
        <w:rPr>
          <w:noProof/>
        </w:rPr>
        <w:fldChar w:fldCharType="end"/>
      </w:r>
      <w:r w:rsidRPr="009A6C54">
        <w:rPr>
          <w:lang w:val="en-US"/>
        </w:rPr>
        <w:t>: VA-Specific Income Segment</w:t>
      </w:r>
      <w:bookmarkEnd w:id="36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25"/>
      </w:tblGrid>
      <w:tr w:rsidR="00855899" w:rsidRPr="009A6C54" w:rsidTr="002B5785">
        <w:trPr>
          <w:tblHeader/>
        </w:trPr>
        <w:tc>
          <w:tcPr>
            <w:tcW w:w="725" w:type="dxa"/>
            <w:tcBorders>
              <w:top w:val="single" w:sz="12" w:space="0" w:color="auto"/>
              <w:bottom w:val="single" w:sz="6" w:space="0" w:color="auto"/>
            </w:tcBorders>
            <w:shd w:val="clear" w:color="auto" w:fill="BFBFBF"/>
          </w:tcPr>
          <w:p w:rsidR="00855899" w:rsidRPr="009A6C54" w:rsidRDefault="00855899" w:rsidP="00A77D27">
            <w:pPr>
              <w:pStyle w:val="TableHeading"/>
            </w:pPr>
            <w:bookmarkStart w:id="363" w:name="ColumnTitle_55"/>
            <w:bookmarkEnd w:id="363"/>
            <w:r w:rsidRPr="009A6C54">
              <w:t>SEQ</w:t>
            </w:r>
          </w:p>
        </w:tc>
        <w:tc>
          <w:tcPr>
            <w:tcW w:w="725" w:type="dxa"/>
            <w:tcBorders>
              <w:top w:val="single" w:sz="12" w:space="0" w:color="auto"/>
              <w:bottom w:val="single" w:sz="6" w:space="0" w:color="auto"/>
            </w:tcBorders>
            <w:shd w:val="clear" w:color="auto" w:fill="BFBFBF"/>
          </w:tcPr>
          <w:p w:rsidR="00855899" w:rsidRPr="009A6C54" w:rsidRDefault="00855899" w:rsidP="00A77D27">
            <w:pPr>
              <w:pStyle w:val="TableHeading"/>
            </w:pPr>
            <w:r w:rsidRPr="009A6C54">
              <w:t>LEN</w:t>
            </w:r>
          </w:p>
        </w:tc>
        <w:tc>
          <w:tcPr>
            <w:tcW w:w="725" w:type="dxa"/>
            <w:tcBorders>
              <w:top w:val="single" w:sz="12" w:space="0" w:color="auto"/>
              <w:bottom w:val="single" w:sz="6" w:space="0" w:color="auto"/>
            </w:tcBorders>
            <w:shd w:val="clear" w:color="auto" w:fill="BFBFBF"/>
          </w:tcPr>
          <w:p w:rsidR="00855899" w:rsidRPr="009A6C54" w:rsidRDefault="00855899" w:rsidP="00A77D27">
            <w:pPr>
              <w:pStyle w:val="TableHeading"/>
            </w:pPr>
            <w:r w:rsidRPr="009A6C54">
              <w:t>DT</w:t>
            </w:r>
          </w:p>
        </w:tc>
        <w:tc>
          <w:tcPr>
            <w:tcW w:w="725" w:type="dxa"/>
            <w:tcBorders>
              <w:top w:val="single" w:sz="12" w:space="0" w:color="auto"/>
              <w:bottom w:val="single" w:sz="6" w:space="0" w:color="auto"/>
            </w:tcBorders>
            <w:shd w:val="clear" w:color="auto" w:fill="BFBFBF"/>
          </w:tcPr>
          <w:p w:rsidR="00855899" w:rsidRPr="009A6C54" w:rsidRDefault="00855899" w:rsidP="00A77D27">
            <w:pPr>
              <w:pStyle w:val="TableHeading"/>
            </w:pPr>
            <w:r w:rsidRPr="009A6C54">
              <w:t>R/O</w:t>
            </w:r>
          </w:p>
        </w:tc>
        <w:tc>
          <w:tcPr>
            <w:tcW w:w="725" w:type="dxa"/>
            <w:tcBorders>
              <w:top w:val="single" w:sz="12" w:space="0" w:color="auto"/>
              <w:bottom w:val="single" w:sz="6" w:space="0" w:color="auto"/>
            </w:tcBorders>
            <w:shd w:val="clear" w:color="auto" w:fill="BFBFBF"/>
          </w:tcPr>
          <w:p w:rsidR="00855899" w:rsidRPr="009A6C54" w:rsidRDefault="00855899" w:rsidP="00A77D27">
            <w:pPr>
              <w:pStyle w:val="TableHeading"/>
            </w:pPr>
            <w:r w:rsidRPr="009A6C54">
              <w:t>RP/#</w:t>
            </w:r>
          </w:p>
        </w:tc>
        <w:tc>
          <w:tcPr>
            <w:tcW w:w="725" w:type="dxa"/>
            <w:tcBorders>
              <w:top w:val="single" w:sz="12" w:space="0" w:color="auto"/>
              <w:bottom w:val="single" w:sz="6" w:space="0" w:color="auto"/>
            </w:tcBorders>
            <w:shd w:val="clear" w:color="auto" w:fill="BFBFBF"/>
          </w:tcPr>
          <w:p w:rsidR="00855899" w:rsidRPr="009A6C54" w:rsidRDefault="00855899" w:rsidP="00A77D27">
            <w:pPr>
              <w:pStyle w:val="TableHeading"/>
            </w:pPr>
            <w:r w:rsidRPr="009A6C54">
              <w:t>TBL#</w:t>
            </w:r>
          </w:p>
        </w:tc>
        <w:tc>
          <w:tcPr>
            <w:tcW w:w="4925" w:type="dxa"/>
            <w:tcBorders>
              <w:top w:val="single" w:sz="12" w:space="0" w:color="auto"/>
              <w:bottom w:val="single" w:sz="6" w:space="0" w:color="auto"/>
            </w:tcBorders>
            <w:shd w:val="clear" w:color="auto" w:fill="BFBFBF"/>
          </w:tcPr>
          <w:p w:rsidR="00855899" w:rsidRPr="009A6C54" w:rsidRDefault="00855899" w:rsidP="00A77D27">
            <w:pPr>
              <w:pStyle w:val="TableHeading"/>
            </w:pPr>
            <w:r w:rsidRPr="009A6C54">
              <w:rPr>
                <w:sz w:val="18"/>
              </w:rPr>
              <w:t>V</w:t>
            </w:r>
            <w:r w:rsidRPr="009A6C54">
              <w:rPr>
                <w:i/>
              </w:rPr>
              <w:t>IST</w:t>
            </w:r>
            <w:r w:rsidRPr="009A6C54">
              <w:rPr>
                <w:sz w:val="18"/>
              </w:rPr>
              <w:t>A</w:t>
            </w:r>
            <w:r w:rsidRPr="009A6C54">
              <w:t xml:space="preserve"> ELEMENT NAME</w:t>
            </w:r>
          </w:p>
        </w:tc>
      </w:tr>
      <w:tr w:rsidR="00855899" w:rsidRPr="009A6C54" w:rsidTr="00A77D27">
        <w:tc>
          <w:tcPr>
            <w:tcW w:w="725" w:type="dxa"/>
            <w:tcBorders>
              <w:top w:val="single" w:sz="6" w:space="0" w:color="auto"/>
            </w:tcBorders>
          </w:tcPr>
          <w:p w:rsidR="00855899" w:rsidRPr="009A6C54" w:rsidRDefault="00855899" w:rsidP="00A77D27">
            <w:pPr>
              <w:pStyle w:val="TableText"/>
            </w:pPr>
            <w:r w:rsidRPr="009A6C54">
              <w:t>1</w:t>
            </w:r>
          </w:p>
        </w:tc>
        <w:tc>
          <w:tcPr>
            <w:tcW w:w="725" w:type="dxa"/>
            <w:tcBorders>
              <w:top w:val="single" w:sz="6" w:space="0" w:color="auto"/>
            </w:tcBorders>
          </w:tcPr>
          <w:p w:rsidR="00855899" w:rsidRPr="009A6C54" w:rsidRDefault="00855899" w:rsidP="00A77D27">
            <w:pPr>
              <w:pStyle w:val="TableText"/>
            </w:pPr>
            <w:r w:rsidRPr="009A6C54">
              <w:t>4</w:t>
            </w:r>
          </w:p>
        </w:tc>
        <w:tc>
          <w:tcPr>
            <w:tcW w:w="725" w:type="dxa"/>
            <w:tcBorders>
              <w:top w:val="single" w:sz="6" w:space="0" w:color="auto"/>
            </w:tcBorders>
          </w:tcPr>
          <w:p w:rsidR="00855899" w:rsidRPr="009A6C54" w:rsidRDefault="00855899" w:rsidP="00A77D27">
            <w:pPr>
              <w:pStyle w:val="TableText"/>
            </w:pPr>
            <w:r w:rsidRPr="009A6C54">
              <w:t>SI</w:t>
            </w:r>
          </w:p>
        </w:tc>
        <w:tc>
          <w:tcPr>
            <w:tcW w:w="725" w:type="dxa"/>
            <w:tcBorders>
              <w:top w:val="single" w:sz="6" w:space="0" w:color="auto"/>
            </w:tcBorders>
          </w:tcPr>
          <w:p w:rsidR="00855899" w:rsidRPr="009A6C54" w:rsidRDefault="00855899" w:rsidP="00A77D27">
            <w:pPr>
              <w:pStyle w:val="TableText"/>
            </w:pPr>
            <w:r w:rsidRPr="009A6C54">
              <w:t>R</w:t>
            </w:r>
          </w:p>
        </w:tc>
        <w:tc>
          <w:tcPr>
            <w:tcW w:w="725" w:type="dxa"/>
            <w:tcBorders>
              <w:top w:val="single" w:sz="6" w:space="0" w:color="auto"/>
            </w:tcBorders>
          </w:tcPr>
          <w:p w:rsidR="00855899" w:rsidRPr="009A6C54" w:rsidRDefault="00855899" w:rsidP="00A77D27">
            <w:pPr>
              <w:pStyle w:val="TableText"/>
            </w:pPr>
          </w:p>
        </w:tc>
        <w:tc>
          <w:tcPr>
            <w:tcW w:w="725" w:type="dxa"/>
            <w:tcBorders>
              <w:top w:val="single" w:sz="6" w:space="0" w:color="auto"/>
            </w:tcBorders>
          </w:tcPr>
          <w:p w:rsidR="00855899" w:rsidRPr="009A6C54" w:rsidRDefault="00855899" w:rsidP="00A77D27">
            <w:pPr>
              <w:pStyle w:val="TableText"/>
            </w:pPr>
          </w:p>
        </w:tc>
        <w:tc>
          <w:tcPr>
            <w:tcW w:w="4925" w:type="dxa"/>
            <w:tcBorders>
              <w:top w:val="single" w:sz="6" w:space="0" w:color="auto"/>
            </w:tcBorders>
          </w:tcPr>
          <w:p w:rsidR="00855899" w:rsidRPr="009A6C54" w:rsidRDefault="00855899" w:rsidP="00A77D27">
            <w:pPr>
              <w:pStyle w:val="TableText"/>
            </w:pPr>
            <w:r w:rsidRPr="009A6C54">
              <w:t>SET ID</w:t>
            </w:r>
          </w:p>
        </w:tc>
      </w:tr>
      <w:tr w:rsidR="00855899" w:rsidRPr="009A6C54" w:rsidTr="00A77D27">
        <w:tc>
          <w:tcPr>
            <w:tcW w:w="725" w:type="dxa"/>
          </w:tcPr>
          <w:p w:rsidR="00855899" w:rsidRPr="009A6C54" w:rsidRDefault="00855899" w:rsidP="00A77D27">
            <w:pPr>
              <w:pStyle w:val="TableText"/>
            </w:pPr>
            <w:r w:rsidRPr="009A6C54">
              <w:t>2</w:t>
            </w:r>
          </w:p>
        </w:tc>
        <w:tc>
          <w:tcPr>
            <w:tcW w:w="725" w:type="dxa"/>
          </w:tcPr>
          <w:p w:rsidR="00855899" w:rsidRPr="009A6C54" w:rsidRDefault="00855899" w:rsidP="00A77D27">
            <w:pPr>
              <w:pStyle w:val="TableText"/>
            </w:pPr>
            <w:r w:rsidRPr="009A6C54">
              <w:t>1</w:t>
            </w:r>
          </w:p>
        </w:tc>
        <w:tc>
          <w:tcPr>
            <w:tcW w:w="725" w:type="dxa"/>
          </w:tcPr>
          <w:p w:rsidR="00855899" w:rsidRPr="009A6C54" w:rsidRDefault="00855899" w:rsidP="00A77D27">
            <w:pPr>
              <w:pStyle w:val="TableText"/>
            </w:pPr>
            <w:r w:rsidRPr="009A6C54">
              <w:t>ID</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r w:rsidRPr="009A6C54">
              <w:t>VA01</w:t>
            </w:r>
          </w:p>
        </w:tc>
        <w:tc>
          <w:tcPr>
            <w:tcW w:w="4925" w:type="dxa"/>
          </w:tcPr>
          <w:p w:rsidR="00855899" w:rsidRPr="009A6C54" w:rsidRDefault="00855899" w:rsidP="00A77D27">
            <w:pPr>
              <w:pStyle w:val="TableText"/>
            </w:pPr>
            <w:r w:rsidRPr="009A6C54">
              <w:t>MARRIED LAST CALENDAR YEAR</w:t>
            </w:r>
          </w:p>
        </w:tc>
      </w:tr>
      <w:tr w:rsidR="00855899" w:rsidRPr="009A6C54" w:rsidTr="00A77D27">
        <w:tc>
          <w:tcPr>
            <w:tcW w:w="725" w:type="dxa"/>
          </w:tcPr>
          <w:p w:rsidR="00855899" w:rsidRPr="009A6C54" w:rsidRDefault="00855899" w:rsidP="00A77D27">
            <w:pPr>
              <w:pStyle w:val="TableText"/>
            </w:pPr>
            <w:r w:rsidRPr="009A6C54">
              <w:t>3</w:t>
            </w:r>
          </w:p>
        </w:tc>
        <w:tc>
          <w:tcPr>
            <w:tcW w:w="725" w:type="dxa"/>
          </w:tcPr>
          <w:p w:rsidR="00855899" w:rsidRPr="009A6C54" w:rsidRDefault="00855899" w:rsidP="00A77D27">
            <w:pPr>
              <w:pStyle w:val="TableText"/>
            </w:pPr>
            <w:r w:rsidRPr="009A6C54">
              <w:t>1</w:t>
            </w:r>
          </w:p>
        </w:tc>
        <w:tc>
          <w:tcPr>
            <w:tcW w:w="725" w:type="dxa"/>
          </w:tcPr>
          <w:p w:rsidR="00855899" w:rsidRPr="009A6C54" w:rsidRDefault="00855899" w:rsidP="00A77D27">
            <w:pPr>
              <w:pStyle w:val="TableText"/>
            </w:pPr>
            <w:r w:rsidRPr="009A6C54">
              <w:t>ID</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r w:rsidRPr="009A6C54">
              <w:t>VA01</w:t>
            </w:r>
          </w:p>
        </w:tc>
        <w:tc>
          <w:tcPr>
            <w:tcW w:w="4925" w:type="dxa"/>
          </w:tcPr>
          <w:p w:rsidR="00855899" w:rsidRPr="009A6C54" w:rsidRDefault="00855899" w:rsidP="00A77D27">
            <w:pPr>
              <w:pStyle w:val="TableText"/>
            </w:pPr>
            <w:r w:rsidRPr="009A6C54">
              <w:t>LIVED WITH PATIENT</w:t>
            </w:r>
          </w:p>
        </w:tc>
      </w:tr>
      <w:tr w:rsidR="00855899" w:rsidRPr="009A6C54" w:rsidTr="00A77D27">
        <w:tc>
          <w:tcPr>
            <w:tcW w:w="725" w:type="dxa"/>
          </w:tcPr>
          <w:p w:rsidR="00855899" w:rsidRPr="009A6C54" w:rsidRDefault="00855899" w:rsidP="00A77D27">
            <w:pPr>
              <w:pStyle w:val="TableText"/>
            </w:pPr>
            <w:r w:rsidRPr="009A6C54">
              <w:t>4</w:t>
            </w:r>
          </w:p>
        </w:tc>
        <w:tc>
          <w:tcPr>
            <w:tcW w:w="725" w:type="dxa"/>
          </w:tcPr>
          <w:p w:rsidR="00855899" w:rsidRPr="009A6C54" w:rsidRDefault="00855899" w:rsidP="00A77D27">
            <w:pPr>
              <w:pStyle w:val="TableText"/>
            </w:pPr>
            <w:r w:rsidRPr="009A6C54">
              <w:t>8</w:t>
            </w:r>
          </w:p>
        </w:tc>
        <w:tc>
          <w:tcPr>
            <w:tcW w:w="725" w:type="dxa"/>
          </w:tcPr>
          <w:p w:rsidR="00855899" w:rsidRPr="009A6C54" w:rsidRDefault="00855899" w:rsidP="00A77D27">
            <w:pPr>
              <w:pStyle w:val="TableText"/>
            </w:pPr>
            <w:r w:rsidRPr="009A6C54">
              <w:t>NM</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4925" w:type="dxa"/>
          </w:tcPr>
          <w:p w:rsidR="00855899" w:rsidRPr="009A6C54" w:rsidRDefault="00855899" w:rsidP="00A77D27">
            <w:pPr>
              <w:pStyle w:val="TableText"/>
            </w:pPr>
            <w:r w:rsidRPr="009A6C54">
              <w:t>AMOUNT CONTRIBUTED TO SPOUSE</w:t>
            </w:r>
          </w:p>
        </w:tc>
      </w:tr>
      <w:tr w:rsidR="00855899" w:rsidRPr="009A6C54" w:rsidTr="00A77D27">
        <w:tc>
          <w:tcPr>
            <w:tcW w:w="725" w:type="dxa"/>
          </w:tcPr>
          <w:p w:rsidR="00855899" w:rsidRPr="009A6C54" w:rsidRDefault="00855899" w:rsidP="00A77D27">
            <w:pPr>
              <w:pStyle w:val="TableText"/>
            </w:pPr>
            <w:r w:rsidRPr="009A6C54">
              <w:t>5</w:t>
            </w:r>
          </w:p>
        </w:tc>
        <w:tc>
          <w:tcPr>
            <w:tcW w:w="725" w:type="dxa"/>
          </w:tcPr>
          <w:p w:rsidR="00855899" w:rsidRPr="009A6C54" w:rsidRDefault="00855899" w:rsidP="00A77D27">
            <w:pPr>
              <w:pStyle w:val="TableText"/>
            </w:pPr>
            <w:r w:rsidRPr="009A6C54">
              <w:t>1</w:t>
            </w:r>
          </w:p>
        </w:tc>
        <w:tc>
          <w:tcPr>
            <w:tcW w:w="725" w:type="dxa"/>
          </w:tcPr>
          <w:p w:rsidR="00855899" w:rsidRPr="009A6C54" w:rsidRDefault="00855899" w:rsidP="00A77D27">
            <w:pPr>
              <w:pStyle w:val="TableText"/>
            </w:pPr>
            <w:r w:rsidRPr="009A6C54">
              <w:t>ID</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r w:rsidRPr="009A6C54">
              <w:t>VA01</w:t>
            </w:r>
          </w:p>
        </w:tc>
        <w:tc>
          <w:tcPr>
            <w:tcW w:w="4925" w:type="dxa"/>
          </w:tcPr>
          <w:p w:rsidR="00855899" w:rsidRPr="009A6C54" w:rsidRDefault="00855899" w:rsidP="00A77D27">
            <w:pPr>
              <w:pStyle w:val="TableText"/>
            </w:pPr>
            <w:r w:rsidRPr="009A6C54">
              <w:t>DEPENDENT CHILDREN</w:t>
            </w:r>
          </w:p>
        </w:tc>
      </w:tr>
      <w:tr w:rsidR="00855899" w:rsidRPr="009A6C54" w:rsidTr="00A77D27">
        <w:tc>
          <w:tcPr>
            <w:tcW w:w="725" w:type="dxa"/>
          </w:tcPr>
          <w:p w:rsidR="00855899" w:rsidRPr="009A6C54" w:rsidRDefault="00855899" w:rsidP="00A77D27">
            <w:pPr>
              <w:pStyle w:val="TableText"/>
            </w:pPr>
            <w:r w:rsidRPr="009A6C54">
              <w:t>6</w:t>
            </w:r>
          </w:p>
        </w:tc>
        <w:tc>
          <w:tcPr>
            <w:tcW w:w="725" w:type="dxa"/>
          </w:tcPr>
          <w:p w:rsidR="00855899" w:rsidRPr="009A6C54" w:rsidRDefault="00855899" w:rsidP="00A77D27">
            <w:pPr>
              <w:pStyle w:val="TableText"/>
            </w:pPr>
            <w:r w:rsidRPr="009A6C54">
              <w:t>1</w:t>
            </w:r>
          </w:p>
        </w:tc>
        <w:tc>
          <w:tcPr>
            <w:tcW w:w="725" w:type="dxa"/>
          </w:tcPr>
          <w:p w:rsidR="00855899" w:rsidRPr="009A6C54" w:rsidRDefault="00855899" w:rsidP="00A77D27">
            <w:pPr>
              <w:pStyle w:val="TableText"/>
            </w:pPr>
            <w:r w:rsidRPr="009A6C54">
              <w:t>ID</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r w:rsidRPr="009A6C54">
              <w:t>VA01</w:t>
            </w:r>
          </w:p>
        </w:tc>
        <w:tc>
          <w:tcPr>
            <w:tcW w:w="4925" w:type="dxa"/>
          </w:tcPr>
          <w:p w:rsidR="00855899" w:rsidRPr="009A6C54" w:rsidRDefault="00855899" w:rsidP="00A77D27">
            <w:pPr>
              <w:pStyle w:val="TableText"/>
            </w:pPr>
            <w:r w:rsidRPr="009A6C54">
              <w:t>INCAPABLE OF SELF-SUPPORT</w:t>
            </w:r>
          </w:p>
        </w:tc>
      </w:tr>
      <w:tr w:rsidR="00855899" w:rsidRPr="009A6C54" w:rsidTr="00A77D27">
        <w:tc>
          <w:tcPr>
            <w:tcW w:w="725" w:type="dxa"/>
          </w:tcPr>
          <w:p w:rsidR="00855899" w:rsidRPr="009A6C54" w:rsidRDefault="00855899" w:rsidP="00A77D27">
            <w:pPr>
              <w:pStyle w:val="TableText"/>
            </w:pPr>
            <w:r w:rsidRPr="009A6C54">
              <w:t>7</w:t>
            </w:r>
          </w:p>
        </w:tc>
        <w:tc>
          <w:tcPr>
            <w:tcW w:w="725" w:type="dxa"/>
          </w:tcPr>
          <w:p w:rsidR="00855899" w:rsidRPr="009A6C54" w:rsidRDefault="00855899" w:rsidP="00A77D27">
            <w:pPr>
              <w:pStyle w:val="TableText"/>
            </w:pPr>
            <w:r w:rsidRPr="009A6C54">
              <w:t>1</w:t>
            </w:r>
          </w:p>
        </w:tc>
        <w:tc>
          <w:tcPr>
            <w:tcW w:w="725" w:type="dxa"/>
          </w:tcPr>
          <w:p w:rsidR="00855899" w:rsidRPr="009A6C54" w:rsidRDefault="00855899" w:rsidP="00A77D27">
            <w:pPr>
              <w:pStyle w:val="TableText"/>
            </w:pPr>
            <w:r w:rsidRPr="009A6C54">
              <w:t>ID</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r w:rsidRPr="009A6C54">
              <w:t>VA01</w:t>
            </w:r>
          </w:p>
        </w:tc>
        <w:tc>
          <w:tcPr>
            <w:tcW w:w="4925" w:type="dxa"/>
          </w:tcPr>
          <w:p w:rsidR="00855899" w:rsidRPr="009A6C54" w:rsidRDefault="00855899" w:rsidP="00A77D27">
            <w:pPr>
              <w:pStyle w:val="TableText"/>
            </w:pPr>
            <w:r w:rsidRPr="009A6C54">
              <w:t>CONTRIBUTED TO SUPPORT</w:t>
            </w:r>
          </w:p>
        </w:tc>
      </w:tr>
      <w:tr w:rsidR="00855899" w:rsidRPr="009A6C54" w:rsidTr="00A77D27">
        <w:tc>
          <w:tcPr>
            <w:tcW w:w="725" w:type="dxa"/>
          </w:tcPr>
          <w:p w:rsidR="00855899" w:rsidRPr="009A6C54" w:rsidRDefault="00855899" w:rsidP="00A77D27">
            <w:pPr>
              <w:pStyle w:val="TableText"/>
            </w:pPr>
            <w:r w:rsidRPr="009A6C54">
              <w:t>8</w:t>
            </w:r>
          </w:p>
        </w:tc>
        <w:tc>
          <w:tcPr>
            <w:tcW w:w="725" w:type="dxa"/>
          </w:tcPr>
          <w:p w:rsidR="00855899" w:rsidRPr="009A6C54" w:rsidRDefault="00855899" w:rsidP="00A77D27">
            <w:pPr>
              <w:pStyle w:val="TableText"/>
            </w:pPr>
            <w:r w:rsidRPr="009A6C54">
              <w:t>1</w:t>
            </w:r>
          </w:p>
        </w:tc>
        <w:tc>
          <w:tcPr>
            <w:tcW w:w="725" w:type="dxa"/>
          </w:tcPr>
          <w:p w:rsidR="00855899" w:rsidRPr="009A6C54" w:rsidRDefault="00855899" w:rsidP="00A77D27">
            <w:pPr>
              <w:pStyle w:val="TableText"/>
            </w:pPr>
            <w:r w:rsidRPr="009A6C54">
              <w:t>ID</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r w:rsidRPr="009A6C54">
              <w:t>VA01</w:t>
            </w:r>
          </w:p>
        </w:tc>
        <w:tc>
          <w:tcPr>
            <w:tcW w:w="4925" w:type="dxa"/>
          </w:tcPr>
          <w:p w:rsidR="00855899" w:rsidRPr="009A6C54" w:rsidRDefault="00855899" w:rsidP="00A77D27">
            <w:pPr>
              <w:pStyle w:val="TableText"/>
            </w:pPr>
            <w:r w:rsidRPr="009A6C54">
              <w:t>CHILD HAD INCOME</w:t>
            </w:r>
          </w:p>
        </w:tc>
      </w:tr>
      <w:tr w:rsidR="00855899" w:rsidRPr="009A6C54" w:rsidTr="00A77D27">
        <w:tc>
          <w:tcPr>
            <w:tcW w:w="725" w:type="dxa"/>
          </w:tcPr>
          <w:p w:rsidR="00855899" w:rsidRPr="009A6C54" w:rsidRDefault="00855899" w:rsidP="00A77D27">
            <w:pPr>
              <w:pStyle w:val="TableText"/>
            </w:pPr>
            <w:r w:rsidRPr="009A6C54">
              <w:t>9</w:t>
            </w:r>
          </w:p>
        </w:tc>
        <w:tc>
          <w:tcPr>
            <w:tcW w:w="725" w:type="dxa"/>
          </w:tcPr>
          <w:p w:rsidR="00855899" w:rsidRPr="009A6C54" w:rsidRDefault="00855899" w:rsidP="00A77D27">
            <w:pPr>
              <w:pStyle w:val="TableText"/>
            </w:pPr>
            <w:r w:rsidRPr="009A6C54">
              <w:t>1</w:t>
            </w:r>
          </w:p>
        </w:tc>
        <w:tc>
          <w:tcPr>
            <w:tcW w:w="725" w:type="dxa"/>
          </w:tcPr>
          <w:p w:rsidR="00855899" w:rsidRPr="009A6C54" w:rsidRDefault="00855899" w:rsidP="00A77D27">
            <w:pPr>
              <w:pStyle w:val="TableText"/>
            </w:pPr>
            <w:r w:rsidRPr="009A6C54">
              <w:t>ID</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r w:rsidRPr="009A6C54">
              <w:t>VA01</w:t>
            </w:r>
          </w:p>
        </w:tc>
        <w:tc>
          <w:tcPr>
            <w:tcW w:w="4925" w:type="dxa"/>
          </w:tcPr>
          <w:p w:rsidR="00855899" w:rsidRPr="009A6C54" w:rsidRDefault="00855899" w:rsidP="00A77D27">
            <w:pPr>
              <w:pStyle w:val="TableText"/>
            </w:pPr>
            <w:r w:rsidRPr="009A6C54">
              <w:t>INCOME AVAILABLE TO YOU</w:t>
            </w:r>
          </w:p>
        </w:tc>
      </w:tr>
      <w:tr w:rsidR="00855899" w:rsidRPr="009A6C54" w:rsidTr="00A77D27">
        <w:tc>
          <w:tcPr>
            <w:tcW w:w="725" w:type="dxa"/>
          </w:tcPr>
          <w:p w:rsidR="00855899" w:rsidRPr="009A6C54" w:rsidRDefault="00855899" w:rsidP="00A77D27">
            <w:pPr>
              <w:pStyle w:val="TableText"/>
            </w:pPr>
            <w:r w:rsidRPr="009A6C54">
              <w:t>10</w:t>
            </w:r>
          </w:p>
        </w:tc>
        <w:tc>
          <w:tcPr>
            <w:tcW w:w="725" w:type="dxa"/>
          </w:tcPr>
          <w:p w:rsidR="00855899" w:rsidRPr="009A6C54" w:rsidRDefault="00855899" w:rsidP="00A77D27">
            <w:pPr>
              <w:pStyle w:val="TableText"/>
            </w:pPr>
            <w:r w:rsidRPr="009A6C54">
              <w:t>2</w:t>
            </w:r>
          </w:p>
        </w:tc>
        <w:tc>
          <w:tcPr>
            <w:tcW w:w="725" w:type="dxa"/>
          </w:tcPr>
          <w:p w:rsidR="00855899" w:rsidRPr="009A6C54" w:rsidRDefault="00855899" w:rsidP="00A77D27">
            <w:pPr>
              <w:pStyle w:val="TableText"/>
            </w:pPr>
            <w:r w:rsidRPr="009A6C54">
              <w:t>NM</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4925" w:type="dxa"/>
          </w:tcPr>
          <w:p w:rsidR="00855899" w:rsidRPr="009A6C54" w:rsidRDefault="00855899" w:rsidP="00A77D27">
            <w:pPr>
              <w:pStyle w:val="TableText"/>
            </w:pPr>
            <w:r w:rsidRPr="009A6C54">
              <w:t>NUMBER OF DEPENDENT CHILDREN</w:t>
            </w:r>
          </w:p>
        </w:tc>
      </w:tr>
      <w:tr w:rsidR="00855899" w:rsidRPr="009A6C54" w:rsidTr="00A77D27">
        <w:tc>
          <w:tcPr>
            <w:tcW w:w="725" w:type="dxa"/>
          </w:tcPr>
          <w:p w:rsidR="00855899" w:rsidRPr="009A6C54" w:rsidRDefault="00855899" w:rsidP="00A77D27">
            <w:pPr>
              <w:pStyle w:val="TableText"/>
            </w:pPr>
            <w:r w:rsidRPr="009A6C54">
              <w:t>11</w:t>
            </w:r>
          </w:p>
        </w:tc>
        <w:tc>
          <w:tcPr>
            <w:tcW w:w="725" w:type="dxa"/>
          </w:tcPr>
          <w:p w:rsidR="00855899" w:rsidRPr="009A6C54" w:rsidRDefault="00855899" w:rsidP="00A77D27">
            <w:pPr>
              <w:pStyle w:val="TableText"/>
            </w:pPr>
            <w:r w:rsidRPr="009A6C54">
              <w:t>2</w:t>
            </w:r>
          </w:p>
        </w:tc>
        <w:tc>
          <w:tcPr>
            <w:tcW w:w="725" w:type="dxa"/>
          </w:tcPr>
          <w:p w:rsidR="00855899" w:rsidRPr="009A6C54" w:rsidRDefault="00855899" w:rsidP="00A77D27">
            <w:pPr>
              <w:pStyle w:val="TableText"/>
            </w:pPr>
            <w:r w:rsidRPr="009A6C54">
              <w:t>ST</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4925" w:type="dxa"/>
          </w:tcPr>
          <w:p w:rsidR="00855899" w:rsidRPr="009A6C54" w:rsidRDefault="00855899" w:rsidP="00A77D27">
            <w:pPr>
              <w:pStyle w:val="TableText"/>
            </w:pPr>
            <w:r w:rsidRPr="009A6C54">
              <w:t>NUMBER OF DEPENDENTS</w:t>
            </w:r>
          </w:p>
        </w:tc>
      </w:tr>
      <w:tr w:rsidR="00855899" w:rsidRPr="009A6C54" w:rsidTr="00A77D27">
        <w:tc>
          <w:tcPr>
            <w:tcW w:w="725" w:type="dxa"/>
          </w:tcPr>
          <w:p w:rsidR="00855899" w:rsidRPr="009A6C54" w:rsidRDefault="00855899" w:rsidP="00A77D27">
            <w:pPr>
              <w:pStyle w:val="TableText"/>
            </w:pPr>
            <w:r w:rsidRPr="009A6C54">
              <w:t>12</w:t>
            </w:r>
          </w:p>
        </w:tc>
        <w:tc>
          <w:tcPr>
            <w:tcW w:w="725" w:type="dxa"/>
          </w:tcPr>
          <w:p w:rsidR="00855899" w:rsidRPr="009A6C54" w:rsidRDefault="00855899" w:rsidP="00A77D27">
            <w:pPr>
              <w:pStyle w:val="TableText"/>
            </w:pPr>
            <w:r w:rsidRPr="009A6C54">
              <w:t>10</w:t>
            </w:r>
          </w:p>
        </w:tc>
        <w:tc>
          <w:tcPr>
            <w:tcW w:w="725" w:type="dxa"/>
          </w:tcPr>
          <w:p w:rsidR="00855899" w:rsidRPr="009A6C54" w:rsidRDefault="00855899" w:rsidP="00A77D27">
            <w:pPr>
              <w:pStyle w:val="TableText"/>
            </w:pPr>
            <w:r w:rsidRPr="009A6C54">
              <w:t>NM</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4925" w:type="dxa"/>
          </w:tcPr>
          <w:p w:rsidR="00855899" w:rsidRPr="009A6C54" w:rsidRDefault="00855899" w:rsidP="00A77D27">
            <w:pPr>
              <w:pStyle w:val="TableText"/>
            </w:pPr>
            <w:r w:rsidRPr="009A6C54">
              <w:t>PATIENT INCOME</w:t>
            </w:r>
          </w:p>
        </w:tc>
      </w:tr>
      <w:tr w:rsidR="00855899" w:rsidRPr="009A6C54" w:rsidTr="00A77D27">
        <w:tc>
          <w:tcPr>
            <w:tcW w:w="725" w:type="dxa"/>
          </w:tcPr>
          <w:p w:rsidR="00855899" w:rsidRPr="009A6C54" w:rsidRDefault="00855899" w:rsidP="00A77D27">
            <w:pPr>
              <w:pStyle w:val="TableText"/>
            </w:pPr>
            <w:r w:rsidRPr="009A6C54">
              <w:t>13</w:t>
            </w:r>
          </w:p>
        </w:tc>
        <w:tc>
          <w:tcPr>
            <w:tcW w:w="725" w:type="dxa"/>
          </w:tcPr>
          <w:p w:rsidR="00855899" w:rsidRPr="009A6C54" w:rsidRDefault="00855899" w:rsidP="00A77D27">
            <w:pPr>
              <w:pStyle w:val="TableText"/>
            </w:pPr>
            <w:r w:rsidRPr="009A6C54">
              <w:t>2</w:t>
            </w:r>
          </w:p>
        </w:tc>
        <w:tc>
          <w:tcPr>
            <w:tcW w:w="725" w:type="dxa"/>
          </w:tcPr>
          <w:p w:rsidR="00855899" w:rsidRPr="009A6C54" w:rsidRDefault="00855899" w:rsidP="00A77D27">
            <w:pPr>
              <w:pStyle w:val="TableText"/>
            </w:pPr>
            <w:r w:rsidRPr="009A6C54">
              <w:t>ID</w:t>
            </w: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p>
        </w:tc>
        <w:tc>
          <w:tcPr>
            <w:tcW w:w="725" w:type="dxa"/>
          </w:tcPr>
          <w:p w:rsidR="00855899" w:rsidRPr="009A6C54" w:rsidRDefault="00855899" w:rsidP="00A77D27">
            <w:pPr>
              <w:pStyle w:val="TableText"/>
            </w:pPr>
            <w:r w:rsidRPr="009A6C54">
              <w:t>VA10</w:t>
            </w:r>
          </w:p>
        </w:tc>
        <w:tc>
          <w:tcPr>
            <w:tcW w:w="4925" w:type="dxa"/>
          </w:tcPr>
          <w:p w:rsidR="00855899" w:rsidRPr="009A6C54" w:rsidRDefault="00855899" w:rsidP="00A77D27">
            <w:pPr>
              <w:pStyle w:val="TableText"/>
            </w:pPr>
            <w:r w:rsidRPr="009A6C54">
              <w:t>MEANS TEST INDICATOR</w:t>
            </w:r>
          </w:p>
        </w:tc>
      </w:tr>
    </w:tbl>
    <w:p w:rsidR="00855899" w:rsidRPr="009A6C54" w:rsidRDefault="00855899" w:rsidP="00AC7434">
      <w:pPr>
        <w:pStyle w:val="Heading3"/>
        <w:rPr>
          <w:lang w:val="en-US" w:eastAsia="en-US"/>
        </w:rPr>
      </w:pPr>
      <w:bookmarkStart w:id="364" w:name="_Toc11706724"/>
      <w:r w:rsidRPr="009A6C54">
        <w:rPr>
          <w:caps/>
          <w:lang w:eastAsia="en-US"/>
        </w:rPr>
        <w:t>ZCL - VA-</w:t>
      </w:r>
      <w:r w:rsidRPr="009A6C54">
        <w:rPr>
          <w:lang w:eastAsia="en-US"/>
        </w:rPr>
        <w:t>Specific Outpatient Classification Segment</w:t>
      </w:r>
      <w:bookmarkEnd w:id="364"/>
    </w:p>
    <w:p w:rsidR="000E6F8B" w:rsidRPr="009A6C54" w:rsidRDefault="000E6F8B" w:rsidP="00741C15">
      <w:pPr>
        <w:pStyle w:val="Caption"/>
        <w:rPr>
          <w:lang w:eastAsia="en-US"/>
        </w:rPr>
      </w:pPr>
      <w:bookmarkStart w:id="365" w:name="_Toc11706898"/>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59</w:t>
      </w:r>
      <w:r w:rsidR="007F1C38">
        <w:rPr>
          <w:noProof/>
        </w:rPr>
        <w:fldChar w:fldCharType="end"/>
      </w:r>
      <w:r w:rsidRPr="009A6C54">
        <w:t>: ZCL – VA-Specific Outpatient Classification Segment</w:t>
      </w:r>
      <w:bookmarkEnd w:id="365"/>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25"/>
      </w:tblGrid>
      <w:tr w:rsidR="00855899" w:rsidRPr="009A6C54" w:rsidTr="002B5785">
        <w:trPr>
          <w:tblHeader/>
        </w:trPr>
        <w:tc>
          <w:tcPr>
            <w:tcW w:w="725" w:type="dxa"/>
            <w:tcBorders>
              <w:top w:val="single" w:sz="12" w:space="0" w:color="auto"/>
              <w:bottom w:val="single" w:sz="6" w:space="0" w:color="auto"/>
            </w:tcBorders>
            <w:shd w:val="clear" w:color="auto" w:fill="BFBFBF"/>
          </w:tcPr>
          <w:p w:rsidR="00855899" w:rsidRPr="009A6C54" w:rsidRDefault="00855899" w:rsidP="00272C1F">
            <w:pPr>
              <w:pStyle w:val="TableHeading"/>
            </w:pPr>
            <w:bookmarkStart w:id="366" w:name="ColumnTitle_56"/>
            <w:bookmarkEnd w:id="366"/>
            <w:r w:rsidRPr="009A6C54">
              <w:t>SEQ</w:t>
            </w:r>
          </w:p>
        </w:tc>
        <w:tc>
          <w:tcPr>
            <w:tcW w:w="725" w:type="dxa"/>
            <w:tcBorders>
              <w:top w:val="single" w:sz="12" w:space="0" w:color="auto"/>
              <w:bottom w:val="single" w:sz="6" w:space="0" w:color="auto"/>
            </w:tcBorders>
            <w:shd w:val="clear" w:color="auto" w:fill="BFBFBF"/>
          </w:tcPr>
          <w:p w:rsidR="00855899" w:rsidRPr="009A6C54" w:rsidRDefault="00855899" w:rsidP="00272C1F">
            <w:pPr>
              <w:pStyle w:val="TableHeading"/>
            </w:pPr>
            <w:r w:rsidRPr="009A6C54">
              <w:t>LEN</w:t>
            </w:r>
          </w:p>
        </w:tc>
        <w:tc>
          <w:tcPr>
            <w:tcW w:w="725" w:type="dxa"/>
            <w:tcBorders>
              <w:top w:val="single" w:sz="12" w:space="0" w:color="auto"/>
              <w:bottom w:val="single" w:sz="6" w:space="0" w:color="auto"/>
            </w:tcBorders>
            <w:shd w:val="clear" w:color="auto" w:fill="BFBFBF"/>
          </w:tcPr>
          <w:p w:rsidR="00855899" w:rsidRPr="009A6C54" w:rsidRDefault="00855899" w:rsidP="00272C1F">
            <w:pPr>
              <w:pStyle w:val="TableHeading"/>
            </w:pPr>
            <w:r w:rsidRPr="009A6C54">
              <w:t>DT</w:t>
            </w:r>
          </w:p>
        </w:tc>
        <w:tc>
          <w:tcPr>
            <w:tcW w:w="725" w:type="dxa"/>
            <w:tcBorders>
              <w:top w:val="single" w:sz="12" w:space="0" w:color="auto"/>
              <w:bottom w:val="single" w:sz="6" w:space="0" w:color="auto"/>
            </w:tcBorders>
            <w:shd w:val="clear" w:color="auto" w:fill="BFBFBF"/>
          </w:tcPr>
          <w:p w:rsidR="00855899" w:rsidRPr="009A6C54" w:rsidRDefault="00855899" w:rsidP="00272C1F">
            <w:pPr>
              <w:pStyle w:val="TableHeading"/>
            </w:pPr>
            <w:r w:rsidRPr="009A6C54">
              <w:t>R/O</w:t>
            </w:r>
          </w:p>
        </w:tc>
        <w:tc>
          <w:tcPr>
            <w:tcW w:w="725" w:type="dxa"/>
            <w:tcBorders>
              <w:top w:val="single" w:sz="12" w:space="0" w:color="auto"/>
              <w:bottom w:val="single" w:sz="6" w:space="0" w:color="auto"/>
            </w:tcBorders>
            <w:shd w:val="clear" w:color="auto" w:fill="BFBFBF"/>
          </w:tcPr>
          <w:p w:rsidR="00855899" w:rsidRPr="009A6C54" w:rsidRDefault="00855899" w:rsidP="00272C1F">
            <w:pPr>
              <w:pStyle w:val="TableHeading"/>
            </w:pPr>
            <w:r w:rsidRPr="009A6C54">
              <w:t>RP/#</w:t>
            </w:r>
          </w:p>
        </w:tc>
        <w:tc>
          <w:tcPr>
            <w:tcW w:w="725" w:type="dxa"/>
            <w:tcBorders>
              <w:top w:val="single" w:sz="12" w:space="0" w:color="auto"/>
              <w:bottom w:val="single" w:sz="6" w:space="0" w:color="auto"/>
            </w:tcBorders>
            <w:shd w:val="clear" w:color="auto" w:fill="BFBFBF"/>
          </w:tcPr>
          <w:p w:rsidR="00855899" w:rsidRPr="009A6C54" w:rsidRDefault="00855899" w:rsidP="00272C1F">
            <w:pPr>
              <w:pStyle w:val="TableHeading"/>
            </w:pPr>
            <w:r w:rsidRPr="009A6C54">
              <w:t>TBL#</w:t>
            </w:r>
          </w:p>
        </w:tc>
        <w:tc>
          <w:tcPr>
            <w:tcW w:w="4925" w:type="dxa"/>
            <w:tcBorders>
              <w:top w:val="single" w:sz="12" w:space="0" w:color="auto"/>
              <w:bottom w:val="single" w:sz="6" w:space="0" w:color="auto"/>
            </w:tcBorders>
            <w:shd w:val="clear" w:color="auto" w:fill="BFBFBF"/>
          </w:tcPr>
          <w:p w:rsidR="00855899" w:rsidRPr="009A6C54" w:rsidRDefault="00855899" w:rsidP="00272C1F">
            <w:pPr>
              <w:pStyle w:val="TableHeading"/>
            </w:pPr>
            <w:r w:rsidRPr="009A6C54">
              <w:t>VISTA ELEMENT NAME</w:t>
            </w:r>
          </w:p>
        </w:tc>
      </w:tr>
      <w:tr w:rsidR="00855899" w:rsidRPr="009A6C54" w:rsidTr="00272C1F">
        <w:tc>
          <w:tcPr>
            <w:tcW w:w="725" w:type="dxa"/>
            <w:tcBorders>
              <w:top w:val="single" w:sz="6" w:space="0" w:color="auto"/>
            </w:tcBorders>
          </w:tcPr>
          <w:p w:rsidR="00855899" w:rsidRPr="009A6C54" w:rsidRDefault="00855899" w:rsidP="00272C1F">
            <w:pPr>
              <w:pStyle w:val="TableText"/>
            </w:pPr>
            <w:r w:rsidRPr="009A6C54">
              <w:t>1</w:t>
            </w:r>
          </w:p>
        </w:tc>
        <w:tc>
          <w:tcPr>
            <w:tcW w:w="725" w:type="dxa"/>
            <w:tcBorders>
              <w:top w:val="single" w:sz="6" w:space="0" w:color="auto"/>
            </w:tcBorders>
          </w:tcPr>
          <w:p w:rsidR="00855899" w:rsidRPr="009A6C54" w:rsidRDefault="00855899" w:rsidP="00272C1F">
            <w:pPr>
              <w:pStyle w:val="TableText"/>
            </w:pPr>
            <w:r w:rsidRPr="009A6C54">
              <w:t>4</w:t>
            </w:r>
          </w:p>
        </w:tc>
        <w:tc>
          <w:tcPr>
            <w:tcW w:w="725" w:type="dxa"/>
            <w:tcBorders>
              <w:top w:val="single" w:sz="6" w:space="0" w:color="auto"/>
            </w:tcBorders>
          </w:tcPr>
          <w:p w:rsidR="00855899" w:rsidRPr="009A6C54" w:rsidRDefault="00855899" w:rsidP="00272C1F">
            <w:pPr>
              <w:pStyle w:val="TableText"/>
            </w:pPr>
            <w:r w:rsidRPr="009A6C54">
              <w:t>SI</w:t>
            </w:r>
          </w:p>
        </w:tc>
        <w:tc>
          <w:tcPr>
            <w:tcW w:w="725" w:type="dxa"/>
            <w:tcBorders>
              <w:top w:val="single" w:sz="6" w:space="0" w:color="auto"/>
            </w:tcBorders>
          </w:tcPr>
          <w:p w:rsidR="00855899" w:rsidRPr="009A6C54" w:rsidRDefault="00855899" w:rsidP="00272C1F">
            <w:pPr>
              <w:pStyle w:val="TableText"/>
            </w:pPr>
            <w:r w:rsidRPr="009A6C54">
              <w:t>R</w:t>
            </w:r>
          </w:p>
        </w:tc>
        <w:tc>
          <w:tcPr>
            <w:tcW w:w="725" w:type="dxa"/>
            <w:tcBorders>
              <w:top w:val="single" w:sz="6" w:space="0" w:color="auto"/>
            </w:tcBorders>
          </w:tcPr>
          <w:p w:rsidR="00855899" w:rsidRPr="009A6C54" w:rsidRDefault="00855899" w:rsidP="00272C1F">
            <w:pPr>
              <w:pStyle w:val="TableText"/>
            </w:pPr>
          </w:p>
        </w:tc>
        <w:tc>
          <w:tcPr>
            <w:tcW w:w="725" w:type="dxa"/>
            <w:tcBorders>
              <w:top w:val="single" w:sz="6" w:space="0" w:color="auto"/>
            </w:tcBorders>
          </w:tcPr>
          <w:p w:rsidR="00855899" w:rsidRPr="009A6C54" w:rsidRDefault="00855899" w:rsidP="00272C1F">
            <w:pPr>
              <w:pStyle w:val="TableText"/>
            </w:pPr>
          </w:p>
        </w:tc>
        <w:tc>
          <w:tcPr>
            <w:tcW w:w="4925" w:type="dxa"/>
            <w:tcBorders>
              <w:top w:val="single" w:sz="6" w:space="0" w:color="auto"/>
            </w:tcBorders>
          </w:tcPr>
          <w:p w:rsidR="00855899" w:rsidRPr="009A6C54" w:rsidRDefault="00855899" w:rsidP="00272C1F">
            <w:pPr>
              <w:pStyle w:val="TableText"/>
            </w:pPr>
            <w:r w:rsidRPr="009A6C54">
              <w:t>SET ID</w:t>
            </w:r>
          </w:p>
        </w:tc>
      </w:tr>
      <w:tr w:rsidR="00855899" w:rsidRPr="009A6C54" w:rsidTr="00272C1F">
        <w:tc>
          <w:tcPr>
            <w:tcW w:w="725" w:type="dxa"/>
          </w:tcPr>
          <w:p w:rsidR="00855899" w:rsidRPr="009A6C54" w:rsidRDefault="00855899" w:rsidP="00272C1F">
            <w:pPr>
              <w:pStyle w:val="TableText"/>
            </w:pPr>
            <w:r w:rsidRPr="009A6C54">
              <w:t>2</w:t>
            </w:r>
          </w:p>
        </w:tc>
        <w:tc>
          <w:tcPr>
            <w:tcW w:w="725" w:type="dxa"/>
          </w:tcPr>
          <w:p w:rsidR="00855899" w:rsidRPr="009A6C54" w:rsidRDefault="00855899" w:rsidP="00272C1F">
            <w:pPr>
              <w:pStyle w:val="TableText"/>
            </w:pPr>
            <w:r w:rsidRPr="009A6C54">
              <w:t>2</w:t>
            </w:r>
          </w:p>
        </w:tc>
        <w:tc>
          <w:tcPr>
            <w:tcW w:w="725" w:type="dxa"/>
          </w:tcPr>
          <w:p w:rsidR="00855899" w:rsidRPr="009A6C54" w:rsidRDefault="00855899" w:rsidP="00272C1F">
            <w:pPr>
              <w:pStyle w:val="TableText"/>
            </w:pPr>
            <w:r w:rsidRPr="009A6C54">
              <w:t>ID</w:t>
            </w:r>
          </w:p>
        </w:tc>
        <w:tc>
          <w:tcPr>
            <w:tcW w:w="725" w:type="dxa"/>
          </w:tcPr>
          <w:p w:rsidR="00855899" w:rsidRPr="009A6C54" w:rsidRDefault="00855899" w:rsidP="00272C1F">
            <w:pPr>
              <w:pStyle w:val="TableText"/>
            </w:pPr>
            <w:r w:rsidRPr="009A6C54">
              <w:t>R</w:t>
            </w:r>
          </w:p>
        </w:tc>
        <w:tc>
          <w:tcPr>
            <w:tcW w:w="725" w:type="dxa"/>
          </w:tcPr>
          <w:p w:rsidR="00855899" w:rsidRPr="009A6C54" w:rsidRDefault="00855899" w:rsidP="00272C1F">
            <w:pPr>
              <w:pStyle w:val="TableText"/>
            </w:pPr>
          </w:p>
        </w:tc>
        <w:tc>
          <w:tcPr>
            <w:tcW w:w="725" w:type="dxa"/>
          </w:tcPr>
          <w:p w:rsidR="00855899" w:rsidRPr="009A6C54" w:rsidRDefault="00855899" w:rsidP="00272C1F">
            <w:pPr>
              <w:pStyle w:val="TableText"/>
            </w:pPr>
            <w:r w:rsidRPr="009A6C54">
              <w:t>SD008</w:t>
            </w:r>
          </w:p>
        </w:tc>
        <w:tc>
          <w:tcPr>
            <w:tcW w:w="4925" w:type="dxa"/>
          </w:tcPr>
          <w:p w:rsidR="00855899" w:rsidRPr="009A6C54" w:rsidRDefault="00855899" w:rsidP="00272C1F">
            <w:pPr>
              <w:pStyle w:val="TableText"/>
            </w:pPr>
            <w:r w:rsidRPr="009A6C54">
              <w:t>Outpatient Classification Type</w:t>
            </w:r>
          </w:p>
        </w:tc>
      </w:tr>
      <w:tr w:rsidR="00855899" w:rsidRPr="009A6C54" w:rsidTr="00272C1F">
        <w:tc>
          <w:tcPr>
            <w:tcW w:w="725" w:type="dxa"/>
          </w:tcPr>
          <w:p w:rsidR="00855899" w:rsidRPr="009A6C54" w:rsidRDefault="00855899" w:rsidP="00272C1F">
            <w:pPr>
              <w:pStyle w:val="TableText"/>
            </w:pPr>
            <w:r w:rsidRPr="009A6C54">
              <w:t>3</w:t>
            </w:r>
          </w:p>
        </w:tc>
        <w:tc>
          <w:tcPr>
            <w:tcW w:w="725" w:type="dxa"/>
          </w:tcPr>
          <w:p w:rsidR="00855899" w:rsidRPr="009A6C54" w:rsidRDefault="00855899" w:rsidP="00272C1F">
            <w:pPr>
              <w:pStyle w:val="TableText"/>
            </w:pPr>
            <w:r w:rsidRPr="009A6C54">
              <w:t>50</w:t>
            </w:r>
          </w:p>
        </w:tc>
        <w:tc>
          <w:tcPr>
            <w:tcW w:w="725" w:type="dxa"/>
          </w:tcPr>
          <w:p w:rsidR="00855899" w:rsidRPr="009A6C54" w:rsidRDefault="00855899" w:rsidP="00272C1F">
            <w:pPr>
              <w:pStyle w:val="TableText"/>
            </w:pPr>
            <w:r w:rsidRPr="009A6C54">
              <w:t>ST</w:t>
            </w:r>
          </w:p>
        </w:tc>
        <w:tc>
          <w:tcPr>
            <w:tcW w:w="725" w:type="dxa"/>
          </w:tcPr>
          <w:p w:rsidR="00855899" w:rsidRPr="009A6C54" w:rsidRDefault="00855899" w:rsidP="00272C1F">
            <w:pPr>
              <w:pStyle w:val="TableText"/>
            </w:pPr>
          </w:p>
        </w:tc>
        <w:tc>
          <w:tcPr>
            <w:tcW w:w="725" w:type="dxa"/>
          </w:tcPr>
          <w:p w:rsidR="00855899" w:rsidRPr="009A6C54" w:rsidRDefault="00855899" w:rsidP="00272C1F">
            <w:pPr>
              <w:pStyle w:val="TableText"/>
            </w:pPr>
          </w:p>
        </w:tc>
        <w:tc>
          <w:tcPr>
            <w:tcW w:w="725" w:type="dxa"/>
          </w:tcPr>
          <w:p w:rsidR="00855899" w:rsidRPr="009A6C54" w:rsidRDefault="00855899" w:rsidP="00272C1F">
            <w:pPr>
              <w:pStyle w:val="TableText"/>
            </w:pPr>
          </w:p>
        </w:tc>
        <w:tc>
          <w:tcPr>
            <w:tcW w:w="4925" w:type="dxa"/>
          </w:tcPr>
          <w:p w:rsidR="00855899" w:rsidRPr="009A6C54" w:rsidRDefault="00855899" w:rsidP="00272C1F">
            <w:pPr>
              <w:pStyle w:val="TableText"/>
            </w:pPr>
            <w:r w:rsidRPr="009A6C54">
              <w:t>Value</w:t>
            </w:r>
          </w:p>
        </w:tc>
      </w:tr>
    </w:tbl>
    <w:p w:rsidR="00855899" w:rsidRPr="009A6C54" w:rsidRDefault="00855899" w:rsidP="00AC7434">
      <w:pPr>
        <w:pStyle w:val="Heading3"/>
        <w:rPr>
          <w:lang w:val="en-US" w:eastAsia="en-US"/>
        </w:rPr>
      </w:pPr>
      <w:bookmarkStart w:id="367" w:name="_Toc11706725"/>
      <w:r w:rsidRPr="009A6C54">
        <w:rPr>
          <w:caps/>
          <w:lang w:eastAsia="en-US"/>
        </w:rPr>
        <w:t>Zsc - VA-</w:t>
      </w:r>
      <w:r w:rsidRPr="009A6C54">
        <w:rPr>
          <w:lang w:eastAsia="en-US"/>
        </w:rPr>
        <w:t>Specific Stop Code Segment</w:t>
      </w:r>
      <w:bookmarkEnd w:id="367"/>
    </w:p>
    <w:p w:rsidR="000E6F8B" w:rsidRPr="009A6C54" w:rsidRDefault="000E6F8B" w:rsidP="00741C15">
      <w:pPr>
        <w:pStyle w:val="Caption"/>
        <w:rPr>
          <w:lang w:eastAsia="en-US"/>
        </w:rPr>
      </w:pPr>
      <w:bookmarkStart w:id="368" w:name="_Toc11706899"/>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60</w:t>
      </w:r>
      <w:r w:rsidR="007F1C38">
        <w:rPr>
          <w:noProof/>
        </w:rPr>
        <w:fldChar w:fldCharType="end"/>
      </w:r>
      <w:r w:rsidRPr="009A6C54">
        <w:t>: ZSC – VA-Specific Stop Code Segment</w:t>
      </w:r>
      <w:bookmarkEnd w:id="36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49"/>
      </w:tblGrid>
      <w:tr w:rsidR="00855899" w:rsidRPr="009A6C54" w:rsidTr="002B5785">
        <w:trPr>
          <w:tblHeader/>
        </w:trPr>
        <w:tc>
          <w:tcPr>
            <w:tcW w:w="725" w:type="dxa"/>
            <w:tcBorders>
              <w:top w:val="single" w:sz="12" w:space="0" w:color="auto"/>
              <w:bottom w:val="single" w:sz="6" w:space="0" w:color="auto"/>
            </w:tcBorders>
            <w:shd w:val="clear" w:color="auto" w:fill="BFBFBF"/>
          </w:tcPr>
          <w:p w:rsidR="00855899" w:rsidRPr="009A6C54" w:rsidRDefault="00855899" w:rsidP="00272C1F">
            <w:pPr>
              <w:pStyle w:val="TableHeading"/>
            </w:pPr>
            <w:bookmarkStart w:id="369" w:name="ColumnTitle_57"/>
            <w:bookmarkEnd w:id="369"/>
            <w:r w:rsidRPr="009A6C54">
              <w:t>SEQ</w:t>
            </w:r>
          </w:p>
        </w:tc>
        <w:tc>
          <w:tcPr>
            <w:tcW w:w="725" w:type="dxa"/>
            <w:tcBorders>
              <w:top w:val="single" w:sz="12" w:space="0" w:color="auto"/>
              <w:bottom w:val="single" w:sz="6" w:space="0" w:color="auto"/>
            </w:tcBorders>
            <w:shd w:val="clear" w:color="auto" w:fill="BFBFBF"/>
          </w:tcPr>
          <w:p w:rsidR="00855899" w:rsidRPr="009A6C54" w:rsidRDefault="00855899" w:rsidP="00272C1F">
            <w:pPr>
              <w:pStyle w:val="TableHeading"/>
            </w:pPr>
            <w:r w:rsidRPr="009A6C54">
              <w:t>LEN</w:t>
            </w:r>
          </w:p>
        </w:tc>
        <w:tc>
          <w:tcPr>
            <w:tcW w:w="725" w:type="dxa"/>
            <w:tcBorders>
              <w:top w:val="single" w:sz="12" w:space="0" w:color="auto"/>
              <w:bottom w:val="single" w:sz="6" w:space="0" w:color="auto"/>
            </w:tcBorders>
            <w:shd w:val="clear" w:color="auto" w:fill="BFBFBF"/>
          </w:tcPr>
          <w:p w:rsidR="00855899" w:rsidRPr="009A6C54" w:rsidRDefault="00855899" w:rsidP="00272C1F">
            <w:pPr>
              <w:pStyle w:val="TableHeading"/>
            </w:pPr>
            <w:r w:rsidRPr="009A6C54">
              <w:t>DT</w:t>
            </w:r>
          </w:p>
        </w:tc>
        <w:tc>
          <w:tcPr>
            <w:tcW w:w="725" w:type="dxa"/>
            <w:tcBorders>
              <w:top w:val="single" w:sz="12" w:space="0" w:color="auto"/>
              <w:bottom w:val="single" w:sz="6" w:space="0" w:color="auto"/>
            </w:tcBorders>
            <w:shd w:val="clear" w:color="auto" w:fill="BFBFBF"/>
          </w:tcPr>
          <w:p w:rsidR="00855899" w:rsidRPr="009A6C54" w:rsidRDefault="00855899" w:rsidP="00272C1F">
            <w:pPr>
              <w:pStyle w:val="TableHeading"/>
            </w:pPr>
            <w:r w:rsidRPr="009A6C54">
              <w:t>R/O</w:t>
            </w:r>
          </w:p>
        </w:tc>
        <w:tc>
          <w:tcPr>
            <w:tcW w:w="725" w:type="dxa"/>
            <w:tcBorders>
              <w:top w:val="single" w:sz="12" w:space="0" w:color="auto"/>
              <w:bottom w:val="single" w:sz="6" w:space="0" w:color="auto"/>
            </w:tcBorders>
            <w:shd w:val="clear" w:color="auto" w:fill="BFBFBF"/>
          </w:tcPr>
          <w:p w:rsidR="00855899" w:rsidRPr="009A6C54" w:rsidRDefault="00855899" w:rsidP="00272C1F">
            <w:pPr>
              <w:pStyle w:val="TableHeading"/>
            </w:pPr>
            <w:r w:rsidRPr="009A6C54">
              <w:t>RP/#</w:t>
            </w:r>
          </w:p>
        </w:tc>
        <w:tc>
          <w:tcPr>
            <w:tcW w:w="725" w:type="dxa"/>
            <w:tcBorders>
              <w:top w:val="single" w:sz="12" w:space="0" w:color="auto"/>
              <w:bottom w:val="single" w:sz="6" w:space="0" w:color="auto"/>
            </w:tcBorders>
            <w:shd w:val="clear" w:color="auto" w:fill="BFBFBF"/>
          </w:tcPr>
          <w:p w:rsidR="00855899" w:rsidRPr="009A6C54" w:rsidRDefault="00855899" w:rsidP="00272C1F">
            <w:pPr>
              <w:pStyle w:val="TableHeading"/>
            </w:pPr>
            <w:r w:rsidRPr="009A6C54">
              <w:t>TBL#</w:t>
            </w:r>
          </w:p>
        </w:tc>
        <w:tc>
          <w:tcPr>
            <w:tcW w:w="4949" w:type="dxa"/>
            <w:tcBorders>
              <w:top w:val="single" w:sz="12" w:space="0" w:color="auto"/>
              <w:bottom w:val="single" w:sz="6" w:space="0" w:color="auto"/>
            </w:tcBorders>
            <w:shd w:val="clear" w:color="auto" w:fill="BFBFBF"/>
          </w:tcPr>
          <w:p w:rsidR="00855899" w:rsidRPr="009A6C54" w:rsidRDefault="00855899" w:rsidP="00272C1F">
            <w:pPr>
              <w:pStyle w:val="TableHeading"/>
            </w:pPr>
            <w:r w:rsidRPr="009A6C54">
              <w:t>VISTA ELEMENT NAME</w:t>
            </w:r>
          </w:p>
        </w:tc>
      </w:tr>
      <w:tr w:rsidR="00855899" w:rsidRPr="009A6C54" w:rsidTr="00272C1F">
        <w:tc>
          <w:tcPr>
            <w:tcW w:w="725" w:type="dxa"/>
            <w:tcBorders>
              <w:top w:val="single" w:sz="6" w:space="0" w:color="auto"/>
            </w:tcBorders>
          </w:tcPr>
          <w:p w:rsidR="00855899" w:rsidRPr="009A6C54" w:rsidRDefault="00855899" w:rsidP="00272C1F">
            <w:pPr>
              <w:pStyle w:val="TableText"/>
            </w:pPr>
            <w:r w:rsidRPr="009A6C54">
              <w:t>1</w:t>
            </w:r>
          </w:p>
        </w:tc>
        <w:tc>
          <w:tcPr>
            <w:tcW w:w="725" w:type="dxa"/>
            <w:tcBorders>
              <w:top w:val="single" w:sz="6" w:space="0" w:color="auto"/>
            </w:tcBorders>
          </w:tcPr>
          <w:p w:rsidR="00855899" w:rsidRPr="009A6C54" w:rsidRDefault="00855899" w:rsidP="00272C1F">
            <w:pPr>
              <w:pStyle w:val="TableText"/>
            </w:pPr>
            <w:r w:rsidRPr="009A6C54">
              <w:t>4</w:t>
            </w:r>
          </w:p>
        </w:tc>
        <w:tc>
          <w:tcPr>
            <w:tcW w:w="725" w:type="dxa"/>
            <w:tcBorders>
              <w:top w:val="single" w:sz="6" w:space="0" w:color="auto"/>
            </w:tcBorders>
          </w:tcPr>
          <w:p w:rsidR="00855899" w:rsidRPr="009A6C54" w:rsidRDefault="00855899" w:rsidP="00272C1F">
            <w:pPr>
              <w:pStyle w:val="TableText"/>
            </w:pPr>
            <w:r w:rsidRPr="009A6C54">
              <w:t>SI</w:t>
            </w:r>
          </w:p>
        </w:tc>
        <w:tc>
          <w:tcPr>
            <w:tcW w:w="725" w:type="dxa"/>
            <w:tcBorders>
              <w:top w:val="single" w:sz="6" w:space="0" w:color="auto"/>
            </w:tcBorders>
          </w:tcPr>
          <w:p w:rsidR="00855899" w:rsidRPr="009A6C54" w:rsidRDefault="00855899" w:rsidP="00272C1F">
            <w:pPr>
              <w:pStyle w:val="TableText"/>
            </w:pPr>
            <w:r w:rsidRPr="009A6C54">
              <w:t>R</w:t>
            </w:r>
          </w:p>
        </w:tc>
        <w:tc>
          <w:tcPr>
            <w:tcW w:w="725" w:type="dxa"/>
            <w:tcBorders>
              <w:top w:val="single" w:sz="6" w:space="0" w:color="auto"/>
            </w:tcBorders>
          </w:tcPr>
          <w:p w:rsidR="00855899" w:rsidRPr="009A6C54" w:rsidRDefault="00855899" w:rsidP="00272C1F">
            <w:pPr>
              <w:pStyle w:val="TableText"/>
            </w:pPr>
          </w:p>
        </w:tc>
        <w:tc>
          <w:tcPr>
            <w:tcW w:w="725" w:type="dxa"/>
            <w:tcBorders>
              <w:top w:val="single" w:sz="6" w:space="0" w:color="auto"/>
            </w:tcBorders>
          </w:tcPr>
          <w:p w:rsidR="00855899" w:rsidRPr="009A6C54" w:rsidRDefault="00855899" w:rsidP="00272C1F">
            <w:pPr>
              <w:pStyle w:val="TableText"/>
            </w:pPr>
          </w:p>
        </w:tc>
        <w:tc>
          <w:tcPr>
            <w:tcW w:w="4949" w:type="dxa"/>
            <w:tcBorders>
              <w:top w:val="single" w:sz="6" w:space="0" w:color="auto"/>
            </w:tcBorders>
          </w:tcPr>
          <w:p w:rsidR="00855899" w:rsidRPr="009A6C54" w:rsidRDefault="00855899" w:rsidP="00272C1F">
            <w:pPr>
              <w:pStyle w:val="TableText"/>
            </w:pPr>
            <w:r w:rsidRPr="009A6C54">
              <w:t>Sequential number</w:t>
            </w:r>
          </w:p>
        </w:tc>
      </w:tr>
      <w:tr w:rsidR="00855899" w:rsidRPr="009A6C54" w:rsidTr="00272C1F">
        <w:tc>
          <w:tcPr>
            <w:tcW w:w="725" w:type="dxa"/>
          </w:tcPr>
          <w:p w:rsidR="00855899" w:rsidRPr="009A6C54" w:rsidRDefault="00855899" w:rsidP="00272C1F">
            <w:pPr>
              <w:pStyle w:val="TableText"/>
            </w:pPr>
            <w:r w:rsidRPr="009A6C54">
              <w:t>2</w:t>
            </w:r>
          </w:p>
        </w:tc>
        <w:tc>
          <w:tcPr>
            <w:tcW w:w="725" w:type="dxa"/>
          </w:tcPr>
          <w:p w:rsidR="00855899" w:rsidRPr="009A6C54" w:rsidRDefault="00855899" w:rsidP="00272C1F">
            <w:pPr>
              <w:pStyle w:val="TableText"/>
            </w:pPr>
            <w:r w:rsidRPr="009A6C54">
              <w:t>4</w:t>
            </w:r>
          </w:p>
        </w:tc>
        <w:tc>
          <w:tcPr>
            <w:tcW w:w="725" w:type="dxa"/>
          </w:tcPr>
          <w:p w:rsidR="00855899" w:rsidRPr="009A6C54" w:rsidRDefault="00855899" w:rsidP="00272C1F">
            <w:pPr>
              <w:pStyle w:val="TableText"/>
            </w:pPr>
            <w:r w:rsidRPr="009A6C54">
              <w:t>ID</w:t>
            </w:r>
          </w:p>
        </w:tc>
        <w:tc>
          <w:tcPr>
            <w:tcW w:w="725" w:type="dxa"/>
          </w:tcPr>
          <w:p w:rsidR="00855899" w:rsidRPr="009A6C54" w:rsidRDefault="00855899" w:rsidP="00272C1F">
            <w:pPr>
              <w:pStyle w:val="TableText"/>
            </w:pPr>
            <w:r w:rsidRPr="009A6C54">
              <w:t>R</w:t>
            </w:r>
          </w:p>
        </w:tc>
        <w:tc>
          <w:tcPr>
            <w:tcW w:w="725" w:type="dxa"/>
          </w:tcPr>
          <w:p w:rsidR="00855899" w:rsidRPr="009A6C54" w:rsidRDefault="00855899" w:rsidP="00272C1F">
            <w:pPr>
              <w:pStyle w:val="TableText"/>
            </w:pPr>
          </w:p>
        </w:tc>
        <w:tc>
          <w:tcPr>
            <w:tcW w:w="725" w:type="dxa"/>
          </w:tcPr>
          <w:p w:rsidR="00855899" w:rsidRPr="009A6C54" w:rsidRDefault="00855899" w:rsidP="00272C1F">
            <w:pPr>
              <w:pStyle w:val="TableText"/>
            </w:pPr>
            <w:r w:rsidRPr="009A6C54">
              <w:t>SD001</w:t>
            </w:r>
          </w:p>
        </w:tc>
        <w:tc>
          <w:tcPr>
            <w:tcW w:w="4949" w:type="dxa"/>
          </w:tcPr>
          <w:p w:rsidR="00855899" w:rsidRPr="009A6C54" w:rsidRDefault="00855899" w:rsidP="00272C1F">
            <w:pPr>
              <w:pStyle w:val="TableText"/>
            </w:pPr>
            <w:r w:rsidRPr="009A6C54">
              <w:t>Stop Code</w:t>
            </w:r>
          </w:p>
        </w:tc>
      </w:tr>
      <w:tr w:rsidR="00855899" w:rsidRPr="009A6C54" w:rsidTr="00272C1F">
        <w:tc>
          <w:tcPr>
            <w:tcW w:w="725" w:type="dxa"/>
          </w:tcPr>
          <w:p w:rsidR="00855899" w:rsidRPr="009A6C54" w:rsidRDefault="00855899" w:rsidP="00272C1F">
            <w:pPr>
              <w:pStyle w:val="TableText"/>
            </w:pPr>
            <w:r w:rsidRPr="009A6C54">
              <w:t>3</w:t>
            </w:r>
          </w:p>
        </w:tc>
        <w:tc>
          <w:tcPr>
            <w:tcW w:w="725" w:type="dxa"/>
          </w:tcPr>
          <w:p w:rsidR="00855899" w:rsidRPr="009A6C54" w:rsidRDefault="00855899" w:rsidP="00272C1F">
            <w:pPr>
              <w:pStyle w:val="TableText"/>
            </w:pPr>
            <w:r w:rsidRPr="009A6C54">
              <w:t>30</w:t>
            </w:r>
          </w:p>
        </w:tc>
        <w:tc>
          <w:tcPr>
            <w:tcW w:w="725" w:type="dxa"/>
          </w:tcPr>
          <w:p w:rsidR="00855899" w:rsidRPr="009A6C54" w:rsidRDefault="00855899" w:rsidP="00272C1F">
            <w:pPr>
              <w:pStyle w:val="TableText"/>
            </w:pPr>
            <w:r w:rsidRPr="009A6C54">
              <w:t>ST</w:t>
            </w:r>
          </w:p>
        </w:tc>
        <w:tc>
          <w:tcPr>
            <w:tcW w:w="725" w:type="dxa"/>
          </w:tcPr>
          <w:p w:rsidR="00855899" w:rsidRPr="009A6C54" w:rsidRDefault="00855899" w:rsidP="00272C1F">
            <w:pPr>
              <w:pStyle w:val="TableText"/>
            </w:pPr>
          </w:p>
        </w:tc>
        <w:tc>
          <w:tcPr>
            <w:tcW w:w="725" w:type="dxa"/>
          </w:tcPr>
          <w:p w:rsidR="00855899" w:rsidRPr="009A6C54" w:rsidRDefault="00855899" w:rsidP="00272C1F">
            <w:pPr>
              <w:pStyle w:val="TableText"/>
            </w:pPr>
          </w:p>
        </w:tc>
        <w:tc>
          <w:tcPr>
            <w:tcW w:w="725" w:type="dxa"/>
          </w:tcPr>
          <w:p w:rsidR="00855899" w:rsidRPr="009A6C54" w:rsidRDefault="00855899" w:rsidP="00272C1F">
            <w:pPr>
              <w:pStyle w:val="TableText"/>
            </w:pPr>
            <w:r w:rsidRPr="009A6C54">
              <w:t>SD001</w:t>
            </w:r>
          </w:p>
        </w:tc>
        <w:tc>
          <w:tcPr>
            <w:tcW w:w="4949" w:type="dxa"/>
          </w:tcPr>
          <w:p w:rsidR="00855899" w:rsidRPr="009A6C54" w:rsidRDefault="00855899" w:rsidP="00272C1F">
            <w:pPr>
              <w:pStyle w:val="TableText"/>
            </w:pPr>
            <w:r w:rsidRPr="009A6C54">
              <w:t>Name</w:t>
            </w:r>
          </w:p>
        </w:tc>
      </w:tr>
      <w:tr w:rsidR="00855899" w:rsidRPr="009A6C54" w:rsidTr="00272C1F">
        <w:tc>
          <w:tcPr>
            <w:tcW w:w="725" w:type="dxa"/>
          </w:tcPr>
          <w:p w:rsidR="00855899" w:rsidRPr="009A6C54" w:rsidRDefault="00855899" w:rsidP="00272C1F">
            <w:pPr>
              <w:pStyle w:val="TableText"/>
            </w:pPr>
            <w:r w:rsidRPr="009A6C54">
              <w:t>4</w:t>
            </w:r>
          </w:p>
        </w:tc>
        <w:tc>
          <w:tcPr>
            <w:tcW w:w="725" w:type="dxa"/>
          </w:tcPr>
          <w:p w:rsidR="00855899" w:rsidRPr="009A6C54" w:rsidRDefault="00855899" w:rsidP="00272C1F">
            <w:pPr>
              <w:pStyle w:val="TableText"/>
            </w:pPr>
            <w:r w:rsidRPr="009A6C54">
              <w:t>1</w:t>
            </w:r>
          </w:p>
        </w:tc>
        <w:tc>
          <w:tcPr>
            <w:tcW w:w="725" w:type="dxa"/>
          </w:tcPr>
          <w:p w:rsidR="00855899" w:rsidRPr="009A6C54" w:rsidRDefault="00855899" w:rsidP="00272C1F">
            <w:pPr>
              <w:pStyle w:val="TableText"/>
            </w:pPr>
            <w:r w:rsidRPr="009A6C54">
              <w:t>NM</w:t>
            </w:r>
          </w:p>
        </w:tc>
        <w:tc>
          <w:tcPr>
            <w:tcW w:w="725" w:type="dxa"/>
          </w:tcPr>
          <w:p w:rsidR="00855899" w:rsidRPr="009A6C54" w:rsidRDefault="00855899" w:rsidP="00272C1F">
            <w:pPr>
              <w:pStyle w:val="TableText"/>
            </w:pPr>
          </w:p>
        </w:tc>
        <w:tc>
          <w:tcPr>
            <w:tcW w:w="725" w:type="dxa"/>
          </w:tcPr>
          <w:p w:rsidR="00855899" w:rsidRPr="009A6C54" w:rsidRDefault="00855899" w:rsidP="00272C1F">
            <w:pPr>
              <w:pStyle w:val="TableText"/>
            </w:pPr>
          </w:p>
        </w:tc>
        <w:tc>
          <w:tcPr>
            <w:tcW w:w="725" w:type="dxa"/>
          </w:tcPr>
          <w:p w:rsidR="00855899" w:rsidRPr="009A6C54" w:rsidRDefault="00855899" w:rsidP="00272C1F">
            <w:pPr>
              <w:pStyle w:val="TableText"/>
            </w:pPr>
          </w:p>
        </w:tc>
        <w:tc>
          <w:tcPr>
            <w:tcW w:w="4949" w:type="dxa"/>
          </w:tcPr>
          <w:p w:rsidR="00855899" w:rsidRPr="009A6C54" w:rsidRDefault="00855899" w:rsidP="00272C1F">
            <w:pPr>
              <w:pStyle w:val="TableText"/>
            </w:pPr>
            <w:r w:rsidRPr="009A6C54">
              <w:t>Cost Distribution Center</w:t>
            </w:r>
          </w:p>
        </w:tc>
      </w:tr>
      <w:tr w:rsidR="00855899" w:rsidRPr="009A6C54" w:rsidTr="00272C1F">
        <w:tc>
          <w:tcPr>
            <w:tcW w:w="725" w:type="dxa"/>
          </w:tcPr>
          <w:p w:rsidR="00855899" w:rsidRPr="009A6C54" w:rsidRDefault="00855899" w:rsidP="00272C1F">
            <w:pPr>
              <w:pStyle w:val="TableText"/>
            </w:pPr>
            <w:r w:rsidRPr="009A6C54">
              <w:t>5</w:t>
            </w:r>
          </w:p>
        </w:tc>
        <w:tc>
          <w:tcPr>
            <w:tcW w:w="725" w:type="dxa"/>
          </w:tcPr>
          <w:p w:rsidR="00855899" w:rsidRPr="009A6C54" w:rsidRDefault="00855899" w:rsidP="00272C1F">
            <w:pPr>
              <w:pStyle w:val="TableText"/>
            </w:pPr>
            <w:r w:rsidRPr="009A6C54">
              <w:t>1</w:t>
            </w:r>
          </w:p>
        </w:tc>
        <w:tc>
          <w:tcPr>
            <w:tcW w:w="725" w:type="dxa"/>
          </w:tcPr>
          <w:p w:rsidR="00855899" w:rsidRPr="009A6C54" w:rsidRDefault="00855899" w:rsidP="00272C1F">
            <w:pPr>
              <w:pStyle w:val="TableText"/>
            </w:pPr>
            <w:r w:rsidRPr="009A6C54">
              <w:t>ID</w:t>
            </w:r>
          </w:p>
        </w:tc>
        <w:tc>
          <w:tcPr>
            <w:tcW w:w="725" w:type="dxa"/>
          </w:tcPr>
          <w:p w:rsidR="00855899" w:rsidRPr="009A6C54" w:rsidRDefault="00855899" w:rsidP="00272C1F">
            <w:pPr>
              <w:pStyle w:val="TableText"/>
            </w:pPr>
          </w:p>
        </w:tc>
        <w:tc>
          <w:tcPr>
            <w:tcW w:w="725" w:type="dxa"/>
          </w:tcPr>
          <w:p w:rsidR="00855899" w:rsidRPr="009A6C54" w:rsidRDefault="00855899" w:rsidP="00272C1F">
            <w:pPr>
              <w:pStyle w:val="TableText"/>
            </w:pPr>
          </w:p>
        </w:tc>
        <w:tc>
          <w:tcPr>
            <w:tcW w:w="725" w:type="dxa"/>
          </w:tcPr>
          <w:p w:rsidR="00855899" w:rsidRPr="009A6C54" w:rsidRDefault="00855899" w:rsidP="00272C1F">
            <w:pPr>
              <w:pStyle w:val="TableText"/>
            </w:pPr>
          </w:p>
        </w:tc>
        <w:tc>
          <w:tcPr>
            <w:tcW w:w="4949" w:type="dxa"/>
          </w:tcPr>
          <w:p w:rsidR="00855899" w:rsidRPr="009A6C54" w:rsidRDefault="00855899" w:rsidP="00272C1F">
            <w:pPr>
              <w:pStyle w:val="TableText"/>
            </w:pPr>
            <w:r w:rsidRPr="009A6C54">
              <w:t>Current Exempt. Fr Classification</w:t>
            </w:r>
          </w:p>
        </w:tc>
      </w:tr>
    </w:tbl>
    <w:p w:rsidR="00855899" w:rsidRPr="009A6C54" w:rsidRDefault="00855899" w:rsidP="00AC7434">
      <w:pPr>
        <w:pStyle w:val="Heading3"/>
        <w:rPr>
          <w:lang w:val="en-US" w:eastAsia="en-US"/>
        </w:rPr>
      </w:pPr>
      <w:bookmarkStart w:id="370" w:name="_Toc11706726"/>
      <w:r w:rsidRPr="009A6C54">
        <w:rPr>
          <w:caps/>
          <w:lang w:eastAsia="en-US"/>
        </w:rPr>
        <w:t>ZSP - VA-</w:t>
      </w:r>
      <w:r w:rsidRPr="009A6C54">
        <w:rPr>
          <w:lang w:eastAsia="en-US"/>
        </w:rPr>
        <w:t>Specific Service Period Segment</w:t>
      </w:r>
      <w:bookmarkEnd w:id="370"/>
    </w:p>
    <w:p w:rsidR="000E6F8B" w:rsidRPr="009A6C54" w:rsidRDefault="000E6F8B" w:rsidP="00741C15">
      <w:pPr>
        <w:pStyle w:val="Caption"/>
        <w:rPr>
          <w:lang w:eastAsia="en-US"/>
        </w:rPr>
      </w:pPr>
      <w:bookmarkStart w:id="371" w:name="_Toc11706900"/>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61</w:t>
      </w:r>
      <w:r w:rsidR="007F1C38">
        <w:rPr>
          <w:noProof/>
        </w:rPr>
        <w:fldChar w:fldCharType="end"/>
      </w:r>
      <w:r w:rsidRPr="009A6C54">
        <w:t>: ZSP – VA-Specific Service Period Segment</w:t>
      </w:r>
      <w:bookmarkEnd w:id="37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25"/>
      </w:tblGrid>
      <w:tr w:rsidR="00855899" w:rsidRPr="009A6C54" w:rsidTr="002B5785">
        <w:trPr>
          <w:tblHeader/>
        </w:trPr>
        <w:tc>
          <w:tcPr>
            <w:tcW w:w="725" w:type="dxa"/>
            <w:tcBorders>
              <w:top w:val="single" w:sz="12" w:space="0" w:color="auto"/>
              <w:bottom w:val="single" w:sz="6" w:space="0" w:color="auto"/>
            </w:tcBorders>
            <w:shd w:val="clear" w:color="auto" w:fill="BFBFBF"/>
          </w:tcPr>
          <w:p w:rsidR="00855899" w:rsidRPr="009A6C54" w:rsidRDefault="00855899" w:rsidP="00272C1F">
            <w:pPr>
              <w:pStyle w:val="TableHeading"/>
            </w:pPr>
            <w:bookmarkStart w:id="372" w:name="ColumnTitle_58"/>
            <w:bookmarkEnd w:id="372"/>
            <w:r w:rsidRPr="009A6C54">
              <w:t>SEQ</w:t>
            </w:r>
          </w:p>
        </w:tc>
        <w:tc>
          <w:tcPr>
            <w:tcW w:w="725" w:type="dxa"/>
            <w:tcBorders>
              <w:top w:val="single" w:sz="12" w:space="0" w:color="auto"/>
              <w:bottom w:val="single" w:sz="6" w:space="0" w:color="auto"/>
            </w:tcBorders>
            <w:shd w:val="clear" w:color="auto" w:fill="BFBFBF"/>
          </w:tcPr>
          <w:p w:rsidR="00855899" w:rsidRPr="009A6C54" w:rsidRDefault="00855899" w:rsidP="00272C1F">
            <w:pPr>
              <w:pStyle w:val="TableHeading"/>
            </w:pPr>
            <w:r w:rsidRPr="009A6C54">
              <w:t>LEN</w:t>
            </w:r>
          </w:p>
        </w:tc>
        <w:tc>
          <w:tcPr>
            <w:tcW w:w="725" w:type="dxa"/>
            <w:tcBorders>
              <w:top w:val="single" w:sz="12" w:space="0" w:color="auto"/>
              <w:bottom w:val="single" w:sz="6" w:space="0" w:color="auto"/>
            </w:tcBorders>
            <w:shd w:val="clear" w:color="auto" w:fill="BFBFBF"/>
          </w:tcPr>
          <w:p w:rsidR="00855899" w:rsidRPr="009A6C54" w:rsidRDefault="00855899" w:rsidP="00272C1F">
            <w:pPr>
              <w:pStyle w:val="TableHeading"/>
            </w:pPr>
            <w:r w:rsidRPr="009A6C54">
              <w:t>DT</w:t>
            </w:r>
          </w:p>
        </w:tc>
        <w:tc>
          <w:tcPr>
            <w:tcW w:w="725" w:type="dxa"/>
            <w:tcBorders>
              <w:top w:val="single" w:sz="12" w:space="0" w:color="auto"/>
              <w:bottom w:val="single" w:sz="6" w:space="0" w:color="auto"/>
            </w:tcBorders>
            <w:shd w:val="clear" w:color="auto" w:fill="BFBFBF"/>
          </w:tcPr>
          <w:p w:rsidR="00855899" w:rsidRPr="009A6C54" w:rsidRDefault="00855899" w:rsidP="00272C1F">
            <w:pPr>
              <w:pStyle w:val="TableHeading"/>
            </w:pPr>
            <w:r w:rsidRPr="009A6C54">
              <w:t>R/O</w:t>
            </w:r>
          </w:p>
        </w:tc>
        <w:tc>
          <w:tcPr>
            <w:tcW w:w="725" w:type="dxa"/>
            <w:tcBorders>
              <w:top w:val="single" w:sz="12" w:space="0" w:color="auto"/>
              <w:bottom w:val="single" w:sz="6" w:space="0" w:color="auto"/>
            </w:tcBorders>
            <w:shd w:val="clear" w:color="auto" w:fill="BFBFBF"/>
          </w:tcPr>
          <w:p w:rsidR="00855899" w:rsidRPr="009A6C54" w:rsidRDefault="00855899" w:rsidP="00272C1F">
            <w:pPr>
              <w:pStyle w:val="TableHeading"/>
            </w:pPr>
            <w:r w:rsidRPr="009A6C54">
              <w:t>RP/#</w:t>
            </w:r>
          </w:p>
        </w:tc>
        <w:tc>
          <w:tcPr>
            <w:tcW w:w="725" w:type="dxa"/>
            <w:tcBorders>
              <w:top w:val="single" w:sz="12" w:space="0" w:color="auto"/>
              <w:bottom w:val="single" w:sz="6" w:space="0" w:color="auto"/>
            </w:tcBorders>
            <w:shd w:val="clear" w:color="auto" w:fill="BFBFBF"/>
          </w:tcPr>
          <w:p w:rsidR="00855899" w:rsidRPr="009A6C54" w:rsidRDefault="00855899" w:rsidP="00272C1F">
            <w:pPr>
              <w:pStyle w:val="TableHeading"/>
            </w:pPr>
            <w:r w:rsidRPr="009A6C54">
              <w:t>TBL#</w:t>
            </w:r>
          </w:p>
        </w:tc>
        <w:tc>
          <w:tcPr>
            <w:tcW w:w="4925" w:type="dxa"/>
            <w:tcBorders>
              <w:top w:val="single" w:sz="12" w:space="0" w:color="auto"/>
              <w:bottom w:val="single" w:sz="6" w:space="0" w:color="auto"/>
            </w:tcBorders>
            <w:shd w:val="clear" w:color="auto" w:fill="BFBFBF"/>
          </w:tcPr>
          <w:p w:rsidR="00855899" w:rsidRPr="009A6C54" w:rsidRDefault="00855899" w:rsidP="00272C1F">
            <w:pPr>
              <w:pStyle w:val="TableHeading"/>
            </w:pPr>
            <w:r w:rsidRPr="009A6C54">
              <w:t>V</w:t>
            </w:r>
            <w:r w:rsidRPr="009A6C54">
              <w:rPr>
                <w:i/>
              </w:rPr>
              <w:t>IST</w:t>
            </w:r>
            <w:r w:rsidRPr="009A6C54">
              <w:t>A ELEMENT NAME</w:t>
            </w:r>
          </w:p>
        </w:tc>
      </w:tr>
      <w:tr w:rsidR="00855899" w:rsidRPr="009A6C54" w:rsidTr="00272C1F">
        <w:tc>
          <w:tcPr>
            <w:tcW w:w="725" w:type="dxa"/>
            <w:tcBorders>
              <w:top w:val="single" w:sz="6" w:space="0" w:color="auto"/>
            </w:tcBorders>
          </w:tcPr>
          <w:p w:rsidR="00855899" w:rsidRPr="009A6C54" w:rsidRDefault="00855899" w:rsidP="00272C1F">
            <w:pPr>
              <w:pStyle w:val="TableText"/>
            </w:pPr>
            <w:r w:rsidRPr="009A6C54">
              <w:t>1</w:t>
            </w:r>
          </w:p>
        </w:tc>
        <w:tc>
          <w:tcPr>
            <w:tcW w:w="725" w:type="dxa"/>
            <w:tcBorders>
              <w:top w:val="single" w:sz="6" w:space="0" w:color="auto"/>
            </w:tcBorders>
          </w:tcPr>
          <w:p w:rsidR="00855899" w:rsidRPr="009A6C54" w:rsidRDefault="00855899" w:rsidP="00272C1F">
            <w:pPr>
              <w:pStyle w:val="TableText"/>
            </w:pPr>
            <w:r w:rsidRPr="009A6C54">
              <w:t>4</w:t>
            </w:r>
          </w:p>
        </w:tc>
        <w:tc>
          <w:tcPr>
            <w:tcW w:w="725" w:type="dxa"/>
            <w:tcBorders>
              <w:top w:val="single" w:sz="6" w:space="0" w:color="auto"/>
            </w:tcBorders>
          </w:tcPr>
          <w:p w:rsidR="00855899" w:rsidRPr="009A6C54" w:rsidRDefault="00855899" w:rsidP="00272C1F">
            <w:pPr>
              <w:pStyle w:val="TableText"/>
            </w:pPr>
            <w:r w:rsidRPr="009A6C54">
              <w:t>SI</w:t>
            </w:r>
          </w:p>
        </w:tc>
        <w:tc>
          <w:tcPr>
            <w:tcW w:w="725" w:type="dxa"/>
            <w:tcBorders>
              <w:top w:val="single" w:sz="6" w:space="0" w:color="auto"/>
            </w:tcBorders>
          </w:tcPr>
          <w:p w:rsidR="00855899" w:rsidRPr="009A6C54" w:rsidRDefault="00855899" w:rsidP="00272C1F">
            <w:pPr>
              <w:pStyle w:val="TableText"/>
            </w:pPr>
            <w:r w:rsidRPr="009A6C54">
              <w:t>R</w:t>
            </w:r>
          </w:p>
        </w:tc>
        <w:tc>
          <w:tcPr>
            <w:tcW w:w="725" w:type="dxa"/>
            <w:tcBorders>
              <w:top w:val="single" w:sz="6" w:space="0" w:color="auto"/>
            </w:tcBorders>
          </w:tcPr>
          <w:p w:rsidR="00855899" w:rsidRPr="009A6C54" w:rsidRDefault="00855899" w:rsidP="00272C1F">
            <w:pPr>
              <w:pStyle w:val="TableText"/>
            </w:pPr>
          </w:p>
        </w:tc>
        <w:tc>
          <w:tcPr>
            <w:tcW w:w="725" w:type="dxa"/>
            <w:tcBorders>
              <w:top w:val="single" w:sz="6" w:space="0" w:color="auto"/>
            </w:tcBorders>
          </w:tcPr>
          <w:p w:rsidR="00855899" w:rsidRPr="009A6C54" w:rsidRDefault="00855899" w:rsidP="00272C1F">
            <w:pPr>
              <w:pStyle w:val="TableText"/>
            </w:pPr>
          </w:p>
        </w:tc>
        <w:tc>
          <w:tcPr>
            <w:tcW w:w="4925" w:type="dxa"/>
            <w:tcBorders>
              <w:top w:val="single" w:sz="6" w:space="0" w:color="auto"/>
            </w:tcBorders>
          </w:tcPr>
          <w:p w:rsidR="00855899" w:rsidRPr="009A6C54" w:rsidRDefault="00855899" w:rsidP="00272C1F">
            <w:pPr>
              <w:pStyle w:val="TableText"/>
            </w:pPr>
            <w:r w:rsidRPr="009A6C54">
              <w:t>SET ID</w:t>
            </w:r>
          </w:p>
        </w:tc>
      </w:tr>
      <w:tr w:rsidR="00855899" w:rsidRPr="009A6C54" w:rsidTr="00272C1F">
        <w:tc>
          <w:tcPr>
            <w:tcW w:w="725" w:type="dxa"/>
          </w:tcPr>
          <w:p w:rsidR="00855899" w:rsidRPr="009A6C54" w:rsidRDefault="00855899" w:rsidP="00272C1F">
            <w:pPr>
              <w:pStyle w:val="TableText"/>
            </w:pPr>
            <w:r w:rsidRPr="009A6C54">
              <w:t>2</w:t>
            </w:r>
          </w:p>
        </w:tc>
        <w:tc>
          <w:tcPr>
            <w:tcW w:w="725" w:type="dxa"/>
          </w:tcPr>
          <w:p w:rsidR="00855899" w:rsidRPr="009A6C54" w:rsidRDefault="00855899" w:rsidP="00272C1F">
            <w:pPr>
              <w:pStyle w:val="TableText"/>
            </w:pPr>
            <w:r w:rsidRPr="009A6C54">
              <w:t>1</w:t>
            </w:r>
          </w:p>
        </w:tc>
        <w:tc>
          <w:tcPr>
            <w:tcW w:w="725" w:type="dxa"/>
          </w:tcPr>
          <w:p w:rsidR="00855899" w:rsidRPr="009A6C54" w:rsidRDefault="00855899" w:rsidP="00272C1F">
            <w:pPr>
              <w:pStyle w:val="TableText"/>
            </w:pPr>
            <w:r w:rsidRPr="009A6C54">
              <w:t>ID</w:t>
            </w:r>
          </w:p>
        </w:tc>
        <w:tc>
          <w:tcPr>
            <w:tcW w:w="725" w:type="dxa"/>
          </w:tcPr>
          <w:p w:rsidR="00855899" w:rsidRPr="009A6C54" w:rsidRDefault="00855899" w:rsidP="00272C1F">
            <w:pPr>
              <w:pStyle w:val="TableText"/>
            </w:pPr>
            <w:r w:rsidRPr="009A6C54">
              <w:t>R</w:t>
            </w:r>
          </w:p>
        </w:tc>
        <w:tc>
          <w:tcPr>
            <w:tcW w:w="725" w:type="dxa"/>
          </w:tcPr>
          <w:p w:rsidR="00855899" w:rsidRPr="009A6C54" w:rsidRDefault="00855899" w:rsidP="00272C1F">
            <w:pPr>
              <w:pStyle w:val="TableText"/>
            </w:pPr>
          </w:p>
        </w:tc>
        <w:tc>
          <w:tcPr>
            <w:tcW w:w="725" w:type="dxa"/>
          </w:tcPr>
          <w:p w:rsidR="00855899" w:rsidRPr="009A6C54" w:rsidRDefault="00855899" w:rsidP="00272C1F">
            <w:pPr>
              <w:pStyle w:val="TableText"/>
            </w:pPr>
            <w:r w:rsidRPr="009A6C54">
              <w:t>VA01</w:t>
            </w:r>
          </w:p>
        </w:tc>
        <w:tc>
          <w:tcPr>
            <w:tcW w:w="4925" w:type="dxa"/>
          </w:tcPr>
          <w:p w:rsidR="00855899" w:rsidRPr="009A6C54" w:rsidRDefault="00855899" w:rsidP="00272C1F">
            <w:pPr>
              <w:pStyle w:val="TableText"/>
              <w:rPr>
                <w:caps/>
              </w:rPr>
            </w:pPr>
            <w:r w:rsidRPr="009A6C54">
              <w:rPr>
                <w:caps/>
              </w:rPr>
              <w:t>Service Connected?</w:t>
            </w:r>
          </w:p>
        </w:tc>
      </w:tr>
      <w:tr w:rsidR="00855899" w:rsidRPr="009A6C54" w:rsidTr="00272C1F">
        <w:tc>
          <w:tcPr>
            <w:tcW w:w="725" w:type="dxa"/>
          </w:tcPr>
          <w:p w:rsidR="00855899" w:rsidRPr="009A6C54" w:rsidRDefault="00855899" w:rsidP="00272C1F">
            <w:pPr>
              <w:pStyle w:val="TableText"/>
            </w:pPr>
            <w:r w:rsidRPr="009A6C54">
              <w:t>3</w:t>
            </w:r>
          </w:p>
        </w:tc>
        <w:tc>
          <w:tcPr>
            <w:tcW w:w="725" w:type="dxa"/>
          </w:tcPr>
          <w:p w:rsidR="00855899" w:rsidRPr="009A6C54" w:rsidRDefault="00855899" w:rsidP="00272C1F">
            <w:pPr>
              <w:pStyle w:val="TableText"/>
            </w:pPr>
            <w:r w:rsidRPr="009A6C54">
              <w:t>3</w:t>
            </w:r>
          </w:p>
        </w:tc>
        <w:tc>
          <w:tcPr>
            <w:tcW w:w="725" w:type="dxa"/>
          </w:tcPr>
          <w:p w:rsidR="00855899" w:rsidRPr="009A6C54" w:rsidRDefault="00855899" w:rsidP="00272C1F">
            <w:pPr>
              <w:pStyle w:val="TableText"/>
            </w:pPr>
            <w:r w:rsidRPr="009A6C54">
              <w:t>NM</w:t>
            </w:r>
          </w:p>
        </w:tc>
        <w:tc>
          <w:tcPr>
            <w:tcW w:w="725" w:type="dxa"/>
          </w:tcPr>
          <w:p w:rsidR="00855899" w:rsidRPr="009A6C54" w:rsidRDefault="00855899" w:rsidP="00272C1F">
            <w:pPr>
              <w:pStyle w:val="TableText"/>
            </w:pPr>
          </w:p>
        </w:tc>
        <w:tc>
          <w:tcPr>
            <w:tcW w:w="725" w:type="dxa"/>
          </w:tcPr>
          <w:p w:rsidR="00855899" w:rsidRPr="009A6C54" w:rsidRDefault="00855899" w:rsidP="00272C1F">
            <w:pPr>
              <w:pStyle w:val="TableText"/>
            </w:pPr>
          </w:p>
        </w:tc>
        <w:tc>
          <w:tcPr>
            <w:tcW w:w="725" w:type="dxa"/>
          </w:tcPr>
          <w:p w:rsidR="00855899" w:rsidRPr="009A6C54" w:rsidRDefault="00855899" w:rsidP="00272C1F">
            <w:pPr>
              <w:pStyle w:val="TableText"/>
            </w:pPr>
          </w:p>
        </w:tc>
        <w:tc>
          <w:tcPr>
            <w:tcW w:w="4925" w:type="dxa"/>
          </w:tcPr>
          <w:p w:rsidR="00855899" w:rsidRPr="009A6C54" w:rsidRDefault="00855899" w:rsidP="00272C1F">
            <w:pPr>
              <w:pStyle w:val="TableText"/>
              <w:rPr>
                <w:caps/>
              </w:rPr>
            </w:pPr>
            <w:r w:rsidRPr="009A6C54">
              <w:rPr>
                <w:caps/>
              </w:rPr>
              <w:t>Service Connected Percentage</w:t>
            </w:r>
          </w:p>
        </w:tc>
      </w:tr>
      <w:tr w:rsidR="00855899" w:rsidRPr="009A6C54" w:rsidTr="00272C1F">
        <w:tc>
          <w:tcPr>
            <w:tcW w:w="725" w:type="dxa"/>
          </w:tcPr>
          <w:p w:rsidR="00855899" w:rsidRPr="009A6C54" w:rsidRDefault="00855899" w:rsidP="00272C1F">
            <w:pPr>
              <w:pStyle w:val="TableText"/>
            </w:pPr>
            <w:r w:rsidRPr="009A6C54">
              <w:t>4</w:t>
            </w:r>
          </w:p>
        </w:tc>
        <w:tc>
          <w:tcPr>
            <w:tcW w:w="725" w:type="dxa"/>
          </w:tcPr>
          <w:p w:rsidR="00855899" w:rsidRPr="009A6C54" w:rsidRDefault="00855899" w:rsidP="00272C1F">
            <w:pPr>
              <w:pStyle w:val="TableText"/>
            </w:pPr>
            <w:r w:rsidRPr="009A6C54">
              <w:t>2</w:t>
            </w:r>
          </w:p>
        </w:tc>
        <w:tc>
          <w:tcPr>
            <w:tcW w:w="725" w:type="dxa"/>
          </w:tcPr>
          <w:p w:rsidR="00855899" w:rsidRPr="009A6C54" w:rsidRDefault="00855899" w:rsidP="00272C1F">
            <w:pPr>
              <w:pStyle w:val="TableText"/>
            </w:pPr>
            <w:r w:rsidRPr="009A6C54">
              <w:t>ID</w:t>
            </w:r>
          </w:p>
        </w:tc>
        <w:tc>
          <w:tcPr>
            <w:tcW w:w="725" w:type="dxa"/>
          </w:tcPr>
          <w:p w:rsidR="00855899" w:rsidRPr="009A6C54" w:rsidRDefault="00855899" w:rsidP="00272C1F">
            <w:pPr>
              <w:pStyle w:val="TableText"/>
            </w:pPr>
          </w:p>
        </w:tc>
        <w:tc>
          <w:tcPr>
            <w:tcW w:w="725" w:type="dxa"/>
          </w:tcPr>
          <w:p w:rsidR="00855899" w:rsidRPr="009A6C54" w:rsidRDefault="00855899" w:rsidP="00272C1F">
            <w:pPr>
              <w:pStyle w:val="TableText"/>
            </w:pPr>
          </w:p>
        </w:tc>
        <w:tc>
          <w:tcPr>
            <w:tcW w:w="725" w:type="dxa"/>
          </w:tcPr>
          <w:p w:rsidR="00855899" w:rsidRPr="009A6C54" w:rsidRDefault="00855899" w:rsidP="00272C1F">
            <w:pPr>
              <w:pStyle w:val="TableText"/>
            </w:pPr>
            <w:r w:rsidRPr="009A6C54">
              <w:t>VA11</w:t>
            </w:r>
          </w:p>
        </w:tc>
        <w:tc>
          <w:tcPr>
            <w:tcW w:w="4925" w:type="dxa"/>
          </w:tcPr>
          <w:p w:rsidR="00855899" w:rsidRPr="009A6C54" w:rsidRDefault="00855899" w:rsidP="00272C1F">
            <w:pPr>
              <w:pStyle w:val="TableText"/>
              <w:rPr>
                <w:caps/>
              </w:rPr>
            </w:pPr>
            <w:r w:rsidRPr="009A6C54">
              <w:rPr>
                <w:caps/>
              </w:rPr>
              <w:t>Period of Service</w:t>
            </w:r>
          </w:p>
        </w:tc>
      </w:tr>
      <w:tr w:rsidR="00855899" w:rsidRPr="009A6C54" w:rsidTr="00272C1F">
        <w:tc>
          <w:tcPr>
            <w:tcW w:w="725" w:type="dxa"/>
          </w:tcPr>
          <w:p w:rsidR="00855899" w:rsidRPr="009A6C54" w:rsidRDefault="00855899" w:rsidP="00272C1F">
            <w:pPr>
              <w:pStyle w:val="TableText"/>
            </w:pPr>
            <w:r w:rsidRPr="009A6C54">
              <w:t>5</w:t>
            </w:r>
          </w:p>
        </w:tc>
        <w:tc>
          <w:tcPr>
            <w:tcW w:w="725" w:type="dxa"/>
          </w:tcPr>
          <w:p w:rsidR="00855899" w:rsidRPr="009A6C54" w:rsidRDefault="00855899" w:rsidP="00272C1F">
            <w:pPr>
              <w:pStyle w:val="TableText"/>
            </w:pPr>
            <w:r w:rsidRPr="009A6C54">
              <w:t>1</w:t>
            </w:r>
          </w:p>
        </w:tc>
        <w:tc>
          <w:tcPr>
            <w:tcW w:w="725" w:type="dxa"/>
          </w:tcPr>
          <w:p w:rsidR="00855899" w:rsidRPr="009A6C54" w:rsidRDefault="00855899" w:rsidP="00272C1F">
            <w:pPr>
              <w:pStyle w:val="TableText"/>
            </w:pPr>
            <w:r w:rsidRPr="009A6C54">
              <w:t>ST</w:t>
            </w:r>
          </w:p>
        </w:tc>
        <w:tc>
          <w:tcPr>
            <w:tcW w:w="725" w:type="dxa"/>
          </w:tcPr>
          <w:p w:rsidR="00855899" w:rsidRPr="009A6C54" w:rsidRDefault="00855899" w:rsidP="00272C1F">
            <w:pPr>
              <w:pStyle w:val="TableText"/>
            </w:pPr>
          </w:p>
        </w:tc>
        <w:tc>
          <w:tcPr>
            <w:tcW w:w="725" w:type="dxa"/>
          </w:tcPr>
          <w:p w:rsidR="00855899" w:rsidRPr="009A6C54" w:rsidRDefault="00855899" w:rsidP="00272C1F">
            <w:pPr>
              <w:pStyle w:val="TableText"/>
            </w:pPr>
          </w:p>
        </w:tc>
        <w:tc>
          <w:tcPr>
            <w:tcW w:w="725" w:type="dxa"/>
          </w:tcPr>
          <w:p w:rsidR="00855899" w:rsidRPr="009A6C54" w:rsidRDefault="00855899" w:rsidP="00272C1F">
            <w:pPr>
              <w:pStyle w:val="TableText"/>
            </w:pPr>
          </w:p>
        </w:tc>
        <w:tc>
          <w:tcPr>
            <w:tcW w:w="4925" w:type="dxa"/>
          </w:tcPr>
          <w:p w:rsidR="00855899" w:rsidRPr="009A6C54" w:rsidRDefault="00855899" w:rsidP="00272C1F">
            <w:pPr>
              <w:pStyle w:val="TableText"/>
              <w:rPr>
                <w:caps/>
              </w:rPr>
            </w:pPr>
            <w:r w:rsidRPr="009A6C54">
              <w:rPr>
                <w:caps/>
              </w:rPr>
              <w:t>VIETNAM SERVICE INDICATED?</w:t>
            </w:r>
          </w:p>
        </w:tc>
      </w:tr>
      <w:tr w:rsidR="00855899" w:rsidRPr="009A6C54" w:rsidTr="00272C1F">
        <w:tc>
          <w:tcPr>
            <w:tcW w:w="725" w:type="dxa"/>
          </w:tcPr>
          <w:p w:rsidR="00855899" w:rsidRPr="009A6C54" w:rsidRDefault="00855899" w:rsidP="00272C1F">
            <w:pPr>
              <w:pStyle w:val="TableText"/>
            </w:pPr>
            <w:r w:rsidRPr="009A6C54">
              <w:t>6</w:t>
            </w:r>
          </w:p>
        </w:tc>
        <w:tc>
          <w:tcPr>
            <w:tcW w:w="725" w:type="dxa"/>
          </w:tcPr>
          <w:p w:rsidR="00855899" w:rsidRPr="009A6C54" w:rsidRDefault="00855899" w:rsidP="00272C1F">
            <w:pPr>
              <w:pStyle w:val="TableText"/>
            </w:pPr>
            <w:r w:rsidRPr="009A6C54">
              <w:t>1</w:t>
            </w:r>
          </w:p>
        </w:tc>
        <w:tc>
          <w:tcPr>
            <w:tcW w:w="725" w:type="dxa"/>
          </w:tcPr>
          <w:p w:rsidR="00855899" w:rsidRPr="009A6C54" w:rsidRDefault="00855899" w:rsidP="00272C1F">
            <w:pPr>
              <w:pStyle w:val="TableText"/>
            </w:pPr>
            <w:r w:rsidRPr="009A6C54">
              <w:t>ID</w:t>
            </w:r>
          </w:p>
        </w:tc>
        <w:tc>
          <w:tcPr>
            <w:tcW w:w="725" w:type="dxa"/>
          </w:tcPr>
          <w:p w:rsidR="00855899" w:rsidRPr="009A6C54" w:rsidRDefault="00855899" w:rsidP="00272C1F">
            <w:pPr>
              <w:pStyle w:val="TableText"/>
            </w:pPr>
          </w:p>
        </w:tc>
        <w:tc>
          <w:tcPr>
            <w:tcW w:w="725" w:type="dxa"/>
          </w:tcPr>
          <w:p w:rsidR="00855899" w:rsidRPr="009A6C54" w:rsidRDefault="00855899" w:rsidP="00272C1F">
            <w:pPr>
              <w:pStyle w:val="TableText"/>
            </w:pPr>
          </w:p>
        </w:tc>
        <w:tc>
          <w:tcPr>
            <w:tcW w:w="725" w:type="dxa"/>
          </w:tcPr>
          <w:p w:rsidR="00855899" w:rsidRPr="009A6C54" w:rsidRDefault="00855899" w:rsidP="00272C1F">
            <w:pPr>
              <w:pStyle w:val="TableText"/>
            </w:pPr>
            <w:r w:rsidRPr="009A6C54">
              <w:t>VA01</w:t>
            </w:r>
          </w:p>
        </w:tc>
        <w:tc>
          <w:tcPr>
            <w:tcW w:w="4925" w:type="dxa"/>
          </w:tcPr>
          <w:p w:rsidR="00855899" w:rsidRPr="009A6C54" w:rsidRDefault="00855899" w:rsidP="00272C1F">
            <w:pPr>
              <w:pStyle w:val="TableText"/>
              <w:rPr>
                <w:caps/>
              </w:rPr>
            </w:pPr>
            <w:r w:rsidRPr="009A6C54">
              <w:rPr>
                <w:caps/>
              </w:rPr>
              <w:t>P&amp;T</w:t>
            </w:r>
          </w:p>
        </w:tc>
      </w:tr>
      <w:tr w:rsidR="00855899" w:rsidRPr="009A6C54" w:rsidTr="00272C1F">
        <w:tc>
          <w:tcPr>
            <w:tcW w:w="725" w:type="dxa"/>
          </w:tcPr>
          <w:p w:rsidR="00855899" w:rsidRPr="009A6C54" w:rsidRDefault="00855899" w:rsidP="00272C1F">
            <w:pPr>
              <w:pStyle w:val="TableText"/>
            </w:pPr>
            <w:r w:rsidRPr="009A6C54">
              <w:t>7</w:t>
            </w:r>
          </w:p>
        </w:tc>
        <w:tc>
          <w:tcPr>
            <w:tcW w:w="725" w:type="dxa"/>
          </w:tcPr>
          <w:p w:rsidR="00855899" w:rsidRPr="009A6C54" w:rsidRDefault="00855899" w:rsidP="00272C1F">
            <w:pPr>
              <w:pStyle w:val="TableText"/>
            </w:pPr>
            <w:r w:rsidRPr="009A6C54">
              <w:t>1</w:t>
            </w:r>
          </w:p>
        </w:tc>
        <w:tc>
          <w:tcPr>
            <w:tcW w:w="725" w:type="dxa"/>
          </w:tcPr>
          <w:p w:rsidR="00855899" w:rsidRPr="009A6C54" w:rsidRDefault="00855899" w:rsidP="00272C1F">
            <w:pPr>
              <w:pStyle w:val="TableText"/>
            </w:pPr>
            <w:r w:rsidRPr="009A6C54">
              <w:t>ID</w:t>
            </w:r>
          </w:p>
        </w:tc>
        <w:tc>
          <w:tcPr>
            <w:tcW w:w="725" w:type="dxa"/>
          </w:tcPr>
          <w:p w:rsidR="00855899" w:rsidRPr="009A6C54" w:rsidRDefault="00855899" w:rsidP="00272C1F">
            <w:pPr>
              <w:pStyle w:val="TableText"/>
            </w:pPr>
          </w:p>
        </w:tc>
        <w:tc>
          <w:tcPr>
            <w:tcW w:w="725" w:type="dxa"/>
          </w:tcPr>
          <w:p w:rsidR="00855899" w:rsidRPr="009A6C54" w:rsidRDefault="00855899" w:rsidP="00272C1F">
            <w:pPr>
              <w:pStyle w:val="TableText"/>
            </w:pPr>
          </w:p>
        </w:tc>
        <w:tc>
          <w:tcPr>
            <w:tcW w:w="725" w:type="dxa"/>
          </w:tcPr>
          <w:p w:rsidR="00855899" w:rsidRPr="009A6C54" w:rsidRDefault="00855899" w:rsidP="00272C1F">
            <w:pPr>
              <w:pStyle w:val="TableText"/>
            </w:pPr>
            <w:r w:rsidRPr="009A6C54">
              <w:t>VA01</w:t>
            </w:r>
          </w:p>
        </w:tc>
        <w:tc>
          <w:tcPr>
            <w:tcW w:w="4925" w:type="dxa"/>
          </w:tcPr>
          <w:p w:rsidR="00855899" w:rsidRPr="009A6C54" w:rsidRDefault="00855899" w:rsidP="00272C1F">
            <w:pPr>
              <w:pStyle w:val="TableText"/>
              <w:rPr>
                <w:caps/>
              </w:rPr>
            </w:pPr>
            <w:r w:rsidRPr="009A6C54">
              <w:rPr>
                <w:caps/>
              </w:rPr>
              <w:t>UNEMPLOYABLE</w:t>
            </w:r>
          </w:p>
        </w:tc>
      </w:tr>
      <w:tr w:rsidR="00855899" w:rsidRPr="009A6C54" w:rsidTr="00272C1F">
        <w:tc>
          <w:tcPr>
            <w:tcW w:w="725" w:type="dxa"/>
          </w:tcPr>
          <w:p w:rsidR="00855899" w:rsidRPr="009A6C54" w:rsidRDefault="00855899" w:rsidP="00272C1F">
            <w:pPr>
              <w:pStyle w:val="TableText"/>
            </w:pPr>
            <w:r w:rsidRPr="009A6C54">
              <w:t>8</w:t>
            </w:r>
          </w:p>
        </w:tc>
        <w:tc>
          <w:tcPr>
            <w:tcW w:w="725" w:type="dxa"/>
          </w:tcPr>
          <w:p w:rsidR="00855899" w:rsidRPr="009A6C54" w:rsidRDefault="00855899" w:rsidP="00272C1F">
            <w:pPr>
              <w:pStyle w:val="TableText"/>
            </w:pPr>
            <w:r w:rsidRPr="009A6C54">
              <w:t>19</w:t>
            </w:r>
          </w:p>
        </w:tc>
        <w:tc>
          <w:tcPr>
            <w:tcW w:w="725" w:type="dxa"/>
          </w:tcPr>
          <w:p w:rsidR="00855899" w:rsidRPr="009A6C54" w:rsidRDefault="00855899" w:rsidP="00272C1F">
            <w:pPr>
              <w:pStyle w:val="TableText"/>
            </w:pPr>
            <w:r w:rsidRPr="009A6C54">
              <w:t>TS</w:t>
            </w:r>
          </w:p>
        </w:tc>
        <w:tc>
          <w:tcPr>
            <w:tcW w:w="725" w:type="dxa"/>
          </w:tcPr>
          <w:p w:rsidR="00855899" w:rsidRPr="009A6C54" w:rsidRDefault="00855899" w:rsidP="00272C1F">
            <w:pPr>
              <w:pStyle w:val="TableText"/>
            </w:pPr>
          </w:p>
        </w:tc>
        <w:tc>
          <w:tcPr>
            <w:tcW w:w="725" w:type="dxa"/>
          </w:tcPr>
          <w:p w:rsidR="00855899" w:rsidRPr="009A6C54" w:rsidRDefault="00855899" w:rsidP="00272C1F">
            <w:pPr>
              <w:pStyle w:val="TableText"/>
            </w:pPr>
          </w:p>
        </w:tc>
        <w:tc>
          <w:tcPr>
            <w:tcW w:w="725" w:type="dxa"/>
          </w:tcPr>
          <w:p w:rsidR="00855899" w:rsidRPr="009A6C54" w:rsidRDefault="00855899" w:rsidP="00272C1F">
            <w:pPr>
              <w:pStyle w:val="TableText"/>
            </w:pPr>
          </w:p>
        </w:tc>
        <w:tc>
          <w:tcPr>
            <w:tcW w:w="4925" w:type="dxa"/>
          </w:tcPr>
          <w:p w:rsidR="00855899" w:rsidRPr="009A6C54" w:rsidRDefault="00855899" w:rsidP="00272C1F">
            <w:pPr>
              <w:pStyle w:val="TableText"/>
              <w:rPr>
                <w:caps/>
              </w:rPr>
            </w:pPr>
            <w:r w:rsidRPr="009A6C54">
              <w:rPr>
                <w:caps/>
              </w:rPr>
              <w:t>SC AWARD DATE</w:t>
            </w:r>
          </w:p>
        </w:tc>
      </w:tr>
    </w:tbl>
    <w:p w:rsidR="000E6F8B" w:rsidRPr="009A6C54" w:rsidRDefault="000E6F8B" w:rsidP="000E6F8B">
      <w:pPr>
        <w:pStyle w:val="BodyText"/>
        <w:rPr>
          <w:lang w:eastAsia="en-US"/>
        </w:rPr>
      </w:pPr>
    </w:p>
    <w:p w:rsidR="00855899" w:rsidRPr="009A6C54" w:rsidRDefault="00855899" w:rsidP="00AC7434">
      <w:pPr>
        <w:pStyle w:val="Heading3"/>
        <w:rPr>
          <w:lang w:val="en-US" w:eastAsia="en-US"/>
        </w:rPr>
      </w:pPr>
      <w:bookmarkStart w:id="373" w:name="_Toc11706727"/>
      <w:r w:rsidRPr="009A6C54">
        <w:rPr>
          <w:lang w:eastAsia="en-US"/>
        </w:rPr>
        <w:t>ZEN - VA-Specific Enrollment Segment</w:t>
      </w:r>
      <w:bookmarkEnd w:id="373"/>
    </w:p>
    <w:p w:rsidR="000E6F8B" w:rsidRPr="009A6C54" w:rsidRDefault="000E6F8B" w:rsidP="00741C15">
      <w:pPr>
        <w:pStyle w:val="Caption"/>
        <w:rPr>
          <w:lang w:eastAsia="en-US"/>
        </w:rPr>
      </w:pPr>
      <w:bookmarkStart w:id="374" w:name="_Toc11706901"/>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62</w:t>
      </w:r>
      <w:r w:rsidR="007F1C38">
        <w:rPr>
          <w:noProof/>
        </w:rPr>
        <w:fldChar w:fldCharType="end"/>
      </w:r>
      <w:r w:rsidRPr="009A6C54">
        <w:t>: ZEN – VA-Specific Enrollment Segment</w:t>
      </w:r>
      <w:bookmarkEnd w:id="37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4925"/>
      </w:tblGrid>
      <w:tr w:rsidR="00855899" w:rsidRPr="009A6C54" w:rsidTr="002B5785">
        <w:trPr>
          <w:tblHeader/>
        </w:trPr>
        <w:tc>
          <w:tcPr>
            <w:tcW w:w="725" w:type="dxa"/>
            <w:tcBorders>
              <w:top w:val="single" w:sz="12" w:space="0" w:color="auto"/>
              <w:left w:val="single" w:sz="12" w:space="0" w:color="auto"/>
              <w:bottom w:val="single" w:sz="12" w:space="0" w:color="auto"/>
            </w:tcBorders>
            <w:shd w:val="clear" w:color="auto" w:fill="BFBFBF"/>
          </w:tcPr>
          <w:p w:rsidR="00855899" w:rsidRPr="009A6C54" w:rsidRDefault="00855899" w:rsidP="00024CE0">
            <w:pPr>
              <w:pStyle w:val="TableHeading"/>
            </w:pPr>
            <w:bookmarkStart w:id="375" w:name="ColumnTitle_59"/>
            <w:bookmarkEnd w:id="375"/>
            <w:r w:rsidRPr="009A6C54">
              <w:t>SEQ</w:t>
            </w:r>
          </w:p>
        </w:tc>
        <w:tc>
          <w:tcPr>
            <w:tcW w:w="725" w:type="dxa"/>
            <w:tcBorders>
              <w:top w:val="single" w:sz="12" w:space="0" w:color="auto"/>
              <w:bottom w:val="single" w:sz="12" w:space="0" w:color="auto"/>
            </w:tcBorders>
            <w:shd w:val="clear" w:color="auto" w:fill="BFBFBF"/>
          </w:tcPr>
          <w:p w:rsidR="00855899" w:rsidRPr="009A6C54" w:rsidRDefault="00855899" w:rsidP="00024CE0">
            <w:pPr>
              <w:pStyle w:val="TableHeading"/>
            </w:pPr>
            <w:r w:rsidRPr="009A6C54">
              <w:t>LEN</w:t>
            </w:r>
          </w:p>
        </w:tc>
        <w:tc>
          <w:tcPr>
            <w:tcW w:w="725" w:type="dxa"/>
            <w:tcBorders>
              <w:top w:val="single" w:sz="12" w:space="0" w:color="auto"/>
              <w:bottom w:val="single" w:sz="12" w:space="0" w:color="auto"/>
            </w:tcBorders>
            <w:shd w:val="clear" w:color="auto" w:fill="BFBFBF"/>
          </w:tcPr>
          <w:p w:rsidR="00855899" w:rsidRPr="009A6C54" w:rsidRDefault="00855899" w:rsidP="00024CE0">
            <w:pPr>
              <w:pStyle w:val="TableHeading"/>
            </w:pPr>
            <w:r w:rsidRPr="009A6C54">
              <w:t>DT</w:t>
            </w:r>
          </w:p>
        </w:tc>
        <w:tc>
          <w:tcPr>
            <w:tcW w:w="725" w:type="dxa"/>
            <w:tcBorders>
              <w:top w:val="single" w:sz="12" w:space="0" w:color="auto"/>
              <w:bottom w:val="single" w:sz="12" w:space="0" w:color="auto"/>
            </w:tcBorders>
            <w:shd w:val="clear" w:color="auto" w:fill="BFBFBF"/>
          </w:tcPr>
          <w:p w:rsidR="00855899" w:rsidRPr="009A6C54" w:rsidRDefault="00855899" w:rsidP="00024CE0">
            <w:pPr>
              <w:pStyle w:val="TableHeading"/>
            </w:pPr>
            <w:r w:rsidRPr="009A6C54">
              <w:t>R/O</w:t>
            </w:r>
          </w:p>
        </w:tc>
        <w:tc>
          <w:tcPr>
            <w:tcW w:w="725" w:type="dxa"/>
            <w:tcBorders>
              <w:top w:val="single" w:sz="12" w:space="0" w:color="auto"/>
              <w:bottom w:val="single" w:sz="12" w:space="0" w:color="auto"/>
            </w:tcBorders>
            <w:shd w:val="clear" w:color="auto" w:fill="BFBFBF"/>
          </w:tcPr>
          <w:p w:rsidR="00855899" w:rsidRPr="009A6C54" w:rsidRDefault="00855899" w:rsidP="00024CE0">
            <w:pPr>
              <w:pStyle w:val="TableHeading"/>
            </w:pPr>
            <w:r w:rsidRPr="009A6C54">
              <w:t>RP/#</w:t>
            </w:r>
          </w:p>
        </w:tc>
        <w:tc>
          <w:tcPr>
            <w:tcW w:w="725" w:type="dxa"/>
            <w:tcBorders>
              <w:top w:val="single" w:sz="12" w:space="0" w:color="auto"/>
              <w:bottom w:val="single" w:sz="12" w:space="0" w:color="auto"/>
            </w:tcBorders>
            <w:shd w:val="clear" w:color="auto" w:fill="BFBFBF"/>
          </w:tcPr>
          <w:p w:rsidR="00855899" w:rsidRPr="009A6C54" w:rsidRDefault="00855899" w:rsidP="00024CE0">
            <w:pPr>
              <w:pStyle w:val="TableHeading"/>
            </w:pPr>
            <w:r w:rsidRPr="009A6C54">
              <w:t>TBL#</w:t>
            </w:r>
          </w:p>
        </w:tc>
        <w:tc>
          <w:tcPr>
            <w:tcW w:w="4925" w:type="dxa"/>
            <w:tcBorders>
              <w:top w:val="single" w:sz="12" w:space="0" w:color="auto"/>
              <w:bottom w:val="single" w:sz="12" w:space="0" w:color="auto"/>
              <w:right w:val="single" w:sz="12" w:space="0" w:color="auto"/>
            </w:tcBorders>
            <w:shd w:val="clear" w:color="auto" w:fill="BFBFBF"/>
          </w:tcPr>
          <w:p w:rsidR="00855899" w:rsidRPr="009A6C54" w:rsidRDefault="00855899" w:rsidP="00024CE0">
            <w:pPr>
              <w:pStyle w:val="TableHeading"/>
            </w:pPr>
            <w:r w:rsidRPr="009A6C54">
              <w:t>V</w:t>
            </w:r>
            <w:r w:rsidRPr="009A6C54">
              <w:rPr>
                <w:i/>
              </w:rPr>
              <w:t>IST</w:t>
            </w:r>
            <w:r w:rsidRPr="009A6C54">
              <w:t>A ELEMENT NAME</w:t>
            </w:r>
          </w:p>
        </w:tc>
      </w:tr>
      <w:tr w:rsidR="00855899" w:rsidRPr="009A6C54" w:rsidTr="00024CE0">
        <w:tc>
          <w:tcPr>
            <w:tcW w:w="725" w:type="dxa"/>
            <w:tcBorders>
              <w:top w:val="single" w:sz="12" w:space="0" w:color="auto"/>
              <w:left w:val="single" w:sz="12" w:space="0" w:color="auto"/>
            </w:tcBorders>
          </w:tcPr>
          <w:p w:rsidR="00855899" w:rsidRPr="009A6C54" w:rsidRDefault="00855899" w:rsidP="00024CE0">
            <w:pPr>
              <w:pStyle w:val="TableText"/>
            </w:pPr>
            <w:r w:rsidRPr="009A6C54">
              <w:t>1</w:t>
            </w:r>
          </w:p>
        </w:tc>
        <w:tc>
          <w:tcPr>
            <w:tcW w:w="725" w:type="dxa"/>
            <w:tcBorders>
              <w:top w:val="single" w:sz="12" w:space="0" w:color="auto"/>
            </w:tcBorders>
          </w:tcPr>
          <w:p w:rsidR="00855899" w:rsidRPr="009A6C54" w:rsidRDefault="00855899" w:rsidP="00024CE0">
            <w:pPr>
              <w:pStyle w:val="TableText"/>
            </w:pPr>
            <w:r w:rsidRPr="009A6C54">
              <w:t>4</w:t>
            </w:r>
          </w:p>
        </w:tc>
        <w:tc>
          <w:tcPr>
            <w:tcW w:w="725" w:type="dxa"/>
            <w:tcBorders>
              <w:top w:val="single" w:sz="12" w:space="0" w:color="auto"/>
            </w:tcBorders>
          </w:tcPr>
          <w:p w:rsidR="00855899" w:rsidRPr="009A6C54" w:rsidRDefault="00855899" w:rsidP="00024CE0">
            <w:pPr>
              <w:pStyle w:val="TableText"/>
            </w:pPr>
            <w:r w:rsidRPr="009A6C54">
              <w:t>SI</w:t>
            </w:r>
          </w:p>
        </w:tc>
        <w:tc>
          <w:tcPr>
            <w:tcW w:w="725" w:type="dxa"/>
            <w:tcBorders>
              <w:top w:val="single" w:sz="12" w:space="0" w:color="auto"/>
            </w:tcBorders>
          </w:tcPr>
          <w:p w:rsidR="00855899" w:rsidRPr="009A6C54" w:rsidRDefault="00855899" w:rsidP="00024CE0">
            <w:pPr>
              <w:pStyle w:val="TableText"/>
            </w:pPr>
            <w:r w:rsidRPr="009A6C54">
              <w:t>R</w:t>
            </w:r>
          </w:p>
        </w:tc>
        <w:tc>
          <w:tcPr>
            <w:tcW w:w="725" w:type="dxa"/>
            <w:tcBorders>
              <w:top w:val="single" w:sz="12" w:space="0" w:color="auto"/>
            </w:tcBorders>
          </w:tcPr>
          <w:p w:rsidR="00855899" w:rsidRPr="009A6C54" w:rsidRDefault="00855899" w:rsidP="00024CE0">
            <w:pPr>
              <w:pStyle w:val="TableText"/>
            </w:pPr>
          </w:p>
        </w:tc>
        <w:tc>
          <w:tcPr>
            <w:tcW w:w="725" w:type="dxa"/>
            <w:tcBorders>
              <w:top w:val="single" w:sz="12" w:space="0" w:color="auto"/>
            </w:tcBorders>
          </w:tcPr>
          <w:p w:rsidR="00855899" w:rsidRPr="009A6C54" w:rsidRDefault="00855899" w:rsidP="00024CE0">
            <w:pPr>
              <w:pStyle w:val="TableText"/>
            </w:pPr>
          </w:p>
        </w:tc>
        <w:tc>
          <w:tcPr>
            <w:tcW w:w="4925" w:type="dxa"/>
            <w:tcBorders>
              <w:top w:val="single" w:sz="12" w:space="0" w:color="auto"/>
              <w:right w:val="single" w:sz="12" w:space="0" w:color="auto"/>
            </w:tcBorders>
          </w:tcPr>
          <w:p w:rsidR="00855899" w:rsidRPr="009A6C54" w:rsidRDefault="00855899" w:rsidP="00024CE0">
            <w:pPr>
              <w:pStyle w:val="TableText"/>
            </w:pPr>
            <w:r w:rsidRPr="009A6C54">
              <w:t>SET ID</w:t>
            </w:r>
          </w:p>
        </w:tc>
      </w:tr>
      <w:tr w:rsidR="00855899" w:rsidRPr="009A6C54" w:rsidTr="00024CE0">
        <w:tc>
          <w:tcPr>
            <w:tcW w:w="725" w:type="dxa"/>
            <w:tcBorders>
              <w:left w:val="single" w:sz="12" w:space="0" w:color="auto"/>
            </w:tcBorders>
          </w:tcPr>
          <w:p w:rsidR="00855899" w:rsidRPr="009A6C54" w:rsidRDefault="00855899" w:rsidP="00024CE0">
            <w:pPr>
              <w:pStyle w:val="TableText"/>
            </w:pPr>
            <w:r w:rsidRPr="009A6C54">
              <w:t>2</w:t>
            </w:r>
          </w:p>
        </w:tc>
        <w:tc>
          <w:tcPr>
            <w:tcW w:w="725" w:type="dxa"/>
          </w:tcPr>
          <w:p w:rsidR="00855899" w:rsidRPr="009A6C54" w:rsidRDefault="00855899" w:rsidP="00024CE0">
            <w:pPr>
              <w:pStyle w:val="TableText"/>
            </w:pPr>
            <w:r w:rsidRPr="009A6C54">
              <w:t>8</w:t>
            </w:r>
          </w:p>
        </w:tc>
        <w:tc>
          <w:tcPr>
            <w:tcW w:w="725" w:type="dxa"/>
          </w:tcPr>
          <w:p w:rsidR="00855899" w:rsidRPr="009A6C54" w:rsidRDefault="00855899" w:rsidP="00024CE0">
            <w:pPr>
              <w:pStyle w:val="TableText"/>
            </w:pPr>
            <w:r w:rsidRPr="009A6C54">
              <w:t>DT</w:t>
            </w:r>
          </w:p>
        </w:tc>
        <w:tc>
          <w:tcPr>
            <w:tcW w:w="725" w:type="dxa"/>
          </w:tcPr>
          <w:p w:rsidR="00855899" w:rsidRPr="009A6C54" w:rsidRDefault="00855899" w:rsidP="00024CE0">
            <w:pPr>
              <w:pStyle w:val="TableText"/>
            </w:pPr>
          </w:p>
        </w:tc>
        <w:tc>
          <w:tcPr>
            <w:tcW w:w="725" w:type="dxa"/>
          </w:tcPr>
          <w:p w:rsidR="00855899" w:rsidRPr="009A6C54" w:rsidRDefault="00855899" w:rsidP="00024CE0">
            <w:pPr>
              <w:pStyle w:val="TableText"/>
            </w:pPr>
          </w:p>
        </w:tc>
        <w:tc>
          <w:tcPr>
            <w:tcW w:w="725" w:type="dxa"/>
          </w:tcPr>
          <w:p w:rsidR="00855899" w:rsidRPr="009A6C54" w:rsidRDefault="00855899" w:rsidP="00024CE0">
            <w:pPr>
              <w:pStyle w:val="TableText"/>
            </w:pPr>
          </w:p>
        </w:tc>
        <w:tc>
          <w:tcPr>
            <w:tcW w:w="4925" w:type="dxa"/>
            <w:tcBorders>
              <w:right w:val="single" w:sz="12" w:space="0" w:color="auto"/>
            </w:tcBorders>
          </w:tcPr>
          <w:p w:rsidR="00855899" w:rsidRPr="009A6C54" w:rsidRDefault="00855899" w:rsidP="00024CE0">
            <w:pPr>
              <w:pStyle w:val="TableText"/>
              <w:rPr>
                <w:caps/>
              </w:rPr>
            </w:pPr>
            <w:r w:rsidRPr="009A6C54">
              <w:rPr>
                <w:caps/>
              </w:rPr>
              <w:t>ENROLLMENT DATE</w:t>
            </w:r>
          </w:p>
        </w:tc>
      </w:tr>
      <w:tr w:rsidR="00855899" w:rsidRPr="009A6C54" w:rsidTr="00024CE0">
        <w:tc>
          <w:tcPr>
            <w:tcW w:w="725" w:type="dxa"/>
            <w:tcBorders>
              <w:left w:val="single" w:sz="12" w:space="0" w:color="auto"/>
            </w:tcBorders>
          </w:tcPr>
          <w:p w:rsidR="00855899" w:rsidRPr="009A6C54" w:rsidRDefault="00855899" w:rsidP="00024CE0">
            <w:pPr>
              <w:pStyle w:val="TableText"/>
            </w:pPr>
            <w:r w:rsidRPr="009A6C54">
              <w:t>3</w:t>
            </w:r>
          </w:p>
        </w:tc>
        <w:tc>
          <w:tcPr>
            <w:tcW w:w="725" w:type="dxa"/>
          </w:tcPr>
          <w:p w:rsidR="00855899" w:rsidRPr="009A6C54" w:rsidRDefault="00855899" w:rsidP="00024CE0">
            <w:pPr>
              <w:pStyle w:val="TableText"/>
            </w:pPr>
            <w:r w:rsidRPr="009A6C54">
              <w:t>1</w:t>
            </w:r>
          </w:p>
        </w:tc>
        <w:tc>
          <w:tcPr>
            <w:tcW w:w="725" w:type="dxa"/>
          </w:tcPr>
          <w:p w:rsidR="00855899" w:rsidRPr="009A6C54" w:rsidRDefault="00855899" w:rsidP="00024CE0">
            <w:pPr>
              <w:pStyle w:val="TableText"/>
            </w:pPr>
            <w:r w:rsidRPr="009A6C54">
              <w:t>ID</w:t>
            </w:r>
          </w:p>
        </w:tc>
        <w:tc>
          <w:tcPr>
            <w:tcW w:w="725" w:type="dxa"/>
          </w:tcPr>
          <w:p w:rsidR="00855899" w:rsidRPr="009A6C54" w:rsidRDefault="00855899" w:rsidP="00024CE0">
            <w:pPr>
              <w:pStyle w:val="TableText"/>
            </w:pPr>
          </w:p>
        </w:tc>
        <w:tc>
          <w:tcPr>
            <w:tcW w:w="725" w:type="dxa"/>
          </w:tcPr>
          <w:p w:rsidR="00855899" w:rsidRPr="009A6C54" w:rsidRDefault="00855899" w:rsidP="00024CE0">
            <w:pPr>
              <w:pStyle w:val="TableText"/>
            </w:pPr>
          </w:p>
        </w:tc>
        <w:tc>
          <w:tcPr>
            <w:tcW w:w="725" w:type="dxa"/>
          </w:tcPr>
          <w:p w:rsidR="00855899" w:rsidRPr="009A6C54" w:rsidRDefault="00855899" w:rsidP="00024CE0">
            <w:pPr>
              <w:pStyle w:val="TableText"/>
            </w:pPr>
            <w:r w:rsidRPr="009A6C54">
              <w:t>VA0024</w:t>
            </w:r>
          </w:p>
        </w:tc>
        <w:tc>
          <w:tcPr>
            <w:tcW w:w="4925" w:type="dxa"/>
            <w:tcBorders>
              <w:right w:val="single" w:sz="12" w:space="0" w:color="auto"/>
            </w:tcBorders>
          </w:tcPr>
          <w:p w:rsidR="00855899" w:rsidRPr="009A6C54" w:rsidRDefault="00855899" w:rsidP="00024CE0">
            <w:pPr>
              <w:pStyle w:val="TableText"/>
              <w:rPr>
                <w:caps/>
              </w:rPr>
            </w:pPr>
            <w:r w:rsidRPr="009A6C54">
              <w:rPr>
                <w:caps/>
              </w:rPr>
              <w:t>SOURCE OF ENROLLMENT</w:t>
            </w:r>
          </w:p>
        </w:tc>
      </w:tr>
      <w:tr w:rsidR="00855899" w:rsidRPr="009A6C54" w:rsidTr="00024CE0">
        <w:tc>
          <w:tcPr>
            <w:tcW w:w="725" w:type="dxa"/>
            <w:tcBorders>
              <w:left w:val="single" w:sz="12" w:space="0" w:color="auto"/>
            </w:tcBorders>
          </w:tcPr>
          <w:p w:rsidR="00855899" w:rsidRPr="009A6C54" w:rsidRDefault="00855899" w:rsidP="00024CE0">
            <w:pPr>
              <w:pStyle w:val="TableText"/>
            </w:pPr>
            <w:r w:rsidRPr="009A6C54">
              <w:t>4</w:t>
            </w:r>
          </w:p>
        </w:tc>
        <w:tc>
          <w:tcPr>
            <w:tcW w:w="725" w:type="dxa"/>
          </w:tcPr>
          <w:p w:rsidR="00855899" w:rsidRPr="009A6C54" w:rsidRDefault="00855899" w:rsidP="00024CE0">
            <w:pPr>
              <w:pStyle w:val="TableText"/>
            </w:pPr>
            <w:r w:rsidRPr="009A6C54">
              <w:t>1</w:t>
            </w:r>
          </w:p>
        </w:tc>
        <w:tc>
          <w:tcPr>
            <w:tcW w:w="725" w:type="dxa"/>
          </w:tcPr>
          <w:p w:rsidR="00855899" w:rsidRPr="009A6C54" w:rsidRDefault="00855899" w:rsidP="00024CE0">
            <w:pPr>
              <w:pStyle w:val="TableText"/>
            </w:pPr>
            <w:r w:rsidRPr="009A6C54">
              <w:t>ID</w:t>
            </w:r>
          </w:p>
        </w:tc>
        <w:tc>
          <w:tcPr>
            <w:tcW w:w="725" w:type="dxa"/>
          </w:tcPr>
          <w:p w:rsidR="00855899" w:rsidRPr="009A6C54" w:rsidRDefault="00855899" w:rsidP="00024CE0">
            <w:pPr>
              <w:pStyle w:val="TableText"/>
            </w:pPr>
          </w:p>
        </w:tc>
        <w:tc>
          <w:tcPr>
            <w:tcW w:w="725" w:type="dxa"/>
          </w:tcPr>
          <w:p w:rsidR="00855899" w:rsidRPr="009A6C54" w:rsidRDefault="00855899" w:rsidP="00024CE0">
            <w:pPr>
              <w:pStyle w:val="TableText"/>
            </w:pPr>
          </w:p>
        </w:tc>
        <w:tc>
          <w:tcPr>
            <w:tcW w:w="725" w:type="dxa"/>
          </w:tcPr>
          <w:p w:rsidR="00855899" w:rsidRPr="009A6C54" w:rsidRDefault="00855899" w:rsidP="00024CE0">
            <w:pPr>
              <w:pStyle w:val="TableText"/>
            </w:pPr>
            <w:r w:rsidRPr="009A6C54">
              <w:t>VA0015</w:t>
            </w:r>
          </w:p>
        </w:tc>
        <w:tc>
          <w:tcPr>
            <w:tcW w:w="4925" w:type="dxa"/>
            <w:tcBorders>
              <w:right w:val="single" w:sz="12" w:space="0" w:color="auto"/>
            </w:tcBorders>
          </w:tcPr>
          <w:p w:rsidR="00855899" w:rsidRPr="009A6C54" w:rsidRDefault="00855899" w:rsidP="00024CE0">
            <w:pPr>
              <w:pStyle w:val="TableText"/>
              <w:rPr>
                <w:caps/>
              </w:rPr>
            </w:pPr>
            <w:r w:rsidRPr="009A6C54">
              <w:rPr>
                <w:caps/>
              </w:rPr>
              <w:t>ENROLLMENT STATUS</w:t>
            </w:r>
          </w:p>
        </w:tc>
      </w:tr>
      <w:tr w:rsidR="00855899" w:rsidRPr="009A6C54" w:rsidTr="00024CE0">
        <w:tc>
          <w:tcPr>
            <w:tcW w:w="725" w:type="dxa"/>
            <w:tcBorders>
              <w:left w:val="single" w:sz="12" w:space="0" w:color="auto"/>
            </w:tcBorders>
          </w:tcPr>
          <w:p w:rsidR="00855899" w:rsidRPr="009A6C54" w:rsidRDefault="00855899" w:rsidP="00024CE0">
            <w:pPr>
              <w:pStyle w:val="TableText"/>
            </w:pPr>
            <w:r w:rsidRPr="009A6C54">
              <w:t>5</w:t>
            </w:r>
          </w:p>
        </w:tc>
        <w:tc>
          <w:tcPr>
            <w:tcW w:w="725" w:type="dxa"/>
          </w:tcPr>
          <w:p w:rsidR="00855899" w:rsidRPr="009A6C54" w:rsidRDefault="00855899" w:rsidP="00024CE0">
            <w:pPr>
              <w:pStyle w:val="TableText"/>
            </w:pPr>
            <w:r w:rsidRPr="009A6C54">
              <w:t>1</w:t>
            </w:r>
          </w:p>
        </w:tc>
        <w:tc>
          <w:tcPr>
            <w:tcW w:w="725" w:type="dxa"/>
          </w:tcPr>
          <w:p w:rsidR="00855899" w:rsidRPr="009A6C54" w:rsidRDefault="00855899" w:rsidP="00024CE0">
            <w:pPr>
              <w:pStyle w:val="TableText"/>
            </w:pPr>
            <w:r w:rsidRPr="009A6C54">
              <w:t>ID</w:t>
            </w:r>
          </w:p>
        </w:tc>
        <w:tc>
          <w:tcPr>
            <w:tcW w:w="725" w:type="dxa"/>
          </w:tcPr>
          <w:p w:rsidR="00855899" w:rsidRPr="009A6C54" w:rsidRDefault="00855899" w:rsidP="00024CE0">
            <w:pPr>
              <w:pStyle w:val="TableText"/>
            </w:pPr>
          </w:p>
        </w:tc>
        <w:tc>
          <w:tcPr>
            <w:tcW w:w="725" w:type="dxa"/>
          </w:tcPr>
          <w:p w:rsidR="00855899" w:rsidRPr="009A6C54" w:rsidRDefault="00855899" w:rsidP="00024CE0">
            <w:pPr>
              <w:pStyle w:val="TableText"/>
            </w:pPr>
          </w:p>
        </w:tc>
        <w:tc>
          <w:tcPr>
            <w:tcW w:w="725" w:type="dxa"/>
          </w:tcPr>
          <w:p w:rsidR="00855899" w:rsidRPr="009A6C54" w:rsidRDefault="00855899" w:rsidP="00024CE0">
            <w:pPr>
              <w:pStyle w:val="TableText"/>
            </w:pPr>
            <w:r w:rsidRPr="009A6C54">
              <w:t>VA0016</w:t>
            </w:r>
          </w:p>
        </w:tc>
        <w:tc>
          <w:tcPr>
            <w:tcW w:w="4925" w:type="dxa"/>
            <w:tcBorders>
              <w:right w:val="single" w:sz="12" w:space="0" w:color="auto"/>
            </w:tcBorders>
          </w:tcPr>
          <w:p w:rsidR="00855899" w:rsidRPr="009A6C54" w:rsidRDefault="00855899" w:rsidP="00024CE0">
            <w:pPr>
              <w:pStyle w:val="TableText"/>
              <w:rPr>
                <w:caps/>
              </w:rPr>
            </w:pPr>
            <w:r w:rsidRPr="009A6C54">
              <w:rPr>
                <w:caps/>
              </w:rPr>
              <w:t>REASON CANCELED/DECLINED</w:t>
            </w:r>
          </w:p>
        </w:tc>
      </w:tr>
      <w:tr w:rsidR="00855899" w:rsidRPr="009A6C54" w:rsidTr="00024CE0">
        <w:tc>
          <w:tcPr>
            <w:tcW w:w="725" w:type="dxa"/>
            <w:tcBorders>
              <w:left w:val="single" w:sz="12" w:space="0" w:color="auto"/>
            </w:tcBorders>
          </w:tcPr>
          <w:p w:rsidR="00855899" w:rsidRPr="009A6C54" w:rsidRDefault="00855899" w:rsidP="00024CE0">
            <w:pPr>
              <w:pStyle w:val="TableText"/>
            </w:pPr>
            <w:r w:rsidRPr="009A6C54">
              <w:t>6</w:t>
            </w:r>
          </w:p>
        </w:tc>
        <w:tc>
          <w:tcPr>
            <w:tcW w:w="725" w:type="dxa"/>
          </w:tcPr>
          <w:p w:rsidR="00855899" w:rsidRPr="009A6C54" w:rsidRDefault="00855899" w:rsidP="00024CE0">
            <w:pPr>
              <w:pStyle w:val="TableText"/>
            </w:pPr>
            <w:r w:rsidRPr="009A6C54">
              <w:t>60</w:t>
            </w:r>
          </w:p>
        </w:tc>
        <w:tc>
          <w:tcPr>
            <w:tcW w:w="725" w:type="dxa"/>
          </w:tcPr>
          <w:p w:rsidR="00855899" w:rsidRPr="009A6C54" w:rsidRDefault="00855899" w:rsidP="00024CE0">
            <w:pPr>
              <w:pStyle w:val="TableText"/>
            </w:pPr>
            <w:r w:rsidRPr="009A6C54">
              <w:t>TX</w:t>
            </w:r>
          </w:p>
        </w:tc>
        <w:tc>
          <w:tcPr>
            <w:tcW w:w="725" w:type="dxa"/>
          </w:tcPr>
          <w:p w:rsidR="00855899" w:rsidRPr="009A6C54" w:rsidRDefault="00855899" w:rsidP="00024CE0">
            <w:pPr>
              <w:pStyle w:val="TableText"/>
            </w:pPr>
          </w:p>
        </w:tc>
        <w:tc>
          <w:tcPr>
            <w:tcW w:w="725" w:type="dxa"/>
          </w:tcPr>
          <w:p w:rsidR="00855899" w:rsidRPr="009A6C54" w:rsidRDefault="00855899" w:rsidP="00024CE0">
            <w:pPr>
              <w:pStyle w:val="TableText"/>
            </w:pPr>
          </w:p>
        </w:tc>
        <w:tc>
          <w:tcPr>
            <w:tcW w:w="725" w:type="dxa"/>
          </w:tcPr>
          <w:p w:rsidR="00855899" w:rsidRPr="009A6C54" w:rsidRDefault="00855899" w:rsidP="00024CE0">
            <w:pPr>
              <w:pStyle w:val="TableText"/>
            </w:pPr>
          </w:p>
        </w:tc>
        <w:tc>
          <w:tcPr>
            <w:tcW w:w="4925" w:type="dxa"/>
            <w:tcBorders>
              <w:right w:val="single" w:sz="12" w:space="0" w:color="auto"/>
            </w:tcBorders>
          </w:tcPr>
          <w:p w:rsidR="00855899" w:rsidRPr="009A6C54" w:rsidRDefault="00855899" w:rsidP="00024CE0">
            <w:pPr>
              <w:pStyle w:val="TableText"/>
              <w:rPr>
                <w:caps/>
              </w:rPr>
            </w:pPr>
            <w:r w:rsidRPr="009A6C54">
              <w:rPr>
                <w:caps/>
              </w:rPr>
              <w:t>CANCELED/DECLINED REMARKS</w:t>
            </w:r>
          </w:p>
        </w:tc>
      </w:tr>
      <w:tr w:rsidR="00855899" w:rsidRPr="009A6C54" w:rsidTr="00024CE0">
        <w:tc>
          <w:tcPr>
            <w:tcW w:w="725" w:type="dxa"/>
            <w:tcBorders>
              <w:left w:val="single" w:sz="12" w:space="0" w:color="auto"/>
            </w:tcBorders>
          </w:tcPr>
          <w:p w:rsidR="00855899" w:rsidRPr="009A6C54" w:rsidRDefault="00855899" w:rsidP="00024CE0">
            <w:pPr>
              <w:pStyle w:val="TableText"/>
            </w:pPr>
            <w:r w:rsidRPr="009A6C54">
              <w:t>7</w:t>
            </w:r>
          </w:p>
        </w:tc>
        <w:tc>
          <w:tcPr>
            <w:tcW w:w="725" w:type="dxa"/>
          </w:tcPr>
          <w:p w:rsidR="00855899" w:rsidRPr="009A6C54" w:rsidRDefault="00855899" w:rsidP="00024CE0">
            <w:pPr>
              <w:pStyle w:val="TableText"/>
            </w:pPr>
            <w:r w:rsidRPr="009A6C54">
              <w:t>7</w:t>
            </w:r>
          </w:p>
        </w:tc>
        <w:tc>
          <w:tcPr>
            <w:tcW w:w="725" w:type="dxa"/>
          </w:tcPr>
          <w:p w:rsidR="00855899" w:rsidRPr="009A6C54" w:rsidRDefault="00855899" w:rsidP="00024CE0">
            <w:pPr>
              <w:pStyle w:val="TableText"/>
            </w:pPr>
            <w:r w:rsidRPr="009A6C54">
              <w:t>ID</w:t>
            </w:r>
          </w:p>
        </w:tc>
        <w:tc>
          <w:tcPr>
            <w:tcW w:w="725" w:type="dxa"/>
          </w:tcPr>
          <w:p w:rsidR="00855899" w:rsidRPr="009A6C54" w:rsidRDefault="00855899" w:rsidP="00024CE0">
            <w:pPr>
              <w:pStyle w:val="TableText"/>
            </w:pPr>
          </w:p>
        </w:tc>
        <w:tc>
          <w:tcPr>
            <w:tcW w:w="725" w:type="dxa"/>
          </w:tcPr>
          <w:p w:rsidR="00855899" w:rsidRPr="009A6C54" w:rsidRDefault="00855899" w:rsidP="00024CE0">
            <w:pPr>
              <w:pStyle w:val="TableText"/>
            </w:pPr>
          </w:p>
        </w:tc>
        <w:tc>
          <w:tcPr>
            <w:tcW w:w="725" w:type="dxa"/>
          </w:tcPr>
          <w:p w:rsidR="00855899" w:rsidRPr="009A6C54" w:rsidRDefault="00855899" w:rsidP="00024CE0">
            <w:pPr>
              <w:pStyle w:val="TableText"/>
            </w:pPr>
            <w:r w:rsidRPr="009A6C54">
              <w:t>VA0115</w:t>
            </w:r>
          </w:p>
        </w:tc>
        <w:tc>
          <w:tcPr>
            <w:tcW w:w="4925" w:type="dxa"/>
            <w:tcBorders>
              <w:right w:val="single" w:sz="12" w:space="0" w:color="auto"/>
            </w:tcBorders>
          </w:tcPr>
          <w:p w:rsidR="00855899" w:rsidRPr="009A6C54" w:rsidRDefault="00855899" w:rsidP="00024CE0">
            <w:pPr>
              <w:pStyle w:val="TableText"/>
              <w:rPr>
                <w:caps/>
              </w:rPr>
            </w:pPr>
            <w:r w:rsidRPr="009A6C54">
              <w:rPr>
                <w:caps/>
              </w:rPr>
              <w:t>FACILITY RECEIVED</w:t>
            </w:r>
          </w:p>
        </w:tc>
      </w:tr>
      <w:tr w:rsidR="00855899" w:rsidRPr="009A6C54" w:rsidTr="00024CE0">
        <w:tc>
          <w:tcPr>
            <w:tcW w:w="725" w:type="dxa"/>
            <w:tcBorders>
              <w:left w:val="single" w:sz="12" w:space="0" w:color="auto"/>
            </w:tcBorders>
          </w:tcPr>
          <w:p w:rsidR="00855899" w:rsidRPr="009A6C54" w:rsidRDefault="00855899" w:rsidP="00024CE0">
            <w:pPr>
              <w:pStyle w:val="TableText"/>
            </w:pPr>
            <w:r w:rsidRPr="009A6C54">
              <w:t>8</w:t>
            </w:r>
          </w:p>
        </w:tc>
        <w:tc>
          <w:tcPr>
            <w:tcW w:w="725" w:type="dxa"/>
          </w:tcPr>
          <w:p w:rsidR="00855899" w:rsidRPr="009A6C54" w:rsidRDefault="00855899" w:rsidP="00024CE0">
            <w:pPr>
              <w:pStyle w:val="TableText"/>
            </w:pPr>
            <w:r w:rsidRPr="009A6C54">
              <w:t>7</w:t>
            </w:r>
          </w:p>
        </w:tc>
        <w:tc>
          <w:tcPr>
            <w:tcW w:w="725" w:type="dxa"/>
          </w:tcPr>
          <w:p w:rsidR="00855899" w:rsidRPr="009A6C54" w:rsidRDefault="00855899" w:rsidP="00024CE0">
            <w:pPr>
              <w:pStyle w:val="TableText"/>
            </w:pPr>
            <w:r w:rsidRPr="009A6C54">
              <w:t>ID</w:t>
            </w:r>
          </w:p>
        </w:tc>
        <w:tc>
          <w:tcPr>
            <w:tcW w:w="725" w:type="dxa"/>
          </w:tcPr>
          <w:p w:rsidR="00855899" w:rsidRPr="009A6C54" w:rsidRDefault="00855899" w:rsidP="00024CE0">
            <w:pPr>
              <w:pStyle w:val="TableText"/>
            </w:pPr>
          </w:p>
        </w:tc>
        <w:tc>
          <w:tcPr>
            <w:tcW w:w="725" w:type="dxa"/>
          </w:tcPr>
          <w:p w:rsidR="00855899" w:rsidRPr="009A6C54" w:rsidRDefault="00855899" w:rsidP="00024CE0">
            <w:pPr>
              <w:pStyle w:val="TableText"/>
            </w:pPr>
          </w:p>
        </w:tc>
        <w:tc>
          <w:tcPr>
            <w:tcW w:w="725" w:type="dxa"/>
          </w:tcPr>
          <w:p w:rsidR="00855899" w:rsidRPr="009A6C54" w:rsidRDefault="00855899" w:rsidP="00024CE0">
            <w:pPr>
              <w:pStyle w:val="TableText"/>
            </w:pPr>
            <w:r w:rsidRPr="009A6C54">
              <w:t>VA0115</w:t>
            </w:r>
          </w:p>
        </w:tc>
        <w:tc>
          <w:tcPr>
            <w:tcW w:w="4925" w:type="dxa"/>
            <w:tcBorders>
              <w:right w:val="single" w:sz="12" w:space="0" w:color="auto"/>
            </w:tcBorders>
          </w:tcPr>
          <w:p w:rsidR="00855899" w:rsidRPr="009A6C54" w:rsidRDefault="00855899" w:rsidP="00024CE0">
            <w:pPr>
              <w:pStyle w:val="TableText"/>
              <w:rPr>
                <w:caps/>
              </w:rPr>
            </w:pPr>
            <w:r w:rsidRPr="009A6C54">
              <w:rPr>
                <w:caps/>
              </w:rPr>
              <w:t>PRIMARY FACILITY</w:t>
            </w:r>
          </w:p>
        </w:tc>
      </w:tr>
      <w:tr w:rsidR="00855899" w:rsidRPr="009A6C54" w:rsidTr="00024CE0">
        <w:tc>
          <w:tcPr>
            <w:tcW w:w="725" w:type="dxa"/>
            <w:tcBorders>
              <w:left w:val="single" w:sz="12" w:space="0" w:color="auto"/>
            </w:tcBorders>
          </w:tcPr>
          <w:p w:rsidR="00855899" w:rsidRPr="009A6C54" w:rsidRDefault="00855899" w:rsidP="00024CE0">
            <w:pPr>
              <w:pStyle w:val="TableText"/>
            </w:pPr>
            <w:r w:rsidRPr="009A6C54">
              <w:t>9</w:t>
            </w:r>
          </w:p>
        </w:tc>
        <w:tc>
          <w:tcPr>
            <w:tcW w:w="725" w:type="dxa"/>
          </w:tcPr>
          <w:p w:rsidR="00855899" w:rsidRPr="009A6C54" w:rsidRDefault="00855899" w:rsidP="00024CE0">
            <w:pPr>
              <w:pStyle w:val="TableText"/>
            </w:pPr>
            <w:r w:rsidRPr="009A6C54">
              <w:t>1</w:t>
            </w:r>
          </w:p>
        </w:tc>
        <w:tc>
          <w:tcPr>
            <w:tcW w:w="725" w:type="dxa"/>
          </w:tcPr>
          <w:p w:rsidR="00855899" w:rsidRPr="009A6C54" w:rsidRDefault="00855899" w:rsidP="00024CE0">
            <w:pPr>
              <w:pStyle w:val="TableText"/>
            </w:pPr>
            <w:r w:rsidRPr="009A6C54">
              <w:t>ID</w:t>
            </w:r>
          </w:p>
        </w:tc>
        <w:tc>
          <w:tcPr>
            <w:tcW w:w="725" w:type="dxa"/>
          </w:tcPr>
          <w:p w:rsidR="00855899" w:rsidRPr="009A6C54" w:rsidRDefault="00855899" w:rsidP="00024CE0">
            <w:pPr>
              <w:pStyle w:val="TableText"/>
            </w:pPr>
          </w:p>
        </w:tc>
        <w:tc>
          <w:tcPr>
            <w:tcW w:w="725" w:type="dxa"/>
          </w:tcPr>
          <w:p w:rsidR="00855899" w:rsidRPr="009A6C54" w:rsidRDefault="00855899" w:rsidP="00024CE0">
            <w:pPr>
              <w:pStyle w:val="TableText"/>
            </w:pPr>
          </w:p>
        </w:tc>
        <w:tc>
          <w:tcPr>
            <w:tcW w:w="725" w:type="dxa"/>
          </w:tcPr>
          <w:p w:rsidR="00855899" w:rsidRPr="009A6C54" w:rsidRDefault="00855899" w:rsidP="00024CE0">
            <w:pPr>
              <w:pStyle w:val="TableText"/>
            </w:pPr>
            <w:r w:rsidRPr="009A6C54">
              <w:t>VA0021</w:t>
            </w:r>
          </w:p>
        </w:tc>
        <w:tc>
          <w:tcPr>
            <w:tcW w:w="4925" w:type="dxa"/>
            <w:tcBorders>
              <w:right w:val="single" w:sz="12" w:space="0" w:color="auto"/>
            </w:tcBorders>
          </w:tcPr>
          <w:p w:rsidR="00855899" w:rsidRPr="009A6C54" w:rsidRDefault="00855899" w:rsidP="00024CE0">
            <w:pPr>
              <w:pStyle w:val="TableText"/>
              <w:rPr>
                <w:caps/>
              </w:rPr>
            </w:pPr>
            <w:r w:rsidRPr="009A6C54">
              <w:rPr>
                <w:caps/>
              </w:rPr>
              <w:t>ENROLLMENT PRIORITY</w:t>
            </w:r>
          </w:p>
        </w:tc>
      </w:tr>
      <w:tr w:rsidR="00855899" w:rsidRPr="009A6C54" w:rsidTr="00024CE0">
        <w:tc>
          <w:tcPr>
            <w:tcW w:w="725" w:type="dxa"/>
            <w:tcBorders>
              <w:left w:val="single" w:sz="12" w:space="0" w:color="auto"/>
              <w:bottom w:val="single" w:sz="12" w:space="0" w:color="auto"/>
            </w:tcBorders>
          </w:tcPr>
          <w:p w:rsidR="00855899" w:rsidRPr="009A6C54" w:rsidRDefault="00855899" w:rsidP="00024CE0">
            <w:pPr>
              <w:pStyle w:val="TableText"/>
            </w:pPr>
            <w:r w:rsidRPr="009A6C54">
              <w:t>10</w:t>
            </w:r>
          </w:p>
        </w:tc>
        <w:tc>
          <w:tcPr>
            <w:tcW w:w="725" w:type="dxa"/>
            <w:tcBorders>
              <w:bottom w:val="single" w:sz="12" w:space="0" w:color="auto"/>
            </w:tcBorders>
          </w:tcPr>
          <w:p w:rsidR="00855899" w:rsidRPr="009A6C54" w:rsidRDefault="00855899" w:rsidP="00024CE0">
            <w:pPr>
              <w:pStyle w:val="TableText"/>
            </w:pPr>
            <w:r w:rsidRPr="009A6C54">
              <w:t>8</w:t>
            </w:r>
          </w:p>
        </w:tc>
        <w:tc>
          <w:tcPr>
            <w:tcW w:w="725" w:type="dxa"/>
            <w:tcBorders>
              <w:bottom w:val="single" w:sz="12" w:space="0" w:color="auto"/>
            </w:tcBorders>
          </w:tcPr>
          <w:p w:rsidR="00855899" w:rsidRPr="009A6C54" w:rsidRDefault="00855899" w:rsidP="00024CE0">
            <w:pPr>
              <w:pStyle w:val="TableText"/>
            </w:pPr>
            <w:r w:rsidRPr="009A6C54">
              <w:t>DT</w:t>
            </w:r>
          </w:p>
        </w:tc>
        <w:tc>
          <w:tcPr>
            <w:tcW w:w="725" w:type="dxa"/>
            <w:tcBorders>
              <w:bottom w:val="single" w:sz="12" w:space="0" w:color="auto"/>
            </w:tcBorders>
          </w:tcPr>
          <w:p w:rsidR="00855899" w:rsidRPr="009A6C54" w:rsidRDefault="00855899" w:rsidP="00024CE0">
            <w:pPr>
              <w:pStyle w:val="TableText"/>
            </w:pPr>
          </w:p>
        </w:tc>
        <w:tc>
          <w:tcPr>
            <w:tcW w:w="725" w:type="dxa"/>
            <w:tcBorders>
              <w:bottom w:val="single" w:sz="12" w:space="0" w:color="auto"/>
            </w:tcBorders>
          </w:tcPr>
          <w:p w:rsidR="00855899" w:rsidRPr="009A6C54" w:rsidRDefault="00855899" w:rsidP="00024CE0">
            <w:pPr>
              <w:pStyle w:val="TableText"/>
            </w:pPr>
          </w:p>
        </w:tc>
        <w:tc>
          <w:tcPr>
            <w:tcW w:w="725" w:type="dxa"/>
            <w:tcBorders>
              <w:bottom w:val="single" w:sz="12" w:space="0" w:color="auto"/>
            </w:tcBorders>
          </w:tcPr>
          <w:p w:rsidR="00855899" w:rsidRPr="009A6C54" w:rsidRDefault="00855899" w:rsidP="00024CE0">
            <w:pPr>
              <w:pStyle w:val="TableText"/>
            </w:pPr>
          </w:p>
        </w:tc>
        <w:tc>
          <w:tcPr>
            <w:tcW w:w="4925" w:type="dxa"/>
            <w:tcBorders>
              <w:bottom w:val="single" w:sz="12" w:space="0" w:color="auto"/>
              <w:right w:val="single" w:sz="12" w:space="0" w:color="auto"/>
            </w:tcBorders>
          </w:tcPr>
          <w:p w:rsidR="00855899" w:rsidRPr="009A6C54" w:rsidRDefault="00855899" w:rsidP="00024CE0">
            <w:pPr>
              <w:pStyle w:val="TableText"/>
              <w:rPr>
                <w:caps/>
              </w:rPr>
            </w:pPr>
            <w:r w:rsidRPr="009A6C54">
              <w:rPr>
                <w:caps/>
              </w:rPr>
              <w:t>EFFECTIVE DATE</w:t>
            </w:r>
          </w:p>
        </w:tc>
      </w:tr>
    </w:tbl>
    <w:p w:rsidR="003539BA" w:rsidRPr="009A6C54" w:rsidRDefault="003539BA" w:rsidP="00570AFB">
      <w:pPr>
        <w:pStyle w:val="Heading2"/>
      </w:pPr>
      <w:bookmarkStart w:id="376" w:name="_Toc11706728"/>
      <w:r w:rsidRPr="009A6C54">
        <w:t>PURPOSE</w:t>
      </w:r>
      <w:bookmarkEnd w:id="376"/>
    </w:p>
    <w:p w:rsidR="00041002" w:rsidRPr="009A6C54" w:rsidRDefault="003539BA" w:rsidP="00106BBA">
      <w:pPr>
        <w:pStyle w:val="BodyText"/>
      </w:pPr>
      <w:r w:rsidRPr="009A6C54">
        <w:t xml:space="preserve">This section defines the HL7 message transactions that are necessary to support the outpatient database interface for the Austin Information Technology Center (AITC), (formerly the Austin Automation Center (AAC)).  </w:t>
      </w:r>
    </w:p>
    <w:p w:rsidR="003539BA" w:rsidRPr="009A6C54" w:rsidRDefault="003539BA" w:rsidP="00106BBA">
      <w:pPr>
        <w:pStyle w:val="BodyText"/>
      </w:pPr>
      <w:r w:rsidRPr="009A6C54">
        <w:t>These messages will use the generic HL7 format, so that they can be expanded later to support new interfaces at other facilities.</w:t>
      </w:r>
    </w:p>
    <w:p w:rsidR="003539BA" w:rsidRPr="009A6C54" w:rsidRDefault="003539BA" w:rsidP="00AC7434">
      <w:pPr>
        <w:pStyle w:val="Heading2"/>
      </w:pPr>
      <w:bookmarkStart w:id="377" w:name="_Toc11706729"/>
      <w:r w:rsidRPr="009A6C54">
        <w:t>Trigger Events and Message Definitions</w:t>
      </w:r>
      <w:bookmarkEnd w:id="377"/>
    </w:p>
    <w:p w:rsidR="003539BA" w:rsidRPr="009A6C54" w:rsidRDefault="003539BA" w:rsidP="00106BBA">
      <w:pPr>
        <w:pStyle w:val="BodyText"/>
      </w:pPr>
      <w:r w:rsidRPr="009A6C54">
        <w:t>Each triggering event is listed below, along with the applicable form of the message to be exchanged.  The notation used to describe the sequence, optionally, and repetition of segments is described in the HL7 Final Standard Manual, Chapter 2, Section 2.4.8, Chapter Formats for Defining Abstract Messages, and in summary form, in Section 2.1 of this document.</w:t>
      </w:r>
    </w:p>
    <w:p w:rsidR="003539BA" w:rsidRPr="009A6C54" w:rsidRDefault="00570AFB" w:rsidP="00AC7434">
      <w:pPr>
        <w:pStyle w:val="Heading3"/>
      </w:pPr>
      <w:r w:rsidRPr="009A6C54">
        <w:br w:type="page"/>
      </w:r>
      <w:bookmarkStart w:id="378" w:name="_Toc11706730"/>
      <w:r w:rsidR="003539BA" w:rsidRPr="009A6C54">
        <w:t>Update Patient Information (A08)</w:t>
      </w:r>
      <w:bookmarkEnd w:id="378"/>
    </w:p>
    <w:p w:rsidR="003539BA" w:rsidRPr="009A6C54" w:rsidRDefault="003539BA" w:rsidP="00106BBA">
      <w:pPr>
        <w:pStyle w:val="BodyText"/>
      </w:pPr>
      <w:r w:rsidRPr="009A6C54">
        <w:t>The Outpatient Event Driver will be triggered under the following circumstances:</w:t>
      </w:r>
    </w:p>
    <w:p w:rsidR="003539BA" w:rsidRPr="009A6C54" w:rsidRDefault="003539BA" w:rsidP="00BE3E49">
      <w:pPr>
        <w:pStyle w:val="BodyText"/>
        <w:numPr>
          <w:ilvl w:val="0"/>
          <w:numId w:val="17"/>
        </w:numPr>
      </w:pPr>
      <w:r w:rsidRPr="009A6C54">
        <w:t>When an outpatient appointment is checked out</w:t>
      </w:r>
    </w:p>
    <w:p w:rsidR="003539BA" w:rsidRPr="009A6C54" w:rsidRDefault="003539BA" w:rsidP="00BE3E49">
      <w:pPr>
        <w:pStyle w:val="BodyText"/>
        <w:numPr>
          <w:ilvl w:val="0"/>
          <w:numId w:val="17"/>
        </w:numPr>
      </w:pPr>
      <w:r w:rsidRPr="009A6C54">
        <w:t>When a checked out outpatient appointment is edited</w:t>
      </w:r>
    </w:p>
    <w:p w:rsidR="003539BA" w:rsidRPr="009A6C54" w:rsidRDefault="003539BA" w:rsidP="00BE3E49">
      <w:pPr>
        <w:pStyle w:val="BodyText"/>
        <w:numPr>
          <w:ilvl w:val="0"/>
          <w:numId w:val="17"/>
        </w:numPr>
      </w:pPr>
      <w:r w:rsidRPr="009A6C54">
        <w:t>When stop codes for an outpatient appointment are added or edited</w:t>
      </w:r>
    </w:p>
    <w:p w:rsidR="003539BA" w:rsidRPr="009A6C54" w:rsidRDefault="003539BA" w:rsidP="00BE3E49">
      <w:pPr>
        <w:pStyle w:val="BodyText"/>
        <w:numPr>
          <w:ilvl w:val="0"/>
          <w:numId w:val="17"/>
        </w:numPr>
      </w:pPr>
      <w:r w:rsidRPr="009A6C54">
        <w:t>When a check out creates an occasion of service</w:t>
      </w:r>
    </w:p>
    <w:p w:rsidR="003539BA" w:rsidRPr="009A6C54" w:rsidRDefault="003539BA" w:rsidP="00106BBA">
      <w:pPr>
        <w:pStyle w:val="BodyText"/>
      </w:pPr>
      <w:r w:rsidRPr="009A6C54">
        <w:t>Taking advantage of the outpatient event driver, this will trigger an A08 message to be sent.  The receiving system will replace any data that exists with the “new” data that is transmitted with this message.</w:t>
      </w:r>
    </w:p>
    <w:p w:rsidR="003539BA" w:rsidRPr="009A6C54" w:rsidRDefault="003539BA" w:rsidP="00106BBA">
      <w:pPr>
        <w:pStyle w:val="BodyText"/>
      </w:pPr>
      <w:r w:rsidRPr="009A6C54">
        <w:t>ADT</w:t>
      </w:r>
      <w:r w:rsidRPr="009A6C54">
        <w:tab/>
      </w:r>
      <w:r w:rsidR="00AC7434" w:rsidRPr="009A6C54">
        <w:tab/>
      </w:r>
      <w:proofErr w:type="spellStart"/>
      <w:r w:rsidRPr="009A6C54">
        <w:t>ADT</w:t>
      </w:r>
      <w:proofErr w:type="spellEnd"/>
      <w:r w:rsidRPr="009A6C54">
        <w:t xml:space="preserve"> Message</w:t>
      </w:r>
    </w:p>
    <w:p w:rsidR="00E869B0" w:rsidRPr="009A6C54" w:rsidRDefault="003539BA" w:rsidP="00106BBA">
      <w:pPr>
        <w:pStyle w:val="BodyText"/>
      </w:pPr>
      <w:r w:rsidRPr="009A6C54">
        <w:t>MSH</w:t>
      </w:r>
      <w:r w:rsidRPr="009A6C54">
        <w:tab/>
      </w:r>
      <w:r w:rsidR="00AC7434" w:rsidRPr="009A6C54">
        <w:tab/>
      </w:r>
      <w:r w:rsidRPr="009A6C54">
        <w:t>Message Header</w:t>
      </w:r>
    </w:p>
    <w:p w:rsidR="003539BA" w:rsidRPr="009A6C54" w:rsidRDefault="003539BA" w:rsidP="00106BBA">
      <w:pPr>
        <w:pStyle w:val="BodyText"/>
      </w:pPr>
      <w:r w:rsidRPr="009A6C54">
        <w:t>EVN</w:t>
      </w:r>
      <w:r w:rsidRPr="009A6C54">
        <w:tab/>
      </w:r>
      <w:r w:rsidR="00AC7434" w:rsidRPr="009A6C54">
        <w:tab/>
      </w:r>
      <w:r w:rsidRPr="009A6C54">
        <w:t>Event Type</w:t>
      </w:r>
    </w:p>
    <w:p w:rsidR="00E869B0" w:rsidRPr="009A6C54" w:rsidRDefault="00AC7434" w:rsidP="00106BBA">
      <w:pPr>
        <w:pStyle w:val="BodyText"/>
      </w:pPr>
      <w:r w:rsidRPr="009A6C54">
        <w:t>PID</w:t>
      </w:r>
      <w:r w:rsidRPr="009A6C54">
        <w:tab/>
      </w:r>
      <w:r w:rsidRPr="009A6C54">
        <w:tab/>
        <w:t>Patient Identification</w:t>
      </w:r>
    </w:p>
    <w:p w:rsidR="003539BA" w:rsidRPr="009A6C54" w:rsidRDefault="003539BA" w:rsidP="00106BBA">
      <w:pPr>
        <w:pStyle w:val="BodyText"/>
      </w:pPr>
      <w:r w:rsidRPr="009A6C54">
        <w:t>PD1</w:t>
      </w:r>
      <w:r w:rsidRPr="009A6C54">
        <w:tab/>
      </w:r>
      <w:r w:rsidR="00AC7434" w:rsidRPr="009A6C54">
        <w:tab/>
      </w:r>
      <w:r w:rsidRPr="009A6C54">
        <w:t>Patient Additional Demographic</w:t>
      </w:r>
    </w:p>
    <w:p w:rsidR="003539BA" w:rsidRPr="009A6C54" w:rsidRDefault="003539BA" w:rsidP="00106BBA">
      <w:pPr>
        <w:pStyle w:val="BodyText"/>
      </w:pPr>
      <w:r w:rsidRPr="009A6C54">
        <w:t>PV1</w:t>
      </w:r>
      <w:r w:rsidRPr="009A6C54">
        <w:tab/>
      </w:r>
      <w:r w:rsidR="00AC7434" w:rsidRPr="009A6C54">
        <w:tab/>
      </w:r>
      <w:r w:rsidRPr="009A6C54">
        <w:t>Patient Visit</w:t>
      </w:r>
    </w:p>
    <w:p w:rsidR="003539BA" w:rsidRPr="009A6C54" w:rsidRDefault="003539BA" w:rsidP="00106BBA">
      <w:pPr>
        <w:pStyle w:val="BodyText"/>
      </w:pPr>
      <w:r w:rsidRPr="009A6C54">
        <w:t>PV2</w:t>
      </w:r>
      <w:r w:rsidRPr="009A6C54">
        <w:tab/>
      </w:r>
      <w:r w:rsidR="00AC7434" w:rsidRPr="009A6C54">
        <w:tab/>
      </w:r>
      <w:r w:rsidRPr="009A6C54">
        <w:t>Patient Visit Additional Information</w:t>
      </w:r>
    </w:p>
    <w:p w:rsidR="003539BA" w:rsidRPr="009A6C54" w:rsidRDefault="003539BA" w:rsidP="00106BBA">
      <w:pPr>
        <w:pStyle w:val="BodyText"/>
      </w:pPr>
      <w:r w:rsidRPr="009A6C54">
        <w:t>[ { DG1 } ]</w:t>
      </w:r>
      <w:r w:rsidRPr="009A6C54">
        <w:tab/>
        <w:t>Diagnosis Information</w:t>
      </w:r>
    </w:p>
    <w:p w:rsidR="003539BA" w:rsidRPr="009A6C54" w:rsidRDefault="003539BA" w:rsidP="00106BBA">
      <w:pPr>
        <w:pStyle w:val="BodyText"/>
      </w:pPr>
      <w:r w:rsidRPr="009A6C54">
        <w:t>{ PR1 }</w:t>
      </w:r>
      <w:r w:rsidR="00AC7434" w:rsidRPr="009A6C54">
        <w:tab/>
      </w:r>
      <w:r w:rsidRPr="009A6C54">
        <w:tab/>
        <w:t>Procedure Information</w:t>
      </w:r>
    </w:p>
    <w:p w:rsidR="003539BA" w:rsidRPr="009A6C54" w:rsidRDefault="003539BA" w:rsidP="00106BBA">
      <w:pPr>
        <w:pStyle w:val="BodyText"/>
      </w:pPr>
      <w:r w:rsidRPr="009A6C54">
        <w:t>{ROL}</w:t>
      </w:r>
      <w:r w:rsidRPr="009A6C54">
        <w:tab/>
      </w:r>
      <w:r w:rsidR="00AC7434" w:rsidRPr="009A6C54">
        <w:tab/>
      </w:r>
      <w:r w:rsidRPr="009A6C54">
        <w:t>Role</w:t>
      </w:r>
    </w:p>
    <w:p w:rsidR="003539BA" w:rsidRPr="009A6C54" w:rsidRDefault="003539BA" w:rsidP="00106BBA">
      <w:pPr>
        <w:pStyle w:val="BodyText"/>
      </w:pPr>
      <w:r w:rsidRPr="009A6C54">
        <w:t>ZPD</w:t>
      </w:r>
      <w:r w:rsidRPr="009A6C54">
        <w:tab/>
      </w:r>
      <w:r w:rsidR="00AC7434" w:rsidRPr="009A6C54">
        <w:tab/>
      </w:r>
      <w:r w:rsidRPr="009A6C54">
        <w:t>VA-Specific Patient Information</w:t>
      </w:r>
    </w:p>
    <w:p w:rsidR="003539BA" w:rsidRPr="009A6C54" w:rsidRDefault="003539BA" w:rsidP="00106BBA">
      <w:pPr>
        <w:pStyle w:val="BodyText"/>
      </w:pPr>
      <w:r w:rsidRPr="009A6C54">
        <w:t>ZEL</w:t>
      </w:r>
      <w:r w:rsidRPr="009A6C54">
        <w:tab/>
      </w:r>
      <w:r w:rsidR="00AC7434" w:rsidRPr="009A6C54">
        <w:tab/>
      </w:r>
      <w:r w:rsidRPr="009A6C54">
        <w:t>VA-Specific Patient Eligibility Information</w:t>
      </w:r>
    </w:p>
    <w:p w:rsidR="003539BA" w:rsidRPr="009A6C54" w:rsidRDefault="003539BA" w:rsidP="00106BBA">
      <w:pPr>
        <w:pStyle w:val="BodyText"/>
      </w:pPr>
      <w:r w:rsidRPr="009A6C54">
        <w:t>ZIR</w:t>
      </w:r>
      <w:r w:rsidRPr="009A6C54">
        <w:tab/>
      </w:r>
      <w:r w:rsidR="00AC7434" w:rsidRPr="009A6C54">
        <w:tab/>
      </w:r>
      <w:r w:rsidRPr="009A6C54">
        <w:t>VA-Specific Income</w:t>
      </w:r>
    </w:p>
    <w:p w:rsidR="003539BA" w:rsidRPr="009A6C54" w:rsidRDefault="003539BA" w:rsidP="00106BBA">
      <w:pPr>
        <w:pStyle w:val="BodyText"/>
      </w:pPr>
      <w:r w:rsidRPr="009A6C54">
        <w:t>{ZCL}</w:t>
      </w:r>
      <w:r w:rsidRPr="009A6C54">
        <w:tab/>
      </w:r>
      <w:r w:rsidR="00AC7434" w:rsidRPr="009A6C54">
        <w:tab/>
      </w:r>
      <w:r w:rsidRPr="009A6C54">
        <w:t>VA-Specific Outpatient Classification</w:t>
      </w:r>
    </w:p>
    <w:p w:rsidR="00E869B0" w:rsidRPr="009A6C54" w:rsidRDefault="003539BA" w:rsidP="00106BBA">
      <w:pPr>
        <w:pStyle w:val="BodyText"/>
      </w:pPr>
      <w:r w:rsidRPr="009A6C54">
        <w:t>{ZSC}</w:t>
      </w:r>
      <w:r w:rsidRPr="009A6C54">
        <w:tab/>
      </w:r>
      <w:r w:rsidR="00AC7434" w:rsidRPr="009A6C54">
        <w:tab/>
      </w:r>
      <w:r w:rsidRPr="009A6C54">
        <w:t>VA-Specific Stop Code</w:t>
      </w:r>
      <w:r w:rsidRPr="009A6C54">
        <w:tab/>
      </w:r>
    </w:p>
    <w:p w:rsidR="003539BA" w:rsidRPr="009A6C54" w:rsidRDefault="003539BA" w:rsidP="00106BBA">
      <w:pPr>
        <w:pStyle w:val="BodyText"/>
      </w:pPr>
      <w:r w:rsidRPr="009A6C54">
        <w:t>ZSP</w:t>
      </w:r>
      <w:r w:rsidRPr="009A6C54">
        <w:tab/>
      </w:r>
      <w:r w:rsidR="00AC7434" w:rsidRPr="009A6C54">
        <w:tab/>
      </w:r>
      <w:r w:rsidRPr="009A6C54">
        <w:t>VA-Specific Service Period</w:t>
      </w:r>
    </w:p>
    <w:p w:rsidR="003539BA" w:rsidRPr="009A6C54" w:rsidRDefault="003539BA" w:rsidP="00106BBA">
      <w:pPr>
        <w:pStyle w:val="BodyText"/>
      </w:pPr>
      <w:r w:rsidRPr="009A6C54">
        <w:t>ZEN</w:t>
      </w:r>
      <w:r w:rsidRPr="009A6C54">
        <w:tab/>
      </w:r>
      <w:r w:rsidR="00AC7434" w:rsidRPr="009A6C54">
        <w:tab/>
      </w:r>
      <w:r w:rsidRPr="009A6C54">
        <w:t>VA Specific Enrollment</w:t>
      </w:r>
    </w:p>
    <w:p w:rsidR="003539BA" w:rsidRPr="009A6C54" w:rsidRDefault="003539BA" w:rsidP="00106BBA">
      <w:pPr>
        <w:pStyle w:val="BodyText"/>
      </w:pPr>
      <w:r w:rsidRPr="009A6C54">
        <w:t>ACK</w:t>
      </w:r>
      <w:r w:rsidRPr="009A6C54">
        <w:tab/>
      </w:r>
      <w:r w:rsidR="00AC7434" w:rsidRPr="009A6C54">
        <w:tab/>
      </w:r>
      <w:r w:rsidRPr="009A6C54">
        <w:t>General Acknowledgment Message</w:t>
      </w:r>
    </w:p>
    <w:p w:rsidR="003539BA" w:rsidRPr="009A6C54" w:rsidRDefault="003539BA" w:rsidP="00106BBA">
      <w:pPr>
        <w:pStyle w:val="BodyText"/>
      </w:pPr>
      <w:r w:rsidRPr="009A6C54">
        <w:t>MSH</w:t>
      </w:r>
      <w:r w:rsidRPr="009A6C54">
        <w:tab/>
      </w:r>
      <w:r w:rsidR="00AC7434" w:rsidRPr="009A6C54">
        <w:tab/>
      </w:r>
      <w:r w:rsidRPr="009A6C54">
        <w:t>Message Header</w:t>
      </w:r>
    </w:p>
    <w:p w:rsidR="003539BA" w:rsidRPr="009A6C54" w:rsidRDefault="003539BA" w:rsidP="00106BBA">
      <w:pPr>
        <w:pStyle w:val="BodyText"/>
      </w:pPr>
      <w:r w:rsidRPr="009A6C54">
        <w:t>MSA</w:t>
      </w:r>
      <w:r w:rsidRPr="009A6C54">
        <w:tab/>
      </w:r>
      <w:r w:rsidR="00AC7434" w:rsidRPr="009A6C54">
        <w:tab/>
      </w:r>
      <w:r w:rsidRPr="009A6C54">
        <w:t>Message Acknowledgment</w:t>
      </w:r>
    </w:p>
    <w:p w:rsidR="003539BA" w:rsidRPr="009A6C54" w:rsidRDefault="003539BA" w:rsidP="00846440">
      <w:pPr>
        <w:pStyle w:val="Heading3"/>
      </w:pPr>
      <w:bookmarkStart w:id="379" w:name="_Toc11706731"/>
      <w:r w:rsidRPr="009A6C54">
        <w:t>Delete a Patient Record (A23)</w:t>
      </w:r>
      <w:bookmarkEnd w:id="379"/>
    </w:p>
    <w:p w:rsidR="003539BA" w:rsidRPr="009A6C54" w:rsidRDefault="003539BA" w:rsidP="00106BBA">
      <w:pPr>
        <w:pStyle w:val="BodyText"/>
      </w:pPr>
      <w:r w:rsidRPr="009A6C54">
        <w:t>When a check out is deleted, this message instructs the receiver to delete the information for this patient’s visit.</w:t>
      </w:r>
    </w:p>
    <w:p w:rsidR="003539BA" w:rsidRPr="009A6C54" w:rsidRDefault="003539BA" w:rsidP="00106BBA">
      <w:pPr>
        <w:pStyle w:val="BodyText"/>
      </w:pPr>
      <w:r w:rsidRPr="009A6C54">
        <w:t>ADT</w:t>
      </w:r>
      <w:r w:rsidRPr="009A6C54">
        <w:tab/>
      </w:r>
      <w:r w:rsidR="00846440" w:rsidRPr="009A6C54">
        <w:tab/>
      </w:r>
      <w:proofErr w:type="spellStart"/>
      <w:r w:rsidRPr="009A6C54">
        <w:t>ADT</w:t>
      </w:r>
      <w:proofErr w:type="spellEnd"/>
      <w:r w:rsidRPr="009A6C54">
        <w:t xml:space="preserve"> Message</w:t>
      </w:r>
    </w:p>
    <w:p w:rsidR="003539BA" w:rsidRPr="009A6C54" w:rsidRDefault="003539BA" w:rsidP="00106BBA">
      <w:pPr>
        <w:pStyle w:val="BodyText"/>
      </w:pPr>
      <w:r w:rsidRPr="009A6C54">
        <w:t>MSH</w:t>
      </w:r>
      <w:r w:rsidRPr="009A6C54">
        <w:tab/>
      </w:r>
      <w:r w:rsidR="00846440" w:rsidRPr="009A6C54">
        <w:tab/>
      </w:r>
      <w:r w:rsidRPr="009A6C54">
        <w:t>Message Header</w:t>
      </w:r>
    </w:p>
    <w:p w:rsidR="003539BA" w:rsidRPr="009A6C54" w:rsidRDefault="003539BA" w:rsidP="00106BBA">
      <w:pPr>
        <w:pStyle w:val="BodyText"/>
      </w:pPr>
      <w:r w:rsidRPr="009A6C54">
        <w:t>EVN</w:t>
      </w:r>
      <w:r w:rsidR="0005058D" w:rsidRPr="009A6C54">
        <w:tab/>
      </w:r>
      <w:r w:rsidR="0005058D" w:rsidRPr="009A6C54">
        <w:tab/>
      </w:r>
      <w:r w:rsidRPr="009A6C54">
        <w:t>Event Type</w:t>
      </w:r>
    </w:p>
    <w:p w:rsidR="003539BA" w:rsidRPr="009A6C54" w:rsidRDefault="003539BA" w:rsidP="00106BBA">
      <w:pPr>
        <w:pStyle w:val="BodyText"/>
      </w:pPr>
      <w:r w:rsidRPr="009A6C54">
        <w:t>PID</w:t>
      </w:r>
      <w:r w:rsidR="0005058D" w:rsidRPr="009A6C54">
        <w:tab/>
      </w:r>
      <w:r w:rsidRPr="009A6C54">
        <w:tab/>
        <w:t>Patient Identification</w:t>
      </w:r>
    </w:p>
    <w:p w:rsidR="003539BA" w:rsidRPr="009A6C54" w:rsidRDefault="003539BA" w:rsidP="00106BBA">
      <w:pPr>
        <w:pStyle w:val="BodyText"/>
      </w:pPr>
      <w:r w:rsidRPr="009A6C54">
        <w:t>PD1</w:t>
      </w:r>
      <w:r w:rsidRPr="009A6C54">
        <w:tab/>
      </w:r>
      <w:r w:rsidR="0005058D" w:rsidRPr="009A6C54">
        <w:tab/>
      </w:r>
      <w:r w:rsidRPr="009A6C54">
        <w:t>Patient Additional Demographic</w:t>
      </w:r>
    </w:p>
    <w:p w:rsidR="003539BA" w:rsidRPr="009A6C54" w:rsidRDefault="003539BA" w:rsidP="00106BBA">
      <w:pPr>
        <w:pStyle w:val="BodyText"/>
      </w:pPr>
      <w:r w:rsidRPr="009A6C54">
        <w:t>PV1</w:t>
      </w:r>
      <w:r w:rsidR="0005058D" w:rsidRPr="009A6C54">
        <w:tab/>
      </w:r>
      <w:r w:rsidRPr="009A6C54">
        <w:tab/>
        <w:t>Patient Visit</w:t>
      </w:r>
    </w:p>
    <w:p w:rsidR="003539BA" w:rsidRPr="009A6C54" w:rsidRDefault="003539BA" w:rsidP="00106BBA">
      <w:pPr>
        <w:pStyle w:val="BodyText"/>
      </w:pPr>
      <w:r w:rsidRPr="009A6C54">
        <w:t>ZPD</w:t>
      </w:r>
      <w:r w:rsidR="0005058D" w:rsidRPr="009A6C54">
        <w:tab/>
      </w:r>
      <w:r w:rsidRPr="009A6C54">
        <w:tab/>
        <w:t>VA-Specific Patient Information</w:t>
      </w:r>
    </w:p>
    <w:p w:rsidR="003539BA" w:rsidRPr="009A6C54" w:rsidRDefault="003539BA" w:rsidP="00106BBA">
      <w:pPr>
        <w:pStyle w:val="BodyText"/>
      </w:pPr>
      <w:r w:rsidRPr="009A6C54">
        <w:t>ACK</w:t>
      </w:r>
      <w:r w:rsidR="0005058D" w:rsidRPr="009A6C54">
        <w:tab/>
      </w:r>
      <w:r w:rsidRPr="009A6C54">
        <w:tab/>
        <w:t>General Acknowledgment Message</w:t>
      </w:r>
    </w:p>
    <w:p w:rsidR="003539BA" w:rsidRPr="009A6C54" w:rsidRDefault="003539BA" w:rsidP="00106BBA">
      <w:pPr>
        <w:pStyle w:val="BodyText"/>
      </w:pPr>
      <w:r w:rsidRPr="009A6C54">
        <w:t>MSH</w:t>
      </w:r>
      <w:r w:rsidRPr="009A6C54">
        <w:tab/>
      </w:r>
      <w:r w:rsidR="0005058D" w:rsidRPr="009A6C54">
        <w:tab/>
      </w:r>
      <w:r w:rsidRPr="009A6C54">
        <w:t>Message Header</w:t>
      </w:r>
    </w:p>
    <w:p w:rsidR="003539BA" w:rsidRPr="009A6C54" w:rsidRDefault="003539BA" w:rsidP="00106BBA">
      <w:pPr>
        <w:pStyle w:val="BodyText"/>
      </w:pPr>
      <w:r w:rsidRPr="009A6C54">
        <w:t>MSA</w:t>
      </w:r>
      <w:r w:rsidRPr="009A6C54">
        <w:tab/>
        <w:t>Message Acknowledgment</w:t>
      </w:r>
    </w:p>
    <w:p w:rsidR="003539BA" w:rsidRPr="009A6C54" w:rsidRDefault="0005058D" w:rsidP="00FC1FD6">
      <w:pPr>
        <w:pStyle w:val="Heading2"/>
      </w:pPr>
      <w:r w:rsidRPr="009A6C54">
        <w:br w:type="page"/>
      </w:r>
      <w:bookmarkStart w:id="380" w:name="_Toc11706732"/>
      <w:r w:rsidR="003539BA" w:rsidRPr="009A6C54">
        <w:t>SUPPORTED AND USER-DEFINED HL7 TABLES</w:t>
      </w:r>
      <w:bookmarkEnd w:id="380"/>
    </w:p>
    <w:p w:rsidR="003539BA" w:rsidRPr="009A6C54" w:rsidRDefault="00FC1FD6" w:rsidP="00A22020">
      <w:pPr>
        <w:pStyle w:val="Heading3"/>
      </w:pPr>
      <w:bookmarkStart w:id="381" w:name="_Toc11706733"/>
      <w:r w:rsidRPr="009A6C54">
        <w:t>TABLE 0001 - SEX</w:t>
      </w:r>
      <w:bookmarkEnd w:id="381"/>
    </w:p>
    <w:p w:rsidR="00024CE0" w:rsidRPr="009A6C54" w:rsidRDefault="00024CE0" w:rsidP="00024CE0">
      <w:pPr>
        <w:pStyle w:val="Caption"/>
        <w:rPr>
          <w:lang w:val="en-US"/>
        </w:rPr>
      </w:pPr>
      <w:bookmarkStart w:id="382" w:name="_Toc11706902"/>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63</w:t>
      </w:r>
      <w:r w:rsidR="007F1C38">
        <w:rPr>
          <w:noProof/>
        </w:rPr>
        <w:fldChar w:fldCharType="end"/>
      </w:r>
      <w:r w:rsidRPr="009A6C54">
        <w:rPr>
          <w:lang w:val="en-US"/>
        </w:rPr>
        <w:t>: Table 0001 – Sex</w:t>
      </w:r>
      <w:bookmarkEnd w:id="3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3"/>
        <w:gridCol w:w="4687"/>
      </w:tblGrid>
      <w:tr w:rsidR="00024CE0" w:rsidRPr="009A6C54" w:rsidTr="002B5785">
        <w:trPr>
          <w:tblHeader/>
        </w:trPr>
        <w:tc>
          <w:tcPr>
            <w:tcW w:w="4788" w:type="dxa"/>
            <w:shd w:val="clear" w:color="auto" w:fill="BFBFBF"/>
          </w:tcPr>
          <w:p w:rsidR="00024CE0" w:rsidRPr="009A6C54" w:rsidRDefault="00024CE0" w:rsidP="00024CE0">
            <w:pPr>
              <w:pStyle w:val="TableHeading"/>
            </w:pPr>
            <w:bookmarkStart w:id="383" w:name="ColumnTitle_60"/>
            <w:bookmarkEnd w:id="383"/>
            <w:r w:rsidRPr="009A6C54">
              <w:t>VALUE</w:t>
            </w:r>
          </w:p>
        </w:tc>
        <w:tc>
          <w:tcPr>
            <w:tcW w:w="4788" w:type="dxa"/>
            <w:shd w:val="clear" w:color="auto" w:fill="BFBFBF"/>
          </w:tcPr>
          <w:p w:rsidR="00024CE0" w:rsidRPr="009A6C54" w:rsidRDefault="00024CE0" w:rsidP="00024CE0">
            <w:pPr>
              <w:pStyle w:val="TableHeading"/>
            </w:pPr>
            <w:r w:rsidRPr="009A6C54">
              <w:t>DESCRIPTION</w:t>
            </w:r>
          </w:p>
        </w:tc>
      </w:tr>
      <w:tr w:rsidR="00024CE0" w:rsidRPr="009A6C54" w:rsidTr="002B5785">
        <w:tc>
          <w:tcPr>
            <w:tcW w:w="4788" w:type="dxa"/>
            <w:shd w:val="clear" w:color="auto" w:fill="auto"/>
          </w:tcPr>
          <w:p w:rsidR="00024CE0" w:rsidRPr="009A6C54" w:rsidRDefault="00024CE0" w:rsidP="00024CE0">
            <w:pPr>
              <w:pStyle w:val="TableText"/>
            </w:pPr>
            <w:r w:rsidRPr="009A6C54">
              <w:t>F</w:t>
            </w:r>
          </w:p>
        </w:tc>
        <w:tc>
          <w:tcPr>
            <w:tcW w:w="4788" w:type="dxa"/>
            <w:shd w:val="clear" w:color="auto" w:fill="auto"/>
          </w:tcPr>
          <w:p w:rsidR="00024CE0" w:rsidRPr="009A6C54" w:rsidRDefault="00024CE0" w:rsidP="00024CE0">
            <w:pPr>
              <w:pStyle w:val="TableText"/>
            </w:pPr>
            <w:r w:rsidRPr="009A6C54">
              <w:t>FEMALE</w:t>
            </w:r>
          </w:p>
        </w:tc>
      </w:tr>
      <w:tr w:rsidR="00024CE0" w:rsidRPr="009A6C54" w:rsidTr="002B5785">
        <w:tc>
          <w:tcPr>
            <w:tcW w:w="4788" w:type="dxa"/>
            <w:shd w:val="clear" w:color="auto" w:fill="auto"/>
          </w:tcPr>
          <w:p w:rsidR="00024CE0" w:rsidRPr="009A6C54" w:rsidRDefault="00024CE0" w:rsidP="00024CE0">
            <w:pPr>
              <w:pStyle w:val="TableText"/>
            </w:pPr>
            <w:r w:rsidRPr="009A6C54">
              <w:t>M</w:t>
            </w:r>
          </w:p>
        </w:tc>
        <w:tc>
          <w:tcPr>
            <w:tcW w:w="4788" w:type="dxa"/>
            <w:shd w:val="clear" w:color="auto" w:fill="auto"/>
          </w:tcPr>
          <w:p w:rsidR="00024CE0" w:rsidRPr="009A6C54" w:rsidRDefault="00024CE0" w:rsidP="00024CE0">
            <w:pPr>
              <w:pStyle w:val="TableText"/>
            </w:pPr>
            <w:r w:rsidRPr="009A6C54">
              <w:t>MALE</w:t>
            </w:r>
          </w:p>
        </w:tc>
      </w:tr>
      <w:tr w:rsidR="00024CE0" w:rsidRPr="009A6C54" w:rsidTr="002B5785">
        <w:tc>
          <w:tcPr>
            <w:tcW w:w="4788" w:type="dxa"/>
            <w:shd w:val="clear" w:color="auto" w:fill="auto"/>
          </w:tcPr>
          <w:p w:rsidR="00024CE0" w:rsidRPr="009A6C54" w:rsidRDefault="00024CE0" w:rsidP="00024CE0">
            <w:pPr>
              <w:pStyle w:val="TableText"/>
            </w:pPr>
            <w:r w:rsidRPr="009A6C54">
              <w:t>O</w:t>
            </w:r>
          </w:p>
        </w:tc>
        <w:tc>
          <w:tcPr>
            <w:tcW w:w="4788" w:type="dxa"/>
            <w:shd w:val="clear" w:color="auto" w:fill="auto"/>
          </w:tcPr>
          <w:p w:rsidR="00024CE0" w:rsidRPr="009A6C54" w:rsidRDefault="00024CE0" w:rsidP="00024CE0">
            <w:pPr>
              <w:pStyle w:val="TableText"/>
            </w:pPr>
            <w:r w:rsidRPr="009A6C54">
              <w:t>OTHER</w:t>
            </w:r>
          </w:p>
        </w:tc>
      </w:tr>
      <w:tr w:rsidR="00024CE0" w:rsidRPr="009A6C54" w:rsidTr="002B5785">
        <w:tc>
          <w:tcPr>
            <w:tcW w:w="4788" w:type="dxa"/>
            <w:shd w:val="clear" w:color="auto" w:fill="auto"/>
          </w:tcPr>
          <w:p w:rsidR="00024CE0" w:rsidRPr="009A6C54" w:rsidRDefault="00024CE0" w:rsidP="00024CE0">
            <w:pPr>
              <w:pStyle w:val="TableText"/>
            </w:pPr>
            <w:r w:rsidRPr="009A6C54">
              <w:t>U</w:t>
            </w:r>
          </w:p>
        </w:tc>
        <w:tc>
          <w:tcPr>
            <w:tcW w:w="4788" w:type="dxa"/>
            <w:shd w:val="clear" w:color="auto" w:fill="auto"/>
          </w:tcPr>
          <w:p w:rsidR="00024CE0" w:rsidRPr="009A6C54" w:rsidRDefault="00024CE0" w:rsidP="00024CE0">
            <w:pPr>
              <w:pStyle w:val="TableText"/>
            </w:pPr>
            <w:r w:rsidRPr="009A6C54">
              <w:t>UNKNOWN</w:t>
            </w:r>
          </w:p>
        </w:tc>
      </w:tr>
    </w:tbl>
    <w:p w:rsidR="003539BA" w:rsidRPr="009A6C54" w:rsidRDefault="003539BA" w:rsidP="00106BBA">
      <w:pPr>
        <w:pStyle w:val="BodyText"/>
      </w:pPr>
    </w:p>
    <w:p w:rsidR="003539BA" w:rsidRPr="009A6C54" w:rsidRDefault="00FC1FD6" w:rsidP="00A22020">
      <w:pPr>
        <w:pStyle w:val="Heading3"/>
      </w:pPr>
      <w:bookmarkStart w:id="384" w:name="_Toc11706734"/>
      <w:r w:rsidRPr="009A6C54">
        <w:t>TABLE 0002 - MARITAL STATUS</w:t>
      </w:r>
      <w:bookmarkEnd w:id="384"/>
    </w:p>
    <w:p w:rsidR="00024CE0" w:rsidRPr="009A6C54" w:rsidRDefault="00024CE0" w:rsidP="00024CE0">
      <w:pPr>
        <w:pStyle w:val="Caption"/>
        <w:rPr>
          <w:lang w:val="en-US"/>
        </w:rPr>
      </w:pPr>
      <w:bookmarkStart w:id="385" w:name="_Toc11706903"/>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64</w:t>
      </w:r>
      <w:r w:rsidR="007F1C38">
        <w:rPr>
          <w:noProof/>
        </w:rPr>
        <w:fldChar w:fldCharType="end"/>
      </w:r>
      <w:r w:rsidRPr="009A6C54">
        <w:rPr>
          <w:lang w:val="en-US"/>
        </w:rPr>
        <w:t>: Table 0002 – Marital Status</w:t>
      </w:r>
      <w:bookmarkEnd w:id="3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3"/>
        <w:gridCol w:w="4687"/>
      </w:tblGrid>
      <w:tr w:rsidR="00024CE0" w:rsidRPr="009A6C54" w:rsidTr="002B5785">
        <w:trPr>
          <w:tblHeader/>
        </w:trPr>
        <w:tc>
          <w:tcPr>
            <w:tcW w:w="4788" w:type="dxa"/>
            <w:shd w:val="clear" w:color="auto" w:fill="BFBFBF"/>
          </w:tcPr>
          <w:p w:rsidR="00024CE0" w:rsidRPr="009A6C54" w:rsidRDefault="00024CE0" w:rsidP="00024CE0">
            <w:pPr>
              <w:pStyle w:val="TableHeading"/>
            </w:pPr>
            <w:bookmarkStart w:id="386" w:name="ColumnTitle_61"/>
            <w:bookmarkEnd w:id="386"/>
            <w:r w:rsidRPr="009A6C54">
              <w:t>VALUE</w:t>
            </w:r>
          </w:p>
        </w:tc>
        <w:tc>
          <w:tcPr>
            <w:tcW w:w="4788" w:type="dxa"/>
            <w:shd w:val="clear" w:color="auto" w:fill="BFBFBF"/>
          </w:tcPr>
          <w:p w:rsidR="00024CE0" w:rsidRPr="009A6C54" w:rsidRDefault="00024CE0" w:rsidP="00024CE0">
            <w:pPr>
              <w:pStyle w:val="TableHeading"/>
            </w:pPr>
            <w:r w:rsidRPr="009A6C54">
              <w:t>DESCRIPTION</w:t>
            </w:r>
          </w:p>
        </w:tc>
      </w:tr>
      <w:tr w:rsidR="00024CE0" w:rsidRPr="009A6C54" w:rsidTr="002B5785">
        <w:tc>
          <w:tcPr>
            <w:tcW w:w="4788" w:type="dxa"/>
            <w:shd w:val="clear" w:color="auto" w:fill="auto"/>
          </w:tcPr>
          <w:p w:rsidR="00024CE0" w:rsidRPr="009A6C54" w:rsidRDefault="00024CE0" w:rsidP="00024CE0">
            <w:pPr>
              <w:pStyle w:val="TableText"/>
            </w:pPr>
            <w:r w:rsidRPr="009A6C54">
              <w:t>A</w:t>
            </w:r>
          </w:p>
        </w:tc>
        <w:tc>
          <w:tcPr>
            <w:tcW w:w="4788" w:type="dxa"/>
            <w:shd w:val="clear" w:color="auto" w:fill="auto"/>
          </w:tcPr>
          <w:p w:rsidR="00024CE0" w:rsidRPr="009A6C54" w:rsidRDefault="00024CE0" w:rsidP="00024CE0">
            <w:pPr>
              <w:pStyle w:val="TableText"/>
            </w:pPr>
            <w:r w:rsidRPr="009A6C54">
              <w:t>SEPARATED</w:t>
            </w:r>
          </w:p>
        </w:tc>
      </w:tr>
      <w:tr w:rsidR="00024CE0" w:rsidRPr="009A6C54" w:rsidTr="002B5785">
        <w:tc>
          <w:tcPr>
            <w:tcW w:w="4788" w:type="dxa"/>
            <w:shd w:val="clear" w:color="auto" w:fill="auto"/>
          </w:tcPr>
          <w:p w:rsidR="00024CE0" w:rsidRPr="009A6C54" w:rsidRDefault="00024CE0" w:rsidP="00024CE0">
            <w:pPr>
              <w:pStyle w:val="TableText"/>
            </w:pPr>
            <w:r w:rsidRPr="009A6C54">
              <w:t>D</w:t>
            </w:r>
          </w:p>
        </w:tc>
        <w:tc>
          <w:tcPr>
            <w:tcW w:w="4788" w:type="dxa"/>
            <w:shd w:val="clear" w:color="auto" w:fill="auto"/>
          </w:tcPr>
          <w:p w:rsidR="00024CE0" w:rsidRPr="009A6C54" w:rsidRDefault="00024CE0" w:rsidP="00024CE0">
            <w:pPr>
              <w:pStyle w:val="TableText"/>
            </w:pPr>
            <w:r w:rsidRPr="009A6C54">
              <w:t>DIVORCED</w:t>
            </w:r>
          </w:p>
        </w:tc>
      </w:tr>
      <w:tr w:rsidR="00024CE0" w:rsidRPr="009A6C54" w:rsidTr="002B5785">
        <w:tc>
          <w:tcPr>
            <w:tcW w:w="4788" w:type="dxa"/>
            <w:shd w:val="clear" w:color="auto" w:fill="auto"/>
          </w:tcPr>
          <w:p w:rsidR="00024CE0" w:rsidRPr="009A6C54" w:rsidRDefault="00024CE0" w:rsidP="00024CE0">
            <w:pPr>
              <w:pStyle w:val="TableText"/>
            </w:pPr>
            <w:r w:rsidRPr="009A6C54">
              <w:t>M</w:t>
            </w:r>
          </w:p>
        </w:tc>
        <w:tc>
          <w:tcPr>
            <w:tcW w:w="4788" w:type="dxa"/>
            <w:shd w:val="clear" w:color="auto" w:fill="auto"/>
          </w:tcPr>
          <w:p w:rsidR="00024CE0" w:rsidRPr="009A6C54" w:rsidRDefault="00024CE0" w:rsidP="00024CE0">
            <w:pPr>
              <w:pStyle w:val="TableText"/>
            </w:pPr>
            <w:r w:rsidRPr="009A6C54">
              <w:t>MARRIED</w:t>
            </w:r>
          </w:p>
        </w:tc>
      </w:tr>
      <w:tr w:rsidR="00024CE0" w:rsidRPr="009A6C54" w:rsidTr="002B5785">
        <w:tc>
          <w:tcPr>
            <w:tcW w:w="4788" w:type="dxa"/>
            <w:shd w:val="clear" w:color="auto" w:fill="auto"/>
          </w:tcPr>
          <w:p w:rsidR="00024CE0" w:rsidRPr="009A6C54" w:rsidRDefault="00024CE0" w:rsidP="00024CE0">
            <w:pPr>
              <w:pStyle w:val="TableText"/>
            </w:pPr>
            <w:r w:rsidRPr="009A6C54">
              <w:t>S</w:t>
            </w:r>
          </w:p>
        </w:tc>
        <w:tc>
          <w:tcPr>
            <w:tcW w:w="4788" w:type="dxa"/>
            <w:shd w:val="clear" w:color="auto" w:fill="auto"/>
          </w:tcPr>
          <w:p w:rsidR="00024CE0" w:rsidRPr="009A6C54" w:rsidRDefault="00024CE0" w:rsidP="00024CE0">
            <w:pPr>
              <w:pStyle w:val="TableText"/>
            </w:pPr>
            <w:r w:rsidRPr="009A6C54">
              <w:t>SINGLE</w:t>
            </w:r>
          </w:p>
        </w:tc>
      </w:tr>
      <w:tr w:rsidR="00024CE0" w:rsidRPr="009A6C54" w:rsidTr="002B5785">
        <w:tc>
          <w:tcPr>
            <w:tcW w:w="4788" w:type="dxa"/>
            <w:shd w:val="clear" w:color="auto" w:fill="auto"/>
          </w:tcPr>
          <w:p w:rsidR="00024CE0" w:rsidRPr="009A6C54" w:rsidRDefault="00024CE0" w:rsidP="00024CE0">
            <w:pPr>
              <w:pStyle w:val="TableText"/>
            </w:pPr>
            <w:r w:rsidRPr="009A6C54">
              <w:t>W</w:t>
            </w:r>
          </w:p>
        </w:tc>
        <w:tc>
          <w:tcPr>
            <w:tcW w:w="4788" w:type="dxa"/>
            <w:shd w:val="clear" w:color="auto" w:fill="auto"/>
          </w:tcPr>
          <w:p w:rsidR="00024CE0" w:rsidRPr="009A6C54" w:rsidRDefault="00024CE0" w:rsidP="00024CE0">
            <w:pPr>
              <w:pStyle w:val="TableText"/>
            </w:pPr>
            <w:r w:rsidRPr="009A6C54">
              <w:t>WIDOWED</w:t>
            </w:r>
          </w:p>
        </w:tc>
      </w:tr>
    </w:tbl>
    <w:p w:rsidR="00FC1FD6" w:rsidRPr="009A6C54" w:rsidRDefault="00FC1FD6" w:rsidP="00106BBA">
      <w:pPr>
        <w:pStyle w:val="BodyText"/>
      </w:pPr>
    </w:p>
    <w:p w:rsidR="003539BA" w:rsidRPr="009A6C54" w:rsidRDefault="00FC1FD6" w:rsidP="00A22020">
      <w:pPr>
        <w:pStyle w:val="Heading3"/>
      </w:pPr>
      <w:bookmarkStart w:id="387" w:name="_Toc11706735"/>
      <w:r w:rsidRPr="009A6C54">
        <w:t>TABLE 0003 - EVENT TYPE CODE</w:t>
      </w:r>
      <w:bookmarkEnd w:id="387"/>
    </w:p>
    <w:p w:rsidR="00024CE0" w:rsidRPr="009A6C54" w:rsidRDefault="00024CE0" w:rsidP="00024CE0">
      <w:pPr>
        <w:pStyle w:val="Caption"/>
        <w:rPr>
          <w:lang w:val="en-US"/>
        </w:rPr>
      </w:pPr>
      <w:bookmarkStart w:id="388" w:name="_Toc11706904"/>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65</w:t>
      </w:r>
      <w:r w:rsidR="007F1C38">
        <w:rPr>
          <w:noProof/>
        </w:rPr>
        <w:fldChar w:fldCharType="end"/>
      </w:r>
      <w:r w:rsidRPr="009A6C54">
        <w:rPr>
          <w:lang w:val="en-US"/>
        </w:rPr>
        <w:t>: Table 0003 – Event Type Code</w:t>
      </w:r>
      <w:bookmarkEnd w:id="3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2"/>
        <w:gridCol w:w="4688"/>
      </w:tblGrid>
      <w:tr w:rsidR="00024CE0" w:rsidRPr="009A6C54" w:rsidTr="002B5785">
        <w:trPr>
          <w:tblHeader/>
        </w:trPr>
        <w:tc>
          <w:tcPr>
            <w:tcW w:w="4788" w:type="dxa"/>
            <w:shd w:val="clear" w:color="auto" w:fill="BFBFBF"/>
          </w:tcPr>
          <w:p w:rsidR="00024CE0" w:rsidRPr="009A6C54" w:rsidRDefault="00024CE0" w:rsidP="00650AFE">
            <w:pPr>
              <w:pStyle w:val="TableHeading"/>
            </w:pPr>
            <w:bookmarkStart w:id="389" w:name="ColumnTitle_62"/>
            <w:bookmarkEnd w:id="389"/>
            <w:r w:rsidRPr="009A6C54">
              <w:t>VALUE</w:t>
            </w:r>
          </w:p>
        </w:tc>
        <w:tc>
          <w:tcPr>
            <w:tcW w:w="4788" w:type="dxa"/>
            <w:shd w:val="clear" w:color="auto" w:fill="BFBFBF"/>
          </w:tcPr>
          <w:p w:rsidR="00024CE0" w:rsidRPr="009A6C54" w:rsidRDefault="00024CE0" w:rsidP="00650AFE">
            <w:pPr>
              <w:pStyle w:val="TableHeading"/>
            </w:pPr>
            <w:r w:rsidRPr="009A6C54">
              <w:t>DESCRIPTION</w:t>
            </w:r>
          </w:p>
        </w:tc>
      </w:tr>
      <w:tr w:rsidR="00024CE0" w:rsidRPr="009A6C54" w:rsidTr="002B5785">
        <w:tc>
          <w:tcPr>
            <w:tcW w:w="4788" w:type="dxa"/>
            <w:shd w:val="clear" w:color="auto" w:fill="auto"/>
          </w:tcPr>
          <w:p w:rsidR="00024CE0" w:rsidRPr="009A6C54" w:rsidRDefault="00024CE0" w:rsidP="00650AFE">
            <w:pPr>
              <w:pStyle w:val="TableText"/>
              <w:rPr>
                <w:lang w:val="en-US"/>
              </w:rPr>
            </w:pPr>
            <w:r w:rsidRPr="009A6C54">
              <w:t>A08</w:t>
            </w:r>
          </w:p>
        </w:tc>
        <w:tc>
          <w:tcPr>
            <w:tcW w:w="4788" w:type="dxa"/>
            <w:shd w:val="clear" w:color="auto" w:fill="auto"/>
          </w:tcPr>
          <w:p w:rsidR="00024CE0" w:rsidRPr="009A6C54" w:rsidRDefault="00024CE0" w:rsidP="00650AFE">
            <w:pPr>
              <w:pStyle w:val="TableText"/>
            </w:pPr>
            <w:r w:rsidRPr="009A6C54">
              <w:t>UPDATE PATIENT INFORMATION</w:t>
            </w:r>
          </w:p>
        </w:tc>
      </w:tr>
      <w:tr w:rsidR="00024CE0" w:rsidRPr="009A6C54" w:rsidTr="002B5785">
        <w:tc>
          <w:tcPr>
            <w:tcW w:w="4788" w:type="dxa"/>
            <w:shd w:val="clear" w:color="auto" w:fill="auto"/>
          </w:tcPr>
          <w:p w:rsidR="00024CE0" w:rsidRPr="009A6C54" w:rsidRDefault="00024CE0" w:rsidP="00650AFE">
            <w:pPr>
              <w:pStyle w:val="TableText"/>
              <w:rPr>
                <w:lang w:val="en-US"/>
              </w:rPr>
            </w:pPr>
            <w:r w:rsidRPr="009A6C54">
              <w:t>A23</w:t>
            </w:r>
          </w:p>
        </w:tc>
        <w:tc>
          <w:tcPr>
            <w:tcW w:w="4788" w:type="dxa"/>
            <w:shd w:val="clear" w:color="auto" w:fill="auto"/>
          </w:tcPr>
          <w:p w:rsidR="00024CE0" w:rsidRPr="009A6C54" w:rsidRDefault="00024CE0" w:rsidP="00650AFE">
            <w:pPr>
              <w:pStyle w:val="TableText"/>
            </w:pPr>
            <w:r w:rsidRPr="009A6C54">
              <w:t>DELETE PATIENT RECORD</w:t>
            </w:r>
          </w:p>
        </w:tc>
      </w:tr>
    </w:tbl>
    <w:p w:rsidR="003539BA" w:rsidRPr="009A6C54" w:rsidRDefault="003539BA" w:rsidP="00106BBA">
      <w:pPr>
        <w:pStyle w:val="BodyText"/>
      </w:pPr>
    </w:p>
    <w:p w:rsidR="003539BA" w:rsidRPr="009A6C54" w:rsidRDefault="00FC1FD6" w:rsidP="00A22020">
      <w:pPr>
        <w:pStyle w:val="Heading3"/>
      </w:pPr>
      <w:bookmarkStart w:id="390" w:name="_Toc11706736"/>
      <w:r w:rsidRPr="009A6C54">
        <w:t>TABLE 0008 - ACKNOWLEDGMENT CODE</w:t>
      </w:r>
      <w:bookmarkEnd w:id="390"/>
    </w:p>
    <w:p w:rsidR="00024CE0" w:rsidRPr="009A6C54" w:rsidRDefault="00024CE0" w:rsidP="00024CE0">
      <w:pPr>
        <w:pStyle w:val="Caption"/>
        <w:rPr>
          <w:lang w:val="en-US"/>
        </w:rPr>
      </w:pPr>
      <w:bookmarkStart w:id="391" w:name="_Toc11706905"/>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66</w:t>
      </w:r>
      <w:r w:rsidR="007F1C38">
        <w:rPr>
          <w:noProof/>
        </w:rPr>
        <w:fldChar w:fldCharType="end"/>
      </w:r>
      <w:r w:rsidRPr="009A6C54">
        <w:rPr>
          <w:lang w:val="en-US"/>
        </w:rPr>
        <w:t>: Table 0008 – Acknowledgment Code</w:t>
      </w:r>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7"/>
        <w:gridCol w:w="4703"/>
      </w:tblGrid>
      <w:tr w:rsidR="00024CE0" w:rsidRPr="009A6C54" w:rsidTr="002B5785">
        <w:trPr>
          <w:tblHeader/>
        </w:trPr>
        <w:tc>
          <w:tcPr>
            <w:tcW w:w="4788" w:type="dxa"/>
            <w:shd w:val="clear" w:color="auto" w:fill="BFBFBF"/>
          </w:tcPr>
          <w:p w:rsidR="00024CE0" w:rsidRPr="009A6C54" w:rsidRDefault="00024CE0" w:rsidP="00024CE0">
            <w:pPr>
              <w:pStyle w:val="TableHeading"/>
            </w:pPr>
            <w:bookmarkStart w:id="392" w:name="ColumnTitle_63"/>
            <w:bookmarkEnd w:id="392"/>
            <w:r w:rsidRPr="009A6C54">
              <w:t>VALUE</w:t>
            </w:r>
          </w:p>
        </w:tc>
        <w:tc>
          <w:tcPr>
            <w:tcW w:w="4788" w:type="dxa"/>
            <w:shd w:val="clear" w:color="auto" w:fill="BFBFBF"/>
          </w:tcPr>
          <w:p w:rsidR="00024CE0" w:rsidRPr="009A6C54" w:rsidRDefault="00024CE0" w:rsidP="00024CE0">
            <w:pPr>
              <w:pStyle w:val="TableHeading"/>
            </w:pPr>
            <w:r w:rsidRPr="009A6C54">
              <w:t>DESCRIPTION</w:t>
            </w:r>
          </w:p>
        </w:tc>
      </w:tr>
      <w:tr w:rsidR="00024CE0" w:rsidRPr="009A6C54" w:rsidTr="002B5785">
        <w:tc>
          <w:tcPr>
            <w:tcW w:w="4788" w:type="dxa"/>
            <w:shd w:val="clear" w:color="auto" w:fill="auto"/>
          </w:tcPr>
          <w:p w:rsidR="00024CE0" w:rsidRPr="009A6C54" w:rsidRDefault="00024CE0" w:rsidP="00024CE0">
            <w:pPr>
              <w:pStyle w:val="TableText"/>
            </w:pPr>
            <w:r w:rsidRPr="009A6C54">
              <w:t>AA</w:t>
            </w:r>
          </w:p>
        </w:tc>
        <w:tc>
          <w:tcPr>
            <w:tcW w:w="4788" w:type="dxa"/>
            <w:shd w:val="clear" w:color="auto" w:fill="auto"/>
          </w:tcPr>
          <w:p w:rsidR="00024CE0" w:rsidRPr="009A6C54" w:rsidRDefault="00024CE0" w:rsidP="00024CE0">
            <w:pPr>
              <w:pStyle w:val="TableText"/>
            </w:pPr>
            <w:r w:rsidRPr="009A6C54">
              <w:t>APPLICATION ACKNOWLEDGMENT:  ACCEPT</w:t>
            </w:r>
          </w:p>
        </w:tc>
      </w:tr>
      <w:tr w:rsidR="00024CE0" w:rsidRPr="009A6C54" w:rsidTr="002B5785">
        <w:tc>
          <w:tcPr>
            <w:tcW w:w="4788" w:type="dxa"/>
            <w:shd w:val="clear" w:color="auto" w:fill="auto"/>
          </w:tcPr>
          <w:p w:rsidR="00024CE0" w:rsidRPr="009A6C54" w:rsidRDefault="00024CE0" w:rsidP="00024CE0">
            <w:pPr>
              <w:pStyle w:val="TableText"/>
            </w:pPr>
            <w:r w:rsidRPr="009A6C54">
              <w:t>AE</w:t>
            </w:r>
          </w:p>
        </w:tc>
        <w:tc>
          <w:tcPr>
            <w:tcW w:w="4788" w:type="dxa"/>
            <w:shd w:val="clear" w:color="auto" w:fill="auto"/>
          </w:tcPr>
          <w:p w:rsidR="00024CE0" w:rsidRPr="009A6C54" w:rsidRDefault="00024CE0" w:rsidP="00024CE0">
            <w:pPr>
              <w:pStyle w:val="TableText"/>
            </w:pPr>
            <w:r w:rsidRPr="009A6C54">
              <w:t>APPLICATION ACKNOWLEDGMENT: ERROR</w:t>
            </w:r>
          </w:p>
        </w:tc>
      </w:tr>
      <w:tr w:rsidR="00024CE0" w:rsidRPr="009A6C54" w:rsidTr="002B5785">
        <w:tc>
          <w:tcPr>
            <w:tcW w:w="4788" w:type="dxa"/>
            <w:shd w:val="clear" w:color="auto" w:fill="auto"/>
          </w:tcPr>
          <w:p w:rsidR="00024CE0" w:rsidRPr="009A6C54" w:rsidRDefault="00024CE0" w:rsidP="00024CE0">
            <w:pPr>
              <w:pStyle w:val="TableText"/>
            </w:pPr>
            <w:r w:rsidRPr="009A6C54">
              <w:t>AR</w:t>
            </w:r>
          </w:p>
        </w:tc>
        <w:tc>
          <w:tcPr>
            <w:tcW w:w="4788" w:type="dxa"/>
            <w:shd w:val="clear" w:color="auto" w:fill="auto"/>
          </w:tcPr>
          <w:p w:rsidR="00024CE0" w:rsidRPr="009A6C54" w:rsidRDefault="00024CE0" w:rsidP="00024CE0">
            <w:pPr>
              <w:pStyle w:val="TableText"/>
            </w:pPr>
            <w:r w:rsidRPr="009A6C54">
              <w:t>APPLICATION ACKNOWLEDGMENT: REJECT</w:t>
            </w:r>
          </w:p>
        </w:tc>
      </w:tr>
      <w:tr w:rsidR="00024CE0" w:rsidRPr="009A6C54" w:rsidTr="002B5785">
        <w:tc>
          <w:tcPr>
            <w:tcW w:w="4788" w:type="dxa"/>
            <w:shd w:val="clear" w:color="auto" w:fill="auto"/>
          </w:tcPr>
          <w:p w:rsidR="00024CE0" w:rsidRPr="009A6C54" w:rsidRDefault="00024CE0" w:rsidP="00024CE0">
            <w:pPr>
              <w:pStyle w:val="TableText"/>
            </w:pPr>
            <w:r w:rsidRPr="009A6C54">
              <w:t>CA</w:t>
            </w:r>
          </w:p>
        </w:tc>
        <w:tc>
          <w:tcPr>
            <w:tcW w:w="4788" w:type="dxa"/>
            <w:shd w:val="clear" w:color="auto" w:fill="auto"/>
          </w:tcPr>
          <w:p w:rsidR="00024CE0" w:rsidRPr="009A6C54" w:rsidRDefault="00024CE0" w:rsidP="00024CE0">
            <w:pPr>
              <w:pStyle w:val="TableText"/>
            </w:pPr>
            <w:r w:rsidRPr="009A6C54">
              <w:t>ACCEPT ACKNOWLEDGMENT: COMMIT ACCEPT</w:t>
            </w:r>
          </w:p>
        </w:tc>
      </w:tr>
      <w:tr w:rsidR="00024CE0" w:rsidRPr="009A6C54" w:rsidTr="002B5785">
        <w:tc>
          <w:tcPr>
            <w:tcW w:w="4788" w:type="dxa"/>
            <w:shd w:val="clear" w:color="auto" w:fill="auto"/>
          </w:tcPr>
          <w:p w:rsidR="00024CE0" w:rsidRPr="009A6C54" w:rsidRDefault="00024CE0" w:rsidP="00024CE0">
            <w:pPr>
              <w:pStyle w:val="TableText"/>
            </w:pPr>
            <w:r w:rsidRPr="009A6C54">
              <w:t>CE</w:t>
            </w:r>
          </w:p>
        </w:tc>
        <w:tc>
          <w:tcPr>
            <w:tcW w:w="4788" w:type="dxa"/>
            <w:shd w:val="clear" w:color="auto" w:fill="auto"/>
          </w:tcPr>
          <w:p w:rsidR="00024CE0" w:rsidRPr="009A6C54" w:rsidRDefault="00024CE0" w:rsidP="00024CE0">
            <w:pPr>
              <w:pStyle w:val="TableText"/>
            </w:pPr>
            <w:r w:rsidRPr="009A6C54">
              <w:t>ACCEPT ACKNOWLEDGMENT: COMMIT ERROR</w:t>
            </w:r>
          </w:p>
        </w:tc>
      </w:tr>
      <w:tr w:rsidR="00024CE0" w:rsidRPr="009A6C54" w:rsidTr="002B5785">
        <w:tc>
          <w:tcPr>
            <w:tcW w:w="4788" w:type="dxa"/>
            <w:shd w:val="clear" w:color="auto" w:fill="auto"/>
          </w:tcPr>
          <w:p w:rsidR="00024CE0" w:rsidRPr="009A6C54" w:rsidRDefault="00024CE0" w:rsidP="00024CE0">
            <w:pPr>
              <w:pStyle w:val="TableText"/>
            </w:pPr>
            <w:r w:rsidRPr="009A6C54">
              <w:t>CR</w:t>
            </w:r>
          </w:p>
        </w:tc>
        <w:tc>
          <w:tcPr>
            <w:tcW w:w="4788" w:type="dxa"/>
            <w:shd w:val="clear" w:color="auto" w:fill="auto"/>
          </w:tcPr>
          <w:p w:rsidR="00024CE0" w:rsidRPr="009A6C54" w:rsidRDefault="00024CE0" w:rsidP="00024CE0">
            <w:pPr>
              <w:pStyle w:val="TableText"/>
            </w:pPr>
            <w:r w:rsidRPr="009A6C54">
              <w:t>ACCEPT ACKNOWLEDGMENT: COMMIT REJECT</w:t>
            </w:r>
          </w:p>
        </w:tc>
      </w:tr>
    </w:tbl>
    <w:p w:rsidR="00FC1FD6" w:rsidRPr="009A6C54" w:rsidRDefault="00FC1FD6" w:rsidP="00106BBA">
      <w:pPr>
        <w:pStyle w:val="BodyText"/>
      </w:pPr>
    </w:p>
    <w:p w:rsidR="003539BA" w:rsidRPr="009A6C54" w:rsidRDefault="00FC1FD6" w:rsidP="00A22020">
      <w:pPr>
        <w:pStyle w:val="Heading3"/>
      </w:pPr>
      <w:r w:rsidRPr="009A6C54">
        <w:br w:type="page"/>
      </w:r>
      <w:bookmarkStart w:id="393" w:name="_Toc11706737"/>
      <w:r w:rsidRPr="009A6C54">
        <w:t>TABLE 0023 - ADMIT SOURCE (USER DEFINED)</w:t>
      </w:r>
      <w:bookmarkEnd w:id="393"/>
    </w:p>
    <w:p w:rsidR="003539BA" w:rsidRPr="009A6C54" w:rsidRDefault="003539BA" w:rsidP="00106BBA">
      <w:pPr>
        <w:pStyle w:val="BodyText"/>
      </w:pPr>
      <w:r w:rsidRPr="009A6C54">
        <w:t>Used for Location of Visit.  Sample listing of possible values.</w:t>
      </w:r>
    </w:p>
    <w:p w:rsidR="003539BA" w:rsidRPr="009A6C54" w:rsidRDefault="003539BA" w:rsidP="00106BBA">
      <w:pPr>
        <w:pStyle w:val="BodyText"/>
      </w:pPr>
      <w:r w:rsidRPr="009A6C54">
        <w:t>VALUE</w:t>
      </w:r>
      <w:r w:rsidRPr="009A6C54">
        <w:tab/>
        <w:t>DESCRIPTION</w:t>
      </w:r>
    </w:p>
    <w:p w:rsidR="003539BA" w:rsidRPr="009A6C54" w:rsidRDefault="003539BA" w:rsidP="00106BBA">
      <w:pPr>
        <w:pStyle w:val="BodyText"/>
      </w:pPr>
      <w:r w:rsidRPr="009A6C54">
        <w:t>1</w:t>
      </w:r>
      <w:r w:rsidRPr="009A6C54">
        <w:tab/>
        <w:t>THIS FACILITY</w:t>
      </w:r>
    </w:p>
    <w:p w:rsidR="003539BA" w:rsidRPr="009A6C54" w:rsidRDefault="003539BA" w:rsidP="00106BBA">
      <w:pPr>
        <w:pStyle w:val="BodyText"/>
      </w:pPr>
      <w:r w:rsidRPr="009A6C54">
        <w:t>6</w:t>
      </w:r>
      <w:r w:rsidRPr="009A6C54">
        <w:tab/>
        <w:t>OTHER FACILITY</w:t>
      </w:r>
    </w:p>
    <w:p w:rsidR="003539BA" w:rsidRPr="009A6C54" w:rsidRDefault="003539BA" w:rsidP="00106BBA">
      <w:pPr>
        <w:pStyle w:val="BodyText"/>
      </w:pPr>
    </w:p>
    <w:p w:rsidR="003539BA" w:rsidRPr="009A6C54" w:rsidRDefault="00FC1FD6" w:rsidP="00A22020">
      <w:pPr>
        <w:pStyle w:val="Heading3"/>
      </w:pPr>
      <w:bookmarkStart w:id="394" w:name="_Toc11706738"/>
      <w:r w:rsidRPr="009A6C54">
        <w:t>TABLE 0051 - DIAGNOSIS CODE (USER DEFINED)</w:t>
      </w:r>
      <w:bookmarkEnd w:id="394"/>
    </w:p>
    <w:p w:rsidR="003539BA" w:rsidRPr="009A6C54" w:rsidRDefault="003539BA" w:rsidP="00106BBA">
      <w:pPr>
        <w:pStyle w:val="BodyText"/>
      </w:pPr>
      <w:r w:rsidRPr="009A6C54">
        <w:t>Use ICD DIAGNOSIS (#80) file, Code Number (.01) for value and Diagnosis (3) for</w:t>
      </w:r>
    </w:p>
    <w:p w:rsidR="003539BA" w:rsidRPr="009A6C54" w:rsidRDefault="003539BA" w:rsidP="00106BBA">
      <w:pPr>
        <w:pStyle w:val="BodyText"/>
      </w:pPr>
      <w:r w:rsidRPr="009A6C54">
        <w:t>Description.  Sample listing of possible values.</w:t>
      </w:r>
    </w:p>
    <w:p w:rsidR="003539BA" w:rsidRPr="009A6C54" w:rsidRDefault="003539BA" w:rsidP="00106BBA">
      <w:pPr>
        <w:pStyle w:val="BodyText"/>
      </w:pPr>
      <w:r w:rsidRPr="009A6C54">
        <w:t>VALUE</w:t>
      </w:r>
      <w:r w:rsidRPr="009A6C54">
        <w:tab/>
        <w:t>DESCRIPTION</w:t>
      </w:r>
    </w:p>
    <w:p w:rsidR="003539BA" w:rsidRPr="009A6C54" w:rsidRDefault="003539BA" w:rsidP="00106BBA">
      <w:pPr>
        <w:pStyle w:val="BodyText"/>
      </w:pPr>
      <w:r w:rsidRPr="009A6C54">
        <w:t>253.2</w:t>
      </w:r>
      <w:r w:rsidRPr="009A6C54">
        <w:tab/>
        <w:t>PANHYPOPITUITARISM</w:t>
      </w:r>
    </w:p>
    <w:p w:rsidR="003539BA" w:rsidRPr="009A6C54" w:rsidRDefault="003539BA" w:rsidP="00106BBA">
      <w:pPr>
        <w:pStyle w:val="BodyText"/>
      </w:pPr>
      <w:r w:rsidRPr="009A6C54">
        <w:t>253.3</w:t>
      </w:r>
      <w:r w:rsidRPr="009A6C54">
        <w:tab/>
        <w:t>PITUITARY DWARFISM</w:t>
      </w:r>
    </w:p>
    <w:p w:rsidR="003539BA" w:rsidRPr="009A6C54" w:rsidRDefault="003539BA" w:rsidP="00106BBA">
      <w:pPr>
        <w:pStyle w:val="BodyText"/>
      </w:pPr>
      <w:r w:rsidRPr="009A6C54">
        <w:t>253.4</w:t>
      </w:r>
      <w:r w:rsidRPr="009A6C54">
        <w:tab/>
        <w:t>ANTER PITUITARY DIS NEC</w:t>
      </w:r>
    </w:p>
    <w:p w:rsidR="003539BA" w:rsidRPr="009A6C54" w:rsidRDefault="003539BA" w:rsidP="00106BBA">
      <w:pPr>
        <w:pStyle w:val="BodyText"/>
      </w:pPr>
      <w:r w:rsidRPr="009A6C54">
        <w:t>253.5</w:t>
      </w:r>
      <w:r w:rsidRPr="009A6C54">
        <w:tab/>
        <w:t>DIABETES INSIPIDUS</w:t>
      </w:r>
    </w:p>
    <w:p w:rsidR="003539BA" w:rsidRPr="009A6C54" w:rsidRDefault="003539BA" w:rsidP="00106BBA">
      <w:pPr>
        <w:pStyle w:val="BodyText"/>
      </w:pPr>
      <w:r w:rsidRPr="009A6C54">
        <w:t>253.6</w:t>
      </w:r>
      <w:r w:rsidRPr="009A6C54">
        <w:tab/>
        <w:t>NEUROHYPOPHYSIS DIS NEC</w:t>
      </w:r>
    </w:p>
    <w:p w:rsidR="003539BA" w:rsidRPr="009A6C54" w:rsidRDefault="003539BA" w:rsidP="00106BBA">
      <w:pPr>
        <w:pStyle w:val="BodyText"/>
      </w:pPr>
      <w:r w:rsidRPr="009A6C54">
        <w:t>253.7</w:t>
      </w:r>
      <w:r w:rsidRPr="009A6C54">
        <w:tab/>
        <w:t>IATROGENIC PITUITARY DIS</w:t>
      </w:r>
    </w:p>
    <w:p w:rsidR="003539BA" w:rsidRPr="009A6C54" w:rsidRDefault="003539BA" w:rsidP="00106BBA">
      <w:pPr>
        <w:pStyle w:val="BodyText"/>
      </w:pPr>
      <w:r w:rsidRPr="009A6C54">
        <w:t>253.8</w:t>
      </w:r>
      <w:r w:rsidRPr="009A6C54">
        <w:tab/>
        <w:t>DISEASES OF THYMUS NEC</w:t>
      </w:r>
    </w:p>
    <w:p w:rsidR="003539BA" w:rsidRPr="009A6C54" w:rsidRDefault="003539BA" w:rsidP="00106BBA">
      <w:pPr>
        <w:pStyle w:val="BodyText"/>
      </w:pPr>
      <w:r w:rsidRPr="009A6C54">
        <w:t>253.9</w:t>
      </w:r>
      <w:r w:rsidRPr="009A6C54">
        <w:tab/>
        <w:t>PITUITARY DISORDER NOS</w:t>
      </w:r>
    </w:p>
    <w:p w:rsidR="003539BA" w:rsidRPr="009A6C54" w:rsidRDefault="003539BA" w:rsidP="00106BBA">
      <w:pPr>
        <w:pStyle w:val="BodyText"/>
      </w:pPr>
      <w:r w:rsidRPr="009A6C54">
        <w:t>254.1</w:t>
      </w:r>
      <w:r w:rsidRPr="009A6C54">
        <w:tab/>
        <w:t>ABSCESS OF THYMUS</w:t>
      </w:r>
    </w:p>
    <w:p w:rsidR="003539BA" w:rsidRPr="009A6C54" w:rsidRDefault="003539BA" w:rsidP="00106BBA">
      <w:pPr>
        <w:pStyle w:val="BodyText"/>
      </w:pPr>
      <w:r w:rsidRPr="009A6C54">
        <w:t>254.8</w:t>
      </w:r>
      <w:r w:rsidRPr="009A6C54">
        <w:tab/>
        <w:t>DISEASES OF THYMUS NEC</w:t>
      </w:r>
    </w:p>
    <w:p w:rsidR="003539BA" w:rsidRPr="009A6C54" w:rsidRDefault="003539BA" w:rsidP="00106BBA">
      <w:pPr>
        <w:pStyle w:val="BodyText"/>
      </w:pPr>
      <w:r w:rsidRPr="009A6C54">
        <w:t>254.9</w:t>
      </w:r>
      <w:r w:rsidRPr="009A6C54">
        <w:tab/>
        <w:t>DISEASE OF THYMUS NOS</w:t>
      </w:r>
    </w:p>
    <w:p w:rsidR="003539BA" w:rsidRPr="009A6C54" w:rsidRDefault="003539BA" w:rsidP="00106BBA">
      <w:pPr>
        <w:pStyle w:val="BodyText"/>
      </w:pPr>
      <w:r w:rsidRPr="009A6C54">
        <w:t>255.1</w:t>
      </w:r>
      <w:r w:rsidRPr="009A6C54">
        <w:tab/>
        <w:t>HYPERALDOSTERONISM</w:t>
      </w:r>
    </w:p>
    <w:p w:rsidR="003539BA" w:rsidRPr="009A6C54" w:rsidRDefault="003539BA" w:rsidP="00106BBA">
      <w:pPr>
        <w:pStyle w:val="BodyText"/>
      </w:pPr>
      <w:r w:rsidRPr="009A6C54">
        <w:t>255.2</w:t>
      </w:r>
      <w:r w:rsidRPr="009A6C54">
        <w:tab/>
        <w:t>ADRENOGENITAL DISORDERS</w:t>
      </w:r>
    </w:p>
    <w:p w:rsidR="003539BA" w:rsidRPr="009A6C54" w:rsidRDefault="003539BA" w:rsidP="00106BBA">
      <w:pPr>
        <w:pStyle w:val="BodyText"/>
      </w:pPr>
    </w:p>
    <w:p w:rsidR="003539BA" w:rsidRPr="009A6C54" w:rsidRDefault="00FC1FD6" w:rsidP="00A22020">
      <w:pPr>
        <w:pStyle w:val="Heading3"/>
      </w:pPr>
      <w:bookmarkStart w:id="395" w:name="_Toc11706739"/>
      <w:r w:rsidRPr="009A6C54">
        <w:t>TABLE 0069 - HOSPITAL SERVICE (USER DEFINED)</w:t>
      </w:r>
      <w:bookmarkEnd w:id="395"/>
    </w:p>
    <w:p w:rsidR="003539BA" w:rsidRPr="009A6C54" w:rsidRDefault="003539BA" w:rsidP="00106BBA">
      <w:pPr>
        <w:pStyle w:val="BodyText"/>
      </w:pPr>
      <w:r w:rsidRPr="009A6C54">
        <w:t>Use SPECIALTY file (#42.4), PTF Code (.001).  Sample listing of possible values.</w:t>
      </w:r>
    </w:p>
    <w:p w:rsidR="003539BA" w:rsidRPr="009A6C54" w:rsidRDefault="003539BA" w:rsidP="00106BBA">
      <w:pPr>
        <w:pStyle w:val="BodyText"/>
      </w:pPr>
      <w:r w:rsidRPr="009A6C54">
        <w:t>VALUE</w:t>
      </w:r>
      <w:r w:rsidRPr="009A6C54">
        <w:tab/>
        <w:t>DESCRIPTION</w:t>
      </w:r>
    </w:p>
    <w:p w:rsidR="003539BA" w:rsidRPr="009A6C54" w:rsidRDefault="003539BA" w:rsidP="00106BBA">
      <w:pPr>
        <w:pStyle w:val="BodyText"/>
      </w:pPr>
      <w:r w:rsidRPr="009A6C54">
        <w:t>2</w:t>
      </w:r>
      <w:r w:rsidRPr="009A6C54">
        <w:tab/>
        <w:t>CARDIOLOGY</w:t>
      </w:r>
    </w:p>
    <w:p w:rsidR="003539BA" w:rsidRPr="009A6C54" w:rsidRDefault="003539BA" w:rsidP="00106BBA">
      <w:pPr>
        <w:pStyle w:val="BodyText"/>
      </w:pPr>
      <w:r w:rsidRPr="009A6C54">
        <w:t>6</w:t>
      </w:r>
      <w:r w:rsidRPr="009A6C54">
        <w:tab/>
        <w:t>DERMATOLOGY</w:t>
      </w:r>
    </w:p>
    <w:p w:rsidR="003539BA" w:rsidRPr="009A6C54" w:rsidRDefault="003539BA" w:rsidP="00106BBA">
      <w:pPr>
        <w:pStyle w:val="BodyText"/>
      </w:pPr>
      <w:r w:rsidRPr="009A6C54">
        <w:t>7</w:t>
      </w:r>
      <w:r w:rsidRPr="009A6C54">
        <w:tab/>
        <w:t>ENDOCRINOLOGY</w:t>
      </w:r>
    </w:p>
    <w:p w:rsidR="003539BA" w:rsidRPr="009A6C54" w:rsidRDefault="003539BA" w:rsidP="00106BBA">
      <w:pPr>
        <w:pStyle w:val="BodyText"/>
      </w:pPr>
      <w:r w:rsidRPr="009A6C54">
        <w:t>8</w:t>
      </w:r>
      <w:r w:rsidRPr="009A6C54">
        <w:tab/>
        <w:t>GEM ACUTE MEDICINE</w:t>
      </w:r>
    </w:p>
    <w:p w:rsidR="003539BA" w:rsidRPr="009A6C54" w:rsidRDefault="003539BA" w:rsidP="00106BBA">
      <w:pPr>
        <w:pStyle w:val="BodyText"/>
      </w:pPr>
      <w:r w:rsidRPr="009A6C54">
        <w:t>12</w:t>
      </w:r>
      <w:r w:rsidRPr="009A6C54">
        <w:tab/>
        <w:t>CORONARY CARE UNIT</w:t>
      </w:r>
    </w:p>
    <w:p w:rsidR="003539BA" w:rsidRPr="009A6C54" w:rsidRDefault="003539BA" w:rsidP="00106BBA">
      <w:pPr>
        <w:pStyle w:val="BodyText"/>
      </w:pPr>
      <w:r w:rsidRPr="009A6C54">
        <w:t>12</w:t>
      </w:r>
      <w:r w:rsidRPr="009A6C54">
        <w:tab/>
        <w:t>EMERGENCY MEDICINE</w:t>
      </w:r>
    </w:p>
    <w:p w:rsidR="003539BA" w:rsidRPr="009A6C54" w:rsidRDefault="003539BA" w:rsidP="00106BBA">
      <w:pPr>
        <w:pStyle w:val="BodyText"/>
      </w:pPr>
      <w:r w:rsidRPr="009A6C54">
        <w:t>15</w:t>
      </w:r>
      <w:r w:rsidRPr="009A6C54">
        <w:tab/>
        <w:t>GENERAL MEDICINE</w:t>
      </w:r>
    </w:p>
    <w:p w:rsidR="003539BA" w:rsidRPr="009A6C54" w:rsidRDefault="003539BA" w:rsidP="00106BBA">
      <w:pPr>
        <w:pStyle w:val="BodyText"/>
      </w:pPr>
      <w:r w:rsidRPr="009A6C54">
        <w:t>21</w:t>
      </w:r>
      <w:r w:rsidRPr="009A6C54">
        <w:tab/>
        <w:t>BLIND REHAB</w:t>
      </w:r>
    </w:p>
    <w:p w:rsidR="003539BA" w:rsidRPr="009A6C54" w:rsidRDefault="003539BA" w:rsidP="00106BBA">
      <w:pPr>
        <w:pStyle w:val="BodyText"/>
      </w:pPr>
      <w:r w:rsidRPr="009A6C54">
        <w:t>31</w:t>
      </w:r>
      <w:r w:rsidRPr="009A6C54">
        <w:tab/>
        <w:t>GEM INTERMEDIAT E CARE</w:t>
      </w:r>
    </w:p>
    <w:p w:rsidR="003539BA" w:rsidRPr="009A6C54" w:rsidRDefault="003539BA" w:rsidP="00106BBA">
      <w:pPr>
        <w:pStyle w:val="BodyText"/>
      </w:pPr>
      <w:r w:rsidRPr="009A6C54">
        <w:t>55</w:t>
      </w:r>
      <w:r w:rsidRPr="009A6C54">
        <w:tab/>
        <w:t>EVAL/BRF TRMT PTSD</w:t>
      </w:r>
    </w:p>
    <w:p w:rsidR="003539BA" w:rsidRPr="009A6C54" w:rsidRDefault="003539BA" w:rsidP="00106BBA">
      <w:pPr>
        <w:pStyle w:val="BodyText"/>
      </w:pPr>
      <w:r w:rsidRPr="009A6C54">
        <w:t>72</w:t>
      </w:r>
      <w:r w:rsidRPr="009A6C54">
        <w:tab/>
        <w:t>ALCOHOL</w:t>
      </w:r>
    </w:p>
    <w:p w:rsidR="003539BA" w:rsidRPr="009A6C54" w:rsidRDefault="003539BA" w:rsidP="00106BBA">
      <w:pPr>
        <w:pStyle w:val="BodyText"/>
      </w:pPr>
      <w:r w:rsidRPr="009A6C54">
        <w:t>85</w:t>
      </w:r>
      <w:r w:rsidRPr="009A6C54">
        <w:tab/>
        <w:t>DOM</w:t>
      </w:r>
    </w:p>
    <w:p w:rsidR="003539BA" w:rsidRPr="009A6C54" w:rsidRDefault="003539BA" w:rsidP="00106BBA">
      <w:pPr>
        <w:pStyle w:val="BodyText"/>
      </w:pPr>
      <w:r w:rsidRPr="009A6C54">
        <w:t>88</w:t>
      </w:r>
      <w:r w:rsidRPr="009A6C54">
        <w:tab/>
        <w:t>DOMICILIARY PTSD</w:t>
      </w:r>
    </w:p>
    <w:p w:rsidR="003539BA" w:rsidRPr="009A6C54" w:rsidRDefault="003539BA" w:rsidP="00106BBA">
      <w:pPr>
        <w:pStyle w:val="BodyText"/>
      </w:pPr>
      <w:r w:rsidRPr="009A6C54">
        <w:t>91</w:t>
      </w:r>
      <w:r w:rsidRPr="009A6C54">
        <w:tab/>
        <w:t>GASTROENTEROLOGY</w:t>
      </w:r>
    </w:p>
    <w:p w:rsidR="003539BA" w:rsidRPr="009A6C54" w:rsidRDefault="003539BA" w:rsidP="00106BBA">
      <w:pPr>
        <w:pStyle w:val="BodyText"/>
      </w:pPr>
      <w:r w:rsidRPr="009A6C54">
        <w:t>92</w:t>
      </w:r>
      <w:r w:rsidRPr="009A6C54">
        <w:tab/>
        <w:t>GEN INTERMEDIATE PSYCH</w:t>
      </w:r>
    </w:p>
    <w:p w:rsidR="003539BA" w:rsidRPr="009A6C54" w:rsidRDefault="003539BA" w:rsidP="00106BBA">
      <w:pPr>
        <w:pStyle w:val="BodyText"/>
      </w:pPr>
    </w:p>
    <w:p w:rsidR="003539BA" w:rsidRPr="009A6C54" w:rsidRDefault="00FC1FD6" w:rsidP="00A22020">
      <w:pPr>
        <w:pStyle w:val="Heading3"/>
      </w:pPr>
      <w:bookmarkStart w:id="396" w:name="_Toc11706740"/>
      <w:r w:rsidRPr="009A6C54">
        <w:t>TABLE 0076 - MESSAGE TYPE</w:t>
      </w:r>
      <w:bookmarkEnd w:id="396"/>
    </w:p>
    <w:p w:rsidR="003539BA" w:rsidRPr="009A6C54" w:rsidRDefault="003539BA" w:rsidP="00106BBA">
      <w:pPr>
        <w:pStyle w:val="BodyText"/>
      </w:pPr>
      <w:r w:rsidRPr="009A6C54">
        <w:t>VALUE</w:t>
      </w:r>
      <w:r w:rsidRPr="009A6C54">
        <w:tab/>
        <w:t>DESCRIPTION</w:t>
      </w:r>
    </w:p>
    <w:p w:rsidR="003539BA" w:rsidRPr="009A6C54" w:rsidRDefault="003539BA" w:rsidP="00106BBA">
      <w:pPr>
        <w:pStyle w:val="BodyText"/>
      </w:pPr>
      <w:r w:rsidRPr="009A6C54">
        <w:t>ADT</w:t>
      </w:r>
      <w:r w:rsidRPr="009A6C54">
        <w:tab/>
      </w:r>
      <w:proofErr w:type="spellStart"/>
      <w:r w:rsidRPr="009A6C54">
        <w:t>ADT</w:t>
      </w:r>
      <w:proofErr w:type="spellEnd"/>
      <w:r w:rsidRPr="009A6C54">
        <w:t xml:space="preserve"> MESSAGE</w:t>
      </w:r>
    </w:p>
    <w:p w:rsidR="003539BA" w:rsidRPr="009A6C54" w:rsidRDefault="003539BA" w:rsidP="00106BBA">
      <w:pPr>
        <w:pStyle w:val="BodyText"/>
      </w:pPr>
      <w:r w:rsidRPr="009A6C54">
        <w:t>ACK</w:t>
      </w:r>
      <w:r w:rsidRPr="009A6C54">
        <w:tab/>
        <w:t>GENERAL ACKNOWLEDGMENT</w:t>
      </w:r>
    </w:p>
    <w:p w:rsidR="003539BA" w:rsidRPr="009A6C54" w:rsidRDefault="003539BA" w:rsidP="00106BBA">
      <w:pPr>
        <w:pStyle w:val="BodyText"/>
      </w:pPr>
    </w:p>
    <w:p w:rsidR="003539BA" w:rsidRPr="009A6C54" w:rsidRDefault="00FC1FD6" w:rsidP="00A22020">
      <w:pPr>
        <w:pStyle w:val="Heading3"/>
      </w:pPr>
      <w:bookmarkStart w:id="397" w:name="_Toc11706741"/>
      <w:r w:rsidRPr="009A6C54">
        <w:t>TABLE 0088 - PROCEDURE CODE (USER DEFINED)</w:t>
      </w:r>
      <w:bookmarkEnd w:id="397"/>
    </w:p>
    <w:p w:rsidR="003539BA" w:rsidRPr="009A6C54" w:rsidRDefault="003539BA" w:rsidP="00106BBA">
      <w:pPr>
        <w:pStyle w:val="BodyText"/>
      </w:pPr>
      <w:r w:rsidRPr="009A6C54">
        <w:t>Sample listing of possible values.</w:t>
      </w:r>
    </w:p>
    <w:p w:rsidR="003539BA" w:rsidRPr="009A6C54" w:rsidRDefault="003539BA" w:rsidP="00106BBA">
      <w:pPr>
        <w:pStyle w:val="BodyText"/>
      </w:pPr>
      <w:r w:rsidRPr="009A6C54">
        <w:t>VALUE</w:t>
      </w:r>
      <w:r w:rsidRPr="009A6C54">
        <w:tab/>
        <w:t>DESCRIPTION</w:t>
      </w:r>
    </w:p>
    <w:p w:rsidR="003539BA" w:rsidRPr="009A6C54" w:rsidRDefault="003539BA" w:rsidP="00106BBA">
      <w:pPr>
        <w:pStyle w:val="BodyText"/>
      </w:pPr>
      <w:r w:rsidRPr="009A6C54">
        <w:t>10141</w:t>
      </w:r>
      <w:r w:rsidRPr="009A6C54">
        <w:tab/>
        <w:t>INCISION AND DRAINAGE OF HEMATOMA; COMPLICATED</w:t>
      </w:r>
    </w:p>
    <w:p w:rsidR="003539BA" w:rsidRPr="009A6C54" w:rsidRDefault="003539BA" w:rsidP="00106BBA">
      <w:pPr>
        <w:pStyle w:val="BodyText"/>
      </w:pPr>
    </w:p>
    <w:p w:rsidR="003539BA" w:rsidRPr="009A6C54" w:rsidRDefault="00FC1FD6" w:rsidP="00A22020">
      <w:pPr>
        <w:pStyle w:val="Heading3"/>
      </w:pPr>
      <w:bookmarkStart w:id="398" w:name="_Toc11706742"/>
      <w:r w:rsidRPr="009A6C54">
        <w:t>TABLE 0115 - SERVICING FACILITY (USER DEFINED)</w:t>
      </w:r>
      <w:bookmarkEnd w:id="398"/>
    </w:p>
    <w:p w:rsidR="003539BA" w:rsidRPr="009A6C54" w:rsidRDefault="003539BA" w:rsidP="00106BBA">
      <w:pPr>
        <w:pStyle w:val="BodyText"/>
      </w:pPr>
      <w:r w:rsidRPr="009A6C54">
        <w:t>Sample listing of possible values.</w:t>
      </w:r>
    </w:p>
    <w:p w:rsidR="003539BA" w:rsidRPr="009A6C54" w:rsidRDefault="003539BA" w:rsidP="00106BBA">
      <w:pPr>
        <w:pStyle w:val="BodyText"/>
      </w:pPr>
      <w:r w:rsidRPr="009A6C54">
        <w:t>VALUE</w:t>
      </w:r>
      <w:r w:rsidRPr="009A6C54">
        <w:tab/>
        <w:t>DESCRIPTION</w:t>
      </w:r>
    </w:p>
    <w:p w:rsidR="003539BA" w:rsidRPr="009A6C54" w:rsidRDefault="003539BA" w:rsidP="00106BBA">
      <w:pPr>
        <w:pStyle w:val="BodyText"/>
      </w:pPr>
      <w:r w:rsidRPr="009A6C54">
        <w:t>512 9AC</w:t>
      </w:r>
      <w:r w:rsidRPr="009A6C54">
        <w:tab/>
        <w:t>Perry Point (Nursing Home)</w:t>
      </w:r>
    </w:p>
    <w:p w:rsidR="003539BA" w:rsidRPr="009A6C54" w:rsidRDefault="00E603E0" w:rsidP="00A22020">
      <w:pPr>
        <w:pStyle w:val="Heading3"/>
      </w:pPr>
      <w:r w:rsidRPr="009A6C54">
        <w:rPr>
          <w:rFonts w:ascii="Times New Roman" w:hAnsi="Times New Roman"/>
          <w:b w:val="0"/>
          <w:bCs w:val="0"/>
          <w:sz w:val="22"/>
          <w:szCs w:val="24"/>
        </w:rPr>
        <w:br w:type="page"/>
      </w:r>
      <w:bookmarkStart w:id="399" w:name="_Toc11706743"/>
      <w:r w:rsidR="00FC1FD6" w:rsidRPr="009A6C54">
        <w:t>TABLE 0133 - PROCEDURE PRACTITIONER TYPE (USER DEFINED)</w:t>
      </w:r>
      <w:bookmarkEnd w:id="399"/>
    </w:p>
    <w:p w:rsidR="003539BA" w:rsidRPr="009A6C54" w:rsidRDefault="003539BA" w:rsidP="00106BBA">
      <w:pPr>
        <w:pStyle w:val="BodyText"/>
      </w:pPr>
      <w:r w:rsidRPr="009A6C54">
        <w:t>Sample listing of possible values.</w:t>
      </w:r>
    </w:p>
    <w:p w:rsidR="003539BA" w:rsidRPr="009A6C54" w:rsidRDefault="003539BA" w:rsidP="00106BBA">
      <w:pPr>
        <w:pStyle w:val="BodyText"/>
      </w:pPr>
      <w:r w:rsidRPr="009A6C54">
        <w:t>VALUE</w:t>
      </w:r>
      <w:r w:rsidRPr="009A6C54">
        <w:tab/>
        <w:t>OCCUPATION</w:t>
      </w:r>
      <w:r w:rsidRPr="009A6C54">
        <w:tab/>
        <w:t>SPECIALTY</w:t>
      </w:r>
      <w:r w:rsidRPr="009A6C54">
        <w:tab/>
        <w:t>SUBSPECIALTY</w:t>
      </w:r>
    </w:p>
    <w:p w:rsidR="003539BA" w:rsidRPr="009A6C54" w:rsidRDefault="003539BA" w:rsidP="00106BBA">
      <w:pPr>
        <w:pStyle w:val="BodyText"/>
      </w:pPr>
      <w:r w:rsidRPr="009A6C54">
        <w:t>V110000</w:t>
      </w:r>
      <w:r w:rsidRPr="009A6C54">
        <w:tab/>
        <w:t>Physicians (M.D.) and Osteopaths (D.O.)</w:t>
      </w:r>
      <w:r w:rsidRPr="009A6C54">
        <w:tab/>
      </w:r>
      <w:r w:rsidRPr="009A6C54">
        <w:tab/>
      </w:r>
    </w:p>
    <w:p w:rsidR="003539BA" w:rsidRPr="009A6C54" w:rsidRDefault="003539BA" w:rsidP="00106BBA">
      <w:pPr>
        <w:pStyle w:val="BodyText"/>
      </w:pPr>
      <w:r w:rsidRPr="009A6C54">
        <w:t>V110100</w:t>
      </w:r>
      <w:r w:rsidRPr="009A6C54">
        <w:tab/>
        <w:t>Physicians (M.D.) and Osteopaths (D.O.)</w:t>
      </w:r>
      <w:r w:rsidRPr="009A6C54">
        <w:tab/>
        <w:t>Addiction Medicine</w:t>
      </w:r>
      <w:r w:rsidRPr="009A6C54">
        <w:tab/>
      </w:r>
    </w:p>
    <w:p w:rsidR="003539BA" w:rsidRPr="009A6C54" w:rsidRDefault="003539BA" w:rsidP="00106BBA">
      <w:pPr>
        <w:pStyle w:val="BodyText"/>
      </w:pPr>
      <w:r w:rsidRPr="009A6C54">
        <w:t>V110300</w:t>
      </w:r>
      <w:r w:rsidRPr="009A6C54">
        <w:tab/>
        <w:t>Physicians (M.D.) and Osteopaths (D.O.)</w:t>
      </w:r>
      <w:r w:rsidRPr="009A6C54">
        <w:tab/>
        <w:t>Allergy and Immunology</w:t>
      </w:r>
      <w:r w:rsidRPr="009A6C54">
        <w:tab/>
      </w:r>
    </w:p>
    <w:p w:rsidR="003539BA" w:rsidRPr="009A6C54" w:rsidRDefault="003539BA" w:rsidP="00106BBA">
      <w:pPr>
        <w:pStyle w:val="BodyText"/>
      </w:pPr>
      <w:r w:rsidRPr="009A6C54">
        <w:t>V110301</w:t>
      </w:r>
      <w:r w:rsidRPr="009A6C54">
        <w:tab/>
        <w:t>Physicians (M.D.) and Osteopaths (D.O.)</w:t>
      </w:r>
      <w:r w:rsidRPr="009A6C54">
        <w:tab/>
        <w:t>Allergy and Immunology</w:t>
      </w:r>
      <w:r w:rsidRPr="009A6C54">
        <w:tab/>
        <w:t>Clinical and Laboratory</w:t>
      </w:r>
    </w:p>
    <w:p w:rsidR="003539BA" w:rsidRPr="009A6C54" w:rsidRDefault="003539BA" w:rsidP="00106BBA">
      <w:pPr>
        <w:pStyle w:val="BodyText"/>
      </w:pPr>
      <w:r w:rsidRPr="009A6C54">
        <w:t>V110200</w:t>
      </w:r>
      <w:r w:rsidRPr="009A6C54">
        <w:tab/>
        <w:t>Physicians (M.D.) and Osteopaths (D.O.)</w:t>
      </w:r>
      <w:r w:rsidRPr="009A6C54">
        <w:tab/>
        <w:t>Allergy</w:t>
      </w:r>
      <w:r w:rsidRPr="009A6C54">
        <w:tab/>
      </w:r>
    </w:p>
    <w:p w:rsidR="003539BA" w:rsidRPr="009A6C54" w:rsidRDefault="003539BA" w:rsidP="00106BBA">
      <w:pPr>
        <w:pStyle w:val="BodyText"/>
      </w:pPr>
      <w:r w:rsidRPr="009A6C54">
        <w:t>V110400</w:t>
      </w:r>
      <w:r w:rsidRPr="009A6C54">
        <w:tab/>
        <w:t>Physicians (M.D.) and Osteopaths (D.O.)</w:t>
      </w:r>
      <w:r w:rsidRPr="009A6C54">
        <w:tab/>
        <w:t>Anesthesiology</w:t>
      </w:r>
      <w:r w:rsidRPr="009A6C54">
        <w:tab/>
      </w:r>
    </w:p>
    <w:p w:rsidR="003539BA" w:rsidRPr="009A6C54" w:rsidRDefault="003539BA" w:rsidP="00106BBA">
      <w:pPr>
        <w:pStyle w:val="BodyText"/>
      </w:pPr>
      <w:r w:rsidRPr="009A6C54">
        <w:t>V110401</w:t>
      </w:r>
      <w:r w:rsidRPr="009A6C54">
        <w:tab/>
        <w:t>Physicians (M.D.) and Osteopaths (D.O.)</w:t>
      </w:r>
      <w:r w:rsidRPr="009A6C54">
        <w:tab/>
        <w:t>Anesthesiology</w:t>
      </w:r>
      <w:r w:rsidRPr="009A6C54">
        <w:tab/>
        <w:t>Critical Care</w:t>
      </w:r>
    </w:p>
    <w:p w:rsidR="003539BA" w:rsidRPr="009A6C54" w:rsidRDefault="003539BA" w:rsidP="00106BBA">
      <w:pPr>
        <w:pStyle w:val="BodyText"/>
      </w:pPr>
      <w:r w:rsidRPr="009A6C54">
        <w:t>V110402</w:t>
      </w:r>
      <w:r w:rsidRPr="009A6C54">
        <w:tab/>
        <w:t>Physicians (M.D.) and Osteopaths (D.O.)</w:t>
      </w:r>
      <w:r w:rsidRPr="009A6C54">
        <w:tab/>
        <w:t>Anesthesiology</w:t>
      </w:r>
      <w:r w:rsidRPr="009A6C54">
        <w:tab/>
        <w:t>Pain Management</w:t>
      </w:r>
    </w:p>
    <w:p w:rsidR="003539BA" w:rsidRPr="009A6C54" w:rsidRDefault="00FC1FD6" w:rsidP="00A22020">
      <w:pPr>
        <w:pStyle w:val="Heading3"/>
      </w:pPr>
      <w:bookmarkStart w:id="400" w:name="_Toc11706744"/>
      <w:r w:rsidRPr="009A6C54">
        <w:t>TABLE 0136 - YES/NO INDICATOR</w:t>
      </w:r>
      <w:bookmarkEnd w:id="400"/>
    </w:p>
    <w:p w:rsidR="003539BA" w:rsidRPr="009A6C54" w:rsidRDefault="003539BA" w:rsidP="00106BBA">
      <w:pPr>
        <w:pStyle w:val="BodyText"/>
      </w:pPr>
      <w:r w:rsidRPr="009A6C54">
        <w:t>VALUE</w:t>
      </w:r>
      <w:r w:rsidRPr="009A6C54">
        <w:tab/>
        <w:t>DESCRIPTION</w:t>
      </w:r>
    </w:p>
    <w:p w:rsidR="003539BA" w:rsidRPr="009A6C54" w:rsidRDefault="003539BA" w:rsidP="00106BBA">
      <w:pPr>
        <w:pStyle w:val="BodyText"/>
      </w:pPr>
      <w:r w:rsidRPr="009A6C54">
        <w:t>Y</w:t>
      </w:r>
      <w:r w:rsidRPr="009A6C54">
        <w:tab/>
        <w:t>YES</w:t>
      </w:r>
    </w:p>
    <w:p w:rsidR="003539BA" w:rsidRPr="009A6C54" w:rsidRDefault="003539BA" w:rsidP="00106BBA">
      <w:pPr>
        <w:pStyle w:val="BodyText"/>
      </w:pPr>
      <w:r w:rsidRPr="009A6C54">
        <w:t>N</w:t>
      </w:r>
      <w:r w:rsidRPr="009A6C54">
        <w:tab/>
        <w:t>NO</w:t>
      </w:r>
    </w:p>
    <w:p w:rsidR="003539BA" w:rsidRPr="009A6C54" w:rsidRDefault="00FC1FD6" w:rsidP="00A22020">
      <w:pPr>
        <w:pStyle w:val="Heading3"/>
      </w:pPr>
      <w:bookmarkStart w:id="401" w:name="_Toc11706745"/>
      <w:r w:rsidRPr="009A6C54">
        <w:t>TABLE SD001 - SERVICE INDICATOR (STOP CODE)</w:t>
      </w:r>
      <w:bookmarkEnd w:id="401"/>
    </w:p>
    <w:p w:rsidR="003539BA" w:rsidRPr="009A6C54" w:rsidRDefault="003539BA" w:rsidP="00106BBA">
      <w:pPr>
        <w:pStyle w:val="BodyText"/>
      </w:pPr>
      <w:r w:rsidRPr="009A6C54">
        <w:t>Sample listing of possible values.</w:t>
      </w:r>
    </w:p>
    <w:p w:rsidR="003539BA" w:rsidRPr="009A6C54" w:rsidRDefault="003539BA" w:rsidP="00106BBA">
      <w:pPr>
        <w:pStyle w:val="BodyText"/>
      </w:pPr>
      <w:r w:rsidRPr="009A6C54">
        <w:t>VALUE</w:t>
      </w:r>
      <w:r w:rsidRPr="009A6C54">
        <w:tab/>
        <w:t>DESCRIPTION</w:t>
      </w:r>
    </w:p>
    <w:p w:rsidR="003539BA" w:rsidRPr="009A6C54" w:rsidRDefault="003539BA" w:rsidP="00106BBA">
      <w:pPr>
        <w:pStyle w:val="BodyText"/>
      </w:pPr>
      <w:r w:rsidRPr="009A6C54">
        <w:t>104</w:t>
      </w:r>
      <w:r w:rsidRPr="009A6C54">
        <w:tab/>
        <w:t>PULMONARY FUNCTION</w:t>
      </w:r>
    </w:p>
    <w:p w:rsidR="003539BA" w:rsidRPr="009A6C54" w:rsidRDefault="003539BA" w:rsidP="00106BBA">
      <w:pPr>
        <w:pStyle w:val="BodyText"/>
      </w:pPr>
      <w:r w:rsidRPr="009A6C54">
        <w:t>105</w:t>
      </w:r>
      <w:r w:rsidRPr="009A6C54">
        <w:tab/>
        <w:t>X-RAY</w:t>
      </w:r>
    </w:p>
    <w:p w:rsidR="003539BA" w:rsidRPr="009A6C54" w:rsidRDefault="003539BA" w:rsidP="00106BBA">
      <w:pPr>
        <w:pStyle w:val="BodyText"/>
      </w:pPr>
      <w:r w:rsidRPr="009A6C54">
        <w:t>106</w:t>
      </w:r>
      <w:r w:rsidRPr="009A6C54">
        <w:tab/>
        <w:t>EEG</w:t>
      </w:r>
    </w:p>
    <w:p w:rsidR="003539BA" w:rsidRPr="009A6C54" w:rsidRDefault="003539BA" w:rsidP="00106BBA">
      <w:pPr>
        <w:pStyle w:val="BodyText"/>
      </w:pPr>
      <w:r w:rsidRPr="009A6C54">
        <w:t>107</w:t>
      </w:r>
      <w:r w:rsidRPr="009A6C54">
        <w:tab/>
        <w:t>EKG</w:t>
      </w:r>
    </w:p>
    <w:p w:rsidR="003539BA" w:rsidRPr="009A6C54" w:rsidRDefault="003539BA" w:rsidP="00106BBA">
      <w:pPr>
        <w:pStyle w:val="BodyText"/>
      </w:pPr>
      <w:r w:rsidRPr="009A6C54">
        <w:t>108</w:t>
      </w:r>
      <w:r w:rsidRPr="009A6C54">
        <w:tab/>
        <w:t>LABORATORY</w:t>
      </w:r>
    </w:p>
    <w:p w:rsidR="003539BA" w:rsidRPr="009A6C54" w:rsidRDefault="003539BA" w:rsidP="00106BBA">
      <w:pPr>
        <w:pStyle w:val="BodyText"/>
      </w:pPr>
      <w:r w:rsidRPr="009A6C54">
        <w:t>109</w:t>
      </w:r>
      <w:r w:rsidRPr="009A6C54">
        <w:tab/>
        <w:t>NUCLEAR MEDICINE</w:t>
      </w:r>
    </w:p>
    <w:p w:rsidR="003539BA" w:rsidRPr="009A6C54" w:rsidRDefault="003539BA" w:rsidP="00106BBA">
      <w:pPr>
        <w:pStyle w:val="BodyText"/>
      </w:pPr>
      <w:r w:rsidRPr="009A6C54">
        <w:t>110</w:t>
      </w:r>
      <w:r w:rsidRPr="009A6C54">
        <w:tab/>
        <w:t>CARDIOVASCULAR NUCLEAR MED</w:t>
      </w:r>
    </w:p>
    <w:p w:rsidR="003539BA" w:rsidRPr="009A6C54" w:rsidRDefault="003539BA" w:rsidP="00106BBA">
      <w:pPr>
        <w:pStyle w:val="BodyText"/>
      </w:pPr>
      <w:r w:rsidRPr="009A6C54">
        <w:t>111</w:t>
      </w:r>
      <w:r w:rsidRPr="009A6C54">
        <w:tab/>
        <w:t>ONCOLOGICAL NUCLEAR MED</w:t>
      </w:r>
    </w:p>
    <w:p w:rsidR="003539BA" w:rsidRPr="009A6C54" w:rsidRDefault="003539BA" w:rsidP="00106BBA">
      <w:pPr>
        <w:pStyle w:val="BodyText"/>
      </w:pPr>
      <w:r w:rsidRPr="009A6C54">
        <w:t>112</w:t>
      </w:r>
      <w:r w:rsidRPr="009A6C54">
        <w:tab/>
        <w:t>INFECTIOUS DISEASE NUCLEAR MED</w:t>
      </w:r>
    </w:p>
    <w:p w:rsidR="003539BA" w:rsidRPr="009A6C54" w:rsidRDefault="003539BA" w:rsidP="00106BBA">
      <w:pPr>
        <w:pStyle w:val="BodyText"/>
      </w:pPr>
      <w:r w:rsidRPr="009A6C54">
        <w:t>113</w:t>
      </w:r>
      <w:r w:rsidRPr="009A6C54">
        <w:tab/>
        <w:t>RADIONUCLIDE TREATMENT</w:t>
      </w:r>
    </w:p>
    <w:p w:rsidR="003539BA" w:rsidRPr="009A6C54" w:rsidRDefault="003539BA" w:rsidP="00106BBA">
      <w:pPr>
        <w:pStyle w:val="BodyText"/>
      </w:pPr>
      <w:r w:rsidRPr="009A6C54">
        <w:t>114</w:t>
      </w:r>
      <w:r w:rsidRPr="009A6C54">
        <w:tab/>
        <w:t>SING PHOTON EMISS TOMOGRAPHY</w:t>
      </w:r>
    </w:p>
    <w:p w:rsidR="003539BA" w:rsidRPr="009A6C54" w:rsidRDefault="003539BA" w:rsidP="00106BBA">
      <w:pPr>
        <w:pStyle w:val="BodyText"/>
      </w:pPr>
      <w:r w:rsidRPr="009A6C54">
        <w:t>115</w:t>
      </w:r>
      <w:r w:rsidRPr="009A6C54">
        <w:tab/>
        <w:t>ULTRASOUND</w:t>
      </w:r>
    </w:p>
    <w:p w:rsidR="003539BA" w:rsidRPr="009A6C54" w:rsidRDefault="003539BA" w:rsidP="00106BBA">
      <w:pPr>
        <w:pStyle w:val="BodyText"/>
      </w:pPr>
      <w:r w:rsidRPr="009A6C54">
        <w:t>117</w:t>
      </w:r>
      <w:r w:rsidRPr="009A6C54">
        <w:tab/>
        <w:t>NURSING</w:t>
      </w:r>
    </w:p>
    <w:p w:rsidR="003539BA" w:rsidRPr="009A6C54" w:rsidRDefault="003539BA" w:rsidP="00106BBA">
      <w:pPr>
        <w:pStyle w:val="BodyText"/>
      </w:pPr>
      <w:r w:rsidRPr="009A6C54">
        <w:t>118</w:t>
      </w:r>
      <w:r w:rsidRPr="009A6C54">
        <w:tab/>
        <w:t>HOME TREATMENT SERVICES</w:t>
      </w:r>
    </w:p>
    <w:p w:rsidR="003539BA" w:rsidRPr="009A6C54" w:rsidRDefault="003539BA" w:rsidP="00106BBA">
      <w:pPr>
        <w:pStyle w:val="BodyText"/>
      </w:pPr>
      <w:r w:rsidRPr="009A6C54">
        <w:t>119</w:t>
      </w:r>
      <w:r w:rsidRPr="009A6C54">
        <w:tab/>
        <w:t>COMM NURSING HOME FOLLOW-UP</w:t>
      </w:r>
    </w:p>
    <w:p w:rsidR="003539BA" w:rsidRPr="009A6C54" w:rsidRDefault="006624C4" w:rsidP="00A22020">
      <w:pPr>
        <w:pStyle w:val="Heading3"/>
      </w:pPr>
      <w:bookmarkStart w:id="402" w:name="_Toc11706746"/>
      <w:r w:rsidRPr="009A6C54">
        <w:t>TABLE SD008 - OUTPATIENT CLASSIFICATION TYPE</w:t>
      </w:r>
      <w:bookmarkEnd w:id="402"/>
    </w:p>
    <w:p w:rsidR="003539BA" w:rsidRPr="009A6C54" w:rsidRDefault="003539BA" w:rsidP="00106BBA">
      <w:pPr>
        <w:pStyle w:val="BodyText"/>
      </w:pPr>
      <w:r w:rsidRPr="009A6C54">
        <w:t>VALUE</w:t>
      </w:r>
      <w:r w:rsidRPr="009A6C54">
        <w:tab/>
        <w:t>DESCRIPTION</w:t>
      </w:r>
    </w:p>
    <w:p w:rsidR="003539BA" w:rsidRPr="009A6C54" w:rsidRDefault="003539BA" w:rsidP="00106BBA">
      <w:pPr>
        <w:pStyle w:val="BodyText"/>
      </w:pPr>
      <w:r w:rsidRPr="009A6C54">
        <w:t>1</w:t>
      </w:r>
      <w:r w:rsidRPr="009A6C54">
        <w:tab/>
        <w:t>AGENT ORANGE</w:t>
      </w:r>
    </w:p>
    <w:p w:rsidR="003539BA" w:rsidRPr="009A6C54" w:rsidRDefault="003539BA" w:rsidP="00106BBA">
      <w:pPr>
        <w:pStyle w:val="BodyText"/>
      </w:pPr>
      <w:r w:rsidRPr="009A6C54">
        <w:t>2</w:t>
      </w:r>
      <w:r w:rsidRPr="009A6C54">
        <w:tab/>
        <w:t>IONIZING RADIATION</w:t>
      </w:r>
    </w:p>
    <w:p w:rsidR="003539BA" w:rsidRPr="009A6C54" w:rsidRDefault="003539BA" w:rsidP="00106BBA">
      <w:pPr>
        <w:pStyle w:val="BodyText"/>
      </w:pPr>
      <w:r w:rsidRPr="009A6C54">
        <w:t>3</w:t>
      </w:r>
      <w:r w:rsidRPr="009A6C54">
        <w:tab/>
        <w:t>SERVICE CONNECTED</w:t>
      </w:r>
    </w:p>
    <w:p w:rsidR="003539BA" w:rsidRPr="009A6C54" w:rsidRDefault="003539BA" w:rsidP="00106BBA">
      <w:pPr>
        <w:pStyle w:val="BodyText"/>
      </w:pPr>
      <w:r w:rsidRPr="009A6C54">
        <w:t>4</w:t>
      </w:r>
      <w:r w:rsidRPr="009A6C54">
        <w:tab/>
        <w:t>SW ASIA CONDITIONS</w:t>
      </w:r>
    </w:p>
    <w:p w:rsidR="003539BA" w:rsidRPr="009A6C54" w:rsidRDefault="003539BA" w:rsidP="00106BBA">
      <w:pPr>
        <w:pStyle w:val="BodyText"/>
      </w:pPr>
      <w:r w:rsidRPr="009A6C54">
        <w:t>5</w:t>
      </w:r>
      <w:r w:rsidRPr="009A6C54">
        <w:tab/>
        <w:t>MILITARY SEXUAL TRAUMA</w:t>
      </w:r>
    </w:p>
    <w:p w:rsidR="003539BA" w:rsidRPr="009A6C54" w:rsidRDefault="003539BA" w:rsidP="00106BBA">
      <w:pPr>
        <w:pStyle w:val="BodyText"/>
      </w:pPr>
      <w:r w:rsidRPr="009A6C54">
        <w:t>6</w:t>
      </w:r>
      <w:r w:rsidRPr="009A6C54">
        <w:tab/>
        <w:t>HEAD AND/OR NECK CANCER</w:t>
      </w:r>
    </w:p>
    <w:p w:rsidR="003539BA" w:rsidRPr="009A6C54" w:rsidRDefault="003539BA" w:rsidP="00106BBA">
      <w:pPr>
        <w:pStyle w:val="BodyText"/>
      </w:pPr>
      <w:r w:rsidRPr="009A6C54">
        <w:t>7</w:t>
      </w:r>
      <w:r w:rsidRPr="009A6C54">
        <w:tab/>
        <w:t>COMBAT VETERAN</w:t>
      </w:r>
    </w:p>
    <w:p w:rsidR="003539BA" w:rsidRPr="009A6C54" w:rsidRDefault="003539BA" w:rsidP="00106BBA">
      <w:pPr>
        <w:pStyle w:val="BodyText"/>
      </w:pPr>
      <w:r w:rsidRPr="009A6C54">
        <w:t>8</w:t>
      </w:r>
      <w:r w:rsidRPr="009A6C54">
        <w:tab/>
        <w:t>PROJECT 112/SHAD</w:t>
      </w:r>
    </w:p>
    <w:p w:rsidR="003539BA" w:rsidRPr="009A6C54" w:rsidRDefault="003539BA" w:rsidP="00106BBA">
      <w:pPr>
        <w:pStyle w:val="BodyText"/>
      </w:pPr>
    </w:p>
    <w:p w:rsidR="003539BA" w:rsidRPr="009A6C54" w:rsidRDefault="006624C4" w:rsidP="00A22020">
      <w:pPr>
        <w:pStyle w:val="Heading3"/>
      </w:pPr>
      <w:bookmarkStart w:id="403" w:name="_Toc11706747"/>
      <w:r w:rsidRPr="009A6C54">
        <w:t>TABLE SD009 - PURPOSE OF VISIT</w:t>
      </w:r>
      <w:bookmarkEnd w:id="403"/>
    </w:p>
    <w:p w:rsidR="003539BA" w:rsidRPr="009A6C54" w:rsidRDefault="003539BA" w:rsidP="00106BBA">
      <w:pPr>
        <w:pStyle w:val="BodyText"/>
      </w:pPr>
      <w:r w:rsidRPr="009A6C54">
        <w:t>Value denotes a combination of Purpose of Visit &amp; Appointment Type.</w:t>
      </w:r>
    </w:p>
    <w:p w:rsidR="003539BA" w:rsidRPr="009A6C54" w:rsidRDefault="003539BA" w:rsidP="00106BBA">
      <w:pPr>
        <w:pStyle w:val="BodyText"/>
      </w:pPr>
      <w:r w:rsidRPr="009A6C54">
        <w:t>VALUE</w:t>
      </w:r>
      <w:r w:rsidRPr="009A6C54">
        <w:tab/>
        <w:t>PURPOSE OF VISIT</w:t>
      </w:r>
      <w:r w:rsidRPr="009A6C54">
        <w:tab/>
        <w:t>APPOINTMENT TYPE</w:t>
      </w:r>
    </w:p>
    <w:p w:rsidR="003539BA" w:rsidRPr="009A6C54" w:rsidRDefault="003539BA" w:rsidP="00106BBA">
      <w:pPr>
        <w:pStyle w:val="BodyText"/>
      </w:pPr>
      <w:r w:rsidRPr="009A6C54">
        <w:t>0101</w:t>
      </w:r>
      <w:r w:rsidRPr="009A6C54">
        <w:tab/>
        <w:t>C&amp;P</w:t>
      </w:r>
      <w:r w:rsidRPr="009A6C54">
        <w:tab/>
        <w:t>COMPENSATION &amp; PENSION</w:t>
      </w:r>
    </w:p>
    <w:p w:rsidR="003539BA" w:rsidRPr="009A6C54" w:rsidRDefault="003539BA" w:rsidP="00106BBA">
      <w:pPr>
        <w:pStyle w:val="BodyText"/>
      </w:pPr>
      <w:r w:rsidRPr="009A6C54">
        <w:t>0102</w:t>
      </w:r>
      <w:r w:rsidRPr="009A6C54">
        <w:tab/>
        <w:t>C&amp;P</w:t>
      </w:r>
      <w:r w:rsidRPr="009A6C54">
        <w:tab/>
        <w:t>CLASS II DENTAL</w:t>
      </w:r>
    </w:p>
    <w:p w:rsidR="003539BA" w:rsidRPr="009A6C54" w:rsidRDefault="003539BA" w:rsidP="00106BBA">
      <w:pPr>
        <w:pStyle w:val="BodyText"/>
      </w:pPr>
      <w:r w:rsidRPr="009A6C54">
        <w:t>0103</w:t>
      </w:r>
      <w:r w:rsidRPr="009A6C54">
        <w:tab/>
        <w:t>C&amp;P</w:t>
      </w:r>
      <w:r w:rsidRPr="009A6C54">
        <w:tab/>
        <w:t>ORGAN DONORS</w:t>
      </w:r>
    </w:p>
    <w:p w:rsidR="003539BA" w:rsidRPr="009A6C54" w:rsidRDefault="003539BA" w:rsidP="00106BBA">
      <w:pPr>
        <w:pStyle w:val="BodyText"/>
      </w:pPr>
      <w:r w:rsidRPr="009A6C54">
        <w:t>0104</w:t>
      </w:r>
      <w:r w:rsidRPr="009A6C54">
        <w:tab/>
        <w:t>C&amp;P</w:t>
      </w:r>
      <w:r w:rsidRPr="009A6C54">
        <w:tab/>
        <w:t>EMPLOYEE</w:t>
      </w:r>
    </w:p>
    <w:p w:rsidR="003539BA" w:rsidRPr="009A6C54" w:rsidRDefault="003539BA" w:rsidP="00106BBA">
      <w:pPr>
        <w:pStyle w:val="BodyText"/>
      </w:pPr>
      <w:r w:rsidRPr="009A6C54">
        <w:t>0105</w:t>
      </w:r>
      <w:r w:rsidRPr="009A6C54">
        <w:tab/>
        <w:t>C&amp;P</w:t>
      </w:r>
      <w:r w:rsidRPr="009A6C54">
        <w:tab/>
        <w:t>PRIMA FACIA</w:t>
      </w:r>
    </w:p>
    <w:p w:rsidR="003539BA" w:rsidRPr="009A6C54" w:rsidRDefault="003539BA" w:rsidP="00106BBA">
      <w:pPr>
        <w:pStyle w:val="BodyText"/>
      </w:pPr>
      <w:r w:rsidRPr="009A6C54">
        <w:t>0106</w:t>
      </w:r>
      <w:r w:rsidRPr="009A6C54">
        <w:tab/>
        <w:t>C&amp;P</w:t>
      </w:r>
      <w:r w:rsidRPr="009A6C54">
        <w:tab/>
        <w:t>RESEARCH</w:t>
      </w:r>
    </w:p>
    <w:p w:rsidR="003539BA" w:rsidRPr="009A6C54" w:rsidRDefault="003539BA" w:rsidP="00106BBA">
      <w:pPr>
        <w:pStyle w:val="BodyText"/>
      </w:pPr>
      <w:r w:rsidRPr="009A6C54">
        <w:t>0107</w:t>
      </w:r>
      <w:r w:rsidRPr="009A6C54">
        <w:tab/>
        <w:t>C&amp;P</w:t>
      </w:r>
      <w:r w:rsidRPr="009A6C54">
        <w:tab/>
        <w:t>COLLATERAL OF VET.</w:t>
      </w:r>
    </w:p>
    <w:p w:rsidR="003539BA" w:rsidRPr="009A6C54" w:rsidRDefault="003539BA" w:rsidP="00106BBA">
      <w:pPr>
        <w:pStyle w:val="BodyText"/>
      </w:pPr>
      <w:r w:rsidRPr="009A6C54">
        <w:t>0108</w:t>
      </w:r>
      <w:r w:rsidRPr="009A6C54">
        <w:tab/>
        <w:t>C&amp;P</w:t>
      </w:r>
      <w:r w:rsidRPr="009A6C54">
        <w:tab/>
        <w:t>SHARING AGREEMENT</w:t>
      </w:r>
    </w:p>
    <w:p w:rsidR="003539BA" w:rsidRPr="009A6C54" w:rsidRDefault="003539BA" w:rsidP="00106BBA">
      <w:pPr>
        <w:pStyle w:val="BodyText"/>
      </w:pPr>
      <w:r w:rsidRPr="009A6C54">
        <w:t>0109</w:t>
      </w:r>
      <w:r w:rsidRPr="009A6C54">
        <w:tab/>
        <w:t>C&amp;P</w:t>
      </w:r>
      <w:r w:rsidRPr="009A6C54">
        <w:tab/>
        <w:t>REGULAR</w:t>
      </w:r>
    </w:p>
    <w:p w:rsidR="003539BA" w:rsidRPr="009A6C54" w:rsidRDefault="003539BA" w:rsidP="00106BBA">
      <w:pPr>
        <w:pStyle w:val="BodyText"/>
      </w:pPr>
      <w:r w:rsidRPr="009A6C54">
        <w:t>0111</w:t>
      </w:r>
      <w:r w:rsidRPr="009A6C54">
        <w:tab/>
        <w:t>C&amp;P</w:t>
      </w:r>
      <w:r w:rsidRPr="009A6C54">
        <w:tab/>
        <w:t>SERVICE CONNECTED</w:t>
      </w:r>
    </w:p>
    <w:p w:rsidR="003539BA" w:rsidRPr="009A6C54" w:rsidRDefault="003539BA" w:rsidP="00106BBA">
      <w:pPr>
        <w:pStyle w:val="BodyText"/>
      </w:pPr>
      <w:r w:rsidRPr="009A6C54">
        <w:t>0201</w:t>
      </w:r>
      <w:r w:rsidRPr="009A6C54">
        <w:tab/>
        <w:t>10-10</w:t>
      </w:r>
      <w:r w:rsidRPr="009A6C54">
        <w:tab/>
        <w:t>COMPENSATION &amp; PENSION</w:t>
      </w:r>
    </w:p>
    <w:p w:rsidR="003539BA" w:rsidRPr="009A6C54" w:rsidRDefault="003539BA" w:rsidP="00106BBA">
      <w:pPr>
        <w:pStyle w:val="BodyText"/>
      </w:pPr>
      <w:r w:rsidRPr="009A6C54">
        <w:t>0202</w:t>
      </w:r>
      <w:r w:rsidRPr="009A6C54">
        <w:tab/>
        <w:t>10-10</w:t>
      </w:r>
      <w:r w:rsidRPr="009A6C54">
        <w:tab/>
        <w:t>CLASS II DENTAL</w:t>
      </w:r>
    </w:p>
    <w:p w:rsidR="003539BA" w:rsidRPr="009A6C54" w:rsidRDefault="003539BA" w:rsidP="00106BBA">
      <w:pPr>
        <w:pStyle w:val="BodyText"/>
      </w:pPr>
      <w:r w:rsidRPr="009A6C54">
        <w:t>0203</w:t>
      </w:r>
      <w:r w:rsidRPr="009A6C54">
        <w:tab/>
        <w:t>10-10</w:t>
      </w:r>
      <w:r w:rsidRPr="009A6C54">
        <w:tab/>
        <w:t>ORGAN DONORS</w:t>
      </w:r>
    </w:p>
    <w:p w:rsidR="003539BA" w:rsidRPr="009A6C54" w:rsidRDefault="003539BA" w:rsidP="00106BBA">
      <w:pPr>
        <w:pStyle w:val="BodyText"/>
      </w:pPr>
      <w:r w:rsidRPr="009A6C54">
        <w:t>0204</w:t>
      </w:r>
      <w:r w:rsidRPr="009A6C54">
        <w:tab/>
        <w:t>10-10</w:t>
      </w:r>
      <w:r w:rsidRPr="009A6C54">
        <w:tab/>
        <w:t>EMPLOYEE</w:t>
      </w:r>
    </w:p>
    <w:p w:rsidR="003539BA" w:rsidRPr="009A6C54" w:rsidRDefault="003539BA" w:rsidP="00106BBA">
      <w:pPr>
        <w:pStyle w:val="BodyText"/>
      </w:pPr>
      <w:r w:rsidRPr="009A6C54">
        <w:t>0205</w:t>
      </w:r>
      <w:r w:rsidRPr="009A6C54">
        <w:tab/>
        <w:t>10-10</w:t>
      </w:r>
      <w:r w:rsidRPr="009A6C54">
        <w:tab/>
        <w:t>PRIMA FACIA</w:t>
      </w:r>
    </w:p>
    <w:p w:rsidR="003539BA" w:rsidRPr="009A6C54" w:rsidRDefault="003539BA" w:rsidP="00106BBA">
      <w:pPr>
        <w:pStyle w:val="BodyText"/>
      </w:pPr>
      <w:r w:rsidRPr="009A6C54">
        <w:t>0206</w:t>
      </w:r>
      <w:r w:rsidRPr="009A6C54">
        <w:tab/>
        <w:t>10-10</w:t>
      </w:r>
      <w:r w:rsidRPr="009A6C54">
        <w:tab/>
        <w:t>RESEARCH</w:t>
      </w:r>
    </w:p>
    <w:p w:rsidR="003539BA" w:rsidRPr="009A6C54" w:rsidRDefault="003539BA" w:rsidP="00106BBA">
      <w:pPr>
        <w:pStyle w:val="BodyText"/>
      </w:pPr>
      <w:r w:rsidRPr="009A6C54">
        <w:t>0207</w:t>
      </w:r>
      <w:r w:rsidRPr="009A6C54">
        <w:tab/>
        <w:t>10-10</w:t>
      </w:r>
      <w:r w:rsidRPr="009A6C54">
        <w:tab/>
        <w:t>COLLATERAL OF VET.</w:t>
      </w:r>
    </w:p>
    <w:p w:rsidR="003539BA" w:rsidRPr="009A6C54" w:rsidRDefault="003539BA" w:rsidP="00106BBA">
      <w:pPr>
        <w:pStyle w:val="BodyText"/>
      </w:pPr>
      <w:r w:rsidRPr="009A6C54">
        <w:t>0208</w:t>
      </w:r>
      <w:r w:rsidRPr="009A6C54">
        <w:tab/>
        <w:t>10-10</w:t>
      </w:r>
      <w:r w:rsidRPr="009A6C54">
        <w:tab/>
        <w:t>SHARING AGREEMENT</w:t>
      </w:r>
    </w:p>
    <w:p w:rsidR="003539BA" w:rsidRPr="009A6C54" w:rsidRDefault="003539BA" w:rsidP="00106BBA">
      <w:pPr>
        <w:pStyle w:val="BodyText"/>
      </w:pPr>
      <w:r w:rsidRPr="009A6C54">
        <w:t>0209</w:t>
      </w:r>
      <w:r w:rsidRPr="009A6C54">
        <w:tab/>
        <w:t>10-10</w:t>
      </w:r>
      <w:r w:rsidRPr="009A6C54">
        <w:tab/>
        <w:t>REGULAR</w:t>
      </w:r>
    </w:p>
    <w:p w:rsidR="003539BA" w:rsidRPr="009A6C54" w:rsidRDefault="003539BA" w:rsidP="00106BBA">
      <w:pPr>
        <w:pStyle w:val="BodyText"/>
      </w:pPr>
      <w:r w:rsidRPr="009A6C54">
        <w:t>0211</w:t>
      </w:r>
      <w:r w:rsidRPr="009A6C54">
        <w:tab/>
        <w:t>10-10</w:t>
      </w:r>
      <w:r w:rsidRPr="009A6C54">
        <w:tab/>
        <w:t>SERVICE CONNECTED</w:t>
      </w:r>
    </w:p>
    <w:p w:rsidR="003539BA" w:rsidRPr="009A6C54" w:rsidRDefault="003539BA" w:rsidP="00106BBA">
      <w:pPr>
        <w:pStyle w:val="BodyText"/>
      </w:pPr>
      <w:r w:rsidRPr="009A6C54">
        <w:t>0301</w:t>
      </w:r>
      <w:r w:rsidRPr="009A6C54">
        <w:tab/>
        <w:t>SCHEDULED VISIT</w:t>
      </w:r>
      <w:r w:rsidRPr="009A6C54">
        <w:tab/>
        <w:t>COMPENSATION &amp; PENSION</w:t>
      </w:r>
    </w:p>
    <w:p w:rsidR="003539BA" w:rsidRPr="009A6C54" w:rsidRDefault="003539BA" w:rsidP="00106BBA">
      <w:pPr>
        <w:pStyle w:val="BodyText"/>
      </w:pPr>
      <w:r w:rsidRPr="009A6C54">
        <w:t>0302</w:t>
      </w:r>
      <w:r w:rsidRPr="009A6C54">
        <w:tab/>
        <w:t>SCHEDULED VISIT</w:t>
      </w:r>
      <w:r w:rsidRPr="009A6C54">
        <w:tab/>
        <w:t>CLASS II DENTAL</w:t>
      </w:r>
    </w:p>
    <w:p w:rsidR="003539BA" w:rsidRPr="009A6C54" w:rsidRDefault="003539BA" w:rsidP="00106BBA">
      <w:pPr>
        <w:pStyle w:val="BodyText"/>
      </w:pPr>
      <w:r w:rsidRPr="009A6C54">
        <w:t>0303</w:t>
      </w:r>
      <w:r w:rsidRPr="009A6C54">
        <w:tab/>
        <w:t>SCHEDULED VISIT</w:t>
      </w:r>
      <w:r w:rsidRPr="009A6C54">
        <w:tab/>
        <w:t>ORGAN DONORS</w:t>
      </w:r>
    </w:p>
    <w:p w:rsidR="003539BA" w:rsidRPr="009A6C54" w:rsidRDefault="003539BA" w:rsidP="00106BBA">
      <w:pPr>
        <w:pStyle w:val="BodyText"/>
      </w:pPr>
      <w:r w:rsidRPr="009A6C54">
        <w:t>0304</w:t>
      </w:r>
      <w:r w:rsidRPr="009A6C54">
        <w:tab/>
        <w:t>SCHEDULED VISIT</w:t>
      </w:r>
      <w:r w:rsidRPr="009A6C54">
        <w:tab/>
        <w:t>EMPLOYEE</w:t>
      </w:r>
    </w:p>
    <w:p w:rsidR="003539BA" w:rsidRPr="009A6C54" w:rsidRDefault="003539BA" w:rsidP="00106BBA">
      <w:pPr>
        <w:pStyle w:val="BodyText"/>
      </w:pPr>
      <w:r w:rsidRPr="009A6C54">
        <w:t>0305</w:t>
      </w:r>
      <w:r w:rsidRPr="009A6C54">
        <w:tab/>
        <w:t>SCHEDULED VISIT</w:t>
      </w:r>
      <w:r w:rsidRPr="009A6C54">
        <w:tab/>
        <w:t>PRIMA FACIA</w:t>
      </w:r>
    </w:p>
    <w:p w:rsidR="003539BA" w:rsidRPr="009A6C54" w:rsidRDefault="003539BA" w:rsidP="00106BBA">
      <w:pPr>
        <w:pStyle w:val="BodyText"/>
      </w:pPr>
      <w:r w:rsidRPr="009A6C54">
        <w:t>0306</w:t>
      </w:r>
      <w:r w:rsidRPr="009A6C54">
        <w:tab/>
        <w:t>SCHEDULED VISIT</w:t>
      </w:r>
      <w:r w:rsidRPr="009A6C54">
        <w:tab/>
        <w:t>RESEARCH</w:t>
      </w:r>
    </w:p>
    <w:p w:rsidR="003539BA" w:rsidRPr="009A6C54" w:rsidRDefault="003539BA" w:rsidP="00106BBA">
      <w:pPr>
        <w:pStyle w:val="BodyText"/>
      </w:pPr>
      <w:r w:rsidRPr="009A6C54">
        <w:t>0307</w:t>
      </w:r>
      <w:r w:rsidRPr="009A6C54">
        <w:tab/>
        <w:t>SCHEDULED VISIT</w:t>
      </w:r>
      <w:r w:rsidRPr="009A6C54">
        <w:tab/>
        <w:t>COLLATERAL OF VET.</w:t>
      </w:r>
    </w:p>
    <w:p w:rsidR="003539BA" w:rsidRPr="009A6C54" w:rsidRDefault="003539BA" w:rsidP="00106BBA">
      <w:pPr>
        <w:pStyle w:val="BodyText"/>
      </w:pPr>
      <w:r w:rsidRPr="009A6C54">
        <w:t>0308</w:t>
      </w:r>
      <w:r w:rsidRPr="009A6C54">
        <w:tab/>
        <w:t>SCHEDULED VISIT</w:t>
      </w:r>
      <w:r w:rsidRPr="009A6C54">
        <w:tab/>
        <w:t>SHARING AGREEMENT</w:t>
      </w:r>
    </w:p>
    <w:p w:rsidR="003539BA" w:rsidRPr="009A6C54" w:rsidRDefault="003539BA" w:rsidP="00106BBA">
      <w:pPr>
        <w:pStyle w:val="BodyText"/>
      </w:pPr>
      <w:r w:rsidRPr="009A6C54">
        <w:t>0309</w:t>
      </w:r>
      <w:r w:rsidRPr="009A6C54">
        <w:tab/>
        <w:t>SCHEDULED VISIT</w:t>
      </w:r>
      <w:r w:rsidRPr="009A6C54">
        <w:tab/>
        <w:t>REGULAR</w:t>
      </w:r>
    </w:p>
    <w:p w:rsidR="003539BA" w:rsidRPr="009A6C54" w:rsidRDefault="003539BA" w:rsidP="00106BBA">
      <w:pPr>
        <w:pStyle w:val="BodyText"/>
      </w:pPr>
      <w:r w:rsidRPr="009A6C54">
        <w:t>0311</w:t>
      </w:r>
      <w:r w:rsidRPr="009A6C54">
        <w:tab/>
        <w:t>SCHEDULED VISIT</w:t>
      </w:r>
      <w:r w:rsidRPr="009A6C54">
        <w:tab/>
        <w:t>SERVICE CONNECTED</w:t>
      </w:r>
    </w:p>
    <w:p w:rsidR="003539BA" w:rsidRPr="009A6C54" w:rsidRDefault="003539BA" w:rsidP="00106BBA">
      <w:pPr>
        <w:pStyle w:val="BodyText"/>
      </w:pPr>
      <w:r w:rsidRPr="009A6C54">
        <w:t>0401</w:t>
      </w:r>
      <w:r w:rsidRPr="009A6C54">
        <w:tab/>
        <w:t>UNSCHED. VISIT</w:t>
      </w:r>
      <w:r w:rsidRPr="009A6C54">
        <w:tab/>
        <w:t>COMPENSATION &amp; PENSION</w:t>
      </w:r>
    </w:p>
    <w:p w:rsidR="003539BA" w:rsidRPr="009A6C54" w:rsidRDefault="003539BA" w:rsidP="00106BBA">
      <w:pPr>
        <w:pStyle w:val="BodyText"/>
      </w:pPr>
      <w:r w:rsidRPr="009A6C54">
        <w:t>0402</w:t>
      </w:r>
      <w:r w:rsidRPr="009A6C54">
        <w:tab/>
        <w:t>UNSCHED. VISIT</w:t>
      </w:r>
      <w:r w:rsidRPr="009A6C54">
        <w:tab/>
        <w:t>CLASS II DENTAL</w:t>
      </w:r>
    </w:p>
    <w:p w:rsidR="003539BA" w:rsidRPr="009A6C54" w:rsidRDefault="003539BA" w:rsidP="00106BBA">
      <w:pPr>
        <w:pStyle w:val="BodyText"/>
      </w:pPr>
      <w:r w:rsidRPr="009A6C54">
        <w:t>0403</w:t>
      </w:r>
      <w:r w:rsidRPr="009A6C54">
        <w:tab/>
        <w:t>UNSCHED. VISIT</w:t>
      </w:r>
      <w:r w:rsidRPr="009A6C54">
        <w:tab/>
        <w:t>ORGAN DONORS</w:t>
      </w:r>
    </w:p>
    <w:p w:rsidR="003539BA" w:rsidRPr="009A6C54" w:rsidRDefault="003539BA" w:rsidP="00106BBA">
      <w:pPr>
        <w:pStyle w:val="BodyText"/>
      </w:pPr>
      <w:r w:rsidRPr="009A6C54">
        <w:t>0404</w:t>
      </w:r>
      <w:r w:rsidRPr="009A6C54">
        <w:tab/>
        <w:t>UNSCHED. VISIT</w:t>
      </w:r>
      <w:r w:rsidRPr="009A6C54">
        <w:tab/>
        <w:t>EMPLOYEE</w:t>
      </w:r>
    </w:p>
    <w:p w:rsidR="003539BA" w:rsidRPr="009A6C54" w:rsidRDefault="003539BA" w:rsidP="00106BBA">
      <w:pPr>
        <w:pStyle w:val="BodyText"/>
      </w:pPr>
      <w:r w:rsidRPr="009A6C54">
        <w:t>0405</w:t>
      </w:r>
      <w:r w:rsidRPr="009A6C54">
        <w:tab/>
        <w:t>UNSCHED. VISIT</w:t>
      </w:r>
      <w:r w:rsidRPr="009A6C54">
        <w:tab/>
        <w:t>PRIMA FACIA</w:t>
      </w:r>
    </w:p>
    <w:p w:rsidR="003539BA" w:rsidRPr="009A6C54" w:rsidRDefault="003539BA" w:rsidP="00106BBA">
      <w:pPr>
        <w:pStyle w:val="BodyText"/>
      </w:pPr>
      <w:r w:rsidRPr="009A6C54">
        <w:t>0406</w:t>
      </w:r>
      <w:r w:rsidRPr="009A6C54">
        <w:tab/>
        <w:t>UNSCHED. VISIT</w:t>
      </w:r>
      <w:r w:rsidRPr="009A6C54">
        <w:tab/>
        <w:t>RESEARCH</w:t>
      </w:r>
    </w:p>
    <w:p w:rsidR="003539BA" w:rsidRPr="009A6C54" w:rsidRDefault="003539BA" w:rsidP="00106BBA">
      <w:pPr>
        <w:pStyle w:val="BodyText"/>
      </w:pPr>
      <w:r w:rsidRPr="009A6C54">
        <w:t>0407</w:t>
      </w:r>
      <w:r w:rsidRPr="009A6C54">
        <w:tab/>
        <w:t>UNSCHED. VISIT</w:t>
      </w:r>
      <w:r w:rsidRPr="009A6C54">
        <w:tab/>
        <w:t>COLLATERAL OF VET.</w:t>
      </w:r>
    </w:p>
    <w:p w:rsidR="003539BA" w:rsidRPr="009A6C54" w:rsidRDefault="003539BA" w:rsidP="00106BBA">
      <w:pPr>
        <w:pStyle w:val="BodyText"/>
      </w:pPr>
      <w:r w:rsidRPr="009A6C54">
        <w:t>0408</w:t>
      </w:r>
      <w:r w:rsidRPr="009A6C54">
        <w:tab/>
        <w:t>UNSCHED. VISIT</w:t>
      </w:r>
      <w:r w:rsidRPr="009A6C54">
        <w:tab/>
        <w:t>SHARING AGREEMENT</w:t>
      </w:r>
    </w:p>
    <w:p w:rsidR="003539BA" w:rsidRPr="009A6C54" w:rsidRDefault="003539BA" w:rsidP="00106BBA">
      <w:pPr>
        <w:pStyle w:val="BodyText"/>
      </w:pPr>
      <w:r w:rsidRPr="009A6C54">
        <w:t>0409</w:t>
      </w:r>
      <w:r w:rsidRPr="009A6C54">
        <w:tab/>
        <w:t>UNSCHED. VISIT</w:t>
      </w:r>
      <w:r w:rsidRPr="009A6C54">
        <w:tab/>
        <w:t>REGULAR</w:t>
      </w:r>
    </w:p>
    <w:p w:rsidR="003539BA" w:rsidRPr="009A6C54" w:rsidRDefault="003539BA" w:rsidP="00106BBA">
      <w:pPr>
        <w:pStyle w:val="BodyText"/>
      </w:pPr>
      <w:r w:rsidRPr="009A6C54">
        <w:t>0411</w:t>
      </w:r>
      <w:r w:rsidRPr="009A6C54">
        <w:tab/>
        <w:t>UNSCHED. VISIT</w:t>
      </w:r>
      <w:r w:rsidRPr="009A6C54">
        <w:tab/>
        <w:t>SERVICE CONNECTED</w:t>
      </w:r>
    </w:p>
    <w:p w:rsidR="003539BA" w:rsidRPr="009A6C54" w:rsidRDefault="006624C4" w:rsidP="00A22020">
      <w:pPr>
        <w:pStyle w:val="Heading3"/>
      </w:pPr>
      <w:bookmarkStart w:id="404" w:name="_Toc11706748"/>
      <w:r w:rsidRPr="009A6C54">
        <w:t>TABLE VA01 - YES/NO</w:t>
      </w:r>
      <w:bookmarkEnd w:id="404"/>
    </w:p>
    <w:p w:rsidR="003539BA" w:rsidRPr="009A6C54" w:rsidRDefault="003539BA" w:rsidP="00534CB6">
      <w:pPr>
        <w:pStyle w:val="BodyText"/>
        <w:spacing w:before="60" w:after="60"/>
      </w:pPr>
      <w:r w:rsidRPr="009A6C54">
        <w:t>VALUE</w:t>
      </w:r>
      <w:r w:rsidRPr="009A6C54">
        <w:tab/>
        <w:t>DESCRIPTION</w:t>
      </w:r>
    </w:p>
    <w:p w:rsidR="003539BA" w:rsidRPr="009A6C54" w:rsidRDefault="003539BA" w:rsidP="00534CB6">
      <w:pPr>
        <w:pStyle w:val="BodyText"/>
        <w:spacing w:before="60" w:after="60"/>
      </w:pPr>
      <w:r w:rsidRPr="009A6C54">
        <w:t>0</w:t>
      </w:r>
      <w:r w:rsidRPr="009A6C54">
        <w:tab/>
        <w:t>NO</w:t>
      </w:r>
    </w:p>
    <w:p w:rsidR="003539BA" w:rsidRPr="009A6C54" w:rsidRDefault="003539BA" w:rsidP="00106BBA">
      <w:pPr>
        <w:pStyle w:val="BodyText"/>
      </w:pPr>
      <w:r w:rsidRPr="009A6C54">
        <w:t>1</w:t>
      </w:r>
      <w:r w:rsidRPr="009A6C54">
        <w:tab/>
        <w:t>YES</w:t>
      </w:r>
    </w:p>
    <w:p w:rsidR="003539BA" w:rsidRPr="009A6C54" w:rsidRDefault="003539BA" w:rsidP="00106BBA">
      <w:pPr>
        <w:pStyle w:val="BodyText"/>
      </w:pPr>
      <w:r w:rsidRPr="009A6C54">
        <w:t>N</w:t>
      </w:r>
      <w:r w:rsidRPr="009A6C54">
        <w:tab/>
        <w:t>NO</w:t>
      </w:r>
    </w:p>
    <w:p w:rsidR="003539BA" w:rsidRPr="009A6C54" w:rsidRDefault="003539BA" w:rsidP="00106BBA">
      <w:pPr>
        <w:pStyle w:val="BodyText"/>
      </w:pPr>
      <w:r w:rsidRPr="009A6C54">
        <w:t>Y</w:t>
      </w:r>
      <w:r w:rsidRPr="009A6C54">
        <w:tab/>
        <w:t>YES</w:t>
      </w:r>
    </w:p>
    <w:p w:rsidR="003539BA" w:rsidRPr="009A6C54" w:rsidRDefault="003539BA" w:rsidP="00106BBA">
      <w:pPr>
        <w:pStyle w:val="BodyText"/>
      </w:pPr>
      <w:r w:rsidRPr="009A6C54">
        <w:t>U</w:t>
      </w:r>
      <w:r w:rsidRPr="009A6C54">
        <w:tab/>
        <w:t>UNKNOWN</w:t>
      </w:r>
    </w:p>
    <w:p w:rsidR="003539BA" w:rsidRPr="009A6C54" w:rsidRDefault="00E603E0" w:rsidP="00A22020">
      <w:pPr>
        <w:pStyle w:val="Heading3"/>
      </w:pPr>
      <w:r w:rsidRPr="009A6C54">
        <w:rPr>
          <w:rFonts w:ascii="Times New Roman" w:hAnsi="Times New Roman"/>
          <w:b w:val="0"/>
          <w:bCs w:val="0"/>
          <w:sz w:val="22"/>
          <w:szCs w:val="24"/>
        </w:rPr>
        <w:br w:type="page"/>
      </w:r>
      <w:bookmarkStart w:id="405" w:name="_Toc11706749"/>
      <w:r w:rsidR="006624C4" w:rsidRPr="009A6C54">
        <w:t>TABLE VA02 - CURRENT MEANS TEST STATUS</w:t>
      </w:r>
      <w:bookmarkEnd w:id="405"/>
    </w:p>
    <w:p w:rsidR="003539BA" w:rsidRPr="009A6C54" w:rsidRDefault="003539BA" w:rsidP="00106BBA">
      <w:pPr>
        <w:pStyle w:val="BodyText"/>
      </w:pPr>
      <w:r w:rsidRPr="009A6C54">
        <w:t>Type of Care (#.03) field of MEANS TEST STATUS (#408.32) file.</w:t>
      </w:r>
    </w:p>
    <w:p w:rsidR="003539BA" w:rsidRPr="009A6C54" w:rsidRDefault="003539BA" w:rsidP="00106BBA">
      <w:pPr>
        <w:pStyle w:val="BodyText"/>
      </w:pPr>
      <w:r w:rsidRPr="009A6C54">
        <w:t>VALUE</w:t>
      </w:r>
      <w:r w:rsidRPr="009A6C54">
        <w:tab/>
        <w:t>DESCRIPTION</w:t>
      </w:r>
    </w:p>
    <w:p w:rsidR="003539BA" w:rsidRPr="009A6C54" w:rsidRDefault="003539BA" w:rsidP="00106BBA">
      <w:pPr>
        <w:pStyle w:val="BodyText"/>
      </w:pPr>
      <w:r w:rsidRPr="009A6C54">
        <w:t>D</w:t>
      </w:r>
      <w:r w:rsidRPr="009A6C54">
        <w:tab/>
        <w:t>DISCRETIONARY</w:t>
      </w:r>
    </w:p>
    <w:p w:rsidR="003539BA" w:rsidRPr="009A6C54" w:rsidRDefault="003539BA" w:rsidP="00106BBA">
      <w:pPr>
        <w:pStyle w:val="BodyText"/>
      </w:pPr>
      <w:r w:rsidRPr="009A6C54">
        <w:t>M</w:t>
      </w:r>
      <w:r w:rsidRPr="009A6C54">
        <w:tab/>
        <w:t>MANDATORY</w:t>
      </w:r>
    </w:p>
    <w:p w:rsidR="003539BA" w:rsidRPr="009A6C54" w:rsidRDefault="003539BA" w:rsidP="00106BBA">
      <w:pPr>
        <w:pStyle w:val="BodyText"/>
      </w:pPr>
      <w:r w:rsidRPr="009A6C54">
        <w:t>N</w:t>
      </w:r>
      <w:r w:rsidRPr="009A6C54">
        <w:tab/>
        <w:t>NOT APPLICABLE</w:t>
      </w:r>
    </w:p>
    <w:p w:rsidR="003539BA" w:rsidRPr="009A6C54" w:rsidRDefault="006624C4" w:rsidP="00A22020">
      <w:pPr>
        <w:pStyle w:val="Heading3"/>
      </w:pPr>
      <w:bookmarkStart w:id="406" w:name="_Toc11706750"/>
      <w:r w:rsidRPr="009A6C54">
        <w:t>TABLE VA04 - ELIGIBILITY</w:t>
      </w:r>
      <w:bookmarkEnd w:id="406"/>
    </w:p>
    <w:p w:rsidR="003539BA" w:rsidRPr="009A6C54" w:rsidRDefault="003539BA" w:rsidP="00106BBA">
      <w:pPr>
        <w:pStyle w:val="BodyText"/>
      </w:pPr>
      <w:r w:rsidRPr="009A6C54">
        <w:t>Name (#.01) field of MAS ELIGIBILITY CODE (#8.1) file.</w:t>
      </w:r>
    </w:p>
    <w:p w:rsidR="003539BA" w:rsidRPr="009A6C54" w:rsidRDefault="003539BA" w:rsidP="00106BBA">
      <w:pPr>
        <w:pStyle w:val="BodyText"/>
      </w:pPr>
      <w:r w:rsidRPr="009A6C54">
        <w:t>VALUE</w:t>
      </w:r>
      <w:r w:rsidRPr="009A6C54">
        <w:tab/>
        <w:t>DESCRIPTION</w:t>
      </w:r>
    </w:p>
    <w:p w:rsidR="003539BA" w:rsidRPr="009A6C54" w:rsidRDefault="003539BA" w:rsidP="00106BBA">
      <w:pPr>
        <w:pStyle w:val="BodyText"/>
      </w:pPr>
      <w:r w:rsidRPr="009A6C54">
        <w:t>1</w:t>
      </w:r>
      <w:r w:rsidRPr="009A6C54">
        <w:tab/>
        <w:t>SERVICE CONNECTED 50% to 100%</w:t>
      </w:r>
    </w:p>
    <w:p w:rsidR="003539BA" w:rsidRPr="009A6C54" w:rsidRDefault="003539BA" w:rsidP="00106BBA">
      <w:pPr>
        <w:pStyle w:val="BodyText"/>
      </w:pPr>
      <w:r w:rsidRPr="009A6C54">
        <w:t>2</w:t>
      </w:r>
      <w:r w:rsidRPr="009A6C54">
        <w:tab/>
        <w:t>AID &amp; ATTENDANCE</w:t>
      </w:r>
    </w:p>
    <w:p w:rsidR="003539BA" w:rsidRPr="009A6C54" w:rsidRDefault="003539BA" w:rsidP="00106BBA">
      <w:pPr>
        <w:pStyle w:val="BodyText"/>
      </w:pPr>
      <w:r w:rsidRPr="009A6C54">
        <w:t>3</w:t>
      </w:r>
      <w:r w:rsidRPr="009A6C54">
        <w:tab/>
        <w:t>SC LESS THAN 50%</w:t>
      </w:r>
    </w:p>
    <w:p w:rsidR="003539BA" w:rsidRPr="009A6C54" w:rsidRDefault="003539BA" w:rsidP="00106BBA">
      <w:pPr>
        <w:pStyle w:val="BodyText"/>
      </w:pPr>
      <w:r w:rsidRPr="009A6C54">
        <w:t>4</w:t>
      </w:r>
      <w:r w:rsidRPr="009A6C54">
        <w:tab/>
        <w:t>NSC - VA PENSION</w:t>
      </w:r>
    </w:p>
    <w:p w:rsidR="003539BA" w:rsidRPr="009A6C54" w:rsidRDefault="003539BA" w:rsidP="00106BBA">
      <w:pPr>
        <w:pStyle w:val="BodyText"/>
      </w:pPr>
      <w:r w:rsidRPr="009A6C54">
        <w:t>5</w:t>
      </w:r>
      <w:r w:rsidRPr="009A6C54">
        <w:tab/>
        <w:t>NSC</w:t>
      </w:r>
    </w:p>
    <w:p w:rsidR="003539BA" w:rsidRPr="009A6C54" w:rsidRDefault="003539BA" w:rsidP="00106BBA">
      <w:pPr>
        <w:pStyle w:val="BodyText"/>
      </w:pPr>
      <w:r w:rsidRPr="009A6C54">
        <w:t>6</w:t>
      </w:r>
      <w:r w:rsidRPr="009A6C54">
        <w:tab/>
        <w:t>OTHER FEDERAL AGENCY</w:t>
      </w:r>
    </w:p>
    <w:p w:rsidR="003539BA" w:rsidRPr="009A6C54" w:rsidRDefault="003539BA" w:rsidP="00106BBA">
      <w:pPr>
        <w:pStyle w:val="BodyText"/>
      </w:pPr>
      <w:r w:rsidRPr="009A6C54">
        <w:t>7</w:t>
      </w:r>
      <w:r w:rsidRPr="009A6C54">
        <w:tab/>
        <w:t>ALLIED VETERAN</w:t>
      </w:r>
    </w:p>
    <w:p w:rsidR="003539BA" w:rsidRPr="009A6C54" w:rsidRDefault="003539BA" w:rsidP="00106BBA">
      <w:pPr>
        <w:pStyle w:val="BodyText"/>
      </w:pPr>
      <w:r w:rsidRPr="009A6C54">
        <w:t>8</w:t>
      </w:r>
      <w:r w:rsidRPr="009A6C54">
        <w:tab/>
        <w:t>HUMANITARIAN EMERGENCY</w:t>
      </w:r>
    </w:p>
    <w:p w:rsidR="003539BA" w:rsidRPr="009A6C54" w:rsidRDefault="003539BA" w:rsidP="00106BBA">
      <w:pPr>
        <w:pStyle w:val="BodyText"/>
      </w:pPr>
      <w:r w:rsidRPr="009A6C54">
        <w:t>9</w:t>
      </w:r>
      <w:r w:rsidRPr="009A6C54">
        <w:tab/>
        <w:t>SHARING AGREEMENT</w:t>
      </w:r>
    </w:p>
    <w:p w:rsidR="003539BA" w:rsidRPr="009A6C54" w:rsidRDefault="003539BA" w:rsidP="00106BBA">
      <w:pPr>
        <w:pStyle w:val="BodyText"/>
      </w:pPr>
      <w:r w:rsidRPr="009A6C54">
        <w:t>10</w:t>
      </w:r>
      <w:r w:rsidRPr="009A6C54">
        <w:tab/>
        <w:t>REIMBURSABLE INSURANCE</w:t>
      </w:r>
    </w:p>
    <w:p w:rsidR="003539BA" w:rsidRPr="009A6C54" w:rsidRDefault="003539BA" w:rsidP="00106BBA">
      <w:pPr>
        <w:pStyle w:val="BodyText"/>
      </w:pPr>
      <w:r w:rsidRPr="009A6C54">
        <w:t>12</w:t>
      </w:r>
      <w:r w:rsidRPr="009A6C54">
        <w:tab/>
        <w:t>CHAMPVA</w:t>
      </w:r>
    </w:p>
    <w:p w:rsidR="003539BA" w:rsidRPr="009A6C54" w:rsidRDefault="003539BA" w:rsidP="00106BBA">
      <w:pPr>
        <w:pStyle w:val="BodyText"/>
      </w:pPr>
      <w:r w:rsidRPr="009A6C54">
        <w:t>13</w:t>
      </w:r>
      <w:r w:rsidRPr="009A6C54">
        <w:tab/>
        <w:t>COLLATERAL OF VET.</w:t>
      </w:r>
    </w:p>
    <w:p w:rsidR="003539BA" w:rsidRPr="009A6C54" w:rsidRDefault="003539BA" w:rsidP="00106BBA">
      <w:pPr>
        <w:pStyle w:val="BodyText"/>
      </w:pPr>
      <w:r w:rsidRPr="009A6C54">
        <w:t>14</w:t>
      </w:r>
      <w:r w:rsidRPr="009A6C54">
        <w:tab/>
        <w:t>EMPLOYEE</w:t>
      </w:r>
    </w:p>
    <w:p w:rsidR="003539BA" w:rsidRPr="009A6C54" w:rsidRDefault="003539BA" w:rsidP="00106BBA">
      <w:pPr>
        <w:pStyle w:val="BodyText"/>
      </w:pPr>
      <w:r w:rsidRPr="009A6C54">
        <w:t>15</w:t>
      </w:r>
      <w:r w:rsidRPr="009A6C54">
        <w:tab/>
        <w:t>HOUSEBOUND</w:t>
      </w:r>
    </w:p>
    <w:p w:rsidR="003539BA" w:rsidRPr="009A6C54" w:rsidRDefault="003539BA" w:rsidP="00106BBA">
      <w:pPr>
        <w:pStyle w:val="BodyText"/>
      </w:pPr>
      <w:r w:rsidRPr="009A6C54">
        <w:t>16</w:t>
      </w:r>
      <w:r w:rsidRPr="009A6C54">
        <w:tab/>
        <w:t>MEXICAN BORDER WAR</w:t>
      </w:r>
    </w:p>
    <w:p w:rsidR="003539BA" w:rsidRPr="009A6C54" w:rsidRDefault="003539BA" w:rsidP="00106BBA">
      <w:pPr>
        <w:pStyle w:val="BodyText"/>
      </w:pPr>
      <w:r w:rsidRPr="009A6C54">
        <w:t>17</w:t>
      </w:r>
      <w:r w:rsidRPr="009A6C54">
        <w:tab/>
        <w:t>WORLD WAR I</w:t>
      </w:r>
    </w:p>
    <w:p w:rsidR="003539BA" w:rsidRPr="009A6C54" w:rsidRDefault="003539BA" w:rsidP="00106BBA">
      <w:pPr>
        <w:pStyle w:val="BodyText"/>
      </w:pPr>
      <w:r w:rsidRPr="009A6C54">
        <w:t>18</w:t>
      </w:r>
      <w:r w:rsidRPr="009A6C54">
        <w:tab/>
        <w:t>PRISONER OF WAR</w:t>
      </w:r>
    </w:p>
    <w:p w:rsidR="003539BA" w:rsidRPr="009A6C54" w:rsidRDefault="003539BA" w:rsidP="00106BBA">
      <w:pPr>
        <w:pStyle w:val="BodyText"/>
      </w:pPr>
      <w:r w:rsidRPr="009A6C54">
        <w:t>19</w:t>
      </w:r>
      <w:r w:rsidRPr="009A6C54">
        <w:tab/>
        <w:t>TRICARE/CHAMPUS</w:t>
      </w:r>
    </w:p>
    <w:p w:rsidR="003539BA" w:rsidRPr="009A6C54" w:rsidRDefault="003539BA" w:rsidP="00106BBA">
      <w:pPr>
        <w:pStyle w:val="BodyText"/>
      </w:pPr>
      <w:r w:rsidRPr="009A6C54">
        <w:t>21</w:t>
      </w:r>
      <w:r w:rsidRPr="009A6C54">
        <w:tab/>
        <w:t>CATASTROPHIC DISABILITY</w:t>
      </w:r>
    </w:p>
    <w:p w:rsidR="003539BA" w:rsidRPr="009A6C54" w:rsidRDefault="003539BA" w:rsidP="00106BBA">
      <w:pPr>
        <w:pStyle w:val="BodyText"/>
      </w:pPr>
      <w:r w:rsidRPr="009A6C54">
        <w:t>22</w:t>
      </w:r>
      <w:r w:rsidRPr="009A6C54">
        <w:tab/>
        <w:t>PURPLE HEART RECIPIENT</w:t>
      </w:r>
    </w:p>
    <w:p w:rsidR="003539BA" w:rsidRPr="009A6C54" w:rsidRDefault="00E603E0" w:rsidP="00A22020">
      <w:pPr>
        <w:pStyle w:val="Heading3"/>
      </w:pPr>
      <w:r w:rsidRPr="009A6C54">
        <w:rPr>
          <w:rFonts w:ascii="Times New Roman" w:hAnsi="Times New Roman"/>
          <w:b w:val="0"/>
          <w:bCs w:val="0"/>
          <w:sz w:val="22"/>
          <w:szCs w:val="24"/>
        </w:rPr>
        <w:br w:type="page"/>
      </w:r>
      <w:bookmarkStart w:id="407" w:name="_Toc11706751"/>
      <w:r w:rsidR="006624C4" w:rsidRPr="009A6C54">
        <w:t>TABLE VA05 - DISABILITY RETIREMENT FROM MILITARY</w:t>
      </w:r>
      <w:bookmarkEnd w:id="407"/>
    </w:p>
    <w:p w:rsidR="003539BA" w:rsidRPr="009A6C54" w:rsidRDefault="003539BA" w:rsidP="00106BBA">
      <w:pPr>
        <w:pStyle w:val="BodyText"/>
      </w:pPr>
      <w:r w:rsidRPr="009A6C54">
        <w:t>Disability Ret. From Military? (#.362) field of PATIENT (#2) file.</w:t>
      </w:r>
    </w:p>
    <w:p w:rsidR="003539BA" w:rsidRPr="009A6C54" w:rsidRDefault="003539BA" w:rsidP="00106BBA">
      <w:pPr>
        <w:pStyle w:val="BodyText"/>
      </w:pPr>
      <w:r w:rsidRPr="009A6C54">
        <w:t>VALUE</w:t>
      </w:r>
      <w:r w:rsidRPr="009A6C54">
        <w:tab/>
        <w:t>DESCRIPTION</w:t>
      </w:r>
    </w:p>
    <w:p w:rsidR="003539BA" w:rsidRPr="009A6C54" w:rsidRDefault="003539BA" w:rsidP="00106BBA">
      <w:pPr>
        <w:pStyle w:val="BodyText"/>
      </w:pPr>
      <w:r w:rsidRPr="009A6C54">
        <w:t>0</w:t>
      </w:r>
      <w:r w:rsidRPr="009A6C54">
        <w:tab/>
        <w:t>NO</w:t>
      </w:r>
    </w:p>
    <w:p w:rsidR="003539BA" w:rsidRPr="009A6C54" w:rsidRDefault="003539BA" w:rsidP="00106BBA">
      <w:pPr>
        <w:pStyle w:val="BodyText"/>
      </w:pPr>
      <w:r w:rsidRPr="009A6C54">
        <w:t>1</w:t>
      </w:r>
      <w:r w:rsidRPr="009A6C54">
        <w:tab/>
        <w:t>YES, RECEIVING MILITARY RETIREMENT</w:t>
      </w:r>
    </w:p>
    <w:p w:rsidR="003539BA" w:rsidRPr="009A6C54" w:rsidRDefault="003539BA" w:rsidP="00106BBA">
      <w:pPr>
        <w:pStyle w:val="BodyText"/>
      </w:pPr>
      <w:r w:rsidRPr="009A6C54">
        <w:t>2</w:t>
      </w:r>
      <w:r w:rsidRPr="009A6C54">
        <w:tab/>
        <w:t>YES, RECEIVING MILITARY RETIREMENT IN LIEU OF VA COMPENSATION</w:t>
      </w:r>
    </w:p>
    <w:p w:rsidR="003539BA" w:rsidRPr="009A6C54" w:rsidRDefault="003539BA" w:rsidP="00106BBA">
      <w:pPr>
        <w:pStyle w:val="BodyText"/>
      </w:pPr>
      <w:r w:rsidRPr="009A6C54">
        <w:t>3</w:t>
      </w:r>
      <w:r w:rsidRPr="009A6C54">
        <w:tab/>
        <w:t>UNKNOWN</w:t>
      </w:r>
    </w:p>
    <w:p w:rsidR="003539BA" w:rsidRPr="009A6C54" w:rsidRDefault="006624C4" w:rsidP="00A22020">
      <w:pPr>
        <w:pStyle w:val="Heading3"/>
      </w:pPr>
      <w:bookmarkStart w:id="408" w:name="_Toc11706752"/>
      <w:r w:rsidRPr="009A6C54">
        <w:t>TABLE VA06 - ELIGIBILITY STATUS</w:t>
      </w:r>
      <w:bookmarkEnd w:id="408"/>
    </w:p>
    <w:p w:rsidR="003539BA" w:rsidRPr="009A6C54" w:rsidRDefault="003539BA" w:rsidP="00106BBA">
      <w:pPr>
        <w:pStyle w:val="BodyText"/>
      </w:pPr>
      <w:r w:rsidRPr="009A6C54">
        <w:t>Eligibility Status (#.3611) field of PATIENT (#2) file.</w:t>
      </w:r>
    </w:p>
    <w:p w:rsidR="003539BA" w:rsidRPr="009A6C54" w:rsidRDefault="003539BA" w:rsidP="00106BBA">
      <w:pPr>
        <w:pStyle w:val="BodyText"/>
      </w:pPr>
      <w:r w:rsidRPr="009A6C54">
        <w:t>VALUE</w:t>
      </w:r>
      <w:r w:rsidRPr="009A6C54">
        <w:tab/>
        <w:t>DESCRIPTION</w:t>
      </w:r>
    </w:p>
    <w:p w:rsidR="003539BA" w:rsidRPr="009A6C54" w:rsidRDefault="003539BA" w:rsidP="00106BBA">
      <w:pPr>
        <w:pStyle w:val="BodyText"/>
      </w:pPr>
      <w:r w:rsidRPr="009A6C54">
        <w:t>P</w:t>
      </w:r>
      <w:r w:rsidRPr="009A6C54">
        <w:tab/>
        <w:t>PENDING VERIFICATION</w:t>
      </w:r>
    </w:p>
    <w:p w:rsidR="003539BA" w:rsidRPr="009A6C54" w:rsidRDefault="003539BA" w:rsidP="00106BBA">
      <w:pPr>
        <w:pStyle w:val="BodyText"/>
      </w:pPr>
      <w:r w:rsidRPr="009A6C54">
        <w:t>R</w:t>
      </w:r>
      <w:r w:rsidRPr="009A6C54">
        <w:tab/>
        <w:t>PENDING RE-VERIFICATION</w:t>
      </w:r>
    </w:p>
    <w:p w:rsidR="003539BA" w:rsidRPr="009A6C54" w:rsidRDefault="003539BA" w:rsidP="00106BBA">
      <w:pPr>
        <w:pStyle w:val="BodyText"/>
      </w:pPr>
      <w:r w:rsidRPr="009A6C54">
        <w:t>V</w:t>
      </w:r>
      <w:r w:rsidRPr="009A6C54">
        <w:tab/>
        <w:t>VERIFIED</w:t>
      </w:r>
    </w:p>
    <w:p w:rsidR="003539BA" w:rsidRPr="009A6C54" w:rsidRDefault="006624C4" w:rsidP="00A22020">
      <w:pPr>
        <w:pStyle w:val="Heading3"/>
      </w:pPr>
      <w:bookmarkStart w:id="409" w:name="_Toc11706753"/>
      <w:r w:rsidRPr="009A6C54">
        <w:t>TABLE VA07 - RACE</w:t>
      </w:r>
      <w:bookmarkEnd w:id="409"/>
    </w:p>
    <w:p w:rsidR="003539BA" w:rsidRPr="009A6C54" w:rsidRDefault="003539BA" w:rsidP="00106BBA">
      <w:pPr>
        <w:pStyle w:val="BodyText"/>
      </w:pPr>
      <w:r w:rsidRPr="009A6C54">
        <w:t>Abbreviation (#2) field of RACE (#10) file.</w:t>
      </w:r>
    </w:p>
    <w:p w:rsidR="003539BA" w:rsidRPr="009A6C54" w:rsidRDefault="003539BA" w:rsidP="00106BBA">
      <w:pPr>
        <w:pStyle w:val="BodyText"/>
      </w:pPr>
      <w:r w:rsidRPr="009A6C54">
        <w:t>VALUE</w:t>
      </w:r>
      <w:r w:rsidRPr="009A6C54">
        <w:tab/>
        <w:t>DESCRIPTION</w:t>
      </w:r>
    </w:p>
    <w:p w:rsidR="003539BA" w:rsidRPr="009A6C54" w:rsidRDefault="003539BA" w:rsidP="00106BBA">
      <w:pPr>
        <w:pStyle w:val="BodyText"/>
      </w:pPr>
      <w:r w:rsidRPr="009A6C54">
        <w:t>1</w:t>
      </w:r>
      <w:r w:rsidRPr="009A6C54">
        <w:tab/>
        <w:t>HISPANIC, WHITE</w:t>
      </w:r>
    </w:p>
    <w:p w:rsidR="003539BA" w:rsidRPr="009A6C54" w:rsidRDefault="003539BA" w:rsidP="00106BBA">
      <w:pPr>
        <w:pStyle w:val="BodyText"/>
      </w:pPr>
      <w:r w:rsidRPr="009A6C54">
        <w:t>2</w:t>
      </w:r>
      <w:r w:rsidRPr="009A6C54">
        <w:tab/>
        <w:t>HISPANIC, BLACK</w:t>
      </w:r>
    </w:p>
    <w:p w:rsidR="003539BA" w:rsidRPr="009A6C54" w:rsidRDefault="003539BA" w:rsidP="00106BBA">
      <w:pPr>
        <w:pStyle w:val="BodyText"/>
      </w:pPr>
      <w:r w:rsidRPr="009A6C54">
        <w:t>3</w:t>
      </w:r>
      <w:r w:rsidRPr="009A6C54">
        <w:tab/>
        <w:t>AMERICAN INDIAN OR ALASKA NATIVE</w:t>
      </w:r>
    </w:p>
    <w:p w:rsidR="003539BA" w:rsidRPr="009A6C54" w:rsidRDefault="003539BA" w:rsidP="00106BBA">
      <w:pPr>
        <w:pStyle w:val="BodyText"/>
      </w:pPr>
      <w:r w:rsidRPr="009A6C54">
        <w:t>4</w:t>
      </w:r>
      <w:r w:rsidRPr="009A6C54">
        <w:tab/>
        <w:t>BLACK, NOT OF HISPANIC ORIGIN</w:t>
      </w:r>
    </w:p>
    <w:p w:rsidR="003539BA" w:rsidRPr="009A6C54" w:rsidRDefault="003539BA" w:rsidP="00106BBA">
      <w:pPr>
        <w:pStyle w:val="BodyText"/>
      </w:pPr>
      <w:r w:rsidRPr="009A6C54">
        <w:t>5</w:t>
      </w:r>
      <w:r w:rsidRPr="009A6C54">
        <w:tab/>
        <w:t>ASIAN OR PACIFIC ISLANDER</w:t>
      </w:r>
    </w:p>
    <w:p w:rsidR="003539BA" w:rsidRPr="009A6C54" w:rsidRDefault="003539BA" w:rsidP="00106BBA">
      <w:pPr>
        <w:pStyle w:val="BodyText"/>
      </w:pPr>
      <w:r w:rsidRPr="009A6C54">
        <w:t>6</w:t>
      </w:r>
      <w:r w:rsidRPr="009A6C54">
        <w:tab/>
        <w:t>WHITE, NOT OF HISPANIC ORIGIN</w:t>
      </w:r>
    </w:p>
    <w:p w:rsidR="003539BA" w:rsidRPr="009A6C54" w:rsidRDefault="003539BA" w:rsidP="00106BBA">
      <w:pPr>
        <w:pStyle w:val="BodyText"/>
      </w:pPr>
      <w:r w:rsidRPr="009A6C54">
        <w:t>7</w:t>
      </w:r>
      <w:r w:rsidRPr="009A6C54">
        <w:tab/>
        <w:t>UNKNOWN</w:t>
      </w:r>
    </w:p>
    <w:p w:rsidR="003539BA" w:rsidRPr="009A6C54" w:rsidRDefault="006624C4" w:rsidP="00A22020">
      <w:pPr>
        <w:pStyle w:val="Heading3"/>
      </w:pPr>
      <w:bookmarkStart w:id="410" w:name="_Toc11706754"/>
      <w:r w:rsidRPr="009A6C54">
        <w:t>TABLE VA08 - RELIGION</w:t>
      </w:r>
      <w:bookmarkEnd w:id="410"/>
    </w:p>
    <w:p w:rsidR="003539BA" w:rsidRPr="009A6C54" w:rsidRDefault="003539BA" w:rsidP="00106BBA">
      <w:pPr>
        <w:pStyle w:val="BodyText"/>
      </w:pPr>
      <w:r w:rsidRPr="009A6C54">
        <w:t>Code (#3) field of RELIGION (#13) file.</w:t>
      </w:r>
    </w:p>
    <w:p w:rsidR="003539BA" w:rsidRPr="009A6C54" w:rsidRDefault="003539BA" w:rsidP="00106BBA">
      <w:pPr>
        <w:pStyle w:val="BodyText"/>
      </w:pPr>
      <w:r w:rsidRPr="009A6C54">
        <w:t>VALUE</w:t>
      </w:r>
      <w:r w:rsidRPr="009A6C54">
        <w:tab/>
        <w:t>DESCRIPTION</w:t>
      </w:r>
    </w:p>
    <w:p w:rsidR="003539BA" w:rsidRPr="009A6C54" w:rsidRDefault="003539BA" w:rsidP="00106BBA">
      <w:pPr>
        <w:pStyle w:val="BodyText"/>
      </w:pPr>
      <w:r w:rsidRPr="009A6C54">
        <w:t>0</w:t>
      </w:r>
      <w:r w:rsidRPr="009A6C54">
        <w:tab/>
        <w:t>ROMAN CATHOLIC CHURCH</w:t>
      </w:r>
    </w:p>
    <w:p w:rsidR="003539BA" w:rsidRPr="009A6C54" w:rsidRDefault="003539BA" w:rsidP="00106BBA">
      <w:pPr>
        <w:pStyle w:val="BodyText"/>
      </w:pPr>
      <w:r w:rsidRPr="009A6C54">
        <w:t>1</w:t>
      </w:r>
      <w:r w:rsidRPr="009A6C54">
        <w:tab/>
        <w:t>JUDAISM</w:t>
      </w:r>
    </w:p>
    <w:p w:rsidR="003539BA" w:rsidRPr="009A6C54" w:rsidRDefault="003539BA" w:rsidP="00106BBA">
      <w:pPr>
        <w:pStyle w:val="BodyText"/>
      </w:pPr>
      <w:r w:rsidRPr="009A6C54">
        <w:t>2</w:t>
      </w:r>
      <w:r w:rsidRPr="009A6C54">
        <w:tab/>
        <w:t>EASTERN ORTHODOX</w:t>
      </w:r>
    </w:p>
    <w:p w:rsidR="003539BA" w:rsidRPr="009A6C54" w:rsidRDefault="003539BA" w:rsidP="00106BBA">
      <w:pPr>
        <w:pStyle w:val="BodyText"/>
      </w:pPr>
      <w:r w:rsidRPr="009A6C54">
        <w:t>3</w:t>
      </w:r>
      <w:r w:rsidRPr="009A6C54">
        <w:tab/>
        <w:t>BAPTIST</w:t>
      </w:r>
    </w:p>
    <w:p w:rsidR="003539BA" w:rsidRPr="009A6C54" w:rsidRDefault="003539BA" w:rsidP="00106BBA">
      <w:pPr>
        <w:pStyle w:val="BodyText"/>
      </w:pPr>
      <w:r w:rsidRPr="009A6C54">
        <w:t>4</w:t>
      </w:r>
      <w:r w:rsidRPr="009A6C54">
        <w:tab/>
        <w:t>METHODIST</w:t>
      </w:r>
    </w:p>
    <w:p w:rsidR="003539BA" w:rsidRPr="009A6C54" w:rsidRDefault="003539BA" w:rsidP="00106BBA">
      <w:pPr>
        <w:pStyle w:val="BodyText"/>
      </w:pPr>
      <w:r w:rsidRPr="009A6C54">
        <w:t>5</w:t>
      </w:r>
      <w:r w:rsidRPr="009A6C54">
        <w:tab/>
        <w:t>LUTHERAN</w:t>
      </w:r>
    </w:p>
    <w:p w:rsidR="003539BA" w:rsidRPr="009A6C54" w:rsidRDefault="003539BA" w:rsidP="00106BBA">
      <w:pPr>
        <w:pStyle w:val="BodyText"/>
      </w:pPr>
      <w:r w:rsidRPr="009A6C54">
        <w:t>6</w:t>
      </w:r>
      <w:r w:rsidRPr="009A6C54">
        <w:tab/>
        <w:t>PRESBYTERIAN</w:t>
      </w:r>
    </w:p>
    <w:p w:rsidR="003539BA" w:rsidRPr="009A6C54" w:rsidRDefault="003539BA" w:rsidP="00106BBA">
      <w:pPr>
        <w:pStyle w:val="BodyText"/>
      </w:pPr>
      <w:r w:rsidRPr="009A6C54">
        <w:t>7</w:t>
      </w:r>
      <w:r w:rsidRPr="009A6C54">
        <w:tab/>
        <w:t>UNITED CHURCH OF CHRIST</w:t>
      </w:r>
    </w:p>
    <w:p w:rsidR="003539BA" w:rsidRPr="009A6C54" w:rsidRDefault="003539BA" w:rsidP="00106BBA">
      <w:pPr>
        <w:pStyle w:val="BodyText"/>
      </w:pPr>
      <w:r w:rsidRPr="009A6C54">
        <w:t>8</w:t>
      </w:r>
      <w:r w:rsidRPr="009A6C54">
        <w:tab/>
        <w:t>EPISCOPALIAN</w:t>
      </w:r>
    </w:p>
    <w:p w:rsidR="003539BA" w:rsidRPr="009A6C54" w:rsidRDefault="003539BA" w:rsidP="00106BBA">
      <w:pPr>
        <w:pStyle w:val="BodyText"/>
      </w:pPr>
      <w:r w:rsidRPr="009A6C54">
        <w:t>9</w:t>
      </w:r>
      <w:r w:rsidRPr="009A6C54">
        <w:tab/>
        <w:t>ADVENTIST</w:t>
      </w:r>
    </w:p>
    <w:p w:rsidR="003539BA" w:rsidRPr="009A6C54" w:rsidRDefault="003539BA" w:rsidP="00106BBA">
      <w:pPr>
        <w:pStyle w:val="BodyText"/>
      </w:pPr>
      <w:r w:rsidRPr="009A6C54">
        <w:t>10</w:t>
      </w:r>
      <w:r w:rsidRPr="009A6C54">
        <w:tab/>
        <w:t>ASSEMBLY OF GOD</w:t>
      </w:r>
    </w:p>
    <w:p w:rsidR="003539BA" w:rsidRPr="009A6C54" w:rsidRDefault="003539BA" w:rsidP="00106BBA">
      <w:pPr>
        <w:pStyle w:val="BodyText"/>
      </w:pPr>
      <w:r w:rsidRPr="009A6C54">
        <w:t>11</w:t>
      </w:r>
      <w:r w:rsidRPr="009A6C54">
        <w:tab/>
        <w:t>BRETHREN</w:t>
      </w:r>
    </w:p>
    <w:p w:rsidR="003539BA" w:rsidRPr="009A6C54" w:rsidRDefault="003539BA" w:rsidP="00106BBA">
      <w:pPr>
        <w:pStyle w:val="BodyText"/>
      </w:pPr>
      <w:r w:rsidRPr="009A6C54">
        <w:t>12</w:t>
      </w:r>
      <w:r w:rsidRPr="009A6C54">
        <w:tab/>
        <w:t>CHRISTIAN SCIENTIST</w:t>
      </w:r>
    </w:p>
    <w:p w:rsidR="003539BA" w:rsidRPr="009A6C54" w:rsidRDefault="003539BA" w:rsidP="00106BBA">
      <w:pPr>
        <w:pStyle w:val="BodyText"/>
      </w:pPr>
      <w:r w:rsidRPr="009A6C54">
        <w:t>13</w:t>
      </w:r>
      <w:r w:rsidRPr="009A6C54">
        <w:tab/>
        <w:t>CHURCH OF CHRIST</w:t>
      </w:r>
    </w:p>
    <w:p w:rsidR="003539BA" w:rsidRPr="009A6C54" w:rsidRDefault="003539BA" w:rsidP="00106BBA">
      <w:pPr>
        <w:pStyle w:val="BodyText"/>
      </w:pPr>
      <w:r w:rsidRPr="009A6C54">
        <w:t>14</w:t>
      </w:r>
      <w:r w:rsidRPr="009A6C54">
        <w:tab/>
        <w:t>CHURCH OF GOD</w:t>
      </w:r>
    </w:p>
    <w:p w:rsidR="003539BA" w:rsidRPr="009A6C54" w:rsidRDefault="003539BA" w:rsidP="00106BBA">
      <w:pPr>
        <w:pStyle w:val="BodyText"/>
      </w:pPr>
      <w:r w:rsidRPr="009A6C54">
        <w:t>15</w:t>
      </w:r>
      <w:r w:rsidRPr="009A6C54">
        <w:tab/>
        <w:t>DISCIPLES OF CHRIST</w:t>
      </w:r>
    </w:p>
    <w:p w:rsidR="003539BA" w:rsidRPr="009A6C54" w:rsidRDefault="003539BA" w:rsidP="00106BBA">
      <w:pPr>
        <w:pStyle w:val="BodyText"/>
      </w:pPr>
      <w:r w:rsidRPr="009A6C54">
        <w:t>16</w:t>
      </w:r>
      <w:r w:rsidRPr="009A6C54">
        <w:tab/>
        <w:t>EVANGELICAL COVENANT</w:t>
      </w:r>
    </w:p>
    <w:p w:rsidR="003539BA" w:rsidRPr="009A6C54" w:rsidRDefault="003539BA" w:rsidP="00106BBA">
      <w:pPr>
        <w:pStyle w:val="BodyText"/>
      </w:pPr>
      <w:r w:rsidRPr="009A6C54">
        <w:t>17</w:t>
      </w:r>
      <w:r w:rsidRPr="009A6C54">
        <w:tab/>
        <w:t>FRIENDS</w:t>
      </w:r>
    </w:p>
    <w:p w:rsidR="003539BA" w:rsidRPr="009A6C54" w:rsidRDefault="003539BA" w:rsidP="00106BBA">
      <w:pPr>
        <w:pStyle w:val="BodyText"/>
      </w:pPr>
      <w:r w:rsidRPr="009A6C54">
        <w:t>18</w:t>
      </w:r>
      <w:r w:rsidRPr="009A6C54">
        <w:tab/>
        <w:t>JEHOVAH'S WITNESSES</w:t>
      </w:r>
    </w:p>
    <w:p w:rsidR="003539BA" w:rsidRPr="009A6C54" w:rsidRDefault="003539BA" w:rsidP="00106BBA">
      <w:pPr>
        <w:pStyle w:val="BodyText"/>
      </w:pPr>
      <w:r w:rsidRPr="009A6C54">
        <w:t>19</w:t>
      </w:r>
      <w:r w:rsidRPr="009A6C54">
        <w:tab/>
        <w:t>LATTER DAY SAINTS</w:t>
      </w:r>
    </w:p>
    <w:p w:rsidR="003539BA" w:rsidRPr="009A6C54" w:rsidRDefault="003539BA" w:rsidP="00106BBA">
      <w:pPr>
        <w:pStyle w:val="BodyText"/>
      </w:pPr>
      <w:r w:rsidRPr="009A6C54">
        <w:t>20</w:t>
      </w:r>
      <w:r w:rsidRPr="009A6C54">
        <w:tab/>
        <w:t>ISLAM</w:t>
      </w:r>
    </w:p>
    <w:p w:rsidR="003539BA" w:rsidRPr="009A6C54" w:rsidRDefault="003539BA" w:rsidP="00106BBA">
      <w:pPr>
        <w:pStyle w:val="BodyText"/>
      </w:pPr>
      <w:r w:rsidRPr="009A6C54">
        <w:t>21</w:t>
      </w:r>
      <w:r w:rsidRPr="009A6C54">
        <w:tab/>
        <w:t>NAZARENE</w:t>
      </w:r>
    </w:p>
    <w:p w:rsidR="003539BA" w:rsidRPr="009A6C54" w:rsidRDefault="003539BA" w:rsidP="00106BBA">
      <w:pPr>
        <w:pStyle w:val="BodyText"/>
      </w:pPr>
      <w:r w:rsidRPr="009A6C54">
        <w:t>22</w:t>
      </w:r>
      <w:r w:rsidRPr="009A6C54">
        <w:tab/>
        <w:t>OTHER</w:t>
      </w:r>
    </w:p>
    <w:p w:rsidR="003539BA" w:rsidRPr="009A6C54" w:rsidRDefault="003539BA" w:rsidP="00106BBA">
      <w:pPr>
        <w:pStyle w:val="BodyText"/>
      </w:pPr>
      <w:r w:rsidRPr="009A6C54">
        <w:t>23</w:t>
      </w:r>
      <w:r w:rsidRPr="009A6C54">
        <w:tab/>
        <w:t>PENTECOSTAL</w:t>
      </w:r>
    </w:p>
    <w:p w:rsidR="003539BA" w:rsidRPr="009A6C54" w:rsidRDefault="003539BA" w:rsidP="00106BBA">
      <w:pPr>
        <w:pStyle w:val="BodyText"/>
      </w:pPr>
      <w:r w:rsidRPr="009A6C54">
        <w:t>24</w:t>
      </w:r>
      <w:r w:rsidRPr="009A6C54">
        <w:tab/>
        <w:t>PROTESTANT</w:t>
      </w:r>
    </w:p>
    <w:p w:rsidR="003539BA" w:rsidRPr="009A6C54" w:rsidRDefault="003539BA" w:rsidP="00106BBA">
      <w:pPr>
        <w:pStyle w:val="BodyText"/>
      </w:pPr>
      <w:r w:rsidRPr="009A6C54">
        <w:t>25</w:t>
      </w:r>
      <w:r w:rsidRPr="009A6C54">
        <w:tab/>
        <w:t>PROTESTANT, NO DENOMINATION</w:t>
      </w:r>
    </w:p>
    <w:p w:rsidR="003539BA" w:rsidRPr="009A6C54" w:rsidRDefault="003539BA" w:rsidP="00106BBA">
      <w:pPr>
        <w:pStyle w:val="BodyText"/>
      </w:pPr>
      <w:r w:rsidRPr="009A6C54">
        <w:t>26</w:t>
      </w:r>
      <w:r w:rsidRPr="009A6C54">
        <w:tab/>
        <w:t>REFORMED</w:t>
      </w:r>
    </w:p>
    <w:p w:rsidR="003539BA" w:rsidRPr="009A6C54" w:rsidRDefault="003539BA" w:rsidP="00106BBA">
      <w:pPr>
        <w:pStyle w:val="BodyText"/>
      </w:pPr>
      <w:r w:rsidRPr="009A6C54">
        <w:t>27</w:t>
      </w:r>
      <w:r w:rsidRPr="009A6C54">
        <w:tab/>
        <w:t>SALVATION ARMY</w:t>
      </w:r>
    </w:p>
    <w:p w:rsidR="003539BA" w:rsidRPr="009A6C54" w:rsidRDefault="003539BA" w:rsidP="00106BBA">
      <w:pPr>
        <w:pStyle w:val="BodyText"/>
      </w:pPr>
      <w:r w:rsidRPr="009A6C54">
        <w:t>28</w:t>
      </w:r>
      <w:r w:rsidRPr="009A6C54">
        <w:tab/>
        <w:t>UNITARIAN-UNIVERSALISM</w:t>
      </w:r>
    </w:p>
    <w:p w:rsidR="003539BA" w:rsidRPr="009A6C54" w:rsidRDefault="003539BA" w:rsidP="00106BBA">
      <w:pPr>
        <w:pStyle w:val="BodyText"/>
      </w:pPr>
      <w:r w:rsidRPr="009A6C54">
        <w:t>29</w:t>
      </w:r>
      <w:r w:rsidRPr="009A6C54">
        <w:tab/>
        <w:t>UNKNOWN/NO PREFERENCE</w:t>
      </w:r>
    </w:p>
    <w:p w:rsidR="003539BA" w:rsidRPr="009A6C54" w:rsidRDefault="003539BA" w:rsidP="00106BBA">
      <w:pPr>
        <w:pStyle w:val="BodyText"/>
      </w:pPr>
      <w:r w:rsidRPr="009A6C54">
        <w:t>30</w:t>
      </w:r>
      <w:r w:rsidRPr="009A6C54">
        <w:tab/>
        <w:t>NATIVE AMERICAN</w:t>
      </w:r>
    </w:p>
    <w:p w:rsidR="003539BA" w:rsidRPr="009A6C54" w:rsidRDefault="003539BA" w:rsidP="00106BBA">
      <w:pPr>
        <w:pStyle w:val="BodyText"/>
      </w:pPr>
      <w:r w:rsidRPr="009A6C54">
        <w:t>31</w:t>
      </w:r>
      <w:r w:rsidRPr="009A6C54">
        <w:tab/>
        <w:t>ZEN BUDDHISM</w:t>
      </w:r>
    </w:p>
    <w:p w:rsidR="003539BA" w:rsidRPr="009A6C54" w:rsidRDefault="00B20871" w:rsidP="00A22020">
      <w:pPr>
        <w:pStyle w:val="Heading3"/>
      </w:pPr>
      <w:r w:rsidRPr="009A6C54">
        <w:rPr>
          <w:rFonts w:ascii="Times New Roman" w:hAnsi="Times New Roman"/>
          <w:b w:val="0"/>
          <w:bCs w:val="0"/>
          <w:sz w:val="22"/>
          <w:szCs w:val="24"/>
        </w:rPr>
        <w:br w:type="page"/>
      </w:r>
      <w:bookmarkStart w:id="411" w:name="_Toc11706755"/>
      <w:r w:rsidR="006624C4" w:rsidRPr="009A6C54">
        <w:t>TABLE VA08 – RELIGION (CONT.)</w:t>
      </w:r>
      <w:bookmarkEnd w:id="411"/>
    </w:p>
    <w:p w:rsidR="003539BA" w:rsidRPr="009A6C54" w:rsidRDefault="003539BA" w:rsidP="00106BBA">
      <w:pPr>
        <w:pStyle w:val="BodyText"/>
      </w:pPr>
      <w:r w:rsidRPr="009A6C54">
        <w:t>Code (#3) field of RELIGION (#13) file.</w:t>
      </w:r>
    </w:p>
    <w:p w:rsidR="003539BA" w:rsidRPr="009A6C54" w:rsidRDefault="003539BA" w:rsidP="00106BBA">
      <w:pPr>
        <w:pStyle w:val="BodyText"/>
      </w:pPr>
      <w:r w:rsidRPr="009A6C54">
        <w:t>VALUE</w:t>
      </w:r>
      <w:r w:rsidRPr="009A6C54">
        <w:tab/>
        <w:t>DESCRIPTION</w:t>
      </w:r>
    </w:p>
    <w:p w:rsidR="003539BA" w:rsidRPr="009A6C54" w:rsidRDefault="003539BA" w:rsidP="00106BBA">
      <w:pPr>
        <w:pStyle w:val="BodyText"/>
      </w:pPr>
      <w:r w:rsidRPr="009A6C54">
        <w:t>32</w:t>
      </w:r>
      <w:r w:rsidRPr="009A6C54">
        <w:tab/>
        <w:t>AFRICAN RELIGIONS</w:t>
      </w:r>
    </w:p>
    <w:p w:rsidR="003539BA" w:rsidRPr="009A6C54" w:rsidRDefault="003539BA" w:rsidP="00106BBA">
      <w:pPr>
        <w:pStyle w:val="BodyText"/>
      </w:pPr>
      <w:r w:rsidRPr="009A6C54">
        <w:t>33</w:t>
      </w:r>
      <w:r w:rsidRPr="009A6C54">
        <w:tab/>
        <w:t>AFRO-CARIBBEAN RELIGIONS</w:t>
      </w:r>
    </w:p>
    <w:p w:rsidR="003539BA" w:rsidRPr="009A6C54" w:rsidRDefault="003539BA" w:rsidP="00106BBA">
      <w:pPr>
        <w:pStyle w:val="BodyText"/>
      </w:pPr>
      <w:r w:rsidRPr="009A6C54">
        <w:t>34</w:t>
      </w:r>
      <w:r w:rsidRPr="009A6C54">
        <w:tab/>
        <w:t>AGNOSTICISM</w:t>
      </w:r>
    </w:p>
    <w:p w:rsidR="003539BA" w:rsidRPr="009A6C54" w:rsidRDefault="003539BA" w:rsidP="00106BBA">
      <w:pPr>
        <w:pStyle w:val="BodyText"/>
      </w:pPr>
      <w:r w:rsidRPr="009A6C54">
        <w:t>35</w:t>
      </w:r>
      <w:r w:rsidRPr="009A6C54">
        <w:tab/>
        <w:t>ANGLICAN</w:t>
      </w:r>
    </w:p>
    <w:p w:rsidR="003539BA" w:rsidRPr="009A6C54" w:rsidRDefault="003539BA" w:rsidP="00106BBA">
      <w:pPr>
        <w:pStyle w:val="BodyText"/>
      </w:pPr>
      <w:r w:rsidRPr="009A6C54">
        <w:t>36</w:t>
      </w:r>
      <w:r w:rsidRPr="009A6C54">
        <w:tab/>
        <w:t>ANIMISM</w:t>
      </w:r>
    </w:p>
    <w:p w:rsidR="003539BA" w:rsidRPr="009A6C54" w:rsidRDefault="003539BA" w:rsidP="00106BBA">
      <w:pPr>
        <w:pStyle w:val="BodyText"/>
      </w:pPr>
      <w:r w:rsidRPr="009A6C54">
        <w:t>37</w:t>
      </w:r>
      <w:r w:rsidRPr="009A6C54">
        <w:tab/>
        <w:t>ATHEISM</w:t>
      </w:r>
    </w:p>
    <w:p w:rsidR="003539BA" w:rsidRPr="009A6C54" w:rsidRDefault="003539BA" w:rsidP="00106BBA">
      <w:pPr>
        <w:pStyle w:val="BodyText"/>
      </w:pPr>
      <w:r w:rsidRPr="009A6C54">
        <w:t>38</w:t>
      </w:r>
      <w:r w:rsidRPr="009A6C54">
        <w:tab/>
        <w:t>BABI &amp; BAHA’I FAITHS</w:t>
      </w:r>
    </w:p>
    <w:p w:rsidR="003539BA" w:rsidRPr="009A6C54" w:rsidRDefault="003539BA" w:rsidP="00106BBA">
      <w:pPr>
        <w:pStyle w:val="BodyText"/>
      </w:pPr>
      <w:r w:rsidRPr="009A6C54">
        <w:t>39</w:t>
      </w:r>
      <w:r w:rsidRPr="009A6C54">
        <w:tab/>
        <w:t>BON</w:t>
      </w:r>
    </w:p>
    <w:p w:rsidR="003539BA" w:rsidRPr="009A6C54" w:rsidRDefault="003539BA" w:rsidP="00106BBA">
      <w:pPr>
        <w:pStyle w:val="BodyText"/>
      </w:pPr>
      <w:r w:rsidRPr="009A6C54">
        <w:t>40</w:t>
      </w:r>
      <w:r w:rsidRPr="009A6C54">
        <w:tab/>
        <w:t>CAO DAI</w:t>
      </w:r>
    </w:p>
    <w:p w:rsidR="003539BA" w:rsidRPr="009A6C54" w:rsidRDefault="003539BA" w:rsidP="00106BBA">
      <w:pPr>
        <w:pStyle w:val="BodyText"/>
      </w:pPr>
      <w:r w:rsidRPr="009A6C54">
        <w:t>41</w:t>
      </w:r>
      <w:r w:rsidRPr="009A6C54">
        <w:tab/>
        <w:t>CELTICISM</w:t>
      </w:r>
    </w:p>
    <w:p w:rsidR="003539BA" w:rsidRPr="009A6C54" w:rsidRDefault="003539BA" w:rsidP="00106BBA">
      <w:pPr>
        <w:pStyle w:val="BodyText"/>
      </w:pPr>
      <w:r w:rsidRPr="009A6C54">
        <w:t>42</w:t>
      </w:r>
      <w:r w:rsidRPr="009A6C54">
        <w:tab/>
        <w:t>CHRISTIAN (NON-SPECIFIC)</w:t>
      </w:r>
    </w:p>
    <w:p w:rsidR="003539BA" w:rsidRPr="009A6C54" w:rsidRDefault="003539BA" w:rsidP="00106BBA">
      <w:pPr>
        <w:pStyle w:val="BodyText"/>
      </w:pPr>
      <w:r w:rsidRPr="009A6C54">
        <w:t>43</w:t>
      </w:r>
      <w:r w:rsidRPr="009A6C54">
        <w:tab/>
        <w:t>CONFUCIANISM</w:t>
      </w:r>
    </w:p>
    <w:p w:rsidR="003539BA" w:rsidRPr="009A6C54" w:rsidRDefault="003539BA" w:rsidP="00106BBA">
      <w:pPr>
        <w:pStyle w:val="BodyText"/>
      </w:pPr>
      <w:r w:rsidRPr="009A6C54">
        <w:t>44</w:t>
      </w:r>
      <w:r w:rsidRPr="009A6C54">
        <w:tab/>
        <w:t>CONGREGATIONAL</w:t>
      </w:r>
    </w:p>
    <w:p w:rsidR="003539BA" w:rsidRPr="009A6C54" w:rsidRDefault="003539BA" w:rsidP="00106BBA">
      <w:pPr>
        <w:pStyle w:val="BodyText"/>
      </w:pPr>
      <w:r w:rsidRPr="009A6C54">
        <w:t>45</w:t>
      </w:r>
      <w:r w:rsidRPr="009A6C54">
        <w:tab/>
        <w:t>CYBERCULTURE RELIGIONS</w:t>
      </w:r>
    </w:p>
    <w:p w:rsidR="003539BA" w:rsidRPr="009A6C54" w:rsidRDefault="003539BA" w:rsidP="00106BBA">
      <w:pPr>
        <w:pStyle w:val="BodyText"/>
      </w:pPr>
      <w:r w:rsidRPr="009A6C54">
        <w:t>46</w:t>
      </w:r>
      <w:r w:rsidRPr="009A6C54">
        <w:tab/>
        <w:t>DIVINATION</w:t>
      </w:r>
    </w:p>
    <w:p w:rsidR="003539BA" w:rsidRPr="009A6C54" w:rsidRDefault="003539BA" w:rsidP="00106BBA">
      <w:pPr>
        <w:pStyle w:val="BodyText"/>
      </w:pPr>
      <w:r w:rsidRPr="009A6C54">
        <w:t>47</w:t>
      </w:r>
      <w:r w:rsidRPr="009A6C54">
        <w:tab/>
        <w:t>FOURTH WAY</w:t>
      </w:r>
    </w:p>
    <w:p w:rsidR="003539BA" w:rsidRPr="009A6C54" w:rsidRDefault="003539BA" w:rsidP="00106BBA">
      <w:pPr>
        <w:pStyle w:val="BodyText"/>
      </w:pPr>
      <w:r w:rsidRPr="009A6C54">
        <w:t>48</w:t>
      </w:r>
      <w:r w:rsidRPr="009A6C54">
        <w:tab/>
        <w:t>FREE DAISM</w:t>
      </w:r>
    </w:p>
    <w:p w:rsidR="003539BA" w:rsidRPr="009A6C54" w:rsidRDefault="003539BA" w:rsidP="00106BBA">
      <w:pPr>
        <w:pStyle w:val="BodyText"/>
      </w:pPr>
      <w:r w:rsidRPr="009A6C54">
        <w:t>49</w:t>
      </w:r>
      <w:r w:rsidRPr="009A6C54">
        <w:tab/>
        <w:t>FULL GOSPEL</w:t>
      </w:r>
    </w:p>
    <w:p w:rsidR="003539BA" w:rsidRPr="009A6C54" w:rsidRDefault="003539BA" w:rsidP="00106BBA">
      <w:pPr>
        <w:pStyle w:val="BodyText"/>
      </w:pPr>
      <w:r w:rsidRPr="009A6C54">
        <w:t>50</w:t>
      </w:r>
      <w:r w:rsidRPr="009A6C54">
        <w:tab/>
        <w:t>GNOSIS</w:t>
      </w:r>
    </w:p>
    <w:p w:rsidR="003539BA" w:rsidRPr="009A6C54" w:rsidRDefault="003539BA" w:rsidP="00106BBA">
      <w:pPr>
        <w:pStyle w:val="BodyText"/>
      </w:pPr>
      <w:r w:rsidRPr="009A6C54">
        <w:t>51</w:t>
      </w:r>
      <w:r w:rsidRPr="009A6C54">
        <w:tab/>
        <w:t>HINDUISM</w:t>
      </w:r>
    </w:p>
    <w:p w:rsidR="003539BA" w:rsidRPr="009A6C54" w:rsidRDefault="003539BA" w:rsidP="00106BBA">
      <w:pPr>
        <w:pStyle w:val="BodyText"/>
      </w:pPr>
      <w:r w:rsidRPr="009A6C54">
        <w:t>52</w:t>
      </w:r>
      <w:r w:rsidRPr="009A6C54">
        <w:tab/>
        <w:t>HUMANISM</w:t>
      </w:r>
    </w:p>
    <w:p w:rsidR="003539BA" w:rsidRPr="009A6C54" w:rsidRDefault="003539BA" w:rsidP="00106BBA">
      <w:pPr>
        <w:pStyle w:val="BodyText"/>
      </w:pPr>
      <w:r w:rsidRPr="009A6C54">
        <w:t>53</w:t>
      </w:r>
      <w:r w:rsidRPr="009A6C54">
        <w:tab/>
        <w:t>INDEPENDENT</w:t>
      </w:r>
    </w:p>
    <w:p w:rsidR="003539BA" w:rsidRPr="009A6C54" w:rsidRDefault="003539BA" w:rsidP="00106BBA">
      <w:pPr>
        <w:pStyle w:val="BodyText"/>
      </w:pPr>
      <w:r w:rsidRPr="009A6C54">
        <w:t>54</w:t>
      </w:r>
      <w:r w:rsidRPr="009A6C54">
        <w:tab/>
        <w:t>JAINISM</w:t>
      </w:r>
    </w:p>
    <w:p w:rsidR="003539BA" w:rsidRPr="009A6C54" w:rsidRDefault="003539BA" w:rsidP="00106BBA">
      <w:pPr>
        <w:pStyle w:val="BodyText"/>
      </w:pPr>
      <w:r w:rsidRPr="009A6C54">
        <w:t>55</w:t>
      </w:r>
      <w:r w:rsidRPr="009A6C54">
        <w:tab/>
        <w:t>MAHAYANA</w:t>
      </w:r>
    </w:p>
    <w:p w:rsidR="003539BA" w:rsidRPr="009A6C54" w:rsidRDefault="003539BA" w:rsidP="00106BBA">
      <w:pPr>
        <w:pStyle w:val="BodyText"/>
      </w:pPr>
      <w:r w:rsidRPr="009A6C54">
        <w:t>56</w:t>
      </w:r>
      <w:r w:rsidRPr="009A6C54">
        <w:tab/>
        <w:t>MEDITATION</w:t>
      </w:r>
    </w:p>
    <w:p w:rsidR="003539BA" w:rsidRPr="009A6C54" w:rsidRDefault="003539BA" w:rsidP="00106BBA">
      <w:pPr>
        <w:pStyle w:val="BodyText"/>
      </w:pPr>
      <w:r w:rsidRPr="009A6C54">
        <w:t>57</w:t>
      </w:r>
      <w:r w:rsidRPr="009A6C54">
        <w:tab/>
        <w:t>MESSIANIC JUDAISM</w:t>
      </w:r>
    </w:p>
    <w:p w:rsidR="003539BA" w:rsidRPr="009A6C54" w:rsidRDefault="003539BA" w:rsidP="00106BBA">
      <w:pPr>
        <w:pStyle w:val="BodyText"/>
      </w:pPr>
      <w:r w:rsidRPr="009A6C54">
        <w:t>58</w:t>
      </w:r>
      <w:r w:rsidRPr="009A6C54">
        <w:tab/>
        <w:t>MITRAISM</w:t>
      </w:r>
    </w:p>
    <w:p w:rsidR="003539BA" w:rsidRPr="009A6C54" w:rsidRDefault="003539BA" w:rsidP="00106BBA">
      <w:pPr>
        <w:pStyle w:val="BodyText"/>
      </w:pPr>
      <w:r w:rsidRPr="009A6C54">
        <w:t>59</w:t>
      </w:r>
      <w:r w:rsidRPr="009A6C54">
        <w:tab/>
        <w:t>NEW AGE</w:t>
      </w:r>
    </w:p>
    <w:p w:rsidR="003539BA" w:rsidRPr="009A6C54" w:rsidRDefault="003539BA" w:rsidP="00106BBA">
      <w:pPr>
        <w:pStyle w:val="BodyText"/>
      </w:pPr>
      <w:r w:rsidRPr="009A6C54">
        <w:t>60</w:t>
      </w:r>
      <w:r w:rsidRPr="009A6C54">
        <w:tab/>
        <w:t>NON-ROMAN CATHOLIC</w:t>
      </w:r>
    </w:p>
    <w:p w:rsidR="003539BA" w:rsidRPr="009A6C54" w:rsidRDefault="003539BA" w:rsidP="00106BBA">
      <w:pPr>
        <w:pStyle w:val="BodyText"/>
      </w:pPr>
      <w:r w:rsidRPr="009A6C54">
        <w:t>61</w:t>
      </w:r>
      <w:r w:rsidRPr="009A6C54">
        <w:tab/>
        <w:t>OCCULT</w:t>
      </w:r>
    </w:p>
    <w:p w:rsidR="003539BA" w:rsidRPr="009A6C54" w:rsidRDefault="003539BA" w:rsidP="00106BBA">
      <w:pPr>
        <w:pStyle w:val="BodyText"/>
      </w:pPr>
      <w:r w:rsidRPr="009A6C54">
        <w:t>62</w:t>
      </w:r>
      <w:r w:rsidRPr="009A6C54">
        <w:tab/>
        <w:t>ORTHODOX</w:t>
      </w:r>
    </w:p>
    <w:p w:rsidR="003539BA" w:rsidRPr="009A6C54" w:rsidRDefault="003539BA" w:rsidP="00106BBA">
      <w:pPr>
        <w:pStyle w:val="BodyText"/>
      </w:pPr>
      <w:r w:rsidRPr="009A6C54">
        <w:t>63</w:t>
      </w:r>
      <w:r w:rsidRPr="009A6C54">
        <w:tab/>
        <w:t>PAGANISM</w:t>
      </w:r>
    </w:p>
    <w:p w:rsidR="003539BA" w:rsidRPr="009A6C54" w:rsidRDefault="003539BA" w:rsidP="00106BBA">
      <w:pPr>
        <w:pStyle w:val="BodyText"/>
      </w:pPr>
      <w:r w:rsidRPr="009A6C54">
        <w:t>64</w:t>
      </w:r>
      <w:r w:rsidRPr="009A6C54">
        <w:tab/>
        <w:t>PROCESS, THE</w:t>
      </w:r>
    </w:p>
    <w:p w:rsidR="003539BA" w:rsidRPr="009A6C54" w:rsidRDefault="003539BA" w:rsidP="00106BBA">
      <w:pPr>
        <w:pStyle w:val="BodyText"/>
      </w:pPr>
      <w:r w:rsidRPr="009A6C54">
        <w:t>65</w:t>
      </w:r>
      <w:r w:rsidRPr="009A6C54">
        <w:tab/>
        <w:t>REFORMED/PRESBYTERIAN</w:t>
      </w:r>
    </w:p>
    <w:p w:rsidR="003539BA" w:rsidRPr="009A6C54" w:rsidRDefault="003539BA" w:rsidP="00106BBA">
      <w:pPr>
        <w:pStyle w:val="BodyText"/>
      </w:pPr>
      <w:r w:rsidRPr="009A6C54">
        <w:t>66</w:t>
      </w:r>
      <w:r w:rsidRPr="009A6C54">
        <w:tab/>
        <w:t>SATANISM</w:t>
      </w:r>
    </w:p>
    <w:p w:rsidR="003539BA" w:rsidRPr="009A6C54" w:rsidRDefault="003539BA" w:rsidP="00106BBA">
      <w:pPr>
        <w:pStyle w:val="BodyText"/>
      </w:pPr>
      <w:r w:rsidRPr="009A6C54">
        <w:t>67</w:t>
      </w:r>
      <w:r w:rsidRPr="009A6C54">
        <w:tab/>
        <w:t>SCIENTOLOGY</w:t>
      </w:r>
    </w:p>
    <w:p w:rsidR="003539BA" w:rsidRPr="009A6C54" w:rsidRDefault="003539BA" w:rsidP="00106BBA">
      <w:pPr>
        <w:pStyle w:val="BodyText"/>
      </w:pPr>
      <w:r w:rsidRPr="009A6C54">
        <w:t>68</w:t>
      </w:r>
      <w:r w:rsidRPr="009A6C54">
        <w:tab/>
        <w:t>SHAMANISM</w:t>
      </w:r>
    </w:p>
    <w:p w:rsidR="003539BA" w:rsidRPr="009A6C54" w:rsidRDefault="003539BA" w:rsidP="00106BBA">
      <w:pPr>
        <w:pStyle w:val="BodyText"/>
      </w:pPr>
      <w:r w:rsidRPr="009A6C54">
        <w:t>69</w:t>
      </w:r>
      <w:r w:rsidRPr="009A6C54">
        <w:tab/>
        <w:t>SHIITE (ISLAM)</w:t>
      </w:r>
    </w:p>
    <w:p w:rsidR="003539BA" w:rsidRPr="009A6C54" w:rsidRDefault="003539BA" w:rsidP="00106BBA">
      <w:pPr>
        <w:pStyle w:val="BodyText"/>
      </w:pPr>
      <w:r w:rsidRPr="009A6C54">
        <w:t>70</w:t>
      </w:r>
      <w:r w:rsidRPr="009A6C54">
        <w:tab/>
        <w:t>SHINTO</w:t>
      </w:r>
    </w:p>
    <w:p w:rsidR="003539BA" w:rsidRPr="009A6C54" w:rsidRDefault="003539BA" w:rsidP="00106BBA">
      <w:pPr>
        <w:pStyle w:val="BodyText"/>
      </w:pPr>
      <w:r w:rsidRPr="009A6C54">
        <w:t>71</w:t>
      </w:r>
      <w:r w:rsidRPr="009A6C54">
        <w:tab/>
        <w:t>SIKISM</w:t>
      </w:r>
    </w:p>
    <w:p w:rsidR="003539BA" w:rsidRPr="009A6C54" w:rsidRDefault="003539BA" w:rsidP="00106BBA">
      <w:pPr>
        <w:pStyle w:val="BodyText"/>
      </w:pPr>
      <w:r w:rsidRPr="009A6C54">
        <w:t>72</w:t>
      </w:r>
      <w:r w:rsidRPr="009A6C54">
        <w:tab/>
        <w:t>SPIRITUALISM</w:t>
      </w:r>
    </w:p>
    <w:p w:rsidR="003539BA" w:rsidRPr="009A6C54" w:rsidRDefault="003539BA" w:rsidP="00106BBA">
      <w:pPr>
        <w:pStyle w:val="BodyText"/>
      </w:pPr>
      <w:r w:rsidRPr="009A6C54">
        <w:t>73</w:t>
      </w:r>
      <w:r w:rsidRPr="009A6C54">
        <w:tab/>
        <w:t>SUNNI (ISLAM)</w:t>
      </w:r>
    </w:p>
    <w:p w:rsidR="003539BA" w:rsidRPr="009A6C54" w:rsidRDefault="003539BA" w:rsidP="00106BBA">
      <w:pPr>
        <w:pStyle w:val="BodyText"/>
      </w:pPr>
      <w:r w:rsidRPr="009A6C54">
        <w:t>74</w:t>
      </w:r>
      <w:r w:rsidRPr="009A6C54">
        <w:tab/>
        <w:t>TAOISM</w:t>
      </w:r>
    </w:p>
    <w:p w:rsidR="003539BA" w:rsidRPr="009A6C54" w:rsidRDefault="003539BA" w:rsidP="00106BBA">
      <w:pPr>
        <w:pStyle w:val="BodyText"/>
      </w:pPr>
      <w:r w:rsidRPr="009A6C54">
        <w:t>75</w:t>
      </w:r>
      <w:r w:rsidRPr="009A6C54">
        <w:tab/>
        <w:t>THERAVADA</w:t>
      </w:r>
    </w:p>
    <w:p w:rsidR="003539BA" w:rsidRPr="009A6C54" w:rsidRDefault="003539BA" w:rsidP="00106BBA">
      <w:pPr>
        <w:pStyle w:val="BodyText"/>
      </w:pPr>
      <w:r w:rsidRPr="009A6C54">
        <w:t>76</w:t>
      </w:r>
      <w:r w:rsidRPr="009A6C54">
        <w:tab/>
        <w:t>UNIVERSAL LIFE CHURCH</w:t>
      </w:r>
    </w:p>
    <w:p w:rsidR="003539BA" w:rsidRPr="009A6C54" w:rsidRDefault="003539BA" w:rsidP="00106BBA">
      <w:pPr>
        <w:pStyle w:val="BodyText"/>
      </w:pPr>
      <w:r w:rsidRPr="009A6C54">
        <w:t>77</w:t>
      </w:r>
      <w:r w:rsidRPr="009A6C54">
        <w:tab/>
        <w:t>VAJRAYANA (TIBETAN)</w:t>
      </w:r>
    </w:p>
    <w:p w:rsidR="003539BA" w:rsidRPr="009A6C54" w:rsidRDefault="003539BA" w:rsidP="00106BBA">
      <w:pPr>
        <w:pStyle w:val="BodyText"/>
      </w:pPr>
      <w:r w:rsidRPr="009A6C54">
        <w:t>78</w:t>
      </w:r>
      <w:r w:rsidRPr="009A6C54">
        <w:tab/>
        <w:t>VEDA</w:t>
      </w:r>
    </w:p>
    <w:p w:rsidR="003539BA" w:rsidRPr="009A6C54" w:rsidRDefault="003539BA" w:rsidP="00106BBA">
      <w:pPr>
        <w:pStyle w:val="BodyText"/>
      </w:pPr>
      <w:r w:rsidRPr="009A6C54">
        <w:t>79</w:t>
      </w:r>
      <w:r w:rsidRPr="009A6C54">
        <w:tab/>
        <w:t>VOODOO</w:t>
      </w:r>
    </w:p>
    <w:p w:rsidR="003539BA" w:rsidRPr="009A6C54" w:rsidRDefault="003539BA" w:rsidP="00106BBA">
      <w:pPr>
        <w:pStyle w:val="BodyText"/>
      </w:pPr>
      <w:r w:rsidRPr="009A6C54">
        <w:t>80</w:t>
      </w:r>
      <w:r w:rsidRPr="009A6C54">
        <w:tab/>
        <w:t>WICCA</w:t>
      </w:r>
    </w:p>
    <w:p w:rsidR="003539BA" w:rsidRPr="009A6C54" w:rsidRDefault="003539BA" w:rsidP="00106BBA">
      <w:pPr>
        <w:pStyle w:val="BodyText"/>
      </w:pPr>
      <w:r w:rsidRPr="009A6C54">
        <w:t>81</w:t>
      </w:r>
      <w:r w:rsidRPr="009A6C54">
        <w:tab/>
        <w:t>YAOHUSHUA</w:t>
      </w:r>
    </w:p>
    <w:p w:rsidR="003539BA" w:rsidRPr="009A6C54" w:rsidRDefault="003539BA" w:rsidP="00106BBA">
      <w:pPr>
        <w:pStyle w:val="BodyText"/>
      </w:pPr>
      <w:r w:rsidRPr="009A6C54">
        <w:t>82</w:t>
      </w:r>
      <w:r w:rsidRPr="009A6C54">
        <w:tab/>
        <w:t>ZOROASTRIANISM</w:t>
      </w:r>
    </w:p>
    <w:p w:rsidR="003539BA" w:rsidRPr="009A6C54" w:rsidRDefault="003539BA" w:rsidP="00106BBA">
      <w:pPr>
        <w:pStyle w:val="BodyText"/>
        <w:rPr>
          <w:lang w:val="en-US"/>
        </w:rPr>
      </w:pPr>
      <w:r w:rsidRPr="009A6C54">
        <w:t>83</w:t>
      </w:r>
      <w:r w:rsidRPr="009A6C54">
        <w:tab/>
        <w:t>ASKED BUT DECLINED TO ANSWER</w:t>
      </w:r>
    </w:p>
    <w:p w:rsidR="003539BA" w:rsidRPr="009A6C54" w:rsidRDefault="00B20871" w:rsidP="00A22020">
      <w:pPr>
        <w:pStyle w:val="Heading3"/>
        <w:rPr>
          <w:lang w:val="en-US"/>
        </w:rPr>
      </w:pPr>
      <w:r w:rsidRPr="009A6C54">
        <w:rPr>
          <w:rFonts w:ascii="Times New Roman" w:hAnsi="Times New Roman"/>
          <w:b w:val="0"/>
          <w:bCs w:val="0"/>
          <w:sz w:val="22"/>
          <w:szCs w:val="24"/>
          <w:lang w:val="en-US"/>
        </w:rPr>
        <w:br w:type="page"/>
      </w:r>
      <w:bookmarkStart w:id="412" w:name="_Toc11706756"/>
      <w:r w:rsidR="006624C4" w:rsidRPr="009A6C54">
        <w:t>TABLE VA10 - MEANS TEST INDICATOR</w:t>
      </w:r>
      <w:bookmarkEnd w:id="412"/>
    </w:p>
    <w:p w:rsidR="000E6F8B" w:rsidRPr="009A6C54" w:rsidRDefault="000E6F8B" w:rsidP="00741C15">
      <w:pPr>
        <w:pStyle w:val="Caption"/>
      </w:pPr>
      <w:bookmarkStart w:id="413" w:name="_Toc11706906"/>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67</w:t>
      </w:r>
      <w:r w:rsidR="007F1C38">
        <w:rPr>
          <w:noProof/>
        </w:rPr>
        <w:fldChar w:fldCharType="end"/>
      </w:r>
      <w:r w:rsidRPr="009A6C54">
        <w:t>: Table VA10 – Means Test Indicator</w:t>
      </w:r>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0"/>
        <w:gridCol w:w="8320"/>
      </w:tblGrid>
      <w:tr w:rsidR="00A22020" w:rsidRPr="009A6C54" w:rsidTr="003B64DE">
        <w:tc>
          <w:tcPr>
            <w:tcW w:w="962" w:type="dxa"/>
            <w:shd w:val="clear" w:color="auto" w:fill="auto"/>
          </w:tcPr>
          <w:p w:rsidR="00A22020" w:rsidRPr="009A6C54" w:rsidRDefault="00A22020" w:rsidP="003B64DE">
            <w:pPr>
              <w:pStyle w:val="BodyText"/>
              <w:tabs>
                <w:tab w:val="clear" w:pos="72"/>
              </w:tabs>
            </w:pPr>
            <w:r w:rsidRPr="009A6C54">
              <w:t>VALUE</w:t>
            </w:r>
          </w:p>
        </w:tc>
        <w:tc>
          <w:tcPr>
            <w:tcW w:w="8614" w:type="dxa"/>
            <w:shd w:val="clear" w:color="auto" w:fill="auto"/>
          </w:tcPr>
          <w:p w:rsidR="00A22020" w:rsidRPr="009A6C54" w:rsidRDefault="00A22020" w:rsidP="003B64DE">
            <w:pPr>
              <w:pStyle w:val="BodyText"/>
              <w:tabs>
                <w:tab w:val="clear" w:pos="72"/>
              </w:tabs>
            </w:pPr>
            <w:r w:rsidRPr="009A6C54">
              <w:t>DESCRIPTION</w:t>
            </w:r>
          </w:p>
        </w:tc>
      </w:tr>
      <w:tr w:rsidR="00A22020" w:rsidRPr="009A6C54" w:rsidTr="003B64DE">
        <w:tc>
          <w:tcPr>
            <w:tcW w:w="962" w:type="dxa"/>
            <w:shd w:val="clear" w:color="auto" w:fill="auto"/>
          </w:tcPr>
          <w:p w:rsidR="00A22020" w:rsidRPr="009A6C54" w:rsidRDefault="00A22020" w:rsidP="003B64DE">
            <w:pPr>
              <w:pStyle w:val="BodyText"/>
              <w:tabs>
                <w:tab w:val="clear" w:pos="72"/>
              </w:tabs>
            </w:pPr>
            <w:r w:rsidRPr="009A6C54">
              <w:t>AS</w:t>
            </w:r>
          </w:p>
        </w:tc>
        <w:tc>
          <w:tcPr>
            <w:tcW w:w="8614" w:type="dxa"/>
            <w:shd w:val="clear" w:color="auto" w:fill="auto"/>
          </w:tcPr>
          <w:p w:rsidR="00A22020" w:rsidRPr="009A6C54" w:rsidRDefault="00A22020" w:rsidP="003B64DE">
            <w:pPr>
              <w:pStyle w:val="BodyText"/>
              <w:tabs>
                <w:tab w:val="clear" w:pos="72"/>
              </w:tabs>
            </w:pPr>
            <w:r w:rsidRPr="009A6C54">
              <w:t xml:space="preserve">This Means Test category includes all compensable service-connected (0-100%) veterans and special category veterans.  Special category veterans include:  Mexican Border War and World War I veterans; former Prisoners of War; and patients receiving care for conditions potentially related to exposure to either Agent Orange (Herbicides), Ionizing Radiation or SW Asia Conditions.  This category also includes 0% non-compensable service-connected veterans when they are treated for a service-connected condition. </w:t>
            </w:r>
          </w:p>
        </w:tc>
      </w:tr>
      <w:tr w:rsidR="00A22020" w:rsidRPr="009A6C54" w:rsidTr="003B64DE">
        <w:tc>
          <w:tcPr>
            <w:tcW w:w="962" w:type="dxa"/>
            <w:shd w:val="clear" w:color="auto" w:fill="auto"/>
          </w:tcPr>
          <w:p w:rsidR="00A22020" w:rsidRPr="009A6C54" w:rsidRDefault="00A22020" w:rsidP="003B64DE">
            <w:pPr>
              <w:pStyle w:val="BodyText"/>
              <w:tabs>
                <w:tab w:val="clear" w:pos="72"/>
              </w:tabs>
            </w:pPr>
            <w:r w:rsidRPr="009A6C54">
              <w:t>AN</w:t>
            </w:r>
          </w:p>
        </w:tc>
        <w:tc>
          <w:tcPr>
            <w:tcW w:w="8614" w:type="dxa"/>
            <w:shd w:val="clear" w:color="auto" w:fill="auto"/>
          </w:tcPr>
          <w:p w:rsidR="00A22020" w:rsidRPr="009A6C54" w:rsidRDefault="00A22020" w:rsidP="003B64DE">
            <w:pPr>
              <w:pStyle w:val="BodyText"/>
              <w:tabs>
                <w:tab w:val="clear" w:pos="72"/>
              </w:tabs>
            </w:pPr>
            <w:r w:rsidRPr="009A6C54">
              <w:t>This Means Test category includes NSC veterans who are required to complete VA Form 10-10F (Financial Worksheet) and those NSC veterans in receipt of VA pension, aid and attendance, housebound allowance, or entitled to State Medicaid.  This category may also include 0% non-compensable service-connected veterans when they are not treated for a service-connected condition and are placed in this category based on completion of  a Means Test.</w:t>
            </w:r>
          </w:p>
        </w:tc>
      </w:tr>
      <w:tr w:rsidR="00A22020" w:rsidRPr="009A6C54" w:rsidTr="003B64DE">
        <w:tc>
          <w:tcPr>
            <w:tcW w:w="962" w:type="dxa"/>
            <w:shd w:val="clear" w:color="auto" w:fill="auto"/>
          </w:tcPr>
          <w:p w:rsidR="00A22020" w:rsidRPr="009A6C54" w:rsidRDefault="00A22020" w:rsidP="003B64DE">
            <w:pPr>
              <w:pStyle w:val="BodyText"/>
              <w:tabs>
                <w:tab w:val="clear" w:pos="72"/>
              </w:tabs>
            </w:pPr>
            <w:r w:rsidRPr="009A6C54">
              <w:t>C</w:t>
            </w:r>
          </w:p>
        </w:tc>
        <w:tc>
          <w:tcPr>
            <w:tcW w:w="8614" w:type="dxa"/>
            <w:shd w:val="clear" w:color="auto" w:fill="auto"/>
          </w:tcPr>
          <w:p w:rsidR="00A22020" w:rsidRPr="009A6C54" w:rsidRDefault="00A22020" w:rsidP="003B64DE">
            <w:pPr>
              <w:pStyle w:val="BodyText"/>
              <w:tabs>
                <w:tab w:val="clear" w:pos="72"/>
              </w:tabs>
            </w:pPr>
            <w:r w:rsidRPr="009A6C54">
              <w:t>This Means Test category includes those veterans who, based on income and/or net worth, are required to reimburse VA for care rendered.  This category also includes those pending adjudication.  This category may also include 0% non-compensable service-connected veterans when they are not treated for a service-connected condition and are placed in this category based on completion of a Means Test.</w:t>
            </w:r>
          </w:p>
        </w:tc>
      </w:tr>
      <w:tr w:rsidR="00A22020" w:rsidRPr="009A6C54" w:rsidTr="003B64DE">
        <w:tc>
          <w:tcPr>
            <w:tcW w:w="962" w:type="dxa"/>
            <w:shd w:val="clear" w:color="auto" w:fill="auto"/>
          </w:tcPr>
          <w:p w:rsidR="00A22020" w:rsidRPr="009A6C54" w:rsidRDefault="00A22020" w:rsidP="003B64DE">
            <w:pPr>
              <w:pStyle w:val="BodyText"/>
              <w:tabs>
                <w:tab w:val="clear" w:pos="72"/>
              </w:tabs>
            </w:pPr>
            <w:r w:rsidRPr="009A6C54">
              <w:t>G</w:t>
            </w:r>
          </w:p>
        </w:tc>
        <w:tc>
          <w:tcPr>
            <w:tcW w:w="8614" w:type="dxa"/>
            <w:shd w:val="clear" w:color="auto" w:fill="auto"/>
          </w:tcPr>
          <w:p w:rsidR="00A22020" w:rsidRPr="009A6C54" w:rsidRDefault="00A22020" w:rsidP="003B64DE">
            <w:pPr>
              <w:pStyle w:val="BodyText"/>
              <w:tabs>
                <w:tab w:val="clear" w:pos="72"/>
              </w:tabs>
            </w:pPr>
            <w:r w:rsidRPr="009A6C54">
              <w:t>This Means Test category includes veterans whose income is less than or equal to the MT threshold and whose estate value is greater than or equal to the net worth threshold, or such veterans whose income is greater than the MT threshold, but less than or equal to the GMT threshold, and whose estate value is less than the net worth threshold.</w:t>
            </w:r>
          </w:p>
        </w:tc>
      </w:tr>
      <w:tr w:rsidR="00A22020" w:rsidRPr="009A6C54" w:rsidTr="003B64DE">
        <w:tc>
          <w:tcPr>
            <w:tcW w:w="962" w:type="dxa"/>
            <w:shd w:val="clear" w:color="auto" w:fill="auto"/>
          </w:tcPr>
          <w:p w:rsidR="00A22020" w:rsidRPr="009A6C54" w:rsidRDefault="00A22020" w:rsidP="003B64DE">
            <w:pPr>
              <w:pStyle w:val="BodyText"/>
              <w:tabs>
                <w:tab w:val="clear" w:pos="72"/>
              </w:tabs>
            </w:pPr>
            <w:r w:rsidRPr="009A6C54">
              <w:t>N</w:t>
            </w:r>
          </w:p>
        </w:tc>
        <w:tc>
          <w:tcPr>
            <w:tcW w:w="8614" w:type="dxa"/>
            <w:shd w:val="clear" w:color="auto" w:fill="auto"/>
          </w:tcPr>
          <w:p w:rsidR="00A22020" w:rsidRPr="009A6C54" w:rsidRDefault="00A22020" w:rsidP="003B64DE">
            <w:pPr>
              <w:pStyle w:val="BodyText"/>
              <w:tabs>
                <w:tab w:val="clear" w:pos="72"/>
              </w:tabs>
            </w:pPr>
            <w:r w:rsidRPr="009A6C54">
              <w:t xml:space="preserve">This Means Test category includes only non-veterans receiving treatment at VA facilities. </w:t>
            </w:r>
          </w:p>
        </w:tc>
      </w:tr>
      <w:tr w:rsidR="00A22020" w:rsidRPr="009A6C54" w:rsidTr="003B64DE">
        <w:tc>
          <w:tcPr>
            <w:tcW w:w="962" w:type="dxa"/>
            <w:shd w:val="clear" w:color="auto" w:fill="auto"/>
          </w:tcPr>
          <w:p w:rsidR="00A22020" w:rsidRPr="009A6C54" w:rsidRDefault="00A22020" w:rsidP="003B64DE">
            <w:pPr>
              <w:pStyle w:val="BodyText"/>
              <w:tabs>
                <w:tab w:val="clear" w:pos="72"/>
              </w:tabs>
            </w:pPr>
            <w:r w:rsidRPr="009A6C54">
              <w:t>X</w:t>
            </w:r>
          </w:p>
        </w:tc>
        <w:tc>
          <w:tcPr>
            <w:tcW w:w="8614" w:type="dxa"/>
            <w:shd w:val="clear" w:color="auto" w:fill="auto"/>
          </w:tcPr>
          <w:p w:rsidR="00A22020" w:rsidRPr="009A6C54" w:rsidRDefault="00A22020" w:rsidP="003B64DE">
            <w:pPr>
              <w:pStyle w:val="BodyText"/>
              <w:tabs>
                <w:tab w:val="clear" w:pos="72"/>
              </w:tabs>
            </w:pPr>
            <w:r w:rsidRPr="009A6C54">
              <w:t xml:space="preserve">This Means Test category includes treatment of patients who are not required to complete the Means Test for the care being provided.  If the veteran was admitted prior to July 1, 1986 with no change in the level of care being received, (i.e., if the patient was in the Nursing Home Care Unit (NHCU) on June 30, 1986 and has remained in the NHCU since that date with no transfer to the hospital for treatment), the "X" Means Test indicator will be accepted.  This category also includes patients admitted to the domiciliary, patients seen for completion of a compensation and pension examination, and Class II dental treatment. </w:t>
            </w:r>
          </w:p>
        </w:tc>
      </w:tr>
      <w:tr w:rsidR="00A22020" w:rsidRPr="009A6C54" w:rsidTr="00534CB6">
        <w:trPr>
          <w:cantSplit/>
        </w:trPr>
        <w:tc>
          <w:tcPr>
            <w:tcW w:w="962" w:type="dxa"/>
            <w:shd w:val="clear" w:color="auto" w:fill="auto"/>
          </w:tcPr>
          <w:p w:rsidR="00A22020" w:rsidRPr="009A6C54" w:rsidRDefault="00A22020" w:rsidP="003B64DE">
            <w:pPr>
              <w:pStyle w:val="BodyText"/>
              <w:tabs>
                <w:tab w:val="clear" w:pos="72"/>
              </w:tabs>
            </w:pPr>
            <w:r w:rsidRPr="009A6C54">
              <w:t>U</w:t>
            </w:r>
          </w:p>
        </w:tc>
        <w:tc>
          <w:tcPr>
            <w:tcW w:w="8614" w:type="dxa"/>
            <w:shd w:val="clear" w:color="auto" w:fill="auto"/>
          </w:tcPr>
          <w:p w:rsidR="00A22020" w:rsidRPr="009A6C54" w:rsidRDefault="00A22020" w:rsidP="003B64DE">
            <w:pPr>
              <w:pStyle w:val="BodyText"/>
              <w:tabs>
                <w:tab w:val="clear" w:pos="72"/>
              </w:tabs>
            </w:pPr>
            <w:r w:rsidRPr="009A6C54">
              <w:t xml:space="preserve">This Means Test category includes only those patients who require a Means Test, and the Means Test has not been done/completed.  The National Patient Care Database will not accept the transaction unless the Means Test has been completed. </w:t>
            </w:r>
          </w:p>
        </w:tc>
      </w:tr>
    </w:tbl>
    <w:p w:rsidR="003539BA" w:rsidRPr="009A6C54" w:rsidRDefault="003539BA" w:rsidP="00106BBA">
      <w:pPr>
        <w:pStyle w:val="BodyText"/>
        <w:rPr>
          <w:lang w:val="en-US"/>
        </w:rPr>
      </w:pPr>
    </w:p>
    <w:p w:rsidR="003539BA" w:rsidRPr="009A6C54" w:rsidRDefault="006624C4" w:rsidP="00A22020">
      <w:pPr>
        <w:pStyle w:val="Heading3"/>
      </w:pPr>
      <w:bookmarkStart w:id="414" w:name="_Toc11706757"/>
      <w:r w:rsidRPr="009A6C54">
        <w:t>TABLE VA11 - PERIOD OF SERVICE</w:t>
      </w:r>
      <w:bookmarkEnd w:id="414"/>
    </w:p>
    <w:p w:rsidR="003539BA" w:rsidRPr="009A6C54" w:rsidRDefault="003539BA" w:rsidP="00106BBA">
      <w:pPr>
        <w:pStyle w:val="BodyText"/>
      </w:pPr>
      <w:r w:rsidRPr="009A6C54">
        <w:t>VALUE</w:t>
      </w:r>
      <w:r w:rsidRPr="009A6C54">
        <w:tab/>
        <w:t>DESCRIPTION</w:t>
      </w:r>
    </w:p>
    <w:p w:rsidR="003539BA" w:rsidRPr="009A6C54" w:rsidRDefault="003539BA" w:rsidP="00106BBA">
      <w:pPr>
        <w:pStyle w:val="BodyText"/>
      </w:pPr>
      <w:r w:rsidRPr="009A6C54">
        <w:t>0</w:t>
      </w:r>
      <w:r w:rsidRPr="009A6C54">
        <w:tab/>
      </w:r>
      <w:r w:rsidR="001A78C9" w:rsidRPr="009A6C54">
        <w:tab/>
      </w:r>
      <w:r w:rsidRPr="009A6C54">
        <w:t>KOREAN</w:t>
      </w:r>
    </w:p>
    <w:p w:rsidR="003539BA" w:rsidRPr="009A6C54" w:rsidRDefault="003539BA" w:rsidP="00106BBA">
      <w:pPr>
        <w:pStyle w:val="BodyText"/>
      </w:pPr>
      <w:r w:rsidRPr="009A6C54">
        <w:t>1</w:t>
      </w:r>
      <w:r w:rsidR="001A78C9" w:rsidRPr="009A6C54">
        <w:tab/>
      </w:r>
      <w:r w:rsidRPr="009A6C54">
        <w:tab/>
        <w:t>WORLD WAR I</w:t>
      </w:r>
    </w:p>
    <w:p w:rsidR="003539BA" w:rsidRPr="009A6C54" w:rsidRDefault="003539BA" w:rsidP="00106BBA">
      <w:pPr>
        <w:pStyle w:val="BodyText"/>
      </w:pPr>
      <w:r w:rsidRPr="009A6C54">
        <w:t>2</w:t>
      </w:r>
      <w:r w:rsidR="001A78C9" w:rsidRPr="009A6C54">
        <w:tab/>
      </w:r>
      <w:r w:rsidRPr="009A6C54">
        <w:tab/>
        <w:t>WORLD WAR II</w:t>
      </w:r>
    </w:p>
    <w:p w:rsidR="003539BA" w:rsidRPr="009A6C54" w:rsidRDefault="003539BA" w:rsidP="00106BBA">
      <w:pPr>
        <w:pStyle w:val="BodyText"/>
      </w:pPr>
      <w:r w:rsidRPr="009A6C54">
        <w:t>3</w:t>
      </w:r>
      <w:r w:rsidR="001A78C9" w:rsidRPr="009A6C54">
        <w:tab/>
      </w:r>
      <w:r w:rsidRPr="009A6C54">
        <w:tab/>
        <w:t>SPANISH AMERICAN</w:t>
      </w:r>
    </w:p>
    <w:p w:rsidR="003539BA" w:rsidRPr="009A6C54" w:rsidRDefault="003539BA" w:rsidP="00106BBA">
      <w:pPr>
        <w:pStyle w:val="BodyText"/>
      </w:pPr>
      <w:r w:rsidRPr="009A6C54">
        <w:t>4</w:t>
      </w:r>
      <w:r w:rsidR="001A78C9" w:rsidRPr="009A6C54">
        <w:tab/>
      </w:r>
      <w:r w:rsidRPr="009A6C54">
        <w:tab/>
        <w:t>PRE-KOREAN</w:t>
      </w:r>
    </w:p>
    <w:p w:rsidR="003539BA" w:rsidRPr="009A6C54" w:rsidRDefault="003539BA" w:rsidP="00106BBA">
      <w:pPr>
        <w:pStyle w:val="BodyText"/>
      </w:pPr>
      <w:r w:rsidRPr="009A6C54">
        <w:t>5</w:t>
      </w:r>
      <w:r w:rsidR="001A78C9" w:rsidRPr="009A6C54">
        <w:tab/>
      </w:r>
      <w:r w:rsidRPr="009A6C54">
        <w:tab/>
        <w:t>POST-KOREAN</w:t>
      </w:r>
    </w:p>
    <w:p w:rsidR="003539BA" w:rsidRPr="009A6C54" w:rsidRDefault="003539BA" w:rsidP="00106BBA">
      <w:pPr>
        <w:pStyle w:val="BodyText"/>
      </w:pPr>
      <w:r w:rsidRPr="009A6C54">
        <w:t>6</w:t>
      </w:r>
      <w:r w:rsidR="001A78C9" w:rsidRPr="009A6C54">
        <w:tab/>
      </w:r>
      <w:r w:rsidRPr="009A6C54">
        <w:tab/>
        <w:t>OPERATION DESERT SHIELD</w:t>
      </w:r>
    </w:p>
    <w:p w:rsidR="003539BA" w:rsidRPr="009A6C54" w:rsidRDefault="003539BA" w:rsidP="00106BBA">
      <w:pPr>
        <w:pStyle w:val="BodyText"/>
      </w:pPr>
      <w:r w:rsidRPr="009A6C54">
        <w:t>7</w:t>
      </w:r>
      <w:r w:rsidR="001A78C9" w:rsidRPr="009A6C54">
        <w:tab/>
      </w:r>
      <w:r w:rsidRPr="009A6C54">
        <w:tab/>
        <w:t>VIETNAM ERA</w:t>
      </w:r>
    </w:p>
    <w:p w:rsidR="003539BA" w:rsidRPr="009A6C54" w:rsidRDefault="003539BA" w:rsidP="00106BBA">
      <w:pPr>
        <w:pStyle w:val="BodyText"/>
      </w:pPr>
      <w:r w:rsidRPr="009A6C54">
        <w:t>8</w:t>
      </w:r>
      <w:r w:rsidR="001A78C9" w:rsidRPr="009A6C54">
        <w:tab/>
      </w:r>
      <w:r w:rsidRPr="009A6C54">
        <w:tab/>
        <w:t>POST-VIETNAM</w:t>
      </w:r>
    </w:p>
    <w:p w:rsidR="003539BA" w:rsidRPr="009A6C54" w:rsidRDefault="003539BA" w:rsidP="00106BBA">
      <w:pPr>
        <w:pStyle w:val="BodyText"/>
      </w:pPr>
      <w:r w:rsidRPr="009A6C54">
        <w:t>9</w:t>
      </w:r>
      <w:r w:rsidR="001A78C9" w:rsidRPr="009A6C54">
        <w:tab/>
      </w:r>
      <w:r w:rsidRPr="009A6C54">
        <w:tab/>
        <w:t>OTHER OR NONE</w:t>
      </w:r>
    </w:p>
    <w:p w:rsidR="003539BA" w:rsidRPr="009A6C54" w:rsidRDefault="003539BA" w:rsidP="00106BBA">
      <w:pPr>
        <w:pStyle w:val="BodyText"/>
      </w:pPr>
      <w:proofErr w:type="spellStart"/>
      <w:r w:rsidRPr="009A6C54">
        <w:t>A</w:t>
      </w:r>
      <w:proofErr w:type="spellEnd"/>
      <w:r w:rsidR="001A78C9" w:rsidRPr="009A6C54">
        <w:tab/>
      </w:r>
      <w:r w:rsidRPr="009A6C54">
        <w:tab/>
        <w:t>ARMY - ACTIVE DUTY</w:t>
      </w:r>
    </w:p>
    <w:p w:rsidR="003539BA" w:rsidRPr="009A6C54" w:rsidRDefault="003539BA" w:rsidP="00106BBA">
      <w:pPr>
        <w:pStyle w:val="BodyText"/>
      </w:pPr>
      <w:r w:rsidRPr="009A6C54">
        <w:t>B</w:t>
      </w:r>
      <w:r w:rsidR="001A78C9" w:rsidRPr="009A6C54">
        <w:tab/>
      </w:r>
      <w:r w:rsidRPr="009A6C54">
        <w:tab/>
        <w:t>NAVY, MARINE - ACTIVE DUTY</w:t>
      </w:r>
    </w:p>
    <w:p w:rsidR="003539BA" w:rsidRPr="009A6C54" w:rsidRDefault="003539BA" w:rsidP="00106BBA">
      <w:pPr>
        <w:pStyle w:val="BodyText"/>
      </w:pPr>
      <w:r w:rsidRPr="009A6C54">
        <w:t>C</w:t>
      </w:r>
      <w:r w:rsidR="001A78C9" w:rsidRPr="009A6C54">
        <w:tab/>
      </w:r>
      <w:r w:rsidRPr="009A6C54">
        <w:tab/>
        <w:t>AIR FORCE - ACTIVE DUTY</w:t>
      </w:r>
    </w:p>
    <w:p w:rsidR="003539BA" w:rsidRPr="009A6C54" w:rsidRDefault="003539BA" w:rsidP="00106BBA">
      <w:pPr>
        <w:pStyle w:val="BodyText"/>
      </w:pPr>
      <w:r w:rsidRPr="009A6C54">
        <w:t>D</w:t>
      </w:r>
      <w:r w:rsidRPr="009A6C54">
        <w:tab/>
      </w:r>
      <w:r w:rsidR="001A78C9" w:rsidRPr="009A6C54">
        <w:tab/>
      </w:r>
      <w:r w:rsidRPr="009A6C54">
        <w:t>COAST GUARD - ACTIVE DUTY</w:t>
      </w:r>
    </w:p>
    <w:p w:rsidR="003539BA" w:rsidRPr="009A6C54" w:rsidRDefault="003539BA" w:rsidP="00106BBA">
      <w:pPr>
        <w:pStyle w:val="BodyText"/>
      </w:pPr>
      <w:proofErr w:type="spellStart"/>
      <w:r w:rsidRPr="009A6C54">
        <w:t>E</w:t>
      </w:r>
      <w:proofErr w:type="spellEnd"/>
      <w:r w:rsidRPr="009A6C54">
        <w:tab/>
      </w:r>
      <w:r w:rsidR="001A78C9" w:rsidRPr="009A6C54">
        <w:tab/>
      </w:r>
      <w:r w:rsidRPr="009A6C54">
        <w:t>RETIRED, UNIFORMED FORCES</w:t>
      </w:r>
    </w:p>
    <w:p w:rsidR="003539BA" w:rsidRPr="009A6C54" w:rsidRDefault="003539BA" w:rsidP="00106BBA">
      <w:pPr>
        <w:pStyle w:val="BodyText"/>
      </w:pPr>
      <w:r w:rsidRPr="009A6C54">
        <w:t>F</w:t>
      </w:r>
      <w:r w:rsidRPr="009A6C54">
        <w:tab/>
      </w:r>
      <w:r w:rsidR="001A78C9" w:rsidRPr="009A6C54">
        <w:tab/>
      </w:r>
      <w:r w:rsidRPr="009A6C54">
        <w:t>MEDICAL REMEDIAL ENLIST</w:t>
      </w:r>
    </w:p>
    <w:p w:rsidR="003539BA" w:rsidRPr="009A6C54" w:rsidRDefault="003539BA" w:rsidP="00106BBA">
      <w:pPr>
        <w:pStyle w:val="BodyText"/>
      </w:pPr>
      <w:r w:rsidRPr="009A6C54">
        <w:t>G</w:t>
      </w:r>
      <w:r w:rsidR="001A78C9" w:rsidRPr="009A6C54">
        <w:tab/>
      </w:r>
      <w:r w:rsidRPr="009A6C54">
        <w:tab/>
        <w:t>MERCHANT SEAMEN - USPHS</w:t>
      </w:r>
    </w:p>
    <w:p w:rsidR="003539BA" w:rsidRPr="009A6C54" w:rsidRDefault="003539BA" w:rsidP="00106BBA">
      <w:pPr>
        <w:pStyle w:val="BodyText"/>
      </w:pPr>
      <w:r w:rsidRPr="009A6C54">
        <w:t>H</w:t>
      </w:r>
      <w:r w:rsidRPr="009A6C54">
        <w:tab/>
      </w:r>
      <w:r w:rsidR="001A78C9" w:rsidRPr="009A6C54">
        <w:tab/>
      </w:r>
      <w:r w:rsidRPr="009A6C54">
        <w:t>OTHER USPHS BENEFICIARIES</w:t>
      </w:r>
    </w:p>
    <w:p w:rsidR="003539BA" w:rsidRPr="009A6C54" w:rsidRDefault="003539BA" w:rsidP="00106BBA">
      <w:pPr>
        <w:pStyle w:val="BodyText"/>
      </w:pPr>
      <w:r w:rsidRPr="009A6C54">
        <w:t>I</w:t>
      </w:r>
      <w:r w:rsidRPr="009A6C54">
        <w:tab/>
      </w:r>
      <w:r w:rsidR="001A78C9" w:rsidRPr="009A6C54">
        <w:tab/>
      </w:r>
      <w:r w:rsidRPr="009A6C54">
        <w:t>OBSERVATION/EXAMINATION</w:t>
      </w:r>
    </w:p>
    <w:p w:rsidR="003539BA" w:rsidRPr="009A6C54" w:rsidRDefault="003539BA" w:rsidP="00106BBA">
      <w:pPr>
        <w:pStyle w:val="BodyText"/>
      </w:pPr>
      <w:r w:rsidRPr="009A6C54">
        <w:t>J</w:t>
      </w:r>
      <w:r w:rsidR="001A78C9" w:rsidRPr="009A6C54">
        <w:tab/>
      </w:r>
      <w:r w:rsidRPr="009A6C54">
        <w:tab/>
        <w:t>OFFICE OF WORKERS COMP</w:t>
      </w:r>
    </w:p>
    <w:p w:rsidR="003539BA" w:rsidRPr="009A6C54" w:rsidRDefault="003539BA" w:rsidP="00106BBA">
      <w:pPr>
        <w:pStyle w:val="BodyText"/>
      </w:pPr>
      <w:r w:rsidRPr="009A6C54">
        <w:t>K</w:t>
      </w:r>
      <w:r w:rsidRPr="009A6C54">
        <w:tab/>
      </w:r>
      <w:r w:rsidR="001A78C9" w:rsidRPr="009A6C54">
        <w:tab/>
      </w:r>
      <w:r w:rsidRPr="009A6C54">
        <w:t>JOB CORPS/PEACE CORPS</w:t>
      </w:r>
    </w:p>
    <w:p w:rsidR="003539BA" w:rsidRPr="009A6C54" w:rsidRDefault="003539BA" w:rsidP="00106BBA">
      <w:pPr>
        <w:pStyle w:val="BodyText"/>
      </w:pPr>
      <w:r w:rsidRPr="009A6C54">
        <w:t>L</w:t>
      </w:r>
      <w:r w:rsidRPr="009A6C54">
        <w:tab/>
      </w:r>
      <w:r w:rsidR="001A78C9" w:rsidRPr="009A6C54">
        <w:tab/>
      </w:r>
      <w:r w:rsidRPr="009A6C54">
        <w:t>RAILROAD RETIREMENT</w:t>
      </w:r>
    </w:p>
    <w:p w:rsidR="003539BA" w:rsidRPr="009A6C54" w:rsidRDefault="003539BA" w:rsidP="00106BBA">
      <w:pPr>
        <w:pStyle w:val="BodyText"/>
      </w:pPr>
      <w:r w:rsidRPr="009A6C54">
        <w:t>M</w:t>
      </w:r>
      <w:r w:rsidRPr="009A6C54">
        <w:tab/>
      </w:r>
      <w:r w:rsidR="001A78C9" w:rsidRPr="009A6C54">
        <w:tab/>
      </w:r>
      <w:r w:rsidRPr="009A6C54">
        <w:t>BENEFICIARIES-FOREIGN GOV</w:t>
      </w:r>
    </w:p>
    <w:p w:rsidR="003539BA" w:rsidRPr="009A6C54" w:rsidRDefault="003539BA" w:rsidP="00106BBA">
      <w:pPr>
        <w:pStyle w:val="BodyText"/>
      </w:pPr>
      <w:r w:rsidRPr="009A6C54">
        <w:t>N</w:t>
      </w:r>
      <w:r w:rsidRPr="009A6C54">
        <w:tab/>
      </w:r>
      <w:r w:rsidR="001A78C9" w:rsidRPr="009A6C54">
        <w:tab/>
      </w:r>
      <w:r w:rsidRPr="009A6C54">
        <w:t>HUMANITARIAN (NON-VET)</w:t>
      </w:r>
    </w:p>
    <w:p w:rsidR="003539BA" w:rsidRPr="009A6C54" w:rsidRDefault="003539BA" w:rsidP="00106BBA">
      <w:pPr>
        <w:pStyle w:val="BodyText"/>
      </w:pPr>
      <w:r w:rsidRPr="009A6C54">
        <w:t>O</w:t>
      </w:r>
      <w:r w:rsidRPr="009A6C54">
        <w:tab/>
      </w:r>
      <w:r w:rsidR="001A78C9" w:rsidRPr="009A6C54">
        <w:tab/>
      </w:r>
      <w:r w:rsidRPr="009A6C54">
        <w:t>CHAMPUS RESTORE</w:t>
      </w:r>
    </w:p>
    <w:p w:rsidR="003539BA" w:rsidRPr="009A6C54" w:rsidRDefault="003539BA" w:rsidP="00106BBA">
      <w:pPr>
        <w:pStyle w:val="BodyText"/>
      </w:pPr>
      <w:r w:rsidRPr="009A6C54">
        <w:t>P</w:t>
      </w:r>
      <w:r w:rsidRPr="009A6C54">
        <w:tab/>
      </w:r>
      <w:r w:rsidR="001A78C9" w:rsidRPr="009A6C54">
        <w:tab/>
      </w:r>
      <w:r w:rsidRPr="009A6C54">
        <w:t>OTHER REIMBURS. (NON-VET)</w:t>
      </w:r>
    </w:p>
    <w:p w:rsidR="003539BA" w:rsidRPr="009A6C54" w:rsidRDefault="003539BA" w:rsidP="00106BBA">
      <w:pPr>
        <w:pStyle w:val="BodyText"/>
      </w:pPr>
      <w:r w:rsidRPr="009A6C54">
        <w:t>Q</w:t>
      </w:r>
      <w:r w:rsidRPr="009A6C54">
        <w:tab/>
      </w:r>
      <w:r w:rsidR="001A78C9" w:rsidRPr="009A6C54">
        <w:tab/>
      </w:r>
      <w:r w:rsidRPr="009A6C54">
        <w:t>OTHER FEDERAL - DEPENDENT</w:t>
      </w:r>
    </w:p>
    <w:p w:rsidR="003539BA" w:rsidRPr="009A6C54" w:rsidRDefault="003539BA" w:rsidP="00106BBA">
      <w:pPr>
        <w:pStyle w:val="BodyText"/>
      </w:pPr>
      <w:r w:rsidRPr="009A6C54">
        <w:t>R</w:t>
      </w:r>
      <w:r w:rsidRPr="009A6C54">
        <w:tab/>
      </w:r>
      <w:r w:rsidR="001A78C9" w:rsidRPr="009A6C54">
        <w:tab/>
      </w:r>
      <w:r w:rsidRPr="009A6C54">
        <w:t>DONORS (NON-VET)</w:t>
      </w:r>
    </w:p>
    <w:p w:rsidR="003539BA" w:rsidRPr="009A6C54" w:rsidRDefault="003539BA" w:rsidP="00106BBA">
      <w:pPr>
        <w:pStyle w:val="BodyText"/>
      </w:pPr>
      <w:r w:rsidRPr="009A6C54">
        <w:t>S</w:t>
      </w:r>
      <w:r w:rsidRPr="009A6C54">
        <w:tab/>
      </w:r>
      <w:r w:rsidR="001A78C9" w:rsidRPr="009A6C54">
        <w:tab/>
      </w:r>
      <w:r w:rsidRPr="009A6C54">
        <w:t>SPECIAL STUDIES (NON-VET)</w:t>
      </w:r>
    </w:p>
    <w:p w:rsidR="003539BA" w:rsidRPr="009A6C54" w:rsidRDefault="003539BA" w:rsidP="00106BBA">
      <w:pPr>
        <w:pStyle w:val="BodyText"/>
      </w:pPr>
      <w:r w:rsidRPr="009A6C54">
        <w:t>T</w:t>
      </w:r>
      <w:r w:rsidR="001A78C9" w:rsidRPr="009A6C54">
        <w:tab/>
      </w:r>
      <w:r w:rsidRPr="009A6C54">
        <w:tab/>
        <w:t>OTHER NON-VETERANS</w:t>
      </w:r>
    </w:p>
    <w:p w:rsidR="003539BA" w:rsidRPr="009A6C54" w:rsidRDefault="003539BA" w:rsidP="00106BBA">
      <w:pPr>
        <w:pStyle w:val="BodyText"/>
      </w:pPr>
      <w:r w:rsidRPr="009A6C54">
        <w:t>U</w:t>
      </w:r>
      <w:r w:rsidR="001A78C9" w:rsidRPr="009A6C54">
        <w:tab/>
      </w:r>
      <w:r w:rsidRPr="009A6C54">
        <w:tab/>
        <w:t>CHAMPVA - SPOUSE, CHILD</w:t>
      </w:r>
    </w:p>
    <w:p w:rsidR="003539BA" w:rsidRPr="009A6C54" w:rsidRDefault="003539BA" w:rsidP="00106BBA">
      <w:pPr>
        <w:pStyle w:val="BodyText"/>
      </w:pPr>
      <w:r w:rsidRPr="009A6C54">
        <w:t>V</w:t>
      </w:r>
      <w:r w:rsidR="001A78C9" w:rsidRPr="009A6C54">
        <w:tab/>
      </w:r>
      <w:r w:rsidRPr="009A6C54">
        <w:tab/>
        <w:t>CHAMPUS</w:t>
      </w:r>
    </w:p>
    <w:p w:rsidR="003539BA" w:rsidRPr="009A6C54" w:rsidRDefault="003539BA" w:rsidP="00106BBA">
      <w:pPr>
        <w:pStyle w:val="BodyText"/>
      </w:pPr>
      <w:r w:rsidRPr="009A6C54">
        <w:t>W</w:t>
      </w:r>
      <w:r w:rsidR="001A78C9" w:rsidRPr="009A6C54">
        <w:tab/>
      </w:r>
      <w:r w:rsidRPr="009A6C54">
        <w:tab/>
        <w:t>CZECHOSLOVAKIA/POLAND SVC</w:t>
      </w:r>
    </w:p>
    <w:p w:rsidR="003539BA" w:rsidRPr="009A6C54" w:rsidRDefault="003539BA" w:rsidP="00106BBA">
      <w:pPr>
        <w:pStyle w:val="BodyText"/>
      </w:pPr>
      <w:r w:rsidRPr="009A6C54">
        <w:t>X</w:t>
      </w:r>
      <w:r w:rsidR="001A78C9" w:rsidRPr="009A6C54">
        <w:tab/>
      </w:r>
      <w:r w:rsidRPr="009A6C54">
        <w:tab/>
        <w:t>PERSIAN GULF WAR</w:t>
      </w:r>
    </w:p>
    <w:p w:rsidR="003539BA" w:rsidRPr="009A6C54" w:rsidRDefault="003539BA" w:rsidP="00106BBA">
      <w:pPr>
        <w:pStyle w:val="BodyText"/>
      </w:pPr>
      <w:r w:rsidRPr="009A6C54">
        <w:t>Y</w:t>
      </w:r>
      <w:r w:rsidR="001A78C9" w:rsidRPr="009A6C54">
        <w:tab/>
      </w:r>
      <w:r w:rsidRPr="009A6C54">
        <w:tab/>
        <w:t>CAV/NPS</w:t>
      </w:r>
    </w:p>
    <w:p w:rsidR="003539BA" w:rsidRPr="009A6C54" w:rsidRDefault="003539BA" w:rsidP="00106BBA">
      <w:pPr>
        <w:pStyle w:val="BodyText"/>
      </w:pPr>
      <w:r w:rsidRPr="009A6C54">
        <w:t>Z</w:t>
      </w:r>
      <w:r w:rsidRPr="009A6C54">
        <w:tab/>
      </w:r>
      <w:r w:rsidR="001A78C9" w:rsidRPr="009A6C54">
        <w:tab/>
      </w:r>
      <w:r w:rsidRPr="009A6C54">
        <w:t>MERCHANT MARINE</w:t>
      </w:r>
    </w:p>
    <w:p w:rsidR="003539BA" w:rsidRPr="009A6C54" w:rsidRDefault="006624C4" w:rsidP="001A78C9">
      <w:pPr>
        <w:pStyle w:val="Heading3"/>
      </w:pPr>
      <w:bookmarkStart w:id="415" w:name="_Toc11706758"/>
      <w:r w:rsidRPr="009A6C54">
        <w:t>TABLE VA12 - TYPE OF INSURANCE</w:t>
      </w:r>
      <w:bookmarkEnd w:id="415"/>
    </w:p>
    <w:p w:rsidR="003539BA" w:rsidRPr="009A6C54" w:rsidRDefault="003539BA" w:rsidP="00106BBA">
      <w:pPr>
        <w:pStyle w:val="BodyText"/>
      </w:pPr>
      <w:r w:rsidRPr="009A6C54">
        <w:t>VALUE</w:t>
      </w:r>
      <w:r w:rsidRPr="009A6C54">
        <w:tab/>
        <w:t>DESCRIPTION</w:t>
      </w:r>
    </w:p>
    <w:p w:rsidR="003539BA" w:rsidRPr="009A6C54" w:rsidRDefault="003539BA" w:rsidP="00106BBA">
      <w:pPr>
        <w:pStyle w:val="BodyText"/>
      </w:pPr>
      <w:r w:rsidRPr="009A6C54">
        <w:t>0</w:t>
      </w:r>
      <w:r w:rsidRPr="009A6C54">
        <w:tab/>
      </w:r>
      <w:r w:rsidR="001A78C9" w:rsidRPr="009A6C54">
        <w:tab/>
      </w:r>
      <w:r w:rsidRPr="009A6C54">
        <w:t>NO INSURANCE</w:t>
      </w:r>
    </w:p>
    <w:p w:rsidR="003539BA" w:rsidRPr="009A6C54" w:rsidRDefault="003539BA" w:rsidP="00106BBA">
      <w:pPr>
        <w:pStyle w:val="BodyText"/>
      </w:pPr>
      <w:r w:rsidRPr="009A6C54">
        <w:t>1</w:t>
      </w:r>
      <w:r w:rsidR="001A78C9" w:rsidRPr="009A6C54">
        <w:tab/>
      </w:r>
      <w:r w:rsidRPr="009A6C54">
        <w:tab/>
        <w:t>MAJOR MEDICAL</w:t>
      </w:r>
    </w:p>
    <w:p w:rsidR="003539BA" w:rsidRPr="009A6C54" w:rsidRDefault="003539BA" w:rsidP="00106BBA">
      <w:pPr>
        <w:pStyle w:val="BodyText"/>
      </w:pPr>
      <w:r w:rsidRPr="009A6C54">
        <w:t>2</w:t>
      </w:r>
      <w:r w:rsidR="001A78C9" w:rsidRPr="009A6C54">
        <w:tab/>
      </w:r>
      <w:r w:rsidRPr="009A6C54">
        <w:tab/>
        <w:t>DENTAL</w:t>
      </w:r>
    </w:p>
    <w:p w:rsidR="003539BA" w:rsidRPr="009A6C54" w:rsidRDefault="003539BA" w:rsidP="00106BBA">
      <w:pPr>
        <w:pStyle w:val="BodyText"/>
      </w:pPr>
      <w:r w:rsidRPr="009A6C54">
        <w:t>3</w:t>
      </w:r>
      <w:r w:rsidR="001A78C9" w:rsidRPr="009A6C54">
        <w:tab/>
      </w:r>
      <w:r w:rsidRPr="009A6C54">
        <w:tab/>
        <w:t>HMO</w:t>
      </w:r>
    </w:p>
    <w:p w:rsidR="003539BA" w:rsidRPr="009A6C54" w:rsidRDefault="003539BA" w:rsidP="00106BBA">
      <w:pPr>
        <w:pStyle w:val="BodyText"/>
      </w:pPr>
      <w:r w:rsidRPr="009A6C54">
        <w:t>4</w:t>
      </w:r>
      <w:r w:rsidR="001A78C9" w:rsidRPr="009A6C54">
        <w:tab/>
      </w:r>
      <w:r w:rsidRPr="009A6C54">
        <w:tab/>
        <w:t>PPO</w:t>
      </w:r>
    </w:p>
    <w:p w:rsidR="003539BA" w:rsidRPr="009A6C54" w:rsidRDefault="003539BA" w:rsidP="00106BBA">
      <w:pPr>
        <w:pStyle w:val="BodyText"/>
      </w:pPr>
      <w:r w:rsidRPr="009A6C54">
        <w:t>5</w:t>
      </w:r>
      <w:r w:rsidRPr="009A6C54">
        <w:tab/>
      </w:r>
      <w:r w:rsidR="001A78C9" w:rsidRPr="009A6C54">
        <w:tab/>
      </w:r>
      <w:r w:rsidRPr="009A6C54">
        <w:t>MEDICARE</w:t>
      </w:r>
    </w:p>
    <w:p w:rsidR="003539BA" w:rsidRPr="009A6C54" w:rsidRDefault="003539BA" w:rsidP="00106BBA">
      <w:pPr>
        <w:pStyle w:val="BodyText"/>
      </w:pPr>
      <w:r w:rsidRPr="009A6C54">
        <w:t>6</w:t>
      </w:r>
      <w:r w:rsidRPr="009A6C54">
        <w:tab/>
      </w:r>
      <w:r w:rsidR="001A78C9" w:rsidRPr="009A6C54">
        <w:tab/>
      </w:r>
      <w:r w:rsidRPr="009A6C54">
        <w:t>MEDICAID</w:t>
      </w:r>
    </w:p>
    <w:p w:rsidR="003539BA" w:rsidRPr="009A6C54" w:rsidRDefault="003539BA" w:rsidP="00106BBA">
      <w:pPr>
        <w:pStyle w:val="BodyText"/>
      </w:pPr>
      <w:r w:rsidRPr="009A6C54">
        <w:t>7</w:t>
      </w:r>
      <w:r w:rsidRPr="009A6C54">
        <w:tab/>
      </w:r>
      <w:r w:rsidR="001A78C9" w:rsidRPr="009A6C54">
        <w:tab/>
      </w:r>
      <w:r w:rsidRPr="009A6C54">
        <w:t>CHAMPUS</w:t>
      </w:r>
    </w:p>
    <w:p w:rsidR="003539BA" w:rsidRPr="009A6C54" w:rsidRDefault="003539BA" w:rsidP="00106BBA">
      <w:pPr>
        <w:pStyle w:val="BodyText"/>
      </w:pPr>
      <w:r w:rsidRPr="009A6C54">
        <w:t>8</w:t>
      </w:r>
      <w:r w:rsidRPr="009A6C54">
        <w:tab/>
      </w:r>
      <w:r w:rsidR="001A78C9" w:rsidRPr="009A6C54">
        <w:tab/>
      </w:r>
      <w:r w:rsidRPr="009A6C54">
        <w:t>WORKMAN COMP</w:t>
      </w:r>
    </w:p>
    <w:p w:rsidR="003539BA" w:rsidRPr="009A6C54" w:rsidRDefault="003539BA" w:rsidP="00106BBA">
      <w:pPr>
        <w:pStyle w:val="BodyText"/>
      </w:pPr>
      <w:r w:rsidRPr="009A6C54">
        <w:t>9</w:t>
      </w:r>
      <w:r w:rsidRPr="009A6C54">
        <w:tab/>
      </w:r>
      <w:r w:rsidR="001A78C9" w:rsidRPr="009A6C54">
        <w:tab/>
      </w:r>
      <w:r w:rsidRPr="009A6C54">
        <w:t>INDEMNITY</w:t>
      </w:r>
    </w:p>
    <w:p w:rsidR="003539BA" w:rsidRPr="009A6C54" w:rsidRDefault="003539BA" w:rsidP="00106BBA">
      <w:pPr>
        <w:pStyle w:val="BodyText"/>
      </w:pPr>
      <w:r w:rsidRPr="009A6C54">
        <w:t>10</w:t>
      </w:r>
      <w:r w:rsidRPr="009A6C54">
        <w:tab/>
      </w:r>
      <w:r w:rsidR="001A78C9" w:rsidRPr="009A6C54">
        <w:tab/>
      </w:r>
      <w:r w:rsidRPr="009A6C54">
        <w:t>PRESCRIPTION</w:t>
      </w:r>
    </w:p>
    <w:p w:rsidR="003539BA" w:rsidRPr="009A6C54" w:rsidRDefault="003539BA" w:rsidP="00106BBA">
      <w:pPr>
        <w:pStyle w:val="BodyText"/>
      </w:pPr>
      <w:r w:rsidRPr="009A6C54">
        <w:t>11</w:t>
      </w:r>
      <w:r w:rsidR="001A78C9" w:rsidRPr="009A6C54">
        <w:tab/>
      </w:r>
      <w:r w:rsidRPr="009A6C54">
        <w:tab/>
        <w:t>MEDICARE SUPPLEMENTAL</w:t>
      </w:r>
    </w:p>
    <w:p w:rsidR="003539BA" w:rsidRPr="009A6C54" w:rsidRDefault="003539BA" w:rsidP="00106BBA">
      <w:pPr>
        <w:pStyle w:val="BodyText"/>
      </w:pPr>
      <w:r w:rsidRPr="009A6C54">
        <w:t>12</w:t>
      </w:r>
      <w:r w:rsidR="001A78C9" w:rsidRPr="009A6C54">
        <w:tab/>
      </w:r>
      <w:r w:rsidRPr="009A6C54">
        <w:tab/>
        <w:t>ALL OTHER</w:t>
      </w:r>
    </w:p>
    <w:p w:rsidR="003539BA" w:rsidRPr="009A6C54" w:rsidRDefault="006624C4" w:rsidP="001A78C9">
      <w:pPr>
        <w:pStyle w:val="Heading3"/>
      </w:pPr>
      <w:bookmarkStart w:id="416" w:name="_Toc11706759"/>
      <w:r w:rsidRPr="009A6C54">
        <w:t>TABLE VA0015 - ENROLLMENT STATUS</w:t>
      </w:r>
      <w:bookmarkEnd w:id="416"/>
    </w:p>
    <w:p w:rsidR="003539BA" w:rsidRPr="009A6C54" w:rsidRDefault="003539BA" w:rsidP="00106BBA">
      <w:pPr>
        <w:pStyle w:val="BodyText"/>
      </w:pPr>
      <w:r w:rsidRPr="009A6C54">
        <w:t>VALUE</w:t>
      </w:r>
      <w:r w:rsidRPr="009A6C54">
        <w:tab/>
        <w:t>DESCRIPTION</w:t>
      </w:r>
    </w:p>
    <w:p w:rsidR="003539BA" w:rsidRPr="009A6C54" w:rsidRDefault="003539BA" w:rsidP="00106BBA">
      <w:pPr>
        <w:pStyle w:val="BodyText"/>
      </w:pPr>
      <w:r w:rsidRPr="009A6C54">
        <w:t>1</w:t>
      </w:r>
      <w:r w:rsidRPr="009A6C54">
        <w:tab/>
      </w:r>
      <w:r w:rsidR="001A78C9" w:rsidRPr="009A6C54">
        <w:tab/>
      </w:r>
      <w:r w:rsidRPr="009A6C54">
        <w:t>UNVERIFIED</w:t>
      </w:r>
    </w:p>
    <w:p w:rsidR="003539BA" w:rsidRPr="009A6C54" w:rsidRDefault="003539BA" w:rsidP="00106BBA">
      <w:pPr>
        <w:pStyle w:val="BodyText"/>
      </w:pPr>
      <w:r w:rsidRPr="009A6C54">
        <w:t>2</w:t>
      </w:r>
      <w:r w:rsidRPr="009A6C54">
        <w:tab/>
      </w:r>
      <w:r w:rsidR="001A78C9" w:rsidRPr="009A6C54">
        <w:tab/>
      </w:r>
      <w:r w:rsidRPr="009A6C54">
        <w:t>VERIFIED</w:t>
      </w:r>
    </w:p>
    <w:p w:rsidR="003539BA" w:rsidRPr="009A6C54" w:rsidRDefault="003539BA" w:rsidP="00106BBA">
      <w:pPr>
        <w:pStyle w:val="BodyText"/>
      </w:pPr>
      <w:r w:rsidRPr="009A6C54">
        <w:t>3</w:t>
      </w:r>
      <w:r w:rsidRPr="009A6C54">
        <w:tab/>
      </w:r>
      <w:r w:rsidR="001A78C9" w:rsidRPr="009A6C54">
        <w:tab/>
      </w:r>
      <w:r w:rsidRPr="009A6C54">
        <w:t>INACTIVE</w:t>
      </w:r>
    </w:p>
    <w:p w:rsidR="003539BA" w:rsidRPr="009A6C54" w:rsidRDefault="003539BA" w:rsidP="00106BBA">
      <w:pPr>
        <w:pStyle w:val="BodyText"/>
      </w:pPr>
      <w:r w:rsidRPr="009A6C54">
        <w:t>4</w:t>
      </w:r>
      <w:r w:rsidRPr="009A6C54">
        <w:tab/>
      </w:r>
      <w:r w:rsidR="001A78C9" w:rsidRPr="009A6C54">
        <w:tab/>
      </w:r>
      <w:r w:rsidRPr="009A6C54">
        <w:t>REJECTED</w:t>
      </w:r>
    </w:p>
    <w:p w:rsidR="003539BA" w:rsidRPr="009A6C54" w:rsidRDefault="003539BA" w:rsidP="00106BBA">
      <w:pPr>
        <w:pStyle w:val="BodyText"/>
      </w:pPr>
      <w:r w:rsidRPr="009A6C54">
        <w:t>5</w:t>
      </w:r>
      <w:r w:rsidRPr="009A6C54">
        <w:tab/>
      </w:r>
      <w:r w:rsidR="001A78C9" w:rsidRPr="009A6C54">
        <w:tab/>
      </w:r>
      <w:r w:rsidRPr="009A6C54">
        <w:t>SUSPENDED</w:t>
      </w:r>
    </w:p>
    <w:p w:rsidR="003539BA" w:rsidRPr="009A6C54" w:rsidRDefault="003539BA" w:rsidP="00106BBA">
      <w:pPr>
        <w:pStyle w:val="BodyText"/>
      </w:pPr>
      <w:r w:rsidRPr="009A6C54">
        <w:t>6</w:t>
      </w:r>
      <w:r w:rsidRPr="009A6C54">
        <w:tab/>
      </w:r>
      <w:r w:rsidR="001A78C9" w:rsidRPr="009A6C54">
        <w:tab/>
      </w:r>
      <w:r w:rsidRPr="009A6C54">
        <w:t>TERMINATED</w:t>
      </w:r>
    </w:p>
    <w:p w:rsidR="003539BA" w:rsidRPr="009A6C54" w:rsidRDefault="003539BA" w:rsidP="00106BBA">
      <w:pPr>
        <w:pStyle w:val="BodyText"/>
      </w:pPr>
      <w:r w:rsidRPr="009A6C54">
        <w:t>7</w:t>
      </w:r>
      <w:r w:rsidRPr="009A6C54">
        <w:tab/>
      </w:r>
      <w:r w:rsidR="001A78C9" w:rsidRPr="009A6C54">
        <w:tab/>
      </w:r>
      <w:r w:rsidRPr="009A6C54">
        <w:t>CANCELED/DECLINED</w:t>
      </w:r>
    </w:p>
    <w:p w:rsidR="003539BA" w:rsidRPr="009A6C54" w:rsidRDefault="003539BA" w:rsidP="00106BBA">
      <w:pPr>
        <w:pStyle w:val="BodyText"/>
      </w:pPr>
      <w:r w:rsidRPr="009A6C54">
        <w:t>8</w:t>
      </w:r>
      <w:r w:rsidRPr="009A6C54">
        <w:tab/>
      </w:r>
      <w:r w:rsidR="001A78C9" w:rsidRPr="009A6C54">
        <w:tab/>
      </w:r>
      <w:r w:rsidRPr="009A6C54">
        <w:t>EXPIRED</w:t>
      </w:r>
    </w:p>
    <w:p w:rsidR="003539BA" w:rsidRPr="009A6C54" w:rsidRDefault="003539BA" w:rsidP="00106BBA">
      <w:pPr>
        <w:pStyle w:val="BodyText"/>
        <w:rPr>
          <w:lang w:val="en-US"/>
        </w:rPr>
      </w:pPr>
      <w:r w:rsidRPr="009A6C54">
        <w:t>9</w:t>
      </w:r>
      <w:r w:rsidRPr="009A6C54">
        <w:tab/>
      </w:r>
      <w:r w:rsidR="001A78C9" w:rsidRPr="009A6C54">
        <w:tab/>
      </w:r>
      <w:r w:rsidRPr="009A6C54">
        <w:t>PENDING</w:t>
      </w:r>
    </w:p>
    <w:p w:rsidR="00B20871" w:rsidRPr="009A6C54" w:rsidRDefault="00B20871" w:rsidP="00106BBA">
      <w:pPr>
        <w:pStyle w:val="BodyText"/>
        <w:rPr>
          <w:lang w:val="en-US"/>
        </w:rPr>
      </w:pPr>
    </w:p>
    <w:p w:rsidR="00B20871" w:rsidRPr="009A6C54" w:rsidRDefault="00B20871" w:rsidP="00106BBA">
      <w:pPr>
        <w:pStyle w:val="BodyText"/>
        <w:rPr>
          <w:lang w:val="en-US"/>
        </w:rPr>
      </w:pPr>
    </w:p>
    <w:p w:rsidR="003539BA" w:rsidRPr="009A6C54" w:rsidRDefault="006624C4" w:rsidP="001A78C9">
      <w:pPr>
        <w:pStyle w:val="Heading3"/>
      </w:pPr>
      <w:bookmarkStart w:id="417" w:name="_Toc11706760"/>
      <w:r w:rsidRPr="009A6C54">
        <w:t>TABLE VA0016 - REASON CANCELED/DECLINED</w:t>
      </w:r>
      <w:bookmarkEnd w:id="417"/>
    </w:p>
    <w:p w:rsidR="003539BA" w:rsidRPr="009A6C54" w:rsidRDefault="003539BA" w:rsidP="00106BBA">
      <w:pPr>
        <w:pStyle w:val="BodyText"/>
      </w:pPr>
      <w:r w:rsidRPr="009A6C54">
        <w:t>VALUE</w:t>
      </w:r>
      <w:r w:rsidRPr="009A6C54">
        <w:tab/>
        <w:t>DESCRIPTION</w:t>
      </w:r>
    </w:p>
    <w:p w:rsidR="003539BA" w:rsidRPr="009A6C54" w:rsidRDefault="003539BA" w:rsidP="00106BBA">
      <w:pPr>
        <w:pStyle w:val="BodyText"/>
      </w:pPr>
      <w:r w:rsidRPr="009A6C54">
        <w:t>1</w:t>
      </w:r>
      <w:r w:rsidRPr="009A6C54">
        <w:tab/>
      </w:r>
      <w:r w:rsidR="001A78C9" w:rsidRPr="009A6C54">
        <w:tab/>
      </w:r>
      <w:r w:rsidRPr="009A6C54">
        <w:t>DISSATISFIED WITH CARE</w:t>
      </w:r>
    </w:p>
    <w:p w:rsidR="003539BA" w:rsidRPr="009A6C54" w:rsidRDefault="003539BA" w:rsidP="00106BBA">
      <w:pPr>
        <w:pStyle w:val="BodyText"/>
      </w:pPr>
      <w:r w:rsidRPr="009A6C54">
        <w:t>2</w:t>
      </w:r>
      <w:r w:rsidRPr="009A6C54">
        <w:tab/>
      </w:r>
      <w:r w:rsidR="001A78C9" w:rsidRPr="009A6C54">
        <w:tab/>
      </w:r>
      <w:r w:rsidRPr="009A6C54">
        <w:t>GEOGRAPHIC ACCESS</w:t>
      </w:r>
    </w:p>
    <w:p w:rsidR="003539BA" w:rsidRPr="009A6C54" w:rsidRDefault="003539BA" w:rsidP="00106BBA">
      <w:pPr>
        <w:pStyle w:val="BodyText"/>
      </w:pPr>
      <w:r w:rsidRPr="009A6C54">
        <w:t>3</w:t>
      </w:r>
      <w:r w:rsidRPr="009A6C54">
        <w:tab/>
      </w:r>
      <w:r w:rsidR="001A78C9" w:rsidRPr="009A6C54">
        <w:tab/>
      </w:r>
      <w:r w:rsidRPr="009A6C54">
        <w:t>OTHER INSURANCE</w:t>
      </w:r>
    </w:p>
    <w:p w:rsidR="003539BA" w:rsidRPr="009A6C54" w:rsidRDefault="003539BA" w:rsidP="00106BBA">
      <w:pPr>
        <w:pStyle w:val="BodyText"/>
      </w:pPr>
      <w:r w:rsidRPr="009A6C54">
        <w:t>4</w:t>
      </w:r>
      <w:r w:rsidRPr="009A6C54">
        <w:tab/>
      </w:r>
      <w:r w:rsidR="001A78C9" w:rsidRPr="009A6C54">
        <w:tab/>
      </w:r>
      <w:r w:rsidRPr="009A6C54">
        <w:t>OTHER</w:t>
      </w:r>
    </w:p>
    <w:p w:rsidR="003539BA" w:rsidRPr="009A6C54" w:rsidRDefault="006624C4" w:rsidP="001A78C9">
      <w:pPr>
        <w:pStyle w:val="Heading3"/>
      </w:pPr>
      <w:bookmarkStart w:id="418" w:name="_Toc11706761"/>
      <w:r w:rsidRPr="009A6C54">
        <w:t>TABLE VA0021 - ENROLLMENT PRIORITY</w:t>
      </w:r>
      <w:bookmarkEnd w:id="418"/>
    </w:p>
    <w:p w:rsidR="003539BA" w:rsidRPr="009A6C54" w:rsidRDefault="003539BA" w:rsidP="00106BBA">
      <w:pPr>
        <w:pStyle w:val="BodyText"/>
      </w:pPr>
      <w:r w:rsidRPr="009A6C54">
        <w:t>VALUE</w:t>
      </w:r>
      <w:r w:rsidRPr="009A6C54">
        <w:tab/>
        <w:t>DESCRIPTION</w:t>
      </w:r>
    </w:p>
    <w:p w:rsidR="003539BA" w:rsidRPr="009A6C54" w:rsidRDefault="003539BA" w:rsidP="00106BBA">
      <w:pPr>
        <w:pStyle w:val="BodyText"/>
      </w:pPr>
      <w:r w:rsidRPr="009A6C54">
        <w:t>1</w:t>
      </w:r>
      <w:r w:rsidRPr="009A6C54">
        <w:tab/>
      </w:r>
      <w:r w:rsidR="001A78C9" w:rsidRPr="009A6C54">
        <w:tab/>
      </w:r>
      <w:r w:rsidRPr="009A6C54">
        <w:t>PRIORITY 1</w:t>
      </w:r>
    </w:p>
    <w:p w:rsidR="003539BA" w:rsidRPr="009A6C54" w:rsidRDefault="003539BA" w:rsidP="00106BBA">
      <w:pPr>
        <w:pStyle w:val="BodyText"/>
      </w:pPr>
      <w:r w:rsidRPr="009A6C54">
        <w:t>2</w:t>
      </w:r>
      <w:r w:rsidRPr="009A6C54">
        <w:tab/>
      </w:r>
      <w:r w:rsidR="001A78C9" w:rsidRPr="009A6C54">
        <w:tab/>
      </w:r>
      <w:r w:rsidRPr="009A6C54">
        <w:t>PRIORITY 2</w:t>
      </w:r>
    </w:p>
    <w:p w:rsidR="003539BA" w:rsidRPr="009A6C54" w:rsidRDefault="003539BA" w:rsidP="00106BBA">
      <w:pPr>
        <w:pStyle w:val="BodyText"/>
      </w:pPr>
      <w:r w:rsidRPr="009A6C54">
        <w:t>3</w:t>
      </w:r>
      <w:r w:rsidRPr="009A6C54">
        <w:tab/>
      </w:r>
      <w:r w:rsidR="001A78C9" w:rsidRPr="009A6C54">
        <w:tab/>
      </w:r>
      <w:r w:rsidRPr="009A6C54">
        <w:t>PRIORITY 3</w:t>
      </w:r>
    </w:p>
    <w:p w:rsidR="003539BA" w:rsidRPr="009A6C54" w:rsidRDefault="003539BA" w:rsidP="00106BBA">
      <w:pPr>
        <w:pStyle w:val="BodyText"/>
      </w:pPr>
      <w:r w:rsidRPr="009A6C54">
        <w:t>4</w:t>
      </w:r>
      <w:r w:rsidR="001A78C9" w:rsidRPr="009A6C54">
        <w:tab/>
      </w:r>
      <w:r w:rsidRPr="009A6C54">
        <w:tab/>
        <w:t>PRIORITY 4</w:t>
      </w:r>
    </w:p>
    <w:p w:rsidR="003539BA" w:rsidRPr="009A6C54" w:rsidRDefault="003539BA" w:rsidP="00106BBA">
      <w:pPr>
        <w:pStyle w:val="BodyText"/>
      </w:pPr>
      <w:r w:rsidRPr="009A6C54">
        <w:t>5</w:t>
      </w:r>
      <w:r w:rsidRPr="009A6C54">
        <w:tab/>
      </w:r>
      <w:r w:rsidR="001A78C9" w:rsidRPr="009A6C54">
        <w:tab/>
      </w:r>
      <w:r w:rsidRPr="009A6C54">
        <w:t>PRIORITY 5</w:t>
      </w:r>
    </w:p>
    <w:p w:rsidR="003539BA" w:rsidRPr="009A6C54" w:rsidRDefault="003539BA" w:rsidP="00106BBA">
      <w:pPr>
        <w:pStyle w:val="BodyText"/>
      </w:pPr>
      <w:r w:rsidRPr="009A6C54">
        <w:t>6</w:t>
      </w:r>
      <w:r w:rsidRPr="009A6C54">
        <w:tab/>
      </w:r>
      <w:r w:rsidR="001A78C9" w:rsidRPr="009A6C54">
        <w:tab/>
      </w:r>
      <w:r w:rsidRPr="009A6C54">
        <w:t>PRIORITY 6</w:t>
      </w:r>
    </w:p>
    <w:p w:rsidR="003539BA" w:rsidRPr="009A6C54" w:rsidRDefault="003539BA" w:rsidP="00106BBA">
      <w:pPr>
        <w:pStyle w:val="BodyText"/>
      </w:pPr>
      <w:r w:rsidRPr="009A6C54">
        <w:t>7</w:t>
      </w:r>
      <w:r w:rsidRPr="009A6C54">
        <w:tab/>
      </w:r>
      <w:r w:rsidR="001A78C9" w:rsidRPr="009A6C54">
        <w:tab/>
      </w:r>
      <w:r w:rsidRPr="009A6C54">
        <w:t>PRIORITY 7</w:t>
      </w:r>
    </w:p>
    <w:p w:rsidR="003539BA" w:rsidRPr="009A6C54" w:rsidRDefault="003539BA" w:rsidP="00106BBA">
      <w:pPr>
        <w:pStyle w:val="BodyText"/>
      </w:pPr>
      <w:r w:rsidRPr="009A6C54">
        <w:t>8</w:t>
      </w:r>
      <w:r w:rsidRPr="009A6C54">
        <w:tab/>
      </w:r>
      <w:r w:rsidR="001A78C9" w:rsidRPr="009A6C54">
        <w:tab/>
      </w:r>
      <w:r w:rsidRPr="009A6C54">
        <w:t>PRIORITY 8</w:t>
      </w:r>
    </w:p>
    <w:p w:rsidR="003539BA" w:rsidRPr="009A6C54" w:rsidRDefault="006624C4" w:rsidP="001A78C9">
      <w:pPr>
        <w:pStyle w:val="Heading3"/>
      </w:pPr>
      <w:bookmarkStart w:id="419" w:name="_Toc11706762"/>
      <w:r w:rsidRPr="009A6C54">
        <w:t>TABLE VA0022 - RADIATION EXPOSURE METHOD</w:t>
      </w:r>
      <w:bookmarkEnd w:id="419"/>
    </w:p>
    <w:p w:rsidR="003539BA" w:rsidRPr="009A6C54" w:rsidRDefault="003539BA" w:rsidP="00106BBA">
      <w:pPr>
        <w:pStyle w:val="BodyText"/>
      </w:pPr>
      <w:r w:rsidRPr="009A6C54">
        <w:t>VALUE</w:t>
      </w:r>
      <w:r w:rsidRPr="009A6C54">
        <w:tab/>
        <w:t>DESCRIPTION</w:t>
      </w:r>
    </w:p>
    <w:p w:rsidR="003539BA" w:rsidRPr="009A6C54" w:rsidRDefault="003539BA" w:rsidP="00106BBA">
      <w:pPr>
        <w:pStyle w:val="BodyText"/>
      </w:pPr>
      <w:r w:rsidRPr="009A6C54">
        <w:t>2</w:t>
      </w:r>
      <w:r w:rsidRPr="009A6C54">
        <w:tab/>
      </w:r>
      <w:r w:rsidR="001A78C9" w:rsidRPr="009A6C54">
        <w:tab/>
      </w:r>
      <w:r w:rsidRPr="009A6C54">
        <w:t>NAGASAKI - HIROSHIMA</w:t>
      </w:r>
    </w:p>
    <w:p w:rsidR="003539BA" w:rsidRPr="009A6C54" w:rsidRDefault="003539BA" w:rsidP="00106BBA">
      <w:pPr>
        <w:pStyle w:val="BodyText"/>
      </w:pPr>
      <w:r w:rsidRPr="009A6C54">
        <w:t>3</w:t>
      </w:r>
      <w:r w:rsidRPr="009A6C54">
        <w:tab/>
      </w:r>
      <w:r w:rsidR="001A78C9" w:rsidRPr="009A6C54">
        <w:tab/>
      </w:r>
      <w:r w:rsidRPr="009A6C54">
        <w:t>NUCLEAR TESTING</w:t>
      </w:r>
    </w:p>
    <w:p w:rsidR="003539BA" w:rsidRPr="009A6C54" w:rsidRDefault="003539BA" w:rsidP="00106BBA">
      <w:pPr>
        <w:pStyle w:val="BodyText"/>
      </w:pPr>
      <w:r w:rsidRPr="009A6C54">
        <w:t>4</w:t>
      </w:r>
      <w:r w:rsidRPr="009A6C54">
        <w:tab/>
      </w:r>
      <w:r w:rsidR="001A78C9" w:rsidRPr="009A6C54">
        <w:tab/>
      </w:r>
      <w:r w:rsidRPr="009A6C54">
        <w:t>BOTH</w:t>
      </w:r>
    </w:p>
    <w:p w:rsidR="003539BA" w:rsidRPr="009A6C54" w:rsidRDefault="006624C4" w:rsidP="001A78C9">
      <w:pPr>
        <w:pStyle w:val="Heading3"/>
      </w:pPr>
      <w:bookmarkStart w:id="420" w:name="_Toc11706763"/>
      <w:r w:rsidRPr="009A6C54">
        <w:t>TABLE VA0023 - PRISONER OF WAR LOCATION</w:t>
      </w:r>
      <w:bookmarkEnd w:id="420"/>
    </w:p>
    <w:p w:rsidR="003539BA" w:rsidRPr="009A6C54" w:rsidRDefault="003539BA" w:rsidP="00106BBA">
      <w:pPr>
        <w:pStyle w:val="BodyText"/>
      </w:pPr>
      <w:r w:rsidRPr="009A6C54">
        <w:t>VALUE</w:t>
      </w:r>
      <w:r w:rsidRPr="009A6C54">
        <w:tab/>
        <w:t>DESCRIPTION</w:t>
      </w:r>
    </w:p>
    <w:p w:rsidR="003539BA" w:rsidRPr="009A6C54" w:rsidRDefault="003539BA" w:rsidP="00106BBA">
      <w:pPr>
        <w:pStyle w:val="BodyText"/>
      </w:pPr>
      <w:r w:rsidRPr="009A6C54">
        <w:t>4</w:t>
      </w:r>
      <w:r w:rsidRPr="009A6C54">
        <w:tab/>
      </w:r>
      <w:r w:rsidR="00207FE9" w:rsidRPr="009A6C54">
        <w:tab/>
      </w:r>
      <w:r w:rsidRPr="009A6C54">
        <w:t>WORLD WAR I</w:t>
      </w:r>
    </w:p>
    <w:p w:rsidR="003539BA" w:rsidRPr="009A6C54" w:rsidRDefault="003539BA" w:rsidP="00106BBA">
      <w:pPr>
        <w:pStyle w:val="BodyText"/>
      </w:pPr>
      <w:r w:rsidRPr="009A6C54">
        <w:t>5</w:t>
      </w:r>
      <w:r w:rsidRPr="009A6C54">
        <w:tab/>
      </w:r>
      <w:r w:rsidR="00207FE9" w:rsidRPr="009A6C54">
        <w:tab/>
      </w:r>
      <w:r w:rsidRPr="009A6C54">
        <w:t>WORLD WAR II - EUROPE</w:t>
      </w:r>
    </w:p>
    <w:p w:rsidR="003539BA" w:rsidRPr="009A6C54" w:rsidRDefault="003539BA" w:rsidP="00106BBA">
      <w:pPr>
        <w:pStyle w:val="BodyText"/>
      </w:pPr>
      <w:r w:rsidRPr="009A6C54">
        <w:t>6</w:t>
      </w:r>
      <w:r w:rsidRPr="009A6C54">
        <w:tab/>
      </w:r>
      <w:r w:rsidR="00207FE9" w:rsidRPr="009A6C54">
        <w:tab/>
      </w:r>
      <w:r w:rsidRPr="009A6C54">
        <w:t>WORLD WAR II - PACIFIC</w:t>
      </w:r>
    </w:p>
    <w:p w:rsidR="003539BA" w:rsidRPr="009A6C54" w:rsidRDefault="003539BA" w:rsidP="00106BBA">
      <w:pPr>
        <w:pStyle w:val="BodyText"/>
      </w:pPr>
      <w:r w:rsidRPr="009A6C54">
        <w:t>7</w:t>
      </w:r>
      <w:r w:rsidRPr="009A6C54">
        <w:tab/>
      </w:r>
      <w:r w:rsidR="00207FE9" w:rsidRPr="009A6C54">
        <w:tab/>
      </w:r>
      <w:r w:rsidRPr="009A6C54">
        <w:t>KOREAN</w:t>
      </w:r>
    </w:p>
    <w:p w:rsidR="003539BA" w:rsidRPr="009A6C54" w:rsidRDefault="003539BA" w:rsidP="00106BBA">
      <w:pPr>
        <w:pStyle w:val="BodyText"/>
      </w:pPr>
      <w:r w:rsidRPr="009A6C54">
        <w:t>8</w:t>
      </w:r>
      <w:r w:rsidRPr="009A6C54">
        <w:tab/>
      </w:r>
      <w:r w:rsidR="00207FE9" w:rsidRPr="009A6C54">
        <w:tab/>
      </w:r>
      <w:r w:rsidRPr="009A6C54">
        <w:t>VIETNAM</w:t>
      </w:r>
    </w:p>
    <w:p w:rsidR="003539BA" w:rsidRPr="009A6C54" w:rsidRDefault="003539BA" w:rsidP="00106BBA">
      <w:pPr>
        <w:pStyle w:val="BodyText"/>
      </w:pPr>
      <w:r w:rsidRPr="009A6C54">
        <w:t>9</w:t>
      </w:r>
      <w:r w:rsidR="00207FE9" w:rsidRPr="009A6C54">
        <w:tab/>
      </w:r>
      <w:r w:rsidRPr="009A6C54">
        <w:tab/>
        <w:t>OTHER</w:t>
      </w:r>
    </w:p>
    <w:p w:rsidR="003539BA" w:rsidRPr="009A6C54" w:rsidRDefault="003539BA" w:rsidP="00106BBA">
      <w:pPr>
        <w:pStyle w:val="BodyText"/>
      </w:pPr>
      <w:r w:rsidRPr="009A6C54">
        <w:t>A</w:t>
      </w:r>
      <w:r w:rsidRPr="009A6C54">
        <w:tab/>
      </w:r>
      <w:r w:rsidR="00207FE9" w:rsidRPr="009A6C54">
        <w:tab/>
      </w:r>
      <w:r w:rsidRPr="009A6C54">
        <w:t>PERSIAN GULF WAR</w:t>
      </w:r>
    </w:p>
    <w:p w:rsidR="003539BA" w:rsidRPr="009A6C54" w:rsidRDefault="003539BA" w:rsidP="00106BBA">
      <w:pPr>
        <w:pStyle w:val="BodyText"/>
        <w:rPr>
          <w:lang w:val="en-US"/>
        </w:rPr>
      </w:pPr>
      <w:r w:rsidRPr="009A6C54">
        <w:t>B</w:t>
      </w:r>
      <w:r w:rsidRPr="009A6C54">
        <w:tab/>
      </w:r>
      <w:r w:rsidR="00207FE9" w:rsidRPr="009A6C54">
        <w:tab/>
      </w:r>
      <w:r w:rsidRPr="009A6C54">
        <w:t>YUGOSLAVIA AS A COMBAT ZONE</w:t>
      </w:r>
    </w:p>
    <w:p w:rsidR="003539BA" w:rsidRPr="009A6C54" w:rsidRDefault="006624C4" w:rsidP="00207FE9">
      <w:pPr>
        <w:pStyle w:val="Heading3"/>
      </w:pPr>
      <w:bookmarkStart w:id="421" w:name="_Toc11706764"/>
      <w:r w:rsidRPr="009A6C54">
        <w:t>TABLE VA0024 - SOURCE OF ENROLLMENT</w:t>
      </w:r>
      <w:bookmarkEnd w:id="421"/>
    </w:p>
    <w:p w:rsidR="003539BA" w:rsidRPr="009A6C54" w:rsidRDefault="003539BA" w:rsidP="00106BBA">
      <w:pPr>
        <w:pStyle w:val="BodyText"/>
      </w:pPr>
      <w:r w:rsidRPr="009A6C54">
        <w:t>VALUE</w:t>
      </w:r>
      <w:r w:rsidRPr="009A6C54">
        <w:tab/>
        <w:t>DESCRIPTION</w:t>
      </w:r>
    </w:p>
    <w:p w:rsidR="003539BA" w:rsidRPr="009A6C54" w:rsidRDefault="003539BA" w:rsidP="00106BBA">
      <w:pPr>
        <w:pStyle w:val="BodyText"/>
      </w:pPr>
      <w:r w:rsidRPr="009A6C54">
        <w:t>1</w:t>
      </w:r>
      <w:r w:rsidRPr="009A6C54">
        <w:tab/>
      </w:r>
      <w:r w:rsidR="00207FE9" w:rsidRPr="009A6C54">
        <w:tab/>
      </w:r>
      <w:r w:rsidRPr="009A6C54">
        <w:t>VAMC</w:t>
      </w:r>
    </w:p>
    <w:p w:rsidR="003539BA" w:rsidRPr="009A6C54" w:rsidRDefault="003539BA" w:rsidP="00106BBA">
      <w:pPr>
        <w:pStyle w:val="BodyText"/>
      </w:pPr>
      <w:r w:rsidRPr="009A6C54">
        <w:t>2</w:t>
      </w:r>
      <w:r w:rsidRPr="009A6C54">
        <w:tab/>
      </w:r>
      <w:r w:rsidR="00207FE9" w:rsidRPr="009A6C54">
        <w:tab/>
      </w:r>
      <w:r w:rsidRPr="009A6C54">
        <w:t>HEC</w:t>
      </w:r>
    </w:p>
    <w:p w:rsidR="003539BA" w:rsidRPr="009A6C54" w:rsidRDefault="003539BA" w:rsidP="00106BBA">
      <w:pPr>
        <w:pStyle w:val="BodyText"/>
      </w:pPr>
      <w:r w:rsidRPr="009A6C54">
        <w:t>3</w:t>
      </w:r>
      <w:r w:rsidRPr="009A6C54">
        <w:tab/>
      </w:r>
      <w:r w:rsidR="00207FE9" w:rsidRPr="009A6C54">
        <w:tab/>
      </w:r>
      <w:r w:rsidRPr="009A6C54">
        <w:t>OTHER VAMC</w:t>
      </w:r>
    </w:p>
    <w:p w:rsidR="003539BA" w:rsidRPr="009A6C54" w:rsidRDefault="006624C4" w:rsidP="00207FE9">
      <w:pPr>
        <w:pStyle w:val="Heading3"/>
      </w:pPr>
      <w:bookmarkStart w:id="422" w:name="_Toc11706765"/>
      <w:r w:rsidRPr="009A6C54">
        <w:t>TABLE VA0046 - AGENT ORANGE EXPOSURE LOCATION</w:t>
      </w:r>
      <w:bookmarkEnd w:id="422"/>
    </w:p>
    <w:p w:rsidR="003539BA" w:rsidRPr="009A6C54" w:rsidRDefault="003539BA" w:rsidP="00106BBA">
      <w:pPr>
        <w:pStyle w:val="BodyText"/>
      </w:pPr>
      <w:r w:rsidRPr="009A6C54">
        <w:t>VALUE</w:t>
      </w:r>
      <w:r w:rsidRPr="009A6C54">
        <w:tab/>
        <w:t>DESCRIPTION</w:t>
      </w:r>
    </w:p>
    <w:p w:rsidR="003539BA" w:rsidRPr="009A6C54" w:rsidRDefault="003539BA" w:rsidP="00106BBA">
      <w:pPr>
        <w:pStyle w:val="BodyText"/>
      </w:pPr>
      <w:r w:rsidRPr="009A6C54">
        <w:t>K</w:t>
      </w:r>
      <w:r w:rsidRPr="009A6C54">
        <w:tab/>
      </w:r>
      <w:r w:rsidR="00207FE9" w:rsidRPr="009A6C54">
        <w:tab/>
      </w:r>
      <w:r w:rsidRPr="009A6C54">
        <w:t>KOREAN DMZ</w:t>
      </w:r>
    </w:p>
    <w:p w:rsidR="003539BA" w:rsidRPr="009A6C54" w:rsidRDefault="003539BA" w:rsidP="00106BBA">
      <w:pPr>
        <w:pStyle w:val="BodyText"/>
      </w:pPr>
      <w:r w:rsidRPr="009A6C54">
        <w:t>V</w:t>
      </w:r>
      <w:r w:rsidRPr="009A6C54">
        <w:tab/>
      </w:r>
      <w:r w:rsidR="00207FE9" w:rsidRPr="009A6C54">
        <w:tab/>
      </w:r>
      <w:r w:rsidRPr="009A6C54">
        <w:t>VIETNAM</w:t>
      </w:r>
    </w:p>
    <w:p w:rsidR="003539BA" w:rsidRPr="009A6C54" w:rsidRDefault="003539BA" w:rsidP="00106BBA">
      <w:pPr>
        <w:pStyle w:val="BodyText"/>
      </w:pPr>
      <w:r w:rsidRPr="009A6C54">
        <w:t>O</w:t>
      </w:r>
      <w:r w:rsidRPr="009A6C54">
        <w:tab/>
      </w:r>
      <w:r w:rsidR="00207FE9" w:rsidRPr="009A6C54">
        <w:tab/>
      </w:r>
      <w:r w:rsidRPr="009A6C54">
        <w:t>OTHER</w:t>
      </w:r>
    </w:p>
    <w:p w:rsidR="003539BA" w:rsidRPr="009A6C54" w:rsidRDefault="006624C4" w:rsidP="00207FE9">
      <w:pPr>
        <w:pStyle w:val="Heading3"/>
      </w:pPr>
      <w:bookmarkStart w:id="423" w:name="_Toc11706766"/>
      <w:r w:rsidRPr="009A6C54">
        <w:t>TABLE NPCD 001 - NATIONAL PATIENT CARE DATABASE ERROR CODES</w:t>
      </w:r>
      <w:bookmarkEnd w:id="423"/>
    </w:p>
    <w:p w:rsidR="003539BA" w:rsidRPr="009A6C54" w:rsidRDefault="003539BA" w:rsidP="00106BBA">
      <w:pPr>
        <w:pStyle w:val="BodyText"/>
      </w:pPr>
      <w:r w:rsidRPr="009A6C54">
        <w:t>Sample listing of possible values.</w:t>
      </w:r>
    </w:p>
    <w:p w:rsidR="003539BA" w:rsidRPr="009A6C54" w:rsidRDefault="003539BA" w:rsidP="00106BBA">
      <w:pPr>
        <w:pStyle w:val="BodyText"/>
      </w:pPr>
      <w:r w:rsidRPr="009A6C54">
        <w:t>VALUE</w:t>
      </w:r>
      <w:r w:rsidRPr="009A6C54">
        <w:tab/>
        <w:t>DESCRIPTION</w:t>
      </w:r>
    </w:p>
    <w:p w:rsidR="003539BA" w:rsidRPr="009A6C54" w:rsidRDefault="003539BA" w:rsidP="00106BBA">
      <w:pPr>
        <w:pStyle w:val="BodyText"/>
      </w:pPr>
      <w:r w:rsidRPr="009A6C54">
        <w:t>100</w:t>
      </w:r>
      <w:r w:rsidRPr="009A6C54">
        <w:tab/>
      </w:r>
      <w:r w:rsidR="00475432" w:rsidRPr="009A6C54">
        <w:tab/>
      </w:r>
      <w:r w:rsidRPr="009A6C54">
        <w:t>EVENT TYPE SEGMENT</w:t>
      </w:r>
    </w:p>
    <w:p w:rsidR="003539BA" w:rsidRPr="009A6C54" w:rsidRDefault="003539BA" w:rsidP="00106BBA">
      <w:pPr>
        <w:pStyle w:val="BodyText"/>
      </w:pPr>
      <w:r w:rsidRPr="009A6C54">
        <w:t>200</w:t>
      </w:r>
      <w:r w:rsidR="00475432" w:rsidRPr="009A6C54">
        <w:tab/>
      </w:r>
      <w:r w:rsidRPr="009A6C54">
        <w:tab/>
        <w:t>PATIENT NAME</w:t>
      </w:r>
    </w:p>
    <w:p w:rsidR="003539BA" w:rsidRPr="009A6C54" w:rsidRDefault="003539BA" w:rsidP="00106BBA">
      <w:pPr>
        <w:pStyle w:val="BodyText"/>
      </w:pPr>
      <w:r w:rsidRPr="009A6C54">
        <w:t>205</w:t>
      </w:r>
      <w:r w:rsidR="00475432" w:rsidRPr="009A6C54">
        <w:tab/>
      </w:r>
      <w:r w:rsidRPr="009A6C54">
        <w:tab/>
        <w:t>DATE OF BIRTH</w:t>
      </w:r>
    </w:p>
    <w:p w:rsidR="003539BA" w:rsidRPr="009A6C54" w:rsidRDefault="003539BA" w:rsidP="00106BBA">
      <w:pPr>
        <w:pStyle w:val="BodyText"/>
      </w:pPr>
      <w:r w:rsidRPr="009A6C54">
        <w:t>210</w:t>
      </w:r>
      <w:r w:rsidR="00475432" w:rsidRPr="009A6C54">
        <w:tab/>
      </w:r>
      <w:r w:rsidRPr="009A6C54">
        <w:tab/>
        <w:t>SEX</w:t>
      </w:r>
    </w:p>
    <w:p w:rsidR="003539BA" w:rsidRPr="009A6C54" w:rsidRDefault="003539BA" w:rsidP="00106BBA">
      <w:pPr>
        <w:pStyle w:val="BodyText"/>
      </w:pPr>
      <w:r w:rsidRPr="009A6C54">
        <w:t>215</w:t>
      </w:r>
      <w:r w:rsidR="00475432" w:rsidRPr="009A6C54">
        <w:tab/>
      </w:r>
      <w:r w:rsidRPr="009A6C54">
        <w:tab/>
        <w:t>RACE</w:t>
      </w:r>
    </w:p>
    <w:p w:rsidR="003539BA" w:rsidRPr="009A6C54" w:rsidRDefault="00475432" w:rsidP="0011406C">
      <w:pPr>
        <w:pStyle w:val="Heading2"/>
        <w:tabs>
          <w:tab w:val="clear" w:pos="72"/>
          <w:tab w:val="clear" w:pos="576"/>
          <w:tab w:val="left" w:pos="900"/>
        </w:tabs>
        <w:ind w:left="900" w:hanging="900"/>
      </w:pPr>
      <w:r w:rsidRPr="009A6C54">
        <w:br w:type="page"/>
      </w:r>
      <w:bookmarkStart w:id="424" w:name="_Toc11706767"/>
      <w:r w:rsidR="003539BA" w:rsidRPr="009A6C54">
        <w:t>HL7 Interface Specification for the Transmission of PCMM Primary Care Data</w:t>
      </w:r>
      <w:bookmarkEnd w:id="424"/>
    </w:p>
    <w:p w:rsidR="001F5AF5" w:rsidRPr="009A6C54" w:rsidRDefault="001F5AF5" w:rsidP="00475432">
      <w:pPr>
        <w:pStyle w:val="BodyText"/>
        <w:rPr>
          <w:lang w:val="en-US"/>
        </w:rPr>
      </w:pPr>
      <w:r w:rsidRPr="009A6C54">
        <w:rPr>
          <w:lang w:val="en-US"/>
        </w:rPr>
        <w:t>PCMM no longer transfers data using HL7 transmissions. This was replaced by Corporate Data Warehouse (CDW)/VHA Support Service Center (VSSC) in 2009.</w:t>
      </w:r>
    </w:p>
    <w:p w:rsidR="003539BA" w:rsidRPr="009A6C54" w:rsidRDefault="003539BA" w:rsidP="0011406C">
      <w:pPr>
        <w:pStyle w:val="Heading2"/>
        <w:tabs>
          <w:tab w:val="clear" w:pos="72"/>
          <w:tab w:val="clear" w:pos="576"/>
          <w:tab w:val="left" w:pos="900"/>
        </w:tabs>
      </w:pPr>
      <w:bookmarkStart w:id="425" w:name="_Toc11706768"/>
      <w:r w:rsidRPr="009A6C54">
        <w:t>Assumptions</w:t>
      </w:r>
      <w:bookmarkEnd w:id="425"/>
    </w:p>
    <w:p w:rsidR="001F5AF5" w:rsidRPr="009A6C54" w:rsidRDefault="001F5AF5" w:rsidP="00475432">
      <w:pPr>
        <w:pStyle w:val="BodyText"/>
        <w:rPr>
          <w:lang w:val="en-US"/>
        </w:rPr>
      </w:pPr>
      <w:r w:rsidRPr="009A6C54">
        <w:rPr>
          <w:lang w:val="en-US"/>
        </w:rPr>
        <w:t>PCMM no longer transfers data using HL7 transmissions. This was replaced by Corporate Data Warehouse (CDW)/VHA Support Service Center (VSSC) in 2009.</w:t>
      </w:r>
    </w:p>
    <w:p w:rsidR="003539BA" w:rsidRPr="009A6C54" w:rsidRDefault="003539BA" w:rsidP="00C0500A">
      <w:pPr>
        <w:pStyle w:val="Heading2"/>
        <w:tabs>
          <w:tab w:val="clear" w:pos="72"/>
          <w:tab w:val="clear" w:pos="576"/>
          <w:tab w:val="left" w:pos="900"/>
        </w:tabs>
      </w:pPr>
      <w:bookmarkStart w:id="426" w:name="_Toc11706769"/>
      <w:r w:rsidRPr="009A6C54">
        <w:t>Message Definitions</w:t>
      </w:r>
      <w:bookmarkEnd w:id="426"/>
    </w:p>
    <w:p w:rsidR="001F5AF5" w:rsidRPr="009A6C54" w:rsidRDefault="001F5AF5" w:rsidP="00207FE9">
      <w:pPr>
        <w:pStyle w:val="BodyText"/>
        <w:rPr>
          <w:lang w:val="en-US"/>
        </w:rPr>
      </w:pPr>
      <w:r w:rsidRPr="009A6C54">
        <w:rPr>
          <w:lang w:val="en-US"/>
        </w:rPr>
        <w:t>PCMM no longer transfers data using HL7 transmissions. This was replaced by Corporate Data Warehouse (CDW)/VHA Support Service Center (VSSC) in 2009.</w:t>
      </w:r>
    </w:p>
    <w:p w:rsidR="003539BA" w:rsidRPr="009A6C54" w:rsidRDefault="003539BA" w:rsidP="00C0500A">
      <w:pPr>
        <w:pStyle w:val="Heading2"/>
        <w:tabs>
          <w:tab w:val="clear" w:pos="72"/>
          <w:tab w:val="clear" w:pos="576"/>
          <w:tab w:val="left" w:pos="900"/>
        </w:tabs>
      </w:pPr>
      <w:bookmarkStart w:id="427" w:name="_Toc11706770"/>
      <w:r w:rsidRPr="009A6C54">
        <w:t>Segment Table Definitions</w:t>
      </w:r>
      <w:bookmarkEnd w:id="427"/>
    </w:p>
    <w:p w:rsidR="001F5AF5" w:rsidRPr="009A6C54" w:rsidRDefault="001F5AF5" w:rsidP="00106BBA">
      <w:pPr>
        <w:pStyle w:val="BodyText"/>
        <w:rPr>
          <w:lang w:val="en-US"/>
        </w:rPr>
      </w:pPr>
      <w:r w:rsidRPr="009A6C54">
        <w:rPr>
          <w:lang w:val="en-US"/>
        </w:rPr>
        <w:t>PCMM no longer transfers data using HL7 transmissions. This was replaced by Corporate Data Warehouse (CDW)/VHA Support Service Center (VSSC) in 2009.</w:t>
      </w:r>
    </w:p>
    <w:p w:rsidR="003539BA" w:rsidRPr="009A6C54" w:rsidRDefault="003539BA" w:rsidP="00C0500A">
      <w:pPr>
        <w:pStyle w:val="Heading2"/>
        <w:tabs>
          <w:tab w:val="clear" w:pos="72"/>
          <w:tab w:val="clear" w:pos="576"/>
          <w:tab w:val="left" w:pos="900"/>
        </w:tabs>
      </w:pPr>
      <w:bookmarkStart w:id="428" w:name="_Toc11706771"/>
      <w:r w:rsidRPr="009A6C54">
        <w:t>Message Control Segments</w:t>
      </w:r>
      <w:bookmarkEnd w:id="428"/>
    </w:p>
    <w:p w:rsidR="001F5AF5" w:rsidRPr="009A6C54" w:rsidRDefault="001F5AF5" w:rsidP="00106BBA">
      <w:pPr>
        <w:pStyle w:val="BodyText"/>
        <w:rPr>
          <w:lang w:val="en-US"/>
        </w:rPr>
      </w:pPr>
      <w:r w:rsidRPr="009A6C54">
        <w:rPr>
          <w:lang w:val="en-US"/>
        </w:rPr>
        <w:t>PCMM no longer transfers data using HL7 transmissions. This was replaced by Corporate Data Warehouse (CDW)/VHA Support Service Center (VSSC) in 2009.</w:t>
      </w:r>
    </w:p>
    <w:p w:rsidR="00FA2700" w:rsidRPr="009A6C54" w:rsidRDefault="00FA2700" w:rsidP="00101FB2">
      <w:pPr>
        <w:pStyle w:val="Heading1"/>
      </w:pPr>
      <w:bookmarkStart w:id="429" w:name="_Toc11706772"/>
      <w:r w:rsidRPr="009A6C54">
        <w:t>HL7 message transactions</w:t>
      </w:r>
      <w:bookmarkEnd w:id="429"/>
      <w:r w:rsidRPr="009A6C54">
        <w:t xml:space="preserve"> </w:t>
      </w:r>
    </w:p>
    <w:p w:rsidR="001F5AF5" w:rsidRPr="009A6C54" w:rsidRDefault="001F5AF5" w:rsidP="00106BBA">
      <w:pPr>
        <w:pStyle w:val="BodyText"/>
        <w:rPr>
          <w:lang w:val="en-US"/>
        </w:rPr>
      </w:pPr>
      <w:r w:rsidRPr="009A6C54">
        <w:rPr>
          <w:lang w:val="en-US"/>
        </w:rPr>
        <w:t>PCMM no longer transfers data using HL7 transmissions. This was replaced by Corporate Data Warehouse (CDW)/VHA Support Service Center (VSSC) in 2009.</w:t>
      </w:r>
    </w:p>
    <w:p w:rsidR="003539BA" w:rsidRPr="009A6C54" w:rsidRDefault="003539BA" w:rsidP="00101FB2">
      <w:pPr>
        <w:pStyle w:val="Heading1"/>
      </w:pPr>
      <w:bookmarkStart w:id="430" w:name="_Toc11706773"/>
      <w:r w:rsidRPr="009A6C54">
        <w:t>SUPPORTED AND USER-DEFINED HL7 TABLES</w:t>
      </w:r>
      <w:bookmarkEnd w:id="430"/>
    </w:p>
    <w:p w:rsidR="003539BA" w:rsidRPr="009A6C54" w:rsidRDefault="003539BA" w:rsidP="00FA2700">
      <w:pPr>
        <w:pStyle w:val="Heading2"/>
      </w:pPr>
      <w:bookmarkStart w:id="431" w:name="_Toc11706774"/>
      <w:r w:rsidRPr="009A6C54">
        <w:t>Table 0001 - Sex</w:t>
      </w:r>
      <w:bookmarkEnd w:id="431"/>
    </w:p>
    <w:p w:rsidR="003539BA" w:rsidRPr="009A6C54" w:rsidRDefault="003539BA" w:rsidP="00106BBA">
      <w:pPr>
        <w:pStyle w:val="BodyText"/>
      </w:pPr>
      <w:r w:rsidRPr="009A6C54">
        <w:t>VALUE</w:t>
      </w:r>
      <w:r w:rsidRPr="009A6C54">
        <w:tab/>
        <w:t>DESCRIPTION</w:t>
      </w:r>
    </w:p>
    <w:p w:rsidR="003539BA" w:rsidRPr="009A6C54" w:rsidRDefault="003539BA" w:rsidP="00106BBA">
      <w:pPr>
        <w:pStyle w:val="BodyText"/>
      </w:pPr>
      <w:r w:rsidRPr="009A6C54">
        <w:t>F</w:t>
      </w:r>
      <w:r w:rsidRPr="009A6C54">
        <w:tab/>
      </w:r>
      <w:r w:rsidR="00995A5E" w:rsidRPr="009A6C54">
        <w:tab/>
      </w:r>
      <w:r w:rsidRPr="009A6C54">
        <w:t>FEMALE</w:t>
      </w:r>
    </w:p>
    <w:p w:rsidR="003539BA" w:rsidRPr="009A6C54" w:rsidRDefault="003539BA" w:rsidP="00106BBA">
      <w:pPr>
        <w:pStyle w:val="BodyText"/>
      </w:pPr>
      <w:r w:rsidRPr="009A6C54">
        <w:t>M</w:t>
      </w:r>
      <w:r w:rsidR="00995A5E" w:rsidRPr="009A6C54">
        <w:tab/>
      </w:r>
      <w:r w:rsidRPr="009A6C54">
        <w:tab/>
        <w:t>MALE</w:t>
      </w:r>
    </w:p>
    <w:p w:rsidR="003539BA" w:rsidRPr="009A6C54" w:rsidRDefault="003539BA" w:rsidP="00106BBA">
      <w:pPr>
        <w:pStyle w:val="BodyText"/>
      </w:pPr>
      <w:r w:rsidRPr="009A6C54">
        <w:t>O</w:t>
      </w:r>
      <w:r w:rsidRPr="009A6C54">
        <w:tab/>
      </w:r>
      <w:r w:rsidR="00995A5E" w:rsidRPr="009A6C54">
        <w:tab/>
      </w:r>
      <w:r w:rsidRPr="009A6C54">
        <w:t>OTHER</w:t>
      </w:r>
    </w:p>
    <w:p w:rsidR="003539BA" w:rsidRPr="009A6C54" w:rsidRDefault="003539BA" w:rsidP="00106BBA">
      <w:pPr>
        <w:pStyle w:val="BodyText"/>
      </w:pPr>
      <w:r w:rsidRPr="009A6C54">
        <w:t>U</w:t>
      </w:r>
      <w:r w:rsidR="00995A5E" w:rsidRPr="009A6C54">
        <w:tab/>
      </w:r>
      <w:r w:rsidRPr="009A6C54">
        <w:tab/>
        <w:t>UNKNOWN</w:t>
      </w:r>
    </w:p>
    <w:p w:rsidR="003539BA" w:rsidRPr="009A6C54" w:rsidRDefault="003539BA" w:rsidP="00FA2700">
      <w:pPr>
        <w:pStyle w:val="Heading2"/>
      </w:pPr>
      <w:bookmarkStart w:id="432" w:name="_Toc11706775"/>
      <w:r w:rsidRPr="009A6C54">
        <w:t>Table 0002 - Marital Status</w:t>
      </w:r>
      <w:bookmarkEnd w:id="432"/>
    </w:p>
    <w:p w:rsidR="003539BA" w:rsidRPr="009A6C54" w:rsidRDefault="003539BA" w:rsidP="00106BBA">
      <w:pPr>
        <w:pStyle w:val="BodyText"/>
      </w:pPr>
      <w:r w:rsidRPr="009A6C54">
        <w:t>VALUE</w:t>
      </w:r>
      <w:r w:rsidRPr="009A6C54">
        <w:tab/>
        <w:t>DESCRIPTION</w:t>
      </w:r>
    </w:p>
    <w:p w:rsidR="003539BA" w:rsidRPr="009A6C54" w:rsidRDefault="003539BA" w:rsidP="00106BBA">
      <w:pPr>
        <w:pStyle w:val="BodyText"/>
      </w:pPr>
      <w:r w:rsidRPr="009A6C54">
        <w:t>A</w:t>
      </w:r>
      <w:r w:rsidRPr="009A6C54">
        <w:tab/>
      </w:r>
      <w:r w:rsidR="00995A5E" w:rsidRPr="009A6C54">
        <w:tab/>
      </w:r>
      <w:r w:rsidRPr="009A6C54">
        <w:t>SEPARATED</w:t>
      </w:r>
    </w:p>
    <w:p w:rsidR="003539BA" w:rsidRPr="009A6C54" w:rsidRDefault="003539BA" w:rsidP="00106BBA">
      <w:pPr>
        <w:pStyle w:val="BodyText"/>
      </w:pPr>
      <w:r w:rsidRPr="009A6C54">
        <w:t>D</w:t>
      </w:r>
      <w:r w:rsidRPr="009A6C54">
        <w:tab/>
      </w:r>
      <w:r w:rsidR="00995A5E" w:rsidRPr="009A6C54">
        <w:tab/>
      </w:r>
      <w:r w:rsidRPr="009A6C54">
        <w:t>DIVORCED</w:t>
      </w:r>
    </w:p>
    <w:p w:rsidR="003539BA" w:rsidRPr="009A6C54" w:rsidRDefault="003539BA" w:rsidP="00106BBA">
      <w:pPr>
        <w:pStyle w:val="BodyText"/>
      </w:pPr>
      <w:r w:rsidRPr="009A6C54">
        <w:t>M</w:t>
      </w:r>
      <w:r w:rsidR="00995A5E" w:rsidRPr="009A6C54">
        <w:tab/>
      </w:r>
      <w:r w:rsidRPr="009A6C54">
        <w:tab/>
        <w:t>MARRIED</w:t>
      </w:r>
    </w:p>
    <w:p w:rsidR="003539BA" w:rsidRPr="009A6C54" w:rsidRDefault="003539BA" w:rsidP="00106BBA">
      <w:pPr>
        <w:pStyle w:val="BodyText"/>
      </w:pPr>
      <w:r w:rsidRPr="009A6C54">
        <w:t>S</w:t>
      </w:r>
      <w:r w:rsidR="00995A5E" w:rsidRPr="009A6C54">
        <w:tab/>
      </w:r>
      <w:r w:rsidRPr="009A6C54">
        <w:tab/>
        <w:t>SINGLE</w:t>
      </w:r>
    </w:p>
    <w:p w:rsidR="003539BA" w:rsidRPr="009A6C54" w:rsidRDefault="003539BA" w:rsidP="00106BBA">
      <w:pPr>
        <w:pStyle w:val="BodyText"/>
      </w:pPr>
      <w:r w:rsidRPr="009A6C54">
        <w:t>W</w:t>
      </w:r>
      <w:r w:rsidR="00995A5E" w:rsidRPr="009A6C54">
        <w:tab/>
      </w:r>
      <w:r w:rsidRPr="009A6C54">
        <w:tab/>
        <w:t>WIDOWED</w:t>
      </w:r>
    </w:p>
    <w:p w:rsidR="003539BA" w:rsidRPr="009A6C54" w:rsidRDefault="003539BA" w:rsidP="00FA2700">
      <w:pPr>
        <w:pStyle w:val="Heading2"/>
      </w:pPr>
      <w:bookmarkStart w:id="433" w:name="_Toc11706776"/>
      <w:r w:rsidRPr="009A6C54">
        <w:t>Table 0003 - Event Type Code</w:t>
      </w:r>
      <w:bookmarkEnd w:id="433"/>
    </w:p>
    <w:p w:rsidR="003539BA" w:rsidRPr="009A6C54" w:rsidRDefault="003539BA" w:rsidP="00106BBA">
      <w:pPr>
        <w:pStyle w:val="BodyText"/>
      </w:pPr>
      <w:r w:rsidRPr="009A6C54">
        <w:t>VALUE</w:t>
      </w:r>
      <w:r w:rsidRPr="009A6C54">
        <w:tab/>
        <w:t>DESCRIPTION</w:t>
      </w:r>
    </w:p>
    <w:p w:rsidR="003539BA" w:rsidRPr="009A6C54" w:rsidRDefault="003539BA" w:rsidP="00106BBA">
      <w:pPr>
        <w:pStyle w:val="BodyText"/>
      </w:pPr>
      <w:r w:rsidRPr="009A6C54">
        <w:t>A08</w:t>
      </w:r>
      <w:r w:rsidRPr="009A6C54">
        <w:tab/>
      </w:r>
      <w:r w:rsidR="00995A5E" w:rsidRPr="009A6C54">
        <w:tab/>
      </w:r>
      <w:r w:rsidRPr="009A6C54">
        <w:t>UPDATE PATIENT INFORMATION</w:t>
      </w:r>
    </w:p>
    <w:p w:rsidR="003539BA" w:rsidRPr="009A6C54" w:rsidRDefault="003539BA" w:rsidP="00FA2700">
      <w:pPr>
        <w:pStyle w:val="Heading2"/>
      </w:pPr>
      <w:bookmarkStart w:id="434" w:name="_Toc11706777"/>
      <w:r w:rsidRPr="009A6C54">
        <w:t>Table 0005 - Race</w:t>
      </w:r>
      <w:bookmarkEnd w:id="434"/>
    </w:p>
    <w:p w:rsidR="003539BA" w:rsidRPr="009A6C54" w:rsidRDefault="003539BA" w:rsidP="00106BBA">
      <w:pPr>
        <w:pStyle w:val="BodyText"/>
      </w:pPr>
      <w:r w:rsidRPr="009A6C54">
        <w:t>VALUE</w:t>
      </w:r>
      <w:r w:rsidRPr="009A6C54">
        <w:tab/>
        <w:t>DESCRIPTION</w:t>
      </w:r>
    </w:p>
    <w:p w:rsidR="003539BA" w:rsidRPr="009A6C54" w:rsidRDefault="003539BA" w:rsidP="00106BBA">
      <w:pPr>
        <w:pStyle w:val="BodyText"/>
      </w:pPr>
      <w:r w:rsidRPr="009A6C54">
        <w:t>1</w:t>
      </w:r>
      <w:r w:rsidR="00995A5E" w:rsidRPr="009A6C54">
        <w:tab/>
      </w:r>
      <w:r w:rsidRPr="009A6C54">
        <w:tab/>
        <w:t>HISPANIC, WHITE</w:t>
      </w:r>
    </w:p>
    <w:p w:rsidR="003539BA" w:rsidRPr="009A6C54" w:rsidRDefault="003539BA" w:rsidP="00106BBA">
      <w:pPr>
        <w:pStyle w:val="BodyText"/>
      </w:pPr>
      <w:r w:rsidRPr="009A6C54">
        <w:t>2</w:t>
      </w:r>
      <w:r w:rsidR="00995A5E" w:rsidRPr="009A6C54">
        <w:tab/>
      </w:r>
      <w:r w:rsidRPr="009A6C54">
        <w:tab/>
        <w:t>HISPANIC, BLACK</w:t>
      </w:r>
    </w:p>
    <w:p w:rsidR="003539BA" w:rsidRPr="009A6C54" w:rsidRDefault="003539BA" w:rsidP="00106BBA">
      <w:pPr>
        <w:pStyle w:val="BodyText"/>
      </w:pPr>
      <w:r w:rsidRPr="009A6C54">
        <w:t>3</w:t>
      </w:r>
      <w:r w:rsidR="00995A5E" w:rsidRPr="009A6C54">
        <w:tab/>
      </w:r>
      <w:r w:rsidRPr="009A6C54">
        <w:tab/>
        <w:t>AMERICAN INDIAN OR ALASKA NATIVE</w:t>
      </w:r>
    </w:p>
    <w:p w:rsidR="003539BA" w:rsidRPr="009A6C54" w:rsidRDefault="003539BA" w:rsidP="00106BBA">
      <w:pPr>
        <w:pStyle w:val="BodyText"/>
      </w:pPr>
      <w:r w:rsidRPr="009A6C54">
        <w:t>4</w:t>
      </w:r>
      <w:r w:rsidR="00995A5E" w:rsidRPr="009A6C54">
        <w:tab/>
      </w:r>
      <w:r w:rsidRPr="009A6C54">
        <w:tab/>
        <w:t>BLACK, NOT OF HISPANIC ORIGIN</w:t>
      </w:r>
    </w:p>
    <w:p w:rsidR="003539BA" w:rsidRPr="009A6C54" w:rsidRDefault="003539BA" w:rsidP="00106BBA">
      <w:pPr>
        <w:pStyle w:val="BodyText"/>
      </w:pPr>
      <w:r w:rsidRPr="009A6C54">
        <w:t>5</w:t>
      </w:r>
      <w:r w:rsidR="00995A5E" w:rsidRPr="009A6C54">
        <w:tab/>
      </w:r>
      <w:r w:rsidRPr="009A6C54">
        <w:tab/>
        <w:t>ASIAN OR PACIFIC ISLANDER</w:t>
      </w:r>
    </w:p>
    <w:p w:rsidR="003539BA" w:rsidRPr="009A6C54" w:rsidRDefault="003539BA" w:rsidP="00106BBA">
      <w:pPr>
        <w:pStyle w:val="BodyText"/>
      </w:pPr>
      <w:r w:rsidRPr="009A6C54">
        <w:t>6</w:t>
      </w:r>
      <w:r w:rsidR="00995A5E" w:rsidRPr="009A6C54">
        <w:tab/>
      </w:r>
      <w:r w:rsidRPr="009A6C54">
        <w:tab/>
        <w:t>WHITE, NOT OF HISPANIC ORIGIN</w:t>
      </w:r>
    </w:p>
    <w:p w:rsidR="003539BA" w:rsidRPr="009A6C54" w:rsidRDefault="003539BA" w:rsidP="00106BBA">
      <w:pPr>
        <w:pStyle w:val="BodyText"/>
      </w:pPr>
      <w:r w:rsidRPr="009A6C54">
        <w:t>7</w:t>
      </w:r>
      <w:r w:rsidR="00995A5E" w:rsidRPr="009A6C54">
        <w:tab/>
      </w:r>
      <w:r w:rsidRPr="009A6C54">
        <w:tab/>
        <w:t>UNKNOWN</w:t>
      </w:r>
    </w:p>
    <w:p w:rsidR="003539BA" w:rsidRPr="009A6C54" w:rsidRDefault="003539BA" w:rsidP="00FA2700">
      <w:pPr>
        <w:pStyle w:val="Heading2"/>
      </w:pPr>
      <w:bookmarkStart w:id="435" w:name="_Toc11706778"/>
      <w:r w:rsidRPr="009A6C54">
        <w:t>Table 0006 - Religion</w:t>
      </w:r>
      <w:bookmarkEnd w:id="435"/>
    </w:p>
    <w:p w:rsidR="003539BA" w:rsidRPr="009A6C54" w:rsidRDefault="003539BA" w:rsidP="00106BBA">
      <w:pPr>
        <w:pStyle w:val="BodyText"/>
      </w:pPr>
      <w:r w:rsidRPr="009A6C54">
        <w:t>VALUE</w:t>
      </w:r>
      <w:r w:rsidRPr="009A6C54">
        <w:tab/>
        <w:t>DESCRIPTION</w:t>
      </w:r>
    </w:p>
    <w:p w:rsidR="003539BA" w:rsidRPr="009A6C54" w:rsidRDefault="003539BA" w:rsidP="00106BBA">
      <w:pPr>
        <w:pStyle w:val="BodyText"/>
      </w:pPr>
      <w:r w:rsidRPr="009A6C54">
        <w:t>0</w:t>
      </w:r>
      <w:r w:rsidR="00995A5E" w:rsidRPr="009A6C54">
        <w:tab/>
      </w:r>
      <w:r w:rsidRPr="009A6C54">
        <w:tab/>
        <w:t>ROMAN CATHOLIC CHURCH</w:t>
      </w:r>
    </w:p>
    <w:p w:rsidR="003539BA" w:rsidRPr="009A6C54" w:rsidRDefault="003539BA" w:rsidP="00106BBA">
      <w:pPr>
        <w:pStyle w:val="BodyText"/>
      </w:pPr>
      <w:r w:rsidRPr="009A6C54">
        <w:t>1</w:t>
      </w:r>
      <w:r w:rsidR="00995A5E" w:rsidRPr="009A6C54">
        <w:tab/>
      </w:r>
      <w:r w:rsidRPr="009A6C54">
        <w:tab/>
        <w:t>JUDAISM</w:t>
      </w:r>
    </w:p>
    <w:p w:rsidR="003539BA" w:rsidRPr="009A6C54" w:rsidRDefault="003539BA" w:rsidP="00106BBA">
      <w:pPr>
        <w:pStyle w:val="BodyText"/>
      </w:pPr>
      <w:r w:rsidRPr="009A6C54">
        <w:t>2</w:t>
      </w:r>
      <w:r w:rsidR="00995A5E" w:rsidRPr="009A6C54">
        <w:tab/>
      </w:r>
      <w:r w:rsidRPr="009A6C54">
        <w:tab/>
        <w:t>EASTERN ORTHODOX</w:t>
      </w:r>
    </w:p>
    <w:p w:rsidR="003539BA" w:rsidRPr="009A6C54" w:rsidRDefault="003539BA" w:rsidP="00106BBA">
      <w:pPr>
        <w:pStyle w:val="BodyText"/>
      </w:pPr>
      <w:r w:rsidRPr="009A6C54">
        <w:t>3</w:t>
      </w:r>
      <w:r w:rsidR="00995A5E" w:rsidRPr="009A6C54">
        <w:tab/>
      </w:r>
      <w:r w:rsidRPr="009A6C54">
        <w:tab/>
        <w:t>BAPTIST</w:t>
      </w:r>
    </w:p>
    <w:p w:rsidR="003539BA" w:rsidRPr="009A6C54" w:rsidRDefault="003539BA" w:rsidP="00106BBA">
      <w:pPr>
        <w:pStyle w:val="BodyText"/>
      </w:pPr>
      <w:r w:rsidRPr="009A6C54">
        <w:t>4</w:t>
      </w:r>
      <w:r w:rsidRPr="009A6C54">
        <w:tab/>
      </w:r>
      <w:r w:rsidR="00995A5E" w:rsidRPr="009A6C54">
        <w:tab/>
      </w:r>
      <w:r w:rsidRPr="009A6C54">
        <w:t>METHODIST</w:t>
      </w:r>
    </w:p>
    <w:p w:rsidR="003539BA" w:rsidRPr="009A6C54" w:rsidRDefault="003539BA" w:rsidP="00106BBA">
      <w:pPr>
        <w:pStyle w:val="BodyText"/>
      </w:pPr>
      <w:r w:rsidRPr="009A6C54">
        <w:t>5</w:t>
      </w:r>
      <w:r w:rsidR="00995A5E" w:rsidRPr="009A6C54">
        <w:tab/>
      </w:r>
      <w:r w:rsidRPr="009A6C54">
        <w:tab/>
        <w:t>LUTHERAN</w:t>
      </w:r>
    </w:p>
    <w:p w:rsidR="003539BA" w:rsidRPr="009A6C54" w:rsidRDefault="003539BA" w:rsidP="00106BBA">
      <w:pPr>
        <w:pStyle w:val="BodyText"/>
      </w:pPr>
      <w:r w:rsidRPr="009A6C54">
        <w:t>6</w:t>
      </w:r>
      <w:r w:rsidR="00995A5E" w:rsidRPr="009A6C54">
        <w:tab/>
      </w:r>
      <w:r w:rsidRPr="009A6C54">
        <w:tab/>
        <w:t>PRESBYTERIAN</w:t>
      </w:r>
    </w:p>
    <w:p w:rsidR="003539BA" w:rsidRPr="009A6C54" w:rsidRDefault="003539BA" w:rsidP="00106BBA">
      <w:pPr>
        <w:pStyle w:val="BodyText"/>
      </w:pPr>
      <w:r w:rsidRPr="009A6C54">
        <w:t>7</w:t>
      </w:r>
      <w:r w:rsidR="00995A5E" w:rsidRPr="009A6C54">
        <w:tab/>
      </w:r>
      <w:r w:rsidRPr="009A6C54">
        <w:tab/>
        <w:t>UNITED CHURCH OF CHRIST</w:t>
      </w:r>
    </w:p>
    <w:p w:rsidR="003539BA" w:rsidRPr="009A6C54" w:rsidRDefault="003539BA" w:rsidP="00106BBA">
      <w:pPr>
        <w:pStyle w:val="BodyText"/>
      </w:pPr>
      <w:r w:rsidRPr="009A6C54">
        <w:t>8</w:t>
      </w:r>
      <w:r w:rsidRPr="009A6C54">
        <w:tab/>
      </w:r>
      <w:r w:rsidR="00995A5E" w:rsidRPr="009A6C54">
        <w:tab/>
      </w:r>
      <w:r w:rsidRPr="009A6C54">
        <w:t>EPISCOPALIAN</w:t>
      </w:r>
    </w:p>
    <w:p w:rsidR="003539BA" w:rsidRPr="009A6C54" w:rsidRDefault="003539BA" w:rsidP="00106BBA">
      <w:pPr>
        <w:pStyle w:val="BodyText"/>
      </w:pPr>
      <w:r w:rsidRPr="009A6C54">
        <w:t>9</w:t>
      </w:r>
      <w:r w:rsidR="00995A5E" w:rsidRPr="009A6C54">
        <w:tab/>
      </w:r>
      <w:r w:rsidRPr="009A6C54">
        <w:tab/>
        <w:t>ADVENTIST</w:t>
      </w:r>
    </w:p>
    <w:p w:rsidR="003539BA" w:rsidRPr="009A6C54" w:rsidRDefault="003539BA" w:rsidP="00106BBA">
      <w:pPr>
        <w:pStyle w:val="BodyText"/>
      </w:pPr>
      <w:r w:rsidRPr="009A6C54">
        <w:t>10</w:t>
      </w:r>
      <w:r w:rsidR="00995A5E" w:rsidRPr="009A6C54">
        <w:tab/>
      </w:r>
      <w:r w:rsidRPr="009A6C54">
        <w:tab/>
        <w:t>ASSEMBLY OF GOD</w:t>
      </w:r>
    </w:p>
    <w:p w:rsidR="003539BA" w:rsidRPr="009A6C54" w:rsidRDefault="003539BA" w:rsidP="00106BBA">
      <w:pPr>
        <w:pStyle w:val="BodyText"/>
      </w:pPr>
      <w:r w:rsidRPr="009A6C54">
        <w:t>11</w:t>
      </w:r>
      <w:r w:rsidR="00995A5E" w:rsidRPr="009A6C54">
        <w:tab/>
      </w:r>
      <w:r w:rsidRPr="009A6C54">
        <w:tab/>
        <w:t>BRETHREN</w:t>
      </w:r>
    </w:p>
    <w:p w:rsidR="003539BA" w:rsidRPr="009A6C54" w:rsidRDefault="003539BA" w:rsidP="00106BBA">
      <w:pPr>
        <w:pStyle w:val="BodyText"/>
      </w:pPr>
      <w:r w:rsidRPr="009A6C54">
        <w:t>12</w:t>
      </w:r>
      <w:r w:rsidR="00995A5E" w:rsidRPr="009A6C54">
        <w:tab/>
      </w:r>
      <w:r w:rsidRPr="009A6C54">
        <w:tab/>
        <w:t>CHRISTIAN SCIENTIST</w:t>
      </w:r>
    </w:p>
    <w:p w:rsidR="003539BA" w:rsidRPr="009A6C54" w:rsidRDefault="003539BA" w:rsidP="00106BBA">
      <w:pPr>
        <w:pStyle w:val="BodyText"/>
      </w:pPr>
      <w:r w:rsidRPr="009A6C54">
        <w:t>13</w:t>
      </w:r>
      <w:r w:rsidR="00995A5E" w:rsidRPr="009A6C54">
        <w:tab/>
      </w:r>
      <w:r w:rsidRPr="009A6C54">
        <w:tab/>
        <w:t>CHURCH OF CHRIST</w:t>
      </w:r>
    </w:p>
    <w:p w:rsidR="003539BA" w:rsidRPr="009A6C54" w:rsidRDefault="003539BA" w:rsidP="00106BBA">
      <w:pPr>
        <w:pStyle w:val="BodyText"/>
      </w:pPr>
      <w:r w:rsidRPr="009A6C54">
        <w:t>14</w:t>
      </w:r>
      <w:r w:rsidR="00995A5E" w:rsidRPr="009A6C54">
        <w:tab/>
      </w:r>
      <w:r w:rsidRPr="009A6C54">
        <w:tab/>
        <w:t>CHURCH OF GOD</w:t>
      </w:r>
    </w:p>
    <w:p w:rsidR="003539BA" w:rsidRPr="009A6C54" w:rsidRDefault="003539BA" w:rsidP="00106BBA">
      <w:pPr>
        <w:pStyle w:val="BodyText"/>
      </w:pPr>
      <w:r w:rsidRPr="009A6C54">
        <w:t>15</w:t>
      </w:r>
      <w:r w:rsidR="00995A5E" w:rsidRPr="009A6C54">
        <w:tab/>
      </w:r>
      <w:r w:rsidRPr="009A6C54">
        <w:tab/>
        <w:t>DISCIPLES OF CHRIST</w:t>
      </w:r>
    </w:p>
    <w:p w:rsidR="003539BA" w:rsidRPr="009A6C54" w:rsidRDefault="003539BA" w:rsidP="00106BBA">
      <w:pPr>
        <w:pStyle w:val="BodyText"/>
      </w:pPr>
      <w:r w:rsidRPr="009A6C54">
        <w:t>16</w:t>
      </w:r>
      <w:r w:rsidR="00995A5E" w:rsidRPr="009A6C54">
        <w:tab/>
      </w:r>
      <w:r w:rsidRPr="009A6C54">
        <w:tab/>
        <w:t>EVANGELICAL COVENANT</w:t>
      </w:r>
    </w:p>
    <w:p w:rsidR="003539BA" w:rsidRPr="009A6C54" w:rsidRDefault="003539BA" w:rsidP="00106BBA">
      <w:pPr>
        <w:pStyle w:val="BodyText"/>
      </w:pPr>
      <w:r w:rsidRPr="009A6C54">
        <w:t>17</w:t>
      </w:r>
      <w:r w:rsidR="00995A5E" w:rsidRPr="009A6C54">
        <w:tab/>
      </w:r>
      <w:r w:rsidRPr="009A6C54">
        <w:tab/>
        <w:t>FRIENDS</w:t>
      </w:r>
    </w:p>
    <w:p w:rsidR="003539BA" w:rsidRPr="009A6C54" w:rsidRDefault="003539BA" w:rsidP="00106BBA">
      <w:pPr>
        <w:pStyle w:val="BodyText"/>
      </w:pPr>
      <w:r w:rsidRPr="009A6C54">
        <w:t>18</w:t>
      </w:r>
      <w:r w:rsidR="00995A5E" w:rsidRPr="009A6C54">
        <w:tab/>
      </w:r>
      <w:r w:rsidRPr="009A6C54">
        <w:tab/>
        <w:t>JEHOVAH'S WITNESSES</w:t>
      </w:r>
    </w:p>
    <w:p w:rsidR="003539BA" w:rsidRPr="009A6C54" w:rsidRDefault="003539BA" w:rsidP="00106BBA">
      <w:pPr>
        <w:pStyle w:val="BodyText"/>
      </w:pPr>
      <w:r w:rsidRPr="009A6C54">
        <w:t>19</w:t>
      </w:r>
      <w:r w:rsidR="00995A5E" w:rsidRPr="009A6C54">
        <w:tab/>
      </w:r>
      <w:r w:rsidRPr="009A6C54">
        <w:tab/>
        <w:t>LATTER DAY SAINTS</w:t>
      </w:r>
    </w:p>
    <w:p w:rsidR="003539BA" w:rsidRPr="009A6C54" w:rsidRDefault="003539BA" w:rsidP="00106BBA">
      <w:pPr>
        <w:pStyle w:val="BodyText"/>
      </w:pPr>
      <w:r w:rsidRPr="009A6C54">
        <w:t>20</w:t>
      </w:r>
      <w:r w:rsidR="00995A5E" w:rsidRPr="009A6C54">
        <w:tab/>
      </w:r>
      <w:r w:rsidRPr="009A6C54">
        <w:tab/>
        <w:t>ISLAM</w:t>
      </w:r>
    </w:p>
    <w:p w:rsidR="003539BA" w:rsidRPr="009A6C54" w:rsidRDefault="003539BA" w:rsidP="00106BBA">
      <w:pPr>
        <w:pStyle w:val="BodyText"/>
      </w:pPr>
      <w:r w:rsidRPr="009A6C54">
        <w:t>21</w:t>
      </w:r>
      <w:r w:rsidR="00995A5E" w:rsidRPr="009A6C54">
        <w:tab/>
      </w:r>
      <w:r w:rsidRPr="009A6C54">
        <w:tab/>
        <w:t>NAZARENE</w:t>
      </w:r>
    </w:p>
    <w:p w:rsidR="003539BA" w:rsidRPr="009A6C54" w:rsidRDefault="003539BA" w:rsidP="00106BBA">
      <w:pPr>
        <w:pStyle w:val="BodyText"/>
      </w:pPr>
      <w:r w:rsidRPr="009A6C54">
        <w:t>22</w:t>
      </w:r>
      <w:r w:rsidR="00995A5E" w:rsidRPr="009A6C54">
        <w:tab/>
      </w:r>
      <w:r w:rsidRPr="009A6C54">
        <w:tab/>
        <w:t>OTHER</w:t>
      </w:r>
    </w:p>
    <w:p w:rsidR="003539BA" w:rsidRPr="009A6C54" w:rsidRDefault="003539BA" w:rsidP="00106BBA">
      <w:pPr>
        <w:pStyle w:val="BodyText"/>
      </w:pPr>
      <w:r w:rsidRPr="009A6C54">
        <w:t>23</w:t>
      </w:r>
      <w:r w:rsidR="00995A5E" w:rsidRPr="009A6C54">
        <w:tab/>
      </w:r>
      <w:r w:rsidRPr="009A6C54">
        <w:tab/>
        <w:t>PENTECOSTAL</w:t>
      </w:r>
    </w:p>
    <w:p w:rsidR="003539BA" w:rsidRPr="009A6C54" w:rsidRDefault="003539BA" w:rsidP="00106BBA">
      <w:pPr>
        <w:pStyle w:val="BodyText"/>
      </w:pPr>
      <w:r w:rsidRPr="009A6C54">
        <w:t>24</w:t>
      </w:r>
      <w:r w:rsidR="00995A5E" w:rsidRPr="009A6C54">
        <w:tab/>
      </w:r>
      <w:r w:rsidRPr="009A6C54">
        <w:tab/>
        <w:t>PROTESTANT</w:t>
      </w:r>
    </w:p>
    <w:p w:rsidR="003539BA" w:rsidRPr="009A6C54" w:rsidRDefault="003539BA" w:rsidP="00106BBA">
      <w:pPr>
        <w:pStyle w:val="BodyText"/>
      </w:pPr>
      <w:r w:rsidRPr="009A6C54">
        <w:t>25</w:t>
      </w:r>
      <w:r w:rsidR="00995A5E" w:rsidRPr="009A6C54">
        <w:tab/>
      </w:r>
      <w:r w:rsidRPr="009A6C54">
        <w:tab/>
        <w:t>PROTESTANT, NO DENOMINATION</w:t>
      </w:r>
    </w:p>
    <w:p w:rsidR="003539BA" w:rsidRPr="009A6C54" w:rsidRDefault="003539BA" w:rsidP="00106BBA">
      <w:pPr>
        <w:pStyle w:val="BodyText"/>
      </w:pPr>
      <w:r w:rsidRPr="009A6C54">
        <w:t>26</w:t>
      </w:r>
      <w:r w:rsidR="00995A5E" w:rsidRPr="009A6C54">
        <w:tab/>
      </w:r>
      <w:r w:rsidRPr="009A6C54">
        <w:tab/>
        <w:t>REFORMED</w:t>
      </w:r>
    </w:p>
    <w:p w:rsidR="003539BA" w:rsidRPr="009A6C54" w:rsidRDefault="003539BA" w:rsidP="00106BBA">
      <w:pPr>
        <w:pStyle w:val="BodyText"/>
      </w:pPr>
      <w:r w:rsidRPr="009A6C54">
        <w:t>27</w:t>
      </w:r>
      <w:r w:rsidR="00995A5E" w:rsidRPr="009A6C54">
        <w:tab/>
      </w:r>
      <w:r w:rsidRPr="009A6C54">
        <w:tab/>
        <w:t>SALVATION ARMY</w:t>
      </w:r>
    </w:p>
    <w:p w:rsidR="003539BA" w:rsidRPr="009A6C54" w:rsidRDefault="003539BA" w:rsidP="00106BBA">
      <w:pPr>
        <w:pStyle w:val="BodyText"/>
      </w:pPr>
      <w:r w:rsidRPr="009A6C54">
        <w:t>28</w:t>
      </w:r>
      <w:r w:rsidR="00995A5E" w:rsidRPr="009A6C54">
        <w:tab/>
      </w:r>
      <w:r w:rsidRPr="009A6C54">
        <w:tab/>
        <w:t>UNITARIAN-UNIVERSALISM</w:t>
      </w:r>
    </w:p>
    <w:p w:rsidR="003539BA" w:rsidRPr="009A6C54" w:rsidRDefault="003539BA" w:rsidP="00106BBA">
      <w:pPr>
        <w:pStyle w:val="BodyText"/>
      </w:pPr>
      <w:r w:rsidRPr="009A6C54">
        <w:t>29</w:t>
      </w:r>
      <w:r w:rsidR="00995A5E" w:rsidRPr="009A6C54">
        <w:tab/>
      </w:r>
      <w:r w:rsidRPr="009A6C54">
        <w:tab/>
        <w:t>UNKNOWN/NO PREFERENCE</w:t>
      </w:r>
    </w:p>
    <w:p w:rsidR="003539BA" w:rsidRPr="009A6C54" w:rsidRDefault="003539BA" w:rsidP="00106BBA">
      <w:pPr>
        <w:pStyle w:val="BodyText"/>
      </w:pPr>
      <w:r w:rsidRPr="009A6C54">
        <w:t>30</w:t>
      </w:r>
      <w:r w:rsidR="00995A5E" w:rsidRPr="009A6C54">
        <w:tab/>
      </w:r>
      <w:r w:rsidRPr="009A6C54">
        <w:tab/>
        <w:t>NATIVE AMERICAN</w:t>
      </w:r>
    </w:p>
    <w:p w:rsidR="003539BA" w:rsidRPr="009A6C54" w:rsidRDefault="003539BA" w:rsidP="00106BBA">
      <w:pPr>
        <w:pStyle w:val="BodyText"/>
      </w:pPr>
      <w:r w:rsidRPr="009A6C54">
        <w:t>31</w:t>
      </w:r>
      <w:r w:rsidR="00995A5E" w:rsidRPr="009A6C54">
        <w:tab/>
      </w:r>
      <w:r w:rsidRPr="009A6C54">
        <w:tab/>
        <w:t>ZEN BUDDHISM</w:t>
      </w:r>
    </w:p>
    <w:p w:rsidR="003539BA" w:rsidRPr="009A6C54" w:rsidRDefault="003539BA" w:rsidP="00106BBA">
      <w:pPr>
        <w:pStyle w:val="BodyText"/>
      </w:pPr>
      <w:r w:rsidRPr="009A6C54">
        <w:t>32</w:t>
      </w:r>
      <w:r w:rsidR="00995A5E" w:rsidRPr="009A6C54">
        <w:tab/>
      </w:r>
      <w:r w:rsidRPr="009A6C54">
        <w:tab/>
        <w:t>AFRICAN RELIGIONS</w:t>
      </w:r>
    </w:p>
    <w:p w:rsidR="003539BA" w:rsidRPr="009A6C54" w:rsidRDefault="003539BA" w:rsidP="00106BBA">
      <w:pPr>
        <w:pStyle w:val="BodyText"/>
      </w:pPr>
      <w:r w:rsidRPr="009A6C54">
        <w:t>33</w:t>
      </w:r>
      <w:r w:rsidR="00995A5E" w:rsidRPr="009A6C54">
        <w:tab/>
      </w:r>
      <w:r w:rsidRPr="009A6C54">
        <w:tab/>
        <w:t>AFRO-CARIBBEAN RELIGIONS</w:t>
      </w:r>
    </w:p>
    <w:p w:rsidR="003539BA" w:rsidRPr="009A6C54" w:rsidRDefault="003539BA" w:rsidP="00106BBA">
      <w:pPr>
        <w:pStyle w:val="BodyText"/>
      </w:pPr>
      <w:r w:rsidRPr="009A6C54">
        <w:t>34</w:t>
      </w:r>
      <w:r w:rsidR="00995A5E" w:rsidRPr="009A6C54">
        <w:tab/>
      </w:r>
      <w:r w:rsidRPr="009A6C54">
        <w:tab/>
        <w:t>AGNOSTICISM</w:t>
      </w:r>
    </w:p>
    <w:p w:rsidR="003539BA" w:rsidRPr="009A6C54" w:rsidRDefault="003539BA" w:rsidP="00106BBA">
      <w:pPr>
        <w:pStyle w:val="BodyText"/>
      </w:pPr>
      <w:r w:rsidRPr="009A6C54">
        <w:t>35</w:t>
      </w:r>
      <w:r w:rsidR="00995A5E" w:rsidRPr="009A6C54">
        <w:tab/>
      </w:r>
      <w:r w:rsidRPr="009A6C54">
        <w:tab/>
        <w:t>ANGLICAN</w:t>
      </w:r>
    </w:p>
    <w:p w:rsidR="003539BA" w:rsidRPr="009A6C54" w:rsidRDefault="003539BA" w:rsidP="00106BBA">
      <w:pPr>
        <w:pStyle w:val="BodyText"/>
      </w:pPr>
      <w:r w:rsidRPr="009A6C54">
        <w:t>36</w:t>
      </w:r>
      <w:r w:rsidR="00995A5E" w:rsidRPr="009A6C54">
        <w:tab/>
      </w:r>
      <w:r w:rsidRPr="009A6C54">
        <w:tab/>
        <w:t>ANIMISM</w:t>
      </w:r>
    </w:p>
    <w:p w:rsidR="003539BA" w:rsidRPr="009A6C54" w:rsidRDefault="003539BA" w:rsidP="00106BBA">
      <w:pPr>
        <w:pStyle w:val="BodyText"/>
      </w:pPr>
      <w:r w:rsidRPr="009A6C54">
        <w:t>37</w:t>
      </w:r>
      <w:r w:rsidR="00995A5E" w:rsidRPr="009A6C54">
        <w:tab/>
      </w:r>
      <w:r w:rsidRPr="009A6C54">
        <w:tab/>
        <w:t>ATHEISM</w:t>
      </w:r>
    </w:p>
    <w:p w:rsidR="003539BA" w:rsidRPr="009A6C54" w:rsidRDefault="003539BA" w:rsidP="00106BBA">
      <w:pPr>
        <w:pStyle w:val="BodyText"/>
      </w:pPr>
      <w:r w:rsidRPr="009A6C54">
        <w:t>38</w:t>
      </w:r>
      <w:r w:rsidR="00995A5E" w:rsidRPr="009A6C54">
        <w:tab/>
      </w:r>
      <w:r w:rsidRPr="009A6C54">
        <w:tab/>
        <w:t>BABI &amp; BAHA’I FAITHS</w:t>
      </w:r>
    </w:p>
    <w:p w:rsidR="003539BA" w:rsidRPr="009A6C54" w:rsidRDefault="003539BA" w:rsidP="00106BBA">
      <w:pPr>
        <w:pStyle w:val="BodyText"/>
      </w:pPr>
      <w:r w:rsidRPr="009A6C54">
        <w:t>39</w:t>
      </w:r>
      <w:r w:rsidR="00995A5E" w:rsidRPr="009A6C54">
        <w:tab/>
      </w:r>
      <w:r w:rsidRPr="009A6C54">
        <w:tab/>
        <w:t>BON</w:t>
      </w:r>
    </w:p>
    <w:p w:rsidR="003539BA" w:rsidRPr="009A6C54" w:rsidRDefault="003539BA" w:rsidP="00106BBA">
      <w:pPr>
        <w:pStyle w:val="BodyText"/>
      </w:pPr>
      <w:r w:rsidRPr="009A6C54">
        <w:t>40</w:t>
      </w:r>
      <w:r w:rsidR="00995A5E" w:rsidRPr="009A6C54">
        <w:tab/>
      </w:r>
      <w:r w:rsidRPr="009A6C54">
        <w:tab/>
        <w:t>CAO DAI</w:t>
      </w:r>
    </w:p>
    <w:p w:rsidR="003539BA" w:rsidRPr="009A6C54" w:rsidRDefault="003539BA" w:rsidP="00106BBA">
      <w:pPr>
        <w:pStyle w:val="BodyText"/>
      </w:pPr>
      <w:r w:rsidRPr="009A6C54">
        <w:t>41</w:t>
      </w:r>
      <w:r w:rsidR="00995A5E" w:rsidRPr="009A6C54">
        <w:tab/>
      </w:r>
      <w:r w:rsidRPr="009A6C54">
        <w:tab/>
        <w:t>CELTICISM</w:t>
      </w:r>
    </w:p>
    <w:p w:rsidR="003539BA" w:rsidRPr="009A6C54" w:rsidRDefault="003539BA" w:rsidP="00106BBA">
      <w:pPr>
        <w:pStyle w:val="BodyText"/>
      </w:pPr>
      <w:r w:rsidRPr="009A6C54">
        <w:t>42</w:t>
      </w:r>
      <w:r w:rsidR="00995A5E" w:rsidRPr="009A6C54">
        <w:tab/>
      </w:r>
      <w:r w:rsidRPr="009A6C54">
        <w:tab/>
        <w:t>CHRISTIAN (NON-SPECIFIC)</w:t>
      </w:r>
    </w:p>
    <w:p w:rsidR="003539BA" w:rsidRPr="009A6C54" w:rsidRDefault="003539BA" w:rsidP="00106BBA">
      <w:pPr>
        <w:pStyle w:val="BodyText"/>
      </w:pPr>
      <w:r w:rsidRPr="009A6C54">
        <w:t>43</w:t>
      </w:r>
      <w:r w:rsidR="00995A5E" w:rsidRPr="009A6C54">
        <w:tab/>
      </w:r>
      <w:r w:rsidRPr="009A6C54">
        <w:tab/>
        <w:t>CONFUCIANISM</w:t>
      </w:r>
    </w:p>
    <w:p w:rsidR="003539BA" w:rsidRPr="009A6C54" w:rsidRDefault="003539BA" w:rsidP="00106BBA">
      <w:pPr>
        <w:pStyle w:val="BodyText"/>
      </w:pPr>
      <w:r w:rsidRPr="009A6C54">
        <w:t>44</w:t>
      </w:r>
      <w:r w:rsidR="00995A5E" w:rsidRPr="009A6C54">
        <w:tab/>
      </w:r>
      <w:r w:rsidRPr="009A6C54">
        <w:tab/>
        <w:t>CONGREGATIONAL</w:t>
      </w:r>
    </w:p>
    <w:p w:rsidR="003539BA" w:rsidRPr="009A6C54" w:rsidRDefault="003539BA" w:rsidP="00106BBA">
      <w:pPr>
        <w:pStyle w:val="BodyText"/>
      </w:pPr>
      <w:r w:rsidRPr="009A6C54">
        <w:t>45</w:t>
      </w:r>
      <w:r w:rsidRPr="009A6C54">
        <w:tab/>
      </w:r>
      <w:r w:rsidR="00995A5E" w:rsidRPr="009A6C54">
        <w:tab/>
      </w:r>
      <w:r w:rsidRPr="009A6C54">
        <w:t>CYBERCULTURE RELIGIONS</w:t>
      </w:r>
    </w:p>
    <w:p w:rsidR="003539BA" w:rsidRPr="009A6C54" w:rsidRDefault="003539BA" w:rsidP="00106BBA">
      <w:pPr>
        <w:pStyle w:val="BodyText"/>
      </w:pPr>
      <w:r w:rsidRPr="009A6C54">
        <w:t>46</w:t>
      </w:r>
      <w:r w:rsidR="00995A5E" w:rsidRPr="009A6C54">
        <w:tab/>
      </w:r>
      <w:r w:rsidRPr="009A6C54">
        <w:tab/>
        <w:t>DIVINATION</w:t>
      </w:r>
    </w:p>
    <w:p w:rsidR="003539BA" w:rsidRPr="009A6C54" w:rsidRDefault="003539BA" w:rsidP="00106BBA">
      <w:pPr>
        <w:pStyle w:val="BodyText"/>
      </w:pPr>
      <w:r w:rsidRPr="009A6C54">
        <w:t>47</w:t>
      </w:r>
      <w:r w:rsidR="00995A5E" w:rsidRPr="009A6C54">
        <w:tab/>
      </w:r>
      <w:r w:rsidRPr="009A6C54">
        <w:tab/>
        <w:t>FOURTH WAY</w:t>
      </w:r>
    </w:p>
    <w:p w:rsidR="003539BA" w:rsidRPr="009A6C54" w:rsidRDefault="003539BA" w:rsidP="00106BBA">
      <w:pPr>
        <w:pStyle w:val="BodyText"/>
      </w:pPr>
      <w:r w:rsidRPr="009A6C54">
        <w:t>48</w:t>
      </w:r>
      <w:r w:rsidRPr="009A6C54">
        <w:tab/>
      </w:r>
      <w:r w:rsidR="00995A5E" w:rsidRPr="009A6C54">
        <w:tab/>
      </w:r>
      <w:r w:rsidRPr="009A6C54">
        <w:t>FREE DAISM</w:t>
      </w:r>
    </w:p>
    <w:p w:rsidR="003539BA" w:rsidRPr="009A6C54" w:rsidRDefault="003539BA" w:rsidP="00106BBA">
      <w:pPr>
        <w:pStyle w:val="BodyText"/>
      </w:pPr>
      <w:r w:rsidRPr="009A6C54">
        <w:t>49</w:t>
      </w:r>
      <w:r w:rsidRPr="009A6C54">
        <w:tab/>
      </w:r>
      <w:r w:rsidR="00995A5E" w:rsidRPr="009A6C54">
        <w:tab/>
      </w:r>
      <w:r w:rsidRPr="009A6C54">
        <w:t>FULL GOSPEL</w:t>
      </w:r>
    </w:p>
    <w:p w:rsidR="003539BA" w:rsidRPr="009A6C54" w:rsidRDefault="003539BA" w:rsidP="00FA2700">
      <w:pPr>
        <w:pStyle w:val="Heading2"/>
      </w:pPr>
      <w:bookmarkStart w:id="436" w:name="_Toc11706779"/>
      <w:r w:rsidRPr="009A6C54">
        <w:t>Table 0006 – Religion (cont.)</w:t>
      </w:r>
      <w:bookmarkEnd w:id="436"/>
    </w:p>
    <w:p w:rsidR="003539BA" w:rsidRPr="009A6C54" w:rsidRDefault="003539BA" w:rsidP="00106BBA">
      <w:pPr>
        <w:pStyle w:val="BodyText"/>
      </w:pPr>
      <w:r w:rsidRPr="009A6C54">
        <w:t>VALUE</w:t>
      </w:r>
      <w:r w:rsidRPr="009A6C54">
        <w:tab/>
        <w:t>DESCRIPTION</w:t>
      </w:r>
    </w:p>
    <w:p w:rsidR="003539BA" w:rsidRPr="009A6C54" w:rsidRDefault="003539BA" w:rsidP="00106BBA">
      <w:pPr>
        <w:pStyle w:val="BodyText"/>
      </w:pPr>
      <w:r w:rsidRPr="009A6C54">
        <w:t>50</w:t>
      </w:r>
      <w:r w:rsidR="00995A5E" w:rsidRPr="009A6C54">
        <w:tab/>
      </w:r>
      <w:r w:rsidRPr="009A6C54">
        <w:tab/>
        <w:t>GNOSIS</w:t>
      </w:r>
    </w:p>
    <w:p w:rsidR="003539BA" w:rsidRPr="009A6C54" w:rsidRDefault="003539BA" w:rsidP="00106BBA">
      <w:pPr>
        <w:pStyle w:val="BodyText"/>
      </w:pPr>
      <w:r w:rsidRPr="009A6C54">
        <w:t>51</w:t>
      </w:r>
      <w:r w:rsidRPr="009A6C54">
        <w:tab/>
      </w:r>
      <w:r w:rsidR="00995A5E" w:rsidRPr="009A6C54">
        <w:tab/>
      </w:r>
      <w:r w:rsidRPr="009A6C54">
        <w:t>HINDUISM</w:t>
      </w:r>
    </w:p>
    <w:p w:rsidR="003539BA" w:rsidRPr="009A6C54" w:rsidRDefault="003539BA" w:rsidP="00106BBA">
      <w:pPr>
        <w:pStyle w:val="BodyText"/>
      </w:pPr>
      <w:r w:rsidRPr="009A6C54">
        <w:t>52</w:t>
      </w:r>
      <w:r w:rsidR="00995A5E" w:rsidRPr="009A6C54">
        <w:tab/>
      </w:r>
      <w:r w:rsidRPr="009A6C54">
        <w:tab/>
        <w:t>HUMANISM</w:t>
      </w:r>
    </w:p>
    <w:p w:rsidR="003539BA" w:rsidRPr="009A6C54" w:rsidRDefault="003539BA" w:rsidP="00106BBA">
      <w:pPr>
        <w:pStyle w:val="BodyText"/>
      </w:pPr>
      <w:r w:rsidRPr="009A6C54">
        <w:t>53</w:t>
      </w:r>
      <w:r w:rsidR="00995A5E" w:rsidRPr="009A6C54">
        <w:tab/>
      </w:r>
      <w:r w:rsidRPr="009A6C54">
        <w:tab/>
        <w:t>INDEPENDENT</w:t>
      </w:r>
    </w:p>
    <w:p w:rsidR="003539BA" w:rsidRPr="009A6C54" w:rsidRDefault="003539BA" w:rsidP="00106BBA">
      <w:pPr>
        <w:pStyle w:val="BodyText"/>
      </w:pPr>
      <w:r w:rsidRPr="009A6C54">
        <w:t>54</w:t>
      </w:r>
      <w:r w:rsidR="00995A5E" w:rsidRPr="009A6C54">
        <w:tab/>
      </w:r>
      <w:r w:rsidRPr="009A6C54">
        <w:tab/>
        <w:t>JAINISM</w:t>
      </w:r>
    </w:p>
    <w:p w:rsidR="003539BA" w:rsidRPr="009A6C54" w:rsidRDefault="003539BA" w:rsidP="00106BBA">
      <w:pPr>
        <w:pStyle w:val="BodyText"/>
      </w:pPr>
      <w:r w:rsidRPr="009A6C54">
        <w:t>55</w:t>
      </w:r>
      <w:r w:rsidR="00995A5E" w:rsidRPr="009A6C54">
        <w:tab/>
      </w:r>
      <w:r w:rsidRPr="009A6C54">
        <w:tab/>
        <w:t>MAHAYANA</w:t>
      </w:r>
    </w:p>
    <w:p w:rsidR="003539BA" w:rsidRPr="009A6C54" w:rsidRDefault="003539BA" w:rsidP="00106BBA">
      <w:pPr>
        <w:pStyle w:val="BodyText"/>
      </w:pPr>
      <w:r w:rsidRPr="009A6C54">
        <w:t>56</w:t>
      </w:r>
      <w:r w:rsidR="00995A5E" w:rsidRPr="009A6C54">
        <w:tab/>
      </w:r>
      <w:r w:rsidRPr="009A6C54">
        <w:tab/>
        <w:t>MEDITATION</w:t>
      </w:r>
    </w:p>
    <w:p w:rsidR="003539BA" w:rsidRPr="009A6C54" w:rsidRDefault="003539BA" w:rsidP="00106BBA">
      <w:pPr>
        <w:pStyle w:val="BodyText"/>
      </w:pPr>
      <w:r w:rsidRPr="009A6C54">
        <w:t>57</w:t>
      </w:r>
      <w:r w:rsidR="00995A5E" w:rsidRPr="009A6C54">
        <w:tab/>
      </w:r>
      <w:r w:rsidRPr="009A6C54">
        <w:tab/>
        <w:t>MESSIANIC JUDAISM</w:t>
      </w:r>
    </w:p>
    <w:p w:rsidR="003539BA" w:rsidRPr="009A6C54" w:rsidRDefault="003539BA" w:rsidP="00106BBA">
      <w:pPr>
        <w:pStyle w:val="BodyText"/>
      </w:pPr>
      <w:r w:rsidRPr="009A6C54">
        <w:t>58</w:t>
      </w:r>
      <w:r w:rsidR="00995A5E" w:rsidRPr="009A6C54">
        <w:tab/>
      </w:r>
      <w:r w:rsidRPr="009A6C54">
        <w:tab/>
        <w:t>MITRAISM</w:t>
      </w:r>
    </w:p>
    <w:p w:rsidR="003539BA" w:rsidRPr="009A6C54" w:rsidRDefault="003539BA" w:rsidP="00106BBA">
      <w:pPr>
        <w:pStyle w:val="BodyText"/>
      </w:pPr>
      <w:r w:rsidRPr="009A6C54">
        <w:t>59</w:t>
      </w:r>
      <w:r w:rsidR="00995A5E" w:rsidRPr="009A6C54">
        <w:tab/>
      </w:r>
      <w:r w:rsidRPr="009A6C54">
        <w:tab/>
        <w:t>NEW AGE</w:t>
      </w:r>
    </w:p>
    <w:p w:rsidR="003539BA" w:rsidRPr="009A6C54" w:rsidRDefault="003539BA" w:rsidP="00106BBA">
      <w:pPr>
        <w:pStyle w:val="BodyText"/>
      </w:pPr>
      <w:r w:rsidRPr="009A6C54">
        <w:t>60</w:t>
      </w:r>
      <w:r w:rsidR="00995A5E" w:rsidRPr="009A6C54">
        <w:tab/>
      </w:r>
      <w:r w:rsidRPr="009A6C54">
        <w:tab/>
        <w:t>NON-ROMAN CATHOLIC</w:t>
      </w:r>
    </w:p>
    <w:p w:rsidR="003539BA" w:rsidRPr="009A6C54" w:rsidRDefault="003539BA" w:rsidP="00106BBA">
      <w:pPr>
        <w:pStyle w:val="BodyText"/>
      </w:pPr>
      <w:r w:rsidRPr="009A6C54">
        <w:t>61</w:t>
      </w:r>
      <w:r w:rsidR="00995A5E" w:rsidRPr="009A6C54">
        <w:tab/>
      </w:r>
      <w:r w:rsidRPr="009A6C54">
        <w:tab/>
        <w:t>OCCULT</w:t>
      </w:r>
    </w:p>
    <w:p w:rsidR="003539BA" w:rsidRPr="009A6C54" w:rsidRDefault="003539BA" w:rsidP="00106BBA">
      <w:pPr>
        <w:pStyle w:val="BodyText"/>
      </w:pPr>
      <w:r w:rsidRPr="009A6C54">
        <w:t>62</w:t>
      </w:r>
      <w:r w:rsidR="00995A5E" w:rsidRPr="009A6C54">
        <w:tab/>
      </w:r>
      <w:r w:rsidRPr="009A6C54">
        <w:tab/>
        <w:t>ORTHODOX</w:t>
      </w:r>
    </w:p>
    <w:p w:rsidR="003539BA" w:rsidRPr="009A6C54" w:rsidRDefault="003539BA" w:rsidP="00106BBA">
      <w:pPr>
        <w:pStyle w:val="BodyText"/>
      </w:pPr>
      <w:r w:rsidRPr="009A6C54">
        <w:t>63</w:t>
      </w:r>
      <w:r w:rsidR="00995A5E" w:rsidRPr="009A6C54">
        <w:tab/>
      </w:r>
      <w:r w:rsidRPr="009A6C54">
        <w:tab/>
        <w:t>PAGANISM</w:t>
      </w:r>
    </w:p>
    <w:p w:rsidR="003539BA" w:rsidRPr="009A6C54" w:rsidRDefault="003539BA" w:rsidP="00106BBA">
      <w:pPr>
        <w:pStyle w:val="BodyText"/>
      </w:pPr>
      <w:r w:rsidRPr="009A6C54">
        <w:t>64</w:t>
      </w:r>
      <w:r w:rsidR="00995A5E" w:rsidRPr="009A6C54">
        <w:tab/>
      </w:r>
      <w:r w:rsidRPr="009A6C54">
        <w:tab/>
        <w:t>PROCESS, THE</w:t>
      </w:r>
    </w:p>
    <w:p w:rsidR="003539BA" w:rsidRPr="009A6C54" w:rsidRDefault="003539BA" w:rsidP="00106BBA">
      <w:pPr>
        <w:pStyle w:val="BodyText"/>
      </w:pPr>
      <w:r w:rsidRPr="009A6C54">
        <w:t>65</w:t>
      </w:r>
      <w:r w:rsidR="00995A5E" w:rsidRPr="009A6C54">
        <w:tab/>
      </w:r>
      <w:r w:rsidRPr="009A6C54">
        <w:tab/>
        <w:t>REFORMED/PRESBYTERIAN</w:t>
      </w:r>
    </w:p>
    <w:p w:rsidR="003539BA" w:rsidRPr="009A6C54" w:rsidRDefault="003539BA" w:rsidP="00106BBA">
      <w:pPr>
        <w:pStyle w:val="BodyText"/>
      </w:pPr>
      <w:r w:rsidRPr="009A6C54">
        <w:t>66</w:t>
      </w:r>
      <w:r w:rsidR="00995A5E" w:rsidRPr="009A6C54">
        <w:tab/>
      </w:r>
      <w:r w:rsidRPr="009A6C54">
        <w:tab/>
        <w:t>SATANISM</w:t>
      </w:r>
    </w:p>
    <w:p w:rsidR="003539BA" w:rsidRPr="009A6C54" w:rsidRDefault="003539BA" w:rsidP="00106BBA">
      <w:pPr>
        <w:pStyle w:val="BodyText"/>
      </w:pPr>
      <w:r w:rsidRPr="009A6C54">
        <w:t>67</w:t>
      </w:r>
      <w:r w:rsidR="00995A5E" w:rsidRPr="009A6C54">
        <w:tab/>
      </w:r>
      <w:r w:rsidRPr="009A6C54">
        <w:tab/>
        <w:t>SCIENTOLOGY</w:t>
      </w:r>
    </w:p>
    <w:p w:rsidR="003539BA" w:rsidRPr="009A6C54" w:rsidRDefault="003539BA" w:rsidP="00106BBA">
      <w:pPr>
        <w:pStyle w:val="BodyText"/>
      </w:pPr>
      <w:r w:rsidRPr="009A6C54">
        <w:t>68</w:t>
      </w:r>
      <w:r w:rsidR="00995A5E" w:rsidRPr="009A6C54">
        <w:tab/>
      </w:r>
      <w:r w:rsidRPr="009A6C54">
        <w:tab/>
        <w:t>SHAMANISM</w:t>
      </w:r>
    </w:p>
    <w:p w:rsidR="003539BA" w:rsidRPr="009A6C54" w:rsidRDefault="003539BA" w:rsidP="00106BBA">
      <w:pPr>
        <w:pStyle w:val="BodyText"/>
      </w:pPr>
      <w:r w:rsidRPr="009A6C54">
        <w:t>69</w:t>
      </w:r>
      <w:r w:rsidR="00995A5E" w:rsidRPr="009A6C54">
        <w:tab/>
      </w:r>
      <w:r w:rsidRPr="009A6C54">
        <w:tab/>
        <w:t>SHIITE (ISLAM)</w:t>
      </w:r>
    </w:p>
    <w:p w:rsidR="003539BA" w:rsidRPr="009A6C54" w:rsidRDefault="003539BA" w:rsidP="00106BBA">
      <w:pPr>
        <w:pStyle w:val="BodyText"/>
      </w:pPr>
      <w:r w:rsidRPr="009A6C54">
        <w:t>70</w:t>
      </w:r>
      <w:r w:rsidRPr="009A6C54">
        <w:tab/>
      </w:r>
      <w:r w:rsidR="00995A5E" w:rsidRPr="009A6C54">
        <w:tab/>
      </w:r>
      <w:r w:rsidRPr="009A6C54">
        <w:t>SHINTO</w:t>
      </w:r>
    </w:p>
    <w:p w:rsidR="003539BA" w:rsidRPr="009A6C54" w:rsidRDefault="003539BA" w:rsidP="00106BBA">
      <w:pPr>
        <w:pStyle w:val="BodyText"/>
      </w:pPr>
      <w:r w:rsidRPr="009A6C54">
        <w:t>71</w:t>
      </w:r>
      <w:r w:rsidR="00995A5E" w:rsidRPr="009A6C54">
        <w:tab/>
      </w:r>
      <w:r w:rsidRPr="009A6C54">
        <w:tab/>
        <w:t>SIKISM</w:t>
      </w:r>
    </w:p>
    <w:p w:rsidR="003539BA" w:rsidRPr="009A6C54" w:rsidRDefault="003539BA" w:rsidP="00106BBA">
      <w:pPr>
        <w:pStyle w:val="BodyText"/>
      </w:pPr>
      <w:r w:rsidRPr="009A6C54">
        <w:t>72</w:t>
      </w:r>
      <w:r w:rsidR="00995A5E" w:rsidRPr="009A6C54">
        <w:tab/>
      </w:r>
      <w:r w:rsidRPr="009A6C54">
        <w:tab/>
        <w:t>SPIRITUALISM</w:t>
      </w:r>
    </w:p>
    <w:p w:rsidR="003539BA" w:rsidRPr="009A6C54" w:rsidRDefault="003539BA" w:rsidP="00106BBA">
      <w:pPr>
        <w:pStyle w:val="BodyText"/>
      </w:pPr>
      <w:r w:rsidRPr="009A6C54">
        <w:t>73</w:t>
      </w:r>
      <w:r w:rsidR="00995A5E" w:rsidRPr="009A6C54">
        <w:tab/>
      </w:r>
      <w:r w:rsidRPr="009A6C54">
        <w:tab/>
        <w:t>SUNNI (ISLAM)</w:t>
      </w:r>
    </w:p>
    <w:p w:rsidR="003539BA" w:rsidRPr="009A6C54" w:rsidRDefault="003539BA" w:rsidP="00106BBA">
      <w:pPr>
        <w:pStyle w:val="BodyText"/>
      </w:pPr>
      <w:r w:rsidRPr="009A6C54">
        <w:t>74</w:t>
      </w:r>
      <w:r w:rsidR="00995A5E" w:rsidRPr="009A6C54">
        <w:tab/>
      </w:r>
      <w:r w:rsidRPr="009A6C54">
        <w:tab/>
        <w:t>TAOISM</w:t>
      </w:r>
    </w:p>
    <w:p w:rsidR="003539BA" w:rsidRPr="009A6C54" w:rsidRDefault="003539BA" w:rsidP="00106BBA">
      <w:pPr>
        <w:pStyle w:val="BodyText"/>
      </w:pPr>
      <w:r w:rsidRPr="009A6C54">
        <w:t>75</w:t>
      </w:r>
      <w:r w:rsidR="00995A5E" w:rsidRPr="009A6C54">
        <w:tab/>
      </w:r>
      <w:r w:rsidRPr="009A6C54">
        <w:tab/>
        <w:t>THERAVADA</w:t>
      </w:r>
    </w:p>
    <w:p w:rsidR="003539BA" w:rsidRPr="009A6C54" w:rsidRDefault="003539BA" w:rsidP="00106BBA">
      <w:pPr>
        <w:pStyle w:val="BodyText"/>
      </w:pPr>
      <w:r w:rsidRPr="009A6C54">
        <w:t>76</w:t>
      </w:r>
      <w:r w:rsidR="00995A5E" w:rsidRPr="009A6C54">
        <w:tab/>
      </w:r>
      <w:r w:rsidRPr="009A6C54">
        <w:tab/>
        <w:t>UNIVERSAL LIFE CHURCH</w:t>
      </w:r>
    </w:p>
    <w:p w:rsidR="003539BA" w:rsidRPr="009A6C54" w:rsidRDefault="003539BA" w:rsidP="00106BBA">
      <w:pPr>
        <w:pStyle w:val="BodyText"/>
      </w:pPr>
      <w:r w:rsidRPr="009A6C54">
        <w:t>77</w:t>
      </w:r>
      <w:r w:rsidR="00995A5E" w:rsidRPr="009A6C54">
        <w:tab/>
      </w:r>
      <w:r w:rsidRPr="009A6C54">
        <w:tab/>
        <w:t>VAJRAYANA (TIBETAN)</w:t>
      </w:r>
    </w:p>
    <w:p w:rsidR="003539BA" w:rsidRPr="009A6C54" w:rsidRDefault="003539BA" w:rsidP="00106BBA">
      <w:pPr>
        <w:pStyle w:val="BodyText"/>
      </w:pPr>
      <w:r w:rsidRPr="009A6C54">
        <w:t>78</w:t>
      </w:r>
      <w:r w:rsidR="00995A5E" w:rsidRPr="009A6C54">
        <w:tab/>
      </w:r>
      <w:r w:rsidRPr="009A6C54">
        <w:tab/>
        <w:t>VEDA</w:t>
      </w:r>
    </w:p>
    <w:p w:rsidR="003539BA" w:rsidRPr="009A6C54" w:rsidRDefault="003539BA" w:rsidP="00106BBA">
      <w:pPr>
        <w:pStyle w:val="BodyText"/>
      </w:pPr>
      <w:r w:rsidRPr="009A6C54">
        <w:t>79</w:t>
      </w:r>
      <w:r w:rsidR="00995A5E" w:rsidRPr="009A6C54">
        <w:tab/>
      </w:r>
      <w:r w:rsidRPr="009A6C54">
        <w:tab/>
        <w:t>VOODOO</w:t>
      </w:r>
    </w:p>
    <w:p w:rsidR="003539BA" w:rsidRPr="009A6C54" w:rsidRDefault="003539BA" w:rsidP="00106BBA">
      <w:pPr>
        <w:pStyle w:val="BodyText"/>
      </w:pPr>
      <w:r w:rsidRPr="009A6C54">
        <w:t>80</w:t>
      </w:r>
      <w:r w:rsidR="00995A5E" w:rsidRPr="009A6C54">
        <w:tab/>
      </w:r>
      <w:r w:rsidRPr="009A6C54">
        <w:tab/>
        <w:t>WICCA</w:t>
      </w:r>
    </w:p>
    <w:p w:rsidR="003539BA" w:rsidRPr="009A6C54" w:rsidRDefault="003539BA" w:rsidP="00106BBA">
      <w:pPr>
        <w:pStyle w:val="BodyText"/>
      </w:pPr>
      <w:r w:rsidRPr="009A6C54">
        <w:t>81</w:t>
      </w:r>
      <w:r w:rsidR="00995A5E" w:rsidRPr="009A6C54">
        <w:tab/>
      </w:r>
      <w:r w:rsidRPr="009A6C54">
        <w:tab/>
        <w:t>YAOHUSHUA</w:t>
      </w:r>
    </w:p>
    <w:p w:rsidR="003539BA" w:rsidRPr="009A6C54" w:rsidRDefault="003539BA" w:rsidP="00106BBA">
      <w:pPr>
        <w:pStyle w:val="BodyText"/>
      </w:pPr>
      <w:r w:rsidRPr="009A6C54">
        <w:t>82</w:t>
      </w:r>
      <w:r w:rsidR="00995A5E" w:rsidRPr="009A6C54">
        <w:tab/>
      </w:r>
      <w:r w:rsidRPr="009A6C54">
        <w:tab/>
        <w:t>ZOROASTRIANISM</w:t>
      </w:r>
    </w:p>
    <w:p w:rsidR="003539BA" w:rsidRPr="009A6C54" w:rsidRDefault="003539BA" w:rsidP="00106BBA">
      <w:pPr>
        <w:pStyle w:val="BodyText"/>
      </w:pPr>
      <w:r w:rsidRPr="009A6C54">
        <w:t>83</w:t>
      </w:r>
      <w:r w:rsidR="00995A5E" w:rsidRPr="009A6C54">
        <w:tab/>
      </w:r>
      <w:r w:rsidRPr="009A6C54">
        <w:tab/>
        <w:t>ASKED BUT DECLINED TO ANSWER</w:t>
      </w:r>
    </w:p>
    <w:p w:rsidR="003539BA" w:rsidRPr="009A6C54" w:rsidRDefault="003539BA" w:rsidP="00FA2700">
      <w:pPr>
        <w:pStyle w:val="Heading2"/>
      </w:pPr>
      <w:bookmarkStart w:id="437" w:name="_Toc11706780"/>
      <w:r w:rsidRPr="009A6C54">
        <w:t>Table 0076 - Message Type</w:t>
      </w:r>
      <w:bookmarkEnd w:id="437"/>
    </w:p>
    <w:p w:rsidR="003539BA" w:rsidRPr="009A6C54" w:rsidRDefault="003539BA" w:rsidP="00106BBA">
      <w:pPr>
        <w:pStyle w:val="BodyText"/>
      </w:pPr>
      <w:r w:rsidRPr="009A6C54">
        <w:t>VALUE</w:t>
      </w:r>
      <w:r w:rsidRPr="009A6C54">
        <w:tab/>
        <w:t>DESCRIPTION</w:t>
      </w:r>
    </w:p>
    <w:p w:rsidR="00995A5E" w:rsidRPr="009A6C54" w:rsidRDefault="003539BA" w:rsidP="00106BBA">
      <w:pPr>
        <w:pStyle w:val="BodyText"/>
        <w:rPr>
          <w:lang w:val="en-US"/>
        </w:rPr>
      </w:pPr>
      <w:r w:rsidRPr="009A6C54">
        <w:t>ADT</w:t>
      </w:r>
      <w:r w:rsidR="00995A5E" w:rsidRPr="009A6C54">
        <w:tab/>
      </w:r>
      <w:r w:rsidRPr="009A6C54">
        <w:tab/>
      </w:r>
      <w:proofErr w:type="spellStart"/>
      <w:r w:rsidRPr="009A6C54">
        <w:t>ADT</w:t>
      </w:r>
      <w:proofErr w:type="spellEnd"/>
      <w:r w:rsidRPr="009A6C54">
        <w:t xml:space="preserve"> MESSAGE</w:t>
      </w:r>
    </w:p>
    <w:p w:rsidR="003539BA" w:rsidRPr="009A6C54" w:rsidRDefault="003539BA" w:rsidP="00101FB2">
      <w:pPr>
        <w:pStyle w:val="Heading1"/>
      </w:pPr>
      <w:bookmarkStart w:id="438" w:name="_Toc11706781"/>
      <w:r w:rsidRPr="009A6C54">
        <w:t>HL7 Interface Specification for VIC Card VistA to NCMD</w:t>
      </w:r>
      <w:bookmarkEnd w:id="438"/>
    </w:p>
    <w:p w:rsidR="003539BA" w:rsidRPr="009A6C54" w:rsidRDefault="003539BA" w:rsidP="00106BBA">
      <w:pPr>
        <w:pStyle w:val="BodyText"/>
      </w:pPr>
      <w:r w:rsidRPr="009A6C54">
        <w:t>When a Veteran’s ID Card (VIC) Image Capture workstation retrieves demographic data from VistA, a record will be created in a VistA file to indicate that a VIC request is pending under the following exception conditions.</w:t>
      </w:r>
    </w:p>
    <w:p w:rsidR="003539BA" w:rsidRPr="009A6C54" w:rsidRDefault="003539BA" w:rsidP="00BE3E49">
      <w:pPr>
        <w:pStyle w:val="BodyText"/>
        <w:numPr>
          <w:ilvl w:val="0"/>
          <w:numId w:val="21"/>
        </w:numPr>
      </w:pPr>
      <w:r w:rsidRPr="009A6C54">
        <w:t>The patient does not have a National Integrated Control Number (ICN).</w:t>
      </w:r>
    </w:p>
    <w:p w:rsidR="003539BA" w:rsidRPr="009A6C54" w:rsidRDefault="003539BA" w:rsidP="00BE3E49">
      <w:pPr>
        <w:pStyle w:val="BodyText"/>
        <w:numPr>
          <w:ilvl w:val="0"/>
          <w:numId w:val="21"/>
        </w:numPr>
      </w:pPr>
      <w:r w:rsidRPr="009A6C54">
        <w:t>The eligibility/enrollment information needed to determine the patient’s eligibility for a VIC is incomplete.</w:t>
      </w:r>
    </w:p>
    <w:p w:rsidR="003539BA" w:rsidRPr="009A6C54" w:rsidRDefault="003539BA" w:rsidP="00BE3E49">
      <w:pPr>
        <w:pStyle w:val="BodyText"/>
        <w:numPr>
          <w:ilvl w:val="0"/>
          <w:numId w:val="21"/>
        </w:numPr>
      </w:pPr>
      <w:r w:rsidRPr="009A6C54">
        <w:t>The current status of the veteran’s claim for Purple Heart eligibility is either pending or in-process.</w:t>
      </w:r>
    </w:p>
    <w:p w:rsidR="003539BA" w:rsidRPr="009A6C54" w:rsidRDefault="003539BA" w:rsidP="00106BBA">
      <w:pPr>
        <w:pStyle w:val="BodyText"/>
      </w:pPr>
      <w:r w:rsidRPr="009A6C54">
        <w:t>A Health Level 7 (HL7) message will be used to notify the National Card Management Directory (NCMD) when these exceptions have been resolved.</w:t>
      </w:r>
    </w:p>
    <w:p w:rsidR="00760B70" w:rsidRPr="009A6C54" w:rsidRDefault="003539BA" w:rsidP="00106BBA">
      <w:pPr>
        <w:pStyle w:val="BodyText"/>
      </w:pPr>
      <w:r w:rsidRPr="009A6C54">
        <w:t xml:space="preserve">This specifies the information needed to either release the previous hold or cancel a pending VIC order request and communicate the order action to the NCMD.  </w:t>
      </w:r>
    </w:p>
    <w:p w:rsidR="00760B70" w:rsidRPr="009A6C54" w:rsidRDefault="003539BA" w:rsidP="00106BBA">
      <w:pPr>
        <w:pStyle w:val="BodyText"/>
      </w:pPr>
      <w:r w:rsidRPr="009A6C54">
        <w:t xml:space="preserve">The data exchange will be triggered when the daily VistA re-evaluation of the pending VIC order request finds that a National ICN exists and the VIC eligibility can be determined.  </w:t>
      </w:r>
    </w:p>
    <w:p w:rsidR="003539BA" w:rsidRPr="009A6C54" w:rsidRDefault="003539BA" w:rsidP="00106BBA">
      <w:pPr>
        <w:pStyle w:val="BodyText"/>
      </w:pPr>
      <w:r w:rsidRPr="009A6C54">
        <w:t>The basic communication protocol will be addressed, as well as the information that will be made available and how it will be obtained.</w:t>
      </w:r>
    </w:p>
    <w:p w:rsidR="003539BA" w:rsidRPr="009A6C54" w:rsidRDefault="003539BA" w:rsidP="00106BBA">
      <w:pPr>
        <w:pStyle w:val="BodyText"/>
      </w:pPr>
      <w:r w:rsidRPr="009A6C54">
        <w:t>This application will use the abstract message approach and encoding rules specified by HL7.  HL7 is used for communicating data associated with various events which occur in health care environments.</w:t>
      </w:r>
    </w:p>
    <w:p w:rsidR="003539BA" w:rsidRPr="009A6C54" w:rsidRDefault="003539BA" w:rsidP="00106BBA">
      <w:pPr>
        <w:pStyle w:val="BodyText"/>
      </w:pPr>
      <w:r w:rsidRPr="009A6C54">
        <w:t>The formats of these messages conform to the Version 2.4 HL7 Interface Standards where applicable.</w:t>
      </w:r>
    </w:p>
    <w:p w:rsidR="003539BA" w:rsidRPr="009A6C54" w:rsidRDefault="003539BA" w:rsidP="00266A3D">
      <w:pPr>
        <w:pStyle w:val="Heading2"/>
      </w:pPr>
      <w:bookmarkStart w:id="439" w:name="_Toc11706782"/>
      <w:r w:rsidRPr="009A6C54">
        <w:t>Assumptions</w:t>
      </w:r>
      <w:bookmarkEnd w:id="439"/>
    </w:p>
    <w:p w:rsidR="003539BA" w:rsidRPr="009A6C54" w:rsidRDefault="003539BA" w:rsidP="00106BBA">
      <w:pPr>
        <w:pStyle w:val="BodyText"/>
      </w:pPr>
      <w:r w:rsidRPr="009A6C54">
        <w:t>The transmission of VIC requests from VistA to the NCMD assumes the following.</w:t>
      </w:r>
    </w:p>
    <w:p w:rsidR="003539BA" w:rsidRPr="009A6C54" w:rsidRDefault="003539BA" w:rsidP="00BE3E49">
      <w:pPr>
        <w:pStyle w:val="BodyText"/>
        <w:numPr>
          <w:ilvl w:val="0"/>
          <w:numId w:val="22"/>
        </w:numPr>
      </w:pPr>
      <w:r w:rsidRPr="009A6C54">
        <w:t>All VistA sites will have installed VistA HL7 software and it is operational.</w:t>
      </w:r>
    </w:p>
    <w:p w:rsidR="003539BA" w:rsidRPr="009A6C54" w:rsidRDefault="003539BA" w:rsidP="00BE3E49">
      <w:pPr>
        <w:pStyle w:val="BodyText"/>
        <w:numPr>
          <w:ilvl w:val="0"/>
          <w:numId w:val="22"/>
        </w:numPr>
      </w:pPr>
      <w:r w:rsidRPr="009A6C54">
        <w:t>The veteran’s demographics and digital photograph have been previously loaded into the NCMD.</w:t>
      </w:r>
    </w:p>
    <w:p w:rsidR="003539BA" w:rsidRPr="009A6C54" w:rsidRDefault="003539BA" w:rsidP="00266A3D">
      <w:pPr>
        <w:pStyle w:val="Heading2"/>
      </w:pPr>
      <w:bookmarkStart w:id="440" w:name="_Toc11706783"/>
      <w:r w:rsidRPr="009A6C54">
        <w:t>Message Content</w:t>
      </w:r>
      <w:bookmarkEnd w:id="440"/>
    </w:p>
    <w:p w:rsidR="003539BA" w:rsidRPr="009A6C54" w:rsidRDefault="003539BA" w:rsidP="00106BBA">
      <w:pPr>
        <w:pStyle w:val="BodyText"/>
      </w:pPr>
      <w:r w:rsidRPr="009A6C54">
        <w:t>The data sent in the HL7 messages will be limited to the information that is required to uniquely identify the patient and request the VIC card.  The data transmitted will be limited to available VistA data.</w:t>
      </w:r>
    </w:p>
    <w:p w:rsidR="003539BA" w:rsidRPr="009A6C54" w:rsidRDefault="003539BA" w:rsidP="00266A3D">
      <w:pPr>
        <w:pStyle w:val="Heading2"/>
      </w:pPr>
      <w:bookmarkStart w:id="441" w:name="_Toc11706784"/>
      <w:r w:rsidRPr="009A6C54">
        <w:t>Data Capture and Transmission</w:t>
      </w:r>
      <w:bookmarkEnd w:id="441"/>
    </w:p>
    <w:p w:rsidR="003539BA" w:rsidRPr="009A6C54" w:rsidRDefault="003539BA" w:rsidP="00BE3E49">
      <w:pPr>
        <w:pStyle w:val="BodyText"/>
        <w:numPr>
          <w:ilvl w:val="0"/>
          <w:numId w:val="23"/>
        </w:numPr>
      </w:pPr>
      <w:r w:rsidRPr="009A6C54">
        <w:t>The following event trigger will generate a General Order Message (ORM~O01).</w:t>
      </w:r>
    </w:p>
    <w:p w:rsidR="003539BA" w:rsidRPr="009A6C54" w:rsidRDefault="003539BA" w:rsidP="00BE3E49">
      <w:pPr>
        <w:pStyle w:val="BodyText"/>
        <w:numPr>
          <w:ilvl w:val="0"/>
          <w:numId w:val="23"/>
        </w:numPr>
      </w:pPr>
      <w:r w:rsidRPr="009A6C54">
        <w:t>VistA re-evaluates a pending VIC card request and the associated patient has a nationally assigned ICN and the necessary eligibility/enrollment information needed to determine the patient’s VIC eligibility.</w:t>
      </w:r>
    </w:p>
    <w:p w:rsidR="003539BA" w:rsidRPr="009A6C54" w:rsidRDefault="003539BA" w:rsidP="00106BBA">
      <w:pPr>
        <w:pStyle w:val="BodyText"/>
      </w:pPr>
      <w:r w:rsidRPr="009A6C54">
        <w:t>Note:  Any modification made to the VistA database in non-standard ways, such as a direct global set by an application or by MUMPS code, will not be captured.</w:t>
      </w:r>
    </w:p>
    <w:p w:rsidR="003539BA" w:rsidRPr="009A6C54" w:rsidRDefault="003539BA" w:rsidP="00106BBA">
      <w:pPr>
        <w:pStyle w:val="BodyText"/>
      </w:pPr>
    </w:p>
    <w:p w:rsidR="003539BA" w:rsidRPr="009A6C54" w:rsidRDefault="003539BA" w:rsidP="00760B70">
      <w:pPr>
        <w:pStyle w:val="Heading2"/>
      </w:pPr>
      <w:bookmarkStart w:id="442" w:name="_Toc11706785"/>
      <w:r w:rsidRPr="009A6C54">
        <w:t>VA TCP/IP Lower Level Protocol</w:t>
      </w:r>
      <w:bookmarkEnd w:id="442"/>
    </w:p>
    <w:p w:rsidR="003539BA" w:rsidRPr="009A6C54" w:rsidRDefault="003539BA" w:rsidP="00106BBA">
      <w:pPr>
        <w:pStyle w:val="BodyText"/>
      </w:pPr>
      <w:r w:rsidRPr="009A6C54">
        <w:t>The HL7 V. 1.6 TCP/IP lower level protocol (LLP) will be used which implements the HL7 Minimal Lower Layer Protocol (MLLP) referenced in section C.4 of Appendix C of the Health Level 7 Implementation Guide (v2.3).</w:t>
      </w:r>
    </w:p>
    <w:p w:rsidR="003539BA" w:rsidRPr="009A6C54" w:rsidRDefault="003539BA" w:rsidP="00106BBA">
      <w:pPr>
        <w:pStyle w:val="BodyText"/>
      </w:pPr>
      <w:r w:rsidRPr="009A6C54">
        <w:t>HL7 CONTROL SEGMENTS</w:t>
      </w:r>
      <w:r w:rsidR="00760B70" w:rsidRPr="009A6C54">
        <w:t xml:space="preserve"> - </w:t>
      </w:r>
      <w:r w:rsidRPr="009A6C54">
        <w:t>This section defines the HL7 control segments supported by VistA.  The messages are presented separately and defined by category.  Segments are also described.  The messages are presented in the Message Control category.</w:t>
      </w:r>
    </w:p>
    <w:p w:rsidR="003539BA" w:rsidRPr="009A6C54" w:rsidRDefault="003539BA" w:rsidP="00760B70">
      <w:pPr>
        <w:pStyle w:val="Heading3"/>
      </w:pPr>
      <w:bookmarkStart w:id="443" w:name="_Toc11706786"/>
      <w:r w:rsidRPr="009A6C54">
        <w:t>Message Definitions</w:t>
      </w:r>
      <w:bookmarkEnd w:id="443"/>
    </w:p>
    <w:p w:rsidR="003539BA" w:rsidRPr="009A6C54" w:rsidRDefault="003539BA" w:rsidP="00106BBA">
      <w:pPr>
        <w:pStyle w:val="BodyText"/>
      </w:pPr>
      <w:r w:rsidRPr="009A6C54">
        <w:t>From the VistA perspective, all incoming or outgoing messages are handled or generated based on an event.</w:t>
      </w:r>
    </w:p>
    <w:p w:rsidR="003539BA" w:rsidRPr="009A6C54" w:rsidRDefault="003539BA" w:rsidP="00106BBA">
      <w:pPr>
        <w:pStyle w:val="BodyText"/>
      </w:pPr>
      <w:r w:rsidRPr="009A6C54">
        <w:t>In this section and the following sections, the following elements will be defined for each message.</w:t>
      </w:r>
    </w:p>
    <w:p w:rsidR="003539BA" w:rsidRPr="009A6C54" w:rsidRDefault="003539BA" w:rsidP="00BE3E49">
      <w:pPr>
        <w:pStyle w:val="BodyText"/>
        <w:numPr>
          <w:ilvl w:val="0"/>
          <w:numId w:val="24"/>
        </w:numPr>
      </w:pPr>
      <w:r w:rsidRPr="009A6C54">
        <w:t>Trigger events</w:t>
      </w:r>
    </w:p>
    <w:p w:rsidR="003539BA" w:rsidRPr="009A6C54" w:rsidRDefault="003539BA" w:rsidP="00BE3E49">
      <w:pPr>
        <w:pStyle w:val="BodyText"/>
        <w:numPr>
          <w:ilvl w:val="0"/>
          <w:numId w:val="24"/>
        </w:numPr>
      </w:pPr>
      <w:r w:rsidRPr="009A6C54">
        <w:t>Message event code</w:t>
      </w:r>
    </w:p>
    <w:p w:rsidR="003539BA" w:rsidRPr="009A6C54" w:rsidRDefault="003539BA" w:rsidP="00BE3E49">
      <w:pPr>
        <w:pStyle w:val="BodyText"/>
        <w:numPr>
          <w:ilvl w:val="0"/>
          <w:numId w:val="24"/>
        </w:numPr>
      </w:pPr>
      <w:r w:rsidRPr="009A6C54">
        <w:t>List of segments used in the message</w:t>
      </w:r>
    </w:p>
    <w:p w:rsidR="003539BA" w:rsidRPr="009A6C54" w:rsidRDefault="003539BA" w:rsidP="00BE3E49">
      <w:pPr>
        <w:pStyle w:val="BodyText"/>
        <w:numPr>
          <w:ilvl w:val="0"/>
          <w:numId w:val="24"/>
        </w:numPr>
      </w:pPr>
      <w:r w:rsidRPr="009A6C54">
        <w:t>List of fields for each segment in the message</w:t>
      </w:r>
    </w:p>
    <w:p w:rsidR="003539BA" w:rsidRPr="009A6C54" w:rsidRDefault="003539BA" w:rsidP="00106BBA">
      <w:pPr>
        <w:pStyle w:val="BodyText"/>
      </w:pPr>
      <w:r w:rsidRPr="009A6C54">
        <w:t>Each message is composed of segments.  Segments contain logical groupings of data.  Segments may be optional or repeatable.  A [ ] indicates the segment is optional, the { } indicates the segment is repeatable.  For each message category, there will be a list of HL7 standard segments used for the message.</w:t>
      </w:r>
    </w:p>
    <w:p w:rsidR="003539BA" w:rsidRPr="009A6C54" w:rsidRDefault="003539BA" w:rsidP="00266A3D">
      <w:pPr>
        <w:pStyle w:val="Heading3"/>
      </w:pPr>
      <w:bookmarkStart w:id="444" w:name="_Toc11706787"/>
      <w:r w:rsidRPr="009A6C54">
        <w:t>Segment Table Definitions</w:t>
      </w:r>
      <w:bookmarkEnd w:id="444"/>
    </w:p>
    <w:p w:rsidR="003539BA" w:rsidRPr="009A6C54" w:rsidRDefault="003539BA" w:rsidP="00106BBA">
      <w:pPr>
        <w:pStyle w:val="BodyText"/>
      </w:pPr>
      <w:r w:rsidRPr="009A6C54">
        <w:t>For each segment, the data elements are described in table format.  The table includes the sequence number (SEQ), maximum length (LEN), data type (DT), required or optional (R/O), repeatable (RP/#), the table number (TBL#), the element name, and the VistA description.  Each segment is described in the following sections.</w:t>
      </w:r>
    </w:p>
    <w:p w:rsidR="003539BA" w:rsidRPr="009A6C54" w:rsidRDefault="003539BA" w:rsidP="00760B70">
      <w:pPr>
        <w:pStyle w:val="Heading3"/>
      </w:pPr>
      <w:bookmarkStart w:id="445" w:name="_Toc11706788"/>
      <w:r w:rsidRPr="009A6C54">
        <w:t>Message Control Segments</w:t>
      </w:r>
      <w:bookmarkEnd w:id="445"/>
    </w:p>
    <w:p w:rsidR="003539BA" w:rsidRPr="009A6C54" w:rsidRDefault="003539BA" w:rsidP="00106BBA">
      <w:pPr>
        <w:pStyle w:val="BodyText"/>
      </w:pPr>
      <w:r w:rsidRPr="009A6C54">
        <w:t>This section describes the message control segments that are contained in message types described in this document.  These are generic descriptions.  Any time any of the segments described in this section are included in a message in this document, the VistA descriptions and mappings will be as specified here unless otherwise specified in that section.</w:t>
      </w:r>
    </w:p>
    <w:p w:rsidR="003539BA" w:rsidRPr="009A6C54" w:rsidRDefault="00266A3D" w:rsidP="00760B70">
      <w:pPr>
        <w:pStyle w:val="Heading3"/>
        <w:rPr>
          <w:lang w:val="en-US"/>
        </w:rPr>
      </w:pPr>
      <w:r w:rsidRPr="009A6C54">
        <w:br w:type="page"/>
      </w:r>
      <w:bookmarkStart w:id="446" w:name="_Toc11706789"/>
      <w:r w:rsidR="003539BA" w:rsidRPr="009A6C54">
        <w:t>MSH - Message Header Segment</w:t>
      </w:r>
      <w:bookmarkEnd w:id="446"/>
    </w:p>
    <w:p w:rsidR="000E6F8B" w:rsidRPr="009A6C54" w:rsidRDefault="000E6F8B" w:rsidP="00741C15">
      <w:pPr>
        <w:pStyle w:val="Caption"/>
        <w:rPr>
          <w:lang w:val="en-US"/>
        </w:rPr>
      </w:pPr>
      <w:bookmarkStart w:id="447" w:name="_Toc11706907"/>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68</w:t>
      </w:r>
      <w:r w:rsidR="007F1C38">
        <w:rPr>
          <w:noProof/>
        </w:rPr>
        <w:fldChar w:fldCharType="end"/>
      </w:r>
      <w:r w:rsidRPr="009A6C54">
        <w:rPr>
          <w:lang w:val="en-US"/>
        </w:rPr>
        <w:t>: MSH – Message Header Segment</w:t>
      </w:r>
      <w:bookmarkEnd w:id="447"/>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2464"/>
        <w:gridCol w:w="2845"/>
      </w:tblGrid>
      <w:tr w:rsidR="00266A3D" w:rsidRPr="009A6C54" w:rsidTr="00266A3D">
        <w:trPr>
          <w:cantSplit/>
          <w:tblHeader/>
        </w:trPr>
        <w:tc>
          <w:tcPr>
            <w:tcW w:w="725" w:type="dxa"/>
            <w:tcBorders>
              <w:top w:val="single" w:sz="6" w:space="0" w:color="000000"/>
              <w:left w:val="single" w:sz="6" w:space="0" w:color="000000"/>
              <w:bottom w:val="nil"/>
            </w:tcBorders>
            <w:shd w:val="pct15" w:color="auto" w:fill="FFFFFF"/>
          </w:tcPr>
          <w:p w:rsidR="00266A3D" w:rsidRPr="009A6C54" w:rsidRDefault="00266A3D" w:rsidP="00266A3D">
            <w:pPr>
              <w:pStyle w:val="BodyText"/>
              <w:rPr>
                <w:rFonts w:ascii="Arial" w:hAnsi="Arial" w:cs="Arial"/>
              </w:rPr>
            </w:pPr>
            <w:r w:rsidRPr="009A6C54">
              <w:rPr>
                <w:rFonts w:ascii="Arial" w:hAnsi="Arial" w:cs="Arial"/>
              </w:rPr>
              <w:t>SEQ</w:t>
            </w:r>
          </w:p>
        </w:tc>
        <w:tc>
          <w:tcPr>
            <w:tcW w:w="725" w:type="dxa"/>
            <w:tcBorders>
              <w:top w:val="single" w:sz="6" w:space="0" w:color="000000"/>
              <w:bottom w:val="nil"/>
            </w:tcBorders>
            <w:shd w:val="pct15" w:color="auto" w:fill="FFFFFF"/>
          </w:tcPr>
          <w:p w:rsidR="00266A3D" w:rsidRPr="009A6C54" w:rsidRDefault="00266A3D" w:rsidP="00266A3D">
            <w:pPr>
              <w:pStyle w:val="BodyText"/>
              <w:rPr>
                <w:rFonts w:ascii="Arial" w:hAnsi="Arial" w:cs="Arial"/>
              </w:rPr>
            </w:pPr>
            <w:r w:rsidRPr="009A6C54">
              <w:rPr>
                <w:rFonts w:ascii="Arial" w:hAnsi="Arial" w:cs="Arial"/>
              </w:rPr>
              <w:t>LEN</w:t>
            </w:r>
          </w:p>
        </w:tc>
        <w:tc>
          <w:tcPr>
            <w:tcW w:w="725" w:type="dxa"/>
            <w:tcBorders>
              <w:top w:val="single" w:sz="6" w:space="0" w:color="000000"/>
              <w:bottom w:val="nil"/>
            </w:tcBorders>
            <w:shd w:val="pct15" w:color="auto" w:fill="FFFFFF"/>
          </w:tcPr>
          <w:p w:rsidR="00266A3D" w:rsidRPr="009A6C54" w:rsidRDefault="00266A3D" w:rsidP="00266A3D">
            <w:pPr>
              <w:pStyle w:val="BodyText"/>
              <w:rPr>
                <w:rFonts w:ascii="Arial" w:hAnsi="Arial" w:cs="Arial"/>
              </w:rPr>
            </w:pPr>
            <w:r w:rsidRPr="009A6C54">
              <w:rPr>
                <w:rFonts w:ascii="Arial" w:hAnsi="Arial" w:cs="Arial"/>
              </w:rPr>
              <w:t>DT</w:t>
            </w:r>
          </w:p>
        </w:tc>
        <w:tc>
          <w:tcPr>
            <w:tcW w:w="725" w:type="dxa"/>
            <w:tcBorders>
              <w:top w:val="single" w:sz="6" w:space="0" w:color="000000"/>
              <w:bottom w:val="nil"/>
            </w:tcBorders>
            <w:shd w:val="pct15" w:color="auto" w:fill="FFFFFF"/>
          </w:tcPr>
          <w:p w:rsidR="00266A3D" w:rsidRPr="009A6C54" w:rsidRDefault="00266A3D" w:rsidP="00266A3D">
            <w:pPr>
              <w:pStyle w:val="BodyText"/>
              <w:rPr>
                <w:rFonts w:ascii="Arial" w:hAnsi="Arial" w:cs="Arial"/>
              </w:rPr>
            </w:pPr>
            <w:r w:rsidRPr="009A6C54">
              <w:rPr>
                <w:rFonts w:ascii="Arial" w:hAnsi="Arial" w:cs="Arial"/>
              </w:rPr>
              <w:t>R/O</w:t>
            </w:r>
          </w:p>
        </w:tc>
        <w:tc>
          <w:tcPr>
            <w:tcW w:w="725" w:type="dxa"/>
            <w:tcBorders>
              <w:top w:val="single" w:sz="6" w:space="0" w:color="000000"/>
              <w:bottom w:val="nil"/>
            </w:tcBorders>
            <w:shd w:val="pct15" w:color="auto" w:fill="FFFFFF"/>
          </w:tcPr>
          <w:p w:rsidR="00266A3D" w:rsidRPr="009A6C54" w:rsidRDefault="00266A3D" w:rsidP="00266A3D">
            <w:pPr>
              <w:pStyle w:val="BodyText"/>
              <w:rPr>
                <w:rFonts w:ascii="Arial" w:hAnsi="Arial" w:cs="Arial"/>
              </w:rPr>
            </w:pPr>
            <w:r w:rsidRPr="009A6C54">
              <w:rPr>
                <w:rFonts w:ascii="Arial" w:hAnsi="Arial" w:cs="Arial"/>
              </w:rPr>
              <w:t>RP/#</w:t>
            </w:r>
          </w:p>
        </w:tc>
        <w:tc>
          <w:tcPr>
            <w:tcW w:w="725" w:type="dxa"/>
            <w:tcBorders>
              <w:top w:val="single" w:sz="6" w:space="0" w:color="000000"/>
              <w:bottom w:val="nil"/>
            </w:tcBorders>
            <w:shd w:val="pct15" w:color="auto" w:fill="FFFFFF"/>
          </w:tcPr>
          <w:p w:rsidR="00266A3D" w:rsidRPr="009A6C54" w:rsidRDefault="00266A3D" w:rsidP="00266A3D">
            <w:pPr>
              <w:pStyle w:val="BodyText"/>
              <w:rPr>
                <w:rFonts w:ascii="Arial" w:hAnsi="Arial" w:cs="Arial"/>
              </w:rPr>
            </w:pPr>
            <w:r w:rsidRPr="009A6C54">
              <w:rPr>
                <w:rFonts w:ascii="Arial" w:hAnsi="Arial" w:cs="Arial"/>
              </w:rPr>
              <w:t>TBL#</w:t>
            </w:r>
          </w:p>
        </w:tc>
        <w:tc>
          <w:tcPr>
            <w:tcW w:w="2464" w:type="dxa"/>
            <w:tcBorders>
              <w:top w:val="single" w:sz="6" w:space="0" w:color="000000"/>
              <w:bottom w:val="nil"/>
            </w:tcBorders>
            <w:shd w:val="pct15" w:color="auto" w:fill="FFFFFF"/>
          </w:tcPr>
          <w:p w:rsidR="00266A3D" w:rsidRPr="009A6C54" w:rsidRDefault="00266A3D" w:rsidP="00266A3D">
            <w:pPr>
              <w:pStyle w:val="BodyText"/>
              <w:rPr>
                <w:rFonts w:ascii="Arial" w:hAnsi="Arial" w:cs="Arial"/>
              </w:rPr>
            </w:pPr>
            <w:r w:rsidRPr="009A6C54">
              <w:rPr>
                <w:rFonts w:ascii="Arial" w:hAnsi="Arial" w:cs="Arial"/>
              </w:rPr>
              <w:t>ELEMENT NAME</w:t>
            </w:r>
          </w:p>
        </w:tc>
        <w:tc>
          <w:tcPr>
            <w:tcW w:w="2845" w:type="dxa"/>
            <w:tcBorders>
              <w:top w:val="single" w:sz="6" w:space="0" w:color="000000"/>
              <w:bottom w:val="nil"/>
              <w:right w:val="single" w:sz="6" w:space="0" w:color="000000"/>
            </w:tcBorders>
            <w:shd w:val="pct15" w:color="auto" w:fill="FFFFFF"/>
          </w:tcPr>
          <w:p w:rsidR="00266A3D" w:rsidRPr="009A6C54" w:rsidRDefault="00266A3D" w:rsidP="00266A3D">
            <w:pPr>
              <w:pStyle w:val="BodyText"/>
              <w:rPr>
                <w:rFonts w:ascii="Arial" w:hAnsi="Arial" w:cs="Arial"/>
              </w:rPr>
            </w:pPr>
            <w:r w:rsidRPr="009A6C54">
              <w:rPr>
                <w:rFonts w:ascii="Arial" w:hAnsi="Arial" w:cs="Arial"/>
              </w:rPr>
              <w:t>VistA DESCRIPTION</w:t>
            </w:r>
          </w:p>
        </w:tc>
      </w:tr>
      <w:tr w:rsidR="00266A3D" w:rsidRPr="009A6C54" w:rsidTr="00266A3D">
        <w:trPr>
          <w:cantSplit/>
        </w:trPr>
        <w:tc>
          <w:tcPr>
            <w:tcW w:w="725" w:type="dxa"/>
            <w:tcBorders>
              <w:top w:val="single" w:sz="6" w:space="0" w:color="000000"/>
              <w:left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1</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1</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R</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Field Separator</w:t>
            </w:r>
          </w:p>
        </w:tc>
        <w:tc>
          <w:tcPr>
            <w:tcW w:w="2845" w:type="dxa"/>
            <w:tcBorders>
              <w:top w:val="single" w:sz="6" w:space="0" w:color="000000"/>
              <w:bottom w:val="single" w:sz="6" w:space="0" w:color="000000"/>
              <w:right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Recommended value is ^ (caret)</w:t>
            </w:r>
          </w:p>
        </w:tc>
      </w:tr>
      <w:tr w:rsidR="00266A3D" w:rsidRPr="009A6C54" w:rsidTr="00266A3D">
        <w:trPr>
          <w:cantSplit/>
        </w:trPr>
        <w:tc>
          <w:tcPr>
            <w:tcW w:w="725" w:type="dxa"/>
            <w:tcBorders>
              <w:top w:val="single" w:sz="6" w:space="0" w:color="000000"/>
              <w:left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2</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4</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R</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Encoding Characters</w:t>
            </w:r>
          </w:p>
        </w:tc>
        <w:tc>
          <w:tcPr>
            <w:tcW w:w="2845" w:type="dxa"/>
            <w:tcBorders>
              <w:top w:val="single" w:sz="6" w:space="0" w:color="000000"/>
              <w:bottom w:val="single" w:sz="6" w:space="0" w:color="000000"/>
              <w:right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Recommended delimiter values:</w:t>
            </w:r>
          </w:p>
          <w:p w:rsidR="00266A3D" w:rsidRPr="009A6C54" w:rsidRDefault="00266A3D" w:rsidP="00266A3D">
            <w:pPr>
              <w:pStyle w:val="BodyText"/>
              <w:rPr>
                <w:rFonts w:ascii="Arial" w:hAnsi="Arial" w:cs="Arial"/>
              </w:rPr>
            </w:pPr>
            <w:r w:rsidRPr="009A6C54">
              <w:rPr>
                <w:rFonts w:ascii="Arial" w:hAnsi="Arial" w:cs="Arial"/>
              </w:rPr>
              <w:t>Component = ~ (tilde)</w:t>
            </w:r>
          </w:p>
          <w:p w:rsidR="00266A3D" w:rsidRPr="009A6C54" w:rsidRDefault="00266A3D" w:rsidP="00266A3D">
            <w:pPr>
              <w:pStyle w:val="BodyText"/>
              <w:rPr>
                <w:rFonts w:ascii="Arial" w:hAnsi="Arial" w:cs="Arial"/>
              </w:rPr>
            </w:pPr>
            <w:r w:rsidRPr="009A6C54">
              <w:rPr>
                <w:rFonts w:ascii="Arial" w:hAnsi="Arial" w:cs="Arial"/>
              </w:rPr>
              <w:t>Repeat = | (bar)</w:t>
            </w:r>
          </w:p>
          <w:p w:rsidR="00266A3D" w:rsidRPr="009A6C54" w:rsidRDefault="00266A3D" w:rsidP="00266A3D">
            <w:pPr>
              <w:pStyle w:val="BodyText"/>
              <w:rPr>
                <w:rFonts w:ascii="Arial" w:hAnsi="Arial" w:cs="Arial"/>
              </w:rPr>
            </w:pPr>
            <w:r w:rsidRPr="009A6C54">
              <w:rPr>
                <w:rFonts w:ascii="Arial" w:hAnsi="Arial" w:cs="Arial"/>
              </w:rPr>
              <w:t>Escape = \ (back slash)</w:t>
            </w:r>
          </w:p>
          <w:p w:rsidR="00266A3D" w:rsidRPr="009A6C54" w:rsidRDefault="00266A3D" w:rsidP="00266A3D">
            <w:pPr>
              <w:pStyle w:val="BodyText"/>
              <w:rPr>
                <w:rFonts w:ascii="Arial" w:hAnsi="Arial" w:cs="Arial"/>
              </w:rPr>
            </w:pPr>
            <w:r w:rsidRPr="009A6C54">
              <w:rPr>
                <w:rFonts w:ascii="Arial" w:hAnsi="Arial" w:cs="Arial"/>
              </w:rPr>
              <w:t>Sub-component = &amp; (ampersand)</w:t>
            </w:r>
          </w:p>
        </w:tc>
      </w:tr>
      <w:tr w:rsidR="00266A3D" w:rsidRPr="009A6C54" w:rsidTr="00266A3D">
        <w:trPr>
          <w:cantSplit/>
        </w:trPr>
        <w:tc>
          <w:tcPr>
            <w:tcW w:w="725" w:type="dxa"/>
            <w:tcBorders>
              <w:top w:val="single" w:sz="6" w:space="0" w:color="000000"/>
              <w:left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3</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15</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Sending Application</w:t>
            </w:r>
          </w:p>
        </w:tc>
        <w:tc>
          <w:tcPr>
            <w:tcW w:w="2845" w:type="dxa"/>
            <w:tcBorders>
              <w:top w:val="single" w:sz="6" w:space="0" w:color="000000"/>
              <w:bottom w:val="single" w:sz="6" w:space="0" w:color="000000"/>
              <w:right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Name field of HL7 Application Parameter file.</w:t>
            </w:r>
          </w:p>
        </w:tc>
      </w:tr>
      <w:tr w:rsidR="00266A3D" w:rsidRPr="009A6C54" w:rsidTr="00266A3D">
        <w:trPr>
          <w:cantSplit/>
        </w:trPr>
        <w:tc>
          <w:tcPr>
            <w:tcW w:w="725" w:type="dxa"/>
            <w:tcBorders>
              <w:top w:val="single" w:sz="6" w:space="0" w:color="000000"/>
              <w:left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4</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20</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Sending Facility</w:t>
            </w:r>
          </w:p>
        </w:tc>
        <w:tc>
          <w:tcPr>
            <w:tcW w:w="2845" w:type="dxa"/>
            <w:tcBorders>
              <w:top w:val="single" w:sz="6" w:space="0" w:color="000000"/>
              <w:bottom w:val="single" w:sz="6" w:space="0" w:color="000000"/>
              <w:right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Sending station's facility number from Institution field of HL7 Communication Parameters file.</w:t>
            </w:r>
          </w:p>
        </w:tc>
      </w:tr>
      <w:tr w:rsidR="00266A3D" w:rsidRPr="009A6C54" w:rsidTr="00266A3D">
        <w:trPr>
          <w:cantSplit/>
        </w:trPr>
        <w:tc>
          <w:tcPr>
            <w:tcW w:w="725" w:type="dxa"/>
            <w:tcBorders>
              <w:top w:val="single" w:sz="6" w:space="0" w:color="000000"/>
              <w:left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5</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30</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Receiving Application</w:t>
            </w:r>
          </w:p>
        </w:tc>
        <w:tc>
          <w:tcPr>
            <w:tcW w:w="2845" w:type="dxa"/>
            <w:tcBorders>
              <w:top w:val="single" w:sz="6" w:space="0" w:color="000000"/>
              <w:bottom w:val="single" w:sz="6" w:space="0" w:color="000000"/>
              <w:right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Name field of HL7 Application Parameter file.</w:t>
            </w:r>
          </w:p>
        </w:tc>
      </w:tr>
      <w:tr w:rsidR="00266A3D" w:rsidRPr="009A6C54" w:rsidTr="00266A3D">
        <w:trPr>
          <w:cantSplit/>
        </w:trPr>
        <w:tc>
          <w:tcPr>
            <w:tcW w:w="725" w:type="dxa"/>
            <w:tcBorders>
              <w:top w:val="single" w:sz="6" w:space="0" w:color="000000"/>
              <w:left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6</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30</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Receiving Facility</w:t>
            </w:r>
          </w:p>
        </w:tc>
        <w:tc>
          <w:tcPr>
            <w:tcW w:w="2845" w:type="dxa"/>
            <w:tcBorders>
              <w:top w:val="single" w:sz="6" w:space="0" w:color="000000"/>
              <w:bottom w:val="single" w:sz="6" w:space="0" w:color="000000"/>
              <w:right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Receiving station’s facility number from Institution field of HL Logical Link file.</w:t>
            </w:r>
          </w:p>
        </w:tc>
      </w:tr>
      <w:tr w:rsidR="00266A3D" w:rsidRPr="009A6C54" w:rsidTr="00266A3D">
        <w:trPr>
          <w:cantSplit/>
        </w:trPr>
        <w:tc>
          <w:tcPr>
            <w:tcW w:w="725" w:type="dxa"/>
            <w:tcBorders>
              <w:top w:val="single" w:sz="6" w:space="0" w:color="000000"/>
              <w:left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7</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26</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TS</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Date/Time Of Message</w:t>
            </w:r>
          </w:p>
        </w:tc>
        <w:tc>
          <w:tcPr>
            <w:tcW w:w="2845" w:type="dxa"/>
            <w:tcBorders>
              <w:top w:val="single" w:sz="6" w:space="0" w:color="000000"/>
              <w:bottom w:val="single" w:sz="6" w:space="0" w:color="000000"/>
              <w:right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Date and time message was created.</w:t>
            </w:r>
          </w:p>
        </w:tc>
      </w:tr>
      <w:tr w:rsidR="00266A3D" w:rsidRPr="009A6C54" w:rsidTr="00266A3D">
        <w:trPr>
          <w:cantSplit/>
        </w:trPr>
        <w:tc>
          <w:tcPr>
            <w:tcW w:w="725" w:type="dxa"/>
            <w:tcBorders>
              <w:top w:val="single" w:sz="6" w:space="0" w:color="000000"/>
              <w:left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8</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40</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Security</w:t>
            </w:r>
          </w:p>
        </w:tc>
        <w:tc>
          <w:tcPr>
            <w:tcW w:w="2845" w:type="dxa"/>
            <w:tcBorders>
              <w:top w:val="single" w:sz="6" w:space="0" w:color="000000"/>
              <w:bottom w:val="single" w:sz="6" w:space="0" w:color="000000"/>
              <w:right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5" w:type="dxa"/>
            <w:tcBorders>
              <w:top w:val="single" w:sz="6" w:space="0" w:color="000000"/>
              <w:left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9</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7</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CM</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R</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0076</w:t>
            </w:r>
          </w:p>
          <w:p w:rsidR="00266A3D" w:rsidRPr="009A6C54" w:rsidRDefault="00266A3D" w:rsidP="00266A3D">
            <w:pPr>
              <w:pStyle w:val="BodyText"/>
              <w:rPr>
                <w:rFonts w:ascii="Arial" w:hAnsi="Arial" w:cs="Arial"/>
              </w:rPr>
            </w:pPr>
            <w:r w:rsidRPr="009A6C54">
              <w:rPr>
                <w:rFonts w:ascii="Arial" w:hAnsi="Arial" w:cs="Arial"/>
              </w:rPr>
              <w:t>0003</w:t>
            </w:r>
          </w:p>
        </w:tc>
        <w:tc>
          <w:tcPr>
            <w:tcW w:w="2464"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Message Type</w:t>
            </w:r>
          </w:p>
        </w:tc>
        <w:tc>
          <w:tcPr>
            <w:tcW w:w="2845" w:type="dxa"/>
            <w:tcBorders>
              <w:top w:val="single" w:sz="6" w:space="0" w:color="000000"/>
              <w:bottom w:val="single" w:sz="6" w:space="0" w:color="000000"/>
              <w:right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2 Components</w:t>
            </w:r>
          </w:p>
          <w:p w:rsidR="00266A3D" w:rsidRPr="009A6C54" w:rsidRDefault="00266A3D" w:rsidP="00266A3D">
            <w:pPr>
              <w:pStyle w:val="BodyText"/>
              <w:rPr>
                <w:rFonts w:ascii="Arial" w:hAnsi="Arial" w:cs="Arial"/>
              </w:rPr>
            </w:pPr>
            <w:r w:rsidRPr="009A6C54">
              <w:rPr>
                <w:rFonts w:ascii="Arial" w:hAnsi="Arial" w:cs="Arial"/>
              </w:rPr>
              <w:t>Refer to Table 0076</w:t>
            </w:r>
          </w:p>
          <w:p w:rsidR="00266A3D" w:rsidRPr="009A6C54" w:rsidRDefault="00266A3D" w:rsidP="00266A3D">
            <w:pPr>
              <w:pStyle w:val="BodyText"/>
              <w:rPr>
                <w:rFonts w:ascii="Arial" w:hAnsi="Arial" w:cs="Arial"/>
              </w:rPr>
            </w:pPr>
            <w:r w:rsidRPr="009A6C54">
              <w:rPr>
                <w:rFonts w:ascii="Arial" w:hAnsi="Arial" w:cs="Arial"/>
              </w:rPr>
              <w:t>Refer to Table 0003</w:t>
            </w:r>
          </w:p>
        </w:tc>
      </w:tr>
      <w:tr w:rsidR="00266A3D" w:rsidRPr="009A6C54" w:rsidTr="00266A3D">
        <w:trPr>
          <w:cantSplit/>
        </w:trPr>
        <w:tc>
          <w:tcPr>
            <w:tcW w:w="725" w:type="dxa"/>
            <w:tcBorders>
              <w:top w:val="single" w:sz="6" w:space="0" w:color="000000"/>
              <w:left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10</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20</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R</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Message Control ID</w:t>
            </w:r>
          </w:p>
        </w:tc>
        <w:tc>
          <w:tcPr>
            <w:tcW w:w="2845" w:type="dxa"/>
            <w:tcBorders>
              <w:top w:val="single" w:sz="6" w:space="0" w:color="000000"/>
              <w:bottom w:val="single" w:sz="6" w:space="0" w:color="000000"/>
              <w:right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Automatically generated by VISTA HL7 Package.</w:t>
            </w:r>
          </w:p>
        </w:tc>
      </w:tr>
      <w:tr w:rsidR="00266A3D" w:rsidRPr="009A6C54" w:rsidTr="00266A3D">
        <w:trPr>
          <w:cantSplit/>
        </w:trPr>
        <w:tc>
          <w:tcPr>
            <w:tcW w:w="725" w:type="dxa"/>
            <w:tcBorders>
              <w:top w:val="single" w:sz="6" w:space="0" w:color="000000"/>
              <w:left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11</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1</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ID</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R</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0103</w:t>
            </w:r>
          </w:p>
        </w:tc>
        <w:tc>
          <w:tcPr>
            <w:tcW w:w="2464"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Processing ID</w:t>
            </w:r>
          </w:p>
        </w:tc>
        <w:tc>
          <w:tcPr>
            <w:tcW w:w="2845" w:type="dxa"/>
            <w:tcBorders>
              <w:top w:val="single" w:sz="6" w:space="0" w:color="000000"/>
              <w:bottom w:val="single" w:sz="6" w:space="0" w:color="000000"/>
              <w:right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P (production)</w:t>
            </w:r>
          </w:p>
        </w:tc>
      </w:tr>
      <w:tr w:rsidR="00266A3D" w:rsidRPr="009A6C54" w:rsidTr="00266A3D">
        <w:trPr>
          <w:cantSplit/>
        </w:trPr>
        <w:tc>
          <w:tcPr>
            <w:tcW w:w="725" w:type="dxa"/>
            <w:tcBorders>
              <w:top w:val="single" w:sz="6" w:space="0" w:color="000000"/>
              <w:left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12</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8</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ID</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R</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0104</w:t>
            </w:r>
          </w:p>
        </w:tc>
        <w:tc>
          <w:tcPr>
            <w:tcW w:w="2464"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Version ID</w:t>
            </w:r>
          </w:p>
        </w:tc>
        <w:tc>
          <w:tcPr>
            <w:tcW w:w="2845" w:type="dxa"/>
            <w:tcBorders>
              <w:top w:val="single" w:sz="6" w:space="0" w:color="000000"/>
              <w:bottom w:val="single" w:sz="6" w:space="0" w:color="000000"/>
              <w:right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Version ID field of event protocol in Protocol file.</w:t>
            </w:r>
          </w:p>
        </w:tc>
      </w:tr>
      <w:tr w:rsidR="00266A3D" w:rsidRPr="009A6C54" w:rsidTr="00266A3D">
        <w:trPr>
          <w:cantSplit/>
        </w:trPr>
        <w:tc>
          <w:tcPr>
            <w:tcW w:w="725" w:type="dxa"/>
            <w:tcBorders>
              <w:top w:val="single" w:sz="6" w:space="0" w:color="000000"/>
              <w:left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13</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15</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NM</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Sequence Number</w:t>
            </w:r>
          </w:p>
        </w:tc>
        <w:tc>
          <w:tcPr>
            <w:tcW w:w="2845" w:type="dxa"/>
            <w:tcBorders>
              <w:top w:val="single" w:sz="6" w:space="0" w:color="000000"/>
              <w:bottom w:val="single" w:sz="6" w:space="0" w:color="000000"/>
              <w:right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5" w:type="dxa"/>
            <w:tcBorders>
              <w:top w:val="single" w:sz="6" w:space="0" w:color="000000"/>
              <w:left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14</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180</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ST</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Continuation Pointer</w:t>
            </w:r>
          </w:p>
        </w:tc>
        <w:tc>
          <w:tcPr>
            <w:tcW w:w="2845" w:type="dxa"/>
            <w:tcBorders>
              <w:top w:val="single" w:sz="6" w:space="0" w:color="000000"/>
              <w:bottom w:val="single" w:sz="6" w:space="0" w:color="000000"/>
              <w:right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5" w:type="dxa"/>
            <w:tcBorders>
              <w:top w:val="single" w:sz="6" w:space="0" w:color="000000"/>
              <w:left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15</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2</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ID</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0155</w:t>
            </w:r>
          </w:p>
        </w:tc>
        <w:tc>
          <w:tcPr>
            <w:tcW w:w="2464"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Accept Acknowledgment Type</w:t>
            </w:r>
          </w:p>
        </w:tc>
        <w:tc>
          <w:tcPr>
            <w:tcW w:w="2845" w:type="dxa"/>
            <w:tcBorders>
              <w:top w:val="single" w:sz="6" w:space="0" w:color="000000"/>
              <w:bottom w:val="single" w:sz="6" w:space="0" w:color="000000"/>
              <w:right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NE (never acknowledge)</w:t>
            </w:r>
          </w:p>
        </w:tc>
      </w:tr>
      <w:tr w:rsidR="00266A3D" w:rsidRPr="009A6C54" w:rsidTr="00266A3D">
        <w:trPr>
          <w:cantSplit/>
        </w:trPr>
        <w:tc>
          <w:tcPr>
            <w:tcW w:w="725" w:type="dxa"/>
            <w:tcBorders>
              <w:top w:val="single" w:sz="6" w:space="0" w:color="000000"/>
              <w:left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16</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2</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ID</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0155</w:t>
            </w:r>
          </w:p>
        </w:tc>
        <w:tc>
          <w:tcPr>
            <w:tcW w:w="2464"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Application Acknowledgment Type</w:t>
            </w:r>
          </w:p>
        </w:tc>
        <w:tc>
          <w:tcPr>
            <w:tcW w:w="2845" w:type="dxa"/>
            <w:tcBorders>
              <w:top w:val="single" w:sz="6" w:space="0" w:color="000000"/>
              <w:bottom w:val="single" w:sz="6" w:space="0" w:color="000000"/>
              <w:right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AL (always acknowledge)</w:t>
            </w:r>
          </w:p>
        </w:tc>
      </w:tr>
      <w:tr w:rsidR="00266A3D" w:rsidRPr="009A6C54" w:rsidTr="00266A3D">
        <w:trPr>
          <w:cantSplit/>
        </w:trPr>
        <w:tc>
          <w:tcPr>
            <w:tcW w:w="725" w:type="dxa"/>
            <w:tcBorders>
              <w:top w:val="single" w:sz="6" w:space="0" w:color="000000"/>
              <w:left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17</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2</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ID</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Country Code</w:t>
            </w:r>
          </w:p>
        </w:tc>
        <w:tc>
          <w:tcPr>
            <w:tcW w:w="2845" w:type="dxa"/>
            <w:tcBorders>
              <w:top w:val="single" w:sz="6" w:space="0" w:color="000000"/>
              <w:bottom w:val="single" w:sz="6" w:space="0" w:color="000000"/>
              <w:right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USA</w:t>
            </w:r>
          </w:p>
        </w:tc>
      </w:tr>
      <w:tr w:rsidR="00266A3D" w:rsidRPr="009A6C54" w:rsidTr="00266A3D">
        <w:trPr>
          <w:cantSplit/>
        </w:trPr>
        <w:tc>
          <w:tcPr>
            <w:tcW w:w="725" w:type="dxa"/>
            <w:tcBorders>
              <w:top w:val="single" w:sz="6" w:space="0" w:color="000000"/>
              <w:left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18</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6</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ID</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Y/3</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0211</w:t>
            </w:r>
          </w:p>
        </w:tc>
        <w:tc>
          <w:tcPr>
            <w:tcW w:w="2464"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Character Set</w:t>
            </w:r>
          </w:p>
        </w:tc>
        <w:tc>
          <w:tcPr>
            <w:tcW w:w="2845" w:type="dxa"/>
            <w:tcBorders>
              <w:top w:val="single" w:sz="6" w:space="0" w:color="000000"/>
              <w:bottom w:val="single" w:sz="6" w:space="0" w:color="000000"/>
              <w:right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5" w:type="dxa"/>
            <w:tcBorders>
              <w:top w:val="single" w:sz="6" w:space="0" w:color="000000"/>
              <w:left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19</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60</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CE</w:t>
            </w: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p>
        </w:tc>
        <w:tc>
          <w:tcPr>
            <w:tcW w:w="725"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p>
        </w:tc>
        <w:tc>
          <w:tcPr>
            <w:tcW w:w="2464" w:type="dxa"/>
            <w:tcBorders>
              <w:top w:val="single" w:sz="6" w:space="0" w:color="000000"/>
              <w:bottom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Principal Language of Message</w:t>
            </w:r>
          </w:p>
        </w:tc>
        <w:tc>
          <w:tcPr>
            <w:tcW w:w="2845" w:type="dxa"/>
            <w:tcBorders>
              <w:top w:val="single" w:sz="6" w:space="0" w:color="000000"/>
              <w:bottom w:val="single" w:sz="6" w:space="0" w:color="000000"/>
              <w:right w:val="single" w:sz="6" w:space="0" w:color="000000"/>
            </w:tcBorders>
          </w:tcPr>
          <w:p w:rsidR="00266A3D" w:rsidRPr="009A6C54" w:rsidRDefault="00266A3D" w:rsidP="00266A3D">
            <w:pPr>
              <w:pStyle w:val="BodyText"/>
              <w:rPr>
                <w:rFonts w:ascii="Arial" w:hAnsi="Arial" w:cs="Arial"/>
              </w:rPr>
            </w:pPr>
            <w:r w:rsidRPr="009A6C54">
              <w:rPr>
                <w:rFonts w:ascii="Arial" w:hAnsi="Arial" w:cs="Arial"/>
              </w:rPr>
              <w:t>Not used</w:t>
            </w:r>
          </w:p>
        </w:tc>
      </w:tr>
    </w:tbl>
    <w:p w:rsidR="00266A3D" w:rsidRPr="009A6C54" w:rsidRDefault="00266A3D" w:rsidP="00266A3D">
      <w:pPr>
        <w:pStyle w:val="Heading3"/>
        <w:rPr>
          <w:lang w:val="en-US"/>
        </w:rPr>
      </w:pPr>
      <w:bookmarkStart w:id="448" w:name="_Toc63492884"/>
      <w:bookmarkStart w:id="449" w:name="_Toc11706790"/>
      <w:r w:rsidRPr="009A6C54">
        <w:t>MSA – Message Acknowledg</w:t>
      </w:r>
      <w:r w:rsidR="000E6F8B" w:rsidRPr="009A6C54">
        <w:rPr>
          <w:lang w:val="en-US"/>
        </w:rPr>
        <w:t>e</w:t>
      </w:r>
      <w:proofErr w:type="spellStart"/>
      <w:r w:rsidRPr="009A6C54">
        <w:t>ment</w:t>
      </w:r>
      <w:proofErr w:type="spellEnd"/>
      <w:r w:rsidRPr="009A6C54">
        <w:t xml:space="preserve"> Segment</w:t>
      </w:r>
      <w:bookmarkEnd w:id="448"/>
      <w:bookmarkEnd w:id="449"/>
    </w:p>
    <w:p w:rsidR="000E6F8B" w:rsidRPr="009A6C54" w:rsidRDefault="000E6F8B" w:rsidP="00741C15">
      <w:pPr>
        <w:pStyle w:val="Caption"/>
      </w:pPr>
      <w:bookmarkStart w:id="450" w:name="_Toc11706908"/>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69</w:t>
      </w:r>
      <w:r w:rsidR="007F1C38">
        <w:rPr>
          <w:noProof/>
        </w:rPr>
        <w:fldChar w:fldCharType="end"/>
      </w:r>
      <w:r w:rsidRPr="009A6C54">
        <w:t>: MSA – Message Acknowledgement Segment</w:t>
      </w:r>
      <w:bookmarkEnd w:id="450"/>
    </w:p>
    <w:tbl>
      <w:tblPr>
        <w:tblW w:w="9244"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266A3D" w:rsidRPr="009A6C54" w:rsidTr="00266A3D">
        <w:trPr>
          <w:cantSplit/>
          <w:tblHeader/>
        </w:trPr>
        <w:tc>
          <w:tcPr>
            <w:tcW w:w="720" w:type="dxa"/>
            <w:tcBorders>
              <w:top w:val="single" w:sz="6" w:space="0" w:color="auto"/>
              <w:left w:val="single" w:sz="6" w:space="0" w:color="auto"/>
              <w:bottom w:val="nil"/>
            </w:tcBorders>
            <w:shd w:val="pct15" w:color="auto" w:fill="FFFFFF"/>
          </w:tcPr>
          <w:p w:rsidR="00266A3D" w:rsidRPr="009A6C54" w:rsidRDefault="00266A3D" w:rsidP="00266A3D">
            <w:pPr>
              <w:pStyle w:val="BodyText"/>
              <w:rPr>
                <w:rFonts w:ascii="Arial" w:hAnsi="Arial" w:cs="Arial"/>
              </w:rPr>
            </w:pPr>
            <w:r w:rsidRPr="009A6C54">
              <w:rPr>
                <w:rFonts w:ascii="Arial" w:hAnsi="Arial" w:cs="Arial"/>
              </w:rPr>
              <w:t xml:space="preserve">2.3.1  </w:t>
            </w:r>
          </w:p>
        </w:tc>
        <w:tc>
          <w:tcPr>
            <w:tcW w:w="720" w:type="dxa"/>
            <w:tcBorders>
              <w:top w:val="single" w:sz="6" w:space="0" w:color="auto"/>
              <w:bottom w:val="nil"/>
            </w:tcBorders>
            <w:shd w:val="pct15" w:color="auto" w:fill="FFFFFF"/>
          </w:tcPr>
          <w:p w:rsidR="00266A3D" w:rsidRPr="009A6C54" w:rsidRDefault="00266A3D" w:rsidP="00266A3D">
            <w:pPr>
              <w:pStyle w:val="BodyText"/>
              <w:rPr>
                <w:rFonts w:ascii="Arial" w:hAnsi="Arial" w:cs="Arial"/>
              </w:rPr>
            </w:pPr>
            <w:r w:rsidRPr="009A6C54">
              <w:rPr>
                <w:rFonts w:ascii="Arial" w:hAnsi="Arial" w:cs="Arial"/>
              </w:rPr>
              <w:t>LEN</w:t>
            </w:r>
          </w:p>
        </w:tc>
        <w:tc>
          <w:tcPr>
            <w:tcW w:w="720" w:type="dxa"/>
            <w:tcBorders>
              <w:top w:val="single" w:sz="6" w:space="0" w:color="auto"/>
              <w:bottom w:val="nil"/>
            </w:tcBorders>
            <w:shd w:val="pct15" w:color="auto" w:fill="FFFFFF"/>
          </w:tcPr>
          <w:p w:rsidR="00266A3D" w:rsidRPr="009A6C54" w:rsidRDefault="00266A3D" w:rsidP="00266A3D">
            <w:pPr>
              <w:pStyle w:val="BodyText"/>
              <w:rPr>
                <w:rFonts w:ascii="Arial" w:hAnsi="Arial" w:cs="Arial"/>
              </w:rPr>
            </w:pPr>
            <w:r w:rsidRPr="009A6C54">
              <w:rPr>
                <w:rFonts w:ascii="Arial" w:hAnsi="Arial" w:cs="Arial"/>
              </w:rPr>
              <w:t>DT</w:t>
            </w:r>
          </w:p>
        </w:tc>
        <w:tc>
          <w:tcPr>
            <w:tcW w:w="720" w:type="dxa"/>
            <w:tcBorders>
              <w:top w:val="single" w:sz="6" w:space="0" w:color="auto"/>
              <w:bottom w:val="nil"/>
            </w:tcBorders>
            <w:shd w:val="pct15" w:color="auto" w:fill="FFFFFF"/>
          </w:tcPr>
          <w:p w:rsidR="00266A3D" w:rsidRPr="009A6C54" w:rsidRDefault="00266A3D" w:rsidP="00266A3D">
            <w:pPr>
              <w:pStyle w:val="BodyText"/>
              <w:rPr>
                <w:rFonts w:ascii="Arial" w:hAnsi="Arial" w:cs="Arial"/>
              </w:rPr>
            </w:pPr>
            <w:r w:rsidRPr="009A6C54">
              <w:rPr>
                <w:rFonts w:ascii="Arial" w:hAnsi="Arial" w:cs="Arial"/>
              </w:rPr>
              <w:t>R/O</w:t>
            </w:r>
          </w:p>
        </w:tc>
        <w:tc>
          <w:tcPr>
            <w:tcW w:w="720" w:type="dxa"/>
            <w:tcBorders>
              <w:top w:val="single" w:sz="6" w:space="0" w:color="auto"/>
              <w:bottom w:val="nil"/>
            </w:tcBorders>
            <w:shd w:val="pct15" w:color="auto" w:fill="FFFFFF"/>
          </w:tcPr>
          <w:p w:rsidR="00266A3D" w:rsidRPr="009A6C54" w:rsidRDefault="00266A3D" w:rsidP="00266A3D">
            <w:pPr>
              <w:pStyle w:val="BodyText"/>
              <w:rPr>
                <w:rFonts w:ascii="Arial" w:hAnsi="Arial" w:cs="Arial"/>
              </w:rPr>
            </w:pPr>
            <w:r w:rsidRPr="009A6C54">
              <w:rPr>
                <w:rFonts w:ascii="Arial" w:hAnsi="Arial" w:cs="Arial"/>
              </w:rPr>
              <w:t>RP/#</w:t>
            </w:r>
          </w:p>
        </w:tc>
        <w:tc>
          <w:tcPr>
            <w:tcW w:w="720" w:type="dxa"/>
            <w:tcBorders>
              <w:top w:val="single" w:sz="6" w:space="0" w:color="auto"/>
              <w:bottom w:val="nil"/>
            </w:tcBorders>
            <w:shd w:val="pct15" w:color="auto" w:fill="FFFFFF"/>
          </w:tcPr>
          <w:p w:rsidR="00266A3D" w:rsidRPr="009A6C54" w:rsidRDefault="00266A3D" w:rsidP="00266A3D">
            <w:pPr>
              <w:pStyle w:val="BodyText"/>
              <w:rPr>
                <w:rFonts w:ascii="Arial" w:hAnsi="Arial" w:cs="Arial"/>
              </w:rPr>
            </w:pPr>
            <w:r w:rsidRPr="009A6C54">
              <w:rPr>
                <w:rFonts w:ascii="Arial" w:hAnsi="Arial" w:cs="Arial"/>
              </w:rPr>
              <w:t>TBL#</w:t>
            </w:r>
          </w:p>
        </w:tc>
        <w:tc>
          <w:tcPr>
            <w:tcW w:w="2462" w:type="dxa"/>
            <w:tcBorders>
              <w:top w:val="single" w:sz="6" w:space="0" w:color="auto"/>
              <w:bottom w:val="nil"/>
            </w:tcBorders>
            <w:shd w:val="pct15" w:color="auto" w:fill="FFFFFF"/>
          </w:tcPr>
          <w:p w:rsidR="00266A3D" w:rsidRPr="009A6C54" w:rsidRDefault="00266A3D" w:rsidP="00266A3D">
            <w:pPr>
              <w:pStyle w:val="BodyText"/>
              <w:rPr>
                <w:rFonts w:ascii="Arial" w:hAnsi="Arial" w:cs="Arial"/>
              </w:rPr>
            </w:pPr>
            <w:r w:rsidRPr="009A6C54">
              <w:rPr>
                <w:rFonts w:ascii="Arial" w:hAnsi="Arial" w:cs="Arial"/>
              </w:rPr>
              <w:t>ELEMENT NAME</w:t>
            </w:r>
          </w:p>
        </w:tc>
        <w:tc>
          <w:tcPr>
            <w:tcW w:w="2462" w:type="dxa"/>
            <w:tcBorders>
              <w:top w:val="single" w:sz="6" w:space="0" w:color="auto"/>
              <w:bottom w:val="nil"/>
              <w:right w:val="single" w:sz="6" w:space="0" w:color="auto"/>
            </w:tcBorders>
            <w:shd w:val="pct15" w:color="auto" w:fill="FFFFFF"/>
          </w:tcPr>
          <w:p w:rsidR="00266A3D" w:rsidRPr="009A6C54" w:rsidRDefault="00266A3D" w:rsidP="00266A3D">
            <w:pPr>
              <w:pStyle w:val="BodyText"/>
              <w:rPr>
                <w:rFonts w:ascii="Arial" w:hAnsi="Arial" w:cs="Arial"/>
              </w:rPr>
            </w:pPr>
            <w:r w:rsidRPr="009A6C54">
              <w:rPr>
                <w:rFonts w:ascii="Arial" w:hAnsi="Arial" w:cs="Arial"/>
              </w:rPr>
              <w:t>VistA DESCRIPTION</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R</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0008</w:t>
            </w: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Acknowledgment Code</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Refer to HL7 table 0008</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20</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ST</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R</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Message Control ID</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Message Control ID of the message being acknowledged.</w:t>
            </w:r>
          </w:p>
        </w:tc>
      </w:tr>
      <w:tr w:rsidR="00266A3D" w:rsidRPr="009A6C54" w:rsidTr="00266A3D">
        <w:trPr>
          <w:cantSplit/>
        </w:trPr>
        <w:tc>
          <w:tcPr>
            <w:tcW w:w="720" w:type="dxa"/>
            <w:tcBorders>
              <w:top w:val="nil"/>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3</w:t>
            </w:r>
          </w:p>
        </w:tc>
        <w:tc>
          <w:tcPr>
            <w:tcW w:w="720" w:type="dxa"/>
            <w:tcBorders>
              <w:top w:val="nil"/>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80</w:t>
            </w:r>
          </w:p>
        </w:tc>
        <w:tc>
          <w:tcPr>
            <w:tcW w:w="720" w:type="dxa"/>
            <w:tcBorders>
              <w:top w:val="nil"/>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ST</w:t>
            </w:r>
          </w:p>
        </w:tc>
        <w:tc>
          <w:tcPr>
            <w:tcW w:w="720" w:type="dxa"/>
            <w:tcBorders>
              <w:top w:val="nil"/>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O</w:t>
            </w:r>
          </w:p>
        </w:tc>
        <w:tc>
          <w:tcPr>
            <w:tcW w:w="720" w:type="dxa"/>
            <w:tcBorders>
              <w:top w:val="nil"/>
              <w:bottom w:val="single" w:sz="6" w:space="0" w:color="auto"/>
            </w:tcBorders>
          </w:tcPr>
          <w:p w:rsidR="00266A3D" w:rsidRPr="009A6C54" w:rsidRDefault="00266A3D" w:rsidP="00266A3D">
            <w:pPr>
              <w:pStyle w:val="BodyText"/>
              <w:rPr>
                <w:rFonts w:ascii="Arial" w:hAnsi="Arial" w:cs="Arial"/>
              </w:rPr>
            </w:pPr>
          </w:p>
        </w:tc>
        <w:tc>
          <w:tcPr>
            <w:tcW w:w="720" w:type="dxa"/>
            <w:tcBorders>
              <w:top w:val="nil"/>
              <w:bottom w:val="single" w:sz="6" w:space="0" w:color="auto"/>
            </w:tcBorders>
          </w:tcPr>
          <w:p w:rsidR="00266A3D" w:rsidRPr="009A6C54" w:rsidRDefault="00266A3D" w:rsidP="00266A3D">
            <w:pPr>
              <w:pStyle w:val="BodyText"/>
              <w:rPr>
                <w:rFonts w:ascii="Arial" w:hAnsi="Arial" w:cs="Arial"/>
              </w:rPr>
            </w:pPr>
          </w:p>
        </w:tc>
        <w:tc>
          <w:tcPr>
            <w:tcW w:w="2462" w:type="dxa"/>
            <w:tcBorders>
              <w:top w:val="nil"/>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Text Message</w:t>
            </w:r>
          </w:p>
        </w:tc>
        <w:tc>
          <w:tcPr>
            <w:tcW w:w="2462" w:type="dxa"/>
            <w:tcBorders>
              <w:top w:val="nil"/>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Free text error message</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15</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NM</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O</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Expected Sequence Number</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5</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B</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0102</w:t>
            </w: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Delayed Acknowledgment Type</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6</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100</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O</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Error Condition</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bl>
    <w:p w:rsidR="00266A3D" w:rsidRPr="009A6C54" w:rsidRDefault="00266A3D" w:rsidP="00266A3D">
      <w:pPr>
        <w:pStyle w:val="Heading3"/>
        <w:rPr>
          <w:lang w:val="en-US"/>
        </w:rPr>
      </w:pPr>
      <w:bookmarkStart w:id="451" w:name="_Toc63492885"/>
      <w:r w:rsidRPr="009A6C54">
        <w:br w:type="page"/>
      </w:r>
      <w:bookmarkStart w:id="452" w:name="_Toc11706791"/>
      <w:r w:rsidRPr="009A6C54">
        <w:t>PID - Patient Identification Segment</w:t>
      </w:r>
      <w:bookmarkEnd w:id="451"/>
      <w:bookmarkEnd w:id="452"/>
    </w:p>
    <w:p w:rsidR="000E6F8B" w:rsidRPr="009A6C54" w:rsidRDefault="000E6F8B" w:rsidP="00741C15">
      <w:pPr>
        <w:pStyle w:val="Caption"/>
      </w:pPr>
      <w:bookmarkStart w:id="453" w:name="_Toc11706909"/>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70</w:t>
      </w:r>
      <w:r w:rsidR="007F1C38">
        <w:rPr>
          <w:noProof/>
        </w:rPr>
        <w:fldChar w:fldCharType="end"/>
      </w:r>
      <w:r w:rsidRPr="009A6C54">
        <w:t xml:space="preserve">: PID – Patient </w:t>
      </w:r>
      <w:proofErr w:type="spellStart"/>
      <w:r w:rsidRPr="009A6C54">
        <w:t>Idenfification</w:t>
      </w:r>
      <w:proofErr w:type="spellEnd"/>
      <w:r w:rsidRPr="009A6C54">
        <w:t xml:space="preserve"> Segment</w:t>
      </w:r>
      <w:bookmarkEnd w:id="453"/>
    </w:p>
    <w:tbl>
      <w:tblPr>
        <w:tblW w:w="0" w:type="auto"/>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266A3D" w:rsidRPr="009A6C54" w:rsidTr="00266A3D">
        <w:trPr>
          <w:cantSplit/>
          <w:tblHeader/>
        </w:trPr>
        <w:tc>
          <w:tcPr>
            <w:tcW w:w="720" w:type="dxa"/>
            <w:tcBorders>
              <w:top w:val="single" w:sz="6" w:space="0" w:color="auto"/>
              <w:left w:val="single" w:sz="6" w:space="0" w:color="auto"/>
              <w:bottom w:val="nil"/>
            </w:tcBorders>
            <w:shd w:val="pct15" w:color="auto" w:fill="FFFFFF"/>
          </w:tcPr>
          <w:p w:rsidR="00266A3D" w:rsidRPr="009A6C54" w:rsidRDefault="00266A3D" w:rsidP="00266A3D">
            <w:pPr>
              <w:pStyle w:val="BodyText"/>
              <w:rPr>
                <w:rFonts w:ascii="Arial" w:hAnsi="Arial" w:cs="Arial"/>
              </w:rPr>
            </w:pPr>
            <w:r w:rsidRPr="009A6C54">
              <w:rPr>
                <w:rFonts w:ascii="Arial" w:hAnsi="Arial" w:cs="Arial"/>
              </w:rPr>
              <w:t>SEQ</w:t>
            </w:r>
          </w:p>
        </w:tc>
        <w:tc>
          <w:tcPr>
            <w:tcW w:w="720" w:type="dxa"/>
            <w:tcBorders>
              <w:top w:val="single" w:sz="6" w:space="0" w:color="auto"/>
              <w:bottom w:val="nil"/>
            </w:tcBorders>
            <w:shd w:val="pct15" w:color="auto" w:fill="FFFFFF"/>
          </w:tcPr>
          <w:p w:rsidR="00266A3D" w:rsidRPr="009A6C54" w:rsidRDefault="00266A3D" w:rsidP="00266A3D">
            <w:pPr>
              <w:pStyle w:val="BodyText"/>
              <w:rPr>
                <w:rFonts w:ascii="Arial" w:hAnsi="Arial" w:cs="Arial"/>
              </w:rPr>
            </w:pPr>
            <w:r w:rsidRPr="009A6C54">
              <w:rPr>
                <w:rFonts w:ascii="Arial" w:hAnsi="Arial" w:cs="Arial"/>
              </w:rPr>
              <w:t>LEN</w:t>
            </w:r>
          </w:p>
        </w:tc>
        <w:tc>
          <w:tcPr>
            <w:tcW w:w="720" w:type="dxa"/>
            <w:tcBorders>
              <w:top w:val="single" w:sz="6" w:space="0" w:color="auto"/>
              <w:bottom w:val="nil"/>
            </w:tcBorders>
            <w:shd w:val="pct15" w:color="auto" w:fill="FFFFFF"/>
          </w:tcPr>
          <w:p w:rsidR="00266A3D" w:rsidRPr="009A6C54" w:rsidRDefault="00266A3D" w:rsidP="00266A3D">
            <w:pPr>
              <w:pStyle w:val="BodyText"/>
              <w:rPr>
                <w:rFonts w:ascii="Arial" w:hAnsi="Arial" w:cs="Arial"/>
              </w:rPr>
            </w:pPr>
            <w:r w:rsidRPr="009A6C54">
              <w:rPr>
                <w:rFonts w:ascii="Arial" w:hAnsi="Arial" w:cs="Arial"/>
              </w:rPr>
              <w:t>DT</w:t>
            </w:r>
          </w:p>
        </w:tc>
        <w:tc>
          <w:tcPr>
            <w:tcW w:w="720" w:type="dxa"/>
            <w:tcBorders>
              <w:top w:val="single" w:sz="6" w:space="0" w:color="auto"/>
              <w:bottom w:val="nil"/>
            </w:tcBorders>
            <w:shd w:val="pct15" w:color="auto" w:fill="FFFFFF"/>
          </w:tcPr>
          <w:p w:rsidR="00266A3D" w:rsidRPr="009A6C54" w:rsidRDefault="00266A3D" w:rsidP="00266A3D">
            <w:pPr>
              <w:pStyle w:val="BodyText"/>
              <w:rPr>
                <w:rFonts w:ascii="Arial" w:hAnsi="Arial" w:cs="Arial"/>
              </w:rPr>
            </w:pPr>
            <w:r w:rsidRPr="009A6C54">
              <w:rPr>
                <w:rFonts w:ascii="Arial" w:hAnsi="Arial" w:cs="Arial"/>
              </w:rPr>
              <w:t>R/O</w:t>
            </w:r>
          </w:p>
        </w:tc>
        <w:tc>
          <w:tcPr>
            <w:tcW w:w="720" w:type="dxa"/>
            <w:tcBorders>
              <w:top w:val="single" w:sz="6" w:space="0" w:color="auto"/>
              <w:bottom w:val="nil"/>
            </w:tcBorders>
            <w:shd w:val="pct15" w:color="auto" w:fill="FFFFFF"/>
          </w:tcPr>
          <w:p w:rsidR="00266A3D" w:rsidRPr="009A6C54" w:rsidRDefault="00266A3D" w:rsidP="00266A3D">
            <w:pPr>
              <w:pStyle w:val="BodyText"/>
              <w:rPr>
                <w:rFonts w:ascii="Arial" w:hAnsi="Arial" w:cs="Arial"/>
              </w:rPr>
            </w:pPr>
            <w:r w:rsidRPr="009A6C54">
              <w:rPr>
                <w:rFonts w:ascii="Arial" w:hAnsi="Arial" w:cs="Arial"/>
              </w:rPr>
              <w:t>RP/#</w:t>
            </w:r>
          </w:p>
        </w:tc>
        <w:tc>
          <w:tcPr>
            <w:tcW w:w="720" w:type="dxa"/>
            <w:tcBorders>
              <w:top w:val="single" w:sz="6" w:space="0" w:color="auto"/>
              <w:bottom w:val="nil"/>
            </w:tcBorders>
            <w:shd w:val="pct15" w:color="auto" w:fill="FFFFFF"/>
          </w:tcPr>
          <w:p w:rsidR="00266A3D" w:rsidRPr="009A6C54" w:rsidRDefault="00266A3D" w:rsidP="00266A3D">
            <w:pPr>
              <w:pStyle w:val="BodyText"/>
              <w:rPr>
                <w:rFonts w:ascii="Arial" w:hAnsi="Arial" w:cs="Arial"/>
              </w:rPr>
            </w:pPr>
            <w:r w:rsidRPr="009A6C54">
              <w:rPr>
                <w:rFonts w:ascii="Arial" w:hAnsi="Arial" w:cs="Arial"/>
              </w:rPr>
              <w:t>TBL#</w:t>
            </w:r>
          </w:p>
        </w:tc>
        <w:tc>
          <w:tcPr>
            <w:tcW w:w="2462" w:type="dxa"/>
            <w:tcBorders>
              <w:top w:val="single" w:sz="6" w:space="0" w:color="auto"/>
              <w:bottom w:val="nil"/>
            </w:tcBorders>
            <w:shd w:val="pct15" w:color="auto" w:fill="FFFFFF"/>
          </w:tcPr>
          <w:p w:rsidR="00266A3D" w:rsidRPr="009A6C54" w:rsidRDefault="00266A3D" w:rsidP="00266A3D">
            <w:pPr>
              <w:pStyle w:val="BodyText"/>
              <w:rPr>
                <w:rFonts w:ascii="Arial" w:hAnsi="Arial" w:cs="Arial"/>
              </w:rPr>
            </w:pPr>
            <w:r w:rsidRPr="009A6C54">
              <w:rPr>
                <w:rFonts w:ascii="Arial" w:hAnsi="Arial" w:cs="Arial"/>
              </w:rPr>
              <w:t>ELEMENT NAME</w:t>
            </w:r>
          </w:p>
        </w:tc>
        <w:tc>
          <w:tcPr>
            <w:tcW w:w="2462" w:type="dxa"/>
            <w:tcBorders>
              <w:top w:val="single" w:sz="6" w:space="0" w:color="auto"/>
              <w:bottom w:val="nil"/>
              <w:right w:val="single" w:sz="6" w:space="0" w:color="auto"/>
            </w:tcBorders>
            <w:shd w:val="pct15" w:color="auto" w:fill="FFFFFF"/>
          </w:tcPr>
          <w:p w:rsidR="00266A3D" w:rsidRPr="009A6C54" w:rsidRDefault="00266A3D" w:rsidP="00266A3D">
            <w:pPr>
              <w:pStyle w:val="BodyText"/>
              <w:rPr>
                <w:rFonts w:ascii="Arial" w:hAnsi="Arial" w:cs="Arial"/>
              </w:rPr>
            </w:pPr>
            <w:r w:rsidRPr="009A6C54">
              <w:rPr>
                <w:rFonts w:ascii="Arial" w:hAnsi="Arial" w:cs="Arial"/>
              </w:rPr>
              <w:t>VistA DESCRIPTION</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SI</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Set ID - Patient ID</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Always set to ‘1’</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20</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CK</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Patient ID (External ID)</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Social Security Number field of Patient file.</w:t>
            </w:r>
          </w:p>
        </w:tc>
      </w:tr>
      <w:tr w:rsidR="00266A3D" w:rsidRPr="009A6C54" w:rsidTr="00266A3D">
        <w:trPr>
          <w:cantSplit/>
        </w:trPr>
        <w:tc>
          <w:tcPr>
            <w:tcW w:w="720" w:type="dxa"/>
            <w:tcBorders>
              <w:top w:val="nil"/>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3</w:t>
            </w:r>
          </w:p>
        </w:tc>
        <w:tc>
          <w:tcPr>
            <w:tcW w:w="720" w:type="dxa"/>
            <w:tcBorders>
              <w:top w:val="nil"/>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20</w:t>
            </w:r>
          </w:p>
        </w:tc>
        <w:tc>
          <w:tcPr>
            <w:tcW w:w="720" w:type="dxa"/>
            <w:tcBorders>
              <w:top w:val="nil"/>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CM</w:t>
            </w:r>
          </w:p>
        </w:tc>
        <w:tc>
          <w:tcPr>
            <w:tcW w:w="720" w:type="dxa"/>
            <w:tcBorders>
              <w:top w:val="nil"/>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R</w:t>
            </w:r>
          </w:p>
        </w:tc>
        <w:tc>
          <w:tcPr>
            <w:tcW w:w="720" w:type="dxa"/>
            <w:tcBorders>
              <w:top w:val="nil"/>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Y</w:t>
            </w:r>
          </w:p>
        </w:tc>
        <w:tc>
          <w:tcPr>
            <w:tcW w:w="720" w:type="dxa"/>
            <w:tcBorders>
              <w:top w:val="nil"/>
              <w:bottom w:val="single" w:sz="6" w:space="0" w:color="auto"/>
            </w:tcBorders>
          </w:tcPr>
          <w:p w:rsidR="00266A3D" w:rsidRPr="009A6C54" w:rsidRDefault="00266A3D" w:rsidP="00266A3D">
            <w:pPr>
              <w:pStyle w:val="BodyText"/>
              <w:rPr>
                <w:rFonts w:ascii="Arial" w:hAnsi="Arial" w:cs="Arial"/>
              </w:rPr>
            </w:pPr>
          </w:p>
        </w:tc>
        <w:tc>
          <w:tcPr>
            <w:tcW w:w="2462" w:type="dxa"/>
            <w:tcBorders>
              <w:top w:val="nil"/>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Patient ID (Internal ID)</w:t>
            </w:r>
          </w:p>
        </w:tc>
        <w:tc>
          <w:tcPr>
            <w:tcW w:w="2462" w:type="dxa"/>
            <w:tcBorders>
              <w:top w:val="nil"/>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Integrated Control Number (ICN) field of Patient file.</w:t>
            </w:r>
          </w:p>
          <w:p w:rsidR="00266A3D" w:rsidRPr="009A6C54" w:rsidRDefault="00266A3D" w:rsidP="00266A3D">
            <w:pPr>
              <w:pStyle w:val="BodyText"/>
              <w:rPr>
                <w:rFonts w:ascii="Arial" w:hAnsi="Arial" w:cs="Arial"/>
              </w:rPr>
            </w:pPr>
            <w:r w:rsidRPr="009A6C54">
              <w:rPr>
                <w:rFonts w:ascii="Arial" w:hAnsi="Arial" w:cs="Arial"/>
              </w:rPr>
              <w:t>Component 1:  ICN w/checksum</w:t>
            </w:r>
          </w:p>
          <w:p w:rsidR="00266A3D" w:rsidRPr="009A6C54" w:rsidRDefault="00266A3D" w:rsidP="00266A3D">
            <w:pPr>
              <w:pStyle w:val="BodyText"/>
              <w:rPr>
                <w:rFonts w:ascii="Arial" w:hAnsi="Arial" w:cs="Arial"/>
              </w:rPr>
            </w:pPr>
            <w:r w:rsidRPr="009A6C54">
              <w:rPr>
                <w:rFonts w:ascii="Arial" w:hAnsi="Arial" w:cs="Arial"/>
              </w:rPr>
              <w:t>Component 2:  Null</w:t>
            </w:r>
          </w:p>
          <w:p w:rsidR="00266A3D" w:rsidRPr="009A6C54" w:rsidRDefault="00266A3D" w:rsidP="00266A3D">
            <w:pPr>
              <w:pStyle w:val="BodyText"/>
              <w:rPr>
                <w:rFonts w:ascii="Arial" w:hAnsi="Arial" w:cs="Arial"/>
              </w:rPr>
            </w:pPr>
            <w:r w:rsidRPr="009A6C54">
              <w:rPr>
                <w:rFonts w:ascii="Arial" w:hAnsi="Arial" w:cs="Arial"/>
              </w:rPr>
              <w:t>Component 3:  Null</w:t>
            </w:r>
          </w:p>
          <w:p w:rsidR="00266A3D" w:rsidRPr="009A6C54" w:rsidRDefault="00266A3D" w:rsidP="00266A3D">
            <w:pPr>
              <w:pStyle w:val="BodyText"/>
              <w:rPr>
                <w:rFonts w:ascii="Arial" w:hAnsi="Arial" w:cs="Arial"/>
              </w:rPr>
            </w:pPr>
            <w:r w:rsidRPr="009A6C54">
              <w:rPr>
                <w:rFonts w:ascii="Arial" w:hAnsi="Arial" w:cs="Arial"/>
              </w:rPr>
              <w:t>Component 4:  Assigning authority (subcomponent 1: ‘USVHA’, subcomponent 3: ‘L’</w:t>
            </w:r>
          </w:p>
          <w:p w:rsidR="00266A3D" w:rsidRPr="009A6C54" w:rsidRDefault="00266A3D" w:rsidP="00266A3D">
            <w:pPr>
              <w:pStyle w:val="BodyText"/>
              <w:rPr>
                <w:rFonts w:ascii="Arial" w:hAnsi="Arial" w:cs="Arial"/>
              </w:rPr>
            </w:pPr>
            <w:r w:rsidRPr="009A6C54">
              <w:rPr>
                <w:rFonts w:ascii="Arial" w:hAnsi="Arial" w:cs="Arial"/>
              </w:rPr>
              <w:t>Component 5: Type ‘NI’</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12</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ST</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Alternate Patient ID</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5</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48</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PN</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R</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Patient Name</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Name</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6</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30</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ST</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Mother's Maiden Name</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7</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26</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TS</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Date of Birth</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Date of birth</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8</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0001</w:t>
            </w: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Sex</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9</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48</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PN</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Y</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Patient Alias</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10</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0005</w:t>
            </w: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Race</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11</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106</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AD</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Y</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Patient Address</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12</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County Code</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13</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40</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TN</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Y</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Phone Number – Home</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14</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40</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TN</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Y</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Phone Number – Business</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15</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25</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ST</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Language – Patient</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16</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0002</w:t>
            </w: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Marital Status</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17</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3</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0006</w:t>
            </w: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Religion</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18</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20</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CK</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Patient Account Number</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19</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16</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ST</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SSN Number – Patient</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Social security number and pseudo indicator.</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20</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25</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CM</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 xml:space="preserve">Driver's </w:t>
            </w:r>
            <w:proofErr w:type="spellStart"/>
            <w:r w:rsidRPr="009A6C54">
              <w:rPr>
                <w:rFonts w:ascii="Arial" w:hAnsi="Arial" w:cs="Arial"/>
              </w:rPr>
              <w:t>Lic</w:t>
            </w:r>
            <w:proofErr w:type="spellEnd"/>
            <w:r w:rsidRPr="009A6C54">
              <w:rPr>
                <w:rFonts w:ascii="Arial" w:hAnsi="Arial" w:cs="Arial"/>
              </w:rPr>
              <w:t xml:space="preserve"> Num – Patient</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21</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20</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CK</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Mother's Identifier</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22</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0189</w:t>
            </w: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Ethnic Group</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23</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25</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ST</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Birth Place</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24</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Multiple Birth Indicator</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25</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NM</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Birth Order</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26</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3</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Y</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0171</w:t>
            </w: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Citizenship</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nil"/>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27</w:t>
            </w:r>
          </w:p>
        </w:tc>
        <w:tc>
          <w:tcPr>
            <w:tcW w:w="720" w:type="dxa"/>
            <w:tcBorders>
              <w:top w:val="nil"/>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nil"/>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nil"/>
              <w:bottom w:val="single" w:sz="6" w:space="0" w:color="auto"/>
            </w:tcBorders>
          </w:tcPr>
          <w:p w:rsidR="00266A3D" w:rsidRPr="009A6C54" w:rsidRDefault="00266A3D" w:rsidP="00266A3D">
            <w:pPr>
              <w:pStyle w:val="BodyText"/>
              <w:rPr>
                <w:rFonts w:ascii="Arial" w:hAnsi="Arial" w:cs="Arial"/>
              </w:rPr>
            </w:pPr>
          </w:p>
        </w:tc>
        <w:tc>
          <w:tcPr>
            <w:tcW w:w="720" w:type="dxa"/>
            <w:tcBorders>
              <w:top w:val="nil"/>
              <w:bottom w:val="single" w:sz="6" w:space="0" w:color="auto"/>
            </w:tcBorders>
          </w:tcPr>
          <w:p w:rsidR="00266A3D" w:rsidRPr="009A6C54" w:rsidRDefault="00266A3D" w:rsidP="00266A3D">
            <w:pPr>
              <w:pStyle w:val="BodyText"/>
              <w:rPr>
                <w:rFonts w:ascii="Arial" w:hAnsi="Arial" w:cs="Arial"/>
              </w:rPr>
            </w:pPr>
          </w:p>
        </w:tc>
        <w:tc>
          <w:tcPr>
            <w:tcW w:w="720" w:type="dxa"/>
            <w:tcBorders>
              <w:top w:val="nil"/>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0172</w:t>
            </w:r>
          </w:p>
        </w:tc>
        <w:tc>
          <w:tcPr>
            <w:tcW w:w="2462" w:type="dxa"/>
            <w:tcBorders>
              <w:top w:val="nil"/>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Veterans Military Status</w:t>
            </w:r>
          </w:p>
        </w:tc>
        <w:tc>
          <w:tcPr>
            <w:tcW w:w="2462" w:type="dxa"/>
            <w:tcBorders>
              <w:top w:val="nil"/>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bl>
    <w:p w:rsidR="00266A3D" w:rsidRPr="009A6C54" w:rsidRDefault="00266A3D" w:rsidP="00266A3D">
      <w:pPr>
        <w:pStyle w:val="Heading3"/>
        <w:rPr>
          <w:lang w:val="en-US"/>
        </w:rPr>
      </w:pPr>
      <w:r w:rsidRPr="009A6C54">
        <w:br w:type="page"/>
      </w:r>
      <w:bookmarkStart w:id="454" w:name="_Toc63492886"/>
      <w:bookmarkStart w:id="455" w:name="_Toc11706792"/>
      <w:r w:rsidRPr="009A6C54">
        <w:t>ORC-Common Order Segment</w:t>
      </w:r>
      <w:bookmarkEnd w:id="454"/>
      <w:bookmarkEnd w:id="455"/>
    </w:p>
    <w:p w:rsidR="000E6F8B" w:rsidRPr="009A6C54" w:rsidRDefault="000E6F8B" w:rsidP="00741C15">
      <w:pPr>
        <w:pStyle w:val="Caption"/>
        <w:rPr>
          <w:lang w:val="en-US"/>
        </w:rPr>
      </w:pPr>
      <w:bookmarkStart w:id="456" w:name="_Toc11706910"/>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71</w:t>
      </w:r>
      <w:r w:rsidR="007F1C38">
        <w:rPr>
          <w:noProof/>
        </w:rPr>
        <w:fldChar w:fldCharType="end"/>
      </w:r>
      <w:r w:rsidRPr="009A6C54">
        <w:rPr>
          <w:lang w:val="en-US"/>
        </w:rPr>
        <w:t>: ORC – Common Order Segment</w:t>
      </w:r>
      <w:bookmarkEnd w:id="456"/>
    </w:p>
    <w:tbl>
      <w:tblPr>
        <w:tblW w:w="9244"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266A3D" w:rsidRPr="009A6C54" w:rsidTr="00266A3D">
        <w:trPr>
          <w:cantSplit/>
          <w:tblHeader/>
        </w:trPr>
        <w:tc>
          <w:tcPr>
            <w:tcW w:w="720" w:type="dxa"/>
            <w:tcBorders>
              <w:top w:val="single" w:sz="6" w:space="0" w:color="auto"/>
              <w:left w:val="single" w:sz="6" w:space="0" w:color="auto"/>
              <w:bottom w:val="nil"/>
            </w:tcBorders>
            <w:shd w:val="pct15" w:color="auto" w:fill="FFFFFF"/>
          </w:tcPr>
          <w:p w:rsidR="00266A3D" w:rsidRPr="009A6C54" w:rsidRDefault="00266A3D" w:rsidP="00266A3D">
            <w:pPr>
              <w:pStyle w:val="BodyText"/>
              <w:rPr>
                <w:rFonts w:ascii="Arial" w:hAnsi="Arial" w:cs="Arial"/>
              </w:rPr>
            </w:pPr>
            <w:r w:rsidRPr="009A6C54">
              <w:rPr>
                <w:rFonts w:ascii="Arial" w:hAnsi="Arial" w:cs="Arial"/>
              </w:rPr>
              <w:t>SEQ</w:t>
            </w:r>
          </w:p>
        </w:tc>
        <w:tc>
          <w:tcPr>
            <w:tcW w:w="720" w:type="dxa"/>
            <w:tcBorders>
              <w:top w:val="single" w:sz="6" w:space="0" w:color="auto"/>
              <w:bottom w:val="nil"/>
            </w:tcBorders>
            <w:shd w:val="pct15" w:color="auto" w:fill="FFFFFF"/>
          </w:tcPr>
          <w:p w:rsidR="00266A3D" w:rsidRPr="009A6C54" w:rsidRDefault="00266A3D" w:rsidP="00266A3D">
            <w:pPr>
              <w:pStyle w:val="BodyText"/>
              <w:rPr>
                <w:rFonts w:ascii="Arial" w:hAnsi="Arial" w:cs="Arial"/>
              </w:rPr>
            </w:pPr>
            <w:r w:rsidRPr="009A6C54">
              <w:rPr>
                <w:rFonts w:ascii="Arial" w:hAnsi="Arial" w:cs="Arial"/>
              </w:rPr>
              <w:t>LEN</w:t>
            </w:r>
          </w:p>
        </w:tc>
        <w:tc>
          <w:tcPr>
            <w:tcW w:w="720" w:type="dxa"/>
            <w:tcBorders>
              <w:top w:val="single" w:sz="6" w:space="0" w:color="auto"/>
              <w:bottom w:val="nil"/>
            </w:tcBorders>
            <w:shd w:val="pct15" w:color="auto" w:fill="FFFFFF"/>
          </w:tcPr>
          <w:p w:rsidR="00266A3D" w:rsidRPr="009A6C54" w:rsidRDefault="00266A3D" w:rsidP="00266A3D">
            <w:pPr>
              <w:pStyle w:val="BodyText"/>
              <w:rPr>
                <w:rFonts w:ascii="Arial" w:hAnsi="Arial" w:cs="Arial"/>
              </w:rPr>
            </w:pPr>
            <w:r w:rsidRPr="009A6C54">
              <w:rPr>
                <w:rFonts w:ascii="Arial" w:hAnsi="Arial" w:cs="Arial"/>
              </w:rPr>
              <w:t>DT</w:t>
            </w:r>
          </w:p>
        </w:tc>
        <w:tc>
          <w:tcPr>
            <w:tcW w:w="720" w:type="dxa"/>
            <w:tcBorders>
              <w:top w:val="single" w:sz="6" w:space="0" w:color="auto"/>
              <w:bottom w:val="nil"/>
            </w:tcBorders>
            <w:shd w:val="pct15" w:color="auto" w:fill="FFFFFF"/>
          </w:tcPr>
          <w:p w:rsidR="00266A3D" w:rsidRPr="009A6C54" w:rsidRDefault="00266A3D" w:rsidP="00266A3D">
            <w:pPr>
              <w:pStyle w:val="BodyText"/>
              <w:rPr>
                <w:rFonts w:ascii="Arial" w:hAnsi="Arial" w:cs="Arial"/>
              </w:rPr>
            </w:pPr>
            <w:r w:rsidRPr="009A6C54">
              <w:rPr>
                <w:rFonts w:ascii="Arial" w:hAnsi="Arial" w:cs="Arial"/>
              </w:rPr>
              <w:t>R/O</w:t>
            </w:r>
          </w:p>
        </w:tc>
        <w:tc>
          <w:tcPr>
            <w:tcW w:w="720" w:type="dxa"/>
            <w:tcBorders>
              <w:top w:val="single" w:sz="6" w:space="0" w:color="auto"/>
              <w:bottom w:val="nil"/>
            </w:tcBorders>
            <w:shd w:val="pct15" w:color="auto" w:fill="FFFFFF"/>
          </w:tcPr>
          <w:p w:rsidR="00266A3D" w:rsidRPr="009A6C54" w:rsidRDefault="00266A3D" w:rsidP="00266A3D">
            <w:pPr>
              <w:pStyle w:val="BodyText"/>
              <w:rPr>
                <w:rFonts w:ascii="Arial" w:hAnsi="Arial" w:cs="Arial"/>
              </w:rPr>
            </w:pPr>
            <w:r w:rsidRPr="009A6C54">
              <w:rPr>
                <w:rFonts w:ascii="Arial" w:hAnsi="Arial" w:cs="Arial"/>
              </w:rPr>
              <w:t>RP/#</w:t>
            </w:r>
          </w:p>
        </w:tc>
        <w:tc>
          <w:tcPr>
            <w:tcW w:w="720" w:type="dxa"/>
            <w:tcBorders>
              <w:top w:val="single" w:sz="6" w:space="0" w:color="auto"/>
              <w:bottom w:val="nil"/>
            </w:tcBorders>
            <w:shd w:val="pct15" w:color="auto" w:fill="FFFFFF"/>
          </w:tcPr>
          <w:p w:rsidR="00266A3D" w:rsidRPr="009A6C54" w:rsidRDefault="00266A3D" w:rsidP="00266A3D">
            <w:pPr>
              <w:pStyle w:val="BodyText"/>
              <w:rPr>
                <w:rFonts w:ascii="Arial" w:hAnsi="Arial" w:cs="Arial"/>
              </w:rPr>
            </w:pPr>
            <w:r w:rsidRPr="009A6C54">
              <w:rPr>
                <w:rFonts w:ascii="Arial" w:hAnsi="Arial" w:cs="Arial"/>
              </w:rPr>
              <w:t>TBL#</w:t>
            </w:r>
          </w:p>
        </w:tc>
        <w:tc>
          <w:tcPr>
            <w:tcW w:w="2462" w:type="dxa"/>
            <w:tcBorders>
              <w:top w:val="single" w:sz="6" w:space="0" w:color="auto"/>
              <w:bottom w:val="nil"/>
            </w:tcBorders>
            <w:shd w:val="pct15" w:color="auto" w:fill="FFFFFF"/>
          </w:tcPr>
          <w:p w:rsidR="00266A3D" w:rsidRPr="009A6C54" w:rsidRDefault="00266A3D" w:rsidP="00266A3D">
            <w:pPr>
              <w:pStyle w:val="BodyText"/>
              <w:rPr>
                <w:rFonts w:ascii="Arial" w:hAnsi="Arial" w:cs="Arial"/>
              </w:rPr>
            </w:pPr>
            <w:r w:rsidRPr="009A6C54">
              <w:rPr>
                <w:rFonts w:ascii="Arial" w:hAnsi="Arial" w:cs="Arial"/>
              </w:rPr>
              <w:t>ELEMENT NAME</w:t>
            </w:r>
          </w:p>
        </w:tc>
        <w:tc>
          <w:tcPr>
            <w:tcW w:w="2462" w:type="dxa"/>
            <w:tcBorders>
              <w:top w:val="single" w:sz="6" w:space="0" w:color="auto"/>
              <w:bottom w:val="nil"/>
              <w:right w:val="single" w:sz="6" w:space="0" w:color="auto"/>
            </w:tcBorders>
            <w:shd w:val="pct15" w:color="auto" w:fill="FFFFFF"/>
          </w:tcPr>
          <w:p w:rsidR="00266A3D" w:rsidRPr="009A6C54" w:rsidRDefault="00266A3D" w:rsidP="00266A3D">
            <w:pPr>
              <w:pStyle w:val="BodyText"/>
              <w:rPr>
                <w:rFonts w:ascii="Arial" w:hAnsi="Arial" w:cs="Arial"/>
              </w:rPr>
            </w:pPr>
            <w:r w:rsidRPr="009A6C54">
              <w:rPr>
                <w:rFonts w:ascii="Arial" w:hAnsi="Arial" w:cs="Arial"/>
              </w:rPr>
              <w:t>VistA DESCRIPTION</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R</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0119</w:t>
            </w: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Order Control</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Refer to Table 0119</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22</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EI</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C</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Placer Order Number</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nil"/>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3</w:t>
            </w:r>
          </w:p>
        </w:tc>
        <w:tc>
          <w:tcPr>
            <w:tcW w:w="720" w:type="dxa"/>
            <w:tcBorders>
              <w:top w:val="nil"/>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22</w:t>
            </w:r>
          </w:p>
        </w:tc>
        <w:tc>
          <w:tcPr>
            <w:tcW w:w="720" w:type="dxa"/>
            <w:tcBorders>
              <w:top w:val="nil"/>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EI</w:t>
            </w:r>
          </w:p>
        </w:tc>
        <w:tc>
          <w:tcPr>
            <w:tcW w:w="720" w:type="dxa"/>
            <w:tcBorders>
              <w:top w:val="nil"/>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C</w:t>
            </w:r>
          </w:p>
        </w:tc>
        <w:tc>
          <w:tcPr>
            <w:tcW w:w="720" w:type="dxa"/>
            <w:tcBorders>
              <w:top w:val="nil"/>
              <w:bottom w:val="single" w:sz="6" w:space="0" w:color="auto"/>
            </w:tcBorders>
          </w:tcPr>
          <w:p w:rsidR="00266A3D" w:rsidRPr="009A6C54" w:rsidRDefault="00266A3D" w:rsidP="00266A3D">
            <w:pPr>
              <w:pStyle w:val="BodyText"/>
              <w:rPr>
                <w:rFonts w:ascii="Arial" w:hAnsi="Arial" w:cs="Arial"/>
              </w:rPr>
            </w:pPr>
          </w:p>
        </w:tc>
        <w:tc>
          <w:tcPr>
            <w:tcW w:w="720" w:type="dxa"/>
            <w:tcBorders>
              <w:top w:val="nil"/>
              <w:bottom w:val="single" w:sz="6" w:space="0" w:color="auto"/>
            </w:tcBorders>
          </w:tcPr>
          <w:p w:rsidR="00266A3D" w:rsidRPr="009A6C54" w:rsidRDefault="00266A3D" w:rsidP="00266A3D">
            <w:pPr>
              <w:pStyle w:val="BodyText"/>
              <w:rPr>
                <w:rFonts w:ascii="Arial" w:hAnsi="Arial" w:cs="Arial"/>
              </w:rPr>
            </w:pPr>
          </w:p>
        </w:tc>
        <w:tc>
          <w:tcPr>
            <w:tcW w:w="2462" w:type="dxa"/>
            <w:tcBorders>
              <w:top w:val="nil"/>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Filler Order Number</w:t>
            </w:r>
          </w:p>
        </w:tc>
        <w:tc>
          <w:tcPr>
            <w:tcW w:w="2462" w:type="dxa"/>
            <w:tcBorders>
              <w:top w:val="nil"/>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22</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EI</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Placer Group Number</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5</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0038</w:t>
            </w: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Order Status</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6</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ID</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0121</w:t>
            </w: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Response Flag</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7</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200</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TQ</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Quantity/timing</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8</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200</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CM</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Parent</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9</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26</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TS</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Date/Time of Transaction</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10</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120</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XCN</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Entered By</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11</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120</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XCN</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Verified By</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12</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120</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XCN</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Ordering Provider</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13</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80</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PL</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Enterer’s Location</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14</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40</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XTN</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Y/2</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Call Back Phone Number</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15</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26</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TS</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Order Effective Date/Time</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16</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200</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Order Control Code Reason</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17</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Entering Organization</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18</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Entering Device</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19</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120</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XCN</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Action By</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bl>
    <w:p w:rsidR="00266A3D" w:rsidRPr="009A6C54" w:rsidRDefault="00266A3D" w:rsidP="00266A3D"/>
    <w:p w:rsidR="00266A3D" w:rsidRPr="009A6C54" w:rsidRDefault="00266A3D" w:rsidP="00266A3D"/>
    <w:p w:rsidR="00266A3D" w:rsidRPr="009A6C54" w:rsidRDefault="00266A3D" w:rsidP="00266A3D">
      <w:pPr>
        <w:pStyle w:val="Heading3"/>
        <w:rPr>
          <w:lang w:val="en-US"/>
        </w:rPr>
      </w:pPr>
      <w:bookmarkStart w:id="457" w:name="_Toc63492887"/>
      <w:bookmarkStart w:id="458" w:name="_Toc11706793"/>
      <w:r w:rsidRPr="009A6C54">
        <w:t>RQD-Requisition Detail Segment</w:t>
      </w:r>
      <w:bookmarkEnd w:id="457"/>
      <w:bookmarkEnd w:id="458"/>
      <w:r w:rsidR="000E6F8B" w:rsidRPr="009A6C54">
        <w:rPr>
          <w:lang w:val="en-US"/>
        </w:rPr>
        <w:br/>
      </w:r>
    </w:p>
    <w:p w:rsidR="000E6F8B" w:rsidRPr="009A6C54" w:rsidRDefault="000E6F8B" w:rsidP="00741C15">
      <w:pPr>
        <w:pStyle w:val="Caption"/>
      </w:pPr>
      <w:bookmarkStart w:id="459" w:name="_Toc11706911"/>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72</w:t>
      </w:r>
      <w:r w:rsidR="007F1C38">
        <w:rPr>
          <w:noProof/>
        </w:rPr>
        <w:fldChar w:fldCharType="end"/>
      </w:r>
      <w:r w:rsidRPr="009A6C54">
        <w:t>: RQD – Requisition Detail Segment</w:t>
      </w:r>
      <w:bookmarkEnd w:id="459"/>
    </w:p>
    <w:tbl>
      <w:tblPr>
        <w:tblW w:w="9244"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266A3D" w:rsidRPr="009A6C54" w:rsidTr="00266A3D">
        <w:trPr>
          <w:cantSplit/>
          <w:tblHeader/>
        </w:trPr>
        <w:tc>
          <w:tcPr>
            <w:tcW w:w="720" w:type="dxa"/>
            <w:tcBorders>
              <w:top w:val="single" w:sz="6" w:space="0" w:color="auto"/>
              <w:left w:val="single" w:sz="6" w:space="0" w:color="auto"/>
              <w:bottom w:val="nil"/>
            </w:tcBorders>
            <w:shd w:val="pct15" w:color="auto" w:fill="FFFFFF"/>
          </w:tcPr>
          <w:p w:rsidR="00266A3D" w:rsidRPr="009A6C54" w:rsidRDefault="00266A3D" w:rsidP="00266A3D">
            <w:pPr>
              <w:pStyle w:val="BodyText"/>
              <w:rPr>
                <w:rFonts w:ascii="Arial" w:hAnsi="Arial" w:cs="Arial"/>
              </w:rPr>
            </w:pPr>
            <w:r w:rsidRPr="009A6C54">
              <w:rPr>
                <w:rFonts w:ascii="Arial" w:hAnsi="Arial" w:cs="Arial"/>
              </w:rPr>
              <w:t>SEQ</w:t>
            </w:r>
          </w:p>
        </w:tc>
        <w:tc>
          <w:tcPr>
            <w:tcW w:w="720" w:type="dxa"/>
            <w:tcBorders>
              <w:top w:val="single" w:sz="6" w:space="0" w:color="auto"/>
              <w:bottom w:val="nil"/>
            </w:tcBorders>
            <w:shd w:val="pct15" w:color="auto" w:fill="FFFFFF"/>
          </w:tcPr>
          <w:p w:rsidR="00266A3D" w:rsidRPr="009A6C54" w:rsidRDefault="00266A3D" w:rsidP="00266A3D">
            <w:pPr>
              <w:pStyle w:val="BodyText"/>
              <w:rPr>
                <w:rFonts w:ascii="Arial" w:hAnsi="Arial" w:cs="Arial"/>
              </w:rPr>
            </w:pPr>
            <w:r w:rsidRPr="009A6C54">
              <w:rPr>
                <w:rFonts w:ascii="Arial" w:hAnsi="Arial" w:cs="Arial"/>
              </w:rPr>
              <w:t>LEN</w:t>
            </w:r>
          </w:p>
        </w:tc>
        <w:tc>
          <w:tcPr>
            <w:tcW w:w="720" w:type="dxa"/>
            <w:tcBorders>
              <w:top w:val="single" w:sz="6" w:space="0" w:color="auto"/>
              <w:bottom w:val="nil"/>
            </w:tcBorders>
            <w:shd w:val="pct15" w:color="auto" w:fill="FFFFFF"/>
          </w:tcPr>
          <w:p w:rsidR="00266A3D" w:rsidRPr="009A6C54" w:rsidRDefault="00266A3D" w:rsidP="00266A3D">
            <w:pPr>
              <w:pStyle w:val="BodyText"/>
              <w:rPr>
                <w:rFonts w:ascii="Arial" w:hAnsi="Arial" w:cs="Arial"/>
              </w:rPr>
            </w:pPr>
            <w:r w:rsidRPr="009A6C54">
              <w:rPr>
                <w:rFonts w:ascii="Arial" w:hAnsi="Arial" w:cs="Arial"/>
              </w:rPr>
              <w:t>DT</w:t>
            </w:r>
          </w:p>
        </w:tc>
        <w:tc>
          <w:tcPr>
            <w:tcW w:w="720" w:type="dxa"/>
            <w:tcBorders>
              <w:top w:val="single" w:sz="6" w:space="0" w:color="auto"/>
              <w:bottom w:val="nil"/>
            </w:tcBorders>
            <w:shd w:val="pct15" w:color="auto" w:fill="FFFFFF"/>
          </w:tcPr>
          <w:p w:rsidR="00266A3D" w:rsidRPr="009A6C54" w:rsidRDefault="00266A3D" w:rsidP="00266A3D">
            <w:pPr>
              <w:pStyle w:val="BodyText"/>
              <w:rPr>
                <w:rFonts w:ascii="Arial" w:hAnsi="Arial" w:cs="Arial"/>
              </w:rPr>
            </w:pPr>
            <w:r w:rsidRPr="009A6C54">
              <w:rPr>
                <w:rFonts w:ascii="Arial" w:hAnsi="Arial" w:cs="Arial"/>
              </w:rPr>
              <w:t>R/O</w:t>
            </w:r>
          </w:p>
        </w:tc>
        <w:tc>
          <w:tcPr>
            <w:tcW w:w="720" w:type="dxa"/>
            <w:tcBorders>
              <w:top w:val="single" w:sz="6" w:space="0" w:color="auto"/>
              <w:bottom w:val="nil"/>
            </w:tcBorders>
            <w:shd w:val="pct15" w:color="auto" w:fill="FFFFFF"/>
          </w:tcPr>
          <w:p w:rsidR="00266A3D" w:rsidRPr="009A6C54" w:rsidRDefault="00266A3D" w:rsidP="00266A3D">
            <w:pPr>
              <w:pStyle w:val="BodyText"/>
              <w:rPr>
                <w:rFonts w:ascii="Arial" w:hAnsi="Arial" w:cs="Arial"/>
              </w:rPr>
            </w:pPr>
            <w:r w:rsidRPr="009A6C54">
              <w:rPr>
                <w:rFonts w:ascii="Arial" w:hAnsi="Arial" w:cs="Arial"/>
              </w:rPr>
              <w:t>RP/#</w:t>
            </w:r>
          </w:p>
        </w:tc>
        <w:tc>
          <w:tcPr>
            <w:tcW w:w="720" w:type="dxa"/>
            <w:tcBorders>
              <w:top w:val="single" w:sz="6" w:space="0" w:color="auto"/>
              <w:bottom w:val="nil"/>
            </w:tcBorders>
            <w:shd w:val="pct15" w:color="auto" w:fill="FFFFFF"/>
          </w:tcPr>
          <w:p w:rsidR="00266A3D" w:rsidRPr="009A6C54" w:rsidRDefault="00266A3D" w:rsidP="00266A3D">
            <w:pPr>
              <w:pStyle w:val="BodyText"/>
              <w:rPr>
                <w:rFonts w:ascii="Arial" w:hAnsi="Arial" w:cs="Arial"/>
              </w:rPr>
            </w:pPr>
            <w:r w:rsidRPr="009A6C54">
              <w:rPr>
                <w:rFonts w:ascii="Arial" w:hAnsi="Arial" w:cs="Arial"/>
              </w:rPr>
              <w:t>TBL#</w:t>
            </w:r>
          </w:p>
        </w:tc>
        <w:tc>
          <w:tcPr>
            <w:tcW w:w="2462" w:type="dxa"/>
            <w:tcBorders>
              <w:top w:val="single" w:sz="6" w:space="0" w:color="auto"/>
              <w:bottom w:val="nil"/>
            </w:tcBorders>
            <w:shd w:val="pct15" w:color="auto" w:fill="FFFFFF"/>
          </w:tcPr>
          <w:p w:rsidR="00266A3D" w:rsidRPr="009A6C54" w:rsidRDefault="00266A3D" w:rsidP="00266A3D">
            <w:pPr>
              <w:pStyle w:val="BodyText"/>
              <w:rPr>
                <w:rFonts w:ascii="Arial" w:hAnsi="Arial" w:cs="Arial"/>
              </w:rPr>
            </w:pPr>
            <w:r w:rsidRPr="009A6C54">
              <w:rPr>
                <w:rFonts w:ascii="Arial" w:hAnsi="Arial" w:cs="Arial"/>
              </w:rPr>
              <w:t>ELEMENT NAME</w:t>
            </w:r>
          </w:p>
        </w:tc>
        <w:tc>
          <w:tcPr>
            <w:tcW w:w="2462" w:type="dxa"/>
            <w:tcBorders>
              <w:top w:val="single" w:sz="6" w:space="0" w:color="auto"/>
              <w:bottom w:val="nil"/>
              <w:right w:val="single" w:sz="6" w:space="0" w:color="auto"/>
            </w:tcBorders>
            <w:shd w:val="pct15" w:color="auto" w:fill="FFFFFF"/>
          </w:tcPr>
          <w:p w:rsidR="00266A3D" w:rsidRPr="009A6C54" w:rsidRDefault="00266A3D" w:rsidP="00266A3D">
            <w:pPr>
              <w:pStyle w:val="BodyText"/>
              <w:rPr>
                <w:rFonts w:ascii="Arial" w:hAnsi="Arial" w:cs="Arial"/>
              </w:rPr>
            </w:pPr>
            <w:r w:rsidRPr="009A6C54">
              <w:rPr>
                <w:rFonts w:ascii="Arial" w:hAnsi="Arial" w:cs="Arial"/>
              </w:rPr>
              <w:t>VistA DESCRIPTION</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SI</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Requisition Line Number</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Always set to “1”</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C</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Item Code – Internal</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nil"/>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3</w:t>
            </w:r>
          </w:p>
        </w:tc>
        <w:tc>
          <w:tcPr>
            <w:tcW w:w="720" w:type="dxa"/>
            <w:tcBorders>
              <w:top w:val="nil"/>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nil"/>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nil"/>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C</w:t>
            </w:r>
          </w:p>
        </w:tc>
        <w:tc>
          <w:tcPr>
            <w:tcW w:w="720" w:type="dxa"/>
            <w:tcBorders>
              <w:top w:val="nil"/>
              <w:bottom w:val="single" w:sz="6" w:space="0" w:color="auto"/>
            </w:tcBorders>
          </w:tcPr>
          <w:p w:rsidR="00266A3D" w:rsidRPr="009A6C54" w:rsidRDefault="00266A3D" w:rsidP="00266A3D">
            <w:pPr>
              <w:pStyle w:val="BodyText"/>
              <w:rPr>
                <w:rFonts w:ascii="Arial" w:hAnsi="Arial" w:cs="Arial"/>
              </w:rPr>
            </w:pPr>
          </w:p>
        </w:tc>
        <w:tc>
          <w:tcPr>
            <w:tcW w:w="720" w:type="dxa"/>
            <w:tcBorders>
              <w:top w:val="nil"/>
              <w:bottom w:val="single" w:sz="6" w:space="0" w:color="auto"/>
            </w:tcBorders>
          </w:tcPr>
          <w:p w:rsidR="00266A3D" w:rsidRPr="009A6C54" w:rsidRDefault="00266A3D" w:rsidP="00266A3D">
            <w:pPr>
              <w:pStyle w:val="BodyText"/>
              <w:rPr>
                <w:rFonts w:ascii="Arial" w:hAnsi="Arial" w:cs="Arial"/>
              </w:rPr>
            </w:pPr>
          </w:p>
        </w:tc>
        <w:tc>
          <w:tcPr>
            <w:tcW w:w="2462" w:type="dxa"/>
            <w:tcBorders>
              <w:top w:val="nil"/>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Item Code – External</w:t>
            </w:r>
          </w:p>
        </w:tc>
        <w:tc>
          <w:tcPr>
            <w:tcW w:w="2462" w:type="dxa"/>
            <w:tcBorders>
              <w:top w:val="nil"/>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NCMD Card ID (.01) field from VIC REQUEST (#39.6) file.</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C</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Hospital Item Code</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5</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6</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NM</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Requisition Quantity</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6</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Requisition Unit of Measure</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7</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30</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IS</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0319</w:t>
            </w: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Dept. Cost Center</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8</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30</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IS</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0320</w:t>
            </w: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Item Natural Account Code</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9</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60</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CE</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Deliver to ID</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10</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8</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DT</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Date Needed</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bl>
    <w:p w:rsidR="00266A3D" w:rsidRPr="009A6C54" w:rsidRDefault="00266A3D" w:rsidP="00266A3D">
      <w:pPr>
        <w:ind w:left="180"/>
      </w:pPr>
    </w:p>
    <w:p w:rsidR="00266A3D" w:rsidRPr="009A6C54" w:rsidRDefault="00266A3D" w:rsidP="00266A3D">
      <w:pPr>
        <w:pStyle w:val="Heading3"/>
        <w:rPr>
          <w:lang w:val="en-US"/>
        </w:rPr>
      </w:pPr>
      <w:r w:rsidRPr="009A6C54">
        <w:br w:type="page"/>
      </w:r>
      <w:bookmarkStart w:id="460" w:name="_Toc117921918"/>
      <w:bookmarkStart w:id="461" w:name="_Toc11706794"/>
      <w:r w:rsidRPr="009A6C54">
        <w:rPr>
          <w:caps/>
        </w:rPr>
        <w:t xml:space="preserve">NTE – </w:t>
      </w:r>
      <w:r w:rsidRPr="009A6C54">
        <w:t>Notes and Comments</w:t>
      </w:r>
      <w:bookmarkEnd w:id="460"/>
      <w:bookmarkEnd w:id="461"/>
    </w:p>
    <w:p w:rsidR="00A633D5" w:rsidRPr="009A6C54" w:rsidRDefault="00A633D5" w:rsidP="00741C15">
      <w:pPr>
        <w:pStyle w:val="Caption"/>
        <w:rPr>
          <w:lang w:val="en-US"/>
        </w:rPr>
      </w:pPr>
      <w:bookmarkStart w:id="462" w:name="_Toc11706912"/>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73</w:t>
      </w:r>
      <w:r w:rsidR="007F1C38">
        <w:rPr>
          <w:noProof/>
        </w:rPr>
        <w:fldChar w:fldCharType="end"/>
      </w:r>
      <w:r w:rsidRPr="009A6C54">
        <w:rPr>
          <w:lang w:val="en-US"/>
        </w:rPr>
        <w:t>: NTE – Notes and Comments</w:t>
      </w:r>
      <w:bookmarkEnd w:id="462"/>
    </w:p>
    <w:tbl>
      <w:tblPr>
        <w:tblW w:w="9244"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266A3D" w:rsidRPr="009A6C54" w:rsidTr="00266A3D">
        <w:trPr>
          <w:cantSplit/>
          <w:tblHeader/>
        </w:trPr>
        <w:tc>
          <w:tcPr>
            <w:tcW w:w="720" w:type="dxa"/>
            <w:tcBorders>
              <w:top w:val="single" w:sz="6" w:space="0" w:color="auto"/>
              <w:left w:val="single" w:sz="6" w:space="0" w:color="auto"/>
              <w:bottom w:val="nil"/>
            </w:tcBorders>
            <w:shd w:val="pct15" w:color="auto" w:fill="FFFFFF"/>
          </w:tcPr>
          <w:p w:rsidR="00266A3D" w:rsidRPr="009A6C54" w:rsidRDefault="00266A3D" w:rsidP="00266A3D">
            <w:pPr>
              <w:pStyle w:val="BodyText"/>
              <w:rPr>
                <w:rFonts w:ascii="Arial" w:hAnsi="Arial" w:cs="Arial"/>
              </w:rPr>
            </w:pPr>
            <w:r w:rsidRPr="009A6C54">
              <w:rPr>
                <w:rFonts w:ascii="Arial" w:hAnsi="Arial" w:cs="Arial"/>
              </w:rPr>
              <w:t>SEQ</w:t>
            </w:r>
          </w:p>
        </w:tc>
        <w:tc>
          <w:tcPr>
            <w:tcW w:w="720" w:type="dxa"/>
            <w:tcBorders>
              <w:top w:val="single" w:sz="6" w:space="0" w:color="auto"/>
              <w:bottom w:val="nil"/>
            </w:tcBorders>
            <w:shd w:val="pct15" w:color="auto" w:fill="FFFFFF"/>
          </w:tcPr>
          <w:p w:rsidR="00266A3D" w:rsidRPr="009A6C54" w:rsidRDefault="00266A3D" w:rsidP="00266A3D">
            <w:pPr>
              <w:pStyle w:val="BodyText"/>
              <w:rPr>
                <w:rFonts w:ascii="Arial" w:hAnsi="Arial" w:cs="Arial"/>
              </w:rPr>
            </w:pPr>
            <w:r w:rsidRPr="009A6C54">
              <w:rPr>
                <w:rFonts w:ascii="Arial" w:hAnsi="Arial" w:cs="Arial"/>
              </w:rPr>
              <w:t>LEN</w:t>
            </w:r>
          </w:p>
        </w:tc>
        <w:tc>
          <w:tcPr>
            <w:tcW w:w="720" w:type="dxa"/>
            <w:tcBorders>
              <w:top w:val="single" w:sz="6" w:space="0" w:color="auto"/>
              <w:bottom w:val="nil"/>
            </w:tcBorders>
            <w:shd w:val="pct15" w:color="auto" w:fill="FFFFFF"/>
          </w:tcPr>
          <w:p w:rsidR="00266A3D" w:rsidRPr="009A6C54" w:rsidRDefault="00266A3D" w:rsidP="00266A3D">
            <w:pPr>
              <w:pStyle w:val="BodyText"/>
              <w:rPr>
                <w:rFonts w:ascii="Arial" w:hAnsi="Arial" w:cs="Arial"/>
              </w:rPr>
            </w:pPr>
            <w:r w:rsidRPr="009A6C54">
              <w:rPr>
                <w:rFonts w:ascii="Arial" w:hAnsi="Arial" w:cs="Arial"/>
              </w:rPr>
              <w:t>DT</w:t>
            </w:r>
          </w:p>
        </w:tc>
        <w:tc>
          <w:tcPr>
            <w:tcW w:w="720" w:type="dxa"/>
            <w:tcBorders>
              <w:top w:val="single" w:sz="6" w:space="0" w:color="auto"/>
              <w:bottom w:val="nil"/>
            </w:tcBorders>
            <w:shd w:val="pct15" w:color="auto" w:fill="FFFFFF"/>
          </w:tcPr>
          <w:p w:rsidR="00266A3D" w:rsidRPr="009A6C54" w:rsidRDefault="00266A3D" w:rsidP="00266A3D">
            <w:pPr>
              <w:pStyle w:val="BodyText"/>
              <w:rPr>
                <w:rFonts w:ascii="Arial" w:hAnsi="Arial" w:cs="Arial"/>
              </w:rPr>
            </w:pPr>
            <w:r w:rsidRPr="009A6C54">
              <w:rPr>
                <w:rFonts w:ascii="Arial" w:hAnsi="Arial" w:cs="Arial"/>
              </w:rPr>
              <w:t>R/O</w:t>
            </w:r>
          </w:p>
        </w:tc>
        <w:tc>
          <w:tcPr>
            <w:tcW w:w="720" w:type="dxa"/>
            <w:tcBorders>
              <w:top w:val="single" w:sz="6" w:space="0" w:color="auto"/>
              <w:bottom w:val="nil"/>
            </w:tcBorders>
            <w:shd w:val="pct15" w:color="auto" w:fill="FFFFFF"/>
          </w:tcPr>
          <w:p w:rsidR="00266A3D" w:rsidRPr="009A6C54" w:rsidRDefault="00266A3D" w:rsidP="00266A3D">
            <w:pPr>
              <w:pStyle w:val="BodyText"/>
              <w:rPr>
                <w:rFonts w:ascii="Arial" w:hAnsi="Arial" w:cs="Arial"/>
              </w:rPr>
            </w:pPr>
            <w:r w:rsidRPr="009A6C54">
              <w:rPr>
                <w:rFonts w:ascii="Arial" w:hAnsi="Arial" w:cs="Arial"/>
              </w:rPr>
              <w:t>RP/#</w:t>
            </w:r>
          </w:p>
        </w:tc>
        <w:tc>
          <w:tcPr>
            <w:tcW w:w="720" w:type="dxa"/>
            <w:tcBorders>
              <w:top w:val="single" w:sz="6" w:space="0" w:color="auto"/>
              <w:bottom w:val="nil"/>
            </w:tcBorders>
            <w:shd w:val="pct15" w:color="auto" w:fill="FFFFFF"/>
          </w:tcPr>
          <w:p w:rsidR="00266A3D" w:rsidRPr="009A6C54" w:rsidRDefault="00266A3D" w:rsidP="00266A3D">
            <w:pPr>
              <w:pStyle w:val="BodyText"/>
              <w:rPr>
                <w:rFonts w:ascii="Arial" w:hAnsi="Arial" w:cs="Arial"/>
              </w:rPr>
            </w:pPr>
            <w:r w:rsidRPr="009A6C54">
              <w:rPr>
                <w:rFonts w:ascii="Arial" w:hAnsi="Arial" w:cs="Arial"/>
              </w:rPr>
              <w:t>TBL#</w:t>
            </w:r>
          </w:p>
        </w:tc>
        <w:tc>
          <w:tcPr>
            <w:tcW w:w="2462" w:type="dxa"/>
            <w:tcBorders>
              <w:top w:val="single" w:sz="6" w:space="0" w:color="auto"/>
              <w:bottom w:val="nil"/>
            </w:tcBorders>
            <w:shd w:val="pct15" w:color="auto" w:fill="FFFFFF"/>
          </w:tcPr>
          <w:p w:rsidR="00266A3D" w:rsidRPr="009A6C54" w:rsidRDefault="00266A3D" w:rsidP="00266A3D">
            <w:pPr>
              <w:pStyle w:val="BodyText"/>
              <w:rPr>
                <w:rFonts w:ascii="Arial" w:hAnsi="Arial" w:cs="Arial"/>
              </w:rPr>
            </w:pPr>
            <w:r w:rsidRPr="009A6C54">
              <w:rPr>
                <w:rFonts w:ascii="Arial" w:hAnsi="Arial" w:cs="Arial"/>
              </w:rPr>
              <w:t>ELEMENT NAME</w:t>
            </w:r>
          </w:p>
        </w:tc>
        <w:tc>
          <w:tcPr>
            <w:tcW w:w="2462" w:type="dxa"/>
            <w:tcBorders>
              <w:top w:val="single" w:sz="6" w:space="0" w:color="auto"/>
              <w:bottom w:val="nil"/>
              <w:right w:val="single" w:sz="6" w:space="0" w:color="auto"/>
            </w:tcBorders>
            <w:shd w:val="pct15" w:color="auto" w:fill="FFFFFF"/>
          </w:tcPr>
          <w:p w:rsidR="00266A3D" w:rsidRPr="009A6C54" w:rsidRDefault="00266A3D" w:rsidP="00266A3D">
            <w:pPr>
              <w:pStyle w:val="BodyText"/>
              <w:rPr>
                <w:rFonts w:ascii="Arial" w:hAnsi="Arial" w:cs="Arial"/>
              </w:rPr>
            </w:pPr>
            <w:r w:rsidRPr="009A6C54">
              <w:rPr>
                <w:rFonts w:ascii="Arial" w:hAnsi="Arial" w:cs="Arial"/>
                <w:bCs/>
              </w:rPr>
              <w:t>VistA</w:t>
            </w:r>
            <w:r w:rsidRPr="009A6C54">
              <w:rPr>
                <w:rFonts w:ascii="Arial" w:hAnsi="Arial" w:cs="Arial"/>
              </w:rPr>
              <w:t xml:space="preserve"> DESCRIPTION</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1</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sz w:val="16"/>
              </w:rPr>
            </w:pPr>
            <w:r w:rsidRPr="009A6C54">
              <w:rPr>
                <w:rFonts w:ascii="Arial" w:hAnsi="Arial" w:cs="Arial"/>
                <w:sz w:val="16"/>
              </w:rPr>
              <w:t>SI</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O</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Set ID</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2</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8</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sz w:val="16"/>
              </w:rPr>
            </w:pPr>
            <w:r w:rsidRPr="009A6C54">
              <w:rPr>
                <w:rFonts w:ascii="Arial" w:hAnsi="Arial" w:cs="Arial"/>
                <w:sz w:val="16"/>
              </w:rPr>
              <w:t>ID</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O</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105</w:t>
            </w: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Source of Comment</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r w:rsidR="00266A3D" w:rsidRPr="009A6C54" w:rsidTr="00266A3D">
        <w:trPr>
          <w:cantSplit/>
        </w:trPr>
        <w:tc>
          <w:tcPr>
            <w:tcW w:w="720" w:type="dxa"/>
            <w:tcBorders>
              <w:top w:val="nil"/>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3</w:t>
            </w:r>
          </w:p>
        </w:tc>
        <w:tc>
          <w:tcPr>
            <w:tcW w:w="720" w:type="dxa"/>
            <w:tcBorders>
              <w:top w:val="nil"/>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65536</w:t>
            </w:r>
          </w:p>
        </w:tc>
        <w:tc>
          <w:tcPr>
            <w:tcW w:w="720" w:type="dxa"/>
            <w:tcBorders>
              <w:top w:val="nil"/>
              <w:bottom w:val="single" w:sz="6" w:space="0" w:color="auto"/>
            </w:tcBorders>
          </w:tcPr>
          <w:p w:rsidR="00266A3D" w:rsidRPr="009A6C54" w:rsidRDefault="00266A3D" w:rsidP="00266A3D">
            <w:pPr>
              <w:pStyle w:val="BodyText"/>
              <w:rPr>
                <w:rFonts w:ascii="Arial" w:hAnsi="Arial" w:cs="Arial"/>
                <w:sz w:val="16"/>
              </w:rPr>
            </w:pPr>
            <w:r w:rsidRPr="009A6C54">
              <w:rPr>
                <w:rFonts w:ascii="Arial" w:hAnsi="Arial" w:cs="Arial"/>
                <w:sz w:val="16"/>
              </w:rPr>
              <w:t>FT</w:t>
            </w:r>
          </w:p>
        </w:tc>
        <w:tc>
          <w:tcPr>
            <w:tcW w:w="720" w:type="dxa"/>
            <w:tcBorders>
              <w:top w:val="nil"/>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O</w:t>
            </w:r>
          </w:p>
        </w:tc>
        <w:tc>
          <w:tcPr>
            <w:tcW w:w="720" w:type="dxa"/>
            <w:tcBorders>
              <w:top w:val="nil"/>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Y</w:t>
            </w:r>
          </w:p>
        </w:tc>
        <w:tc>
          <w:tcPr>
            <w:tcW w:w="720" w:type="dxa"/>
            <w:tcBorders>
              <w:top w:val="nil"/>
              <w:bottom w:val="single" w:sz="6" w:space="0" w:color="auto"/>
            </w:tcBorders>
          </w:tcPr>
          <w:p w:rsidR="00266A3D" w:rsidRPr="009A6C54" w:rsidRDefault="00266A3D" w:rsidP="00266A3D">
            <w:pPr>
              <w:pStyle w:val="BodyText"/>
              <w:rPr>
                <w:rFonts w:ascii="Arial" w:hAnsi="Arial" w:cs="Arial"/>
              </w:rPr>
            </w:pPr>
          </w:p>
        </w:tc>
        <w:tc>
          <w:tcPr>
            <w:tcW w:w="2462" w:type="dxa"/>
            <w:tcBorders>
              <w:top w:val="nil"/>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Comment</w:t>
            </w:r>
          </w:p>
        </w:tc>
        <w:tc>
          <w:tcPr>
            <w:tcW w:w="2462" w:type="dxa"/>
            <w:tcBorders>
              <w:top w:val="nil"/>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1</w:t>
            </w:r>
            <w:r w:rsidRPr="009A6C54">
              <w:rPr>
                <w:rFonts w:ascii="Arial" w:hAnsi="Arial" w:cs="Arial"/>
                <w:vertAlign w:val="superscript"/>
              </w:rPr>
              <w:t>st</w:t>
            </w:r>
            <w:r w:rsidRPr="009A6C54">
              <w:rPr>
                <w:rFonts w:ascii="Arial" w:hAnsi="Arial" w:cs="Arial"/>
              </w:rPr>
              <w:t xml:space="preserve"> repetition:  String “POW:” followed by single character Prisoner Of War indicator calculated from the PATIENT ELIGIBILITIES (#361) field of the PATIENT (#2) file and the current enrollment status derived from the supported call $$STATUS^DGENA.</w:t>
            </w:r>
          </w:p>
          <w:p w:rsidR="00266A3D" w:rsidRPr="009A6C54" w:rsidRDefault="00266A3D" w:rsidP="00266A3D">
            <w:pPr>
              <w:pStyle w:val="BodyText"/>
              <w:rPr>
                <w:rFonts w:ascii="Arial" w:hAnsi="Arial" w:cs="Arial"/>
              </w:rPr>
            </w:pPr>
          </w:p>
          <w:p w:rsidR="00266A3D" w:rsidRPr="009A6C54" w:rsidRDefault="00266A3D" w:rsidP="00266A3D">
            <w:pPr>
              <w:pStyle w:val="BodyText"/>
              <w:rPr>
                <w:rFonts w:ascii="Arial" w:hAnsi="Arial" w:cs="Arial"/>
              </w:rPr>
            </w:pPr>
            <w:r w:rsidRPr="009A6C54">
              <w:rPr>
                <w:rFonts w:ascii="Arial" w:hAnsi="Arial" w:cs="Arial"/>
              </w:rPr>
              <w:t xml:space="preserve">Example:  </w:t>
            </w:r>
            <w:r w:rsidRPr="009A6C54">
              <w:rPr>
                <w:rFonts w:ascii="Arial" w:hAnsi="Arial" w:cs="Arial"/>
                <w:b/>
              </w:rPr>
              <w:t>POW:Y</w:t>
            </w:r>
          </w:p>
          <w:p w:rsidR="00266A3D" w:rsidRPr="009A6C54" w:rsidRDefault="00266A3D" w:rsidP="00266A3D">
            <w:pPr>
              <w:pStyle w:val="BodyText"/>
              <w:rPr>
                <w:rFonts w:ascii="Arial" w:hAnsi="Arial" w:cs="Arial"/>
              </w:rPr>
            </w:pPr>
          </w:p>
          <w:p w:rsidR="00266A3D" w:rsidRPr="009A6C54" w:rsidRDefault="00266A3D" w:rsidP="00266A3D">
            <w:pPr>
              <w:pStyle w:val="BodyText"/>
              <w:rPr>
                <w:rFonts w:ascii="Arial" w:hAnsi="Arial" w:cs="Arial"/>
              </w:rPr>
            </w:pPr>
            <w:r w:rsidRPr="009A6C54">
              <w:rPr>
                <w:rFonts w:ascii="Arial" w:hAnsi="Arial" w:cs="Arial"/>
              </w:rPr>
              <w:t>2</w:t>
            </w:r>
            <w:r w:rsidRPr="009A6C54">
              <w:rPr>
                <w:rFonts w:ascii="Arial" w:hAnsi="Arial" w:cs="Arial"/>
                <w:vertAlign w:val="superscript"/>
              </w:rPr>
              <w:t>nd</w:t>
            </w:r>
            <w:r w:rsidRPr="009A6C54">
              <w:rPr>
                <w:rFonts w:ascii="Arial" w:hAnsi="Arial" w:cs="Arial"/>
              </w:rPr>
              <w:t xml:space="preserve"> repetition:  String “PH:” followed by single character Purple Heart indicator calculated from CURRENT PH INDICATOR (#.531) and CURRENT PURPLE HEART STATUS (#.532) fields of the PATIENT (#2) file.</w:t>
            </w:r>
          </w:p>
          <w:p w:rsidR="00266A3D" w:rsidRPr="009A6C54" w:rsidRDefault="00266A3D" w:rsidP="00266A3D">
            <w:pPr>
              <w:pStyle w:val="BodyText"/>
              <w:rPr>
                <w:rFonts w:ascii="Arial" w:hAnsi="Arial" w:cs="Arial"/>
              </w:rPr>
            </w:pPr>
          </w:p>
          <w:p w:rsidR="00266A3D" w:rsidRPr="009A6C54" w:rsidRDefault="00266A3D" w:rsidP="00266A3D">
            <w:pPr>
              <w:pStyle w:val="BodyText"/>
              <w:rPr>
                <w:rFonts w:ascii="Arial" w:hAnsi="Arial" w:cs="Arial"/>
                <w:b/>
              </w:rPr>
            </w:pPr>
            <w:r w:rsidRPr="009A6C54">
              <w:rPr>
                <w:rFonts w:ascii="Arial" w:hAnsi="Arial" w:cs="Arial"/>
              </w:rPr>
              <w:t xml:space="preserve">Example:  </w:t>
            </w:r>
            <w:r w:rsidRPr="009A6C54">
              <w:rPr>
                <w:rFonts w:ascii="Arial" w:hAnsi="Arial" w:cs="Arial"/>
                <w:b/>
              </w:rPr>
              <w:t>PH:N</w:t>
            </w:r>
          </w:p>
        </w:tc>
      </w:tr>
      <w:tr w:rsidR="00266A3D" w:rsidRPr="009A6C54" w:rsidTr="00266A3D">
        <w:trPr>
          <w:cantSplit/>
        </w:trPr>
        <w:tc>
          <w:tcPr>
            <w:tcW w:w="720" w:type="dxa"/>
            <w:tcBorders>
              <w:top w:val="single" w:sz="6" w:space="0" w:color="auto"/>
              <w:left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4</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250</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sz w:val="16"/>
              </w:rPr>
            </w:pPr>
            <w:r w:rsidRPr="009A6C54">
              <w:rPr>
                <w:rFonts w:ascii="Arial" w:hAnsi="Arial" w:cs="Arial"/>
                <w:sz w:val="16"/>
              </w:rPr>
              <w:t>CE</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O</w:t>
            </w: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p>
        </w:tc>
        <w:tc>
          <w:tcPr>
            <w:tcW w:w="720"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364</w:t>
            </w:r>
          </w:p>
        </w:tc>
        <w:tc>
          <w:tcPr>
            <w:tcW w:w="2462" w:type="dxa"/>
            <w:tcBorders>
              <w:top w:val="single" w:sz="6" w:space="0" w:color="auto"/>
              <w:bottom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Comment Type</w:t>
            </w:r>
          </w:p>
        </w:tc>
        <w:tc>
          <w:tcPr>
            <w:tcW w:w="2462" w:type="dxa"/>
            <w:tcBorders>
              <w:top w:val="single" w:sz="6" w:space="0" w:color="auto"/>
              <w:bottom w:val="single" w:sz="6" w:space="0" w:color="auto"/>
              <w:right w:val="single" w:sz="6" w:space="0" w:color="auto"/>
            </w:tcBorders>
          </w:tcPr>
          <w:p w:rsidR="00266A3D" w:rsidRPr="009A6C54" w:rsidRDefault="00266A3D" w:rsidP="00266A3D">
            <w:pPr>
              <w:pStyle w:val="BodyText"/>
              <w:rPr>
                <w:rFonts w:ascii="Arial" w:hAnsi="Arial" w:cs="Arial"/>
              </w:rPr>
            </w:pPr>
            <w:r w:rsidRPr="009A6C54">
              <w:rPr>
                <w:rFonts w:ascii="Arial" w:hAnsi="Arial" w:cs="Arial"/>
              </w:rPr>
              <w:t>Not used</w:t>
            </w:r>
          </w:p>
        </w:tc>
      </w:tr>
    </w:tbl>
    <w:p w:rsidR="00266A3D" w:rsidRPr="009A6C54" w:rsidRDefault="00266A3D" w:rsidP="00266A3D">
      <w:pPr>
        <w:ind w:left="180"/>
      </w:pPr>
    </w:p>
    <w:p w:rsidR="00266A3D" w:rsidRPr="009A6C54" w:rsidRDefault="00266A3D" w:rsidP="00106BBA">
      <w:pPr>
        <w:pStyle w:val="BodyText"/>
      </w:pPr>
    </w:p>
    <w:p w:rsidR="00266A3D" w:rsidRPr="009A6C54" w:rsidRDefault="00266A3D" w:rsidP="00106BBA">
      <w:pPr>
        <w:pStyle w:val="BodyText"/>
      </w:pPr>
    </w:p>
    <w:p w:rsidR="00266A3D" w:rsidRPr="009A6C54" w:rsidRDefault="00266A3D" w:rsidP="00106BBA">
      <w:pPr>
        <w:pStyle w:val="BodyText"/>
      </w:pPr>
    </w:p>
    <w:p w:rsidR="00266A3D" w:rsidRPr="009A6C54" w:rsidRDefault="00266A3D" w:rsidP="00106BBA">
      <w:pPr>
        <w:pStyle w:val="BodyText"/>
      </w:pPr>
    </w:p>
    <w:p w:rsidR="003539BA" w:rsidRPr="009A6C54" w:rsidRDefault="003539BA" w:rsidP="003D258B">
      <w:pPr>
        <w:pStyle w:val="Heading2"/>
      </w:pPr>
      <w:bookmarkStart w:id="463" w:name="_Toc11706795"/>
      <w:r w:rsidRPr="009A6C54">
        <w:t>Trigger Events and Message Definitions</w:t>
      </w:r>
      <w:bookmarkEnd w:id="463"/>
    </w:p>
    <w:p w:rsidR="003539BA" w:rsidRPr="009A6C54" w:rsidRDefault="003539BA" w:rsidP="00106BBA">
      <w:pPr>
        <w:pStyle w:val="BodyText"/>
      </w:pPr>
      <w:r w:rsidRPr="009A6C54">
        <w:t>Each triggering event is listed below along with the applicable form of the message to be exchanged.  The notation used to describe the sequence, option, and repetition of segments is described in the HL7 V. 2.4 Standard Specification Manual, Chapter 2, and in summary form, in Section 2.1 of this document.</w:t>
      </w:r>
    </w:p>
    <w:p w:rsidR="003539BA" w:rsidRPr="009A6C54" w:rsidRDefault="003539BA" w:rsidP="00266A3D">
      <w:pPr>
        <w:pStyle w:val="Heading2"/>
      </w:pPr>
      <w:bookmarkStart w:id="464" w:name="_Toc11706796"/>
      <w:r w:rsidRPr="009A6C54">
        <w:t>ORM - General Order Message (event O01)</w:t>
      </w:r>
      <w:bookmarkEnd w:id="464"/>
    </w:p>
    <w:p w:rsidR="003539BA" w:rsidRPr="009A6C54" w:rsidRDefault="003539BA" w:rsidP="00106BBA">
      <w:pPr>
        <w:pStyle w:val="BodyText"/>
      </w:pPr>
      <w:r w:rsidRPr="009A6C54">
        <w:t>ORM~O01 message to be sent to the NCMD</w:t>
      </w:r>
    </w:p>
    <w:p w:rsidR="003539BA" w:rsidRPr="009A6C54" w:rsidRDefault="003539BA" w:rsidP="00106BBA">
      <w:pPr>
        <w:pStyle w:val="BodyText"/>
      </w:pPr>
      <w:r w:rsidRPr="009A6C54">
        <w:t>ORM</w:t>
      </w:r>
      <w:r w:rsidRPr="009A6C54">
        <w:tab/>
      </w:r>
      <w:r w:rsidR="00FF17F5" w:rsidRPr="009A6C54">
        <w:tab/>
      </w:r>
      <w:r w:rsidRPr="009A6C54">
        <w:t>Order Message</w:t>
      </w:r>
      <w:r w:rsidRPr="009A6C54">
        <w:tab/>
        <w:t>Section</w:t>
      </w:r>
    </w:p>
    <w:p w:rsidR="003539BA" w:rsidRPr="009A6C54" w:rsidRDefault="003539BA" w:rsidP="00106BBA">
      <w:pPr>
        <w:pStyle w:val="BodyText"/>
      </w:pPr>
      <w:r w:rsidRPr="009A6C54">
        <w:t>MSH</w:t>
      </w:r>
      <w:r w:rsidRPr="009A6C54">
        <w:tab/>
      </w:r>
      <w:r w:rsidR="00FF17F5" w:rsidRPr="009A6C54">
        <w:tab/>
      </w:r>
      <w:r w:rsidRPr="009A6C54">
        <w:t>Message Header</w:t>
      </w:r>
    </w:p>
    <w:p w:rsidR="003539BA" w:rsidRPr="009A6C54" w:rsidRDefault="003539BA" w:rsidP="00106BBA">
      <w:pPr>
        <w:pStyle w:val="BodyText"/>
      </w:pPr>
      <w:r w:rsidRPr="009A6C54">
        <w:t>PID</w:t>
      </w:r>
      <w:r w:rsidRPr="009A6C54">
        <w:tab/>
      </w:r>
      <w:r w:rsidR="00FF17F5" w:rsidRPr="009A6C54">
        <w:tab/>
      </w:r>
      <w:r w:rsidRPr="009A6C54">
        <w:t>Patient Identification</w:t>
      </w:r>
    </w:p>
    <w:p w:rsidR="003539BA" w:rsidRPr="009A6C54" w:rsidRDefault="003539BA" w:rsidP="00106BBA">
      <w:pPr>
        <w:pStyle w:val="BodyText"/>
      </w:pPr>
      <w:r w:rsidRPr="009A6C54">
        <w:t>ORC</w:t>
      </w:r>
      <w:r w:rsidRPr="009A6C54">
        <w:tab/>
      </w:r>
      <w:r w:rsidR="00FF17F5" w:rsidRPr="009A6C54">
        <w:tab/>
      </w:r>
      <w:r w:rsidRPr="009A6C54">
        <w:t>Common Order</w:t>
      </w:r>
    </w:p>
    <w:p w:rsidR="003539BA" w:rsidRPr="009A6C54" w:rsidRDefault="003539BA" w:rsidP="00106BBA">
      <w:pPr>
        <w:pStyle w:val="BodyText"/>
      </w:pPr>
      <w:r w:rsidRPr="009A6C54">
        <w:t>RQD</w:t>
      </w:r>
      <w:r w:rsidR="00FF17F5" w:rsidRPr="009A6C54">
        <w:tab/>
      </w:r>
      <w:r w:rsidRPr="009A6C54">
        <w:tab/>
        <w:t>Requisition Detail</w:t>
      </w:r>
    </w:p>
    <w:p w:rsidR="003539BA" w:rsidRPr="009A6C54" w:rsidRDefault="003539BA" w:rsidP="00106BBA">
      <w:pPr>
        <w:pStyle w:val="BodyText"/>
      </w:pPr>
      <w:r w:rsidRPr="009A6C54">
        <w:t>NTE</w:t>
      </w:r>
      <w:r w:rsidRPr="009A6C54">
        <w:tab/>
      </w:r>
      <w:r w:rsidR="00FF17F5" w:rsidRPr="009A6C54">
        <w:tab/>
      </w:r>
      <w:r w:rsidRPr="009A6C54">
        <w:t>Notes and Comments</w:t>
      </w:r>
    </w:p>
    <w:p w:rsidR="003539BA" w:rsidRPr="009A6C54" w:rsidRDefault="003D258B" w:rsidP="00106BBA">
      <w:pPr>
        <w:pStyle w:val="BodyText"/>
        <w:rPr>
          <w:b/>
        </w:rPr>
      </w:pPr>
      <w:r w:rsidRPr="009A6C54">
        <w:rPr>
          <w:b/>
        </w:rPr>
        <w:t>SAMPLE MESSAGE</w:t>
      </w:r>
    </w:p>
    <w:p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MSH^~|\&amp;^VIC NCMD SEND^500~FO-ALBANY.MED.VA.GOV~DNS^VIC NCMD RECV^NCMD^20031008144616-0400^^ORM~O01^50018835^P^2.4^^^NE^AL^USA</w:t>
      </w:r>
    </w:p>
    <w:p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PID^1^222-33-4444~~^1001178082V735077~~~USVHA&amp;&amp;L~NI^^DOE~JOHN^^</w:t>
      </w:r>
    </w:p>
    <w:p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19500404^^^^^^^^^^^^222334444</w:t>
      </w:r>
    </w:p>
    <w:p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ORC^RL</w:t>
      </w:r>
    </w:p>
    <w:p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RQD^1^^22233444-DOE-1</w:t>
      </w:r>
    </w:p>
    <w:p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NTE^^^POW:N|PH:Y</w:t>
      </w:r>
    </w:p>
    <w:p w:rsidR="003539BA" w:rsidRPr="009A6C54" w:rsidRDefault="003539BA" w:rsidP="00FF17F5">
      <w:pPr>
        <w:pStyle w:val="Heading2"/>
      </w:pPr>
      <w:bookmarkStart w:id="465" w:name="_Toc11706797"/>
      <w:r w:rsidRPr="009A6C54">
        <w:t>ORR – General Order Response Message response to any ORM (event O02)</w:t>
      </w:r>
      <w:bookmarkEnd w:id="465"/>
    </w:p>
    <w:p w:rsidR="003539BA" w:rsidRPr="009A6C54" w:rsidRDefault="003539BA" w:rsidP="00106BBA">
      <w:pPr>
        <w:pStyle w:val="BodyText"/>
      </w:pPr>
      <w:r w:rsidRPr="009A6C54">
        <w:t>Upon receipt of a VIC Card request order message, the NCMD will respond with an ORR~O02 message.</w:t>
      </w:r>
    </w:p>
    <w:p w:rsidR="003539BA" w:rsidRPr="009A6C54" w:rsidRDefault="003539BA" w:rsidP="00106BBA">
      <w:pPr>
        <w:pStyle w:val="BodyText"/>
      </w:pPr>
      <w:r w:rsidRPr="009A6C54">
        <w:t>ORR</w:t>
      </w:r>
      <w:r w:rsidRPr="009A6C54">
        <w:tab/>
      </w:r>
      <w:r w:rsidR="00FF17F5" w:rsidRPr="009A6C54">
        <w:tab/>
      </w:r>
      <w:r w:rsidRPr="009A6C54">
        <w:t>Order Response Message</w:t>
      </w:r>
    </w:p>
    <w:p w:rsidR="003539BA" w:rsidRPr="009A6C54" w:rsidRDefault="003539BA" w:rsidP="00106BBA">
      <w:pPr>
        <w:pStyle w:val="BodyText"/>
      </w:pPr>
      <w:r w:rsidRPr="009A6C54">
        <w:t>MSH</w:t>
      </w:r>
      <w:r w:rsidRPr="009A6C54">
        <w:tab/>
      </w:r>
      <w:r w:rsidR="00FF17F5" w:rsidRPr="009A6C54">
        <w:tab/>
      </w:r>
      <w:r w:rsidRPr="009A6C54">
        <w:t>Message Header</w:t>
      </w:r>
    </w:p>
    <w:p w:rsidR="003539BA" w:rsidRPr="009A6C54" w:rsidRDefault="003539BA" w:rsidP="00106BBA">
      <w:pPr>
        <w:pStyle w:val="BodyText"/>
      </w:pPr>
      <w:r w:rsidRPr="009A6C54">
        <w:t>MSA</w:t>
      </w:r>
      <w:r w:rsidRPr="009A6C54">
        <w:tab/>
      </w:r>
      <w:r w:rsidR="00FF17F5" w:rsidRPr="009A6C54">
        <w:tab/>
      </w:r>
      <w:r w:rsidRPr="009A6C54">
        <w:t>Message Acknowledgment</w:t>
      </w:r>
    </w:p>
    <w:p w:rsidR="003539BA" w:rsidRPr="009A6C54" w:rsidRDefault="003D258B" w:rsidP="00106BBA">
      <w:pPr>
        <w:pStyle w:val="BodyText"/>
        <w:rPr>
          <w:b/>
        </w:rPr>
      </w:pPr>
      <w:r w:rsidRPr="009A6C54">
        <w:rPr>
          <w:b/>
        </w:rPr>
        <w:t>SAMPLE MESSAGES</w:t>
      </w:r>
    </w:p>
    <w:p w:rsidR="003539BA" w:rsidRPr="009A6C54" w:rsidRDefault="003539BA" w:rsidP="00106BBA">
      <w:pPr>
        <w:pStyle w:val="BodyText"/>
      </w:pPr>
      <w:r w:rsidRPr="009A6C54">
        <w:t>General Order Response (ORR~O02) message when the General Order Message (ORM~O01) is successful.</w:t>
      </w:r>
    </w:p>
    <w:p w:rsidR="003539BA" w:rsidRPr="009A6C54" w:rsidRDefault="003539BA" w:rsidP="00F33484">
      <w:pPr>
        <w:pStyle w:val="BodyText3"/>
        <w:pBdr>
          <w:top w:val="single" w:sz="4" w:space="1" w:color="auto"/>
          <w:left w:val="single" w:sz="4" w:space="4" w:color="auto"/>
          <w:bottom w:val="single" w:sz="4" w:space="1" w:color="auto"/>
          <w:right w:val="single" w:sz="4" w:space="4" w:color="auto"/>
        </w:pBdr>
      </w:pPr>
      <w:r w:rsidRPr="009A6C54">
        <w:t>MSH^~|\&amp;^VIC NCMD RECV^NCMD^VIC NCMD SEND^500~FO-ALBANY.MED.VA.GOV~DNS^20031008144616-0400^^ORR~O02^782218835^P^2.4^^^NE^AL^USA</w:t>
      </w:r>
    </w:p>
    <w:p w:rsidR="003539BA" w:rsidRPr="009A6C54" w:rsidRDefault="003539BA" w:rsidP="00F33484">
      <w:pPr>
        <w:pStyle w:val="BodyText3"/>
        <w:pBdr>
          <w:top w:val="single" w:sz="4" w:space="1" w:color="auto"/>
          <w:left w:val="single" w:sz="4" w:space="4" w:color="auto"/>
          <w:bottom w:val="single" w:sz="4" w:space="1" w:color="auto"/>
          <w:right w:val="single" w:sz="4" w:space="4" w:color="auto"/>
        </w:pBdr>
      </w:pPr>
      <w:r w:rsidRPr="009A6C54">
        <w:t>MSA^AA^50018835</w:t>
      </w:r>
    </w:p>
    <w:p w:rsidR="00F33484" w:rsidRPr="009A6C54" w:rsidRDefault="00F33484" w:rsidP="00106BBA">
      <w:pPr>
        <w:pStyle w:val="BodyText"/>
        <w:rPr>
          <w:lang w:val="en-US"/>
        </w:rPr>
      </w:pPr>
    </w:p>
    <w:p w:rsidR="00F33484" w:rsidRPr="009A6C54" w:rsidRDefault="00F33484" w:rsidP="00106BBA">
      <w:pPr>
        <w:pStyle w:val="BodyText"/>
        <w:rPr>
          <w:lang w:val="en-US"/>
        </w:rPr>
      </w:pPr>
    </w:p>
    <w:p w:rsidR="003539BA" w:rsidRPr="009A6C54" w:rsidRDefault="003539BA" w:rsidP="00106BBA">
      <w:pPr>
        <w:pStyle w:val="BodyText"/>
      </w:pPr>
      <w:r w:rsidRPr="009A6C54">
        <w:t>General Order Response (ORR~O02) message when the General Order Message (ORM~O01) fails.</w:t>
      </w:r>
    </w:p>
    <w:p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MSH^~|\&amp;^VIC NCMD RECV^NCMD^VIC NCMD SEND^500~FO-ALBANY.MED.VA.GOV~DNS^20031008144616-0400^^ORR~O02^782218835^P^2.4^^^NE^AL^USA</w:t>
      </w:r>
    </w:p>
    <w:p w:rsidR="003539BA" w:rsidRPr="009A6C54" w:rsidRDefault="003539BA" w:rsidP="00F33484">
      <w:pPr>
        <w:pStyle w:val="BodyText3"/>
        <w:pBdr>
          <w:top w:val="single" w:sz="4" w:space="1" w:color="auto"/>
          <w:left w:val="single" w:sz="4" w:space="4" w:color="auto"/>
          <w:bottom w:val="single" w:sz="4" w:space="1" w:color="auto"/>
          <w:right w:val="single" w:sz="4" w:space="4" w:color="auto"/>
        </w:pBdr>
        <w:rPr>
          <w:color w:val="auto"/>
        </w:rPr>
      </w:pPr>
      <w:r w:rsidRPr="009A6C54">
        <w:rPr>
          <w:color w:val="auto"/>
        </w:rPr>
        <w:t>MSA^AE^50018835^CardID not on file</w:t>
      </w:r>
    </w:p>
    <w:p w:rsidR="003539BA" w:rsidRPr="009A6C54" w:rsidRDefault="003539BA" w:rsidP="003D258B">
      <w:pPr>
        <w:pStyle w:val="Heading2"/>
      </w:pPr>
      <w:bookmarkStart w:id="466" w:name="_Toc11706798"/>
      <w:r w:rsidRPr="009A6C54">
        <w:t>Supported and User Defined HL7 Tables</w:t>
      </w:r>
      <w:bookmarkEnd w:id="466"/>
    </w:p>
    <w:p w:rsidR="003539BA" w:rsidRPr="009A6C54" w:rsidRDefault="003539BA" w:rsidP="00FF17F5">
      <w:pPr>
        <w:pStyle w:val="Heading3"/>
      </w:pPr>
      <w:bookmarkStart w:id="467" w:name="_Toc11706799"/>
      <w:r w:rsidRPr="009A6C54">
        <w:t>Table 0003 - Event Type Code</w:t>
      </w:r>
      <w:bookmarkEnd w:id="467"/>
    </w:p>
    <w:p w:rsidR="003539BA" w:rsidRPr="009A6C54" w:rsidRDefault="003539BA" w:rsidP="00106BBA">
      <w:pPr>
        <w:pStyle w:val="BodyText"/>
      </w:pPr>
      <w:r w:rsidRPr="009A6C54">
        <w:t>VALUE</w:t>
      </w:r>
      <w:r w:rsidRPr="009A6C54">
        <w:tab/>
        <w:t>DESCRIPTION</w:t>
      </w:r>
    </w:p>
    <w:p w:rsidR="003539BA" w:rsidRPr="009A6C54" w:rsidRDefault="003539BA" w:rsidP="00106BBA">
      <w:pPr>
        <w:pStyle w:val="BodyText"/>
      </w:pPr>
      <w:r w:rsidRPr="009A6C54">
        <w:t>O01</w:t>
      </w:r>
      <w:r w:rsidRPr="009A6C54">
        <w:tab/>
      </w:r>
      <w:r w:rsidR="00FF17F5" w:rsidRPr="009A6C54">
        <w:tab/>
      </w:r>
      <w:r w:rsidRPr="009A6C54">
        <w:t>ORM – Order Message</w:t>
      </w:r>
    </w:p>
    <w:p w:rsidR="003539BA" w:rsidRPr="009A6C54" w:rsidRDefault="003539BA" w:rsidP="00106BBA">
      <w:pPr>
        <w:pStyle w:val="BodyText"/>
      </w:pPr>
      <w:r w:rsidRPr="009A6C54">
        <w:t>O02</w:t>
      </w:r>
      <w:r w:rsidRPr="009A6C54">
        <w:tab/>
      </w:r>
      <w:r w:rsidR="00FF17F5" w:rsidRPr="009A6C54">
        <w:tab/>
      </w:r>
      <w:r w:rsidRPr="009A6C54">
        <w:t>ORR – Order Response</w:t>
      </w:r>
    </w:p>
    <w:p w:rsidR="003539BA" w:rsidRPr="009A6C54" w:rsidRDefault="003539BA" w:rsidP="00FF17F5">
      <w:pPr>
        <w:pStyle w:val="Heading3"/>
      </w:pPr>
      <w:bookmarkStart w:id="468" w:name="_Toc11706800"/>
      <w:r w:rsidRPr="009A6C54">
        <w:t>Table 0008 – Acknowledgment Code</w:t>
      </w:r>
      <w:bookmarkEnd w:id="468"/>
    </w:p>
    <w:p w:rsidR="003539BA" w:rsidRPr="009A6C54" w:rsidRDefault="003539BA" w:rsidP="00106BBA">
      <w:pPr>
        <w:pStyle w:val="BodyText"/>
      </w:pPr>
      <w:r w:rsidRPr="009A6C54">
        <w:t>VALUE</w:t>
      </w:r>
      <w:r w:rsidRPr="009A6C54">
        <w:tab/>
        <w:t>DESCRIPTION</w:t>
      </w:r>
    </w:p>
    <w:p w:rsidR="003539BA" w:rsidRPr="009A6C54" w:rsidRDefault="003539BA" w:rsidP="00106BBA">
      <w:pPr>
        <w:pStyle w:val="BodyText"/>
      </w:pPr>
      <w:r w:rsidRPr="009A6C54">
        <w:t>AA</w:t>
      </w:r>
      <w:r w:rsidRPr="009A6C54">
        <w:tab/>
      </w:r>
      <w:r w:rsidR="00FF17F5" w:rsidRPr="009A6C54">
        <w:tab/>
      </w:r>
      <w:r w:rsidRPr="009A6C54">
        <w:t>Original mode: Application Accept</w:t>
      </w:r>
    </w:p>
    <w:p w:rsidR="003539BA" w:rsidRPr="009A6C54" w:rsidRDefault="00FF17F5" w:rsidP="00106BBA">
      <w:pPr>
        <w:pStyle w:val="BodyText"/>
      </w:pPr>
      <w:r w:rsidRPr="009A6C54">
        <w:tab/>
      </w:r>
      <w:r w:rsidRPr="009A6C54">
        <w:tab/>
      </w:r>
      <w:r w:rsidRPr="009A6C54">
        <w:tab/>
      </w:r>
      <w:r w:rsidR="003539BA" w:rsidRPr="009A6C54">
        <w:t>Enhanced mode: Application acknowledgment: Accept</w:t>
      </w:r>
    </w:p>
    <w:p w:rsidR="003539BA" w:rsidRPr="009A6C54" w:rsidRDefault="003539BA" w:rsidP="00106BBA">
      <w:pPr>
        <w:pStyle w:val="BodyText"/>
      </w:pPr>
      <w:r w:rsidRPr="009A6C54">
        <w:t>AE</w:t>
      </w:r>
      <w:r w:rsidRPr="009A6C54">
        <w:tab/>
      </w:r>
      <w:r w:rsidR="00FF17F5" w:rsidRPr="009A6C54">
        <w:tab/>
      </w:r>
      <w:r w:rsidRPr="009A6C54">
        <w:t>Original mode: Application Error</w:t>
      </w:r>
    </w:p>
    <w:p w:rsidR="003539BA" w:rsidRPr="009A6C54" w:rsidRDefault="00FF17F5" w:rsidP="00106BBA">
      <w:pPr>
        <w:pStyle w:val="BodyText"/>
      </w:pPr>
      <w:r w:rsidRPr="009A6C54">
        <w:tab/>
      </w:r>
      <w:r w:rsidRPr="009A6C54">
        <w:tab/>
      </w:r>
      <w:r w:rsidRPr="009A6C54">
        <w:tab/>
      </w:r>
      <w:r w:rsidR="003539BA" w:rsidRPr="009A6C54">
        <w:t>Enhanced mode: Application acknowledgment: Error</w:t>
      </w:r>
    </w:p>
    <w:p w:rsidR="003539BA" w:rsidRPr="009A6C54" w:rsidRDefault="003539BA" w:rsidP="00106BBA">
      <w:pPr>
        <w:pStyle w:val="BodyText"/>
      </w:pPr>
      <w:r w:rsidRPr="009A6C54">
        <w:t>AR</w:t>
      </w:r>
      <w:r w:rsidRPr="009A6C54">
        <w:tab/>
      </w:r>
      <w:r w:rsidR="00FF17F5" w:rsidRPr="009A6C54">
        <w:tab/>
      </w:r>
      <w:r w:rsidRPr="009A6C54">
        <w:t>Original mode: Application Reject</w:t>
      </w:r>
    </w:p>
    <w:p w:rsidR="003539BA" w:rsidRPr="009A6C54" w:rsidRDefault="00FF17F5" w:rsidP="00106BBA">
      <w:pPr>
        <w:pStyle w:val="BodyText"/>
      </w:pPr>
      <w:r w:rsidRPr="009A6C54">
        <w:tab/>
      </w:r>
      <w:r w:rsidRPr="009A6C54">
        <w:tab/>
      </w:r>
      <w:r w:rsidRPr="009A6C54">
        <w:tab/>
      </w:r>
      <w:r w:rsidR="003539BA" w:rsidRPr="009A6C54">
        <w:t>Enhanced mode: Application acknowledgment: Reject</w:t>
      </w:r>
    </w:p>
    <w:p w:rsidR="003539BA" w:rsidRPr="009A6C54" w:rsidRDefault="003539BA" w:rsidP="00106BBA">
      <w:pPr>
        <w:pStyle w:val="BodyText"/>
      </w:pPr>
      <w:r w:rsidRPr="009A6C54">
        <w:t>CA</w:t>
      </w:r>
      <w:r w:rsidRPr="009A6C54">
        <w:tab/>
      </w:r>
      <w:r w:rsidR="00FF17F5" w:rsidRPr="009A6C54">
        <w:tab/>
      </w:r>
      <w:r w:rsidRPr="009A6C54">
        <w:t>Enhanced mode: Accept acknowledgment: Commit Accept</w:t>
      </w:r>
    </w:p>
    <w:p w:rsidR="003539BA" w:rsidRPr="009A6C54" w:rsidRDefault="003539BA" w:rsidP="00106BBA">
      <w:pPr>
        <w:pStyle w:val="BodyText"/>
      </w:pPr>
      <w:r w:rsidRPr="009A6C54">
        <w:t>CE</w:t>
      </w:r>
      <w:r w:rsidRPr="009A6C54">
        <w:tab/>
      </w:r>
      <w:r w:rsidR="00FF17F5" w:rsidRPr="009A6C54">
        <w:tab/>
      </w:r>
      <w:r w:rsidRPr="009A6C54">
        <w:t>Enhanced mode: Accept acknowledgment: Commit Error</w:t>
      </w:r>
    </w:p>
    <w:p w:rsidR="003539BA" w:rsidRPr="009A6C54" w:rsidRDefault="003539BA" w:rsidP="00106BBA">
      <w:pPr>
        <w:pStyle w:val="BodyText"/>
      </w:pPr>
      <w:r w:rsidRPr="009A6C54">
        <w:t>CR</w:t>
      </w:r>
      <w:r w:rsidRPr="009A6C54">
        <w:tab/>
      </w:r>
      <w:r w:rsidR="00FF17F5" w:rsidRPr="009A6C54">
        <w:tab/>
      </w:r>
      <w:r w:rsidRPr="009A6C54">
        <w:t>Enhanced mode: Accept acknowledgment: Commit Reject</w:t>
      </w:r>
    </w:p>
    <w:p w:rsidR="003539BA" w:rsidRPr="009A6C54" w:rsidRDefault="003539BA" w:rsidP="003D258B">
      <w:pPr>
        <w:pStyle w:val="Heading3"/>
      </w:pPr>
      <w:bookmarkStart w:id="469" w:name="_Toc11706801"/>
      <w:r w:rsidRPr="009A6C54">
        <w:t>Table 0076 - Message Type</w:t>
      </w:r>
      <w:bookmarkEnd w:id="469"/>
    </w:p>
    <w:p w:rsidR="003539BA" w:rsidRPr="009A6C54" w:rsidRDefault="003539BA" w:rsidP="00106BBA">
      <w:pPr>
        <w:pStyle w:val="BodyText"/>
      </w:pPr>
      <w:r w:rsidRPr="009A6C54">
        <w:t>VALUE</w:t>
      </w:r>
      <w:r w:rsidRPr="009A6C54">
        <w:tab/>
        <w:t>DESCRIPTION</w:t>
      </w:r>
    </w:p>
    <w:p w:rsidR="003539BA" w:rsidRPr="009A6C54" w:rsidRDefault="003539BA" w:rsidP="00106BBA">
      <w:pPr>
        <w:pStyle w:val="BodyText"/>
      </w:pPr>
      <w:r w:rsidRPr="009A6C54">
        <w:t>ORM</w:t>
      </w:r>
      <w:r w:rsidRPr="009A6C54">
        <w:tab/>
      </w:r>
      <w:r w:rsidR="00FF17F5" w:rsidRPr="009A6C54">
        <w:tab/>
      </w:r>
      <w:r w:rsidRPr="009A6C54">
        <w:t>Order Message</w:t>
      </w:r>
    </w:p>
    <w:p w:rsidR="003539BA" w:rsidRPr="009A6C54" w:rsidRDefault="003539BA" w:rsidP="00106BBA">
      <w:pPr>
        <w:pStyle w:val="BodyText"/>
      </w:pPr>
      <w:r w:rsidRPr="009A6C54">
        <w:t>ORR</w:t>
      </w:r>
      <w:r w:rsidRPr="009A6C54">
        <w:tab/>
      </w:r>
      <w:r w:rsidR="00FF17F5" w:rsidRPr="009A6C54">
        <w:tab/>
      </w:r>
      <w:r w:rsidRPr="009A6C54">
        <w:t>Order Acknowledgment Message</w:t>
      </w:r>
    </w:p>
    <w:p w:rsidR="003539BA" w:rsidRPr="009A6C54" w:rsidRDefault="003539BA" w:rsidP="003D258B">
      <w:pPr>
        <w:pStyle w:val="Heading3"/>
      </w:pPr>
      <w:bookmarkStart w:id="470" w:name="_Toc11706802"/>
      <w:r w:rsidRPr="009A6C54">
        <w:t>Table 0119 – Order Control Codes</w:t>
      </w:r>
      <w:bookmarkEnd w:id="470"/>
    </w:p>
    <w:p w:rsidR="003539BA" w:rsidRPr="009A6C54" w:rsidRDefault="003539BA" w:rsidP="00106BBA">
      <w:pPr>
        <w:pStyle w:val="BodyText"/>
      </w:pPr>
      <w:r w:rsidRPr="009A6C54">
        <w:t>VALUE</w:t>
      </w:r>
      <w:r w:rsidRPr="009A6C54">
        <w:tab/>
        <w:t>DESCRIPTION</w:t>
      </w:r>
    </w:p>
    <w:p w:rsidR="003539BA" w:rsidRPr="009A6C54" w:rsidRDefault="003539BA" w:rsidP="00106BBA">
      <w:pPr>
        <w:pStyle w:val="BodyText"/>
      </w:pPr>
      <w:r w:rsidRPr="009A6C54">
        <w:t>RL</w:t>
      </w:r>
      <w:r w:rsidRPr="009A6C54">
        <w:tab/>
      </w:r>
      <w:r w:rsidR="00FF17F5" w:rsidRPr="009A6C54">
        <w:tab/>
      </w:r>
      <w:r w:rsidRPr="009A6C54">
        <w:t>Release Previous Hold</w:t>
      </w:r>
    </w:p>
    <w:p w:rsidR="00995A5E" w:rsidRPr="009A6C54" w:rsidRDefault="003539BA" w:rsidP="00106BBA">
      <w:pPr>
        <w:pStyle w:val="BodyText"/>
      </w:pPr>
      <w:r w:rsidRPr="009A6C54">
        <w:t>CA</w:t>
      </w:r>
      <w:r w:rsidRPr="009A6C54">
        <w:tab/>
      </w:r>
      <w:r w:rsidR="00FF17F5" w:rsidRPr="009A6C54">
        <w:tab/>
      </w:r>
      <w:r w:rsidRPr="009A6C54">
        <w:t>Cancel Order Request</w:t>
      </w:r>
    </w:p>
    <w:p w:rsidR="003539BA" w:rsidRPr="009A6C54" w:rsidRDefault="003539BA" w:rsidP="00106BBA">
      <w:pPr>
        <w:pStyle w:val="BodyText"/>
      </w:pPr>
    </w:p>
    <w:p w:rsidR="003539BA" w:rsidRPr="009A6C54" w:rsidRDefault="003539BA" w:rsidP="00101FB2">
      <w:pPr>
        <w:pStyle w:val="Heading1"/>
      </w:pPr>
      <w:bookmarkStart w:id="471" w:name="_Toc11706803"/>
      <w:r w:rsidRPr="009A6C54">
        <w:t>HL7 GENERIC PID, EVN, PV1 SEGMENT BUILDER ESTABLISHED BY MPI</w:t>
      </w:r>
      <w:bookmarkEnd w:id="471"/>
    </w:p>
    <w:p w:rsidR="003539BA" w:rsidRPr="009A6C54" w:rsidRDefault="003539BA" w:rsidP="00106BBA">
      <w:pPr>
        <w:pStyle w:val="BodyText"/>
      </w:pPr>
      <w:r w:rsidRPr="009A6C54">
        <w:t xml:space="preserve">This section describes functionality that can be used by other applications to dynamically build fully populated PID, EVN, and PV1 segments for use in communicating to and from </w:t>
      </w:r>
      <w:proofErr w:type="spellStart"/>
      <w:r w:rsidRPr="009A6C54">
        <w:t>VistA</w:t>
      </w:r>
      <w:proofErr w:type="spellEnd"/>
      <w:r w:rsidRPr="009A6C54">
        <w:t xml:space="preserve"> and/or </w:t>
      </w:r>
      <w:proofErr w:type="spellStart"/>
      <w:r w:rsidRPr="009A6C54">
        <w:t>HeV</w:t>
      </w:r>
      <w:proofErr w:type="spellEnd"/>
      <w:r w:rsidRPr="009A6C54">
        <w:t xml:space="preserve"> </w:t>
      </w:r>
      <w:proofErr w:type="spellStart"/>
      <w:r w:rsidRPr="009A6C54">
        <w:t>VistA</w:t>
      </w:r>
      <w:proofErr w:type="spellEnd"/>
      <w:r w:rsidRPr="009A6C54">
        <w:t>.</w:t>
      </w:r>
    </w:p>
    <w:p w:rsidR="003539BA" w:rsidRPr="009A6C54" w:rsidRDefault="003539BA" w:rsidP="00106BBA">
      <w:pPr>
        <w:pStyle w:val="BodyText"/>
      </w:pPr>
      <w:r w:rsidRPr="009A6C54">
        <w:t xml:space="preserve">This document specifies the information needed by applications to utilize the generic HL7 v2.4 segment builders.  In order for applications to utilize this functionality they must first subscribe to the Integration Agreement #3630 described below. </w:t>
      </w:r>
    </w:p>
    <w:p w:rsidR="003539BA" w:rsidRPr="009A6C54" w:rsidRDefault="003539BA" w:rsidP="00106BBA">
      <w:pPr>
        <w:pStyle w:val="BodyText"/>
      </w:pPr>
      <w:r w:rsidRPr="009A6C54">
        <w:t>For more information about the specific data elements included in these segments, see the MPI HL7 v2.4 Interface Specification on the VDL at the following address:</w:t>
      </w:r>
    </w:p>
    <w:p w:rsidR="003539BA" w:rsidRPr="009A6C54" w:rsidRDefault="003539BA" w:rsidP="00106BBA">
      <w:pPr>
        <w:pStyle w:val="BodyText"/>
      </w:pPr>
      <w:r w:rsidRPr="009A6C54">
        <w:t xml:space="preserve">http://www.va.gov/vdl/documents/Infrastructure/Master_Patient_Index_(MPI) </w:t>
      </w:r>
    </w:p>
    <w:p w:rsidR="003539BA" w:rsidRPr="009A6C54" w:rsidRDefault="003539BA" w:rsidP="003D258B">
      <w:pPr>
        <w:pStyle w:val="Heading2"/>
      </w:pPr>
      <w:bookmarkStart w:id="472" w:name="_Toc11706804"/>
      <w:r w:rsidRPr="009A6C54">
        <w:t>Integration Agreement (IA) #3630</w:t>
      </w:r>
      <w:bookmarkEnd w:id="472"/>
    </w:p>
    <w:p w:rsidR="003539BA" w:rsidRPr="009A6C54" w:rsidRDefault="003539BA" w:rsidP="00106BBA">
      <w:pPr>
        <w:pStyle w:val="BodyText"/>
      </w:pPr>
      <w:r w:rsidRPr="009A6C54">
        <w:t>This Integration Agreement consists of three Health Level 7 (HL7), Version 2.4 segment builders in the form of the following APIs:</w:t>
      </w:r>
    </w:p>
    <w:p w:rsidR="003539BA" w:rsidRPr="009A6C54" w:rsidRDefault="003539BA" w:rsidP="00BE3E49">
      <w:pPr>
        <w:pStyle w:val="BodyText"/>
        <w:numPr>
          <w:ilvl w:val="0"/>
          <w:numId w:val="25"/>
        </w:numPr>
      </w:pPr>
      <w:r w:rsidRPr="009A6C54">
        <w:t xml:space="preserve">BLDEVN^VAFCQRY </w:t>
      </w:r>
    </w:p>
    <w:p w:rsidR="003539BA" w:rsidRPr="009A6C54" w:rsidRDefault="003539BA" w:rsidP="00BE3E49">
      <w:pPr>
        <w:pStyle w:val="BodyText"/>
        <w:numPr>
          <w:ilvl w:val="0"/>
          <w:numId w:val="25"/>
        </w:numPr>
      </w:pPr>
      <w:r w:rsidRPr="009A6C54">
        <w:t xml:space="preserve">BLDPD1^VAFCQRY </w:t>
      </w:r>
    </w:p>
    <w:p w:rsidR="003539BA" w:rsidRPr="009A6C54" w:rsidRDefault="003539BA" w:rsidP="00BE3E49">
      <w:pPr>
        <w:pStyle w:val="BodyText"/>
        <w:numPr>
          <w:ilvl w:val="0"/>
          <w:numId w:val="25"/>
        </w:numPr>
      </w:pPr>
      <w:r w:rsidRPr="009A6C54">
        <w:t xml:space="preserve">BLDPID^VAFCQRY </w:t>
      </w:r>
    </w:p>
    <w:p w:rsidR="003539BA" w:rsidRPr="009A6C54" w:rsidRDefault="003539BA" w:rsidP="00106BBA">
      <w:pPr>
        <w:pStyle w:val="BodyText"/>
      </w:pPr>
      <w:r w:rsidRPr="009A6C54">
        <w:t>These generic segment builders can be used to build Version 2.4 HL7 PID, EVN and PD1 segments.</w:t>
      </w:r>
    </w:p>
    <w:p w:rsidR="003539BA" w:rsidRPr="009A6C54" w:rsidRDefault="00947190" w:rsidP="00FF17F5">
      <w:pPr>
        <w:pStyle w:val="Heading3"/>
      </w:pPr>
      <w:bookmarkStart w:id="473" w:name="_Toc11706805"/>
      <w:r w:rsidRPr="009A6C54">
        <w:t>Custodial Package</w:t>
      </w:r>
      <w:bookmarkEnd w:id="473"/>
    </w:p>
    <w:p w:rsidR="003539BA" w:rsidRPr="009A6C54" w:rsidRDefault="003539BA" w:rsidP="00FF17F5">
      <w:pPr>
        <w:pStyle w:val="BodyText"/>
      </w:pPr>
      <w:r w:rsidRPr="009A6C54">
        <w:t>REGISTRATION</w:t>
      </w:r>
      <w:r w:rsidR="00FF17F5" w:rsidRPr="009A6C54">
        <w:t xml:space="preserve"> </w:t>
      </w:r>
      <w:r w:rsidR="00CA0FCF" w:rsidRPr="009A6C54">
        <w:t xml:space="preserve">has the following </w:t>
      </w:r>
      <w:r w:rsidRPr="009A6C54">
        <w:t>Subscribing Packages</w:t>
      </w:r>
    </w:p>
    <w:p w:rsidR="003539BA" w:rsidRPr="009A6C54" w:rsidRDefault="003539BA" w:rsidP="00BC4D3A">
      <w:pPr>
        <w:pStyle w:val="BodyText"/>
        <w:numPr>
          <w:ilvl w:val="0"/>
          <w:numId w:val="41"/>
        </w:numPr>
      </w:pPr>
      <w:r w:rsidRPr="009A6C54">
        <w:t>MASTER PATIENT INDEX VISTA</w:t>
      </w:r>
    </w:p>
    <w:p w:rsidR="003539BA" w:rsidRPr="009A6C54" w:rsidRDefault="003539BA" w:rsidP="00BC4D3A">
      <w:pPr>
        <w:pStyle w:val="BodyText"/>
        <w:numPr>
          <w:ilvl w:val="0"/>
          <w:numId w:val="41"/>
        </w:numPr>
      </w:pPr>
      <w:r w:rsidRPr="009A6C54">
        <w:t>CLINICAL INFO RESOURCE NETWORK</w:t>
      </w:r>
    </w:p>
    <w:p w:rsidR="003539BA" w:rsidRPr="009A6C54" w:rsidRDefault="003539BA" w:rsidP="00BC4D3A">
      <w:pPr>
        <w:pStyle w:val="BodyText"/>
        <w:numPr>
          <w:ilvl w:val="0"/>
          <w:numId w:val="41"/>
        </w:numPr>
      </w:pPr>
      <w:r w:rsidRPr="009A6C54">
        <w:t>OUTPATIENT PHARMACY</w:t>
      </w:r>
    </w:p>
    <w:p w:rsidR="003539BA" w:rsidRPr="009A6C54" w:rsidRDefault="003539BA" w:rsidP="00BC4D3A">
      <w:pPr>
        <w:pStyle w:val="BodyText"/>
        <w:numPr>
          <w:ilvl w:val="0"/>
          <w:numId w:val="41"/>
        </w:numPr>
      </w:pPr>
      <w:r w:rsidRPr="009A6C54">
        <w:t>CLINICAL PROCEDURES</w:t>
      </w:r>
    </w:p>
    <w:p w:rsidR="003539BA" w:rsidRPr="009A6C54" w:rsidRDefault="003539BA" w:rsidP="00BC4D3A">
      <w:pPr>
        <w:pStyle w:val="BodyText"/>
        <w:numPr>
          <w:ilvl w:val="0"/>
          <w:numId w:val="41"/>
        </w:numPr>
      </w:pPr>
      <w:r w:rsidRPr="009A6C54">
        <w:t>PHARMACY BENEFITS MANAGEMENT</w:t>
      </w:r>
    </w:p>
    <w:p w:rsidR="003539BA" w:rsidRPr="009A6C54" w:rsidRDefault="003539BA" w:rsidP="00BC4D3A">
      <w:pPr>
        <w:pStyle w:val="BodyText"/>
        <w:numPr>
          <w:ilvl w:val="0"/>
          <w:numId w:val="41"/>
        </w:numPr>
      </w:pPr>
      <w:r w:rsidRPr="009A6C54">
        <w:t>RADIOLOGY/NUCLEAR MEDICINE</w:t>
      </w:r>
    </w:p>
    <w:p w:rsidR="003539BA" w:rsidRPr="009A6C54" w:rsidRDefault="003539BA" w:rsidP="00BC4D3A">
      <w:pPr>
        <w:pStyle w:val="BodyText"/>
        <w:numPr>
          <w:ilvl w:val="0"/>
          <w:numId w:val="41"/>
        </w:numPr>
      </w:pPr>
      <w:r w:rsidRPr="009A6C54">
        <w:t>GEN. MED. REC. - VITALS</w:t>
      </w:r>
    </w:p>
    <w:p w:rsidR="003539BA" w:rsidRPr="009A6C54" w:rsidRDefault="003539BA" w:rsidP="00BC4D3A">
      <w:pPr>
        <w:pStyle w:val="BodyText"/>
        <w:numPr>
          <w:ilvl w:val="0"/>
          <w:numId w:val="41"/>
        </w:numPr>
      </w:pPr>
      <w:r w:rsidRPr="009A6C54">
        <w:t>ADVERSE REACTION TRACKING</w:t>
      </w:r>
    </w:p>
    <w:p w:rsidR="003539BA" w:rsidRPr="009A6C54" w:rsidRDefault="003539BA" w:rsidP="00BC4D3A">
      <w:pPr>
        <w:pStyle w:val="BodyText"/>
        <w:numPr>
          <w:ilvl w:val="0"/>
          <w:numId w:val="41"/>
        </w:numPr>
      </w:pPr>
      <w:r w:rsidRPr="009A6C54">
        <w:t>LAB SERVICE</w:t>
      </w:r>
    </w:p>
    <w:p w:rsidR="003539BA" w:rsidRPr="009A6C54" w:rsidRDefault="003539BA" w:rsidP="00BC4D3A">
      <w:pPr>
        <w:pStyle w:val="BodyText"/>
        <w:numPr>
          <w:ilvl w:val="0"/>
          <w:numId w:val="41"/>
        </w:numPr>
      </w:pPr>
      <w:r w:rsidRPr="009A6C54">
        <w:t>CLINICAL CASE REGISTRIES</w:t>
      </w:r>
    </w:p>
    <w:p w:rsidR="003539BA" w:rsidRPr="009A6C54" w:rsidRDefault="003539BA" w:rsidP="00597F99">
      <w:pPr>
        <w:pStyle w:val="Heading2"/>
      </w:pPr>
      <w:bookmarkStart w:id="474" w:name="_Toc11706806"/>
      <w:r w:rsidRPr="009A6C54">
        <w:t>API: BLDEVN^VAFCQRY</w:t>
      </w:r>
      <w:bookmarkEnd w:id="474"/>
    </w:p>
    <w:p w:rsidR="003539BA" w:rsidRPr="009A6C54" w:rsidRDefault="003539BA" w:rsidP="00106BBA">
      <w:pPr>
        <w:pStyle w:val="BodyText"/>
      </w:pPr>
      <w:r w:rsidRPr="009A6C54">
        <w:t>Description:</w:t>
      </w:r>
      <w:r w:rsidR="00D22A8F" w:rsidRPr="009A6C54">
        <w:t xml:space="preserve"> </w:t>
      </w:r>
      <w:r w:rsidRPr="009A6C54">
        <w:t>The entry point builds the EVN segment via version 2.4 including the Treating Facility last treatment date and event reason.</w:t>
      </w:r>
    </w:p>
    <w:p w:rsidR="003539BA" w:rsidRPr="009A6C54" w:rsidRDefault="003539BA" w:rsidP="00106BBA">
      <w:pPr>
        <w:pStyle w:val="BodyText"/>
      </w:pPr>
      <w:r w:rsidRPr="009A6C54">
        <w:t>Format</w:t>
      </w:r>
      <w:r w:rsidR="00947190" w:rsidRPr="009A6C54">
        <w:t xml:space="preserve"> </w:t>
      </w:r>
      <w:r w:rsidRPr="009A6C54">
        <w:t>BLDEVN^VAFCQRY</w:t>
      </w:r>
    </w:p>
    <w:p w:rsidR="003539BA" w:rsidRPr="009A6C54" w:rsidRDefault="00947190" w:rsidP="00FF17F5">
      <w:pPr>
        <w:pStyle w:val="BodyText"/>
        <w:jc w:val="center"/>
      </w:pPr>
      <w:r w:rsidRPr="009A6C54">
        <w:t>INPUT VARIABLES</w:t>
      </w:r>
    </w:p>
    <w:p w:rsidR="003539BA" w:rsidRPr="009A6C54" w:rsidRDefault="003539BA" w:rsidP="00106BBA">
      <w:pPr>
        <w:pStyle w:val="BodyText"/>
      </w:pPr>
      <w:r w:rsidRPr="009A6C54">
        <w:t>DFN:</w:t>
      </w:r>
      <w:r w:rsidR="00CA0FCF" w:rsidRPr="009A6C54">
        <w:tab/>
      </w:r>
      <w:r w:rsidRPr="009A6C54">
        <w:tab/>
        <w:t>Internal Entry Number of the patient in the PATIENT file (#2).</w:t>
      </w:r>
    </w:p>
    <w:p w:rsidR="00CA0FCF" w:rsidRPr="009A6C54" w:rsidRDefault="003539BA" w:rsidP="00106BBA">
      <w:pPr>
        <w:pStyle w:val="BodyText"/>
      </w:pPr>
      <w:r w:rsidRPr="009A6C54">
        <w:t>SEQ:</w:t>
      </w:r>
      <w:r w:rsidRPr="009A6C54">
        <w:tab/>
      </w:r>
      <w:r w:rsidR="00CA0FCF" w:rsidRPr="009A6C54">
        <w:tab/>
      </w:r>
      <w:r w:rsidRPr="009A6C54">
        <w:t>Variable consisting of sequence numbers delimited by commas that will be used to</w:t>
      </w:r>
    </w:p>
    <w:p w:rsidR="003539BA" w:rsidRPr="009A6C54" w:rsidRDefault="00CA0FCF" w:rsidP="00106BBA">
      <w:pPr>
        <w:pStyle w:val="BodyText"/>
      </w:pPr>
      <w:r w:rsidRPr="009A6C54">
        <w:tab/>
      </w:r>
      <w:r w:rsidRPr="009A6C54">
        <w:tab/>
      </w:r>
      <w:r w:rsidRPr="009A6C54">
        <w:tab/>
      </w:r>
      <w:r w:rsidR="003539BA" w:rsidRPr="009A6C54">
        <w:t>build the message.</w:t>
      </w:r>
    </w:p>
    <w:p w:rsidR="00CA0FCF" w:rsidRPr="009A6C54" w:rsidRDefault="003539BA" w:rsidP="00106BBA">
      <w:pPr>
        <w:pStyle w:val="BodyText"/>
      </w:pPr>
      <w:r w:rsidRPr="009A6C54">
        <w:t>EVN:</w:t>
      </w:r>
      <w:r w:rsidRPr="009A6C54">
        <w:tab/>
      </w:r>
      <w:r w:rsidR="00CA0FCF" w:rsidRPr="009A6C54">
        <w:tab/>
      </w:r>
      <w:r w:rsidRPr="009A6C54">
        <w:t xml:space="preserve">(Passed by reference). This is the array location to place EVN segment result. </w:t>
      </w:r>
    </w:p>
    <w:p w:rsidR="003539BA" w:rsidRPr="009A6C54" w:rsidRDefault="00CA0FCF" w:rsidP="00106BBA">
      <w:pPr>
        <w:pStyle w:val="BodyText"/>
      </w:pPr>
      <w:r w:rsidRPr="009A6C54">
        <w:tab/>
      </w:r>
      <w:r w:rsidRPr="009A6C54">
        <w:tab/>
      </w:r>
      <w:r w:rsidRPr="009A6C54">
        <w:tab/>
      </w:r>
      <w:r w:rsidR="003539BA" w:rsidRPr="009A6C54">
        <w:t>The array can have existing values when passed.</w:t>
      </w:r>
    </w:p>
    <w:p w:rsidR="003539BA" w:rsidRPr="009A6C54" w:rsidRDefault="003539BA" w:rsidP="00106BBA">
      <w:pPr>
        <w:pStyle w:val="BodyText"/>
      </w:pPr>
      <w:r w:rsidRPr="009A6C54">
        <w:t>HL:</w:t>
      </w:r>
      <w:r w:rsidRPr="009A6C54">
        <w:tab/>
      </w:r>
      <w:r w:rsidR="00CA0FCF" w:rsidRPr="009A6C54">
        <w:tab/>
      </w:r>
      <w:r w:rsidRPr="009A6C54">
        <w:t>Array that contains the necessary HL variables (</w:t>
      </w:r>
      <w:proofErr w:type="spellStart"/>
      <w:r w:rsidRPr="009A6C54">
        <w:t>init^hlsub</w:t>
      </w:r>
      <w:proofErr w:type="spellEnd"/>
      <w:r w:rsidRPr="009A6C54">
        <w:t>).</w:t>
      </w:r>
    </w:p>
    <w:p w:rsidR="003539BA" w:rsidRPr="009A6C54" w:rsidRDefault="003539BA" w:rsidP="00106BBA">
      <w:pPr>
        <w:pStyle w:val="BodyText"/>
      </w:pPr>
      <w:r w:rsidRPr="009A6C54">
        <w:t>EVR</w:t>
      </w:r>
      <w:r w:rsidR="00CA0FCF" w:rsidRPr="009A6C54">
        <w:tab/>
      </w:r>
      <w:r w:rsidRPr="009A6C54">
        <w:t>:</w:t>
      </w:r>
      <w:r w:rsidRPr="009A6C54">
        <w:tab/>
        <w:t>Event reason that triggered this message.</w:t>
      </w:r>
    </w:p>
    <w:p w:rsidR="003539BA" w:rsidRPr="009A6C54" w:rsidRDefault="003539BA" w:rsidP="00106BBA">
      <w:pPr>
        <w:pStyle w:val="BodyText"/>
      </w:pPr>
      <w:r w:rsidRPr="009A6C54">
        <w:t>ERR:</w:t>
      </w:r>
      <w:r w:rsidR="00CA0FCF" w:rsidRPr="009A6C54">
        <w:tab/>
      </w:r>
      <w:r w:rsidRPr="009A6C54">
        <w:tab/>
        <w:t>Array used to return an error.</w:t>
      </w:r>
    </w:p>
    <w:p w:rsidR="003539BA" w:rsidRPr="009A6C54" w:rsidRDefault="003539BA" w:rsidP="00597F99">
      <w:pPr>
        <w:pStyle w:val="Heading2"/>
      </w:pPr>
      <w:bookmarkStart w:id="475" w:name="_Toc11706807"/>
      <w:r w:rsidRPr="009A6C54">
        <w:t>API: BLDPD1^VAFCQRY</w:t>
      </w:r>
      <w:bookmarkEnd w:id="475"/>
    </w:p>
    <w:p w:rsidR="003539BA" w:rsidRPr="009A6C54" w:rsidRDefault="003539BA" w:rsidP="00106BBA">
      <w:pPr>
        <w:pStyle w:val="BodyText"/>
      </w:pPr>
      <w:r w:rsidRPr="009A6C54">
        <w:t>Description:</w:t>
      </w:r>
      <w:r w:rsidR="00947190" w:rsidRPr="009A6C54">
        <w:t xml:space="preserve"> </w:t>
      </w:r>
      <w:r w:rsidRPr="009A6C54">
        <w:t>This entry point will build the version 2.4 PD1 segment.</w:t>
      </w:r>
    </w:p>
    <w:p w:rsidR="003539BA" w:rsidRPr="009A6C54" w:rsidRDefault="003539BA" w:rsidP="00106BBA">
      <w:pPr>
        <w:pStyle w:val="BodyText"/>
      </w:pPr>
      <w:r w:rsidRPr="009A6C54">
        <w:t>Format</w:t>
      </w:r>
      <w:r w:rsidR="00947190" w:rsidRPr="009A6C54">
        <w:t xml:space="preserve"> </w:t>
      </w:r>
      <w:r w:rsidRPr="009A6C54">
        <w:t>BLDPD1^VAFCQRY</w:t>
      </w:r>
    </w:p>
    <w:p w:rsidR="003539BA" w:rsidRPr="009A6C54" w:rsidRDefault="00947190" w:rsidP="00CA0FCF">
      <w:pPr>
        <w:pStyle w:val="BodyText"/>
        <w:jc w:val="center"/>
      </w:pPr>
      <w:r w:rsidRPr="009A6C54">
        <w:t>INPUT VARIABLES</w:t>
      </w:r>
    </w:p>
    <w:p w:rsidR="003539BA" w:rsidRPr="009A6C54" w:rsidRDefault="003539BA" w:rsidP="00106BBA">
      <w:pPr>
        <w:pStyle w:val="BodyText"/>
      </w:pPr>
      <w:r w:rsidRPr="009A6C54">
        <w:t>DFN:</w:t>
      </w:r>
      <w:r w:rsidR="00597F99" w:rsidRPr="009A6C54">
        <w:tab/>
      </w:r>
      <w:r w:rsidRPr="009A6C54">
        <w:tab/>
        <w:t>Internal Entry Number of the patient in the PATIENT file (#2).</w:t>
      </w:r>
    </w:p>
    <w:p w:rsidR="003539BA" w:rsidRPr="009A6C54" w:rsidRDefault="003539BA" w:rsidP="00597F99">
      <w:pPr>
        <w:pStyle w:val="BodyText"/>
        <w:ind w:left="1440" w:hanging="1440"/>
      </w:pPr>
      <w:r w:rsidRPr="009A6C54">
        <w:t>SEQ:</w:t>
      </w:r>
      <w:r w:rsidRPr="009A6C54">
        <w:tab/>
        <w:t>Variable consisting of sequence numbers delimited by commas that will be used to build the message.</w:t>
      </w:r>
    </w:p>
    <w:p w:rsidR="003539BA" w:rsidRPr="009A6C54" w:rsidRDefault="003539BA" w:rsidP="00597F99">
      <w:pPr>
        <w:pStyle w:val="BodyText"/>
        <w:ind w:left="1440" w:hanging="1440"/>
      </w:pPr>
      <w:r w:rsidRPr="009A6C54">
        <w:t>PD1:</w:t>
      </w:r>
      <w:r w:rsidR="00597F99" w:rsidRPr="009A6C54">
        <w:tab/>
      </w:r>
      <w:r w:rsidRPr="009A6C54">
        <w:t>(Passed by reference). Array location to place PD1 segment result. The array can have existing values when passed.</w:t>
      </w:r>
    </w:p>
    <w:p w:rsidR="003539BA" w:rsidRPr="009A6C54" w:rsidRDefault="003539BA" w:rsidP="00106BBA">
      <w:pPr>
        <w:pStyle w:val="BodyText"/>
      </w:pPr>
      <w:r w:rsidRPr="009A6C54">
        <w:t>HL:</w:t>
      </w:r>
      <w:r w:rsidR="00597F99" w:rsidRPr="009A6C54">
        <w:tab/>
      </w:r>
      <w:r w:rsidRPr="009A6C54">
        <w:tab/>
        <w:t>Array that contains the necessary HL variables (</w:t>
      </w:r>
      <w:proofErr w:type="spellStart"/>
      <w:r w:rsidRPr="009A6C54">
        <w:t>init^hlsub</w:t>
      </w:r>
      <w:proofErr w:type="spellEnd"/>
      <w:r w:rsidRPr="009A6C54">
        <w:t>).</w:t>
      </w:r>
    </w:p>
    <w:p w:rsidR="003539BA" w:rsidRPr="009A6C54" w:rsidRDefault="003539BA" w:rsidP="00106BBA">
      <w:pPr>
        <w:pStyle w:val="BodyText"/>
      </w:pPr>
      <w:r w:rsidRPr="009A6C54">
        <w:t>ERR:</w:t>
      </w:r>
      <w:r w:rsidR="00597F99" w:rsidRPr="009A6C54">
        <w:tab/>
      </w:r>
      <w:r w:rsidRPr="009A6C54">
        <w:tab/>
        <w:t>Array used to return an error.</w:t>
      </w:r>
    </w:p>
    <w:p w:rsidR="003539BA" w:rsidRPr="009A6C54" w:rsidRDefault="003539BA" w:rsidP="00597F99">
      <w:pPr>
        <w:pStyle w:val="Heading2"/>
      </w:pPr>
      <w:bookmarkStart w:id="476" w:name="_Toc11706808"/>
      <w:r w:rsidRPr="009A6C54">
        <w:t>API: BLDPID^VAFCQRY</w:t>
      </w:r>
      <w:bookmarkEnd w:id="476"/>
    </w:p>
    <w:p w:rsidR="003539BA" w:rsidRPr="009A6C54" w:rsidRDefault="003539BA" w:rsidP="00106BBA">
      <w:pPr>
        <w:pStyle w:val="BodyText"/>
      </w:pPr>
      <w:r w:rsidRPr="009A6C54">
        <w:t>Description: This entry point will build the version 2.4 PID segment.</w:t>
      </w:r>
    </w:p>
    <w:p w:rsidR="003539BA" w:rsidRPr="009A6C54" w:rsidRDefault="003539BA" w:rsidP="00106BBA">
      <w:pPr>
        <w:pStyle w:val="BodyText"/>
      </w:pPr>
      <w:r w:rsidRPr="009A6C54">
        <w:t>Format</w:t>
      </w:r>
    </w:p>
    <w:p w:rsidR="003539BA" w:rsidRPr="009A6C54" w:rsidRDefault="003539BA" w:rsidP="00106BBA">
      <w:pPr>
        <w:pStyle w:val="BodyText"/>
      </w:pPr>
      <w:r w:rsidRPr="009A6C54">
        <w:t>BLDPID^VAFCQRY</w:t>
      </w:r>
    </w:p>
    <w:p w:rsidR="003539BA" w:rsidRPr="009A6C54" w:rsidRDefault="00C8140A" w:rsidP="00597F99">
      <w:pPr>
        <w:pStyle w:val="BodyText"/>
        <w:jc w:val="center"/>
      </w:pPr>
      <w:r w:rsidRPr="009A6C54">
        <w:t>INPUT VARIABLES</w:t>
      </w:r>
    </w:p>
    <w:p w:rsidR="003539BA" w:rsidRPr="009A6C54" w:rsidRDefault="003539BA" w:rsidP="00106BBA">
      <w:pPr>
        <w:pStyle w:val="BodyText"/>
      </w:pPr>
      <w:r w:rsidRPr="009A6C54">
        <w:t>DFN:</w:t>
      </w:r>
      <w:r w:rsidRPr="009A6C54">
        <w:tab/>
      </w:r>
      <w:r w:rsidR="00597F99" w:rsidRPr="009A6C54">
        <w:tab/>
      </w:r>
      <w:r w:rsidRPr="009A6C54">
        <w:t>Internal Entry Number of the patient in the PATIENT file (#2).</w:t>
      </w:r>
    </w:p>
    <w:p w:rsidR="003539BA" w:rsidRPr="009A6C54" w:rsidRDefault="003539BA" w:rsidP="00106BBA">
      <w:pPr>
        <w:pStyle w:val="BodyText"/>
      </w:pPr>
      <w:r w:rsidRPr="009A6C54">
        <w:t>CNT:</w:t>
      </w:r>
      <w:r w:rsidRPr="009A6C54">
        <w:tab/>
      </w:r>
      <w:r w:rsidR="00597F99" w:rsidRPr="009A6C54">
        <w:tab/>
      </w:r>
      <w:r w:rsidRPr="009A6C54">
        <w:t>The value to be place in PID seq#1 (SET ID).</w:t>
      </w:r>
    </w:p>
    <w:p w:rsidR="003539BA" w:rsidRPr="009A6C54" w:rsidRDefault="003539BA" w:rsidP="00597F99">
      <w:pPr>
        <w:pStyle w:val="BodyText"/>
        <w:ind w:left="1440" w:hanging="1440"/>
      </w:pPr>
      <w:r w:rsidRPr="009A6C54">
        <w:t>SEQ:</w:t>
      </w:r>
      <w:r w:rsidRPr="009A6C54">
        <w:tab/>
        <w:t>Variable consisting of sequence numbers delimited by commas that will be used to build the message.</w:t>
      </w:r>
    </w:p>
    <w:p w:rsidR="003539BA" w:rsidRPr="009A6C54" w:rsidRDefault="003539BA" w:rsidP="00106BBA">
      <w:pPr>
        <w:pStyle w:val="BodyText"/>
      </w:pPr>
      <w:r w:rsidRPr="009A6C54">
        <w:t>"ALL" can be passed to get all available fields in the PID Segment that are available.  This is the default.</w:t>
      </w:r>
    </w:p>
    <w:p w:rsidR="003539BA" w:rsidRPr="009A6C54" w:rsidRDefault="003539BA" w:rsidP="00597F99">
      <w:pPr>
        <w:pStyle w:val="BodyText"/>
        <w:ind w:left="1440" w:hanging="1440"/>
      </w:pPr>
      <w:r w:rsidRPr="009A6C54">
        <w:t>PID:</w:t>
      </w:r>
      <w:r w:rsidR="00597F99" w:rsidRPr="009A6C54">
        <w:tab/>
      </w:r>
      <w:r w:rsidRPr="009A6C54">
        <w:t>(Passed by reference). The array location to place PID segment result, the array can have existing values when passed.</w:t>
      </w:r>
    </w:p>
    <w:p w:rsidR="003539BA" w:rsidRPr="009A6C54" w:rsidRDefault="003539BA" w:rsidP="00106BBA">
      <w:pPr>
        <w:pStyle w:val="BodyText"/>
      </w:pPr>
      <w:r w:rsidRPr="009A6C54">
        <w:t>HL:</w:t>
      </w:r>
      <w:r w:rsidRPr="009A6C54">
        <w:tab/>
      </w:r>
      <w:r w:rsidR="00597F99" w:rsidRPr="009A6C54">
        <w:tab/>
      </w:r>
      <w:r w:rsidRPr="009A6C54">
        <w:t>Array that contains the necessary HL variables (</w:t>
      </w:r>
      <w:proofErr w:type="spellStart"/>
      <w:r w:rsidRPr="009A6C54">
        <w:t>init^hlsub</w:t>
      </w:r>
      <w:proofErr w:type="spellEnd"/>
      <w:r w:rsidRPr="009A6C54">
        <w:t>).</w:t>
      </w:r>
    </w:p>
    <w:p w:rsidR="003539BA" w:rsidRPr="009A6C54" w:rsidRDefault="003539BA" w:rsidP="00106BBA">
      <w:pPr>
        <w:pStyle w:val="BodyText"/>
      </w:pPr>
      <w:r w:rsidRPr="009A6C54">
        <w:t>ERR:</w:t>
      </w:r>
      <w:r w:rsidRPr="009A6C54">
        <w:tab/>
      </w:r>
      <w:r w:rsidR="00597F99" w:rsidRPr="009A6C54">
        <w:tab/>
      </w:r>
      <w:r w:rsidRPr="009A6C54">
        <w:t>Array used to return an error.</w:t>
      </w:r>
    </w:p>
    <w:p w:rsidR="003539BA" w:rsidRPr="009A6C54" w:rsidRDefault="003539BA" w:rsidP="00101FB2">
      <w:pPr>
        <w:pStyle w:val="Heading1"/>
      </w:pPr>
      <w:bookmarkStart w:id="477" w:name="_Toc11706809"/>
      <w:r w:rsidRPr="009A6C54">
        <w:t>HL7 Interface Specification for Home Telehealth (HTH)</w:t>
      </w:r>
      <w:bookmarkEnd w:id="477"/>
    </w:p>
    <w:p w:rsidR="003539BA" w:rsidRPr="009A6C54" w:rsidRDefault="003539BA" w:rsidP="00106BBA">
      <w:pPr>
        <w:pStyle w:val="BodyText"/>
      </w:pPr>
      <w:r w:rsidRPr="009A6C54">
        <w:t xml:space="preserve">The Home Telehealth application is in support of the Care Coordination Program that involves the use of Home Telehealth technologies.  Home Telehealth helps the Veterans Health Administration (VHA) by </w:t>
      </w:r>
      <w:r w:rsidR="00D70E4B" w:rsidRPr="009A6C54">
        <w:t>836</w:t>
      </w:r>
      <w:r w:rsidRPr="009A6C54">
        <w:t>creating a framework for optimizing the overall development and implementation of Telemedicine in VHA.</w:t>
      </w:r>
    </w:p>
    <w:p w:rsidR="003539BA" w:rsidRPr="009A6C54" w:rsidRDefault="003539BA" w:rsidP="00106BBA">
      <w:pPr>
        <w:pStyle w:val="BodyText"/>
      </w:pPr>
      <w:r w:rsidRPr="009A6C54">
        <w:t>This document specifies the information needed for activation and inactivation of Home Telehealth patients with their perspective HTH vendors.</w:t>
      </w:r>
    </w:p>
    <w:p w:rsidR="003539BA" w:rsidRPr="009A6C54" w:rsidRDefault="003539BA" w:rsidP="00106BBA">
      <w:pPr>
        <w:pStyle w:val="BodyText"/>
      </w:pPr>
      <w:r w:rsidRPr="009A6C54">
        <w:t>This application will use the abstract message approach and encoding rules specified by HL7.  HL7 is used for communicating data associated with various events which occur in health care environments.</w:t>
      </w:r>
    </w:p>
    <w:p w:rsidR="003539BA" w:rsidRPr="009A6C54" w:rsidRDefault="003539BA" w:rsidP="00106BBA">
      <w:pPr>
        <w:pStyle w:val="BodyText"/>
      </w:pPr>
      <w:r w:rsidRPr="009A6C54">
        <w:t>The formats of these messages conform to the Version 2.4 HL7 Interface Standards.</w:t>
      </w:r>
    </w:p>
    <w:p w:rsidR="003539BA" w:rsidRPr="009A6C54" w:rsidRDefault="003539BA" w:rsidP="00C8140A">
      <w:pPr>
        <w:pStyle w:val="Heading2"/>
      </w:pPr>
      <w:bookmarkStart w:id="478" w:name="_Toc11706810"/>
      <w:r w:rsidRPr="009A6C54">
        <w:t>Assumptions</w:t>
      </w:r>
      <w:bookmarkEnd w:id="478"/>
    </w:p>
    <w:p w:rsidR="003539BA" w:rsidRPr="009A6C54" w:rsidRDefault="003539BA" w:rsidP="00106BBA">
      <w:pPr>
        <w:pStyle w:val="BodyText"/>
      </w:pPr>
      <w:r w:rsidRPr="009A6C54">
        <w:t>The transmission of HTH registration/inactivation requests from VistA to the HTH vendors assumes the following.</w:t>
      </w:r>
    </w:p>
    <w:p w:rsidR="003539BA" w:rsidRPr="009A6C54" w:rsidRDefault="003539BA" w:rsidP="00BE3E49">
      <w:pPr>
        <w:pStyle w:val="BodyText"/>
        <w:numPr>
          <w:ilvl w:val="0"/>
          <w:numId w:val="26"/>
        </w:numPr>
      </w:pPr>
      <w:r w:rsidRPr="009A6C54">
        <w:t>All VistA sites will have installed VistA HL7 software and it is operational.</w:t>
      </w:r>
    </w:p>
    <w:p w:rsidR="003539BA" w:rsidRPr="009A6C54" w:rsidRDefault="003539BA" w:rsidP="00BE3E49">
      <w:pPr>
        <w:pStyle w:val="BodyText"/>
        <w:numPr>
          <w:ilvl w:val="0"/>
          <w:numId w:val="26"/>
        </w:numPr>
      </w:pPr>
      <w:r w:rsidRPr="009A6C54">
        <w:t>The associated VistA Consult Patch GMRC*3*42 has been installed and HTH consults activated.</w:t>
      </w:r>
    </w:p>
    <w:p w:rsidR="003539BA" w:rsidRPr="009A6C54" w:rsidRDefault="003539BA" w:rsidP="00C8140A">
      <w:pPr>
        <w:pStyle w:val="Heading2"/>
      </w:pPr>
      <w:bookmarkStart w:id="479" w:name="_Toc11706811"/>
      <w:r w:rsidRPr="009A6C54">
        <w:t>Message Content</w:t>
      </w:r>
      <w:bookmarkEnd w:id="479"/>
    </w:p>
    <w:p w:rsidR="003539BA" w:rsidRPr="009A6C54" w:rsidRDefault="003539BA" w:rsidP="00106BBA">
      <w:pPr>
        <w:pStyle w:val="BodyText"/>
      </w:pPr>
      <w:r w:rsidRPr="009A6C54">
        <w:t>The data sent in the HL7 messages will be limited to the information that is required to uniquely identify the patient and requested by the HTH vendors.  The data transmitted will be recorded and available in VistA.</w:t>
      </w:r>
    </w:p>
    <w:p w:rsidR="003539BA" w:rsidRPr="009A6C54" w:rsidRDefault="003539BA" w:rsidP="00C74DE9">
      <w:pPr>
        <w:pStyle w:val="Heading2"/>
      </w:pPr>
      <w:bookmarkStart w:id="480" w:name="_Toc11706812"/>
      <w:r w:rsidRPr="009A6C54">
        <w:t>Data Capture and Transmission</w:t>
      </w:r>
      <w:bookmarkEnd w:id="480"/>
    </w:p>
    <w:p w:rsidR="003539BA" w:rsidRPr="009A6C54" w:rsidRDefault="003539BA" w:rsidP="00106BBA">
      <w:pPr>
        <w:pStyle w:val="BodyText"/>
      </w:pPr>
      <w:r w:rsidRPr="009A6C54">
        <w:t>The following event trigger will generate a Register a Patient (Event A04).</w:t>
      </w:r>
    </w:p>
    <w:p w:rsidR="003539BA" w:rsidRPr="009A6C54" w:rsidRDefault="003539BA" w:rsidP="00BE3E49">
      <w:pPr>
        <w:pStyle w:val="BodyText"/>
        <w:numPr>
          <w:ilvl w:val="0"/>
          <w:numId w:val="27"/>
        </w:numPr>
      </w:pPr>
      <w:r w:rsidRPr="009A6C54">
        <w:t>Provider evaluates patient and refers patient for HTH care by submitting a consult request.  A pending consult request goes to the HTH Care Coordinator and verifies eligibility.  A registration request is submitted to HTH vendor by using Patient Sign-Up/Activation [DGHT PATIENT SIGNUP] menu option.</w:t>
      </w:r>
    </w:p>
    <w:p w:rsidR="003539BA" w:rsidRPr="009A6C54" w:rsidRDefault="003539BA" w:rsidP="00BE3E49">
      <w:pPr>
        <w:pStyle w:val="BodyText"/>
        <w:numPr>
          <w:ilvl w:val="0"/>
          <w:numId w:val="27"/>
        </w:numPr>
      </w:pPr>
      <w:r w:rsidRPr="009A6C54">
        <w:t xml:space="preserve">The protocol DG HOME TELEHEALTH ADT-A04 CLIENT in PROTOCOL file (#101) is used for the Patient Sign-Up/Activation process. </w:t>
      </w:r>
    </w:p>
    <w:p w:rsidR="003539BA" w:rsidRPr="009A6C54" w:rsidRDefault="003539BA" w:rsidP="00BE3E49">
      <w:pPr>
        <w:pStyle w:val="BodyText"/>
        <w:numPr>
          <w:ilvl w:val="0"/>
          <w:numId w:val="27"/>
        </w:numPr>
      </w:pPr>
      <w:r w:rsidRPr="009A6C54">
        <w:t>The entry DG HOME TELEHEALTH in the HL7 APPLICATION PARAMETER file (#771) is used for processing outgoing HL7 messages from the Home Telehealth vendors.</w:t>
      </w:r>
    </w:p>
    <w:p w:rsidR="003539BA" w:rsidRPr="009A6C54" w:rsidRDefault="003539BA" w:rsidP="00BE3E49">
      <w:pPr>
        <w:pStyle w:val="BodyText"/>
        <w:numPr>
          <w:ilvl w:val="0"/>
          <w:numId w:val="27"/>
        </w:numPr>
      </w:pPr>
      <w:r w:rsidRPr="009A6C54">
        <w:t>The entry HTAPPL in the HL7 APPLICATION PARAMETER file (#771) is used for processing incoming HL7 messages from the Home Telehealth vendors.</w:t>
      </w:r>
    </w:p>
    <w:p w:rsidR="003539BA" w:rsidRPr="009A6C54" w:rsidRDefault="003539BA" w:rsidP="00C74DE9">
      <w:pPr>
        <w:pStyle w:val="BodyText"/>
      </w:pPr>
      <w:r w:rsidRPr="009A6C54">
        <w:t>The following entries in the HL LOGICAL LINK file (#870) facilitate the transmission of Home Telehealth patient data to Home Telehealth vendor server system via the Austin Interface.</w:t>
      </w:r>
    </w:p>
    <w:p w:rsidR="003539BA" w:rsidRPr="009A6C54" w:rsidRDefault="003539BA" w:rsidP="00BE3E49">
      <w:pPr>
        <w:pStyle w:val="BodyText"/>
        <w:numPr>
          <w:ilvl w:val="0"/>
          <w:numId w:val="28"/>
        </w:numPr>
      </w:pPr>
      <w:r w:rsidRPr="009A6C54">
        <w:t>DG HT AMD</w:t>
      </w:r>
    </w:p>
    <w:p w:rsidR="003539BA" w:rsidRPr="009A6C54" w:rsidRDefault="003539BA" w:rsidP="00BE3E49">
      <w:pPr>
        <w:pStyle w:val="BodyText"/>
        <w:numPr>
          <w:ilvl w:val="0"/>
          <w:numId w:val="28"/>
        </w:numPr>
      </w:pPr>
      <w:r w:rsidRPr="009A6C54">
        <w:t>DG HT ATI</w:t>
      </w:r>
    </w:p>
    <w:p w:rsidR="003539BA" w:rsidRPr="009A6C54" w:rsidRDefault="003539BA" w:rsidP="00BE3E49">
      <w:pPr>
        <w:pStyle w:val="BodyText"/>
        <w:numPr>
          <w:ilvl w:val="0"/>
          <w:numId w:val="28"/>
        </w:numPr>
      </w:pPr>
      <w:r w:rsidRPr="009A6C54">
        <w:t>DG HT HH</w:t>
      </w:r>
    </w:p>
    <w:p w:rsidR="003539BA" w:rsidRPr="009A6C54" w:rsidRDefault="003539BA" w:rsidP="00BE3E49">
      <w:pPr>
        <w:pStyle w:val="BodyText"/>
        <w:numPr>
          <w:ilvl w:val="0"/>
          <w:numId w:val="28"/>
        </w:numPr>
      </w:pPr>
      <w:r w:rsidRPr="009A6C54">
        <w:t>DG HT VIT</w:t>
      </w:r>
    </w:p>
    <w:p w:rsidR="003539BA" w:rsidRPr="009A6C54" w:rsidRDefault="003539BA" w:rsidP="00BE3E49">
      <w:pPr>
        <w:pStyle w:val="BodyText"/>
        <w:numPr>
          <w:ilvl w:val="0"/>
          <w:numId w:val="28"/>
        </w:numPr>
      </w:pPr>
      <w:r w:rsidRPr="009A6C54">
        <w:t>DG HT VN</w:t>
      </w:r>
    </w:p>
    <w:p w:rsidR="003539BA" w:rsidRPr="009A6C54" w:rsidRDefault="003539BA" w:rsidP="00BE3E49">
      <w:pPr>
        <w:pStyle w:val="BodyText"/>
        <w:numPr>
          <w:ilvl w:val="0"/>
          <w:numId w:val="28"/>
        </w:numPr>
      </w:pPr>
      <w:r w:rsidRPr="009A6C54">
        <w:t>DG HTH</w:t>
      </w:r>
    </w:p>
    <w:p w:rsidR="003539BA" w:rsidRPr="009A6C54" w:rsidRDefault="003539BA" w:rsidP="00106BBA">
      <w:pPr>
        <w:pStyle w:val="BodyText"/>
      </w:pPr>
      <w:r w:rsidRPr="009A6C54">
        <w:t>The mail group DGHTERR generates mail messages for any transmission rejects received from the vendor server.</w:t>
      </w:r>
    </w:p>
    <w:p w:rsidR="003539BA" w:rsidRPr="009A6C54" w:rsidRDefault="003539BA" w:rsidP="00106BBA">
      <w:pPr>
        <w:pStyle w:val="BodyText"/>
      </w:pPr>
      <w:r w:rsidRPr="009A6C54">
        <w:t>The following event trigger will generate an inactivation of a Patient (Event A03).</w:t>
      </w:r>
    </w:p>
    <w:p w:rsidR="003539BA" w:rsidRPr="009A6C54" w:rsidRDefault="003539BA" w:rsidP="00BE3E49">
      <w:pPr>
        <w:pStyle w:val="BodyText"/>
        <w:numPr>
          <w:ilvl w:val="0"/>
          <w:numId w:val="29"/>
        </w:numPr>
      </w:pPr>
      <w:r w:rsidRPr="009A6C54">
        <w:t>HTH Care Coordinator determines patient care is now complete.  An inactivation request is submitted to HTH vendor Patient Inactivation [DGHT PATIENT INACTIVATION] menu option.</w:t>
      </w:r>
    </w:p>
    <w:p w:rsidR="003539BA" w:rsidRPr="009A6C54" w:rsidRDefault="003539BA" w:rsidP="00BE3E49">
      <w:pPr>
        <w:pStyle w:val="BodyText"/>
        <w:numPr>
          <w:ilvl w:val="0"/>
          <w:numId w:val="29"/>
        </w:numPr>
      </w:pPr>
      <w:r w:rsidRPr="009A6C54">
        <w:t>The protocol DG HOME TELEHEALTH ADT-A03 CLIENT in the PROTOCOL file (#101) is used for the Patient Inactivation process.</w:t>
      </w:r>
    </w:p>
    <w:p w:rsidR="003539BA" w:rsidRPr="009A6C54" w:rsidRDefault="003539BA" w:rsidP="00BE3E49">
      <w:pPr>
        <w:pStyle w:val="BodyText"/>
        <w:numPr>
          <w:ilvl w:val="0"/>
          <w:numId w:val="29"/>
        </w:numPr>
      </w:pPr>
      <w:r w:rsidRPr="009A6C54">
        <w:t>The entry DG HOME TELEHEALTH in the HL7 APPLICATION PARAMETER file (#771) is used for processing outgoing HL7 messages from the Home Telehealth vendors.</w:t>
      </w:r>
    </w:p>
    <w:p w:rsidR="003539BA" w:rsidRPr="009A6C54" w:rsidRDefault="003539BA" w:rsidP="00BE3E49">
      <w:pPr>
        <w:pStyle w:val="BodyText"/>
        <w:numPr>
          <w:ilvl w:val="0"/>
          <w:numId w:val="29"/>
        </w:numPr>
      </w:pPr>
      <w:r w:rsidRPr="009A6C54">
        <w:t>The entry HTAPPL in the HL7 APPLICATION PARAMETER file (#771) is used for processing incoming HL7 messages from the Home Telehealth vendors.</w:t>
      </w:r>
    </w:p>
    <w:p w:rsidR="003539BA" w:rsidRPr="009A6C54" w:rsidRDefault="003539BA" w:rsidP="00106BBA">
      <w:pPr>
        <w:pStyle w:val="BodyText"/>
      </w:pPr>
      <w:r w:rsidRPr="009A6C54">
        <w:t>The following entries in the HL LOGICAL LINK file (#870) facilitate the transmission of Home Telehealth patient data to Home Telehealth vendor server system via the Austin Interface.</w:t>
      </w:r>
    </w:p>
    <w:p w:rsidR="003539BA" w:rsidRPr="009A6C54" w:rsidRDefault="003539BA" w:rsidP="00BE3E49">
      <w:pPr>
        <w:pStyle w:val="BodyText"/>
        <w:numPr>
          <w:ilvl w:val="0"/>
          <w:numId w:val="30"/>
        </w:numPr>
      </w:pPr>
      <w:r w:rsidRPr="009A6C54">
        <w:t>DG HT AMD</w:t>
      </w:r>
    </w:p>
    <w:p w:rsidR="003539BA" w:rsidRPr="009A6C54" w:rsidRDefault="003539BA" w:rsidP="00BE3E49">
      <w:pPr>
        <w:pStyle w:val="BodyText"/>
        <w:numPr>
          <w:ilvl w:val="0"/>
          <w:numId w:val="30"/>
        </w:numPr>
      </w:pPr>
      <w:r w:rsidRPr="009A6C54">
        <w:t>DG HT ATI</w:t>
      </w:r>
    </w:p>
    <w:p w:rsidR="003539BA" w:rsidRPr="009A6C54" w:rsidRDefault="003539BA" w:rsidP="00BE3E49">
      <w:pPr>
        <w:pStyle w:val="BodyText"/>
        <w:numPr>
          <w:ilvl w:val="0"/>
          <w:numId w:val="30"/>
        </w:numPr>
      </w:pPr>
      <w:r w:rsidRPr="009A6C54">
        <w:t>DG HT HH</w:t>
      </w:r>
    </w:p>
    <w:p w:rsidR="003539BA" w:rsidRPr="009A6C54" w:rsidRDefault="003539BA" w:rsidP="00BE3E49">
      <w:pPr>
        <w:pStyle w:val="BodyText"/>
        <w:numPr>
          <w:ilvl w:val="0"/>
          <w:numId w:val="30"/>
        </w:numPr>
      </w:pPr>
      <w:r w:rsidRPr="009A6C54">
        <w:t>DG HT VIT</w:t>
      </w:r>
    </w:p>
    <w:p w:rsidR="003539BA" w:rsidRPr="009A6C54" w:rsidRDefault="003539BA" w:rsidP="00BE3E49">
      <w:pPr>
        <w:pStyle w:val="BodyText"/>
        <w:numPr>
          <w:ilvl w:val="0"/>
          <w:numId w:val="30"/>
        </w:numPr>
      </w:pPr>
      <w:r w:rsidRPr="009A6C54">
        <w:t>DG HT VN</w:t>
      </w:r>
    </w:p>
    <w:p w:rsidR="003539BA" w:rsidRPr="009A6C54" w:rsidRDefault="003539BA" w:rsidP="00BE3E49">
      <w:pPr>
        <w:pStyle w:val="BodyText"/>
        <w:numPr>
          <w:ilvl w:val="0"/>
          <w:numId w:val="30"/>
        </w:numPr>
      </w:pPr>
      <w:r w:rsidRPr="009A6C54">
        <w:t>DG HTH</w:t>
      </w:r>
    </w:p>
    <w:p w:rsidR="003539BA" w:rsidRPr="009A6C54" w:rsidRDefault="003539BA" w:rsidP="00106BBA">
      <w:pPr>
        <w:pStyle w:val="BodyText"/>
      </w:pPr>
      <w:r w:rsidRPr="009A6C54">
        <w:t>The mail group DGHTERR generates mail messages for any transmission rejects received from the vendor server.</w:t>
      </w:r>
    </w:p>
    <w:p w:rsidR="003539BA" w:rsidRPr="009A6C54" w:rsidRDefault="003539BA" w:rsidP="00106BBA">
      <w:pPr>
        <w:pStyle w:val="BodyText"/>
      </w:pPr>
      <w:r w:rsidRPr="009A6C54">
        <w:t>Note:  Any modification made to the VistA database in non-standard ways, such as a direct global set by an application or by MUMPS code, will not be processed appropriately.</w:t>
      </w:r>
    </w:p>
    <w:p w:rsidR="003539BA" w:rsidRPr="009A6C54" w:rsidRDefault="003539BA" w:rsidP="00101FB2">
      <w:pPr>
        <w:pStyle w:val="Heading1"/>
      </w:pPr>
      <w:bookmarkStart w:id="481" w:name="_Toc11706813"/>
      <w:r w:rsidRPr="009A6C54">
        <w:t>VA TCP/IP Lower Level Protocol</w:t>
      </w:r>
      <w:bookmarkEnd w:id="481"/>
    </w:p>
    <w:p w:rsidR="003539BA" w:rsidRPr="009A6C54" w:rsidRDefault="003539BA" w:rsidP="00106BBA">
      <w:pPr>
        <w:pStyle w:val="BodyText"/>
      </w:pPr>
      <w:r w:rsidRPr="009A6C54">
        <w:t>The HL7 V. 1.6 TCP/IP lower level protocol (LLP) will be used which implements the HL7 Minimal Lower Layer Protocol (MLLP) referenced in section C.4 of Appendix C of the Health Level 7 Implementation Guide (v2.4).</w:t>
      </w:r>
    </w:p>
    <w:p w:rsidR="003539BA" w:rsidRPr="009A6C54" w:rsidRDefault="003539BA" w:rsidP="00C74DE9">
      <w:pPr>
        <w:pStyle w:val="Heading2"/>
      </w:pPr>
      <w:bookmarkStart w:id="482" w:name="_Toc11706814"/>
      <w:r w:rsidRPr="009A6C54">
        <w:t>HL7 CONTROL SEGMENTS</w:t>
      </w:r>
      <w:bookmarkEnd w:id="482"/>
    </w:p>
    <w:p w:rsidR="003539BA" w:rsidRPr="009A6C54" w:rsidRDefault="003539BA" w:rsidP="00106BBA">
      <w:pPr>
        <w:pStyle w:val="BodyText"/>
      </w:pPr>
      <w:r w:rsidRPr="009A6C54">
        <w:t>This section defines the HL7 control segments supported by VistA.  The messages are presented separately and defined by category.  Segments are also described.  The messages are presented in the Message Control category.</w:t>
      </w:r>
    </w:p>
    <w:p w:rsidR="003539BA" w:rsidRPr="009A6C54" w:rsidRDefault="003539BA" w:rsidP="00C74DE9">
      <w:pPr>
        <w:pStyle w:val="Heading2"/>
      </w:pPr>
      <w:bookmarkStart w:id="483" w:name="_Toc11706815"/>
      <w:r w:rsidRPr="009A6C54">
        <w:t>Message Definitions</w:t>
      </w:r>
      <w:bookmarkEnd w:id="483"/>
    </w:p>
    <w:p w:rsidR="003539BA" w:rsidRPr="009A6C54" w:rsidRDefault="003539BA" w:rsidP="00106BBA">
      <w:pPr>
        <w:pStyle w:val="BodyText"/>
      </w:pPr>
      <w:r w:rsidRPr="009A6C54">
        <w:t>From the VistA perspective, all incoming or outgoing messages are handled or generated based on an event.</w:t>
      </w:r>
    </w:p>
    <w:p w:rsidR="003539BA" w:rsidRPr="009A6C54" w:rsidRDefault="003539BA" w:rsidP="00106BBA">
      <w:pPr>
        <w:pStyle w:val="BodyText"/>
      </w:pPr>
      <w:r w:rsidRPr="009A6C54">
        <w:t>In this section and the following sections, the following elements will be defined for each message.</w:t>
      </w:r>
    </w:p>
    <w:p w:rsidR="003539BA" w:rsidRPr="009A6C54" w:rsidRDefault="003539BA" w:rsidP="00BE3E49">
      <w:pPr>
        <w:pStyle w:val="BodyText"/>
        <w:numPr>
          <w:ilvl w:val="0"/>
          <w:numId w:val="31"/>
        </w:numPr>
      </w:pPr>
      <w:r w:rsidRPr="009A6C54">
        <w:t>Trigger events</w:t>
      </w:r>
    </w:p>
    <w:p w:rsidR="003539BA" w:rsidRPr="009A6C54" w:rsidRDefault="003539BA" w:rsidP="00BE3E49">
      <w:pPr>
        <w:pStyle w:val="BodyText"/>
        <w:numPr>
          <w:ilvl w:val="0"/>
          <w:numId w:val="31"/>
        </w:numPr>
      </w:pPr>
      <w:r w:rsidRPr="009A6C54">
        <w:t>Message event code</w:t>
      </w:r>
    </w:p>
    <w:p w:rsidR="003539BA" w:rsidRPr="009A6C54" w:rsidRDefault="003539BA" w:rsidP="00BE3E49">
      <w:pPr>
        <w:pStyle w:val="BodyText"/>
        <w:numPr>
          <w:ilvl w:val="0"/>
          <w:numId w:val="31"/>
        </w:numPr>
      </w:pPr>
      <w:r w:rsidRPr="009A6C54">
        <w:t>List of segments used in the message</w:t>
      </w:r>
    </w:p>
    <w:p w:rsidR="003539BA" w:rsidRPr="009A6C54" w:rsidRDefault="003539BA" w:rsidP="00BE3E49">
      <w:pPr>
        <w:pStyle w:val="BodyText"/>
        <w:numPr>
          <w:ilvl w:val="0"/>
          <w:numId w:val="31"/>
        </w:numPr>
      </w:pPr>
      <w:r w:rsidRPr="009A6C54">
        <w:t>List of fields for each segment in the message</w:t>
      </w:r>
    </w:p>
    <w:p w:rsidR="003539BA" w:rsidRPr="009A6C54" w:rsidRDefault="003539BA" w:rsidP="00106BBA">
      <w:pPr>
        <w:pStyle w:val="BodyText"/>
      </w:pPr>
      <w:r w:rsidRPr="009A6C54">
        <w:t>Each message is composed of segments.  Segments contain logical groupings of data.  Segments may be optional or repeatable.  A [ ] indicates the segment is optional, the { } indicates the segment is repeatable.  For each message category, there will be a list of HL7 standard segments used for the message.</w:t>
      </w:r>
    </w:p>
    <w:p w:rsidR="003539BA" w:rsidRPr="009A6C54" w:rsidRDefault="003539BA" w:rsidP="00C74DE9">
      <w:pPr>
        <w:pStyle w:val="Heading2"/>
      </w:pPr>
      <w:bookmarkStart w:id="484" w:name="_Toc11706816"/>
      <w:r w:rsidRPr="009A6C54">
        <w:t>Segment Table Definitions</w:t>
      </w:r>
      <w:bookmarkEnd w:id="484"/>
    </w:p>
    <w:p w:rsidR="003539BA" w:rsidRPr="009A6C54" w:rsidRDefault="003539BA" w:rsidP="00106BBA">
      <w:pPr>
        <w:pStyle w:val="BodyText"/>
      </w:pPr>
      <w:r w:rsidRPr="009A6C54">
        <w:t>For each segment, the data elements are described in table format.  The table includes the sequence number (SEQ), maximum length (LEN), data type (DT), required or optional (R/O), repeatable (RP/#), the table number (TBL#), the element name, and the VistA description.  Each segment is described in the following sections.</w:t>
      </w:r>
    </w:p>
    <w:p w:rsidR="003539BA" w:rsidRPr="009A6C54" w:rsidRDefault="0080119B" w:rsidP="00C74DE9">
      <w:pPr>
        <w:pStyle w:val="Heading2"/>
      </w:pPr>
      <w:r w:rsidRPr="009A6C54">
        <w:br w:type="page"/>
      </w:r>
      <w:bookmarkStart w:id="485" w:name="_Toc11706817"/>
      <w:r w:rsidR="003539BA" w:rsidRPr="009A6C54">
        <w:t>Message Control Segments</w:t>
      </w:r>
      <w:bookmarkEnd w:id="485"/>
    </w:p>
    <w:p w:rsidR="003539BA" w:rsidRPr="009A6C54" w:rsidRDefault="003539BA" w:rsidP="00106BBA">
      <w:pPr>
        <w:pStyle w:val="BodyText"/>
      </w:pPr>
      <w:r w:rsidRPr="009A6C54">
        <w:t>This section describes the message control segments that are contained in message types described in this document.  These are generic descriptions.  Any time any of the segments described in this section are included in a message in this document, the VistA descriptions and mappings will be as specified here unless otherwise specified in that section.</w:t>
      </w:r>
    </w:p>
    <w:p w:rsidR="003539BA" w:rsidRPr="009A6C54" w:rsidRDefault="0080119B" w:rsidP="0080119B">
      <w:pPr>
        <w:pStyle w:val="BodyText"/>
        <w:rPr>
          <w:b/>
          <w:lang w:val="en-US"/>
        </w:rPr>
      </w:pPr>
      <w:r w:rsidRPr="009A6C54">
        <w:rPr>
          <w:b/>
        </w:rPr>
        <w:t>MSH - MESSAGE HEADER SEGMENT</w:t>
      </w:r>
    </w:p>
    <w:p w:rsidR="00A633D5" w:rsidRPr="009A6C54" w:rsidRDefault="00A633D5" w:rsidP="00741C15">
      <w:pPr>
        <w:pStyle w:val="Caption"/>
        <w:rPr>
          <w:lang w:val="en-US"/>
        </w:rPr>
      </w:pPr>
      <w:bookmarkStart w:id="486" w:name="_Toc11706913"/>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74</w:t>
      </w:r>
      <w:r w:rsidR="007F1C38">
        <w:rPr>
          <w:noProof/>
        </w:rPr>
        <w:fldChar w:fldCharType="end"/>
      </w:r>
      <w:r w:rsidRPr="009A6C54">
        <w:rPr>
          <w:lang w:val="en-US"/>
        </w:rPr>
        <w:t>: MSH – Message Header Segment</w:t>
      </w:r>
      <w:bookmarkEnd w:id="486"/>
    </w:p>
    <w:tbl>
      <w:tblPr>
        <w:tblW w:w="0" w:type="auto"/>
        <w:tblBorders>
          <w:top w:val="single" w:sz="12" w:space="0" w:color="000000"/>
          <w:left w:val="single" w:sz="12" w:space="0" w:color="000000"/>
          <w:bottom w:val="single" w:sz="12" w:space="0" w:color="000000"/>
          <w:right w:val="single" w:sz="6" w:space="0" w:color="000000"/>
        </w:tblBorders>
        <w:tblLayout w:type="fixed"/>
        <w:tblCellMar>
          <w:left w:w="29" w:type="dxa"/>
          <w:right w:w="29" w:type="dxa"/>
        </w:tblCellMar>
        <w:tblLook w:val="0000" w:firstRow="0" w:lastRow="0" w:firstColumn="0" w:lastColumn="0" w:noHBand="0" w:noVBand="0"/>
      </w:tblPr>
      <w:tblGrid>
        <w:gridCol w:w="725"/>
        <w:gridCol w:w="725"/>
        <w:gridCol w:w="725"/>
        <w:gridCol w:w="725"/>
        <w:gridCol w:w="725"/>
        <w:gridCol w:w="725"/>
        <w:gridCol w:w="2464"/>
        <w:gridCol w:w="2845"/>
      </w:tblGrid>
      <w:tr w:rsidR="00597F99" w:rsidRPr="009A6C54" w:rsidTr="00553287">
        <w:tc>
          <w:tcPr>
            <w:tcW w:w="725" w:type="dxa"/>
            <w:tcBorders>
              <w:top w:val="single" w:sz="6" w:space="0" w:color="000000"/>
              <w:left w:val="single" w:sz="6" w:space="0" w:color="000000"/>
              <w:bottom w:val="nil"/>
              <w:right w:val="single" w:sz="6" w:space="0" w:color="000000"/>
            </w:tcBorders>
            <w:shd w:val="pct15" w:color="auto" w:fill="FFFFFF"/>
          </w:tcPr>
          <w:p w:rsidR="00597F99" w:rsidRPr="009A6C54" w:rsidRDefault="00597F99" w:rsidP="00597F99">
            <w:pPr>
              <w:pStyle w:val="BodyText"/>
              <w:rPr>
                <w:rFonts w:ascii="Arial" w:hAnsi="Arial" w:cs="Arial"/>
                <w:lang w:eastAsia="en-US"/>
              </w:rPr>
            </w:pPr>
            <w:r w:rsidRPr="009A6C54">
              <w:rPr>
                <w:rFonts w:ascii="Arial" w:hAnsi="Arial" w:cs="Arial"/>
                <w:lang w:eastAsia="en-US"/>
              </w:rPr>
              <w:t>SEQ</w:t>
            </w:r>
          </w:p>
        </w:tc>
        <w:tc>
          <w:tcPr>
            <w:tcW w:w="725" w:type="dxa"/>
            <w:tcBorders>
              <w:top w:val="single" w:sz="6" w:space="0" w:color="000000"/>
              <w:left w:val="single" w:sz="6" w:space="0" w:color="000000"/>
              <w:bottom w:val="nil"/>
              <w:right w:val="single" w:sz="6" w:space="0" w:color="000000"/>
            </w:tcBorders>
            <w:shd w:val="pct15" w:color="auto" w:fill="FFFFFF"/>
          </w:tcPr>
          <w:p w:rsidR="00597F99" w:rsidRPr="009A6C54" w:rsidRDefault="00597F99" w:rsidP="00597F99">
            <w:pPr>
              <w:pStyle w:val="BodyText"/>
              <w:rPr>
                <w:rFonts w:ascii="Arial" w:hAnsi="Arial" w:cs="Arial"/>
                <w:lang w:eastAsia="en-US"/>
              </w:rPr>
            </w:pPr>
            <w:r w:rsidRPr="009A6C54">
              <w:rPr>
                <w:rFonts w:ascii="Arial" w:hAnsi="Arial" w:cs="Arial"/>
                <w:lang w:eastAsia="en-US"/>
              </w:rPr>
              <w:t>LEN</w:t>
            </w:r>
          </w:p>
        </w:tc>
        <w:tc>
          <w:tcPr>
            <w:tcW w:w="725" w:type="dxa"/>
            <w:tcBorders>
              <w:top w:val="single" w:sz="6" w:space="0" w:color="000000"/>
              <w:left w:val="single" w:sz="6" w:space="0" w:color="000000"/>
              <w:bottom w:val="nil"/>
              <w:right w:val="single" w:sz="6" w:space="0" w:color="000000"/>
            </w:tcBorders>
            <w:shd w:val="pct15" w:color="auto" w:fill="FFFFFF"/>
          </w:tcPr>
          <w:p w:rsidR="00597F99" w:rsidRPr="009A6C54" w:rsidRDefault="00597F99" w:rsidP="00597F99">
            <w:pPr>
              <w:pStyle w:val="BodyText"/>
              <w:rPr>
                <w:rFonts w:ascii="Arial" w:hAnsi="Arial" w:cs="Arial"/>
                <w:lang w:eastAsia="en-US"/>
              </w:rPr>
            </w:pPr>
            <w:r w:rsidRPr="009A6C54">
              <w:rPr>
                <w:rFonts w:ascii="Arial" w:hAnsi="Arial" w:cs="Arial"/>
                <w:lang w:eastAsia="en-US"/>
              </w:rPr>
              <w:t>DT</w:t>
            </w:r>
          </w:p>
        </w:tc>
        <w:tc>
          <w:tcPr>
            <w:tcW w:w="725" w:type="dxa"/>
            <w:tcBorders>
              <w:top w:val="single" w:sz="6" w:space="0" w:color="000000"/>
              <w:left w:val="single" w:sz="6" w:space="0" w:color="000000"/>
              <w:bottom w:val="nil"/>
              <w:right w:val="single" w:sz="6" w:space="0" w:color="000000"/>
            </w:tcBorders>
            <w:shd w:val="pct15" w:color="auto" w:fill="FFFFFF"/>
          </w:tcPr>
          <w:p w:rsidR="00597F99" w:rsidRPr="009A6C54" w:rsidRDefault="00597F99" w:rsidP="00597F99">
            <w:pPr>
              <w:pStyle w:val="BodyText"/>
              <w:rPr>
                <w:rFonts w:ascii="Arial" w:hAnsi="Arial" w:cs="Arial"/>
                <w:lang w:eastAsia="en-US"/>
              </w:rPr>
            </w:pPr>
            <w:r w:rsidRPr="009A6C54">
              <w:rPr>
                <w:rFonts w:ascii="Arial" w:hAnsi="Arial" w:cs="Arial"/>
                <w:lang w:eastAsia="en-US"/>
              </w:rPr>
              <w:t>R/O</w:t>
            </w:r>
          </w:p>
        </w:tc>
        <w:tc>
          <w:tcPr>
            <w:tcW w:w="725" w:type="dxa"/>
            <w:tcBorders>
              <w:top w:val="single" w:sz="6" w:space="0" w:color="000000"/>
              <w:left w:val="single" w:sz="6" w:space="0" w:color="000000"/>
              <w:bottom w:val="nil"/>
              <w:right w:val="single" w:sz="6" w:space="0" w:color="000000"/>
            </w:tcBorders>
            <w:shd w:val="pct15" w:color="auto" w:fill="FFFFFF"/>
          </w:tcPr>
          <w:p w:rsidR="00597F99" w:rsidRPr="009A6C54" w:rsidRDefault="00597F99" w:rsidP="00597F99">
            <w:pPr>
              <w:pStyle w:val="BodyText"/>
              <w:rPr>
                <w:rFonts w:ascii="Arial" w:hAnsi="Arial" w:cs="Arial"/>
                <w:lang w:eastAsia="en-US"/>
              </w:rPr>
            </w:pPr>
            <w:r w:rsidRPr="009A6C54">
              <w:rPr>
                <w:rFonts w:ascii="Arial" w:hAnsi="Arial" w:cs="Arial"/>
                <w:lang w:eastAsia="en-US"/>
              </w:rPr>
              <w:t>RP/#</w:t>
            </w:r>
          </w:p>
        </w:tc>
        <w:tc>
          <w:tcPr>
            <w:tcW w:w="725" w:type="dxa"/>
            <w:tcBorders>
              <w:top w:val="single" w:sz="6" w:space="0" w:color="000000"/>
              <w:left w:val="single" w:sz="6" w:space="0" w:color="000000"/>
              <w:bottom w:val="nil"/>
              <w:right w:val="single" w:sz="6" w:space="0" w:color="000000"/>
            </w:tcBorders>
            <w:shd w:val="pct15" w:color="auto" w:fill="FFFFFF"/>
          </w:tcPr>
          <w:p w:rsidR="00597F99" w:rsidRPr="009A6C54" w:rsidRDefault="00597F99" w:rsidP="00597F99">
            <w:pPr>
              <w:pStyle w:val="BodyText"/>
              <w:rPr>
                <w:rFonts w:ascii="Arial" w:hAnsi="Arial" w:cs="Arial"/>
                <w:lang w:eastAsia="en-US"/>
              </w:rPr>
            </w:pPr>
            <w:r w:rsidRPr="009A6C54">
              <w:rPr>
                <w:rFonts w:ascii="Arial" w:hAnsi="Arial" w:cs="Arial"/>
                <w:lang w:eastAsia="en-US"/>
              </w:rPr>
              <w:t>TBL#</w:t>
            </w:r>
          </w:p>
        </w:tc>
        <w:tc>
          <w:tcPr>
            <w:tcW w:w="2464" w:type="dxa"/>
            <w:tcBorders>
              <w:top w:val="single" w:sz="6" w:space="0" w:color="000000"/>
              <w:left w:val="single" w:sz="6" w:space="0" w:color="000000"/>
              <w:bottom w:val="nil"/>
              <w:right w:val="single" w:sz="6" w:space="0" w:color="000000"/>
            </w:tcBorders>
            <w:shd w:val="pct15" w:color="auto" w:fill="FFFFFF"/>
          </w:tcPr>
          <w:p w:rsidR="00597F99" w:rsidRPr="009A6C54" w:rsidRDefault="00597F99" w:rsidP="00597F99">
            <w:pPr>
              <w:pStyle w:val="BodyText"/>
              <w:rPr>
                <w:rFonts w:ascii="Arial" w:hAnsi="Arial" w:cs="Arial"/>
                <w:lang w:eastAsia="en-US"/>
              </w:rPr>
            </w:pPr>
            <w:r w:rsidRPr="009A6C54">
              <w:rPr>
                <w:rFonts w:ascii="Arial" w:hAnsi="Arial" w:cs="Arial"/>
                <w:lang w:eastAsia="en-US"/>
              </w:rPr>
              <w:t>ELEMENT NAME</w:t>
            </w:r>
          </w:p>
        </w:tc>
        <w:tc>
          <w:tcPr>
            <w:tcW w:w="2845" w:type="dxa"/>
            <w:tcBorders>
              <w:top w:val="single" w:sz="6" w:space="0" w:color="000000"/>
              <w:left w:val="single" w:sz="6" w:space="0" w:color="000000"/>
              <w:bottom w:val="nil"/>
              <w:right w:val="single" w:sz="6" w:space="0" w:color="000000"/>
            </w:tcBorders>
            <w:shd w:val="pct15" w:color="auto" w:fill="FFFFFF"/>
          </w:tcPr>
          <w:p w:rsidR="00597F99" w:rsidRPr="009A6C54" w:rsidRDefault="00597F99" w:rsidP="00597F99">
            <w:pPr>
              <w:pStyle w:val="BodyText"/>
              <w:rPr>
                <w:rFonts w:ascii="Arial" w:hAnsi="Arial" w:cs="Arial"/>
                <w:lang w:eastAsia="en-US"/>
              </w:rPr>
            </w:pPr>
            <w:r w:rsidRPr="009A6C54">
              <w:rPr>
                <w:rFonts w:ascii="Arial" w:hAnsi="Arial" w:cs="Arial"/>
                <w:lang w:eastAsia="en-US"/>
              </w:rPr>
              <w:t>VistA DESCRIPTION</w:t>
            </w:r>
          </w:p>
        </w:tc>
      </w:tr>
      <w:tr w:rsidR="00597F99" w:rsidRPr="009A6C54" w:rsidTr="00553287">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1</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1</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Field Separator</w:t>
            </w:r>
          </w:p>
        </w:tc>
        <w:tc>
          <w:tcPr>
            <w:tcW w:w="284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Recommended value is ^ (caret)</w:t>
            </w:r>
          </w:p>
        </w:tc>
      </w:tr>
      <w:tr w:rsidR="00597F99" w:rsidRPr="009A6C54" w:rsidTr="00553287">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4</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Encoding Characters</w:t>
            </w:r>
          </w:p>
        </w:tc>
        <w:tc>
          <w:tcPr>
            <w:tcW w:w="284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Recommended delimiter values:</w:t>
            </w:r>
          </w:p>
          <w:p w:rsidR="00597F99" w:rsidRPr="009A6C54" w:rsidRDefault="00597F99" w:rsidP="00597F99">
            <w:pPr>
              <w:pStyle w:val="BodyText"/>
              <w:rPr>
                <w:rFonts w:ascii="Arial" w:hAnsi="Arial" w:cs="Arial"/>
                <w:lang w:eastAsia="en-US"/>
              </w:rPr>
            </w:pPr>
            <w:r w:rsidRPr="009A6C54">
              <w:rPr>
                <w:rFonts w:ascii="Arial" w:hAnsi="Arial" w:cs="Arial"/>
                <w:lang w:eastAsia="en-US"/>
              </w:rPr>
              <w:t>Component = ~ (tilde)</w:t>
            </w:r>
          </w:p>
          <w:p w:rsidR="00597F99" w:rsidRPr="009A6C54" w:rsidRDefault="00597F99" w:rsidP="00597F99">
            <w:pPr>
              <w:pStyle w:val="BodyText"/>
              <w:rPr>
                <w:rFonts w:ascii="Arial" w:hAnsi="Arial" w:cs="Arial"/>
                <w:lang w:eastAsia="en-US"/>
              </w:rPr>
            </w:pPr>
            <w:r w:rsidRPr="009A6C54">
              <w:rPr>
                <w:rFonts w:ascii="Arial" w:hAnsi="Arial" w:cs="Arial"/>
                <w:lang w:eastAsia="en-US"/>
              </w:rPr>
              <w:t>Repeat = | (bar)</w:t>
            </w:r>
          </w:p>
          <w:p w:rsidR="00597F99" w:rsidRPr="009A6C54" w:rsidRDefault="00597F99" w:rsidP="00597F99">
            <w:pPr>
              <w:pStyle w:val="BodyText"/>
              <w:rPr>
                <w:rFonts w:ascii="Arial" w:hAnsi="Arial" w:cs="Arial"/>
                <w:lang w:eastAsia="en-US"/>
              </w:rPr>
            </w:pPr>
            <w:r w:rsidRPr="009A6C54">
              <w:rPr>
                <w:rFonts w:ascii="Arial" w:hAnsi="Arial" w:cs="Arial"/>
                <w:lang w:eastAsia="en-US"/>
              </w:rPr>
              <w:t>Escape = \ (back slash)</w:t>
            </w:r>
          </w:p>
          <w:p w:rsidR="00597F99" w:rsidRPr="009A6C54" w:rsidRDefault="00597F99" w:rsidP="00597F99">
            <w:pPr>
              <w:pStyle w:val="BodyText"/>
              <w:rPr>
                <w:rFonts w:ascii="Arial" w:hAnsi="Arial" w:cs="Arial"/>
                <w:lang w:eastAsia="en-US"/>
              </w:rPr>
            </w:pPr>
            <w:r w:rsidRPr="009A6C54">
              <w:rPr>
                <w:rFonts w:ascii="Arial" w:hAnsi="Arial" w:cs="Arial"/>
                <w:lang w:eastAsia="en-US"/>
              </w:rPr>
              <w:t>Sub-component = &amp; (ampersand)</w:t>
            </w:r>
          </w:p>
        </w:tc>
      </w:tr>
      <w:tr w:rsidR="00597F99" w:rsidRPr="009A6C54" w:rsidTr="00553287">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3</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15</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Sending Application</w:t>
            </w:r>
          </w:p>
        </w:tc>
        <w:tc>
          <w:tcPr>
            <w:tcW w:w="284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Name field of HL7 Application Parameter file.</w:t>
            </w:r>
          </w:p>
        </w:tc>
      </w:tr>
      <w:tr w:rsidR="00597F99" w:rsidRPr="009A6C54" w:rsidTr="00553287">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4</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20</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Sending Facility</w:t>
            </w:r>
          </w:p>
        </w:tc>
        <w:tc>
          <w:tcPr>
            <w:tcW w:w="284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Sending station's facility number from Institution field of HL7 Communication Parameters file.</w:t>
            </w:r>
          </w:p>
        </w:tc>
      </w:tr>
      <w:tr w:rsidR="00597F99" w:rsidRPr="009A6C54" w:rsidTr="00553287">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5</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30</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Receiving Application</w:t>
            </w:r>
          </w:p>
        </w:tc>
        <w:tc>
          <w:tcPr>
            <w:tcW w:w="284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Name field of HL7 Application Parameter file.</w:t>
            </w:r>
          </w:p>
        </w:tc>
      </w:tr>
      <w:tr w:rsidR="00597F99" w:rsidRPr="009A6C54" w:rsidTr="00553287">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6</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30</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Receiving Facility</w:t>
            </w:r>
          </w:p>
        </w:tc>
        <w:tc>
          <w:tcPr>
            <w:tcW w:w="284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Receiving station’s facility number from Institution field of HL Logical Link file.</w:t>
            </w:r>
          </w:p>
        </w:tc>
      </w:tr>
      <w:tr w:rsidR="00597F99" w:rsidRPr="009A6C54" w:rsidTr="00553287">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7</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26</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TS</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Date/Time Of Message</w:t>
            </w:r>
          </w:p>
        </w:tc>
        <w:tc>
          <w:tcPr>
            <w:tcW w:w="284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Date and time message was created.</w:t>
            </w:r>
          </w:p>
        </w:tc>
      </w:tr>
      <w:tr w:rsidR="00597F99" w:rsidRPr="009A6C54" w:rsidTr="00553287">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8</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40</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Security</w:t>
            </w:r>
          </w:p>
        </w:tc>
        <w:tc>
          <w:tcPr>
            <w:tcW w:w="284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Not used</w:t>
            </w:r>
          </w:p>
        </w:tc>
      </w:tr>
      <w:tr w:rsidR="00597F99" w:rsidRPr="009A6C54" w:rsidTr="00553287">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9</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7</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CM</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0076</w:t>
            </w:r>
          </w:p>
          <w:p w:rsidR="00597F99" w:rsidRPr="009A6C54" w:rsidRDefault="00597F99" w:rsidP="00597F99">
            <w:pPr>
              <w:pStyle w:val="BodyText"/>
              <w:rPr>
                <w:rFonts w:ascii="Arial" w:hAnsi="Arial" w:cs="Arial"/>
                <w:lang w:eastAsia="en-US"/>
              </w:rPr>
            </w:pPr>
            <w:r w:rsidRPr="009A6C54">
              <w:rPr>
                <w:rFonts w:ascii="Arial" w:hAnsi="Arial" w:cs="Arial"/>
                <w:lang w:eastAsia="en-US"/>
              </w:rPr>
              <w:t>0003</w:t>
            </w:r>
          </w:p>
        </w:tc>
        <w:tc>
          <w:tcPr>
            <w:tcW w:w="2464"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Message Type</w:t>
            </w:r>
          </w:p>
        </w:tc>
        <w:tc>
          <w:tcPr>
            <w:tcW w:w="284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2 Components</w:t>
            </w:r>
          </w:p>
          <w:p w:rsidR="00597F99" w:rsidRPr="009A6C54" w:rsidRDefault="00597F99" w:rsidP="00597F99">
            <w:pPr>
              <w:pStyle w:val="BodyText"/>
              <w:rPr>
                <w:rFonts w:ascii="Arial" w:hAnsi="Arial" w:cs="Arial"/>
                <w:lang w:eastAsia="en-US"/>
              </w:rPr>
            </w:pPr>
            <w:r w:rsidRPr="009A6C54">
              <w:rPr>
                <w:rFonts w:ascii="Arial" w:hAnsi="Arial" w:cs="Arial"/>
                <w:lang w:eastAsia="en-US"/>
              </w:rPr>
              <w:t>Refer to Table 0076</w:t>
            </w:r>
          </w:p>
          <w:p w:rsidR="00597F99" w:rsidRPr="009A6C54" w:rsidRDefault="00597F99" w:rsidP="00597F99">
            <w:pPr>
              <w:pStyle w:val="BodyText"/>
              <w:rPr>
                <w:rFonts w:ascii="Arial" w:hAnsi="Arial" w:cs="Arial"/>
                <w:lang w:eastAsia="en-US"/>
              </w:rPr>
            </w:pPr>
            <w:r w:rsidRPr="009A6C54">
              <w:rPr>
                <w:rFonts w:ascii="Arial" w:hAnsi="Arial" w:cs="Arial"/>
                <w:lang w:eastAsia="en-US"/>
              </w:rPr>
              <w:t>Refer to Table 0003</w:t>
            </w:r>
          </w:p>
        </w:tc>
      </w:tr>
      <w:tr w:rsidR="00597F99" w:rsidRPr="009A6C54" w:rsidTr="00553287">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10</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20</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Message Control ID</w:t>
            </w:r>
          </w:p>
        </w:tc>
        <w:tc>
          <w:tcPr>
            <w:tcW w:w="284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Automatically generated by VISTA HL7 Package.</w:t>
            </w:r>
          </w:p>
        </w:tc>
      </w:tr>
      <w:tr w:rsidR="00597F99" w:rsidRPr="009A6C54" w:rsidTr="00553287">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11</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1</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0103</w:t>
            </w:r>
          </w:p>
        </w:tc>
        <w:tc>
          <w:tcPr>
            <w:tcW w:w="2464"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Processing ID</w:t>
            </w:r>
          </w:p>
        </w:tc>
        <w:tc>
          <w:tcPr>
            <w:tcW w:w="284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P (production)</w:t>
            </w:r>
          </w:p>
        </w:tc>
      </w:tr>
      <w:tr w:rsidR="00597F99" w:rsidRPr="009A6C54" w:rsidTr="00553287">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12</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8</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0104</w:t>
            </w:r>
          </w:p>
        </w:tc>
        <w:tc>
          <w:tcPr>
            <w:tcW w:w="2464"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Version ID</w:t>
            </w:r>
          </w:p>
        </w:tc>
        <w:tc>
          <w:tcPr>
            <w:tcW w:w="284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Version ID field of event protocol in Protocol file.</w:t>
            </w:r>
          </w:p>
        </w:tc>
      </w:tr>
      <w:tr w:rsidR="00597F99" w:rsidRPr="009A6C54" w:rsidTr="00553287">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13</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15</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NM</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Sequence Number</w:t>
            </w:r>
          </w:p>
        </w:tc>
        <w:tc>
          <w:tcPr>
            <w:tcW w:w="284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Not used</w:t>
            </w:r>
          </w:p>
        </w:tc>
      </w:tr>
      <w:tr w:rsidR="00597F99" w:rsidRPr="009A6C54" w:rsidTr="00553287">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14</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180</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Continuation Pointer</w:t>
            </w:r>
          </w:p>
        </w:tc>
        <w:tc>
          <w:tcPr>
            <w:tcW w:w="284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Not used</w:t>
            </w:r>
          </w:p>
        </w:tc>
      </w:tr>
      <w:tr w:rsidR="00597F99" w:rsidRPr="009A6C54" w:rsidTr="00553287">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15</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0155</w:t>
            </w:r>
          </w:p>
        </w:tc>
        <w:tc>
          <w:tcPr>
            <w:tcW w:w="2464"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Accept Acknowledgment Type</w:t>
            </w:r>
          </w:p>
        </w:tc>
        <w:tc>
          <w:tcPr>
            <w:tcW w:w="284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NE (never acknowledge)</w:t>
            </w:r>
          </w:p>
        </w:tc>
      </w:tr>
      <w:tr w:rsidR="00597F99" w:rsidRPr="009A6C54" w:rsidTr="00553287">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16</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0155</w:t>
            </w:r>
          </w:p>
        </w:tc>
        <w:tc>
          <w:tcPr>
            <w:tcW w:w="2464"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Application Acknowledgment Type</w:t>
            </w:r>
          </w:p>
        </w:tc>
        <w:tc>
          <w:tcPr>
            <w:tcW w:w="284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AL (always acknowledge)</w:t>
            </w:r>
          </w:p>
        </w:tc>
      </w:tr>
      <w:tr w:rsidR="00597F99" w:rsidRPr="009A6C54" w:rsidTr="00553287">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17</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Country Code</w:t>
            </w:r>
          </w:p>
        </w:tc>
        <w:tc>
          <w:tcPr>
            <w:tcW w:w="284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USA</w:t>
            </w:r>
          </w:p>
        </w:tc>
      </w:tr>
      <w:tr w:rsidR="00597F99" w:rsidRPr="009A6C54" w:rsidTr="00553287">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18</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6</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Y/3</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0211</w:t>
            </w:r>
          </w:p>
        </w:tc>
        <w:tc>
          <w:tcPr>
            <w:tcW w:w="2464"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Character Set</w:t>
            </w:r>
          </w:p>
        </w:tc>
        <w:tc>
          <w:tcPr>
            <w:tcW w:w="284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Not used</w:t>
            </w:r>
          </w:p>
        </w:tc>
      </w:tr>
      <w:tr w:rsidR="00597F99" w:rsidRPr="009A6C54" w:rsidTr="00553287">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19</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60</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CE</w:t>
            </w: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Principal Language of Message</w:t>
            </w:r>
          </w:p>
        </w:tc>
        <w:tc>
          <w:tcPr>
            <w:tcW w:w="2845" w:type="dxa"/>
            <w:tcBorders>
              <w:top w:val="single" w:sz="6" w:space="0" w:color="000000"/>
              <w:left w:val="single" w:sz="6" w:space="0" w:color="000000"/>
              <w:bottom w:val="single" w:sz="6" w:space="0" w:color="000000"/>
              <w:right w:val="single" w:sz="6" w:space="0" w:color="000000"/>
            </w:tcBorders>
          </w:tcPr>
          <w:p w:rsidR="00597F99" w:rsidRPr="009A6C54" w:rsidRDefault="00597F99" w:rsidP="00597F99">
            <w:pPr>
              <w:pStyle w:val="BodyText"/>
              <w:rPr>
                <w:rFonts w:ascii="Arial" w:hAnsi="Arial" w:cs="Arial"/>
                <w:lang w:eastAsia="en-US"/>
              </w:rPr>
            </w:pPr>
            <w:r w:rsidRPr="009A6C54">
              <w:rPr>
                <w:rFonts w:ascii="Arial" w:hAnsi="Arial" w:cs="Arial"/>
                <w:lang w:eastAsia="en-US"/>
              </w:rPr>
              <w:t>Not used</w:t>
            </w:r>
          </w:p>
        </w:tc>
      </w:tr>
    </w:tbl>
    <w:p w:rsidR="003539BA" w:rsidRPr="009A6C54" w:rsidRDefault="0080119B" w:rsidP="0080119B">
      <w:pPr>
        <w:pStyle w:val="BodyText"/>
        <w:rPr>
          <w:b/>
          <w:lang w:val="en-US"/>
        </w:rPr>
      </w:pPr>
      <w:r w:rsidRPr="009A6C54">
        <w:rPr>
          <w:b/>
        </w:rPr>
        <w:t>EVN – EVENT TYPE SEGMENT</w:t>
      </w:r>
    </w:p>
    <w:p w:rsidR="00B5235D" w:rsidRPr="009A6C54" w:rsidRDefault="00B5235D" w:rsidP="00741C15">
      <w:pPr>
        <w:pStyle w:val="Caption"/>
        <w:rPr>
          <w:lang w:val="en-US"/>
        </w:rPr>
      </w:pPr>
      <w:bookmarkStart w:id="487" w:name="_Toc11706914"/>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75</w:t>
      </w:r>
      <w:r w:rsidR="007F1C38">
        <w:rPr>
          <w:noProof/>
        </w:rPr>
        <w:fldChar w:fldCharType="end"/>
      </w:r>
      <w:r w:rsidRPr="009A6C54">
        <w:rPr>
          <w:lang w:val="en-US"/>
        </w:rPr>
        <w:t>: EVN – Event Type Segment</w:t>
      </w:r>
      <w:bookmarkEnd w:id="487"/>
    </w:p>
    <w:tbl>
      <w:tblPr>
        <w:tblW w:w="9630" w:type="dxa"/>
        <w:tblInd w:w="29" w:type="dxa"/>
        <w:tblBorders>
          <w:top w:val="single" w:sz="12" w:space="0" w:color="000000"/>
          <w:left w:val="single" w:sz="12" w:space="0" w:color="000000"/>
          <w:bottom w:val="single" w:sz="12" w:space="0" w:color="000000"/>
          <w:right w:val="single" w:sz="6" w:space="0" w:color="000000"/>
        </w:tblBorders>
        <w:tblLayout w:type="fixed"/>
        <w:tblCellMar>
          <w:left w:w="29" w:type="dxa"/>
          <w:right w:w="29" w:type="dxa"/>
        </w:tblCellMar>
        <w:tblLook w:val="0000" w:firstRow="0" w:lastRow="0" w:firstColumn="0" w:lastColumn="0" w:noHBand="0" w:noVBand="0"/>
      </w:tblPr>
      <w:tblGrid>
        <w:gridCol w:w="696"/>
        <w:gridCol w:w="725"/>
        <w:gridCol w:w="725"/>
        <w:gridCol w:w="725"/>
        <w:gridCol w:w="725"/>
        <w:gridCol w:w="725"/>
        <w:gridCol w:w="2464"/>
        <w:gridCol w:w="2845"/>
      </w:tblGrid>
      <w:tr w:rsidR="001755A8" w:rsidRPr="009A6C54" w:rsidTr="0080119B">
        <w:tc>
          <w:tcPr>
            <w:tcW w:w="696" w:type="dxa"/>
            <w:tcBorders>
              <w:top w:val="single" w:sz="6" w:space="0" w:color="000000"/>
              <w:left w:val="single" w:sz="6" w:space="0" w:color="000000"/>
              <w:bottom w:val="nil"/>
              <w:right w:val="single" w:sz="6" w:space="0" w:color="000000"/>
            </w:tcBorders>
            <w:shd w:val="pct15" w:color="auto" w:fill="FFFFFF"/>
          </w:tcPr>
          <w:p w:rsidR="001755A8" w:rsidRPr="009A6C54" w:rsidRDefault="001755A8" w:rsidP="001755A8">
            <w:pPr>
              <w:pStyle w:val="BodyText"/>
              <w:rPr>
                <w:rFonts w:ascii="Arial" w:hAnsi="Arial" w:cs="Arial"/>
                <w:lang w:eastAsia="en-US"/>
              </w:rPr>
            </w:pPr>
            <w:r w:rsidRPr="009A6C54">
              <w:rPr>
                <w:rFonts w:ascii="Arial" w:hAnsi="Arial" w:cs="Arial"/>
                <w:lang w:eastAsia="en-US"/>
              </w:rPr>
              <w:t>SEQ</w:t>
            </w:r>
          </w:p>
        </w:tc>
        <w:tc>
          <w:tcPr>
            <w:tcW w:w="725" w:type="dxa"/>
            <w:tcBorders>
              <w:top w:val="single" w:sz="6" w:space="0" w:color="000000"/>
              <w:left w:val="single" w:sz="6" w:space="0" w:color="000000"/>
              <w:bottom w:val="nil"/>
              <w:right w:val="single" w:sz="6" w:space="0" w:color="000000"/>
            </w:tcBorders>
            <w:shd w:val="pct15" w:color="auto" w:fill="FFFFFF"/>
          </w:tcPr>
          <w:p w:rsidR="001755A8" w:rsidRPr="009A6C54" w:rsidRDefault="001755A8" w:rsidP="001755A8">
            <w:pPr>
              <w:pStyle w:val="BodyText"/>
              <w:rPr>
                <w:rFonts w:ascii="Arial" w:hAnsi="Arial" w:cs="Arial"/>
                <w:lang w:eastAsia="en-US"/>
              </w:rPr>
            </w:pPr>
            <w:r w:rsidRPr="009A6C54">
              <w:rPr>
                <w:rFonts w:ascii="Arial" w:hAnsi="Arial" w:cs="Arial"/>
                <w:lang w:eastAsia="en-US"/>
              </w:rPr>
              <w:t>LEN</w:t>
            </w:r>
          </w:p>
        </w:tc>
        <w:tc>
          <w:tcPr>
            <w:tcW w:w="725" w:type="dxa"/>
            <w:tcBorders>
              <w:top w:val="single" w:sz="6" w:space="0" w:color="000000"/>
              <w:left w:val="single" w:sz="6" w:space="0" w:color="000000"/>
              <w:bottom w:val="nil"/>
              <w:right w:val="single" w:sz="6" w:space="0" w:color="000000"/>
            </w:tcBorders>
            <w:shd w:val="pct15" w:color="auto" w:fill="FFFFFF"/>
          </w:tcPr>
          <w:p w:rsidR="001755A8" w:rsidRPr="009A6C54" w:rsidRDefault="001755A8" w:rsidP="001755A8">
            <w:pPr>
              <w:pStyle w:val="BodyText"/>
              <w:rPr>
                <w:rFonts w:ascii="Arial" w:hAnsi="Arial" w:cs="Arial"/>
                <w:lang w:eastAsia="en-US"/>
              </w:rPr>
            </w:pPr>
            <w:r w:rsidRPr="009A6C54">
              <w:rPr>
                <w:rFonts w:ascii="Arial" w:hAnsi="Arial" w:cs="Arial"/>
                <w:lang w:eastAsia="en-US"/>
              </w:rPr>
              <w:t>DT</w:t>
            </w:r>
          </w:p>
        </w:tc>
        <w:tc>
          <w:tcPr>
            <w:tcW w:w="725" w:type="dxa"/>
            <w:tcBorders>
              <w:top w:val="single" w:sz="6" w:space="0" w:color="000000"/>
              <w:left w:val="single" w:sz="6" w:space="0" w:color="000000"/>
              <w:bottom w:val="nil"/>
              <w:right w:val="single" w:sz="6" w:space="0" w:color="000000"/>
            </w:tcBorders>
            <w:shd w:val="pct15" w:color="auto" w:fill="FFFFFF"/>
          </w:tcPr>
          <w:p w:rsidR="001755A8" w:rsidRPr="009A6C54" w:rsidRDefault="001755A8" w:rsidP="001755A8">
            <w:pPr>
              <w:pStyle w:val="BodyText"/>
              <w:rPr>
                <w:rFonts w:ascii="Arial" w:hAnsi="Arial" w:cs="Arial"/>
                <w:lang w:eastAsia="en-US"/>
              </w:rPr>
            </w:pPr>
            <w:r w:rsidRPr="009A6C54">
              <w:rPr>
                <w:rFonts w:ascii="Arial" w:hAnsi="Arial" w:cs="Arial"/>
                <w:lang w:eastAsia="en-US"/>
              </w:rPr>
              <w:t>R/O</w:t>
            </w:r>
          </w:p>
        </w:tc>
        <w:tc>
          <w:tcPr>
            <w:tcW w:w="725" w:type="dxa"/>
            <w:tcBorders>
              <w:top w:val="single" w:sz="6" w:space="0" w:color="000000"/>
              <w:left w:val="single" w:sz="6" w:space="0" w:color="000000"/>
              <w:bottom w:val="nil"/>
              <w:right w:val="single" w:sz="6" w:space="0" w:color="000000"/>
            </w:tcBorders>
            <w:shd w:val="pct15" w:color="auto" w:fill="FFFFFF"/>
          </w:tcPr>
          <w:p w:rsidR="001755A8" w:rsidRPr="009A6C54" w:rsidRDefault="001755A8" w:rsidP="001755A8">
            <w:pPr>
              <w:pStyle w:val="BodyText"/>
              <w:rPr>
                <w:rFonts w:ascii="Arial" w:hAnsi="Arial" w:cs="Arial"/>
                <w:lang w:eastAsia="en-US"/>
              </w:rPr>
            </w:pPr>
            <w:r w:rsidRPr="009A6C54">
              <w:rPr>
                <w:rFonts w:ascii="Arial" w:hAnsi="Arial" w:cs="Arial"/>
                <w:lang w:eastAsia="en-US"/>
              </w:rPr>
              <w:t>RP/#</w:t>
            </w:r>
          </w:p>
        </w:tc>
        <w:tc>
          <w:tcPr>
            <w:tcW w:w="725" w:type="dxa"/>
            <w:tcBorders>
              <w:top w:val="single" w:sz="6" w:space="0" w:color="000000"/>
              <w:left w:val="single" w:sz="6" w:space="0" w:color="000000"/>
              <w:bottom w:val="nil"/>
              <w:right w:val="single" w:sz="6" w:space="0" w:color="000000"/>
            </w:tcBorders>
            <w:shd w:val="pct15" w:color="auto" w:fill="FFFFFF"/>
          </w:tcPr>
          <w:p w:rsidR="001755A8" w:rsidRPr="009A6C54" w:rsidRDefault="001755A8" w:rsidP="001755A8">
            <w:pPr>
              <w:pStyle w:val="BodyText"/>
              <w:rPr>
                <w:rFonts w:ascii="Arial" w:hAnsi="Arial" w:cs="Arial"/>
                <w:lang w:eastAsia="en-US"/>
              </w:rPr>
            </w:pPr>
            <w:r w:rsidRPr="009A6C54">
              <w:rPr>
                <w:rFonts w:ascii="Arial" w:hAnsi="Arial" w:cs="Arial"/>
                <w:lang w:eastAsia="en-US"/>
              </w:rPr>
              <w:t>TBL#</w:t>
            </w:r>
          </w:p>
        </w:tc>
        <w:tc>
          <w:tcPr>
            <w:tcW w:w="2464" w:type="dxa"/>
            <w:tcBorders>
              <w:top w:val="single" w:sz="6" w:space="0" w:color="000000"/>
              <w:left w:val="single" w:sz="6" w:space="0" w:color="000000"/>
              <w:bottom w:val="nil"/>
              <w:right w:val="single" w:sz="6" w:space="0" w:color="000000"/>
            </w:tcBorders>
            <w:shd w:val="pct15" w:color="auto" w:fill="FFFFFF"/>
          </w:tcPr>
          <w:p w:rsidR="001755A8" w:rsidRPr="009A6C54" w:rsidRDefault="001755A8" w:rsidP="001755A8">
            <w:pPr>
              <w:pStyle w:val="BodyText"/>
              <w:rPr>
                <w:rFonts w:ascii="Arial" w:hAnsi="Arial" w:cs="Arial"/>
                <w:lang w:eastAsia="en-US"/>
              </w:rPr>
            </w:pPr>
            <w:r w:rsidRPr="009A6C54">
              <w:rPr>
                <w:rFonts w:ascii="Arial" w:hAnsi="Arial" w:cs="Arial"/>
                <w:lang w:eastAsia="en-US"/>
              </w:rPr>
              <w:t>ELEMENT NAME</w:t>
            </w:r>
          </w:p>
        </w:tc>
        <w:tc>
          <w:tcPr>
            <w:tcW w:w="2845" w:type="dxa"/>
            <w:tcBorders>
              <w:top w:val="single" w:sz="6" w:space="0" w:color="000000"/>
              <w:left w:val="single" w:sz="6" w:space="0" w:color="000000"/>
              <w:bottom w:val="nil"/>
              <w:right w:val="single" w:sz="6" w:space="0" w:color="000000"/>
            </w:tcBorders>
            <w:shd w:val="pct15" w:color="auto" w:fill="FFFFFF"/>
          </w:tcPr>
          <w:p w:rsidR="001755A8" w:rsidRPr="009A6C54" w:rsidRDefault="001755A8" w:rsidP="001755A8">
            <w:pPr>
              <w:pStyle w:val="BodyText"/>
              <w:rPr>
                <w:rFonts w:ascii="Arial" w:hAnsi="Arial" w:cs="Arial"/>
                <w:lang w:eastAsia="en-US"/>
              </w:rPr>
            </w:pPr>
            <w:r w:rsidRPr="009A6C54">
              <w:rPr>
                <w:rFonts w:ascii="Arial" w:hAnsi="Arial" w:cs="Arial"/>
                <w:lang w:eastAsia="en-US"/>
              </w:rPr>
              <w:t>VistA DESCRIPTION</w:t>
            </w:r>
          </w:p>
        </w:tc>
      </w:tr>
      <w:tr w:rsidR="001755A8" w:rsidRPr="009A6C54" w:rsidTr="0080119B">
        <w:tc>
          <w:tcPr>
            <w:tcW w:w="696"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1</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1</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Field Separator</w:t>
            </w:r>
          </w:p>
        </w:tc>
        <w:tc>
          <w:tcPr>
            <w:tcW w:w="284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Recommended value is ^ (caret)</w:t>
            </w:r>
          </w:p>
        </w:tc>
      </w:tr>
      <w:tr w:rsidR="001755A8" w:rsidRPr="009A6C54" w:rsidTr="0080119B">
        <w:tc>
          <w:tcPr>
            <w:tcW w:w="696"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4</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Encoding Characters</w:t>
            </w:r>
          </w:p>
        </w:tc>
        <w:tc>
          <w:tcPr>
            <w:tcW w:w="284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Recommended delimiter values:</w:t>
            </w:r>
          </w:p>
          <w:p w:rsidR="001755A8" w:rsidRPr="009A6C54" w:rsidRDefault="001755A8" w:rsidP="001755A8">
            <w:pPr>
              <w:pStyle w:val="BodyText"/>
              <w:rPr>
                <w:rFonts w:ascii="Arial" w:hAnsi="Arial" w:cs="Arial"/>
                <w:lang w:eastAsia="en-US"/>
              </w:rPr>
            </w:pPr>
            <w:r w:rsidRPr="009A6C54">
              <w:rPr>
                <w:rFonts w:ascii="Arial" w:hAnsi="Arial" w:cs="Arial"/>
                <w:lang w:eastAsia="en-US"/>
              </w:rPr>
              <w:t>Component = ~ (tilde)</w:t>
            </w:r>
          </w:p>
          <w:p w:rsidR="001755A8" w:rsidRPr="009A6C54" w:rsidRDefault="001755A8" w:rsidP="001755A8">
            <w:pPr>
              <w:pStyle w:val="BodyText"/>
              <w:rPr>
                <w:rFonts w:ascii="Arial" w:hAnsi="Arial" w:cs="Arial"/>
                <w:lang w:eastAsia="en-US"/>
              </w:rPr>
            </w:pPr>
            <w:r w:rsidRPr="009A6C54">
              <w:rPr>
                <w:rFonts w:ascii="Arial" w:hAnsi="Arial" w:cs="Arial"/>
                <w:lang w:eastAsia="en-US"/>
              </w:rPr>
              <w:t>Repeat = | (bar)</w:t>
            </w:r>
          </w:p>
          <w:p w:rsidR="001755A8" w:rsidRPr="009A6C54" w:rsidRDefault="001755A8" w:rsidP="001755A8">
            <w:pPr>
              <w:pStyle w:val="BodyText"/>
              <w:rPr>
                <w:rFonts w:ascii="Arial" w:hAnsi="Arial" w:cs="Arial"/>
                <w:lang w:eastAsia="en-US"/>
              </w:rPr>
            </w:pPr>
            <w:r w:rsidRPr="009A6C54">
              <w:rPr>
                <w:rFonts w:ascii="Arial" w:hAnsi="Arial" w:cs="Arial"/>
                <w:lang w:eastAsia="en-US"/>
              </w:rPr>
              <w:t>Escape = \ (back slash)</w:t>
            </w:r>
          </w:p>
          <w:p w:rsidR="001755A8" w:rsidRPr="009A6C54" w:rsidRDefault="001755A8" w:rsidP="001755A8">
            <w:pPr>
              <w:pStyle w:val="BodyText"/>
              <w:rPr>
                <w:rFonts w:ascii="Arial" w:hAnsi="Arial" w:cs="Arial"/>
                <w:lang w:eastAsia="en-US"/>
              </w:rPr>
            </w:pPr>
            <w:r w:rsidRPr="009A6C54">
              <w:rPr>
                <w:rFonts w:ascii="Arial" w:hAnsi="Arial" w:cs="Arial"/>
                <w:lang w:eastAsia="en-US"/>
              </w:rPr>
              <w:t>Sub-component = &amp; (ampersand)</w:t>
            </w:r>
          </w:p>
        </w:tc>
      </w:tr>
      <w:tr w:rsidR="001755A8" w:rsidRPr="009A6C54" w:rsidTr="0080119B">
        <w:tc>
          <w:tcPr>
            <w:tcW w:w="696"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3</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15</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Sending Application</w:t>
            </w:r>
          </w:p>
        </w:tc>
        <w:tc>
          <w:tcPr>
            <w:tcW w:w="284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Name field of HL7 Application Parameter file.</w:t>
            </w:r>
          </w:p>
        </w:tc>
      </w:tr>
      <w:tr w:rsidR="001755A8" w:rsidRPr="009A6C54" w:rsidTr="0080119B">
        <w:tc>
          <w:tcPr>
            <w:tcW w:w="696"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4</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20</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Sending Facility</w:t>
            </w:r>
          </w:p>
        </w:tc>
        <w:tc>
          <w:tcPr>
            <w:tcW w:w="284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Sending station's facility number from Institution field of HL7 Communication Parameters file.</w:t>
            </w:r>
          </w:p>
        </w:tc>
      </w:tr>
      <w:tr w:rsidR="001755A8" w:rsidRPr="009A6C54" w:rsidTr="0080119B">
        <w:tc>
          <w:tcPr>
            <w:tcW w:w="696"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5</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30</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Receiving Application</w:t>
            </w:r>
          </w:p>
        </w:tc>
        <w:tc>
          <w:tcPr>
            <w:tcW w:w="284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Name field of HL7 Application Parameter file.</w:t>
            </w:r>
          </w:p>
        </w:tc>
      </w:tr>
      <w:tr w:rsidR="001755A8" w:rsidRPr="009A6C54" w:rsidTr="0080119B">
        <w:tc>
          <w:tcPr>
            <w:tcW w:w="696"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6</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30</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Receiving Facility</w:t>
            </w:r>
          </w:p>
        </w:tc>
        <w:tc>
          <w:tcPr>
            <w:tcW w:w="284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Receiving station’s facility number from Institution field of HL Logical Link file.</w:t>
            </w:r>
          </w:p>
        </w:tc>
      </w:tr>
      <w:tr w:rsidR="001755A8" w:rsidRPr="009A6C54" w:rsidTr="0080119B">
        <w:tc>
          <w:tcPr>
            <w:tcW w:w="696"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7</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26</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TS</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Date/Time Of Message</w:t>
            </w:r>
          </w:p>
        </w:tc>
        <w:tc>
          <w:tcPr>
            <w:tcW w:w="284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Date and time message was created.</w:t>
            </w:r>
          </w:p>
        </w:tc>
      </w:tr>
      <w:tr w:rsidR="001755A8" w:rsidRPr="009A6C54" w:rsidTr="0080119B">
        <w:tc>
          <w:tcPr>
            <w:tcW w:w="696"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8</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40</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Security</w:t>
            </w:r>
          </w:p>
        </w:tc>
        <w:tc>
          <w:tcPr>
            <w:tcW w:w="284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Not used</w:t>
            </w:r>
          </w:p>
        </w:tc>
      </w:tr>
      <w:tr w:rsidR="001755A8" w:rsidRPr="009A6C54" w:rsidTr="0080119B">
        <w:tc>
          <w:tcPr>
            <w:tcW w:w="696"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9</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7</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CM</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0076</w:t>
            </w:r>
          </w:p>
          <w:p w:rsidR="001755A8" w:rsidRPr="009A6C54" w:rsidRDefault="001755A8" w:rsidP="001755A8">
            <w:pPr>
              <w:pStyle w:val="BodyText"/>
              <w:rPr>
                <w:rFonts w:ascii="Arial" w:hAnsi="Arial" w:cs="Arial"/>
                <w:lang w:eastAsia="en-US"/>
              </w:rPr>
            </w:pPr>
            <w:r w:rsidRPr="009A6C54">
              <w:rPr>
                <w:rFonts w:ascii="Arial" w:hAnsi="Arial" w:cs="Arial"/>
                <w:lang w:eastAsia="en-US"/>
              </w:rPr>
              <w:t>0003</w:t>
            </w:r>
          </w:p>
        </w:tc>
        <w:tc>
          <w:tcPr>
            <w:tcW w:w="2464"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Message Type</w:t>
            </w:r>
          </w:p>
        </w:tc>
        <w:tc>
          <w:tcPr>
            <w:tcW w:w="284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2 Components</w:t>
            </w:r>
          </w:p>
          <w:p w:rsidR="001755A8" w:rsidRPr="009A6C54" w:rsidRDefault="001755A8" w:rsidP="001755A8">
            <w:pPr>
              <w:pStyle w:val="BodyText"/>
              <w:rPr>
                <w:rFonts w:ascii="Arial" w:hAnsi="Arial" w:cs="Arial"/>
                <w:lang w:eastAsia="en-US"/>
              </w:rPr>
            </w:pPr>
            <w:r w:rsidRPr="009A6C54">
              <w:rPr>
                <w:rFonts w:ascii="Arial" w:hAnsi="Arial" w:cs="Arial"/>
                <w:lang w:eastAsia="en-US"/>
              </w:rPr>
              <w:t>Refer to Table 0076</w:t>
            </w:r>
          </w:p>
          <w:p w:rsidR="001755A8" w:rsidRPr="009A6C54" w:rsidRDefault="001755A8" w:rsidP="001755A8">
            <w:pPr>
              <w:pStyle w:val="BodyText"/>
              <w:rPr>
                <w:rFonts w:ascii="Arial" w:hAnsi="Arial" w:cs="Arial"/>
                <w:lang w:eastAsia="en-US"/>
              </w:rPr>
            </w:pPr>
            <w:r w:rsidRPr="009A6C54">
              <w:rPr>
                <w:rFonts w:ascii="Arial" w:hAnsi="Arial" w:cs="Arial"/>
                <w:lang w:eastAsia="en-US"/>
              </w:rPr>
              <w:t>Refer to Table 0003</w:t>
            </w:r>
          </w:p>
        </w:tc>
      </w:tr>
      <w:tr w:rsidR="001755A8" w:rsidRPr="009A6C54" w:rsidTr="0080119B">
        <w:tc>
          <w:tcPr>
            <w:tcW w:w="696"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10</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20</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Message Control ID</w:t>
            </w:r>
          </w:p>
        </w:tc>
        <w:tc>
          <w:tcPr>
            <w:tcW w:w="284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Automatically generated by VISTA HL7 Package.</w:t>
            </w:r>
          </w:p>
        </w:tc>
      </w:tr>
      <w:tr w:rsidR="001755A8" w:rsidRPr="009A6C54" w:rsidTr="0080119B">
        <w:tc>
          <w:tcPr>
            <w:tcW w:w="696"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11</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1</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0103</w:t>
            </w:r>
          </w:p>
        </w:tc>
        <w:tc>
          <w:tcPr>
            <w:tcW w:w="2464"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Processing ID</w:t>
            </w:r>
          </w:p>
        </w:tc>
        <w:tc>
          <w:tcPr>
            <w:tcW w:w="284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P (production)</w:t>
            </w:r>
          </w:p>
        </w:tc>
      </w:tr>
      <w:tr w:rsidR="001755A8" w:rsidRPr="009A6C54" w:rsidTr="0080119B">
        <w:tc>
          <w:tcPr>
            <w:tcW w:w="696"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12</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8</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R</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0104</w:t>
            </w:r>
          </w:p>
        </w:tc>
        <w:tc>
          <w:tcPr>
            <w:tcW w:w="2464"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Version ID</w:t>
            </w:r>
          </w:p>
        </w:tc>
        <w:tc>
          <w:tcPr>
            <w:tcW w:w="284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Version ID field of event protocol in Protocol file.</w:t>
            </w:r>
          </w:p>
        </w:tc>
      </w:tr>
      <w:tr w:rsidR="001755A8" w:rsidRPr="009A6C54" w:rsidTr="0080119B">
        <w:tc>
          <w:tcPr>
            <w:tcW w:w="696"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13</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15</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NM</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Sequence Number</w:t>
            </w:r>
          </w:p>
        </w:tc>
        <w:tc>
          <w:tcPr>
            <w:tcW w:w="284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Not used</w:t>
            </w:r>
          </w:p>
        </w:tc>
      </w:tr>
      <w:tr w:rsidR="001755A8" w:rsidRPr="009A6C54" w:rsidTr="0080119B">
        <w:tc>
          <w:tcPr>
            <w:tcW w:w="696"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14</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180</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ST</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Continuation Pointer</w:t>
            </w:r>
          </w:p>
        </w:tc>
        <w:tc>
          <w:tcPr>
            <w:tcW w:w="284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Not used</w:t>
            </w:r>
          </w:p>
        </w:tc>
      </w:tr>
      <w:tr w:rsidR="001755A8" w:rsidRPr="009A6C54" w:rsidTr="0080119B">
        <w:tc>
          <w:tcPr>
            <w:tcW w:w="696"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15</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0155</w:t>
            </w:r>
          </w:p>
        </w:tc>
        <w:tc>
          <w:tcPr>
            <w:tcW w:w="2464"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Accept Acknowledgment Type</w:t>
            </w:r>
          </w:p>
        </w:tc>
        <w:tc>
          <w:tcPr>
            <w:tcW w:w="284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NE (never acknowledge)</w:t>
            </w:r>
          </w:p>
        </w:tc>
      </w:tr>
      <w:tr w:rsidR="001755A8" w:rsidRPr="009A6C54" w:rsidTr="0080119B">
        <w:tc>
          <w:tcPr>
            <w:tcW w:w="696"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16</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0155</w:t>
            </w:r>
          </w:p>
        </w:tc>
        <w:tc>
          <w:tcPr>
            <w:tcW w:w="2464"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Application Acknowledgment Type</w:t>
            </w:r>
          </w:p>
        </w:tc>
        <w:tc>
          <w:tcPr>
            <w:tcW w:w="284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AL (always acknowledge)</w:t>
            </w:r>
          </w:p>
        </w:tc>
      </w:tr>
      <w:tr w:rsidR="001755A8" w:rsidRPr="009A6C54" w:rsidTr="0080119B">
        <w:tc>
          <w:tcPr>
            <w:tcW w:w="696"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17</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2</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Country Code</w:t>
            </w:r>
          </w:p>
        </w:tc>
        <w:tc>
          <w:tcPr>
            <w:tcW w:w="284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USA</w:t>
            </w:r>
          </w:p>
        </w:tc>
      </w:tr>
      <w:tr w:rsidR="001755A8" w:rsidRPr="009A6C54" w:rsidTr="0080119B">
        <w:tc>
          <w:tcPr>
            <w:tcW w:w="696"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18</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6</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ID</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Y/3</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0211</w:t>
            </w:r>
          </w:p>
        </w:tc>
        <w:tc>
          <w:tcPr>
            <w:tcW w:w="2464"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Character Set</w:t>
            </w:r>
          </w:p>
        </w:tc>
        <w:tc>
          <w:tcPr>
            <w:tcW w:w="284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Not used</w:t>
            </w:r>
          </w:p>
        </w:tc>
      </w:tr>
      <w:tr w:rsidR="001755A8" w:rsidRPr="009A6C54" w:rsidTr="0080119B">
        <w:tc>
          <w:tcPr>
            <w:tcW w:w="696"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19</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60</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CE</w:t>
            </w: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p>
        </w:tc>
        <w:tc>
          <w:tcPr>
            <w:tcW w:w="72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p>
        </w:tc>
        <w:tc>
          <w:tcPr>
            <w:tcW w:w="2464"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Principal Language of Message</w:t>
            </w:r>
          </w:p>
        </w:tc>
        <w:tc>
          <w:tcPr>
            <w:tcW w:w="2845" w:type="dxa"/>
            <w:tcBorders>
              <w:top w:val="single" w:sz="6" w:space="0" w:color="000000"/>
              <w:left w:val="single" w:sz="6" w:space="0" w:color="000000"/>
              <w:bottom w:val="single" w:sz="6" w:space="0" w:color="000000"/>
              <w:right w:val="single" w:sz="6" w:space="0" w:color="000000"/>
            </w:tcBorders>
          </w:tcPr>
          <w:p w:rsidR="001755A8" w:rsidRPr="009A6C54" w:rsidRDefault="001755A8" w:rsidP="001755A8">
            <w:pPr>
              <w:pStyle w:val="BodyText"/>
              <w:rPr>
                <w:rFonts w:ascii="Arial" w:hAnsi="Arial" w:cs="Arial"/>
                <w:lang w:eastAsia="en-US"/>
              </w:rPr>
            </w:pPr>
            <w:r w:rsidRPr="009A6C54">
              <w:rPr>
                <w:rFonts w:ascii="Arial" w:hAnsi="Arial" w:cs="Arial"/>
                <w:lang w:eastAsia="en-US"/>
              </w:rPr>
              <w:t>Not used</w:t>
            </w:r>
          </w:p>
        </w:tc>
      </w:tr>
    </w:tbl>
    <w:p w:rsidR="000A05AF" w:rsidRPr="009A6C54" w:rsidRDefault="000A05AF" w:rsidP="0080119B">
      <w:pPr>
        <w:pStyle w:val="BodyText"/>
        <w:rPr>
          <w:b/>
        </w:rPr>
      </w:pPr>
    </w:p>
    <w:p w:rsidR="003539BA" w:rsidRPr="009A6C54" w:rsidRDefault="000A05AF" w:rsidP="000A05AF">
      <w:pPr>
        <w:rPr>
          <w:b/>
        </w:rPr>
      </w:pPr>
      <w:r w:rsidRPr="009A6C54">
        <w:rPr>
          <w:b/>
        </w:rPr>
        <w:br w:type="page"/>
      </w:r>
      <w:r w:rsidR="0080119B" w:rsidRPr="009A6C54">
        <w:rPr>
          <w:b/>
        </w:rPr>
        <w:t>PID - PATIENT IDENTIFICATION SEGMENT</w:t>
      </w:r>
    </w:p>
    <w:p w:rsidR="00B5235D" w:rsidRPr="009A6C54" w:rsidRDefault="000A05AF" w:rsidP="00741C15">
      <w:pPr>
        <w:pStyle w:val="Caption"/>
      </w:pPr>
      <w:bookmarkStart w:id="488" w:name="_Toc11706915"/>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76</w:t>
      </w:r>
      <w:r w:rsidR="007F1C38">
        <w:rPr>
          <w:noProof/>
        </w:rPr>
        <w:fldChar w:fldCharType="end"/>
      </w:r>
      <w:r w:rsidRPr="009A6C54">
        <w:t>: PID – Patient Identification Segment</w:t>
      </w:r>
      <w:bookmarkEnd w:id="488"/>
    </w:p>
    <w:tbl>
      <w:tblPr>
        <w:tblW w:w="9810" w:type="dxa"/>
        <w:tblInd w:w="-151" w:type="dxa"/>
        <w:tblBorders>
          <w:top w:val="single" w:sz="6" w:space="0" w:color="000000"/>
          <w:left w:val="single" w:sz="6" w:space="0" w:color="auto"/>
          <w:bottom w:val="single" w:sz="6" w:space="0" w:color="000000"/>
          <w:right w:val="single" w:sz="6" w:space="0" w:color="000000"/>
        </w:tblBorders>
        <w:tblLayout w:type="fixed"/>
        <w:tblCellMar>
          <w:left w:w="29" w:type="dxa"/>
          <w:right w:w="29" w:type="dxa"/>
        </w:tblCellMar>
        <w:tblLook w:val="0000" w:firstRow="0" w:lastRow="0" w:firstColumn="0" w:lastColumn="0" w:noHBand="0" w:noVBand="0"/>
      </w:tblPr>
      <w:tblGrid>
        <w:gridCol w:w="871"/>
        <w:gridCol w:w="720"/>
        <w:gridCol w:w="720"/>
        <w:gridCol w:w="720"/>
        <w:gridCol w:w="720"/>
        <w:gridCol w:w="720"/>
        <w:gridCol w:w="2462"/>
        <w:gridCol w:w="2877"/>
      </w:tblGrid>
      <w:tr w:rsidR="001755A8" w:rsidRPr="009A6C54" w:rsidTr="0080119B">
        <w:tc>
          <w:tcPr>
            <w:tcW w:w="871" w:type="dxa"/>
            <w:tcBorders>
              <w:top w:val="single" w:sz="6" w:space="0" w:color="auto"/>
              <w:left w:val="single" w:sz="6" w:space="0" w:color="auto"/>
              <w:bottom w:val="nil"/>
              <w:right w:val="single" w:sz="6" w:space="0" w:color="auto"/>
            </w:tcBorders>
            <w:shd w:val="pct15" w:color="auto" w:fill="FFFFFF"/>
          </w:tcPr>
          <w:p w:rsidR="001755A8" w:rsidRPr="009A6C54" w:rsidRDefault="001755A8" w:rsidP="001755A8">
            <w:pPr>
              <w:pStyle w:val="BodyText"/>
              <w:rPr>
                <w:rFonts w:ascii="Arial" w:hAnsi="Arial" w:cs="Arial"/>
                <w:szCs w:val="22"/>
              </w:rPr>
            </w:pPr>
            <w:r w:rsidRPr="009A6C54">
              <w:rPr>
                <w:rFonts w:ascii="Arial" w:hAnsi="Arial" w:cs="Arial"/>
                <w:szCs w:val="22"/>
              </w:rPr>
              <w:t>SEQ</w:t>
            </w:r>
          </w:p>
        </w:tc>
        <w:tc>
          <w:tcPr>
            <w:tcW w:w="720" w:type="dxa"/>
            <w:tcBorders>
              <w:top w:val="single" w:sz="6" w:space="0" w:color="auto"/>
              <w:left w:val="single" w:sz="6" w:space="0" w:color="auto"/>
              <w:bottom w:val="nil"/>
              <w:right w:val="single" w:sz="6" w:space="0" w:color="auto"/>
            </w:tcBorders>
            <w:shd w:val="pct15" w:color="auto" w:fill="FFFFFF"/>
          </w:tcPr>
          <w:p w:rsidR="001755A8" w:rsidRPr="009A6C54" w:rsidRDefault="001755A8" w:rsidP="001755A8">
            <w:pPr>
              <w:pStyle w:val="BodyText"/>
              <w:rPr>
                <w:rFonts w:ascii="Arial" w:hAnsi="Arial" w:cs="Arial"/>
                <w:szCs w:val="22"/>
              </w:rPr>
            </w:pPr>
            <w:r w:rsidRPr="009A6C54">
              <w:rPr>
                <w:rFonts w:ascii="Arial" w:hAnsi="Arial" w:cs="Arial"/>
                <w:szCs w:val="22"/>
              </w:rPr>
              <w:t>LEN</w:t>
            </w:r>
          </w:p>
        </w:tc>
        <w:tc>
          <w:tcPr>
            <w:tcW w:w="720" w:type="dxa"/>
            <w:tcBorders>
              <w:top w:val="single" w:sz="6" w:space="0" w:color="auto"/>
              <w:left w:val="single" w:sz="6" w:space="0" w:color="auto"/>
              <w:bottom w:val="nil"/>
              <w:right w:val="single" w:sz="6" w:space="0" w:color="auto"/>
            </w:tcBorders>
            <w:shd w:val="pct15" w:color="auto" w:fill="FFFFFF"/>
          </w:tcPr>
          <w:p w:rsidR="001755A8" w:rsidRPr="009A6C54" w:rsidRDefault="001755A8" w:rsidP="001755A8">
            <w:pPr>
              <w:pStyle w:val="BodyText"/>
              <w:rPr>
                <w:rFonts w:ascii="Arial" w:hAnsi="Arial" w:cs="Arial"/>
                <w:szCs w:val="22"/>
              </w:rPr>
            </w:pPr>
            <w:r w:rsidRPr="009A6C54">
              <w:rPr>
                <w:rFonts w:ascii="Arial" w:hAnsi="Arial" w:cs="Arial"/>
                <w:szCs w:val="22"/>
              </w:rPr>
              <w:t>DT</w:t>
            </w:r>
          </w:p>
        </w:tc>
        <w:tc>
          <w:tcPr>
            <w:tcW w:w="720" w:type="dxa"/>
            <w:tcBorders>
              <w:top w:val="single" w:sz="6" w:space="0" w:color="auto"/>
              <w:left w:val="single" w:sz="6" w:space="0" w:color="auto"/>
              <w:bottom w:val="nil"/>
              <w:right w:val="single" w:sz="6" w:space="0" w:color="auto"/>
            </w:tcBorders>
            <w:shd w:val="pct15" w:color="auto" w:fill="FFFFFF"/>
          </w:tcPr>
          <w:p w:rsidR="001755A8" w:rsidRPr="009A6C54" w:rsidRDefault="001755A8" w:rsidP="001755A8">
            <w:pPr>
              <w:pStyle w:val="BodyText"/>
              <w:rPr>
                <w:rFonts w:ascii="Arial" w:hAnsi="Arial" w:cs="Arial"/>
                <w:szCs w:val="22"/>
              </w:rPr>
            </w:pPr>
            <w:r w:rsidRPr="009A6C54">
              <w:rPr>
                <w:rFonts w:ascii="Arial" w:hAnsi="Arial" w:cs="Arial"/>
                <w:szCs w:val="22"/>
              </w:rPr>
              <w:t>R/O</w:t>
            </w:r>
          </w:p>
        </w:tc>
        <w:tc>
          <w:tcPr>
            <w:tcW w:w="720" w:type="dxa"/>
            <w:tcBorders>
              <w:top w:val="single" w:sz="6" w:space="0" w:color="auto"/>
              <w:left w:val="single" w:sz="6" w:space="0" w:color="auto"/>
              <w:bottom w:val="nil"/>
              <w:right w:val="single" w:sz="6" w:space="0" w:color="auto"/>
            </w:tcBorders>
            <w:shd w:val="pct15" w:color="auto" w:fill="FFFFFF"/>
          </w:tcPr>
          <w:p w:rsidR="001755A8" w:rsidRPr="009A6C54" w:rsidRDefault="001755A8" w:rsidP="001755A8">
            <w:pPr>
              <w:pStyle w:val="BodyText"/>
              <w:rPr>
                <w:rFonts w:ascii="Arial" w:hAnsi="Arial" w:cs="Arial"/>
                <w:szCs w:val="22"/>
              </w:rPr>
            </w:pPr>
            <w:r w:rsidRPr="009A6C54">
              <w:rPr>
                <w:rFonts w:ascii="Arial" w:hAnsi="Arial" w:cs="Arial"/>
                <w:szCs w:val="22"/>
              </w:rPr>
              <w:t>RP/#</w:t>
            </w:r>
          </w:p>
        </w:tc>
        <w:tc>
          <w:tcPr>
            <w:tcW w:w="720" w:type="dxa"/>
            <w:tcBorders>
              <w:top w:val="single" w:sz="6" w:space="0" w:color="auto"/>
              <w:left w:val="single" w:sz="6" w:space="0" w:color="auto"/>
              <w:bottom w:val="nil"/>
              <w:right w:val="single" w:sz="6" w:space="0" w:color="auto"/>
            </w:tcBorders>
            <w:shd w:val="pct15" w:color="auto" w:fill="FFFFFF"/>
          </w:tcPr>
          <w:p w:rsidR="001755A8" w:rsidRPr="009A6C54" w:rsidRDefault="001755A8" w:rsidP="001755A8">
            <w:pPr>
              <w:pStyle w:val="BodyText"/>
              <w:rPr>
                <w:rFonts w:ascii="Arial" w:hAnsi="Arial" w:cs="Arial"/>
                <w:szCs w:val="22"/>
              </w:rPr>
            </w:pPr>
            <w:r w:rsidRPr="009A6C54">
              <w:rPr>
                <w:rFonts w:ascii="Arial" w:hAnsi="Arial" w:cs="Arial"/>
                <w:szCs w:val="22"/>
              </w:rPr>
              <w:t>TBL#</w:t>
            </w:r>
          </w:p>
        </w:tc>
        <w:tc>
          <w:tcPr>
            <w:tcW w:w="2462" w:type="dxa"/>
            <w:tcBorders>
              <w:top w:val="single" w:sz="6" w:space="0" w:color="auto"/>
              <w:left w:val="single" w:sz="6" w:space="0" w:color="auto"/>
              <w:bottom w:val="nil"/>
              <w:right w:val="single" w:sz="6" w:space="0" w:color="auto"/>
            </w:tcBorders>
            <w:shd w:val="pct15" w:color="auto" w:fill="FFFFFF"/>
          </w:tcPr>
          <w:p w:rsidR="001755A8" w:rsidRPr="009A6C54" w:rsidRDefault="001755A8" w:rsidP="001755A8">
            <w:pPr>
              <w:pStyle w:val="BodyText"/>
              <w:rPr>
                <w:rFonts w:ascii="Arial" w:hAnsi="Arial" w:cs="Arial"/>
                <w:szCs w:val="22"/>
              </w:rPr>
            </w:pPr>
            <w:r w:rsidRPr="009A6C54">
              <w:rPr>
                <w:rFonts w:ascii="Arial" w:hAnsi="Arial" w:cs="Arial"/>
                <w:szCs w:val="22"/>
              </w:rPr>
              <w:t>ELEMENT NAME</w:t>
            </w:r>
          </w:p>
        </w:tc>
        <w:tc>
          <w:tcPr>
            <w:tcW w:w="2877" w:type="dxa"/>
            <w:tcBorders>
              <w:top w:val="single" w:sz="6" w:space="0" w:color="auto"/>
              <w:left w:val="single" w:sz="6" w:space="0" w:color="auto"/>
              <w:bottom w:val="nil"/>
              <w:right w:val="single" w:sz="6" w:space="0" w:color="auto"/>
            </w:tcBorders>
            <w:shd w:val="pct15" w:color="auto" w:fill="FFFFFF"/>
          </w:tcPr>
          <w:p w:rsidR="001755A8" w:rsidRPr="009A6C54" w:rsidRDefault="001755A8" w:rsidP="001755A8">
            <w:pPr>
              <w:pStyle w:val="BodyText"/>
              <w:rPr>
                <w:rFonts w:ascii="Arial" w:hAnsi="Arial" w:cs="Arial"/>
                <w:szCs w:val="22"/>
              </w:rPr>
            </w:pPr>
            <w:r w:rsidRPr="009A6C54">
              <w:rPr>
                <w:rFonts w:ascii="Arial" w:hAnsi="Arial" w:cs="Arial"/>
                <w:szCs w:val="22"/>
              </w:rPr>
              <w:t>VistA DESCRIPTION</w:t>
            </w:r>
          </w:p>
        </w:tc>
      </w:tr>
      <w:tr w:rsidR="001755A8" w:rsidRPr="009A6C54" w:rsidTr="0080119B">
        <w:tc>
          <w:tcPr>
            <w:tcW w:w="871"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1</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4</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SI</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Set ID - Patient ID</w:t>
            </w:r>
          </w:p>
        </w:tc>
        <w:tc>
          <w:tcPr>
            <w:tcW w:w="2877"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Always set to ‘1’</w:t>
            </w:r>
          </w:p>
        </w:tc>
      </w:tr>
      <w:tr w:rsidR="001755A8" w:rsidRPr="009A6C54" w:rsidTr="0080119B">
        <w:tc>
          <w:tcPr>
            <w:tcW w:w="871"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2</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20</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CK</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Patient ID (External ID)</w:t>
            </w:r>
          </w:p>
        </w:tc>
        <w:tc>
          <w:tcPr>
            <w:tcW w:w="2877"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Social Security Number field of Patient file.</w:t>
            </w:r>
          </w:p>
        </w:tc>
      </w:tr>
      <w:tr w:rsidR="001755A8" w:rsidRPr="009A6C54" w:rsidTr="0080119B">
        <w:tc>
          <w:tcPr>
            <w:tcW w:w="871" w:type="dxa"/>
            <w:tcBorders>
              <w:top w:val="nil"/>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3</w:t>
            </w:r>
          </w:p>
        </w:tc>
        <w:tc>
          <w:tcPr>
            <w:tcW w:w="720" w:type="dxa"/>
            <w:tcBorders>
              <w:top w:val="nil"/>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20</w:t>
            </w:r>
          </w:p>
        </w:tc>
        <w:tc>
          <w:tcPr>
            <w:tcW w:w="720" w:type="dxa"/>
            <w:tcBorders>
              <w:top w:val="nil"/>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CM</w:t>
            </w:r>
          </w:p>
        </w:tc>
        <w:tc>
          <w:tcPr>
            <w:tcW w:w="720" w:type="dxa"/>
            <w:tcBorders>
              <w:top w:val="nil"/>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R</w:t>
            </w:r>
          </w:p>
        </w:tc>
        <w:tc>
          <w:tcPr>
            <w:tcW w:w="720" w:type="dxa"/>
            <w:tcBorders>
              <w:top w:val="nil"/>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Y</w:t>
            </w:r>
          </w:p>
        </w:tc>
        <w:tc>
          <w:tcPr>
            <w:tcW w:w="720" w:type="dxa"/>
            <w:tcBorders>
              <w:top w:val="nil"/>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2462" w:type="dxa"/>
            <w:tcBorders>
              <w:top w:val="nil"/>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Patient ID (Internal ID)</w:t>
            </w:r>
          </w:p>
        </w:tc>
        <w:tc>
          <w:tcPr>
            <w:tcW w:w="2877" w:type="dxa"/>
            <w:tcBorders>
              <w:top w:val="nil"/>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Integrated Control Number (ICN) field of Patient file.</w:t>
            </w:r>
          </w:p>
          <w:p w:rsidR="001755A8" w:rsidRPr="009A6C54" w:rsidRDefault="001755A8" w:rsidP="001755A8">
            <w:pPr>
              <w:pStyle w:val="BodyText"/>
              <w:rPr>
                <w:rFonts w:ascii="Arial" w:hAnsi="Arial" w:cs="Arial"/>
                <w:szCs w:val="22"/>
              </w:rPr>
            </w:pPr>
            <w:r w:rsidRPr="009A6C54">
              <w:rPr>
                <w:rFonts w:ascii="Arial" w:hAnsi="Arial" w:cs="Arial"/>
                <w:szCs w:val="22"/>
              </w:rPr>
              <w:t>Component 1:  ICN w/checksum</w:t>
            </w:r>
          </w:p>
          <w:p w:rsidR="001755A8" w:rsidRPr="009A6C54" w:rsidRDefault="001755A8" w:rsidP="001755A8">
            <w:pPr>
              <w:pStyle w:val="BodyText"/>
              <w:rPr>
                <w:rFonts w:ascii="Arial" w:hAnsi="Arial" w:cs="Arial"/>
                <w:szCs w:val="22"/>
              </w:rPr>
            </w:pPr>
            <w:r w:rsidRPr="009A6C54">
              <w:rPr>
                <w:rFonts w:ascii="Arial" w:hAnsi="Arial" w:cs="Arial"/>
                <w:szCs w:val="22"/>
              </w:rPr>
              <w:t>Component 2:  DFN</w:t>
            </w:r>
          </w:p>
          <w:p w:rsidR="001755A8" w:rsidRPr="009A6C54" w:rsidRDefault="001755A8" w:rsidP="001755A8">
            <w:pPr>
              <w:pStyle w:val="BodyText"/>
              <w:rPr>
                <w:rFonts w:ascii="Arial" w:hAnsi="Arial" w:cs="Arial"/>
                <w:szCs w:val="22"/>
              </w:rPr>
            </w:pPr>
            <w:r w:rsidRPr="009A6C54">
              <w:rPr>
                <w:rFonts w:ascii="Arial" w:hAnsi="Arial" w:cs="Arial"/>
                <w:szCs w:val="22"/>
              </w:rPr>
              <w:t>Component 3:  Null</w:t>
            </w:r>
          </w:p>
          <w:p w:rsidR="001755A8" w:rsidRPr="009A6C54" w:rsidRDefault="001755A8" w:rsidP="001755A8">
            <w:pPr>
              <w:pStyle w:val="BodyText"/>
              <w:rPr>
                <w:rFonts w:ascii="Arial" w:hAnsi="Arial" w:cs="Arial"/>
                <w:szCs w:val="22"/>
              </w:rPr>
            </w:pPr>
            <w:r w:rsidRPr="009A6C54">
              <w:rPr>
                <w:rFonts w:ascii="Arial" w:hAnsi="Arial" w:cs="Arial"/>
                <w:szCs w:val="22"/>
              </w:rPr>
              <w:t>Component 4:  Assigning authority (subcomponent 1: ‘USVHA’, subcomponent 3: ‘L’</w:t>
            </w:r>
          </w:p>
          <w:p w:rsidR="001755A8" w:rsidRPr="009A6C54" w:rsidRDefault="001755A8" w:rsidP="001755A8">
            <w:pPr>
              <w:pStyle w:val="BodyText"/>
              <w:rPr>
                <w:rFonts w:ascii="Arial" w:hAnsi="Arial" w:cs="Arial"/>
                <w:szCs w:val="22"/>
              </w:rPr>
            </w:pPr>
            <w:r w:rsidRPr="009A6C54">
              <w:rPr>
                <w:rFonts w:ascii="Arial" w:hAnsi="Arial" w:cs="Arial"/>
                <w:szCs w:val="22"/>
              </w:rPr>
              <w:t>Component 5: Type ‘NI’</w:t>
            </w:r>
          </w:p>
        </w:tc>
      </w:tr>
      <w:tr w:rsidR="001755A8" w:rsidRPr="009A6C54" w:rsidTr="0080119B">
        <w:tc>
          <w:tcPr>
            <w:tcW w:w="871"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4</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12</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ST</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Alternate Patient ID</w:t>
            </w:r>
          </w:p>
        </w:tc>
        <w:tc>
          <w:tcPr>
            <w:tcW w:w="2877"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rsidTr="0080119B">
        <w:tc>
          <w:tcPr>
            <w:tcW w:w="871"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5</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48</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PN</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R</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Patient Name</w:t>
            </w:r>
          </w:p>
        </w:tc>
        <w:tc>
          <w:tcPr>
            <w:tcW w:w="2877"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Name</w:t>
            </w:r>
          </w:p>
        </w:tc>
      </w:tr>
      <w:tr w:rsidR="001755A8" w:rsidRPr="009A6C54" w:rsidTr="0080119B">
        <w:tc>
          <w:tcPr>
            <w:tcW w:w="871"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6</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30</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ST</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Mother's Maiden Name</w:t>
            </w:r>
          </w:p>
        </w:tc>
        <w:tc>
          <w:tcPr>
            <w:tcW w:w="2877"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rsidTr="0080119B">
        <w:tc>
          <w:tcPr>
            <w:tcW w:w="871"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7</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26</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TS</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Date of Birth</w:t>
            </w:r>
          </w:p>
        </w:tc>
        <w:tc>
          <w:tcPr>
            <w:tcW w:w="2877"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Date of birth</w:t>
            </w:r>
          </w:p>
        </w:tc>
      </w:tr>
      <w:tr w:rsidR="001755A8" w:rsidRPr="009A6C54" w:rsidTr="0080119B">
        <w:tc>
          <w:tcPr>
            <w:tcW w:w="871"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8</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1</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0001</w:t>
            </w:r>
          </w:p>
        </w:tc>
        <w:tc>
          <w:tcPr>
            <w:tcW w:w="2462"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Sex</w:t>
            </w:r>
          </w:p>
        </w:tc>
        <w:tc>
          <w:tcPr>
            <w:tcW w:w="2877"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rsidTr="0080119B">
        <w:tc>
          <w:tcPr>
            <w:tcW w:w="871"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9</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48</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PN</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Y</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Patient Alias</w:t>
            </w:r>
          </w:p>
        </w:tc>
        <w:tc>
          <w:tcPr>
            <w:tcW w:w="2877"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rsidTr="0080119B">
        <w:tc>
          <w:tcPr>
            <w:tcW w:w="871"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10</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1</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0005</w:t>
            </w:r>
          </w:p>
        </w:tc>
        <w:tc>
          <w:tcPr>
            <w:tcW w:w="2462"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Race</w:t>
            </w:r>
          </w:p>
        </w:tc>
        <w:tc>
          <w:tcPr>
            <w:tcW w:w="2877"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rsidTr="0080119B">
        <w:tc>
          <w:tcPr>
            <w:tcW w:w="871"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11</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106</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AD</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Y</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Patient Address</w:t>
            </w:r>
          </w:p>
        </w:tc>
        <w:tc>
          <w:tcPr>
            <w:tcW w:w="2877"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Home Address</w:t>
            </w:r>
          </w:p>
        </w:tc>
      </w:tr>
      <w:tr w:rsidR="001755A8" w:rsidRPr="009A6C54" w:rsidTr="0080119B">
        <w:tc>
          <w:tcPr>
            <w:tcW w:w="871"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12</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4</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County Code</w:t>
            </w:r>
          </w:p>
        </w:tc>
        <w:tc>
          <w:tcPr>
            <w:tcW w:w="2877"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rsidTr="0080119B">
        <w:tc>
          <w:tcPr>
            <w:tcW w:w="871"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13</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40</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TN</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Y</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Phone Number – Home</w:t>
            </w:r>
          </w:p>
          <w:p w:rsidR="001755A8" w:rsidRPr="009A6C54" w:rsidRDefault="001755A8" w:rsidP="001755A8">
            <w:pPr>
              <w:pStyle w:val="BodyText"/>
              <w:rPr>
                <w:rFonts w:ascii="Arial" w:hAnsi="Arial" w:cs="Arial"/>
                <w:szCs w:val="22"/>
              </w:rPr>
            </w:pPr>
          </w:p>
        </w:tc>
        <w:tc>
          <w:tcPr>
            <w:tcW w:w="2877"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Home Phone Validated</w:t>
            </w:r>
          </w:p>
        </w:tc>
      </w:tr>
      <w:tr w:rsidR="001755A8" w:rsidRPr="009A6C54" w:rsidTr="0080119B">
        <w:tc>
          <w:tcPr>
            <w:tcW w:w="871"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14</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40</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TN</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Y</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Phone Number – Business</w:t>
            </w:r>
          </w:p>
        </w:tc>
        <w:tc>
          <w:tcPr>
            <w:tcW w:w="2877"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rsidTr="0080119B">
        <w:tc>
          <w:tcPr>
            <w:tcW w:w="871"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15</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25</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ST</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Language – Patient</w:t>
            </w:r>
          </w:p>
        </w:tc>
        <w:tc>
          <w:tcPr>
            <w:tcW w:w="2877"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rsidTr="0080119B">
        <w:tc>
          <w:tcPr>
            <w:tcW w:w="871"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16</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1</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0002</w:t>
            </w:r>
          </w:p>
        </w:tc>
        <w:tc>
          <w:tcPr>
            <w:tcW w:w="2462"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Marital Status</w:t>
            </w:r>
          </w:p>
        </w:tc>
        <w:tc>
          <w:tcPr>
            <w:tcW w:w="2877"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rsidTr="0080119B">
        <w:tc>
          <w:tcPr>
            <w:tcW w:w="871"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17</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3</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0006</w:t>
            </w:r>
          </w:p>
        </w:tc>
        <w:tc>
          <w:tcPr>
            <w:tcW w:w="2462"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Religion</w:t>
            </w:r>
          </w:p>
        </w:tc>
        <w:tc>
          <w:tcPr>
            <w:tcW w:w="2877"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rsidTr="0080119B">
        <w:tc>
          <w:tcPr>
            <w:tcW w:w="871"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18</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20</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CK</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Patient Account Number</w:t>
            </w:r>
          </w:p>
        </w:tc>
        <w:tc>
          <w:tcPr>
            <w:tcW w:w="2877"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rsidTr="0080119B">
        <w:tc>
          <w:tcPr>
            <w:tcW w:w="871"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19</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16</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ST</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SSN Number – Patient</w:t>
            </w:r>
          </w:p>
        </w:tc>
        <w:tc>
          <w:tcPr>
            <w:tcW w:w="2877"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Social security number and pseudo indicator.</w:t>
            </w:r>
          </w:p>
        </w:tc>
      </w:tr>
      <w:tr w:rsidR="001755A8" w:rsidRPr="009A6C54" w:rsidTr="0080119B">
        <w:tc>
          <w:tcPr>
            <w:tcW w:w="871"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20</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25</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CM</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 xml:space="preserve">Driver's </w:t>
            </w:r>
            <w:proofErr w:type="spellStart"/>
            <w:r w:rsidRPr="009A6C54">
              <w:rPr>
                <w:rFonts w:ascii="Arial" w:hAnsi="Arial" w:cs="Arial"/>
                <w:szCs w:val="22"/>
              </w:rPr>
              <w:t>Lic</w:t>
            </w:r>
            <w:proofErr w:type="spellEnd"/>
            <w:r w:rsidRPr="009A6C54">
              <w:rPr>
                <w:rFonts w:ascii="Arial" w:hAnsi="Arial" w:cs="Arial"/>
                <w:szCs w:val="22"/>
              </w:rPr>
              <w:t xml:space="preserve"> Num – Patient</w:t>
            </w:r>
          </w:p>
        </w:tc>
        <w:tc>
          <w:tcPr>
            <w:tcW w:w="2877"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rsidTr="0080119B">
        <w:tc>
          <w:tcPr>
            <w:tcW w:w="871"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21</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20</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CK</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Mother's Identifier</w:t>
            </w:r>
          </w:p>
        </w:tc>
        <w:tc>
          <w:tcPr>
            <w:tcW w:w="2877"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rsidTr="0080119B">
        <w:tc>
          <w:tcPr>
            <w:tcW w:w="871"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22</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1</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0189</w:t>
            </w:r>
          </w:p>
        </w:tc>
        <w:tc>
          <w:tcPr>
            <w:tcW w:w="2462"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Ethnic Group</w:t>
            </w:r>
          </w:p>
        </w:tc>
        <w:tc>
          <w:tcPr>
            <w:tcW w:w="2877"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rsidTr="0080119B">
        <w:tc>
          <w:tcPr>
            <w:tcW w:w="871"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23</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25</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ST</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Birth Place</w:t>
            </w:r>
          </w:p>
        </w:tc>
        <w:tc>
          <w:tcPr>
            <w:tcW w:w="2877"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rsidTr="0080119B">
        <w:tc>
          <w:tcPr>
            <w:tcW w:w="871"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24</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2</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Multiple Birth Indicator</w:t>
            </w:r>
          </w:p>
        </w:tc>
        <w:tc>
          <w:tcPr>
            <w:tcW w:w="2877"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rsidTr="0080119B">
        <w:tc>
          <w:tcPr>
            <w:tcW w:w="871"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25</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2</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NM</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2462"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Birth Order</w:t>
            </w:r>
          </w:p>
        </w:tc>
        <w:tc>
          <w:tcPr>
            <w:tcW w:w="2877"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rsidTr="0080119B">
        <w:tc>
          <w:tcPr>
            <w:tcW w:w="871"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26</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3</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ID</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Y</w:t>
            </w:r>
          </w:p>
        </w:tc>
        <w:tc>
          <w:tcPr>
            <w:tcW w:w="720"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0171</w:t>
            </w:r>
          </w:p>
        </w:tc>
        <w:tc>
          <w:tcPr>
            <w:tcW w:w="2462"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Citizenship</w:t>
            </w:r>
          </w:p>
        </w:tc>
        <w:tc>
          <w:tcPr>
            <w:tcW w:w="2877" w:type="dxa"/>
            <w:tcBorders>
              <w:top w:val="single" w:sz="6" w:space="0" w:color="auto"/>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Not used</w:t>
            </w:r>
          </w:p>
        </w:tc>
      </w:tr>
      <w:tr w:rsidR="001755A8" w:rsidRPr="009A6C54" w:rsidTr="0080119B">
        <w:tc>
          <w:tcPr>
            <w:tcW w:w="871" w:type="dxa"/>
            <w:tcBorders>
              <w:top w:val="nil"/>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27</w:t>
            </w:r>
          </w:p>
        </w:tc>
        <w:tc>
          <w:tcPr>
            <w:tcW w:w="720" w:type="dxa"/>
            <w:tcBorders>
              <w:top w:val="nil"/>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60</w:t>
            </w:r>
          </w:p>
        </w:tc>
        <w:tc>
          <w:tcPr>
            <w:tcW w:w="720" w:type="dxa"/>
            <w:tcBorders>
              <w:top w:val="nil"/>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CE</w:t>
            </w:r>
          </w:p>
        </w:tc>
        <w:tc>
          <w:tcPr>
            <w:tcW w:w="720" w:type="dxa"/>
            <w:tcBorders>
              <w:top w:val="nil"/>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720" w:type="dxa"/>
            <w:tcBorders>
              <w:top w:val="nil"/>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p>
        </w:tc>
        <w:tc>
          <w:tcPr>
            <w:tcW w:w="720" w:type="dxa"/>
            <w:tcBorders>
              <w:top w:val="nil"/>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0172</w:t>
            </w:r>
          </w:p>
        </w:tc>
        <w:tc>
          <w:tcPr>
            <w:tcW w:w="2462" w:type="dxa"/>
            <w:tcBorders>
              <w:top w:val="nil"/>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Veterans Military Status</w:t>
            </w:r>
          </w:p>
        </w:tc>
        <w:tc>
          <w:tcPr>
            <w:tcW w:w="2877" w:type="dxa"/>
            <w:tcBorders>
              <w:top w:val="nil"/>
              <w:left w:val="single" w:sz="6" w:space="0" w:color="auto"/>
              <w:bottom w:val="single" w:sz="6" w:space="0" w:color="auto"/>
              <w:right w:val="single" w:sz="6" w:space="0" w:color="auto"/>
            </w:tcBorders>
          </w:tcPr>
          <w:p w:rsidR="001755A8" w:rsidRPr="009A6C54" w:rsidRDefault="001755A8" w:rsidP="001755A8">
            <w:pPr>
              <w:pStyle w:val="BodyText"/>
              <w:rPr>
                <w:rFonts w:ascii="Arial" w:hAnsi="Arial" w:cs="Arial"/>
                <w:szCs w:val="22"/>
              </w:rPr>
            </w:pPr>
            <w:r w:rsidRPr="009A6C54">
              <w:rPr>
                <w:rFonts w:ascii="Arial" w:hAnsi="Arial" w:cs="Arial"/>
                <w:szCs w:val="22"/>
              </w:rPr>
              <w:t>Not used</w:t>
            </w:r>
          </w:p>
        </w:tc>
      </w:tr>
    </w:tbl>
    <w:p w:rsidR="003539BA" w:rsidRPr="009A6C54" w:rsidRDefault="0080119B" w:rsidP="0080119B">
      <w:pPr>
        <w:pStyle w:val="BodyText"/>
        <w:rPr>
          <w:b/>
          <w:lang w:val="en-US"/>
        </w:rPr>
      </w:pPr>
      <w:r w:rsidRPr="009A6C54">
        <w:rPr>
          <w:b/>
        </w:rPr>
        <w:t>PD1 - PATIENT ADDITIONAL DEMOGRAPHIC SEGMENT</w:t>
      </w:r>
    </w:p>
    <w:p w:rsidR="000A05AF" w:rsidRPr="009A6C54" w:rsidRDefault="000A05AF" w:rsidP="00741C15">
      <w:pPr>
        <w:pStyle w:val="Caption"/>
      </w:pPr>
      <w:bookmarkStart w:id="489" w:name="_Toc11706916"/>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77</w:t>
      </w:r>
      <w:r w:rsidR="007F1C38">
        <w:rPr>
          <w:noProof/>
        </w:rPr>
        <w:fldChar w:fldCharType="end"/>
      </w:r>
      <w:r w:rsidRPr="009A6C54">
        <w:t>: PDI – Patient Additional Demographic Segment</w:t>
      </w:r>
      <w:bookmarkEnd w:id="489"/>
    </w:p>
    <w:tbl>
      <w:tblPr>
        <w:tblW w:w="98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2" w:type="dxa"/>
          <w:right w:w="122" w:type="dxa"/>
        </w:tblCellMar>
        <w:tblLook w:val="0000" w:firstRow="0" w:lastRow="0" w:firstColumn="0" w:lastColumn="0" w:noHBand="0" w:noVBand="0"/>
      </w:tblPr>
      <w:tblGrid>
        <w:gridCol w:w="648"/>
        <w:gridCol w:w="648"/>
        <w:gridCol w:w="648"/>
        <w:gridCol w:w="648"/>
        <w:gridCol w:w="648"/>
        <w:gridCol w:w="864"/>
        <w:gridCol w:w="1022"/>
        <w:gridCol w:w="4680"/>
      </w:tblGrid>
      <w:tr w:rsidR="0030403B" w:rsidRPr="009A6C54" w:rsidTr="0030403B">
        <w:trPr>
          <w:jc w:val="center"/>
        </w:trPr>
        <w:tc>
          <w:tcPr>
            <w:tcW w:w="648" w:type="dxa"/>
            <w:shd w:val="pct10" w:color="auto" w:fill="FFFFFF"/>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SEQ</w:t>
            </w:r>
          </w:p>
        </w:tc>
        <w:tc>
          <w:tcPr>
            <w:tcW w:w="648" w:type="dxa"/>
            <w:shd w:val="pct10" w:color="auto" w:fill="FFFFFF"/>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LEN</w:t>
            </w:r>
          </w:p>
        </w:tc>
        <w:tc>
          <w:tcPr>
            <w:tcW w:w="648" w:type="dxa"/>
            <w:shd w:val="pct10" w:color="auto" w:fill="FFFFFF"/>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shd w:val="pct10" w:color="auto" w:fill="FFFFFF"/>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OPT</w:t>
            </w:r>
          </w:p>
        </w:tc>
        <w:tc>
          <w:tcPr>
            <w:tcW w:w="648" w:type="dxa"/>
            <w:shd w:val="pct10" w:color="auto" w:fill="FFFFFF"/>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RP/#</w:t>
            </w:r>
          </w:p>
        </w:tc>
        <w:tc>
          <w:tcPr>
            <w:tcW w:w="864" w:type="dxa"/>
            <w:shd w:val="pct10" w:color="auto" w:fill="FFFFFF"/>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TBL#</w:t>
            </w:r>
          </w:p>
        </w:tc>
        <w:tc>
          <w:tcPr>
            <w:tcW w:w="1022" w:type="dxa"/>
            <w:shd w:val="pct10" w:color="auto" w:fill="FFFFFF"/>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ITEM#</w:t>
            </w:r>
          </w:p>
        </w:tc>
        <w:tc>
          <w:tcPr>
            <w:tcW w:w="4680" w:type="dxa"/>
            <w:shd w:val="pct10" w:color="auto" w:fill="FFFFFF"/>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ELEMENT NAME</w:t>
            </w:r>
          </w:p>
        </w:tc>
      </w:tr>
      <w:tr w:rsidR="0030403B" w:rsidRPr="009A6C54" w:rsidTr="0030403B">
        <w:trPr>
          <w:jc w:val="center"/>
        </w:trPr>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0223</w:t>
            </w:r>
          </w:p>
        </w:tc>
        <w:tc>
          <w:tcPr>
            <w:tcW w:w="1022"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00755</w:t>
            </w:r>
          </w:p>
        </w:tc>
        <w:tc>
          <w:tcPr>
            <w:tcW w:w="468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Living Dependency</w:t>
            </w:r>
          </w:p>
        </w:tc>
      </w:tr>
      <w:tr w:rsidR="0030403B" w:rsidRPr="009A6C54" w:rsidTr="0030403B">
        <w:trPr>
          <w:jc w:val="center"/>
        </w:trPr>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0220</w:t>
            </w:r>
          </w:p>
        </w:tc>
        <w:tc>
          <w:tcPr>
            <w:tcW w:w="1022"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00742</w:t>
            </w:r>
          </w:p>
        </w:tc>
        <w:tc>
          <w:tcPr>
            <w:tcW w:w="468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Living Arrangement</w:t>
            </w:r>
          </w:p>
        </w:tc>
      </w:tr>
      <w:tr w:rsidR="0030403B" w:rsidRPr="009A6C54" w:rsidTr="0030403B">
        <w:trPr>
          <w:jc w:val="center"/>
        </w:trPr>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XON</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rsidR="0030403B" w:rsidRPr="009A6C54" w:rsidRDefault="0030403B" w:rsidP="0030403B">
            <w:pPr>
              <w:pStyle w:val="BodyText"/>
              <w:rPr>
                <w:rFonts w:ascii="Arial" w:hAnsi="Arial" w:cs="Arial"/>
                <w:szCs w:val="22"/>
                <w:lang w:eastAsia="en-US"/>
              </w:rPr>
            </w:pPr>
          </w:p>
        </w:tc>
        <w:tc>
          <w:tcPr>
            <w:tcW w:w="1022"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00756</w:t>
            </w:r>
          </w:p>
        </w:tc>
        <w:tc>
          <w:tcPr>
            <w:tcW w:w="468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Patient Primary Facility</w:t>
            </w:r>
          </w:p>
        </w:tc>
      </w:tr>
      <w:tr w:rsidR="0030403B" w:rsidRPr="009A6C54" w:rsidTr="0030403B">
        <w:trPr>
          <w:jc w:val="center"/>
        </w:trPr>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XCN</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rsidR="0030403B" w:rsidRPr="009A6C54" w:rsidRDefault="0030403B" w:rsidP="0030403B">
            <w:pPr>
              <w:pStyle w:val="BodyText"/>
              <w:rPr>
                <w:rFonts w:ascii="Arial" w:hAnsi="Arial" w:cs="Arial"/>
                <w:szCs w:val="22"/>
                <w:lang w:eastAsia="en-US"/>
              </w:rPr>
            </w:pPr>
          </w:p>
        </w:tc>
        <w:tc>
          <w:tcPr>
            <w:tcW w:w="1022"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00757</w:t>
            </w:r>
          </w:p>
        </w:tc>
        <w:tc>
          <w:tcPr>
            <w:tcW w:w="468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Patient Primary Care Provider Name &amp; ID No.</w:t>
            </w:r>
          </w:p>
        </w:tc>
      </w:tr>
      <w:tr w:rsidR="0030403B" w:rsidRPr="009A6C54" w:rsidTr="0030403B">
        <w:trPr>
          <w:jc w:val="center"/>
        </w:trPr>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5</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0231</w:t>
            </w:r>
          </w:p>
        </w:tc>
        <w:tc>
          <w:tcPr>
            <w:tcW w:w="1022"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00745</w:t>
            </w:r>
          </w:p>
        </w:tc>
        <w:tc>
          <w:tcPr>
            <w:tcW w:w="468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Student Indicator</w:t>
            </w:r>
          </w:p>
        </w:tc>
      </w:tr>
      <w:tr w:rsidR="0030403B" w:rsidRPr="009A6C54" w:rsidTr="0030403B">
        <w:trPr>
          <w:jc w:val="center"/>
        </w:trPr>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6</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0295</w:t>
            </w:r>
          </w:p>
        </w:tc>
        <w:tc>
          <w:tcPr>
            <w:tcW w:w="1022"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00753</w:t>
            </w:r>
          </w:p>
        </w:tc>
        <w:tc>
          <w:tcPr>
            <w:tcW w:w="468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Handicap</w:t>
            </w:r>
          </w:p>
        </w:tc>
      </w:tr>
      <w:tr w:rsidR="0030403B" w:rsidRPr="009A6C54" w:rsidTr="0030403B">
        <w:trPr>
          <w:jc w:val="center"/>
        </w:trPr>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7</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0315</w:t>
            </w:r>
          </w:p>
        </w:tc>
        <w:tc>
          <w:tcPr>
            <w:tcW w:w="1022"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00759</w:t>
            </w:r>
          </w:p>
        </w:tc>
        <w:tc>
          <w:tcPr>
            <w:tcW w:w="468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Living Will Code</w:t>
            </w:r>
          </w:p>
        </w:tc>
      </w:tr>
      <w:tr w:rsidR="0030403B" w:rsidRPr="009A6C54" w:rsidTr="0030403B">
        <w:trPr>
          <w:jc w:val="center"/>
        </w:trPr>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0316</w:t>
            </w:r>
          </w:p>
        </w:tc>
        <w:tc>
          <w:tcPr>
            <w:tcW w:w="1022"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00760</w:t>
            </w:r>
          </w:p>
        </w:tc>
        <w:tc>
          <w:tcPr>
            <w:tcW w:w="468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Organ Donor Code</w:t>
            </w:r>
          </w:p>
        </w:tc>
      </w:tr>
      <w:tr w:rsidR="0030403B" w:rsidRPr="009A6C54" w:rsidTr="0030403B">
        <w:trPr>
          <w:jc w:val="center"/>
        </w:trPr>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9</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ID</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0136</w:t>
            </w:r>
          </w:p>
        </w:tc>
        <w:tc>
          <w:tcPr>
            <w:tcW w:w="1022"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00761</w:t>
            </w:r>
          </w:p>
        </w:tc>
        <w:tc>
          <w:tcPr>
            <w:tcW w:w="468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Separate Bill</w:t>
            </w:r>
          </w:p>
        </w:tc>
      </w:tr>
      <w:tr w:rsidR="0030403B" w:rsidRPr="009A6C54" w:rsidTr="0030403B">
        <w:trPr>
          <w:jc w:val="center"/>
        </w:trPr>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10</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CX</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rsidR="0030403B" w:rsidRPr="009A6C54" w:rsidRDefault="0030403B" w:rsidP="0030403B">
            <w:pPr>
              <w:pStyle w:val="BodyText"/>
              <w:rPr>
                <w:rFonts w:ascii="Arial" w:hAnsi="Arial" w:cs="Arial"/>
                <w:szCs w:val="22"/>
                <w:lang w:eastAsia="en-US"/>
              </w:rPr>
            </w:pPr>
          </w:p>
        </w:tc>
        <w:tc>
          <w:tcPr>
            <w:tcW w:w="1022"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00762</w:t>
            </w:r>
          </w:p>
        </w:tc>
        <w:tc>
          <w:tcPr>
            <w:tcW w:w="468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Duplicate Patient</w:t>
            </w:r>
          </w:p>
        </w:tc>
      </w:tr>
      <w:tr w:rsidR="0030403B" w:rsidRPr="009A6C54" w:rsidTr="0030403B">
        <w:trPr>
          <w:jc w:val="center"/>
        </w:trPr>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11</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CE</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0215</w:t>
            </w:r>
          </w:p>
        </w:tc>
        <w:tc>
          <w:tcPr>
            <w:tcW w:w="1022"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00743</w:t>
            </w:r>
          </w:p>
        </w:tc>
        <w:tc>
          <w:tcPr>
            <w:tcW w:w="468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Publicity Code</w:t>
            </w:r>
          </w:p>
        </w:tc>
      </w:tr>
      <w:tr w:rsidR="0030403B" w:rsidRPr="009A6C54" w:rsidTr="0030403B">
        <w:trPr>
          <w:jc w:val="center"/>
        </w:trPr>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ID</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0136</w:t>
            </w:r>
          </w:p>
        </w:tc>
        <w:tc>
          <w:tcPr>
            <w:tcW w:w="1022"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00744</w:t>
            </w:r>
          </w:p>
        </w:tc>
        <w:tc>
          <w:tcPr>
            <w:tcW w:w="468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Protection Indicator</w:t>
            </w:r>
          </w:p>
        </w:tc>
      </w:tr>
      <w:tr w:rsidR="0030403B" w:rsidRPr="009A6C54" w:rsidTr="0030403B">
        <w:trPr>
          <w:jc w:val="center"/>
        </w:trPr>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13</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p>
        </w:tc>
        <w:tc>
          <w:tcPr>
            <w:tcW w:w="1022"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01566</w:t>
            </w:r>
          </w:p>
        </w:tc>
        <w:tc>
          <w:tcPr>
            <w:tcW w:w="468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Protection Indicator Effective Date</w:t>
            </w:r>
          </w:p>
        </w:tc>
      </w:tr>
      <w:tr w:rsidR="0030403B" w:rsidRPr="009A6C54" w:rsidTr="0030403B">
        <w:trPr>
          <w:jc w:val="center"/>
        </w:trPr>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14</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XON</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rsidR="0030403B" w:rsidRPr="009A6C54" w:rsidRDefault="0030403B" w:rsidP="0030403B">
            <w:pPr>
              <w:pStyle w:val="BodyText"/>
              <w:rPr>
                <w:rFonts w:ascii="Arial" w:hAnsi="Arial" w:cs="Arial"/>
                <w:szCs w:val="22"/>
                <w:lang w:eastAsia="en-US"/>
              </w:rPr>
            </w:pPr>
          </w:p>
        </w:tc>
        <w:tc>
          <w:tcPr>
            <w:tcW w:w="1022"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01567</w:t>
            </w:r>
          </w:p>
        </w:tc>
        <w:tc>
          <w:tcPr>
            <w:tcW w:w="468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Place of Worship</w:t>
            </w:r>
          </w:p>
        </w:tc>
      </w:tr>
      <w:tr w:rsidR="0030403B" w:rsidRPr="009A6C54" w:rsidTr="0030403B">
        <w:trPr>
          <w:jc w:val="center"/>
        </w:trPr>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15</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CE</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0435</w:t>
            </w:r>
          </w:p>
        </w:tc>
        <w:tc>
          <w:tcPr>
            <w:tcW w:w="1022"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01568</w:t>
            </w:r>
          </w:p>
        </w:tc>
        <w:tc>
          <w:tcPr>
            <w:tcW w:w="468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Advance Directive Code</w:t>
            </w:r>
          </w:p>
        </w:tc>
      </w:tr>
      <w:tr w:rsidR="0030403B" w:rsidRPr="009A6C54" w:rsidTr="0030403B">
        <w:trPr>
          <w:jc w:val="center"/>
        </w:trPr>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16</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0441</w:t>
            </w:r>
          </w:p>
        </w:tc>
        <w:tc>
          <w:tcPr>
            <w:tcW w:w="1022"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01569</w:t>
            </w:r>
          </w:p>
        </w:tc>
        <w:tc>
          <w:tcPr>
            <w:tcW w:w="468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Immunization Registry Status</w:t>
            </w:r>
          </w:p>
        </w:tc>
      </w:tr>
      <w:tr w:rsidR="0030403B" w:rsidRPr="009A6C54" w:rsidTr="0030403B">
        <w:trPr>
          <w:jc w:val="center"/>
        </w:trPr>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17</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p>
        </w:tc>
        <w:tc>
          <w:tcPr>
            <w:tcW w:w="1022"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01570</w:t>
            </w:r>
          </w:p>
        </w:tc>
        <w:tc>
          <w:tcPr>
            <w:tcW w:w="468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Immunization Registry Status Effective Date</w:t>
            </w:r>
          </w:p>
        </w:tc>
      </w:tr>
      <w:tr w:rsidR="0030403B" w:rsidRPr="009A6C54" w:rsidTr="0030403B">
        <w:trPr>
          <w:jc w:val="center"/>
        </w:trPr>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18</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p>
        </w:tc>
        <w:tc>
          <w:tcPr>
            <w:tcW w:w="1022"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01571</w:t>
            </w:r>
          </w:p>
        </w:tc>
        <w:tc>
          <w:tcPr>
            <w:tcW w:w="468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Publicity Code Effective Date</w:t>
            </w:r>
          </w:p>
        </w:tc>
      </w:tr>
      <w:tr w:rsidR="0030403B" w:rsidRPr="009A6C54" w:rsidTr="0030403B">
        <w:trPr>
          <w:jc w:val="center"/>
        </w:trPr>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19</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5</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0140</w:t>
            </w:r>
          </w:p>
        </w:tc>
        <w:tc>
          <w:tcPr>
            <w:tcW w:w="1022"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01572</w:t>
            </w:r>
          </w:p>
        </w:tc>
        <w:tc>
          <w:tcPr>
            <w:tcW w:w="468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Military Branch</w:t>
            </w:r>
          </w:p>
        </w:tc>
      </w:tr>
      <w:tr w:rsidR="0030403B" w:rsidRPr="009A6C54" w:rsidTr="0030403B">
        <w:trPr>
          <w:jc w:val="center"/>
        </w:trPr>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20</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0141</w:t>
            </w:r>
          </w:p>
        </w:tc>
        <w:tc>
          <w:tcPr>
            <w:tcW w:w="1022"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00486</w:t>
            </w:r>
          </w:p>
        </w:tc>
        <w:tc>
          <w:tcPr>
            <w:tcW w:w="468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Military Rank/Grade</w:t>
            </w:r>
          </w:p>
        </w:tc>
      </w:tr>
      <w:tr w:rsidR="0030403B" w:rsidRPr="009A6C54" w:rsidTr="0030403B">
        <w:trPr>
          <w:jc w:val="center"/>
        </w:trPr>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21</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0142</w:t>
            </w:r>
          </w:p>
        </w:tc>
        <w:tc>
          <w:tcPr>
            <w:tcW w:w="1022"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01573</w:t>
            </w:r>
          </w:p>
        </w:tc>
        <w:tc>
          <w:tcPr>
            <w:tcW w:w="468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Military Status</w:t>
            </w:r>
          </w:p>
        </w:tc>
      </w:tr>
    </w:tbl>
    <w:p w:rsidR="003539BA" w:rsidRPr="009A6C54" w:rsidRDefault="0080119B" w:rsidP="00534CB6">
      <w:pPr>
        <w:pStyle w:val="BodyText"/>
        <w:keepNext/>
        <w:keepLines/>
        <w:pageBreakBefore/>
        <w:rPr>
          <w:b/>
          <w:lang w:val="en-US"/>
        </w:rPr>
      </w:pPr>
      <w:r w:rsidRPr="009A6C54">
        <w:rPr>
          <w:b/>
        </w:rPr>
        <w:t>PV1   PATIENT VISIT SEGMENT</w:t>
      </w:r>
    </w:p>
    <w:p w:rsidR="000A05AF" w:rsidRPr="009A6C54" w:rsidRDefault="000A05AF" w:rsidP="00534CB6">
      <w:pPr>
        <w:pStyle w:val="Caption"/>
        <w:rPr>
          <w:lang w:val="en-US"/>
        </w:rPr>
      </w:pPr>
      <w:bookmarkStart w:id="490" w:name="_Toc11706917"/>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78</w:t>
      </w:r>
      <w:r w:rsidR="007F1C38">
        <w:rPr>
          <w:noProof/>
        </w:rPr>
        <w:fldChar w:fldCharType="end"/>
      </w:r>
      <w:r w:rsidRPr="009A6C54">
        <w:rPr>
          <w:lang w:val="en-US"/>
        </w:rPr>
        <w:t>: PVI  Patient Visit Segment</w:t>
      </w:r>
      <w:bookmarkEnd w:id="490"/>
    </w:p>
    <w:tbl>
      <w:tblPr>
        <w:tblW w:w="97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787"/>
        <w:gridCol w:w="648"/>
        <w:gridCol w:w="648"/>
        <w:gridCol w:w="648"/>
        <w:gridCol w:w="648"/>
        <w:gridCol w:w="864"/>
        <w:gridCol w:w="1017"/>
        <w:gridCol w:w="4500"/>
      </w:tblGrid>
      <w:tr w:rsidR="0030403B" w:rsidRPr="009A6C54" w:rsidTr="0080119B">
        <w:trPr>
          <w:tblHeader/>
          <w:jc w:val="center"/>
        </w:trPr>
        <w:tc>
          <w:tcPr>
            <w:tcW w:w="787" w:type="dxa"/>
            <w:shd w:val="pct10" w:color="auto" w:fill="FFFFFF"/>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SEQ</w:t>
            </w:r>
          </w:p>
        </w:tc>
        <w:tc>
          <w:tcPr>
            <w:tcW w:w="648" w:type="dxa"/>
            <w:shd w:val="pct10" w:color="auto" w:fill="FFFFFF"/>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LEN</w:t>
            </w:r>
          </w:p>
        </w:tc>
        <w:tc>
          <w:tcPr>
            <w:tcW w:w="648" w:type="dxa"/>
            <w:shd w:val="pct10" w:color="auto" w:fill="FFFFFF"/>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shd w:val="pct10" w:color="auto" w:fill="FFFFFF"/>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OPT</w:t>
            </w:r>
          </w:p>
        </w:tc>
        <w:tc>
          <w:tcPr>
            <w:tcW w:w="648" w:type="dxa"/>
            <w:shd w:val="pct10" w:color="auto" w:fill="FFFFFF"/>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RP/#</w:t>
            </w:r>
          </w:p>
        </w:tc>
        <w:tc>
          <w:tcPr>
            <w:tcW w:w="864" w:type="dxa"/>
            <w:shd w:val="pct10" w:color="auto" w:fill="FFFFFF"/>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TBL#</w:t>
            </w:r>
          </w:p>
        </w:tc>
        <w:tc>
          <w:tcPr>
            <w:tcW w:w="1017" w:type="dxa"/>
            <w:shd w:val="pct10" w:color="auto" w:fill="FFFFFF"/>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ITEM#</w:t>
            </w:r>
          </w:p>
        </w:tc>
        <w:tc>
          <w:tcPr>
            <w:tcW w:w="4500" w:type="dxa"/>
            <w:shd w:val="pct10" w:color="auto" w:fill="FFFFFF"/>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ELEMENT NAME</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SI</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00131</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Set ID - PV1</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R</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0004</w:t>
            </w: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00132</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Patient Class</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80</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PL</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00133</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Assigned Patient Location</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0007</w:t>
            </w: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00134</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Admission Type</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5</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CX</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00135</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Preadmit Number</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6</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80</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PL</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00136</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Prior Patient Location</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7</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XCN</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0010</w:t>
            </w: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00137</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Attending Doctor</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XCN</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0010</w:t>
            </w: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00138</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Referring Doctor</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9</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XCN</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0010</w:t>
            </w: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00139</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Consulting Doctor</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10</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0069</w:t>
            </w: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00140</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Hospital Service</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11</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80</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PL</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00141</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Temporary Location</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0087</w:t>
            </w: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00142</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Preadmit Test Indicator</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13</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0092</w:t>
            </w: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00143</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Re-admission Indicator</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14</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6</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0023</w:t>
            </w: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00144</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Admit Source</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15</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rsidR="0030403B" w:rsidRPr="009A6C54" w:rsidRDefault="00C70849" w:rsidP="0030403B">
            <w:pPr>
              <w:pStyle w:val="BodyText"/>
              <w:rPr>
                <w:rFonts w:ascii="Arial" w:hAnsi="Arial" w:cs="Arial"/>
                <w:szCs w:val="22"/>
                <w:lang w:eastAsia="en-US"/>
              </w:rPr>
            </w:pPr>
            <w:hyperlink r:id="rId33" w:history="1">
              <w:r w:rsidR="0030403B" w:rsidRPr="009A6C54">
                <w:rPr>
                  <w:rFonts w:ascii="Arial" w:hAnsi="Arial" w:cs="Arial"/>
                  <w:szCs w:val="22"/>
                  <w:lang w:eastAsia="en-US"/>
                </w:rPr>
                <w:t>0009</w:t>
              </w:r>
            </w:hyperlink>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00145</w:t>
            </w:r>
          </w:p>
        </w:tc>
        <w:tc>
          <w:tcPr>
            <w:tcW w:w="4500" w:type="dxa"/>
          </w:tcPr>
          <w:p w:rsidR="00F95FC8" w:rsidRPr="009A6C54" w:rsidRDefault="0030403B" w:rsidP="0030403B">
            <w:pPr>
              <w:pStyle w:val="BodyText"/>
              <w:rPr>
                <w:rFonts w:ascii="Arial" w:hAnsi="Arial" w:cs="Arial"/>
                <w:szCs w:val="22"/>
                <w:lang w:eastAsia="en-US"/>
              </w:rPr>
            </w:pPr>
            <w:r w:rsidRPr="009A6C54">
              <w:rPr>
                <w:rFonts w:ascii="Arial" w:hAnsi="Arial" w:cs="Arial"/>
                <w:szCs w:val="22"/>
                <w:lang w:eastAsia="en-US"/>
              </w:rPr>
              <w:t>Ambulatory Statu</w:t>
            </w:r>
            <w:r w:rsidR="00F95FC8" w:rsidRPr="009A6C54">
              <w:rPr>
                <w:rFonts w:ascii="Arial" w:hAnsi="Arial" w:cs="Arial"/>
                <w:szCs w:val="22"/>
                <w:lang w:eastAsia="en-US"/>
              </w:rPr>
              <w:t xml:space="preserve">s </w:t>
            </w:r>
          </w:p>
          <w:p w:rsidR="00F95FC8" w:rsidRPr="009A6C54" w:rsidRDefault="00F95FC8" w:rsidP="0030403B">
            <w:pPr>
              <w:pStyle w:val="BodyText"/>
              <w:rPr>
                <w:rFonts w:ascii="Arial" w:hAnsi="Arial" w:cs="Arial"/>
                <w:szCs w:val="22"/>
                <w:lang w:eastAsia="en-US"/>
              </w:rPr>
            </w:pP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16</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0099</w:t>
            </w: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00146</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VIP Indicator</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17</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XCN</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0010</w:t>
            </w: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00147</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Admitting Doctor</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18</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0018</w:t>
            </w: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00148</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Patient Type</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19</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CX</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00149</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Visit Number</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20</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50</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FC</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0064</w:t>
            </w: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00150</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Financial Class</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21</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0032</w:t>
            </w: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00151</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Charge Price Indicator</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22</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0045</w:t>
            </w: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00152</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Courtesy Code</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23</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0046</w:t>
            </w: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00153</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Credit Rating</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24</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0044</w:t>
            </w: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00154</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Contract Code</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rsidR="0030403B" w:rsidRPr="009A6C54" w:rsidRDefault="0030403B" w:rsidP="0030403B">
            <w:pPr>
              <w:pStyle w:val="BodyText"/>
              <w:rPr>
                <w:rFonts w:ascii="Arial" w:hAnsi="Arial" w:cs="Arial"/>
                <w:szCs w:val="22"/>
                <w:lang w:eastAsia="en-US"/>
              </w:rPr>
            </w:pP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00155</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Contract Effective Date</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26</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rsidR="0030403B" w:rsidRPr="009A6C54" w:rsidRDefault="0030403B" w:rsidP="0030403B">
            <w:pPr>
              <w:pStyle w:val="BodyText"/>
              <w:rPr>
                <w:rFonts w:ascii="Arial" w:hAnsi="Arial" w:cs="Arial"/>
                <w:szCs w:val="22"/>
                <w:lang w:eastAsia="en-US"/>
              </w:rPr>
            </w:pP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00156</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Contract Amount</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27</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rsidR="0030403B" w:rsidRPr="009A6C54" w:rsidRDefault="0030403B" w:rsidP="0030403B">
            <w:pPr>
              <w:pStyle w:val="BodyText"/>
              <w:rPr>
                <w:rFonts w:ascii="Arial" w:hAnsi="Arial" w:cs="Arial"/>
                <w:szCs w:val="22"/>
                <w:lang w:eastAsia="en-US"/>
              </w:rPr>
            </w:pP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00157</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Contract Period</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28</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0073</w:t>
            </w: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00158</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Interest Code</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29</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0110</w:t>
            </w: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00159</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Transfer to Bad Debt Code</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30</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00160</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Transfer to Bad Debt Date</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31</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10</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0021</w:t>
            </w: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00161</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Bad Debt Agency Code</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32</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00162</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Bad Debt Transfer Amount</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33</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00163</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Bad Debt Recovery Amount</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34</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0111</w:t>
            </w: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00164</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Delete Account Indicator</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35</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DT</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00165</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Delete Account Date</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36</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0112</w:t>
            </w: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00166</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Discharge Disposition</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37</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47</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DLD</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0113</w:t>
            </w: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00167</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Discharged to Location</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38</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CE</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0114</w:t>
            </w: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00168</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Diet Type</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39</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0115</w:t>
            </w: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00169</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Servicing Facility</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40</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0116</w:t>
            </w: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00170</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Bed Status</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41</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0117</w:t>
            </w: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00171</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Account Status</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42</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80</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PL</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00172</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Pending Location</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43</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80</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PL</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00173</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Prior Temporary Location</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44</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26</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TS</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00174</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Admit Date/Time</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45</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26</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TS</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rsidR="0030403B" w:rsidRPr="009A6C54" w:rsidRDefault="0030403B" w:rsidP="0030403B">
            <w:pPr>
              <w:pStyle w:val="BodyText"/>
              <w:rPr>
                <w:rFonts w:ascii="Arial" w:hAnsi="Arial" w:cs="Arial"/>
                <w:szCs w:val="22"/>
                <w:lang w:eastAsia="en-US"/>
              </w:rPr>
            </w:pP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00175</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Discharge Date/Time</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46</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00176</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Current Patient Balance</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47</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00177</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Total Charges</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48</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00178</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Total Adjustments</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49</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12</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NM</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00179</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Total Payments</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50</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CX</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0203</w:t>
            </w: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00180</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Alternate Visit ID</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51</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1</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IS</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w:t>
            </w:r>
          </w:p>
        </w:tc>
        <w:tc>
          <w:tcPr>
            <w:tcW w:w="648" w:type="dxa"/>
          </w:tcPr>
          <w:p w:rsidR="0030403B" w:rsidRPr="009A6C54" w:rsidRDefault="0030403B" w:rsidP="0030403B">
            <w:pPr>
              <w:pStyle w:val="BodyText"/>
              <w:rPr>
                <w:rFonts w:ascii="Arial" w:hAnsi="Arial" w:cs="Arial"/>
                <w:szCs w:val="22"/>
                <w:lang w:eastAsia="en-US"/>
              </w:rPr>
            </w:pPr>
          </w:p>
        </w:tc>
        <w:tc>
          <w:tcPr>
            <w:tcW w:w="864"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0326</w:t>
            </w: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01226</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Visit Indicator</w:t>
            </w:r>
          </w:p>
        </w:tc>
      </w:tr>
      <w:tr w:rsidR="0030403B" w:rsidRPr="009A6C54" w:rsidTr="0080119B">
        <w:trPr>
          <w:jc w:val="center"/>
        </w:trPr>
        <w:tc>
          <w:tcPr>
            <w:tcW w:w="78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52</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250</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XCN</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B</w:t>
            </w:r>
          </w:p>
        </w:tc>
        <w:tc>
          <w:tcPr>
            <w:tcW w:w="648"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Y</w:t>
            </w:r>
          </w:p>
        </w:tc>
        <w:tc>
          <w:tcPr>
            <w:tcW w:w="864"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0010</w:t>
            </w:r>
          </w:p>
        </w:tc>
        <w:tc>
          <w:tcPr>
            <w:tcW w:w="1017"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01274</w:t>
            </w:r>
          </w:p>
        </w:tc>
        <w:tc>
          <w:tcPr>
            <w:tcW w:w="4500" w:type="dxa"/>
          </w:tcPr>
          <w:p w:rsidR="0030403B" w:rsidRPr="009A6C54" w:rsidRDefault="0030403B" w:rsidP="0030403B">
            <w:pPr>
              <w:pStyle w:val="BodyText"/>
              <w:rPr>
                <w:rFonts w:ascii="Arial" w:hAnsi="Arial" w:cs="Arial"/>
                <w:szCs w:val="22"/>
                <w:lang w:eastAsia="en-US"/>
              </w:rPr>
            </w:pPr>
            <w:r w:rsidRPr="009A6C54">
              <w:rPr>
                <w:rFonts w:ascii="Arial" w:hAnsi="Arial" w:cs="Arial"/>
                <w:szCs w:val="22"/>
                <w:lang w:eastAsia="en-US"/>
              </w:rPr>
              <w:t>Other Healthcare Provider</w:t>
            </w:r>
          </w:p>
        </w:tc>
      </w:tr>
    </w:tbl>
    <w:p w:rsidR="0030403B" w:rsidRPr="009A6C54" w:rsidRDefault="0030403B" w:rsidP="0030403B">
      <w:pPr>
        <w:pStyle w:val="BodyText"/>
      </w:pPr>
    </w:p>
    <w:p w:rsidR="003539BA" w:rsidRPr="009A6C54" w:rsidRDefault="0030403B" w:rsidP="0080119B">
      <w:pPr>
        <w:pStyle w:val="BodyText"/>
        <w:rPr>
          <w:b/>
          <w:lang w:val="en-US"/>
        </w:rPr>
      </w:pPr>
      <w:r w:rsidRPr="009A6C54">
        <w:br w:type="page"/>
      </w:r>
      <w:r w:rsidR="0080119B" w:rsidRPr="009A6C54">
        <w:rPr>
          <w:b/>
        </w:rPr>
        <w:t>MSA – MESSAGE ACKNOWLEDG</w:t>
      </w:r>
      <w:r w:rsidR="000A05AF" w:rsidRPr="009A6C54">
        <w:rPr>
          <w:b/>
          <w:lang w:val="en-US"/>
        </w:rPr>
        <w:t>E</w:t>
      </w:r>
      <w:r w:rsidR="0080119B" w:rsidRPr="009A6C54">
        <w:rPr>
          <w:b/>
        </w:rPr>
        <w:t>MENT SEGMENT</w:t>
      </w:r>
    </w:p>
    <w:p w:rsidR="000A05AF" w:rsidRPr="009A6C54" w:rsidRDefault="000A05AF" w:rsidP="00741C15">
      <w:pPr>
        <w:pStyle w:val="Caption"/>
      </w:pPr>
      <w:bookmarkStart w:id="491" w:name="_Toc11706918"/>
      <w:r w:rsidRPr="009A6C54">
        <w:t xml:space="preserve">Table </w:t>
      </w:r>
      <w:r w:rsidR="007F1C38">
        <w:rPr>
          <w:noProof/>
        </w:rPr>
        <w:fldChar w:fldCharType="begin"/>
      </w:r>
      <w:r w:rsidR="007F1C38">
        <w:rPr>
          <w:noProof/>
        </w:rPr>
        <w:instrText xml:space="preserve"> SEQ Table \* ARABIC </w:instrText>
      </w:r>
      <w:r w:rsidR="007F1C38">
        <w:rPr>
          <w:noProof/>
        </w:rPr>
        <w:fldChar w:fldCharType="separate"/>
      </w:r>
      <w:r w:rsidR="00495ABE">
        <w:rPr>
          <w:noProof/>
        </w:rPr>
        <w:t>79</w:t>
      </w:r>
      <w:r w:rsidR="007F1C38">
        <w:rPr>
          <w:noProof/>
        </w:rPr>
        <w:fldChar w:fldCharType="end"/>
      </w:r>
      <w:r w:rsidRPr="009A6C54">
        <w:t>: MSA – Message Acknowledgement Segment</w:t>
      </w:r>
      <w:bookmarkEnd w:id="49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720"/>
        <w:gridCol w:w="720"/>
        <w:gridCol w:w="720"/>
        <w:gridCol w:w="720"/>
        <w:gridCol w:w="720"/>
        <w:gridCol w:w="720"/>
        <w:gridCol w:w="2462"/>
        <w:gridCol w:w="2462"/>
      </w:tblGrid>
      <w:tr w:rsidR="0030403B" w:rsidRPr="009A6C54" w:rsidTr="00553287">
        <w:tc>
          <w:tcPr>
            <w:tcW w:w="720" w:type="dxa"/>
            <w:shd w:val="pct15" w:color="auto" w:fill="FFFFFF"/>
          </w:tcPr>
          <w:p w:rsidR="0030403B" w:rsidRPr="009A6C54" w:rsidRDefault="0030403B" w:rsidP="0030403B">
            <w:pPr>
              <w:pStyle w:val="BodyText"/>
              <w:rPr>
                <w:rFonts w:ascii="Arial" w:hAnsi="Arial" w:cs="Arial"/>
                <w:lang w:eastAsia="en-US"/>
              </w:rPr>
            </w:pPr>
            <w:r w:rsidRPr="009A6C54">
              <w:rPr>
                <w:rFonts w:ascii="Arial" w:hAnsi="Arial" w:cs="Arial"/>
                <w:lang w:eastAsia="en-US"/>
              </w:rPr>
              <w:t>SEQ</w:t>
            </w:r>
          </w:p>
        </w:tc>
        <w:tc>
          <w:tcPr>
            <w:tcW w:w="720" w:type="dxa"/>
            <w:shd w:val="pct15" w:color="auto" w:fill="FFFFFF"/>
          </w:tcPr>
          <w:p w:rsidR="0030403B" w:rsidRPr="009A6C54" w:rsidRDefault="0030403B" w:rsidP="0030403B">
            <w:pPr>
              <w:pStyle w:val="BodyText"/>
              <w:rPr>
                <w:rFonts w:ascii="Arial" w:hAnsi="Arial" w:cs="Arial"/>
                <w:lang w:eastAsia="en-US"/>
              </w:rPr>
            </w:pPr>
            <w:r w:rsidRPr="009A6C54">
              <w:rPr>
                <w:rFonts w:ascii="Arial" w:hAnsi="Arial" w:cs="Arial"/>
                <w:lang w:eastAsia="en-US"/>
              </w:rPr>
              <w:t>LEN</w:t>
            </w:r>
          </w:p>
        </w:tc>
        <w:tc>
          <w:tcPr>
            <w:tcW w:w="720" w:type="dxa"/>
            <w:shd w:val="pct15" w:color="auto" w:fill="FFFFFF"/>
          </w:tcPr>
          <w:p w:rsidR="0030403B" w:rsidRPr="009A6C54" w:rsidRDefault="0030403B" w:rsidP="0030403B">
            <w:pPr>
              <w:pStyle w:val="BodyText"/>
              <w:rPr>
                <w:rFonts w:ascii="Arial" w:hAnsi="Arial" w:cs="Arial"/>
                <w:lang w:eastAsia="en-US"/>
              </w:rPr>
            </w:pPr>
            <w:r w:rsidRPr="009A6C54">
              <w:rPr>
                <w:rFonts w:ascii="Arial" w:hAnsi="Arial" w:cs="Arial"/>
                <w:lang w:eastAsia="en-US"/>
              </w:rPr>
              <w:t>DT</w:t>
            </w:r>
          </w:p>
        </w:tc>
        <w:tc>
          <w:tcPr>
            <w:tcW w:w="720" w:type="dxa"/>
            <w:shd w:val="pct15" w:color="auto" w:fill="FFFFFF"/>
          </w:tcPr>
          <w:p w:rsidR="0030403B" w:rsidRPr="009A6C54" w:rsidRDefault="0030403B" w:rsidP="0030403B">
            <w:pPr>
              <w:pStyle w:val="BodyText"/>
              <w:rPr>
                <w:rFonts w:ascii="Arial" w:hAnsi="Arial" w:cs="Arial"/>
                <w:lang w:eastAsia="en-US"/>
              </w:rPr>
            </w:pPr>
            <w:r w:rsidRPr="009A6C54">
              <w:rPr>
                <w:rFonts w:ascii="Arial" w:hAnsi="Arial" w:cs="Arial"/>
                <w:lang w:eastAsia="en-US"/>
              </w:rPr>
              <w:t>R/O</w:t>
            </w:r>
          </w:p>
        </w:tc>
        <w:tc>
          <w:tcPr>
            <w:tcW w:w="720" w:type="dxa"/>
            <w:shd w:val="pct15" w:color="auto" w:fill="FFFFFF"/>
          </w:tcPr>
          <w:p w:rsidR="0030403B" w:rsidRPr="009A6C54" w:rsidRDefault="0030403B" w:rsidP="0030403B">
            <w:pPr>
              <w:pStyle w:val="BodyText"/>
              <w:rPr>
                <w:rFonts w:ascii="Arial" w:hAnsi="Arial" w:cs="Arial"/>
                <w:lang w:eastAsia="en-US"/>
              </w:rPr>
            </w:pPr>
            <w:r w:rsidRPr="009A6C54">
              <w:rPr>
                <w:rFonts w:ascii="Arial" w:hAnsi="Arial" w:cs="Arial"/>
                <w:lang w:eastAsia="en-US"/>
              </w:rPr>
              <w:t>RP/#</w:t>
            </w:r>
          </w:p>
        </w:tc>
        <w:tc>
          <w:tcPr>
            <w:tcW w:w="720" w:type="dxa"/>
            <w:shd w:val="pct15" w:color="auto" w:fill="FFFFFF"/>
          </w:tcPr>
          <w:p w:rsidR="0030403B" w:rsidRPr="009A6C54" w:rsidRDefault="0030403B" w:rsidP="0030403B">
            <w:pPr>
              <w:pStyle w:val="BodyText"/>
              <w:rPr>
                <w:rFonts w:ascii="Arial" w:hAnsi="Arial" w:cs="Arial"/>
                <w:lang w:eastAsia="en-US"/>
              </w:rPr>
            </w:pPr>
            <w:r w:rsidRPr="009A6C54">
              <w:rPr>
                <w:rFonts w:ascii="Arial" w:hAnsi="Arial" w:cs="Arial"/>
                <w:lang w:eastAsia="en-US"/>
              </w:rPr>
              <w:t>TBL#</w:t>
            </w:r>
          </w:p>
        </w:tc>
        <w:tc>
          <w:tcPr>
            <w:tcW w:w="2462" w:type="dxa"/>
            <w:shd w:val="pct15" w:color="auto" w:fill="FFFFFF"/>
          </w:tcPr>
          <w:p w:rsidR="0030403B" w:rsidRPr="009A6C54" w:rsidRDefault="0030403B" w:rsidP="0030403B">
            <w:pPr>
              <w:pStyle w:val="BodyText"/>
              <w:rPr>
                <w:rFonts w:ascii="Arial" w:hAnsi="Arial" w:cs="Arial"/>
                <w:lang w:eastAsia="en-US"/>
              </w:rPr>
            </w:pPr>
            <w:r w:rsidRPr="009A6C54">
              <w:rPr>
                <w:rFonts w:ascii="Arial" w:hAnsi="Arial" w:cs="Arial"/>
                <w:lang w:eastAsia="en-US"/>
              </w:rPr>
              <w:t>ELEMENT NAME</w:t>
            </w:r>
          </w:p>
        </w:tc>
        <w:tc>
          <w:tcPr>
            <w:tcW w:w="2462" w:type="dxa"/>
            <w:shd w:val="pct15" w:color="auto" w:fill="FFFFFF"/>
          </w:tcPr>
          <w:p w:rsidR="0030403B" w:rsidRPr="009A6C54" w:rsidRDefault="0030403B" w:rsidP="0030403B">
            <w:pPr>
              <w:pStyle w:val="BodyText"/>
              <w:rPr>
                <w:rFonts w:ascii="Arial" w:hAnsi="Arial" w:cs="Arial"/>
                <w:lang w:eastAsia="en-US"/>
              </w:rPr>
            </w:pPr>
            <w:r w:rsidRPr="009A6C54">
              <w:rPr>
                <w:rFonts w:ascii="Arial" w:hAnsi="Arial" w:cs="Arial"/>
                <w:lang w:eastAsia="en-US"/>
              </w:rPr>
              <w:t>VistA DESCRIPTION</w:t>
            </w:r>
          </w:p>
        </w:tc>
      </w:tr>
      <w:tr w:rsidR="0030403B" w:rsidRPr="009A6C54" w:rsidTr="00553287">
        <w:tc>
          <w:tcPr>
            <w:tcW w:w="720" w:type="dxa"/>
          </w:tcPr>
          <w:p w:rsidR="0030403B" w:rsidRPr="009A6C54" w:rsidRDefault="0030403B" w:rsidP="0030403B">
            <w:pPr>
              <w:pStyle w:val="BodyText"/>
              <w:rPr>
                <w:rFonts w:ascii="Arial" w:hAnsi="Arial" w:cs="Arial"/>
                <w:lang w:eastAsia="en-US"/>
              </w:rPr>
            </w:pPr>
            <w:r w:rsidRPr="009A6C54">
              <w:rPr>
                <w:rFonts w:ascii="Arial" w:hAnsi="Arial" w:cs="Arial"/>
                <w:lang w:eastAsia="en-US"/>
              </w:rPr>
              <w:t>1</w:t>
            </w:r>
          </w:p>
        </w:tc>
        <w:tc>
          <w:tcPr>
            <w:tcW w:w="720" w:type="dxa"/>
          </w:tcPr>
          <w:p w:rsidR="0030403B" w:rsidRPr="009A6C54" w:rsidRDefault="0030403B" w:rsidP="0030403B">
            <w:pPr>
              <w:pStyle w:val="BodyText"/>
              <w:rPr>
                <w:rFonts w:ascii="Arial" w:hAnsi="Arial" w:cs="Arial"/>
                <w:lang w:eastAsia="en-US"/>
              </w:rPr>
            </w:pPr>
            <w:r w:rsidRPr="009A6C54">
              <w:rPr>
                <w:rFonts w:ascii="Arial" w:hAnsi="Arial" w:cs="Arial"/>
                <w:lang w:eastAsia="en-US"/>
              </w:rPr>
              <w:t>2</w:t>
            </w:r>
          </w:p>
        </w:tc>
        <w:tc>
          <w:tcPr>
            <w:tcW w:w="720" w:type="dxa"/>
          </w:tcPr>
          <w:p w:rsidR="0030403B" w:rsidRPr="009A6C54" w:rsidRDefault="0030403B" w:rsidP="0030403B">
            <w:pPr>
              <w:pStyle w:val="BodyText"/>
              <w:rPr>
                <w:rFonts w:ascii="Arial" w:hAnsi="Arial" w:cs="Arial"/>
                <w:lang w:eastAsia="en-US"/>
              </w:rPr>
            </w:pPr>
            <w:r w:rsidRPr="009A6C54">
              <w:rPr>
                <w:rFonts w:ascii="Arial" w:hAnsi="Arial" w:cs="Arial"/>
                <w:lang w:eastAsia="en-US"/>
              </w:rPr>
              <w:t>ID</w:t>
            </w:r>
          </w:p>
        </w:tc>
        <w:tc>
          <w:tcPr>
            <w:tcW w:w="720" w:type="dxa"/>
          </w:tcPr>
          <w:p w:rsidR="0030403B" w:rsidRPr="009A6C54" w:rsidRDefault="0030403B" w:rsidP="0030403B">
            <w:pPr>
              <w:pStyle w:val="BodyText"/>
              <w:rPr>
                <w:rFonts w:ascii="Arial" w:hAnsi="Arial" w:cs="Arial"/>
                <w:lang w:eastAsia="en-US"/>
              </w:rPr>
            </w:pPr>
            <w:r w:rsidRPr="009A6C54">
              <w:rPr>
                <w:rFonts w:ascii="Arial" w:hAnsi="Arial" w:cs="Arial"/>
                <w:lang w:eastAsia="en-US"/>
              </w:rPr>
              <w:t>R</w:t>
            </w:r>
          </w:p>
        </w:tc>
        <w:tc>
          <w:tcPr>
            <w:tcW w:w="720" w:type="dxa"/>
          </w:tcPr>
          <w:p w:rsidR="0030403B" w:rsidRPr="009A6C54" w:rsidRDefault="0030403B" w:rsidP="0030403B">
            <w:pPr>
              <w:pStyle w:val="BodyText"/>
              <w:rPr>
                <w:rFonts w:ascii="Arial" w:hAnsi="Arial" w:cs="Arial"/>
                <w:lang w:eastAsia="en-US"/>
              </w:rPr>
            </w:pPr>
          </w:p>
        </w:tc>
        <w:tc>
          <w:tcPr>
            <w:tcW w:w="720" w:type="dxa"/>
          </w:tcPr>
          <w:p w:rsidR="0030403B" w:rsidRPr="009A6C54" w:rsidRDefault="0030403B" w:rsidP="0030403B">
            <w:pPr>
              <w:pStyle w:val="BodyText"/>
              <w:rPr>
                <w:rFonts w:ascii="Arial" w:hAnsi="Arial" w:cs="Arial"/>
                <w:lang w:eastAsia="en-US"/>
              </w:rPr>
            </w:pPr>
            <w:r w:rsidRPr="009A6C54">
              <w:rPr>
                <w:rFonts w:ascii="Arial" w:hAnsi="Arial" w:cs="Arial"/>
                <w:lang w:eastAsia="en-US"/>
              </w:rPr>
              <w:t>0008</w:t>
            </w:r>
          </w:p>
        </w:tc>
        <w:tc>
          <w:tcPr>
            <w:tcW w:w="2462" w:type="dxa"/>
          </w:tcPr>
          <w:p w:rsidR="0030403B" w:rsidRPr="009A6C54" w:rsidRDefault="0030403B" w:rsidP="0030403B">
            <w:pPr>
              <w:pStyle w:val="BodyText"/>
              <w:rPr>
                <w:rFonts w:ascii="Arial" w:hAnsi="Arial" w:cs="Arial"/>
                <w:lang w:eastAsia="en-US"/>
              </w:rPr>
            </w:pPr>
            <w:r w:rsidRPr="009A6C54">
              <w:rPr>
                <w:rFonts w:ascii="Arial" w:hAnsi="Arial" w:cs="Arial"/>
                <w:lang w:eastAsia="en-US"/>
              </w:rPr>
              <w:t>Acknowledgment Code</w:t>
            </w:r>
          </w:p>
        </w:tc>
        <w:tc>
          <w:tcPr>
            <w:tcW w:w="2462" w:type="dxa"/>
          </w:tcPr>
          <w:p w:rsidR="0030403B" w:rsidRPr="009A6C54" w:rsidRDefault="0030403B" w:rsidP="0030403B">
            <w:pPr>
              <w:pStyle w:val="BodyText"/>
              <w:rPr>
                <w:rFonts w:ascii="Arial" w:hAnsi="Arial" w:cs="Arial"/>
                <w:lang w:eastAsia="en-US"/>
              </w:rPr>
            </w:pPr>
            <w:r w:rsidRPr="009A6C54">
              <w:rPr>
                <w:rFonts w:ascii="Arial" w:hAnsi="Arial" w:cs="Arial"/>
                <w:lang w:eastAsia="en-US"/>
              </w:rPr>
              <w:t>Refer to HL7 table 0008</w:t>
            </w:r>
          </w:p>
        </w:tc>
      </w:tr>
      <w:tr w:rsidR="0030403B" w:rsidRPr="009A6C54" w:rsidTr="00553287">
        <w:tc>
          <w:tcPr>
            <w:tcW w:w="720" w:type="dxa"/>
          </w:tcPr>
          <w:p w:rsidR="0030403B" w:rsidRPr="009A6C54" w:rsidRDefault="0030403B" w:rsidP="0030403B">
            <w:pPr>
              <w:pStyle w:val="BodyText"/>
              <w:rPr>
                <w:rFonts w:ascii="Arial" w:hAnsi="Arial" w:cs="Arial"/>
                <w:lang w:eastAsia="en-US"/>
              </w:rPr>
            </w:pPr>
            <w:r w:rsidRPr="009A6C54">
              <w:rPr>
                <w:rFonts w:ascii="Arial" w:hAnsi="Arial" w:cs="Arial"/>
                <w:lang w:eastAsia="en-US"/>
              </w:rPr>
              <w:t>2</w:t>
            </w:r>
          </w:p>
        </w:tc>
        <w:tc>
          <w:tcPr>
            <w:tcW w:w="720" w:type="dxa"/>
          </w:tcPr>
          <w:p w:rsidR="0030403B" w:rsidRPr="009A6C54" w:rsidRDefault="0030403B" w:rsidP="0030403B">
            <w:pPr>
              <w:pStyle w:val="BodyText"/>
              <w:rPr>
                <w:rFonts w:ascii="Arial" w:hAnsi="Arial" w:cs="Arial"/>
                <w:lang w:eastAsia="en-US"/>
              </w:rPr>
            </w:pPr>
            <w:r w:rsidRPr="009A6C54">
              <w:rPr>
                <w:rFonts w:ascii="Arial" w:hAnsi="Arial" w:cs="Arial"/>
                <w:lang w:eastAsia="en-US"/>
              </w:rPr>
              <w:t>20</w:t>
            </w:r>
          </w:p>
        </w:tc>
        <w:tc>
          <w:tcPr>
            <w:tcW w:w="720" w:type="dxa"/>
          </w:tcPr>
          <w:p w:rsidR="0030403B" w:rsidRPr="009A6C54" w:rsidRDefault="0030403B" w:rsidP="0030403B">
            <w:pPr>
              <w:pStyle w:val="BodyText"/>
              <w:rPr>
                <w:rFonts w:ascii="Arial" w:hAnsi="Arial" w:cs="Arial"/>
                <w:lang w:eastAsia="en-US"/>
              </w:rPr>
            </w:pPr>
            <w:r w:rsidRPr="009A6C54">
              <w:rPr>
                <w:rFonts w:ascii="Arial" w:hAnsi="Arial" w:cs="Arial"/>
                <w:lang w:eastAsia="en-US"/>
              </w:rPr>
              <w:t>ST</w:t>
            </w:r>
          </w:p>
        </w:tc>
        <w:tc>
          <w:tcPr>
            <w:tcW w:w="720" w:type="dxa"/>
          </w:tcPr>
          <w:p w:rsidR="0030403B" w:rsidRPr="009A6C54" w:rsidRDefault="0030403B" w:rsidP="0030403B">
            <w:pPr>
              <w:pStyle w:val="BodyText"/>
              <w:rPr>
                <w:rFonts w:ascii="Arial" w:hAnsi="Arial" w:cs="Arial"/>
                <w:lang w:eastAsia="en-US"/>
              </w:rPr>
            </w:pPr>
            <w:r w:rsidRPr="009A6C54">
              <w:rPr>
                <w:rFonts w:ascii="Arial" w:hAnsi="Arial" w:cs="Arial"/>
                <w:lang w:eastAsia="en-US"/>
              </w:rPr>
              <w:t>R</w:t>
            </w:r>
          </w:p>
        </w:tc>
        <w:tc>
          <w:tcPr>
            <w:tcW w:w="720" w:type="dxa"/>
          </w:tcPr>
          <w:p w:rsidR="0030403B" w:rsidRPr="009A6C54" w:rsidRDefault="0030403B" w:rsidP="0030403B">
            <w:pPr>
              <w:pStyle w:val="BodyText"/>
              <w:rPr>
                <w:rFonts w:ascii="Arial" w:hAnsi="Arial" w:cs="Arial"/>
                <w:lang w:eastAsia="en-US"/>
              </w:rPr>
            </w:pPr>
          </w:p>
        </w:tc>
        <w:tc>
          <w:tcPr>
            <w:tcW w:w="720" w:type="dxa"/>
          </w:tcPr>
          <w:p w:rsidR="0030403B" w:rsidRPr="009A6C54" w:rsidRDefault="0030403B" w:rsidP="0030403B">
            <w:pPr>
              <w:pStyle w:val="BodyText"/>
              <w:rPr>
                <w:rFonts w:ascii="Arial" w:hAnsi="Arial" w:cs="Arial"/>
                <w:lang w:eastAsia="en-US"/>
              </w:rPr>
            </w:pPr>
          </w:p>
        </w:tc>
        <w:tc>
          <w:tcPr>
            <w:tcW w:w="2462" w:type="dxa"/>
          </w:tcPr>
          <w:p w:rsidR="0030403B" w:rsidRPr="009A6C54" w:rsidRDefault="0030403B" w:rsidP="0030403B">
            <w:pPr>
              <w:pStyle w:val="BodyText"/>
              <w:rPr>
                <w:rFonts w:ascii="Arial" w:hAnsi="Arial" w:cs="Arial"/>
                <w:lang w:eastAsia="en-US"/>
              </w:rPr>
            </w:pPr>
            <w:r w:rsidRPr="009A6C54">
              <w:rPr>
                <w:rFonts w:ascii="Arial" w:hAnsi="Arial" w:cs="Arial"/>
                <w:lang w:eastAsia="en-US"/>
              </w:rPr>
              <w:t>Message Control ID</w:t>
            </w:r>
          </w:p>
        </w:tc>
        <w:tc>
          <w:tcPr>
            <w:tcW w:w="2462" w:type="dxa"/>
          </w:tcPr>
          <w:p w:rsidR="0030403B" w:rsidRPr="009A6C54" w:rsidRDefault="0030403B" w:rsidP="0030403B">
            <w:pPr>
              <w:pStyle w:val="BodyText"/>
              <w:rPr>
                <w:rFonts w:ascii="Arial" w:hAnsi="Arial" w:cs="Arial"/>
                <w:lang w:eastAsia="en-US"/>
              </w:rPr>
            </w:pPr>
            <w:r w:rsidRPr="009A6C54">
              <w:rPr>
                <w:rFonts w:ascii="Arial" w:hAnsi="Arial" w:cs="Arial"/>
                <w:lang w:eastAsia="en-US"/>
              </w:rPr>
              <w:t>Message Control ID of the message being acknowledged.</w:t>
            </w:r>
          </w:p>
        </w:tc>
      </w:tr>
      <w:tr w:rsidR="0030403B" w:rsidRPr="009A6C54" w:rsidTr="00553287">
        <w:tc>
          <w:tcPr>
            <w:tcW w:w="720" w:type="dxa"/>
          </w:tcPr>
          <w:p w:rsidR="0030403B" w:rsidRPr="009A6C54" w:rsidRDefault="0030403B" w:rsidP="0030403B">
            <w:pPr>
              <w:pStyle w:val="BodyText"/>
              <w:rPr>
                <w:rFonts w:ascii="Arial" w:hAnsi="Arial" w:cs="Arial"/>
                <w:lang w:eastAsia="en-US"/>
              </w:rPr>
            </w:pPr>
            <w:r w:rsidRPr="009A6C54">
              <w:rPr>
                <w:rFonts w:ascii="Arial" w:hAnsi="Arial" w:cs="Arial"/>
                <w:lang w:eastAsia="en-US"/>
              </w:rPr>
              <w:t>3</w:t>
            </w:r>
          </w:p>
        </w:tc>
        <w:tc>
          <w:tcPr>
            <w:tcW w:w="720" w:type="dxa"/>
          </w:tcPr>
          <w:p w:rsidR="0030403B" w:rsidRPr="009A6C54" w:rsidRDefault="0030403B" w:rsidP="0030403B">
            <w:pPr>
              <w:pStyle w:val="BodyText"/>
              <w:rPr>
                <w:rFonts w:ascii="Arial" w:hAnsi="Arial" w:cs="Arial"/>
                <w:lang w:eastAsia="en-US"/>
              </w:rPr>
            </w:pPr>
            <w:r w:rsidRPr="009A6C54">
              <w:rPr>
                <w:rFonts w:ascii="Arial" w:hAnsi="Arial" w:cs="Arial"/>
                <w:lang w:eastAsia="en-US"/>
              </w:rPr>
              <w:t>80</w:t>
            </w:r>
          </w:p>
        </w:tc>
        <w:tc>
          <w:tcPr>
            <w:tcW w:w="720" w:type="dxa"/>
          </w:tcPr>
          <w:p w:rsidR="0030403B" w:rsidRPr="009A6C54" w:rsidRDefault="0030403B" w:rsidP="0030403B">
            <w:pPr>
              <w:pStyle w:val="BodyText"/>
              <w:rPr>
                <w:rFonts w:ascii="Arial" w:hAnsi="Arial" w:cs="Arial"/>
                <w:lang w:eastAsia="en-US"/>
              </w:rPr>
            </w:pPr>
            <w:r w:rsidRPr="009A6C54">
              <w:rPr>
                <w:rFonts w:ascii="Arial" w:hAnsi="Arial" w:cs="Arial"/>
                <w:lang w:eastAsia="en-US"/>
              </w:rPr>
              <w:t>ST</w:t>
            </w:r>
          </w:p>
        </w:tc>
        <w:tc>
          <w:tcPr>
            <w:tcW w:w="720" w:type="dxa"/>
          </w:tcPr>
          <w:p w:rsidR="0030403B" w:rsidRPr="009A6C54" w:rsidRDefault="0030403B" w:rsidP="0030403B">
            <w:pPr>
              <w:pStyle w:val="BodyText"/>
              <w:rPr>
                <w:rFonts w:ascii="Arial" w:hAnsi="Arial" w:cs="Arial"/>
                <w:lang w:eastAsia="en-US"/>
              </w:rPr>
            </w:pPr>
            <w:r w:rsidRPr="009A6C54">
              <w:rPr>
                <w:rFonts w:ascii="Arial" w:hAnsi="Arial" w:cs="Arial"/>
                <w:lang w:eastAsia="en-US"/>
              </w:rPr>
              <w:t>O</w:t>
            </w:r>
          </w:p>
        </w:tc>
        <w:tc>
          <w:tcPr>
            <w:tcW w:w="720" w:type="dxa"/>
          </w:tcPr>
          <w:p w:rsidR="0030403B" w:rsidRPr="009A6C54" w:rsidRDefault="0030403B" w:rsidP="0030403B">
            <w:pPr>
              <w:pStyle w:val="BodyText"/>
              <w:rPr>
                <w:rFonts w:ascii="Arial" w:hAnsi="Arial" w:cs="Arial"/>
                <w:lang w:eastAsia="en-US"/>
              </w:rPr>
            </w:pPr>
          </w:p>
        </w:tc>
        <w:tc>
          <w:tcPr>
            <w:tcW w:w="720" w:type="dxa"/>
          </w:tcPr>
          <w:p w:rsidR="0030403B" w:rsidRPr="009A6C54" w:rsidRDefault="0030403B" w:rsidP="0030403B">
            <w:pPr>
              <w:pStyle w:val="BodyText"/>
              <w:rPr>
                <w:rFonts w:ascii="Arial" w:hAnsi="Arial" w:cs="Arial"/>
                <w:lang w:eastAsia="en-US"/>
              </w:rPr>
            </w:pPr>
          </w:p>
        </w:tc>
        <w:tc>
          <w:tcPr>
            <w:tcW w:w="2462" w:type="dxa"/>
          </w:tcPr>
          <w:p w:rsidR="0030403B" w:rsidRPr="009A6C54" w:rsidRDefault="0030403B" w:rsidP="0030403B">
            <w:pPr>
              <w:pStyle w:val="BodyText"/>
              <w:rPr>
                <w:rFonts w:ascii="Arial" w:hAnsi="Arial" w:cs="Arial"/>
                <w:lang w:eastAsia="en-US"/>
              </w:rPr>
            </w:pPr>
            <w:r w:rsidRPr="009A6C54">
              <w:rPr>
                <w:rFonts w:ascii="Arial" w:hAnsi="Arial" w:cs="Arial"/>
                <w:lang w:eastAsia="en-US"/>
              </w:rPr>
              <w:t>Text Message</w:t>
            </w:r>
          </w:p>
        </w:tc>
        <w:tc>
          <w:tcPr>
            <w:tcW w:w="2462" w:type="dxa"/>
          </w:tcPr>
          <w:p w:rsidR="0030403B" w:rsidRPr="009A6C54" w:rsidRDefault="0030403B" w:rsidP="0030403B">
            <w:pPr>
              <w:pStyle w:val="BodyText"/>
              <w:rPr>
                <w:rFonts w:ascii="Arial" w:hAnsi="Arial" w:cs="Arial"/>
                <w:lang w:eastAsia="en-US"/>
              </w:rPr>
            </w:pPr>
            <w:r w:rsidRPr="009A6C54">
              <w:rPr>
                <w:rFonts w:ascii="Arial" w:hAnsi="Arial" w:cs="Arial"/>
                <w:lang w:eastAsia="en-US"/>
              </w:rPr>
              <w:t>Free text error message</w:t>
            </w:r>
          </w:p>
        </w:tc>
      </w:tr>
      <w:tr w:rsidR="0030403B" w:rsidRPr="009A6C54" w:rsidTr="00553287">
        <w:tc>
          <w:tcPr>
            <w:tcW w:w="720" w:type="dxa"/>
          </w:tcPr>
          <w:p w:rsidR="0030403B" w:rsidRPr="009A6C54" w:rsidRDefault="0030403B" w:rsidP="0030403B">
            <w:pPr>
              <w:pStyle w:val="BodyText"/>
              <w:rPr>
                <w:rFonts w:ascii="Arial" w:hAnsi="Arial" w:cs="Arial"/>
                <w:lang w:eastAsia="en-US"/>
              </w:rPr>
            </w:pPr>
            <w:r w:rsidRPr="009A6C54">
              <w:rPr>
                <w:rFonts w:ascii="Arial" w:hAnsi="Arial" w:cs="Arial"/>
                <w:lang w:eastAsia="en-US"/>
              </w:rPr>
              <w:t>4</w:t>
            </w:r>
          </w:p>
        </w:tc>
        <w:tc>
          <w:tcPr>
            <w:tcW w:w="720" w:type="dxa"/>
          </w:tcPr>
          <w:p w:rsidR="0030403B" w:rsidRPr="009A6C54" w:rsidRDefault="0030403B" w:rsidP="0030403B">
            <w:pPr>
              <w:pStyle w:val="BodyText"/>
              <w:rPr>
                <w:rFonts w:ascii="Arial" w:hAnsi="Arial" w:cs="Arial"/>
                <w:lang w:eastAsia="en-US"/>
              </w:rPr>
            </w:pPr>
            <w:r w:rsidRPr="009A6C54">
              <w:rPr>
                <w:rFonts w:ascii="Arial" w:hAnsi="Arial" w:cs="Arial"/>
                <w:lang w:eastAsia="en-US"/>
              </w:rPr>
              <w:t>15</w:t>
            </w:r>
          </w:p>
        </w:tc>
        <w:tc>
          <w:tcPr>
            <w:tcW w:w="720" w:type="dxa"/>
          </w:tcPr>
          <w:p w:rsidR="0030403B" w:rsidRPr="009A6C54" w:rsidRDefault="0030403B" w:rsidP="0030403B">
            <w:pPr>
              <w:pStyle w:val="BodyText"/>
              <w:rPr>
                <w:rFonts w:ascii="Arial" w:hAnsi="Arial" w:cs="Arial"/>
                <w:lang w:eastAsia="en-US"/>
              </w:rPr>
            </w:pPr>
            <w:r w:rsidRPr="009A6C54">
              <w:rPr>
                <w:rFonts w:ascii="Arial" w:hAnsi="Arial" w:cs="Arial"/>
                <w:lang w:eastAsia="en-US"/>
              </w:rPr>
              <w:t>NM</w:t>
            </w:r>
          </w:p>
        </w:tc>
        <w:tc>
          <w:tcPr>
            <w:tcW w:w="720" w:type="dxa"/>
          </w:tcPr>
          <w:p w:rsidR="0030403B" w:rsidRPr="009A6C54" w:rsidRDefault="0030403B" w:rsidP="0030403B">
            <w:pPr>
              <w:pStyle w:val="BodyText"/>
              <w:rPr>
                <w:rFonts w:ascii="Arial" w:hAnsi="Arial" w:cs="Arial"/>
                <w:lang w:eastAsia="en-US"/>
              </w:rPr>
            </w:pPr>
            <w:r w:rsidRPr="009A6C54">
              <w:rPr>
                <w:rFonts w:ascii="Arial" w:hAnsi="Arial" w:cs="Arial"/>
                <w:lang w:eastAsia="en-US"/>
              </w:rPr>
              <w:t>O</w:t>
            </w:r>
          </w:p>
        </w:tc>
        <w:tc>
          <w:tcPr>
            <w:tcW w:w="720" w:type="dxa"/>
          </w:tcPr>
          <w:p w:rsidR="0030403B" w:rsidRPr="009A6C54" w:rsidRDefault="0030403B" w:rsidP="0030403B">
            <w:pPr>
              <w:pStyle w:val="BodyText"/>
              <w:rPr>
                <w:rFonts w:ascii="Arial" w:hAnsi="Arial" w:cs="Arial"/>
                <w:lang w:eastAsia="en-US"/>
              </w:rPr>
            </w:pPr>
          </w:p>
        </w:tc>
        <w:tc>
          <w:tcPr>
            <w:tcW w:w="720" w:type="dxa"/>
          </w:tcPr>
          <w:p w:rsidR="0030403B" w:rsidRPr="009A6C54" w:rsidRDefault="0030403B" w:rsidP="0030403B">
            <w:pPr>
              <w:pStyle w:val="BodyText"/>
              <w:rPr>
                <w:rFonts w:ascii="Arial" w:hAnsi="Arial" w:cs="Arial"/>
                <w:lang w:eastAsia="en-US"/>
              </w:rPr>
            </w:pPr>
          </w:p>
        </w:tc>
        <w:tc>
          <w:tcPr>
            <w:tcW w:w="2462" w:type="dxa"/>
          </w:tcPr>
          <w:p w:rsidR="0030403B" w:rsidRPr="009A6C54" w:rsidRDefault="0030403B" w:rsidP="0030403B">
            <w:pPr>
              <w:pStyle w:val="BodyText"/>
              <w:rPr>
                <w:rFonts w:ascii="Arial" w:hAnsi="Arial" w:cs="Arial"/>
                <w:lang w:eastAsia="en-US"/>
              </w:rPr>
            </w:pPr>
            <w:r w:rsidRPr="009A6C54">
              <w:rPr>
                <w:rFonts w:ascii="Arial" w:hAnsi="Arial" w:cs="Arial"/>
                <w:lang w:eastAsia="en-US"/>
              </w:rPr>
              <w:t>Expected Sequence Number</w:t>
            </w:r>
          </w:p>
        </w:tc>
        <w:tc>
          <w:tcPr>
            <w:tcW w:w="2462" w:type="dxa"/>
          </w:tcPr>
          <w:p w:rsidR="0030403B" w:rsidRPr="009A6C54" w:rsidRDefault="0030403B" w:rsidP="0030403B">
            <w:pPr>
              <w:pStyle w:val="BodyText"/>
              <w:rPr>
                <w:rFonts w:ascii="Arial" w:hAnsi="Arial" w:cs="Arial"/>
                <w:lang w:eastAsia="en-US"/>
              </w:rPr>
            </w:pPr>
            <w:r w:rsidRPr="009A6C54">
              <w:rPr>
                <w:rFonts w:ascii="Arial" w:hAnsi="Arial" w:cs="Arial"/>
                <w:lang w:eastAsia="en-US"/>
              </w:rPr>
              <w:t>Not used</w:t>
            </w:r>
          </w:p>
        </w:tc>
      </w:tr>
      <w:tr w:rsidR="0030403B" w:rsidRPr="009A6C54" w:rsidTr="00553287">
        <w:tc>
          <w:tcPr>
            <w:tcW w:w="720" w:type="dxa"/>
          </w:tcPr>
          <w:p w:rsidR="0030403B" w:rsidRPr="009A6C54" w:rsidRDefault="0030403B" w:rsidP="0030403B">
            <w:pPr>
              <w:pStyle w:val="BodyText"/>
              <w:rPr>
                <w:rFonts w:ascii="Arial" w:hAnsi="Arial" w:cs="Arial"/>
                <w:lang w:eastAsia="en-US"/>
              </w:rPr>
            </w:pPr>
            <w:r w:rsidRPr="009A6C54">
              <w:rPr>
                <w:rFonts w:ascii="Arial" w:hAnsi="Arial" w:cs="Arial"/>
                <w:lang w:eastAsia="en-US"/>
              </w:rPr>
              <w:t>5</w:t>
            </w:r>
          </w:p>
        </w:tc>
        <w:tc>
          <w:tcPr>
            <w:tcW w:w="720" w:type="dxa"/>
          </w:tcPr>
          <w:p w:rsidR="0030403B" w:rsidRPr="009A6C54" w:rsidRDefault="0030403B" w:rsidP="0030403B">
            <w:pPr>
              <w:pStyle w:val="BodyText"/>
              <w:rPr>
                <w:rFonts w:ascii="Arial" w:hAnsi="Arial" w:cs="Arial"/>
                <w:lang w:eastAsia="en-US"/>
              </w:rPr>
            </w:pPr>
            <w:r w:rsidRPr="009A6C54">
              <w:rPr>
                <w:rFonts w:ascii="Arial" w:hAnsi="Arial" w:cs="Arial"/>
                <w:lang w:eastAsia="en-US"/>
              </w:rPr>
              <w:t>1</w:t>
            </w:r>
          </w:p>
        </w:tc>
        <w:tc>
          <w:tcPr>
            <w:tcW w:w="720" w:type="dxa"/>
          </w:tcPr>
          <w:p w:rsidR="0030403B" w:rsidRPr="009A6C54" w:rsidRDefault="0030403B" w:rsidP="0030403B">
            <w:pPr>
              <w:pStyle w:val="BodyText"/>
              <w:rPr>
                <w:rFonts w:ascii="Arial" w:hAnsi="Arial" w:cs="Arial"/>
                <w:lang w:eastAsia="en-US"/>
              </w:rPr>
            </w:pPr>
            <w:r w:rsidRPr="009A6C54">
              <w:rPr>
                <w:rFonts w:ascii="Arial" w:hAnsi="Arial" w:cs="Arial"/>
                <w:lang w:eastAsia="en-US"/>
              </w:rPr>
              <w:t>ID</w:t>
            </w:r>
          </w:p>
        </w:tc>
        <w:tc>
          <w:tcPr>
            <w:tcW w:w="720" w:type="dxa"/>
          </w:tcPr>
          <w:p w:rsidR="0030403B" w:rsidRPr="009A6C54" w:rsidRDefault="0030403B" w:rsidP="0030403B">
            <w:pPr>
              <w:pStyle w:val="BodyText"/>
              <w:rPr>
                <w:rFonts w:ascii="Arial" w:hAnsi="Arial" w:cs="Arial"/>
                <w:lang w:eastAsia="en-US"/>
              </w:rPr>
            </w:pPr>
            <w:r w:rsidRPr="009A6C54">
              <w:rPr>
                <w:rFonts w:ascii="Arial" w:hAnsi="Arial" w:cs="Arial"/>
                <w:lang w:eastAsia="en-US"/>
              </w:rPr>
              <w:t>B</w:t>
            </w:r>
          </w:p>
        </w:tc>
        <w:tc>
          <w:tcPr>
            <w:tcW w:w="720" w:type="dxa"/>
          </w:tcPr>
          <w:p w:rsidR="0030403B" w:rsidRPr="009A6C54" w:rsidRDefault="0030403B" w:rsidP="0030403B">
            <w:pPr>
              <w:pStyle w:val="BodyText"/>
              <w:rPr>
                <w:rFonts w:ascii="Arial" w:hAnsi="Arial" w:cs="Arial"/>
                <w:lang w:eastAsia="en-US"/>
              </w:rPr>
            </w:pPr>
          </w:p>
        </w:tc>
        <w:tc>
          <w:tcPr>
            <w:tcW w:w="720" w:type="dxa"/>
          </w:tcPr>
          <w:p w:rsidR="0030403B" w:rsidRPr="009A6C54" w:rsidRDefault="0030403B" w:rsidP="0030403B">
            <w:pPr>
              <w:pStyle w:val="BodyText"/>
              <w:rPr>
                <w:rFonts w:ascii="Arial" w:hAnsi="Arial" w:cs="Arial"/>
                <w:lang w:eastAsia="en-US"/>
              </w:rPr>
            </w:pPr>
            <w:r w:rsidRPr="009A6C54">
              <w:rPr>
                <w:rFonts w:ascii="Arial" w:hAnsi="Arial" w:cs="Arial"/>
                <w:lang w:eastAsia="en-US"/>
              </w:rPr>
              <w:t>0102</w:t>
            </w:r>
          </w:p>
        </w:tc>
        <w:tc>
          <w:tcPr>
            <w:tcW w:w="2462" w:type="dxa"/>
          </w:tcPr>
          <w:p w:rsidR="0030403B" w:rsidRPr="009A6C54" w:rsidRDefault="0030403B" w:rsidP="0030403B">
            <w:pPr>
              <w:pStyle w:val="BodyText"/>
              <w:rPr>
                <w:rFonts w:ascii="Arial" w:hAnsi="Arial" w:cs="Arial"/>
                <w:lang w:eastAsia="en-US"/>
              </w:rPr>
            </w:pPr>
            <w:r w:rsidRPr="009A6C54">
              <w:rPr>
                <w:rFonts w:ascii="Arial" w:hAnsi="Arial" w:cs="Arial"/>
                <w:lang w:eastAsia="en-US"/>
              </w:rPr>
              <w:t>Delayed Acknowledgment Type</w:t>
            </w:r>
          </w:p>
        </w:tc>
        <w:tc>
          <w:tcPr>
            <w:tcW w:w="2462" w:type="dxa"/>
          </w:tcPr>
          <w:p w:rsidR="0030403B" w:rsidRPr="009A6C54" w:rsidRDefault="0030403B" w:rsidP="0030403B">
            <w:pPr>
              <w:pStyle w:val="BodyText"/>
              <w:rPr>
                <w:rFonts w:ascii="Arial" w:hAnsi="Arial" w:cs="Arial"/>
                <w:lang w:eastAsia="en-US"/>
              </w:rPr>
            </w:pPr>
            <w:r w:rsidRPr="009A6C54">
              <w:rPr>
                <w:rFonts w:ascii="Arial" w:hAnsi="Arial" w:cs="Arial"/>
                <w:lang w:eastAsia="en-US"/>
              </w:rPr>
              <w:t>Not used</w:t>
            </w:r>
          </w:p>
        </w:tc>
      </w:tr>
      <w:tr w:rsidR="0030403B" w:rsidRPr="009A6C54" w:rsidTr="00553287">
        <w:tc>
          <w:tcPr>
            <w:tcW w:w="720" w:type="dxa"/>
          </w:tcPr>
          <w:p w:rsidR="0030403B" w:rsidRPr="009A6C54" w:rsidRDefault="0030403B" w:rsidP="0030403B">
            <w:pPr>
              <w:pStyle w:val="BodyText"/>
              <w:rPr>
                <w:rFonts w:ascii="Arial" w:hAnsi="Arial" w:cs="Arial"/>
                <w:lang w:eastAsia="en-US"/>
              </w:rPr>
            </w:pPr>
            <w:r w:rsidRPr="009A6C54">
              <w:rPr>
                <w:rFonts w:ascii="Arial" w:hAnsi="Arial" w:cs="Arial"/>
                <w:lang w:eastAsia="en-US"/>
              </w:rPr>
              <w:t>6</w:t>
            </w:r>
          </w:p>
        </w:tc>
        <w:tc>
          <w:tcPr>
            <w:tcW w:w="720" w:type="dxa"/>
          </w:tcPr>
          <w:p w:rsidR="0030403B" w:rsidRPr="009A6C54" w:rsidRDefault="0030403B" w:rsidP="0030403B">
            <w:pPr>
              <w:pStyle w:val="BodyText"/>
              <w:rPr>
                <w:rFonts w:ascii="Arial" w:hAnsi="Arial" w:cs="Arial"/>
                <w:lang w:eastAsia="en-US"/>
              </w:rPr>
            </w:pPr>
            <w:r w:rsidRPr="009A6C54">
              <w:rPr>
                <w:rFonts w:ascii="Arial" w:hAnsi="Arial" w:cs="Arial"/>
                <w:lang w:eastAsia="en-US"/>
              </w:rPr>
              <w:t>100</w:t>
            </w:r>
          </w:p>
        </w:tc>
        <w:tc>
          <w:tcPr>
            <w:tcW w:w="720" w:type="dxa"/>
          </w:tcPr>
          <w:p w:rsidR="0030403B" w:rsidRPr="009A6C54" w:rsidRDefault="0030403B" w:rsidP="0030403B">
            <w:pPr>
              <w:pStyle w:val="BodyText"/>
              <w:rPr>
                <w:rFonts w:ascii="Arial" w:hAnsi="Arial" w:cs="Arial"/>
                <w:lang w:eastAsia="en-US"/>
              </w:rPr>
            </w:pPr>
            <w:r w:rsidRPr="009A6C54">
              <w:rPr>
                <w:rFonts w:ascii="Arial" w:hAnsi="Arial" w:cs="Arial"/>
                <w:lang w:eastAsia="en-US"/>
              </w:rPr>
              <w:t>CE</w:t>
            </w:r>
          </w:p>
        </w:tc>
        <w:tc>
          <w:tcPr>
            <w:tcW w:w="720" w:type="dxa"/>
          </w:tcPr>
          <w:p w:rsidR="0030403B" w:rsidRPr="009A6C54" w:rsidRDefault="0030403B" w:rsidP="0030403B">
            <w:pPr>
              <w:pStyle w:val="BodyText"/>
              <w:rPr>
                <w:rFonts w:ascii="Arial" w:hAnsi="Arial" w:cs="Arial"/>
                <w:lang w:eastAsia="en-US"/>
              </w:rPr>
            </w:pPr>
            <w:r w:rsidRPr="009A6C54">
              <w:rPr>
                <w:rFonts w:ascii="Arial" w:hAnsi="Arial" w:cs="Arial"/>
                <w:lang w:eastAsia="en-US"/>
              </w:rPr>
              <w:t>O</w:t>
            </w:r>
          </w:p>
        </w:tc>
        <w:tc>
          <w:tcPr>
            <w:tcW w:w="720" w:type="dxa"/>
          </w:tcPr>
          <w:p w:rsidR="0030403B" w:rsidRPr="009A6C54" w:rsidRDefault="0030403B" w:rsidP="0030403B">
            <w:pPr>
              <w:pStyle w:val="BodyText"/>
              <w:rPr>
                <w:rFonts w:ascii="Arial" w:hAnsi="Arial" w:cs="Arial"/>
                <w:lang w:eastAsia="en-US"/>
              </w:rPr>
            </w:pPr>
          </w:p>
        </w:tc>
        <w:tc>
          <w:tcPr>
            <w:tcW w:w="720" w:type="dxa"/>
          </w:tcPr>
          <w:p w:rsidR="0030403B" w:rsidRPr="009A6C54" w:rsidRDefault="0030403B" w:rsidP="0030403B">
            <w:pPr>
              <w:pStyle w:val="BodyText"/>
              <w:rPr>
                <w:rFonts w:ascii="Arial" w:hAnsi="Arial" w:cs="Arial"/>
                <w:lang w:eastAsia="en-US"/>
              </w:rPr>
            </w:pPr>
          </w:p>
        </w:tc>
        <w:tc>
          <w:tcPr>
            <w:tcW w:w="2462" w:type="dxa"/>
          </w:tcPr>
          <w:p w:rsidR="0030403B" w:rsidRPr="009A6C54" w:rsidRDefault="0030403B" w:rsidP="0030403B">
            <w:pPr>
              <w:pStyle w:val="BodyText"/>
              <w:rPr>
                <w:rFonts w:ascii="Arial" w:hAnsi="Arial" w:cs="Arial"/>
                <w:lang w:eastAsia="en-US"/>
              </w:rPr>
            </w:pPr>
            <w:r w:rsidRPr="009A6C54">
              <w:rPr>
                <w:rFonts w:ascii="Arial" w:hAnsi="Arial" w:cs="Arial"/>
                <w:lang w:eastAsia="en-US"/>
              </w:rPr>
              <w:t>Error Condition</w:t>
            </w:r>
          </w:p>
        </w:tc>
        <w:tc>
          <w:tcPr>
            <w:tcW w:w="2462" w:type="dxa"/>
          </w:tcPr>
          <w:p w:rsidR="0030403B" w:rsidRPr="009A6C54" w:rsidRDefault="0030403B" w:rsidP="0030403B">
            <w:pPr>
              <w:pStyle w:val="BodyText"/>
              <w:rPr>
                <w:rFonts w:ascii="Arial" w:hAnsi="Arial" w:cs="Arial"/>
                <w:lang w:eastAsia="en-US"/>
              </w:rPr>
            </w:pPr>
            <w:r w:rsidRPr="009A6C54">
              <w:rPr>
                <w:rFonts w:ascii="Arial" w:hAnsi="Arial" w:cs="Arial"/>
                <w:lang w:eastAsia="en-US"/>
              </w:rPr>
              <w:t>Not used</w:t>
            </w:r>
          </w:p>
        </w:tc>
      </w:tr>
    </w:tbl>
    <w:p w:rsidR="009E32D4" w:rsidRPr="009E32D4" w:rsidRDefault="009E32D4" w:rsidP="009E32D4">
      <w:pPr>
        <w:tabs>
          <w:tab w:val="left" w:pos="72"/>
        </w:tabs>
        <w:rPr>
          <w:lang w:val="x-none"/>
        </w:rPr>
        <w:sectPr w:rsidR="009E32D4" w:rsidRPr="009E32D4" w:rsidSect="00414165">
          <w:pgSz w:w="12240" w:h="15840" w:code="1"/>
          <w:pgMar w:top="1440" w:right="1440" w:bottom="1440" w:left="1440" w:header="720" w:footer="720" w:gutter="0"/>
          <w:cols w:space="720"/>
          <w:titlePg/>
          <w:docGrid w:linePitch="360"/>
        </w:sectPr>
      </w:pPr>
    </w:p>
    <w:p w:rsidR="0002004E" w:rsidRPr="00632326" w:rsidRDefault="0002004E" w:rsidP="0002004E">
      <w:pPr>
        <w:pStyle w:val="Heading1"/>
      </w:pPr>
      <w:bookmarkStart w:id="492" w:name="_Appendix_A:_Demographics"/>
      <w:bookmarkStart w:id="493" w:name="_HL7_Interface_Specification"/>
      <w:bookmarkStart w:id="494" w:name="_Toc1724433"/>
      <w:bookmarkStart w:id="495" w:name="_Toc11706818"/>
      <w:bookmarkStart w:id="496" w:name="_Ref495674638"/>
      <w:bookmarkStart w:id="497" w:name="_Toc505163387"/>
      <w:bookmarkEnd w:id="492"/>
      <w:bookmarkEnd w:id="493"/>
      <w:r w:rsidRPr="00632326">
        <w:t xml:space="preserve">HL7 Interface Specification for </w:t>
      </w:r>
      <w:r w:rsidRPr="00632326">
        <w:rPr>
          <w:lang w:val="en-US"/>
        </w:rPr>
        <w:t xml:space="preserve">Patient Record Flags </w:t>
      </w:r>
      <w:r w:rsidRPr="00632326">
        <w:t>(</w:t>
      </w:r>
      <w:r w:rsidRPr="00632326">
        <w:rPr>
          <w:lang w:val="en-US"/>
        </w:rPr>
        <w:t>PRF</w:t>
      </w:r>
      <w:r w:rsidRPr="00632326">
        <w:t>)</w:t>
      </w:r>
      <w:bookmarkEnd w:id="494"/>
      <w:bookmarkEnd w:id="495"/>
    </w:p>
    <w:p w:rsidR="001702EF" w:rsidRDefault="0002004E" w:rsidP="0002004E">
      <w:pPr>
        <w:pStyle w:val="BodyText"/>
        <w:rPr>
          <w:lang w:val="en-US"/>
        </w:rPr>
      </w:pPr>
      <w:r w:rsidRPr="00632326">
        <w:rPr>
          <w:lang w:val="en-US"/>
        </w:rPr>
        <w:t xml:space="preserve">Please refer to the </w:t>
      </w:r>
      <w:hyperlink r:id="rId34" w:history="1">
        <w:r w:rsidRPr="00632326">
          <w:rPr>
            <w:rStyle w:val="Hyperlink"/>
            <w:lang w:val="en-US"/>
          </w:rPr>
          <w:t>Patient Record Flags HL7 Interface Specification</w:t>
        </w:r>
      </w:hyperlink>
      <w:r w:rsidRPr="00632326">
        <w:rPr>
          <w:lang w:val="en-US"/>
        </w:rPr>
        <w:t xml:space="preserve"> document in the VA Software Document Library </w:t>
      </w:r>
      <w:hyperlink r:id="rId35" w:history="1">
        <w:r w:rsidRPr="00632326">
          <w:rPr>
            <w:rStyle w:val="Hyperlink"/>
          </w:rPr>
          <w:t>Patient Record Flags</w:t>
        </w:r>
      </w:hyperlink>
      <w:r w:rsidRPr="00632326">
        <w:rPr>
          <w:lang w:val="en-US"/>
        </w:rPr>
        <w:t xml:space="preserve"> folder that contains the </w:t>
      </w:r>
      <w:r w:rsidRPr="00632326">
        <w:t>HL7 Interface Specification</w:t>
      </w:r>
      <w:r w:rsidRPr="00632326">
        <w:rPr>
          <w:lang w:val="en-US"/>
        </w:rPr>
        <w:t xml:space="preserve"> for Patient Record Flags </w:t>
      </w:r>
      <w:r w:rsidRPr="00632326">
        <w:t>(</w:t>
      </w:r>
      <w:r w:rsidRPr="00632326">
        <w:rPr>
          <w:lang w:val="en-US"/>
        </w:rPr>
        <w:t>PRF</w:t>
      </w:r>
      <w:r w:rsidRPr="00632326">
        <w:t>)</w:t>
      </w:r>
      <w:r w:rsidRPr="00632326">
        <w:rPr>
          <w:lang w:val="en-US"/>
        </w:rPr>
        <w:t xml:space="preserve"> functionality.</w:t>
      </w:r>
      <w:r>
        <w:rPr>
          <w:lang w:val="en-US"/>
        </w:rPr>
        <w:t xml:space="preserve"> </w:t>
      </w:r>
    </w:p>
    <w:p w:rsidR="001702EF" w:rsidRDefault="001702EF">
      <w:pPr>
        <w:spacing w:before="0" w:after="0"/>
      </w:pPr>
      <w:r>
        <w:br w:type="page"/>
      </w:r>
    </w:p>
    <w:p w:rsidR="0002004E" w:rsidRDefault="001702EF" w:rsidP="001702EF">
      <w:pPr>
        <w:pStyle w:val="Heading1"/>
      </w:pPr>
      <w:bookmarkStart w:id="498" w:name="_Toc11706819"/>
      <w:r w:rsidRPr="001702EF">
        <w:t>HL7 Interface Specification for Community Care Referrals and Authorization (CCRA) Scheduling Actions</w:t>
      </w:r>
      <w:bookmarkEnd w:id="498"/>
    </w:p>
    <w:p w:rsidR="00875D62" w:rsidRPr="00875D62" w:rsidRDefault="00875D62" w:rsidP="00875D62">
      <w:pPr>
        <w:pStyle w:val="BodyText"/>
        <w:rPr>
          <w:lang w:val="en-US"/>
        </w:rPr>
      </w:pPr>
      <w:r w:rsidRPr="00875D62">
        <w:rPr>
          <w:lang w:val="en-US"/>
        </w:rPr>
        <w:t>The Community Care Referrals and Authorization (CCRA) appointment actions updates VistA to schedule, cancel</w:t>
      </w:r>
      <w:r w:rsidR="00A92BAA">
        <w:rPr>
          <w:lang w:val="en-US"/>
        </w:rPr>
        <w:t>,</w:t>
      </w:r>
      <w:r w:rsidRPr="00875D62">
        <w:rPr>
          <w:lang w:val="en-US"/>
        </w:rPr>
        <w:t xml:space="preserve"> or update appointments in support of the </w:t>
      </w:r>
      <w:proofErr w:type="spellStart"/>
      <w:r w:rsidRPr="00875D62">
        <w:rPr>
          <w:lang w:val="en-US"/>
        </w:rPr>
        <w:t>HealthShare</w:t>
      </w:r>
      <w:proofErr w:type="spellEnd"/>
      <w:r w:rsidRPr="00875D62">
        <w:rPr>
          <w:lang w:val="en-US"/>
        </w:rPr>
        <w:t xml:space="preserve"> Referral Manager (HSRM) application. When an appointment is made or canceled</w:t>
      </w:r>
      <w:r w:rsidR="00A92BAA">
        <w:rPr>
          <w:lang w:val="en-US"/>
        </w:rPr>
        <w:t>,</w:t>
      </w:r>
      <w:r w:rsidRPr="00875D62">
        <w:rPr>
          <w:lang w:val="en-US"/>
        </w:rPr>
        <w:t xml:space="preserve"> or if an appointment is updated as a No Show for a community care referral in HSRM, HSRM sends an HL7 message to VistA to update the VistA files with the appointment information. This information is then viewable in VistA Scheduling Options, CPRS, VSE</w:t>
      </w:r>
      <w:r w:rsidR="000D78F2">
        <w:rPr>
          <w:lang w:val="en-US"/>
        </w:rPr>
        <w:t>,</w:t>
      </w:r>
      <w:r w:rsidRPr="00875D62">
        <w:rPr>
          <w:lang w:val="en-US"/>
        </w:rPr>
        <w:t xml:space="preserve"> and other applications.</w:t>
      </w:r>
    </w:p>
    <w:p w:rsidR="001702EF" w:rsidRDefault="00875D62" w:rsidP="00875D62">
      <w:pPr>
        <w:pStyle w:val="BodyText"/>
        <w:rPr>
          <w:lang w:val="en-US"/>
        </w:rPr>
      </w:pPr>
      <w:r w:rsidRPr="00875D62">
        <w:rPr>
          <w:lang w:val="en-US"/>
        </w:rPr>
        <w:t>The formats of the HL7 messages conform to HL7 Version 2.5, Schedule Information Unsolicited (SIU) message type, the message structure will be S12 for Schedule an appointment, S15 for Cancel and appointment and S26 to update the appointment as a NO SHOW by the patient.</w:t>
      </w:r>
    </w:p>
    <w:p w:rsidR="00875D62" w:rsidRDefault="00632099" w:rsidP="00926A8F">
      <w:pPr>
        <w:pStyle w:val="Heading2"/>
      </w:pPr>
      <w:bookmarkStart w:id="499" w:name="_Toc11706820"/>
      <w:r>
        <w:rPr>
          <w:lang w:val="en-US"/>
        </w:rPr>
        <w:t xml:space="preserve"> </w:t>
      </w:r>
      <w:r w:rsidR="00875D62">
        <w:t>Assumptions</w:t>
      </w:r>
      <w:bookmarkEnd w:id="499"/>
    </w:p>
    <w:p w:rsidR="00875D62" w:rsidRPr="00875D62" w:rsidRDefault="00875D62" w:rsidP="00875D62">
      <w:pPr>
        <w:pStyle w:val="BodyText"/>
        <w:rPr>
          <w:lang w:val="en-US"/>
        </w:rPr>
      </w:pPr>
      <w:r w:rsidRPr="00875D62">
        <w:rPr>
          <w:lang w:val="en-US"/>
        </w:rPr>
        <w:t>The transmission of HSRM HL7 appointment messages assumes the following</w:t>
      </w:r>
      <w:r w:rsidR="00194A02">
        <w:rPr>
          <w:lang w:val="en-US"/>
        </w:rPr>
        <w:t>:</w:t>
      </w:r>
    </w:p>
    <w:p w:rsidR="00875D62" w:rsidRPr="00875D62" w:rsidRDefault="00875D62" w:rsidP="00BC4D3A">
      <w:pPr>
        <w:pStyle w:val="BodyText"/>
        <w:numPr>
          <w:ilvl w:val="0"/>
          <w:numId w:val="51"/>
        </w:numPr>
        <w:rPr>
          <w:lang w:val="en-US"/>
        </w:rPr>
      </w:pPr>
      <w:r w:rsidRPr="00875D62">
        <w:rPr>
          <w:lang w:val="en-US"/>
        </w:rPr>
        <w:t xml:space="preserve">VistA sites have patches GRMC*3.0*99 and GMRC*3.0*106 installed. </w:t>
      </w:r>
    </w:p>
    <w:p w:rsidR="00875D62" w:rsidRDefault="00875D62" w:rsidP="00BC4D3A">
      <w:pPr>
        <w:pStyle w:val="BodyText"/>
        <w:numPr>
          <w:ilvl w:val="0"/>
          <w:numId w:val="51"/>
        </w:numPr>
        <w:rPr>
          <w:lang w:val="en-US"/>
        </w:rPr>
      </w:pPr>
      <w:r w:rsidRPr="00875D62">
        <w:rPr>
          <w:lang w:val="en-US"/>
        </w:rPr>
        <w:t>All VistA systems have installed patch SD*5.3*707. This patch receives the HL7 messages from HSRM and processes the date.</w:t>
      </w:r>
    </w:p>
    <w:p w:rsidR="00875D62" w:rsidRDefault="00632099" w:rsidP="00926A8F">
      <w:pPr>
        <w:pStyle w:val="Heading2"/>
      </w:pPr>
      <w:bookmarkStart w:id="500" w:name="_Toc11706821"/>
      <w:r>
        <w:rPr>
          <w:lang w:val="en-US"/>
        </w:rPr>
        <w:t xml:space="preserve"> </w:t>
      </w:r>
      <w:r w:rsidR="00875D62">
        <w:t>Message Content</w:t>
      </w:r>
      <w:bookmarkEnd w:id="500"/>
    </w:p>
    <w:p w:rsidR="00875D62" w:rsidRDefault="00875D62" w:rsidP="00875D62">
      <w:pPr>
        <w:pStyle w:val="BodyText"/>
        <w:rPr>
          <w:lang w:val="en-US"/>
        </w:rPr>
      </w:pPr>
      <w:r w:rsidRPr="00875D62">
        <w:rPr>
          <w:lang w:val="en-US"/>
        </w:rPr>
        <w:t>The scheduling messages contain only the data necessary to perform the scheduling action.</w:t>
      </w:r>
    </w:p>
    <w:p w:rsidR="00875D62" w:rsidRDefault="00632099" w:rsidP="00926A8F">
      <w:pPr>
        <w:pStyle w:val="Heading2"/>
      </w:pPr>
      <w:bookmarkStart w:id="501" w:name="_Toc11706822"/>
      <w:r>
        <w:rPr>
          <w:lang w:val="en-US"/>
        </w:rPr>
        <w:t xml:space="preserve"> </w:t>
      </w:r>
      <w:r w:rsidR="00875D62">
        <w:t>HL7 Protocols</w:t>
      </w:r>
      <w:bookmarkEnd w:id="501"/>
    </w:p>
    <w:p w:rsidR="00875D62" w:rsidRPr="00875D62" w:rsidRDefault="00875D62" w:rsidP="00BC4D3A">
      <w:pPr>
        <w:pStyle w:val="BodyText"/>
        <w:numPr>
          <w:ilvl w:val="0"/>
          <w:numId w:val="52"/>
        </w:numPr>
        <w:rPr>
          <w:lang w:val="en-US"/>
        </w:rPr>
      </w:pPr>
      <w:r w:rsidRPr="00875D62">
        <w:rPr>
          <w:lang w:val="en-US"/>
        </w:rPr>
        <w:t xml:space="preserve">CCRA HSRM SIU-S12 CLIENT – This is the subscriber protocol that processes the make appointment message. </w:t>
      </w:r>
    </w:p>
    <w:p w:rsidR="00875D62" w:rsidRPr="00875D62" w:rsidRDefault="00875D62" w:rsidP="00BC4D3A">
      <w:pPr>
        <w:pStyle w:val="BodyText"/>
        <w:numPr>
          <w:ilvl w:val="0"/>
          <w:numId w:val="52"/>
        </w:numPr>
        <w:rPr>
          <w:lang w:val="en-US"/>
        </w:rPr>
      </w:pPr>
      <w:r w:rsidRPr="00875D62">
        <w:rPr>
          <w:lang w:val="en-US"/>
        </w:rPr>
        <w:t>CCRA HSRM SIU-S12 SERVER – This the event driver protocol that is triggered when a make appointment message is received.</w:t>
      </w:r>
    </w:p>
    <w:p w:rsidR="00875D62" w:rsidRPr="00875D62" w:rsidRDefault="00875D62" w:rsidP="00BC4D3A">
      <w:pPr>
        <w:pStyle w:val="BodyText"/>
        <w:numPr>
          <w:ilvl w:val="0"/>
          <w:numId w:val="52"/>
        </w:numPr>
        <w:rPr>
          <w:lang w:val="en-US"/>
        </w:rPr>
      </w:pPr>
      <w:r w:rsidRPr="00875D62">
        <w:rPr>
          <w:lang w:val="en-US"/>
        </w:rPr>
        <w:t>CCRA HSRM SIU-S15 CLIENT – This is the subscriber protocol that processes the cancel appointment message.</w:t>
      </w:r>
    </w:p>
    <w:p w:rsidR="00875D62" w:rsidRPr="00875D62" w:rsidRDefault="00875D62" w:rsidP="00BC4D3A">
      <w:pPr>
        <w:pStyle w:val="BodyText"/>
        <w:numPr>
          <w:ilvl w:val="0"/>
          <w:numId w:val="52"/>
        </w:numPr>
        <w:rPr>
          <w:lang w:val="en-US"/>
        </w:rPr>
      </w:pPr>
      <w:r w:rsidRPr="00875D62">
        <w:rPr>
          <w:lang w:val="en-US"/>
        </w:rPr>
        <w:t xml:space="preserve">CCRA HSRM SIU-S15 SERVER – This is the event driver protocol that is triggered when a cancel appointment message is received. </w:t>
      </w:r>
    </w:p>
    <w:p w:rsidR="00875D62" w:rsidRPr="00875D62" w:rsidRDefault="00875D62" w:rsidP="00BC4D3A">
      <w:pPr>
        <w:pStyle w:val="BodyText"/>
        <w:numPr>
          <w:ilvl w:val="0"/>
          <w:numId w:val="52"/>
        </w:numPr>
        <w:rPr>
          <w:lang w:val="en-US"/>
        </w:rPr>
      </w:pPr>
      <w:r w:rsidRPr="00875D62">
        <w:rPr>
          <w:lang w:val="en-US"/>
        </w:rPr>
        <w:t xml:space="preserve">CCRA HSRM SIU-S26 CLIENT – This is the subscriber protocol that processes the appointment update for a NO SHOW appointment action. </w:t>
      </w:r>
    </w:p>
    <w:p w:rsidR="00D3751D" w:rsidRDefault="00875D62" w:rsidP="00BC4D3A">
      <w:pPr>
        <w:pStyle w:val="BodyText"/>
        <w:numPr>
          <w:ilvl w:val="0"/>
          <w:numId w:val="52"/>
        </w:numPr>
        <w:rPr>
          <w:lang w:val="en-US"/>
        </w:rPr>
      </w:pPr>
      <w:r w:rsidRPr="00875D62">
        <w:rPr>
          <w:lang w:val="en-US"/>
        </w:rPr>
        <w:t xml:space="preserve">CCRA HSRM SIU-S26 SERVER – This is the event driver protocol that is triggered when a NO SHOW update message is received.  </w:t>
      </w:r>
    </w:p>
    <w:p w:rsidR="00D3751D" w:rsidRDefault="00D3751D">
      <w:pPr>
        <w:spacing w:before="0" w:after="0"/>
      </w:pPr>
      <w:r>
        <w:br w:type="page"/>
      </w:r>
    </w:p>
    <w:p w:rsidR="00450EFE" w:rsidRDefault="00FE20FA" w:rsidP="00D3751D">
      <w:pPr>
        <w:pStyle w:val="Heading2"/>
      </w:pPr>
      <w:bookmarkStart w:id="502" w:name="_Toc11706823"/>
      <w:r>
        <w:rPr>
          <w:lang w:val="en-US"/>
        </w:rPr>
        <w:t xml:space="preserve"> </w:t>
      </w:r>
      <w:r w:rsidR="00450EFE">
        <w:t>HL7 Application Parameters</w:t>
      </w:r>
      <w:bookmarkEnd w:id="502"/>
    </w:p>
    <w:p w:rsidR="00450EFE" w:rsidRPr="00450EFE" w:rsidRDefault="00450EFE" w:rsidP="00BC4D3A">
      <w:pPr>
        <w:pStyle w:val="BodyText"/>
        <w:numPr>
          <w:ilvl w:val="0"/>
          <w:numId w:val="53"/>
        </w:numPr>
        <w:rPr>
          <w:lang w:val="en-US"/>
        </w:rPr>
      </w:pPr>
      <w:r w:rsidRPr="00450EFE">
        <w:rPr>
          <w:lang w:val="en-US"/>
        </w:rPr>
        <w:t>SD-CCRA-HSRM – Defines the sending application parameters</w:t>
      </w:r>
    </w:p>
    <w:p w:rsidR="00450EFE" w:rsidRDefault="00450EFE" w:rsidP="00BC4D3A">
      <w:pPr>
        <w:pStyle w:val="BodyText"/>
        <w:numPr>
          <w:ilvl w:val="0"/>
          <w:numId w:val="53"/>
        </w:numPr>
        <w:rPr>
          <w:lang w:val="en-US"/>
        </w:rPr>
      </w:pPr>
      <w:r w:rsidRPr="00450EFE">
        <w:rPr>
          <w:lang w:val="en-US"/>
        </w:rPr>
        <w:t>SD-CCRA-VISTA – Defines the receiving application parameters</w:t>
      </w:r>
    </w:p>
    <w:p w:rsidR="00450EFE" w:rsidRDefault="00FE20FA" w:rsidP="00926A8F">
      <w:pPr>
        <w:pStyle w:val="Heading2"/>
      </w:pPr>
      <w:bookmarkStart w:id="503" w:name="_Toc11706824"/>
      <w:r>
        <w:rPr>
          <w:lang w:val="en-US"/>
        </w:rPr>
        <w:t xml:space="preserve"> </w:t>
      </w:r>
      <w:r w:rsidR="00450EFE">
        <w:t>HL7 Messaging Segments</w:t>
      </w:r>
      <w:bookmarkEnd w:id="503"/>
    </w:p>
    <w:p w:rsidR="00450EFE" w:rsidRDefault="00450EFE" w:rsidP="00926A8F">
      <w:pPr>
        <w:pStyle w:val="Heading3"/>
      </w:pPr>
      <w:bookmarkStart w:id="504" w:name="_Toc11706825"/>
      <w:bookmarkStart w:id="505" w:name="_Hlk11220949"/>
      <w:r w:rsidRPr="008D10D2">
        <w:t>SCH</w:t>
      </w:r>
      <w:r>
        <w:t xml:space="preserve"> – Schedule Activity Information Segment</w:t>
      </w:r>
      <w:bookmarkEnd w:id="504"/>
    </w:p>
    <w:bookmarkEnd w:id="505"/>
    <w:p w:rsidR="00450EFE" w:rsidRDefault="00450EFE" w:rsidP="00450EFE">
      <w:r>
        <w:t>The SCH segment contains general information about the scheduled appointment.</w:t>
      </w:r>
    </w:p>
    <w:tbl>
      <w:tblPr>
        <w:tblW w:w="5096" w:type="pct"/>
        <w:tblLook w:val="04A0" w:firstRow="1" w:lastRow="0" w:firstColumn="1" w:lastColumn="0" w:noHBand="0" w:noVBand="1"/>
      </w:tblPr>
      <w:tblGrid>
        <w:gridCol w:w="681"/>
        <w:gridCol w:w="656"/>
        <w:gridCol w:w="681"/>
        <w:gridCol w:w="828"/>
        <w:gridCol w:w="706"/>
        <w:gridCol w:w="766"/>
        <w:gridCol w:w="864"/>
        <w:gridCol w:w="3200"/>
        <w:gridCol w:w="2044"/>
      </w:tblGrid>
      <w:tr w:rsidR="00D96252" w:rsidRPr="00DD64E8" w:rsidTr="00530D99">
        <w:trPr>
          <w:cantSplit/>
          <w:trHeight w:val="288"/>
          <w:tblHeader/>
        </w:trPr>
        <w:tc>
          <w:tcPr>
            <w:tcW w:w="32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450EFE" w:rsidRPr="00D96252" w:rsidRDefault="00450EFE" w:rsidP="00C23C42">
            <w:pPr>
              <w:spacing w:after="0"/>
              <w:ind w:right="-114"/>
              <w:rPr>
                <w:rFonts w:ascii="Arial" w:eastAsia="Times New Roman" w:hAnsi="Arial" w:cs="Arial"/>
                <w:b/>
                <w:color w:val="auto"/>
                <w:sz w:val="22"/>
                <w:szCs w:val="22"/>
              </w:rPr>
            </w:pPr>
            <w:r w:rsidRPr="00D96252">
              <w:rPr>
                <w:rFonts w:ascii="Arial" w:eastAsia="Times New Roman" w:hAnsi="Arial" w:cs="Arial"/>
                <w:b/>
                <w:color w:val="auto"/>
                <w:sz w:val="22"/>
                <w:szCs w:val="22"/>
              </w:rPr>
              <w:t>SEQ</w:t>
            </w:r>
          </w:p>
        </w:tc>
        <w:tc>
          <w:tcPr>
            <w:tcW w:w="409" w:type="pct"/>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50EFE" w:rsidRPr="00D96252" w:rsidRDefault="00450EFE" w:rsidP="00926A8F">
            <w:pPr>
              <w:spacing w:after="0"/>
              <w:rPr>
                <w:rFonts w:ascii="Arial" w:eastAsia="Times New Roman" w:hAnsi="Arial" w:cs="Arial"/>
                <w:b/>
                <w:color w:val="auto"/>
                <w:sz w:val="22"/>
                <w:szCs w:val="22"/>
              </w:rPr>
            </w:pPr>
            <w:r w:rsidRPr="00D96252">
              <w:rPr>
                <w:rFonts w:ascii="Arial" w:eastAsia="Times New Roman" w:hAnsi="Arial" w:cs="Arial"/>
                <w:b/>
                <w:color w:val="auto"/>
                <w:sz w:val="22"/>
                <w:szCs w:val="22"/>
              </w:rPr>
              <w:t>LEN</w:t>
            </w:r>
          </w:p>
        </w:tc>
        <w:tc>
          <w:tcPr>
            <w:tcW w:w="326" w:type="pct"/>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50EFE" w:rsidRPr="00D96252" w:rsidRDefault="00450EFE" w:rsidP="00926A8F">
            <w:pPr>
              <w:spacing w:after="0"/>
              <w:rPr>
                <w:rFonts w:ascii="Arial" w:eastAsia="Times New Roman" w:hAnsi="Arial" w:cs="Arial"/>
                <w:b/>
                <w:color w:val="auto"/>
                <w:sz w:val="22"/>
                <w:szCs w:val="22"/>
              </w:rPr>
            </w:pPr>
            <w:r w:rsidRPr="00D96252">
              <w:rPr>
                <w:rFonts w:ascii="Arial" w:eastAsia="Times New Roman" w:hAnsi="Arial" w:cs="Arial"/>
                <w:b/>
                <w:color w:val="auto"/>
                <w:sz w:val="22"/>
                <w:szCs w:val="22"/>
              </w:rPr>
              <w:t>DT</w:t>
            </w:r>
          </w:p>
        </w:tc>
        <w:tc>
          <w:tcPr>
            <w:tcW w:w="394" w:type="pct"/>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50EFE" w:rsidRPr="00D96252" w:rsidRDefault="00450EFE" w:rsidP="00926A8F">
            <w:pPr>
              <w:spacing w:after="0"/>
              <w:rPr>
                <w:rFonts w:ascii="Arial" w:eastAsia="Times New Roman" w:hAnsi="Arial" w:cs="Arial"/>
                <w:b/>
                <w:color w:val="auto"/>
                <w:sz w:val="22"/>
                <w:szCs w:val="22"/>
              </w:rPr>
            </w:pPr>
            <w:r w:rsidRPr="00D96252">
              <w:rPr>
                <w:rFonts w:ascii="Arial" w:eastAsia="Times New Roman" w:hAnsi="Arial" w:cs="Arial"/>
                <w:b/>
                <w:color w:val="auto"/>
                <w:sz w:val="22"/>
                <w:szCs w:val="22"/>
              </w:rPr>
              <w:t>R/O/C</w:t>
            </w:r>
          </w:p>
        </w:tc>
        <w:tc>
          <w:tcPr>
            <w:tcW w:w="338" w:type="pct"/>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50EFE" w:rsidRPr="00D96252" w:rsidRDefault="00450EFE" w:rsidP="00926A8F">
            <w:pPr>
              <w:spacing w:after="0"/>
              <w:rPr>
                <w:rFonts w:ascii="Arial" w:eastAsia="Times New Roman" w:hAnsi="Arial" w:cs="Arial"/>
                <w:b/>
                <w:color w:val="auto"/>
                <w:sz w:val="22"/>
                <w:szCs w:val="22"/>
              </w:rPr>
            </w:pPr>
            <w:r w:rsidRPr="00D96252">
              <w:rPr>
                <w:rFonts w:ascii="Arial" w:eastAsia="Times New Roman" w:hAnsi="Arial" w:cs="Arial"/>
                <w:b/>
                <w:color w:val="auto"/>
                <w:sz w:val="22"/>
                <w:szCs w:val="22"/>
              </w:rPr>
              <w:t>RP/#</w:t>
            </w:r>
          </w:p>
        </w:tc>
        <w:tc>
          <w:tcPr>
            <w:tcW w:w="365" w:type="pct"/>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50EFE" w:rsidRPr="00D96252" w:rsidRDefault="00450EFE" w:rsidP="00926A8F">
            <w:pPr>
              <w:spacing w:after="0"/>
              <w:rPr>
                <w:rFonts w:ascii="Arial" w:eastAsia="Times New Roman" w:hAnsi="Arial" w:cs="Arial"/>
                <w:b/>
                <w:color w:val="auto"/>
                <w:sz w:val="22"/>
                <w:szCs w:val="22"/>
              </w:rPr>
            </w:pPr>
            <w:r w:rsidRPr="00D96252">
              <w:rPr>
                <w:rFonts w:ascii="Arial" w:eastAsia="Times New Roman" w:hAnsi="Arial" w:cs="Arial"/>
                <w:b/>
                <w:color w:val="auto"/>
                <w:sz w:val="22"/>
                <w:szCs w:val="22"/>
              </w:rPr>
              <w:t>TBL#</w:t>
            </w:r>
          </w:p>
        </w:tc>
        <w:tc>
          <w:tcPr>
            <w:tcW w:w="410" w:type="pct"/>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50EFE" w:rsidRPr="00D96252" w:rsidRDefault="00450EFE" w:rsidP="00926A8F">
            <w:pPr>
              <w:spacing w:after="0"/>
              <w:rPr>
                <w:rFonts w:ascii="Arial" w:eastAsia="Times New Roman" w:hAnsi="Arial" w:cs="Arial"/>
                <w:b/>
                <w:color w:val="auto"/>
                <w:sz w:val="22"/>
                <w:szCs w:val="22"/>
              </w:rPr>
            </w:pPr>
            <w:r w:rsidRPr="00D96252">
              <w:rPr>
                <w:rFonts w:ascii="Arial" w:eastAsia="Times New Roman" w:hAnsi="Arial" w:cs="Arial"/>
                <w:b/>
                <w:color w:val="auto"/>
                <w:sz w:val="22"/>
                <w:szCs w:val="22"/>
              </w:rPr>
              <w:t>ITEM#</w:t>
            </w:r>
          </w:p>
        </w:tc>
        <w:tc>
          <w:tcPr>
            <w:tcW w:w="1480" w:type="pct"/>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50EFE" w:rsidRPr="00D96252" w:rsidRDefault="00450EFE" w:rsidP="00926A8F">
            <w:pPr>
              <w:spacing w:after="0"/>
              <w:rPr>
                <w:rFonts w:ascii="Arial" w:eastAsia="Times New Roman" w:hAnsi="Arial" w:cs="Arial"/>
                <w:b/>
                <w:color w:val="auto"/>
                <w:sz w:val="22"/>
                <w:szCs w:val="22"/>
              </w:rPr>
            </w:pPr>
            <w:r w:rsidRPr="00D96252">
              <w:rPr>
                <w:rFonts w:ascii="Arial" w:eastAsia="Times New Roman" w:hAnsi="Arial" w:cs="Arial"/>
                <w:b/>
                <w:color w:val="auto"/>
                <w:sz w:val="22"/>
                <w:szCs w:val="22"/>
              </w:rPr>
              <w:t>Element Name</w:t>
            </w:r>
          </w:p>
        </w:tc>
        <w:tc>
          <w:tcPr>
            <w:tcW w:w="951" w:type="pct"/>
            <w:tcBorders>
              <w:top w:val="single" w:sz="4" w:space="0" w:color="auto"/>
              <w:left w:val="nil"/>
              <w:bottom w:val="single" w:sz="4" w:space="0" w:color="auto"/>
              <w:right w:val="single" w:sz="4" w:space="0" w:color="auto"/>
            </w:tcBorders>
            <w:shd w:val="clear" w:color="auto" w:fill="BFBFBF" w:themeFill="background1" w:themeFillShade="BF"/>
            <w:vAlign w:val="bottom"/>
            <w:hideMark/>
          </w:tcPr>
          <w:p w:rsidR="00450EFE" w:rsidRPr="00D96252" w:rsidRDefault="00450EFE" w:rsidP="00926A8F">
            <w:pPr>
              <w:spacing w:after="0"/>
              <w:rPr>
                <w:rFonts w:ascii="Arial" w:eastAsia="Times New Roman" w:hAnsi="Arial" w:cs="Arial"/>
                <w:b/>
                <w:color w:val="auto"/>
                <w:sz w:val="22"/>
                <w:szCs w:val="22"/>
              </w:rPr>
            </w:pPr>
            <w:r w:rsidRPr="00D96252">
              <w:rPr>
                <w:rFonts w:ascii="Arial" w:eastAsia="Times New Roman" w:hAnsi="Arial" w:cs="Arial"/>
                <w:b/>
                <w:color w:val="auto"/>
                <w:sz w:val="22"/>
                <w:szCs w:val="22"/>
              </w:rPr>
              <w:t>VISTA DESCRIPTION</w:t>
            </w:r>
          </w:p>
        </w:tc>
      </w:tr>
      <w:tr w:rsidR="00D96252" w:rsidRPr="00DD64E8" w:rsidTr="00530D99">
        <w:trPr>
          <w:trHeight w:val="288"/>
        </w:trPr>
        <w:tc>
          <w:tcPr>
            <w:tcW w:w="327" w:type="pct"/>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w:t>
            </w:r>
          </w:p>
        </w:tc>
        <w:tc>
          <w:tcPr>
            <w:tcW w:w="409"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75</w:t>
            </w:r>
          </w:p>
        </w:tc>
        <w:tc>
          <w:tcPr>
            <w:tcW w:w="326"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EI</w:t>
            </w:r>
          </w:p>
        </w:tc>
        <w:tc>
          <w:tcPr>
            <w:tcW w:w="394"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R</w:t>
            </w:r>
          </w:p>
        </w:tc>
        <w:tc>
          <w:tcPr>
            <w:tcW w:w="338"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365"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41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860</w:t>
            </w:r>
          </w:p>
        </w:tc>
        <w:tc>
          <w:tcPr>
            <w:tcW w:w="148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Placer Appointment ID</w:t>
            </w:r>
          </w:p>
        </w:tc>
        <w:tc>
          <w:tcPr>
            <w:tcW w:w="951" w:type="pct"/>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D96252" w:rsidRPr="00DD64E8" w:rsidTr="00530D99">
        <w:trPr>
          <w:trHeight w:val="288"/>
        </w:trPr>
        <w:tc>
          <w:tcPr>
            <w:tcW w:w="327" w:type="pct"/>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w:t>
            </w:r>
          </w:p>
        </w:tc>
        <w:tc>
          <w:tcPr>
            <w:tcW w:w="409"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75</w:t>
            </w:r>
          </w:p>
        </w:tc>
        <w:tc>
          <w:tcPr>
            <w:tcW w:w="326"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EI</w:t>
            </w:r>
          </w:p>
        </w:tc>
        <w:tc>
          <w:tcPr>
            <w:tcW w:w="394"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w:t>
            </w:r>
          </w:p>
        </w:tc>
        <w:tc>
          <w:tcPr>
            <w:tcW w:w="338"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365"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41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861</w:t>
            </w:r>
          </w:p>
        </w:tc>
        <w:tc>
          <w:tcPr>
            <w:tcW w:w="148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Filler Appointment ID</w:t>
            </w:r>
          </w:p>
        </w:tc>
        <w:tc>
          <w:tcPr>
            <w:tcW w:w="951" w:type="pct"/>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D96252" w:rsidRPr="00DD64E8" w:rsidTr="00530D99">
        <w:trPr>
          <w:trHeight w:val="288"/>
        </w:trPr>
        <w:tc>
          <w:tcPr>
            <w:tcW w:w="327" w:type="pct"/>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3</w:t>
            </w:r>
          </w:p>
        </w:tc>
        <w:tc>
          <w:tcPr>
            <w:tcW w:w="409"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5</w:t>
            </w:r>
          </w:p>
        </w:tc>
        <w:tc>
          <w:tcPr>
            <w:tcW w:w="326"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NM</w:t>
            </w:r>
          </w:p>
        </w:tc>
        <w:tc>
          <w:tcPr>
            <w:tcW w:w="394"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w:t>
            </w:r>
          </w:p>
        </w:tc>
        <w:tc>
          <w:tcPr>
            <w:tcW w:w="338"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365"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41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862</w:t>
            </w:r>
          </w:p>
        </w:tc>
        <w:tc>
          <w:tcPr>
            <w:tcW w:w="148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Occurrence Number</w:t>
            </w:r>
          </w:p>
        </w:tc>
        <w:tc>
          <w:tcPr>
            <w:tcW w:w="951" w:type="pct"/>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VistA consult ID</w:t>
            </w:r>
          </w:p>
        </w:tc>
      </w:tr>
      <w:tr w:rsidR="00D96252" w:rsidRPr="00DD64E8" w:rsidTr="00530D99">
        <w:trPr>
          <w:trHeight w:val="288"/>
        </w:trPr>
        <w:tc>
          <w:tcPr>
            <w:tcW w:w="327" w:type="pct"/>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4</w:t>
            </w:r>
          </w:p>
        </w:tc>
        <w:tc>
          <w:tcPr>
            <w:tcW w:w="409"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22</w:t>
            </w:r>
          </w:p>
        </w:tc>
        <w:tc>
          <w:tcPr>
            <w:tcW w:w="326"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EI</w:t>
            </w:r>
          </w:p>
        </w:tc>
        <w:tc>
          <w:tcPr>
            <w:tcW w:w="394"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338"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365"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41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218</w:t>
            </w:r>
          </w:p>
        </w:tc>
        <w:tc>
          <w:tcPr>
            <w:tcW w:w="148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Placer Group Number</w:t>
            </w:r>
          </w:p>
        </w:tc>
        <w:tc>
          <w:tcPr>
            <w:tcW w:w="951" w:type="pct"/>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D96252" w:rsidRPr="00DD64E8" w:rsidTr="00530D99">
        <w:trPr>
          <w:trHeight w:val="288"/>
        </w:trPr>
        <w:tc>
          <w:tcPr>
            <w:tcW w:w="327" w:type="pct"/>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5</w:t>
            </w:r>
          </w:p>
        </w:tc>
        <w:tc>
          <w:tcPr>
            <w:tcW w:w="409"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326"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CE</w:t>
            </w:r>
          </w:p>
        </w:tc>
        <w:tc>
          <w:tcPr>
            <w:tcW w:w="394"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338"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365"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41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864</w:t>
            </w:r>
          </w:p>
        </w:tc>
        <w:tc>
          <w:tcPr>
            <w:tcW w:w="148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Schedule ID</w:t>
            </w:r>
          </w:p>
        </w:tc>
        <w:tc>
          <w:tcPr>
            <w:tcW w:w="951" w:type="pct"/>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D96252" w:rsidRPr="00DD64E8" w:rsidTr="00530D99">
        <w:trPr>
          <w:trHeight w:val="476"/>
        </w:trPr>
        <w:tc>
          <w:tcPr>
            <w:tcW w:w="327" w:type="pct"/>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6</w:t>
            </w:r>
          </w:p>
        </w:tc>
        <w:tc>
          <w:tcPr>
            <w:tcW w:w="409"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326"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CE</w:t>
            </w:r>
          </w:p>
        </w:tc>
        <w:tc>
          <w:tcPr>
            <w:tcW w:w="394"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R</w:t>
            </w:r>
          </w:p>
        </w:tc>
        <w:tc>
          <w:tcPr>
            <w:tcW w:w="338"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365"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p>
        </w:tc>
        <w:tc>
          <w:tcPr>
            <w:tcW w:w="41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883</w:t>
            </w:r>
          </w:p>
        </w:tc>
        <w:tc>
          <w:tcPr>
            <w:tcW w:w="148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Event Reason</w:t>
            </w:r>
          </w:p>
        </w:tc>
        <w:tc>
          <w:tcPr>
            <w:tcW w:w="951" w:type="pct"/>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Scheduled or Canceled</w:t>
            </w:r>
          </w:p>
        </w:tc>
      </w:tr>
      <w:tr w:rsidR="00D96252" w:rsidRPr="00DD64E8" w:rsidTr="00530D99">
        <w:trPr>
          <w:trHeight w:val="296"/>
        </w:trPr>
        <w:tc>
          <w:tcPr>
            <w:tcW w:w="327" w:type="pct"/>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7</w:t>
            </w:r>
          </w:p>
        </w:tc>
        <w:tc>
          <w:tcPr>
            <w:tcW w:w="409"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326"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CE</w:t>
            </w:r>
          </w:p>
        </w:tc>
        <w:tc>
          <w:tcPr>
            <w:tcW w:w="394"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338"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365"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p>
        </w:tc>
        <w:tc>
          <w:tcPr>
            <w:tcW w:w="41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866</w:t>
            </w:r>
          </w:p>
        </w:tc>
        <w:tc>
          <w:tcPr>
            <w:tcW w:w="148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Appointment Reason</w:t>
            </w:r>
          </w:p>
        </w:tc>
        <w:tc>
          <w:tcPr>
            <w:tcW w:w="951" w:type="pct"/>
            <w:tcBorders>
              <w:top w:val="nil"/>
              <w:left w:val="nil"/>
              <w:bottom w:val="single" w:sz="4" w:space="0" w:color="auto"/>
              <w:right w:val="single" w:sz="4" w:space="0" w:color="auto"/>
            </w:tcBorders>
            <w:shd w:val="clear" w:color="auto" w:fill="auto"/>
            <w:vAlign w:val="bottom"/>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D96252" w:rsidRPr="00DD64E8" w:rsidTr="00530D99">
        <w:trPr>
          <w:trHeight w:val="288"/>
        </w:trPr>
        <w:tc>
          <w:tcPr>
            <w:tcW w:w="327" w:type="pct"/>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w:t>
            </w:r>
          </w:p>
        </w:tc>
        <w:tc>
          <w:tcPr>
            <w:tcW w:w="409"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326"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CE</w:t>
            </w:r>
          </w:p>
        </w:tc>
        <w:tc>
          <w:tcPr>
            <w:tcW w:w="394"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338"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365"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p>
        </w:tc>
        <w:tc>
          <w:tcPr>
            <w:tcW w:w="41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867</w:t>
            </w:r>
          </w:p>
        </w:tc>
        <w:tc>
          <w:tcPr>
            <w:tcW w:w="148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Appointment Type</w:t>
            </w:r>
          </w:p>
        </w:tc>
        <w:tc>
          <w:tcPr>
            <w:tcW w:w="951" w:type="pct"/>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D96252" w:rsidRPr="00DD64E8" w:rsidTr="00530D99">
        <w:trPr>
          <w:trHeight w:val="288"/>
        </w:trPr>
        <w:tc>
          <w:tcPr>
            <w:tcW w:w="327" w:type="pct"/>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9</w:t>
            </w:r>
          </w:p>
        </w:tc>
        <w:tc>
          <w:tcPr>
            <w:tcW w:w="409"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20</w:t>
            </w:r>
          </w:p>
        </w:tc>
        <w:tc>
          <w:tcPr>
            <w:tcW w:w="326"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NM</w:t>
            </w:r>
          </w:p>
        </w:tc>
        <w:tc>
          <w:tcPr>
            <w:tcW w:w="394"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338"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365"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41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868</w:t>
            </w:r>
          </w:p>
        </w:tc>
        <w:tc>
          <w:tcPr>
            <w:tcW w:w="148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Appointment Duration</w:t>
            </w:r>
          </w:p>
        </w:tc>
        <w:tc>
          <w:tcPr>
            <w:tcW w:w="951" w:type="pct"/>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Appointment length</w:t>
            </w:r>
          </w:p>
        </w:tc>
      </w:tr>
      <w:tr w:rsidR="00D96252" w:rsidRPr="00DD64E8" w:rsidTr="00530D99">
        <w:trPr>
          <w:trHeight w:val="288"/>
        </w:trPr>
        <w:tc>
          <w:tcPr>
            <w:tcW w:w="327" w:type="pct"/>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10</w:t>
            </w:r>
          </w:p>
        </w:tc>
        <w:tc>
          <w:tcPr>
            <w:tcW w:w="409"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326"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CE</w:t>
            </w:r>
          </w:p>
        </w:tc>
        <w:tc>
          <w:tcPr>
            <w:tcW w:w="394"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338"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365"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41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869</w:t>
            </w:r>
          </w:p>
        </w:tc>
        <w:tc>
          <w:tcPr>
            <w:tcW w:w="148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Appointment Duration Units</w:t>
            </w:r>
          </w:p>
        </w:tc>
        <w:tc>
          <w:tcPr>
            <w:tcW w:w="951" w:type="pct"/>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Minutes or hours</w:t>
            </w:r>
          </w:p>
        </w:tc>
      </w:tr>
      <w:tr w:rsidR="00D96252" w:rsidRPr="00DD64E8" w:rsidTr="00530D99">
        <w:trPr>
          <w:trHeight w:val="288"/>
        </w:trPr>
        <w:tc>
          <w:tcPr>
            <w:tcW w:w="327" w:type="pct"/>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11</w:t>
            </w:r>
          </w:p>
        </w:tc>
        <w:tc>
          <w:tcPr>
            <w:tcW w:w="409"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200</w:t>
            </w:r>
          </w:p>
        </w:tc>
        <w:tc>
          <w:tcPr>
            <w:tcW w:w="326"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TQ</w:t>
            </w:r>
          </w:p>
        </w:tc>
        <w:tc>
          <w:tcPr>
            <w:tcW w:w="394"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R</w:t>
            </w:r>
          </w:p>
        </w:tc>
        <w:tc>
          <w:tcPr>
            <w:tcW w:w="338"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Y</w:t>
            </w:r>
          </w:p>
        </w:tc>
        <w:tc>
          <w:tcPr>
            <w:tcW w:w="365"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41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884</w:t>
            </w:r>
          </w:p>
        </w:tc>
        <w:tc>
          <w:tcPr>
            <w:tcW w:w="148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Appointment Timing Quantity</w:t>
            </w:r>
          </w:p>
        </w:tc>
        <w:tc>
          <w:tcPr>
            <w:tcW w:w="951" w:type="pct"/>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xml:space="preserve">^^^Appointment Start Date </w:t>
            </w:r>
            <w:proofErr w:type="spellStart"/>
            <w:r w:rsidRPr="00D3751D">
              <w:rPr>
                <w:rFonts w:ascii="Arial" w:eastAsia="Times New Roman" w:hAnsi="Arial" w:cs="Arial"/>
                <w:sz w:val="22"/>
                <w:szCs w:val="22"/>
              </w:rPr>
              <w:t>Time^Appointment</w:t>
            </w:r>
            <w:proofErr w:type="spellEnd"/>
            <w:r w:rsidRPr="00D3751D">
              <w:rPr>
                <w:rFonts w:ascii="Arial" w:eastAsia="Times New Roman" w:hAnsi="Arial" w:cs="Arial"/>
                <w:sz w:val="22"/>
                <w:szCs w:val="22"/>
              </w:rPr>
              <w:t xml:space="preserve"> End Date Time</w:t>
            </w:r>
          </w:p>
        </w:tc>
      </w:tr>
      <w:tr w:rsidR="00D96252" w:rsidRPr="00DD64E8" w:rsidTr="00530D99">
        <w:trPr>
          <w:trHeight w:val="288"/>
        </w:trPr>
        <w:tc>
          <w:tcPr>
            <w:tcW w:w="327" w:type="pct"/>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12</w:t>
            </w:r>
          </w:p>
        </w:tc>
        <w:tc>
          <w:tcPr>
            <w:tcW w:w="409"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326"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XCN</w:t>
            </w:r>
          </w:p>
        </w:tc>
        <w:tc>
          <w:tcPr>
            <w:tcW w:w="394"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338"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Y</w:t>
            </w:r>
          </w:p>
        </w:tc>
        <w:tc>
          <w:tcPr>
            <w:tcW w:w="365"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41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874</w:t>
            </w:r>
          </w:p>
        </w:tc>
        <w:tc>
          <w:tcPr>
            <w:tcW w:w="148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Placer Contact Person</w:t>
            </w:r>
          </w:p>
        </w:tc>
        <w:tc>
          <w:tcPr>
            <w:tcW w:w="951" w:type="pct"/>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xml:space="preserve">^Provider Last </w:t>
            </w:r>
            <w:proofErr w:type="spellStart"/>
            <w:r w:rsidRPr="00D3751D">
              <w:rPr>
                <w:rFonts w:ascii="Arial" w:eastAsia="Times New Roman" w:hAnsi="Arial" w:cs="Arial"/>
                <w:sz w:val="22"/>
                <w:szCs w:val="22"/>
              </w:rPr>
              <w:t>Name^Provider</w:t>
            </w:r>
            <w:proofErr w:type="spellEnd"/>
            <w:r w:rsidRPr="00D3751D">
              <w:rPr>
                <w:rFonts w:ascii="Arial" w:eastAsia="Times New Roman" w:hAnsi="Arial" w:cs="Arial"/>
                <w:sz w:val="22"/>
                <w:szCs w:val="22"/>
              </w:rPr>
              <w:t xml:space="preserve"> First Name</w:t>
            </w:r>
          </w:p>
        </w:tc>
      </w:tr>
      <w:tr w:rsidR="00D96252" w:rsidRPr="00DD64E8" w:rsidTr="00530D99">
        <w:trPr>
          <w:trHeight w:val="288"/>
        </w:trPr>
        <w:tc>
          <w:tcPr>
            <w:tcW w:w="327" w:type="pct"/>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13</w:t>
            </w:r>
          </w:p>
        </w:tc>
        <w:tc>
          <w:tcPr>
            <w:tcW w:w="409"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326"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XTN</w:t>
            </w:r>
          </w:p>
        </w:tc>
        <w:tc>
          <w:tcPr>
            <w:tcW w:w="394"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338"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365"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41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875</w:t>
            </w:r>
          </w:p>
        </w:tc>
        <w:tc>
          <w:tcPr>
            <w:tcW w:w="148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Placer Contact Phone Number</w:t>
            </w:r>
          </w:p>
        </w:tc>
        <w:tc>
          <w:tcPr>
            <w:tcW w:w="951" w:type="pct"/>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^^^Scheduler's VA exchange email</w:t>
            </w:r>
          </w:p>
        </w:tc>
      </w:tr>
      <w:tr w:rsidR="00D96252" w:rsidRPr="00DD64E8" w:rsidTr="00530D99">
        <w:trPr>
          <w:trHeight w:val="288"/>
        </w:trPr>
        <w:tc>
          <w:tcPr>
            <w:tcW w:w="327" w:type="pct"/>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14</w:t>
            </w:r>
          </w:p>
        </w:tc>
        <w:tc>
          <w:tcPr>
            <w:tcW w:w="409"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326"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XAD</w:t>
            </w:r>
          </w:p>
        </w:tc>
        <w:tc>
          <w:tcPr>
            <w:tcW w:w="394"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338"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Y</w:t>
            </w:r>
          </w:p>
        </w:tc>
        <w:tc>
          <w:tcPr>
            <w:tcW w:w="365"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41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876</w:t>
            </w:r>
          </w:p>
        </w:tc>
        <w:tc>
          <w:tcPr>
            <w:tcW w:w="148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Placer Contact Address</w:t>
            </w:r>
          </w:p>
        </w:tc>
        <w:tc>
          <w:tcPr>
            <w:tcW w:w="951" w:type="pct"/>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D96252" w:rsidRPr="00DD64E8" w:rsidTr="00530D99">
        <w:trPr>
          <w:trHeight w:val="288"/>
        </w:trPr>
        <w:tc>
          <w:tcPr>
            <w:tcW w:w="327" w:type="pct"/>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15</w:t>
            </w:r>
          </w:p>
        </w:tc>
        <w:tc>
          <w:tcPr>
            <w:tcW w:w="409"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80</w:t>
            </w:r>
          </w:p>
        </w:tc>
        <w:tc>
          <w:tcPr>
            <w:tcW w:w="326"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PL</w:t>
            </w:r>
          </w:p>
        </w:tc>
        <w:tc>
          <w:tcPr>
            <w:tcW w:w="394"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338"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365"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41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877</w:t>
            </w:r>
          </w:p>
        </w:tc>
        <w:tc>
          <w:tcPr>
            <w:tcW w:w="148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Placer Contact Location</w:t>
            </w:r>
          </w:p>
        </w:tc>
        <w:tc>
          <w:tcPr>
            <w:tcW w:w="951" w:type="pct"/>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D96252" w:rsidRPr="00DD64E8" w:rsidTr="00530D99">
        <w:trPr>
          <w:trHeight w:val="288"/>
        </w:trPr>
        <w:tc>
          <w:tcPr>
            <w:tcW w:w="327" w:type="pct"/>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16</w:t>
            </w:r>
          </w:p>
        </w:tc>
        <w:tc>
          <w:tcPr>
            <w:tcW w:w="409"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326"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XCN</w:t>
            </w:r>
          </w:p>
        </w:tc>
        <w:tc>
          <w:tcPr>
            <w:tcW w:w="394"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R</w:t>
            </w:r>
          </w:p>
        </w:tc>
        <w:tc>
          <w:tcPr>
            <w:tcW w:w="338"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Y</w:t>
            </w:r>
          </w:p>
        </w:tc>
        <w:tc>
          <w:tcPr>
            <w:tcW w:w="365"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41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885</w:t>
            </w:r>
          </w:p>
        </w:tc>
        <w:tc>
          <w:tcPr>
            <w:tcW w:w="148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Filler Contact Person</w:t>
            </w:r>
          </w:p>
        </w:tc>
        <w:tc>
          <w:tcPr>
            <w:tcW w:w="951" w:type="pct"/>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proofErr w:type="spellStart"/>
            <w:r w:rsidRPr="00D3751D">
              <w:rPr>
                <w:rFonts w:ascii="Arial" w:eastAsia="Times New Roman" w:hAnsi="Arial" w:cs="Arial"/>
                <w:sz w:val="22"/>
                <w:szCs w:val="22"/>
              </w:rPr>
              <w:t>Duz^name</w:t>
            </w:r>
            <w:proofErr w:type="spellEnd"/>
            <w:r w:rsidRPr="00D3751D">
              <w:rPr>
                <w:rFonts w:ascii="Arial" w:eastAsia="Times New Roman" w:hAnsi="Arial" w:cs="Arial"/>
                <w:sz w:val="22"/>
                <w:szCs w:val="22"/>
              </w:rPr>
              <w:t xml:space="preserve"> of person that scheduled the appointment</w:t>
            </w:r>
          </w:p>
        </w:tc>
      </w:tr>
      <w:tr w:rsidR="00D96252" w:rsidRPr="00DD64E8" w:rsidTr="00530D99">
        <w:trPr>
          <w:trHeight w:val="288"/>
        </w:trPr>
        <w:tc>
          <w:tcPr>
            <w:tcW w:w="327" w:type="pct"/>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17</w:t>
            </w:r>
          </w:p>
        </w:tc>
        <w:tc>
          <w:tcPr>
            <w:tcW w:w="409"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326"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XTN</w:t>
            </w:r>
          </w:p>
        </w:tc>
        <w:tc>
          <w:tcPr>
            <w:tcW w:w="394"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338"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365"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41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886</w:t>
            </w:r>
          </w:p>
        </w:tc>
        <w:tc>
          <w:tcPr>
            <w:tcW w:w="148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Filler Contact Phone Number</w:t>
            </w:r>
          </w:p>
        </w:tc>
        <w:tc>
          <w:tcPr>
            <w:tcW w:w="951" w:type="pct"/>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D96252" w:rsidRPr="00DD64E8" w:rsidTr="00530D99">
        <w:trPr>
          <w:trHeight w:val="288"/>
        </w:trPr>
        <w:tc>
          <w:tcPr>
            <w:tcW w:w="327" w:type="pct"/>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18</w:t>
            </w:r>
          </w:p>
        </w:tc>
        <w:tc>
          <w:tcPr>
            <w:tcW w:w="409"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326"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XAD</w:t>
            </w:r>
          </w:p>
        </w:tc>
        <w:tc>
          <w:tcPr>
            <w:tcW w:w="394"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338"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365"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41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887</w:t>
            </w:r>
          </w:p>
        </w:tc>
        <w:tc>
          <w:tcPr>
            <w:tcW w:w="148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Filler Contact Address</w:t>
            </w:r>
          </w:p>
        </w:tc>
        <w:tc>
          <w:tcPr>
            <w:tcW w:w="951" w:type="pct"/>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D96252" w:rsidRPr="00DD64E8" w:rsidTr="00530D99">
        <w:trPr>
          <w:trHeight w:val="288"/>
        </w:trPr>
        <w:tc>
          <w:tcPr>
            <w:tcW w:w="327" w:type="pct"/>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19</w:t>
            </w:r>
          </w:p>
        </w:tc>
        <w:tc>
          <w:tcPr>
            <w:tcW w:w="409"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80</w:t>
            </w:r>
          </w:p>
        </w:tc>
        <w:tc>
          <w:tcPr>
            <w:tcW w:w="326"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PL</w:t>
            </w:r>
          </w:p>
        </w:tc>
        <w:tc>
          <w:tcPr>
            <w:tcW w:w="394"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338"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365"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41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888</w:t>
            </w:r>
          </w:p>
        </w:tc>
        <w:tc>
          <w:tcPr>
            <w:tcW w:w="148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Filler Contact Location</w:t>
            </w:r>
          </w:p>
        </w:tc>
        <w:tc>
          <w:tcPr>
            <w:tcW w:w="951" w:type="pct"/>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D96252" w:rsidRPr="00DD64E8" w:rsidTr="00530D99">
        <w:trPr>
          <w:trHeight w:val="288"/>
        </w:trPr>
        <w:tc>
          <w:tcPr>
            <w:tcW w:w="327" w:type="pct"/>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20</w:t>
            </w:r>
          </w:p>
        </w:tc>
        <w:tc>
          <w:tcPr>
            <w:tcW w:w="409"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326"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XCN</w:t>
            </w:r>
          </w:p>
        </w:tc>
        <w:tc>
          <w:tcPr>
            <w:tcW w:w="394"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R</w:t>
            </w:r>
          </w:p>
        </w:tc>
        <w:tc>
          <w:tcPr>
            <w:tcW w:w="338"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Y</w:t>
            </w:r>
          </w:p>
        </w:tc>
        <w:tc>
          <w:tcPr>
            <w:tcW w:w="365"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41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878</w:t>
            </w:r>
          </w:p>
        </w:tc>
        <w:tc>
          <w:tcPr>
            <w:tcW w:w="148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Entered by Person</w:t>
            </w:r>
          </w:p>
        </w:tc>
        <w:tc>
          <w:tcPr>
            <w:tcW w:w="951" w:type="pct"/>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Free text scheduler name</w:t>
            </w:r>
          </w:p>
        </w:tc>
      </w:tr>
      <w:tr w:rsidR="00D96252" w:rsidRPr="00DD64E8" w:rsidTr="00530D99">
        <w:trPr>
          <w:trHeight w:val="288"/>
        </w:trPr>
        <w:tc>
          <w:tcPr>
            <w:tcW w:w="327" w:type="pct"/>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21</w:t>
            </w:r>
          </w:p>
        </w:tc>
        <w:tc>
          <w:tcPr>
            <w:tcW w:w="409"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326"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XTN</w:t>
            </w:r>
          </w:p>
        </w:tc>
        <w:tc>
          <w:tcPr>
            <w:tcW w:w="394"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338"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Y</w:t>
            </w:r>
          </w:p>
        </w:tc>
        <w:tc>
          <w:tcPr>
            <w:tcW w:w="365"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41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879</w:t>
            </w:r>
          </w:p>
        </w:tc>
        <w:tc>
          <w:tcPr>
            <w:tcW w:w="148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Entered by Phone Number</w:t>
            </w:r>
          </w:p>
        </w:tc>
        <w:tc>
          <w:tcPr>
            <w:tcW w:w="951" w:type="pct"/>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D96252" w:rsidRPr="00DD64E8" w:rsidTr="00530D99">
        <w:trPr>
          <w:trHeight w:val="288"/>
        </w:trPr>
        <w:tc>
          <w:tcPr>
            <w:tcW w:w="327" w:type="pct"/>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22</w:t>
            </w:r>
          </w:p>
        </w:tc>
        <w:tc>
          <w:tcPr>
            <w:tcW w:w="409"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80</w:t>
            </w:r>
          </w:p>
        </w:tc>
        <w:tc>
          <w:tcPr>
            <w:tcW w:w="326"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PL</w:t>
            </w:r>
          </w:p>
        </w:tc>
        <w:tc>
          <w:tcPr>
            <w:tcW w:w="394"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338"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365"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41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880</w:t>
            </w:r>
          </w:p>
        </w:tc>
        <w:tc>
          <w:tcPr>
            <w:tcW w:w="148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Entered by Location</w:t>
            </w:r>
          </w:p>
        </w:tc>
        <w:tc>
          <w:tcPr>
            <w:tcW w:w="951" w:type="pct"/>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D96252" w:rsidRPr="00DD64E8" w:rsidTr="00530D99">
        <w:trPr>
          <w:trHeight w:val="288"/>
        </w:trPr>
        <w:tc>
          <w:tcPr>
            <w:tcW w:w="327" w:type="pct"/>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23</w:t>
            </w:r>
          </w:p>
        </w:tc>
        <w:tc>
          <w:tcPr>
            <w:tcW w:w="409"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75</w:t>
            </w:r>
          </w:p>
        </w:tc>
        <w:tc>
          <w:tcPr>
            <w:tcW w:w="326"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EI</w:t>
            </w:r>
          </w:p>
        </w:tc>
        <w:tc>
          <w:tcPr>
            <w:tcW w:w="394"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338"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365"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41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881</w:t>
            </w:r>
          </w:p>
        </w:tc>
        <w:tc>
          <w:tcPr>
            <w:tcW w:w="148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Parent Placer Appointment ID</w:t>
            </w:r>
          </w:p>
        </w:tc>
        <w:tc>
          <w:tcPr>
            <w:tcW w:w="951" w:type="pct"/>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D96252" w:rsidRPr="00DD64E8" w:rsidTr="00530D99">
        <w:trPr>
          <w:trHeight w:val="288"/>
        </w:trPr>
        <w:tc>
          <w:tcPr>
            <w:tcW w:w="327" w:type="pct"/>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24</w:t>
            </w:r>
          </w:p>
        </w:tc>
        <w:tc>
          <w:tcPr>
            <w:tcW w:w="409"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75</w:t>
            </w:r>
          </w:p>
        </w:tc>
        <w:tc>
          <w:tcPr>
            <w:tcW w:w="326"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EI</w:t>
            </w:r>
          </w:p>
        </w:tc>
        <w:tc>
          <w:tcPr>
            <w:tcW w:w="394"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338"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365"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41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882</w:t>
            </w:r>
          </w:p>
        </w:tc>
        <w:tc>
          <w:tcPr>
            <w:tcW w:w="148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Parent Filler Appointment ID</w:t>
            </w:r>
          </w:p>
        </w:tc>
        <w:tc>
          <w:tcPr>
            <w:tcW w:w="951" w:type="pct"/>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D96252" w:rsidRPr="00DD64E8" w:rsidTr="00530D99">
        <w:trPr>
          <w:trHeight w:val="288"/>
        </w:trPr>
        <w:tc>
          <w:tcPr>
            <w:tcW w:w="327" w:type="pct"/>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w:t>
            </w:r>
          </w:p>
        </w:tc>
        <w:tc>
          <w:tcPr>
            <w:tcW w:w="409"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326"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CE</w:t>
            </w:r>
          </w:p>
        </w:tc>
        <w:tc>
          <w:tcPr>
            <w:tcW w:w="394"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R</w:t>
            </w:r>
          </w:p>
        </w:tc>
        <w:tc>
          <w:tcPr>
            <w:tcW w:w="338"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365"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p>
        </w:tc>
        <w:tc>
          <w:tcPr>
            <w:tcW w:w="41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889</w:t>
            </w:r>
          </w:p>
        </w:tc>
        <w:tc>
          <w:tcPr>
            <w:tcW w:w="148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Filler Status Code</w:t>
            </w:r>
          </w:p>
        </w:tc>
        <w:tc>
          <w:tcPr>
            <w:tcW w:w="951" w:type="pct"/>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Scheduled or Canceled</w:t>
            </w:r>
          </w:p>
        </w:tc>
      </w:tr>
      <w:tr w:rsidR="00D96252" w:rsidRPr="00DD64E8" w:rsidTr="00530D99">
        <w:trPr>
          <w:trHeight w:val="288"/>
        </w:trPr>
        <w:tc>
          <w:tcPr>
            <w:tcW w:w="327" w:type="pct"/>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26</w:t>
            </w:r>
          </w:p>
        </w:tc>
        <w:tc>
          <w:tcPr>
            <w:tcW w:w="409"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22</w:t>
            </w:r>
          </w:p>
        </w:tc>
        <w:tc>
          <w:tcPr>
            <w:tcW w:w="326"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EI</w:t>
            </w:r>
          </w:p>
        </w:tc>
        <w:tc>
          <w:tcPr>
            <w:tcW w:w="394"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w:t>
            </w:r>
          </w:p>
        </w:tc>
        <w:tc>
          <w:tcPr>
            <w:tcW w:w="338"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Y</w:t>
            </w:r>
          </w:p>
        </w:tc>
        <w:tc>
          <w:tcPr>
            <w:tcW w:w="365"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41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216</w:t>
            </w:r>
          </w:p>
        </w:tc>
        <w:tc>
          <w:tcPr>
            <w:tcW w:w="148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PLACER ORDER NUMBER</w:t>
            </w:r>
          </w:p>
        </w:tc>
        <w:tc>
          <w:tcPr>
            <w:tcW w:w="951" w:type="pct"/>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D96252" w:rsidRPr="00DD64E8" w:rsidTr="00530D99">
        <w:trPr>
          <w:trHeight w:val="288"/>
        </w:trPr>
        <w:tc>
          <w:tcPr>
            <w:tcW w:w="327" w:type="pct"/>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27</w:t>
            </w:r>
          </w:p>
        </w:tc>
        <w:tc>
          <w:tcPr>
            <w:tcW w:w="409"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22</w:t>
            </w:r>
          </w:p>
        </w:tc>
        <w:tc>
          <w:tcPr>
            <w:tcW w:w="326"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EI</w:t>
            </w:r>
          </w:p>
        </w:tc>
        <w:tc>
          <w:tcPr>
            <w:tcW w:w="394"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w:t>
            </w:r>
          </w:p>
        </w:tc>
        <w:tc>
          <w:tcPr>
            <w:tcW w:w="338"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Y</w:t>
            </w:r>
          </w:p>
        </w:tc>
        <w:tc>
          <w:tcPr>
            <w:tcW w:w="365"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41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217</w:t>
            </w:r>
          </w:p>
        </w:tc>
        <w:tc>
          <w:tcPr>
            <w:tcW w:w="1480" w:type="pct"/>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FILLER ORDER NUMBER</w:t>
            </w:r>
          </w:p>
        </w:tc>
        <w:tc>
          <w:tcPr>
            <w:tcW w:w="951" w:type="pct"/>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bl>
    <w:p w:rsidR="00450EFE" w:rsidRDefault="00450EFE" w:rsidP="00450EFE"/>
    <w:p w:rsidR="00450EFE" w:rsidRDefault="00450EFE" w:rsidP="00A74606">
      <w:pPr>
        <w:pStyle w:val="Heading3"/>
      </w:pPr>
      <w:bookmarkStart w:id="506" w:name="_Toc11706826"/>
      <w:bookmarkStart w:id="507" w:name="_Hlk11221694"/>
      <w:r>
        <w:t>PID – Patient information Segment</w:t>
      </w:r>
      <w:bookmarkEnd w:id="506"/>
    </w:p>
    <w:bookmarkEnd w:id="507"/>
    <w:p w:rsidR="00450EFE" w:rsidRPr="00F323F7" w:rsidRDefault="00450EFE" w:rsidP="00450EFE">
      <w:r>
        <w:t xml:space="preserve">The PID segment has patient identification information. </w:t>
      </w:r>
    </w:p>
    <w:tbl>
      <w:tblPr>
        <w:tblW w:w="10440" w:type="dxa"/>
        <w:tblInd w:w="-5" w:type="dxa"/>
        <w:tblLayout w:type="fixed"/>
        <w:tblLook w:val="04A0" w:firstRow="1" w:lastRow="0" w:firstColumn="1" w:lastColumn="0" w:noHBand="0" w:noVBand="1"/>
      </w:tblPr>
      <w:tblGrid>
        <w:gridCol w:w="681"/>
        <w:gridCol w:w="656"/>
        <w:gridCol w:w="669"/>
        <w:gridCol w:w="669"/>
        <w:gridCol w:w="706"/>
        <w:gridCol w:w="766"/>
        <w:gridCol w:w="864"/>
        <w:gridCol w:w="2279"/>
        <w:gridCol w:w="3150"/>
      </w:tblGrid>
      <w:tr w:rsidR="00450EFE" w:rsidRPr="00DD64E8" w:rsidTr="00364C28">
        <w:trPr>
          <w:cantSplit/>
          <w:trHeight w:val="288"/>
          <w:tblHeader/>
        </w:trPr>
        <w:tc>
          <w:tcPr>
            <w:tcW w:w="68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450EFE" w:rsidRPr="00D96252" w:rsidRDefault="00450EFE" w:rsidP="00926A8F">
            <w:pPr>
              <w:spacing w:after="0"/>
              <w:rPr>
                <w:rFonts w:ascii="Arial" w:eastAsia="Times New Roman" w:hAnsi="Arial" w:cs="Arial"/>
                <w:b/>
                <w:color w:val="auto"/>
                <w:sz w:val="22"/>
                <w:szCs w:val="22"/>
              </w:rPr>
            </w:pPr>
            <w:r w:rsidRPr="00D96252">
              <w:rPr>
                <w:rFonts w:ascii="Arial" w:eastAsia="Times New Roman" w:hAnsi="Arial" w:cs="Arial"/>
                <w:b/>
                <w:color w:val="auto"/>
                <w:sz w:val="22"/>
                <w:szCs w:val="22"/>
              </w:rPr>
              <w:t>SEQ</w:t>
            </w:r>
          </w:p>
        </w:tc>
        <w:tc>
          <w:tcPr>
            <w:tcW w:w="656"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50EFE" w:rsidRPr="00D96252" w:rsidRDefault="00450EFE" w:rsidP="00926A8F">
            <w:pPr>
              <w:spacing w:after="0"/>
              <w:rPr>
                <w:rFonts w:ascii="Arial" w:eastAsia="Times New Roman" w:hAnsi="Arial" w:cs="Arial"/>
                <w:b/>
                <w:color w:val="auto"/>
                <w:sz w:val="22"/>
                <w:szCs w:val="22"/>
              </w:rPr>
            </w:pPr>
            <w:r w:rsidRPr="00D96252">
              <w:rPr>
                <w:rFonts w:ascii="Arial" w:eastAsia="Times New Roman" w:hAnsi="Arial" w:cs="Arial"/>
                <w:b/>
                <w:color w:val="auto"/>
                <w:sz w:val="22"/>
                <w:szCs w:val="22"/>
              </w:rPr>
              <w:t>LEN</w:t>
            </w:r>
          </w:p>
        </w:tc>
        <w:tc>
          <w:tcPr>
            <w:tcW w:w="669"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50EFE" w:rsidRPr="00D96252" w:rsidRDefault="00450EFE" w:rsidP="00926A8F">
            <w:pPr>
              <w:spacing w:after="0"/>
              <w:rPr>
                <w:rFonts w:ascii="Arial" w:eastAsia="Times New Roman" w:hAnsi="Arial" w:cs="Arial"/>
                <w:b/>
                <w:color w:val="auto"/>
                <w:sz w:val="22"/>
                <w:szCs w:val="22"/>
              </w:rPr>
            </w:pPr>
            <w:r w:rsidRPr="00D96252">
              <w:rPr>
                <w:rFonts w:ascii="Arial" w:eastAsia="Times New Roman" w:hAnsi="Arial" w:cs="Arial"/>
                <w:b/>
                <w:color w:val="auto"/>
                <w:sz w:val="22"/>
                <w:szCs w:val="22"/>
              </w:rPr>
              <w:t>DT</w:t>
            </w:r>
          </w:p>
        </w:tc>
        <w:tc>
          <w:tcPr>
            <w:tcW w:w="669"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50EFE" w:rsidRPr="00D96252" w:rsidRDefault="00450EFE" w:rsidP="00926A8F">
            <w:pPr>
              <w:spacing w:after="0"/>
              <w:rPr>
                <w:rFonts w:ascii="Arial" w:eastAsia="Times New Roman" w:hAnsi="Arial" w:cs="Arial"/>
                <w:b/>
                <w:color w:val="auto"/>
                <w:sz w:val="22"/>
                <w:szCs w:val="22"/>
              </w:rPr>
            </w:pPr>
            <w:r w:rsidRPr="00D96252">
              <w:rPr>
                <w:rFonts w:ascii="Arial" w:eastAsia="Times New Roman" w:hAnsi="Arial" w:cs="Arial"/>
                <w:b/>
                <w:color w:val="auto"/>
                <w:sz w:val="22"/>
                <w:szCs w:val="22"/>
              </w:rPr>
              <w:t>OPT</w:t>
            </w:r>
          </w:p>
        </w:tc>
        <w:tc>
          <w:tcPr>
            <w:tcW w:w="706"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50EFE" w:rsidRPr="00D96252" w:rsidRDefault="00450EFE" w:rsidP="00926A8F">
            <w:pPr>
              <w:spacing w:after="0"/>
              <w:rPr>
                <w:rFonts w:ascii="Arial" w:eastAsia="Times New Roman" w:hAnsi="Arial" w:cs="Arial"/>
                <w:b/>
                <w:color w:val="auto"/>
                <w:sz w:val="22"/>
                <w:szCs w:val="22"/>
              </w:rPr>
            </w:pPr>
            <w:r w:rsidRPr="00D96252">
              <w:rPr>
                <w:rFonts w:ascii="Arial" w:eastAsia="Times New Roman" w:hAnsi="Arial" w:cs="Arial"/>
                <w:b/>
                <w:color w:val="auto"/>
                <w:sz w:val="22"/>
                <w:szCs w:val="22"/>
              </w:rPr>
              <w:t>RP/#</w:t>
            </w:r>
          </w:p>
        </w:tc>
        <w:tc>
          <w:tcPr>
            <w:tcW w:w="766"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50EFE" w:rsidRPr="00D96252" w:rsidRDefault="00450EFE" w:rsidP="00926A8F">
            <w:pPr>
              <w:spacing w:after="0"/>
              <w:rPr>
                <w:rFonts w:ascii="Arial" w:eastAsia="Times New Roman" w:hAnsi="Arial" w:cs="Arial"/>
                <w:b/>
                <w:color w:val="auto"/>
                <w:sz w:val="22"/>
                <w:szCs w:val="22"/>
              </w:rPr>
            </w:pPr>
            <w:r w:rsidRPr="00D96252">
              <w:rPr>
                <w:rFonts w:ascii="Arial" w:eastAsia="Times New Roman" w:hAnsi="Arial" w:cs="Arial"/>
                <w:b/>
                <w:color w:val="auto"/>
                <w:sz w:val="22"/>
                <w:szCs w:val="22"/>
              </w:rPr>
              <w:t>TBL#</w:t>
            </w:r>
          </w:p>
        </w:tc>
        <w:tc>
          <w:tcPr>
            <w:tcW w:w="864"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50EFE" w:rsidRPr="00D96252" w:rsidRDefault="00450EFE" w:rsidP="00926A8F">
            <w:pPr>
              <w:spacing w:after="0"/>
              <w:rPr>
                <w:rFonts w:ascii="Arial" w:eastAsia="Times New Roman" w:hAnsi="Arial" w:cs="Arial"/>
                <w:b/>
                <w:color w:val="auto"/>
                <w:sz w:val="22"/>
                <w:szCs w:val="22"/>
              </w:rPr>
            </w:pPr>
            <w:r w:rsidRPr="00D96252">
              <w:rPr>
                <w:rFonts w:ascii="Arial" w:eastAsia="Times New Roman" w:hAnsi="Arial" w:cs="Arial"/>
                <w:b/>
                <w:color w:val="auto"/>
                <w:sz w:val="22"/>
                <w:szCs w:val="22"/>
              </w:rPr>
              <w:t>ITEM#</w:t>
            </w:r>
          </w:p>
        </w:tc>
        <w:tc>
          <w:tcPr>
            <w:tcW w:w="2279"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50EFE" w:rsidRPr="00D96252" w:rsidRDefault="001E701D" w:rsidP="00926A8F">
            <w:pPr>
              <w:spacing w:after="0"/>
              <w:rPr>
                <w:rFonts w:ascii="Arial" w:eastAsia="Times New Roman" w:hAnsi="Arial" w:cs="Arial"/>
                <w:b/>
                <w:color w:val="auto"/>
                <w:sz w:val="22"/>
                <w:szCs w:val="22"/>
              </w:rPr>
            </w:pPr>
            <w:r>
              <w:rPr>
                <w:rFonts w:ascii="Arial" w:eastAsia="Times New Roman" w:hAnsi="Arial" w:cs="Arial"/>
                <w:b/>
                <w:color w:val="auto"/>
                <w:sz w:val="22"/>
                <w:szCs w:val="22"/>
              </w:rPr>
              <w:t>Element Name</w:t>
            </w:r>
          </w:p>
        </w:tc>
        <w:tc>
          <w:tcPr>
            <w:tcW w:w="3150"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rsidR="00450EFE" w:rsidRPr="00D96252" w:rsidRDefault="00450EFE" w:rsidP="00926A8F">
            <w:pPr>
              <w:spacing w:after="0"/>
              <w:rPr>
                <w:rFonts w:ascii="Arial" w:eastAsia="Times New Roman" w:hAnsi="Arial" w:cs="Arial"/>
                <w:b/>
                <w:color w:val="auto"/>
                <w:sz w:val="22"/>
                <w:szCs w:val="22"/>
              </w:rPr>
            </w:pPr>
            <w:r w:rsidRPr="00D96252">
              <w:rPr>
                <w:rFonts w:ascii="Arial" w:eastAsia="Times New Roman" w:hAnsi="Arial" w:cs="Arial"/>
                <w:b/>
                <w:color w:val="auto"/>
                <w:sz w:val="22"/>
                <w:szCs w:val="22"/>
              </w:rPr>
              <w:t>VistA Description</w:t>
            </w:r>
          </w:p>
        </w:tc>
      </w:tr>
      <w:tr w:rsidR="00450EFE" w:rsidRPr="00DD64E8" w:rsidTr="00364C28">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4</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SI</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104</w:t>
            </w:r>
          </w:p>
        </w:tc>
        <w:tc>
          <w:tcPr>
            <w:tcW w:w="227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Set ID - PID</w:t>
            </w:r>
          </w:p>
        </w:tc>
        <w:tc>
          <w:tcPr>
            <w:tcW w:w="315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DD64E8" w:rsidTr="00364C28">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20</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CX</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B</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105</w:t>
            </w:r>
          </w:p>
        </w:tc>
        <w:tc>
          <w:tcPr>
            <w:tcW w:w="227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Patient ID</w:t>
            </w:r>
          </w:p>
        </w:tc>
        <w:tc>
          <w:tcPr>
            <w:tcW w:w="315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DD64E8" w:rsidTr="00364C28">
        <w:trPr>
          <w:trHeight w:val="576"/>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3</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CX</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R</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Y</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106</w:t>
            </w:r>
          </w:p>
        </w:tc>
        <w:tc>
          <w:tcPr>
            <w:tcW w:w="227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Patient Identifier List</w:t>
            </w:r>
          </w:p>
        </w:tc>
        <w:tc>
          <w:tcPr>
            <w:tcW w:w="315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Patient ICN^^^USAVHA^NI~DFN</w:t>
            </w:r>
          </w:p>
        </w:tc>
      </w:tr>
      <w:tr w:rsidR="00450EFE" w:rsidRPr="00DD64E8" w:rsidTr="00364C28">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4</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20</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CX</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B</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Y</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107</w:t>
            </w:r>
          </w:p>
        </w:tc>
        <w:tc>
          <w:tcPr>
            <w:tcW w:w="227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Alternate Patient ID - PID</w:t>
            </w:r>
          </w:p>
        </w:tc>
        <w:tc>
          <w:tcPr>
            <w:tcW w:w="315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DD64E8" w:rsidTr="00364C28">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5</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XPN</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R</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Y</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108</w:t>
            </w:r>
          </w:p>
        </w:tc>
        <w:tc>
          <w:tcPr>
            <w:tcW w:w="227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Patient Name</w:t>
            </w:r>
          </w:p>
        </w:tc>
        <w:tc>
          <w:tcPr>
            <w:tcW w:w="315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xml:space="preserve">Last </w:t>
            </w:r>
            <w:proofErr w:type="spellStart"/>
            <w:r w:rsidRPr="00D3751D">
              <w:rPr>
                <w:rFonts w:ascii="Arial" w:eastAsia="Times New Roman" w:hAnsi="Arial" w:cs="Arial"/>
                <w:sz w:val="22"/>
                <w:szCs w:val="22"/>
              </w:rPr>
              <w:t>Name^First</w:t>
            </w:r>
            <w:proofErr w:type="spellEnd"/>
            <w:r w:rsidRPr="00D3751D">
              <w:rPr>
                <w:rFonts w:ascii="Arial" w:eastAsia="Times New Roman" w:hAnsi="Arial" w:cs="Arial"/>
                <w:sz w:val="22"/>
                <w:szCs w:val="22"/>
              </w:rPr>
              <w:t xml:space="preserve"> </w:t>
            </w:r>
            <w:proofErr w:type="spellStart"/>
            <w:r w:rsidRPr="00D3751D">
              <w:rPr>
                <w:rFonts w:ascii="Arial" w:eastAsia="Times New Roman" w:hAnsi="Arial" w:cs="Arial"/>
                <w:sz w:val="22"/>
                <w:szCs w:val="22"/>
              </w:rPr>
              <w:t>Name^MI</w:t>
            </w:r>
            <w:proofErr w:type="spellEnd"/>
            <w:r w:rsidRPr="00D3751D">
              <w:rPr>
                <w:rFonts w:ascii="Arial" w:eastAsia="Times New Roman" w:hAnsi="Arial" w:cs="Arial"/>
                <w:sz w:val="22"/>
                <w:szCs w:val="22"/>
              </w:rPr>
              <w:t>^^^^^L</w:t>
            </w:r>
          </w:p>
        </w:tc>
      </w:tr>
      <w:tr w:rsidR="00450EFE" w:rsidRPr="00DD64E8" w:rsidTr="00364C28">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6</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XPN</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Y</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109</w:t>
            </w:r>
          </w:p>
        </w:tc>
        <w:tc>
          <w:tcPr>
            <w:tcW w:w="227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Mother’s Maiden Name</w:t>
            </w:r>
          </w:p>
        </w:tc>
        <w:tc>
          <w:tcPr>
            <w:tcW w:w="315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DD64E8" w:rsidTr="00364C28">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7</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26</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TS</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110</w:t>
            </w:r>
          </w:p>
        </w:tc>
        <w:tc>
          <w:tcPr>
            <w:tcW w:w="227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Date/Time of Birth</w:t>
            </w:r>
          </w:p>
        </w:tc>
        <w:tc>
          <w:tcPr>
            <w:tcW w:w="315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Patient Date of Birth</w:t>
            </w:r>
          </w:p>
        </w:tc>
      </w:tr>
      <w:tr w:rsidR="00450EFE" w:rsidRPr="00DD64E8" w:rsidTr="00364C28">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IS</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111</w:t>
            </w:r>
          </w:p>
        </w:tc>
        <w:tc>
          <w:tcPr>
            <w:tcW w:w="227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Administrative Sex</w:t>
            </w:r>
          </w:p>
        </w:tc>
        <w:tc>
          <w:tcPr>
            <w:tcW w:w="315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Patient’s Gender</w:t>
            </w:r>
          </w:p>
        </w:tc>
      </w:tr>
      <w:tr w:rsidR="00450EFE" w:rsidRPr="00DD64E8" w:rsidTr="00364C28">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9</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XPN</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B</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Y</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112</w:t>
            </w:r>
          </w:p>
        </w:tc>
        <w:tc>
          <w:tcPr>
            <w:tcW w:w="227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Patient Alias</w:t>
            </w:r>
          </w:p>
        </w:tc>
        <w:tc>
          <w:tcPr>
            <w:tcW w:w="315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DD64E8" w:rsidTr="00364C28">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10</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CE</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Y</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5</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113</w:t>
            </w:r>
          </w:p>
        </w:tc>
        <w:tc>
          <w:tcPr>
            <w:tcW w:w="227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Race</w:t>
            </w:r>
          </w:p>
        </w:tc>
        <w:tc>
          <w:tcPr>
            <w:tcW w:w="315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DD64E8" w:rsidTr="00364C28">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11</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XAD</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Y</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114</w:t>
            </w:r>
          </w:p>
        </w:tc>
        <w:tc>
          <w:tcPr>
            <w:tcW w:w="227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Patient Address</w:t>
            </w:r>
          </w:p>
        </w:tc>
        <w:tc>
          <w:tcPr>
            <w:tcW w:w="315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DD64E8" w:rsidTr="00364C28">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12</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4</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IS</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B</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289</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115</w:t>
            </w:r>
          </w:p>
        </w:tc>
        <w:tc>
          <w:tcPr>
            <w:tcW w:w="227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County Code</w:t>
            </w:r>
          </w:p>
        </w:tc>
        <w:tc>
          <w:tcPr>
            <w:tcW w:w="315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DD64E8" w:rsidTr="00364C28">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13</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XTN</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Y</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116</w:t>
            </w:r>
          </w:p>
        </w:tc>
        <w:tc>
          <w:tcPr>
            <w:tcW w:w="227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Phone Number - Home</w:t>
            </w:r>
          </w:p>
        </w:tc>
        <w:tc>
          <w:tcPr>
            <w:tcW w:w="315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DD64E8" w:rsidTr="00364C28">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14</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XTN</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Y</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117</w:t>
            </w:r>
          </w:p>
        </w:tc>
        <w:tc>
          <w:tcPr>
            <w:tcW w:w="227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Phone Number - Business</w:t>
            </w:r>
          </w:p>
        </w:tc>
        <w:tc>
          <w:tcPr>
            <w:tcW w:w="315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DD64E8" w:rsidTr="00364C28">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15</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CE</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296</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118</w:t>
            </w:r>
          </w:p>
        </w:tc>
        <w:tc>
          <w:tcPr>
            <w:tcW w:w="227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Primary Language</w:t>
            </w:r>
          </w:p>
        </w:tc>
        <w:tc>
          <w:tcPr>
            <w:tcW w:w="315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DD64E8" w:rsidTr="00364C28">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16</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CE</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119</w:t>
            </w:r>
          </w:p>
        </w:tc>
        <w:tc>
          <w:tcPr>
            <w:tcW w:w="227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Marital Status</w:t>
            </w:r>
          </w:p>
        </w:tc>
        <w:tc>
          <w:tcPr>
            <w:tcW w:w="315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DD64E8" w:rsidTr="00364C28">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17</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CE</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6</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120</w:t>
            </w:r>
          </w:p>
        </w:tc>
        <w:tc>
          <w:tcPr>
            <w:tcW w:w="227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Religion</w:t>
            </w:r>
          </w:p>
        </w:tc>
        <w:tc>
          <w:tcPr>
            <w:tcW w:w="315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DD64E8" w:rsidTr="00364C28">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18</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CX</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121</w:t>
            </w:r>
          </w:p>
        </w:tc>
        <w:tc>
          <w:tcPr>
            <w:tcW w:w="227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Patient Account Number</w:t>
            </w:r>
          </w:p>
        </w:tc>
        <w:tc>
          <w:tcPr>
            <w:tcW w:w="315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Consult ID related to this appointment</w:t>
            </w:r>
          </w:p>
        </w:tc>
      </w:tr>
      <w:tr w:rsidR="00450EFE" w:rsidRPr="00DD64E8" w:rsidTr="00364C28">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19</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16</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ST</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B</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122</w:t>
            </w:r>
          </w:p>
        </w:tc>
        <w:tc>
          <w:tcPr>
            <w:tcW w:w="227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SSN Number - Patient</w:t>
            </w:r>
          </w:p>
        </w:tc>
        <w:tc>
          <w:tcPr>
            <w:tcW w:w="315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DD64E8" w:rsidTr="00364C28">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20</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DLN</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123</w:t>
            </w:r>
          </w:p>
        </w:tc>
        <w:tc>
          <w:tcPr>
            <w:tcW w:w="227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Driver's License Number - Patient</w:t>
            </w:r>
          </w:p>
        </w:tc>
        <w:tc>
          <w:tcPr>
            <w:tcW w:w="315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DD64E8" w:rsidTr="00364C28">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21</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CX</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Y</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124</w:t>
            </w:r>
          </w:p>
        </w:tc>
        <w:tc>
          <w:tcPr>
            <w:tcW w:w="227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Mother's Identifier</w:t>
            </w:r>
          </w:p>
        </w:tc>
        <w:tc>
          <w:tcPr>
            <w:tcW w:w="315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DD64E8" w:rsidTr="00364C28">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22</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CE</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Y</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189</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125</w:t>
            </w:r>
          </w:p>
        </w:tc>
        <w:tc>
          <w:tcPr>
            <w:tcW w:w="227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Ethnic Group</w:t>
            </w:r>
          </w:p>
        </w:tc>
        <w:tc>
          <w:tcPr>
            <w:tcW w:w="315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DD64E8" w:rsidTr="00364C28">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23</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ST</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126</w:t>
            </w:r>
          </w:p>
        </w:tc>
        <w:tc>
          <w:tcPr>
            <w:tcW w:w="227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Birth Place</w:t>
            </w:r>
          </w:p>
        </w:tc>
        <w:tc>
          <w:tcPr>
            <w:tcW w:w="315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DD64E8" w:rsidTr="00364C28">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24</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ID</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136</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127</w:t>
            </w:r>
          </w:p>
        </w:tc>
        <w:tc>
          <w:tcPr>
            <w:tcW w:w="227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Multiple Birth Indicator</w:t>
            </w:r>
          </w:p>
        </w:tc>
        <w:tc>
          <w:tcPr>
            <w:tcW w:w="315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DD64E8" w:rsidTr="00364C28">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NM</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128</w:t>
            </w:r>
          </w:p>
        </w:tc>
        <w:tc>
          <w:tcPr>
            <w:tcW w:w="227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Birth Order</w:t>
            </w:r>
          </w:p>
        </w:tc>
        <w:tc>
          <w:tcPr>
            <w:tcW w:w="315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DD64E8" w:rsidTr="00364C28">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26</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CE</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Y</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171</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129</w:t>
            </w:r>
          </w:p>
        </w:tc>
        <w:tc>
          <w:tcPr>
            <w:tcW w:w="227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Citizenship</w:t>
            </w:r>
          </w:p>
        </w:tc>
        <w:tc>
          <w:tcPr>
            <w:tcW w:w="315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DD64E8" w:rsidTr="00364C28">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27</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CE</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172</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130</w:t>
            </w:r>
          </w:p>
        </w:tc>
        <w:tc>
          <w:tcPr>
            <w:tcW w:w="227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Veterans Military Status</w:t>
            </w:r>
          </w:p>
        </w:tc>
        <w:tc>
          <w:tcPr>
            <w:tcW w:w="315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DD64E8" w:rsidTr="00364C28">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28</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CE</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B</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212</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739</w:t>
            </w:r>
          </w:p>
        </w:tc>
        <w:tc>
          <w:tcPr>
            <w:tcW w:w="227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Nationality</w:t>
            </w:r>
          </w:p>
        </w:tc>
        <w:tc>
          <w:tcPr>
            <w:tcW w:w="315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DD64E8" w:rsidTr="00364C28">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29</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26</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TS</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740</w:t>
            </w:r>
          </w:p>
        </w:tc>
        <w:tc>
          <w:tcPr>
            <w:tcW w:w="227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Patient Death Date and Time</w:t>
            </w:r>
          </w:p>
        </w:tc>
        <w:tc>
          <w:tcPr>
            <w:tcW w:w="315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DD64E8" w:rsidTr="00364C28">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30</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ID</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136</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741</w:t>
            </w:r>
          </w:p>
        </w:tc>
        <w:tc>
          <w:tcPr>
            <w:tcW w:w="227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Patient Death Indicator</w:t>
            </w:r>
          </w:p>
        </w:tc>
        <w:tc>
          <w:tcPr>
            <w:tcW w:w="315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DD64E8" w:rsidTr="00364C28">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31</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ID</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136</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1535</w:t>
            </w:r>
          </w:p>
        </w:tc>
        <w:tc>
          <w:tcPr>
            <w:tcW w:w="227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Identity Unknown Indicator</w:t>
            </w:r>
          </w:p>
        </w:tc>
        <w:tc>
          <w:tcPr>
            <w:tcW w:w="315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DD64E8" w:rsidTr="00364C28">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32</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20</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IS</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Y</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445</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1536</w:t>
            </w:r>
          </w:p>
        </w:tc>
        <w:tc>
          <w:tcPr>
            <w:tcW w:w="227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Identity Reliability Code</w:t>
            </w:r>
          </w:p>
        </w:tc>
        <w:tc>
          <w:tcPr>
            <w:tcW w:w="315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DD64E8" w:rsidTr="00364C28">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33</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26</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TS</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1537</w:t>
            </w:r>
          </w:p>
        </w:tc>
        <w:tc>
          <w:tcPr>
            <w:tcW w:w="227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Last Update Date/Time</w:t>
            </w:r>
          </w:p>
        </w:tc>
        <w:tc>
          <w:tcPr>
            <w:tcW w:w="315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DD64E8" w:rsidTr="00364C28">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34</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40</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HD</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1538</w:t>
            </w:r>
          </w:p>
        </w:tc>
        <w:tc>
          <w:tcPr>
            <w:tcW w:w="227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Last Update Facility</w:t>
            </w:r>
          </w:p>
        </w:tc>
        <w:tc>
          <w:tcPr>
            <w:tcW w:w="315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DD64E8" w:rsidTr="00364C28">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35</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CE</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446</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1539</w:t>
            </w:r>
          </w:p>
        </w:tc>
        <w:tc>
          <w:tcPr>
            <w:tcW w:w="227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Species Code</w:t>
            </w:r>
          </w:p>
        </w:tc>
        <w:tc>
          <w:tcPr>
            <w:tcW w:w="315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DD64E8" w:rsidTr="00364C28">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36</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CE</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447</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1540</w:t>
            </w:r>
          </w:p>
        </w:tc>
        <w:tc>
          <w:tcPr>
            <w:tcW w:w="227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Breed Code</w:t>
            </w:r>
          </w:p>
        </w:tc>
        <w:tc>
          <w:tcPr>
            <w:tcW w:w="315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DD64E8" w:rsidTr="00364C28">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37</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80</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ST</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1541</w:t>
            </w:r>
          </w:p>
        </w:tc>
        <w:tc>
          <w:tcPr>
            <w:tcW w:w="227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Strain</w:t>
            </w:r>
          </w:p>
        </w:tc>
        <w:tc>
          <w:tcPr>
            <w:tcW w:w="315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DD64E8" w:rsidTr="00364C28">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38</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CE</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429</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1542</w:t>
            </w:r>
          </w:p>
        </w:tc>
        <w:tc>
          <w:tcPr>
            <w:tcW w:w="227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Production Class Code</w:t>
            </w:r>
          </w:p>
        </w:tc>
        <w:tc>
          <w:tcPr>
            <w:tcW w:w="315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bl>
    <w:p w:rsidR="00450EFE" w:rsidRDefault="00450EFE" w:rsidP="00450EFE"/>
    <w:p w:rsidR="00450EFE" w:rsidRDefault="00450EFE" w:rsidP="00A74606">
      <w:pPr>
        <w:pStyle w:val="Heading3"/>
      </w:pPr>
      <w:bookmarkStart w:id="508" w:name="_Toc11706827"/>
      <w:r>
        <w:t>PV1 – Patient Visit Segment</w:t>
      </w:r>
      <w:bookmarkEnd w:id="508"/>
    </w:p>
    <w:p w:rsidR="00450EFE" w:rsidRPr="00DD64E8" w:rsidRDefault="00450EFE" w:rsidP="00450EFE">
      <w:r>
        <w:t>The PV1 segment has the patient visit information.</w:t>
      </w:r>
    </w:p>
    <w:tbl>
      <w:tblPr>
        <w:tblW w:w="10170" w:type="dxa"/>
        <w:tblInd w:w="-5" w:type="dxa"/>
        <w:tblLook w:val="04A0" w:firstRow="1" w:lastRow="0" w:firstColumn="1" w:lastColumn="0" w:noHBand="0" w:noVBand="1"/>
      </w:tblPr>
      <w:tblGrid>
        <w:gridCol w:w="791"/>
        <w:gridCol w:w="687"/>
        <w:gridCol w:w="681"/>
        <w:gridCol w:w="753"/>
        <w:gridCol w:w="800"/>
        <w:gridCol w:w="841"/>
        <w:gridCol w:w="940"/>
        <w:gridCol w:w="2313"/>
        <w:gridCol w:w="2364"/>
      </w:tblGrid>
      <w:tr w:rsidR="00EA4B3E" w:rsidRPr="003C602D" w:rsidTr="00EA4B3E">
        <w:trPr>
          <w:cantSplit/>
          <w:trHeight w:val="288"/>
          <w:tblHeader/>
        </w:trPr>
        <w:tc>
          <w:tcPr>
            <w:tcW w:w="79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450EFE" w:rsidRPr="00E45D0B" w:rsidRDefault="00450EFE" w:rsidP="00926A8F">
            <w:pPr>
              <w:spacing w:after="0"/>
              <w:rPr>
                <w:rFonts w:ascii="Arial" w:eastAsia="Times New Roman" w:hAnsi="Arial" w:cs="Arial"/>
                <w:b/>
                <w:color w:val="auto"/>
                <w:sz w:val="22"/>
                <w:szCs w:val="22"/>
              </w:rPr>
            </w:pPr>
            <w:r w:rsidRPr="00E45D0B">
              <w:rPr>
                <w:rFonts w:ascii="Arial" w:eastAsia="Times New Roman" w:hAnsi="Arial" w:cs="Arial"/>
                <w:b/>
                <w:color w:val="auto"/>
                <w:sz w:val="22"/>
                <w:szCs w:val="22"/>
              </w:rPr>
              <w:t>SEQ</w:t>
            </w:r>
          </w:p>
        </w:tc>
        <w:tc>
          <w:tcPr>
            <w:tcW w:w="68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50EFE" w:rsidRPr="00E45D0B" w:rsidRDefault="00450EFE" w:rsidP="00926A8F">
            <w:pPr>
              <w:spacing w:after="0"/>
              <w:rPr>
                <w:rFonts w:ascii="Arial" w:eastAsia="Times New Roman" w:hAnsi="Arial" w:cs="Arial"/>
                <w:b/>
                <w:color w:val="auto"/>
                <w:sz w:val="22"/>
                <w:szCs w:val="22"/>
              </w:rPr>
            </w:pPr>
            <w:r w:rsidRPr="00E45D0B">
              <w:rPr>
                <w:rFonts w:ascii="Arial" w:eastAsia="Times New Roman" w:hAnsi="Arial" w:cs="Arial"/>
                <w:b/>
                <w:color w:val="auto"/>
                <w:sz w:val="22"/>
                <w:szCs w:val="22"/>
              </w:rPr>
              <w:t>LEN</w:t>
            </w:r>
          </w:p>
        </w:tc>
        <w:tc>
          <w:tcPr>
            <w:tcW w:w="681"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50EFE" w:rsidRPr="00E45D0B" w:rsidRDefault="00450EFE" w:rsidP="00926A8F">
            <w:pPr>
              <w:spacing w:after="0"/>
              <w:rPr>
                <w:rFonts w:ascii="Arial" w:eastAsia="Times New Roman" w:hAnsi="Arial" w:cs="Arial"/>
                <w:b/>
                <w:color w:val="auto"/>
                <w:sz w:val="22"/>
                <w:szCs w:val="22"/>
              </w:rPr>
            </w:pPr>
            <w:r w:rsidRPr="00E45D0B">
              <w:rPr>
                <w:rFonts w:ascii="Arial" w:eastAsia="Times New Roman" w:hAnsi="Arial" w:cs="Arial"/>
                <w:b/>
                <w:color w:val="auto"/>
                <w:sz w:val="22"/>
                <w:szCs w:val="22"/>
              </w:rPr>
              <w:t>DT</w:t>
            </w:r>
          </w:p>
        </w:tc>
        <w:tc>
          <w:tcPr>
            <w:tcW w:w="753"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50EFE" w:rsidRPr="00E45D0B" w:rsidRDefault="00450EFE" w:rsidP="00926A8F">
            <w:pPr>
              <w:spacing w:after="0"/>
              <w:rPr>
                <w:rFonts w:ascii="Arial" w:eastAsia="Times New Roman" w:hAnsi="Arial" w:cs="Arial"/>
                <w:b/>
                <w:color w:val="auto"/>
                <w:sz w:val="22"/>
                <w:szCs w:val="22"/>
              </w:rPr>
            </w:pPr>
            <w:r w:rsidRPr="00E45D0B">
              <w:rPr>
                <w:rFonts w:ascii="Arial" w:eastAsia="Times New Roman" w:hAnsi="Arial" w:cs="Arial"/>
                <w:b/>
                <w:color w:val="auto"/>
                <w:sz w:val="22"/>
                <w:szCs w:val="22"/>
              </w:rPr>
              <w:t>OPT</w:t>
            </w:r>
          </w:p>
        </w:tc>
        <w:tc>
          <w:tcPr>
            <w:tcW w:w="80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50EFE" w:rsidRPr="00E45D0B" w:rsidRDefault="00450EFE" w:rsidP="00926A8F">
            <w:pPr>
              <w:spacing w:after="0"/>
              <w:rPr>
                <w:rFonts w:ascii="Arial" w:eastAsia="Times New Roman" w:hAnsi="Arial" w:cs="Arial"/>
                <w:b/>
                <w:color w:val="auto"/>
                <w:sz w:val="22"/>
                <w:szCs w:val="22"/>
              </w:rPr>
            </w:pPr>
            <w:r w:rsidRPr="00E45D0B">
              <w:rPr>
                <w:rFonts w:ascii="Arial" w:eastAsia="Times New Roman" w:hAnsi="Arial" w:cs="Arial"/>
                <w:b/>
                <w:color w:val="auto"/>
                <w:sz w:val="22"/>
                <w:szCs w:val="22"/>
              </w:rPr>
              <w:t>RP/#</w:t>
            </w:r>
          </w:p>
        </w:tc>
        <w:tc>
          <w:tcPr>
            <w:tcW w:w="841"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50EFE" w:rsidRPr="00E45D0B" w:rsidRDefault="00450EFE" w:rsidP="00926A8F">
            <w:pPr>
              <w:spacing w:after="0"/>
              <w:rPr>
                <w:rFonts w:ascii="Arial" w:eastAsia="Times New Roman" w:hAnsi="Arial" w:cs="Arial"/>
                <w:b/>
                <w:color w:val="auto"/>
                <w:sz w:val="22"/>
                <w:szCs w:val="22"/>
              </w:rPr>
            </w:pPr>
            <w:r w:rsidRPr="00E45D0B">
              <w:rPr>
                <w:rFonts w:ascii="Arial" w:eastAsia="Times New Roman" w:hAnsi="Arial" w:cs="Arial"/>
                <w:b/>
                <w:color w:val="auto"/>
                <w:sz w:val="22"/>
                <w:szCs w:val="22"/>
              </w:rPr>
              <w:t>TBL#</w:t>
            </w:r>
          </w:p>
        </w:tc>
        <w:tc>
          <w:tcPr>
            <w:tcW w:w="94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50EFE" w:rsidRPr="00E45D0B" w:rsidRDefault="00450EFE" w:rsidP="00926A8F">
            <w:pPr>
              <w:spacing w:after="0"/>
              <w:rPr>
                <w:rFonts w:ascii="Arial" w:eastAsia="Times New Roman" w:hAnsi="Arial" w:cs="Arial"/>
                <w:b/>
                <w:color w:val="auto"/>
                <w:sz w:val="22"/>
                <w:szCs w:val="22"/>
              </w:rPr>
            </w:pPr>
            <w:r w:rsidRPr="00E45D0B">
              <w:rPr>
                <w:rFonts w:ascii="Arial" w:eastAsia="Times New Roman" w:hAnsi="Arial" w:cs="Arial"/>
                <w:b/>
                <w:color w:val="auto"/>
                <w:sz w:val="22"/>
                <w:szCs w:val="22"/>
              </w:rPr>
              <w:t>ITEM#</w:t>
            </w:r>
          </w:p>
        </w:tc>
        <w:tc>
          <w:tcPr>
            <w:tcW w:w="2313"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50EFE" w:rsidRPr="00E45D0B" w:rsidRDefault="001E701D" w:rsidP="00926A8F">
            <w:pPr>
              <w:spacing w:after="0"/>
              <w:rPr>
                <w:rFonts w:ascii="Arial" w:eastAsia="Times New Roman" w:hAnsi="Arial" w:cs="Arial"/>
                <w:b/>
                <w:color w:val="auto"/>
                <w:sz w:val="22"/>
                <w:szCs w:val="22"/>
              </w:rPr>
            </w:pPr>
            <w:r>
              <w:rPr>
                <w:rFonts w:ascii="Arial" w:eastAsia="Times New Roman" w:hAnsi="Arial" w:cs="Arial"/>
                <w:b/>
                <w:color w:val="auto"/>
                <w:sz w:val="22"/>
                <w:szCs w:val="22"/>
              </w:rPr>
              <w:t>Element Name</w:t>
            </w:r>
          </w:p>
        </w:tc>
        <w:tc>
          <w:tcPr>
            <w:tcW w:w="2364"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50EFE" w:rsidRPr="00E45D0B" w:rsidRDefault="00450EFE" w:rsidP="00926A8F">
            <w:pPr>
              <w:spacing w:after="0"/>
              <w:rPr>
                <w:rFonts w:ascii="Arial" w:eastAsia="Times New Roman" w:hAnsi="Arial" w:cs="Arial"/>
                <w:b/>
                <w:color w:val="auto"/>
                <w:sz w:val="22"/>
                <w:szCs w:val="22"/>
              </w:rPr>
            </w:pPr>
            <w:r w:rsidRPr="00E45D0B">
              <w:rPr>
                <w:rFonts w:ascii="Arial" w:eastAsia="Times New Roman" w:hAnsi="Arial" w:cs="Arial"/>
                <w:b/>
                <w:color w:val="auto"/>
                <w:sz w:val="22"/>
                <w:szCs w:val="22"/>
              </w:rPr>
              <w:t>VistA Description</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4</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SI</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131</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Set ID - PV1</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IS</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R</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4</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132</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Patient Class</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3</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80</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PL</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133</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Assigned Patient Location</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4</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IS</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7</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134</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Admission Type</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5</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CX</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135</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Preadmit Number</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6</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80</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PL</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136</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Prior Patient Location</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7</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XCN</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Y</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10</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137</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Attending Doctor</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XCN</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Y</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10</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138</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Referring Doctor</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9</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XCN</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B</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Y</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10</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139</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Consulting Doctor</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10</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3</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IS</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69</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140</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Hospital Service</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11</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80</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PL</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141</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Temporary Location</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12</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IS</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87</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142</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Preadmit Test Indicator</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13</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IS</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92</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143</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Re-admission Indicator</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14</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6</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IS</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23</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144</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Admit Source</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15</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IS</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Y</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9</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145</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Ambulatory Status</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16</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IS</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99</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146</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VIP Indicator</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17</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XCN</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Y</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10</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147</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Admitting Doctor</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18</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IS</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18</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148</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Patient Type</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19</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CX</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149</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Visit Number</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VistA Consult Id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20</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50</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FC</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Y</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64</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150</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Financial Class</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21</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IS</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32</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151</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Charge Price Indicator</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22</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IS</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45</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152</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Courtesy Code</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23</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IS</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46</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153</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Credit Rating</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24</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IS</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Y</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44</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154</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Contract Code</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DT</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Y</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155</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Contract Effective Date</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26</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12</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NM</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Y</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156</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Contract Amount</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27</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3</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NM</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Y</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157</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Contract Period</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28</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IS</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73</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158</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Interest Code</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29</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IS</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110</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159</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Transfer to Bad Debt Code</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30</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DT</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160</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Transfer to Bad Debt Date</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31</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10</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IS</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21</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161</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Bad Debt Agency Code</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32</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12</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NM</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162</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Bad Debt Transfer Amount</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33</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12</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NM</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163</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Bad Debt Recovery Amount</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34</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IS</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111</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164</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Delete Account Indicator</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35</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DT</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165</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Delete Account Date</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36</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3</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IS</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112</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166</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Discharge Disposition</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37</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CM</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113</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167</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Discharged to Location</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38</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CE</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114</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168</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Diet Type</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39</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IS</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115</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169</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Servicing Facility</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40</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IS</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B</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116</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170</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Bed Status</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41</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IS</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117</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171</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Account Status</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42</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80</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PL</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172</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Pending Location</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43</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80</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PL</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173</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Prior Temporary Location</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44</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26</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TS</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174</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Admit Date/Time</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Appointment Date/Time</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45</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26</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TS</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Y</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175</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Discharge Date/Time</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46</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12</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NM</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176</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Current Patient Balance</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47</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12</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NM</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177</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Total Charges</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48</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12</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NM</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178</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Total Adjustments</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49</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12</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NM</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179</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Total Payments</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50</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CX</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203</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180</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Alternate Visit ID</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51</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IS</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326</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1226</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Visit Indicator</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EA4B3E" w:rsidRPr="003C602D" w:rsidTr="00EA4B3E">
        <w:trPr>
          <w:trHeight w:val="288"/>
        </w:trPr>
        <w:tc>
          <w:tcPr>
            <w:tcW w:w="79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52</w:t>
            </w:r>
          </w:p>
        </w:tc>
        <w:tc>
          <w:tcPr>
            <w:tcW w:w="68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XCN</w:t>
            </w:r>
          </w:p>
        </w:tc>
        <w:tc>
          <w:tcPr>
            <w:tcW w:w="75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B</w:t>
            </w:r>
          </w:p>
        </w:tc>
        <w:tc>
          <w:tcPr>
            <w:tcW w:w="80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Y</w:t>
            </w:r>
          </w:p>
        </w:tc>
        <w:tc>
          <w:tcPr>
            <w:tcW w:w="84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10</w:t>
            </w:r>
          </w:p>
        </w:tc>
        <w:tc>
          <w:tcPr>
            <w:tcW w:w="94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1274</w:t>
            </w:r>
          </w:p>
        </w:tc>
        <w:tc>
          <w:tcPr>
            <w:tcW w:w="231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Other Healthcare Provider</w:t>
            </w:r>
          </w:p>
        </w:tc>
        <w:tc>
          <w:tcPr>
            <w:tcW w:w="23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bl>
    <w:p w:rsidR="00450EFE" w:rsidRDefault="00450EFE" w:rsidP="00450EFE"/>
    <w:p w:rsidR="00450EFE" w:rsidRDefault="00450EFE" w:rsidP="00A74606">
      <w:pPr>
        <w:pStyle w:val="Heading3"/>
      </w:pPr>
      <w:bookmarkStart w:id="509" w:name="_Toc11706828"/>
      <w:r>
        <w:t>RGS – Resource Group Segment</w:t>
      </w:r>
      <w:bookmarkEnd w:id="509"/>
    </w:p>
    <w:p w:rsidR="00450EFE" w:rsidRDefault="00450EFE" w:rsidP="00450EFE">
      <w:r>
        <w:t xml:space="preserve">The RGS segment is the appointment grouper segment. </w:t>
      </w:r>
    </w:p>
    <w:tbl>
      <w:tblPr>
        <w:tblW w:w="9715" w:type="dxa"/>
        <w:tblLook w:val="04A0" w:firstRow="1" w:lastRow="0" w:firstColumn="1" w:lastColumn="0" w:noHBand="0" w:noVBand="1"/>
      </w:tblPr>
      <w:tblGrid>
        <w:gridCol w:w="738"/>
        <w:gridCol w:w="693"/>
        <w:gridCol w:w="522"/>
        <w:gridCol w:w="736"/>
        <w:gridCol w:w="818"/>
        <w:gridCol w:w="852"/>
        <w:gridCol w:w="948"/>
        <w:gridCol w:w="1978"/>
        <w:gridCol w:w="2430"/>
      </w:tblGrid>
      <w:tr w:rsidR="00EA4B3E" w:rsidRPr="00313033" w:rsidTr="00EA4B3E">
        <w:trPr>
          <w:trHeight w:val="288"/>
        </w:trPr>
        <w:tc>
          <w:tcPr>
            <w:tcW w:w="73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450EFE" w:rsidRPr="00E45D0B" w:rsidRDefault="00450EFE" w:rsidP="00926A8F">
            <w:pPr>
              <w:spacing w:after="0"/>
              <w:rPr>
                <w:rFonts w:ascii="Arial" w:eastAsia="Times New Roman" w:hAnsi="Arial" w:cs="Arial"/>
                <w:b/>
                <w:color w:val="auto"/>
                <w:sz w:val="22"/>
                <w:szCs w:val="22"/>
              </w:rPr>
            </w:pPr>
            <w:r w:rsidRPr="00E45D0B">
              <w:rPr>
                <w:rFonts w:ascii="Arial" w:eastAsia="Times New Roman" w:hAnsi="Arial" w:cs="Arial"/>
                <w:b/>
                <w:color w:val="auto"/>
                <w:sz w:val="22"/>
                <w:szCs w:val="22"/>
              </w:rPr>
              <w:t>SEQ</w:t>
            </w:r>
          </w:p>
        </w:tc>
        <w:tc>
          <w:tcPr>
            <w:tcW w:w="693"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50EFE" w:rsidRPr="00E45D0B" w:rsidRDefault="00450EFE" w:rsidP="00926A8F">
            <w:pPr>
              <w:spacing w:after="0"/>
              <w:rPr>
                <w:rFonts w:ascii="Arial" w:eastAsia="Times New Roman" w:hAnsi="Arial" w:cs="Arial"/>
                <w:b/>
                <w:color w:val="auto"/>
                <w:sz w:val="22"/>
                <w:szCs w:val="22"/>
              </w:rPr>
            </w:pPr>
            <w:r w:rsidRPr="00E45D0B">
              <w:rPr>
                <w:rFonts w:ascii="Arial" w:eastAsia="Times New Roman" w:hAnsi="Arial" w:cs="Arial"/>
                <w:b/>
                <w:color w:val="auto"/>
                <w:sz w:val="22"/>
                <w:szCs w:val="22"/>
              </w:rPr>
              <w:t>LEN</w:t>
            </w:r>
          </w:p>
        </w:tc>
        <w:tc>
          <w:tcPr>
            <w:tcW w:w="522"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50EFE" w:rsidRPr="00E45D0B" w:rsidRDefault="00450EFE" w:rsidP="00926A8F">
            <w:pPr>
              <w:spacing w:after="0"/>
              <w:rPr>
                <w:rFonts w:ascii="Arial" w:eastAsia="Times New Roman" w:hAnsi="Arial" w:cs="Arial"/>
                <w:b/>
                <w:color w:val="auto"/>
                <w:sz w:val="22"/>
                <w:szCs w:val="22"/>
              </w:rPr>
            </w:pPr>
            <w:r w:rsidRPr="00E45D0B">
              <w:rPr>
                <w:rFonts w:ascii="Arial" w:eastAsia="Times New Roman" w:hAnsi="Arial" w:cs="Arial"/>
                <w:b/>
                <w:color w:val="auto"/>
                <w:sz w:val="22"/>
                <w:szCs w:val="22"/>
              </w:rPr>
              <w:t>DT</w:t>
            </w:r>
          </w:p>
        </w:tc>
        <w:tc>
          <w:tcPr>
            <w:tcW w:w="736"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50EFE" w:rsidRPr="00E45D0B" w:rsidRDefault="00450EFE" w:rsidP="00926A8F">
            <w:pPr>
              <w:spacing w:after="0"/>
              <w:rPr>
                <w:rFonts w:ascii="Arial" w:eastAsia="Times New Roman" w:hAnsi="Arial" w:cs="Arial"/>
                <w:b/>
                <w:color w:val="auto"/>
                <w:sz w:val="22"/>
                <w:szCs w:val="22"/>
              </w:rPr>
            </w:pPr>
            <w:r w:rsidRPr="00E45D0B">
              <w:rPr>
                <w:rFonts w:ascii="Arial" w:eastAsia="Times New Roman" w:hAnsi="Arial" w:cs="Arial"/>
                <w:b/>
                <w:color w:val="auto"/>
                <w:sz w:val="22"/>
                <w:szCs w:val="22"/>
              </w:rPr>
              <w:t>OPT</w:t>
            </w:r>
          </w:p>
        </w:tc>
        <w:tc>
          <w:tcPr>
            <w:tcW w:w="818"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50EFE" w:rsidRPr="00E45D0B" w:rsidRDefault="00450EFE" w:rsidP="00926A8F">
            <w:pPr>
              <w:spacing w:after="0"/>
              <w:rPr>
                <w:rFonts w:ascii="Arial" w:eastAsia="Times New Roman" w:hAnsi="Arial" w:cs="Arial"/>
                <w:b/>
                <w:color w:val="auto"/>
                <w:sz w:val="22"/>
                <w:szCs w:val="22"/>
              </w:rPr>
            </w:pPr>
            <w:r w:rsidRPr="00E45D0B">
              <w:rPr>
                <w:rFonts w:ascii="Arial" w:eastAsia="Times New Roman" w:hAnsi="Arial" w:cs="Arial"/>
                <w:b/>
                <w:color w:val="auto"/>
                <w:sz w:val="22"/>
                <w:szCs w:val="22"/>
              </w:rPr>
              <w:t>RP/#</w:t>
            </w:r>
          </w:p>
        </w:tc>
        <w:tc>
          <w:tcPr>
            <w:tcW w:w="852"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50EFE" w:rsidRPr="00E45D0B" w:rsidRDefault="00450EFE" w:rsidP="00926A8F">
            <w:pPr>
              <w:spacing w:after="0"/>
              <w:rPr>
                <w:rFonts w:ascii="Arial" w:eastAsia="Times New Roman" w:hAnsi="Arial" w:cs="Arial"/>
                <w:b/>
                <w:color w:val="auto"/>
                <w:sz w:val="22"/>
                <w:szCs w:val="22"/>
              </w:rPr>
            </w:pPr>
            <w:r w:rsidRPr="00E45D0B">
              <w:rPr>
                <w:rFonts w:ascii="Arial" w:eastAsia="Times New Roman" w:hAnsi="Arial" w:cs="Arial"/>
                <w:b/>
                <w:color w:val="auto"/>
                <w:sz w:val="22"/>
                <w:szCs w:val="22"/>
              </w:rPr>
              <w:t>TBL#</w:t>
            </w:r>
          </w:p>
        </w:tc>
        <w:tc>
          <w:tcPr>
            <w:tcW w:w="948"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50EFE" w:rsidRPr="00E45D0B" w:rsidRDefault="00450EFE" w:rsidP="00926A8F">
            <w:pPr>
              <w:spacing w:after="0"/>
              <w:rPr>
                <w:rFonts w:ascii="Arial" w:eastAsia="Times New Roman" w:hAnsi="Arial" w:cs="Arial"/>
                <w:b/>
                <w:color w:val="auto"/>
                <w:sz w:val="22"/>
                <w:szCs w:val="22"/>
              </w:rPr>
            </w:pPr>
            <w:r w:rsidRPr="00E45D0B">
              <w:rPr>
                <w:rFonts w:ascii="Arial" w:eastAsia="Times New Roman" w:hAnsi="Arial" w:cs="Arial"/>
                <w:b/>
                <w:color w:val="auto"/>
                <w:sz w:val="22"/>
                <w:szCs w:val="22"/>
              </w:rPr>
              <w:t>ITEM#</w:t>
            </w:r>
          </w:p>
        </w:tc>
        <w:tc>
          <w:tcPr>
            <w:tcW w:w="1978"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50EFE" w:rsidRPr="00E45D0B" w:rsidRDefault="001E701D" w:rsidP="00926A8F">
            <w:pPr>
              <w:spacing w:after="0"/>
              <w:rPr>
                <w:rFonts w:ascii="Arial" w:eastAsia="Times New Roman" w:hAnsi="Arial" w:cs="Arial"/>
                <w:b/>
                <w:color w:val="auto"/>
                <w:sz w:val="22"/>
                <w:szCs w:val="22"/>
              </w:rPr>
            </w:pPr>
            <w:r>
              <w:rPr>
                <w:rFonts w:ascii="Arial" w:eastAsia="Times New Roman" w:hAnsi="Arial" w:cs="Arial"/>
                <w:b/>
                <w:color w:val="auto"/>
                <w:sz w:val="22"/>
                <w:szCs w:val="22"/>
              </w:rPr>
              <w:t>Element Name</w:t>
            </w:r>
          </w:p>
        </w:tc>
        <w:tc>
          <w:tcPr>
            <w:tcW w:w="243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50EFE" w:rsidRPr="00E45D0B" w:rsidRDefault="001E701D" w:rsidP="00926A8F">
            <w:pPr>
              <w:spacing w:after="0"/>
              <w:rPr>
                <w:rFonts w:ascii="Arial" w:eastAsia="Times New Roman" w:hAnsi="Arial" w:cs="Arial"/>
                <w:b/>
                <w:color w:val="auto"/>
                <w:sz w:val="22"/>
                <w:szCs w:val="22"/>
              </w:rPr>
            </w:pPr>
            <w:r>
              <w:rPr>
                <w:rFonts w:ascii="Arial" w:eastAsia="Times New Roman" w:hAnsi="Arial" w:cs="Arial"/>
                <w:b/>
                <w:color w:val="auto"/>
                <w:sz w:val="22"/>
                <w:szCs w:val="22"/>
              </w:rPr>
              <w:t>VistA Description</w:t>
            </w:r>
          </w:p>
        </w:tc>
      </w:tr>
      <w:tr w:rsidR="00EA4B3E" w:rsidRPr="00313033" w:rsidTr="00EA4B3E">
        <w:trPr>
          <w:trHeight w:val="288"/>
        </w:trPr>
        <w:tc>
          <w:tcPr>
            <w:tcW w:w="738"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w:t>
            </w:r>
          </w:p>
        </w:tc>
        <w:tc>
          <w:tcPr>
            <w:tcW w:w="69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4</w:t>
            </w:r>
          </w:p>
        </w:tc>
        <w:tc>
          <w:tcPr>
            <w:tcW w:w="522"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SI</w:t>
            </w:r>
          </w:p>
        </w:tc>
        <w:tc>
          <w:tcPr>
            <w:tcW w:w="73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R</w:t>
            </w:r>
          </w:p>
        </w:tc>
        <w:tc>
          <w:tcPr>
            <w:tcW w:w="818"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52"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948"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1203</w:t>
            </w:r>
          </w:p>
        </w:tc>
        <w:tc>
          <w:tcPr>
            <w:tcW w:w="1978"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Set ID - RGS</w:t>
            </w:r>
          </w:p>
        </w:tc>
        <w:tc>
          <w:tcPr>
            <w:tcW w:w="243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w:t>
            </w:r>
          </w:p>
        </w:tc>
      </w:tr>
      <w:tr w:rsidR="00EA4B3E" w:rsidRPr="00313033" w:rsidTr="00EA4B3E">
        <w:trPr>
          <w:trHeight w:val="864"/>
        </w:trPr>
        <w:tc>
          <w:tcPr>
            <w:tcW w:w="738"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w:t>
            </w:r>
          </w:p>
        </w:tc>
        <w:tc>
          <w:tcPr>
            <w:tcW w:w="69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3</w:t>
            </w:r>
          </w:p>
        </w:tc>
        <w:tc>
          <w:tcPr>
            <w:tcW w:w="522"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ID</w:t>
            </w:r>
          </w:p>
        </w:tc>
        <w:tc>
          <w:tcPr>
            <w:tcW w:w="73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w:t>
            </w:r>
          </w:p>
        </w:tc>
        <w:tc>
          <w:tcPr>
            <w:tcW w:w="818"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52"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206</w:t>
            </w:r>
          </w:p>
        </w:tc>
        <w:tc>
          <w:tcPr>
            <w:tcW w:w="948"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763</w:t>
            </w:r>
          </w:p>
        </w:tc>
        <w:tc>
          <w:tcPr>
            <w:tcW w:w="1978"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Segment Action Code</w:t>
            </w:r>
          </w:p>
        </w:tc>
        <w:tc>
          <w:tcPr>
            <w:tcW w:w="243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A = Add/Insert</w:t>
            </w:r>
            <w:r w:rsidRPr="00D3751D">
              <w:rPr>
                <w:rFonts w:ascii="Arial" w:eastAsia="Times New Roman" w:hAnsi="Arial" w:cs="Arial"/>
                <w:sz w:val="22"/>
                <w:szCs w:val="22"/>
              </w:rPr>
              <w:br/>
              <w:t>D = Delete</w:t>
            </w:r>
            <w:r w:rsidRPr="00D3751D">
              <w:rPr>
                <w:rFonts w:ascii="Arial" w:eastAsia="Times New Roman" w:hAnsi="Arial" w:cs="Arial"/>
                <w:sz w:val="22"/>
                <w:szCs w:val="22"/>
              </w:rPr>
              <w:br/>
              <w:t>U = Update</w:t>
            </w:r>
          </w:p>
        </w:tc>
      </w:tr>
      <w:tr w:rsidR="00EA4B3E" w:rsidRPr="00313033" w:rsidTr="00EA4B3E">
        <w:trPr>
          <w:trHeight w:val="288"/>
        </w:trPr>
        <w:tc>
          <w:tcPr>
            <w:tcW w:w="738"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3</w:t>
            </w:r>
          </w:p>
        </w:tc>
        <w:tc>
          <w:tcPr>
            <w:tcW w:w="693"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522"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CE</w:t>
            </w:r>
          </w:p>
        </w:tc>
        <w:tc>
          <w:tcPr>
            <w:tcW w:w="73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818"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52"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948"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1204</w:t>
            </w:r>
          </w:p>
        </w:tc>
        <w:tc>
          <w:tcPr>
            <w:tcW w:w="1978"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Resource Group ID</w:t>
            </w:r>
          </w:p>
        </w:tc>
        <w:tc>
          <w:tcPr>
            <w:tcW w:w="2430"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bl>
    <w:p w:rsidR="00450EFE" w:rsidRDefault="00450EFE" w:rsidP="00450EFE"/>
    <w:p w:rsidR="00450EFE" w:rsidRDefault="00450EFE" w:rsidP="00A74606">
      <w:pPr>
        <w:pStyle w:val="Heading3"/>
      </w:pPr>
      <w:bookmarkStart w:id="510" w:name="_Toc11706829"/>
      <w:bookmarkStart w:id="511" w:name="_Hlk11223642"/>
      <w:r>
        <w:t>AIS – Appointment Information Segment</w:t>
      </w:r>
      <w:bookmarkEnd w:id="510"/>
    </w:p>
    <w:bookmarkEnd w:id="511"/>
    <w:p w:rsidR="00450EFE" w:rsidRPr="00313033" w:rsidRDefault="00450EFE" w:rsidP="00450EFE">
      <w:r>
        <w:t>The AIS segment contains information about the appointment.</w:t>
      </w:r>
    </w:p>
    <w:tbl>
      <w:tblPr>
        <w:tblW w:w="9900" w:type="dxa"/>
        <w:tblInd w:w="-5" w:type="dxa"/>
        <w:tblLook w:val="04A0" w:firstRow="1" w:lastRow="0" w:firstColumn="1" w:lastColumn="0" w:noHBand="0" w:noVBand="1"/>
      </w:tblPr>
      <w:tblGrid>
        <w:gridCol w:w="681"/>
        <w:gridCol w:w="656"/>
        <w:gridCol w:w="559"/>
        <w:gridCol w:w="669"/>
        <w:gridCol w:w="706"/>
        <w:gridCol w:w="766"/>
        <w:gridCol w:w="864"/>
        <w:gridCol w:w="2389"/>
        <w:gridCol w:w="2610"/>
      </w:tblGrid>
      <w:tr w:rsidR="00450EFE" w:rsidRPr="00A07C8A" w:rsidTr="00CF5FA4">
        <w:trPr>
          <w:cantSplit/>
          <w:trHeight w:val="288"/>
          <w:tblHeader/>
        </w:trPr>
        <w:tc>
          <w:tcPr>
            <w:tcW w:w="68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450EFE" w:rsidRPr="00E45D0B" w:rsidRDefault="00450EFE" w:rsidP="00926A8F">
            <w:pPr>
              <w:spacing w:after="0"/>
              <w:rPr>
                <w:rFonts w:ascii="Arial" w:eastAsia="Times New Roman" w:hAnsi="Arial" w:cs="Arial"/>
                <w:b/>
                <w:color w:val="auto"/>
                <w:sz w:val="22"/>
                <w:szCs w:val="22"/>
              </w:rPr>
            </w:pPr>
            <w:r w:rsidRPr="00E45D0B">
              <w:rPr>
                <w:rFonts w:ascii="Arial" w:eastAsia="Times New Roman" w:hAnsi="Arial" w:cs="Arial"/>
                <w:b/>
                <w:color w:val="auto"/>
                <w:sz w:val="22"/>
                <w:szCs w:val="22"/>
              </w:rPr>
              <w:t>SEQ</w:t>
            </w:r>
          </w:p>
        </w:tc>
        <w:tc>
          <w:tcPr>
            <w:tcW w:w="656"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50EFE" w:rsidRPr="00E45D0B" w:rsidRDefault="00450EFE" w:rsidP="00926A8F">
            <w:pPr>
              <w:spacing w:after="0"/>
              <w:rPr>
                <w:rFonts w:ascii="Arial" w:eastAsia="Times New Roman" w:hAnsi="Arial" w:cs="Arial"/>
                <w:b/>
                <w:color w:val="auto"/>
                <w:sz w:val="22"/>
                <w:szCs w:val="22"/>
              </w:rPr>
            </w:pPr>
            <w:r w:rsidRPr="00E45D0B">
              <w:rPr>
                <w:rFonts w:ascii="Arial" w:eastAsia="Times New Roman" w:hAnsi="Arial" w:cs="Arial"/>
                <w:b/>
                <w:color w:val="auto"/>
                <w:sz w:val="22"/>
                <w:szCs w:val="22"/>
              </w:rPr>
              <w:t>LEN</w:t>
            </w:r>
          </w:p>
        </w:tc>
        <w:tc>
          <w:tcPr>
            <w:tcW w:w="559"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50EFE" w:rsidRPr="00E45D0B" w:rsidRDefault="00450EFE" w:rsidP="00926A8F">
            <w:pPr>
              <w:spacing w:after="0"/>
              <w:rPr>
                <w:rFonts w:ascii="Arial" w:eastAsia="Times New Roman" w:hAnsi="Arial" w:cs="Arial"/>
                <w:b/>
                <w:color w:val="auto"/>
                <w:sz w:val="22"/>
                <w:szCs w:val="22"/>
              </w:rPr>
            </w:pPr>
            <w:r w:rsidRPr="00E45D0B">
              <w:rPr>
                <w:rFonts w:ascii="Arial" w:eastAsia="Times New Roman" w:hAnsi="Arial" w:cs="Arial"/>
                <w:b/>
                <w:color w:val="auto"/>
                <w:sz w:val="22"/>
                <w:szCs w:val="22"/>
              </w:rPr>
              <w:t>DT</w:t>
            </w:r>
          </w:p>
        </w:tc>
        <w:tc>
          <w:tcPr>
            <w:tcW w:w="669"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50EFE" w:rsidRPr="00E45D0B" w:rsidRDefault="00450EFE" w:rsidP="00926A8F">
            <w:pPr>
              <w:spacing w:after="0"/>
              <w:rPr>
                <w:rFonts w:ascii="Arial" w:eastAsia="Times New Roman" w:hAnsi="Arial" w:cs="Arial"/>
                <w:b/>
                <w:color w:val="auto"/>
                <w:sz w:val="22"/>
                <w:szCs w:val="22"/>
              </w:rPr>
            </w:pPr>
            <w:r w:rsidRPr="00E45D0B">
              <w:rPr>
                <w:rFonts w:ascii="Arial" w:eastAsia="Times New Roman" w:hAnsi="Arial" w:cs="Arial"/>
                <w:b/>
                <w:color w:val="auto"/>
                <w:sz w:val="22"/>
                <w:szCs w:val="22"/>
              </w:rPr>
              <w:t>OPT</w:t>
            </w:r>
          </w:p>
        </w:tc>
        <w:tc>
          <w:tcPr>
            <w:tcW w:w="706"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50EFE" w:rsidRPr="00E45D0B" w:rsidRDefault="00450EFE" w:rsidP="00926A8F">
            <w:pPr>
              <w:spacing w:after="0"/>
              <w:rPr>
                <w:rFonts w:ascii="Arial" w:eastAsia="Times New Roman" w:hAnsi="Arial" w:cs="Arial"/>
                <w:b/>
                <w:color w:val="auto"/>
                <w:sz w:val="22"/>
                <w:szCs w:val="22"/>
              </w:rPr>
            </w:pPr>
            <w:r w:rsidRPr="00E45D0B">
              <w:rPr>
                <w:rFonts w:ascii="Arial" w:eastAsia="Times New Roman" w:hAnsi="Arial" w:cs="Arial"/>
                <w:b/>
                <w:color w:val="auto"/>
                <w:sz w:val="22"/>
                <w:szCs w:val="22"/>
              </w:rPr>
              <w:t>RP/#</w:t>
            </w:r>
          </w:p>
        </w:tc>
        <w:tc>
          <w:tcPr>
            <w:tcW w:w="766"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50EFE" w:rsidRPr="00E45D0B" w:rsidRDefault="00450EFE" w:rsidP="00926A8F">
            <w:pPr>
              <w:spacing w:after="0"/>
              <w:rPr>
                <w:rFonts w:ascii="Arial" w:eastAsia="Times New Roman" w:hAnsi="Arial" w:cs="Arial"/>
                <w:b/>
                <w:color w:val="auto"/>
                <w:sz w:val="22"/>
                <w:szCs w:val="22"/>
              </w:rPr>
            </w:pPr>
            <w:r w:rsidRPr="00E45D0B">
              <w:rPr>
                <w:rFonts w:ascii="Arial" w:eastAsia="Times New Roman" w:hAnsi="Arial" w:cs="Arial"/>
                <w:b/>
                <w:color w:val="auto"/>
                <w:sz w:val="22"/>
                <w:szCs w:val="22"/>
              </w:rPr>
              <w:t>TBL#</w:t>
            </w:r>
          </w:p>
        </w:tc>
        <w:tc>
          <w:tcPr>
            <w:tcW w:w="864"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50EFE" w:rsidRPr="00E45D0B" w:rsidRDefault="00450EFE" w:rsidP="00926A8F">
            <w:pPr>
              <w:spacing w:after="0"/>
              <w:rPr>
                <w:rFonts w:ascii="Arial" w:eastAsia="Times New Roman" w:hAnsi="Arial" w:cs="Arial"/>
                <w:b/>
                <w:color w:val="auto"/>
                <w:sz w:val="22"/>
                <w:szCs w:val="22"/>
              </w:rPr>
            </w:pPr>
            <w:r w:rsidRPr="00E45D0B">
              <w:rPr>
                <w:rFonts w:ascii="Arial" w:eastAsia="Times New Roman" w:hAnsi="Arial" w:cs="Arial"/>
                <w:b/>
                <w:color w:val="auto"/>
                <w:sz w:val="22"/>
                <w:szCs w:val="22"/>
              </w:rPr>
              <w:t>ITEM#</w:t>
            </w:r>
          </w:p>
        </w:tc>
        <w:tc>
          <w:tcPr>
            <w:tcW w:w="2389"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50EFE" w:rsidRPr="00E45D0B" w:rsidRDefault="001E701D" w:rsidP="00926A8F">
            <w:pPr>
              <w:spacing w:after="0"/>
              <w:rPr>
                <w:rFonts w:ascii="Arial" w:eastAsia="Times New Roman" w:hAnsi="Arial" w:cs="Arial"/>
                <w:b/>
                <w:color w:val="auto"/>
                <w:sz w:val="22"/>
                <w:szCs w:val="22"/>
              </w:rPr>
            </w:pPr>
            <w:r>
              <w:rPr>
                <w:rFonts w:ascii="Arial" w:eastAsia="Times New Roman" w:hAnsi="Arial" w:cs="Arial"/>
                <w:b/>
                <w:color w:val="auto"/>
                <w:sz w:val="22"/>
                <w:szCs w:val="22"/>
              </w:rPr>
              <w:t>Element Name</w:t>
            </w:r>
          </w:p>
        </w:tc>
        <w:tc>
          <w:tcPr>
            <w:tcW w:w="2610"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rsidR="00450EFE" w:rsidRPr="00E45D0B" w:rsidRDefault="001E701D" w:rsidP="00926A8F">
            <w:pPr>
              <w:spacing w:after="0"/>
              <w:rPr>
                <w:rFonts w:ascii="Arial" w:eastAsia="Times New Roman" w:hAnsi="Arial" w:cs="Arial"/>
                <w:b/>
                <w:color w:val="auto"/>
                <w:sz w:val="22"/>
                <w:szCs w:val="22"/>
              </w:rPr>
            </w:pPr>
            <w:proofErr w:type="spellStart"/>
            <w:r>
              <w:rPr>
                <w:rFonts w:ascii="Arial" w:eastAsia="Times New Roman" w:hAnsi="Arial" w:cs="Arial"/>
                <w:b/>
                <w:color w:val="auto"/>
                <w:sz w:val="22"/>
                <w:szCs w:val="22"/>
              </w:rPr>
              <w:t>VistA</w:t>
            </w:r>
            <w:proofErr w:type="spellEnd"/>
            <w:r>
              <w:rPr>
                <w:rFonts w:ascii="Arial" w:eastAsia="Times New Roman" w:hAnsi="Arial" w:cs="Arial"/>
                <w:b/>
                <w:color w:val="auto"/>
                <w:sz w:val="22"/>
                <w:szCs w:val="22"/>
              </w:rPr>
              <w:t xml:space="preserve"> </w:t>
            </w:r>
            <w:proofErr w:type="spellStart"/>
            <w:r>
              <w:rPr>
                <w:rFonts w:ascii="Arial" w:eastAsia="Times New Roman" w:hAnsi="Arial" w:cs="Arial"/>
                <w:b/>
                <w:color w:val="auto"/>
                <w:sz w:val="22"/>
                <w:szCs w:val="22"/>
              </w:rPr>
              <w:t>Decription</w:t>
            </w:r>
            <w:proofErr w:type="spellEnd"/>
          </w:p>
        </w:tc>
      </w:tr>
      <w:tr w:rsidR="00450EFE" w:rsidRPr="00A07C8A" w:rsidTr="00CF5FA4">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4</w:t>
            </w:r>
          </w:p>
        </w:tc>
        <w:tc>
          <w:tcPr>
            <w:tcW w:w="55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SI</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R</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890</w:t>
            </w:r>
          </w:p>
        </w:tc>
        <w:tc>
          <w:tcPr>
            <w:tcW w:w="238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Set ID - AIS</w:t>
            </w:r>
          </w:p>
        </w:tc>
        <w:tc>
          <w:tcPr>
            <w:tcW w:w="261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xml:space="preserve">Segment Sequence </w:t>
            </w:r>
            <w:proofErr w:type="spellStart"/>
            <w:r w:rsidRPr="00D3751D">
              <w:rPr>
                <w:rFonts w:ascii="Arial" w:eastAsia="Times New Roman" w:hAnsi="Arial" w:cs="Arial"/>
                <w:sz w:val="22"/>
                <w:szCs w:val="22"/>
              </w:rPr>
              <w:t>Numer</w:t>
            </w:r>
            <w:proofErr w:type="spellEnd"/>
          </w:p>
        </w:tc>
      </w:tr>
      <w:tr w:rsidR="00450EFE" w:rsidRPr="00A07C8A" w:rsidTr="00CF5FA4">
        <w:trPr>
          <w:trHeight w:val="1152"/>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3</w:t>
            </w:r>
          </w:p>
        </w:tc>
        <w:tc>
          <w:tcPr>
            <w:tcW w:w="55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ID</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206</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763</w:t>
            </w:r>
          </w:p>
        </w:tc>
        <w:tc>
          <w:tcPr>
            <w:tcW w:w="238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Segment Action Code</w:t>
            </w:r>
          </w:p>
        </w:tc>
        <w:tc>
          <w:tcPr>
            <w:tcW w:w="2610" w:type="dxa"/>
            <w:tcBorders>
              <w:top w:val="nil"/>
              <w:left w:val="nil"/>
              <w:bottom w:val="single" w:sz="4" w:space="0" w:color="auto"/>
              <w:right w:val="single" w:sz="4" w:space="0" w:color="auto"/>
            </w:tcBorders>
            <w:shd w:val="clear" w:color="auto" w:fill="auto"/>
            <w:vAlign w:val="bottom"/>
            <w:hideMark/>
          </w:tcPr>
          <w:p w:rsidR="00CF5FA4" w:rsidRDefault="00450EFE" w:rsidP="00CF5FA4">
            <w:pPr>
              <w:spacing w:before="0" w:after="0"/>
              <w:rPr>
                <w:rFonts w:ascii="Arial" w:eastAsia="Times New Roman" w:hAnsi="Arial" w:cs="Arial"/>
                <w:sz w:val="22"/>
                <w:szCs w:val="22"/>
              </w:rPr>
            </w:pPr>
            <w:r w:rsidRPr="00D3751D">
              <w:rPr>
                <w:rFonts w:ascii="Arial" w:eastAsia="Times New Roman" w:hAnsi="Arial" w:cs="Arial"/>
                <w:sz w:val="22"/>
                <w:szCs w:val="22"/>
              </w:rPr>
              <w:t>A=Add/Insert</w:t>
            </w:r>
          </w:p>
          <w:p w:rsidR="00CF5FA4" w:rsidRDefault="00450EFE" w:rsidP="00CF5FA4">
            <w:pPr>
              <w:spacing w:before="0" w:after="0"/>
              <w:rPr>
                <w:rFonts w:ascii="Arial" w:eastAsia="Times New Roman" w:hAnsi="Arial" w:cs="Arial"/>
                <w:sz w:val="22"/>
                <w:szCs w:val="22"/>
              </w:rPr>
            </w:pPr>
            <w:r w:rsidRPr="00D3751D">
              <w:rPr>
                <w:rFonts w:ascii="Arial" w:eastAsia="Times New Roman" w:hAnsi="Arial" w:cs="Arial"/>
                <w:sz w:val="22"/>
                <w:szCs w:val="22"/>
              </w:rPr>
              <w:t>D=Delete</w:t>
            </w:r>
          </w:p>
          <w:p w:rsidR="00CF5FA4" w:rsidRDefault="00450EFE" w:rsidP="00CF5FA4">
            <w:pPr>
              <w:spacing w:before="0" w:after="0"/>
              <w:rPr>
                <w:rFonts w:ascii="Arial" w:eastAsia="Times New Roman" w:hAnsi="Arial" w:cs="Arial"/>
                <w:sz w:val="22"/>
                <w:szCs w:val="22"/>
              </w:rPr>
            </w:pPr>
            <w:r w:rsidRPr="00D3751D">
              <w:rPr>
                <w:rFonts w:ascii="Arial" w:eastAsia="Times New Roman" w:hAnsi="Arial" w:cs="Arial"/>
                <w:sz w:val="22"/>
                <w:szCs w:val="22"/>
              </w:rPr>
              <w:t>U=Update</w:t>
            </w:r>
          </w:p>
          <w:p w:rsidR="00CF5FA4" w:rsidRDefault="00CF5FA4" w:rsidP="00CF5FA4">
            <w:pPr>
              <w:spacing w:before="0" w:after="0"/>
              <w:rPr>
                <w:rFonts w:ascii="Arial" w:eastAsia="Times New Roman" w:hAnsi="Arial" w:cs="Arial"/>
                <w:sz w:val="22"/>
                <w:szCs w:val="22"/>
              </w:rPr>
            </w:pPr>
            <w:r>
              <w:rPr>
                <w:rFonts w:ascii="Arial" w:eastAsia="Times New Roman" w:hAnsi="Arial" w:cs="Arial"/>
                <w:sz w:val="22"/>
                <w:szCs w:val="22"/>
              </w:rPr>
              <w:t>M</w:t>
            </w:r>
            <w:r w:rsidR="00450EFE" w:rsidRPr="00D3751D">
              <w:rPr>
                <w:rFonts w:ascii="Arial" w:eastAsia="Times New Roman" w:hAnsi="Arial" w:cs="Arial"/>
                <w:sz w:val="22"/>
                <w:szCs w:val="22"/>
              </w:rPr>
              <w:t>ake appointment will be A</w:t>
            </w:r>
          </w:p>
          <w:p w:rsidR="00450EFE" w:rsidRPr="00D3751D" w:rsidRDefault="00450EFE" w:rsidP="00CF5FA4">
            <w:pPr>
              <w:spacing w:before="0" w:after="0"/>
              <w:rPr>
                <w:rFonts w:ascii="Arial" w:eastAsia="Times New Roman" w:hAnsi="Arial" w:cs="Arial"/>
                <w:sz w:val="22"/>
                <w:szCs w:val="22"/>
              </w:rPr>
            </w:pPr>
            <w:r w:rsidRPr="00D3751D">
              <w:rPr>
                <w:rFonts w:ascii="Arial" w:eastAsia="Times New Roman" w:hAnsi="Arial" w:cs="Arial"/>
                <w:sz w:val="22"/>
                <w:szCs w:val="22"/>
              </w:rPr>
              <w:t>Cancel appointment will be D</w:t>
            </w:r>
          </w:p>
        </w:tc>
      </w:tr>
      <w:tr w:rsidR="00450EFE" w:rsidRPr="00A07C8A" w:rsidTr="00CF5FA4">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3</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55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CE</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R</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238</w:t>
            </w:r>
          </w:p>
        </w:tc>
        <w:tc>
          <w:tcPr>
            <w:tcW w:w="238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Universal Service Identifier</w:t>
            </w:r>
          </w:p>
        </w:tc>
        <w:tc>
          <w:tcPr>
            <w:tcW w:w="261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xml:space="preserve">ICD </w:t>
            </w:r>
            <w:proofErr w:type="spellStart"/>
            <w:r w:rsidRPr="00D3751D">
              <w:rPr>
                <w:rFonts w:ascii="Arial" w:eastAsia="Times New Roman" w:hAnsi="Arial" w:cs="Arial"/>
                <w:sz w:val="22"/>
                <w:szCs w:val="22"/>
              </w:rPr>
              <w:t>Code^Provisional</w:t>
            </w:r>
            <w:proofErr w:type="spellEnd"/>
            <w:r w:rsidRPr="00D3751D">
              <w:rPr>
                <w:rFonts w:ascii="Arial" w:eastAsia="Times New Roman" w:hAnsi="Arial" w:cs="Arial"/>
                <w:sz w:val="22"/>
                <w:szCs w:val="22"/>
              </w:rPr>
              <w:t xml:space="preserve"> Diagnosis</w:t>
            </w:r>
          </w:p>
        </w:tc>
      </w:tr>
      <w:tr w:rsidR="00450EFE" w:rsidRPr="00A07C8A" w:rsidTr="00CF5FA4">
        <w:trPr>
          <w:trHeight w:val="576"/>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4</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26</w:t>
            </w:r>
          </w:p>
        </w:tc>
        <w:tc>
          <w:tcPr>
            <w:tcW w:w="55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TS</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1202</w:t>
            </w:r>
          </w:p>
        </w:tc>
        <w:tc>
          <w:tcPr>
            <w:tcW w:w="238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Start Date/Time</w:t>
            </w:r>
          </w:p>
        </w:tc>
        <w:tc>
          <w:tcPr>
            <w:tcW w:w="261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Appointment start date time in UTC</w:t>
            </w:r>
          </w:p>
        </w:tc>
      </w:tr>
      <w:tr w:rsidR="00450EFE" w:rsidRPr="00A07C8A" w:rsidTr="00CF5FA4">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5</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20</w:t>
            </w:r>
          </w:p>
        </w:tc>
        <w:tc>
          <w:tcPr>
            <w:tcW w:w="55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NM</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891</w:t>
            </w:r>
          </w:p>
        </w:tc>
        <w:tc>
          <w:tcPr>
            <w:tcW w:w="238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Start Date/Time Offset</w:t>
            </w:r>
          </w:p>
        </w:tc>
        <w:tc>
          <w:tcPr>
            <w:tcW w:w="261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A07C8A" w:rsidTr="00CF5FA4">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6</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55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CE</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892</w:t>
            </w:r>
          </w:p>
        </w:tc>
        <w:tc>
          <w:tcPr>
            <w:tcW w:w="238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Start Date/Time Offset Units</w:t>
            </w:r>
          </w:p>
        </w:tc>
        <w:tc>
          <w:tcPr>
            <w:tcW w:w="261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A07C8A" w:rsidTr="00CF5FA4">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7</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20</w:t>
            </w:r>
          </w:p>
        </w:tc>
        <w:tc>
          <w:tcPr>
            <w:tcW w:w="55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NM</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893</w:t>
            </w:r>
          </w:p>
        </w:tc>
        <w:tc>
          <w:tcPr>
            <w:tcW w:w="238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Duration</w:t>
            </w:r>
          </w:p>
        </w:tc>
        <w:tc>
          <w:tcPr>
            <w:tcW w:w="2610" w:type="dxa"/>
            <w:tcBorders>
              <w:top w:val="nil"/>
              <w:left w:val="nil"/>
              <w:bottom w:val="single" w:sz="4" w:space="0" w:color="auto"/>
              <w:right w:val="single" w:sz="4" w:space="0" w:color="auto"/>
            </w:tcBorders>
            <w:shd w:val="clear" w:color="auto" w:fill="auto"/>
            <w:vAlign w:val="bottom"/>
            <w:hideMark/>
          </w:tcPr>
          <w:p w:rsidR="00450EFE" w:rsidRPr="00D3751D" w:rsidRDefault="00EA4B3E" w:rsidP="008518AF">
            <w:pPr>
              <w:spacing w:after="0"/>
              <w:rPr>
                <w:rFonts w:ascii="Arial" w:eastAsia="Times New Roman" w:hAnsi="Arial" w:cs="Arial"/>
                <w:sz w:val="22"/>
                <w:szCs w:val="22"/>
              </w:rPr>
            </w:pPr>
            <w:r>
              <w:rPr>
                <w:rFonts w:ascii="Arial" w:eastAsia="Times New Roman" w:hAnsi="Arial" w:cs="Arial"/>
                <w:sz w:val="22"/>
                <w:szCs w:val="22"/>
              </w:rPr>
              <w:t>L</w:t>
            </w:r>
            <w:r w:rsidR="00450EFE" w:rsidRPr="00D3751D">
              <w:rPr>
                <w:rFonts w:ascii="Arial" w:eastAsia="Times New Roman" w:hAnsi="Arial" w:cs="Arial"/>
                <w:sz w:val="22"/>
                <w:szCs w:val="22"/>
              </w:rPr>
              <w:t>ength of appointment</w:t>
            </w:r>
          </w:p>
        </w:tc>
      </w:tr>
      <w:tr w:rsidR="00450EFE" w:rsidRPr="00A07C8A" w:rsidTr="00CF5FA4">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55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CE</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894</w:t>
            </w:r>
          </w:p>
        </w:tc>
        <w:tc>
          <w:tcPr>
            <w:tcW w:w="238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Duration Units</w:t>
            </w:r>
          </w:p>
        </w:tc>
        <w:tc>
          <w:tcPr>
            <w:tcW w:w="261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A07C8A" w:rsidTr="00CF5FA4">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9</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10</w:t>
            </w:r>
          </w:p>
        </w:tc>
        <w:tc>
          <w:tcPr>
            <w:tcW w:w="55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IS</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279</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895</w:t>
            </w:r>
          </w:p>
        </w:tc>
        <w:tc>
          <w:tcPr>
            <w:tcW w:w="238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Allow Substitution Code</w:t>
            </w:r>
          </w:p>
        </w:tc>
        <w:tc>
          <w:tcPr>
            <w:tcW w:w="261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A07C8A" w:rsidTr="00CF5FA4">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10</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55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CE</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278</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889</w:t>
            </w:r>
          </w:p>
        </w:tc>
        <w:tc>
          <w:tcPr>
            <w:tcW w:w="238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Filler Status Code</w:t>
            </w:r>
          </w:p>
        </w:tc>
        <w:tc>
          <w:tcPr>
            <w:tcW w:w="261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A07C8A" w:rsidTr="00CF5FA4">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11</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55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CE</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Y</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411</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1474</w:t>
            </w:r>
          </w:p>
        </w:tc>
        <w:tc>
          <w:tcPr>
            <w:tcW w:w="238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Placer Supplemental Service Information</w:t>
            </w:r>
          </w:p>
        </w:tc>
        <w:tc>
          <w:tcPr>
            <w:tcW w:w="261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A07C8A" w:rsidTr="00CF5FA4">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12</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55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CE</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Y</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411</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1475</w:t>
            </w:r>
          </w:p>
        </w:tc>
        <w:tc>
          <w:tcPr>
            <w:tcW w:w="238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Filler Supplemental Service Information</w:t>
            </w:r>
          </w:p>
        </w:tc>
        <w:tc>
          <w:tcPr>
            <w:tcW w:w="261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bl>
    <w:p w:rsidR="00450EFE" w:rsidRDefault="00450EFE" w:rsidP="00450EFE"/>
    <w:p w:rsidR="00450EFE" w:rsidRDefault="00450EFE" w:rsidP="00A74606">
      <w:pPr>
        <w:pStyle w:val="Heading3"/>
      </w:pPr>
      <w:bookmarkStart w:id="512" w:name="_Toc11706830"/>
      <w:bookmarkStart w:id="513" w:name="_Hlk11223816"/>
      <w:r>
        <w:t>AIG – Appointment Insurance Segment</w:t>
      </w:r>
      <w:bookmarkEnd w:id="512"/>
    </w:p>
    <w:tbl>
      <w:tblPr>
        <w:tblW w:w="9900" w:type="dxa"/>
        <w:tblInd w:w="-5" w:type="dxa"/>
        <w:tblLook w:val="04A0" w:firstRow="1" w:lastRow="0" w:firstColumn="1" w:lastColumn="0" w:noHBand="0" w:noVBand="1"/>
      </w:tblPr>
      <w:tblGrid>
        <w:gridCol w:w="681"/>
        <w:gridCol w:w="669"/>
        <w:gridCol w:w="559"/>
        <w:gridCol w:w="669"/>
        <w:gridCol w:w="751"/>
        <w:gridCol w:w="766"/>
        <w:gridCol w:w="864"/>
        <w:gridCol w:w="2331"/>
        <w:gridCol w:w="2610"/>
      </w:tblGrid>
      <w:tr w:rsidR="00CF5FA4" w:rsidRPr="00A07C8A" w:rsidTr="00CF5FA4">
        <w:trPr>
          <w:cantSplit/>
          <w:trHeight w:val="288"/>
          <w:tblHeader/>
        </w:trPr>
        <w:tc>
          <w:tcPr>
            <w:tcW w:w="6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bookmarkEnd w:id="513"/>
          <w:p w:rsidR="00450EFE" w:rsidRPr="00E45D0B" w:rsidRDefault="00450EFE" w:rsidP="001E701D">
            <w:pPr>
              <w:spacing w:after="0"/>
              <w:rPr>
                <w:rFonts w:ascii="Arial" w:eastAsia="Times New Roman" w:hAnsi="Arial" w:cs="Arial"/>
                <w:b/>
                <w:bCs/>
                <w:color w:val="auto"/>
                <w:sz w:val="22"/>
                <w:szCs w:val="22"/>
              </w:rPr>
            </w:pPr>
            <w:r w:rsidRPr="00E45D0B">
              <w:rPr>
                <w:rFonts w:ascii="Arial" w:eastAsia="Times New Roman" w:hAnsi="Arial" w:cs="Arial"/>
                <w:b/>
                <w:bCs/>
                <w:color w:val="auto"/>
                <w:sz w:val="22"/>
                <w:szCs w:val="22"/>
              </w:rPr>
              <w:t>SEQ</w:t>
            </w:r>
          </w:p>
        </w:tc>
        <w:tc>
          <w:tcPr>
            <w:tcW w:w="669"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450EFE" w:rsidRPr="00E45D0B" w:rsidRDefault="00450EFE" w:rsidP="001E701D">
            <w:pPr>
              <w:spacing w:after="0"/>
              <w:rPr>
                <w:rFonts w:ascii="Arial" w:eastAsia="Times New Roman" w:hAnsi="Arial" w:cs="Arial"/>
                <w:b/>
                <w:bCs/>
                <w:color w:val="auto"/>
                <w:sz w:val="22"/>
                <w:szCs w:val="22"/>
              </w:rPr>
            </w:pPr>
            <w:r w:rsidRPr="00E45D0B">
              <w:rPr>
                <w:rFonts w:ascii="Arial" w:eastAsia="Times New Roman" w:hAnsi="Arial" w:cs="Arial"/>
                <w:b/>
                <w:bCs/>
                <w:color w:val="auto"/>
                <w:sz w:val="22"/>
                <w:szCs w:val="22"/>
              </w:rPr>
              <w:t>LEN</w:t>
            </w:r>
          </w:p>
        </w:tc>
        <w:tc>
          <w:tcPr>
            <w:tcW w:w="559"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450EFE" w:rsidRPr="00E45D0B" w:rsidRDefault="00450EFE" w:rsidP="001E701D">
            <w:pPr>
              <w:spacing w:after="0"/>
              <w:rPr>
                <w:rFonts w:ascii="Arial" w:eastAsia="Times New Roman" w:hAnsi="Arial" w:cs="Arial"/>
                <w:b/>
                <w:bCs/>
                <w:color w:val="auto"/>
                <w:sz w:val="22"/>
                <w:szCs w:val="22"/>
              </w:rPr>
            </w:pPr>
            <w:r w:rsidRPr="00E45D0B">
              <w:rPr>
                <w:rFonts w:ascii="Arial" w:eastAsia="Times New Roman" w:hAnsi="Arial" w:cs="Arial"/>
                <w:b/>
                <w:bCs/>
                <w:color w:val="auto"/>
                <w:sz w:val="22"/>
                <w:szCs w:val="22"/>
              </w:rPr>
              <w:t>DT</w:t>
            </w:r>
          </w:p>
        </w:tc>
        <w:tc>
          <w:tcPr>
            <w:tcW w:w="669"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450EFE" w:rsidRPr="00E45D0B" w:rsidRDefault="00450EFE" w:rsidP="001E701D">
            <w:pPr>
              <w:spacing w:after="0"/>
              <w:rPr>
                <w:rFonts w:ascii="Arial" w:eastAsia="Times New Roman" w:hAnsi="Arial" w:cs="Arial"/>
                <w:b/>
                <w:bCs/>
                <w:color w:val="auto"/>
                <w:sz w:val="22"/>
                <w:szCs w:val="22"/>
              </w:rPr>
            </w:pPr>
            <w:r w:rsidRPr="00E45D0B">
              <w:rPr>
                <w:rFonts w:ascii="Arial" w:eastAsia="Times New Roman" w:hAnsi="Arial" w:cs="Arial"/>
                <w:b/>
                <w:bCs/>
                <w:color w:val="auto"/>
                <w:sz w:val="22"/>
                <w:szCs w:val="22"/>
              </w:rPr>
              <w:t>OPT</w:t>
            </w:r>
          </w:p>
        </w:tc>
        <w:tc>
          <w:tcPr>
            <w:tcW w:w="751"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450EFE" w:rsidRPr="00E45D0B" w:rsidRDefault="00450EFE" w:rsidP="001E701D">
            <w:pPr>
              <w:spacing w:after="0"/>
              <w:rPr>
                <w:rFonts w:ascii="Arial" w:eastAsia="Times New Roman" w:hAnsi="Arial" w:cs="Arial"/>
                <w:b/>
                <w:bCs/>
                <w:color w:val="auto"/>
                <w:sz w:val="22"/>
                <w:szCs w:val="22"/>
              </w:rPr>
            </w:pPr>
            <w:r w:rsidRPr="00E45D0B">
              <w:rPr>
                <w:rFonts w:ascii="Arial" w:eastAsia="Times New Roman" w:hAnsi="Arial" w:cs="Arial"/>
                <w:b/>
                <w:bCs/>
                <w:color w:val="auto"/>
                <w:sz w:val="22"/>
                <w:szCs w:val="22"/>
              </w:rPr>
              <w:t>RP/#</w:t>
            </w:r>
          </w:p>
        </w:tc>
        <w:tc>
          <w:tcPr>
            <w:tcW w:w="766"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450EFE" w:rsidRPr="00E45D0B" w:rsidRDefault="00450EFE" w:rsidP="001E701D">
            <w:pPr>
              <w:spacing w:after="0"/>
              <w:rPr>
                <w:rFonts w:ascii="Arial" w:eastAsia="Times New Roman" w:hAnsi="Arial" w:cs="Arial"/>
                <w:b/>
                <w:bCs/>
                <w:color w:val="auto"/>
                <w:sz w:val="22"/>
                <w:szCs w:val="22"/>
              </w:rPr>
            </w:pPr>
            <w:r w:rsidRPr="00E45D0B">
              <w:rPr>
                <w:rFonts w:ascii="Arial" w:eastAsia="Times New Roman" w:hAnsi="Arial" w:cs="Arial"/>
                <w:b/>
                <w:bCs/>
                <w:color w:val="auto"/>
                <w:sz w:val="22"/>
                <w:szCs w:val="22"/>
              </w:rPr>
              <w:t>TBL#</w:t>
            </w:r>
          </w:p>
        </w:tc>
        <w:tc>
          <w:tcPr>
            <w:tcW w:w="864"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450EFE" w:rsidRPr="00E45D0B" w:rsidRDefault="00450EFE" w:rsidP="001E701D">
            <w:pPr>
              <w:spacing w:after="0"/>
              <w:rPr>
                <w:rFonts w:ascii="Arial" w:eastAsia="Times New Roman" w:hAnsi="Arial" w:cs="Arial"/>
                <w:b/>
                <w:bCs/>
                <w:color w:val="auto"/>
                <w:sz w:val="22"/>
                <w:szCs w:val="22"/>
              </w:rPr>
            </w:pPr>
            <w:r w:rsidRPr="00E45D0B">
              <w:rPr>
                <w:rFonts w:ascii="Arial" w:eastAsia="Times New Roman" w:hAnsi="Arial" w:cs="Arial"/>
                <w:b/>
                <w:bCs/>
                <w:color w:val="auto"/>
                <w:sz w:val="22"/>
                <w:szCs w:val="22"/>
              </w:rPr>
              <w:t>ITEM#</w:t>
            </w:r>
          </w:p>
        </w:tc>
        <w:tc>
          <w:tcPr>
            <w:tcW w:w="2331"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450EFE" w:rsidRPr="00E45D0B" w:rsidRDefault="001E701D" w:rsidP="001E701D">
            <w:pPr>
              <w:spacing w:after="0"/>
              <w:rPr>
                <w:rFonts w:ascii="Arial" w:eastAsia="Times New Roman" w:hAnsi="Arial" w:cs="Arial"/>
                <w:b/>
                <w:bCs/>
                <w:color w:val="auto"/>
                <w:sz w:val="22"/>
                <w:szCs w:val="22"/>
              </w:rPr>
            </w:pPr>
            <w:r>
              <w:rPr>
                <w:rFonts w:ascii="Arial" w:eastAsia="Times New Roman" w:hAnsi="Arial" w:cs="Arial"/>
                <w:b/>
                <w:bCs/>
                <w:color w:val="auto"/>
                <w:sz w:val="22"/>
                <w:szCs w:val="22"/>
              </w:rPr>
              <w:t>Element Name</w:t>
            </w:r>
          </w:p>
        </w:tc>
        <w:tc>
          <w:tcPr>
            <w:tcW w:w="2610"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450EFE" w:rsidRPr="00E45D0B" w:rsidRDefault="001E701D" w:rsidP="001E701D">
            <w:pPr>
              <w:spacing w:after="0"/>
              <w:rPr>
                <w:rFonts w:ascii="Arial" w:eastAsia="Times New Roman" w:hAnsi="Arial" w:cs="Arial"/>
                <w:b/>
                <w:bCs/>
                <w:color w:val="auto"/>
                <w:sz w:val="22"/>
                <w:szCs w:val="22"/>
              </w:rPr>
            </w:pPr>
            <w:r>
              <w:rPr>
                <w:rFonts w:ascii="Arial" w:eastAsia="Times New Roman" w:hAnsi="Arial" w:cs="Arial"/>
                <w:b/>
                <w:bCs/>
                <w:color w:val="auto"/>
                <w:sz w:val="22"/>
                <w:szCs w:val="22"/>
              </w:rPr>
              <w:t>VistA Data Element</w:t>
            </w:r>
          </w:p>
        </w:tc>
      </w:tr>
      <w:tr w:rsidR="00450EFE" w:rsidRPr="00A07C8A" w:rsidTr="00CF5FA4">
        <w:trPr>
          <w:trHeight w:val="288"/>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w:t>
            </w:r>
          </w:p>
        </w:tc>
        <w:tc>
          <w:tcPr>
            <w:tcW w:w="669"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4</w:t>
            </w:r>
          </w:p>
        </w:tc>
        <w:tc>
          <w:tcPr>
            <w:tcW w:w="559"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SI</w:t>
            </w:r>
          </w:p>
        </w:tc>
        <w:tc>
          <w:tcPr>
            <w:tcW w:w="669"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R</w:t>
            </w:r>
          </w:p>
        </w:tc>
        <w:tc>
          <w:tcPr>
            <w:tcW w:w="751"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896</w:t>
            </w:r>
          </w:p>
        </w:tc>
        <w:tc>
          <w:tcPr>
            <w:tcW w:w="2331"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Set ID - AIG</w:t>
            </w:r>
          </w:p>
        </w:tc>
        <w:tc>
          <w:tcPr>
            <w:tcW w:w="261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Segment Sequence Number</w:t>
            </w:r>
          </w:p>
        </w:tc>
      </w:tr>
      <w:tr w:rsidR="00450EFE" w:rsidRPr="00A07C8A" w:rsidTr="00CF5FA4">
        <w:trPr>
          <w:trHeight w:val="864"/>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w:t>
            </w:r>
          </w:p>
        </w:tc>
        <w:tc>
          <w:tcPr>
            <w:tcW w:w="669"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3</w:t>
            </w:r>
          </w:p>
        </w:tc>
        <w:tc>
          <w:tcPr>
            <w:tcW w:w="559"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ID</w:t>
            </w:r>
          </w:p>
        </w:tc>
        <w:tc>
          <w:tcPr>
            <w:tcW w:w="669"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w:t>
            </w:r>
          </w:p>
        </w:tc>
        <w:tc>
          <w:tcPr>
            <w:tcW w:w="751"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206</w:t>
            </w:r>
          </w:p>
        </w:tc>
        <w:tc>
          <w:tcPr>
            <w:tcW w:w="864"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763</w:t>
            </w:r>
          </w:p>
        </w:tc>
        <w:tc>
          <w:tcPr>
            <w:tcW w:w="2331"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Segment Action Code</w:t>
            </w:r>
          </w:p>
        </w:tc>
        <w:tc>
          <w:tcPr>
            <w:tcW w:w="2610" w:type="dxa"/>
            <w:tcBorders>
              <w:top w:val="nil"/>
              <w:left w:val="nil"/>
              <w:bottom w:val="single" w:sz="4" w:space="0" w:color="auto"/>
              <w:right w:val="single" w:sz="4" w:space="0" w:color="auto"/>
            </w:tcBorders>
            <w:shd w:val="clear" w:color="auto" w:fill="auto"/>
            <w:vAlign w:val="bottom"/>
            <w:hideMark/>
          </w:tcPr>
          <w:p w:rsidR="00CF5FA4" w:rsidRDefault="00450EFE" w:rsidP="00CF5FA4">
            <w:pPr>
              <w:spacing w:before="0" w:after="0"/>
              <w:rPr>
                <w:rFonts w:ascii="Arial" w:eastAsia="Times New Roman" w:hAnsi="Arial" w:cs="Arial"/>
                <w:sz w:val="22"/>
                <w:szCs w:val="22"/>
              </w:rPr>
            </w:pPr>
            <w:r w:rsidRPr="00D3751D">
              <w:rPr>
                <w:rFonts w:ascii="Arial" w:eastAsia="Times New Roman" w:hAnsi="Arial" w:cs="Arial"/>
                <w:sz w:val="22"/>
                <w:szCs w:val="22"/>
              </w:rPr>
              <w:t xml:space="preserve">A = </w:t>
            </w:r>
            <w:r w:rsidR="00CF5FA4">
              <w:rPr>
                <w:rFonts w:ascii="Arial" w:eastAsia="Times New Roman" w:hAnsi="Arial" w:cs="Arial"/>
                <w:sz w:val="22"/>
                <w:szCs w:val="22"/>
              </w:rPr>
              <w:t>A</w:t>
            </w:r>
            <w:r w:rsidRPr="00D3751D">
              <w:rPr>
                <w:rFonts w:ascii="Arial" w:eastAsia="Times New Roman" w:hAnsi="Arial" w:cs="Arial"/>
                <w:sz w:val="22"/>
                <w:szCs w:val="22"/>
              </w:rPr>
              <w:t>dd,</w:t>
            </w:r>
          </w:p>
          <w:p w:rsidR="00CF5FA4" w:rsidRDefault="00450EFE" w:rsidP="00CF5FA4">
            <w:pPr>
              <w:spacing w:before="0" w:after="0"/>
              <w:rPr>
                <w:rFonts w:ascii="Arial" w:eastAsia="Times New Roman" w:hAnsi="Arial" w:cs="Arial"/>
                <w:sz w:val="22"/>
                <w:szCs w:val="22"/>
              </w:rPr>
            </w:pPr>
            <w:r w:rsidRPr="00D3751D">
              <w:rPr>
                <w:rFonts w:ascii="Arial" w:eastAsia="Times New Roman" w:hAnsi="Arial" w:cs="Arial"/>
                <w:sz w:val="22"/>
                <w:szCs w:val="22"/>
              </w:rPr>
              <w:t xml:space="preserve">D = </w:t>
            </w:r>
            <w:r w:rsidR="00CF5FA4">
              <w:rPr>
                <w:rFonts w:ascii="Arial" w:eastAsia="Times New Roman" w:hAnsi="Arial" w:cs="Arial"/>
                <w:sz w:val="22"/>
                <w:szCs w:val="22"/>
              </w:rPr>
              <w:t>D</w:t>
            </w:r>
            <w:r w:rsidRPr="00D3751D">
              <w:rPr>
                <w:rFonts w:ascii="Arial" w:eastAsia="Times New Roman" w:hAnsi="Arial" w:cs="Arial"/>
                <w:sz w:val="22"/>
                <w:szCs w:val="22"/>
              </w:rPr>
              <w:t>elete</w:t>
            </w:r>
          </w:p>
          <w:p w:rsidR="00450EFE" w:rsidRPr="00D3751D" w:rsidRDefault="00450EFE" w:rsidP="00CF5FA4">
            <w:pPr>
              <w:spacing w:before="0" w:after="0"/>
              <w:rPr>
                <w:rFonts w:ascii="Arial" w:eastAsia="Times New Roman" w:hAnsi="Arial" w:cs="Arial"/>
                <w:sz w:val="22"/>
                <w:szCs w:val="22"/>
              </w:rPr>
            </w:pPr>
            <w:r w:rsidRPr="00D3751D">
              <w:rPr>
                <w:rFonts w:ascii="Arial" w:eastAsia="Times New Roman" w:hAnsi="Arial" w:cs="Arial"/>
                <w:sz w:val="22"/>
                <w:szCs w:val="22"/>
              </w:rPr>
              <w:t>U = Update</w:t>
            </w:r>
          </w:p>
        </w:tc>
      </w:tr>
      <w:tr w:rsidR="00450EFE" w:rsidRPr="00A07C8A" w:rsidTr="00CF5FA4">
        <w:trPr>
          <w:trHeight w:val="288"/>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3</w:t>
            </w:r>
          </w:p>
        </w:tc>
        <w:tc>
          <w:tcPr>
            <w:tcW w:w="669"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559"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CE</w:t>
            </w:r>
          </w:p>
        </w:tc>
        <w:tc>
          <w:tcPr>
            <w:tcW w:w="669"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w:t>
            </w:r>
          </w:p>
        </w:tc>
        <w:tc>
          <w:tcPr>
            <w:tcW w:w="751"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897</w:t>
            </w:r>
          </w:p>
        </w:tc>
        <w:tc>
          <w:tcPr>
            <w:tcW w:w="2331"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Resource ID</w:t>
            </w:r>
          </w:p>
        </w:tc>
        <w:tc>
          <w:tcPr>
            <w:tcW w:w="261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Provider Name</w:t>
            </w:r>
          </w:p>
        </w:tc>
      </w:tr>
      <w:tr w:rsidR="00450EFE" w:rsidRPr="00A07C8A" w:rsidTr="00CF5FA4">
        <w:trPr>
          <w:trHeight w:val="288"/>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4</w:t>
            </w:r>
          </w:p>
        </w:tc>
        <w:tc>
          <w:tcPr>
            <w:tcW w:w="669"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559"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CE</w:t>
            </w:r>
          </w:p>
        </w:tc>
        <w:tc>
          <w:tcPr>
            <w:tcW w:w="669"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R</w:t>
            </w:r>
          </w:p>
        </w:tc>
        <w:tc>
          <w:tcPr>
            <w:tcW w:w="751"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898</w:t>
            </w:r>
          </w:p>
        </w:tc>
        <w:tc>
          <w:tcPr>
            <w:tcW w:w="2331"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Resource Type</w:t>
            </w:r>
          </w:p>
        </w:tc>
        <w:tc>
          <w:tcPr>
            <w:tcW w:w="261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Provider </w:t>
            </w:r>
          </w:p>
        </w:tc>
      </w:tr>
      <w:tr w:rsidR="00450EFE" w:rsidRPr="00A07C8A" w:rsidTr="00CF5FA4">
        <w:trPr>
          <w:trHeight w:val="288"/>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5</w:t>
            </w:r>
          </w:p>
        </w:tc>
        <w:tc>
          <w:tcPr>
            <w:tcW w:w="669"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559"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CE</w:t>
            </w:r>
          </w:p>
        </w:tc>
        <w:tc>
          <w:tcPr>
            <w:tcW w:w="669"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751"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Y</w:t>
            </w:r>
          </w:p>
        </w:tc>
        <w:tc>
          <w:tcPr>
            <w:tcW w:w="766"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899</w:t>
            </w:r>
          </w:p>
        </w:tc>
        <w:tc>
          <w:tcPr>
            <w:tcW w:w="2331"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Resource Group</w:t>
            </w:r>
          </w:p>
        </w:tc>
        <w:tc>
          <w:tcPr>
            <w:tcW w:w="261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A07C8A" w:rsidTr="00CF5FA4">
        <w:trPr>
          <w:trHeight w:val="288"/>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6</w:t>
            </w:r>
          </w:p>
        </w:tc>
        <w:tc>
          <w:tcPr>
            <w:tcW w:w="669"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5</w:t>
            </w:r>
          </w:p>
        </w:tc>
        <w:tc>
          <w:tcPr>
            <w:tcW w:w="559"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NM</w:t>
            </w:r>
          </w:p>
        </w:tc>
        <w:tc>
          <w:tcPr>
            <w:tcW w:w="669"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751"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900</w:t>
            </w:r>
          </w:p>
        </w:tc>
        <w:tc>
          <w:tcPr>
            <w:tcW w:w="2331"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Resource Quantity</w:t>
            </w:r>
          </w:p>
        </w:tc>
        <w:tc>
          <w:tcPr>
            <w:tcW w:w="261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A07C8A" w:rsidTr="00CF5FA4">
        <w:trPr>
          <w:trHeight w:val="288"/>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7</w:t>
            </w:r>
          </w:p>
        </w:tc>
        <w:tc>
          <w:tcPr>
            <w:tcW w:w="669"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559"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CE</w:t>
            </w:r>
          </w:p>
        </w:tc>
        <w:tc>
          <w:tcPr>
            <w:tcW w:w="669"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751"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901</w:t>
            </w:r>
          </w:p>
        </w:tc>
        <w:tc>
          <w:tcPr>
            <w:tcW w:w="2331"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Resource Quantity Units</w:t>
            </w:r>
          </w:p>
        </w:tc>
        <w:tc>
          <w:tcPr>
            <w:tcW w:w="261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A07C8A" w:rsidTr="00CF5FA4">
        <w:trPr>
          <w:trHeight w:val="288"/>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w:t>
            </w:r>
          </w:p>
        </w:tc>
        <w:tc>
          <w:tcPr>
            <w:tcW w:w="669"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26</w:t>
            </w:r>
          </w:p>
        </w:tc>
        <w:tc>
          <w:tcPr>
            <w:tcW w:w="559"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TS</w:t>
            </w:r>
          </w:p>
        </w:tc>
        <w:tc>
          <w:tcPr>
            <w:tcW w:w="669"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w:t>
            </w:r>
          </w:p>
        </w:tc>
        <w:tc>
          <w:tcPr>
            <w:tcW w:w="751"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1202</w:t>
            </w:r>
          </w:p>
        </w:tc>
        <w:tc>
          <w:tcPr>
            <w:tcW w:w="2331"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Start Date/Time</w:t>
            </w:r>
          </w:p>
        </w:tc>
        <w:tc>
          <w:tcPr>
            <w:tcW w:w="261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A07C8A" w:rsidTr="00CF5FA4">
        <w:trPr>
          <w:trHeight w:val="288"/>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9</w:t>
            </w:r>
          </w:p>
        </w:tc>
        <w:tc>
          <w:tcPr>
            <w:tcW w:w="669"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20</w:t>
            </w:r>
          </w:p>
        </w:tc>
        <w:tc>
          <w:tcPr>
            <w:tcW w:w="559"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NM</w:t>
            </w:r>
          </w:p>
        </w:tc>
        <w:tc>
          <w:tcPr>
            <w:tcW w:w="669"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w:t>
            </w:r>
          </w:p>
        </w:tc>
        <w:tc>
          <w:tcPr>
            <w:tcW w:w="751"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891</w:t>
            </w:r>
          </w:p>
        </w:tc>
        <w:tc>
          <w:tcPr>
            <w:tcW w:w="2331"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Start Date/Time Offset</w:t>
            </w:r>
          </w:p>
        </w:tc>
        <w:tc>
          <w:tcPr>
            <w:tcW w:w="261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A07C8A" w:rsidTr="00CF5FA4">
        <w:trPr>
          <w:trHeight w:val="288"/>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10</w:t>
            </w:r>
          </w:p>
        </w:tc>
        <w:tc>
          <w:tcPr>
            <w:tcW w:w="669"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559"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CE</w:t>
            </w:r>
          </w:p>
        </w:tc>
        <w:tc>
          <w:tcPr>
            <w:tcW w:w="669"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w:t>
            </w:r>
          </w:p>
        </w:tc>
        <w:tc>
          <w:tcPr>
            <w:tcW w:w="751"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892</w:t>
            </w:r>
          </w:p>
        </w:tc>
        <w:tc>
          <w:tcPr>
            <w:tcW w:w="2331"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Start Date/Time Offset Units</w:t>
            </w:r>
          </w:p>
        </w:tc>
        <w:tc>
          <w:tcPr>
            <w:tcW w:w="261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A07C8A" w:rsidTr="00CF5FA4">
        <w:trPr>
          <w:trHeight w:val="288"/>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11</w:t>
            </w:r>
          </w:p>
        </w:tc>
        <w:tc>
          <w:tcPr>
            <w:tcW w:w="669"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20</w:t>
            </w:r>
          </w:p>
        </w:tc>
        <w:tc>
          <w:tcPr>
            <w:tcW w:w="559"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NM</w:t>
            </w:r>
          </w:p>
        </w:tc>
        <w:tc>
          <w:tcPr>
            <w:tcW w:w="669"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751"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893</w:t>
            </w:r>
          </w:p>
        </w:tc>
        <w:tc>
          <w:tcPr>
            <w:tcW w:w="2331"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Duration</w:t>
            </w:r>
          </w:p>
        </w:tc>
        <w:tc>
          <w:tcPr>
            <w:tcW w:w="261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A07C8A" w:rsidTr="00CF5FA4">
        <w:trPr>
          <w:trHeight w:val="288"/>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12</w:t>
            </w:r>
          </w:p>
        </w:tc>
        <w:tc>
          <w:tcPr>
            <w:tcW w:w="669"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559"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CE</w:t>
            </w:r>
          </w:p>
        </w:tc>
        <w:tc>
          <w:tcPr>
            <w:tcW w:w="669"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751"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894</w:t>
            </w:r>
          </w:p>
        </w:tc>
        <w:tc>
          <w:tcPr>
            <w:tcW w:w="2331"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Duration Units</w:t>
            </w:r>
          </w:p>
        </w:tc>
        <w:tc>
          <w:tcPr>
            <w:tcW w:w="261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A07C8A" w:rsidTr="00CF5FA4">
        <w:trPr>
          <w:trHeight w:val="288"/>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13</w:t>
            </w:r>
          </w:p>
        </w:tc>
        <w:tc>
          <w:tcPr>
            <w:tcW w:w="669"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10</w:t>
            </w:r>
          </w:p>
        </w:tc>
        <w:tc>
          <w:tcPr>
            <w:tcW w:w="559"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IS</w:t>
            </w:r>
          </w:p>
        </w:tc>
        <w:tc>
          <w:tcPr>
            <w:tcW w:w="669"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w:t>
            </w:r>
          </w:p>
        </w:tc>
        <w:tc>
          <w:tcPr>
            <w:tcW w:w="751"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vAlign w:val="center"/>
            <w:hideMark/>
          </w:tcPr>
          <w:p w:rsidR="00450EFE" w:rsidRPr="001E701D" w:rsidRDefault="00450EFE" w:rsidP="008518AF">
            <w:pPr>
              <w:spacing w:after="0"/>
              <w:rPr>
                <w:rFonts w:ascii="Arial" w:eastAsia="Times New Roman" w:hAnsi="Arial" w:cs="Arial"/>
                <w:color w:val="auto"/>
                <w:sz w:val="22"/>
                <w:szCs w:val="22"/>
              </w:rPr>
            </w:pPr>
            <w:r w:rsidRPr="001E701D">
              <w:rPr>
                <w:rFonts w:ascii="Arial" w:eastAsia="Times New Roman" w:hAnsi="Arial" w:cs="Arial"/>
                <w:color w:val="auto"/>
                <w:sz w:val="22"/>
                <w:szCs w:val="22"/>
              </w:rPr>
              <w:t>279</w:t>
            </w:r>
          </w:p>
        </w:tc>
        <w:tc>
          <w:tcPr>
            <w:tcW w:w="864"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895</w:t>
            </w:r>
          </w:p>
        </w:tc>
        <w:tc>
          <w:tcPr>
            <w:tcW w:w="2331"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Allow Substitution Code</w:t>
            </w:r>
          </w:p>
        </w:tc>
        <w:tc>
          <w:tcPr>
            <w:tcW w:w="261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A07C8A" w:rsidTr="00CF5FA4">
        <w:trPr>
          <w:trHeight w:val="288"/>
        </w:trPr>
        <w:tc>
          <w:tcPr>
            <w:tcW w:w="681" w:type="dxa"/>
            <w:tcBorders>
              <w:top w:val="nil"/>
              <w:left w:val="single" w:sz="4" w:space="0" w:color="auto"/>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14</w:t>
            </w:r>
          </w:p>
        </w:tc>
        <w:tc>
          <w:tcPr>
            <w:tcW w:w="669"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559"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CE</w:t>
            </w:r>
          </w:p>
        </w:tc>
        <w:tc>
          <w:tcPr>
            <w:tcW w:w="669"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w:t>
            </w:r>
          </w:p>
        </w:tc>
        <w:tc>
          <w:tcPr>
            <w:tcW w:w="751"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vAlign w:val="center"/>
            <w:hideMark/>
          </w:tcPr>
          <w:p w:rsidR="00450EFE" w:rsidRPr="001E701D" w:rsidRDefault="00450EFE" w:rsidP="008518AF">
            <w:pPr>
              <w:spacing w:after="0"/>
              <w:rPr>
                <w:rFonts w:ascii="Arial" w:eastAsia="Times New Roman" w:hAnsi="Arial" w:cs="Arial"/>
                <w:color w:val="auto"/>
                <w:sz w:val="22"/>
                <w:szCs w:val="22"/>
              </w:rPr>
            </w:pPr>
            <w:r w:rsidRPr="001E701D">
              <w:rPr>
                <w:rFonts w:ascii="Arial" w:eastAsia="Times New Roman" w:hAnsi="Arial" w:cs="Arial"/>
                <w:color w:val="auto"/>
                <w:sz w:val="22"/>
                <w:szCs w:val="22"/>
              </w:rPr>
              <w:t>278</w:t>
            </w:r>
          </w:p>
        </w:tc>
        <w:tc>
          <w:tcPr>
            <w:tcW w:w="864"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889</w:t>
            </w:r>
          </w:p>
        </w:tc>
        <w:tc>
          <w:tcPr>
            <w:tcW w:w="2331"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Filler Status Code</w:t>
            </w:r>
          </w:p>
        </w:tc>
        <w:tc>
          <w:tcPr>
            <w:tcW w:w="261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bl>
    <w:p w:rsidR="00450EFE" w:rsidRDefault="00450EFE" w:rsidP="00450EFE">
      <w:pPr>
        <w:rPr>
          <w:b/>
        </w:rPr>
      </w:pPr>
    </w:p>
    <w:p w:rsidR="00450EFE" w:rsidRDefault="00450EFE" w:rsidP="00A74606">
      <w:pPr>
        <w:pStyle w:val="Heading3"/>
      </w:pPr>
      <w:bookmarkStart w:id="514" w:name="_Toc11706831"/>
      <w:r>
        <w:t>AIL – Appointment Location Segment</w:t>
      </w:r>
      <w:bookmarkEnd w:id="514"/>
    </w:p>
    <w:tbl>
      <w:tblPr>
        <w:tblW w:w="10060" w:type="dxa"/>
        <w:tblInd w:w="-5" w:type="dxa"/>
        <w:tblLook w:val="04A0" w:firstRow="1" w:lastRow="0" w:firstColumn="1" w:lastColumn="0" w:noHBand="0" w:noVBand="1"/>
      </w:tblPr>
      <w:tblGrid>
        <w:gridCol w:w="955"/>
        <w:gridCol w:w="956"/>
        <w:gridCol w:w="955"/>
        <w:gridCol w:w="956"/>
        <w:gridCol w:w="706"/>
        <w:gridCol w:w="766"/>
        <w:gridCol w:w="959"/>
        <w:gridCol w:w="1755"/>
        <w:gridCol w:w="2052"/>
      </w:tblGrid>
      <w:tr w:rsidR="00450EFE" w:rsidRPr="00A07C8A" w:rsidTr="00E45D0B">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rsidR="00450EFE" w:rsidRPr="00E45D0B" w:rsidRDefault="00450EFE" w:rsidP="00926A8F">
            <w:pPr>
              <w:spacing w:after="0"/>
              <w:jc w:val="center"/>
              <w:rPr>
                <w:rFonts w:ascii="Arial" w:eastAsia="Times New Roman" w:hAnsi="Arial" w:cs="Arial"/>
                <w:b/>
                <w:bCs/>
                <w:color w:val="auto"/>
                <w:sz w:val="22"/>
                <w:szCs w:val="22"/>
              </w:rPr>
            </w:pPr>
            <w:r w:rsidRPr="00E45D0B">
              <w:rPr>
                <w:rFonts w:ascii="Arial" w:eastAsia="Times New Roman" w:hAnsi="Arial" w:cs="Arial"/>
                <w:b/>
                <w:bCs/>
                <w:color w:val="auto"/>
                <w:sz w:val="22"/>
                <w:szCs w:val="22"/>
              </w:rPr>
              <w:t>SEQ</w:t>
            </w:r>
          </w:p>
        </w:tc>
        <w:tc>
          <w:tcPr>
            <w:tcW w:w="960"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450EFE" w:rsidRPr="00E45D0B" w:rsidRDefault="00450EFE" w:rsidP="00926A8F">
            <w:pPr>
              <w:spacing w:after="0"/>
              <w:jc w:val="center"/>
              <w:rPr>
                <w:rFonts w:ascii="Arial" w:eastAsia="Times New Roman" w:hAnsi="Arial" w:cs="Arial"/>
                <w:b/>
                <w:bCs/>
                <w:color w:val="auto"/>
                <w:sz w:val="22"/>
                <w:szCs w:val="22"/>
              </w:rPr>
            </w:pPr>
            <w:r w:rsidRPr="00E45D0B">
              <w:rPr>
                <w:rFonts w:ascii="Arial" w:eastAsia="Times New Roman" w:hAnsi="Arial" w:cs="Arial"/>
                <w:b/>
                <w:bCs/>
                <w:color w:val="auto"/>
                <w:sz w:val="22"/>
                <w:szCs w:val="22"/>
              </w:rPr>
              <w:t>LEN</w:t>
            </w:r>
          </w:p>
        </w:tc>
        <w:tc>
          <w:tcPr>
            <w:tcW w:w="960"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450EFE" w:rsidRPr="00E45D0B" w:rsidRDefault="00450EFE" w:rsidP="00926A8F">
            <w:pPr>
              <w:spacing w:after="0"/>
              <w:jc w:val="center"/>
              <w:rPr>
                <w:rFonts w:ascii="Arial" w:eastAsia="Times New Roman" w:hAnsi="Arial" w:cs="Arial"/>
                <w:b/>
                <w:bCs/>
                <w:color w:val="auto"/>
                <w:sz w:val="22"/>
                <w:szCs w:val="22"/>
              </w:rPr>
            </w:pPr>
            <w:r w:rsidRPr="00E45D0B">
              <w:rPr>
                <w:rFonts w:ascii="Arial" w:eastAsia="Times New Roman" w:hAnsi="Arial" w:cs="Arial"/>
                <w:b/>
                <w:bCs/>
                <w:color w:val="auto"/>
                <w:sz w:val="22"/>
                <w:szCs w:val="22"/>
              </w:rPr>
              <w:t>DT</w:t>
            </w:r>
          </w:p>
        </w:tc>
        <w:tc>
          <w:tcPr>
            <w:tcW w:w="960"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450EFE" w:rsidRPr="00E45D0B" w:rsidRDefault="00450EFE" w:rsidP="00926A8F">
            <w:pPr>
              <w:spacing w:after="0"/>
              <w:jc w:val="center"/>
              <w:rPr>
                <w:rFonts w:ascii="Arial" w:eastAsia="Times New Roman" w:hAnsi="Arial" w:cs="Arial"/>
                <w:b/>
                <w:bCs/>
                <w:color w:val="auto"/>
                <w:sz w:val="22"/>
                <w:szCs w:val="22"/>
              </w:rPr>
            </w:pPr>
            <w:r w:rsidRPr="00E45D0B">
              <w:rPr>
                <w:rFonts w:ascii="Arial" w:eastAsia="Times New Roman" w:hAnsi="Arial" w:cs="Arial"/>
                <w:b/>
                <w:bCs/>
                <w:color w:val="auto"/>
                <w:sz w:val="22"/>
                <w:szCs w:val="22"/>
              </w:rPr>
              <w:t>OPT</w:t>
            </w:r>
          </w:p>
        </w:tc>
        <w:tc>
          <w:tcPr>
            <w:tcW w:w="680"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450EFE" w:rsidRPr="00E45D0B" w:rsidRDefault="00450EFE" w:rsidP="00926A8F">
            <w:pPr>
              <w:spacing w:after="0"/>
              <w:jc w:val="center"/>
              <w:rPr>
                <w:rFonts w:ascii="Arial" w:eastAsia="Times New Roman" w:hAnsi="Arial" w:cs="Arial"/>
                <w:b/>
                <w:bCs/>
                <w:color w:val="auto"/>
                <w:sz w:val="22"/>
                <w:szCs w:val="22"/>
              </w:rPr>
            </w:pPr>
            <w:r w:rsidRPr="00E45D0B">
              <w:rPr>
                <w:rFonts w:ascii="Arial" w:eastAsia="Times New Roman" w:hAnsi="Arial" w:cs="Arial"/>
                <w:b/>
                <w:bCs/>
                <w:color w:val="auto"/>
                <w:sz w:val="22"/>
                <w:szCs w:val="22"/>
              </w:rPr>
              <w:t>RP/#</w:t>
            </w:r>
          </w:p>
        </w:tc>
        <w:tc>
          <w:tcPr>
            <w:tcW w:w="760"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450EFE" w:rsidRPr="00E45D0B" w:rsidRDefault="00450EFE" w:rsidP="00926A8F">
            <w:pPr>
              <w:spacing w:after="0"/>
              <w:jc w:val="center"/>
              <w:rPr>
                <w:rFonts w:ascii="Arial" w:eastAsia="Times New Roman" w:hAnsi="Arial" w:cs="Arial"/>
                <w:b/>
                <w:bCs/>
                <w:color w:val="auto"/>
                <w:sz w:val="22"/>
                <w:szCs w:val="22"/>
              </w:rPr>
            </w:pPr>
            <w:r w:rsidRPr="00E45D0B">
              <w:rPr>
                <w:rFonts w:ascii="Arial" w:eastAsia="Times New Roman" w:hAnsi="Arial" w:cs="Arial"/>
                <w:b/>
                <w:bCs/>
                <w:color w:val="auto"/>
                <w:sz w:val="22"/>
                <w:szCs w:val="22"/>
              </w:rPr>
              <w:t>TBL#</w:t>
            </w:r>
          </w:p>
        </w:tc>
        <w:tc>
          <w:tcPr>
            <w:tcW w:w="960"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450EFE" w:rsidRPr="00E45D0B" w:rsidRDefault="00450EFE" w:rsidP="00926A8F">
            <w:pPr>
              <w:spacing w:after="0"/>
              <w:jc w:val="center"/>
              <w:rPr>
                <w:rFonts w:ascii="Arial" w:eastAsia="Times New Roman" w:hAnsi="Arial" w:cs="Arial"/>
                <w:b/>
                <w:bCs/>
                <w:color w:val="auto"/>
                <w:sz w:val="22"/>
                <w:szCs w:val="22"/>
              </w:rPr>
            </w:pPr>
            <w:r w:rsidRPr="00E45D0B">
              <w:rPr>
                <w:rFonts w:ascii="Arial" w:eastAsia="Times New Roman" w:hAnsi="Arial" w:cs="Arial"/>
                <w:b/>
                <w:bCs/>
                <w:color w:val="auto"/>
                <w:sz w:val="22"/>
                <w:szCs w:val="22"/>
              </w:rPr>
              <w:t>ITEM#</w:t>
            </w:r>
          </w:p>
        </w:tc>
        <w:tc>
          <w:tcPr>
            <w:tcW w:w="1760"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450EFE" w:rsidRPr="00E45D0B" w:rsidRDefault="001E701D" w:rsidP="00926A8F">
            <w:pPr>
              <w:spacing w:after="0"/>
              <w:rPr>
                <w:rFonts w:ascii="Arial" w:eastAsia="Times New Roman" w:hAnsi="Arial" w:cs="Arial"/>
                <w:b/>
                <w:bCs/>
                <w:color w:val="auto"/>
                <w:sz w:val="22"/>
                <w:szCs w:val="22"/>
              </w:rPr>
            </w:pPr>
            <w:r>
              <w:rPr>
                <w:rFonts w:ascii="Arial" w:eastAsia="Times New Roman" w:hAnsi="Arial" w:cs="Arial"/>
                <w:b/>
                <w:bCs/>
                <w:color w:val="auto"/>
                <w:sz w:val="22"/>
                <w:szCs w:val="22"/>
              </w:rPr>
              <w:t>Element Name</w:t>
            </w:r>
          </w:p>
        </w:tc>
        <w:tc>
          <w:tcPr>
            <w:tcW w:w="2060" w:type="dxa"/>
            <w:tcBorders>
              <w:top w:val="single" w:sz="4" w:space="0" w:color="auto"/>
              <w:left w:val="nil"/>
              <w:bottom w:val="single" w:sz="4" w:space="0" w:color="auto"/>
              <w:right w:val="single" w:sz="4" w:space="0" w:color="auto"/>
            </w:tcBorders>
            <w:shd w:val="clear" w:color="auto" w:fill="BFBFBF" w:themeFill="background1" w:themeFillShade="BF"/>
            <w:vAlign w:val="center"/>
            <w:hideMark/>
          </w:tcPr>
          <w:p w:rsidR="00450EFE" w:rsidRPr="00E45D0B" w:rsidRDefault="001E701D" w:rsidP="00926A8F">
            <w:pPr>
              <w:spacing w:after="0"/>
              <w:jc w:val="center"/>
              <w:rPr>
                <w:rFonts w:ascii="Arial" w:eastAsia="Times New Roman" w:hAnsi="Arial" w:cs="Arial"/>
                <w:b/>
                <w:bCs/>
                <w:color w:val="auto"/>
                <w:sz w:val="22"/>
                <w:szCs w:val="22"/>
              </w:rPr>
            </w:pPr>
            <w:r>
              <w:rPr>
                <w:rFonts w:ascii="Arial" w:eastAsia="Times New Roman" w:hAnsi="Arial" w:cs="Arial"/>
                <w:b/>
                <w:bCs/>
                <w:color w:val="auto"/>
                <w:sz w:val="22"/>
                <w:szCs w:val="22"/>
              </w:rPr>
              <w:t>VistA Description</w:t>
            </w:r>
          </w:p>
        </w:tc>
      </w:tr>
      <w:tr w:rsidR="00450EFE" w:rsidRPr="00A07C8A" w:rsidTr="00926A8F">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4</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SI</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R</w:t>
            </w:r>
          </w:p>
        </w:tc>
        <w:tc>
          <w:tcPr>
            <w:tcW w:w="68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902</w:t>
            </w:r>
          </w:p>
        </w:tc>
        <w:tc>
          <w:tcPr>
            <w:tcW w:w="17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Set ID - AIL</w:t>
            </w:r>
          </w:p>
        </w:tc>
        <w:tc>
          <w:tcPr>
            <w:tcW w:w="206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Segment Sequence Number</w:t>
            </w:r>
          </w:p>
        </w:tc>
      </w:tr>
      <w:tr w:rsidR="00450EFE" w:rsidRPr="00A07C8A" w:rsidTr="00926A8F">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3</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ID</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w:t>
            </w:r>
          </w:p>
        </w:tc>
        <w:tc>
          <w:tcPr>
            <w:tcW w:w="68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206</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763</w:t>
            </w:r>
          </w:p>
        </w:tc>
        <w:tc>
          <w:tcPr>
            <w:tcW w:w="17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Segment Action Code</w:t>
            </w:r>
          </w:p>
        </w:tc>
        <w:tc>
          <w:tcPr>
            <w:tcW w:w="2060" w:type="dxa"/>
            <w:tcBorders>
              <w:top w:val="nil"/>
              <w:left w:val="nil"/>
              <w:bottom w:val="single" w:sz="4" w:space="0" w:color="auto"/>
              <w:right w:val="single" w:sz="4" w:space="0" w:color="auto"/>
            </w:tcBorders>
            <w:shd w:val="clear" w:color="auto" w:fill="auto"/>
            <w:vAlign w:val="bottom"/>
            <w:hideMark/>
          </w:tcPr>
          <w:p w:rsidR="002F3C7E" w:rsidRDefault="00450EFE" w:rsidP="002F3C7E">
            <w:pPr>
              <w:spacing w:before="0" w:after="0"/>
              <w:rPr>
                <w:rFonts w:ascii="Arial" w:eastAsia="Times New Roman" w:hAnsi="Arial" w:cs="Arial"/>
                <w:sz w:val="22"/>
                <w:szCs w:val="22"/>
              </w:rPr>
            </w:pPr>
            <w:r w:rsidRPr="00D3751D">
              <w:rPr>
                <w:rFonts w:ascii="Arial" w:eastAsia="Times New Roman" w:hAnsi="Arial" w:cs="Arial"/>
                <w:sz w:val="22"/>
                <w:szCs w:val="22"/>
              </w:rPr>
              <w:t>A</w:t>
            </w:r>
            <w:r w:rsidR="002F3C7E">
              <w:rPr>
                <w:rFonts w:ascii="Arial" w:eastAsia="Times New Roman" w:hAnsi="Arial" w:cs="Arial"/>
                <w:sz w:val="22"/>
                <w:szCs w:val="22"/>
              </w:rPr>
              <w:t xml:space="preserve"> </w:t>
            </w:r>
            <w:r w:rsidRPr="00D3751D">
              <w:rPr>
                <w:rFonts w:ascii="Arial" w:eastAsia="Times New Roman" w:hAnsi="Arial" w:cs="Arial"/>
                <w:sz w:val="22"/>
                <w:szCs w:val="22"/>
              </w:rPr>
              <w:t>=</w:t>
            </w:r>
            <w:r w:rsidR="002F3C7E">
              <w:rPr>
                <w:rFonts w:ascii="Arial" w:eastAsia="Times New Roman" w:hAnsi="Arial" w:cs="Arial"/>
                <w:sz w:val="22"/>
                <w:szCs w:val="22"/>
              </w:rPr>
              <w:t xml:space="preserve"> </w:t>
            </w:r>
            <w:r w:rsidRPr="00D3751D">
              <w:rPr>
                <w:rFonts w:ascii="Arial" w:eastAsia="Times New Roman" w:hAnsi="Arial" w:cs="Arial"/>
                <w:sz w:val="22"/>
                <w:szCs w:val="22"/>
              </w:rPr>
              <w:t>Add</w:t>
            </w:r>
          </w:p>
          <w:p w:rsidR="002F3C7E" w:rsidRDefault="00450EFE" w:rsidP="002F3C7E">
            <w:pPr>
              <w:spacing w:before="0" w:after="0"/>
              <w:rPr>
                <w:rFonts w:ascii="Arial" w:eastAsia="Times New Roman" w:hAnsi="Arial" w:cs="Arial"/>
                <w:sz w:val="22"/>
                <w:szCs w:val="22"/>
              </w:rPr>
            </w:pPr>
            <w:r w:rsidRPr="00D3751D">
              <w:rPr>
                <w:rFonts w:ascii="Arial" w:eastAsia="Times New Roman" w:hAnsi="Arial" w:cs="Arial"/>
                <w:sz w:val="22"/>
                <w:szCs w:val="22"/>
              </w:rPr>
              <w:t>D</w:t>
            </w:r>
            <w:r w:rsidR="002F3C7E">
              <w:rPr>
                <w:rFonts w:ascii="Arial" w:eastAsia="Times New Roman" w:hAnsi="Arial" w:cs="Arial"/>
                <w:sz w:val="22"/>
                <w:szCs w:val="22"/>
              </w:rPr>
              <w:t xml:space="preserve"> </w:t>
            </w:r>
            <w:r w:rsidRPr="00D3751D">
              <w:rPr>
                <w:rFonts w:ascii="Arial" w:eastAsia="Times New Roman" w:hAnsi="Arial" w:cs="Arial"/>
                <w:sz w:val="22"/>
                <w:szCs w:val="22"/>
              </w:rPr>
              <w:t>=</w:t>
            </w:r>
            <w:r w:rsidR="002F3C7E">
              <w:rPr>
                <w:rFonts w:ascii="Arial" w:eastAsia="Times New Roman" w:hAnsi="Arial" w:cs="Arial"/>
                <w:sz w:val="22"/>
                <w:szCs w:val="22"/>
              </w:rPr>
              <w:t xml:space="preserve"> </w:t>
            </w:r>
            <w:r w:rsidRPr="00D3751D">
              <w:rPr>
                <w:rFonts w:ascii="Arial" w:eastAsia="Times New Roman" w:hAnsi="Arial" w:cs="Arial"/>
                <w:sz w:val="22"/>
                <w:szCs w:val="22"/>
              </w:rPr>
              <w:t>Cancel</w:t>
            </w:r>
          </w:p>
          <w:p w:rsidR="00450EFE" w:rsidRPr="00D3751D" w:rsidRDefault="00450EFE" w:rsidP="002F3C7E">
            <w:pPr>
              <w:spacing w:before="0" w:after="0"/>
              <w:rPr>
                <w:rFonts w:ascii="Arial" w:eastAsia="Times New Roman" w:hAnsi="Arial" w:cs="Arial"/>
                <w:sz w:val="22"/>
                <w:szCs w:val="22"/>
              </w:rPr>
            </w:pPr>
            <w:r w:rsidRPr="00D3751D">
              <w:rPr>
                <w:rFonts w:ascii="Arial" w:eastAsia="Times New Roman" w:hAnsi="Arial" w:cs="Arial"/>
                <w:sz w:val="22"/>
                <w:szCs w:val="22"/>
              </w:rPr>
              <w:t>U</w:t>
            </w:r>
            <w:r w:rsidR="002F3C7E">
              <w:rPr>
                <w:rFonts w:ascii="Arial" w:eastAsia="Times New Roman" w:hAnsi="Arial" w:cs="Arial"/>
                <w:sz w:val="22"/>
                <w:szCs w:val="22"/>
              </w:rPr>
              <w:t xml:space="preserve"> </w:t>
            </w:r>
            <w:r w:rsidRPr="00D3751D">
              <w:rPr>
                <w:rFonts w:ascii="Arial" w:eastAsia="Times New Roman" w:hAnsi="Arial" w:cs="Arial"/>
                <w:sz w:val="22"/>
                <w:szCs w:val="22"/>
              </w:rPr>
              <w:t>=</w:t>
            </w:r>
            <w:r w:rsidR="002F3C7E">
              <w:rPr>
                <w:rFonts w:ascii="Arial" w:eastAsia="Times New Roman" w:hAnsi="Arial" w:cs="Arial"/>
                <w:sz w:val="22"/>
                <w:szCs w:val="22"/>
              </w:rPr>
              <w:t xml:space="preserve"> </w:t>
            </w:r>
            <w:r w:rsidRPr="00D3751D">
              <w:rPr>
                <w:rFonts w:ascii="Arial" w:eastAsia="Times New Roman" w:hAnsi="Arial" w:cs="Arial"/>
                <w:sz w:val="22"/>
                <w:szCs w:val="22"/>
              </w:rPr>
              <w:t>Update</w:t>
            </w:r>
          </w:p>
        </w:tc>
      </w:tr>
      <w:tr w:rsidR="00450EFE" w:rsidRPr="00A07C8A" w:rsidTr="00926A8F">
        <w:trPr>
          <w:trHeight w:val="144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3</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80</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PL</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w:t>
            </w:r>
          </w:p>
        </w:tc>
        <w:tc>
          <w:tcPr>
            <w:tcW w:w="68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903</w:t>
            </w:r>
          </w:p>
        </w:tc>
        <w:tc>
          <w:tcPr>
            <w:tcW w:w="17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Location Resource ID</w:t>
            </w:r>
          </w:p>
        </w:tc>
        <w:tc>
          <w:tcPr>
            <w:tcW w:w="206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br/>
              <w:t>Consult Title</w:t>
            </w:r>
          </w:p>
        </w:tc>
      </w:tr>
      <w:tr w:rsidR="00450EFE" w:rsidRPr="00A07C8A" w:rsidTr="00926A8F">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4</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CE</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R</w:t>
            </w:r>
          </w:p>
        </w:tc>
        <w:tc>
          <w:tcPr>
            <w:tcW w:w="68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904</w:t>
            </w:r>
          </w:p>
        </w:tc>
        <w:tc>
          <w:tcPr>
            <w:tcW w:w="17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Location Type-AIL</w:t>
            </w:r>
          </w:p>
        </w:tc>
        <w:tc>
          <w:tcPr>
            <w:tcW w:w="206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Consult Title</w:t>
            </w:r>
          </w:p>
        </w:tc>
      </w:tr>
      <w:tr w:rsidR="00450EFE" w:rsidRPr="00A07C8A" w:rsidTr="00926A8F">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5</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CE</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68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905</w:t>
            </w:r>
          </w:p>
        </w:tc>
        <w:tc>
          <w:tcPr>
            <w:tcW w:w="17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Location Group</w:t>
            </w:r>
          </w:p>
        </w:tc>
        <w:tc>
          <w:tcPr>
            <w:tcW w:w="206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A07C8A" w:rsidTr="00926A8F">
        <w:trPr>
          <w:trHeight w:val="576"/>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6</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26</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TS</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w:t>
            </w:r>
          </w:p>
        </w:tc>
        <w:tc>
          <w:tcPr>
            <w:tcW w:w="68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1202</w:t>
            </w:r>
          </w:p>
        </w:tc>
        <w:tc>
          <w:tcPr>
            <w:tcW w:w="17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Start Date/Time</w:t>
            </w:r>
          </w:p>
        </w:tc>
        <w:tc>
          <w:tcPr>
            <w:tcW w:w="206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A07C8A" w:rsidTr="00926A8F">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7</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20</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NM</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w:t>
            </w:r>
          </w:p>
        </w:tc>
        <w:tc>
          <w:tcPr>
            <w:tcW w:w="68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891</w:t>
            </w:r>
          </w:p>
        </w:tc>
        <w:tc>
          <w:tcPr>
            <w:tcW w:w="17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Start Date/Time Offset</w:t>
            </w:r>
          </w:p>
        </w:tc>
        <w:tc>
          <w:tcPr>
            <w:tcW w:w="206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A07C8A" w:rsidTr="00926A8F">
        <w:trPr>
          <w:trHeight w:val="40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CE</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w:t>
            </w:r>
          </w:p>
        </w:tc>
        <w:tc>
          <w:tcPr>
            <w:tcW w:w="68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892</w:t>
            </w:r>
          </w:p>
        </w:tc>
        <w:tc>
          <w:tcPr>
            <w:tcW w:w="17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Start Date/Time Offset Units</w:t>
            </w:r>
          </w:p>
        </w:tc>
        <w:tc>
          <w:tcPr>
            <w:tcW w:w="206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A07C8A" w:rsidTr="00926A8F">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9</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20</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NM</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68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893</w:t>
            </w:r>
          </w:p>
        </w:tc>
        <w:tc>
          <w:tcPr>
            <w:tcW w:w="17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Duration</w:t>
            </w:r>
          </w:p>
        </w:tc>
        <w:tc>
          <w:tcPr>
            <w:tcW w:w="2060" w:type="dxa"/>
            <w:tcBorders>
              <w:top w:val="nil"/>
              <w:left w:val="nil"/>
              <w:bottom w:val="single" w:sz="4" w:space="0" w:color="auto"/>
              <w:right w:val="single" w:sz="4" w:space="0" w:color="auto"/>
            </w:tcBorders>
            <w:shd w:val="clear" w:color="auto" w:fill="auto"/>
            <w:vAlign w:val="bottom"/>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A07C8A" w:rsidTr="00926A8F">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10</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CE</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68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894</w:t>
            </w:r>
          </w:p>
        </w:tc>
        <w:tc>
          <w:tcPr>
            <w:tcW w:w="17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Duration Units</w:t>
            </w:r>
          </w:p>
        </w:tc>
        <w:tc>
          <w:tcPr>
            <w:tcW w:w="206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A07C8A" w:rsidTr="00926A8F">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11</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10</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IS</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w:t>
            </w:r>
          </w:p>
        </w:tc>
        <w:tc>
          <w:tcPr>
            <w:tcW w:w="68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0" w:type="dxa"/>
            <w:tcBorders>
              <w:top w:val="nil"/>
              <w:left w:val="nil"/>
              <w:bottom w:val="single" w:sz="4" w:space="0" w:color="auto"/>
              <w:right w:val="single" w:sz="4" w:space="0" w:color="auto"/>
            </w:tcBorders>
            <w:shd w:val="clear" w:color="auto" w:fill="auto"/>
            <w:vAlign w:val="center"/>
            <w:hideMark/>
          </w:tcPr>
          <w:p w:rsidR="00450EFE" w:rsidRPr="00CD2917" w:rsidRDefault="00450EFE" w:rsidP="008518AF">
            <w:pPr>
              <w:spacing w:after="0"/>
              <w:rPr>
                <w:rFonts w:ascii="Arial" w:eastAsia="Times New Roman" w:hAnsi="Arial" w:cs="Arial"/>
                <w:color w:val="auto"/>
                <w:sz w:val="22"/>
                <w:szCs w:val="22"/>
              </w:rPr>
            </w:pPr>
            <w:r w:rsidRPr="00CD2917">
              <w:rPr>
                <w:rFonts w:ascii="Arial" w:eastAsia="Times New Roman" w:hAnsi="Arial" w:cs="Arial"/>
                <w:color w:val="auto"/>
                <w:sz w:val="22"/>
                <w:szCs w:val="22"/>
              </w:rPr>
              <w:t>279</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895</w:t>
            </w:r>
          </w:p>
        </w:tc>
        <w:tc>
          <w:tcPr>
            <w:tcW w:w="17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Allow Substitution Code</w:t>
            </w:r>
          </w:p>
        </w:tc>
        <w:tc>
          <w:tcPr>
            <w:tcW w:w="206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A07C8A" w:rsidTr="00926A8F">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12</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CE</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w:t>
            </w:r>
          </w:p>
        </w:tc>
        <w:tc>
          <w:tcPr>
            <w:tcW w:w="68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0" w:type="dxa"/>
            <w:tcBorders>
              <w:top w:val="nil"/>
              <w:left w:val="nil"/>
              <w:bottom w:val="single" w:sz="4" w:space="0" w:color="auto"/>
              <w:right w:val="single" w:sz="4" w:space="0" w:color="auto"/>
            </w:tcBorders>
            <w:shd w:val="clear" w:color="auto" w:fill="auto"/>
            <w:vAlign w:val="center"/>
            <w:hideMark/>
          </w:tcPr>
          <w:p w:rsidR="00450EFE" w:rsidRPr="00CD2917" w:rsidRDefault="00450EFE" w:rsidP="008518AF">
            <w:pPr>
              <w:spacing w:after="0"/>
              <w:rPr>
                <w:rFonts w:ascii="Arial" w:eastAsia="Times New Roman" w:hAnsi="Arial" w:cs="Arial"/>
                <w:color w:val="auto"/>
                <w:sz w:val="22"/>
                <w:szCs w:val="22"/>
              </w:rPr>
            </w:pPr>
            <w:r w:rsidRPr="00CD2917">
              <w:rPr>
                <w:rFonts w:ascii="Arial" w:eastAsia="Times New Roman" w:hAnsi="Arial" w:cs="Arial"/>
                <w:color w:val="auto"/>
                <w:sz w:val="22"/>
                <w:szCs w:val="22"/>
              </w:rPr>
              <w:t>278</w:t>
            </w:r>
          </w:p>
        </w:tc>
        <w:tc>
          <w:tcPr>
            <w:tcW w:w="9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889</w:t>
            </w:r>
          </w:p>
        </w:tc>
        <w:tc>
          <w:tcPr>
            <w:tcW w:w="1760" w:type="dxa"/>
            <w:tcBorders>
              <w:top w:val="nil"/>
              <w:left w:val="nil"/>
              <w:bottom w:val="single" w:sz="4" w:space="0" w:color="auto"/>
              <w:right w:val="single" w:sz="4" w:space="0" w:color="auto"/>
            </w:tcBorders>
            <w:shd w:val="clear" w:color="auto" w:fill="auto"/>
            <w:vAlign w:val="center"/>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Filler Status Code</w:t>
            </w:r>
          </w:p>
        </w:tc>
        <w:tc>
          <w:tcPr>
            <w:tcW w:w="2060"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bl>
    <w:p w:rsidR="00CD2917" w:rsidRDefault="00CD2917" w:rsidP="00450EFE">
      <w:pPr>
        <w:rPr>
          <w:b/>
        </w:rPr>
      </w:pPr>
    </w:p>
    <w:p w:rsidR="00CD2917" w:rsidRDefault="00CD2917">
      <w:pPr>
        <w:spacing w:before="0" w:after="0"/>
        <w:rPr>
          <w:b/>
        </w:rPr>
      </w:pPr>
      <w:r>
        <w:rPr>
          <w:b/>
        </w:rPr>
        <w:br w:type="page"/>
      </w:r>
    </w:p>
    <w:p w:rsidR="00450EFE" w:rsidRDefault="00450EFE" w:rsidP="00A74606">
      <w:pPr>
        <w:pStyle w:val="Heading3"/>
      </w:pPr>
      <w:bookmarkStart w:id="515" w:name="_Toc11706832"/>
      <w:r>
        <w:t>AIP – Appointment Provider Segment</w:t>
      </w:r>
      <w:bookmarkEnd w:id="515"/>
    </w:p>
    <w:tbl>
      <w:tblPr>
        <w:tblW w:w="9609" w:type="dxa"/>
        <w:tblInd w:w="-5" w:type="dxa"/>
        <w:tblLook w:val="04A0" w:firstRow="1" w:lastRow="0" w:firstColumn="1" w:lastColumn="0" w:noHBand="0" w:noVBand="1"/>
      </w:tblPr>
      <w:tblGrid>
        <w:gridCol w:w="681"/>
        <w:gridCol w:w="656"/>
        <w:gridCol w:w="681"/>
        <w:gridCol w:w="669"/>
        <w:gridCol w:w="706"/>
        <w:gridCol w:w="766"/>
        <w:gridCol w:w="864"/>
        <w:gridCol w:w="2447"/>
        <w:gridCol w:w="2139"/>
      </w:tblGrid>
      <w:tr w:rsidR="00450EFE" w:rsidRPr="00C57D09" w:rsidTr="00817EDC">
        <w:trPr>
          <w:trHeight w:val="288"/>
        </w:trPr>
        <w:tc>
          <w:tcPr>
            <w:tcW w:w="681"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450EFE" w:rsidRPr="00E45D0B" w:rsidRDefault="00450EFE" w:rsidP="00926A8F">
            <w:pPr>
              <w:spacing w:after="0"/>
              <w:rPr>
                <w:rFonts w:ascii="Arial" w:eastAsia="Times New Roman" w:hAnsi="Arial" w:cs="Arial"/>
                <w:b/>
                <w:color w:val="auto"/>
                <w:sz w:val="22"/>
                <w:szCs w:val="22"/>
              </w:rPr>
            </w:pPr>
            <w:r w:rsidRPr="00E45D0B">
              <w:rPr>
                <w:rFonts w:ascii="Arial" w:eastAsia="Times New Roman" w:hAnsi="Arial" w:cs="Arial"/>
                <w:b/>
                <w:color w:val="auto"/>
                <w:sz w:val="22"/>
                <w:szCs w:val="22"/>
              </w:rPr>
              <w:t>SEQ</w:t>
            </w:r>
          </w:p>
        </w:tc>
        <w:tc>
          <w:tcPr>
            <w:tcW w:w="656"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50EFE" w:rsidRPr="00E45D0B" w:rsidRDefault="00450EFE" w:rsidP="00926A8F">
            <w:pPr>
              <w:spacing w:after="0"/>
              <w:rPr>
                <w:rFonts w:ascii="Arial" w:eastAsia="Times New Roman" w:hAnsi="Arial" w:cs="Arial"/>
                <w:b/>
                <w:color w:val="auto"/>
                <w:sz w:val="22"/>
                <w:szCs w:val="22"/>
              </w:rPr>
            </w:pPr>
            <w:r w:rsidRPr="00E45D0B">
              <w:rPr>
                <w:rFonts w:ascii="Arial" w:eastAsia="Times New Roman" w:hAnsi="Arial" w:cs="Arial"/>
                <w:b/>
                <w:color w:val="auto"/>
                <w:sz w:val="22"/>
                <w:szCs w:val="22"/>
              </w:rPr>
              <w:t>LEN</w:t>
            </w:r>
          </w:p>
        </w:tc>
        <w:tc>
          <w:tcPr>
            <w:tcW w:w="681"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50EFE" w:rsidRPr="00E45D0B" w:rsidRDefault="00450EFE" w:rsidP="00926A8F">
            <w:pPr>
              <w:spacing w:after="0"/>
              <w:rPr>
                <w:rFonts w:ascii="Arial" w:eastAsia="Times New Roman" w:hAnsi="Arial" w:cs="Arial"/>
                <w:b/>
                <w:color w:val="auto"/>
                <w:sz w:val="22"/>
                <w:szCs w:val="22"/>
              </w:rPr>
            </w:pPr>
            <w:r w:rsidRPr="00E45D0B">
              <w:rPr>
                <w:rFonts w:ascii="Arial" w:eastAsia="Times New Roman" w:hAnsi="Arial" w:cs="Arial"/>
                <w:b/>
                <w:color w:val="auto"/>
                <w:sz w:val="22"/>
                <w:szCs w:val="22"/>
              </w:rPr>
              <w:t>DT</w:t>
            </w:r>
          </w:p>
        </w:tc>
        <w:tc>
          <w:tcPr>
            <w:tcW w:w="669"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50EFE" w:rsidRPr="00E45D0B" w:rsidRDefault="00450EFE" w:rsidP="00926A8F">
            <w:pPr>
              <w:spacing w:after="0"/>
              <w:rPr>
                <w:rFonts w:ascii="Arial" w:eastAsia="Times New Roman" w:hAnsi="Arial" w:cs="Arial"/>
                <w:b/>
                <w:color w:val="auto"/>
                <w:sz w:val="22"/>
                <w:szCs w:val="22"/>
              </w:rPr>
            </w:pPr>
            <w:r w:rsidRPr="00E45D0B">
              <w:rPr>
                <w:rFonts w:ascii="Arial" w:eastAsia="Times New Roman" w:hAnsi="Arial" w:cs="Arial"/>
                <w:b/>
                <w:color w:val="auto"/>
                <w:sz w:val="22"/>
                <w:szCs w:val="22"/>
              </w:rPr>
              <w:t>OPT</w:t>
            </w:r>
          </w:p>
        </w:tc>
        <w:tc>
          <w:tcPr>
            <w:tcW w:w="706"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50EFE" w:rsidRPr="00E45D0B" w:rsidRDefault="00450EFE" w:rsidP="00926A8F">
            <w:pPr>
              <w:spacing w:after="0"/>
              <w:rPr>
                <w:rFonts w:ascii="Arial" w:eastAsia="Times New Roman" w:hAnsi="Arial" w:cs="Arial"/>
                <w:b/>
                <w:color w:val="auto"/>
                <w:sz w:val="22"/>
                <w:szCs w:val="22"/>
              </w:rPr>
            </w:pPr>
            <w:r w:rsidRPr="00E45D0B">
              <w:rPr>
                <w:rFonts w:ascii="Arial" w:eastAsia="Times New Roman" w:hAnsi="Arial" w:cs="Arial"/>
                <w:b/>
                <w:color w:val="auto"/>
                <w:sz w:val="22"/>
                <w:szCs w:val="22"/>
              </w:rPr>
              <w:t>RP/#</w:t>
            </w:r>
          </w:p>
        </w:tc>
        <w:tc>
          <w:tcPr>
            <w:tcW w:w="766"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50EFE" w:rsidRPr="00E45D0B" w:rsidRDefault="00450EFE" w:rsidP="00926A8F">
            <w:pPr>
              <w:spacing w:after="0"/>
              <w:rPr>
                <w:rFonts w:ascii="Arial" w:eastAsia="Times New Roman" w:hAnsi="Arial" w:cs="Arial"/>
                <w:b/>
                <w:color w:val="auto"/>
                <w:sz w:val="22"/>
                <w:szCs w:val="22"/>
              </w:rPr>
            </w:pPr>
            <w:r w:rsidRPr="00E45D0B">
              <w:rPr>
                <w:rFonts w:ascii="Arial" w:eastAsia="Times New Roman" w:hAnsi="Arial" w:cs="Arial"/>
                <w:b/>
                <w:color w:val="auto"/>
                <w:sz w:val="22"/>
                <w:szCs w:val="22"/>
              </w:rPr>
              <w:t>TBL#</w:t>
            </w:r>
          </w:p>
        </w:tc>
        <w:tc>
          <w:tcPr>
            <w:tcW w:w="864"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50EFE" w:rsidRPr="00E45D0B" w:rsidRDefault="00450EFE" w:rsidP="00926A8F">
            <w:pPr>
              <w:spacing w:after="0"/>
              <w:rPr>
                <w:rFonts w:ascii="Arial" w:eastAsia="Times New Roman" w:hAnsi="Arial" w:cs="Arial"/>
                <w:b/>
                <w:color w:val="auto"/>
                <w:sz w:val="22"/>
                <w:szCs w:val="22"/>
              </w:rPr>
            </w:pPr>
            <w:r w:rsidRPr="00E45D0B">
              <w:rPr>
                <w:rFonts w:ascii="Arial" w:eastAsia="Times New Roman" w:hAnsi="Arial" w:cs="Arial"/>
                <w:b/>
                <w:color w:val="auto"/>
                <w:sz w:val="22"/>
                <w:szCs w:val="22"/>
              </w:rPr>
              <w:t>ITEM#</w:t>
            </w:r>
          </w:p>
        </w:tc>
        <w:tc>
          <w:tcPr>
            <w:tcW w:w="244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450EFE" w:rsidRPr="00E45D0B" w:rsidRDefault="001E701D" w:rsidP="00926A8F">
            <w:pPr>
              <w:spacing w:after="0"/>
              <w:rPr>
                <w:rFonts w:ascii="Arial" w:eastAsia="Times New Roman" w:hAnsi="Arial" w:cs="Arial"/>
                <w:b/>
                <w:color w:val="auto"/>
                <w:sz w:val="22"/>
                <w:szCs w:val="22"/>
              </w:rPr>
            </w:pPr>
            <w:r>
              <w:rPr>
                <w:rFonts w:ascii="Arial" w:eastAsia="Times New Roman" w:hAnsi="Arial" w:cs="Arial"/>
                <w:b/>
                <w:color w:val="auto"/>
                <w:sz w:val="22"/>
                <w:szCs w:val="22"/>
              </w:rPr>
              <w:t>Element Name</w:t>
            </w:r>
          </w:p>
        </w:tc>
        <w:tc>
          <w:tcPr>
            <w:tcW w:w="2139"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rsidR="00450EFE" w:rsidRPr="00E45D0B" w:rsidRDefault="001E701D" w:rsidP="00926A8F">
            <w:pPr>
              <w:spacing w:after="0"/>
              <w:rPr>
                <w:rFonts w:ascii="Arial" w:eastAsia="Times New Roman" w:hAnsi="Arial" w:cs="Arial"/>
                <w:b/>
                <w:color w:val="auto"/>
                <w:sz w:val="22"/>
                <w:szCs w:val="22"/>
              </w:rPr>
            </w:pPr>
            <w:r>
              <w:rPr>
                <w:rFonts w:ascii="Arial" w:eastAsia="Times New Roman" w:hAnsi="Arial" w:cs="Arial"/>
                <w:b/>
                <w:color w:val="auto"/>
                <w:sz w:val="22"/>
                <w:szCs w:val="22"/>
              </w:rPr>
              <w:t>VistA Description</w:t>
            </w:r>
          </w:p>
        </w:tc>
      </w:tr>
      <w:tr w:rsidR="00450EFE" w:rsidRPr="00C57D09" w:rsidTr="00817EDC">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4</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SI</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R</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906</w:t>
            </w:r>
          </w:p>
        </w:tc>
        <w:tc>
          <w:tcPr>
            <w:tcW w:w="244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Set ID - AIP</w:t>
            </w:r>
          </w:p>
        </w:tc>
        <w:tc>
          <w:tcPr>
            <w:tcW w:w="2139"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Segment Sequence Number</w:t>
            </w:r>
          </w:p>
        </w:tc>
      </w:tr>
      <w:tr w:rsidR="00450EFE" w:rsidRPr="00C57D09" w:rsidTr="00817EDC">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3</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ID</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206</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763</w:t>
            </w:r>
          </w:p>
        </w:tc>
        <w:tc>
          <w:tcPr>
            <w:tcW w:w="244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Segment Action code</w:t>
            </w:r>
          </w:p>
        </w:tc>
        <w:tc>
          <w:tcPr>
            <w:tcW w:w="2139" w:type="dxa"/>
            <w:tcBorders>
              <w:top w:val="nil"/>
              <w:left w:val="nil"/>
              <w:bottom w:val="single" w:sz="4" w:space="0" w:color="auto"/>
              <w:right w:val="single" w:sz="4" w:space="0" w:color="auto"/>
            </w:tcBorders>
            <w:shd w:val="clear" w:color="auto" w:fill="auto"/>
            <w:vAlign w:val="bottom"/>
            <w:hideMark/>
          </w:tcPr>
          <w:p w:rsidR="00817EDC" w:rsidRDefault="00450EFE" w:rsidP="00817EDC">
            <w:pPr>
              <w:spacing w:before="0" w:after="0"/>
              <w:rPr>
                <w:rFonts w:ascii="Arial" w:eastAsia="Times New Roman" w:hAnsi="Arial" w:cs="Arial"/>
                <w:sz w:val="22"/>
                <w:szCs w:val="22"/>
              </w:rPr>
            </w:pPr>
            <w:r w:rsidRPr="00D3751D">
              <w:rPr>
                <w:rFonts w:ascii="Arial" w:eastAsia="Times New Roman" w:hAnsi="Arial" w:cs="Arial"/>
                <w:sz w:val="22"/>
                <w:szCs w:val="22"/>
              </w:rPr>
              <w:t>A</w:t>
            </w:r>
            <w:r w:rsidR="00CD2917">
              <w:rPr>
                <w:rFonts w:ascii="Arial" w:eastAsia="Times New Roman" w:hAnsi="Arial" w:cs="Arial"/>
                <w:sz w:val="22"/>
                <w:szCs w:val="22"/>
              </w:rPr>
              <w:t xml:space="preserve"> </w:t>
            </w:r>
            <w:r w:rsidRPr="00D3751D">
              <w:rPr>
                <w:rFonts w:ascii="Arial" w:eastAsia="Times New Roman" w:hAnsi="Arial" w:cs="Arial"/>
                <w:sz w:val="22"/>
                <w:szCs w:val="22"/>
              </w:rPr>
              <w:t>=</w:t>
            </w:r>
            <w:r w:rsidR="00CD2917">
              <w:rPr>
                <w:rFonts w:ascii="Arial" w:eastAsia="Times New Roman" w:hAnsi="Arial" w:cs="Arial"/>
                <w:sz w:val="22"/>
                <w:szCs w:val="22"/>
              </w:rPr>
              <w:t xml:space="preserve"> </w:t>
            </w:r>
            <w:r w:rsidRPr="00D3751D">
              <w:rPr>
                <w:rFonts w:ascii="Arial" w:eastAsia="Times New Roman" w:hAnsi="Arial" w:cs="Arial"/>
                <w:sz w:val="22"/>
                <w:szCs w:val="22"/>
              </w:rPr>
              <w:t>Add</w:t>
            </w:r>
          </w:p>
          <w:p w:rsidR="00817EDC" w:rsidRDefault="00450EFE" w:rsidP="00817EDC">
            <w:pPr>
              <w:spacing w:before="0" w:after="0"/>
              <w:rPr>
                <w:rFonts w:ascii="Arial" w:eastAsia="Times New Roman" w:hAnsi="Arial" w:cs="Arial"/>
                <w:sz w:val="22"/>
                <w:szCs w:val="22"/>
              </w:rPr>
            </w:pPr>
            <w:r w:rsidRPr="00D3751D">
              <w:rPr>
                <w:rFonts w:ascii="Arial" w:eastAsia="Times New Roman" w:hAnsi="Arial" w:cs="Arial"/>
                <w:sz w:val="22"/>
                <w:szCs w:val="22"/>
              </w:rPr>
              <w:t>D</w:t>
            </w:r>
            <w:r w:rsidR="00817EDC">
              <w:rPr>
                <w:rFonts w:ascii="Arial" w:eastAsia="Times New Roman" w:hAnsi="Arial" w:cs="Arial"/>
                <w:sz w:val="22"/>
                <w:szCs w:val="22"/>
              </w:rPr>
              <w:t xml:space="preserve"> </w:t>
            </w:r>
            <w:r w:rsidRPr="00D3751D">
              <w:rPr>
                <w:rFonts w:ascii="Arial" w:eastAsia="Times New Roman" w:hAnsi="Arial" w:cs="Arial"/>
                <w:sz w:val="22"/>
                <w:szCs w:val="22"/>
              </w:rPr>
              <w:t>=</w:t>
            </w:r>
            <w:r w:rsidR="00CD2917">
              <w:rPr>
                <w:rFonts w:ascii="Arial" w:eastAsia="Times New Roman" w:hAnsi="Arial" w:cs="Arial"/>
                <w:sz w:val="22"/>
                <w:szCs w:val="22"/>
              </w:rPr>
              <w:t xml:space="preserve"> </w:t>
            </w:r>
            <w:r w:rsidRPr="00D3751D">
              <w:rPr>
                <w:rFonts w:ascii="Arial" w:eastAsia="Times New Roman" w:hAnsi="Arial" w:cs="Arial"/>
                <w:sz w:val="22"/>
                <w:szCs w:val="22"/>
              </w:rPr>
              <w:t>Delete</w:t>
            </w:r>
          </w:p>
          <w:p w:rsidR="00450EFE" w:rsidRPr="00D3751D" w:rsidRDefault="00450EFE" w:rsidP="00817EDC">
            <w:pPr>
              <w:spacing w:before="0" w:after="0"/>
              <w:rPr>
                <w:rFonts w:ascii="Arial" w:eastAsia="Times New Roman" w:hAnsi="Arial" w:cs="Arial"/>
                <w:sz w:val="22"/>
                <w:szCs w:val="22"/>
              </w:rPr>
            </w:pPr>
            <w:r w:rsidRPr="00D3751D">
              <w:rPr>
                <w:rFonts w:ascii="Arial" w:eastAsia="Times New Roman" w:hAnsi="Arial" w:cs="Arial"/>
                <w:sz w:val="22"/>
                <w:szCs w:val="22"/>
              </w:rPr>
              <w:t>U</w:t>
            </w:r>
            <w:r w:rsidR="00817EDC">
              <w:rPr>
                <w:rFonts w:ascii="Arial" w:eastAsia="Times New Roman" w:hAnsi="Arial" w:cs="Arial"/>
                <w:sz w:val="22"/>
                <w:szCs w:val="22"/>
              </w:rPr>
              <w:t xml:space="preserve"> </w:t>
            </w:r>
            <w:r w:rsidRPr="00D3751D">
              <w:rPr>
                <w:rFonts w:ascii="Arial" w:eastAsia="Times New Roman" w:hAnsi="Arial" w:cs="Arial"/>
                <w:sz w:val="22"/>
                <w:szCs w:val="22"/>
              </w:rPr>
              <w:t>=</w:t>
            </w:r>
            <w:r w:rsidR="00817EDC">
              <w:rPr>
                <w:rFonts w:ascii="Arial" w:eastAsia="Times New Roman" w:hAnsi="Arial" w:cs="Arial"/>
                <w:sz w:val="22"/>
                <w:szCs w:val="22"/>
              </w:rPr>
              <w:t xml:space="preserve"> </w:t>
            </w:r>
            <w:r w:rsidRPr="00D3751D">
              <w:rPr>
                <w:rFonts w:ascii="Arial" w:eastAsia="Times New Roman" w:hAnsi="Arial" w:cs="Arial"/>
                <w:sz w:val="22"/>
                <w:szCs w:val="22"/>
              </w:rPr>
              <w:t>Update</w:t>
            </w:r>
          </w:p>
        </w:tc>
      </w:tr>
      <w:tr w:rsidR="00450EFE" w:rsidRPr="00C57D09" w:rsidTr="00817EDC">
        <w:trPr>
          <w:trHeight w:val="3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3</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XCN</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Y</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913</w:t>
            </w:r>
          </w:p>
        </w:tc>
        <w:tc>
          <w:tcPr>
            <w:tcW w:w="244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Personnel Resource ID</w:t>
            </w:r>
          </w:p>
        </w:tc>
        <w:tc>
          <w:tcPr>
            <w:tcW w:w="2139"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xml:space="preserve">Provider </w:t>
            </w:r>
            <w:proofErr w:type="spellStart"/>
            <w:r w:rsidRPr="00D3751D">
              <w:rPr>
                <w:rFonts w:ascii="Arial" w:eastAsia="Times New Roman" w:hAnsi="Arial" w:cs="Arial"/>
                <w:sz w:val="22"/>
                <w:szCs w:val="22"/>
              </w:rPr>
              <w:t>duz</w:t>
            </w:r>
            <w:proofErr w:type="spellEnd"/>
            <w:r w:rsidRPr="00D3751D">
              <w:rPr>
                <w:rFonts w:ascii="Arial" w:eastAsia="Times New Roman" w:hAnsi="Arial" w:cs="Arial"/>
                <w:sz w:val="22"/>
                <w:szCs w:val="22"/>
              </w:rPr>
              <w:t xml:space="preserve">^^Provider Last </w:t>
            </w:r>
            <w:proofErr w:type="spellStart"/>
            <w:r w:rsidRPr="00D3751D">
              <w:rPr>
                <w:rFonts w:ascii="Arial" w:eastAsia="Times New Roman" w:hAnsi="Arial" w:cs="Arial"/>
                <w:sz w:val="22"/>
                <w:szCs w:val="22"/>
              </w:rPr>
              <w:t>Name^Provider</w:t>
            </w:r>
            <w:proofErr w:type="spellEnd"/>
            <w:r w:rsidRPr="00D3751D">
              <w:rPr>
                <w:rFonts w:ascii="Arial" w:eastAsia="Times New Roman" w:hAnsi="Arial" w:cs="Arial"/>
                <w:sz w:val="22"/>
                <w:szCs w:val="22"/>
              </w:rPr>
              <w:t xml:space="preserve"> First Name </w:t>
            </w:r>
          </w:p>
        </w:tc>
      </w:tr>
      <w:tr w:rsidR="00450EFE" w:rsidRPr="00C57D09" w:rsidTr="00817EDC">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4</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CE</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R</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907</w:t>
            </w:r>
          </w:p>
        </w:tc>
        <w:tc>
          <w:tcPr>
            <w:tcW w:w="244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Resource Role</w:t>
            </w:r>
          </w:p>
        </w:tc>
        <w:tc>
          <w:tcPr>
            <w:tcW w:w="2139"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Will be Provider</w:t>
            </w:r>
          </w:p>
        </w:tc>
      </w:tr>
      <w:tr w:rsidR="00450EFE" w:rsidRPr="00C57D09" w:rsidTr="00817EDC">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5</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CE</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899</w:t>
            </w:r>
          </w:p>
        </w:tc>
        <w:tc>
          <w:tcPr>
            <w:tcW w:w="244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Resource Group</w:t>
            </w:r>
          </w:p>
        </w:tc>
        <w:tc>
          <w:tcPr>
            <w:tcW w:w="2139"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C57D09" w:rsidTr="00817EDC">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6</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26</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TS</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1202</w:t>
            </w:r>
          </w:p>
        </w:tc>
        <w:tc>
          <w:tcPr>
            <w:tcW w:w="244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Start Date/Time</w:t>
            </w:r>
          </w:p>
        </w:tc>
        <w:tc>
          <w:tcPr>
            <w:tcW w:w="2139"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C57D09" w:rsidTr="00817EDC">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7</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20</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NM</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891</w:t>
            </w:r>
          </w:p>
        </w:tc>
        <w:tc>
          <w:tcPr>
            <w:tcW w:w="244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Start Date/Time Offset</w:t>
            </w:r>
          </w:p>
        </w:tc>
        <w:tc>
          <w:tcPr>
            <w:tcW w:w="2139"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C57D09" w:rsidTr="00817EDC">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CE</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892</w:t>
            </w:r>
          </w:p>
        </w:tc>
        <w:tc>
          <w:tcPr>
            <w:tcW w:w="244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Start Date/Time Offset Units</w:t>
            </w:r>
          </w:p>
        </w:tc>
        <w:tc>
          <w:tcPr>
            <w:tcW w:w="2139"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C57D09" w:rsidTr="00817EDC">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9</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20</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NM</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893</w:t>
            </w:r>
          </w:p>
        </w:tc>
        <w:tc>
          <w:tcPr>
            <w:tcW w:w="244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Duration</w:t>
            </w:r>
          </w:p>
        </w:tc>
        <w:tc>
          <w:tcPr>
            <w:tcW w:w="2139"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C57D09" w:rsidTr="00817EDC">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10</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CE</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O</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894</w:t>
            </w:r>
          </w:p>
        </w:tc>
        <w:tc>
          <w:tcPr>
            <w:tcW w:w="244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Duration Units</w:t>
            </w:r>
          </w:p>
        </w:tc>
        <w:tc>
          <w:tcPr>
            <w:tcW w:w="2139"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C57D09" w:rsidTr="00817EDC">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11</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10</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IS</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279</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895</w:t>
            </w:r>
          </w:p>
        </w:tc>
        <w:tc>
          <w:tcPr>
            <w:tcW w:w="244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Allow Substitution Code</w:t>
            </w:r>
          </w:p>
        </w:tc>
        <w:tc>
          <w:tcPr>
            <w:tcW w:w="2139"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r w:rsidR="00450EFE" w:rsidRPr="00C57D09" w:rsidTr="00817EDC">
        <w:trPr>
          <w:trHeight w:val="288"/>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12</w:t>
            </w:r>
          </w:p>
        </w:tc>
        <w:tc>
          <w:tcPr>
            <w:tcW w:w="65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250</w:t>
            </w:r>
          </w:p>
        </w:tc>
        <w:tc>
          <w:tcPr>
            <w:tcW w:w="681"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CE</w:t>
            </w:r>
          </w:p>
        </w:tc>
        <w:tc>
          <w:tcPr>
            <w:tcW w:w="669"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C</w:t>
            </w:r>
          </w:p>
        </w:tc>
        <w:tc>
          <w:tcPr>
            <w:tcW w:w="70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 </w:t>
            </w:r>
          </w:p>
        </w:tc>
        <w:tc>
          <w:tcPr>
            <w:tcW w:w="766"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278</w:t>
            </w:r>
          </w:p>
        </w:tc>
        <w:tc>
          <w:tcPr>
            <w:tcW w:w="864"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889</w:t>
            </w:r>
          </w:p>
        </w:tc>
        <w:tc>
          <w:tcPr>
            <w:tcW w:w="2447" w:type="dxa"/>
            <w:tcBorders>
              <w:top w:val="nil"/>
              <w:left w:val="nil"/>
              <w:bottom w:val="single" w:sz="4" w:space="0" w:color="auto"/>
              <w:right w:val="single" w:sz="4" w:space="0" w:color="auto"/>
            </w:tcBorders>
            <w:shd w:val="clear" w:color="auto" w:fill="auto"/>
            <w:noWrap/>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Filler Status Code</w:t>
            </w:r>
          </w:p>
        </w:tc>
        <w:tc>
          <w:tcPr>
            <w:tcW w:w="2139" w:type="dxa"/>
            <w:tcBorders>
              <w:top w:val="nil"/>
              <w:left w:val="nil"/>
              <w:bottom w:val="single" w:sz="4" w:space="0" w:color="auto"/>
              <w:right w:val="single" w:sz="4" w:space="0" w:color="auto"/>
            </w:tcBorders>
            <w:shd w:val="clear" w:color="auto" w:fill="auto"/>
            <w:vAlign w:val="bottom"/>
            <w:hideMark/>
          </w:tcPr>
          <w:p w:rsidR="00450EFE" w:rsidRPr="00D3751D" w:rsidRDefault="00450EFE" w:rsidP="008518AF">
            <w:pPr>
              <w:spacing w:after="0"/>
              <w:rPr>
                <w:rFonts w:ascii="Arial" w:eastAsia="Times New Roman" w:hAnsi="Arial" w:cs="Arial"/>
                <w:sz w:val="22"/>
                <w:szCs w:val="22"/>
              </w:rPr>
            </w:pPr>
            <w:r w:rsidRPr="00D3751D">
              <w:rPr>
                <w:rFonts w:ascii="Arial" w:eastAsia="Times New Roman" w:hAnsi="Arial" w:cs="Arial"/>
                <w:sz w:val="22"/>
                <w:szCs w:val="22"/>
              </w:rPr>
              <w:t>Not used</w:t>
            </w:r>
          </w:p>
        </w:tc>
      </w:tr>
    </w:tbl>
    <w:p w:rsidR="00450EFE" w:rsidRDefault="00450EFE" w:rsidP="00450EFE">
      <w:pPr>
        <w:pStyle w:val="BodyText"/>
        <w:rPr>
          <w:lang w:val="en-US"/>
        </w:rPr>
      </w:pPr>
    </w:p>
    <w:p w:rsidR="009E32D4" w:rsidRPr="009E32D4" w:rsidRDefault="009E32D4" w:rsidP="009E32D4">
      <w:pPr>
        <w:keepNext/>
        <w:keepLines/>
        <w:pageBreakBefore/>
        <w:numPr>
          <w:ilvl w:val="0"/>
          <w:numId w:val="3"/>
        </w:numPr>
        <w:spacing w:before="0" w:after="0"/>
        <w:outlineLvl w:val="0"/>
        <w:rPr>
          <w:rFonts w:ascii="Arial" w:hAnsi="Arial"/>
          <w:b/>
          <w:bCs/>
          <w:kern w:val="32"/>
          <w:sz w:val="36"/>
          <w:szCs w:val="36"/>
          <w:lang w:val="x-none"/>
        </w:rPr>
      </w:pPr>
      <w:bookmarkStart w:id="516" w:name="_Toc11706833"/>
      <w:r w:rsidRPr="009E32D4">
        <w:rPr>
          <w:rFonts w:ascii="Arial" w:hAnsi="Arial"/>
          <w:b/>
          <w:bCs/>
          <w:kern w:val="32"/>
          <w:sz w:val="36"/>
          <w:szCs w:val="36"/>
          <w:lang w:val="x-none"/>
        </w:rPr>
        <w:t>Appendix A: Demographics Domain Native Domain Standardization (NDS)</w:t>
      </w:r>
      <w:bookmarkEnd w:id="496"/>
      <w:bookmarkEnd w:id="497"/>
      <w:bookmarkEnd w:id="516"/>
    </w:p>
    <w:p w:rsidR="009E32D4" w:rsidRPr="009E32D4" w:rsidRDefault="009E32D4" w:rsidP="009E32D4">
      <w:pPr>
        <w:tabs>
          <w:tab w:val="left" w:pos="72"/>
        </w:tabs>
        <w:rPr>
          <w:lang w:val="x-none"/>
        </w:rPr>
      </w:pPr>
      <w:r w:rsidRPr="009E32D4">
        <w:rPr>
          <w:b/>
          <w:bCs/>
          <w:lang w:val="x-none"/>
        </w:rPr>
        <w:fldChar w:fldCharType="begin"/>
      </w:r>
      <w:r w:rsidRPr="009E32D4">
        <w:rPr>
          <w:b/>
          <w:bCs/>
          <w:lang w:val="x-none"/>
        </w:rPr>
        <w:instrText xml:space="preserve"> REF Bulletins_p32a \h  \* MERGEFORMAT </w:instrText>
      </w:r>
      <w:r w:rsidRPr="009E32D4">
        <w:rPr>
          <w:b/>
          <w:bCs/>
          <w:lang w:val="x-none"/>
        </w:rPr>
      </w:r>
      <w:r w:rsidRPr="009E32D4">
        <w:rPr>
          <w:b/>
          <w:bCs/>
          <w:lang w:val="x-none"/>
        </w:rPr>
        <w:fldChar w:fldCharType="separate"/>
      </w:r>
      <w:r w:rsidR="00495ABE">
        <w:t xml:space="preserve">Error! Reference source not </w:t>
      </w:r>
      <w:proofErr w:type="spellStart"/>
      <w:r w:rsidR="00495ABE">
        <w:t>found.</w:t>
      </w:r>
      <w:r w:rsidRPr="009E32D4">
        <w:rPr>
          <w:b/>
          <w:bCs/>
          <w:lang w:val="x-none"/>
        </w:rPr>
        <w:fldChar w:fldCharType="end"/>
      </w:r>
      <w:r w:rsidRPr="009E32D4">
        <w:rPr>
          <w:b/>
          <w:bCs/>
          <w:lang w:val="x-none"/>
        </w:rPr>
        <w:fldChar w:fldCharType="begin"/>
      </w:r>
      <w:r w:rsidRPr="009E32D4">
        <w:rPr>
          <w:b/>
          <w:bCs/>
          <w:lang w:val="x-none"/>
        </w:rPr>
        <w:instrText xml:space="preserve"> REF Bulletins_p32a \h  \* MERGEFORMAT </w:instrText>
      </w:r>
      <w:r w:rsidRPr="009E32D4">
        <w:rPr>
          <w:b/>
          <w:bCs/>
          <w:lang w:val="x-none"/>
        </w:rPr>
      </w:r>
      <w:r w:rsidRPr="009E32D4">
        <w:rPr>
          <w:b/>
          <w:bCs/>
          <w:lang w:val="x-none"/>
        </w:rPr>
        <w:fldChar w:fldCharType="separate"/>
      </w:r>
      <w:r w:rsidR="00495ABE">
        <w:t>Error</w:t>
      </w:r>
      <w:proofErr w:type="spellEnd"/>
      <w:r w:rsidR="00495ABE">
        <w:t xml:space="preserve">! Reference source not </w:t>
      </w:r>
      <w:proofErr w:type="spellStart"/>
      <w:r w:rsidR="00495ABE">
        <w:t>found.</w:t>
      </w:r>
      <w:r w:rsidRPr="009E32D4">
        <w:rPr>
          <w:b/>
          <w:bCs/>
          <w:lang w:val="x-none"/>
        </w:rPr>
        <w:fldChar w:fldCharType="end"/>
      </w:r>
      <w:r w:rsidRPr="009E32D4">
        <w:rPr>
          <w:b/>
          <w:bCs/>
          <w:lang w:val="x-none"/>
        </w:rPr>
        <w:fldChar w:fldCharType="begin"/>
      </w:r>
      <w:r w:rsidRPr="009E32D4">
        <w:rPr>
          <w:b/>
          <w:bCs/>
          <w:lang w:val="x-none"/>
        </w:rPr>
        <w:instrText xml:space="preserve"> REF Bulletins_p32a \h  \* MERGEFORMAT </w:instrText>
      </w:r>
      <w:r w:rsidRPr="009E32D4">
        <w:rPr>
          <w:b/>
          <w:bCs/>
          <w:lang w:val="x-none"/>
        </w:rPr>
      </w:r>
      <w:r w:rsidRPr="009E32D4">
        <w:rPr>
          <w:b/>
          <w:bCs/>
          <w:lang w:val="x-none"/>
        </w:rPr>
        <w:fldChar w:fldCharType="separate"/>
      </w:r>
      <w:r w:rsidR="00495ABE">
        <w:t>Error</w:t>
      </w:r>
      <w:proofErr w:type="spellEnd"/>
      <w:r w:rsidR="00495ABE">
        <w:t>! Reference source not found.</w:t>
      </w:r>
      <w:r w:rsidRPr="009E32D4">
        <w:rPr>
          <w:b/>
          <w:bCs/>
          <w:lang w:val="x-none"/>
        </w:rPr>
        <w:fldChar w:fldCharType="end"/>
      </w:r>
      <w:r w:rsidRPr="009E32D4">
        <w:rPr>
          <w:b/>
          <w:bCs/>
          <w:lang w:val="x-none"/>
        </w:rPr>
        <w:t xml:space="preserve">Introduction: </w:t>
      </w:r>
      <w:r w:rsidRPr="009E32D4">
        <w:rPr>
          <w:lang w:val="x-none"/>
        </w:rPr>
        <w:t xml:space="preserve">This appendix provides a brief description of the new features and functions of the Demographics Domain Native Domain Standardization project. This project consists of multiple patches, which must be installed for the functionality to perform. </w:t>
      </w:r>
    </w:p>
    <w:p w:rsidR="009E32D4" w:rsidRPr="009E32D4" w:rsidRDefault="009E32D4" w:rsidP="009E32D4">
      <w:pPr>
        <w:tabs>
          <w:tab w:val="left" w:pos="72"/>
        </w:tabs>
        <w:rPr>
          <w:lang w:val="x-none"/>
        </w:rPr>
      </w:pPr>
      <w:r w:rsidRPr="009E32D4">
        <w:rPr>
          <w:iCs/>
          <w:lang w:val="x-none"/>
        </w:rPr>
        <w:t>The Collaborative Terminology Tooling and Data Management (CTT &amp; DM) Native Domain Standardization (NDS) Demographics Domain project supports the effort to standardize</w:t>
      </w:r>
      <w:r w:rsidRPr="009E32D4">
        <w:rPr>
          <w:lang w:val="x-none"/>
        </w:rPr>
        <w:t xml:space="preserve"> the following VistA Files: Race (#10), Marital Status (#11), and the Religion (#13) in a native format within the existing Veterans Health Information Systems Technology Architecture (VistA). Demographics data is generated in the PATIENT file (#2) in VistA, which is part of the Registration package. This file includes 469 fields, 88 forward pointers, 357 backward pointers, 28 sub-files, and </w:t>
      </w:r>
      <w:r w:rsidRPr="009E32D4">
        <w:t>eight</w:t>
      </w:r>
      <w:r w:rsidRPr="009E32D4">
        <w:rPr>
          <w:lang w:val="x-none"/>
        </w:rPr>
        <w:t xml:space="preserve"> computed fields.</w:t>
      </w:r>
    </w:p>
    <w:p w:rsidR="009E32D4" w:rsidRPr="009E32D4" w:rsidRDefault="009E32D4" w:rsidP="009E32D4">
      <w:pPr>
        <w:tabs>
          <w:tab w:val="left" w:pos="72"/>
        </w:tabs>
        <w:rPr>
          <w:lang w:val="x-none"/>
        </w:rPr>
      </w:pPr>
      <w:r w:rsidRPr="009E32D4">
        <w:rPr>
          <w:iCs/>
          <w:lang w:val="x-none"/>
        </w:rPr>
        <w:t xml:space="preserve">Standardization of the VistA </w:t>
      </w:r>
      <w:r w:rsidRPr="009E32D4">
        <w:rPr>
          <w:lang w:val="x-none"/>
        </w:rPr>
        <w:t>Race (#10), Marital Status (#11), and Religion (#13)</w:t>
      </w:r>
      <w:r w:rsidRPr="009E32D4">
        <w:rPr>
          <w:iCs/>
          <w:lang w:val="x-none"/>
        </w:rPr>
        <w:t xml:space="preserve"> files </w:t>
      </w:r>
      <w:r w:rsidRPr="009E32D4">
        <w:rPr>
          <w:lang w:val="x-none"/>
        </w:rPr>
        <w:t>facilitate the broad exchange of health information, which will ultimately contribute to improved patient safety, healthcare quality, and efficiency. Mapping tables will serve as an interim solution to achieving VA’s ultimate goal of providing VA and its partner institutions with applications that can be used natively without the need for mapping tables. The use of a standard terminology will also facilitate the ability to provide more automated decision support for patient care. Because the Demographics Domain contributes a substantial amount of valuable clinical data, the importance of having this data in a standard, structured, easily mineable format is imperative.</w:t>
      </w:r>
    </w:p>
    <w:p w:rsidR="009E32D4" w:rsidRPr="009E32D4" w:rsidRDefault="009E32D4" w:rsidP="009E32D4">
      <w:pPr>
        <w:tabs>
          <w:tab w:val="left" w:pos="72"/>
        </w:tabs>
        <w:rPr>
          <w:lang w:val="x-none"/>
        </w:rPr>
      </w:pPr>
      <w:r w:rsidRPr="009E32D4">
        <w:rPr>
          <w:lang w:val="x-none"/>
        </w:rPr>
        <w:t>This product shall run on standard hardware platforms used by the Department of Veterans Affairs (VA) Healthcare facilities.</w:t>
      </w:r>
    </w:p>
    <w:p w:rsidR="009E32D4" w:rsidRPr="009E32D4" w:rsidRDefault="009E32D4" w:rsidP="009E32D4">
      <w:pPr>
        <w:keepNext/>
        <w:keepLines/>
        <w:numPr>
          <w:ilvl w:val="1"/>
          <w:numId w:val="3"/>
        </w:numPr>
        <w:tabs>
          <w:tab w:val="left" w:pos="72"/>
        </w:tabs>
        <w:spacing w:before="240"/>
        <w:outlineLvl w:val="1"/>
        <w:rPr>
          <w:rFonts w:ascii="Arial" w:hAnsi="Arial"/>
          <w:b/>
          <w:bCs/>
          <w:iCs/>
          <w:sz w:val="28"/>
          <w:szCs w:val="28"/>
          <w:lang w:val="x-none"/>
        </w:rPr>
      </w:pPr>
      <w:bookmarkStart w:id="517" w:name="_Toc505163388"/>
      <w:bookmarkStart w:id="518" w:name="_Toc11706834"/>
      <w:r w:rsidRPr="009E32D4">
        <w:rPr>
          <w:rFonts w:ascii="Arial" w:hAnsi="Arial"/>
          <w:b/>
          <w:bCs/>
          <w:iCs/>
          <w:sz w:val="28"/>
          <w:szCs w:val="28"/>
          <w:lang w:val="x-none"/>
        </w:rPr>
        <w:t>New Functionality</w:t>
      </w:r>
      <w:bookmarkEnd w:id="517"/>
      <w:bookmarkEnd w:id="518"/>
    </w:p>
    <w:p w:rsidR="009E32D4" w:rsidRPr="009E32D4" w:rsidRDefault="009E32D4" w:rsidP="009E32D4">
      <w:pPr>
        <w:tabs>
          <w:tab w:val="left" w:pos="1134"/>
        </w:tabs>
        <w:rPr>
          <w:lang w:val="x-none"/>
        </w:rPr>
      </w:pPr>
      <w:r w:rsidRPr="009E32D4">
        <w:rPr>
          <w:rFonts w:eastAsia="Times New Roman"/>
          <w:iCs/>
          <w:lang w:val="x-none"/>
        </w:rPr>
        <w:t>The added functional components are:</w:t>
      </w:r>
    </w:p>
    <w:p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The system will include one new field that will incorporate code data from their respective Standards Development Organizations (SDO) to the Race (#10), Marital Status (#11), and Religion (#13) files. These new fields will be set as a multiple in order to accommodate the potential need to store multiple codes to define a given term.</w:t>
      </w:r>
    </w:p>
    <w:p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The system will include three new files that will incorporate code data from the respective Standards Development Organizations (SDO) for race (RACE MASTER file #10.99), marital status (MASTER MARITAL STATUS file #11.99), and religion (MASTER RELIGION file #13.99).</w:t>
      </w:r>
    </w:p>
    <w:p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The system will include new VistA menu options to provide a method of interactively associating local race, marital status, and religion file entries to the corresponding master file if they have not already been associated via the Master File Server (MFS).</w:t>
      </w:r>
    </w:p>
    <w:p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The system will include new VistA reports to list the local race, marital status, and religion files’ associations to the corresponding master file.</w:t>
      </w:r>
    </w:p>
    <w:p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The entirety of the work within the scope of this effort will have no impact on Graphic User Interfaces (GUI) within the VA network, and will not impact the work-flow of clinicians.</w:t>
      </w:r>
    </w:p>
    <w:p w:rsidR="009E32D4" w:rsidRPr="009E32D4" w:rsidRDefault="009E32D4" w:rsidP="009E32D4">
      <w:pPr>
        <w:tabs>
          <w:tab w:val="left" w:pos="72"/>
        </w:tabs>
        <w:rPr>
          <w:lang w:val="x-none"/>
        </w:rPr>
      </w:pPr>
      <w:r w:rsidRPr="009E32D4">
        <w:rPr>
          <w:lang w:val="x-none"/>
        </w:rPr>
        <w:t>Refer to the following CTT &amp;DM NDS documents for additional information:</w:t>
      </w:r>
    </w:p>
    <w:p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Collaborative Terminology Tooling &amp; Data Management Demographics Compendium V5.0, November 2016</w:t>
      </w:r>
    </w:p>
    <w:p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Collaborative Terminology Development Tooling Business Requirements Document (BRD)</w:t>
      </w:r>
    </w:p>
    <w:p w:rsidR="009E32D4" w:rsidRPr="009E32D4" w:rsidRDefault="009E32D4" w:rsidP="009E32D4">
      <w:pPr>
        <w:tabs>
          <w:tab w:val="num" w:pos="720"/>
        </w:tabs>
        <w:ind w:left="720" w:hanging="360"/>
        <w:rPr>
          <w:rFonts w:eastAsia="Times New Roman"/>
          <w:color w:val="auto"/>
          <w:szCs w:val="20"/>
          <w:lang w:eastAsia="en-US"/>
        </w:rPr>
      </w:pPr>
      <w:r w:rsidRPr="009E32D4">
        <w:rPr>
          <w:rFonts w:eastAsia="Times New Roman"/>
          <w:color w:val="auto"/>
          <w:szCs w:val="20"/>
          <w:lang w:eastAsia="en-US"/>
        </w:rPr>
        <w:t>DoD/VA Interagency Program Office (IPO), Healthcare Information Interoperability Technical Package (I2TP), Version 6.0, DRAFT, August 2016</w:t>
      </w:r>
    </w:p>
    <w:p w:rsidR="009E32D4" w:rsidRPr="009E32D4" w:rsidRDefault="009E32D4" w:rsidP="009E32D4">
      <w:pPr>
        <w:keepNext/>
        <w:keepLines/>
        <w:numPr>
          <w:ilvl w:val="1"/>
          <w:numId w:val="3"/>
        </w:numPr>
        <w:tabs>
          <w:tab w:val="left" w:pos="72"/>
        </w:tabs>
        <w:spacing w:before="240"/>
        <w:outlineLvl w:val="1"/>
        <w:rPr>
          <w:rFonts w:ascii="Arial" w:hAnsi="Arial"/>
          <w:b/>
          <w:bCs/>
          <w:iCs/>
          <w:sz w:val="28"/>
          <w:szCs w:val="28"/>
          <w:lang w:val="x-none"/>
        </w:rPr>
      </w:pPr>
      <w:bookmarkStart w:id="519" w:name="_Toc505163389"/>
      <w:bookmarkStart w:id="520" w:name="_Toc11706835"/>
      <w:r w:rsidRPr="009E32D4">
        <w:rPr>
          <w:rFonts w:ascii="Arial" w:hAnsi="Arial"/>
          <w:b/>
          <w:bCs/>
          <w:iCs/>
          <w:sz w:val="28"/>
          <w:szCs w:val="28"/>
          <w:lang w:val="x-none"/>
        </w:rPr>
        <w:t>Options and Build Components</w:t>
      </w:r>
      <w:bookmarkEnd w:id="519"/>
      <w:bookmarkEnd w:id="520"/>
    </w:p>
    <w:p w:rsidR="009E32D4" w:rsidRPr="009E32D4" w:rsidRDefault="009E32D4" w:rsidP="009E32D4">
      <w:pPr>
        <w:tabs>
          <w:tab w:val="left" w:pos="72"/>
        </w:tabs>
      </w:pPr>
      <w:r w:rsidRPr="009E32D4">
        <w:rPr>
          <w:lang w:val="x-none"/>
        </w:rPr>
        <w:t>This patch implements Demographics domain changes required by the</w:t>
      </w:r>
      <w:r w:rsidRPr="009E32D4">
        <w:t xml:space="preserve"> </w:t>
      </w:r>
      <w:r w:rsidRPr="009E32D4">
        <w:rPr>
          <w:lang w:val="x-none"/>
        </w:rPr>
        <w:t>Collaborative Terminology Tooling &amp; Data Management (CTT &amp; DM) Native</w:t>
      </w:r>
      <w:r w:rsidRPr="009E32D4">
        <w:t xml:space="preserve"> </w:t>
      </w:r>
      <w:r w:rsidRPr="009E32D4">
        <w:rPr>
          <w:lang w:val="x-none"/>
        </w:rPr>
        <w:t>Domain Standardization (NDS) project. This patch adds the following new</w:t>
      </w:r>
      <w:r w:rsidRPr="009E32D4">
        <w:t xml:space="preserve"> </w:t>
      </w:r>
      <w:r w:rsidRPr="009E32D4">
        <w:rPr>
          <w:lang w:val="x-none"/>
        </w:rPr>
        <w:t xml:space="preserve">'Master' files containing standard sets of concepts from the Health Level Seven (HL7) Standards Development Organization (SDO): </w:t>
      </w:r>
    </w:p>
    <w:p w:rsidR="009E32D4" w:rsidRPr="009E32D4" w:rsidRDefault="009E32D4" w:rsidP="009E32D4">
      <w:pPr>
        <w:tabs>
          <w:tab w:val="num" w:pos="720"/>
        </w:tabs>
        <w:spacing w:before="60" w:after="60"/>
        <w:ind w:left="720" w:hanging="360"/>
        <w:rPr>
          <w:rFonts w:eastAsia="Times New Roman"/>
          <w:color w:val="auto"/>
          <w:szCs w:val="20"/>
          <w:lang w:eastAsia="en-US"/>
        </w:rPr>
      </w:pPr>
      <w:r w:rsidRPr="009E32D4">
        <w:rPr>
          <w:rFonts w:eastAsia="Times New Roman"/>
          <w:color w:val="auto"/>
          <w:szCs w:val="20"/>
          <w:lang w:eastAsia="en-US"/>
        </w:rPr>
        <w:t>RACE MASTER (#10.99)</w:t>
      </w:r>
    </w:p>
    <w:p w:rsidR="009E32D4" w:rsidRPr="009E32D4" w:rsidRDefault="009E32D4" w:rsidP="009E32D4">
      <w:pPr>
        <w:tabs>
          <w:tab w:val="num" w:pos="720"/>
        </w:tabs>
        <w:spacing w:before="60" w:after="60"/>
        <w:ind w:left="720" w:hanging="360"/>
        <w:rPr>
          <w:rFonts w:eastAsia="Times New Roman"/>
          <w:color w:val="auto"/>
          <w:szCs w:val="20"/>
          <w:lang w:eastAsia="en-US"/>
        </w:rPr>
      </w:pPr>
      <w:r w:rsidRPr="009E32D4">
        <w:rPr>
          <w:rFonts w:eastAsia="Times New Roman"/>
          <w:color w:val="auto"/>
          <w:szCs w:val="20"/>
          <w:lang w:eastAsia="en-US"/>
        </w:rPr>
        <w:t>MASTER MARITAL STATUS (#11.99)</w:t>
      </w:r>
    </w:p>
    <w:p w:rsidR="009E32D4" w:rsidRPr="009E32D4" w:rsidRDefault="009E32D4" w:rsidP="009E32D4">
      <w:pPr>
        <w:tabs>
          <w:tab w:val="num" w:pos="720"/>
        </w:tabs>
        <w:spacing w:before="60" w:after="60"/>
        <w:ind w:left="720" w:hanging="360"/>
        <w:rPr>
          <w:rFonts w:eastAsia="Times New Roman"/>
          <w:color w:val="auto"/>
          <w:szCs w:val="20"/>
          <w:lang w:eastAsia="en-US"/>
        </w:rPr>
      </w:pPr>
      <w:r w:rsidRPr="009E32D4">
        <w:rPr>
          <w:rFonts w:eastAsia="Times New Roman"/>
          <w:color w:val="auto"/>
          <w:szCs w:val="20"/>
          <w:lang w:eastAsia="en-US"/>
        </w:rPr>
        <w:t xml:space="preserve">MASTER RELIGION (#13.99). </w:t>
      </w:r>
    </w:p>
    <w:p w:rsidR="009E32D4" w:rsidRPr="009E32D4" w:rsidRDefault="009E32D4" w:rsidP="009E32D4">
      <w:pPr>
        <w:tabs>
          <w:tab w:val="left" w:pos="72"/>
        </w:tabs>
      </w:pPr>
      <w:r w:rsidRPr="009E32D4">
        <w:rPr>
          <w:lang w:val="x-none"/>
        </w:rPr>
        <w:t>New fields have also been added to the RACE (#10), MARITAL</w:t>
      </w:r>
      <w:r w:rsidRPr="009E32D4">
        <w:t xml:space="preserve"> </w:t>
      </w:r>
      <w:r w:rsidRPr="009E32D4">
        <w:rPr>
          <w:lang w:val="x-none"/>
        </w:rPr>
        <w:t>STATUS (#11)</w:t>
      </w:r>
      <w:r w:rsidRPr="009E32D4">
        <w:t xml:space="preserve">, and </w:t>
      </w:r>
      <w:r w:rsidRPr="009E32D4">
        <w:rPr>
          <w:lang w:val="x-none"/>
        </w:rPr>
        <w:t>RELIGION (#13) files pointing to the corresponding master file for the purpose of interoperability, by allowing each VA concept (Race, Marital Status, Religion) to be associated with a standard,</w:t>
      </w:r>
      <w:r w:rsidRPr="009E32D4">
        <w:t xml:space="preserve"> </w:t>
      </w:r>
      <w:r w:rsidRPr="009E32D4">
        <w:rPr>
          <w:lang w:val="x-none"/>
        </w:rPr>
        <w:t>interoperable, concept.</w:t>
      </w:r>
    </w:p>
    <w:p w:rsidR="009E32D4" w:rsidRPr="009E32D4" w:rsidRDefault="009E32D4" w:rsidP="009E32D4">
      <w:pPr>
        <w:tabs>
          <w:tab w:val="left" w:pos="72"/>
        </w:tabs>
        <w:rPr>
          <w:lang w:val="x-none"/>
        </w:rPr>
      </w:pPr>
      <w:r w:rsidRPr="009E32D4">
        <w:rPr>
          <w:lang w:val="x-none"/>
        </w:rPr>
        <w:t>The RACE MASTER (#10.99), MASTER MARITAL STATUS (#11.99), and MASTER RELIGION (#13.99) files have been 'locked down' to prevent local changes</w:t>
      </w:r>
      <w:r w:rsidRPr="009E32D4">
        <w:t xml:space="preserve"> </w:t>
      </w:r>
      <w:r w:rsidRPr="009E32D4">
        <w:rPr>
          <w:lang w:val="x-none"/>
        </w:rPr>
        <w:t>to the contents of the file</w:t>
      </w:r>
      <w:r w:rsidRPr="009E32D4">
        <w:t xml:space="preserve">; </w:t>
      </w:r>
      <w:r w:rsidRPr="009E32D4">
        <w:rPr>
          <w:lang w:val="x-none"/>
        </w:rPr>
        <w:t>as each of these files contain entries representing the sets of concept names and codes from the respective</w:t>
      </w:r>
      <w:r w:rsidRPr="009E32D4">
        <w:t xml:space="preserve"> </w:t>
      </w:r>
      <w:r w:rsidRPr="009E32D4">
        <w:rPr>
          <w:lang w:val="x-none"/>
        </w:rPr>
        <w:t>Standards Development Organizations, and a VA Unique Identifier (VUID)</w:t>
      </w:r>
      <w:r w:rsidRPr="009E32D4">
        <w:t xml:space="preserve"> </w:t>
      </w:r>
      <w:r w:rsidRPr="009E32D4">
        <w:rPr>
          <w:lang w:val="x-none"/>
        </w:rPr>
        <w:t>identifying the standard SDO concept across the VHA enterprise.</w:t>
      </w:r>
    </w:p>
    <w:p w:rsidR="009E32D4" w:rsidRPr="009E32D4" w:rsidRDefault="009E32D4" w:rsidP="009E32D4">
      <w:pPr>
        <w:tabs>
          <w:tab w:val="left" w:pos="72"/>
        </w:tabs>
        <w:rPr>
          <w:lang w:val="x-none"/>
        </w:rPr>
      </w:pPr>
      <w:r w:rsidRPr="009E32D4">
        <w:rPr>
          <w:lang w:val="x-none"/>
        </w:rPr>
        <w:t>The new Master File Association [DGMF AMAIN] and Master File Reports [DGMF RMAIN] VistA menu options are accessible via the following menu path:</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Supervisor ADT Menu [DG SUPERVISOR MENU]</w:t>
      </w:r>
      <w:r w:rsidRPr="009E32D4">
        <w:rPr>
          <w:rFonts w:ascii="Courier New" w:hAnsi="Courier New" w:cs="Courier New"/>
          <w:sz w:val="18"/>
        </w:rPr>
        <w:br/>
        <w:t xml:space="preserve">  ADT System Definition Menu [DG SYSTEM DEFINITION MENU]</w:t>
      </w:r>
      <w:r w:rsidRPr="009E32D4">
        <w:rPr>
          <w:rFonts w:ascii="Courier New" w:hAnsi="Courier New" w:cs="Courier New"/>
          <w:sz w:val="18"/>
        </w:rPr>
        <w:br/>
        <w:t xml:space="preserve">      Master Demographics Files [DGMF MENU]</w:t>
      </w:r>
      <w:r w:rsidRPr="009E32D4">
        <w:rPr>
          <w:rFonts w:ascii="Courier New" w:hAnsi="Courier New" w:cs="Courier New"/>
          <w:sz w:val="18"/>
        </w:rPr>
        <w:br/>
        <w:t xml:space="preserve">         Master File Association Enter/Edit [DGMF AMAIN]</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Master File Reports [DGMF RMAIN]</w:t>
      </w:r>
    </w:p>
    <w:p w:rsidR="009E32D4" w:rsidRPr="009E32D4" w:rsidRDefault="009E32D4" w:rsidP="009E32D4">
      <w:pPr>
        <w:tabs>
          <w:tab w:val="left" w:pos="72"/>
        </w:tabs>
        <w:spacing w:after="0"/>
        <w:rPr>
          <w:rFonts w:ascii="Courier New" w:hAnsi="Courier New" w:cs="Courier New"/>
          <w:sz w:val="20"/>
          <w:szCs w:val="20"/>
          <w:lang w:val="x-none"/>
        </w:rPr>
      </w:pP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Patch Components:</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Files &amp; Fields Associated:</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File Name (Number)     Field Name (Number)          New/Modified/Deleted</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 -----        --------------------</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RACE (#10)             RACE MASTER  (#90)                  New</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RACE MASTER (#10.99)   REPLACED BY VHA STANDARD            New</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TERM (#99.97)</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RACE MASTER (#10.99)   MASTER ENTRY FOR VUID (#99.98)      New</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RACE MASTER (#10.99)   VUID (#99.99)                       New</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RACE MASTER (#10.99)   EFFECTIVE DATE/TIME (#99.991)       New</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EFFECTIVE DATE/TIME    EFFECTIVE DATE/TIME (#.01)          New</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(sub-file #10.9901)</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EFFECTIVE DATE/TIME    STATUS (.02)                        New</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(sub-file #10.9901)  </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MARITAL STATUS (#11)   MASTER MARITAL STATUS (#90)         New</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MASTER MARITAL STATUS  REPLACED BY VHA STANDARD            New</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(#11.99)               TERM (#99.97)</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MASTER MARITAL STATUS  MASTER ENTRY FOR VUID (#99.98)      New</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(#11.99)</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MASTER MARITAL STATUS  VUID (#99.99)                       New</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(#11.99) </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MASTER MARITAL STATUS  EFFECTIVE DATE/TIME (#99.991)       New</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(#11.99)</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EFFECTIVE DATE/TIME    EFFECTIVE DATE/TIME (#.01)          New</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(sub-file #11.9901)</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EFFECTIVE DATE/TIME    STATUS (.02)                        New</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(sub-file #11.9901)  </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RELIGION (#13)         MASTER RELIGION (#13.99)            New</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MASTER RELIGION        REPLACED BY VHA STANDARD            New</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(#13.99)               TERM (#99.97)</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MASTER RELIGION        MASTER ENTRY FOR VUID (#99.98)      New</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(#13.99)</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MASTER RELIGION        VUID (#99.99)                       New</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(#13.99)</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RELIGION (#13)         EFFECTIVE DATE/TIME (#99.991)       New</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(#13.99)</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EFFECTIVE DATE/TIME    EFFECTIVE DATE/TIME (#.01)          New</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(sub-file #13.9901)</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EFFECTIVE DATE/TIME    STATUS (.01)                        New</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(sub-file #13.9901)</w:t>
      </w:r>
    </w:p>
    <w:p w:rsidR="009E32D4" w:rsidRPr="009E32D4" w:rsidRDefault="009E32D4" w:rsidP="009E32D4">
      <w:pPr>
        <w:keepNext/>
        <w:keepLines/>
        <w:numPr>
          <w:ilvl w:val="1"/>
          <w:numId w:val="3"/>
        </w:numPr>
        <w:tabs>
          <w:tab w:val="left" w:pos="72"/>
        </w:tabs>
        <w:spacing w:before="240"/>
        <w:outlineLvl w:val="1"/>
        <w:rPr>
          <w:rFonts w:ascii="Arial" w:hAnsi="Arial"/>
          <w:b/>
          <w:bCs/>
          <w:iCs/>
          <w:sz w:val="28"/>
          <w:szCs w:val="28"/>
          <w:lang w:val="x-none"/>
        </w:rPr>
      </w:pPr>
      <w:bookmarkStart w:id="521" w:name="_Toc505163390"/>
      <w:bookmarkStart w:id="522" w:name="_Toc11706836"/>
      <w:r w:rsidRPr="009E32D4">
        <w:rPr>
          <w:rFonts w:ascii="Arial" w:hAnsi="Arial"/>
          <w:b/>
          <w:bCs/>
          <w:iCs/>
          <w:sz w:val="28"/>
          <w:szCs w:val="28"/>
          <w:lang w:val="x-none"/>
        </w:rPr>
        <w:t>Modified and New Routines</w:t>
      </w:r>
      <w:bookmarkEnd w:id="521"/>
      <w:bookmarkEnd w:id="522"/>
    </w:p>
    <w:p w:rsidR="009E32D4" w:rsidRPr="009E32D4" w:rsidRDefault="009E32D4" w:rsidP="009E32D4">
      <w:pPr>
        <w:tabs>
          <w:tab w:val="left" w:pos="72"/>
        </w:tabs>
        <w:rPr>
          <w:lang w:val="x-none"/>
        </w:rPr>
      </w:pPr>
      <w:r w:rsidRPr="009E32D4">
        <w:rPr>
          <w:lang w:val="x-none"/>
        </w:rPr>
        <w:t>Routine Information:</w:t>
      </w:r>
    </w:p>
    <w:p w:rsidR="009E32D4" w:rsidRPr="009E32D4" w:rsidRDefault="009E32D4" w:rsidP="009E32D4">
      <w:pPr>
        <w:tabs>
          <w:tab w:val="left" w:pos="72"/>
        </w:tabs>
        <w:rPr>
          <w:lang w:val="x-none"/>
        </w:rPr>
      </w:pPr>
      <w:r w:rsidRPr="009E32D4">
        <w:rPr>
          <w:lang w:val="x-none"/>
        </w:rPr>
        <w:t>The second line of each of these routines now looks like:</w:t>
      </w:r>
    </w:p>
    <w:p w:rsidR="009E32D4" w:rsidRPr="009E32D4" w:rsidRDefault="009E32D4" w:rsidP="009E32D4">
      <w:pPr>
        <w:keepNext/>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xml:space="preserve"> ;;5.3;Registration;**[Patch List]**;Aug 13, 1993;Build 33</w:t>
      </w:r>
    </w:p>
    <w:p w:rsidR="009E32D4" w:rsidRPr="009E32D4" w:rsidRDefault="009E32D4" w:rsidP="009E32D4">
      <w:pPr>
        <w:tabs>
          <w:tab w:val="left" w:pos="72"/>
        </w:tabs>
        <w:rPr>
          <w:lang w:val="x-none"/>
        </w:rPr>
      </w:pPr>
      <w:r w:rsidRPr="009E32D4">
        <w:rPr>
          <w:lang w:val="x-none"/>
        </w:rPr>
        <w:t>The checksums below are new checksums, and can be checked with CHECK1^XTSUMBLD.</w:t>
      </w:r>
    </w:p>
    <w:p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DG933PO</w:t>
      </w:r>
    </w:p>
    <w:p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B27885525  **933**</w:t>
      </w:r>
    </w:p>
    <w:p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DGMFA10</w:t>
      </w:r>
    </w:p>
    <w:p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B14104060  **933**</w:t>
      </w:r>
    </w:p>
    <w:p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DGMFA11</w:t>
      </w:r>
    </w:p>
    <w:p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B14590448  **933**</w:t>
      </w:r>
    </w:p>
    <w:p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DGMFA13</w:t>
      </w:r>
    </w:p>
    <w:p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B13906961  **933**</w:t>
      </w:r>
    </w:p>
    <w:p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DGMFASS</w:t>
      </w:r>
    </w:p>
    <w:p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B3776607  **933**</w:t>
      </w:r>
    </w:p>
    <w:p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DGMFR10</w:t>
      </w:r>
    </w:p>
    <w:p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B72687376  **933**</w:t>
      </w:r>
    </w:p>
    <w:p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DGMFR11</w:t>
      </w:r>
    </w:p>
    <w:p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B68721321  **933**</w:t>
      </w:r>
    </w:p>
    <w:p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DGMFR13</w:t>
      </w:r>
    </w:p>
    <w:p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B62970443  **933**</w:t>
      </w:r>
    </w:p>
    <w:p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DGMFRPT</w:t>
      </w:r>
    </w:p>
    <w:p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B3969553  **933**</w:t>
      </w:r>
    </w:p>
    <w:p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DGNDSU</w:t>
      </w:r>
    </w:p>
    <w:p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B33380048  **933**</w:t>
      </w:r>
    </w:p>
    <w:p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Routine Name: DGZRT</w:t>
      </w:r>
    </w:p>
    <w:p w:rsidR="009E32D4" w:rsidRPr="009E32D4" w:rsidRDefault="009E32D4" w:rsidP="009E32D4">
      <w:pPr>
        <w:keepLines/>
        <w:pBdr>
          <w:top w:val="single" w:sz="8" w:space="3" w:color="auto"/>
          <w:left w:val="single" w:sz="8" w:space="3" w:color="auto"/>
          <w:bottom w:val="single" w:sz="8" w:space="3" w:color="auto"/>
          <w:right w:val="single" w:sz="8" w:space="3" w:color="auto"/>
        </w:pBdr>
        <w:spacing w:before="160"/>
        <w:ind w:left="187" w:right="187"/>
        <w:rPr>
          <w:rFonts w:ascii="Courier New" w:hAnsi="Courier New" w:cs="Courier New"/>
          <w:sz w:val="18"/>
        </w:rPr>
      </w:pPr>
      <w:r w:rsidRPr="009E32D4">
        <w:rPr>
          <w:rFonts w:ascii="Courier New" w:hAnsi="Courier New" w:cs="Courier New"/>
          <w:sz w:val="18"/>
        </w:rPr>
        <w:t>    Before:       n/a   After: B36061811  **933**</w:t>
      </w:r>
    </w:p>
    <w:p w:rsidR="0080381F" w:rsidRPr="009A6C54" w:rsidRDefault="0080381F" w:rsidP="00106BBA">
      <w:pPr>
        <w:pStyle w:val="BodyText"/>
        <w:sectPr w:rsidR="0080381F" w:rsidRPr="009A6C54" w:rsidSect="00414165">
          <w:pgSz w:w="12240" w:h="15840" w:code="1"/>
          <w:pgMar w:top="1440" w:right="1440" w:bottom="1440" w:left="1440" w:header="720" w:footer="720" w:gutter="0"/>
          <w:cols w:space="720"/>
          <w:titlePg/>
          <w:docGrid w:linePitch="360"/>
        </w:sectPr>
      </w:pPr>
    </w:p>
    <w:p w:rsidR="003539BA" w:rsidRPr="009A6C54" w:rsidRDefault="003539BA" w:rsidP="00101FB2">
      <w:pPr>
        <w:pStyle w:val="Heading1"/>
      </w:pPr>
      <w:bookmarkStart w:id="523" w:name="_Toc11706837"/>
      <w:r w:rsidRPr="009A6C54">
        <w:t>Glossary</w:t>
      </w:r>
      <w:bookmarkEnd w:id="523"/>
    </w:p>
    <w:p w:rsidR="000B092B" w:rsidRPr="009A6C54" w:rsidRDefault="00DD7D48" w:rsidP="000B092B">
      <w:pPr>
        <w:pStyle w:val="BodyText"/>
      </w:pPr>
      <w:r w:rsidRPr="009A6C54">
        <w:t xml:space="preserve">Also </w:t>
      </w:r>
      <w:r w:rsidR="000B092B" w:rsidRPr="009A6C54">
        <w:t xml:space="preserve">please refer to the following sites. </w:t>
      </w:r>
    </w:p>
    <w:p w:rsidR="000B092B" w:rsidRPr="009A6C54" w:rsidRDefault="00DD7D48" w:rsidP="000B092B">
      <w:pPr>
        <w:pStyle w:val="BodyText"/>
      </w:pPr>
      <w:r w:rsidRPr="009A6C54">
        <w:t>OI Master Glossary:</w:t>
      </w:r>
      <w:r w:rsidR="000B092B" w:rsidRPr="009A6C54">
        <w:t xml:space="preserve"> </w:t>
      </w:r>
      <w:hyperlink r:id="rId36" w:history="1">
        <w:r w:rsidRPr="009A6C54">
          <w:rPr>
            <w:rStyle w:val="Hyperlink"/>
            <w:color w:val="000000"/>
            <w:u w:val="none"/>
          </w:rPr>
          <w:t>http://vaww.oed.wss.va.gov/process/Library/master_glossary/masterglossary.htm</w:t>
        </w:r>
      </w:hyperlink>
    </w:p>
    <w:p w:rsidR="00DD7D48" w:rsidRPr="009A6C54" w:rsidRDefault="00DD7D48" w:rsidP="000B092B">
      <w:pPr>
        <w:pStyle w:val="BodyText"/>
      </w:pPr>
      <w:r w:rsidRPr="009A6C54">
        <w:t>National Acronym Directory:</w:t>
      </w:r>
      <w:r w:rsidR="000B092B" w:rsidRPr="009A6C54">
        <w:t xml:space="preserve"> </w:t>
      </w:r>
      <w:hyperlink r:id="rId37" w:history="1">
        <w:r w:rsidRPr="009A6C54">
          <w:rPr>
            <w:rStyle w:val="Hyperlink"/>
            <w:color w:val="000000"/>
            <w:u w:val="none"/>
          </w:rPr>
          <w:t>http://vaww1.va.gov/Acronyms/</w:t>
        </w:r>
      </w:hyperlink>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7356"/>
      </w:tblGrid>
      <w:tr w:rsidR="00233460" w:rsidRPr="009A6C54" w:rsidTr="00570E13">
        <w:tc>
          <w:tcPr>
            <w:tcW w:w="1890" w:type="dxa"/>
            <w:shd w:val="clear" w:color="auto" w:fill="auto"/>
          </w:tcPr>
          <w:p w:rsidR="00233460" w:rsidRPr="009A6C54" w:rsidRDefault="00233460" w:rsidP="00233460">
            <w:pPr>
              <w:pStyle w:val="BodyText"/>
              <w:rPr>
                <w:rFonts w:ascii="Arial" w:hAnsi="Arial" w:cs="Arial"/>
              </w:rPr>
            </w:pPr>
            <w:r w:rsidRPr="009A6C54">
              <w:rPr>
                <w:rFonts w:ascii="Arial" w:hAnsi="Arial" w:cs="Arial"/>
              </w:rPr>
              <w:t>ADD-ONS</w:t>
            </w:r>
          </w:p>
        </w:tc>
        <w:tc>
          <w:tcPr>
            <w:tcW w:w="7578" w:type="dxa"/>
            <w:shd w:val="clear" w:color="auto" w:fill="auto"/>
          </w:tcPr>
          <w:p w:rsidR="00233460" w:rsidRPr="009A6C54" w:rsidRDefault="00233460" w:rsidP="00233460">
            <w:pPr>
              <w:pStyle w:val="BodyText"/>
              <w:rPr>
                <w:rFonts w:ascii="Arial" w:hAnsi="Arial" w:cs="Arial"/>
              </w:rPr>
            </w:pPr>
            <w:r w:rsidRPr="009A6C54">
              <w:rPr>
                <w:rFonts w:ascii="Arial" w:hAnsi="Arial" w:cs="Arial"/>
              </w:rPr>
              <w:t>Patients who have been scheduled for a visit after routing slips for a particular date have been printed.</w:t>
            </w:r>
          </w:p>
        </w:tc>
      </w:tr>
      <w:tr w:rsidR="00233460" w:rsidRPr="009A6C54" w:rsidTr="005D54B3">
        <w:trPr>
          <w:trHeight w:val="90"/>
        </w:trPr>
        <w:tc>
          <w:tcPr>
            <w:tcW w:w="1890" w:type="dxa"/>
            <w:shd w:val="clear" w:color="auto" w:fill="auto"/>
          </w:tcPr>
          <w:p w:rsidR="00233460" w:rsidRPr="009A6C54" w:rsidRDefault="00233460" w:rsidP="00233460">
            <w:pPr>
              <w:pStyle w:val="BodyText"/>
              <w:rPr>
                <w:rFonts w:ascii="Arial" w:hAnsi="Arial" w:cs="Arial"/>
              </w:rPr>
            </w:pPr>
            <w:r w:rsidRPr="009A6C54">
              <w:rPr>
                <w:rFonts w:ascii="Arial" w:hAnsi="Arial" w:cs="Arial"/>
              </w:rPr>
              <w:t>ALOS</w:t>
            </w:r>
          </w:p>
        </w:tc>
        <w:tc>
          <w:tcPr>
            <w:tcW w:w="7578" w:type="dxa"/>
            <w:shd w:val="clear" w:color="auto" w:fill="auto"/>
          </w:tcPr>
          <w:p w:rsidR="00233460" w:rsidRPr="009A6C54" w:rsidRDefault="00233460" w:rsidP="00233460">
            <w:pPr>
              <w:pStyle w:val="BodyText"/>
              <w:rPr>
                <w:rFonts w:ascii="Arial" w:hAnsi="Arial" w:cs="Arial"/>
              </w:rPr>
            </w:pPr>
            <w:r w:rsidRPr="009A6C54">
              <w:rPr>
                <w:rFonts w:ascii="Arial" w:hAnsi="Arial" w:cs="Arial"/>
              </w:rPr>
              <w:t>Average Length of Stay</w:t>
            </w:r>
          </w:p>
        </w:tc>
      </w:tr>
      <w:tr w:rsidR="00233460" w:rsidRPr="009A6C54" w:rsidTr="005D54B3">
        <w:tc>
          <w:tcPr>
            <w:tcW w:w="1890" w:type="dxa"/>
            <w:shd w:val="clear" w:color="auto" w:fill="auto"/>
          </w:tcPr>
          <w:p w:rsidR="00233460" w:rsidRPr="009A6C54" w:rsidRDefault="00233460" w:rsidP="00233460">
            <w:pPr>
              <w:pStyle w:val="BodyText"/>
              <w:rPr>
                <w:rFonts w:ascii="Arial" w:hAnsi="Arial" w:cs="Arial"/>
              </w:rPr>
            </w:pPr>
            <w:r w:rsidRPr="009A6C54">
              <w:rPr>
                <w:rFonts w:ascii="Arial" w:hAnsi="Arial" w:cs="Arial"/>
              </w:rPr>
              <w:t>AMIS</w:t>
            </w:r>
          </w:p>
        </w:tc>
        <w:tc>
          <w:tcPr>
            <w:tcW w:w="7578" w:type="dxa"/>
            <w:shd w:val="clear" w:color="auto" w:fill="auto"/>
          </w:tcPr>
          <w:p w:rsidR="00233460" w:rsidRPr="009A6C54" w:rsidRDefault="00233460" w:rsidP="00233460">
            <w:pPr>
              <w:pStyle w:val="BodyText"/>
              <w:rPr>
                <w:rFonts w:ascii="Arial" w:hAnsi="Arial" w:cs="Arial"/>
              </w:rPr>
            </w:pPr>
            <w:r w:rsidRPr="009A6C54">
              <w:rPr>
                <w:rFonts w:ascii="Arial" w:hAnsi="Arial" w:cs="Arial"/>
              </w:rPr>
              <w:t>Automated Management Information System</w:t>
            </w:r>
          </w:p>
        </w:tc>
      </w:tr>
      <w:tr w:rsidR="00233460" w:rsidRPr="009A6C54" w:rsidTr="00570E13">
        <w:tc>
          <w:tcPr>
            <w:tcW w:w="1890" w:type="dxa"/>
            <w:shd w:val="clear" w:color="auto" w:fill="auto"/>
          </w:tcPr>
          <w:p w:rsidR="00233460" w:rsidRPr="009A6C54" w:rsidRDefault="00233460" w:rsidP="00233460">
            <w:pPr>
              <w:pStyle w:val="BodyText"/>
              <w:rPr>
                <w:rFonts w:ascii="Arial" w:hAnsi="Arial" w:cs="Arial"/>
              </w:rPr>
            </w:pPr>
            <w:r w:rsidRPr="009A6C54">
              <w:rPr>
                <w:rFonts w:ascii="Arial" w:hAnsi="Arial" w:cs="Arial"/>
              </w:rPr>
              <w:t>ANCILLARY</w:t>
            </w:r>
          </w:p>
        </w:tc>
        <w:tc>
          <w:tcPr>
            <w:tcW w:w="7578" w:type="dxa"/>
            <w:shd w:val="clear" w:color="auto" w:fill="auto"/>
          </w:tcPr>
          <w:p w:rsidR="00233460" w:rsidRPr="009A6C54" w:rsidRDefault="00233460" w:rsidP="00233460">
            <w:pPr>
              <w:pStyle w:val="BodyText"/>
              <w:rPr>
                <w:rFonts w:ascii="Arial" w:hAnsi="Arial" w:cs="Arial"/>
              </w:rPr>
            </w:pPr>
            <w:r w:rsidRPr="009A6C54">
              <w:rPr>
                <w:rFonts w:ascii="Arial" w:hAnsi="Arial" w:cs="Arial"/>
              </w:rPr>
              <w:t>A test added to an existing appointment (i.e. lab, x-ray, EKG) test</w:t>
            </w:r>
          </w:p>
        </w:tc>
      </w:tr>
      <w:tr w:rsidR="00233460" w:rsidRPr="009A6C54"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API</w:t>
            </w:r>
          </w:p>
        </w:tc>
        <w:tc>
          <w:tcPr>
            <w:tcW w:w="7578"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Application Program Interface</w:t>
            </w:r>
          </w:p>
        </w:tc>
      </w:tr>
      <w:tr w:rsidR="00233460" w:rsidRPr="009A6C54" w:rsidTr="005D54B3">
        <w:tc>
          <w:tcPr>
            <w:tcW w:w="1890" w:type="dxa"/>
            <w:shd w:val="clear" w:color="auto" w:fill="auto"/>
          </w:tcPr>
          <w:p w:rsidR="00233460" w:rsidRPr="009A6C54" w:rsidRDefault="00233460" w:rsidP="00233460">
            <w:pPr>
              <w:pStyle w:val="BodyText"/>
              <w:rPr>
                <w:rFonts w:ascii="Arial" w:hAnsi="Arial" w:cs="Arial"/>
              </w:rPr>
            </w:pPr>
            <w:r w:rsidRPr="009A6C54">
              <w:rPr>
                <w:rFonts w:ascii="Arial" w:hAnsi="Arial" w:cs="Arial"/>
              </w:rPr>
              <w:t>BILLINGS</w:t>
            </w:r>
          </w:p>
        </w:tc>
        <w:tc>
          <w:tcPr>
            <w:tcW w:w="7578" w:type="dxa"/>
            <w:shd w:val="clear" w:color="auto" w:fill="auto"/>
          </w:tcPr>
          <w:p w:rsidR="00233460" w:rsidRPr="009A6C54" w:rsidRDefault="00233460" w:rsidP="00233460">
            <w:pPr>
              <w:pStyle w:val="BodyText"/>
              <w:rPr>
                <w:rFonts w:ascii="Arial" w:hAnsi="Arial" w:cs="Arial"/>
              </w:rPr>
            </w:pPr>
            <w:r w:rsidRPr="009A6C54">
              <w:rPr>
                <w:rFonts w:ascii="Arial" w:hAnsi="Arial" w:cs="Arial"/>
              </w:rPr>
              <w:t>Bills sent to veteran</w:t>
            </w:r>
          </w:p>
        </w:tc>
      </w:tr>
      <w:tr w:rsidR="00233460" w:rsidRPr="009A6C54"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BRD</w:t>
            </w:r>
          </w:p>
        </w:tc>
        <w:tc>
          <w:tcPr>
            <w:tcW w:w="7578"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Business Requirements Document</w:t>
            </w:r>
          </w:p>
        </w:tc>
      </w:tr>
      <w:tr w:rsidR="00233460" w:rsidRPr="009A6C54" w:rsidTr="00570E13">
        <w:tc>
          <w:tcPr>
            <w:tcW w:w="1890" w:type="dxa"/>
            <w:shd w:val="clear" w:color="auto" w:fill="auto"/>
          </w:tcPr>
          <w:p w:rsidR="00233460" w:rsidRPr="009A6C54" w:rsidRDefault="00233460" w:rsidP="00233460">
            <w:pPr>
              <w:pStyle w:val="BodyText"/>
              <w:rPr>
                <w:rFonts w:ascii="Arial" w:hAnsi="Arial" w:cs="Arial"/>
              </w:rPr>
            </w:pPr>
            <w:r w:rsidRPr="009A6C54">
              <w:rPr>
                <w:rFonts w:ascii="Arial" w:hAnsi="Arial" w:cs="Arial"/>
              </w:rPr>
              <w:t>CLINIC PULL LIST</w:t>
            </w:r>
          </w:p>
        </w:tc>
        <w:tc>
          <w:tcPr>
            <w:tcW w:w="7578" w:type="dxa"/>
            <w:shd w:val="clear" w:color="auto" w:fill="auto"/>
          </w:tcPr>
          <w:p w:rsidR="00233460" w:rsidRPr="009A6C54" w:rsidRDefault="00233460" w:rsidP="00233460">
            <w:pPr>
              <w:pStyle w:val="BodyText"/>
              <w:rPr>
                <w:rFonts w:ascii="Arial" w:hAnsi="Arial" w:cs="Arial"/>
              </w:rPr>
            </w:pPr>
            <w:r w:rsidRPr="009A6C54">
              <w:rPr>
                <w:rFonts w:ascii="Arial" w:hAnsi="Arial" w:cs="Arial"/>
              </w:rPr>
              <w:t xml:space="preserve">A list of patients whose radiology/MAS records should be pulled from the file room for use in conjunction with scheduled clinic visits  </w:t>
            </w:r>
          </w:p>
        </w:tc>
      </w:tr>
      <w:tr w:rsidR="00233460" w:rsidRPr="009A6C54" w:rsidTr="00570E13">
        <w:tc>
          <w:tcPr>
            <w:tcW w:w="1890" w:type="dxa"/>
            <w:shd w:val="clear" w:color="auto" w:fill="auto"/>
          </w:tcPr>
          <w:p w:rsidR="00233460" w:rsidRPr="009A6C54" w:rsidRDefault="00233460" w:rsidP="00233460">
            <w:pPr>
              <w:pStyle w:val="BodyText"/>
              <w:rPr>
                <w:rFonts w:ascii="Arial" w:hAnsi="Arial" w:cs="Arial"/>
              </w:rPr>
            </w:pPr>
            <w:r w:rsidRPr="009A6C54">
              <w:rPr>
                <w:rFonts w:ascii="Arial" w:hAnsi="Arial" w:cs="Arial"/>
              </w:rPr>
              <w:t>COLLATERAL</w:t>
            </w:r>
          </w:p>
        </w:tc>
        <w:tc>
          <w:tcPr>
            <w:tcW w:w="7578" w:type="dxa"/>
            <w:shd w:val="clear" w:color="auto" w:fill="auto"/>
          </w:tcPr>
          <w:p w:rsidR="00233460" w:rsidRPr="009A6C54" w:rsidRDefault="00233460" w:rsidP="00233460">
            <w:pPr>
              <w:pStyle w:val="BodyText"/>
              <w:rPr>
                <w:rFonts w:ascii="Arial" w:hAnsi="Arial" w:cs="Arial"/>
              </w:rPr>
            </w:pPr>
            <w:r w:rsidRPr="009A6C54">
              <w:rPr>
                <w:rFonts w:ascii="Arial" w:hAnsi="Arial" w:cs="Arial"/>
              </w:rPr>
              <w:t xml:space="preserve">A visit by a non-veteran patient whose appointment is related to or visit associated with a service-connected patient's treatment. </w:t>
            </w:r>
          </w:p>
        </w:tc>
      </w:tr>
      <w:tr w:rsidR="00233460" w:rsidRPr="009A6C54"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Computerized Patient Record System (CPRS)</w:t>
            </w:r>
          </w:p>
          <w:p w:rsidR="00233460" w:rsidRPr="009A6C54" w:rsidRDefault="00233460" w:rsidP="00233460">
            <w:pPr>
              <w:pStyle w:val="BodyText"/>
              <w:rPr>
                <w:rFonts w:ascii="Arial" w:hAnsi="Arial" w:cs="Arial"/>
              </w:rPr>
            </w:pPr>
          </w:p>
        </w:tc>
        <w:tc>
          <w:tcPr>
            <w:tcW w:w="7578"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An integrated, comprehensive suite of clinical applications in VistA that work together to create a longitudinal view of the veteran’s Electronic Medical Record (EMR).  CPRS capabilities include a Real Time Order Checking System, a Notification System to alert clinicians of clinically significant events, Consult/Request tracking and a Clinical Reminder System.  CPRS provides access to most components of the patient chart.</w:t>
            </w:r>
          </w:p>
        </w:tc>
      </w:tr>
      <w:tr w:rsidR="00233460" w:rsidRPr="009A6C54"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CPRS</w:t>
            </w:r>
          </w:p>
        </w:tc>
        <w:tc>
          <w:tcPr>
            <w:tcW w:w="7578"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Computerized Patient Record System</w:t>
            </w:r>
          </w:p>
        </w:tc>
      </w:tr>
      <w:tr w:rsidR="00233460" w:rsidRPr="009A6C54" w:rsidTr="00570E13">
        <w:tc>
          <w:tcPr>
            <w:tcW w:w="1890" w:type="dxa"/>
            <w:shd w:val="clear" w:color="auto" w:fill="auto"/>
          </w:tcPr>
          <w:p w:rsidR="00233460" w:rsidRPr="009A6C54" w:rsidRDefault="00233460" w:rsidP="00233460">
            <w:pPr>
              <w:pStyle w:val="BodyText"/>
              <w:rPr>
                <w:rFonts w:ascii="Arial" w:hAnsi="Arial" w:cs="Arial"/>
              </w:rPr>
            </w:pPr>
            <w:r w:rsidRPr="009A6C54">
              <w:rPr>
                <w:rFonts w:ascii="Arial" w:hAnsi="Arial" w:cs="Arial"/>
              </w:rPr>
              <w:t>CPT</w:t>
            </w:r>
          </w:p>
        </w:tc>
        <w:tc>
          <w:tcPr>
            <w:tcW w:w="7578" w:type="dxa"/>
            <w:shd w:val="clear" w:color="auto" w:fill="auto"/>
          </w:tcPr>
          <w:p w:rsidR="00233460" w:rsidRPr="009A6C54" w:rsidRDefault="00233460" w:rsidP="00233460">
            <w:pPr>
              <w:pStyle w:val="BodyText"/>
              <w:rPr>
                <w:rFonts w:ascii="Arial" w:hAnsi="Arial" w:cs="Arial"/>
              </w:rPr>
            </w:pPr>
            <w:r w:rsidRPr="009A6C54">
              <w:rPr>
                <w:rFonts w:ascii="Arial" w:hAnsi="Arial" w:cs="Arial"/>
              </w:rPr>
              <w:t>Current Procedural Terminology</w:t>
            </w:r>
          </w:p>
        </w:tc>
      </w:tr>
      <w:tr w:rsidR="00233460" w:rsidRPr="009A6C54"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CR</w:t>
            </w:r>
          </w:p>
        </w:tc>
        <w:tc>
          <w:tcPr>
            <w:tcW w:w="7578"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Clinical Reminders</w:t>
            </w:r>
          </w:p>
        </w:tc>
      </w:tr>
      <w:tr w:rsidR="00233460" w:rsidRPr="009A6C54"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DBIA</w:t>
            </w:r>
          </w:p>
        </w:tc>
        <w:tc>
          <w:tcPr>
            <w:tcW w:w="7578"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Database Integration Agreement</w:t>
            </w:r>
          </w:p>
        </w:tc>
      </w:tr>
      <w:tr w:rsidR="00233460" w:rsidRPr="009A6C54" w:rsidTr="005D54B3">
        <w:tc>
          <w:tcPr>
            <w:tcW w:w="1890" w:type="dxa"/>
            <w:shd w:val="clear" w:color="auto" w:fill="auto"/>
          </w:tcPr>
          <w:p w:rsidR="00233460" w:rsidRPr="009A6C54" w:rsidRDefault="00233460" w:rsidP="00233460">
            <w:pPr>
              <w:pStyle w:val="BodyText"/>
              <w:rPr>
                <w:rFonts w:ascii="Arial" w:hAnsi="Arial" w:cs="Arial"/>
              </w:rPr>
            </w:pPr>
            <w:r w:rsidRPr="009A6C54">
              <w:rPr>
                <w:rFonts w:ascii="Arial" w:hAnsi="Arial" w:cs="Arial"/>
              </w:rPr>
              <w:t>DRG</w:t>
            </w:r>
          </w:p>
        </w:tc>
        <w:tc>
          <w:tcPr>
            <w:tcW w:w="7578" w:type="dxa"/>
            <w:shd w:val="clear" w:color="auto" w:fill="auto"/>
          </w:tcPr>
          <w:p w:rsidR="00233460" w:rsidRPr="009A6C54" w:rsidRDefault="00233460" w:rsidP="00233460">
            <w:pPr>
              <w:pStyle w:val="BodyText"/>
              <w:rPr>
                <w:rFonts w:ascii="Arial" w:hAnsi="Arial" w:cs="Arial"/>
              </w:rPr>
            </w:pPr>
            <w:r w:rsidRPr="009A6C54">
              <w:rPr>
                <w:rFonts w:ascii="Arial" w:hAnsi="Arial" w:cs="Arial"/>
              </w:rPr>
              <w:t>Diagnostic Related Group</w:t>
            </w:r>
          </w:p>
        </w:tc>
      </w:tr>
      <w:tr w:rsidR="00233460" w:rsidRPr="009A6C54"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GMTS</w:t>
            </w:r>
          </w:p>
        </w:tc>
        <w:tc>
          <w:tcPr>
            <w:tcW w:w="7578"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Health Summary namespace</w:t>
            </w:r>
          </w:p>
        </w:tc>
      </w:tr>
      <w:tr w:rsidR="00233460" w:rsidRPr="009A6C54"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GUI</w:t>
            </w:r>
          </w:p>
        </w:tc>
        <w:tc>
          <w:tcPr>
            <w:tcW w:w="7578"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Graphic User Interface</w:t>
            </w:r>
          </w:p>
        </w:tc>
      </w:tr>
      <w:tr w:rsidR="00233460" w:rsidRPr="009A6C54" w:rsidTr="005D54B3">
        <w:tc>
          <w:tcPr>
            <w:tcW w:w="1890" w:type="dxa"/>
            <w:shd w:val="clear" w:color="auto" w:fill="auto"/>
          </w:tcPr>
          <w:p w:rsidR="00233460" w:rsidRPr="009A6C54" w:rsidRDefault="00233460" w:rsidP="00233460">
            <w:pPr>
              <w:pStyle w:val="BodyText"/>
              <w:rPr>
                <w:rFonts w:ascii="Arial" w:hAnsi="Arial" w:cs="Arial"/>
              </w:rPr>
            </w:pPr>
            <w:r w:rsidRPr="009A6C54">
              <w:rPr>
                <w:rFonts w:ascii="Arial" w:hAnsi="Arial" w:cs="Arial"/>
              </w:rPr>
              <w:t>HL7</w:t>
            </w:r>
          </w:p>
        </w:tc>
        <w:tc>
          <w:tcPr>
            <w:tcW w:w="7578" w:type="dxa"/>
            <w:shd w:val="clear" w:color="auto" w:fill="auto"/>
          </w:tcPr>
          <w:p w:rsidR="00233460" w:rsidRPr="009A6C54" w:rsidRDefault="00233460" w:rsidP="00233460">
            <w:pPr>
              <w:pStyle w:val="BodyText"/>
              <w:rPr>
                <w:rFonts w:ascii="Arial" w:hAnsi="Arial" w:cs="Arial"/>
              </w:rPr>
            </w:pPr>
            <w:r w:rsidRPr="009A6C54">
              <w:rPr>
                <w:rFonts w:ascii="Arial" w:hAnsi="Arial" w:cs="Arial"/>
              </w:rPr>
              <w:t>Health Level Seven</w:t>
            </w:r>
          </w:p>
        </w:tc>
      </w:tr>
      <w:tr w:rsidR="00233460" w:rsidRPr="009A6C54"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ICR</w:t>
            </w:r>
          </w:p>
        </w:tc>
        <w:tc>
          <w:tcPr>
            <w:tcW w:w="7578"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Integration Control Reference</w:t>
            </w:r>
          </w:p>
        </w:tc>
      </w:tr>
      <w:tr w:rsidR="00233460" w:rsidRPr="009A6C54" w:rsidTr="005D54B3">
        <w:tc>
          <w:tcPr>
            <w:tcW w:w="1890" w:type="dxa"/>
            <w:shd w:val="clear" w:color="auto" w:fill="auto"/>
          </w:tcPr>
          <w:p w:rsidR="00233460" w:rsidRPr="009A6C54" w:rsidRDefault="00233460" w:rsidP="00233460">
            <w:pPr>
              <w:pStyle w:val="BodyText"/>
              <w:rPr>
                <w:rFonts w:ascii="Arial" w:hAnsi="Arial" w:cs="Arial"/>
              </w:rPr>
            </w:pPr>
            <w:r w:rsidRPr="009A6C54">
              <w:rPr>
                <w:rFonts w:ascii="Arial" w:hAnsi="Arial" w:cs="Arial"/>
              </w:rPr>
              <w:t>IRT</w:t>
            </w:r>
          </w:p>
        </w:tc>
        <w:tc>
          <w:tcPr>
            <w:tcW w:w="7578" w:type="dxa"/>
            <w:shd w:val="clear" w:color="auto" w:fill="auto"/>
          </w:tcPr>
          <w:p w:rsidR="00233460" w:rsidRPr="009A6C54" w:rsidRDefault="00233460" w:rsidP="00233460">
            <w:pPr>
              <w:pStyle w:val="BodyText"/>
              <w:rPr>
                <w:rFonts w:ascii="Arial" w:hAnsi="Arial" w:cs="Arial"/>
              </w:rPr>
            </w:pPr>
            <w:r w:rsidRPr="009A6C54">
              <w:rPr>
                <w:rFonts w:ascii="Arial" w:hAnsi="Arial" w:cs="Arial"/>
              </w:rPr>
              <w:t>Incomplete Records Tracking</w:t>
            </w:r>
          </w:p>
        </w:tc>
      </w:tr>
      <w:tr w:rsidR="00233460" w:rsidRPr="009A6C54"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IVMH</w:t>
            </w:r>
          </w:p>
        </w:tc>
        <w:tc>
          <w:tcPr>
            <w:tcW w:w="7578"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Improve Veteran Mental Health</w:t>
            </w:r>
          </w:p>
        </w:tc>
      </w:tr>
      <w:tr w:rsidR="00233460" w:rsidRPr="009A6C54" w:rsidTr="005D54B3">
        <w:tc>
          <w:tcPr>
            <w:tcW w:w="1890" w:type="dxa"/>
            <w:shd w:val="clear" w:color="auto" w:fill="auto"/>
          </w:tcPr>
          <w:p w:rsidR="00233460" w:rsidRPr="009A6C54" w:rsidRDefault="00233460" w:rsidP="00233460">
            <w:pPr>
              <w:pStyle w:val="BodyText"/>
              <w:rPr>
                <w:rFonts w:ascii="Arial" w:hAnsi="Arial" w:cs="Arial"/>
              </w:rPr>
            </w:pPr>
            <w:r w:rsidRPr="009A6C54">
              <w:rPr>
                <w:rFonts w:ascii="Arial" w:hAnsi="Arial" w:cs="Arial"/>
              </w:rPr>
              <w:t>MEANS TEST</w:t>
            </w:r>
          </w:p>
        </w:tc>
        <w:tc>
          <w:tcPr>
            <w:tcW w:w="7578" w:type="dxa"/>
            <w:shd w:val="clear" w:color="auto" w:fill="auto"/>
          </w:tcPr>
          <w:p w:rsidR="00233460" w:rsidRPr="009A6C54" w:rsidRDefault="00233460" w:rsidP="00233460">
            <w:pPr>
              <w:pStyle w:val="BodyText"/>
              <w:rPr>
                <w:rFonts w:ascii="Arial" w:hAnsi="Arial" w:cs="Arial"/>
              </w:rPr>
            </w:pPr>
            <w:r w:rsidRPr="009A6C54">
              <w:rPr>
                <w:rFonts w:ascii="Arial" w:hAnsi="Arial" w:cs="Arial"/>
              </w:rPr>
              <w:t>A financial report upon which certain patients' eligibility for care is based</w:t>
            </w:r>
          </w:p>
        </w:tc>
      </w:tr>
      <w:tr w:rsidR="00233460" w:rsidRPr="009A6C54"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Mental Health Treatment Coordinator (MHTC)</w:t>
            </w:r>
          </w:p>
        </w:tc>
        <w:tc>
          <w:tcPr>
            <w:tcW w:w="7578"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The liaison between the patient and the mental health system at a VA site.  There is only one Mental Health treatment coordinator per patient and they are the key coordinator for behavioral health services care.</w:t>
            </w:r>
          </w:p>
          <w:p w:rsidR="00233460" w:rsidRPr="009A6C54" w:rsidRDefault="00233460" w:rsidP="00233460">
            <w:pPr>
              <w:pStyle w:val="BodyText"/>
              <w:rPr>
                <w:rFonts w:ascii="Arial" w:hAnsi="Arial" w:cs="Arial"/>
              </w:rPr>
            </w:pPr>
            <w:r w:rsidRPr="009A6C54">
              <w:rPr>
                <w:rFonts w:ascii="Arial" w:hAnsi="Arial" w:cs="Arial"/>
              </w:rPr>
              <w:t>For more information about the MH treatment coordinator’s responsibilities, see VHA Handbook 1160.1, “Uniform Mental Health Services in VA Medical Centers for Clinics,” page 3-4.  Note: In the handbook, the MHTC is called the Principal Mental Health Provider.</w:t>
            </w:r>
          </w:p>
        </w:tc>
      </w:tr>
      <w:tr w:rsidR="00233460" w:rsidRPr="009A6C54"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MH</w:t>
            </w:r>
          </w:p>
        </w:tc>
        <w:tc>
          <w:tcPr>
            <w:tcW w:w="7578"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Mental Health</w:t>
            </w:r>
          </w:p>
        </w:tc>
      </w:tr>
      <w:tr w:rsidR="00233460" w:rsidRPr="009A6C54"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MHA3</w:t>
            </w:r>
          </w:p>
        </w:tc>
        <w:tc>
          <w:tcPr>
            <w:tcW w:w="7578"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Mental Health Assistant 3 package</w:t>
            </w:r>
          </w:p>
        </w:tc>
      </w:tr>
      <w:tr w:rsidR="00233460" w:rsidRPr="009A6C54"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MHTC</w:t>
            </w:r>
          </w:p>
        </w:tc>
        <w:tc>
          <w:tcPr>
            <w:tcW w:w="7578"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Mental Health Treatment Coordinator</w:t>
            </w:r>
          </w:p>
        </w:tc>
      </w:tr>
      <w:tr w:rsidR="00233460" w:rsidRPr="009A6C54" w:rsidTr="00570E13">
        <w:tc>
          <w:tcPr>
            <w:tcW w:w="1890" w:type="dxa"/>
            <w:shd w:val="clear" w:color="auto" w:fill="auto"/>
          </w:tcPr>
          <w:p w:rsidR="00233460" w:rsidRPr="009A6C54" w:rsidRDefault="00233460" w:rsidP="00233460">
            <w:pPr>
              <w:pStyle w:val="BodyText"/>
              <w:rPr>
                <w:rFonts w:ascii="Arial" w:hAnsi="Arial" w:cs="Arial"/>
              </w:rPr>
            </w:pPr>
            <w:r w:rsidRPr="009A6C54">
              <w:rPr>
                <w:rFonts w:ascii="Arial" w:hAnsi="Arial" w:cs="Arial"/>
              </w:rPr>
              <w:t>NO SHOW</w:t>
            </w:r>
          </w:p>
        </w:tc>
        <w:tc>
          <w:tcPr>
            <w:tcW w:w="7578" w:type="dxa"/>
            <w:shd w:val="clear" w:color="auto" w:fill="auto"/>
          </w:tcPr>
          <w:p w:rsidR="00233460" w:rsidRPr="009A6C54" w:rsidRDefault="00233460" w:rsidP="00233460">
            <w:pPr>
              <w:pStyle w:val="BodyText"/>
              <w:rPr>
                <w:rFonts w:ascii="Arial" w:hAnsi="Arial" w:cs="Arial"/>
              </w:rPr>
            </w:pPr>
            <w:r w:rsidRPr="009A6C54">
              <w:rPr>
                <w:rFonts w:ascii="Arial" w:hAnsi="Arial" w:cs="Arial"/>
              </w:rPr>
              <w:t>A person who did not report for a scheduled clinic visit without prior notification to the medical center.</w:t>
            </w:r>
          </w:p>
        </w:tc>
      </w:tr>
      <w:tr w:rsidR="00233460" w:rsidRPr="009A6C54" w:rsidTr="00570E13">
        <w:tc>
          <w:tcPr>
            <w:tcW w:w="1890" w:type="dxa"/>
            <w:shd w:val="clear" w:color="auto" w:fill="auto"/>
          </w:tcPr>
          <w:p w:rsidR="00233460" w:rsidRPr="009A6C54" w:rsidRDefault="00233460" w:rsidP="00233460">
            <w:pPr>
              <w:pStyle w:val="BodyText"/>
              <w:rPr>
                <w:rFonts w:ascii="Arial" w:hAnsi="Arial" w:cs="Arial"/>
              </w:rPr>
            </w:pPr>
            <w:r w:rsidRPr="009A6C54">
              <w:rPr>
                <w:rFonts w:ascii="Arial" w:hAnsi="Arial" w:cs="Arial"/>
              </w:rPr>
              <w:t>NON-COUNT</w:t>
            </w:r>
          </w:p>
        </w:tc>
        <w:tc>
          <w:tcPr>
            <w:tcW w:w="7578" w:type="dxa"/>
            <w:shd w:val="clear" w:color="auto" w:fill="auto"/>
          </w:tcPr>
          <w:p w:rsidR="00233460" w:rsidRPr="009A6C54" w:rsidRDefault="00233460" w:rsidP="00233460">
            <w:pPr>
              <w:pStyle w:val="BodyText"/>
              <w:rPr>
                <w:rFonts w:ascii="Arial" w:hAnsi="Arial" w:cs="Arial"/>
              </w:rPr>
            </w:pPr>
            <w:r w:rsidRPr="009A6C54">
              <w:rPr>
                <w:rFonts w:ascii="Arial" w:hAnsi="Arial" w:cs="Arial"/>
              </w:rPr>
              <w:t>A clinic whose visits do not affect AMIS statistics.</w:t>
            </w:r>
          </w:p>
        </w:tc>
      </w:tr>
      <w:tr w:rsidR="00233460" w:rsidRPr="009A6C54"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NSR</w:t>
            </w:r>
          </w:p>
        </w:tc>
        <w:tc>
          <w:tcPr>
            <w:tcW w:w="7578"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New Service Request</w:t>
            </w:r>
          </w:p>
        </w:tc>
      </w:tr>
      <w:tr w:rsidR="00233460" w:rsidRPr="009A6C54"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OE/RR</w:t>
            </w:r>
          </w:p>
        </w:tc>
        <w:tc>
          <w:tcPr>
            <w:tcW w:w="7578"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Order Entry/Results Reporting</w:t>
            </w:r>
          </w:p>
        </w:tc>
      </w:tr>
      <w:tr w:rsidR="00233460" w:rsidRPr="009A6C54" w:rsidTr="005D54B3">
        <w:tc>
          <w:tcPr>
            <w:tcW w:w="1890" w:type="dxa"/>
            <w:shd w:val="clear" w:color="auto" w:fill="auto"/>
          </w:tcPr>
          <w:p w:rsidR="00233460" w:rsidRPr="009A6C54" w:rsidRDefault="00233460" w:rsidP="00233460">
            <w:pPr>
              <w:pStyle w:val="BodyText"/>
              <w:rPr>
                <w:rFonts w:ascii="Arial" w:hAnsi="Arial" w:cs="Arial"/>
              </w:rPr>
            </w:pPr>
            <w:r w:rsidRPr="009A6C54">
              <w:rPr>
                <w:rFonts w:ascii="Arial" w:hAnsi="Arial" w:cs="Arial"/>
              </w:rPr>
              <w:t>OPC</w:t>
            </w:r>
          </w:p>
        </w:tc>
        <w:tc>
          <w:tcPr>
            <w:tcW w:w="7578" w:type="dxa"/>
            <w:shd w:val="clear" w:color="auto" w:fill="auto"/>
          </w:tcPr>
          <w:p w:rsidR="00233460" w:rsidRPr="009A6C54" w:rsidRDefault="00233460" w:rsidP="00233460">
            <w:pPr>
              <w:pStyle w:val="BodyText"/>
              <w:rPr>
                <w:rFonts w:ascii="Arial" w:hAnsi="Arial" w:cs="Arial"/>
              </w:rPr>
            </w:pPr>
            <w:r w:rsidRPr="009A6C54">
              <w:rPr>
                <w:rFonts w:ascii="Arial" w:hAnsi="Arial" w:cs="Arial"/>
              </w:rPr>
              <w:t>Outpatient Clinic</w:t>
            </w:r>
          </w:p>
        </w:tc>
      </w:tr>
      <w:tr w:rsidR="00233460" w:rsidRPr="009A6C54"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OR</w:t>
            </w:r>
          </w:p>
        </w:tc>
        <w:tc>
          <w:tcPr>
            <w:tcW w:w="7578"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CPRS Order Entry/Results Reporting namespace</w:t>
            </w:r>
          </w:p>
        </w:tc>
      </w:tr>
      <w:tr w:rsidR="00233460" w:rsidRPr="009A6C54" w:rsidTr="005D54B3">
        <w:tc>
          <w:tcPr>
            <w:tcW w:w="1890" w:type="dxa"/>
            <w:shd w:val="clear" w:color="auto" w:fill="auto"/>
          </w:tcPr>
          <w:p w:rsidR="00233460" w:rsidRPr="009A6C54" w:rsidRDefault="00233460" w:rsidP="00233460">
            <w:pPr>
              <w:pStyle w:val="BodyText"/>
              <w:rPr>
                <w:rFonts w:ascii="Arial" w:hAnsi="Arial" w:cs="Arial"/>
              </w:rPr>
            </w:pPr>
            <w:r w:rsidRPr="009A6C54">
              <w:rPr>
                <w:rFonts w:ascii="Arial" w:hAnsi="Arial" w:cs="Arial"/>
              </w:rPr>
              <w:t>PAF</w:t>
            </w:r>
          </w:p>
        </w:tc>
        <w:tc>
          <w:tcPr>
            <w:tcW w:w="7578" w:type="dxa"/>
            <w:shd w:val="clear" w:color="auto" w:fill="auto"/>
          </w:tcPr>
          <w:p w:rsidR="00233460" w:rsidRPr="009A6C54" w:rsidRDefault="00233460" w:rsidP="00233460">
            <w:pPr>
              <w:pStyle w:val="BodyText"/>
              <w:rPr>
                <w:rFonts w:ascii="Arial" w:hAnsi="Arial" w:cs="Arial"/>
              </w:rPr>
            </w:pPr>
            <w:r w:rsidRPr="009A6C54">
              <w:rPr>
                <w:rFonts w:ascii="Arial" w:hAnsi="Arial" w:cs="Arial"/>
              </w:rPr>
              <w:t>Patient Assessment File; where PAI information is stored until transmission to Austin.</w:t>
            </w:r>
          </w:p>
        </w:tc>
      </w:tr>
      <w:tr w:rsidR="00233460" w:rsidRPr="009A6C54" w:rsidTr="005D54B3">
        <w:tc>
          <w:tcPr>
            <w:tcW w:w="1890" w:type="dxa"/>
            <w:shd w:val="clear" w:color="auto" w:fill="auto"/>
          </w:tcPr>
          <w:p w:rsidR="00233460" w:rsidRPr="009A6C54" w:rsidRDefault="00233460" w:rsidP="00233460">
            <w:pPr>
              <w:pStyle w:val="BodyText"/>
              <w:rPr>
                <w:rFonts w:ascii="Arial" w:hAnsi="Arial" w:cs="Arial"/>
              </w:rPr>
            </w:pPr>
            <w:r w:rsidRPr="009A6C54">
              <w:rPr>
                <w:rFonts w:ascii="Arial" w:hAnsi="Arial" w:cs="Arial"/>
              </w:rPr>
              <w:t>PAI</w:t>
            </w:r>
          </w:p>
        </w:tc>
        <w:tc>
          <w:tcPr>
            <w:tcW w:w="7578" w:type="dxa"/>
            <w:shd w:val="clear" w:color="auto" w:fill="auto"/>
          </w:tcPr>
          <w:p w:rsidR="00233460" w:rsidRPr="009A6C54" w:rsidRDefault="00233460" w:rsidP="00233460">
            <w:pPr>
              <w:pStyle w:val="BodyText"/>
              <w:rPr>
                <w:rFonts w:ascii="Arial" w:hAnsi="Arial" w:cs="Arial"/>
              </w:rPr>
            </w:pPr>
            <w:r w:rsidRPr="009A6C54">
              <w:rPr>
                <w:rFonts w:ascii="Arial" w:hAnsi="Arial" w:cs="Arial"/>
              </w:rPr>
              <w:t>Patient Assessment Instrument</w:t>
            </w:r>
          </w:p>
        </w:tc>
      </w:tr>
      <w:tr w:rsidR="00233460" w:rsidRPr="009A6C54"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PCE</w:t>
            </w:r>
          </w:p>
        </w:tc>
        <w:tc>
          <w:tcPr>
            <w:tcW w:w="7578"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Patient Care Encounter</w:t>
            </w:r>
          </w:p>
        </w:tc>
      </w:tr>
      <w:tr w:rsidR="00233460" w:rsidRPr="009A6C54"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PCMM</w:t>
            </w:r>
          </w:p>
        </w:tc>
        <w:tc>
          <w:tcPr>
            <w:tcW w:w="7578"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Primary Care Management Module</w:t>
            </w:r>
          </w:p>
        </w:tc>
      </w:tr>
      <w:tr w:rsidR="00233460" w:rsidRPr="009A6C54"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PRF</w:t>
            </w:r>
          </w:p>
        </w:tc>
        <w:tc>
          <w:tcPr>
            <w:tcW w:w="7578"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Patient Record Flag</w:t>
            </w:r>
          </w:p>
        </w:tc>
      </w:tr>
      <w:tr w:rsidR="00233460" w:rsidRPr="009A6C54"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Principal Mental Health Provider (PMHP)</w:t>
            </w:r>
          </w:p>
        </w:tc>
        <w:tc>
          <w:tcPr>
            <w:tcW w:w="7578"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See MH Treatment Coordinator (MHTC)</w:t>
            </w:r>
          </w:p>
        </w:tc>
      </w:tr>
      <w:tr w:rsidR="00233460" w:rsidRPr="009A6C54" w:rsidTr="005D54B3">
        <w:tc>
          <w:tcPr>
            <w:tcW w:w="1890" w:type="dxa"/>
            <w:shd w:val="clear" w:color="auto" w:fill="auto"/>
          </w:tcPr>
          <w:p w:rsidR="00233460" w:rsidRPr="009A6C54" w:rsidRDefault="00233460" w:rsidP="00233460">
            <w:pPr>
              <w:pStyle w:val="BodyText"/>
              <w:rPr>
                <w:rFonts w:ascii="Arial" w:hAnsi="Arial" w:cs="Arial"/>
              </w:rPr>
            </w:pPr>
            <w:r w:rsidRPr="009A6C54">
              <w:rPr>
                <w:rFonts w:ascii="Arial" w:hAnsi="Arial" w:cs="Arial"/>
              </w:rPr>
              <w:t>PTF</w:t>
            </w:r>
          </w:p>
        </w:tc>
        <w:tc>
          <w:tcPr>
            <w:tcW w:w="7578" w:type="dxa"/>
            <w:shd w:val="clear" w:color="auto" w:fill="auto"/>
          </w:tcPr>
          <w:p w:rsidR="00233460" w:rsidRPr="009A6C54" w:rsidRDefault="00233460" w:rsidP="00233460">
            <w:pPr>
              <w:pStyle w:val="BodyText"/>
              <w:rPr>
                <w:rFonts w:ascii="Arial" w:hAnsi="Arial" w:cs="Arial"/>
              </w:rPr>
            </w:pPr>
            <w:r w:rsidRPr="009A6C54">
              <w:rPr>
                <w:rFonts w:ascii="Arial" w:hAnsi="Arial" w:cs="Arial"/>
              </w:rPr>
              <w:t>Patient Treatment File</w:t>
            </w:r>
          </w:p>
        </w:tc>
      </w:tr>
      <w:tr w:rsidR="00233460" w:rsidRPr="009A6C54" w:rsidTr="005D54B3">
        <w:tc>
          <w:tcPr>
            <w:tcW w:w="1890" w:type="dxa"/>
            <w:shd w:val="clear" w:color="auto" w:fill="auto"/>
          </w:tcPr>
          <w:p w:rsidR="00233460" w:rsidRPr="009A6C54" w:rsidRDefault="00233460" w:rsidP="00233460">
            <w:pPr>
              <w:pStyle w:val="BodyText"/>
              <w:rPr>
                <w:rFonts w:ascii="Arial" w:hAnsi="Arial" w:cs="Arial"/>
              </w:rPr>
            </w:pPr>
            <w:r w:rsidRPr="009A6C54">
              <w:rPr>
                <w:rFonts w:ascii="Arial" w:hAnsi="Arial" w:cs="Arial"/>
              </w:rPr>
              <w:t>PULL LIST</w:t>
            </w:r>
          </w:p>
        </w:tc>
        <w:tc>
          <w:tcPr>
            <w:tcW w:w="7578" w:type="dxa"/>
            <w:shd w:val="clear" w:color="auto" w:fill="auto"/>
          </w:tcPr>
          <w:p w:rsidR="00233460" w:rsidRPr="009A6C54" w:rsidRDefault="00233460" w:rsidP="00233460">
            <w:pPr>
              <w:pStyle w:val="BodyText"/>
              <w:rPr>
                <w:rFonts w:ascii="Arial" w:hAnsi="Arial" w:cs="Arial"/>
              </w:rPr>
            </w:pPr>
            <w:r w:rsidRPr="009A6C54">
              <w:rPr>
                <w:rFonts w:ascii="Arial" w:hAnsi="Arial" w:cs="Arial"/>
              </w:rPr>
              <w:t>A list of patients whose radiology/PIMS records should be "pulled" from the file room for scheduled clinic visits</w:t>
            </w:r>
          </w:p>
        </w:tc>
      </w:tr>
      <w:tr w:rsidR="00233460" w:rsidRPr="009A6C54"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PX</w:t>
            </w:r>
          </w:p>
        </w:tc>
        <w:tc>
          <w:tcPr>
            <w:tcW w:w="7578"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Patient Care Encounter namespace</w:t>
            </w:r>
          </w:p>
        </w:tc>
      </w:tr>
      <w:tr w:rsidR="00233460" w:rsidRPr="009A6C54"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PXRM</w:t>
            </w:r>
          </w:p>
        </w:tc>
        <w:tc>
          <w:tcPr>
            <w:tcW w:w="7578"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Clinical Reminders package namespace</w:t>
            </w:r>
          </w:p>
        </w:tc>
      </w:tr>
      <w:tr w:rsidR="00233460" w:rsidRPr="009A6C54" w:rsidTr="00570E13">
        <w:tc>
          <w:tcPr>
            <w:tcW w:w="1890" w:type="dxa"/>
            <w:shd w:val="clear" w:color="auto" w:fill="auto"/>
          </w:tcPr>
          <w:p w:rsidR="00233460" w:rsidRPr="009A6C54" w:rsidRDefault="00233460" w:rsidP="00233460">
            <w:pPr>
              <w:pStyle w:val="BodyText"/>
              <w:rPr>
                <w:rFonts w:ascii="Arial" w:hAnsi="Arial" w:cs="Arial"/>
              </w:rPr>
            </w:pPr>
            <w:r w:rsidRPr="009A6C54">
              <w:rPr>
                <w:rFonts w:ascii="Arial" w:hAnsi="Arial" w:cs="Arial"/>
              </w:rPr>
              <w:t>RAM</w:t>
            </w:r>
          </w:p>
        </w:tc>
        <w:tc>
          <w:tcPr>
            <w:tcW w:w="7578" w:type="dxa"/>
            <w:shd w:val="clear" w:color="auto" w:fill="auto"/>
          </w:tcPr>
          <w:p w:rsidR="00233460" w:rsidRPr="009A6C54" w:rsidRDefault="00233460" w:rsidP="00233460">
            <w:pPr>
              <w:pStyle w:val="BodyText"/>
              <w:rPr>
                <w:rFonts w:ascii="Arial" w:hAnsi="Arial" w:cs="Arial"/>
              </w:rPr>
            </w:pPr>
            <w:r w:rsidRPr="009A6C54">
              <w:rPr>
                <w:rFonts w:ascii="Arial" w:hAnsi="Arial" w:cs="Arial"/>
              </w:rPr>
              <w:t>Resource Allocation Methodology</w:t>
            </w:r>
          </w:p>
        </w:tc>
      </w:tr>
      <w:tr w:rsidR="00233460" w:rsidRPr="009A6C54"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Reminder Definitions</w:t>
            </w:r>
          </w:p>
        </w:tc>
        <w:tc>
          <w:tcPr>
            <w:tcW w:w="7578"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These are pre-defined sets of findings that are used to identify patient cohorts and reminder resolutions.  The reminder is used for patient care and/or report extracts.</w:t>
            </w:r>
          </w:p>
        </w:tc>
      </w:tr>
      <w:tr w:rsidR="00233460" w:rsidRPr="009A6C54"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Reminder Dialogs</w:t>
            </w:r>
          </w:p>
        </w:tc>
        <w:tc>
          <w:tcPr>
            <w:tcW w:w="7578"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These are pre-defined sets of text and findings that provide information to the CPRS GUI for collecting and updating appropriate findings while building a progress note.</w:t>
            </w:r>
          </w:p>
        </w:tc>
      </w:tr>
      <w:tr w:rsidR="00233460" w:rsidRPr="009A6C54"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Reminder Terms</w:t>
            </w:r>
          </w:p>
        </w:tc>
        <w:tc>
          <w:tcPr>
            <w:tcW w:w="7578"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Terms are used to map local findings to national findings, providing a method to standardize the findings for national use. These are also used for local grouping of findings for easier reference in reminders and are defined in the Reminder Terms file.</w:t>
            </w:r>
          </w:p>
        </w:tc>
      </w:tr>
      <w:tr w:rsidR="00233460" w:rsidRPr="009A6C54" w:rsidTr="00570E13">
        <w:tc>
          <w:tcPr>
            <w:tcW w:w="1890" w:type="dxa"/>
            <w:shd w:val="clear" w:color="auto" w:fill="auto"/>
          </w:tcPr>
          <w:p w:rsidR="00233460" w:rsidRPr="009A6C54" w:rsidRDefault="00233460" w:rsidP="00233460">
            <w:pPr>
              <w:pStyle w:val="BodyText"/>
              <w:rPr>
                <w:rFonts w:ascii="Arial" w:hAnsi="Arial" w:cs="Arial"/>
              </w:rPr>
            </w:pPr>
            <w:r w:rsidRPr="009A6C54">
              <w:rPr>
                <w:rFonts w:ascii="Arial" w:hAnsi="Arial" w:cs="Arial"/>
              </w:rPr>
              <w:t>ROUTING SLIP</w:t>
            </w:r>
          </w:p>
        </w:tc>
        <w:tc>
          <w:tcPr>
            <w:tcW w:w="7578" w:type="dxa"/>
            <w:shd w:val="clear" w:color="auto" w:fill="auto"/>
          </w:tcPr>
          <w:p w:rsidR="00233460" w:rsidRPr="009A6C54" w:rsidRDefault="00233460" w:rsidP="00233460">
            <w:pPr>
              <w:pStyle w:val="BodyText"/>
              <w:rPr>
                <w:rFonts w:ascii="Arial" w:hAnsi="Arial" w:cs="Arial"/>
              </w:rPr>
            </w:pPr>
            <w:r w:rsidRPr="009A6C54">
              <w:rPr>
                <w:rFonts w:ascii="Arial" w:hAnsi="Arial" w:cs="Arial"/>
              </w:rPr>
              <w:t>When printed for a specified date, it shows the current appointment time, clinic, location, and stop code.  It also shows future appointments.</w:t>
            </w:r>
          </w:p>
        </w:tc>
      </w:tr>
      <w:tr w:rsidR="00233460" w:rsidRPr="009A6C54"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RPC</w:t>
            </w:r>
          </w:p>
        </w:tc>
        <w:tc>
          <w:tcPr>
            <w:tcW w:w="7578"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Remote Procedure Calls</w:t>
            </w:r>
          </w:p>
        </w:tc>
      </w:tr>
      <w:tr w:rsidR="00233460" w:rsidRPr="009A6C54"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RSD</w:t>
            </w:r>
          </w:p>
        </w:tc>
        <w:tc>
          <w:tcPr>
            <w:tcW w:w="7578"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Requirements Specification Document</w:t>
            </w:r>
          </w:p>
        </w:tc>
      </w:tr>
      <w:tr w:rsidR="00233460" w:rsidRPr="009A6C54" w:rsidTr="005D54B3">
        <w:tc>
          <w:tcPr>
            <w:tcW w:w="1890" w:type="dxa"/>
            <w:shd w:val="clear" w:color="auto" w:fill="auto"/>
          </w:tcPr>
          <w:p w:rsidR="00233460" w:rsidRPr="009A6C54" w:rsidRDefault="00233460" w:rsidP="00233460">
            <w:pPr>
              <w:pStyle w:val="BodyText"/>
              <w:rPr>
                <w:rFonts w:ascii="Arial" w:hAnsi="Arial" w:cs="Arial"/>
              </w:rPr>
            </w:pPr>
            <w:r w:rsidRPr="009A6C54">
              <w:rPr>
                <w:rFonts w:ascii="Arial" w:hAnsi="Arial" w:cs="Arial"/>
              </w:rPr>
              <w:t>RUG</w:t>
            </w:r>
          </w:p>
        </w:tc>
        <w:tc>
          <w:tcPr>
            <w:tcW w:w="7578" w:type="dxa"/>
            <w:shd w:val="clear" w:color="auto" w:fill="auto"/>
          </w:tcPr>
          <w:p w:rsidR="00233460" w:rsidRPr="009A6C54" w:rsidRDefault="00233460" w:rsidP="00233460">
            <w:pPr>
              <w:pStyle w:val="BodyText"/>
              <w:rPr>
                <w:rFonts w:ascii="Arial" w:hAnsi="Arial" w:cs="Arial"/>
              </w:rPr>
            </w:pPr>
            <w:r w:rsidRPr="009A6C54">
              <w:rPr>
                <w:rFonts w:ascii="Arial" w:hAnsi="Arial" w:cs="Arial"/>
              </w:rPr>
              <w:t>Resource Utilization Group</w:t>
            </w:r>
          </w:p>
        </w:tc>
      </w:tr>
      <w:tr w:rsidR="00233460" w:rsidRPr="009A6C54"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SBR</w:t>
            </w:r>
          </w:p>
        </w:tc>
        <w:tc>
          <w:tcPr>
            <w:tcW w:w="7578"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Suicide Behavior Report</w:t>
            </w:r>
          </w:p>
        </w:tc>
      </w:tr>
      <w:tr w:rsidR="00233460" w:rsidRPr="009A6C54" w:rsidTr="00570E13">
        <w:tc>
          <w:tcPr>
            <w:tcW w:w="1890" w:type="dxa"/>
            <w:shd w:val="clear" w:color="auto" w:fill="auto"/>
          </w:tcPr>
          <w:p w:rsidR="00233460" w:rsidRPr="009A6C54" w:rsidRDefault="00233460" w:rsidP="00233460">
            <w:pPr>
              <w:pStyle w:val="BodyText"/>
              <w:rPr>
                <w:rFonts w:ascii="Arial" w:hAnsi="Arial" w:cs="Arial"/>
              </w:rPr>
            </w:pPr>
            <w:r w:rsidRPr="009A6C54">
              <w:rPr>
                <w:rFonts w:ascii="Arial" w:hAnsi="Arial" w:cs="Arial"/>
              </w:rPr>
              <w:t>SHARING AGREEMENT</w:t>
            </w:r>
          </w:p>
        </w:tc>
        <w:tc>
          <w:tcPr>
            <w:tcW w:w="7578" w:type="dxa"/>
            <w:shd w:val="clear" w:color="auto" w:fill="auto"/>
          </w:tcPr>
          <w:p w:rsidR="00233460" w:rsidRPr="009A6C54" w:rsidRDefault="00233460" w:rsidP="00233460">
            <w:pPr>
              <w:pStyle w:val="BodyText"/>
              <w:rPr>
                <w:rFonts w:ascii="Arial" w:hAnsi="Arial" w:cs="Arial"/>
              </w:rPr>
            </w:pPr>
            <w:r w:rsidRPr="009A6C54">
              <w:rPr>
                <w:rFonts w:ascii="Arial" w:hAnsi="Arial" w:cs="Arial"/>
              </w:rPr>
              <w:t>Agreement or contract under which patients from other government agencies or private facilities are treated.</w:t>
            </w:r>
          </w:p>
        </w:tc>
      </w:tr>
      <w:tr w:rsidR="00233460" w:rsidRPr="009A6C54"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SME</w:t>
            </w:r>
          </w:p>
        </w:tc>
        <w:tc>
          <w:tcPr>
            <w:tcW w:w="7578"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Subject Matter Expert</w:t>
            </w:r>
          </w:p>
        </w:tc>
      </w:tr>
      <w:tr w:rsidR="00233460" w:rsidRPr="009A6C54" w:rsidTr="005D54B3">
        <w:tc>
          <w:tcPr>
            <w:tcW w:w="1890" w:type="dxa"/>
            <w:shd w:val="clear" w:color="auto" w:fill="auto"/>
          </w:tcPr>
          <w:p w:rsidR="00233460" w:rsidRPr="009A6C54" w:rsidRDefault="00233460" w:rsidP="00233460">
            <w:pPr>
              <w:pStyle w:val="BodyText"/>
              <w:rPr>
                <w:rFonts w:ascii="Arial" w:hAnsi="Arial" w:cs="Arial"/>
              </w:rPr>
            </w:pPr>
            <w:r w:rsidRPr="009A6C54">
              <w:rPr>
                <w:rFonts w:ascii="Arial" w:hAnsi="Arial" w:cs="Arial"/>
              </w:rPr>
              <w:t>SPECIAL SURVEY</w:t>
            </w:r>
          </w:p>
        </w:tc>
        <w:tc>
          <w:tcPr>
            <w:tcW w:w="7578" w:type="dxa"/>
            <w:shd w:val="clear" w:color="auto" w:fill="auto"/>
          </w:tcPr>
          <w:p w:rsidR="00233460" w:rsidRPr="009A6C54" w:rsidRDefault="00233460" w:rsidP="00233460">
            <w:pPr>
              <w:pStyle w:val="BodyText"/>
              <w:rPr>
                <w:rFonts w:ascii="Arial" w:hAnsi="Arial" w:cs="Arial"/>
              </w:rPr>
            </w:pPr>
            <w:r w:rsidRPr="009A6C54">
              <w:rPr>
                <w:rFonts w:ascii="Arial" w:hAnsi="Arial" w:cs="Arial"/>
              </w:rPr>
              <w:t>An ongoing survey of care given to patients alleging Agent Orange or Ionizing Radiation exposure.  Each visit by such patients must receive "special survey dispositioning" which records whether treatment provided was related to their exposure.  This data is used for Congressional reporting purposes.</w:t>
            </w:r>
          </w:p>
        </w:tc>
      </w:tr>
      <w:tr w:rsidR="00233460" w:rsidRPr="009A6C54" w:rsidTr="00570E13">
        <w:tc>
          <w:tcPr>
            <w:tcW w:w="1890" w:type="dxa"/>
            <w:shd w:val="clear" w:color="auto" w:fill="auto"/>
          </w:tcPr>
          <w:p w:rsidR="00233460" w:rsidRPr="009A6C54" w:rsidRDefault="00233460" w:rsidP="00233460">
            <w:pPr>
              <w:pStyle w:val="BodyText"/>
              <w:rPr>
                <w:rFonts w:ascii="Arial" w:hAnsi="Arial" w:cs="Arial"/>
              </w:rPr>
            </w:pPr>
            <w:r w:rsidRPr="009A6C54">
              <w:rPr>
                <w:rFonts w:ascii="Arial" w:hAnsi="Arial" w:cs="Arial"/>
              </w:rPr>
              <w:t>STOP CODE</w:t>
            </w:r>
          </w:p>
        </w:tc>
        <w:tc>
          <w:tcPr>
            <w:tcW w:w="7578" w:type="dxa"/>
            <w:shd w:val="clear" w:color="auto" w:fill="auto"/>
          </w:tcPr>
          <w:p w:rsidR="00233460" w:rsidRPr="009A6C54" w:rsidRDefault="00233460" w:rsidP="00233460">
            <w:pPr>
              <w:pStyle w:val="BodyText"/>
              <w:rPr>
                <w:rFonts w:ascii="Arial" w:hAnsi="Arial" w:cs="Arial"/>
              </w:rPr>
            </w:pPr>
            <w:r w:rsidRPr="009A6C54">
              <w:rPr>
                <w:rFonts w:ascii="Arial" w:hAnsi="Arial" w:cs="Arial"/>
              </w:rPr>
              <w:t xml:space="preserve">A three-digit number corresponding to an additional stop/service a patient received in conjunction with a clinic visit.  </w:t>
            </w:r>
          </w:p>
          <w:p w:rsidR="00233460" w:rsidRPr="009A6C54" w:rsidRDefault="00233460" w:rsidP="00233460">
            <w:pPr>
              <w:pStyle w:val="BodyText"/>
              <w:rPr>
                <w:rFonts w:ascii="Arial" w:hAnsi="Arial" w:cs="Arial"/>
              </w:rPr>
            </w:pPr>
            <w:r w:rsidRPr="009A6C54">
              <w:rPr>
                <w:rFonts w:ascii="Arial" w:hAnsi="Arial" w:cs="Arial"/>
              </w:rPr>
              <w:t>Stop code entries are used so that medical facilities may receive credit for the services rendered during a patient visit.</w:t>
            </w:r>
          </w:p>
        </w:tc>
      </w:tr>
      <w:tr w:rsidR="00233460" w:rsidRPr="009A6C54" w:rsidTr="005D54B3">
        <w:tc>
          <w:tcPr>
            <w:tcW w:w="1890" w:type="dxa"/>
            <w:shd w:val="clear" w:color="auto" w:fill="auto"/>
          </w:tcPr>
          <w:p w:rsidR="00233460" w:rsidRPr="009A6C54" w:rsidRDefault="00233460" w:rsidP="00233460">
            <w:pPr>
              <w:pStyle w:val="BodyText"/>
              <w:rPr>
                <w:rFonts w:ascii="Arial" w:hAnsi="Arial" w:cs="Arial"/>
              </w:rPr>
            </w:pPr>
            <w:r w:rsidRPr="009A6C54">
              <w:rPr>
                <w:rFonts w:ascii="Arial" w:hAnsi="Arial" w:cs="Arial"/>
              </w:rPr>
              <w:t>THIRD PARTY</w:t>
            </w:r>
          </w:p>
        </w:tc>
        <w:tc>
          <w:tcPr>
            <w:tcW w:w="7578" w:type="dxa"/>
            <w:shd w:val="clear" w:color="auto" w:fill="auto"/>
          </w:tcPr>
          <w:p w:rsidR="00233460" w:rsidRPr="009A6C54" w:rsidRDefault="00233460" w:rsidP="00233460">
            <w:pPr>
              <w:pStyle w:val="BodyText"/>
              <w:rPr>
                <w:rFonts w:ascii="Arial" w:hAnsi="Arial" w:cs="Arial"/>
              </w:rPr>
            </w:pPr>
            <w:r w:rsidRPr="009A6C54">
              <w:rPr>
                <w:rFonts w:ascii="Arial" w:hAnsi="Arial" w:cs="Arial"/>
              </w:rPr>
              <w:t>Billings where a party other than the patient is billed</w:t>
            </w:r>
          </w:p>
        </w:tc>
      </w:tr>
      <w:tr w:rsidR="00233460" w:rsidRPr="009A6C54"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TIU</w:t>
            </w:r>
          </w:p>
        </w:tc>
        <w:tc>
          <w:tcPr>
            <w:tcW w:w="7578"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Text Integration Utility namespace</w:t>
            </w:r>
          </w:p>
        </w:tc>
      </w:tr>
      <w:tr w:rsidR="00233460" w:rsidRPr="009A6C54"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TIU</w:t>
            </w:r>
          </w:p>
        </w:tc>
        <w:tc>
          <w:tcPr>
            <w:tcW w:w="7578"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Text Integration Utility</w:t>
            </w:r>
          </w:p>
        </w:tc>
      </w:tr>
      <w:tr w:rsidR="00233460" w:rsidRPr="009A6C54" w:rsidTr="005D54B3">
        <w:tc>
          <w:tcPr>
            <w:tcW w:w="1890" w:type="dxa"/>
            <w:shd w:val="clear" w:color="auto" w:fill="auto"/>
          </w:tcPr>
          <w:p w:rsidR="00233460" w:rsidRPr="009A6C54" w:rsidRDefault="00233460" w:rsidP="00233460">
            <w:pPr>
              <w:pStyle w:val="BodyText"/>
              <w:rPr>
                <w:rFonts w:ascii="Arial" w:hAnsi="Arial" w:cs="Arial"/>
              </w:rPr>
            </w:pPr>
            <w:r w:rsidRPr="009A6C54">
              <w:rPr>
                <w:rFonts w:ascii="Arial" w:hAnsi="Arial" w:cs="Arial"/>
              </w:rPr>
              <w:t>TSR</w:t>
            </w:r>
          </w:p>
        </w:tc>
        <w:tc>
          <w:tcPr>
            <w:tcW w:w="7578" w:type="dxa"/>
            <w:shd w:val="clear" w:color="auto" w:fill="auto"/>
          </w:tcPr>
          <w:p w:rsidR="00233460" w:rsidRPr="009A6C54" w:rsidRDefault="00233460" w:rsidP="00233460">
            <w:pPr>
              <w:pStyle w:val="BodyText"/>
              <w:rPr>
                <w:rFonts w:ascii="Arial" w:hAnsi="Arial" w:cs="Arial"/>
              </w:rPr>
            </w:pPr>
            <w:r w:rsidRPr="009A6C54">
              <w:rPr>
                <w:rFonts w:ascii="Arial" w:hAnsi="Arial" w:cs="Arial"/>
              </w:rPr>
              <w:t>Treating Specialty Report</w:t>
            </w:r>
          </w:p>
        </w:tc>
      </w:tr>
      <w:tr w:rsidR="00233460" w:rsidRPr="009A6C54" w:rsidTr="00233460">
        <w:tc>
          <w:tcPr>
            <w:tcW w:w="1890"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r w:rsidRPr="009A6C54">
              <w:rPr>
                <w:rFonts w:ascii="Arial" w:hAnsi="Arial" w:cs="Arial"/>
              </w:rPr>
              <w:t>VHA</w:t>
            </w:r>
          </w:p>
        </w:tc>
        <w:tc>
          <w:tcPr>
            <w:tcW w:w="7578" w:type="dxa"/>
            <w:tcBorders>
              <w:top w:val="single" w:sz="4" w:space="0" w:color="auto"/>
              <w:left w:val="single" w:sz="4" w:space="0" w:color="auto"/>
              <w:bottom w:val="single" w:sz="4" w:space="0" w:color="auto"/>
              <w:right w:val="single" w:sz="4" w:space="0" w:color="auto"/>
            </w:tcBorders>
            <w:shd w:val="clear" w:color="auto" w:fill="auto"/>
          </w:tcPr>
          <w:p w:rsidR="00233460" w:rsidRPr="009A6C54" w:rsidRDefault="00233460" w:rsidP="00233460">
            <w:pPr>
              <w:pStyle w:val="BodyText"/>
              <w:rPr>
                <w:rFonts w:ascii="Arial" w:hAnsi="Arial" w:cs="Arial"/>
              </w:rPr>
            </w:pPr>
            <w:proofErr w:type="spellStart"/>
            <w:r w:rsidRPr="009A6C54">
              <w:rPr>
                <w:rFonts w:ascii="Arial" w:hAnsi="Arial" w:cs="Arial"/>
              </w:rPr>
              <w:t>Veterans</w:t>
            </w:r>
            <w:proofErr w:type="spellEnd"/>
            <w:r w:rsidRPr="009A6C54">
              <w:rPr>
                <w:rFonts w:ascii="Arial" w:hAnsi="Arial" w:cs="Arial"/>
              </w:rPr>
              <w:t xml:space="preserve"> Health Administration</w:t>
            </w:r>
          </w:p>
        </w:tc>
      </w:tr>
      <w:tr w:rsidR="00D131A1" w:rsidRPr="009A6C54" w:rsidTr="00D131A1">
        <w:tc>
          <w:tcPr>
            <w:tcW w:w="1890" w:type="dxa"/>
            <w:tcBorders>
              <w:top w:val="single" w:sz="4" w:space="0" w:color="auto"/>
              <w:left w:val="single" w:sz="4" w:space="0" w:color="auto"/>
              <w:bottom w:val="single" w:sz="4" w:space="0" w:color="auto"/>
              <w:right w:val="single" w:sz="4" w:space="0" w:color="auto"/>
            </w:tcBorders>
            <w:shd w:val="clear" w:color="auto" w:fill="auto"/>
          </w:tcPr>
          <w:p w:rsidR="00D131A1" w:rsidRPr="009A6C54" w:rsidRDefault="00D131A1" w:rsidP="00384C7D">
            <w:pPr>
              <w:pStyle w:val="BodyText"/>
              <w:rPr>
                <w:rFonts w:ascii="Arial" w:hAnsi="Arial" w:cs="Arial"/>
              </w:rPr>
            </w:pPr>
            <w:r w:rsidRPr="009A6C54">
              <w:rPr>
                <w:rFonts w:ascii="Arial" w:hAnsi="Arial" w:cs="Arial"/>
              </w:rPr>
              <w:t>VistA</w:t>
            </w:r>
          </w:p>
        </w:tc>
        <w:tc>
          <w:tcPr>
            <w:tcW w:w="7578" w:type="dxa"/>
            <w:tcBorders>
              <w:top w:val="single" w:sz="4" w:space="0" w:color="auto"/>
              <w:left w:val="single" w:sz="4" w:space="0" w:color="auto"/>
              <w:bottom w:val="single" w:sz="4" w:space="0" w:color="auto"/>
              <w:right w:val="single" w:sz="4" w:space="0" w:color="auto"/>
            </w:tcBorders>
            <w:shd w:val="clear" w:color="auto" w:fill="auto"/>
          </w:tcPr>
          <w:p w:rsidR="00D131A1" w:rsidRPr="009A6C54" w:rsidRDefault="00D131A1" w:rsidP="00384C7D">
            <w:pPr>
              <w:pStyle w:val="BodyText"/>
              <w:rPr>
                <w:rFonts w:ascii="Arial" w:hAnsi="Arial" w:cs="Arial"/>
              </w:rPr>
            </w:pPr>
            <w:r w:rsidRPr="009A6C54">
              <w:rPr>
                <w:rFonts w:ascii="Arial" w:hAnsi="Arial" w:cs="Arial"/>
              </w:rPr>
              <w:t>Veterans Information System and Technology Architecture</w:t>
            </w:r>
          </w:p>
        </w:tc>
      </w:tr>
    </w:tbl>
    <w:p w:rsidR="00D131A1" w:rsidRPr="009A6C54" w:rsidRDefault="00D131A1" w:rsidP="00233460">
      <w:pPr>
        <w:pStyle w:val="BodyText"/>
      </w:pPr>
    </w:p>
    <w:p w:rsidR="00D131A1" w:rsidRPr="009A6C54" w:rsidRDefault="00D131A1" w:rsidP="00233460">
      <w:pPr>
        <w:pStyle w:val="BodyText"/>
        <w:sectPr w:rsidR="00D131A1" w:rsidRPr="009A6C54" w:rsidSect="00414165">
          <w:headerReference w:type="even" r:id="rId38"/>
          <w:headerReference w:type="default" r:id="rId39"/>
          <w:footerReference w:type="even" r:id="rId40"/>
          <w:headerReference w:type="first" r:id="rId41"/>
          <w:pgSz w:w="12240" w:h="15840" w:code="1"/>
          <w:pgMar w:top="1440" w:right="1440" w:bottom="1440" w:left="1440" w:header="720" w:footer="720" w:gutter="0"/>
          <w:cols w:space="720"/>
          <w:titlePg/>
          <w:docGrid w:linePitch="360"/>
        </w:sectPr>
      </w:pPr>
    </w:p>
    <w:p w:rsidR="00523965" w:rsidRPr="009A6C54" w:rsidRDefault="00C86FCC" w:rsidP="00101FB2">
      <w:pPr>
        <w:pStyle w:val="Heading1"/>
        <w:rPr>
          <w:lang w:val="en-US"/>
        </w:rPr>
      </w:pPr>
      <w:bookmarkStart w:id="524" w:name="_Toc11706838"/>
      <w:r w:rsidRPr="009A6C54">
        <w:t>Military Time Conversion Table</w:t>
      </w:r>
      <w:bookmarkEnd w:id="524"/>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358"/>
      </w:tblGrid>
      <w:tr w:rsidR="00C86FCC" w:rsidRPr="009A6C54" w:rsidTr="005135A0">
        <w:tc>
          <w:tcPr>
            <w:tcW w:w="2880"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STANDARD</w:t>
            </w:r>
          </w:p>
        </w:tc>
        <w:tc>
          <w:tcPr>
            <w:tcW w:w="2358"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MILITARY</w:t>
            </w:r>
          </w:p>
        </w:tc>
      </w:tr>
      <w:tr w:rsidR="00C86FCC" w:rsidRPr="009A6C54" w:rsidTr="005135A0">
        <w:tc>
          <w:tcPr>
            <w:tcW w:w="2880"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12:00 MIDNIGHT</w:t>
            </w:r>
          </w:p>
        </w:tc>
        <w:tc>
          <w:tcPr>
            <w:tcW w:w="2358"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2400 HOURS</w:t>
            </w:r>
          </w:p>
        </w:tc>
      </w:tr>
      <w:tr w:rsidR="00C86FCC" w:rsidRPr="009A6C54" w:rsidTr="005135A0">
        <w:tc>
          <w:tcPr>
            <w:tcW w:w="2880"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11:00 PM</w:t>
            </w:r>
          </w:p>
        </w:tc>
        <w:tc>
          <w:tcPr>
            <w:tcW w:w="2358"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2300 HOURS</w:t>
            </w:r>
          </w:p>
        </w:tc>
      </w:tr>
      <w:tr w:rsidR="00C86FCC" w:rsidRPr="009A6C54" w:rsidTr="005135A0">
        <w:tc>
          <w:tcPr>
            <w:tcW w:w="2880"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10:00 PM</w:t>
            </w:r>
          </w:p>
        </w:tc>
        <w:tc>
          <w:tcPr>
            <w:tcW w:w="2358"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2200 HOURS</w:t>
            </w:r>
          </w:p>
        </w:tc>
      </w:tr>
      <w:tr w:rsidR="00C86FCC" w:rsidRPr="009A6C54" w:rsidTr="005135A0">
        <w:tc>
          <w:tcPr>
            <w:tcW w:w="2880"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9:00 PM</w:t>
            </w:r>
          </w:p>
        </w:tc>
        <w:tc>
          <w:tcPr>
            <w:tcW w:w="2358"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2100 HOURS</w:t>
            </w:r>
          </w:p>
        </w:tc>
      </w:tr>
      <w:tr w:rsidR="00C86FCC" w:rsidRPr="009A6C54" w:rsidTr="005135A0">
        <w:tc>
          <w:tcPr>
            <w:tcW w:w="2880"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8:00 PM</w:t>
            </w:r>
          </w:p>
        </w:tc>
        <w:tc>
          <w:tcPr>
            <w:tcW w:w="2358"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2000 HOURS</w:t>
            </w:r>
          </w:p>
        </w:tc>
      </w:tr>
      <w:tr w:rsidR="00C86FCC" w:rsidRPr="009A6C54" w:rsidTr="005135A0">
        <w:tc>
          <w:tcPr>
            <w:tcW w:w="2880"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7:00 PM</w:t>
            </w:r>
          </w:p>
        </w:tc>
        <w:tc>
          <w:tcPr>
            <w:tcW w:w="2358"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1900 HOURS</w:t>
            </w:r>
          </w:p>
        </w:tc>
      </w:tr>
      <w:tr w:rsidR="00C86FCC" w:rsidRPr="009A6C54" w:rsidTr="005135A0">
        <w:tc>
          <w:tcPr>
            <w:tcW w:w="2880"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6:00 PM</w:t>
            </w:r>
          </w:p>
        </w:tc>
        <w:tc>
          <w:tcPr>
            <w:tcW w:w="2358"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1800 HOURS</w:t>
            </w:r>
          </w:p>
        </w:tc>
      </w:tr>
      <w:tr w:rsidR="00C86FCC" w:rsidRPr="009A6C54" w:rsidTr="005135A0">
        <w:tc>
          <w:tcPr>
            <w:tcW w:w="2880"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5:00 PM</w:t>
            </w:r>
          </w:p>
        </w:tc>
        <w:tc>
          <w:tcPr>
            <w:tcW w:w="2358"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1700 HOURS</w:t>
            </w:r>
          </w:p>
        </w:tc>
      </w:tr>
      <w:tr w:rsidR="00C86FCC" w:rsidRPr="009A6C54" w:rsidTr="005135A0">
        <w:tc>
          <w:tcPr>
            <w:tcW w:w="2880"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4:00 PM</w:t>
            </w:r>
          </w:p>
        </w:tc>
        <w:tc>
          <w:tcPr>
            <w:tcW w:w="2358"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1600 HOURS</w:t>
            </w:r>
          </w:p>
        </w:tc>
      </w:tr>
      <w:tr w:rsidR="00C86FCC" w:rsidRPr="009A6C54" w:rsidTr="005135A0">
        <w:tc>
          <w:tcPr>
            <w:tcW w:w="2880"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3:00 PM</w:t>
            </w:r>
          </w:p>
        </w:tc>
        <w:tc>
          <w:tcPr>
            <w:tcW w:w="2358"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1500 HOURS</w:t>
            </w:r>
          </w:p>
        </w:tc>
      </w:tr>
      <w:tr w:rsidR="00C86FCC" w:rsidRPr="009A6C54" w:rsidTr="005135A0">
        <w:tc>
          <w:tcPr>
            <w:tcW w:w="2880"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2:00 PM</w:t>
            </w:r>
          </w:p>
        </w:tc>
        <w:tc>
          <w:tcPr>
            <w:tcW w:w="2358"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1400 HOURS</w:t>
            </w:r>
          </w:p>
        </w:tc>
      </w:tr>
      <w:tr w:rsidR="00C86FCC" w:rsidRPr="009A6C54" w:rsidTr="005135A0">
        <w:tc>
          <w:tcPr>
            <w:tcW w:w="2880"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1:00 PM</w:t>
            </w:r>
          </w:p>
        </w:tc>
        <w:tc>
          <w:tcPr>
            <w:tcW w:w="2358"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1300 HOURS</w:t>
            </w:r>
          </w:p>
        </w:tc>
      </w:tr>
      <w:tr w:rsidR="00C86FCC" w:rsidRPr="009A6C54" w:rsidTr="005135A0">
        <w:tc>
          <w:tcPr>
            <w:tcW w:w="2880"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12:00 NOON</w:t>
            </w:r>
          </w:p>
        </w:tc>
        <w:tc>
          <w:tcPr>
            <w:tcW w:w="2358"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1200 HOURS</w:t>
            </w:r>
          </w:p>
        </w:tc>
      </w:tr>
      <w:tr w:rsidR="00C86FCC" w:rsidRPr="009A6C54" w:rsidTr="005135A0">
        <w:tc>
          <w:tcPr>
            <w:tcW w:w="2880"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11:00 AM</w:t>
            </w:r>
          </w:p>
        </w:tc>
        <w:tc>
          <w:tcPr>
            <w:tcW w:w="2358"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1100 HOURS</w:t>
            </w:r>
          </w:p>
        </w:tc>
      </w:tr>
      <w:tr w:rsidR="00C86FCC" w:rsidRPr="009A6C54" w:rsidTr="005135A0">
        <w:tc>
          <w:tcPr>
            <w:tcW w:w="2880"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10:00 AM</w:t>
            </w:r>
          </w:p>
        </w:tc>
        <w:tc>
          <w:tcPr>
            <w:tcW w:w="2358"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1000 HOURS</w:t>
            </w:r>
          </w:p>
        </w:tc>
      </w:tr>
      <w:tr w:rsidR="00C86FCC" w:rsidRPr="009A6C54" w:rsidTr="005135A0">
        <w:tc>
          <w:tcPr>
            <w:tcW w:w="2880"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9:00 AM</w:t>
            </w:r>
          </w:p>
        </w:tc>
        <w:tc>
          <w:tcPr>
            <w:tcW w:w="2358"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0900 HOURS</w:t>
            </w:r>
          </w:p>
        </w:tc>
      </w:tr>
      <w:tr w:rsidR="00C86FCC" w:rsidRPr="009A6C54" w:rsidTr="005135A0">
        <w:tc>
          <w:tcPr>
            <w:tcW w:w="2880"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8:00 AM</w:t>
            </w:r>
          </w:p>
        </w:tc>
        <w:tc>
          <w:tcPr>
            <w:tcW w:w="2358"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0800 HOURS</w:t>
            </w:r>
          </w:p>
        </w:tc>
      </w:tr>
      <w:tr w:rsidR="00C86FCC" w:rsidRPr="009A6C54" w:rsidTr="005135A0">
        <w:tc>
          <w:tcPr>
            <w:tcW w:w="2880"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7:00 AM</w:t>
            </w:r>
          </w:p>
        </w:tc>
        <w:tc>
          <w:tcPr>
            <w:tcW w:w="2358"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0700 HOURS</w:t>
            </w:r>
          </w:p>
        </w:tc>
      </w:tr>
      <w:tr w:rsidR="00C86FCC" w:rsidRPr="009A6C54" w:rsidTr="005135A0">
        <w:tc>
          <w:tcPr>
            <w:tcW w:w="2880"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6:00 AM</w:t>
            </w:r>
          </w:p>
        </w:tc>
        <w:tc>
          <w:tcPr>
            <w:tcW w:w="2358"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0600 HOURS</w:t>
            </w:r>
          </w:p>
        </w:tc>
      </w:tr>
      <w:tr w:rsidR="00C86FCC" w:rsidRPr="009A6C54" w:rsidTr="005135A0">
        <w:tc>
          <w:tcPr>
            <w:tcW w:w="2880"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5:00 AM</w:t>
            </w:r>
          </w:p>
        </w:tc>
        <w:tc>
          <w:tcPr>
            <w:tcW w:w="2358"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0500 HOURS</w:t>
            </w:r>
          </w:p>
        </w:tc>
      </w:tr>
      <w:tr w:rsidR="00C86FCC" w:rsidRPr="009A6C54" w:rsidTr="005135A0">
        <w:tc>
          <w:tcPr>
            <w:tcW w:w="2880"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4:00 AM</w:t>
            </w:r>
          </w:p>
        </w:tc>
        <w:tc>
          <w:tcPr>
            <w:tcW w:w="2358"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0400 HOURS</w:t>
            </w:r>
          </w:p>
        </w:tc>
      </w:tr>
      <w:tr w:rsidR="00C86FCC" w:rsidRPr="009A6C54" w:rsidTr="005135A0">
        <w:tc>
          <w:tcPr>
            <w:tcW w:w="2880"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3:00 AM</w:t>
            </w:r>
          </w:p>
        </w:tc>
        <w:tc>
          <w:tcPr>
            <w:tcW w:w="2358"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0300 HOURS</w:t>
            </w:r>
          </w:p>
        </w:tc>
      </w:tr>
      <w:tr w:rsidR="00C86FCC" w:rsidRPr="009A6C54" w:rsidTr="005135A0">
        <w:tc>
          <w:tcPr>
            <w:tcW w:w="2880"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2:00 AM</w:t>
            </w:r>
          </w:p>
        </w:tc>
        <w:tc>
          <w:tcPr>
            <w:tcW w:w="2358"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0200 HOURS</w:t>
            </w:r>
          </w:p>
        </w:tc>
      </w:tr>
      <w:tr w:rsidR="00C86FCC" w:rsidRPr="009A6C54" w:rsidTr="005135A0">
        <w:tc>
          <w:tcPr>
            <w:tcW w:w="2880"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1:00 AM</w:t>
            </w:r>
          </w:p>
        </w:tc>
        <w:tc>
          <w:tcPr>
            <w:tcW w:w="2358" w:type="dxa"/>
            <w:shd w:val="clear" w:color="auto" w:fill="auto"/>
          </w:tcPr>
          <w:p w:rsidR="00C86FCC" w:rsidRPr="009A6C54" w:rsidRDefault="00C86FCC" w:rsidP="00106BBA">
            <w:pPr>
              <w:pStyle w:val="BodyText"/>
              <w:rPr>
                <w:rFonts w:ascii="Arial" w:eastAsia="Times New Roman" w:hAnsi="Arial" w:cs="Arial"/>
                <w:sz w:val="20"/>
                <w:szCs w:val="20"/>
                <w:lang w:eastAsia="en-US"/>
              </w:rPr>
            </w:pPr>
            <w:r w:rsidRPr="009A6C54">
              <w:rPr>
                <w:rFonts w:ascii="Arial" w:eastAsia="Times New Roman" w:hAnsi="Arial" w:cs="Arial"/>
                <w:sz w:val="20"/>
                <w:szCs w:val="20"/>
                <w:lang w:eastAsia="en-US"/>
              </w:rPr>
              <w:t>0100 HOURS</w:t>
            </w:r>
          </w:p>
        </w:tc>
      </w:tr>
    </w:tbl>
    <w:p w:rsidR="00B5636D" w:rsidRPr="009A6C54" w:rsidRDefault="00B5636D" w:rsidP="00101FB2">
      <w:pPr>
        <w:pStyle w:val="Heading1"/>
      </w:pPr>
      <w:bookmarkStart w:id="525" w:name="_Toc11706839"/>
      <w:r w:rsidRPr="009A6C54">
        <w:t xml:space="preserve">Alphabetical Index of PIMS </w:t>
      </w:r>
      <w:r w:rsidR="00D11F5D" w:rsidRPr="009A6C54">
        <w:rPr>
          <w:lang w:val="en-US"/>
        </w:rPr>
        <w:t>T</w:t>
      </w:r>
      <w:proofErr w:type="spellStart"/>
      <w:r w:rsidRPr="009A6C54">
        <w:t>erms</w:t>
      </w:r>
      <w:bookmarkEnd w:id="525"/>
      <w:proofErr w:type="spellEnd"/>
    </w:p>
    <w:p w:rsidR="0030403B" w:rsidRPr="009A6C54" w:rsidRDefault="0030403B" w:rsidP="00106BBA">
      <w:pPr>
        <w:pStyle w:val="BodyText"/>
        <w:rPr>
          <w:lang w:val="en-US"/>
        </w:rPr>
      </w:pPr>
      <w:r w:rsidRPr="009A6C54">
        <w:t>ACRP Ad Hoc Report</w:t>
      </w:r>
      <w:r w:rsidR="005135A0" w:rsidRPr="009A6C54">
        <w:rPr>
          <w:lang w:val="en-US"/>
        </w:rPr>
        <w:tab/>
      </w:r>
      <w:r w:rsidR="005135A0" w:rsidRPr="009A6C54">
        <w:rPr>
          <w:lang w:val="en-US"/>
        </w:rPr>
        <w:tab/>
      </w:r>
    </w:p>
    <w:p w:rsidR="0030403B" w:rsidRPr="009A6C54" w:rsidRDefault="0030403B" w:rsidP="00106BBA">
      <w:pPr>
        <w:pStyle w:val="BodyText"/>
      </w:pPr>
      <w:r w:rsidRPr="009A6C54">
        <w:t>ACRP Database Conversion</w:t>
      </w:r>
    </w:p>
    <w:p w:rsidR="0030403B" w:rsidRPr="009A6C54" w:rsidRDefault="0030403B" w:rsidP="00106BBA">
      <w:pPr>
        <w:pStyle w:val="BodyText"/>
      </w:pPr>
      <w:r w:rsidRPr="009A6C54">
        <w:t>Add / Edit a Holiday</w:t>
      </w:r>
    </w:p>
    <w:p w:rsidR="0030403B" w:rsidRPr="009A6C54" w:rsidRDefault="0030403B" w:rsidP="00106BBA">
      <w:pPr>
        <w:pStyle w:val="BodyText"/>
      </w:pPr>
      <w:r w:rsidRPr="009A6C54">
        <w:t>Add / Edit Stop Codes</w:t>
      </w:r>
    </w:p>
    <w:p w:rsidR="0030403B" w:rsidRPr="009A6C54" w:rsidRDefault="0030403B" w:rsidP="00106BBA">
      <w:pPr>
        <w:pStyle w:val="BodyText"/>
      </w:pPr>
      <w:r w:rsidRPr="009A6C54">
        <w:t>Alpha List of Incomplete Encounters</w:t>
      </w:r>
    </w:p>
    <w:p w:rsidR="0030403B" w:rsidRPr="009A6C54" w:rsidRDefault="0030403B" w:rsidP="00106BBA">
      <w:pPr>
        <w:pStyle w:val="BodyText"/>
      </w:pPr>
      <w:r w:rsidRPr="009A6C54">
        <w:t>Append Ancillary Test to Appt.</w:t>
      </w:r>
    </w:p>
    <w:p w:rsidR="0030403B" w:rsidRPr="009A6C54" w:rsidRDefault="0030403B" w:rsidP="00106BBA">
      <w:pPr>
        <w:pStyle w:val="BodyText"/>
      </w:pPr>
      <w:r w:rsidRPr="009A6C54">
        <w:t>Appointment Check-in / Check-out</w:t>
      </w:r>
    </w:p>
    <w:p w:rsidR="0030403B" w:rsidRPr="009A6C54" w:rsidRDefault="0030403B" w:rsidP="00106BBA">
      <w:pPr>
        <w:pStyle w:val="BodyText"/>
      </w:pPr>
      <w:r w:rsidRPr="009A6C54">
        <w:t>Appointment List</w:t>
      </w:r>
    </w:p>
    <w:p w:rsidR="0030403B" w:rsidRPr="009A6C54" w:rsidRDefault="0030403B" w:rsidP="00106BBA">
      <w:pPr>
        <w:pStyle w:val="BodyText"/>
      </w:pPr>
      <w:r w:rsidRPr="009A6C54">
        <w:t>Appointment Management</w:t>
      </w:r>
    </w:p>
    <w:p w:rsidR="0030403B" w:rsidRPr="009A6C54" w:rsidRDefault="0030403B" w:rsidP="00106BBA">
      <w:pPr>
        <w:pStyle w:val="BodyText"/>
      </w:pPr>
      <w:r w:rsidRPr="009A6C54">
        <w:t>Appointment Management Report</w:t>
      </w:r>
    </w:p>
    <w:p w:rsidR="0030403B" w:rsidRPr="009A6C54" w:rsidRDefault="0030403B" w:rsidP="00106BBA">
      <w:pPr>
        <w:pStyle w:val="BodyText"/>
      </w:pPr>
      <w:r w:rsidRPr="009A6C54">
        <w:t>Appointment Status Update</w:t>
      </w:r>
    </w:p>
    <w:p w:rsidR="0030403B" w:rsidRPr="009A6C54" w:rsidRDefault="0030403B" w:rsidP="00106BBA">
      <w:pPr>
        <w:pStyle w:val="BodyText"/>
      </w:pPr>
      <w:r w:rsidRPr="009A6C54">
        <w:t>Appointment Waiting Time Report</w:t>
      </w:r>
    </w:p>
    <w:p w:rsidR="0030403B" w:rsidRPr="009A6C54" w:rsidRDefault="0030403B" w:rsidP="00106BBA">
      <w:pPr>
        <w:pStyle w:val="BodyText"/>
      </w:pPr>
      <w:r w:rsidRPr="009A6C54">
        <w:t>Batch Update Comp Gen Appt Type for C&amp;Ps</w:t>
      </w:r>
    </w:p>
    <w:p w:rsidR="0030403B" w:rsidRPr="009A6C54" w:rsidRDefault="0030403B" w:rsidP="00106BBA">
      <w:pPr>
        <w:pStyle w:val="BodyText"/>
      </w:pPr>
      <w:r w:rsidRPr="009A6C54">
        <w:t>Call List</w:t>
      </w:r>
    </w:p>
    <w:p w:rsidR="0030403B" w:rsidRPr="009A6C54" w:rsidRDefault="0030403B" w:rsidP="00106BBA">
      <w:pPr>
        <w:pStyle w:val="BodyText"/>
      </w:pPr>
      <w:r w:rsidRPr="009A6C54">
        <w:t>Cancel Appointment</w:t>
      </w:r>
    </w:p>
    <w:p w:rsidR="0030403B" w:rsidRPr="009A6C54" w:rsidRDefault="0030403B" w:rsidP="00106BBA">
      <w:pPr>
        <w:pStyle w:val="BodyText"/>
      </w:pPr>
      <w:r w:rsidRPr="009A6C54">
        <w:t>Cancel Clinic Availability</w:t>
      </w:r>
    </w:p>
    <w:p w:rsidR="0030403B" w:rsidRPr="009A6C54" w:rsidRDefault="0030403B" w:rsidP="00106BBA">
      <w:pPr>
        <w:pStyle w:val="BodyText"/>
      </w:pPr>
      <w:r w:rsidRPr="009A6C54">
        <w:t>Cancelled Clinic Report</w:t>
      </w:r>
    </w:p>
    <w:p w:rsidR="0030403B" w:rsidRPr="009A6C54" w:rsidRDefault="0030403B" w:rsidP="00106BBA">
      <w:pPr>
        <w:pStyle w:val="BodyText"/>
      </w:pPr>
      <w:r w:rsidRPr="009A6C54">
        <w:t>Change Patterns to 30-60</w:t>
      </w:r>
    </w:p>
    <w:p w:rsidR="0030403B" w:rsidRPr="009A6C54" w:rsidRDefault="0030403B" w:rsidP="00106BBA">
      <w:pPr>
        <w:pStyle w:val="BodyText"/>
      </w:pPr>
      <w:r w:rsidRPr="009A6C54">
        <w:t>Chart Request</w:t>
      </w:r>
    </w:p>
    <w:p w:rsidR="0030403B" w:rsidRPr="009A6C54" w:rsidRDefault="0030403B" w:rsidP="00106BBA">
      <w:pPr>
        <w:pStyle w:val="BodyText"/>
      </w:pPr>
      <w:r w:rsidRPr="009A6C54">
        <w:t>Check Transmitted Outpatient Encounter Files</w:t>
      </w:r>
    </w:p>
    <w:p w:rsidR="0030403B" w:rsidRPr="009A6C54" w:rsidRDefault="0030403B" w:rsidP="00106BBA">
      <w:pPr>
        <w:pStyle w:val="BodyText"/>
      </w:pPr>
      <w:r w:rsidRPr="009A6C54">
        <w:t xml:space="preserve">Check-in / </w:t>
      </w:r>
      <w:proofErr w:type="spellStart"/>
      <w:r w:rsidRPr="009A6C54">
        <w:t>Unsched</w:t>
      </w:r>
      <w:proofErr w:type="spellEnd"/>
      <w:r w:rsidRPr="009A6C54">
        <w:t>. Visit</w:t>
      </w:r>
    </w:p>
    <w:p w:rsidR="0030403B" w:rsidRPr="009A6C54" w:rsidRDefault="0030403B" w:rsidP="00106BBA">
      <w:pPr>
        <w:pStyle w:val="BodyText"/>
      </w:pPr>
      <w:r w:rsidRPr="009A6C54">
        <w:t>Clinic Appointment Availability Report</w:t>
      </w:r>
    </w:p>
    <w:p w:rsidR="0030403B" w:rsidRPr="009A6C54" w:rsidRDefault="0030403B" w:rsidP="00106BBA">
      <w:pPr>
        <w:pStyle w:val="BodyText"/>
      </w:pPr>
      <w:r w:rsidRPr="009A6C54">
        <w:t>Clinic Assignment Listing</w:t>
      </w:r>
    </w:p>
    <w:p w:rsidR="0030403B" w:rsidRPr="009A6C54" w:rsidRDefault="0030403B" w:rsidP="00106BBA">
      <w:pPr>
        <w:pStyle w:val="BodyText"/>
      </w:pPr>
      <w:r w:rsidRPr="009A6C54">
        <w:t>Clinic Edit Log Report</w:t>
      </w:r>
    </w:p>
    <w:p w:rsidR="0030403B" w:rsidRPr="009A6C54" w:rsidRDefault="0030403B" w:rsidP="00106BBA">
      <w:pPr>
        <w:pStyle w:val="BodyText"/>
      </w:pPr>
      <w:r w:rsidRPr="009A6C54">
        <w:t>Clinic Group Maintenance for Reports</w:t>
      </w:r>
    </w:p>
    <w:p w:rsidR="0030403B" w:rsidRPr="009A6C54" w:rsidRDefault="0030403B" w:rsidP="00106BBA">
      <w:pPr>
        <w:pStyle w:val="BodyText"/>
      </w:pPr>
      <w:r w:rsidRPr="009A6C54">
        <w:t>Clinic List (Day of Week)</w:t>
      </w:r>
    </w:p>
    <w:p w:rsidR="0030403B" w:rsidRPr="009A6C54" w:rsidRDefault="0030403B" w:rsidP="00106BBA">
      <w:pPr>
        <w:pStyle w:val="BodyText"/>
      </w:pPr>
      <w:r w:rsidRPr="009A6C54">
        <w:t>Clinic Next Available Appt. Monitoring Report</w:t>
      </w:r>
    </w:p>
    <w:p w:rsidR="0030403B" w:rsidRPr="009A6C54" w:rsidRDefault="0030403B" w:rsidP="00106BBA">
      <w:pPr>
        <w:pStyle w:val="BodyText"/>
      </w:pPr>
      <w:r w:rsidRPr="009A6C54">
        <w:t>Clinic Profile</w:t>
      </w:r>
    </w:p>
    <w:p w:rsidR="0030403B" w:rsidRPr="009A6C54" w:rsidRDefault="0030403B" w:rsidP="00106BBA">
      <w:pPr>
        <w:pStyle w:val="BodyText"/>
      </w:pPr>
      <w:r w:rsidRPr="009A6C54">
        <w:t>Clinic Utilization Statistical Summary</w:t>
      </w:r>
    </w:p>
    <w:p w:rsidR="0030403B" w:rsidRPr="009A6C54" w:rsidRDefault="0030403B" w:rsidP="00106BBA">
      <w:pPr>
        <w:pStyle w:val="BodyText"/>
      </w:pPr>
      <w:r w:rsidRPr="009A6C54">
        <w:t>Computer Generated Appointment Type Listing</w:t>
      </w:r>
    </w:p>
    <w:p w:rsidR="0030403B" w:rsidRPr="009A6C54" w:rsidRDefault="0030403B" w:rsidP="00106BBA">
      <w:pPr>
        <w:pStyle w:val="BodyText"/>
      </w:pPr>
      <w:r w:rsidRPr="009A6C54">
        <w:t>Convert Patient File Fields to PCMM</w:t>
      </w:r>
    </w:p>
    <w:p w:rsidR="0030403B" w:rsidRPr="009A6C54" w:rsidRDefault="0030403B" w:rsidP="00106BBA">
      <w:pPr>
        <w:pStyle w:val="BodyText"/>
      </w:pPr>
      <w:r w:rsidRPr="009A6C54">
        <w:t>Correct Incomplete Encounters</w:t>
      </w:r>
    </w:p>
    <w:p w:rsidR="0030403B" w:rsidRPr="009A6C54" w:rsidRDefault="0030403B" w:rsidP="00106BBA">
      <w:pPr>
        <w:pStyle w:val="BodyText"/>
      </w:pPr>
      <w:r w:rsidRPr="009A6C54">
        <w:t>Current MAS Release Notes</w:t>
      </w:r>
    </w:p>
    <w:p w:rsidR="0030403B" w:rsidRPr="009A6C54" w:rsidRDefault="0030403B" w:rsidP="00106BBA">
      <w:pPr>
        <w:pStyle w:val="BodyText"/>
      </w:pPr>
      <w:r w:rsidRPr="009A6C54">
        <w:t>Data Transmission Report</w:t>
      </w:r>
    </w:p>
    <w:p w:rsidR="0030403B" w:rsidRPr="009A6C54" w:rsidRDefault="0030403B" w:rsidP="00106BBA">
      <w:pPr>
        <w:pStyle w:val="BodyText"/>
      </w:pPr>
      <w:r w:rsidRPr="009A6C54">
        <w:t>Delete an Ad Hoc Report Template</w:t>
      </w:r>
    </w:p>
    <w:p w:rsidR="0030403B" w:rsidRPr="009A6C54" w:rsidRDefault="0030403B" w:rsidP="00106BBA">
      <w:pPr>
        <w:pStyle w:val="BodyText"/>
      </w:pPr>
      <w:r w:rsidRPr="009A6C54">
        <w:t>Delete Ancillary Test for Appt.</w:t>
      </w:r>
    </w:p>
    <w:p w:rsidR="0030403B" w:rsidRPr="009A6C54" w:rsidRDefault="0030403B" w:rsidP="00106BBA">
      <w:pPr>
        <w:pStyle w:val="BodyText"/>
      </w:pPr>
      <w:r w:rsidRPr="009A6C54">
        <w:t>Discharge from Clinic</w:t>
      </w:r>
    </w:p>
    <w:p w:rsidR="0030403B" w:rsidRPr="009A6C54" w:rsidRDefault="0030403B" w:rsidP="00106BBA">
      <w:pPr>
        <w:pStyle w:val="BodyText"/>
      </w:pPr>
      <w:r w:rsidRPr="009A6C54">
        <w:t>Display Ad Hoc Report Template Parameters</w:t>
      </w:r>
    </w:p>
    <w:p w:rsidR="0030403B" w:rsidRPr="009A6C54" w:rsidRDefault="0030403B" w:rsidP="00106BBA">
      <w:pPr>
        <w:pStyle w:val="BodyText"/>
      </w:pPr>
      <w:r w:rsidRPr="009A6C54">
        <w:t>Display Appointments</w:t>
      </w:r>
    </w:p>
    <w:p w:rsidR="0030403B" w:rsidRPr="009A6C54" w:rsidRDefault="0030403B" w:rsidP="00106BBA">
      <w:pPr>
        <w:pStyle w:val="BodyText"/>
      </w:pPr>
      <w:r w:rsidRPr="009A6C54">
        <w:t>Display Clinic Availability Report</w:t>
      </w:r>
    </w:p>
    <w:p w:rsidR="0030403B" w:rsidRPr="009A6C54" w:rsidRDefault="0030403B" w:rsidP="00106BBA">
      <w:pPr>
        <w:pStyle w:val="BodyText"/>
      </w:pPr>
      <w:r w:rsidRPr="009A6C54">
        <w:t>Edit Appointment Type for Add / Edit Encounters</w:t>
      </w:r>
    </w:p>
    <w:p w:rsidR="0030403B" w:rsidRPr="009A6C54" w:rsidRDefault="0030403B" w:rsidP="00106BBA">
      <w:pPr>
        <w:pStyle w:val="BodyText"/>
      </w:pPr>
      <w:r w:rsidRPr="009A6C54">
        <w:t>Edit Clinic Enrollment Data</w:t>
      </w:r>
    </w:p>
    <w:p w:rsidR="0030403B" w:rsidRPr="009A6C54" w:rsidRDefault="0030403B" w:rsidP="00106BBA">
      <w:pPr>
        <w:pStyle w:val="BodyText"/>
      </w:pPr>
      <w:r w:rsidRPr="009A6C54">
        <w:t>Edit Clinic Stop Code Name- Local Entries Only</w:t>
      </w:r>
    </w:p>
    <w:p w:rsidR="0030403B" w:rsidRPr="009A6C54" w:rsidRDefault="0030403B" w:rsidP="00106BBA">
      <w:pPr>
        <w:pStyle w:val="BodyText"/>
      </w:pPr>
      <w:r w:rsidRPr="009A6C54">
        <w:t>Edit Computer Generated Appointment Type</w:t>
      </w:r>
    </w:p>
    <w:p w:rsidR="0030403B" w:rsidRPr="009A6C54" w:rsidRDefault="0030403B" w:rsidP="00106BBA">
      <w:pPr>
        <w:pStyle w:val="BodyText"/>
      </w:pPr>
      <w:r w:rsidRPr="009A6C54">
        <w:t>Edit Outpatient Encounter</w:t>
      </w:r>
    </w:p>
    <w:p w:rsidR="0030403B" w:rsidRPr="009A6C54" w:rsidRDefault="0030403B" w:rsidP="00106BBA">
      <w:pPr>
        <w:pStyle w:val="BodyText"/>
      </w:pPr>
      <w:r w:rsidRPr="009A6C54">
        <w:t>Enc. by DSS ID / DSS ID by Freq. (OP0, OP1, OP2)</w:t>
      </w:r>
    </w:p>
    <w:p w:rsidR="0030403B" w:rsidRPr="009A6C54" w:rsidRDefault="0030403B" w:rsidP="00106BBA">
      <w:pPr>
        <w:pStyle w:val="BodyText"/>
      </w:pPr>
      <w:r w:rsidRPr="009A6C54">
        <w:t>Enc. by IP DSS ID / DSS ID by Freq. (IP0, IP1, IP2)</w:t>
      </w:r>
    </w:p>
    <w:p w:rsidR="0030403B" w:rsidRPr="009A6C54" w:rsidRDefault="0030403B" w:rsidP="00106BBA">
      <w:pPr>
        <w:pStyle w:val="BodyText"/>
      </w:pPr>
      <w:r w:rsidRPr="009A6C54">
        <w:t>Encounter ‘Action Required’ Report</w:t>
      </w:r>
    </w:p>
    <w:p w:rsidR="0030403B" w:rsidRPr="009A6C54" w:rsidRDefault="0030403B" w:rsidP="00106BBA">
      <w:pPr>
        <w:pStyle w:val="BodyText"/>
      </w:pPr>
      <w:r w:rsidRPr="009A6C54">
        <w:t>Encounter Activity Report</w:t>
      </w:r>
    </w:p>
    <w:p w:rsidR="0030403B" w:rsidRPr="009A6C54" w:rsidRDefault="0030403B" w:rsidP="00106BBA">
      <w:pPr>
        <w:pStyle w:val="BodyText"/>
      </w:pPr>
      <w:r w:rsidRPr="009A6C54">
        <w:t>Encounters Transmitted with MT Status of U</w:t>
      </w:r>
    </w:p>
    <w:p w:rsidR="0030403B" w:rsidRPr="009A6C54" w:rsidRDefault="0030403B" w:rsidP="00106BBA">
      <w:pPr>
        <w:pStyle w:val="BodyText"/>
      </w:pPr>
      <w:r w:rsidRPr="009A6C54">
        <w:t>Enrollment Review Date Entry</w:t>
      </w:r>
    </w:p>
    <w:p w:rsidR="0030403B" w:rsidRPr="009A6C54" w:rsidRDefault="0030403B" w:rsidP="00106BBA">
      <w:pPr>
        <w:pStyle w:val="BodyText"/>
      </w:pPr>
      <w:r w:rsidRPr="009A6C54">
        <w:t>Enrollments &gt; X Days</w:t>
      </w:r>
    </w:p>
    <w:p w:rsidR="0030403B" w:rsidRPr="009A6C54" w:rsidRDefault="0030403B" w:rsidP="00106BBA">
      <w:pPr>
        <w:pStyle w:val="BodyText"/>
      </w:pPr>
      <w:r w:rsidRPr="009A6C54">
        <w:t>Enter / Edit Letters</w:t>
      </w:r>
    </w:p>
    <w:p w:rsidR="0030403B" w:rsidRPr="009A6C54" w:rsidRDefault="0030403B" w:rsidP="00106BBA">
      <w:pPr>
        <w:pStyle w:val="BodyText"/>
        <w:rPr>
          <w:szCs w:val="22"/>
        </w:rPr>
      </w:pPr>
      <w:r w:rsidRPr="009A6C54">
        <w:rPr>
          <w:szCs w:val="22"/>
        </w:rPr>
        <w:t>Error Listing</w:t>
      </w:r>
    </w:p>
    <w:p w:rsidR="0030403B" w:rsidRPr="009A6C54" w:rsidRDefault="0030403B" w:rsidP="00106BBA">
      <w:pPr>
        <w:pStyle w:val="BodyText"/>
        <w:rPr>
          <w:szCs w:val="22"/>
        </w:rPr>
      </w:pPr>
      <w:r w:rsidRPr="009A6C54">
        <w:rPr>
          <w:szCs w:val="22"/>
        </w:rPr>
        <w:t>File Room List</w:t>
      </w:r>
    </w:p>
    <w:p w:rsidR="0030403B" w:rsidRPr="009A6C54" w:rsidRDefault="0030403B" w:rsidP="00106BBA">
      <w:pPr>
        <w:pStyle w:val="BodyText"/>
        <w:rPr>
          <w:szCs w:val="22"/>
        </w:rPr>
      </w:pPr>
      <w:r w:rsidRPr="009A6C54">
        <w:rPr>
          <w:szCs w:val="22"/>
        </w:rPr>
        <w:t>Find Next Available Appointment</w:t>
      </w:r>
    </w:p>
    <w:p w:rsidR="0030403B" w:rsidRPr="009A6C54" w:rsidRDefault="0030403B" w:rsidP="00106BBA">
      <w:pPr>
        <w:pStyle w:val="BodyText"/>
        <w:rPr>
          <w:szCs w:val="22"/>
        </w:rPr>
      </w:pPr>
      <w:r w:rsidRPr="009A6C54">
        <w:rPr>
          <w:szCs w:val="22"/>
        </w:rPr>
        <w:t>Future Appointments for Inpatients</w:t>
      </w:r>
    </w:p>
    <w:p w:rsidR="007F05CE" w:rsidRPr="009A6C54" w:rsidRDefault="007F05CE" w:rsidP="00106BBA">
      <w:pPr>
        <w:pStyle w:val="BodyText"/>
        <w:rPr>
          <w:szCs w:val="22"/>
          <w:lang w:eastAsia="en-US"/>
        </w:rPr>
      </w:pPr>
      <w:r w:rsidRPr="009A6C54">
        <w:rPr>
          <w:szCs w:val="22"/>
          <w:lang w:eastAsia="en-US"/>
        </w:rPr>
        <w:t xml:space="preserve">High Risk MH No-Show </w:t>
      </w:r>
      <w:proofErr w:type="spellStart"/>
      <w:r w:rsidRPr="009A6C54">
        <w:rPr>
          <w:szCs w:val="22"/>
          <w:lang w:eastAsia="en-US"/>
        </w:rPr>
        <w:t>Adhoc</w:t>
      </w:r>
      <w:proofErr w:type="spellEnd"/>
      <w:r w:rsidRPr="009A6C54">
        <w:rPr>
          <w:szCs w:val="22"/>
          <w:lang w:eastAsia="en-US"/>
        </w:rPr>
        <w:t xml:space="preserve"> Report </w:t>
      </w:r>
    </w:p>
    <w:p w:rsidR="007F05CE" w:rsidRPr="009A6C54" w:rsidRDefault="007F05CE" w:rsidP="00106BBA">
      <w:pPr>
        <w:pStyle w:val="BodyText"/>
        <w:rPr>
          <w:szCs w:val="22"/>
        </w:rPr>
      </w:pPr>
      <w:r w:rsidRPr="009A6C54">
        <w:rPr>
          <w:szCs w:val="22"/>
          <w:lang w:eastAsia="en-US"/>
        </w:rPr>
        <w:t>High Risk MH No-Show Nightly Report</w:t>
      </w:r>
    </w:p>
    <w:p w:rsidR="0030403B" w:rsidRPr="009A6C54" w:rsidRDefault="0030403B" w:rsidP="00106BBA">
      <w:pPr>
        <w:pStyle w:val="BodyText"/>
        <w:rPr>
          <w:szCs w:val="22"/>
        </w:rPr>
      </w:pPr>
      <w:r w:rsidRPr="009A6C54">
        <w:rPr>
          <w:szCs w:val="22"/>
        </w:rPr>
        <w:t>Inactivate a Clinic</w:t>
      </w:r>
    </w:p>
    <w:p w:rsidR="0030403B" w:rsidRPr="009A6C54" w:rsidRDefault="0030403B" w:rsidP="00106BBA">
      <w:pPr>
        <w:pStyle w:val="BodyText"/>
        <w:rPr>
          <w:szCs w:val="22"/>
        </w:rPr>
      </w:pPr>
      <w:r w:rsidRPr="009A6C54">
        <w:rPr>
          <w:szCs w:val="22"/>
        </w:rPr>
        <w:t>Incomplete Encounter Error Report</w:t>
      </w:r>
    </w:p>
    <w:p w:rsidR="0030403B" w:rsidRPr="009A6C54" w:rsidRDefault="0030403B" w:rsidP="00106BBA">
      <w:pPr>
        <w:pStyle w:val="BodyText"/>
        <w:rPr>
          <w:szCs w:val="22"/>
        </w:rPr>
      </w:pPr>
      <w:r w:rsidRPr="009A6C54">
        <w:rPr>
          <w:szCs w:val="22"/>
        </w:rPr>
        <w:t>Incomplete Encounters by Error Code</w:t>
      </w:r>
    </w:p>
    <w:p w:rsidR="0030403B" w:rsidRPr="009A6C54" w:rsidRDefault="0030403B" w:rsidP="00106BBA">
      <w:pPr>
        <w:pStyle w:val="BodyText"/>
        <w:rPr>
          <w:szCs w:val="22"/>
        </w:rPr>
      </w:pPr>
      <w:r w:rsidRPr="009A6C54">
        <w:rPr>
          <w:szCs w:val="22"/>
        </w:rPr>
        <w:t>Inpatient Appointment List</w:t>
      </w:r>
    </w:p>
    <w:p w:rsidR="0030403B" w:rsidRPr="009A6C54" w:rsidRDefault="0030403B" w:rsidP="00106BBA">
      <w:pPr>
        <w:pStyle w:val="BodyText"/>
        <w:rPr>
          <w:szCs w:val="22"/>
        </w:rPr>
      </w:pPr>
      <w:r w:rsidRPr="009A6C54">
        <w:rPr>
          <w:szCs w:val="22"/>
        </w:rPr>
        <w:t>Look Up on Clerk Who Made Appointment</w:t>
      </w:r>
    </w:p>
    <w:p w:rsidR="0030403B" w:rsidRPr="009A6C54" w:rsidRDefault="0030403B" w:rsidP="00106BBA">
      <w:pPr>
        <w:pStyle w:val="BodyText"/>
        <w:rPr>
          <w:szCs w:val="22"/>
        </w:rPr>
      </w:pPr>
      <w:r w:rsidRPr="009A6C54">
        <w:rPr>
          <w:szCs w:val="22"/>
        </w:rPr>
        <w:t>Make Appointment</w:t>
      </w:r>
    </w:p>
    <w:p w:rsidR="0030403B" w:rsidRPr="009A6C54" w:rsidRDefault="0030403B" w:rsidP="00106BBA">
      <w:pPr>
        <w:pStyle w:val="BodyText"/>
      </w:pPr>
      <w:r w:rsidRPr="009A6C54">
        <w:t>Make Consult Appointment</w:t>
      </w:r>
    </w:p>
    <w:p w:rsidR="0030403B" w:rsidRPr="009A6C54" w:rsidRDefault="0030403B" w:rsidP="00106BBA">
      <w:pPr>
        <w:pStyle w:val="BodyText"/>
      </w:pPr>
      <w:r w:rsidRPr="009A6C54">
        <w:t>Management Edit</w:t>
      </w:r>
    </w:p>
    <w:p w:rsidR="0030403B" w:rsidRPr="009A6C54" w:rsidRDefault="0030403B" w:rsidP="00106BBA">
      <w:pPr>
        <w:pStyle w:val="BodyText"/>
      </w:pPr>
      <w:r w:rsidRPr="009A6C54">
        <w:t>Management Report for Ambulatory Procedures</w:t>
      </w:r>
    </w:p>
    <w:p w:rsidR="0030403B" w:rsidRPr="009A6C54" w:rsidRDefault="0030403B" w:rsidP="00106BBA">
      <w:pPr>
        <w:pStyle w:val="BodyText"/>
      </w:pPr>
      <w:r w:rsidRPr="009A6C54">
        <w:t>Means Test / Eligibility / Enrollment Report</w:t>
      </w:r>
    </w:p>
    <w:p w:rsidR="0030403B" w:rsidRPr="009A6C54" w:rsidRDefault="0030403B" w:rsidP="00106BBA">
      <w:pPr>
        <w:pStyle w:val="BodyText"/>
      </w:pPr>
      <w:r w:rsidRPr="009A6C54">
        <w:t>Means Test IP Visits &amp; Unique (IP3, IP4, IP5)</w:t>
      </w:r>
    </w:p>
    <w:p w:rsidR="0030403B" w:rsidRPr="009A6C54" w:rsidRDefault="0030403B" w:rsidP="00106BBA">
      <w:pPr>
        <w:pStyle w:val="BodyText"/>
      </w:pPr>
      <w:r w:rsidRPr="009A6C54">
        <w:t xml:space="preserve">Means Test Visits &amp; </w:t>
      </w:r>
      <w:proofErr w:type="spellStart"/>
      <w:r w:rsidRPr="009A6C54">
        <w:t>Uniques</w:t>
      </w:r>
      <w:proofErr w:type="spellEnd"/>
      <w:r w:rsidRPr="009A6C54">
        <w:t xml:space="preserve"> (OP3, OP4, OP5)</w:t>
      </w:r>
    </w:p>
    <w:p w:rsidR="0030403B" w:rsidRPr="009A6C54" w:rsidRDefault="0030403B" w:rsidP="00106BBA">
      <w:pPr>
        <w:pStyle w:val="BodyText"/>
      </w:pPr>
      <w:r w:rsidRPr="009A6C54">
        <w:t>Most Frequent 20 IP Practitioner Types (IP8)</w:t>
      </w:r>
    </w:p>
    <w:p w:rsidR="0030403B" w:rsidRPr="009A6C54" w:rsidRDefault="0030403B" w:rsidP="00106BBA">
      <w:pPr>
        <w:pStyle w:val="BodyText"/>
      </w:pPr>
      <w:r w:rsidRPr="009A6C54">
        <w:t>Most Frequent 20 Practitioner Types (OP8)</w:t>
      </w:r>
    </w:p>
    <w:p w:rsidR="0030403B" w:rsidRPr="009A6C54" w:rsidRDefault="0030403B" w:rsidP="00106BBA">
      <w:pPr>
        <w:pStyle w:val="BodyText"/>
      </w:pPr>
      <w:r w:rsidRPr="009A6C54">
        <w:t>Most Frequent 50 CPT Codes (OP6)</w:t>
      </w:r>
    </w:p>
    <w:p w:rsidR="0030403B" w:rsidRPr="009A6C54" w:rsidRDefault="0030403B" w:rsidP="00106BBA">
      <w:pPr>
        <w:pStyle w:val="BodyText"/>
      </w:pPr>
      <w:r w:rsidRPr="009A6C54">
        <w:t>Most Frequent 50 ICD-9-CM Codes (OP7)</w:t>
      </w:r>
    </w:p>
    <w:p w:rsidR="0030403B" w:rsidRPr="009A6C54" w:rsidRDefault="0030403B" w:rsidP="00106BBA">
      <w:pPr>
        <w:pStyle w:val="BodyText"/>
      </w:pPr>
      <w:r w:rsidRPr="009A6C54">
        <w:t>Most Frequent 50 IP CPT Codes (IP6)</w:t>
      </w:r>
    </w:p>
    <w:p w:rsidR="0030403B" w:rsidRPr="009A6C54" w:rsidRDefault="0030403B" w:rsidP="00106BBA">
      <w:pPr>
        <w:pStyle w:val="BodyText"/>
      </w:pPr>
      <w:r w:rsidRPr="009A6C54">
        <w:t>Most Frequent 50 IP ICD-9-CM Codes (IP7)</w:t>
      </w:r>
    </w:p>
    <w:p w:rsidR="0030403B" w:rsidRPr="009A6C54" w:rsidRDefault="0030403B" w:rsidP="00106BBA">
      <w:pPr>
        <w:pStyle w:val="BodyText"/>
      </w:pPr>
      <w:r w:rsidRPr="009A6C54">
        <w:t>Multiple Appointment Booking</w:t>
      </w:r>
    </w:p>
    <w:p w:rsidR="0030403B" w:rsidRPr="009A6C54" w:rsidRDefault="0030403B" w:rsidP="00106BBA">
      <w:pPr>
        <w:pStyle w:val="BodyText"/>
      </w:pPr>
      <w:r w:rsidRPr="009A6C54">
        <w:t>Multiple Clinic Display / Book</w:t>
      </w:r>
    </w:p>
    <w:p w:rsidR="0030403B" w:rsidRPr="009A6C54" w:rsidRDefault="0030403B" w:rsidP="00106BBA">
      <w:pPr>
        <w:pStyle w:val="BodyText"/>
      </w:pPr>
      <w:r w:rsidRPr="009A6C54">
        <w:t>Non-Conforming Clinics Stop Code Report</w:t>
      </w:r>
    </w:p>
    <w:p w:rsidR="0030403B" w:rsidRPr="009A6C54" w:rsidRDefault="0030403B" w:rsidP="00106BBA">
      <w:pPr>
        <w:pStyle w:val="BodyText"/>
      </w:pPr>
      <w:r w:rsidRPr="009A6C54">
        <w:t>No-Show Report</w:t>
      </w:r>
    </w:p>
    <w:p w:rsidR="0030403B" w:rsidRPr="009A6C54" w:rsidRDefault="0030403B" w:rsidP="00106BBA">
      <w:pPr>
        <w:pStyle w:val="BodyText"/>
      </w:pPr>
      <w:r w:rsidRPr="009A6C54">
        <w:t>No-Shows</w:t>
      </w:r>
    </w:p>
    <w:p w:rsidR="0030403B" w:rsidRPr="009A6C54" w:rsidRDefault="0030403B" w:rsidP="00106BBA">
      <w:pPr>
        <w:pStyle w:val="BodyText"/>
      </w:pPr>
      <w:r w:rsidRPr="009A6C54">
        <w:t>Outpatient Diagnosis / Procedure Code Search</w:t>
      </w:r>
    </w:p>
    <w:p w:rsidR="0030403B" w:rsidRPr="009A6C54" w:rsidRDefault="0030403B" w:rsidP="00106BBA">
      <w:pPr>
        <w:pStyle w:val="BodyText"/>
      </w:pPr>
      <w:r w:rsidRPr="009A6C54">
        <w:t>Outpatient Diagnosis / Procedure Frequency Report</w:t>
      </w:r>
    </w:p>
    <w:p w:rsidR="0030403B" w:rsidRPr="009A6C54" w:rsidRDefault="0030403B" w:rsidP="00106BBA">
      <w:pPr>
        <w:pStyle w:val="BodyText"/>
      </w:pPr>
      <w:r w:rsidRPr="009A6C54">
        <w:t>Outpatient Encounter Workload Statistics</w:t>
      </w:r>
    </w:p>
    <w:p w:rsidR="0030403B" w:rsidRPr="009A6C54" w:rsidRDefault="0030403B" w:rsidP="00106BBA">
      <w:pPr>
        <w:pStyle w:val="BodyText"/>
      </w:pPr>
      <w:r w:rsidRPr="009A6C54">
        <w:t>Patient Activity by Appointment Frequency</w:t>
      </w:r>
    </w:p>
    <w:p w:rsidR="0030403B" w:rsidRPr="009A6C54" w:rsidRDefault="0030403B" w:rsidP="00106BBA">
      <w:pPr>
        <w:pStyle w:val="BodyText"/>
      </w:pPr>
      <w:r w:rsidRPr="009A6C54">
        <w:t>Patient Appointment Statistics</w:t>
      </w:r>
    </w:p>
    <w:p w:rsidR="0030403B" w:rsidRPr="009A6C54" w:rsidRDefault="0030403B" w:rsidP="00106BBA">
      <w:pPr>
        <w:pStyle w:val="BodyText"/>
      </w:pPr>
      <w:r w:rsidRPr="009A6C54">
        <w:t>Patient Encounter List</w:t>
      </w:r>
    </w:p>
    <w:p w:rsidR="0030403B" w:rsidRPr="009A6C54" w:rsidRDefault="0030403B" w:rsidP="00106BBA">
      <w:pPr>
        <w:pStyle w:val="BodyText"/>
      </w:pPr>
      <w:r w:rsidRPr="009A6C54">
        <w:t>Patient Profile MAS</w:t>
      </w:r>
    </w:p>
    <w:p w:rsidR="0030403B" w:rsidRPr="009A6C54" w:rsidRDefault="0030403B" w:rsidP="00106BBA">
      <w:pPr>
        <w:pStyle w:val="BodyText"/>
      </w:pPr>
      <w:r w:rsidRPr="009A6C54">
        <w:t>Performance Monitor Detailed Report</w:t>
      </w:r>
    </w:p>
    <w:p w:rsidR="0030403B" w:rsidRPr="009A6C54" w:rsidRDefault="0030403B" w:rsidP="00106BBA">
      <w:pPr>
        <w:pStyle w:val="BodyText"/>
      </w:pPr>
      <w:r w:rsidRPr="009A6C54">
        <w:t>Performance Monitor Retransmit Report (AAC)</w:t>
      </w:r>
    </w:p>
    <w:p w:rsidR="0030403B" w:rsidRPr="009A6C54" w:rsidRDefault="0030403B" w:rsidP="00106BBA">
      <w:pPr>
        <w:pStyle w:val="BodyText"/>
      </w:pPr>
      <w:r w:rsidRPr="009A6C54">
        <w:t>Performance Monitor Summary Report</w:t>
      </w:r>
    </w:p>
    <w:p w:rsidR="0030403B" w:rsidRPr="009A6C54" w:rsidRDefault="0030403B" w:rsidP="00106BBA">
      <w:pPr>
        <w:pStyle w:val="BodyText"/>
      </w:pPr>
      <w:r w:rsidRPr="009A6C54">
        <w:t>Print Appointment Status Update (Date Range)</w:t>
      </w:r>
    </w:p>
    <w:p w:rsidR="0030403B" w:rsidRPr="009A6C54" w:rsidRDefault="0030403B" w:rsidP="00106BBA">
      <w:pPr>
        <w:pStyle w:val="BodyText"/>
      </w:pPr>
      <w:r w:rsidRPr="009A6C54">
        <w:t>Print from Ad Hoc Template</w:t>
      </w:r>
    </w:p>
    <w:p w:rsidR="0030403B" w:rsidRPr="009A6C54" w:rsidRDefault="0030403B" w:rsidP="00106BBA">
      <w:pPr>
        <w:pStyle w:val="BodyText"/>
      </w:pPr>
      <w:r w:rsidRPr="009A6C54">
        <w:t>Print Scheduling Letters</w:t>
      </w:r>
    </w:p>
    <w:p w:rsidR="0030403B" w:rsidRPr="009A6C54" w:rsidRDefault="0030403B" w:rsidP="00106BBA">
      <w:pPr>
        <w:pStyle w:val="BodyText"/>
      </w:pPr>
      <w:r w:rsidRPr="009A6C54">
        <w:t>Provider / Diagnosis Report</w:t>
      </w:r>
    </w:p>
    <w:p w:rsidR="0030403B" w:rsidRPr="009A6C54" w:rsidRDefault="0030403B" w:rsidP="00106BBA">
      <w:pPr>
        <w:pStyle w:val="BodyText"/>
      </w:pPr>
      <w:r w:rsidRPr="009A6C54">
        <w:t>Purge Ambulatory Care Reporting files</w:t>
      </w:r>
    </w:p>
    <w:p w:rsidR="0030403B" w:rsidRPr="009A6C54" w:rsidRDefault="0030403B" w:rsidP="00106BBA">
      <w:pPr>
        <w:pStyle w:val="BodyText"/>
      </w:pPr>
      <w:r w:rsidRPr="009A6C54">
        <w:t>Purge Appointment Status Update Log File</w:t>
      </w:r>
    </w:p>
    <w:p w:rsidR="0030403B" w:rsidRPr="009A6C54" w:rsidRDefault="0030403B" w:rsidP="00106BBA">
      <w:pPr>
        <w:pStyle w:val="BodyText"/>
      </w:pPr>
      <w:r w:rsidRPr="009A6C54">
        <w:t>Purge rejections that are past database close-out</w:t>
      </w:r>
    </w:p>
    <w:p w:rsidR="0030403B" w:rsidRPr="009A6C54" w:rsidRDefault="0030403B" w:rsidP="00106BBA">
      <w:pPr>
        <w:pStyle w:val="BodyText"/>
      </w:pPr>
      <w:r w:rsidRPr="009A6C54">
        <w:t>Purge Scheduling Data</w:t>
      </w:r>
    </w:p>
    <w:p w:rsidR="0030403B" w:rsidRPr="009A6C54" w:rsidRDefault="0030403B" w:rsidP="00106BBA">
      <w:pPr>
        <w:pStyle w:val="BodyText"/>
      </w:pPr>
      <w:r w:rsidRPr="009A6C54">
        <w:t>Radiology Pull List</w:t>
      </w:r>
    </w:p>
    <w:p w:rsidR="0030403B" w:rsidRPr="009A6C54" w:rsidRDefault="0030403B" w:rsidP="00106BBA">
      <w:pPr>
        <w:pStyle w:val="BodyText"/>
      </w:pPr>
      <w:r w:rsidRPr="009A6C54">
        <w:t>Reactivate a Clinic</w:t>
      </w:r>
    </w:p>
    <w:p w:rsidR="0030403B" w:rsidRPr="009A6C54" w:rsidRDefault="0030403B" w:rsidP="00106BBA">
      <w:pPr>
        <w:pStyle w:val="BodyText"/>
      </w:pPr>
      <w:r w:rsidRPr="009A6C54">
        <w:t>Remap Clinic</w:t>
      </w:r>
    </w:p>
    <w:p w:rsidR="0030403B" w:rsidRPr="009A6C54" w:rsidRDefault="0030403B" w:rsidP="00106BBA">
      <w:pPr>
        <w:pStyle w:val="BodyText"/>
      </w:pPr>
      <w:r w:rsidRPr="009A6C54">
        <w:t>Restore Clinic Availability</w:t>
      </w:r>
    </w:p>
    <w:p w:rsidR="0030403B" w:rsidRPr="009A6C54" w:rsidRDefault="0030403B" w:rsidP="00106BBA">
      <w:pPr>
        <w:pStyle w:val="BodyText"/>
      </w:pPr>
      <w:r w:rsidRPr="009A6C54">
        <w:t>Retransmit Ambulatory Care Data by Date Range</w:t>
      </w:r>
    </w:p>
    <w:p w:rsidR="0030403B" w:rsidRPr="009A6C54" w:rsidRDefault="0030403B" w:rsidP="00106BBA">
      <w:pPr>
        <w:pStyle w:val="BodyText"/>
      </w:pPr>
      <w:r w:rsidRPr="009A6C54">
        <w:t>Retransmit Selected Error Code</w:t>
      </w:r>
    </w:p>
    <w:p w:rsidR="0030403B" w:rsidRPr="009A6C54" w:rsidRDefault="0030403B" w:rsidP="00106BBA">
      <w:pPr>
        <w:pStyle w:val="BodyText"/>
      </w:pPr>
      <w:r w:rsidRPr="009A6C54">
        <w:t>Retroactive Visits List</w:t>
      </w:r>
    </w:p>
    <w:p w:rsidR="0030403B" w:rsidRPr="009A6C54" w:rsidRDefault="0030403B" w:rsidP="00106BBA">
      <w:pPr>
        <w:pStyle w:val="BodyText"/>
      </w:pPr>
      <w:r w:rsidRPr="009A6C54">
        <w:t>Review of Scheduling / PCE / Problem List Data</w:t>
      </w:r>
    </w:p>
    <w:p w:rsidR="0030403B" w:rsidRPr="009A6C54" w:rsidRDefault="0030403B" w:rsidP="00106BBA">
      <w:pPr>
        <w:pStyle w:val="BodyText"/>
      </w:pPr>
      <w:r w:rsidRPr="009A6C54">
        <w:t>Routing Slips</w:t>
      </w:r>
    </w:p>
    <w:p w:rsidR="0030403B" w:rsidRPr="009A6C54" w:rsidRDefault="0030403B" w:rsidP="00106BBA">
      <w:pPr>
        <w:pStyle w:val="BodyText"/>
      </w:pPr>
      <w:r w:rsidRPr="009A6C54">
        <w:t>SC Veterans Awaiting Appointments</w:t>
      </w:r>
    </w:p>
    <w:p w:rsidR="0030403B" w:rsidRPr="009A6C54" w:rsidRDefault="0030403B" w:rsidP="00106BBA">
      <w:pPr>
        <w:pStyle w:val="BodyText"/>
      </w:pPr>
      <w:r w:rsidRPr="009A6C54">
        <w:t>Scheduling / PCE Bad Pointer Count</w:t>
      </w:r>
    </w:p>
    <w:p w:rsidR="0030403B" w:rsidRPr="009A6C54" w:rsidRDefault="0030403B" w:rsidP="00106BBA">
      <w:pPr>
        <w:pStyle w:val="BodyText"/>
      </w:pPr>
      <w:r w:rsidRPr="009A6C54">
        <w:t>Scheduling Parameters</w:t>
      </w:r>
    </w:p>
    <w:p w:rsidR="0030403B" w:rsidRPr="009A6C54" w:rsidRDefault="0030403B" w:rsidP="00106BBA">
      <w:pPr>
        <w:pStyle w:val="BodyText"/>
      </w:pPr>
      <w:r w:rsidRPr="009A6C54">
        <w:t>Selective Retransmission of NPCDB Rejections</w:t>
      </w:r>
    </w:p>
    <w:p w:rsidR="0030403B" w:rsidRPr="009A6C54" w:rsidRDefault="0030403B" w:rsidP="00106BBA">
      <w:pPr>
        <w:pStyle w:val="BodyText"/>
      </w:pPr>
      <w:r w:rsidRPr="009A6C54">
        <w:t>Set up a Clinic</w:t>
      </w:r>
    </w:p>
    <w:p w:rsidR="0030403B" w:rsidRPr="009A6C54" w:rsidRDefault="0030403B" w:rsidP="00106BBA">
      <w:pPr>
        <w:pStyle w:val="BodyText"/>
      </w:pPr>
      <w:r w:rsidRPr="009A6C54">
        <w:t>Sharing Agreement Category Update</w:t>
      </w:r>
    </w:p>
    <w:p w:rsidR="0030403B" w:rsidRPr="009A6C54" w:rsidRDefault="0030403B" w:rsidP="00106BBA">
      <w:pPr>
        <w:pStyle w:val="BodyText"/>
      </w:pPr>
      <w:r w:rsidRPr="009A6C54">
        <w:t>Stop Code Listing (Computer Generated)</w:t>
      </w:r>
    </w:p>
    <w:p w:rsidR="0030403B" w:rsidRPr="009A6C54" w:rsidRDefault="0030403B" w:rsidP="00106BBA">
      <w:pPr>
        <w:pStyle w:val="BodyText"/>
      </w:pPr>
      <w:r w:rsidRPr="009A6C54">
        <w:t>Summary Report - IEMM</w:t>
      </w:r>
    </w:p>
    <w:p w:rsidR="0030403B" w:rsidRPr="009A6C54" w:rsidRDefault="0030403B" w:rsidP="00106BBA">
      <w:pPr>
        <w:pStyle w:val="BodyText"/>
      </w:pPr>
      <w:r w:rsidRPr="009A6C54">
        <w:t>Team / Position Assignment / Re-Assignment</w:t>
      </w:r>
    </w:p>
    <w:p w:rsidR="0030403B" w:rsidRPr="009A6C54" w:rsidRDefault="0030403B" w:rsidP="00106BBA">
      <w:pPr>
        <w:pStyle w:val="BodyText"/>
      </w:pPr>
      <w:r w:rsidRPr="009A6C54">
        <w:t>Tracking Report</w:t>
      </w:r>
    </w:p>
    <w:p w:rsidR="0030403B" w:rsidRPr="009A6C54" w:rsidRDefault="0030403B" w:rsidP="00106BBA">
      <w:pPr>
        <w:pStyle w:val="BodyText"/>
      </w:pPr>
      <w:r w:rsidRPr="009A6C54">
        <w:t>Transmission History for Patient</w:t>
      </w:r>
    </w:p>
    <w:p w:rsidR="0030403B" w:rsidRPr="009A6C54" w:rsidRDefault="0030403B" w:rsidP="00106BBA">
      <w:pPr>
        <w:pStyle w:val="BodyText"/>
      </w:pPr>
      <w:r w:rsidRPr="009A6C54">
        <w:t>Transmission History Report - Full</w:t>
      </w:r>
    </w:p>
    <w:p w:rsidR="0030403B" w:rsidRPr="009A6C54" w:rsidRDefault="0030403B" w:rsidP="00106BBA">
      <w:pPr>
        <w:pStyle w:val="BodyText"/>
      </w:pPr>
      <w:r w:rsidRPr="009A6C54">
        <w:t xml:space="preserve">Trend of Facility </w:t>
      </w:r>
      <w:proofErr w:type="spellStart"/>
      <w:r w:rsidRPr="009A6C54">
        <w:t>Uniques</w:t>
      </w:r>
      <w:proofErr w:type="spellEnd"/>
      <w:r w:rsidRPr="009A6C54">
        <w:t xml:space="preserve"> by 12 Month Date Ranges</w:t>
      </w:r>
    </w:p>
    <w:p w:rsidR="0030403B" w:rsidRPr="009A6C54" w:rsidRDefault="0030403B" w:rsidP="00106BBA">
      <w:pPr>
        <w:pStyle w:val="BodyText"/>
      </w:pPr>
      <w:r w:rsidRPr="009A6C54">
        <w:t>Veterans Without Activity Since a Specified Date</w:t>
      </w:r>
    </w:p>
    <w:p w:rsidR="0030403B" w:rsidRPr="009A6C54" w:rsidRDefault="0030403B" w:rsidP="00106BBA">
      <w:pPr>
        <w:pStyle w:val="BodyText"/>
      </w:pPr>
      <w:r w:rsidRPr="009A6C54">
        <w:t>View Appointment Status Update Date (Single Date)</w:t>
      </w:r>
    </w:p>
    <w:p w:rsidR="0030403B" w:rsidRPr="009A6C54" w:rsidRDefault="0030403B" w:rsidP="00106BBA">
      <w:pPr>
        <w:pStyle w:val="BodyText"/>
      </w:pPr>
      <w:r w:rsidRPr="009A6C54">
        <w:t xml:space="preserve">Visit </w:t>
      </w:r>
      <w:proofErr w:type="spellStart"/>
      <w:r w:rsidRPr="009A6C54">
        <w:t>Rpt</w:t>
      </w:r>
      <w:proofErr w:type="spellEnd"/>
      <w:r w:rsidRPr="009A6C54">
        <w:t xml:space="preserve"> by Transmitted OPT Encounter</w:t>
      </w:r>
    </w:p>
    <w:p w:rsidR="0030403B" w:rsidRPr="009A6C54" w:rsidRDefault="0030403B" w:rsidP="00106BBA">
      <w:pPr>
        <w:pStyle w:val="BodyText"/>
      </w:pPr>
      <w:r w:rsidRPr="009A6C54">
        <w:t>Visits and Unique IP SSNs by County (IP9)</w:t>
      </w:r>
    </w:p>
    <w:p w:rsidR="0030403B" w:rsidRPr="009A6C54" w:rsidRDefault="0030403B" w:rsidP="00106BBA">
      <w:pPr>
        <w:pStyle w:val="BodyText"/>
      </w:pPr>
      <w:r w:rsidRPr="009A6C54">
        <w:t>Visits and Unique SSNs by County (OP9)</w:t>
      </w:r>
    </w:p>
    <w:p w:rsidR="00783169" w:rsidRPr="00783169" w:rsidRDefault="0030403B" w:rsidP="00106BBA">
      <w:pPr>
        <w:pStyle w:val="BodyText"/>
        <w:rPr>
          <w:lang w:val="en-US"/>
        </w:rPr>
      </w:pPr>
      <w:proofErr w:type="spellStart"/>
      <w:r w:rsidRPr="009A6C54">
        <w:t>Workd</w:t>
      </w:r>
      <w:proofErr w:type="spellEnd"/>
      <w:r w:rsidRPr="009A6C54">
        <w:t xml:space="preserve"> Report</w:t>
      </w:r>
    </w:p>
    <w:sectPr w:rsidR="00783169" w:rsidRPr="00783169" w:rsidSect="00414165">
      <w:headerReference w:type="even" r:id="rId42"/>
      <w:headerReference w:type="default" r:id="rId43"/>
      <w:headerReference w:type="first" r:id="rId4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0849" w:rsidRDefault="00C70849" w:rsidP="00240EE9">
      <w:r>
        <w:separator/>
      </w:r>
    </w:p>
    <w:p w:rsidR="00C70849" w:rsidRDefault="00C70849"/>
    <w:p w:rsidR="00C70849" w:rsidRDefault="00C70849"/>
    <w:p w:rsidR="00C70849" w:rsidRDefault="00C70849"/>
    <w:p w:rsidR="00C70849" w:rsidRDefault="00C70849"/>
  </w:endnote>
  <w:endnote w:type="continuationSeparator" w:id="0">
    <w:p w:rsidR="00C70849" w:rsidRDefault="00C70849" w:rsidP="00240EE9">
      <w:r>
        <w:continuationSeparator/>
      </w:r>
    </w:p>
    <w:p w:rsidR="00C70849" w:rsidRDefault="00C70849"/>
    <w:p w:rsidR="00C70849" w:rsidRDefault="00C70849"/>
    <w:p w:rsidR="00C70849" w:rsidRDefault="00C70849"/>
    <w:p w:rsidR="00C70849" w:rsidRDefault="00C70849"/>
  </w:endnote>
  <w:endnote w:id="1">
    <w:p w:rsidR="00632099" w:rsidRPr="009E32D4" w:rsidRDefault="00632099" w:rsidP="009E32D4"/>
  </w:endnote>
  <w:endnote w:id="2">
    <w:p w:rsidR="00632099" w:rsidRPr="009E32D4" w:rsidRDefault="00632099" w:rsidP="009E32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Bold">
    <w:panose1 w:val="020B0704020202020204"/>
    <w:charset w:val="00"/>
    <w:family w:val="roman"/>
    <w:notTrueType/>
    <w:pitch w:val="default"/>
  </w:font>
  <w:font w:name="Times New Roman 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panose1 w:val="00000000000000000000"/>
    <w:charset w:val="00"/>
    <w:family w:val="auto"/>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r_ansi">
    <w:altName w:val="Calibri"/>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099" w:rsidRPr="00D555E0" w:rsidRDefault="00632099" w:rsidP="00267FB5">
    <w:pPr>
      <w:pStyle w:val="Footer"/>
      <w:tabs>
        <w:tab w:val="clear" w:pos="4680"/>
        <w:tab w:val="center" w:pos="5040"/>
      </w:tabs>
      <w:spacing w:before="0" w:after="0"/>
    </w:pPr>
    <w:r>
      <w:t>Patient Information Management System (</w:t>
    </w:r>
    <w:r w:rsidRPr="00B04411">
      <w:t>PIMS</w:t>
    </w:r>
    <w:r>
      <w:t>)</w:t>
    </w:r>
    <w:r w:rsidRPr="00387973">
      <w:t xml:space="preserve"> </w:t>
    </w:r>
    <w:r>
      <w:tab/>
    </w:r>
    <w:r>
      <w:rPr>
        <w:rStyle w:val="PageNumber"/>
      </w:rPr>
      <w:fldChar w:fldCharType="begin"/>
    </w:r>
    <w:r>
      <w:rPr>
        <w:rStyle w:val="PageNumber"/>
      </w:rPr>
      <w:instrText xml:space="preserve">PAGE  </w:instrText>
    </w:r>
    <w:r>
      <w:rPr>
        <w:rStyle w:val="PageNumber"/>
      </w:rPr>
      <w:fldChar w:fldCharType="separate"/>
    </w:r>
    <w:r>
      <w:rPr>
        <w:rStyle w:val="PageNumber"/>
        <w:noProof/>
      </w:rPr>
      <w:t>xviii</w:t>
    </w:r>
    <w:r>
      <w:rPr>
        <w:rStyle w:val="PageNumber"/>
      </w:rPr>
      <w:fldChar w:fldCharType="end"/>
    </w:r>
    <w:r>
      <w:rPr>
        <w:rStyle w:val="PageNumber"/>
      </w:rPr>
      <w:tab/>
    </w:r>
    <w:r>
      <w:t>June 2019</w:t>
    </w:r>
  </w:p>
  <w:p w:rsidR="00632099" w:rsidRDefault="00632099" w:rsidP="002F6B97">
    <w:pPr>
      <w:pStyle w:val="Footer"/>
      <w:tabs>
        <w:tab w:val="clear" w:pos="4680"/>
        <w:tab w:val="center" w:pos="5940"/>
      </w:tabs>
      <w:spacing w:before="0" w:after="0"/>
      <w:rPr>
        <w:rStyle w:val="PageNumber"/>
      </w:rPr>
    </w:pPr>
    <w:r w:rsidRPr="00D555E0">
      <w:t>Technical Manual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099" w:rsidRDefault="00632099" w:rsidP="008D5CD6">
    <w:pPr>
      <w:pStyle w:val="Footer"/>
      <w:tabs>
        <w:tab w:val="clear" w:pos="4680"/>
        <w:tab w:val="center" w:pos="5760"/>
      </w:tabs>
      <w:spacing w:before="0" w:after="0"/>
    </w:pPr>
  </w:p>
  <w:p w:rsidR="00632099" w:rsidRDefault="00632099" w:rsidP="00267FB5">
    <w:pPr>
      <w:pStyle w:val="Footer"/>
      <w:tabs>
        <w:tab w:val="clear" w:pos="4680"/>
        <w:tab w:val="center" w:pos="5040"/>
      </w:tabs>
      <w:spacing w:before="0" w:after="0"/>
    </w:pPr>
    <w:r>
      <w:t>Patient Information Management System (</w:t>
    </w:r>
    <w:r w:rsidRPr="00B04411">
      <w:t>PIMS</w:t>
    </w:r>
    <w:r>
      <w:t>)</w:t>
    </w:r>
    <w:r>
      <w:tab/>
    </w:r>
    <w:r w:rsidRPr="00B04411">
      <w:rPr>
        <w:rStyle w:val="PageNumber"/>
      </w:rPr>
      <w:fldChar w:fldCharType="begin"/>
    </w:r>
    <w:r w:rsidRPr="00B04411">
      <w:rPr>
        <w:rStyle w:val="PageNumber"/>
      </w:rPr>
      <w:instrText xml:space="preserve">PAGE  </w:instrText>
    </w:r>
    <w:r w:rsidRPr="00B04411">
      <w:rPr>
        <w:rStyle w:val="PageNumber"/>
      </w:rPr>
      <w:fldChar w:fldCharType="separate"/>
    </w:r>
    <w:r>
      <w:rPr>
        <w:rStyle w:val="PageNumber"/>
        <w:noProof/>
      </w:rPr>
      <w:t>265</w:t>
    </w:r>
    <w:r w:rsidRPr="00B04411">
      <w:rPr>
        <w:rStyle w:val="PageNumber"/>
      </w:rPr>
      <w:fldChar w:fldCharType="end"/>
    </w:r>
    <w:r w:rsidRPr="00B04411">
      <w:tab/>
    </w:r>
    <w:r>
      <w:t>June 2019</w:t>
    </w:r>
  </w:p>
  <w:p w:rsidR="00632099" w:rsidRPr="008D5CD6" w:rsidRDefault="00632099" w:rsidP="00267FB5">
    <w:pPr>
      <w:pStyle w:val="Footer"/>
      <w:tabs>
        <w:tab w:val="clear" w:pos="4680"/>
        <w:tab w:val="center" w:pos="5760"/>
      </w:tabs>
      <w:spacing w:before="0" w:after="0"/>
    </w:pPr>
    <w:r w:rsidRPr="00B04411">
      <w:t>Technical Manual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099" w:rsidRDefault="00632099" w:rsidP="00251BCE">
    <w:pPr>
      <w:pStyle w:val="Footer"/>
      <w:tabs>
        <w:tab w:val="clear" w:pos="4680"/>
        <w:tab w:val="center" w:pos="5760"/>
      </w:tabs>
      <w:spacing w:before="0" w:after="0"/>
    </w:pPr>
    <w:r>
      <w:t>Patient Information Management System (</w:t>
    </w:r>
    <w:r w:rsidRPr="00B04411">
      <w:t>PIMS</w:t>
    </w:r>
    <w:r>
      <w:t>)</w:t>
    </w:r>
    <w:r>
      <w:tab/>
    </w:r>
    <w:r w:rsidRPr="00B04411">
      <w:rPr>
        <w:rStyle w:val="PageNumber"/>
      </w:rPr>
      <w:fldChar w:fldCharType="begin"/>
    </w:r>
    <w:r w:rsidRPr="00B04411">
      <w:rPr>
        <w:rStyle w:val="PageNumber"/>
      </w:rPr>
      <w:instrText xml:space="preserve">PAGE  </w:instrText>
    </w:r>
    <w:r w:rsidRPr="00B04411">
      <w:rPr>
        <w:rStyle w:val="PageNumber"/>
      </w:rPr>
      <w:fldChar w:fldCharType="separate"/>
    </w:r>
    <w:r>
      <w:rPr>
        <w:rStyle w:val="PageNumber"/>
        <w:noProof/>
      </w:rPr>
      <w:t>v</w:t>
    </w:r>
    <w:r w:rsidRPr="00B04411">
      <w:rPr>
        <w:rStyle w:val="PageNumber"/>
      </w:rPr>
      <w:fldChar w:fldCharType="end"/>
    </w:r>
    <w:r w:rsidRPr="00B04411">
      <w:tab/>
    </w:r>
    <w:r>
      <w:t>June 2019</w:t>
    </w:r>
  </w:p>
  <w:p w:rsidR="00632099" w:rsidRDefault="00632099" w:rsidP="00455700">
    <w:pPr>
      <w:pStyle w:val="Footer"/>
      <w:tabs>
        <w:tab w:val="clear" w:pos="4680"/>
        <w:tab w:val="center" w:pos="5760"/>
      </w:tabs>
      <w:spacing w:before="0" w:after="0"/>
    </w:pPr>
    <w:r w:rsidRPr="00B04411">
      <w:t>Technical Manual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099" w:rsidRPr="00D555E0" w:rsidRDefault="00632099" w:rsidP="001D7147">
    <w:pPr>
      <w:pStyle w:val="Footer"/>
      <w:tabs>
        <w:tab w:val="clear" w:pos="4680"/>
        <w:tab w:val="clear" w:pos="9360"/>
        <w:tab w:val="left" w:pos="5040"/>
        <w:tab w:val="left" w:pos="8010"/>
        <w:tab w:val="left" w:pos="8370"/>
        <w:tab w:val="left" w:pos="8460"/>
      </w:tabs>
      <w:spacing w:before="0" w:after="0"/>
      <w:ind w:right="-630"/>
    </w:pPr>
    <w:r>
      <w:t>Patient Information Management System (</w:t>
    </w:r>
    <w:r w:rsidRPr="00B04411">
      <w:t>PIMS</w:t>
    </w:r>
    <w:r>
      <w:t>)</w:t>
    </w:r>
    <w:r>
      <w:tab/>
    </w:r>
    <w:r w:rsidRPr="00A56854">
      <w:rPr>
        <w:rStyle w:val="PageNumber"/>
      </w:rPr>
      <w:fldChar w:fldCharType="begin"/>
    </w:r>
    <w:r w:rsidRPr="00A56854">
      <w:rPr>
        <w:rStyle w:val="PageNumber"/>
      </w:rPr>
      <w:instrText xml:space="preserve">PAGE  </w:instrText>
    </w:r>
    <w:r w:rsidRPr="00A56854">
      <w:rPr>
        <w:rStyle w:val="PageNumber"/>
      </w:rPr>
      <w:fldChar w:fldCharType="separate"/>
    </w:r>
    <w:r>
      <w:rPr>
        <w:rStyle w:val="PageNumber"/>
        <w:noProof/>
      </w:rPr>
      <w:t>xvii</w:t>
    </w:r>
    <w:r w:rsidRPr="00A56854">
      <w:rPr>
        <w:rStyle w:val="PageNumber"/>
      </w:rPr>
      <w:fldChar w:fldCharType="end"/>
    </w:r>
    <w:r w:rsidRPr="00A56854">
      <w:tab/>
    </w:r>
    <w:r>
      <w:tab/>
      <w:t xml:space="preserve">June </w:t>
    </w:r>
    <w:r w:rsidRPr="00D555E0">
      <w:t>201</w:t>
    </w:r>
    <w:r>
      <w:t>9</w:t>
    </w:r>
  </w:p>
  <w:p w:rsidR="00632099" w:rsidRPr="00A56854" w:rsidRDefault="00632099" w:rsidP="002F6B97">
    <w:pPr>
      <w:pStyle w:val="Footer"/>
      <w:tabs>
        <w:tab w:val="clear" w:pos="4680"/>
        <w:tab w:val="clear" w:pos="9360"/>
      </w:tabs>
      <w:spacing w:before="0" w:after="0"/>
      <w:rPr>
        <w:rStyle w:val="PageNumber"/>
      </w:rPr>
    </w:pPr>
    <w:r w:rsidRPr="00D555E0">
      <w:t>Technical Manual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099" w:rsidRDefault="00632099" w:rsidP="00602BEC">
    <w:pPr>
      <w:pStyle w:val="Footer"/>
      <w:tabs>
        <w:tab w:val="clear" w:pos="4680"/>
        <w:tab w:val="center" w:pos="5400"/>
      </w:tabs>
      <w:spacing w:before="0" w:after="0"/>
    </w:pPr>
    <w:r>
      <w:t>Patient Information Management System (</w:t>
    </w:r>
    <w:r w:rsidRPr="00B04411">
      <w:t>PIMS</w:t>
    </w:r>
    <w:r>
      <w:t>)</w:t>
    </w:r>
    <w:r>
      <w:tab/>
    </w:r>
    <w:r>
      <w:fldChar w:fldCharType="begin"/>
    </w:r>
    <w:r>
      <w:instrText xml:space="preserve"> PAGE   \* MERGEFORMAT </w:instrText>
    </w:r>
    <w:r>
      <w:fldChar w:fldCharType="separate"/>
    </w:r>
    <w:r>
      <w:rPr>
        <w:noProof/>
      </w:rPr>
      <w:t>270</w:t>
    </w:r>
    <w:r>
      <w:rPr>
        <w:noProof/>
      </w:rPr>
      <w:fldChar w:fldCharType="end"/>
    </w:r>
    <w:r>
      <w:tab/>
      <w:t>June 2019</w:t>
    </w:r>
  </w:p>
  <w:p w:rsidR="00632099" w:rsidRDefault="00632099" w:rsidP="00602BEC">
    <w:pPr>
      <w:pStyle w:val="Footer"/>
      <w:spacing w:before="0" w:after="0"/>
      <w:rPr>
        <w:rStyle w:val="PageNumber"/>
      </w:rPr>
    </w:pPr>
    <w:r>
      <w:t>Technical Manual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0849" w:rsidRDefault="00C70849" w:rsidP="00240EE9">
      <w:r>
        <w:separator/>
      </w:r>
    </w:p>
    <w:p w:rsidR="00C70849" w:rsidRDefault="00C70849"/>
    <w:p w:rsidR="00C70849" w:rsidRDefault="00C70849"/>
    <w:p w:rsidR="00C70849" w:rsidRDefault="00C70849"/>
    <w:p w:rsidR="00C70849" w:rsidRDefault="00C70849"/>
  </w:footnote>
  <w:footnote w:type="continuationSeparator" w:id="0">
    <w:p w:rsidR="00C70849" w:rsidRDefault="00C70849" w:rsidP="00240EE9">
      <w:r>
        <w:continuationSeparator/>
      </w:r>
    </w:p>
    <w:p w:rsidR="00C70849" w:rsidRDefault="00C70849"/>
    <w:p w:rsidR="00C70849" w:rsidRDefault="00C70849"/>
    <w:p w:rsidR="00C70849" w:rsidRDefault="00C70849"/>
    <w:p w:rsidR="00C70849" w:rsidRDefault="00C70849"/>
  </w:footnote>
  <w:footnote w:id="1">
    <w:p w:rsidR="00632099" w:rsidRPr="00385888" w:rsidRDefault="00632099" w:rsidP="00385888">
      <w:pPr>
        <w:pStyle w:val="FootnoteText"/>
      </w:pPr>
    </w:p>
  </w:footnote>
  <w:footnote w:id="2">
    <w:p w:rsidR="00632099" w:rsidRDefault="00632099" w:rsidP="00ED223E">
      <w:pPr>
        <w:pStyle w:val="FootnoteText"/>
        <w:numPr>
          <w:ilvl w:val="12"/>
          <w:numId w:val="0"/>
        </w:numPr>
      </w:pPr>
    </w:p>
  </w:footnote>
  <w:footnote w:id="3">
    <w:p w:rsidR="00632099" w:rsidRDefault="00632099" w:rsidP="00ED223E">
      <w:pPr>
        <w:pStyle w:val="FootnoteText"/>
        <w:numPr>
          <w:ilvl w:val="12"/>
          <w:numId w:val="0"/>
        </w:numPr>
      </w:pPr>
      <w:r>
        <w:rPr>
          <w:rStyle w:val="FootnoteReference"/>
        </w:rPr>
        <w:footnoteRef/>
      </w:r>
      <w:r>
        <w:t xml:space="preserve"> The </w:t>
      </w:r>
      <w:r>
        <w:rPr>
          <w:b/>
        </w:rPr>
        <w:t>V</w:t>
      </w:r>
      <w:r>
        <w:rPr>
          <w:i/>
        </w:rPr>
        <w:t>IST</w:t>
      </w:r>
      <w:r>
        <w:rPr>
          <w:b/>
        </w:rPr>
        <w:t>A</w:t>
      </w:r>
      <w:r>
        <w:t xml:space="preserve"> HL7 package has placed special meaning on this field.  Note that this field is only used with batch acknowledgments.</w:t>
      </w:r>
    </w:p>
  </w:footnote>
  <w:footnote w:id="4">
    <w:p w:rsidR="00632099" w:rsidRDefault="00632099" w:rsidP="00ED223E">
      <w:pPr>
        <w:pStyle w:val="BodyText"/>
      </w:pPr>
      <w:r>
        <w:rPr>
          <w:rStyle w:val="FootnoteReference"/>
        </w:rPr>
        <w:footnoteRef/>
      </w:r>
      <w:r>
        <w:t xml:space="preserve"> Special meaning placed on this field to support multiple rejection reasons by the National Patient Care Database (NPCDB).</w:t>
      </w:r>
    </w:p>
  </w:footnote>
  <w:footnote w:id="5">
    <w:p w:rsidR="00632099" w:rsidRDefault="00632099" w:rsidP="00ED223E">
      <w:pPr>
        <w:pStyle w:val="FootnoteText"/>
      </w:pPr>
      <w:r>
        <w:rPr>
          <w:rStyle w:val="FootnoteReference"/>
        </w:rPr>
        <w:footnoteRef/>
      </w:r>
      <w:r>
        <w:t xml:space="preserve"> This element is only available from CIRN enabled facilities.</w:t>
      </w:r>
    </w:p>
  </w:footnote>
  <w:footnote w:id="6">
    <w:p w:rsidR="00632099" w:rsidRDefault="00632099" w:rsidP="00ED223E">
      <w:pPr>
        <w:pStyle w:val="FootnoteText"/>
        <w:numPr>
          <w:ilvl w:val="12"/>
          <w:numId w:val="0"/>
        </w:numPr>
      </w:pPr>
      <w:r>
        <w:rPr>
          <w:rStyle w:val="FootnoteReference"/>
        </w:rPr>
        <w:footnoteRef/>
      </w:r>
      <w:r>
        <w:t xml:space="preserve"> According to the HL7 standard, the maximum length of this element is 2.</w:t>
      </w:r>
    </w:p>
  </w:footnote>
  <w:footnote w:id="7">
    <w:p w:rsidR="00632099" w:rsidRDefault="00632099" w:rsidP="00855899">
      <w:pPr>
        <w:pStyle w:val="FootnoteText"/>
      </w:pPr>
      <w:r>
        <w:rPr>
          <w:rStyle w:val="FootnoteReference"/>
        </w:rPr>
        <w:footnoteRef/>
      </w:r>
      <w:r>
        <w:t xml:space="preserve"> This element will be 1-15 characters/digits followed by a hyphen (-) followed by 3 characters/digits followed by a hyphen (-) followed by 1-15 digits followed by an asterisk (*) followed by 1-4 digits.  (Ex: 123AZ-ALB-1934*1)</w:t>
      </w:r>
    </w:p>
  </w:footnote>
  <w:footnote w:id="8">
    <w:p w:rsidR="00632099" w:rsidRDefault="00632099" w:rsidP="00855899">
      <w:pPr>
        <w:pStyle w:val="FootnoteText"/>
      </w:pPr>
      <w:r>
        <w:rPr>
          <w:rStyle w:val="FootnoteReference"/>
        </w:rPr>
        <w:footnoteRef/>
      </w:r>
      <w:r>
        <w:t xml:space="preserve"> The trailing set of digits (i.e., everything to the right of the asterisk) are an appended Set ID and should be treated as such.</w:t>
      </w:r>
    </w:p>
  </w:footnote>
  <w:footnote w:id="9">
    <w:p w:rsidR="00632099" w:rsidRDefault="00632099" w:rsidP="00855899">
      <w:pPr>
        <w:pStyle w:val="FootnoteText"/>
        <w:numPr>
          <w:ilvl w:val="12"/>
          <w:numId w:val="0"/>
        </w:numPr>
      </w:pPr>
      <w:r>
        <w:rPr>
          <w:rStyle w:val="FootnoteReference"/>
        </w:rPr>
        <w:footnoteRef/>
      </w:r>
      <w:r>
        <w:t xml:space="preserve"> This element is also found in the Patient Identification (PID) segment.</w:t>
      </w:r>
    </w:p>
  </w:footnote>
  <w:footnote w:id="10">
    <w:p w:rsidR="00632099" w:rsidRDefault="00632099" w:rsidP="00855899">
      <w:pPr>
        <w:pStyle w:val="FootnoteText"/>
        <w:numPr>
          <w:ilvl w:val="12"/>
          <w:numId w:val="0"/>
        </w:numPr>
      </w:pPr>
      <w:r>
        <w:rPr>
          <w:rStyle w:val="FootnoteReference"/>
        </w:rPr>
        <w:footnoteRef/>
      </w:r>
      <w:r>
        <w:t xml:space="preserve"> This element is also found in the Patient Identification (PID) segment.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099" w:rsidRPr="002B2920" w:rsidRDefault="00632099" w:rsidP="002B2920">
    <w:pPr>
      <w:pStyle w:val="Header"/>
    </w:pPr>
    <w:r>
      <w:rPr>
        <w:lang w:val="en-US"/>
      </w:rPr>
      <w:tab/>
    </w:r>
    <w:r>
      <w:rPr>
        <w:lang w:val="en-US"/>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099" w:rsidRPr="00CE3728" w:rsidRDefault="00632099" w:rsidP="00CE3728">
    <w:pPr>
      <w:pStyle w:val="Header"/>
      <w:rPr>
        <w:lang w:val="en-US"/>
      </w:rPr>
    </w:pPr>
    <w:r>
      <w:rPr>
        <w:lang w:val="en-US"/>
      </w:rPr>
      <w:tab/>
    </w:r>
    <w:r>
      <w:rPr>
        <w:lang w:val="en-US"/>
      </w:rPr>
      <w:tab/>
      <w:t>PIMS</w:t>
    </w:r>
  </w:p>
  <w:p w:rsidR="00632099" w:rsidRPr="002B2920" w:rsidRDefault="00632099" w:rsidP="00CE372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099" w:rsidRPr="00CE3728" w:rsidRDefault="00632099" w:rsidP="00CE3728">
    <w:pPr>
      <w:pStyle w:val="Header"/>
      <w:rPr>
        <w:lang w:val="en-US"/>
      </w:rPr>
    </w:pPr>
    <w:r>
      <w:rPr>
        <w:lang w:val="en-US"/>
      </w:rPr>
      <w:t>PIMS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099" w:rsidRPr="00CE3728" w:rsidRDefault="00632099" w:rsidP="00CE3728">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099" w:rsidRPr="0080381F" w:rsidRDefault="00632099" w:rsidP="0080381F">
    <w:pPr>
      <w:pStyle w:val="Header"/>
    </w:pPr>
    <w:r>
      <w:rPr>
        <w:lang w:val="en-US"/>
      </w:rPr>
      <w:tab/>
    </w:r>
    <w:r>
      <w:rPr>
        <w:lang w:val="en-US"/>
      </w:rPr>
      <w:tab/>
    </w:r>
    <w:r>
      <w:t>Glossary</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099" w:rsidRPr="007751D9" w:rsidRDefault="00632099" w:rsidP="006160C3">
    <w:pPr>
      <w:pStyle w:val="Header"/>
      <w:tabs>
        <w:tab w:val="clear" w:pos="4680"/>
      </w:tabs>
    </w:pPr>
    <w:r>
      <w:t>Glossary</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099" w:rsidRPr="002B2920" w:rsidRDefault="00632099" w:rsidP="002B2920">
    <w:pPr>
      <w:pStyle w:val="Header"/>
    </w:pPr>
    <w:r>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099" w:rsidRPr="0080381F" w:rsidRDefault="00632099" w:rsidP="0080381F">
    <w:pPr>
      <w:pStyle w:val="Header"/>
    </w:pPr>
    <w:r>
      <w:rPr>
        <w:lang w:val="en-US"/>
      </w:rPr>
      <w:tab/>
    </w:r>
    <w:r>
      <w:rPr>
        <w:lang w:val="en-US"/>
      </w:rPr>
      <w:tab/>
    </w:r>
    <w:r>
      <w:t>Supplemental</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099" w:rsidRPr="007751D9" w:rsidRDefault="00632099" w:rsidP="006160C3">
    <w:pPr>
      <w:pStyle w:val="Header"/>
      <w:tabs>
        <w:tab w:val="clear" w:pos="4680"/>
      </w:tabs>
    </w:pPr>
    <w:r w:rsidRPr="00384C7D">
      <w:t>Supplemental</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099" w:rsidRPr="002B2920" w:rsidRDefault="00632099" w:rsidP="002B29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099" w:rsidRPr="001868C3" w:rsidRDefault="00632099" w:rsidP="006160C3">
    <w:pPr>
      <w:pStyle w:val="Header"/>
      <w:tabs>
        <w:tab w:val="clear" w:pos="4680"/>
      </w:tabs>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099" w:rsidRPr="00F97544" w:rsidRDefault="00632099" w:rsidP="00F9754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099" w:rsidRPr="00982CA6" w:rsidRDefault="00632099" w:rsidP="0080381F">
    <w:pPr>
      <w:pStyle w:val="Header"/>
      <w:rPr>
        <w:lang w:val="en-US"/>
      </w:rPr>
    </w:pPr>
    <w:r>
      <w:rPr>
        <w:lang w:val="en-US"/>
      </w:rPr>
      <w:tab/>
    </w:r>
    <w:r>
      <w:rPr>
        <w:lang w:val="en-US"/>
      </w:rPr>
      <w:tab/>
      <w:t>PIMS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099" w:rsidRPr="00982CA6" w:rsidRDefault="00632099" w:rsidP="00982CA6">
    <w:pPr>
      <w:pStyle w:val="Header"/>
      <w:rPr>
        <w:lang w:val="en-US"/>
      </w:rPr>
    </w:pPr>
    <w:r>
      <w:rPr>
        <w:lang w:val="en-US"/>
      </w:rPr>
      <w:t>PIMS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099" w:rsidRPr="00A6259C" w:rsidRDefault="00632099" w:rsidP="00A6259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099" w:rsidRPr="00CE3728" w:rsidRDefault="00632099" w:rsidP="00CE3728">
    <w:pPr>
      <w:pStyle w:val="Header"/>
      <w:rPr>
        <w:lang w:val="en-US"/>
      </w:rPr>
    </w:pPr>
    <w:r>
      <w:rPr>
        <w:lang w:val="en-US"/>
      </w:rPr>
      <w:tab/>
    </w:r>
    <w:r>
      <w:rPr>
        <w:lang w:val="en-US"/>
      </w:rPr>
      <w:tab/>
      <w:t>PIMS</w:t>
    </w:r>
  </w:p>
  <w:p w:rsidR="00632099" w:rsidRPr="002B2920" w:rsidRDefault="00632099" w:rsidP="00CE372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099" w:rsidRPr="00CE3728" w:rsidRDefault="00632099" w:rsidP="00CE3728">
    <w:pPr>
      <w:pStyle w:val="Header"/>
      <w:rPr>
        <w:lang w:val="en-US"/>
      </w:rPr>
    </w:pPr>
    <w:r>
      <w:rPr>
        <w:lang w:val="en-US"/>
      </w:rPr>
      <w:t>PIMS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099" w:rsidRPr="00CE3728" w:rsidRDefault="00632099" w:rsidP="00CE37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561A95C4"/>
    <w:lvl w:ilvl="0">
      <w:start w:val="1"/>
      <w:numFmt w:val="lowerRoman"/>
      <w:pStyle w:val="ListNumber3"/>
      <w:lvlText w:val="%1."/>
      <w:lvlJc w:val="right"/>
      <w:pPr>
        <w:ind w:left="1080" w:hanging="360"/>
      </w:pPr>
    </w:lvl>
  </w:abstractNum>
  <w:abstractNum w:abstractNumId="1" w15:restartNumberingAfterBreak="0">
    <w:nsid w:val="00156673"/>
    <w:multiLevelType w:val="hybridMultilevel"/>
    <w:tmpl w:val="29E0F368"/>
    <w:lvl w:ilvl="0" w:tplc="1D2C8682">
      <w:start w:val="1"/>
      <w:numFmt w:val="bullet"/>
      <w:lvlText w:val=""/>
      <w:lvlJc w:val="left"/>
      <w:pPr>
        <w:ind w:left="720" w:hanging="360"/>
      </w:pPr>
      <w:rPr>
        <w:rFonts w:ascii="Symbol" w:hAnsi="Symbol" w:hint="default"/>
      </w:rPr>
    </w:lvl>
    <w:lvl w:ilvl="1" w:tplc="97ECD26A" w:tentative="1">
      <w:start w:val="1"/>
      <w:numFmt w:val="bullet"/>
      <w:lvlText w:val="o"/>
      <w:lvlJc w:val="left"/>
      <w:pPr>
        <w:ind w:left="1440" w:hanging="360"/>
      </w:pPr>
      <w:rPr>
        <w:rFonts w:ascii="Courier New" w:hAnsi="Courier New" w:cs="Courier New" w:hint="default"/>
      </w:rPr>
    </w:lvl>
    <w:lvl w:ilvl="2" w:tplc="E03C1A30" w:tentative="1">
      <w:start w:val="1"/>
      <w:numFmt w:val="bullet"/>
      <w:lvlText w:val=""/>
      <w:lvlJc w:val="left"/>
      <w:pPr>
        <w:ind w:left="2160" w:hanging="360"/>
      </w:pPr>
      <w:rPr>
        <w:rFonts w:ascii="Wingdings" w:hAnsi="Wingdings" w:hint="default"/>
      </w:rPr>
    </w:lvl>
    <w:lvl w:ilvl="3" w:tplc="102E1134" w:tentative="1">
      <w:start w:val="1"/>
      <w:numFmt w:val="bullet"/>
      <w:lvlText w:val=""/>
      <w:lvlJc w:val="left"/>
      <w:pPr>
        <w:ind w:left="2880" w:hanging="360"/>
      </w:pPr>
      <w:rPr>
        <w:rFonts w:ascii="Symbol" w:hAnsi="Symbol" w:hint="default"/>
      </w:rPr>
    </w:lvl>
    <w:lvl w:ilvl="4" w:tplc="721C186E" w:tentative="1">
      <w:start w:val="1"/>
      <w:numFmt w:val="bullet"/>
      <w:lvlText w:val="o"/>
      <w:lvlJc w:val="left"/>
      <w:pPr>
        <w:ind w:left="3600" w:hanging="360"/>
      </w:pPr>
      <w:rPr>
        <w:rFonts w:ascii="Courier New" w:hAnsi="Courier New" w:cs="Courier New" w:hint="default"/>
      </w:rPr>
    </w:lvl>
    <w:lvl w:ilvl="5" w:tplc="96AA9152" w:tentative="1">
      <w:start w:val="1"/>
      <w:numFmt w:val="bullet"/>
      <w:lvlText w:val=""/>
      <w:lvlJc w:val="left"/>
      <w:pPr>
        <w:ind w:left="4320" w:hanging="360"/>
      </w:pPr>
      <w:rPr>
        <w:rFonts w:ascii="Wingdings" w:hAnsi="Wingdings" w:hint="default"/>
      </w:rPr>
    </w:lvl>
    <w:lvl w:ilvl="6" w:tplc="7352A752" w:tentative="1">
      <w:start w:val="1"/>
      <w:numFmt w:val="bullet"/>
      <w:lvlText w:val=""/>
      <w:lvlJc w:val="left"/>
      <w:pPr>
        <w:ind w:left="5040" w:hanging="360"/>
      </w:pPr>
      <w:rPr>
        <w:rFonts w:ascii="Symbol" w:hAnsi="Symbol" w:hint="default"/>
      </w:rPr>
    </w:lvl>
    <w:lvl w:ilvl="7" w:tplc="A54E4C56" w:tentative="1">
      <w:start w:val="1"/>
      <w:numFmt w:val="bullet"/>
      <w:lvlText w:val="o"/>
      <w:lvlJc w:val="left"/>
      <w:pPr>
        <w:ind w:left="5760" w:hanging="360"/>
      </w:pPr>
      <w:rPr>
        <w:rFonts w:ascii="Courier New" w:hAnsi="Courier New" w:cs="Courier New" w:hint="default"/>
      </w:rPr>
    </w:lvl>
    <w:lvl w:ilvl="8" w:tplc="0AB084C2" w:tentative="1">
      <w:start w:val="1"/>
      <w:numFmt w:val="bullet"/>
      <w:lvlText w:val=""/>
      <w:lvlJc w:val="left"/>
      <w:pPr>
        <w:ind w:left="6480" w:hanging="360"/>
      </w:pPr>
      <w:rPr>
        <w:rFonts w:ascii="Wingdings" w:hAnsi="Wingdings" w:hint="default"/>
      </w:rPr>
    </w:lvl>
  </w:abstractNum>
  <w:abstractNum w:abstractNumId="2" w15:restartNumberingAfterBreak="0">
    <w:nsid w:val="02151613"/>
    <w:multiLevelType w:val="hybridMultilevel"/>
    <w:tmpl w:val="175C8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74536"/>
    <w:multiLevelType w:val="hybridMultilevel"/>
    <w:tmpl w:val="235C0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251E2C"/>
    <w:multiLevelType w:val="hybridMultilevel"/>
    <w:tmpl w:val="4D8C7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8472F5"/>
    <w:multiLevelType w:val="hybridMultilevel"/>
    <w:tmpl w:val="F828A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957449"/>
    <w:multiLevelType w:val="hybridMultilevel"/>
    <w:tmpl w:val="BA560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3C022D"/>
    <w:multiLevelType w:val="hybridMultilevel"/>
    <w:tmpl w:val="C86C6FF0"/>
    <w:lvl w:ilvl="0" w:tplc="04090001">
      <w:start w:val="1"/>
      <w:numFmt w:val="bullet"/>
      <w:pStyle w:val="Table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010EAF"/>
    <w:multiLevelType w:val="hybridMultilevel"/>
    <w:tmpl w:val="19EE443A"/>
    <w:lvl w:ilvl="0" w:tplc="333CD3CE">
      <w:start w:val="1"/>
      <w:numFmt w:val="decimal"/>
      <w:pStyle w:val="TableListNumber"/>
      <w:lvlText w:val="%1."/>
      <w:lvlJc w:val="left"/>
      <w:pPr>
        <w:ind w:left="702" w:hanging="360"/>
      </w:pPr>
    </w:lvl>
    <w:lvl w:ilvl="1" w:tplc="446C3B6E">
      <w:start w:val="1"/>
      <w:numFmt w:val="lowerLetter"/>
      <w:lvlText w:val="%2."/>
      <w:lvlJc w:val="left"/>
      <w:pPr>
        <w:ind w:left="1422" w:hanging="360"/>
      </w:pPr>
    </w:lvl>
    <w:lvl w:ilvl="2" w:tplc="7DB404AE" w:tentative="1">
      <w:start w:val="1"/>
      <w:numFmt w:val="lowerRoman"/>
      <w:lvlText w:val="%3."/>
      <w:lvlJc w:val="right"/>
      <w:pPr>
        <w:ind w:left="2142" w:hanging="180"/>
      </w:pPr>
    </w:lvl>
    <w:lvl w:ilvl="3" w:tplc="E98A1BBE" w:tentative="1">
      <w:start w:val="1"/>
      <w:numFmt w:val="decimal"/>
      <w:lvlText w:val="%4."/>
      <w:lvlJc w:val="left"/>
      <w:pPr>
        <w:ind w:left="2862" w:hanging="360"/>
      </w:pPr>
    </w:lvl>
    <w:lvl w:ilvl="4" w:tplc="A13AACE8" w:tentative="1">
      <w:start w:val="1"/>
      <w:numFmt w:val="lowerLetter"/>
      <w:lvlText w:val="%5."/>
      <w:lvlJc w:val="left"/>
      <w:pPr>
        <w:ind w:left="3582" w:hanging="360"/>
      </w:pPr>
    </w:lvl>
    <w:lvl w:ilvl="5" w:tplc="DC622BFC" w:tentative="1">
      <w:start w:val="1"/>
      <w:numFmt w:val="lowerRoman"/>
      <w:lvlText w:val="%6."/>
      <w:lvlJc w:val="right"/>
      <w:pPr>
        <w:ind w:left="4302" w:hanging="180"/>
      </w:pPr>
    </w:lvl>
    <w:lvl w:ilvl="6" w:tplc="E45E67D6" w:tentative="1">
      <w:start w:val="1"/>
      <w:numFmt w:val="decimal"/>
      <w:lvlText w:val="%7."/>
      <w:lvlJc w:val="left"/>
      <w:pPr>
        <w:ind w:left="5022" w:hanging="360"/>
      </w:pPr>
    </w:lvl>
    <w:lvl w:ilvl="7" w:tplc="0B841F78" w:tentative="1">
      <w:start w:val="1"/>
      <w:numFmt w:val="lowerLetter"/>
      <w:lvlText w:val="%8."/>
      <w:lvlJc w:val="left"/>
      <w:pPr>
        <w:ind w:left="5742" w:hanging="360"/>
      </w:pPr>
    </w:lvl>
    <w:lvl w:ilvl="8" w:tplc="B1708DEA" w:tentative="1">
      <w:start w:val="1"/>
      <w:numFmt w:val="lowerRoman"/>
      <w:lvlText w:val="%9."/>
      <w:lvlJc w:val="right"/>
      <w:pPr>
        <w:ind w:left="6462" w:hanging="180"/>
      </w:pPr>
    </w:lvl>
  </w:abstractNum>
  <w:abstractNum w:abstractNumId="9" w15:restartNumberingAfterBreak="0">
    <w:nsid w:val="12976EBC"/>
    <w:multiLevelType w:val="hybridMultilevel"/>
    <w:tmpl w:val="07D4BC94"/>
    <w:lvl w:ilvl="0" w:tplc="8C60C9BE">
      <w:start w:val="1"/>
      <w:numFmt w:val="bullet"/>
      <w:lvlText w:val=""/>
      <w:lvlJc w:val="left"/>
      <w:pPr>
        <w:ind w:left="720" w:hanging="360"/>
      </w:pPr>
      <w:rPr>
        <w:rFonts w:ascii="Symbol" w:hAnsi="Symbol" w:hint="default"/>
      </w:rPr>
    </w:lvl>
    <w:lvl w:ilvl="1" w:tplc="1F1A9A8C" w:tentative="1">
      <w:start w:val="1"/>
      <w:numFmt w:val="bullet"/>
      <w:lvlText w:val="o"/>
      <w:lvlJc w:val="left"/>
      <w:pPr>
        <w:ind w:left="1440" w:hanging="360"/>
      </w:pPr>
      <w:rPr>
        <w:rFonts w:ascii="Courier New" w:hAnsi="Courier New" w:cs="Courier New" w:hint="default"/>
      </w:rPr>
    </w:lvl>
    <w:lvl w:ilvl="2" w:tplc="6C8CA1C6" w:tentative="1">
      <w:start w:val="1"/>
      <w:numFmt w:val="bullet"/>
      <w:lvlText w:val=""/>
      <w:lvlJc w:val="left"/>
      <w:pPr>
        <w:ind w:left="2160" w:hanging="360"/>
      </w:pPr>
      <w:rPr>
        <w:rFonts w:ascii="Wingdings" w:hAnsi="Wingdings" w:hint="default"/>
      </w:rPr>
    </w:lvl>
    <w:lvl w:ilvl="3" w:tplc="9A7AA3FC" w:tentative="1">
      <w:start w:val="1"/>
      <w:numFmt w:val="bullet"/>
      <w:lvlText w:val=""/>
      <w:lvlJc w:val="left"/>
      <w:pPr>
        <w:ind w:left="2880" w:hanging="360"/>
      </w:pPr>
      <w:rPr>
        <w:rFonts w:ascii="Symbol" w:hAnsi="Symbol" w:hint="default"/>
      </w:rPr>
    </w:lvl>
    <w:lvl w:ilvl="4" w:tplc="ABBCD99A" w:tentative="1">
      <w:start w:val="1"/>
      <w:numFmt w:val="bullet"/>
      <w:lvlText w:val="o"/>
      <w:lvlJc w:val="left"/>
      <w:pPr>
        <w:ind w:left="3600" w:hanging="360"/>
      </w:pPr>
      <w:rPr>
        <w:rFonts w:ascii="Courier New" w:hAnsi="Courier New" w:cs="Courier New" w:hint="default"/>
      </w:rPr>
    </w:lvl>
    <w:lvl w:ilvl="5" w:tplc="97AC2728" w:tentative="1">
      <w:start w:val="1"/>
      <w:numFmt w:val="bullet"/>
      <w:lvlText w:val=""/>
      <w:lvlJc w:val="left"/>
      <w:pPr>
        <w:ind w:left="4320" w:hanging="360"/>
      </w:pPr>
      <w:rPr>
        <w:rFonts w:ascii="Wingdings" w:hAnsi="Wingdings" w:hint="default"/>
      </w:rPr>
    </w:lvl>
    <w:lvl w:ilvl="6" w:tplc="6F64E504" w:tentative="1">
      <w:start w:val="1"/>
      <w:numFmt w:val="bullet"/>
      <w:lvlText w:val=""/>
      <w:lvlJc w:val="left"/>
      <w:pPr>
        <w:ind w:left="5040" w:hanging="360"/>
      </w:pPr>
      <w:rPr>
        <w:rFonts w:ascii="Symbol" w:hAnsi="Symbol" w:hint="default"/>
      </w:rPr>
    </w:lvl>
    <w:lvl w:ilvl="7" w:tplc="4DA8751E" w:tentative="1">
      <w:start w:val="1"/>
      <w:numFmt w:val="bullet"/>
      <w:lvlText w:val="o"/>
      <w:lvlJc w:val="left"/>
      <w:pPr>
        <w:ind w:left="5760" w:hanging="360"/>
      </w:pPr>
      <w:rPr>
        <w:rFonts w:ascii="Courier New" w:hAnsi="Courier New" w:cs="Courier New" w:hint="default"/>
      </w:rPr>
    </w:lvl>
    <w:lvl w:ilvl="8" w:tplc="75909448" w:tentative="1">
      <w:start w:val="1"/>
      <w:numFmt w:val="bullet"/>
      <w:lvlText w:val=""/>
      <w:lvlJc w:val="left"/>
      <w:pPr>
        <w:ind w:left="6480" w:hanging="360"/>
      </w:pPr>
      <w:rPr>
        <w:rFonts w:ascii="Wingdings" w:hAnsi="Wingdings" w:hint="default"/>
      </w:rPr>
    </w:lvl>
  </w:abstractNum>
  <w:abstractNum w:abstractNumId="10" w15:restartNumberingAfterBreak="0">
    <w:nsid w:val="143737E2"/>
    <w:multiLevelType w:val="hybridMultilevel"/>
    <w:tmpl w:val="51602350"/>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F162C2"/>
    <w:multiLevelType w:val="hybridMultilevel"/>
    <w:tmpl w:val="12E88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E616DE"/>
    <w:multiLevelType w:val="multilevel"/>
    <w:tmpl w:val="04090023"/>
    <w:styleLink w:val="ArticleSection"/>
    <w:lvl w:ilvl="0">
      <w:start w:val="1"/>
      <w:numFmt w:val="upperRoman"/>
      <w:lvlText w:val="Article %1."/>
      <w:lvlJc w:val="left"/>
      <w:pPr>
        <w:tabs>
          <w:tab w:val="num" w:pos="2160"/>
        </w:tabs>
      </w:pPr>
      <w:rPr>
        <w:rFonts w:cs="Times New Roman"/>
      </w:rPr>
    </w:lvl>
    <w:lvl w:ilvl="1">
      <w:start w:val="1"/>
      <w:numFmt w:val="decimalZero"/>
      <w:isLgl/>
      <w:lvlText w:val="Section %1.%2"/>
      <w:lvlJc w:val="left"/>
      <w:pPr>
        <w:tabs>
          <w:tab w:val="num" w:pos="216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296"/>
        </w:tabs>
        <w:ind w:left="1008" w:hanging="432"/>
      </w:pPr>
      <w:rPr>
        <w:rFonts w:cs="Times New Roman"/>
      </w:rPr>
    </w:lvl>
    <w:lvl w:ilvl="5">
      <w:start w:val="1"/>
      <w:numFmt w:val="lowerLetter"/>
      <w:lvlText w:val="%6)"/>
      <w:lvlJc w:val="left"/>
      <w:pPr>
        <w:tabs>
          <w:tab w:val="num" w:pos="1440"/>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3" w15:restartNumberingAfterBreak="0">
    <w:nsid w:val="182F02A7"/>
    <w:multiLevelType w:val="hybridMultilevel"/>
    <w:tmpl w:val="EA381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A16621"/>
    <w:multiLevelType w:val="hybridMultilevel"/>
    <w:tmpl w:val="A7CE0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A23934"/>
    <w:multiLevelType w:val="hybridMultilevel"/>
    <w:tmpl w:val="8E82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9F4459"/>
    <w:multiLevelType w:val="hybridMultilevel"/>
    <w:tmpl w:val="839C808E"/>
    <w:lvl w:ilvl="0" w:tplc="04090001">
      <w:start w:val="1"/>
      <w:numFmt w:val="bullet"/>
      <w:pStyle w:val="ListBullet3Indent"/>
      <w:lvlText w:val="o"/>
      <w:lvlJc w:val="left"/>
      <w:pPr>
        <w:ind w:left="720" w:hanging="360"/>
      </w:pPr>
      <w:rPr>
        <w:rFonts w:ascii="Courier New" w:hAnsi="Courier New" w:cs="Courier New" w:hint="default"/>
      </w:rPr>
    </w:lvl>
    <w:lvl w:ilvl="1" w:tplc="04090003">
      <w:start w:val="1"/>
      <w:numFmt w:val="bullet"/>
      <w:pStyle w:val="ListBullet3Inden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091974"/>
    <w:multiLevelType w:val="hybridMultilevel"/>
    <w:tmpl w:val="5E544D66"/>
    <w:lvl w:ilvl="0" w:tplc="AC5E117E">
      <w:start w:val="1"/>
      <w:numFmt w:val="bullet"/>
      <w:lvlText w:val=""/>
      <w:lvlJc w:val="left"/>
      <w:pPr>
        <w:ind w:left="720" w:hanging="360"/>
      </w:pPr>
      <w:rPr>
        <w:rFonts w:ascii="Symbol" w:hAnsi="Symbol" w:hint="default"/>
      </w:rPr>
    </w:lvl>
    <w:lvl w:ilvl="1" w:tplc="8A160BA4" w:tentative="1">
      <w:start w:val="1"/>
      <w:numFmt w:val="bullet"/>
      <w:lvlText w:val="o"/>
      <w:lvlJc w:val="left"/>
      <w:pPr>
        <w:ind w:left="1440" w:hanging="360"/>
      </w:pPr>
      <w:rPr>
        <w:rFonts w:ascii="Courier New" w:hAnsi="Courier New" w:cs="Courier New" w:hint="default"/>
      </w:rPr>
    </w:lvl>
    <w:lvl w:ilvl="2" w:tplc="074893E6" w:tentative="1">
      <w:start w:val="1"/>
      <w:numFmt w:val="bullet"/>
      <w:lvlText w:val=""/>
      <w:lvlJc w:val="left"/>
      <w:pPr>
        <w:ind w:left="2160" w:hanging="360"/>
      </w:pPr>
      <w:rPr>
        <w:rFonts w:ascii="Wingdings" w:hAnsi="Wingdings" w:hint="default"/>
      </w:rPr>
    </w:lvl>
    <w:lvl w:ilvl="3" w:tplc="5928DFA0" w:tentative="1">
      <w:start w:val="1"/>
      <w:numFmt w:val="bullet"/>
      <w:lvlText w:val=""/>
      <w:lvlJc w:val="left"/>
      <w:pPr>
        <w:ind w:left="2880" w:hanging="360"/>
      </w:pPr>
      <w:rPr>
        <w:rFonts w:ascii="Symbol" w:hAnsi="Symbol" w:hint="default"/>
      </w:rPr>
    </w:lvl>
    <w:lvl w:ilvl="4" w:tplc="BB80B4C8" w:tentative="1">
      <w:start w:val="1"/>
      <w:numFmt w:val="bullet"/>
      <w:lvlText w:val="o"/>
      <w:lvlJc w:val="left"/>
      <w:pPr>
        <w:ind w:left="3600" w:hanging="360"/>
      </w:pPr>
      <w:rPr>
        <w:rFonts w:ascii="Courier New" w:hAnsi="Courier New" w:cs="Courier New" w:hint="default"/>
      </w:rPr>
    </w:lvl>
    <w:lvl w:ilvl="5" w:tplc="F3D4A3CE" w:tentative="1">
      <w:start w:val="1"/>
      <w:numFmt w:val="bullet"/>
      <w:lvlText w:val=""/>
      <w:lvlJc w:val="left"/>
      <w:pPr>
        <w:ind w:left="4320" w:hanging="360"/>
      </w:pPr>
      <w:rPr>
        <w:rFonts w:ascii="Wingdings" w:hAnsi="Wingdings" w:hint="default"/>
      </w:rPr>
    </w:lvl>
    <w:lvl w:ilvl="6" w:tplc="9C5E54F2" w:tentative="1">
      <w:start w:val="1"/>
      <w:numFmt w:val="bullet"/>
      <w:lvlText w:val=""/>
      <w:lvlJc w:val="left"/>
      <w:pPr>
        <w:ind w:left="5040" w:hanging="360"/>
      </w:pPr>
      <w:rPr>
        <w:rFonts w:ascii="Symbol" w:hAnsi="Symbol" w:hint="default"/>
      </w:rPr>
    </w:lvl>
    <w:lvl w:ilvl="7" w:tplc="56AED88A" w:tentative="1">
      <w:start w:val="1"/>
      <w:numFmt w:val="bullet"/>
      <w:lvlText w:val="o"/>
      <w:lvlJc w:val="left"/>
      <w:pPr>
        <w:ind w:left="5760" w:hanging="360"/>
      </w:pPr>
      <w:rPr>
        <w:rFonts w:ascii="Courier New" w:hAnsi="Courier New" w:cs="Courier New" w:hint="default"/>
      </w:rPr>
    </w:lvl>
    <w:lvl w:ilvl="8" w:tplc="A63E13A4" w:tentative="1">
      <w:start w:val="1"/>
      <w:numFmt w:val="bullet"/>
      <w:lvlText w:val=""/>
      <w:lvlJc w:val="left"/>
      <w:pPr>
        <w:ind w:left="6480" w:hanging="360"/>
      </w:pPr>
      <w:rPr>
        <w:rFonts w:ascii="Wingdings" w:hAnsi="Wingdings" w:hint="default"/>
      </w:rPr>
    </w:lvl>
  </w:abstractNum>
  <w:abstractNum w:abstractNumId="18" w15:restartNumberingAfterBreak="0">
    <w:nsid w:val="246D1E74"/>
    <w:multiLevelType w:val="hybridMultilevel"/>
    <w:tmpl w:val="22B25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100252"/>
    <w:multiLevelType w:val="hybridMultilevel"/>
    <w:tmpl w:val="52E20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AA33A7"/>
    <w:multiLevelType w:val="hybridMultilevel"/>
    <w:tmpl w:val="807470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2CD77922"/>
    <w:multiLevelType w:val="hybridMultilevel"/>
    <w:tmpl w:val="5C60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DE0C5A"/>
    <w:multiLevelType w:val="hybridMultilevel"/>
    <w:tmpl w:val="0A325AE8"/>
    <w:lvl w:ilvl="0" w:tplc="04090001">
      <w:start w:val="1"/>
      <w:numFmt w:val="bullet"/>
      <w:pStyle w:val="PlainText"/>
      <w:lvlText w:val=""/>
      <w:lvlJc w:val="left"/>
      <w:pPr>
        <w:tabs>
          <w:tab w:val="num" w:pos="144"/>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E3A124D"/>
    <w:multiLevelType w:val="hybridMultilevel"/>
    <w:tmpl w:val="AA08911A"/>
    <w:lvl w:ilvl="0" w:tplc="537C4F6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4" w15:restartNumberingAfterBreak="0">
    <w:nsid w:val="30E56E1F"/>
    <w:multiLevelType w:val="hybridMultilevel"/>
    <w:tmpl w:val="C164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DB49DB"/>
    <w:multiLevelType w:val="hybridMultilevel"/>
    <w:tmpl w:val="1C22A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896DBF"/>
    <w:multiLevelType w:val="hybridMultilevel"/>
    <w:tmpl w:val="EE4EA5FE"/>
    <w:lvl w:ilvl="0" w:tplc="8B585056">
      <w:start w:val="1"/>
      <w:numFmt w:val="bullet"/>
      <w:lvlText w:val=""/>
      <w:lvlJc w:val="left"/>
      <w:pPr>
        <w:ind w:left="720" w:hanging="360"/>
      </w:pPr>
      <w:rPr>
        <w:rFonts w:ascii="Symbol" w:hAnsi="Symbol" w:hint="default"/>
      </w:rPr>
    </w:lvl>
    <w:lvl w:ilvl="1" w:tplc="875C6722" w:tentative="1">
      <w:start w:val="1"/>
      <w:numFmt w:val="bullet"/>
      <w:lvlText w:val="o"/>
      <w:lvlJc w:val="left"/>
      <w:pPr>
        <w:ind w:left="1440" w:hanging="360"/>
      </w:pPr>
      <w:rPr>
        <w:rFonts w:ascii="Courier New" w:hAnsi="Courier New" w:cs="Courier New" w:hint="default"/>
      </w:rPr>
    </w:lvl>
    <w:lvl w:ilvl="2" w:tplc="EB748A1C" w:tentative="1">
      <w:start w:val="1"/>
      <w:numFmt w:val="bullet"/>
      <w:lvlText w:val=""/>
      <w:lvlJc w:val="left"/>
      <w:pPr>
        <w:ind w:left="2160" w:hanging="360"/>
      </w:pPr>
      <w:rPr>
        <w:rFonts w:ascii="Wingdings" w:hAnsi="Wingdings" w:hint="default"/>
      </w:rPr>
    </w:lvl>
    <w:lvl w:ilvl="3" w:tplc="F8A8DC80" w:tentative="1">
      <w:start w:val="1"/>
      <w:numFmt w:val="bullet"/>
      <w:lvlText w:val=""/>
      <w:lvlJc w:val="left"/>
      <w:pPr>
        <w:ind w:left="2880" w:hanging="360"/>
      </w:pPr>
      <w:rPr>
        <w:rFonts w:ascii="Symbol" w:hAnsi="Symbol" w:hint="default"/>
      </w:rPr>
    </w:lvl>
    <w:lvl w:ilvl="4" w:tplc="DD58FB38" w:tentative="1">
      <w:start w:val="1"/>
      <w:numFmt w:val="bullet"/>
      <w:lvlText w:val="o"/>
      <w:lvlJc w:val="left"/>
      <w:pPr>
        <w:ind w:left="3600" w:hanging="360"/>
      </w:pPr>
      <w:rPr>
        <w:rFonts w:ascii="Courier New" w:hAnsi="Courier New" w:cs="Courier New" w:hint="default"/>
      </w:rPr>
    </w:lvl>
    <w:lvl w:ilvl="5" w:tplc="43C41932" w:tentative="1">
      <w:start w:val="1"/>
      <w:numFmt w:val="bullet"/>
      <w:lvlText w:val=""/>
      <w:lvlJc w:val="left"/>
      <w:pPr>
        <w:ind w:left="4320" w:hanging="360"/>
      </w:pPr>
      <w:rPr>
        <w:rFonts w:ascii="Wingdings" w:hAnsi="Wingdings" w:hint="default"/>
      </w:rPr>
    </w:lvl>
    <w:lvl w:ilvl="6" w:tplc="D8306292" w:tentative="1">
      <w:start w:val="1"/>
      <w:numFmt w:val="bullet"/>
      <w:lvlText w:val=""/>
      <w:lvlJc w:val="left"/>
      <w:pPr>
        <w:ind w:left="5040" w:hanging="360"/>
      </w:pPr>
      <w:rPr>
        <w:rFonts w:ascii="Symbol" w:hAnsi="Symbol" w:hint="default"/>
      </w:rPr>
    </w:lvl>
    <w:lvl w:ilvl="7" w:tplc="E22A2A92" w:tentative="1">
      <w:start w:val="1"/>
      <w:numFmt w:val="bullet"/>
      <w:lvlText w:val="o"/>
      <w:lvlJc w:val="left"/>
      <w:pPr>
        <w:ind w:left="5760" w:hanging="360"/>
      </w:pPr>
      <w:rPr>
        <w:rFonts w:ascii="Courier New" w:hAnsi="Courier New" w:cs="Courier New" w:hint="default"/>
      </w:rPr>
    </w:lvl>
    <w:lvl w:ilvl="8" w:tplc="A76ED0A0" w:tentative="1">
      <w:start w:val="1"/>
      <w:numFmt w:val="bullet"/>
      <w:lvlText w:val=""/>
      <w:lvlJc w:val="left"/>
      <w:pPr>
        <w:ind w:left="6480" w:hanging="360"/>
      </w:pPr>
      <w:rPr>
        <w:rFonts w:ascii="Wingdings" w:hAnsi="Wingdings" w:hint="default"/>
      </w:rPr>
    </w:lvl>
  </w:abstractNum>
  <w:abstractNum w:abstractNumId="27" w15:restartNumberingAfterBreak="0">
    <w:nsid w:val="3B18362F"/>
    <w:multiLevelType w:val="hybridMultilevel"/>
    <w:tmpl w:val="DAE6629C"/>
    <w:lvl w:ilvl="0" w:tplc="04090001">
      <w:start w:val="1"/>
      <w:numFmt w:val="lowerLetter"/>
      <w:pStyle w:val="ListNumber4"/>
      <w:lvlText w:val="%1)"/>
      <w:lvlJc w:val="left"/>
      <w:pPr>
        <w:ind w:left="1800" w:hanging="360"/>
      </w:pPr>
    </w:lvl>
    <w:lvl w:ilvl="1" w:tplc="04090003" w:tentative="1">
      <w:start w:val="1"/>
      <w:numFmt w:val="lowerLetter"/>
      <w:lvlText w:val="%2."/>
      <w:lvlJc w:val="left"/>
      <w:pPr>
        <w:ind w:left="2520" w:hanging="360"/>
      </w:pPr>
    </w:lvl>
    <w:lvl w:ilvl="2" w:tplc="04090005" w:tentative="1">
      <w:start w:val="1"/>
      <w:numFmt w:val="lowerRoman"/>
      <w:lvlText w:val="%3."/>
      <w:lvlJc w:val="right"/>
      <w:pPr>
        <w:ind w:left="3240" w:hanging="180"/>
      </w:pPr>
    </w:lvl>
    <w:lvl w:ilvl="3" w:tplc="04090001" w:tentative="1">
      <w:start w:val="1"/>
      <w:numFmt w:val="decimal"/>
      <w:lvlText w:val="%4."/>
      <w:lvlJc w:val="left"/>
      <w:pPr>
        <w:ind w:left="3960" w:hanging="360"/>
      </w:pPr>
    </w:lvl>
    <w:lvl w:ilvl="4" w:tplc="04090003" w:tentative="1">
      <w:start w:val="1"/>
      <w:numFmt w:val="lowerLetter"/>
      <w:lvlText w:val="%5."/>
      <w:lvlJc w:val="left"/>
      <w:pPr>
        <w:ind w:left="4680" w:hanging="360"/>
      </w:pPr>
    </w:lvl>
    <w:lvl w:ilvl="5" w:tplc="04090005" w:tentative="1">
      <w:start w:val="1"/>
      <w:numFmt w:val="lowerRoman"/>
      <w:lvlText w:val="%6."/>
      <w:lvlJc w:val="right"/>
      <w:pPr>
        <w:ind w:left="5400" w:hanging="180"/>
      </w:pPr>
    </w:lvl>
    <w:lvl w:ilvl="6" w:tplc="04090001" w:tentative="1">
      <w:start w:val="1"/>
      <w:numFmt w:val="decimal"/>
      <w:lvlText w:val="%7."/>
      <w:lvlJc w:val="left"/>
      <w:pPr>
        <w:ind w:left="6120" w:hanging="360"/>
      </w:pPr>
    </w:lvl>
    <w:lvl w:ilvl="7" w:tplc="04090003" w:tentative="1">
      <w:start w:val="1"/>
      <w:numFmt w:val="lowerLetter"/>
      <w:lvlText w:val="%8."/>
      <w:lvlJc w:val="left"/>
      <w:pPr>
        <w:ind w:left="6840" w:hanging="360"/>
      </w:pPr>
    </w:lvl>
    <w:lvl w:ilvl="8" w:tplc="04090005" w:tentative="1">
      <w:start w:val="1"/>
      <w:numFmt w:val="lowerRoman"/>
      <w:lvlText w:val="%9."/>
      <w:lvlJc w:val="right"/>
      <w:pPr>
        <w:ind w:left="7560" w:hanging="180"/>
      </w:pPr>
    </w:lvl>
  </w:abstractNum>
  <w:abstractNum w:abstractNumId="28" w15:restartNumberingAfterBreak="0">
    <w:nsid w:val="41F92FD2"/>
    <w:multiLevelType w:val="hybridMultilevel"/>
    <w:tmpl w:val="A3F46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34064D"/>
    <w:multiLevelType w:val="hybridMultilevel"/>
    <w:tmpl w:val="B06C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66F6108"/>
    <w:multiLevelType w:val="multilevel"/>
    <w:tmpl w:val="ABF6801A"/>
    <w:lvl w:ilvl="0">
      <w:start w:val="1"/>
      <w:numFmt w:val="decimal"/>
      <w:pStyle w:val="ListNumber"/>
      <w:lvlText w:val="%1."/>
      <w:lvlJc w:val="left"/>
      <w:pPr>
        <w:ind w:left="720" w:hanging="360"/>
      </w:p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47111012"/>
    <w:multiLevelType w:val="hybridMultilevel"/>
    <w:tmpl w:val="786EADD0"/>
    <w:lvl w:ilvl="0" w:tplc="04090001">
      <w:start w:val="1"/>
      <w:numFmt w:val="decimal"/>
      <w:lvlText w:val="%1)"/>
      <w:lvlJc w:val="left"/>
      <w:pPr>
        <w:ind w:left="1080" w:hanging="720"/>
      </w:pPr>
      <w:rPr>
        <w:rFonts w:hint="default"/>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2" w15:restartNumberingAfterBreak="0">
    <w:nsid w:val="4B4421B8"/>
    <w:multiLevelType w:val="hybridMultilevel"/>
    <w:tmpl w:val="ABEE5998"/>
    <w:lvl w:ilvl="0" w:tplc="05609CEC">
      <w:start w:val="1"/>
      <w:numFmt w:val="bullet"/>
      <w:lvlText w:val=""/>
      <w:lvlJc w:val="left"/>
      <w:pPr>
        <w:ind w:left="720" w:hanging="360"/>
      </w:pPr>
      <w:rPr>
        <w:rFonts w:ascii="Symbol" w:hAnsi="Symbol" w:hint="default"/>
      </w:rPr>
    </w:lvl>
    <w:lvl w:ilvl="1" w:tplc="7A36F2E2" w:tentative="1">
      <w:start w:val="1"/>
      <w:numFmt w:val="bullet"/>
      <w:lvlText w:val="o"/>
      <w:lvlJc w:val="left"/>
      <w:pPr>
        <w:ind w:left="1440" w:hanging="360"/>
      </w:pPr>
      <w:rPr>
        <w:rFonts w:ascii="Courier New" w:hAnsi="Courier New" w:cs="Courier New" w:hint="default"/>
      </w:rPr>
    </w:lvl>
    <w:lvl w:ilvl="2" w:tplc="89D056C6" w:tentative="1">
      <w:start w:val="1"/>
      <w:numFmt w:val="bullet"/>
      <w:lvlText w:val=""/>
      <w:lvlJc w:val="left"/>
      <w:pPr>
        <w:ind w:left="2160" w:hanging="360"/>
      </w:pPr>
      <w:rPr>
        <w:rFonts w:ascii="Wingdings" w:hAnsi="Wingdings" w:hint="default"/>
      </w:rPr>
    </w:lvl>
    <w:lvl w:ilvl="3" w:tplc="45F8C410" w:tentative="1">
      <w:start w:val="1"/>
      <w:numFmt w:val="bullet"/>
      <w:lvlText w:val=""/>
      <w:lvlJc w:val="left"/>
      <w:pPr>
        <w:ind w:left="2880" w:hanging="360"/>
      </w:pPr>
      <w:rPr>
        <w:rFonts w:ascii="Symbol" w:hAnsi="Symbol" w:hint="default"/>
      </w:rPr>
    </w:lvl>
    <w:lvl w:ilvl="4" w:tplc="18105C28" w:tentative="1">
      <w:start w:val="1"/>
      <w:numFmt w:val="bullet"/>
      <w:lvlText w:val="o"/>
      <w:lvlJc w:val="left"/>
      <w:pPr>
        <w:ind w:left="3600" w:hanging="360"/>
      </w:pPr>
      <w:rPr>
        <w:rFonts w:ascii="Courier New" w:hAnsi="Courier New" w:cs="Courier New" w:hint="default"/>
      </w:rPr>
    </w:lvl>
    <w:lvl w:ilvl="5" w:tplc="FF6C594E" w:tentative="1">
      <w:start w:val="1"/>
      <w:numFmt w:val="bullet"/>
      <w:lvlText w:val=""/>
      <w:lvlJc w:val="left"/>
      <w:pPr>
        <w:ind w:left="4320" w:hanging="360"/>
      </w:pPr>
      <w:rPr>
        <w:rFonts w:ascii="Wingdings" w:hAnsi="Wingdings" w:hint="default"/>
      </w:rPr>
    </w:lvl>
    <w:lvl w:ilvl="6" w:tplc="5B4AA36A" w:tentative="1">
      <w:start w:val="1"/>
      <w:numFmt w:val="bullet"/>
      <w:lvlText w:val=""/>
      <w:lvlJc w:val="left"/>
      <w:pPr>
        <w:ind w:left="5040" w:hanging="360"/>
      </w:pPr>
      <w:rPr>
        <w:rFonts w:ascii="Symbol" w:hAnsi="Symbol" w:hint="default"/>
      </w:rPr>
    </w:lvl>
    <w:lvl w:ilvl="7" w:tplc="9296F0BE" w:tentative="1">
      <w:start w:val="1"/>
      <w:numFmt w:val="bullet"/>
      <w:lvlText w:val="o"/>
      <w:lvlJc w:val="left"/>
      <w:pPr>
        <w:ind w:left="5760" w:hanging="360"/>
      </w:pPr>
      <w:rPr>
        <w:rFonts w:ascii="Courier New" w:hAnsi="Courier New" w:cs="Courier New" w:hint="default"/>
      </w:rPr>
    </w:lvl>
    <w:lvl w:ilvl="8" w:tplc="73B66B3E" w:tentative="1">
      <w:start w:val="1"/>
      <w:numFmt w:val="bullet"/>
      <w:lvlText w:val=""/>
      <w:lvlJc w:val="left"/>
      <w:pPr>
        <w:ind w:left="6480" w:hanging="360"/>
      </w:pPr>
      <w:rPr>
        <w:rFonts w:ascii="Wingdings" w:hAnsi="Wingdings" w:hint="default"/>
      </w:rPr>
    </w:lvl>
  </w:abstractNum>
  <w:abstractNum w:abstractNumId="33" w15:restartNumberingAfterBreak="0">
    <w:nsid w:val="4DCC5AFA"/>
    <w:multiLevelType w:val="hybridMultilevel"/>
    <w:tmpl w:val="C3A2B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244025"/>
    <w:multiLevelType w:val="hybridMultilevel"/>
    <w:tmpl w:val="55EA47BC"/>
    <w:lvl w:ilvl="0" w:tplc="F0EC4A18">
      <w:start w:val="1"/>
      <w:numFmt w:val="bullet"/>
      <w:lvlText w:val=""/>
      <w:lvlJc w:val="left"/>
      <w:pPr>
        <w:tabs>
          <w:tab w:val="num" w:pos="720"/>
        </w:tabs>
        <w:ind w:left="720" w:hanging="360"/>
      </w:pPr>
      <w:rPr>
        <w:rFonts w:ascii="Symbol" w:hAnsi="Symbol" w:hint="default"/>
      </w:rPr>
    </w:lvl>
    <w:lvl w:ilvl="1" w:tplc="04090003">
      <w:start w:val="1"/>
      <w:numFmt w:val="bullet"/>
      <w:pStyle w:val="ListBullet2"/>
      <w:lvlText w:val="o"/>
      <w:lvlJc w:val="left"/>
      <w:pPr>
        <w:ind w:left="1440" w:hanging="360"/>
      </w:pPr>
      <w:rPr>
        <w:rFonts w:ascii="Courier New" w:hAnsi="Courier New" w:cs="Courier New" w:hint="default"/>
      </w:rPr>
    </w:lvl>
    <w:lvl w:ilvl="2" w:tplc="04090005">
      <w:start w:val="1"/>
      <w:numFmt w:val="bullet"/>
      <w:pStyle w:val="ListBullet3"/>
      <w:lvlText w:val="–"/>
      <w:lvlJc w:val="left"/>
      <w:pPr>
        <w:ind w:left="2160" w:hanging="360"/>
      </w:pPr>
      <w:rPr>
        <w:rFonts w:ascii="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8E6ED5"/>
    <w:multiLevelType w:val="hybridMultilevel"/>
    <w:tmpl w:val="47C6E9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51B55C43"/>
    <w:multiLevelType w:val="hybridMultilevel"/>
    <w:tmpl w:val="8AE61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2F2C39"/>
    <w:multiLevelType w:val="hybridMultilevel"/>
    <w:tmpl w:val="8B3297F2"/>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8" w15:restartNumberingAfterBreak="0">
    <w:nsid w:val="54D4017D"/>
    <w:multiLevelType w:val="hybridMultilevel"/>
    <w:tmpl w:val="8A42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4E4694A"/>
    <w:multiLevelType w:val="hybridMultilevel"/>
    <w:tmpl w:val="7A68640E"/>
    <w:lvl w:ilvl="0" w:tplc="04090001">
      <w:start w:val="1"/>
      <w:numFmt w:val="lowerLetter"/>
      <w:pStyle w:val="ListNumber2"/>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0" w15:restartNumberingAfterBreak="0">
    <w:nsid w:val="5C03298B"/>
    <w:multiLevelType w:val="hybridMultilevel"/>
    <w:tmpl w:val="D6F642F0"/>
    <w:lvl w:ilvl="0" w:tplc="04090001">
      <w:start w:val="1"/>
      <w:numFmt w:val="bullet"/>
      <w:pStyle w:val="ListBullet4"/>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5D0978CA"/>
    <w:multiLevelType w:val="hybridMultilevel"/>
    <w:tmpl w:val="797C2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E30B3C"/>
    <w:multiLevelType w:val="hybridMultilevel"/>
    <w:tmpl w:val="9B103B46"/>
    <w:lvl w:ilvl="0" w:tplc="537C4F6E">
      <w:start w:val="4"/>
      <w:numFmt w:val="bullet"/>
      <w:lvlText w:val="•"/>
      <w:lvlJc w:val="left"/>
      <w:pPr>
        <w:ind w:left="1080" w:hanging="720"/>
      </w:pPr>
      <w:rPr>
        <w:rFonts w:ascii="Times New Roman" w:eastAsia="Batang" w:hAnsi="Times New Roman" w:cs="Times New Roman"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3" w15:restartNumberingAfterBreak="0">
    <w:nsid w:val="63EB730F"/>
    <w:multiLevelType w:val="hybridMultilevel"/>
    <w:tmpl w:val="97DEBAFA"/>
    <w:lvl w:ilvl="0" w:tplc="969A25BA">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4" w15:restartNumberingAfterBreak="0">
    <w:nsid w:val="6D5C2438"/>
    <w:multiLevelType w:val="hybridMultilevel"/>
    <w:tmpl w:val="9CEEF7A4"/>
    <w:lvl w:ilvl="0" w:tplc="07F6B1F4">
      <w:start w:val="1"/>
      <w:numFmt w:val="decimal"/>
      <w:pStyle w:val="BodyTextNumbered2"/>
      <w:lvlText w:val="%1."/>
      <w:lvlJc w:val="left"/>
      <w:pPr>
        <w:tabs>
          <w:tab w:val="num" w:pos="1440"/>
        </w:tabs>
        <w:ind w:left="1440" w:hanging="360"/>
      </w:pPr>
      <w:rPr>
        <w:rFonts w:hint="default"/>
      </w:rPr>
    </w:lvl>
    <w:lvl w:ilvl="1" w:tplc="7C2047D4">
      <w:start w:val="1"/>
      <w:numFmt w:val="lowerLetter"/>
      <w:lvlText w:val="%2."/>
      <w:lvlJc w:val="left"/>
      <w:pPr>
        <w:tabs>
          <w:tab w:val="num" w:pos="2160"/>
        </w:tabs>
        <w:ind w:left="2160" w:hanging="360"/>
      </w:pPr>
    </w:lvl>
    <w:lvl w:ilvl="2" w:tplc="EEF4A3B0" w:tentative="1">
      <w:start w:val="1"/>
      <w:numFmt w:val="lowerRoman"/>
      <w:lvlText w:val="%3."/>
      <w:lvlJc w:val="right"/>
      <w:pPr>
        <w:tabs>
          <w:tab w:val="num" w:pos="2880"/>
        </w:tabs>
        <w:ind w:left="2880" w:hanging="180"/>
      </w:pPr>
    </w:lvl>
    <w:lvl w:ilvl="3" w:tplc="419A4138" w:tentative="1">
      <w:start w:val="1"/>
      <w:numFmt w:val="decimal"/>
      <w:lvlText w:val="%4."/>
      <w:lvlJc w:val="left"/>
      <w:pPr>
        <w:tabs>
          <w:tab w:val="num" w:pos="3600"/>
        </w:tabs>
        <w:ind w:left="3600" w:hanging="360"/>
      </w:pPr>
    </w:lvl>
    <w:lvl w:ilvl="4" w:tplc="5C98A01C" w:tentative="1">
      <w:start w:val="1"/>
      <w:numFmt w:val="lowerLetter"/>
      <w:lvlText w:val="%5."/>
      <w:lvlJc w:val="left"/>
      <w:pPr>
        <w:tabs>
          <w:tab w:val="num" w:pos="4320"/>
        </w:tabs>
        <w:ind w:left="4320" w:hanging="360"/>
      </w:pPr>
    </w:lvl>
    <w:lvl w:ilvl="5" w:tplc="C38A07E8" w:tentative="1">
      <w:start w:val="1"/>
      <w:numFmt w:val="lowerRoman"/>
      <w:lvlText w:val="%6."/>
      <w:lvlJc w:val="right"/>
      <w:pPr>
        <w:tabs>
          <w:tab w:val="num" w:pos="5040"/>
        </w:tabs>
        <w:ind w:left="5040" w:hanging="180"/>
      </w:pPr>
    </w:lvl>
    <w:lvl w:ilvl="6" w:tplc="BDF61FF8" w:tentative="1">
      <w:start w:val="1"/>
      <w:numFmt w:val="decimal"/>
      <w:lvlText w:val="%7."/>
      <w:lvlJc w:val="left"/>
      <w:pPr>
        <w:tabs>
          <w:tab w:val="num" w:pos="5760"/>
        </w:tabs>
        <w:ind w:left="5760" w:hanging="360"/>
      </w:pPr>
    </w:lvl>
    <w:lvl w:ilvl="7" w:tplc="DA269E42" w:tentative="1">
      <w:start w:val="1"/>
      <w:numFmt w:val="lowerLetter"/>
      <w:lvlText w:val="%8."/>
      <w:lvlJc w:val="left"/>
      <w:pPr>
        <w:tabs>
          <w:tab w:val="num" w:pos="6480"/>
        </w:tabs>
        <w:ind w:left="6480" w:hanging="360"/>
      </w:pPr>
    </w:lvl>
    <w:lvl w:ilvl="8" w:tplc="B86A6DF2" w:tentative="1">
      <w:start w:val="1"/>
      <w:numFmt w:val="lowerRoman"/>
      <w:lvlText w:val="%9."/>
      <w:lvlJc w:val="right"/>
      <w:pPr>
        <w:tabs>
          <w:tab w:val="num" w:pos="7200"/>
        </w:tabs>
        <w:ind w:left="7200" w:hanging="180"/>
      </w:pPr>
    </w:lvl>
  </w:abstractNum>
  <w:abstractNum w:abstractNumId="45" w15:restartNumberingAfterBreak="0">
    <w:nsid w:val="6FBB33BE"/>
    <w:multiLevelType w:val="hybridMultilevel"/>
    <w:tmpl w:val="935EF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495678"/>
    <w:multiLevelType w:val="hybridMultilevel"/>
    <w:tmpl w:val="22C405D8"/>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191E19"/>
    <w:multiLevelType w:val="hybridMultilevel"/>
    <w:tmpl w:val="BEF40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D3197D"/>
    <w:multiLevelType w:val="hybridMultilevel"/>
    <w:tmpl w:val="D6A88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9D81AE1"/>
    <w:multiLevelType w:val="hybridMultilevel"/>
    <w:tmpl w:val="BD22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B641022"/>
    <w:multiLevelType w:val="hybridMultilevel"/>
    <w:tmpl w:val="24E24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BCD3758"/>
    <w:multiLevelType w:val="multilevel"/>
    <w:tmpl w:val="52AC1334"/>
    <w:lvl w:ilvl="0">
      <w:start w:val="1"/>
      <w:numFmt w:val="decimal"/>
      <w:pStyle w:val="Heading1"/>
      <w:lvlText w:val="%1  "/>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494"/>
        </w:tabs>
        <w:ind w:left="1494" w:hanging="864"/>
      </w:pPr>
      <w:rPr>
        <w:rFonts w:hint="default"/>
        <w:color w:val="auto"/>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2" w15:restartNumberingAfterBreak="0">
    <w:nsid w:val="7DCD6983"/>
    <w:multiLevelType w:val="hybridMultilevel"/>
    <w:tmpl w:val="4B2C5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51"/>
  </w:num>
  <w:num w:numId="4">
    <w:abstractNumId w:val="7"/>
  </w:num>
  <w:num w:numId="5">
    <w:abstractNumId w:val="12"/>
  </w:num>
  <w:num w:numId="6">
    <w:abstractNumId w:val="8"/>
  </w:num>
  <w:num w:numId="7">
    <w:abstractNumId w:val="27"/>
  </w:num>
  <w:num w:numId="8">
    <w:abstractNumId w:val="16"/>
  </w:num>
  <w:num w:numId="9">
    <w:abstractNumId w:val="34"/>
  </w:num>
  <w:num w:numId="10">
    <w:abstractNumId w:val="39"/>
  </w:num>
  <w:num w:numId="11">
    <w:abstractNumId w:val="40"/>
  </w:num>
  <w:num w:numId="12">
    <w:abstractNumId w:val="30"/>
  </w:num>
  <w:num w:numId="13">
    <w:abstractNumId w:val="48"/>
  </w:num>
  <w:num w:numId="14">
    <w:abstractNumId w:val="14"/>
  </w:num>
  <w:num w:numId="15">
    <w:abstractNumId w:val="19"/>
  </w:num>
  <w:num w:numId="16">
    <w:abstractNumId w:val="31"/>
  </w:num>
  <w:num w:numId="17">
    <w:abstractNumId w:val="42"/>
  </w:num>
  <w:num w:numId="18">
    <w:abstractNumId w:val="29"/>
  </w:num>
  <w:num w:numId="19">
    <w:abstractNumId w:val="6"/>
  </w:num>
  <w:num w:numId="20">
    <w:abstractNumId w:val="25"/>
  </w:num>
  <w:num w:numId="21">
    <w:abstractNumId w:val="9"/>
  </w:num>
  <w:num w:numId="22">
    <w:abstractNumId w:val="43"/>
  </w:num>
  <w:num w:numId="23">
    <w:abstractNumId w:val="32"/>
  </w:num>
  <w:num w:numId="24">
    <w:abstractNumId w:val="1"/>
  </w:num>
  <w:num w:numId="25">
    <w:abstractNumId w:val="17"/>
  </w:num>
  <w:num w:numId="26">
    <w:abstractNumId w:val="24"/>
  </w:num>
  <w:num w:numId="27">
    <w:abstractNumId w:val="18"/>
  </w:num>
  <w:num w:numId="28">
    <w:abstractNumId w:val="26"/>
  </w:num>
  <w:num w:numId="29">
    <w:abstractNumId w:val="21"/>
  </w:num>
  <w:num w:numId="30">
    <w:abstractNumId w:val="23"/>
  </w:num>
  <w:num w:numId="31">
    <w:abstractNumId w:val="10"/>
  </w:num>
  <w:num w:numId="32">
    <w:abstractNumId w:val="33"/>
  </w:num>
  <w:num w:numId="33">
    <w:abstractNumId w:val="4"/>
  </w:num>
  <w:num w:numId="34">
    <w:abstractNumId w:val="38"/>
  </w:num>
  <w:num w:numId="35">
    <w:abstractNumId w:val="36"/>
  </w:num>
  <w:num w:numId="36">
    <w:abstractNumId w:val="52"/>
  </w:num>
  <w:num w:numId="37">
    <w:abstractNumId w:val="13"/>
  </w:num>
  <w:num w:numId="38">
    <w:abstractNumId w:val="37"/>
  </w:num>
  <w:num w:numId="39">
    <w:abstractNumId w:val="15"/>
  </w:num>
  <w:num w:numId="40">
    <w:abstractNumId w:val="46"/>
  </w:num>
  <w:num w:numId="41">
    <w:abstractNumId w:val="5"/>
  </w:num>
  <w:num w:numId="42">
    <w:abstractNumId w:val="49"/>
  </w:num>
  <w:num w:numId="43">
    <w:abstractNumId w:val="3"/>
  </w:num>
  <w:num w:numId="44">
    <w:abstractNumId w:val="44"/>
  </w:num>
  <w:num w:numId="45">
    <w:abstractNumId w:val="50"/>
  </w:num>
  <w:num w:numId="46">
    <w:abstractNumId w:val="41"/>
  </w:num>
  <w:num w:numId="47">
    <w:abstractNumId w:val="28"/>
  </w:num>
  <w:num w:numId="48">
    <w:abstractNumId w:val="20"/>
  </w:num>
  <w:num w:numId="49">
    <w:abstractNumId w:val="35"/>
  </w:num>
  <w:num w:numId="50">
    <w:abstractNumId w:val="11"/>
  </w:num>
  <w:num w:numId="51">
    <w:abstractNumId w:val="45"/>
  </w:num>
  <w:num w:numId="52">
    <w:abstractNumId w:val="47"/>
  </w:num>
  <w:num w:numId="53">
    <w:abstractNumId w:val="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mirrorMargins/>
  <w:hideSpellingErrors/>
  <w:hideGrammatical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E47"/>
    <w:rsid w:val="00000741"/>
    <w:rsid w:val="00000FE7"/>
    <w:rsid w:val="000017B8"/>
    <w:rsid w:val="0000195C"/>
    <w:rsid w:val="00001DA9"/>
    <w:rsid w:val="00002091"/>
    <w:rsid w:val="0000212B"/>
    <w:rsid w:val="0000220E"/>
    <w:rsid w:val="00002506"/>
    <w:rsid w:val="00002922"/>
    <w:rsid w:val="00002EE5"/>
    <w:rsid w:val="00003402"/>
    <w:rsid w:val="00003999"/>
    <w:rsid w:val="00004415"/>
    <w:rsid w:val="00004C1C"/>
    <w:rsid w:val="00004E94"/>
    <w:rsid w:val="00005B40"/>
    <w:rsid w:val="000075E8"/>
    <w:rsid w:val="0000762A"/>
    <w:rsid w:val="0000762F"/>
    <w:rsid w:val="0000786A"/>
    <w:rsid w:val="00007D1C"/>
    <w:rsid w:val="00013284"/>
    <w:rsid w:val="00013FE5"/>
    <w:rsid w:val="0002004E"/>
    <w:rsid w:val="00021505"/>
    <w:rsid w:val="000219E7"/>
    <w:rsid w:val="0002453B"/>
    <w:rsid w:val="000248EC"/>
    <w:rsid w:val="00024BDA"/>
    <w:rsid w:val="00024CE0"/>
    <w:rsid w:val="000264E1"/>
    <w:rsid w:val="000272C3"/>
    <w:rsid w:val="00027588"/>
    <w:rsid w:val="000277CF"/>
    <w:rsid w:val="00027AE4"/>
    <w:rsid w:val="00030BDA"/>
    <w:rsid w:val="00030C70"/>
    <w:rsid w:val="000314AB"/>
    <w:rsid w:val="00031993"/>
    <w:rsid w:val="00032067"/>
    <w:rsid w:val="000322B1"/>
    <w:rsid w:val="00032B75"/>
    <w:rsid w:val="00033E4E"/>
    <w:rsid w:val="00033E71"/>
    <w:rsid w:val="0003414D"/>
    <w:rsid w:val="00034578"/>
    <w:rsid w:val="00035538"/>
    <w:rsid w:val="000358D0"/>
    <w:rsid w:val="00035EBB"/>
    <w:rsid w:val="000362F7"/>
    <w:rsid w:val="000363C1"/>
    <w:rsid w:val="000366C8"/>
    <w:rsid w:val="00036730"/>
    <w:rsid w:val="00036B3F"/>
    <w:rsid w:val="00040424"/>
    <w:rsid w:val="00040A74"/>
    <w:rsid w:val="00040D9C"/>
    <w:rsid w:val="00041002"/>
    <w:rsid w:val="00041528"/>
    <w:rsid w:val="00042FA2"/>
    <w:rsid w:val="000436B0"/>
    <w:rsid w:val="00043ED1"/>
    <w:rsid w:val="0004423B"/>
    <w:rsid w:val="0004479A"/>
    <w:rsid w:val="0004494A"/>
    <w:rsid w:val="00044D59"/>
    <w:rsid w:val="00044F56"/>
    <w:rsid w:val="000453F6"/>
    <w:rsid w:val="0004588C"/>
    <w:rsid w:val="00045BAC"/>
    <w:rsid w:val="00045F7E"/>
    <w:rsid w:val="000466C4"/>
    <w:rsid w:val="000470DB"/>
    <w:rsid w:val="00047163"/>
    <w:rsid w:val="000471D0"/>
    <w:rsid w:val="00047307"/>
    <w:rsid w:val="0004781B"/>
    <w:rsid w:val="0004792A"/>
    <w:rsid w:val="0005058D"/>
    <w:rsid w:val="000506D3"/>
    <w:rsid w:val="0005222C"/>
    <w:rsid w:val="000524D7"/>
    <w:rsid w:val="000524F4"/>
    <w:rsid w:val="00052D0C"/>
    <w:rsid w:val="00053EF7"/>
    <w:rsid w:val="0005534B"/>
    <w:rsid w:val="000554A5"/>
    <w:rsid w:val="000555B6"/>
    <w:rsid w:val="00055C78"/>
    <w:rsid w:val="000561CC"/>
    <w:rsid w:val="00057653"/>
    <w:rsid w:val="000601D1"/>
    <w:rsid w:val="00060356"/>
    <w:rsid w:val="000603B0"/>
    <w:rsid w:val="00060A62"/>
    <w:rsid w:val="00061255"/>
    <w:rsid w:val="000619BF"/>
    <w:rsid w:val="0006267D"/>
    <w:rsid w:val="00063B92"/>
    <w:rsid w:val="00063BAE"/>
    <w:rsid w:val="000643B3"/>
    <w:rsid w:val="000658A2"/>
    <w:rsid w:val="00067008"/>
    <w:rsid w:val="0006753A"/>
    <w:rsid w:val="00067F3A"/>
    <w:rsid w:val="00072B62"/>
    <w:rsid w:val="00072DF0"/>
    <w:rsid w:val="000759E4"/>
    <w:rsid w:val="0007691C"/>
    <w:rsid w:val="000772C3"/>
    <w:rsid w:val="00080A20"/>
    <w:rsid w:val="00080F5A"/>
    <w:rsid w:val="00081171"/>
    <w:rsid w:val="000818BF"/>
    <w:rsid w:val="00081C98"/>
    <w:rsid w:val="000821BD"/>
    <w:rsid w:val="000821E5"/>
    <w:rsid w:val="0008251B"/>
    <w:rsid w:val="00082B2C"/>
    <w:rsid w:val="000830C7"/>
    <w:rsid w:val="000837FE"/>
    <w:rsid w:val="00083839"/>
    <w:rsid w:val="000839C5"/>
    <w:rsid w:val="00084C62"/>
    <w:rsid w:val="000854EB"/>
    <w:rsid w:val="000859B2"/>
    <w:rsid w:val="00085B26"/>
    <w:rsid w:val="00086136"/>
    <w:rsid w:val="000862BE"/>
    <w:rsid w:val="00086313"/>
    <w:rsid w:val="0008670F"/>
    <w:rsid w:val="00086D16"/>
    <w:rsid w:val="000875DA"/>
    <w:rsid w:val="00087F1C"/>
    <w:rsid w:val="0009032C"/>
    <w:rsid w:val="0009087D"/>
    <w:rsid w:val="00090E4F"/>
    <w:rsid w:val="00091419"/>
    <w:rsid w:val="00092054"/>
    <w:rsid w:val="00092E55"/>
    <w:rsid w:val="00094A33"/>
    <w:rsid w:val="00094C4A"/>
    <w:rsid w:val="00094E33"/>
    <w:rsid w:val="00097084"/>
    <w:rsid w:val="00097CD9"/>
    <w:rsid w:val="00097D42"/>
    <w:rsid w:val="000A05AF"/>
    <w:rsid w:val="000A0E9C"/>
    <w:rsid w:val="000A11A9"/>
    <w:rsid w:val="000A14B8"/>
    <w:rsid w:val="000A1862"/>
    <w:rsid w:val="000A224E"/>
    <w:rsid w:val="000A2344"/>
    <w:rsid w:val="000A3388"/>
    <w:rsid w:val="000A3A24"/>
    <w:rsid w:val="000A3C13"/>
    <w:rsid w:val="000A3CB8"/>
    <w:rsid w:val="000A430D"/>
    <w:rsid w:val="000A43A5"/>
    <w:rsid w:val="000A47B1"/>
    <w:rsid w:val="000A5092"/>
    <w:rsid w:val="000A59C5"/>
    <w:rsid w:val="000A6E62"/>
    <w:rsid w:val="000A6EE9"/>
    <w:rsid w:val="000A70BA"/>
    <w:rsid w:val="000A72D5"/>
    <w:rsid w:val="000A7B32"/>
    <w:rsid w:val="000A7E58"/>
    <w:rsid w:val="000A7F0E"/>
    <w:rsid w:val="000B019B"/>
    <w:rsid w:val="000B076D"/>
    <w:rsid w:val="000B092B"/>
    <w:rsid w:val="000B14DA"/>
    <w:rsid w:val="000B16C3"/>
    <w:rsid w:val="000B2AFB"/>
    <w:rsid w:val="000B2B51"/>
    <w:rsid w:val="000B2B61"/>
    <w:rsid w:val="000B4109"/>
    <w:rsid w:val="000B43FE"/>
    <w:rsid w:val="000B45B5"/>
    <w:rsid w:val="000B45FD"/>
    <w:rsid w:val="000B497C"/>
    <w:rsid w:val="000B529C"/>
    <w:rsid w:val="000B596E"/>
    <w:rsid w:val="000B5ABC"/>
    <w:rsid w:val="000B6D40"/>
    <w:rsid w:val="000B732F"/>
    <w:rsid w:val="000B7879"/>
    <w:rsid w:val="000B7AA7"/>
    <w:rsid w:val="000B7BE9"/>
    <w:rsid w:val="000C0F8E"/>
    <w:rsid w:val="000C143C"/>
    <w:rsid w:val="000C14AC"/>
    <w:rsid w:val="000C1757"/>
    <w:rsid w:val="000C2854"/>
    <w:rsid w:val="000C2945"/>
    <w:rsid w:val="000C39DF"/>
    <w:rsid w:val="000C3F4B"/>
    <w:rsid w:val="000C5AEC"/>
    <w:rsid w:val="000C7296"/>
    <w:rsid w:val="000C74F4"/>
    <w:rsid w:val="000D00AE"/>
    <w:rsid w:val="000D06CF"/>
    <w:rsid w:val="000D0805"/>
    <w:rsid w:val="000D0F4F"/>
    <w:rsid w:val="000D1662"/>
    <w:rsid w:val="000D1914"/>
    <w:rsid w:val="000D2518"/>
    <w:rsid w:val="000D2F70"/>
    <w:rsid w:val="000D3223"/>
    <w:rsid w:val="000D373A"/>
    <w:rsid w:val="000D3C67"/>
    <w:rsid w:val="000D3D04"/>
    <w:rsid w:val="000D43F4"/>
    <w:rsid w:val="000D4B90"/>
    <w:rsid w:val="000D509B"/>
    <w:rsid w:val="000D6693"/>
    <w:rsid w:val="000D681E"/>
    <w:rsid w:val="000D697A"/>
    <w:rsid w:val="000D6D80"/>
    <w:rsid w:val="000D6ED5"/>
    <w:rsid w:val="000D7357"/>
    <w:rsid w:val="000D73DC"/>
    <w:rsid w:val="000D7458"/>
    <w:rsid w:val="000D76F0"/>
    <w:rsid w:val="000D78F2"/>
    <w:rsid w:val="000D7BAA"/>
    <w:rsid w:val="000D7BD0"/>
    <w:rsid w:val="000E04CF"/>
    <w:rsid w:val="000E0EB6"/>
    <w:rsid w:val="000E1A16"/>
    <w:rsid w:val="000E1EC0"/>
    <w:rsid w:val="000E1F9C"/>
    <w:rsid w:val="000E242A"/>
    <w:rsid w:val="000E2C13"/>
    <w:rsid w:val="000E3648"/>
    <w:rsid w:val="000E38AD"/>
    <w:rsid w:val="000E38CB"/>
    <w:rsid w:val="000E3AF2"/>
    <w:rsid w:val="000E5824"/>
    <w:rsid w:val="000E5BF3"/>
    <w:rsid w:val="000E68DB"/>
    <w:rsid w:val="000E6F8B"/>
    <w:rsid w:val="000E79ED"/>
    <w:rsid w:val="000E7A33"/>
    <w:rsid w:val="000F131F"/>
    <w:rsid w:val="000F1417"/>
    <w:rsid w:val="000F2D76"/>
    <w:rsid w:val="000F2E5B"/>
    <w:rsid w:val="000F3141"/>
    <w:rsid w:val="000F37BF"/>
    <w:rsid w:val="000F3C63"/>
    <w:rsid w:val="000F4133"/>
    <w:rsid w:val="000F422C"/>
    <w:rsid w:val="000F5387"/>
    <w:rsid w:val="000F6D8C"/>
    <w:rsid w:val="000F7845"/>
    <w:rsid w:val="000F7C22"/>
    <w:rsid w:val="000F7D70"/>
    <w:rsid w:val="00100537"/>
    <w:rsid w:val="00101163"/>
    <w:rsid w:val="00101213"/>
    <w:rsid w:val="0010126E"/>
    <w:rsid w:val="001016AB"/>
    <w:rsid w:val="00101C9F"/>
    <w:rsid w:val="00101EA0"/>
    <w:rsid w:val="00101FB2"/>
    <w:rsid w:val="00103682"/>
    <w:rsid w:val="00103F37"/>
    <w:rsid w:val="00104576"/>
    <w:rsid w:val="00104A70"/>
    <w:rsid w:val="0010529A"/>
    <w:rsid w:val="00105A73"/>
    <w:rsid w:val="00106608"/>
    <w:rsid w:val="00106BBA"/>
    <w:rsid w:val="00106F4C"/>
    <w:rsid w:val="00106F65"/>
    <w:rsid w:val="0010769C"/>
    <w:rsid w:val="00110020"/>
    <w:rsid w:val="0011058E"/>
    <w:rsid w:val="00110727"/>
    <w:rsid w:val="001109BC"/>
    <w:rsid w:val="001124A9"/>
    <w:rsid w:val="00112500"/>
    <w:rsid w:val="00112FE9"/>
    <w:rsid w:val="0011394C"/>
    <w:rsid w:val="0011406C"/>
    <w:rsid w:val="00114C57"/>
    <w:rsid w:val="00114CEC"/>
    <w:rsid w:val="00115B39"/>
    <w:rsid w:val="00115C88"/>
    <w:rsid w:val="00115DFE"/>
    <w:rsid w:val="00115FBB"/>
    <w:rsid w:val="00116E34"/>
    <w:rsid w:val="00116FD5"/>
    <w:rsid w:val="00117423"/>
    <w:rsid w:val="001175E8"/>
    <w:rsid w:val="001178E5"/>
    <w:rsid w:val="0012047B"/>
    <w:rsid w:val="0012099A"/>
    <w:rsid w:val="001209B9"/>
    <w:rsid w:val="00120B9C"/>
    <w:rsid w:val="0012156C"/>
    <w:rsid w:val="0012200A"/>
    <w:rsid w:val="001222E7"/>
    <w:rsid w:val="00122489"/>
    <w:rsid w:val="00123186"/>
    <w:rsid w:val="001234DA"/>
    <w:rsid w:val="00123842"/>
    <w:rsid w:val="00123BB9"/>
    <w:rsid w:val="00124405"/>
    <w:rsid w:val="00124533"/>
    <w:rsid w:val="00125966"/>
    <w:rsid w:val="0012644E"/>
    <w:rsid w:val="001265F6"/>
    <w:rsid w:val="0012694D"/>
    <w:rsid w:val="00126C3B"/>
    <w:rsid w:val="00126DDF"/>
    <w:rsid w:val="0012708C"/>
    <w:rsid w:val="00127505"/>
    <w:rsid w:val="0012750E"/>
    <w:rsid w:val="00127695"/>
    <w:rsid w:val="00130182"/>
    <w:rsid w:val="0013019E"/>
    <w:rsid w:val="00130335"/>
    <w:rsid w:val="00130358"/>
    <w:rsid w:val="0013081F"/>
    <w:rsid w:val="00130AD5"/>
    <w:rsid w:val="001315EC"/>
    <w:rsid w:val="001316E0"/>
    <w:rsid w:val="0013179C"/>
    <w:rsid w:val="00131BC8"/>
    <w:rsid w:val="0013251E"/>
    <w:rsid w:val="001327DF"/>
    <w:rsid w:val="001328CB"/>
    <w:rsid w:val="00132E37"/>
    <w:rsid w:val="001331D3"/>
    <w:rsid w:val="00133B99"/>
    <w:rsid w:val="0013404D"/>
    <w:rsid w:val="00134645"/>
    <w:rsid w:val="00136998"/>
    <w:rsid w:val="001405C2"/>
    <w:rsid w:val="00140638"/>
    <w:rsid w:val="00140B8B"/>
    <w:rsid w:val="00140CA7"/>
    <w:rsid w:val="00141224"/>
    <w:rsid w:val="001416A3"/>
    <w:rsid w:val="00141F22"/>
    <w:rsid w:val="001425E9"/>
    <w:rsid w:val="00142B75"/>
    <w:rsid w:val="00143492"/>
    <w:rsid w:val="00143857"/>
    <w:rsid w:val="00144EFE"/>
    <w:rsid w:val="00146EB1"/>
    <w:rsid w:val="00147766"/>
    <w:rsid w:val="0015006D"/>
    <w:rsid w:val="0015007C"/>
    <w:rsid w:val="0015095E"/>
    <w:rsid w:val="001510BA"/>
    <w:rsid w:val="001511E4"/>
    <w:rsid w:val="00152043"/>
    <w:rsid w:val="0015296C"/>
    <w:rsid w:val="001531CD"/>
    <w:rsid w:val="0015386F"/>
    <w:rsid w:val="00153A69"/>
    <w:rsid w:val="00153C9E"/>
    <w:rsid w:val="00153EC7"/>
    <w:rsid w:val="0015466C"/>
    <w:rsid w:val="001549BC"/>
    <w:rsid w:val="001568BB"/>
    <w:rsid w:val="001600BD"/>
    <w:rsid w:val="001608D1"/>
    <w:rsid w:val="001609CB"/>
    <w:rsid w:val="001627D0"/>
    <w:rsid w:val="00162C9C"/>
    <w:rsid w:val="001632F3"/>
    <w:rsid w:val="001635BF"/>
    <w:rsid w:val="00164C07"/>
    <w:rsid w:val="00164CCC"/>
    <w:rsid w:val="00164D15"/>
    <w:rsid w:val="00165091"/>
    <w:rsid w:val="0016545F"/>
    <w:rsid w:val="00165B3D"/>
    <w:rsid w:val="00165B60"/>
    <w:rsid w:val="00166EBF"/>
    <w:rsid w:val="00167151"/>
    <w:rsid w:val="0016767D"/>
    <w:rsid w:val="00167D28"/>
    <w:rsid w:val="001702EF"/>
    <w:rsid w:val="00172059"/>
    <w:rsid w:val="0017240C"/>
    <w:rsid w:val="00172458"/>
    <w:rsid w:val="00173712"/>
    <w:rsid w:val="001742D2"/>
    <w:rsid w:val="00174323"/>
    <w:rsid w:val="0017463A"/>
    <w:rsid w:val="001755A8"/>
    <w:rsid w:val="00175CA9"/>
    <w:rsid w:val="00175E54"/>
    <w:rsid w:val="00177A89"/>
    <w:rsid w:val="00177E9F"/>
    <w:rsid w:val="0018075E"/>
    <w:rsid w:val="00180B12"/>
    <w:rsid w:val="00180F38"/>
    <w:rsid w:val="00181126"/>
    <w:rsid w:val="00181149"/>
    <w:rsid w:val="0018136F"/>
    <w:rsid w:val="00181531"/>
    <w:rsid w:val="00181A0C"/>
    <w:rsid w:val="001825C8"/>
    <w:rsid w:val="00183487"/>
    <w:rsid w:val="00183B58"/>
    <w:rsid w:val="001847E6"/>
    <w:rsid w:val="00184C83"/>
    <w:rsid w:val="001854F5"/>
    <w:rsid w:val="00185B61"/>
    <w:rsid w:val="00185DC3"/>
    <w:rsid w:val="00185E13"/>
    <w:rsid w:val="00186335"/>
    <w:rsid w:val="001868C3"/>
    <w:rsid w:val="00187052"/>
    <w:rsid w:val="0018750F"/>
    <w:rsid w:val="00190B49"/>
    <w:rsid w:val="001923E5"/>
    <w:rsid w:val="001927BC"/>
    <w:rsid w:val="00192C44"/>
    <w:rsid w:val="0019369E"/>
    <w:rsid w:val="0019381B"/>
    <w:rsid w:val="00194207"/>
    <w:rsid w:val="00194A02"/>
    <w:rsid w:val="00195938"/>
    <w:rsid w:val="00195A54"/>
    <w:rsid w:val="00196C6F"/>
    <w:rsid w:val="00196F39"/>
    <w:rsid w:val="001971B3"/>
    <w:rsid w:val="001A0C95"/>
    <w:rsid w:val="001A1A19"/>
    <w:rsid w:val="001A1D46"/>
    <w:rsid w:val="001A20B1"/>
    <w:rsid w:val="001A3FF7"/>
    <w:rsid w:val="001A4FAD"/>
    <w:rsid w:val="001A523C"/>
    <w:rsid w:val="001A5E85"/>
    <w:rsid w:val="001A6A4C"/>
    <w:rsid w:val="001A72E8"/>
    <w:rsid w:val="001A78C9"/>
    <w:rsid w:val="001A7B1C"/>
    <w:rsid w:val="001B0835"/>
    <w:rsid w:val="001B09BA"/>
    <w:rsid w:val="001B0E5B"/>
    <w:rsid w:val="001B11E6"/>
    <w:rsid w:val="001B136C"/>
    <w:rsid w:val="001B1551"/>
    <w:rsid w:val="001B2103"/>
    <w:rsid w:val="001B2A50"/>
    <w:rsid w:val="001B4B52"/>
    <w:rsid w:val="001B5322"/>
    <w:rsid w:val="001B6366"/>
    <w:rsid w:val="001B69FE"/>
    <w:rsid w:val="001B6F63"/>
    <w:rsid w:val="001B7777"/>
    <w:rsid w:val="001C0606"/>
    <w:rsid w:val="001C0FF8"/>
    <w:rsid w:val="001C1545"/>
    <w:rsid w:val="001C2024"/>
    <w:rsid w:val="001C2356"/>
    <w:rsid w:val="001C2421"/>
    <w:rsid w:val="001C2980"/>
    <w:rsid w:val="001C2AE2"/>
    <w:rsid w:val="001C2F33"/>
    <w:rsid w:val="001C427B"/>
    <w:rsid w:val="001C4A83"/>
    <w:rsid w:val="001C5CF1"/>
    <w:rsid w:val="001C6367"/>
    <w:rsid w:val="001C6DBF"/>
    <w:rsid w:val="001D0A05"/>
    <w:rsid w:val="001D0C94"/>
    <w:rsid w:val="001D1A83"/>
    <w:rsid w:val="001D2E4C"/>
    <w:rsid w:val="001D319B"/>
    <w:rsid w:val="001D3436"/>
    <w:rsid w:val="001D4147"/>
    <w:rsid w:val="001D44BE"/>
    <w:rsid w:val="001D48D9"/>
    <w:rsid w:val="001D4C87"/>
    <w:rsid w:val="001D6643"/>
    <w:rsid w:val="001D7147"/>
    <w:rsid w:val="001D79E7"/>
    <w:rsid w:val="001E0157"/>
    <w:rsid w:val="001E0488"/>
    <w:rsid w:val="001E0AD4"/>
    <w:rsid w:val="001E16C9"/>
    <w:rsid w:val="001E1CCC"/>
    <w:rsid w:val="001E21E9"/>
    <w:rsid w:val="001E3265"/>
    <w:rsid w:val="001E41F4"/>
    <w:rsid w:val="001E463F"/>
    <w:rsid w:val="001E4E0D"/>
    <w:rsid w:val="001E5032"/>
    <w:rsid w:val="001E5515"/>
    <w:rsid w:val="001E5AC1"/>
    <w:rsid w:val="001E65F3"/>
    <w:rsid w:val="001E689B"/>
    <w:rsid w:val="001E701D"/>
    <w:rsid w:val="001E7413"/>
    <w:rsid w:val="001E7E22"/>
    <w:rsid w:val="001F17C5"/>
    <w:rsid w:val="001F18E7"/>
    <w:rsid w:val="001F224E"/>
    <w:rsid w:val="001F2301"/>
    <w:rsid w:val="001F237A"/>
    <w:rsid w:val="001F342F"/>
    <w:rsid w:val="001F412A"/>
    <w:rsid w:val="001F4490"/>
    <w:rsid w:val="001F4683"/>
    <w:rsid w:val="001F4E5A"/>
    <w:rsid w:val="001F4F48"/>
    <w:rsid w:val="001F5AF5"/>
    <w:rsid w:val="001F5C38"/>
    <w:rsid w:val="001F6703"/>
    <w:rsid w:val="001F7324"/>
    <w:rsid w:val="001F768A"/>
    <w:rsid w:val="001F7BD6"/>
    <w:rsid w:val="002000B8"/>
    <w:rsid w:val="002000D2"/>
    <w:rsid w:val="002003BD"/>
    <w:rsid w:val="0020102E"/>
    <w:rsid w:val="00201383"/>
    <w:rsid w:val="00201A5D"/>
    <w:rsid w:val="00202A02"/>
    <w:rsid w:val="00203A5C"/>
    <w:rsid w:val="00204FDA"/>
    <w:rsid w:val="00205961"/>
    <w:rsid w:val="00206D3A"/>
    <w:rsid w:val="00206F62"/>
    <w:rsid w:val="002077B0"/>
    <w:rsid w:val="00207994"/>
    <w:rsid w:val="00207D16"/>
    <w:rsid w:val="00207FE9"/>
    <w:rsid w:val="00210216"/>
    <w:rsid w:val="00210B00"/>
    <w:rsid w:val="00211C11"/>
    <w:rsid w:val="00211D8D"/>
    <w:rsid w:val="002122CC"/>
    <w:rsid w:val="00212806"/>
    <w:rsid w:val="002138FA"/>
    <w:rsid w:val="002156F8"/>
    <w:rsid w:val="002159B2"/>
    <w:rsid w:val="00216264"/>
    <w:rsid w:val="00216313"/>
    <w:rsid w:val="002175E5"/>
    <w:rsid w:val="0021781C"/>
    <w:rsid w:val="00220A35"/>
    <w:rsid w:val="00220FAF"/>
    <w:rsid w:val="00222284"/>
    <w:rsid w:val="00223191"/>
    <w:rsid w:val="002236F0"/>
    <w:rsid w:val="002239A0"/>
    <w:rsid w:val="00223C31"/>
    <w:rsid w:val="00224947"/>
    <w:rsid w:val="00224B57"/>
    <w:rsid w:val="0022522B"/>
    <w:rsid w:val="00225EB3"/>
    <w:rsid w:val="00227376"/>
    <w:rsid w:val="00227F5E"/>
    <w:rsid w:val="002306B8"/>
    <w:rsid w:val="00230C8D"/>
    <w:rsid w:val="00231C01"/>
    <w:rsid w:val="0023200C"/>
    <w:rsid w:val="00233460"/>
    <w:rsid w:val="00234469"/>
    <w:rsid w:val="00235A0B"/>
    <w:rsid w:val="00236024"/>
    <w:rsid w:val="00236149"/>
    <w:rsid w:val="002363C7"/>
    <w:rsid w:val="002365F2"/>
    <w:rsid w:val="00236B08"/>
    <w:rsid w:val="00237266"/>
    <w:rsid w:val="00240BF0"/>
    <w:rsid w:val="00240DE7"/>
    <w:rsid w:val="00240EE9"/>
    <w:rsid w:val="00242545"/>
    <w:rsid w:val="00242969"/>
    <w:rsid w:val="00242B28"/>
    <w:rsid w:val="00243D04"/>
    <w:rsid w:val="002447E8"/>
    <w:rsid w:val="00244996"/>
    <w:rsid w:val="00244AC3"/>
    <w:rsid w:val="00244B80"/>
    <w:rsid w:val="00244CF0"/>
    <w:rsid w:val="002450B0"/>
    <w:rsid w:val="002454BE"/>
    <w:rsid w:val="00245A69"/>
    <w:rsid w:val="00245A6A"/>
    <w:rsid w:val="00245B55"/>
    <w:rsid w:val="00246233"/>
    <w:rsid w:val="0024662C"/>
    <w:rsid w:val="0024667C"/>
    <w:rsid w:val="00247C06"/>
    <w:rsid w:val="00247CB8"/>
    <w:rsid w:val="00250137"/>
    <w:rsid w:val="00250990"/>
    <w:rsid w:val="00251A53"/>
    <w:rsid w:val="00251BCE"/>
    <w:rsid w:val="002524C0"/>
    <w:rsid w:val="00252E79"/>
    <w:rsid w:val="0025353D"/>
    <w:rsid w:val="00253FBB"/>
    <w:rsid w:val="00254442"/>
    <w:rsid w:val="00254ECE"/>
    <w:rsid w:val="0025527D"/>
    <w:rsid w:val="00256272"/>
    <w:rsid w:val="0026021F"/>
    <w:rsid w:val="00262005"/>
    <w:rsid w:val="00262D78"/>
    <w:rsid w:val="00262E12"/>
    <w:rsid w:val="002634AB"/>
    <w:rsid w:val="00263D31"/>
    <w:rsid w:val="00263E1E"/>
    <w:rsid w:val="002643BE"/>
    <w:rsid w:val="0026499C"/>
    <w:rsid w:val="002649FE"/>
    <w:rsid w:val="00265C71"/>
    <w:rsid w:val="00265CCB"/>
    <w:rsid w:val="002664A4"/>
    <w:rsid w:val="00266A3D"/>
    <w:rsid w:val="00266FFE"/>
    <w:rsid w:val="00267FB5"/>
    <w:rsid w:val="00270D09"/>
    <w:rsid w:val="0027183B"/>
    <w:rsid w:val="00272035"/>
    <w:rsid w:val="00272C1F"/>
    <w:rsid w:val="00272E26"/>
    <w:rsid w:val="00272F94"/>
    <w:rsid w:val="00273798"/>
    <w:rsid w:val="00273D6B"/>
    <w:rsid w:val="00273F32"/>
    <w:rsid w:val="00274ADF"/>
    <w:rsid w:val="00275D67"/>
    <w:rsid w:val="0027655C"/>
    <w:rsid w:val="00277CD3"/>
    <w:rsid w:val="00280A64"/>
    <w:rsid w:val="00280E0E"/>
    <w:rsid w:val="00280EB0"/>
    <w:rsid w:val="00280ED2"/>
    <w:rsid w:val="00281F4A"/>
    <w:rsid w:val="00282081"/>
    <w:rsid w:val="00282D69"/>
    <w:rsid w:val="00283CD9"/>
    <w:rsid w:val="00283D6D"/>
    <w:rsid w:val="00284172"/>
    <w:rsid w:val="002842B1"/>
    <w:rsid w:val="00284F76"/>
    <w:rsid w:val="0028531B"/>
    <w:rsid w:val="00285752"/>
    <w:rsid w:val="0028576D"/>
    <w:rsid w:val="00285821"/>
    <w:rsid w:val="00285C82"/>
    <w:rsid w:val="0028659E"/>
    <w:rsid w:val="00286A41"/>
    <w:rsid w:val="00286AD7"/>
    <w:rsid w:val="00286B69"/>
    <w:rsid w:val="00286C20"/>
    <w:rsid w:val="002874DE"/>
    <w:rsid w:val="002909F5"/>
    <w:rsid w:val="002913CC"/>
    <w:rsid w:val="002923A8"/>
    <w:rsid w:val="00293D6E"/>
    <w:rsid w:val="00293E78"/>
    <w:rsid w:val="002945CD"/>
    <w:rsid w:val="00294E4E"/>
    <w:rsid w:val="00296CE0"/>
    <w:rsid w:val="00297B01"/>
    <w:rsid w:val="00297F53"/>
    <w:rsid w:val="002A023C"/>
    <w:rsid w:val="002A07FC"/>
    <w:rsid w:val="002A250F"/>
    <w:rsid w:val="002A2F41"/>
    <w:rsid w:val="002A3525"/>
    <w:rsid w:val="002A363D"/>
    <w:rsid w:val="002A396C"/>
    <w:rsid w:val="002A3E95"/>
    <w:rsid w:val="002A4420"/>
    <w:rsid w:val="002A4BA0"/>
    <w:rsid w:val="002A51F2"/>
    <w:rsid w:val="002A5512"/>
    <w:rsid w:val="002A5A7B"/>
    <w:rsid w:val="002A5DE1"/>
    <w:rsid w:val="002A601D"/>
    <w:rsid w:val="002A66CB"/>
    <w:rsid w:val="002A6C4F"/>
    <w:rsid w:val="002A72A8"/>
    <w:rsid w:val="002A7EDE"/>
    <w:rsid w:val="002B0A6E"/>
    <w:rsid w:val="002B0D77"/>
    <w:rsid w:val="002B0E00"/>
    <w:rsid w:val="002B188B"/>
    <w:rsid w:val="002B1E58"/>
    <w:rsid w:val="002B1FBF"/>
    <w:rsid w:val="002B252A"/>
    <w:rsid w:val="002B2876"/>
    <w:rsid w:val="002B2920"/>
    <w:rsid w:val="002B3568"/>
    <w:rsid w:val="002B4357"/>
    <w:rsid w:val="002B437E"/>
    <w:rsid w:val="002B45C0"/>
    <w:rsid w:val="002B541F"/>
    <w:rsid w:val="002B5785"/>
    <w:rsid w:val="002B607F"/>
    <w:rsid w:val="002B6499"/>
    <w:rsid w:val="002B6604"/>
    <w:rsid w:val="002B6764"/>
    <w:rsid w:val="002B7471"/>
    <w:rsid w:val="002B7E39"/>
    <w:rsid w:val="002C0070"/>
    <w:rsid w:val="002C063A"/>
    <w:rsid w:val="002C0E3A"/>
    <w:rsid w:val="002C1237"/>
    <w:rsid w:val="002C17ED"/>
    <w:rsid w:val="002C1F7B"/>
    <w:rsid w:val="002C2A7C"/>
    <w:rsid w:val="002C2CB3"/>
    <w:rsid w:val="002C429D"/>
    <w:rsid w:val="002C493F"/>
    <w:rsid w:val="002C4961"/>
    <w:rsid w:val="002C57D7"/>
    <w:rsid w:val="002C5F03"/>
    <w:rsid w:val="002C627E"/>
    <w:rsid w:val="002C6D47"/>
    <w:rsid w:val="002C7155"/>
    <w:rsid w:val="002D02DE"/>
    <w:rsid w:val="002D2CC3"/>
    <w:rsid w:val="002D36FB"/>
    <w:rsid w:val="002D42D0"/>
    <w:rsid w:val="002D510F"/>
    <w:rsid w:val="002D5383"/>
    <w:rsid w:val="002D558C"/>
    <w:rsid w:val="002D59A6"/>
    <w:rsid w:val="002D5A5A"/>
    <w:rsid w:val="002D5DAB"/>
    <w:rsid w:val="002D6044"/>
    <w:rsid w:val="002D7B57"/>
    <w:rsid w:val="002E095F"/>
    <w:rsid w:val="002E1033"/>
    <w:rsid w:val="002E10DB"/>
    <w:rsid w:val="002E1B2E"/>
    <w:rsid w:val="002E2668"/>
    <w:rsid w:val="002E3918"/>
    <w:rsid w:val="002E3CB3"/>
    <w:rsid w:val="002E3EE3"/>
    <w:rsid w:val="002E3EF3"/>
    <w:rsid w:val="002E46DA"/>
    <w:rsid w:val="002E5F13"/>
    <w:rsid w:val="002E6875"/>
    <w:rsid w:val="002E723A"/>
    <w:rsid w:val="002E77DA"/>
    <w:rsid w:val="002F0F12"/>
    <w:rsid w:val="002F12B8"/>
    <w:rsid w:val="002F1543"/>
    <w:rsid w:val="002F1D21"/>
    <w:rsid w:val="002F1E63"/>
    <w:rsid w:val="002F2105"/>
    <w:rsid w:val="002F2F90"/>
    <w:rsid w:val="002F3C7E"/>
    <w:rsid w:val="002F452F"/>
    <w:rsid w:val="002F4827"/>
    <w:rsid w:val="002F4862"/>
    <w:rsid w:val="002F4A61"/>
    <w:rsid w:val="002F4AFF"/>
    <w:rsid w:val="002F59B5"/>
    <w:rsid w:val="002F5CD6"/>
    <w:rsid w:val="002F6263"/>
    <w:rsid w:val="002F6B97"/>
    <w:rsid w:val="002F7390"/>
    <w:rsid w:val="002F77DB"/>
    <w:rsid w:val="002F7AF2"/>
    <w:rsid w:val="002F7E75"/>
    <w:rsid w:val="002F7F8B"/>
    <w:rsid w:val="003005F6"/>
    <w:rsid w:val="00301471"/>
    <w:rsid w:val="00302613"/>
    <w:rsid w:val="00302742"/>
    <w:rsid w:val="00302A4C"/>
    <w:rsid w:val="00303672"/>
    <w:rsid w:val="00303A8A"/>
    <w:rsid w:val="00303F31"/>
    <w:rsid w:val="0030403B"/>
    <w:rsid w:val="003056A9"/>
    <w:rsid w:val="003058F6"/>
    <w:rsid w:val="00306776"/>
    <w:rsid w:val="00306DC0"/>
    <w:rsid w:val="00307557"/>
    <w:rsid w:val="003076AC"/>
    <w:rsid w:val="00307F52"/>
    <w:rsid w:val="003101D4"/>
    <w:rsid w:val="00310500"/>
    <w:rsid w:val="00310B83"/>
    <w:rsid w:val="00310E83"/>
    <w:rsid w:val="00311072"/>
    <w:rsid w:val="003111ED"/>
    <w:rsid w:val="00311633"/>
    <w:rsid w:val="00311EC7"/>
    <w:rsid w:val="00311EE8"/>
    <w:rsid w:val="003121A1"/>
    <w:rsid w:val="0031225C"/>
    <w:rsid w:val="00312938"/>
    <w:rsid w:val="00312AAD"/>
    <w:rsid w:val="0031320A"/>
    <w:rsid w:val="00313576"/>
    <w:rsid w:val="003137EF"/>
    <w:rsid w:val="0031432B"/>
    <w:rsid w:val="003146AD"/>
    <w:rsid w:val="003155A9"/>
    <w:rsid w:val="0031590B"/>
    <w:rsid w:val="00315C65"/>
    <w:rsid w:val="00315FCF"/>
    <w:rsid w:val="003165FB"/>
    <w:rsid w:val="00316872"/>
    <w:rsid w:val="00317BD3"/>
    <w:rsid w:val="003202D2"/>
    <w:rsid w:val="003206D9"/>
    <w:rsid w:val="00320F19"/>
    <w:rsid w:val="003211E5"/>
    <w:rsid w:val="00321378"/>
    <w:rsid w:val="00321F59"/>
    <w:rsid w:val="003220B2"/>
    <w:rsid w:val="0032227D"/>
    <w:rsid w:val="00322A1B"/>
    <w:rsid w:val="003234F1"/>
    <w:rsid w:val="003235D0"/>
    <w:rsid w:val="00323E19"/>
    <w:rsid w:val="003241DA"/>
    <w:rsid w:val="0032452B"/>
    <w:rsid w:val="00324778"/>
    <w:rsid w:val="003250DA"/>
    <w:rsid w:val="00325540"/>
    <w:rsid w:val="00325FBF"/>
    <w:rsid w:val="00326486"/>
    <w:rsid w:val="00326996"/>
    <w:rsid w:val="00326FA7"/>
    <w:rsid w:val="0032745D"/>
    <w:rsid w:val="003304DC"/>
    <w:rsid w:val="0033065B"/>
    <w:rsid w:val="00331215"/>
    <w:rsid w:val="0033154F"/>
    <w:rsid w:val="00331908"/>
    <w:rsid w:val="00331E6A"/>
    <w:rsid w:val="00332E2E"/>
    <w:rsid w:val="00333843"/>
    <w:rsid w:val="00333997"/>
    <w:rsid w:val="00335506"/>
    <w:rsid w:val="00335B39"/>
    <w:rsid w:val="00335E4D"/>
    <w:rsid w:val="00336054"/>
    <w:rsid w:val="003377DC"/>
    <w:rsid w:val="00337D61"/>
    <w:rsid w:val="003403E7"/>
    <w:rsid w:val="003417C4"/>
    <w:rsid w:val="003417C9"/>
    <w:rsid w:val="00343A54"/>
    <w:rsid w:val="00343CC2"/>
    <w:rsid w:val="003440E4"/>
    <w:rsid w:val="00344262"/>
    <w:rsid w:val="00344568"/>
    <w:rsid w:val="00344767"/>
    <w:rsid w:val="00344B9D"/>
    <w:rsid w:val="00344CD9"/>
    <w:rsid w:val="00344E4B"/>
    <w:rsid w:val="00347277"/>
    <w:rsid w:val="00347373"/>
    <w:rsid w:val="00347C06"/>
    <w:rsid w:val="003500A3"/>
    <w:rsid w:val="00351437"/>
    <w:rsid w:val="00351A7F"/>
    <w:rsid w:val="00351BA9"/>
    <w:rsid w:val="00351BFF"/>
    <w:rsid w:val="00351D1D"/>
    <w:rsid w:val="00352170"/>
    <w:rsid w:val="00352B4B"/>
    <w:rsid w:val="00352FC7"/>
    <w:rsid w:val="003539BA"/>
    <w:rsid w:val="00353B51"/>
    <w:rsid w:val="00353CF0"/>
    <w:rsid w:val="00353FC4"/>
    <w:rsid w:val="0035425F"/>
    <w:rsid w:val="003546AB"/>
    <w:rsid w:val="00354767"/>
    <w:rsid w:val="00354A47"/>
    <w:rsid w:val="00355924"/>
    <w:rsid w:val="00356204"/>
    <w:rsid w:val="0035639C"/>
    <w:rsid w:val="00357A13"/>
    <w:rsid w:val="00357ABC"/>
    <w:rsid w:val="003601A8"/>
    <w:rsid w:val="0036045B"/>
    <w:rsid w:val="003607BC"/>
    <w:rsid w:val="00360DE3"/>
    <w:rsid w:val="00361019"/>
    <w:rsid w:val="0036111D"/>
    <w:rsid w:val="00361870"/>
    <w:rsid w:val="003630A1"/>
    <w:rsid w:val="0036323C"/>
    <w:rsid w:val="003640F7"/>
    <w:rsid w:val="0036418B"/>
    <w:rsid w:val="00364A91"/>
    <w:rsid w:val="00364C28"/>
    <w:rsid w:val="003652EE"/>
    <w:rsid w:val="00365478"/>
    <w:rsid w:val="00366941"/>
    <w:rsid w:val="00366C64"/>
    <w:rsid w:val="00367544"/>
    <w:rsid w:val="00367C28"/>
    <w:rsid w:val="00367E98"/>
    <w:rsid w:val="00370455"/>
    <w:rsid w:val="003704E4"/>
    <w:rsid w:val="00370B74"/>
    <w:rsid w:val="003715B4"/>
    <w:rsid w:val="00371A01"/>
    <w:rsid w:val="00371DA5"/>
    <w:rsid w:val="0037210D"/>
    <w:rsid w:val="00372AF7"/>
    <w:rsid w:val="0037322F"/>
    <w:rsid w:val="003737A1"/>
    <w:rsid w:val="00374360"/>
    <w:rsid w:val="00374625"/>
    <w:rsid w:val="00375337"/>
    <w:rsid w:val="00375AF3"/>
    <w:rsid w:val="0037624B"/>
    <w:rsid w:val="00376D08"/>
    <w:rsid w:val="00377038"/>
    <w:rsid w:val="003771D2"/>
    <w:rsid w:val="00377462"/>
    <w:rsid w:val="00377B6D"/>
    <w:rsid w:val="00380062"/>
    <w:rsid w:val="00380CD7"/>
    <w:rsid w:val="003817B6"/>
    <w:rsid w:val="00382536"/>
    <w:rsid w:val="00383351"/>
    <w:rsid w:val="00383423"/>
    <w:rsid w:val="00383F8B"/>
    <w:rsid w:val="00384732"/>
    <w:rsid w:val="00384C7D"/>
    <w:rsid w:val="003853A7"/>
    <w:rsid w:val="00385888"/>
    <w:rsid w:val="00386571"/>
    <w:rsid w:val="003873FB"/>
    <w:rsid w:val="00387973"/>
    <w:rsid w:val="00387B6C"/>
    <w:rsid w:val="003906D3"/>
    <w:rsid w:val="003914BE"/>
    <w:rsid w:val="0039172F"/>
    <w:rsid w:val="00391B52"/>
    <w:rsid w:val="00393502"/>
    <w:rsid w:val="00393871"/>
    <w:rsid w:val="00394023"/>
    <w:rsid w:val="003941A5"/>
    <w:rsid w:val="0039430F"/>
    <w:rsid w:val="00394715"/>
    <w:rsid w:val="00394955"/>
    <w:rsid w:val="003956DB"/>
    <w:rsid w:val="003957DA"/>
    <w:rsid w:val="00395ECF"/>
    <w:rsid w:val="00396904"/>
    <w:rsid w:val="003973B3"/>
    <w:rsid w:val="00397A7E"/>
    <w:rsid w:val="00397B23"/>
    <w:rsid w:val="00397CDB"/>
    <w:rsid w:val="003A074E"/>
    <w:rsid w:val="003A0A5C"/>
    <w:rsid w:val="003A1161"/>
    <w:rsid w:val="003A1CB6"/>
    <w:rsid w:val="003A321A"/>
    <w:rsid w:val="003A3415"/>
    <w:rsid w:val="003A3533"/>
    <w:rsid w:val="003A41A7"/>
    <w:rsid w:val="003A45AC"/>
    <w:rsid w:val="003A492C"/>
    <w:rsid w:val="003A4B2F"/>
    <w:rsid w:val="003A4BE4"/>
    <w:rsid w:val="003A5219"/>
    <w:rsid w:val="003A5919"/>
    <w:rsid w:val="003A6DB3"/>
    <w:rsid w:val="003A7D83"/>
    <w:rsid w:val="003B0734"/>
    <w:rsid w:val="003B0BBA"/>
    <w:rsid w:val="003B1205"/>
    <w:rsid w:val="003B1D9C"/>
    <w:rsid w:val="003B2540"/>
    <w:rsid w:val="003B367F"/>
    <w:rsid w:val="003B4264"/>
    <w:rsid w:val="003B5CCD"/>
    <w:rsid w:val="003B64DE"/>
    <w:rsid w:val="003B6676"/>
    <w:rsid w:val="003B6A43"/>
    <w:rsid w:val="003B721C"/>
    <w:rsid w:val="003B7C91"/>
    <w:rsid w:val="003C0DE9"/>
    <w:rsid w:val="003C0E03"/>
    <w:rsid w:val="003C1013"/>
    <w:rsid w:val="003C171D"/>
    <w:rsid w:val="003C18FA"/>
    <w:rsid w:val="003C1A6A"/>
    <w:rsid w:val="003C2A57"/>
    <w:rsid w:val="003C3370"/>
    <w:rsid w:val="003C392A"/>
    <w:rsid w:val="003C3AFA"/>
    <w:rsid w:val="003C3D3A"/>
    <w:rsid w:val="003C4F99"/>
    <w:rsid w:val="003C5F3B"/>
    <w:rsid w:val="003C60FB"/>
    <w:rsid w:val="003C637B"/>
    <w:rsid w:val="003C6871"/>
    <w:rsid w:val="003C7186"/>
    <w:rsid w:val="003C721C"/>
    <w:rsid w:val="003C72D7"/>
    <w:rsid w:val="003C7613"/>
    <w:rsid w:val="003D0040"/>
    <w:rsid w:val="003D0189"/>
    <w:rsid w:val="003D02EC"/>
    <w:rsid w:val="003D146C"/>
    <w:rsid w:val="003D2203"/>
    <w:rsid w:val="003D258B"/>
    <w:rsid w:val="003D2D42"/>
    <w:rsid w:val="003D3274"/>
    <w:rsid w:val="003D3AC7"/>
    <w:rsid w:val="003D3E68"/>
    <w:rsid w:val="003D45F1"/>
    <w:rsid w:val="003D468F"/>
    <w:rsid w:val="003D470D"/>
    <w:rsid w:val="003D4AC7"/>
    <w:rsid w:val="003D5540"/>
    <w:rsid w:val="003D6134"/>
    <w:rsid w:val="003D6B1C"/>
    <w:rsid w:val="003D6F2E"/>
    <w:rsid w:val="003D7095"/>
    <w:rsid w:val="003D712E"/>
    <w:rsid w:val="003D7393"/>
    <w:rsid w:val="003D75D3"/>
    <w:rsid w:val="003E0791"/>
    <w:rsid w:val="003E0E17"/>
    <w:rsid w:val="003E0F2A"/>
    <w:rsid w:val="003E1144"/>
    <w:rsid w:val="003E11BF"/>
    <w:rsid w:val="003E18C4"/>
    <w:rsid w:val="003E1D5A"/>
    <w:rsid w:val="003E265F"/>
    <w:rsid w:val="003E351C"/>
    <w:rsid w:val="003E3F6F"/>
    <w:rsid w:val="003E478D"/>
    <w:rsid w:val="003E4EF6"/>
    <w:rsid w:val="003E5B04"/>
    <w:rsid w:val="003E5B29"/>
    <w:rsid w:val="003E6037"/>
    <w:rsid w:val="003E631E"/>
    <w:rsid w:val="003E6A1F"/>
    <w:rsid w:val="003E6E0E"/>
    <w:rsid w:val="003F0407"/>
    <w:rsid w:val="003F0680"/>
    <w:rsid w:val="003F1000"/>
    <w:rsid w:val="003F1F9E"/>
    <w:rsid w:val="003F242A"/>
    <w:rsid w:val="003F29AC"/>
    <w:rsid w:val="003F2B6D"/>
    <w:rsid w:val="003F2C56"/>
    <w:rsid w:val="003F380B"/>
    <w:rsid w:val="003F4287"/>
    <w:rsid w:val="003F4781"/>
    <w:rsid w:val="003F4C49"/>
    <w:rsid w:val="003F4E04"/>
    <w:rsid w:val="003F5C15"/>
    <w:rsid w:val="003F6DDE"/>
    <w:rsid w:val="003F6F2A"/>
    <w:rsid w:val="003F7090"/>
    <w:rsid w:val="003F7733"/>
    <w:rsid w:val="003F7D00"/>
    <w:rsid w:val="003F7F6B"/>
    <w:rsid w:val="004005AC"/>
    <w:rsid w:val="004006CA"/>
    <w:rsid w:val="004009B6"/>
    <w:rsid w:val="00401021"/>
    <w:rsid w:val="00401F29"/>
    <w:rsid w:val="00402185"/>
    <w:rsid w:val="00402856"/>
    <w:rsid w:val="00402F6A"/>
    <w:rsid w:val="0040418B"/>
    <w:rsid w:val="00405186"/>
    <w:rsid w:val="0040528B"/>
    <w:rsid w:val="0040535A"/>
    <w:rsid w:val="004054F7"/>
    <w:rsid w:val="00405B5C"/>
    <w:rsid w:val="0040667B"/>
    <w:rsid w:val="00406C54"/>
    <w:rsid w:val="00406EFB"/>
    <w:rsid w:val="0040744C"/>
    <w:rsid w:val="00407A7E"/>
    <w:rsid w:val="00410746"/>
    <w:rsid w:val="0041087E"/>
    <w:rsid w:val="00412744"/>
    <w:rsid w:val="00413AEF"/>
    <w:rsid w:val="00413D88"/>
    <w:rsid w:val="00414165"/>
    <w:rsid w:val="004145C5"/>
    <w:rsid w:val="0041488C"/>
    <w:rsid w:val="00414C29"/>
    <w:rsid w:val="00414D97"/>
    <w:rsid w:val="00414EB5"/>
    <w:rsid w:val="00414EED"/>
    <w:rsid w:val="00415543"/>
    <w:rsid w:val="0041575F"/>
    <w:rsid w:val="0041581C"/>
    <w:rsid w:val="00415AAF"/>
    <w:rsid w:val="004168EE"/>
    <w:rsid w:val="00417A5B"/>
    <w:rsid w:val="0042048F"/>
    <w:rsid w:val="00420DAA"/>
    <w:rsid w:val="004217AE"/>
    <w:rsid w:val="00421FC0"/>
    <w:rsid w:val="00422067"/>
    <w:rsid w:val="00422497"/>
    <w:rsid w:val="00422BF8"/>
    <w:rsid w:val="00423B63"/>
    <w:rsid w:val="00424040"/>
    <w:rsid w:val="00424A99"/>
    <w:rsid w:val="00424EE7"/>
    <w:rsid w:val="004255B2"/>
    <w:rsid w:val="00425F63"/>
    <w:rsid w:val="004261C3"/>
    <w:rsid w:val="00426D16"/>
    <w:rsid w:val="0042768D"/>
    <w:rsid w:val="00427C3C"/>
    <w:rsid w:val="00430857"/>
    <w:rsid w:val="00431AC9"/>
    <w:rsid w:val="00431BD8"/>
    <w:rsid w:val="00432989"/>
    <w:rsid w:val="00433CC5"/>
    <w:rsid w:val="004340A1"/>
    <w:rsid w:val="0043434E"/>
    <w:rsid w:val="00434605"/>
    <w:rsid w:val="0043692D"/>
    <w:rsid w:val="00437F5D"/>
    <w:rsid w:val="00440B84"/>
    <w:rsid w:val="0044165E"/>
    <w:rsid w:val="00441E70"/>
    <w:rsid w:val="004427D8"/>
    <w:rsid w:val="00442E22"/>
    <w:rsid w:val="00442FA0"/>
    <w:rsid w:val="004447D0"/>
    <w:rsid w:val="004449D7"/>
    <w:rsid w:val="00444EA8"/>
    <w:rsid w:val="004457EB"/>
    <w:rsid w:val="004463B8"/>
    <w:rsid w:val="00446581"/>
    <w:rsid w:val="00446E0C"/>
    <w:rsid w:val="00447881"/>
    <w:rsid w:val="00447C2A"/>
    <w:rsid w:val="00447E2C"/>
    <w:rsid w:val="004500BF"/>
    <w:rsid w:val="00450128"/>
    <w:rsid w:val="00450EFE"/>
    <w:rsid w:val="004510AB"/>
    <w:rsid w:val="00451701"/>
    <w:rsid w:val="00451EA7"/>
    <w:rsid w:val="00451F65"/>
    <w:rsid w:val="00452340"/>
    <w:rsid w:val="0045246B"/>
    <w:rsid w:val="00452ACD"/>
    <w:rsid w:val="00452B41"/>
    <w:rsid w:val="00453855"/>
    <w:rsid w:val="00453D70"/>
    <w:rsid w:val="00454383"/>
    <w:rsid w:val="004547B7"/>
    <w:rsid w:val="00454CF4"/>
    <w:rsid w:val="004552AE"/>
    <w:rsid w:val="00455576"/>
    <w:rsid w:val="00455700"/>
    <w:rsid w:val="004559D5"/>
    <w:rsid w:val="004565DA"/>
    <w:rsid w:val="00456BE8"/>
    <w:rsid w:val="00456DC4"/>
    <w:rsid w:val="00456F7A"/>
    <w:rsid w:val="00457F87"/>
    <w:rsid w:val="004602FE"/>
    <w:rsid w:val="004606AA"/>
    <w:rsid w:val="004613EB"/>
    <w:rsid w:val="004632F1"/>
    <w:rsid w:val="004634A4"/>
    <w:rsid w:val="00463780"/>
    <w:rsid w:val="004646C2"/>
    <w:rsid w:val="00464F9A"/>
    <w:rsid w:val="00464FF3"/>
    <w:rsid w:val="0046594F"/>
    <w:rsid w:val="0047078D"/>
    <w:rsid w:val="00470FE1"/>
    <w:rsid w:val="00471656"/>
    <w:rsid w:val="00472340"/>
    <w:rsid w:val="00472401"/>
    <w:rsid w:val="00472EDD"/>
    <w:rsid w:val="00472F9A"/>
    <w:rsid w:val="00473101"/>
    <w:rsid w:val="0047398D"/>
    <w:rsid w:val="00473E97"/>
    <w:rsid w:val="00475432"/>
    <w:rsid w:val="00475AD8"/>
    <w:rsid w:val="0047676F"/>
    <w:rsid w:val="004806FC"/>
    <w:rsid w:val="0048133F"/>
    <w:rsid w:val="004820D1"/>
    <w:rsid w:val="0048252F"/>
    <w:rsid w:val="00482926"/>
    <w:rsid w:val="00482BF1"/>
    <w:rsid w:val="00483186"/>
    <w:rsid w:val="004836C8"/>
    <w:rsid w:val="00483E4C"/>
    <w:rsid w:val="00484E72"/>
    <w:rsid w:val="004855EA"/>
    <w:rsid w:val="00485D5B"/>
    <w:rsid w:val="0048682F"/>
    <w:rsid w:val="00487417"/>
    <w:rsid w:val="00487496"/>
    <w:rsid w:val="00487E05"/>
    <w:rsid w:val="00491AE2"/>
    <w:rsid w:val="00491D53"/>
    <w:rsid w:val="00491FF6"/>
    <w:rsid w:val="0049217C"/>
    <w:rsid w:val="004922DD"/>
    <w:rsid w:val="004924C5"/>
    <w:rsid w:val="00492716"/>
    <w:rsid w:val="00492D0A"/>
    <w:rsid w:val="004938FA"/>
    <w:rsid w:val="004950BD"/>
    <w:rsid w:val="00495ABE"/>
    <w:rsid w:val="00495F8A"/>
    <w:rsid w:val="00496EF5"/>
    <w:rsid w:val="00497817"/>
    <w:rsid w:val="004A0A51"/>
    <w:rsid w:val="004A12E2"/>
    <w:rsid w:val="004A1C6F"/>
    <w:rsid w:val="004A2931"/>
    <w:rsid w:val="004A2F6E"/>
    <w:rsid w:val="004A31A8"/>
    <w:rsid w:val="004A3A19"/>
    <w:rsid w:val="004A4449"/>
    <w:rsid w:val="004A627C"/>
    <w:rsid w:val="004A6429"/>
    <w:rsid w:val="004A6745"/>
    <w:rsid w:val="004A6A1E"/>
    <w:rsid w:val="004B0EAE"/>
    <w:rsid w:val="004B10A8"/>
    <w:rsid w:val="004B1AE9"/>
    <w:rsid w:val="004B1F5C"/>
    <w:rsid w:val="004B1F83"/>
    <w:rsid w:val="004B2473"/>
    <w:rsid w:val="004B266D"/>
    <w:rsid w:val="004B3D3D"/>
    <w:rsid w:val="004B4D3D"/>
    <w:rsid w:val="004B521F"/>
    <w:rsid w:val="004B5266"/>
    <w:rsid w:val="004B5A52"/>
    <w:rsid w:val="004B6BEC"/>
    <w:rsid w:val="004C00F9"/>
    <w:rsid w:val="004C060C"/>
    <w:rsid w:val="004C1E15"/>
    <w:rsid w:val="004C33FD"/>
    <w:rsid w:val="004C3BF8"/>
    <w:rsid w:val="004C4025"/>
    <w:rsid w:val="004C44C8"/>
    <w:rsid w:val="004C4781"/>
    <w:rsid w:val="004C5087"/>
    <w:rsid w:val="004C5280"/>
    <w:rsid w:val="004C59E5"/>
    <w:rsid w:val="004C64EF"/>
    <w:rsid w:val="004C6A27"/>
    <w:rsid w:val="004C6BA8"/>
    <w:rsid w:val="004C76DA"/>
    <w:rsid w:val="004D03FE"/>
    <w:rsid w:val="004D0D8F"/>
    <w:rsid w:val="004D112E"/>
    <w:rsid w:val="004D122B"/>
    <w:rsid w:val="004D139F"/>
    <w:rsid w:val="004D14D2"/>
    <w:rsid w:val="004D161B"/>
    <w:rsid w:val="004D3A56"/>
    <w:rsid w:val="004D5786"/>
    <w:rsid w:val="004D5902"/>
    <w:rsid w:val="004D62D3"/>
    <w:rsid w:val="004D6388"/>
    <w:rsid w:val="004D7D3E"/>
    <w:rsid w:val="004E0159"/>
    <w:rsid w:val="004E0AB4"/>
    <w:rsid w:val="004E125D"/>
    <w:rsid w:val="004E1B36"/>
    <w:rsid w:val="004E2618"/>
    <w:rsid w:val="004E3C32"/>
    <w:rsid w:val="004E3D20"/>
    <w:rsid w:val="004E4450"/>
    <w:rsid w:val="004E4BAA"/>
    <w:rsid w:val="004E4BDA"/>
    <w:rsid w:val="004E614A"/>
    <w:rsid w:val="004E71CA"/>
    <w:rsid w:val="004F006D"/>
    <w:rsid w:val="004F0860"/>
    <w:rsid w:val="004F2458"/>
    <w:rsid w:val="004F25B3"/>
    <w:rsid w:val="004F2A71"/>
    <w:rsid w:val="004F3B10"/>
    <w:rsid w:val="004F3D06"/>
    <w:rsid w:val="004F3F1F"/>
    <w:rsid w:val="004F558C"/>
    <w:rsid w:val="004F5DD9"/>
    <w:rsid w:val="004F6151"/>
    <w:rsid w:val="004F65C9"/>
    <w:rsid w:val="004F6E44"/>
    <w:rsid w:val="00501379"/>
    <w:rsid w:val="005013A3"/>
    <w:rsid w:val="00501E36"/>
    <w:rsid w:val="005037C2"/>
    <w:rsid w:val="0050406D"/>
    <w:rsid w:val="00504696"/>
    <w:rsid w:val="0050525F"/>
    <w:rsid w:val="00505592"/>
    <w:rsid w:val="00505C69"/>
    <w:rsid w:val="00505D34"/>
    <w:rsid w:val="005061B7"/>
    <w:rsid w:val="00506213"/>
    <w:rsid w:val="00507086"/>
    <w:rsid w:val="005070A7"/>
    <w:rsid w:val="00507FE1"/>
    <w:rsid w:val="0051016B"/>
    <w:rsid w:val="00510841"/>
    <w:rsid w:val="00510E84"/>
    <w:rsid w:val="005117D8"/>
    <w:rsid w:val="00512446"/>
    <w:rsid w:val="00512494"/>
    <w:rsid w:val="00512CFA"/>
    <w:rsid w:val="005135A0"/>
    <w:rsid w:val="00513EC9"/>
    <w:rsid w:val="00513FE3"/>
    <w:rsid w:val="00514E87"/>
    <w:rsid w:val="00515337"/>
    <w:rsid w:val="005161C0"/>
    <w:rsid w:val="0051697A"/>
    <w:rsid w:val="00517366"/>
    <w:rsid w:val="00521680"/>
    <w:rsid w:val="005222CD"/>
    <w:rsid w:val="005223B3"/>
    <w:rsid w:val="00523965"/>
    <w:rsid w:val="005246BC"/>
    <w:rsid w:val="00524C4A"/>
    <w:rsid w:val="00524EA5"/>
    <w:rsid w:val="0052585B"/>
    <w:rsid w:val="0052594A"/>
    <w:rsid w:val="00526693"/>
    <w:rsid w:val="00527679"/>
    <w:rsid w:val="00527DB2"/>
    <w:rsid w:val="00530D99"/>
    <w:rsid w:val="00530DE5"/>
    <w:rsid w:val="005317F4"/>
    <w:rsid w:val="005327BF"/>
    <w:rsid w:val="00532C06"/>
    <w:rsid w:val="00534571"/>
    <w:rsid w:val="00534660"/>
    <w:rsid w:val="0053494C"/>
    <w:rsid w:val="00534CB6"/>
    <w:rsid w:val="00535A5A"/>
    <w:rsid w:val="00536E05"/>
    <w:rsid w:val="00537B7C"/>
    <w:rsid w:val="005408CA"/>
    <w:rsid w:val="00540E64"/>
    <w:rsid w:val="0054123F"/>
    <w:rsid w:val="005412C4"/>
    <w:rsid w:val="0054147F"/>
    <w:rsid w:val="00541D5C"/>
    <w:rsid w:val="00542D4D"/>
    <w:rsid w:val="00542E31"/>
    <w:rsid w:val="005431E6"/>
    <w:rsid w:val="00543200"/>
    <w:rsid w:val="0054460D"/>
    <w:rsid w:val="0054485C"/>
    <w:rsid w:val="00544EBD"/>
    <w:rsid w:val="0054675A"/>
    <w:rsid w:val="00546FAE"/>
    <w:rsid w:val="00547146"/>
    <w:rsid w:val="00547159"/>
    <w:rsid w:val="00547227"/>
    <w:rsid w:val="0054769F"/>
    <w:rsid w:val="00547D8D"/>
    <w:rsid w:val="00547F83"/>
    <w:rsid w:val="0055010F"/>
    <w:rsid w:val="005508C4"/>
    <w:rsid w:val="00550A66"/>
    <w:rsid w:val="00551030"/>
    <w:rsid w:val="00552B13"/>
    <w:rsid w:val="00553287"/>
    <w:rsid w:val="0055345C"/>
    <w:rsid w:val="00553A97"/>
    <w:rsid w:val="00553D34"/>
    <w:rsid w:val="005559DD"/>
    <w:rsid w:val="0055681C"/>
    <w:rsid w:val="0055731C"/>
    <w:rsid w:val="0055757A"/>
    <w:rsid w:val="0056027A"/>
    <w:rsid w:val="00560AFF"/>
    <w:rsid w:val="005610A0"/>
    <w:rsid w:val="005610BB"/>
    <w:rsid w:val="005610EE"/>
    <w:rsid w:val="0056134B"/>
    <w:rsid w:val="00561661"/>
    <w:rsid w:val="005618AA"/>
    <w:rsid w:val="0056225E"/>
    <w:rsid w:val="00562BED"/>
    <w:rsid w:val="00563F5B"/>
    <w:rsid w:val="00564892"/>
    <w:rsid w:val="00564A57"/>
    <w:rsid w:val="0056531C"/>
    <w:rsid w:val="00565AE0"/>
    <w:rsid w:val="00565E71"/>
    <w:rsid w:val="005660A8"/>
    <w:rsid w:val="0056643A"/>
    <w:rsid w:val="00566916"/>
    <w:rsid w:val="00566BC7"/>
    <w:rsid w:val="00566E1F"/>
    <w:rsid w:val="005671DB"/>
    <w:rsid w:val="00567453"/>
    <w:rsid w:val="005679DF"/>
    <w:rsid w:val="00570AFB"/>
    <w:rsid w:val="00570E13"/>
    <w:rsid w:val="00571151"/>
    <w:rsid w:val="0057120C"/>
    <w:rsid w:val="00571224"/>
    <w:rsid w:val="005712E1"/>
    <w:rsid w:val="005713B2"/>
    <w:rsid w:val="00571E3F"/>
    <w:rsid w:val="005721AB"/>
    <w:rsid w:val="00572833"/>
    <w:rsid w:val="0057395C"/>
    <w:rsid w:val="00573F01"/>
    <w:rsid w:val="00573F27"/>
    <w:rsid w:val="0057426A"/>
    <w:rsid w:val="0057608E"/>
    <w:rsid w:val="00576271"/>
    <w:rsid w:val="0057655C"/>
    <w:rsid w:val="00576627"/>
    <w:rsid w:val="005779C3"/>
    <w:rsid w:val="005802B4"/>
    <w:rsid w:val="005805E5"/>
    <w:rsid w:val="00580ACD"/>
    <w:rsid w:val="005814BE"/>
    <w:rsid w:val="005827F9"/>
    <w:rsid w:val="00582A8B"/>
    <w:rsid w:val="00582FB4"/>
    <w:rsid w:val="00583C6F"/>
    <w:rsid w:val="00583CA6"/>
    <w:rsid w:val="005849C5"/>
    <w:rsid w:val="00585118"/>
    <w:rsid w:val="005854AA"/>
    <w:rsid w:val="00585C0F"/>
    <w:rsid w:val="00585DF5"/>
    <w:rsid w:val="0058678C"/>
    <w:rsid w:val="00586896"/>
    <w:rsid w:val="0059035F"/>
    <w:rsid w:val="005914C4"/>
    <w:rsid w:val="0059190C"/>
    <w:rsid w:val="00591AD1"/>
    <w:rsid w:val="00592067"/>
    <w:rsid w:val="005945F3"/>
    <w:rsid w:val="005948B9"/>
    <w:rsid w:val="00595EF7"/>
    <w:rsid w:val="00596604"/>
    <w:rsid w:val="00596AE3"/>
    <w:rsid w:val="00596B63"/>
    <w:rsid w:val="00597109"/>
    <w:rsid w:val="00597308"/>
    <w:rsid w:val="00597F99"/>
    <w:rsid w:val="005A103F"/>
    <w:rsid w:val="005A1D9B"/>
    <w:rsid w:val="005A2192"/>
    <w:rsid w:val="005A2995"/>
    <w:rsid w:val="005A2DC5"/>
    <w:rsid w:val="005A39B2"/>
    <w:rsid w:val="005A3C53"/>
    <w:rsid w:val="005A3C99"/>
    <w:rsid w:val="005A3CE7"/>
    <w:rsid w:val="005A3CFB"/>
    <w:rsid w:val="005A4BF6"/>
    <w:rsid w:val="005A689E"/>
    <w:rsid w:val="005A6C2B"/>
    <w:rsid w:val="005A75CE"/>
    <w:rsid w:val="005A7CE9"/>
    <w:rsid w:val="005B00E7"/>
    <w:rsid w:val="005B02BA"/>
    <w:rsid w:val="005B03B2"/>
    <w:rsid w:val="005B0C86"/>
    <w:rsid w:val="005B13AA"/>
    <w:rsid w:val="005B1BC0"/>
    <w:rsid w:val="005B1C18"/>
    <w:rsid w:val="005B31DB"/>
    <w:rsid w:val="005B3B69"/>
    <w:rsid w:val="005B3F4A"/>
    <w:rsid w:val="005B4366"/>
    <w:rsid w:val="005B45DB"/>
    <w:rsid w:val="005B4F29"/>
    <w:rsid w:val="005B5944"/>
    <w:rsid w:val="005B5F78"/>
    <w:rsid w:val="005B615F"/>
    <w:rsid w:val="005C182C"/>
    <w:rsid w:val="005C1B16"/>
    <w:rsid w:val="005C1E88"/>
    <w:rsid w:val="005C2113"/>
    <w:rsid w:val="005C2E20"/>
    <w:rsid w:val="005C4192"/>
    <w:rsid w:val="005C41FD"/>
    <w:rsid w:val="005C512B"/>
    <w:rsid w:val="005C562C"/>
    <w:rsid w:val="005C6E78"/>
    <w:rsid w:val="005C7595"/>
    <w:rsid w:val="005D00B4"/>
    <w:rsid w:val="005D0EE8"/>
    <w:rsid w:val="005D1FA0"/>
    <w:rsid w:val="005D3A94"/>
    <w:rsid w:val="005D3ED8"/>
    <w:rsid w:val="005D4CCA"/>
    <w:rsid w:val="005D4D22"/>
    <w:rsid w:val="005D54B3"/>
    <w:rsid w:val="005D6131"/>
    <w:rsid w:val="005D6DBF"/>
    <w:rsid w:val="005D6F1A"/>
    <w:rsid w:val="005D7344"/>
    <w:rsid w:val="005D7C16"/>
    <w:rsid w:val="005E0134"/>
    <w:rsid w:val="005E0BF9"/>
    <w:rsid w:val="005E1425"/>
    <w:rsid w:val="005E2594"/>
    <w:rsid w:val="005E25E2"/>
    <w:rsid w:val="005E2615"/>
    <w:rsid w:val="005E30B3"/>
    <w:rsid w:val="005E31E5"/>
    <w:rsid w:val="005E36E4"/>
    <w:rsid w:val="005E3C07"/>
    <w:rsid w:val="005E4555"/>
    <w:rsid w:val="005E4AF2"/>
    <w:rsid w:val="005E4C6C"/>
    <w:rsid w:val="005E4D2F"/>
    <w:rsid w:val="005E57CB"/>
    <w:rsid w:val="005E5E21"/>
    <w:rsid w:val="005E758A"/>
    <w:rsid w:val="005E7754"/>
    <w:rsid w:val="005F178B"/>
    <w:rsid w:val="005F17AC"/>
    <w:rsid w:val="005F1832"/>
    <w:rsid w:val="005F269E"/>
    <w:rsid w:val="005F2AAF"/>
    <w:rsid w:val="005F339D"/>
    <w:rsid w:val="005F3898"/>
    <w:rsid w:val="005F5A0B"/>
    <w:rsid w:val="005F5AB0"/>
    <w:rsid w:val="005F5D2C"/>
    <w:rsid w:val="005F603A"/>
    <w:rsid w:val="005F75C7"/>
    <w:rsid w:val="005F77E4"/>
    <w:rsid w:val="00602334"/>
    <w:rsid w:val="00602BEC"/>
    <w:rsid w:val="00602D57"/>
    <w:rsid w:val="00603666"/>
    <w:rsid w:val="00603834"/>
    <w:rsid w:val="00605433"/>
    <w:rsid w:val="00605AB8"/>
    <w:rsid w:val="00605F74"/>
    <w:rsid w:val="006060D5"/>
    <w:rsid w:val="00606958"/>
    <w:rsid w:val="00606AF5"/>
    <w:rsid w:val="00606F52"/>
    <w:rsid w:val="00607766"/>
    <w:rsid w:val="00611BD7"/>
    <w:rsid w:val="00612508"/>
    <w:rsid w:val="00612581"/>
    <w:rsid w:val="0061343D"/>
    <w:rsid w:val="00613667"/>
    <w:rsid w:val="0061389E"/>
    <w:rsid w:val="00615319"/>
    <w:rsid w:val="00615456"/>
    <w:rsid w:val="0061568A"/>
    <w:rsid w:val="00615C53"/>
    <w:rsid w:val="006160C3"/>
    <w:rsid w:val="006178E6"/>
    <w:rsid w:val="00617A31"/>
    <w:rsid w:val="006203BE"/>
    <w:rsid w:val="0062061A"/>
    <w:rsid w:val="00620625"/>
    <w:rsid w:val="00621586"/>
    <w:rsid w:val="006233C5"/>
    <w:rsid w:val="00623C6E"/>
    <w:rsid w:val="006240B3"/>
    <w:rsid w:val="00624225"/>
    <w:rsid w:val="00624CD6"/>
    <w:rsid w:val="00624F3F"/>
    <w:rsid w:val="00625263"/>
    <w:rsid w:val="00627C64"/>
    <w:rsid w:val="00630017"/>
    <w:rsid w:val="006308B4"/>
    <w:rsid w:val="00631A4F"/>
    <w:rsid w:val="00631B96"/>
    <w:rsid w:val="00632099"/>
    <w:rsid w:val="00632326"/>
    <w:rsid w:val="00632BDD"/>
    <w:rsid w:val="00632CDE"/>
    <w:rsid w:val="00632DA8"/>
    <w:rsid w:val="0063540B"/>
    <w:rsid w:val="00637339"/>
    <w:rsid w:val="00637DE7"/>
    <w:rsid w:val="00640165"/>
    <w:rsid w:val="0064075B"/>
    <w:rsid w:val="00640840"/>
    <w:rsid w:val="006409FB"/>
    <w:rsid w:val="00640A46"/>
    <w:rsid w:val="006415F5"/>
    <w:rsid w:val="0064256A"/>
    <w:rsid w:val="00642B11"/>
    <w:rsid w:val="006436AB"/>
    <w:rsid w:val="006441E6"/>
    <w:rsid w:val="006444DE"/>
    <w:rsid w:val="00644A3B"/>
    <w:rsid w:val="00644F6C"/>
    <w:rsid w:val="00645471"/>
    <w:rsid w:val="006459AE"/>
    <w:rsid w:val="00645D5E"/>
    <w:rsid w:val="00645F37"/>
    <w:rsid w:val="00645F9E"/>
    <w:rsid w:val="00647773"/>
    <w:rsid w:val="006477A0"/>
    <w:rsid w:val="00650AFE"/>
    <w:rsid w:val="0065333C"/>
    <w:rsid w:val="00654B29"/>
    <w:rsid w:val="00654E6B"/>
    <w:rsid w:val="006550D4"/>
    <w:rsid w:val="00655AB8"/>
    <w:rsid w:val="0065665A"/>
    <w:rsid w:val="006571D8"/>
    <w:rsid w:val="006578AA"/>
    <w:rsid w:val="00657B04"/>
    <w:rsid w:val="00657BE5"/>
    <w:rsid w:val="00657E15"/>
    <w:rsid w:val="00660025"/>
    <w:rsid w:val="00660C2A"/>
    <w:rsid w:val="00660CA9"/>
    <w:rsid w:val="00660F83"/>
    <w:rsid w:val="00661660"/>
    <w:rsid w:val="006624C4"/>
    <w:rsid w:val="0066298B"/>
    <w:rsid w:val="00662C63"/>
    <w:rsid w:val="006630E7"/>
    <w:rsid w:val="00664087"/>
    <w:rsid w:val="006645FF"/>
    <w:rsid w:val="00664ADB"/>
    <w:rsid w:val="00664E66"/>
    <w:rsid w:val="00665078"/>
    <w:rsid w:val="00665D7F"/>
    <w:rsid w:val="00665DB4"/>
    <w:rsid w:val="006665B6"/>
    <w:rsid w:val="00666A3E"/>
    <w:rsid w:val="00667004"/>
    <w:rsid w:val="006675A9"/>
    <w:rsid w:val="00667EBD"/>
    <w:rsid w:val="0067067D"/>
    <w:rsid w:val="00670CF8"/>
    <w:rsid w:val="00670FCD"/>
    <w:rsid w:val="00671493"/>
    <w:rsid w:val="00671A4C"/>
    <w:rsid w:val="00671B76"/>
    <w:rsid w:val="00672085"/>
    <w:rsid w:val="006722D9"/>
    <w:rsid w:val="00673BFD"/>
    <w:rsid w:val="00673C3F"/>
    <w:rsid w:val="00674B4A"/>
    <w:rsid w:val="00675003"/>
    <w:rsid w:val="0067588A"/>
    <w:rsid w:val="00675F1A"/>
    <w:rsid w:val="006767BC"/>
    <w:rsid w:val="006768E6"/>
    <w:rsid w:val="0067696C"/>
    <w:rsid w:val="0068069C"/>
    <w:rsid w:val="00681202"/>
    <w:rsid w:val="0068250C"/>
    <w:rsid w:val="0068339E"/>
    <w:rsid w:val="00683CBA"/>
    <w:rsid w:val="006840CE"/>
    <w:rsid w:val="00685126"/>
    <w:rsid w:val="00685BBC"/>
    <w:rsid w:val="00685DBC"/>
    <w:rsid w:val="0068610C"/>
    <w:rsid w:val="006867DC"/>
    <w:rsid w:val="00686CD9"/>
    <w:rsid w:val="00687283"/>
    <w:rsid w:val="00687863"/>
    <w:rsid w:val="00687AD9"/>
    <w:rsid w:val="00690B59"/>
    <w:rsid w:val="006934EF"/>
    <w:rsid w:val="00693B2E"/>
    <w:rsid w:val="00693ED9"/>
    <w:rsid w:val="00694436"/>
    <w:rsid w:val="00695CCD"/>
    <w:rsid w:val="00696224"/>
    <w:rsid w:val="006962FC"/>
    <w:rsid w:val="0069691B"/>
    <w:rsid w:val="00696BB8"/>
    <w:rsid w:val="00697349"/>
    <w:rsid w:val="006976DE"/>
    <w:rsid w:val="00697CAF"/>
    <w:rsid w:val="006A1583"/>
    <w:rsid w:val="006A1BBF"/>
    <w:rsid w:val="006A265F"/>
    <w:rsid w:val="006A2893"/>
    <w:rsid w:val="006A2D1C"/>
    <w:rsid w:val="006A30DD"/>
    <w:rsid w:val="006A3C94"/>
    <w:rsid w:val="006A4622"/>
    <w:rsid w:val="006A476A"/>
    <w:rsid w:val="006A4A69"/>
    <w:rsid w:val="006A5301"/>
    <w:rsid w:val="006A5977"/>
    <w:rsid w:val="006A70FE"/>
    <w:rsid w:val="006A73CC"/>
    <w:rsid w:val="006A788A"/>
    <w:rsid w:val="006B134A"/>
    <w:rsid w:val="006B14E1"/>
    <w:rsid w:val="006B17C7"/>
    <w:rsid w:val="006B1945"/>
    <w:rsid w:val="006B1997"/>
    <w:rsid w:val="006B1A05"/>
    <w:rsid w:val="006B1C24"/>
    <w:rsid w:val="006B2986"/>
    <w:rsid w:val="006B36D7"/>
    <w:rsid w:val="006B5817"/>
    <w:rsid w:val="006B5864"/>
    <w:rsid w:val="006B5FE6"/>
    <w:rsid w:val="006B61EC"/>
    <w:rsid w:val="006B693E"/>
    <w:rsid w:val="006B6D37"/>
    <w:rsid w:val="006B7B3E"/>
    <w:rsid w:val="006C017E"/>
    <w:rsid w:val="006C03AF"/>
    <w:rsid w:val="006C0844"/>
    <w:rsid w:val="006C0E8E"/>
    <w:rsid w:val="006C1992"/>
    <w:rsid w:val="006C23F3"/>
    <w:rsid w:val="006C2CD0"/>
    <w:rsid w:val="006C2E74"/>
    <w:rsid w:val="006C3D06"/>
    <w:rsid w:val="006C4081"/>
    <w:rsid w:val="006C4512"/>
    <w:rsid w:val="006C4F61"/>
    <w:rsid w:val="006C523C"/>
    <w:rsid w:val="006C581B"/>
    <w:rsid w:val="006C599C"/>
    <w:rsid w:val="006C59E8"/>
    <w:rsid w:val="006C5DD1"/>
    <w:rsid w:val="006C5F4E"/>
    <w:rsid w:val="006C70FC"/>
    <w:rsid w:val="006D022D"/>
    <w:rsid w:val="006D0568"/>
    <w:rsid w:val="006D0B7F"/>
    <w:rsid w:val="006D1231"/>
    <w:rsid w:val="006D17CF"/>
    <w:rsid w:val="006D3A9A"/>
    <w:rsid w:val="006D417E"/>
    <w:rsid w:val="006D4FE3"/>
    <w:rsid w:val="006D5C2C"/>
    <w:rsid w:val="006D6019"/>
    <w:rsid w:val="006D641E"/>
    <w:rsid w:val="006D6B03"/>
    <w:rsid w:val="006D6E2A"/>
    <w:rsid w:val="006D7035"/>
    <w:rsid w:val="006D720A"/>
    <w:rsid w:val="006D75AE"/>
    <w:rsid w:val="006D7E0B"/>
    <w:rsid w:val="006E07C8"/>
    <w:rsid w:val="006E2366"/>
    <w:rsid w:val="006E2414"/>
    <w:rsid w:val="006E304B"/>
    <w:rsid w:val="006E3984"/>
    <w:rsid w:val="006E3D9C"/>
    <w:rsid w:val="006E45EF"/>
    <w:rsid w:val="006E540E"/>
    <w:rsid w:val="006E5860"/>
    <w:rsid w:val="006E5872"/>
    <w:rsid w:val="006E58BF"/>
    <w:rsid w:val="006E59F1"/>
    <w:rsid w:val="006E5B4E"/>
    <w:rsid w:val="006E6AF0"/>
    <w:rsid w:val="006E6C35"/>
    <w:rsid w:val="006E6FA9"/>
    <w:rsid w:val="006E7251"/>
    <w:rsid w:val="006E75BC"/>
    <w:rsid w:val="006F0A12"/>
    <w:rsid w:val="006F0AFE"/>
    <w:rsid w:val="006F16C3"/>
    <w:rsid w:val="006F1DB0"/>
    <w:rsid w:val="006F324D"/>
    <w:rsid w:val="006F33C3"/>
    <w:rsid w:val="006F3F9F"/>
    <w:rsid w:val="006F463B"/>
    <w:rsid w:val="006F594A"/>
    <w:rsid w:val="006F5B27"/>
    <w:rsid w:val="006F5EA1"/>
    <w:rsid w:val="006F70BF"/>
    <w:rsid w:val="006F79AA"/>
    <w:rsid w:val="006F7E7B"/>
    <w:rsid w:val="006F7E88"/>
    <w:rsid w:val="007000FE"/>
    <w:rsid w:val="00701CCB"/>
    <w:rsid w:val="00701D20"/>
    <w:rsid w:val="00702465"/>
    <w:rsid w:val="007025FA"/>
    <w:rsid w:val="00702F9E"/>
    <w:rsid w:val="00703294"/>
    <w:rsid w:val="00703C40"/>
    <w:rsid w:val="00704958"/>
    <w:rsid w:val="007050CF"/>
    <w:rsid w:val="00705C7A"/>
    <w:rsid w:val="007063EF"/>
    <w:rsid w:val="00706502"/>
    <w:rsid w:val="007076FF"/>
    <w:rsid w:val="00707D46"/>
    <w:rsid w:val="007102C7"/>
    <w:rsid w:val="007113DD"/>
    <w:rsid w:val="00711866"/>
    <w:rsid w:val="00711921"/>
    <w:rsid w:val="0071195E"/>
    <w:rsid w:val="00711BC9"/>
    <w:rsid w:val="00712945"/>
    <w:rsid w:val="007132D1"/>
    <w:rsid w:val="007141AB"/>
    <w:rsid w:val="007145F1"/>
    <w:rsid w:val="00714A09"/>
    <w:rsid w:val="00714F66"/>
    <w:rsid w:val="00715149"/>
    <w:rsid w:val="00715749"/>
    <w:rsid w:val="00716C42"/>
    <w:rsid w:val="00720575"/>
    <w:rsid w:val="007205ED"/>
    <w:rsid w:val="00720A76"/>
    <w:rsid w:val="00720BEE"/>
    <w:rsid w:val="0072156C"/>
    <w:rsid w:val="00722C1C"/>
    <w:rsid w:val="00722C44"/>
    <w:rsid w:val="00722EB0"/>
    <w:rsid w:val="00724278"/>
    <w:rsid w:val="00724AFF"/>
    <w:rsid w:val="00724E1F"/>
    <w:rsid w:val="0072503D"/>
    <w:rsid w:val="007261BF"/>
    <w:rsid w:val="00726D60"/>
    <w:rsid w:val="00727523"/>
    <w:rsid w:val="00727B3A"/>
    <w:rsid w:val="00727F72"/>
    <w:rsid w:val="00727F93"/>
    <w:rsid w:val="00731392"/>
    <w:rsid w:val="007313A8"/>
    <w:rsid w:val="00731661"/>
    <w:rsid w:val="00732202"/>
    <w:rsid w:val="00732F60"/>
    <w:rsid w:val="00733183"/>
    <w:rsid w:val="00733708"/>
    <w:rsid w:val="00733B22"/>
    <w:rsid w:val="00735C45"/>
    <w:rsid w:val="007363FB"/>
    <w:rsid w:val="0073782E"/>
    <w:rsid w:val="00737B06"/>
    <w:rsid w:val="00737E0D"/>
    <w:rsid w:val="00740ACE"/>
    <w:rsid w:val="00740BCB"/>
    <w:rsid w:val="00740FCC"/>
    <w:rsid w:val="007410F4"/>
    <w:rsid w:val="00741C15"/>
    <w:rsid w:val="00742533"/>
    <w:rsid w:val="00742F76"/>
    <w:rsid w:val="00743009"/>
    <w:rsid w:val="00743323"/>
    <w:rsid w:val="00743429"/>
    <w:rsid w:val="00744619"/>
    <w:rsid w:val="007449E7"/>
    <w:rsid w:val="00744B6E"/>
    <w:rsid w:val="00745FBC"/>
    <w:rsid w:val="00746DA3"/>
    <w:rsid w:val="0074752B"/>
    <w:rsid w:val="00747971"/>
    <w:rsid w:val="00747FB0"/>
    <w:rsid w:val="00750AA9"/>
    <w:rsid w:val="0075136C"/>
    <w:rsid w:val="00751EE7"/>
    <w:rsid w:val="00752341"/>
    <w:rsid w:val="00753E03"/>
    <w:rsid w:val="00754997"/>
    <w:rsid w:val="00754C9C"/>
    <w:rsid w:val="00755341"/>
    <w:rsid w:val="007556BB"/>
    <w:rsid w:val="00756760"/>
    <w:rsid w:val="007579F7"/>
    <w:rsid w:val="00760051"/>
    <w:rsid w:val="00760B70"/>
    <w:rsid w:val="0076182D"/>
    <w:rsid w:val="00761D7D"/>
    <w:rsid w:val="00761F98"/>
    <w:rsid w:val="00762216"/>
    <w:rsid w:val="0076364E"/>
    <w:rsid w:val="00763B3E"/>
    <w:rsid w:val="007648B0"/>
    <w:rsid w:val="00764F2A"/>
    <w:rsid w:val="00765089"/>
    <w:rsid w:val="00765402"/>
    <w:rsid w:val="00765D7C"/>
    <w:rsid w:val="00765FF8"/>
    <w:rsid w:val="00766589"/>
    <w:rsid w:val="00767AE9"/>
    <w:rsid w:val="00770247"/>
    <w:rsid w:val="00770676"/>
    <w:rsid w:val="0077153B"/>
    <w:rsid w:val="00771D8E"/>
    <w:rsid w:val="007721AD"/>
    <w:rsid w:val="007727B2"/>
    <w:rsid w:val="007737B4"/>
    <w:rsid w:val="0077419A"/>
    <w:rsid w:val="007751D9"/>
    <w:rsid w:val="007754FA"/>
    <w:rsid w:val="00775641"/>
    <w:rsid w:val="00775ED4"/>
    <w:rsid w:val="00776F48"/>
    <w:rsid w:val="00777461"/>
    <w:rsid w:val="00777B45"/>
    <w:rsid w:val="00780816"/>
    <w:rsid w:val="00780890"/>
    <w:rsid w:val="007829E3"/>
    <w:rsid w:val="00782C5F"/>
    <w:rsid w:val="00783169"/>
    <w:rsid w:val="00783B90"/>
    <w:rsid w:val="0078457F"/>
    <w:rsid w:val="007845ED"/>
    <w:rsid w:val="00784B1D"/>
    <w:rsid w:val="007850D7"/>
    <w:rsid w:val="00785C76"/>
    <w:rsid w:val="00785E82"/>
    <w:rsid w:val="00785FFA"/>
    <w:rsid w:val="007862D8"/>
    <w:rsid w:val="00786AEE"/>
    <w:rsid w:val="00786DFA"/>
    <w:rsid w:val="007871CF"/>
    <w:rsid w:val="00790359"/>
    <w:rsid w:val="007906DB"/>
    <w:rsid w:val="00790B5D"/>
    <w:rsid w:val="00790E0D"/>
    <w:rsid w:val="00791034"/>
    <w:rsid w:val="00791043"/>
    <w:rsid w:val="007912B8"/>
    <w:rsid w:val="00791C77"/>
    <w:rsid w:val="00791D2A"/>
    <w:rsid w:val="00793945"/>
    <w:rsid w:val="00794C4A"/>
    <w:rsid w:val="00794CD1"/>
    <w:rsid w:val="00794D2B"/>
    <w:rsid w:val="007954B7"/>
    <w:rsid w:val="00795EF8"/>
    <w:rsid w:val="007967DE"/>
    <w:rsid w:val="0079755E"/>
    <w:rsid w:val="00797BF1"/>
    <w:rsid w:val="007A008B"/>
    <w:rsid w:val="007A080D"/>
    <w:rsid w:val="007A0EAF"/>
    <w:rsid w:val="007A1B12"/>
    <w:rsid w:val="007A2DB7"/>
    <w:rsid w:val="007A3944"/>
    <w:rsid w:val="007A3B9A"/>
    <w:rsid w:val="007A4DEE"/>
    <w:rsid w:val="007A514C"/>
    <w:rsid w:val="007A659B"/>
    <w:rsid w:val="007A72C6"/>
    <w:rsid w:val="007A7470"/>
    <w:rsid w:val="007B034B"/>
    <w:rsid w:val="007B07EB"/>
    <w:rsid w:val="007B0975"/>
    <w:rsid w:val="007B10B5"/>
    <w:rsid w:val="007B12BC"/>
    <w:rsid w:val="007B12E0"/>
    <w:rsid w:val="007B17C7"/>
    <w:rsid w:val="007B3AB6"/>
    <w:rsid w:val="007B698F"/>
    <w:rsid w:val="007B7991"/>
    <w:rsid w:val="007C0261"/>
    <w:rsid w:val="007C0EA2"/>
    <w:rsid w:val="007C0F7B"/>
    <w:rsid w:val="007C1763"/>
    <w:rsid w:val="007C1E66"/>
    <w:rsid w:val="007C21D8"/>
    <w:rsid w:val="007C2344"/>
    <w:rsid w:val="007C273C"/>
    <w:rsid w:val="007C30DB"/>
    <w:rsid w:val="007C3A30"/>
    <w:rsid w:val="007C4469"/>
    <w:rsid w:val="007C4917"/>
    <w:rsid w:val="007C4B86"/>
    <w:rsid w:val="007C4C38"/>
    <w:rsid w:val="007C537A"/>
    <w:rsid w:val="007C554D"/>
    <w:rsid w:val="007C5691"/>
    <w:rsid w:val="007C5F98"/>
    <w:rsid w:val="007C6488"/>
    <w:rsid w:val="007C68AE"/>
    <w:rsid w:val="007C6911"/>
    <w:rsid w:val="007C6C1E"/>
    <w:rsid w:val="007C6C29"/>
    <w:rsid w:val="007C6C5D"/>
    <w:rsid w:val="007D0273"/>
    <w:rsid w:val="007D04BC"/>
    <w:rsid w:val="007D1FE6"/>
    <w:rsid w:val="007D24B2"/>
    <w:rsid w:val="007D3D2F"/>
    <w:rsid w:val="007D406E"/>
    <w:rsid w:val="007D462B"/>
    <w:rsid w:val="007D5086"/>
    <w:rsid w:val="007D5352"/>
    <w:rsid w:val="007D59C6"/>
    <w:rsid w:val="007D6C52"/>
    <w:rsid w:val="007D7C10"/>
    <w:rsid w:val="007D7D46"/>
    <w:rsid w:val="007E09AE"/>
    <w:rsid w:val="007E12BF"/>
    <w:rsid w:val="007E1BCC"/>
    <w:rsid w:val="007E21C3"/>
    <w:rsid w:val="007E260A"/>
    <w:rsid w:val="007E3477"/>
    <w:rsid w:val="007E39D6"/>
    <w:rsid w:val="007E3B2A"/>
    <w:rsid w:val="007E3CA3"/>
    <w:rsid w:val="007E4025"/>
    <w:rsid w:val="007E41CF"/>
    <w:rsid w:val="007E423F"/>
    <w:rsid w:val="007E43BD"/>
    <w:rsid w:val="007E46C1"/>
    <w:rsid w:val="007E52CE"/>
    <w:rsid w:val="007E5C2B"/>
    <w:rsid w:val="007E72B8"/>
    <w:rsid w:val="007E787C"/>
    <w:rsid w:val="007F05CE"/>
    <w:rsid w:val="007F12ED"/>
    <w:rsid w:val="007F176F"/>
    <w:rsid w:val="007F1C38"/>
    <w:rsid w:val="007F2AC2"/>
    <w:rsid w:val="007F54C3"/>
    <w:rsid w:val="007F5AF4"/>
    <w:rsid w:val="007F5E88"/>
    <w:rsid w:val="007F5FD8"/>
    <w:rsid w:val="007F69B4"/>
    <w:rsid w:val="007F72F2"/>
    <w:rsid w:val="007F7371"/>
    <w:rsid w:val="007F737C"/>
    <w:rsid w:val="008002D4"/>
    <w:rsid w:val="00800395"/>
    <w:rsid w:val="00800E65"/>
    <w:rsid w:val="0080119B"/>
    <w:rsid w:val="008012D3"/>
    <w:rsid w:val="00801399"/>
    <w:rsid w:val="0080159B"/>
    <w:rsid w:val="00802563"/>
    <w:rsid w:val="00802D44"/>
    <w:rsid w:val="00802F3F"/>
    <w:rsid w:val="008032AE"/>
    <w:rsid w:val="0080381F"/>
    <w:rsid w:val="008039A7"/>
    <w:rsid w:val="00803CA9"/>
    <w:rsid w:val="0080443A"/>
    <w:rsid w:val="00804612"/>
    <w:rsid w:val="008055D1"/>
    <w:rsid w:val="00806794"/>
    <w:rsid w:val="008071E4"/>
    <w:rsid w:val="0081098F"/>
    <w:rsid w:val="00811370"/>
    <w:rsid w:val="00812251"/>
    <w:rsid w:val="00812B6A"/>
    <w:rsid w:val="00813717"/>
    <w:rsid w:val="008145E8"/>
    <w:rsid w:val="0081465B"/>
    <w:rsid w:val="008149C9"/>
    <w:rsid w:val="008154B6"/>
    <w:rsid w:val="00815D50"/>
    <w:rsid w:val="00816712"/>
    <w:rsid w:val="00816F24"/>
    <w:rsid w:val="00817904"/>
    <w:rsid w:val="0081798A"/>
    <w:rsid w:val="00817C82"/>
    <w:rsid w:val="00817EDC"/>
    <w:rsid w:val="00820046"/>
    <w:rsid w:val="00820B02"/>
    <w:rsid w:val="00820C0B"/>
    <w:rsid w:val="00821520"/>
    <w:rsid w:val="00821FFB"/>
    <w:rsid w:val="008223B8"/>
    <w:rsid w:val="00822499"/>
    <w:rsid w:val="0082302D"/>
    <w:rsid w:val="008230F0"/>
    <w:rsid w:val="00823754"/>
    <w:rsid w:val="008238D3"/>
    <w:rsid w:val="0082481D"/>
    <w:rsid w:val="0082507F"/>
    <w:rsid w:val="008250E4"/>
    <w:rsid w:val="008259C0"/>
    <w:rsid w:val="008264F5"/>
    <w:rsid w:val="00826B80"/>
    <w:rsid w:val="0082754D"/>
    <w:rsid w:val="0083027B"/>
    <w:rsid w:val="0083046D"/>
    <w:rsid w:val="008310A8"/>
    <w:rsid w:val="00832F63"/>
    <w:rsid w:val="00834A49"/>
    <w:rsid w:val="0083517A"/>
    <w:rsid w:val="00835362"/>
    <w:rsid w:val="00835528"/>
    <w:rsid w:val="0083574C"/>
    <w:rsid w:val="00835FF3"/>
    <w:rsid w:val="008362B7"/>
    <w:rsid w:val="0083633B"/>
    <w:rsid w:val="0083749F"/>
    <w:rsid w:val="00837CD1"/>
    <w:rsid w:val="00837EC6"/>
    <w:rsid w:val="0084008C"/>
    <w:rsid w:val="008408B9"/>
    <w:rsid w:val="008408CD"/>
    <w:rsid w:val="00843EF7"/>
    <w:rsid w:val="0084467C"/>
    <w:rsid w:val="00844CF6"/>
    <w:rsid w:val="008457EA"/>
    <w:rsid w:val="00845E7B"/>
    <w:rsid w:val="008460C2"/>
    <w:rsid w:val="00846156"/>
    <w:rsid w:val="00846413"/>
    <w:rsid w:val="00846440"/>
    <w:rsid w:val="0084647F"/>
    <w:rsid w:val="00846DAE"/>
    <w:rsid w:val="008473C2"/>
    <w:rsid w:val="00850B33"/>
    <w:rsid w:val="008518AF"/>
    <w:rsid w:val="008518B4"/>
    <w:rsid w:val="008518C3"/>
    <w:rsid w:val="00851A28"/>
    <w:rsid w:val="00851DA3"/>
    <w:rsid w:val="00851F9E"/>
    <w:rsid w:val="00851FC4"/>
    <w:rsid w:val="008521EF"/>
    <w:rsid w:val="00852437"/>
    <w:rsid w:val="00852C63"/>
    <w:rsid w:val="00853383"/>
    <w:rsid w:val="008538FC"/>
    <w:rsid w:val="008539F3"/>
    <w:rsid w:val="008540F2"/>
    <w:rsid w:val="00854591"/>
    <w:rsid w:val="0085498D"/>
    <w:rsid w:val="00854E83"/>
    <w:rsid w:val="00855453"/>
    <w:rsid w:val="00855899"/>
    <w:rsid w:val="0085654F"/>
    <w:rsid w:val="008602A6"/>
    <w:rsid w:val="00860328"/>
    <w:rsid w:val="0086064A"/>
    <w:rsid w:val="008608BD"/>
    <w:rsid w:val="00860BFB"/>
    <w:rsid w:val="00860E75"/>
    <w:rsid w:val="00860F56"/>
    <w:rsid w:val="00861EB3"/>
    <w:rsid w:val="00862363"/>
    <w:rsid w:val="008623B3"/>
    <w:rsid w:val="00863143"/>
    <w:rsid w:val="00863B54"/>
    <w:rsid w:val="00863F9F"/>
    <w:rsid w:val="00864931"/>
    <w:rsid w:val="008655CB"/>
    <w:rsid w:val="00865EDA"/>
    <w:rsid w:val="00865FC6"/>
    <w:rsid w:val="008661AF"/>
    <w:rsid w:val="008672C2"/>
    <w:rsid w:val="008706E6"/>
    <w:rsid w:val="008709B8"/>
    <w:rsid w:val="00870C95"/>
    <w:rsid w:val="0087133A"/>
    <w:rsid w:val="00872484"/>
    <w:rsid w:val="00872722"/>
    <w:rsid w:val="00872E1D"/>
    <w:rsid w:val="00872EE5"/>
    <w:rsid w:val="008734AB"/>
    <w:rsid w:val="00873B4A"/>
    <w:rsid w:val="00875558"/>
    <w:rsid w:val="00875D62"/>
    <w:rsid w:val="00880E85"/>
    <w:rsid w:val="00881038"/>
    <w:rsid w:val="00882B05"/>
    <w:rsid w:val="00882CD5"/>
    <w:rsid w:val="008835AE"/>
    <w:rsid w:val="0088411E"/>
    <w:rsid w:val="00884933"/>
    <w:rsid w:val="00884D8C"/>
    <w:rsid w:val="00885DA7"/>
    <w:rsid w:val="00885F4B"/>
    <w:rsid w:val="008865BE"/>
    <w:rsid w:val="008868CB"/>
    <w:rsid w:val="00886DE7"/>
    <w:rsid w:val="008870B5"/>
    <w:rsid w:val="00890021"/>
    <w:rsid w:val="00890555"/>
    <w:rsid w:val="00890B8F"/>
    <w:rsid w:val="00891195"/>
    <w:rsid w:val="00891DA8"/>
    <w:rsid w:val="00893A3A"/>
    <w:rsid w:val="00894E13"/>
    <w:rsid w:val="00894F0E"/>
    <w:rsid w:val="00895141"/>
    <w:rsid w:val="00895EF5"/>
    <w:rsid w:val="00896396"/>
    <w:rsid w:val="00897037"/>
    <w:rsid w:val="008970DF"/>
    <w:rsid w:val="0089748C"/>
    <w:rsid w:val="008A02BC"/>
    <w:rsid w:val="008A041E"/>
    <w:rsid w:val="008A07D7"/>
    <w:rsid w:val="008A0F37"/>
    <w:rsid w:val="008A26E5"/>
    <w:rsid w:val="008A2D8F"/>
    <w:rsid w:val="008A31F4"/>
    <w:rsid w:val="008A331B"/>
    <w:rsid w:val="008A3A33"/>
    <w:rsid w:val="008A3E29"/>
    <w:rsid w:val="008A3F0E"/>
    <w:rsid w:val="008A424E"/>
    <w:rsid w:val="008A4A13"/>
    <w:rsid w:val="008A4CD4"/>
    <w:rsid w:val="008A4CDB"/>
    <w:rsid w:val="008A4EA3"/>
    <w:rsid w:val="008A56AA"/>
    <w:rsid w:val="008A5840"/>
    <w:rsid w:val="008A5913"/>
    <w:rsid w:val="008A5BA8"/>
    <w:rsid w:val="008A65EA"/>
    <w:rsid w:val="008A6D10"/>
    <w:rsid w:val="008A6D71"/>
    <w:rsid w:val="008A7381"/>
    <w:rsid w:val="008B1944"/>
    <w:rsid w:val="008B19E5"/>
    <w:rsid w:val="008B1EB6"/>
    <w:rsid w:val="008B2040"/>
    <w:rsid w:val="008B22B8"/>
    <w:rsid w:val="008B3AB3"/>
    <w:rsid w:val="008B40F7"/>
    <w:rsid w:val="008B449B"/>
    <w:rsid w:val="008B52E3"/>
    <w:rsid w:val="008B5EF3"/>
    <w:rsid w:val="008B6A90"/>
    <w:rsid w:val="008B72F2"/>
    <w:rsid w:val="008B7950"/>
    <w:rsid w:val="008B7B16"/>
    <w:rsid w:val="008B7F5B"/>
    <w:rsid w:val="008C00F6"/>
    <w:rsid w:val="008C0B1E"/>
    <w:rsid w:val="008C0EAA"/>
    <w:rsid w:val="008C110C"/>
    <w:rsid w:val="008C1E42"/>
    <w:rsid w:val="008C239A"/>
    <w:rsid w:val="008C23C9"/>
    <w:rsid w:val="008C2426"/>
    <w:rsid w:val="008C2A23"/>
    <w:rsid w:val="008C3723"/>
    <w:rsid w:val="008C6451"/>
    <w:rsid w:val="008C73D4"/>
    <w:rsid w:val="008C744B"/>
    <w:rsid w:val="008C78E7"/>
    <w:rsid w:val="008C7A28"/>
    <w:rsid w:val="008D049D"/>
    <w:rsid w:val="008D0675"/>
    <w:rsid w:val="008D0B23"/>
    <w:rsid w:val="008D1127"/>
    <w:rsid w:val="008D1C20"/>
    <w:rsid w:val="008D28AD"/>
    <w:rsid w:val="008D33DF"/>
    <w:rsid w:val="008D3615"/>
    <w:rsid w:val="008D4E8B"/>
    <w:rsid w:val="008D4FF6"/>
    <w:rsid w:val="008D5CD6"/>
    <w:rsid w:val="008D5F4D"/>
    <w:rsid w:val="008D61A8"/>
    <w:rsid w:val="008D70A2"/>
    <w:rsid w:val="008D71BA"/>
    <w:rsid w:val="008D746B"/>
    <w:rsid w:val="008D7F09"/>
    <w:rsid w:val="008E0310"/>
    <w:rsid w:val="008E0B23"/>
    <w:rsid w:val="008E1AF1"/>
    <w:rsid w:val="008E1CF8"/>
    <w:rsid w:val="008E2A1A"/>
    <w:rsid w:val="008E33E3"/>
    <w:rsid w:val="008E356A"/>
    <w:rsid w:val="008E3B38"/>
    <w:rsid w:val="008E3EEF"/>
    <w:rsid w:val="008E4471"/>
    <w:rsid w:val="008E4EE4"/>
    <w:rsid w:val="008E4F4E"/>
    <w:rsid w:val="008E558B"/>
    <w:rsid w:val="008E5A04"/>
    <w:rsid w:val="008E5CD1"/>
    <w:rsid w:val="008E5DBF"/>
    <w:rsid w:val="008E6372"/>
    <w:rsid w:val="008E6674"/>
    <w:rsid w:val="008E7256"/>
    <w:rsid w:val="008E76E1"/>
    <w:rsid w:val="008E7975"/>
    <w:rsid w:val="008E7F3F"/>
    <w:rsid w:val="008F0159"/>
    <w:rsid w:val="008F04F5"/>
    <w:rsid w:val="008F1454"/>
    <w:rsid w:val="008F1B20"/>
    <w:rsid w:val="008F21F3"/>
    <w:rsid w:val="008F225F"/>
    <w:rsid w:val="008F2267"/>
    <w:rsid w:val="008F278B"/>
    <w:rsid w:val="008F28A9"/>
    <w:rsid w:val="008F3D5F"/>
    <w:rsid w:val="008F464C"/>
    <w:rsid w:val="008F4E40"/>
    <w:rsid w:val="008F4F3A"/>
    <w:rsid w:val="008F5FF8"/>
    <w:rsid w:val="008F63E5"/>
    <w:rsid w:val="008F67D0"/>
    <w:rsid w:val="008F761B"/>
    <w:rsid w:val="008F7B0C"/>
    <w:rsid w:val="00900280"/>
    <w:rsid w:val="009003F9"/>
    <w:rsid w:val="00901284"/>
    <w:rsid w:val="00901744"/>
    <w:rsid w:val="009033CE"/>
    <w:rsid w:val="00903882"/>
    <w:rsid w:val="00903A2D"/>
    <w:rsid w:val="00904A64"/>
    <w:rsid w:val="00904BFA"/>
    <w:rsid w:val="009055DB"/>
    <w:rsid w:val="00905E4E"/>
    <w:rsid w:val="00907BFC"/>
    <w:rsid w:val="00907EA2"/>
    <w:rsid w:val="00910D3B"/>
    <w:rsid w:val="00910F59"/>
    <w:rsid w:val="009116EA"/>
    <w:rsid w:val="00911B38"/>
    <w:rsid w:val="009127B7"/>
    <w:rsid w:val="00912FCD"/>
    <w:rsid w:val="009130BE"/>
    <w:rsid w:val="00913CF5"/>
    <w:rsid w:val="009142F6"/>
    <w:rsid w:val="009159B6"/>
    <w:rsid w:val="00916439"/>
    <w:rsid w:val="00916791"/>
    <w:rsid w:val="009167BC"/>
    <w:rsid w:val="00916A15"/>
    <w:rsid w:val="00917187"/>
    <w:rsid w:val="0091759E"/>
    <w:rsid w:val="009177D8"/>
    <w:rsid w:val="00920103"/>
    <w:rsid w:val="00920D4F"/>
    <w:rsid w:val="00920FE3"/>
    <w:rsid w:val="0092121D"/>
    <w:rsid w:val="00921977"/>
    <w:rsid w:val="00921E62"/>
    <w:rsid w:val="00921EA9"/>
    <w:rsid w:val="009223F1"/>
    <w:rsid w:val="009224EB"/>
    <w:rsid w:val="0092260E"/>
    <w:rsid w:val="009227E9"/>
    <w:rsid w:val="00924CC3"/>
    <w:rsid w:val="0092558E"/>
    <w:rsid w:val="00925B54"/>
    <w:rsid w:val="0092652C"/>
    <w:rsid w:val="00926A8F"/>
    <w:rsid w:val="00926AAC"/>
    <w:rsid w:val="00926DED"/>
    <w:rsid w:val="0093004D"/>
    <w:rsid w:val="00930307"/>
    <w:rsid w:val="00930505"/>
    <w:rsid w:val="00930D37"/>
    <w:rsid w:val="00930EE2"/>
    <w:rsid w:val="00931058"/>
    <w:rsid w:val="00931129"/>
    <w:rsid w:val="00932778"/>
    <w:rsid w:val="00934F23"/>
    <w:rsid w:val="00935243"/>
    <w:rsid w:val="009358AA"/>
    <w:rsid w:val="00935CE5"/>
    <w:rsid w:val="00935E1B"/>
    <w:rsid w:val="00940566"/>
    <w:rsid w:val="009407CD"/>
    <w:rsid w:val="009411D3"/>
    <w:rsid w:val="009417AA"/>
    <w:rsid w:val="00942391"/>
    <w:rsid w:val="00942897"/>
    <w:rsid w:val="00943024"/>
    <w:rsid w:val="00943849"/>
    <w:rsid w:val="00943857"/>
    <w:rsid w:val="00944546"/>
    <w:rsid w:val="00944E29"/>
    <w:rsid w:val="0094536B"/>
    <w:rsid w:val="00945928"/>
    <w:rsid w:val="00945A28"/>
    <w:rsid w:val="009463CF"/>
    <w:rsid w:val="00946AA3"/>
    <w:rsid w:val="00947135"/>
    <w:rsid w:val="00947190"/>
    <w:rsid w:val="00947E78"/>
    <w:rsid w:val="00950544"/>
    <w:rsid w:val="009506DB"/>
    <w:rsid w:val="00952810"/>
    <w:rsid w:val="00952B66"/>
    <w:rsid w:val="00953143"/>
    <w:rsid w:val="009538D6"/>
    <w:rsid w:val="00955AC1"/>
    <w:rsid w:val="00955CC3"/>
    <w:rsid w:val="0095652C"/>
    <w:rsid w:val="009568AC"/>
    <w:rsid w:val="00957DDB"/>
    <w:rsid w:val="00961977"/>
    <w:rsid w:val="0096223B"/>
    <w:rsid w:val="009627FD"/>
    <w:rsid w:val="00963D17"/>
    <w:rsid w:val="00964222"/>
    <w:rsid w:val="00965316"/>
    <w:rsid w:val="009656F4"/>
    <w:rsid w:val="0096575D"/>
    <w:rsid w:val="009658C2"/>
    <w:rsid w:val="009663E4"/>
    <w:rsid w:val="00966BAA"/>
    <w:rsid w:val="0096789D"/>
    <w:rsid w:val="00967E2A"/>
    <w:rsid w:val="009708D1"/>
    <w:rsid w:val="00970B29"/>
    <w:rsid w:val="00970EF3"/>
    <w:rsid w:val="009711E3"/>
    <w:rsid w:val="00971876"/>
    <w:rsid w:val="0097315F"/>
    <w:rsid w:val="00973835"/>
    <w:rsid w:val="00973ACD"/>
    <w:rsid w:val="00973F00"/>
    <w:rsid w:val="00974125"/>
    <w:rsid w:val="00974319"/>
    <w:rsid w:val="009752B8"/>
    <w:rsid w:val="009753B1"/>
    <w:rsid w:val="009755FC"/>
    <w:rsid w:val="00975FE3"/>
    <w:rsid w:val="009762BE"/>
    <w:rsid w:val="00977CCC"/>
    <w:rsid w:val="009820A1"/>
    <w:rsid w:val="00982A56"/>
    <w:rsid w:val="00982B57"/>
    <w:rsid w:val="00982CA6"/>
    <w:rsid w:val="009841BF"/>
    <w:rsid w:val="0098467A"/>
    <w:rsid w:val="0098484B"/>
    <w:rsid w:val="00984DB9"/>
    <w:rsid w:val="00985555"/>
    <w:rsid w:val="00985D00"/>
    <w:rsid w:val="00986668"/>
    <w:rsid w:val="00986C32"/>
    <w:rsid w:val="009875B6"/>
    <w:rsid w:val="00987D17"/>
    <w:rsid w:val="00987F11"/>
    <w:rsid w:val="009903F7"/>
    <w:rsid w:val="009904D2"/>
    <w:rsid w:val="00990BBA"/>
    <w:rsid w:val="009922D0"/>
    <w:rsid w:val="0099245E"/>
    <w:rsid w:val="00992C42"/>
    <w:rsid w:val="0099414C"/>
    <w:rsid w:val="00994EAB"/>
    <w:rsid w:val="00995472"/>
    <w:rsid w:val="00995A5E"/>
    <w:rsid w:val="009965D0"/>
    <w:rsid w:val="00997889"/>
    <w:rsid w:val="009978DE"/>
    <w:rsid w:val="009A0088"/>
    <w:rsid w:val="009A0258"/>
    <w:rsid w:val="009A08E0"/>
    <w:rsid w:val="009A0A1D"/>
    <w:rsid w:val="009A10AB"/>
    <w:rsid w:val="009A1763"/>
    <w:rsid w:val="009A2306"/>
    <w:rsid w:val="009A258B"/>
    <w:rsid w:val="009A2F95"/>
    <w:rsid w:val="009A30B6"/>
    <w:rsid w:val="009A38F9"/>
    <w:rsid w:val="009A38FC"/>
    <w:rsid w:val="009A3908"/>
    <w:rsid w:val="009A43C6"/>
    <w:rsid w:val="009A455C"/>
    <w:rsid w:val="009A5BFE"/>
    <w:rsid w:val="009A5E67"/>
    <w:rsid w:val="009A6883"/>
    <w:rsid w:val="009A6C54"/>
    <w:rsid w:val="009A7B27"/>
    <w:rsid w:val="009B01E3"/>
    <w:rsid w:val="009B0E54"/>
    <w:rsid w:val="009B23B3"/>
    <w:rsid w:val="009B49AB"/>
    <w:rsid w:val="009B4A78"/>
    <w:rsid w:val="009B5816"/>
    <w:rsid w:val="009B5EF4"/>
    <w:rsid w:val="009B644A"/>
    <w:rsid w:val="009B652C"/>
    <w:rsid w:val="009B65ED"/>
    <w:rsid w:val="009B6DF2"/>
    <w:rsid w:val="009B6DFC"/>
    <w:rsid w:val="009B70B6"/>
    <w:rsid w:val="009B775D"/>
    <w:rsid w:val="009B7996"/>
    <w:rsid w:val="009B7C2D"/>
    <w:rsid w:val="009C04B5"/>
    <w:rsid w:val="009C1B77"/>
    <w:rsid w:val="009C1F91"/>
    <w:rsid w:val="009C1FC6"/>
    <w:rsid w:val="009C36AA"/>
    <w:rsid w:val="009C450E"/>
    <w:rsid w:val="009C4F80"/>
    <w:rsid w:val="009C5088"/>
    <w:rsid w:val="009C51B3"/>
    <w:rsid w:val="009C55F3"/>
    <w:rsid w:val="009C57E6"/>
    <w:rsid w:val="009C5E5D"/>
    <w:rsid w:val="009C618D"/>
    <w:rsid w:val="009C63AC"/>
    <w:rsid w:val="009C7291"/>
    <w:rsid w:val="009C7690"/>
    <w:rsid w:val="009C7B81"/>
    <w:rsid w:val="009D0117"/>
    <w:rsid w:val="009D0978"/>
    <w:rsid w:val="009D0EE5"/>
    <w:rsid w:val="009D16EB"/>
    <w:rsid w:val="009D2AA4"/>
    <w:rsid w:val="009D3960"/>
    <w:rsid w:val="009D39E5"/>
    <w:rsid w:val="009D3A86"/>
    <w:rsid w:val="009D49DA"/>
    <w:rsid w:val="009D4AA3"/>
    <w:rsid w:val="009D5AAD"/>
    <w:rsid w:val="009D5DC7"/>
    <w:rsid w:val="009D6541"/>
    <w:rsid w:val="009D703D"/>
    <w:rsid w:val="009E05FA"/>
    <w:rsid w:val="009E0CC3"/>
    <w:rsid w:val="009E234E"/>
    <w:rsid w:val="009E3078"/>
    <w:rsid w:val="009E32D4"/>
    <w:rsid w:val="009E34C8"/>
    <w:rsid w:val="009E44AE"/>
    <w:rsid w:val="009E44F2"/>
    <w:rsid w:val="009E57AF"/>
    <w:rsid w:val="009E6108"/>
    <w:rsid w:val="009E6B06"/>
    <w:rsid w:val="009E7D8F"/>
    <w:rsid w:val="009E7D95"/>
    <w:rsid w:val="009F0357"/>
    <w:rsid w:val="009F168E"/>
    <w:rsid w:val="009F1FF7"/>
    <w:rsid w:val="009F2CF7"/>
    <w:rsid w:val="009F4291"/>
    <w:rsid w:val="009F43FA"/>
    <w:rsid w:val="009F4762"/>
    <w:rsid w:val="009F4A0B"/>
    <w:rsid w:val="009F4C0E"/>
    <w:rsid w:val="009F4F9B"/>
    <w:rsid w:val="009F5261"/>
    <w:rsid w:val="009F5ACF"/>
    <w:rsid w:val="009F606F"/>
    <w:rsid w:val="009F63E2"/>
    <w:rsid w:val="009F7BE5"/>
    <w:rsid w:val="009F7D37"/>
    <w:rsid w:val="00A0053B"/>
    <w:rsid w:val="00A0124E"/>
    <w:rsid w:val="00A01763"/>
    <w:rsid w:val="00A01A86"/>
    <w:rsid w:val="00A01D42"/>
    <w:rsid w:val="00A027B8"/>
    <w:rsid w:val="00A03197"/>
    <w:rsid w:val="00A03C14"/>
    <w:rsid w:val="00A04C55"/>
    <w:rsid w:val="00A05185"/>
    <w:rsid w:val="00A0527A"/>
    <w:rsid w:val="00A05C11"/>
    <w:rsid w:val="00A06E7E"/>
    <w:rsid w:val="00A06FD9"/>
    <w:rsid w:val="00A07642"/>
    <w:rsid w:val="00A109FB"/>
    <w:rsid w:val="00A114D7"/>
    <w:rsid w:val="00A12E79"/>
    <w:rsid w:val="00A13D46"/>
    <w:rsid w:val="00A14400"/>
    <w:rsid w:val="00A1522A"/>
    <w:rsid w:val="00A15349"/>
    <w:rsid w:val="00A15FB0"/>
    <w:rsid w:val="00A16122"/>
    <w:rsid w:val="00A1636F"/>
    <w:rsid w:val="00A16734"/>
    <w:rsid w:val="00A16AC3"/>
    <w:rsid w:val="00A16D7F"/>
    <w:rsid w:val="00A17CAE"/>
    <w:rsid w:val="00A205BD"/>
    <w:rsid w:val="00A214FE"/>
    <w:rsid w:val="00A216E1"/>
    <w:rsid w:val="00A21B55"/>
    <w:rsid w:val="00A22020"/>
    <w:rsid w:val="00A23E62"/>
    <w:rsid w:val="00A251FA"/>
    <w:rsid w:val="00A25F6B"/>
    <w:rsid w:val="00A269CC"/>
    <w:rsid w:val="00A26D82"/>
    <w:rsid w:val="00A277DD"/>
    <w:rsid w:val="00A27C83"/>
    <w:rsid w:val="00A27CD6"/>
    <w:rsid w:val="00A30099"/>
    <w:rsid w:val="00A3018F"/>
    <w:rsid w:val="00A30441"/>
    <w:rsid w:val="00A3136D"/>
    <w:rsid w:val="00A31B26"/>
    <w:rsid w:val="00A31C65"/>
    <w:rsid w:val="00A320E0"/>
    <w:rsid w:val="00A32168"/>
    <w:rsid w:val="00A32E9C"/>
    <w:rsid w:val="00A332D3"/>
    <w:rsid w:val="00A33B40"/>
    <w:rsid w:val="00A33C8B"/>
    <w:rsid w:val="00A33FBE"/>
    <w:rsid w:val="00A3423D"/>
    <w:rsid w:val="00A347B0"/>
    <w:rsid w:val="00A35373"/>
    <w:rsid w:val="00A3628B"/>
    <w:rsid w:val="00A36A3A"/>
    <w:rsid w:val="00A41A7E"/>
    <w:rsid w:val="00A42F1D"/>
    <w:rsid w:val="00A43931"/>
    <w:rsid w:val="00A43DA7"/>
    <w:rsid w:val="00A4425C"/>
    <w:rsid w:val="00A44858"/>
    <w:rsid w:val="00A45A1B"/>
    <w:rsid w:val="00A462D8"/>
    <w:rsid w:val="00A472C9"/>
    <w:rsid w:val="00A477D5"/>
    <w:rsid w:val="00A50A22"/>
    <w:rsid w:val="00A516AE"/>
    <w:rsid w:val="00A519A7"/>
    <w:rsid w:val="00A52D10"/>
    <w:rsid w:val="00A52EA2"/>
    <w:rsid w:val="00A53067"/>
    <w:rsid w:val="00A53CAE"/>
    <w:rsid w:val="00A53CBB"/>
    <w:rsid w:val="00A54254"/>
    <w:rsid w:val="00A54779"/>
    <w:rsid w:val="00A547B7"/>
    <w:rsid w:val="00A54CD8"/>
    <w:rsid w:val="00A55612"/>
    <w:rsid w:val="00A55A43"/>
    <w:rsid w:val="00A55B77"/>
    <w:rsid w:val="00A563D0"/>
    <w:rsid w:val="00A56659"/>
    <w:rsid w:val="00A56690"/>
    <w:rsid w:val="00A574F7"/>
    <w:rsid w:val="00A60C02"/>
    <w:rsid w:val="00A61545"/>
    <w:rsid w:val="00A61858"/>
    <w:rsid w:val="00A61920"/>
    <w:rsid w:val="00A61E55"/>
    <w:rsid w:val="00A620D7"/>
    <w:rsid w:val="00A6259C"/>
    <w:rsid w:val="00A63116"/>
    <w:rsid w:val="00A633D5"/>
    <w:rsid w:val="00A63BA0"/>
    <w:rsid w:val="00A65D8F"/>
    <w:rsid w:val="00A65F2F"/>
    <w:rsid w:val="00A660D4"/>
    <w:rsid w:val="00A661B6"/>
    <w:rsid w:val="00A66471"/>
    <w:rsid w:val="00A66908"/>
    <w:rsid w:val="00A66976"/>
    <w:rsid w:val="00A671CF"/>
    <w:rsid w:val="00A67474"/>
    <w:rsid w:val="00A67EF6"/>
    <w:rsid w:val="00A7105B"/>
    <w:rsid w:val="00A7106C"/>
    <w:rsid w:val="00A7173D"/>
    <w:rsid w:val="00A71DE7"/>
    <w:rsid w:val="00A73B45"/>
    <w:rsid w:val="00A74606"/>
    <w:rsid w:val="00A7655E"/>
    <w:rsid w:val="00A7662B"/>
    <w:rsid w:val="00A7749B"/>
    <w:rsid w:val="00A77723"/>
    <w:rsid w:val="00A77D27"/>
    <w:rsid w:val="00A8034F"/>
    <w:rsid w:val="00A81C3E"/>
    <w:rsid w:val="00A820E1"/>
    <w:rsid w:val="00A822C1"/>
    <w:rsid w:val="00A82900"/>
    <w:rsid w:val="00A82EA3"/>
    <w:rsid w:val="00A841A7"/>
    <w:rsid w:val="00A84801"/>
    <w:rsid w:val="00A84F3C"/>
    <w:rsid w:val="00A863A6"/>
    <w:rsid w:val="00A86EF3"/>
    <w:rsid w:val="00A873A5"/>
    <w:rsid w:val="00A87A42"/>
    <w:rsid w:val="00A901AB"/>
    <w:rsid w:val="00A90558"/>
    <w:rsid w:val="00A90A95"/>
    <w:rsid w:val="00A90CBE"/>
    <w:rsid w:val="00A91527"/>
    <w:rsid w:val="00A919D3"/>
    <w:rsid w:val="00A91CA9"/>
    <w:rsid w:val="00A91E59"/>
    <w:rsid w:val="00A91E5C"/>
    <w:rsid w:val="00A91EE7"/>
    <w:rsid w:val="00A9235E"/>
    <w:rsid w:val="00A92511"/>
    <w:rsid w:val="00A92A56"/>
    <w:rsid w:val="00A92BAA"/>
    <w:rsid w:val="00A94B0A"/>
    <w:rsid w:val="00A94F21"/>
    <w:rsid w:val="00A95926"/>
    <w:rsid w:val="00A95C02"/>
    <w:rsid w:val="00A95CDD"/>
    <w:rsid w:val="00A96969"/>
    <w:rsid w:val="00A96BCE"/>
    <w:rsid w:val="00A96D55"/>
    <w:rsid w:val="00A97185"/>
    <w:rsid w:val="00A9732C"/>
    <w:rsid w:val="00A977A5"/>
    <w:rsid w:val="00A97C0D"/>
    <w:rsid w:val="00AA02D6"/>
    <w:rsid w:val="00AA136A"/>
    <w:rsid w:val="00AA18B4"/>
    <w:rsid w:val="00AA1A2D"/>
    <w:rsid w:val="00AA1B59"/>
    <w:rsid w:val="00AA20D8"/>
    <w:rsid w:val="00AA347C"/>
    <w:rsid w:val="00AA3CC9"/>
    <w:rsid w:val="00AA44CA"/>
    <w:rsid w:val="00AA4546"/>
    <w:rsid w:val="00AA52D2"/>
    <w:rsid w:val="00AA5651"/>
    <w:rsid w:val="00AB06C8"/>
    <w:rsid w:val="00AB0BF8"/>
    <w:rsid w:val="00AB1D6E"/>
    <w:rsid w:val="00AB29A0"/>
    <w:rsid w:val="00AB313A"/>
    <w:rsid w:val="00AB3D1F"/>
    <w:rsid w:val="00AB417F"/>
    <w:rsid w:val="00AB4AEA"/>
    <w:rsid w:val="00AB4D2B"/>
    <w:rsid w:val="00AB58B1"/>
    <w:rsid w:val="00AB64E3"/>
    <w:rsid w:val="00AB6536"/>
    <w:rsid w:val="00AB6A4B"/>
    <w:rsid w:val="00AB6EC8"/>
    <w:rsid w:val="00AC04AE"/>
    <w:rsid w:val="00AC0898"/>
    <w:rsid w:val="00AC0C49"/>
    <w:rsid w:val="00AC10A6"/>
    <w:rsid w:val="00AC1769"/>
    <w:rsid w:val="00AC1BA8"/>
    <w:rsid w:val="00AC2FEB"/>
    <w:rsid w:val="00AC43EE"/>
    <w:rsid w:val="00AC4C45"/>
    <w:rsid w:val="00AC4D53"/>
    <w:rsid w:val="00AC4EBC"/>
    <w:rsid w:val="00AC5633"/>
    <w:rsid w:val="00AC5B73"/>
    <w:rsid w:val="00AC5C3D"/>
    <w:rsid w:val="00AC5C81"/>
    <w:rsid w:val="00AC6DC7"/>
    <w:rsid w:val="00AC7434"/>
    <w:rsid w:val="00AC7C21"/>
    <w:rsid w:val="00AD006F"/>
    <w:rsid w:val="00AD048F"/>
    <w:rsid w:val="00AD1155"/>
    <w:rsid w:val="00AD18B3"/>
    <w:rsid w:val="00AD2AC1"/>
    <w:rsid w:val="00AD36BA"/>
    <w:rsid w:val="00AD44BA"/>
    <w:rsid w:val="00AD47CA"/>
    <w:rsid w:val="00AD5CDA"/>
    <w:rsid w:val="00AD5D57"/>
    <w:rsid w:val="00AD6EDA"/>
    <w:rsid w:val="00AD7310"/>
    <w:rsid w:val="00AD745C"/>
    <w:rsid w:val="00AE1C3D"/>
    <w:rsid w:val="00AE1E4D"/>
    <w:rsid w:val="00AE252F"/>
    <w:rsid w:val="00AE2C06"/>
    <w:rsid w:val="00AE399D"/>
    <w:rsid w:val="00AE3E78"/>
    <w:rsid w:val="00AE422B"/>
    <w:rsid w:val="00AE51D6"/>
    <w:rsid w:val="00AE63EA"/>
    <w:rsid w:val="00AE6A28"/>
    <w:rsid w:val="00AE6B84"/>
    <w:rsid w:val="00AE7211"/>
    <w:rsid w:val="00AE73FC"/>
    <w:rsid w:val="00AE76B0"/>
    <w:rsid w:val="00AF14E5"/>
    <w:rsid w:val="00AF153A"/>
    <w:rsid w:val="00AF1700"/>
    <w:rsid w:val="00AF19EC"/>
    <w:rsid w:val="00AF1E6D"/>
    <w:rsid w:val="00AF3856"/>
    <w:rsid w:val="00AF3E1F"/>
    <w:rsid w:val="00AF4C9D"/>
    <w:rsid w:val="00AF4CFB"/>
    <w:rsid w:val="00AF501D"/>
    <w:rsid w:val="00AF5B44"/>
    <w:rsid w:val="00AF5DD9"/>
    <w:rsid w:val="00AF6CD1"/>
    <w:rsid w:val="00AF6DA5"/>
    <w:rsid w:val="00AF7D20"/>
    <w:rsid w:val="00B009FE"/>
    <w:rsid w:val="00B011AD"/>
    <w:rsid w:val="00B015CB"/>
    <w:rsid w:val="00B01F9B"/>
    <w:rsid w:val="00B02FC6"/>
    <w:rsid w:val="00B0361E"/>
    <w:rsid w:val="00B04391"/>
    <w:rsid w:val="00B04411"/>
    <w:rsid w:val="00B0473D"/>
    <w:rsid w:val="00B055D9"/>
    <w:rsid w:val="00B0615B"/>
    <w:rsid w:val="00B06F32"/>
    <w:rsid w:val="00B0714B"/>
    <w:rsid w:val="00B1006E"/>
    <w:rsid w:val="00B106EA"/>
    <w:rsid w:val="00B10C9C"/>
    <w:rsid w:val="00B117B4"/>
    <w:rsid w:val="00B117F7"/>
    <w:rsid w:val="00B11D1A"/>
    <w:rsid w:val="00B11E5F"/>
    <w:rsid w:val="00B12511"/>
    <w:rsid w:val="00B12AE7"/>
    <w:rsid w:val="00B12CD9"/>
    <w:rsid w:val="00B130E9"/>
    <w:rsid w:val="00B13308"/>
    <w:rsid w:val="00B1335F"/>
    <w:rsid w:val="00B133AB"/>
    <w:rsid w:val="00B1361A"/>
    <w:rsid w:val="00B14353"/>
    <w:rsid w:val="00B144B0"/>
    <w:rsid w:val="00B14718"/>
    <w:rsid w:val="00B14FB8"/>
    <w:rsid w:val="00B15A1F"/>
    <w:rsid w:val="00B1686E"/>
    <w:rsid w:val="00B17043"/>
    <w:rsid w:val="00B17080"/>
    <w:rsid w:val="00B17178"/>
    <w:rsid w:val="00B17BFC"/>
    <w:rsid w:val="00B202DA"/>
    <w:rsid w:val="00B203AC"/>
    <w:rsid w:val="00B20871"/>
    <w:rsid w:val="00B20C46"/>
    <w:rsid w:val="00B210B8"/>
    <w:rsid w:val="00B21724"/>
    <w:rsid w:val="00B2223D"/>
    <w:rsid w:val="00B234B3"/>
    <w:rsid w:val="00B238DF"/>
    <w:rsid w:val="00B23A5D"/>
    <w:rsid w:val="00B23F41"/>
    <w:rsid w:val="00B24700"/>
    <w:rsid w:val="00B24A4B"/>
    <w:rsid w:val="00B25173"/>
    <w:rsid w:val="00B25677"/>
    <w:rsid w:val="00B2581D"/>
    <w:rsid w:val="00B25C7A"/>
    <w:rsid w:val="00B2628F"/>
    <w:rsid w:val="00B2672A"/>
    <w:rsid w:val="00B27341"/>
    <w:rsid w:val="00B27342"/>
    <w:rsid w:val="00B27770"/>
    <w:rsid w:val="00B27A57"/>
    <w:rsid w:val="00B27B05"/>
    <w:rsid w:val="00B30048"/>
    <w:rsid w:val="00B31FC6"/>
    <w:rsid w:val="00B3219C"/>
    <w:rsid w:val="00B327E4"/>
    <w:rsid w:val="00B32806"/>
    <w:rsid w:val="00B330E3"/>
    <w:rsid w:val="00B3388C"/>
    <w:rsid w:val="00B33DB4"/>
    <w:rsid w:val="00B346B9"/>
    <w:rsid w:val="00B34859"/>
    <w:rsid w:val="00B34934"/>
    <w:rsid w:val="00B34C29"/>
    <w:rsid w:val="00B3549F"/>
    <w:rsid w:val="00B354B3"/>
    <w:rsid w:val="00B35C43"/>
    <w:rsid w:val="00B36440"/>
    <w:rsid w:val="00B36BD2"/>
    <w:rsid w:val="00B40086"/>
    <w:rsid w:val="00B401FF"/>
    <w:rsid w:val="00B4060C"/>
    <w:rsid w:val="00B40DFE"/>
    <w:rsid w:val="00B41504"/>
    <w:rsid w:val="00B41E3C"/>
    <w:rsid w:val="00B41F95"/>
    <w:rsid w:val="00B41FF2"/>
    <w:rsid w:val="00B421AA"/>
    <w:rsid w:val="00B439F0"/>
    <w:rsid w:val="00B43FCB"/>
    <w:rsid w:val="00B443D0"/>
    <w:rsid w:val="00B452F4"/>
    <w:rsid w:val="00B45468"/>
    <w:rsid w:val="00B46C9E"/>
    <w:rsid w:val="00B46CB7"/>
    <w:rsid w:val="00B47194"/>
    <w:rsid w:val="00B471BC"/>
    <w:rsid w:val="00B473ED"/>
    <w:rsid w:val="00B47926"/>
    <w:rsid w:val="00B507BC"/>
    <w:rsid w:val="00B51650"/>
    <w:rsid w:val="00B518E9"/>
    <w:rsid w:val="00B522D7"/>
    <w:rsid w:val="00B5235D"/>
    <w:rsid w:val="00B5247A"/>
    <w:rsid w:val="00B525D5"/>
    <w:rsid w:val="00B53C6E"/>
    <w:rsid w:val="00B53E5B"/>
    <w:rsid w:val="00B53E73"/>
    <w:rsid w:val="00B54102"/>
    <w:rsid w:val="00B54150"/>
    <w:rsid w:val="00B54464"/>
    <w:rsid w:val="00B55246"/>
    <w:rsid w:val="00B554BA"/>
    <w:rsid w:val="00B557D8"/>
    <w:rsid w:val="00B5594C"/>
    <w:rsid w:val="00B55E85"/>
    <w:rsid w:val="00B5636D"/>
    <w:rsid w:val="00B565BB"/>
    <w:rsid w:val="00B56ABE"/>
    <w:rsid w:val="00B56F5C"/>
    <w:rsid w:val="00B57214"/>
    <w:rsid w:val="00B57320"/>
    <w:rsid w:val="00B61F9F"/>
    <w:rsid w:val="00B62205"/>
    <w:rsid w:val="00B6267E"/>
    <w:rsid w:val="00B62802"/>
    <w:rsid w:val="00B62EC1"/>
    <w:rsid w:val="00B640B2"/>
    <w:rsid w:val="00B64D78"/>
    <w:rsid w:val="00B66190"/>
    <w:rsid w:val="00B662D0"/>
    <w:rsid w:val="00B6648D"/>
    <w:rsid w:val="00B6677B"/>
    <w:rsid w:val="00B6685A"/>
    <w:rsid w:val="00B67399"/>
    <w:rsid w:val="00B674D6"/>
    <w:rsid w:val="00B67521"/>
    <w:rsid w:val="00B707A3"/>
    <w:rsid w:val="00B707E5"/>
    <w:rsid w:val="00B70D0E"/>
    <w:rsid w:val="00B72C28"/>
    <w:rsid w:val="00B758AB"/>
    <w:rsid w:val="00B75A36"/>
    <w:rsid w:val="00B76619"/>
    <w:rsid w:val="00B76A80"/>
    <w:rsid w:val="00B76F12"/>
    <w:rsid w:val="00B77D9F"/>
    <w:rsid w:val="00B803C6"/>
    <w:rsid w:val="00B81442"/>
    <w:rsid w:val="00B81594"/>
    <w:rsid w:val="00B817C8"/>
    <w:rsid w:val="00B8223B"/>
    <w:rsid w:val="00B828FF"/>
    <w:rsid w:val="00B83C8B"/>
    <w:rsid w:val="00B84027"/>
    <w:rsid w:val="00B84371"/>
    <w:rsid w:val="00B84DF8"/>
    <w:rsid w:val="00B853AC"/>
    <w:rsid w:val="00B854A2"/>
    <w:rsid w:val="00B85D68"/>
    <w:rsid w:val="00B85D8B"/>
    <w:rsid w:val="00B861FD"/>
    <w:rsid w:val="00B869F1"/>
    <w:rsid w:val="00B87829"/>
    <w:rsid w:val="00B879BB"/>
    <w:rsid w:val="00B90324"/>
    <w:rsid w:val="00B9032E"/>
    <w:rsid w:val="00B90481"/>
    <w:rsid w:val="00B90F75"/>
    <w:rsid w:val="00B9223C"/>
    <w:rsid w:val="00B922E9"/>
    <w:rsid w:val="00B92514"/>
    <w:rsid w:val="00B925A2"/>
    <w:rsid w:val="00B930A0"/>
    <w:rsid w:val="00B93F61"/>
    <w:rsid w:val="00B95696"/>
    <w:rsid w:val="00B96229"/>
    <w:rsid w:val="00B96516"/>
    <w:rsid w:val="00B965BB"/>
    <w:rsid w:val="00B96D65"/>
    <w:rsid w:val="00B973E8"/>
    <w:rsid w:val="00BA073C"/>
    <w:rsid w:val="00BA091C"/>
    <w:rsid w:val="00BA1A7F"/>
    <w:rsid w:val="00BA24C8"/>
    <w:rsid w:val="00BA2663"/>
    <w:rsid w:val="00BA2AD1"/>
    <w:rsid w:val="00BA45D5"/>
    <w:rsid w:val="00BA5172"/>
    <w:rsid w:val="00BA51C9"/>
    <w:rsid w:val="00BA56B1"/>
    <w:rsid w:val="00BA5B39"/>
    <w:rsid w:val="00BA63D9"/>
    <w:rsid w:val="00BA64EF"/>
    <w:rsid w:val="00BA6BA1"/>
    <w:rsid w:val="00BA7657"/>
    <w:rsid w:val="00BB263D"/>
    <w:rsid w:val="00BB326A"/>
    <w:rsid w:val="00BB38C9"/>
    <w:rsid w:val="00BB3DB1"/>
    <w:rsid w:val="00BB3EB2"/>
    <w:rsid w:val="00BB4951"/>
    <w:rsid w:val="00BB4AFC"/>
    <w:rsid w:val="00BB5C89"/>
    <w:rsid w:val="00BB6DA3"/>
    <w:rsid w:val="00BB6FEF"/>
    <w:rsid w:val="00BB76EB"/>
    <w:rsid w:val="00BC01AC"/>
    <w:rsid w:val="00BC046E"/>
    <w:rsid w:val="00BC1CFE"/>
    <w:rsid w:val="00BC20AE"/>
    <w:rsid w:val="00BC23DC"/>
    <w:rsid w:val="00BC2C83"/>
    <w:rsid w:val="00BC2DBA"/>
    <w:rsid w:val="00BC2DFF"/>
    <w:rsid w:val="00BC39DD"/>
    <w:rsid w:val="00BC45BF"/>
    <w:rsid w:val="00BC4723"/>
    <w:rsid w:val="00BC4D05"/>
    <w:rsid w:val="00BC4D3A"/>
    <w:rsid w:val="00BC53F5"/>
    <w:rsid w:val="00BC54B9"/>
    <w:rsid w:val="00BC5AF0"/>
    <w:rsid w:val="00BC6198"/>
    <w:rsid w:val="00BC6470"/>
    <w:rsid w:val="00BC6CAD"/>
    <w:rsid w:val="00BC736A"/>
    <w:rsid w:val="00BC791A"/>
    <w:rsid w:val="00BC7F48"/>
    <w:rsid w:val="00BD0732"/>
    <w:rsid w:val="00BD1649"/>
    <w:rsid w:val="00BD1907"/>
    <w:rsid w:val="00BD1FC1"/>
    <w:rsid w:val="00BD2137"/>
    <w:rsid w:val="00BD3976"/>
    <w:rsid w:val="00BD3E62"/>
    <w:rsid w:val="00BD3FF7"/>
    <w:rsid w:val="00BD468D"/>
    <w:rsid w:val="00BD49DE"/>
    <w:rsid w:val="00BD4BBC"/>
    <w:rsid w:val="00BD5666"/>
    <w:rsid w:val="00BD594E"/>
    <w:rsid w:val="00BD5D71"/>
    <w:rsid w:val="00BD7CFE"/>
    <w:rsid w:val="00BE094E"/>
    <w:rsid w:val="00BE2C4E"/>
    <w:rsid w:val="00BE36D6"/>
    <w:rsid w:val="00BE3E49"/>
    <w:rsid w:val="00BE43D9"/>
    <w:rsid w:val="00BE4479"/>
    <w:rsid w:val="00BE5149"/>
    <w:rsid w:val="00BE523A"/>
    <w:rsid w:val="00BE526E"/>
    <w:rsid w:val="00BE57DD"/>
    <w:rsid w:val="00BE6F6B"/>
    <w:rsid w:val="00BE6FBF"/>
    <w:rsid w:val="00BE7C6C"/>
    <w:rsid w:val="00BF0387"/>
    <w:rsid w:val="00BF0EDD"/>
    <w:rsid w:val="00BF1D63"/>
    <w:rsid w:val="00BF21DE"/>
    <w:rsid w:val="00BF2ED4"/>
    <w:rsid w:val="00BF30DE"/>
    <w:rsid w:val="00BF495B"/>
    <w:rsid w:val="00BF50D2"/>
    <w:rsid w:val="00BF515D"/>
    <w:rsid w:val="00BF57FE"/>
    <w:rsid w:val="00BF58FF"/>
    <w:rsid w:val="00C006D2"/>
    <w:rsid w:val="00C00842"/>
    <w:rsid w:val="00C009D6"/>
    <w:rsid w:val="00C0133E"/>
    <w:rsid w:val="00C01565"/>
    <w:rsid w:val="00C01B2A"/>
    <w:rsid w:val="00C02326"/>
    <w:rsid w:val="00C026E7"/>
    <w:rsid w:val="00C02DFD"/>
    <w:rsid w:val="00C03987"/>
    <w:rsid w:val="00C03DF1"/>
    <w:rsid w:val="00C04007"/>
    <w:rsid w:val="00C044A7"/>
    <w:rsid w:val="00C0500A"/>
    <w:rsid w:val="00C053D8"/>
    <w:rsid w:val="00C06730"/>
    <w:rsid w:val="00C070D7"/>
    <w:rsid w:val="00C07FA4"/>
    <w:rsid w:val="00C10BB0"/>
    <w:rsid w:val="00C11B7F"/>
    <w:rsid w:val="00C12453"/>
    <w:rsid w:val="00C1254E"/>
    <w:rsid w:val="00C14CA3"/>
    <w:rsid w:val="00C15678"/>
    <w:rsid w:val="00C167FD"/>
    <w:rsid w:val="00C17CCB"/>
    <w:rsid w:val="00C20E37"/>
    <w:rsid w:val="00C2118C"/>
    <w:rsid w:val="00C213E6"/>
    <w:rsid w:val="00C21A41"/>
    <w:rsid w:val="00C2253F"/>
    <w:rsid w:val="00C22B08"/>
    <w:rsid w:val="00C22FCB"/>
    <w:rsid w:val="00C231E1"/>
    <w:rsid w:val="00C23C42"/>
    <w:rsid w:val="00C24026"/>
    <w:rsid w:val="00C24588"/>
    <w:rsid w:val="00C2485C"/>
    <w:rsid w:val="00C24968"/>
    <w:rsid w:val="00C24A07"/>
    <w:rsid w:val="00C250CA"/>
    <w:rsid w:val="00C253FC"/>
    <w:rsid w:val="00C25A6A"/>
    <w:rsid w:val="00C25D6B"/>
    <w:rsid w:val="00C26A7A"/>
    <w:rsid w:val="00C26AC5"/>
    <w:rsid w:val="00C26D0A"/>
    <w:rsid w:val="00C26D98"/>
    <w:rsid w:val="00C26E5B"/>
    <w:rsid w:val="00C27635"/>
    <w:rsid w:val="00C27B83"/>
    <w:rsid w:val="00C300F3"/>
    <w:rsid w:val="00C30E65"/>
    <w:rsid w:val="00C317AE"/>
    <w:rsid w:val="00C31C87"/>
    <w:rsid w:val="00C32E67"/>
    <w:rsid w:val="00C34DAE"/>
    <w:rsid w:val="00C3556B"/>
    <w:rsid w:val="00C35A85"/>
    <w:rsid w:val="00C35E1E"/>
    <w:rsid w:val="00C36897"/>
    <w:rsid w:val="00C36DD2"/>
    <w:rsid w:val="00C37B36"/>
    <w:rsid w:val="00C37C70"/>
    <w:rsid w:val="00C37F9C"/>
    <w:rsid w:val="00C40263"/>
    <w:rsid w:val="00C4047F"/>
    <w:rsid w:val="00C40708"/>
    <w:rsid w:val="00C40803"/>
    <w:rsid w:val="00C408B5"/>
    <w:rsid w:val="00C4096E"/>
    <w:rsid w:val="00C411E9"/>
    <w:rsid w:val="00C4140F"/>
    <w:rsid w:val="00C4176D"/>
    <w:rsid w:val="00C41FA6"/>
    <w:rsid w:val="00C426D2"/>
    <w:rsid w:val="00C42BA0"/>
    <w:rsid w:val="00C431D8"/>
    <w:rsid w:val="00C432DD"/>
    <w:rsid w:val="00C43945"/>
    <w:rsid w:val="00C43A6B"/>
    <w:rsid w:val="00C44EA8"/>
    <w:rsid w:val="00C44FE3"/>
    <w:rsid w:val="00C47255"/>
    <w:rsid w:val="00C50911"/>
    <w:rsid w:val="00C509B0"/>
    <w:rsid w:val="00C50AC7"/>
    <w:rsid w:val="00C517BF"/>
    <w:rsid w:val="00C51903"/>
    <w:rsid w:val="00C53045"/>
    <w:rsid w:val="00C53147"/>
    <w:rsid w:val="00C53C45"/>
    <w:rsid w:val="00C55E50"/>
    <w:rsid w:val="00C56499"/>
    <w:rsid w:val="00C56989"/>
    <w:rsid w:val="00C56A26"/>
    <w:rsid w:val="00C57022"/>
    <w:rsid w:val="00C57265"/>
    <w:rsid w:val="00C572A6"/>
    <w:rsid w:val="00C57864"/>
    <w:rsid w:val="00C57D3D"/>
    <w:rsid w:val="00C6051F"/>
    <w:rsid w:val="00C6165E"/>
    <w:rsid w:val="00C61C3D"/>
    <w:rsid w:val="00C61F4A"/>
    <w:rsid w:val="00C61FDE"/>
    <w:rsid w:val="00C623E3"/>
    <w:rsid w:val="00C62D0B"/>
    <w:rsid w:val="00C62EBF"/>
    <w:rsid w:val="00C632B9"/>
    <w:rsid w:val="00C63770"/>
    <w:rsid w:val="00C63D2B"/>
    <w:rsid w:val="00C642A8"/>
    <w:rsid w:val="00C64876"/>
    <w:rsid w:val="00C65A93"/>
    <w:rsid w:val="00C65F15"/>
    <w:rsid w:val="00C677BF"/>
    <w:rsid w:val="00C707D4"/>
    <w:rsid w:val="00C70849"/>
    <w:rsid w:val="00C719E2"/>
    <w:rsid w:val="00C72319"/>
    <w:rsid w:val="00C73577"/>
    <w:rsid w:val="00C73952"/>
    <w:rsid w:val="00C73D88"/>
    <w:rsid w:val="00C742B5"/>
    <w:rsid w:val="00C7439C"/>
    <w:rsid w:val="00C74DE9"/>
    <w:rsid w:val="00C74E4C"/>
    <w:rsid w:val="00C750EC"/>
    <w:rsid w:val="00C76094"/>
    <w:rsid w:val="00C77766"/>
    <w:rsid w:val="00C77DEA"/>
    <w:rsid w:val="00C80ABD"/>
    <w:rsid w:val="00C80D42"/>
    <w:rsid w:val="00C81086"/>
    <w:rsid w:val="00C811DD"/>
    <w:rsid w:val="00C81217"/>
    <w:rsid w:val="00C8140A"/>
    <w:rsid w:val="00C824A3"/>
    <w:rsid w:val="00C82F1D"/>
    <w:rsid w:val="00C8331E"/>
    <w:rsid w:val="00C83436"/>
    <w:rsid w:val="00C83B68"/>
    <w:rsid w:val="00C83C7E"/>
    <w:rsid w:val="00C848DA"/>
    <w:rsid w:val="00C84C61"/>
    <w:rsid w:val="00C84DA2"/>
    <w:rsid w:val="00C8605F"/>
    <w:rsid w:val="00C86E4F"/>
    <w:rsid w:val="00C86FCC"/>
    <w:rsid w:val="00C875E5"/>
    <w:rsid w:val="00C87C6E"/>
    <w:rsid w:val="00C87C90"/>
    <w:rsid w:val="00C90C5C"/>
    <w:rsid w:val="00C9211B"/>
    <w:rsid w:val="00C92473"/>
    <w:rsid w:val="00C941D1"/>
    <w:rsid w:val="00C945A1"/>
    <w:rsid w:val="00C95144"/>
    <w:rsid w:val="00C9581B"/>
    <w:rsid w:val="00C96046"/>
    <w:rsid w:val="00C9678E"/>
    <w:rsid w:val="00C971EF"/>
    <w:rsid w:val="00C972FA"/>
    <w:rsid w:val="00CA00A8"/>
    <w:rsid w:val="00CA04EC"/>
    <w:rsid w:val="00CA0FCF"/>
    <w:rsid w:val="00CA17E5"/>
    <w:rsid w:val="00CA26CB"/>
    <w:rsid w:val="00CA2AED"/>
    <w:rsid w:val="00CA2D05"/>
    <w:rsid w:val="00CA347A"/>
    <w:rsid w:val="00CA3D65"/>
    <w:rsid w:val="00CA6077"/>
    <w:rsid w:val="00CA6CF0"/>
    <w:rsid w:val="00CA7EF5"/>
    <w:rsid w:val="00CB01F1"/>
    <w:rsid w:val="00CB07B4"/>
    <w:rsid w:val="00CB09FB"/>
    <w:rsid w:val="00CB1A7A"/>
    <w:rsid w:val="00CB3967"/>
    <w:rsid w:val="00CB4746"/>
    <w:rsid w:val="00CB4893"/>
    <w:rsid w:val="00CB4AA4"/>
    <w:rsid w:val="00CB54A6"/>
    <w:rsid w:val="00CB560D"/>
    <w:rsid w:val="00CB5C91"/>
    <w:rsid w:val="00CB5E17"/>
    <w:rsid w:val="00CB5E46"/>
    <w:rsid w:val="00CB60B4"/>
    <w:rsid w:val="00CB72D5"/>
    <w:rsid w:val="00CB7804"/>
    <w:rsid w:val="00CC00E4"/>
    <w:rsid w:val="00CC2406"/>
    <w:rsid w:val="00CC2781"/>
    <w:rsid w:val="00CC2DFC"/>
    <w:rsid w:val="00CC30E1"/>
    <w:rsid w:val="00CC34B8"/>
    <w:rsid w:val="00CC4686"/>
    <w:rsid w:val="00CC4DAC"/>
    <w:rsid w:val="00CC4F10"/>
    <w:rsid w:val="00CC4FFE"/>
    <w:rsid w:val="00CC5245"/>
    <w:rsid w:val="00CC6516"/>
    <w:rsid w:val="00CC67B5"/>
    <w:rsid w:val="00CC76E7"/>
    <w:rsid w:val="00CC7862"/>
    <w:rsid w:val="00CD097B"/>
    <w:rsid w:val="00CD0C91"/>
    <w:rsid w:val="00CD2917"/>
    <w:rsid w:val="00CD3739"/>
    <w:rsid w:val="00CD3B33"/>
    <w:rsid w:val="00CD4635"/>
    <w:rsid w:val="00CD565A"/>
    <w:rsid w:val="00CD573F"/>
    <w:rsid w:val="00CD683F"/>
    <w:rsid w:val="00CD7036"/>
    <w:rsid w:val="00CE0070"/>
    <w:rsid w:val="00CE072B"/>
    <w:rsid w:val="00CE149F"/>
    <w:rsid w:val="00CE1AB1"/>
    <w:rsid w:val="00CE1C8F"/>
    <w:rsid w:val="00CE271E"/>
    <w:rsid w:val="00CE3728"/>
    <w:rsid w:val="00CE38CE"/>
    <w:rsid w:val="00CE3DA0"/>
    <w:rsid w:val="00CE4423"/>
    <w:rsid w:val="00CE4A45"/>
    <w:rsid w:val="00CE613F"/>
    <w:rsid w:val="00CE6ECC"/>
    <w:rsid w:val="00CE724E"/>
    <w:rsid w:val="00CE7298"/>
    <w:rsid w:val="00CE72D5"/>
    <w:rsid w:val="00CF065B"/>
    <w:rsid w:val="00CF0703"/>
    <w:rsid w:val="00CF08D0"/>
    <w:rsid w:val="00CF1C73"/>
    <w:rsid w:val="00CF1D78"/>
    <w:rsid w:val="00CF22C1"/>
    <w:rsid w:val="00CF3673"/>
    <w:rsid w:val="00CF4700"/>
    <w:rsid w:val="00CF4F89"/>
    <w:rsid w:val="00CF5986"/>
    <w:rsid w:val="00CF5A05"/>
    <w:rsid w:val="00CF5BF8"/>
    <w:rsid w:val="00CF5C88"/>
    <w:rsid w:val="00CF5FA4"/>
    <w:rsid w:val="00CF63BC"/>
    <w:rsid w:val="00CF64FA"/>
    <w:rsid w:val="00CF6868"/>
    <w:rsid w:val="00CF6FD3"/>
    <w:rsid w:val="00CF7037"/>
    <w:rsid w:val="00CF708F"/>
    <w:rsid w:val="00CF782B"/>
    <w:rsid w:val="00CF798D"/>
    <w:rsid w:val="00CF7C4F"/>
    <w:rsid w:val="00D0082A"/>
    <w:rsid w:val="00D011D0"/>
    <w:rsid w:val="00D018BA"/>
    <w:rsid w:val="00D02117"/>
    <w:rsid w:val="00D02599"/>
    <w:rsid w:val="00D02786"/>
    <w:rsid w:val="00D0298E"/>
    <w:rsid w:val="00D0302E"/>
    <w:rsid w:val="00D0462B"/>
    <w:rsid w:val="00D0467A"/>
    <w:rsid w:val="00D0629E"/>
    <w:rsid w:val="00D072BA"/>
    <w:rsid w:val="00D1157D"/>
    <w:rsid w:val="00D11D96"/>
    <w:rsid w:val="00D11F5D"/>
    <w:rsid w:val="00D12000"/>
    <w:rsid w:val="00D126DC"/>
    <w:rsid w:val="00D12849"/>
    <w:rsid w:val="00D12CDB"/>
    <w:rsid w:val="00D130C1"/>
    <w:rsid w:val="00D131A1"/>
    <w:rsid w:val="00D13693"/>
    <w:rsid w:val="00D147CC"/>
    <w:rsid w:val="00D14C51"/>
    <w:rsid w:val="00D161D8"/>
    <w:rsid w:val="00D17434"/>
    <w:rsid w:val="00D17478"/>
    <w:rsid w:val="00D1751B"/>
    <w:rsid w:val="00D17F7C"/>
    <w:rsid w:val="00D21191"/>
    <w:rsid w:val="00D214B8"/>
    <w:rsid w:val="00D218A4"/>
    <w:rsid w:val="00D22A8F"/>
    <w:rsid w:val="00D23C39"/>
    <w:rsid w:val="00D2461F"/>
    <w:rsid w:val="00D253D7"/>
    <w:rsid w:val="00D26043"/>
    <w:rsid w:val="00D2669C"/>
    <w:rsid w:val="00D269B0"/>
    <w:rsid w:val="00D26C2D"/>
    <w:rsid w:val="00D26DB2"/>
    <w:rsid w:val="00D26E5E"/>
    <w:rsid w:val="00D27263"/>
    <w:rsid w:val="00D27343"/>
    <w:rsid w:val="00D27D9E"/>
    <w:rsid w:val="00D31A9A"/>
    <w:rsid w:val="00D31AD2"/>
    <w:rsid w:val="00D321A7"/>
    <w:rsid w:val="00D321AD"/>
    <w:rsid w:val="00D322FA"/>
    <w:rsid w:val="00D32813"/>
    <w:rsid w:val="00D35548"/>
    <w:rsid w:val="00D35A79"/>
    <w:rsid w:val="00D35C5D"/>
    <w:rsid w:val="00D3751D"/>
    <w:rsid w:val="00D37896"/>
    <w:rsid w:val="00D37CA6"/>
    <w:rsid w:val="00D40067"/>
    <w:rsid w:val="00D408D8"/>
    <w:rsid w:val="00D40996"/>
    <w:rsid w:val="00D40E9E"/>
    <w:rsid w:val="00D41C0C"/>
    <w:rsid w:val="00D41DE4"/>
    <w:rsid w:val="00D42682"/>
    <w:rsid w:val="00D42E63"/>
    <w:rsid w:val="00D43B0F"/>
    <w:rsid w:val="00D445BC"/>
    <w:rsid w:val="00D4482B"/>
    <w:rsid w:val="00D44AE7"/>
    <w:rsid w:val="00D45640"/>
    <w:rsid w:val="00D4614B"/>
    <w:rsid w:val="00D464EC"/>
    <w:rsid w:val="00D50F28"/>
    <w:rsid w:val="00D5273E"/>
    <w:rsid w:val="00D53399"/>
    <w:rsid w:val="00D53ED6"/>
    <w:rsid w:val="00D541CA"/>
    <w:rsid w:val="00D548B3"/>
    <w:rsid w:val="00D54C01"/>
    <w:rsid w:val="00D54ED3"/>
    <w:rsid w:val="00D552F0"/>
    <w:rsid w:val="00D5548B"/>
    <w:rsid w:val="00D555E0"/>
    <w:rsid w:val="00D56111"/>
    <w:rsid w:val="00D56370"/>
    <w:rsid w:val="00D56BE8"/>
    <w:rsid w:val="00D56E44"/>
    <w:rsid w:val="00D573F0"/>
    <w:rsid w:val="00D57D4F"/>
    <w:rsid w:val="00D57E53"/>
    <w:rsid w:val="00D61054"/>
    <w:rsid w:val="00D61995"/>
    <w:rsid w:val="00D62C5B"/>
    <w:rsid w:val="00D63013"/>
    <w:rsid w:val="00D630DC"/>
    <w:rsid w:val="00D63552"/>
    <w:rsid w:val="00D63689"/>
    <w:rsid w:val="00D6375B"/>
    <w:rsid w:val="00D63C7C"/>
    <w:rsid w:val="00D63E12"/>
    <w:rsid w:val="00D6442C"/>
    <w:rsid w:val="00D6550D"/>
    <w:rsid w:val="00D655AA"/>
    <w:rsid w:val="00D6656B"/>
    <w:rsid w:val="00D668E3"/>
    <w:rsid w:val="00D673C2"/>
    <w:rsid w:val="00D67866"/>
    <w:rsid w:val="00D679D3"/>
    <w:rsid w:val="00D70128"/>
    <w:rsid w:val="00D70D34"/>
    <w:rsid w:val="00D70E4B"/>
    <w:rsid w:val="00D70FB5"/>
    <w:rsid w:val="00D71994"/>
    <w:rsid w:val="00D71A59"/>
    <w:rsid w:val="00D71C51"/>
    <w:rsid w:val="00D72068"/>
    <w:rsid w:val="00D72175"/>
    <w:rsid w:val="00D72CFE"/>
    <w:rsid w:val="00D7363E"/>
    <w:rsid w:val="00D737EB"/>
    <w:rsid w:val="00D752F6"/>
    <w:rsid w:val="00D75841"/>
    <w:rsid w:val="00D764F6"/>
    <w:rsid w:val="00D76D6C"/>
    <w:rsid w:val="00D778EE"/>
    <w:rsid w:val="00D77B6D"/>
    <w:rsid w:val="00D806AC"/>
    <w:rsid w:val="00D80C63"/>
    <w:rsid w:val="00D82808"/>
    <w:rsid w:val="00D83040"/>
    <w:rsid w:val="00D83AD1"/>
    <w:rsid w:val="00D83EEA"/>
    <w:rsid w:val="00D84495"/>
    <w:rsid w:val="00D84A07"/>
    <w:rsid w:val="00D854BB"/>
    <w:rsid w:val="00D85C06"/>
    <w:rsid w:val="00D85E69"/>
    <w:rsid w:val="00D85ED2"/>
    <w:rsid w:val="00D87185"/>
    <w:rsid w:val="00D8720D"/>
    <w:rsid w:val="00D87B42"/>
    <w:rsid w:val="00D87CCF"/>
    <w:rsid w:val="00D903F5"/>
    <w:rsid w:val="00D906A8"/>
    <w:rsid w:val="00D90FBD"/>
    <w:rsid w:val="00D91058"/>
    <w:rsid w:val="00D91BA1"/>
    <w:rsid w:val="00D91CB2"/>
    <w:rsid w:val="00D92B82"/>
    <w:rsid w:val="00D953AF"/>
    <w:rsid w:val="00D95539"/>
    <w:rsid w:val="00D95A13"/>
    <w:rsid w:val="00D95A42"/>
    <w:rsid w:val="00D96252"/>
    <w:rsid w:val="00D962FB"/>
    <w:rsid w:val="00D964D2"/>
    <w:rsid w:val="00D96D33"/>
    <w:rsid w:val="00D97045"/>
    <w:rsid w:val="00DA1406"/>
    <w:rsid w:val="00DA168B"/>
    <w:rsid w:val="00DA179A"/>
    <w:rsid w:val="00DA2692"/>
    <w:rsid w:val="00DA270A"/>
    <w:rsid w:val="00DA297B"/>
    <w:rsid w:val="00DA2F13"/>
    <w:rsid w:val="00DA308C"/>
    <w:rsid w:val="00DA39D8"/>
    <w:rsid w:val="00DA4332"/>
    <w:rsid w:val="00DA462E"/>
    <w:rsid w:val="00DA5293"/>
    <w:rsid w:val="00DA6CFD"/>
    <w:rsid w:val="00DA736A"/>
    <w:rsid w:val="00DA76AC"/>
    <w:rsid w:val="00DA7FCB"/>
    <w:rsid w:val="00DB0309"/>
    <w:rsid w:val="00DB0412"/>
    <w:rsid w:val="00DB0F12"/>
    <w:rsid w:val="00DB258C"/>
    <w:rsid w:val="00DB2764"/>
    <w:rsid w:val="00DB2D5E"/>
    <w:rsid w:val="00DB2FB5"/>
    <w:rsid w:val="00DB44B5"/>
    <w:rsid w:val="00DB4630"/>
    <w:rsid w:val="00DB4D46"/>
    <w:rsid w:val="00DB569C"/>
    <w:rsid w:val="00DB5774"/>
    <w:rsid w:val="00DB6237"/>
    <w:rsid w:val="00DB65F8"/>
    <w:rsid w:val="00DB71E6"/>
    <w:rsid w:val="00DB7523"/>
    <w:rsid w:val="00DB7923"/>
    <w:rsid w:val="00DB7B06"/>
    <w:rsid w:val="00DB7FEA"/>
    <w:rsid w:val="00DC007B"/>
    <w:rsid w:val="00DC0128"/>
    <w:rsid w:val="00DC1302"/>
    <w:rsid w:val="00DC2132"/>
    <w:rsid w:val="00DC295A"/>
    <w:rsid w:val="00DC345C"/>
    <w:rsid w:val="00DC4181"/>
    <w:rsid w:val="00DC46C7"/>
    <w:rsid w:val="00DC4964"/>
    <w:rsid w:val="00DC52A8"/>
    <w:rsid w:val="00DC6656"/>
    <w:rsid w:val="00DC6CA6"/>
    <w:rsid w:val="00DC6DD6"/>
    <w:rsid w:val="00DC7DB0"/>
    <w:rsid w:val="00DD039F"/>
    <w:rsid w:val="00DD03F2"/>
    <w:rsid w:val="00DD0E3D"/>
    <w:rsid w:val="00DD133B"/>
    <w:rsid w:val="00DD2058"/>
    <w:rsid w:val="00DD272D"/>
    <w:rsid w:val="00DD391C"/>
    <w:rsid w:val="00DD4385"/>
    <w:rsid w:val="00DD4905"/>
    <w:rsid w:val="00DD49C0"/>
    <w:rsid w:val="00DD5543"/>
    <w:rsid w:val="00DD55CA"/>
    <w:rsid w:val="00DD5944"/>
    <w:rsid w:val="00DD609D"/>
    <w:rsid w:val="00DD629A"/>
    <w:rsid w:val="00DD6891"/>
    <w:rsid w:val="00DD6E74"/>
    <w:rsid w:val="00DD7D48"/>
    <w:rsid w:val="00DE0E0C"/>
    <w:rsid w:val="00DE1035"/>
    <w:rsid w:val="00DE2CDB"/>
    <w:rsid w:val="00DE2D98"/>
    <w:rsid w:val="00DE4E22"/>
    <w:rsid w:val="00DE593E"/>
    <w:rsid w:val="00DE5A4A"/>
    <w:rsid w:val="00DE5A97"/>
    <w:rsid w:val="00DE685B"/>
    <w:rsid w:val="00DE6B61"/>
    <w:rsid w:val="00DE7048"/>
    <w:rsid w:val="00DE73D4"/>
    <w:rsid w:val="00DE77ED"/>
    <w:rsid w:val="00DF0465"/>
    <w:rsid w:val="00DF0DAA"/>
    <w:rsid w:val="00DF155A"/>
    <w:rsid w:val="00DF16B9"/>
    <w:rsid w:val="00DF27A0"/>
    <w:rsid w:val="00DF2E81"/>
    <w:rsid w:val="00DF3A37"/>
    <w:rsid w:val="00DF3B86"/>
    <w:rsid w:val="00DF4051"/>
    <w:rsid w:val="00DF6777"/>
    <w:rsid w:val="00DF6B9C"/>
    <w:rsid w:val="00DF6CCD"/>
    <w:rsid w:val="00DF6E63"/>
    <w:rsid w:val="00E00126"/>
    <w:rsid w:val="00E00375"/>
    <w:rsid w:val="00E0145B"/>
    <w:rsid w:val="00E01466"/>
    <w:rsid w:val="00E01BE4"/>
    <w:rsid w:val="00E028B8"/>
    <w:rsid w:val="00E02E09"/>
    <w:rsid w:val="00E03772"/>
    <w:rsid w:val="00E0378C"/>
    <w:rsid w:val="00E03C47"/>
    <w:rsid w:val="00E0451B"/>
    <w:rsid w:val="00E04856"/>
    <w:rsid w:val="00E05005"/>
    <w:rsid w:val="00E05B32"/>
    <w:rsid w:val="00E07B06"/>
    <w:rsid w:val="00E10858"/>
    <w:rsid w:val="00E10C81"/>
    <w:rsid w:val="00E11AF0"/>
    <w:rsid w:val="00E126E2"/>
    <w:rsid w:val="00E132B4"/>
    <w:rsid w:val="00E13400"/>
    <w:rsid w:val="00E13C6D"/>
    <w:rsid w:val="00E14A0B"/>
    <w:rsid w:val="00E1574F"/>
    <w:rsid w:val="00E158C2"/>
    <w:rsid w:val="00E16089"/>
    <w:rsid w:val="00E167E8"/>
    <w:rsid w:val="00E1684A"/>
    <w:rsid w:val="00E171F1"/>
    <w:rsid w:val="00E179F9"/>
    <w:rsid w:val="00E202AF"/>
    <w:rsid w:val="00E2055A"/>
    <w:rsid w:val="00E210F6"/>
    <w:rsid w:val="00E2186F"/>
    <w:rsid w:val="00E21B47"/>
    <w:rsid w:val="00E22253"/>
    <w:rsid w:val="00E22A66"/>
    <w:rsid w:val="00E22ACA"/>
    <w:rsid w:val="00E2317A"/>
    <w:rsid w:val="00E23275"/>
    <w:rsid w:val="00E2349A"/>
    <w:rsid w:val="00E2385E"/>
    <w:rsid w:val="00E23A3D"/>
    <w:rsid w:val="00E24493"/>
    <w:rsid w:val="00E24592"/>
    <w:rsid w:val="00E24697"/>
    <w:rsid w:val="00E247DF"/>
    <w:rsid w:val="00E24B4A"/>
    <w:rsid w:val="00E26C0D"/>
    <w:rsid w:val="00E26DA5"/>
    <w:rsid w:val="00E26FE6"/>
    <w:rsid w:val="00E27130"/>
    <w:rsid w:val="00E27259"/>
    <w:rsid w:val="00E30670"/>
    <w:rsid w:val="00E3091C"/>
    <w:rsid w:val="00E3103C"/>
    <w:rsid w:val="00E310A5"/>
    <w:rsid w:val="00E31151"/>
    <w:rsid w:val="00E32436"/>
    <w:rsid w:val="00E32538"/>
    <w:rsid w:val="00E32DC7"/>
    <w:rsid w:val="00E33DA0"/>
    <w:rsid w:val="00E35C48"/>
    <w:rsid w:val="00E36080"/>
    <w:rsid w:val="00E361A9"/>
    <w:rsid w:val="00E36756"/>
    <w:rsid w:val="00E369FA"/>
    <w:rsid w:val="00E4188A"/>
    <w:rsid w:val="00E41DEB"/>
    <w:rsid w:val="00E42D91"/>
    <w:rsid w:val="00E43274"/>
    <w:rsid w:val="00E43348"/>
    <w:rsid w:val="00E44EF3"/>
    <w:rsid w:val="00E45D0B"/>
    <w:rsid w:val="00E46C08"/>
    <w:rsid w:val="00E47EB7"/>
    <w:rsid w:val="00E504ED"/>
    <w:rsid w:val="00E50658"/>
    <w:rsid w:val="00E50B27"/>
    <w:rsid w:val="00E513B7"/>
    <w:rsid w:val="00E51774"/>
    <w:rsid w:val="00E517BF"/>
    <w:rsid w:val="00E51F93"/>
    <w:rsid w:val="00E5225D"/>
    <w:rsid w:val="00E52398"/>
    <w:rsid w:val="00E52C01"/>
    <w:rsid w:val="00E52D03"/>
    <w:rsid w:val="00E53F44"/>
    <w:rsid w:val="00E54517"/>
    <w:rsid w:val="00E54CE2"/>
    <w:rsid w:val="00E55284"/>
    <w:rsid w:val="00E5623D"/>
    <w:rsid w:val="00E56741"/>
    <w:rsid w:val="00E56FE1"/>
    <w:rsid w:val="00E571A6"/>
    <w:rsid w:val="00E579D6"/>
    <w:rsid w:val="00E603E0"/>
    <w:rsid w:val="00E62212"/>
    <w:rsid w:val="00E622B2"/>
    <w:rsid w:val="00E63324"/>
    <w:rsid w:val="00E63C17"/>
    <w:rsid w:val="00E63CAC"/>
    <w:rsid w:val="00E63FF3"/>
    <w:rsid w:val="00E64746"/>
    <w:rsid w:val="00E65D15"/>
    <w:rsid w:val="00E663ED"/>
    <w:rsid w:val="00E67854"/>
    <w:rsid w:val="00E67BC4"/>
    <w:rsid w:val="00E708F1"/>
    <w:rsid w:val="00E711EA"/>
    <w:rsid w:val="00E71286"/>
    <w:rsid w:val="00E71A79"/>
    <w:rsid w:val="00E71C96"/>
    <w:rsid w:val="00E748BC"/>
    <w:rsid w:val="00E74B37"/>
    <w:rsid w:val="00E754CF"/>
    <w:rsid w:val="00E75E8F"/>
    <w:rsid w:val="00E76000"/>
    <w:rsid w:val="00E76CF7"/>
    <w:rsid w:val="00E77561"/>
    <w:rsid w:val="00E812A5"/>
    <w:rsid w:val="00E81582"/>
    <w:rsid w:val="00E83CEE"/>
    <w:rsid w:val="00E83E99"/>
    <w:rsid w:val="00E842B2"/>
    <w:rsid w:val="00E852D0"/>
    <w:rsid w:val="00E859BF"/>
    <w:rsid w:val="00E86086"/>
    <w:rsid w:val="00E86967"/>
    <w:rsid w:val="00E869B0"/>
    <w:rsid w:val="00E87781"/>
    <w:rsid w:val="00E87BF8"/>
    <w:rsid w:val="00E87FCE"/>
    <w:rsid w:val="00E87FEB"/>
    <w:rsid w:val="00E9094B"/>
    <w:rsid w:val="00E91AED"/>
    <w:rsid w:val="00E924D4"/>
    <w:rsid w:val="00E9261B"/>
    <w:rsid w:val="00E927A8"/>
    <w:rsid w:val="00E92C12"/>
    <w:rsid w:val="00E9322F"/>
    <w:rsid w:val="00E934E5"/>
    <w:rsid w:val="00E93989"/>
    <w:rsid w:val="00E93FD9"/>
    <w:rsid w:val="00E956BF"/>
    <w:rsid w:val="00E95A4E"/>
    <w:rsid w:val="00E9718C"/>
    <w:rsid w:val="00E97B9E"/>
    <w:rsid w:val="00EA018C"/>
    <w:rsid w:val="00EA0828"/>
    <w:rsid w:val="00EA0B4C"/>
    <w:rsid w:val="00EA0CBA"/>
    <w:rsid w:val="00EA1305"/>
    <w:rsid w:val="00EA170E"/>
    <w:rsid w:val="00EA199A"/>
    <w:rsid w:val="00EA218A"/>
    <w:rsid w:val="00EA22AE"/>
    <w:rsid w:val="00EA2700"/>
    <w:rsid w:val="00EA4B3E"/>
    <w:rsid w:val="00EA4CA1"/>
    <w:rsid w:val="00EA5107"/>
    <w:rsid w:val="00EA5E60"/>
    <w:rsid w:val="00EA62A0"/>
    <w:rsid w:val="00EA78C4"/>
    <w:rsid w:val="00EA7CAE"/>
    <w:rsid w:val="00EB07C9"/>
    <w:rsid w:val="00EB0FDA"/>
    <w:rsid w:val="00EB10DD"/>
    <w:rsid w:val="00EB12F4"/>
    <w:rsid w:val="00EB1720"/>
    <w:rsid w:val="00EB2038"/>
    <w:rsid w:val="00EB2B6D"/>
    <w:rsid w:val="00EB33FF"/>
    <w:rsid w:val="00EB34D0"/>
    <w:rsid w:val="00EB3877"/>
    <w:rsid w:val="00EB467E"/>
    <w:rsid w:val="00EB4B85"/>
    <w:rsid w:val="00EB5261"/>
    <w:rsid w:val="00EB5677"/>
    <w:rsid w:val="00EB5DCD"/>
    <w:rsid w:val="00EB62EF"/>
    <w:rsid w:val="00EB7361"/>
    <w:rsid w:val="00EB7D40"/>
    <w:rsid w:val="00EB7D5B"/>
    <w:rsid w:val="00EC0EEF"/>
    <w:rsid w:val="00EC1718"/>
    <w:rsid w:val="00EC1BCF"/>
    <w:rsid w:val="00EC1C1F"/>
    <w:rsid w:val="00EC2064"/>
    <w:rsid w:val="00EC2ED5"/>
    <w:rsid w:val="00EC43C9"/>
    <w:rsid w:val="00EC46E3"/>
    <w:rsid w:val="00EC49AE"/>
    <w:rsid w:val="00EC4A78"/>
    <w:rsid w:val="00EC5516"/>
    <w:rsid w:val="00EC5880"/>
    <w:rsid w:val="00EC59A0"/>
    <w:rsid w:val="00EC5FE0"/>
    <w:rsid w:val="00EC604B"/>
    <w:rsid w:val="00EC69FE"/>
    <w:rsid w:val="00EC7251"/>
    <w:rsid w:val="00ED0358"/>
    <w:rsid w:val="00ED091F"/>
    <w:rsid w:val="00ED103C"/>
    <w:rsid w:val="00ED1527"/>
    <w:rsid w:val="00ED19BD"/>
    <w:rsid w:val="00ED223E"/>
    <w:rsid w:val="00ED27BF"/>
    <w:rsid w:val="00ED2A3D"/>
    <w:rsid w:val="00ED312B"/>
    <w:rsid w:val="00ED4315"/>
    <w:rsid w:val="00ED59FA"/>
    <w:rsid w:val="00ED5F8B"/>
    <w:rsid w:val="00ED6886"/>
    <w:rsid w:val="00ED7706"/>
    <w:rsid w:val="00EE0A7B"/>
    <w:rsid w:val="00EE0C74"/>
    <w:rsid w:val="00EE0D05"/>
    <w:rsid w:val="00EE121B"/>
    <w:rsid w:val="00EE14D3"/>
    <w:rsid w:val="00EE1E36"/>
    <w:rsid w:val="00EE2786"/>
    <w:rsid w:val="00EE4019"/>
    <w:rsid w:val="00EE4D92"/>
    <w:rsid w:val="00EE5051"/>
    <w:rsid w:val="00EE5499"/>
    <w:rsid w:val="00EE5870"/>
    <w:rsid w:val="00EE70FE"/>
    <w:rsid w:val="00EE73D3"/>
    <w:rsid w:val="00EF0F36"/>
    <w:rsid w:val="00EF11A2"/>
    <w:rsid w:val="00EF172B"/>
    <w:rsid w:val="00EF194E"/>
    <w:rsid w:val="00EF1C7F"/>
    <w:rsid w:val="00EF1CF2"/>
    <w:rsid w:val="00EF3271"/>
    <w:rsid w:val="00EF4297"/>
    <w:rsid w:val="00EF4756"/>
    <w:rsid w:val="00EF507E"/>
    <w:rsid w:val="00EF6FA5"/>
    <w:rsid w:val="00EF76C9"/>
    <w:rsid w:val="00EF7AAA"/>
    <w:rsid w:val="00F0006F"/>
    <w:rsid w:val="00F002C2"/>
    <w:rsid w:val="00F0147A"/>
    <w:rsid w:val="00F01DE2"/>
    <w:rsid w:val="00F028D3"/>
    <w:rsid w:val="00F03672"/>
    <w:rsid w:val="00F04864"/>
    <w:rsid w:val="00F0486B"/>
    <w:rsid w:val="00F052AA"/>
    <w:rsid w:val="00F06FDC"/>
    <w:rsid w:val="00F078BA"/>
    <w:rsid w:val="00F07905"/>
    <w:rsid w:val="00F07F23"/>
    <w:rsid w:val="00F104F5"/>
    <w:rsid w:val="00F107D4"/>
    <w:rsid w:val="00F10A51"/>
    <w:rsid w:val="00F10C5C"/>
    <w:rsid w:val="00F11918"/>
    <w:rsid w:val="00F132DD"/>
    <w:rsid w:val="00F134A3"/>
    <w:rsid w:val="00F135BA"/>
    <w:rsid w:val="00F13DE2"/>
    <w:rsid w:val="00F1481A"/>
    <w:rsid w:val="00F15351"/>
    <w:rsid w:val="00F15625"/>
    <w:rsid w:val="00F15CE6"/>
    <w:rsid w:val="00F16D38"/>
    <w:rsid w:val="00F17291"/>
    <w:rsid w:val="00F1739F"/>
    <w:rsid w:val="00F17829"/>
    <w:rsid w:val="00F20295"/>
    <w:rsid w:val="00F20B63"/>
    <w:rsid w:val="00F21C00"/>
    <w:rsid w:val="00F22ADD"/>
    <w:rsid w:val="00F22D54"/>
    <w:rsid w:val="00F23015"/>
    <w:rsid w:val="00F23233"/>
    <w:rsid w:val="00F235C4"/>
    <w:rsid w:val="00F23C4E"/>
    <w:rsid w:val="00F23D46"/>
    <w:rsid w:val="00F23E33"/>
    <w:rsid w:val="00F254A1"/>
    <w:rsid w:val="00F25CB3"/>
    <w:rsid w:val="00F2641D"/>
    <w:rsid w:val="00F264E5"/>
    <w:rsid w:val="00F26F61"/>
    <w:rsid w:val="00F27AD7"/>
    <w:rsid w:val="00F31883"/>
    <w:rsid w:val="00F3226B"/>
    <w:rsid w:val="00F32636"/>
    <w:rsid w:val="00F33318"/>
    <w:rsid w:val="00F33484"/>
    <w:rsid w:val="00F3377F"/>
    <w:rsid w:val="00F33D17"/>
    <w:rsid w:val="00F33EF6"/>
    <w:rsid w:val="00F34AA2"/>
    <w:rsid w:val="00F34D42"/>
    <w:rsid w:val="00F34FB1"/>
    <w:rsid w:val="00F34FE1"/>
    <w:rsid w:val="00F3552F"/>
    <w:rsid w:val="00F35A1C"/>
    <w:rsid w:val="00F35B26"/>
    <w:rsid w:val="00F35E90"/>
    <w:rsid w:val="00F36006"/>
    <w:rsid w:val="00F36836"/>
    <w:rsid w:val="00F3684D"/>
    <w:rsid w:val="00F36CB4"/>
    <w:rsid w:val="00F374C1"/>
    <w:rsid w:val="00F37702"/>
    <w:rsid w:val="00F378BC"/>
    <w:rsid w:val="00F3791A"/>
    <w:rsid w:val="00F37C77"/>
    <w:rsid w:val="00F37E0F"/>
    <w:rsid w:val="00F37E4B"/>
    <w:rsid w:val="00F423CB"/>
    <w:rsid w:val="00F4245D"/>
    <w:rsid w:val="00F42EAD"/>
    <w:rsid w:val="00F43806"/>
    <w:rsid w:val="00F440B6"/>
    <w:rsid w:val="00F440DC"/>
    <w:rsid w:val="00F443CC"/>
    <w:rsid w:val="00F459F2"/>
    <w:rsid w:val="00F45B60"/>
    <w:rsid w:val="00F45CB2"/>
    <w:rsid w:val="00F45EF7"/>
    <w:rsid w:val="00F45FEB"/>
    <w:rsid w:val="00F46A5F"/>
    <w:rsid w:val="00F47300"/>
    <w:rsid w:val="00F502EB"/>
    <w:rsid w:val="00F510E3"/>
    <w:rsid w:val="00F51643"/>
    <w:rsid w:val="00F51947"/>
    <w:rsid w:val="00F51AC2"/>
    <w:rsid w:val="00F537B9"/>
    <w:rsid w:val="00F53A9F"/>
    <w:rsid w:val="00F53C43"/>
    <w:rsid w:val="00F54718"/>
    <w:rsid w:val="00F54EC6"/>
    <w:rsid w:val="00F551E7"/>
    <w:rsid w:val="00F556D9"/>
    <w:rsid w:val="00F563BC"/>
    <w:rsid w:val="00F5642F"/>
    <w:rsid w:val="00F5643B"/>
    <w:rsid w:val="00F56A73"/>
    <w:rsid w:val="00F5708A"/>
    <w:rsid w:val="00F57137"/>
    <w:rsid w:val="00F5713E"/>
    <w:rsid w:val="00F6073A"/>
    <w:rsid w:val="00F6128F"/>
    <w:rsid w:val="00F6173F"/>
    <w:rsid w:val="00F62550"/>
    <w:rsid w:val="00F63047"/>
    <w:rsid w:val="00F63938"/>
    <w:rsid w:val="00F63947"/>
    <w:rsid w:val="00F64296"/>
    <w:rsid w:val="00F64839"/>
    <w:rsid w:val="00F649CB"/>
    <w:rsid w:val="00F65D4C"/>
    <w:rsid w:val="00F667F5"/>
    <w:rsid w:val="00F6771D"/>
    <w:rsid w:val="00F70C0B"/>
    <w:rsid w:val="00F70EE5"/>
    <w:rsid w:val="00F710D8"/>
    <w:rsid w:val="00F715BE"/>
    <w:rsid w:val="00F71BA2"/>
    <w:rsid w:val="00F735F4"/>
    <w:rsid w:val="00F73ED7"/>
    <w:rsid w:val="00F745A4"/>
    <w:rsid w:val="00F74753"/>
    <w:rsid w:val="00F747AD"/>
    <w:rsid w:val="00F74DA1"/>
    <w:rsid w:val="00F75450"/>
    <w:rsid w:val="00F75B18"/>
    <w:rsid w:val="00F75C67"/>
    <w:rsid w:val="00F75D2C"/>
    <w:rsid w:val="00F75D74"/>
    <w:rsid w:val="00F76F29"/>
    <w:rsid w:val="00F77576"/>
    <w:rsid w:val="00F80E02"/>
    <w:rsid w:val="00F813ED"/>
    <w:rsid w:val="00F81B91"/>
    <w:rsid w:val="00F82290"/>
    <w:rsid w:val="00F82C0D"/>
    <w:rsid w:val="00F82FE7"/>
    <w:rsid w:val="00F8316B"/>
    <w:rsid w:val="00F83AA1"/>
    <w:rsid w:val="00F841D5"/>
    <w:rsid w:val="00F843DD"/>
    <w:rsid w:val="00F84E97"/>
    <w:rsid w:val="00F85DC2"/>
    <w:rsid w:val="00F8612A"/>
    <w:rsid w:val="00F861D6"/>
    <w:rsid w:val="00F862DA"/>
    <w:rsid w:val="00F86556"/>
    <w:rsid w:val="00F865D2"/>
    <w:rsid w:val="00F875EE"/>
    <w:rsid w:val="00F87A74"/>
    <w:rsid w:val="00F87F32"/>
    <w:rsid w:val="00F900BD"/>
    <w:rsid w:val="00F90219"/>
    <w:rsid w:val="00F913A5"/>
    <w:rsid w:val="00F91D12"/>
    <w:rsid w:val="00F92499"/>
    <w:rsid w:val="00F93C07"/>
    <w:rsid w:val="00F94565"/>
    <w:rsid w:val="00F947C0"/>
    <w:rsid w:val="00F95FC8"/>
    <w:rsid w:val="00F97544"/>
    <w:rsid w:val="00F97886"/>
    <w:rsid w:val="00F978CA"/>
    <w:rsid w:val="00FA26D7"/>
    <w:rsid w:val="00FA2700"/>
    <w:rsid w:val="00FA3393"/>
    <w:rsid w:val="00FA4245"/>
    <w:rsid w:val="00FA4C4F"/>
    <w:rsid w:val="00FA5355"/>
    <w:rsid w:val="00FA5F78"/>
    <w:rsid w:val="00FA5FCE"/>
    <w:rsid w:val="00FA72ED"/>
    <w:rsid w:val="00FB0206"/>
    <w:rsid w:val="00FB049A"/>
    <w:rsid w:val="00FB0B46"/>
    <w:rsid w:val="00FB0D95"/>
    <w:rsid w:val="00FB0E35"/>
    <w:rsid w:val="00FB0F6B"/>
    <w:rsid w:val="00FB17A2"/>
    <w:rsid w:val="00FB24E4"/>
    <w:rsid w:val="00FB280B"/>
    <w:rsid w:val="00FB3138"/>
    <w:rsid w:val="00FB3236"/>
    <w:rsid w:val="00FB4599"/>
    <w:rsid w:val="00FB4BA5"/>
    <w:rsid w:val="00FB6559"/>
    <w:rsid w:val="00FB6640"/>
    <w:rsid w:val="00FB6ABB"/>
    <w:rsid w:val="00FB7959"/>
    <w:rsid w:val="00FB7B95"/>
    <w:rsid w:val="00FB7C35"/>
    <w:rsid w:val="00FC0645"/>
    <w:rsid w:val="00FC09AB"/>
    <w:rsid w:val="00FC0BFB"/>
    <w:rsid w:val="00FC0C4A"/>
    <w:rsid w:val="00FC0CB8"/>
    <w:rsid w:val="00FC0D3C"/>
    <w:rsid w:val="00FC1106"/>
    <w:rsid w:val="00FC1942"/>
    <w:rsid w:val="00FC1FD6"/>
    <w:rsid w:val="00FC221C"/>
    <w:rsid w:val="00FC2D2F"/>
    <w:rsid w:val="00FC3544"/>
    <w:rsid w:val="00FC3565"/>
    <w:rsid w:val="00FC40F9"/>
    <w:rsid w:val="00FC6C1F"/>
    <w:rsid w:val="00FC7F2D"/>
    <w:rsid w:val="00FD0BCD"/>
    <w:rsid w:val="00FD0C57"/>
    <w:rsid w:val="00FD1327"/>
    <w:rsid w:val="00FD14AA"/>
    <w:rsid w:val="00FD16A0"/>
    <w:rsid w:val="00FD2A02"/>
    <w:rsid w:val="00FD3AB9"/>
    <w:rsid w:val="00FD427F"/>
    <w:rsid w:val="00FD46C2"/>
    <w:rsid w:val="00FD4A89"/>
    <w:rsid w:val="00FD58B6"/>
    <w:rsid w:val="00FD5FA0"/>
    <w:rsid w:val="00FD67B7"/>
    <w:rsid w:val="00FD689A"/>
    <w:rsid w:val="00FD6937"/>
    <w:rsid w:val="00FD6D57"/>
    <w:rsid w:val="00FD78F4"/>
    <w:rsid w:val="00FD7C3C"/>
    <w:rsid w:val="00FE0943"/>
    <w:rsid w:val="00FE09D4"/>
    <w:rsid w:val="00FE1643"/>
    <w:rsid w:val="00FE1884"/>
    <w:rsid w:val="00FE20FA"/>
    <w:rsid w:val="00FE2AE6"/>
    <w:rsid w:val="00FE2CCE"/>
    <w:rsid w:val="00FE2D3F"/>
    <w:rsid w:val="00FE46D9"/>
    <w:rsid w:val="00FE47C4"/>
    <w:rsid w:val="00FE47DC"/>
    <w:rsid w:val="00FE526C"/>
    <w:rsid w:val="00FE576A"/>
    <w:rsid w:val="00FE58D6"/>
    <w:rsid w:val="00FE5CB0"/>
    <w:rsid w:val="00FE7998"/>
    <w:rsid w:val="00FE7D94"/>
    <w:rsid w:val="00FF022A"/>
    <w:rsid w:val="00FF0340"/>
    <w:rsid w:val="00FF0737"/>
    <w:rsid w:val="00FF117C"/>
    <w:rsid w:val="00FF12F3"/>
    <w:rsid w:val="00FF140D"/>
    <w:rsid w:val="00FF17F5"/>
    <w:rsid w:val="00FF2E81"/>
    <w:rsid w:val="00FF31BA"/>
    <w:rsid w:val="00FF4DFB"/>
    <w:rsid w:val="00FF51DD"/>
    <w:rsid w:val="00FF5F35"/>
    <w:rsid w:val="00FF5FE4"/>
    <w:rsid w:val="00FF7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CA2F87"/>
  <w15:docId w15:val="{5FF45563-BDE1-49F7-91D9-09EFF47D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iPriority="99" w:unhideWhenUsed="1"/>
    <w:lsdException w:name="header" w:semiHidden="1" w:unhideWhenUsed="1" w:qFormat="1"/>
    <w:lsdException w:name="footer" w:semiHidden="1" w:unhideWhenUsed="1" w:qFormat="1"/>
    <w:lsdException w:name="index heading" w:semiHidden="1" w:unhideWhenUsed="1" w:qFormat="1"/>
    <w:lsdException w:name="caption" w:semiHidden="1" w:uiPriority="99"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iPriority="99"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C791A"/>
    <w:pPr>
      <w:spacing w:before="120" w:after="120"/>
    </w:pPr>
    <w:rPr>
      <w:color w:val="000000"/>
      <w:sz w:val="24"/>
      <w:szCs w:val="24"/>
      <w:lang w:eastAsia="ko-KR"/>
    </w:rPr>
  </w:style>
  <w:style w:type="paragraph" w:styleId="Heading1">
    <w:name w:val="heading 1"/>
    <w:basedOn w:val="Normal"/>
    <w:next w:val="BodyText"/>
    <w:link w:val="Heading1Char"/>
    <w:autoRedefine/>
    <w:uiPriority w:val="9"/>
    <w:qFormat/>
    <w:rsid w:val="00101FB2"/>
    <w:pPr>
      <w:keepNext/>
      <w:keepLines/>
      <w:pageBreakBefore/>
      <w:numPr>
        <w:numId w:val="3"/>
      </w:numPr>
      <w:spacing w:before="0" w:after="0"/>
      <w:outlineLvl w:val="0"/>
    </w:pPr>
    <w:rPr>
      <w:rFonts w:ascii="Arial" w:hAnsi="Arial"/>
      <w:b/>
      <w:bCs/>
      <w:kern w:val="32"/>
      <w:sz w:val="36"/>
      <w:szCs w:val="36"/>
      <w:lang w:val="x-none"/>
    </w:rPr>
  </w:style>
  <w:style w:type="paragraph" w:styleId="Heading2">
    <w:name w:val="heading 2"/>
    <w:basedOn w:val="Normal"/>
    <w:next w:val="BodyText"/>
    <w:link w:val="Heading2Char"/>
    <w:qFormat/>
    <w:rsid w:val="00BE3E49"/>
    <w:pPr>
      <w:keepNext/>
      <w:keepLines/>
      <w:numPr>
        <w:ilvl w:val="1"/>
        <w:numId w:val="3"/>
      </w:numPr>
      <w:tabs>
        <w:tab w:val="left" w:pos="72"/>
      </w:tabs>
      <w:spacing w:before="240"/>
      <w:outlineLvl w:val="1"/>
    </w:pPr>
    <w:rPr>
      <w:rFonts w:ascii="Arial" w:hAnsi="Arial"/>
      <w:b/>
      <w:bCs/>
      <w:iCs/>
      <w:sz w:val="28"/>
      <w:szCs w:val="28"/>
      <w:lang w:val="x-none"/>
    </w:rPr>
  </w:style>
  <w:style w:type="paragraph" w:styleId="Heading3">
    <w:name w:val="heading 3"/>
    <w:basedOn w:val="Normal"/>
    <w:next w:val="BodyText"/>
    <w:link w:val="Heading3Char"/>
    <w:qFormat/>
    <w:rsid w:val="002A07FC"/>
    <w:pPr>
      <w:keepNext/>
      <w:keepLines/>
      <w:numPr>
        <w:ilvl w:val="2"/>
        <w:numId w:val="3"/>
      </w:numPr>
      <w:tabs>
        <w:tab w:val="left" w:pos="72"/>
        <w:tab w:val="left" w:pos="1080"/>
      </w:tabs>
      <w:spacing w:before="240"/>
      <w:outlineLvl w:val="2"/>
    </w:pPr>
    <w:rPr>
      <w:rFonts w:ascii="Arial" w:hAnsi="Arial"/>
      <w:b/>
      <w:bCs/>
      <w:sz w:val="28"/>
      <w:szCs w:val="26"/>
      <w:lang w:val="x-none"/>
    </w:rPr>
  </w:style>
  <w:style w:type="paragraph" w:styleId="Heading4">
    <w:name w:val="heading 4"/>
    <w:basedOn w:val="Normal"/>
    <w:next w:val="BodyText"/>
    <w:link w:val="Heading4Char"/>
    <w:qFormat/>
    <w:rsid w:val="0013019E"/>
    <w:pPr>
      <w:keepNext/>
      <w:keepLines/>
      <w:numPr>
        <w:ilvl w:val="3"/>
        <w:numId w:val="3"/>
      </w:numPr>
      <w:tabs>
        <w:tab w:val="left" w:pos="72"/>
        <w:tab w:val="left" w:pos="1080"/>
      </w:tabs>
      <w:outlineLvl w:val="3"/>
    </w:pPr>
    <w:rPr>
      <w:rFonts w:ascii="Arial" w:hAnsi="Arial"/>
      <w:b/>
      <w:bCs/>
      <w:color w:val="C00000"/>
      <w:szCs w:val="28"/>
      <w:lang w:val="x-none"/>
    </w:rPr>
  </w:style>
  <w:style w:type="paragraph" w:styleId="Heading5">
    <w:name w:val="heading 5"/>
    <w:basedOn w:val="Normal"/>
    <w:next w:val="BodyText"/>
    <w:link w:val="Heading5Char"/>
    <w:autoRedefine/>
    <w:qFormat/>
    <w:rsid w:val="00377038"/>
    <w:pPr>
      <w:numPr>
        <w:ilvl w:val="4"/>
        <w:numId w:val="3"/>
      </w:numPr>
      <w:spacing w:before="240" w:after="60"/>
      <w:outlineLvl w:val="4"/>
    </w:pPr>
    <w:rPr>
      <w:rFonts w:ascii="Arial" w:hAnsi="Arial"/>
      <w:b/>
      <w:bCs/>
      <w:i/>
      <w:iCs/>
      <w:szCs w:val="26"/>
      <w:lang w:val="x-none"/>
    </w:rPr>
  </w:style>
  <w:style w:type="paragraph" w:styleId="Heading6">
    <w:name w:val="heading 6"/>
    <w:basedOn w:val="Normal"/>
    <w:next w:val="BodyText"/>
    <w:link w:val="Heading6Char"/>
    <w:autoRedefine/>
    <w:qFormat/>
    <w:rsid w:val="00DF6CCD"/>
    <w:pPr>
      <w:keepNext/>
      <w:keepLines/>
      <w:numPr>
        <w:ilvl w:val="5"/>
        <w:numId w:val="3"/>
      </w:numPr>
      <w:spacing w:before="360" w:after="60"/>
      <w:outlineLvl w:val="5"/>
    </w:pPr>
    <w:rPr>
      <w:b/>
      <w:bCs/>
      <w:szCs w:val="22"/>
      <w:lang w:val="x-none"/>
    </w:rPr>
  </w:style>
  <w:style w:type="paragraph" w:styleId="Heading7">
    <w:name w:val="heading 7"/>
    <w:basedOn w:val="Normal"/>
    <w:next w:val="BodyText"/>
    <w:link w:val="Heading7Char"/>
    <w:autoRedefine/>
    <w:qFormat/>
    <w:rsid w:val="00DD49C0"/>
    <w:pPr>
      <w:keepNext/>
      <w:keepLines/>
      <w:numPr>
        <w:ilvl w:val="6"/>
        <w:numId w:val="3"/>
      </w:numPr>
      <w:spacing w:before="240" w:after="60"/>
      <w:outlineLvl w:val="6"/>
    </w:pPr>
    <w:rPr>
      <w:lang w:val="x-none"/>
    </w:rPr>
  </w:style>
  <w:style w:type="paragraph" w:styleId="Heading8">
    <w:name w:val="heading 8"/>
    <w:basedOn w:val="Normal"/>
    <w:next w:val="Normal"/>
    <w:link w:val="Heading8Char"/>
    <w:qFormat/>
    <w:rsid w:val="00DD49C0"/>
    <w:pPr>
      <w:keepNext/>
      <w:keepLines/>
      <w:numPr>
        <w:ilvl w:val="7"/>
        <w:numId w:val="3"/>
      </w:numPr>
      <w:spacing w:before="240" w:after="60"/>
      <w:outlineLvl w:val="7"/>
    </w:pPr>
    <w:rPr>
      <w:i/>
      <w:iCs/>
      <w:lang w:val="x-none"/>
    </w:rPr>
  </w:style>
  <w:style w:type="paragraph" w:styleId="Heading9">
    <w:name w:val="heading 9"/>
    <w:basedOn w:val="Normal"/>
    <w:next w:val="Normal"/>
    <w:link w:val="Heading9Char"/>
    <w:qFormat/>
    <w:rsid w:val="006A265F"/>
    <w:pPr>
      <w:numPr>
        <w:ilvl w:val="8"/>
        <w:numId w:val="3"/>
      </w:numPr>
      <w:spacing w:before="240" w:after="60"/>
      <w:outlineLvl w:val="8"/>
    </w:pPr>
    <w:rPr>
      <w:rFonts w:ascii="Arial" w:hAnsi="Arial"/>
      <w:szCs w:val="2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4">
    <w:name w:val="T4"/>
    <w:basedOn w:val="TableNormal"/>
    <w:rsid w:val="00850B33"/>
    <w:pPr>
      <w:spacing w:before="40" w:after="40"/>
    </w:pPr>
    <w:rPr>
      <w:rFonts w:ascii="Arial" w:hAnsi="Arial"/>
      <w:sz w:val="18"/>
    </w:rPr>
    <w:tblPr>
      <w:tblInd w:w="432" w:type="dxa"/>
    </w:tblPr>
  </w:style>
  <w:style w:type="table" w:customStyle="1" w:styleId="SynopsisTable">
    <w:name w:val="Synopsis Table"/>
    <w:basedOn w:val="TableNormal"/>
    <w:rsid w:val="00850B33"/>
    <w:pPr>
      <w:spacing w:before="40" w:after="40"/>
    </w:pPr>
    <w:rPr>
      <w:rFonts w:ascii="Arial" w:eastAsia="Times New Roman" w:hAnsi="Arial"/>
    </w:rPr>
    <w:tblPr>
      <w:tblInd w:w="360" w:type="dxa"/>
    </w:tblPr>
  </w:style>
  <w:style w:type="paragraph" w:customStyle="1" w:styleId="ProjectName">
    <w:name w:val="ProjectName"/>
    <w:basedOn w:val="Normal"/>
    <w:rsid w:val="005F5AB0"/>
    <w:pPr>
      <w:spacing w:before="720" w:after="0"/>
      <w:jc w:val="center"/>
    </w:pPr>
    <w:rPr>
      <w:rFonts w:ascii="Arial" w:hAnsi="Arial"/>
      <w:b/>
      <w:sz w:val="40"/>
      <w:szCs w:val="40"/>
    </w:rPr>
  </w:style>
  <w:style w:type="paragraph" w:customStyle="1" w:styleId="VASeal">
    <w:name w:val="VASeal"/>
    <w:basedOn w:val="Normal"/>
    <w:rsid w:val="004F3B10"/>
    <w:pPr>
      <w:spacing w:before="720" w:after="720"/>
      <w:jc w:val="center"/>
    </w:pPr>
    <w:rPr>
      <w:rFonts w:ascii="Arial" w:hAnsi="Arial"/>
      <w:sz w:val="20"/>
    </w:rPr>
  </w:style>
  <w:style w:type="paragraph" w:styleId="Title">
    <w:name w:val="Title"/>
    <w:basedOn w:val="Normal"/>
    <w:link w:val="TitleChar"/>
    <w:qFormat/>
    <w:rsid w:val="0068250C"/>
    <w:pPr>
      <w:spacing w:before="720"/>
      <w:jc w:val="center"/>
    </w:pPr>
    <w:rPr>
      <w:rFonts w:ascii="Arial" w:hAnsi="Arial"/>
      <w:b/>
      <w:bCs/>
      <w:kern w:val="28"/>
      <w:sz w:val="40"/>
      <w:szCs w:val="40"/>
      <w:lang w:val="x-none"/>
    </w:rPr>
  </w:style>
  <w:style w:type="paragraph" w:customStyle="1" w:styleId="Version">
    <w:name w:val="Version"/>
    <w:basedOn w:val="Title"/>
    <w:rsid w:val="0068250C"/>
    <w:pPr>
      <w:spacing w:before="1440" w:after="60"/>
    </w:pPr>
    <w:rPr>
      <w:sz w:val="32"/>
      <w:szCs w:val="32"/>
    </w:rPr>
  </w:style>
  <w:style w:type="paragraph" w:customStyle="1" w:styleId="ReleaseDate">
    <w:name w:val="ReleaseDate"/>
    <w:basedOn w:val="Title"/>
    <w:rsid w:val="005F5AB0"/>
    <w:pPr>
      <w:spacing w:before="240" w:after="1080"/>
    </w:pPr>
    <w:rPr>
      <w:sz w:val="32"/>
      <w:szCs w:val="32"/>
    </w:rPr>
  </w:style>
  <w:style w:type="paragraph" w:customStyle="1" w:styleId="Institution">
    <w:name w:val="Institution"/>
    <w:basedOn w:val="Title"/>
    <w:rsid w:val="004F3B10"/>
    <w:pPr>
      <w:spacing w:before="0" w:after="0"/>
    </w:pPr>
    <w:rPr>
      <w:sz w:val="32"/>
      <w:szCs w:val="32"/>
    </w:rPr>
  </w:style>
  <w:style w:type="paragraph" w:customStyle="1" w:styleId="BodyText6">
    <w:name w:val="Body Text 6"/>
    <w:basedOn w:val="BodyText4"/>
    <w:rsid w:val="00F20B63"/>
    <w:pPr>
      <w:spacing w:before="0" w:after="0"/>
      <w:ind w:left="720"/>
    </w:pPr>
  </w:style>
  <w:style w:type="paragraph" w:styleId="TOC1">
    <w:name w:val="toc 1"/>
    <w:basedOn w:val="Normal"/>
    <w:next w:val="Normal"/>
    <w:autoRedefine/>
    <w:uiPriority w:val="39"/>
    <w:qFormat/>
    <w:rsid w:val="00245A6A"/>
    <w:pPr>
      <w:tabs>
        <w:tab w:val="left" w:pos="360"/>
        <w:tab w:val="right" w:leader="dot" w:pos="9360"/>
      </w:tabs>
      <w:spacing w:before="240"/>
      <w:ind w:left="360" w:hanging="360"/>
    </w:pPr>
    <w:rPr>
      <w:rFonts w:ascii="Arial" w:hAnsi="Arial"/>
      <w:b/>
    </w:rPr>
  </w:style>
  <w:style w:type="paragraph" w:styleId="TOC2">
    <w:name w:val="toc 2"/>
    <w:basedOn w:val="Normal"/>
    <w:next w:val="Normal"/>
    <w:autoRedefine/>
    <w:uiPriority w:val="39"/>
    <w:qFormat/>
    <w:rsid w:val="00245A6A"/>
    <w:pPr>
      <w:tabs>
        <w:tab w:val="left" w:pos="907"/>
        <w:tab w:val="right" w:leader="dot" w:pos="9360"/>
      </w:tabs>
      <w:spacing w:after="0"/>
      <w:ind w:left="907" w:hanging="547"/>
    </w:pPr>
    <w:rPr>
      <w:rFonts w:ascii="Arial" w:hAnsi="Arial"/>
      <w:b/>
    </w:rPr>
  </w:style>
  <w:style w:type="paragraph" w:styleId="TOC3">
    <w:name w:val="toc 3"/>
    <w:basedOn w:val="Normal"/>
    <w:next w:val="Normal"/>
    <w:autoRedefine/>
    <w:uiPriority w:val="39"/>
    <w:qFormat/>
    <w:rsid w:val="00245A6A"/>
    <w:pPr>
      <w:tabs>
        <w:tab w:val="left" w:pos="1800"/>
        <w:tab w:val="right" w:leader="dot" w:pos="9360"/>
      </w:tabs>
      <w:spacing w:after="0"/>
      <w:ind w:left="1814" w:hanging="907"/>
    </w:pPr>
    <w:rPr>
      <w:rFonts w:ascii="Arial" w:hAnsi="Arial"/>
    </w:rPr>
  </w:style>
  <w:style w:type="character" w:styleId="Hyperlink">
    <w:name w:val="Hyperlink"/>
    <w:uiPriority w:val="99"/>
    <w:rsid w:val="00BB6DA3"/>
    <w:rPr>
      <w:color w:val="0000FF"/>
      <w:u w:val="single"/>
    </w:rPr>
  </w:style>
  <w:style w:type="paragraph" w:styleId="Footer">
    <w:name w:val="footer"/>
    <w:basedOn w:val="Normal"/>
    <w:link w:val="FooterChar"/>
    <w:uiPriority w:val="99"/>
    <w:qFormat/>
    <w:rsid w:val="00A03197"/>
    <w:pPr>
      <w:tabs>
        <w:tab w:val="center" w:pos="4680"/>
        <w:tab w:val="right" w:pos="9360"/>
      </w:tabs>
    </w:pPr>
    <w:rPr>
      <w:sz w:val="20"/>
      <w:szCs w:val="20"/>
    </w:rPr>
  </w:style>
  <w:style w:type="character" w:customStyle="1" w:styleId="FooterChar">
    <w:name w:val="Footer Char"/>
    <w:link w:val="Footer"/>
    <w:uiPriority w:val="99"/>
    <w:rsid w:val="003058F6"/>
    <w:rPr>
      <w:rFonts w:eastAsia="Batang"/>
      <w:lang w:val="en-US" w:eastAsia="ko-KR" w:bidi="ar-SA"/>
    </w:rPr>
  </w:style>
  <w:style w:type="character" w:styleId="PageNumber">
    <w:name w:val="page number"/>
    <w:basedOn w:val="DefaultParagraphFont"/>
    <w:rsid w:val="00BB6DA3"/>
  </w:style>
  <w:style w:type="table" w:styleId="TableGrid">
    <w:name w:val="Table Grid"/>
    <w:basedOn w:val="TableNormal"/>
    <w:uiPriority w:val="59"/>
    <w:rsid w:val="00CE7298"/>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BodyText"/>
    <w:link w:val="TableTextChar1"/>
    <w:qFormat/>
    <w:rsid w:val="000837FE"/>
    <w:pPr>
      <w:spacing w:before="60" w:after="60"/>
    </w:pPr>
    <w:rPr>
      <w:rFonts w:ascii="Arial" w:eastAsia="MS Mincho" w:hAnsi="Arial"/>
      <w:color w:val="auto"/>
      <w:sz w:val="22"/>
      <w:szCs w:val="20"/>
      <w:lang w:eastAsia="x-none"/>
    </w:rPr>
  </w:style>
  <w:style w:type="paragraph" w:styleId="BodyText">
    <w:name w:val="Body Text"/>
    <w:basedOn w:val="Normal"/>
    <w:link w:val="BodyTextChar"/>
    <w:qFormat/>
    <w:rsid w:val="00BC791A"/>
    <w:pPr>
      <w:tabs>
        <w:tab w:val="left" w:pos="72"/>
      </w:tabs>
    </w:pPr>
    <w:rPr>
      <w:lang w:val="x-none"/>
    </w:rPr>
  </w:style>
  <w:style w:type="character" w:customStyle="1" w:styleId="BodyTextChar">
    <w:name w:val="Body Text Char"/>
    <w:link w:val="BodyText"/>
    <w:locked/>
    <w:rsid w:val="00BC791A"/>
    <w:rPr>
      <w:color w:val="000000"/>
      <w:sz w:val="24"/>
      <w:szCs w:val="24"/>
      <w:lang w:val="x-none" w:eastAsia="ko-KR"/>
    </w:rPr>
  </w:style>
  <w:style w:type="character" w:customStyle="1" w:styleId="TableTextChar1">
    <w:name w:val="Table Text Char1"/>
    <w:link w:val="TableText"/>
    <w:rsid w:val="000837FE"/>
    <w:rPr>
      <w:rFonts w:ascii="Arial" w:eastAsia="MS Mincho" w:hAnsi="Arial"/>
      <w:sz w:val="22"/>
      <w:lang w:val="x-none" w:eastAsia="x-none"/>
    </w:rPr>
  </w:style>
  <w:style w:type="paragraph" w:styleId="ListBullet">
    <w:name w:val="List Bullet"/>
    <w:basedOn w:val="Normal"/>
    <w:link w:val="ListBulletChar"/>
    <w:qFormat/>
    <w:rsid w:val="000E04CF"/>
    <w:pPr>
      <w:keepNext/>
      <w:keepLines/>
      <w:tabs>
        <w:tab w:val="left" w:pos="720"/>
      </w:tabs>
      <w:spacing w:after="0"/>
    </w:pPr>
    <w:rPr>
      <w:lang w:val="x-none"/>
    </w:rPr>
  </w:style>
  <w:style w:type="paragraph" w:customStyle="1" w:styleId="HeadingTOC">
    <w:name w:val="Heading TOC"/>
    <w:basedOn w:val="HeadingFront-BackMatter"/>
    <w:next w:val="BodyText"/>
    <w:autoRedefine/>
    <w:qFormat/>
    <w:rsid w:val="00344E4B"/>
  </w:style>
  <w:style w:type="paragraph" w:styleId="Date">
    <w:name w:val="Date"/>
    <w:basedOn w:val="Normal"/>
    <w:next w:val="Normal"/>
    <w:link w:val="DateChar"/>
    <w:rsid w:val="00402F6A"/>
    <w:rPr>
      <w:lang w:val="x-none"/>
    </w:rPr>
  </w:style>
  <w:style w:type="character" w:styleId="BookTitle">
    <w:name w:val="Book Title"/>
    <w:uiPriority w:val="33"/>
    <w:qFormat/>
    <w:rsid w:val="00F20B63"/>
    <w:rPr>
      <w:b/>
      <w:bCs/>
      <w:smallCaps/>
      <w:spacing w:val="5"/>
    </w:rPr>
  </w:style>
  <w:style w:type="paragraph" w:styleId="Caption">
    <w:name w:val="caption"/>
    <w:basedOn w:val="Normal"/>
    <w:next w:val="Normal"/>
    <w:link w:val="CaptionChar"/>
    <w:uiPriority w:val="99"/>
    <w:qFormat/>
    <w:rsid w:val="00741C15"/>
    <w:pPr>
      <w:keepNext/>
      <w:keepLines/>
      <w:spacing w:before="360"/>
    </w:pPr>
    <w:rPr>
      <w:rFonts w:ascii="Arial" w:hAnsi="Arial"/>
      <w:b/>
      <w:bCs/>
      <w:sz w:val="20"/>
      <w:szCs w:val="20"/>
      <w:lang w:val="x-none"/>
    </w:rPr>
  </w:style>
  <w:style w:type="character" w:customStyle="1" w:styleId="CaptionChar">
    <w:name w:val="Caption Char"/>
    <w:link w:val="Caption"/>
    <w:uiPriority w:val="99"/>
    <w:rsid w:val="00741C15"/>
    <w:rPr>
      <w:rFonts w:ascii="Arial" w:hAnsi="Arial"/>
      <w:b/>
      <w:bCs/>
      <w:color w:val="000000"/>
      <w:lang w:val="x-none" w:eastAsia="ko-KR"/>
    </w:rPr>
  </w:style>
  <w:style w:type="paragraph" w:customStyle="1" w:styleId="Institution2">
    <w:name w:val="Institution2"/>
    <w:basedOn w:val="Normal"/>
    <w:rsid w:val="00B009FE"/>
    <w:pPr>
      <w:jc w:val="center"/>
    </w:pPr>
    <w:rPr>
      <w:rFonts w:ascii="Arial" w:hAnsi="Arial" w:cs="Arial"/>
      <w:b/>
    </w:rPr>
  </w:style>
  <w:style w:type="paragraph" w:customStyle="1" w:styleId="Note">
    <w:name w:val="Note"/>
    <w:basedOn w:val="BodyText"/>
    <w:link w:val="NoteChar"/>
    <w:qFormat/>
    <w:rsid w:val="000D3C67"/>
    <w:pPr>
      <w:keepNext/>
      <w:keepLines/>
      <w:spacing w:before="360" w:after="240"/>
    </w:pPr>
    <w:rPr>
      <w:rFonts w:eastAsia="Times New Roman"/>
      <w:noProof/>
      <w:color w:val="auto"/>
      <w:szCs w:val="22"/>
      <w:lang w:eastAsia="x-none"/>
    </w:rPr>
  </w:style>
  <w:style w:type="character" w:customStyle="1" w:styleId="NoteChar">
    <w:name w:val="Note Char"/>
    <w:link w:val="Note"/>
    <w:rsid w:val="000D3C67"/>
    <w:rPr>
      <w:rFonts w:eastAsia="Times New Roman"/>
      <w:noProof/>
      <w:sz w:val="22"/>
      <w:szCs w:val="22"/>
    </w:rPr>
  </w:style>
  <w:style w:type="character" w:styleId="FollowedHyperlink">
    <w:name w:val="FollowedHyperlink"/>
    <w:rsid w:val="00864931"/>
    <w:rPr>
      <w:color w:val="800080"/>
      <w:u w:val="single"/>
    </w:rPr>
  </w:style>
  <w:style w:type="paragraph" w:styleId="BalloonText">
    <w:name w:val="Balloon Text"/>
    <w:basedOn w:val="Normal"/>
    <w:link w:val="BalloonTextChar"/>
    <w:uiPriority w:val="99"/>
    <w:rsid w:val="005F178B"/>
    <w:pPr>
      <w:spacing w:before="0" w:after="0"/>
    </w:pPr>
    <w:rPr>
      <w:rFonts w:ascii="Tahoma" w:hAnsi="Tahoma"/>
      <w:sz w:val="16"/>
      <w:szCs w:val="16"/>
      <w:lang w:val="x-none"/>
    </w:rPr>
  </w:style>
  <w:style w:type="character" w:customStyle="1" w:styleId="BalloonTextChar">
    <w:name w:val="Balloon Text Char"/>
    <w:link w:val="BalloonText"/>
    <w:uiPriority w:val="99"/>
    <w:rsid w:val="005F178B"/>
    <w:rPr>
      <w:rFonts w:ascii="Tahoma" w:hAnsi="Tahoma" w:cs="Tahoma"/>
      <w:sz w:val="16"/>
      <w:szCs w:val="16"/>
      <w:lang w:eastAsia="ko-KR"/>
    </w:rPr>
  </w:style>
  <w:style w:type="paragraph" w:styleId="ListParagraph">
    <w:name w:val="List Paragraph"/>
    <w:basedOn w:val="Normal"/>
    <w:uiPriority w:val="34"/>
    <w:qFormat/>
    <w:rsid w:val="003B367F"/>
    <w:pPr>
      <w:ind w:left="720"/>
    </w:pPr>
  </w:style>
  <w:style w:type="paragraph" w:styleId="Closing">
    <w:name w:val="Closing"/>
    <w:basedOn w:val="Normal"/>
    <w:link w:val="ClosingChar"/>
    <w:rsid w:val="0088411E"/>
    <w:pPr>
      <w:ind w:left="4320"/>
    </w:pPr>
    <w:rPr>
      <w:lang w:val="x-none"/>
    </w:rPr>
  </w:style>
  <w:style w:type="character" w:styleId="CommentReference">
    <w:name w:val="annotation reference"/>
    <w:rsid w:val="00DD133B"/>
    <w:rPr>
      <w:sz w:val="16"/>
      <w:szCs w:val="16"/>
    </w:rPr>
  </w:style>
  <w:style w:type="paragraph" w:styleId="CommentText">
    <w:name w:val="annotation text"/>
    <w:basedOn w:val="Normal"/>
    <w:link w:val="CommentTextChar"/>
    <w:uiPriority w:val="99"/>
    <w:rsid w:val="00DD133B"/>
    <w:rPr>
      <w:sz w:val="20"/>
      <w:szCs w:val="20"/>
      <w:lang w:val="x-none"/>
    </w:rPr>
  </w:style>
  <w:style w:type="character" w:customStyle="1" w:styleId="CommentTextChar">
    <w:name w:val="Comment Text Char"/>
    <w:link w:val="CommentText"/>
    <w:uiPriority w:val="99"/>
    <w:rsid w:val="00DD133B"/>
    <w:rPr>
      <w:lang w:eastAsia="ko-KR"/>
    </w:rPr>
  </w:style>
  <w:style w:type="paragraph" w:styleId="CommentSubject">
    <w:name w:val="annotation subject"/>
    <w:basedOn w:val="CommentText"/>
    <w:next w:val="CommentText"/>
    <w:link w:val="CommentSubjectChar"/>
    <w:rsid w:val="00DD133B"/>
    <w:rPr>
      <w:b/>
      <w:bCs/>
    </w:rPr>
  </w:style>
  <w:style w:type="character" w:customStyle="1" w:styleId="CommentSubjectChar">
    <w:name w:val="Comment Subject Char"/>
    <w:link w:val="CommentSubject"/>
    <w:rsid w:val="00DD133B"/>
    <w:rPr>
      <w:b/>
      <w:bCs/>
      <w:lang w:eastAsia="ko-KR"/>
    </w:rPr>
  </w:style>
  <w:style w:type="paragraph" w:customStyle="1" w:styleId="Default">
    <w:name w:val="Default"/>
    <w:rsid w:val="00A214FE"/>
    <w:pPr>
      <w:autoSpaceDE w:val="0"/>
      <w:autoSpaceDN w:val="0"/>
      <w:adjustRightInd w:val="0"/>
    </w:pPr>
    <w:rPr>
      <w:rFonts w:ascii="Century Schoolbook" w:hAnsi="Century Schoolbook" w:cs="Century Schoolbook"/>
      <w:color w:val="000000"/>
      <w:sz w:val="24"/>
      <w:szCs w:val="24"/>
    </w:rPr>
  </w:style>
  <w:style w:type="paragraph" w:styleId="TOC4">
    <w:name w:val="toc 4"/>
    <w:basedOn w:val="Normal"/>
    <w:next w:val="Normal"/>
    <w:autoRedefine/>
    <w:uiPriority w:val="39"/>
    <w:qFormat/>
    <w:rsid w:val="00731392"/>
    <w:pPr>
      <w:tabs>
        <w:tab w:val="right" w:leader="dot" w:pos="9360"/>
      </w:tabs>
      <w:spacing w:after="100"/>
      <w:ind w:left="660"/>
    </w:pPr>
  </w:style>
  <w:style w:type="paragraph" w:styleId="BodyTextIndent">
    <w:name w:val="Body Text Indent"/>
    <w:basedOn w:val="Normal"/>
    <w:link w:val="BodyTextIndentChar"/>
    <w:rsid w:val="00F20B63"/>
    <w:pPr>
      <w:keepNext/>
      <w:keepLines/>
      <w:ind w:left="360"/>
    </w:pPr>
    <w:rPr>
      <w:lang w:val="x-none"/>
    </w:rPr>
  </w:style>
  <w:style w:type="character" w:customStyle="1" w:styleId="BodyTextIndentChar">
    <w:name w:val="Body Text Indent Char"/>
    <w:link w:val="BodyTextIndent"/>
    <w:rsid w:val="00F20B63"/>
    <w:rPr>
      <w:sz w:val="22"/>
      <w:szCs w:val="24"/>
      <w:lang w:eastAsia="ko-KR"/>
    </w:rPr>
  </w:style>
  <w:style w:type="paragraph" w:styleId="BodyTextIndent2">
    <w:name w:val="Body Text Indent 2"/>
    <w:basedOn w:val="Normal"/>
    <w:link w:val="BodyTextIndent2Char"/>
    <w:uiPriority w:val="99"/>
    <w:qFormat/>
    <w:rsid w:val="00F20B63"/>
    <w:pPr>
      <w:keepNext/>
      <w:keepLines/>
      <w:ind w:left="720"/>
    </w:pPr>
    <w:rPr>
      <w:lang w:val="x-none"/>
    </w:rPr>
  </w:style>
  <w:style w:type="character" w:customStyle="1" w:styleId="BodyTextIndent2Char">
    <w:name w:val="Body Text Indent 2 Char"/>
    <w:link w:val="BodyTextIndent2"/>
    <w:uiPriority w:val="99"/>
    <w:rsid w:val="00F20B63"/>
    <w:rPr>
      <w:sz w:val="22"/>
      <w:szCs w:val="24"/>
      <w:lang w:eastAsia="ko-KR"/>
    </w:rPr>
  </w:style>
  <w:style w:type="paragraph" w:styleId="DocumentMap">
    <w:name w:val="Document Map"/>
    <w:basedOn w:val="Normal"/>
    <w:link w:val="DocumentMapChar"/>
    <w:rsid w:val="008C110C"/>
    <w:pPr>
      <w:shd w:val="clear" w:color="auto" w:fill="000080"/>
    </w:pPr>
    <w:rPr>
      <w:rFonts w:ascii="Tahoma" w:hAnsi="Tahoma"/>
      <w:lang w:val="x-none"/>
    </w:rPr>
  </w:style>
  <w:style w:type="character" w:customStyle="1" w:styleId="DocumentMapChar">
    <w:name w:val="Document Map Char"/>
    <w:link w:val="DocumentMap"/>
    <w:rsid w:val="008C110C"/>
    <w:rPr>
      <w:rFonts w:ascii="Tahoma" w:hAnsi="Tahoma" w:cs="Tahoma"/>
      <w:sz w:val="22"/>
      <w:szCs w:val="24"/>
      <w:shd w:val="clear" w:color="auto" w:fill="000080"/>
      <w:lang w:eastAsia="ko-KR"/>
    </w:rPr>
  </w:style>
  <w:style w:type="paragraph" w:styleId="TOC5">
    <w:name w:val="toc 5"/>
    <w:basedOn w:val="Normal"/>
    <w:next w:val="Normal"/>
    <w:autoRedefine/>
    <w:uiPriority w:val="39"/>
    <w:qFormat/>
    <w:rsid w:val="008C110C"/>
    <w:pPr>
      <w:ind w:left="960"/>
    </w:pPr>
    <w:rPr>
      <w:sz w:val="18"/>
      <w:szCs w:val="18"/>
    </w:rPr>
  </w:style>
  <w:style w:type="paragraph" w:styleId="TOC6">
    <w:name w:val="toc 6"/>
    <w:basedOn w:val="Normal"/>
    <w:next w:val="Normal"/>
    <w:autoRedefine/>
    <w:uiPriority w:val="39"/>
    <w:rsid w:val="008C110C"/>
    <w:pPr>
      <w:ind w:left="1200"/>
    </w:pPr>
    <w:rPr>
      <w:sz w:val="18"/>
      <w:szCs w:val="18"/>
    </w:rPr>
  </w:style>
  <w:style w:type="paragraph" w:styleId="TOC7">
    <w:name w:val="toc 7"/>
    <w:basedOn w:val="Normal"/>
    <w:next w:val="Normal"/>
    <w:autoRedefine/>
    <w:uiPriority w:val="39"/>
    <w:rsid w:val="008C110C"/>
    <w:pPr>
      <w:ind w:left="1440"/>
    </w:pPr>
    <w:rPr>
      <w:sz w:val="18"/>
      <w:szCs w:val="18"/>
    </w:rPr>
  </w:style>
  <w:style w:type="paragraph" w:styleId="TOC8">
    <w:name w:val="toc 8"/>
    <w:basedOn w:val="Normal"/>
    <w:next w:val="Normal"/>
    <w:autoRedefine/>
    <w:uiPriority w:val="39"/>
    <w:qFormat/>
    <w:rsid w:val="008C110C"/>
    <w:pPr>
      <w:ind w:left="1680"/>
    </w:pPr>
    <w:rPr>
      <w:sz w:val="18"/>
      <w:szCs w:val="18"/>
    </w:rPr>
  </w:style>
  <w:style w:type="paragraph" w:styleId="TOC9">
    <w:name w:val="toc 9"/>
    <w:basedOn w:val="Normal"/>
    <w:next w:val="Normal"/>
    <w:autoRedefine/>
    <w:uiPriority w:val="39"/>
    <w:qFormat/>
    <w:rsid w:val="00823754"/>
    <w:pPr>
      <w:tabs>
        <w:tab w:val="right" w:leader="dot" w:pos="9360"/>
      </w:tabs>
      <w:spacing w:after="0"/>
    </w:pPr>
    <w:rPr>
      <w:noProof/>
      <w:szCs w:val="18"/>
    </w:rPr>
  </w:style>
  <w:style w:type="character" w:customStyle="1" w:styleId="Heading1Char">
    <w:name w:val="Heading 1 Char"/>
    <w:link w:val="Heading1"/>
    <w:uiPriority w:val="9"/>
    <w:rsid w:val="00101FB2"/>
    <w:rPr>
      <w:rFonts w:ascii="Arial" w:hAnsi="Arial"/>
      <w:b/>
      <w:bCs/>
      <w:color w:val="000000"/>
      <w:kern w:val="32"/>
      <w:sz w:val="36"/>
      <w:szCs w:val="36"/>
      <w:lang w:val="x-none" w:eastAsia="ko-KR"/>
    </w:rPr>
  </w:style>
  <w:style w:type="paragraph" w:styleId="PlainText">
    <w:name w:val="Plain Text"/>
    <w:basedOn w:val="Normal"/>
    <w:link w:val="PlainTextChar"/>
    <w:rsid w:val="008C110C"/>
    <w:pPr>
      <w:numPr>
        <w:numId w:val="1"/>
      </w:numPr>
      <w:tabs>
        <w:tab w:val="clear" w:pos="144"/>
      </w:tabs>
      <w:ind w:firstLine="0"/>
    </w:pPr>
    <w:rPr>
      <w:rFonts w:ascii="Courier New" w:hAnsi="Courier New"/>
      <w:sz w:val="20"/>
      <w:szCs w:val="20"/>
      <w:lang w:val="x-none"/>
    </w:rPr>
  </w:style>
  <w:style w:type="character" w:customStyle="1" w:styleId="PlainTextChar">
    <w:name w:val="Plain Text Char"/>
    <w:link w:val="PlainText"/>
    <w:rsid w:val="008C110C"/>
    <w:rPr>
      <w:rFonts w:ascii="Courier New" w:hAnsi="Courier New"/>
      <w:color w:val="000000"/>
      <w:lang w:val="x-none" w:eastAsia="ko-KR"/>
    </w:rPr>
  </w:style>
  <w:style w:type="paragraph" w:styleId="TableofFigures">
    <w:name w:val="table of figures"/>
    <w:basedOn w:val="Normal"/>
    <w:next w:val="Normal"/>
    <w:uiPriority w:val="99"/>
    <w:qFormat/>
    <w:rsid w:val="008C110C"/>
  </w:style>
  <w:style w:type="paragraph" w:customStyle="1" w:styleId="AltHeading1">
    <w:name w:val="Alt Heading 1"/>
    <w:basedOn w:val="Heading1"/>
    <w:autoRedefine/>
    <w:qFormat/>
    <w:rsid w:val="00A66471"/>
    <w:pPr>
      <w:pageBreakBefore w:val="0"/>
      <w:numPr>
        <w:numId w:val="0"/>
      </w:numPr>
      <w:tabs>
        <w:tab w:val="right" w:pos="8640"/>
      </w:tabs>
      <w:spacing w:after="480"/>
      <w:jc w:val="center"/>
    </w:pPr>
    <w:rPr>
      <w:rFonts w:cs="Arial"/>
      <w:sz w:val="28"/>
      <w:szCs w:val="28"/>
      <w:lang w:val="en-US"/>
    </w:rPr>
  </w:style>
  <w:style w:type="paragraph" w:styleId="Revision">
    <w:name w:val="Revision"/>
    <w:hidden/>
    <w:uiPriority w:val="99"/>
    <w:semiHidden/>
    <w:rsid w:val="008C110C"/>
    <w:rPr>
      <w:rFonts w:eastAsia="Times New Roman"/>
      <w:sz w:val="24"/>
      <w:szCs w:val="24"/>
    </w:rPr>
  </w:style>
  <w:style w:type="character" w:customStyle="1" w:styleId="TitleChar">
    <w:name w:val="Title Char"/>
    <w:link w:val="Title"/>
    <w:rsid w:val="0068250C"/>
    <w:rPr>
      <w:rFonts w:ascii="Arial" w:hAnsi="Arial" w:cs="Arial"/>
      <w:b/>
      <w:bCs/>
      <w:kern w:val="28"/>
      <w:sz w:val="40"/>
      <w:szCs w:val="40"/>
      <w:lang w:eastAsia="ko-KR"/>
    </w:rPr>
  </w:style>
  <w:style w:type="paragraph" w:styleId="ListNumber">
    <w:name w:val="List Number"/>
    <w:basedOn w:val="BodyText"/>
    <w:qFormat/>
    <w:rsid w:val="002F1E63"/>
    <w:pPr>
      <w:keepNext/>
      <w:keepLines/>
      <w:numPr>
        <w:numId w:val="12"/>
      </w:numPr>
      <w:tabs>
        <w:tab w:val="left" w:pos="720"/>
      </w:tabs>
      <w:spacing w:after="0"/>
    </w:pPr>
  </w:style>
  <w:style w:type="paragraph" w:customStyle="1" w:styleId="TableHeading">
    <w:name w:val="Table Heading"/>
    <w:basedOn w:val="Normal"/>
    <w:next w:val="Normal"/>
    <w:qFormat/>
    <w:rsid w:val="00741C15"/>
    <w:pPr>
      <w:keepLines/>
      <w:spacing w:before="60" w:after="60"/>
    </w:pPr>
    <w:rPr>
      <w:rFonts w:ascii="Arial Bold" w:eastAsia="Times New Roman" w:hAnsi="Arial Bold"/>
      <w:b/>
      <w:sz w:val="22"/>
      <w:szCs w:val="20"/>
      <w:lang w:eastAsia="en-US"/>
    </w:rPr>
  </w:style>
  <w:style w:type="character" w:customStyle="1" w:styleId="Heading3Char">
    <w:name w:val="Heading 3 Char"/>
    <w:link w:val="Heading3"/>
    <w:rsid w:val="002A07FC"/>
    <w:rPr>
      <w:rFonts w:ascii="Arial" w:hAnsi="Arial"/>
      <w:b/>
      <w:bCs/>
      <w:color w:val="000000"/>
      <w:sz w:val="28"/>
      <w:szCs w:val="26"/>
      <w:lang w:val="x-none" w:eastAsia="ko-KR"/>
    </w:rPr>
  </w:style>
  <w:style w:type="paragraph" w:styleId="Header">
    <w:name w:val="header"/>
    <w:basedOn w:val="Normal"/>
    <w:link w:val="HeaderChar"/>
    <w:qFormat/>
    <w:rsid w:val="006160C3"/>
    <w:pPr>
      <w:tabs>
        <w:tab w:val="center" w:pos="4680"/>
        <w:tab w:val="right" w:pos="9360"/>
      </w:tabs>
      <w:spacing w:before="0" w:after="0"/>
    </w:pPr>
    <w:rPr>
      <w:sz w:val="20"/>
      <w:lang w:val="x-none"/>
    </w:rPr>
  </w:style>
  <w:style w:type="character" w:customStyle="1" w:styleId="HeaderChar">
    <w:name w:val="Header Char"/>
    <w:link w:val="Header"/>
    <w:rsid w:val="006160C3"/>
    <w:rPr>
      <w:szCs w:val="24"/>
      <w:lang w:eastAsia="ko-KR"/>
    </w:rPr>
  </w:style>
  <w:style w:type="paragraph" w:styleId="ListBullet3">
    <w:name w:val="List Bullet 3"/>
    <w:basedOn w:val="Normal"/>
    <w:uiPriority w:val="99"/>
    <w:qFormat/>
    <w:rsid w:val="000E04CF"/>
    <w:pPr>
      <w:keepNext/>
      <w:keepLines/>
      <w:numPr>
        <w:ilvl w:val="2"/>
        <w:numId w:val="9"/>
      </w:numPr>
      <w:tabs>
        <w:tab w:val="left" w:pos="1440"/>
      </w:tabs>
      <w:spacing w:after="0"/>
      <w:ind w:left="1440"/>
    </w:pPr>
  </w:style>
  <w:style w:type="paragraph" w:styleId="BodyText2">
    <w:name w:val="Body Text 2"/>
    <w:basedOn w:val="Normal"/>
    <w:link w:val="BodyText2Char"/>
    <w:uiPriority w:val="99"/>
    <w:qFormat/>
    <w:rsid w:val="00F20B63"/>
    <w:pPr>
      <w:keepNext/>
      <w:keepLines/>
      <w:spacing w:before="240" w:line="480" w:lineRule="auto"/>
      <w:ind w:left="360"/>
    </w:pPr>
    <w:rPr>
      <w:lang w:val="x-none"/>
    </w:rPr>
  </w:style>
  <w:style w:type="character" w:customStyle="1" w:styleId="BodyText2Char">
    <w:name w:val="Body Text 2 Char"/>
    <w:link w:val="BodyText2"/>
    <w:uiPriority w:val="99"/>
    <w:rsid w:val="00F20B63"/>
    <w:rPr>
      <w:sz w:val="22"/>
      <w:szCs w:val="24"/>
      <w:lang w:eastAsia="ko-KR"/>
    </w:rPr>
  </w:style>
  <w:style w:type="paragraph" w:styleId="ListBullet2">
    <w:name w:val="List Bullet 2"/>
    <w:basedOn w:val="Normal"/>
    <w:qFormat/>
    <w:rsid w:val="000E04CF"/>
    <w:pPr>
      <w:keepNext/>
      <w:keepLines/>
      <w:numPr>
        <w:ilvl w:val="1"/>
        <w:numId w:val="9"/>
      </w:numPr>
      <w:tabs>
        <w:tab w:val="left" w:pos="1080"/>
      </w:tabs>
      <w:spacing w:after="0"/>
      <w:ind w:left="1080"/>
    </w:pPr>
  </w:style>
  <w:style w:type="paragraph" w:customStyle="1" w:styleId="INTRO2">
    <w:name w:val="INTRO2"/>
    <w:basedOn w:val="Normal"/>
    <w:rsid w:val="00E93FD9"/>
    <w:pPr>
      <w:widowControl w:val="0"/>
      <w:spacing w:before="0" w:after="0"/>
      <w:ind w:left="1980"/>
    </w:pPr>
    <w:rPr>
      <w:rFonts w:ascii="Courier New" w:eastAsia="Times New Roman" w:hAnsi="Courier New"/>
      <w:szCs w:val="20"/>
      <w:lang w:eastAsia="en-US"/>
    </w:rPr>
  </w:style>
  <w:style w:type="paragraph" w:customStyle="1" w:styleId="INTRO1">
    <w:name w:val="INTRO1"/>
    <w:basedOn w:val="Normal"/>
    <w:rsid w:val="00E93FD9"/>
    <w:pPr>
      <w:widowControl w:val="0"/>
      <w:tabs>
        <w:tab w:val="left" w:pos="2340"/>
      </w:tabs>
      <w:spacing w:before="0" w:after="0"/>
    </w:pPr>
    <w:rPr>
      <w:rFonts w:ascii="Century Schoolbook" w:eastAsia="Times New Roman" w:hAnsi="Century Schoolbook"/>
      <w:szCs w:val="20"/>
      <w:lang w:eastAsia="en-US"/>
    </w:rPr>
  </w:style>
  <w:style w:type="paragraph" w:customStyle="1" w:styleId="AltHeading2">
    <w:name w:val="Alt Heading 2"/>
    <w:basedOn w:val="Normal"/>
    <w:rsid w:val="00585118"/>
    <w:pPr>
      <w:keepNext/>
      <w:widowControl w:val="0"/>
      <w:spacing w:before="480" w:after="60"/>
    </w:pPr>
    <w:rPr>
      <w:rFonts w:ascii="Arial" w:eastAsia="Times New Roman" w:hAnsi="Arial"/>
      <w:b/>
      <w:i/>
      <w:sz w:val="32"/>
      <w:szCs w:val="32"/>
      <w:lang w:eastAsia="en-US"/>
    </w:rPr>
  </w:style>
  <w:style w:type="paragraph" w:customStyle="1" w:styleId="Caution">
    <w:name w:val="Caution"/>
    <w:basedOn w:val="Normal"/>
    <w:link w:val="CautionChar"/>
    <w:qFormat/>
    <w:rsid w:val="004E3C32"/>
    <w:pPr>
      <w:keepNext/>
      <w:keepLines/>
      <w:spacing w:before="360" w:after="240"/>
    </w:pPr>
    <w:rPr>
      <w:rFonts w:ascii="Arial Bold" w:eastAsia="Times New Roman" w:hAnsi="Arial Bold"/>
      <w:b/>
      <w:bCs/>
      <w:sz w:val="20"/>
      <w:szCs w:val="22"/>
      <w:lang w:val="x-none" w:eastAsia="x-none"/>
    </w:rPr>
  </w:style>
  <w:style w:type="paragraph" w:customStyle="1" w:styleId="BodyText4">
    <w:name w:val="Body Text 4"/>
    <w:basedOn w:val="BodyText3"/>
    <w:rsid w:val="00F20B63"/>
    <w:pPr>
      <w:ind w:left="1080"/>
    </w:pPr>
    <w:rPr>
      <w:rFonts w:eastAsia="Times New Roman"/>
      <w:lang w:eastAsia="en-US"/>
    </w:rPr>
  </w:style>
  <w:style w:type="character" w:customStyle="1" w:styleId="CautionChar">
    <w:name w:val="Caution Char"/>
    <w:link w:val="Caution"/>
    <w:rsid w:val="004E3C32"/>
    <w:rPr>
      <w:rFonts w:ascii="Arial Bold" w:eastAsia="Times New Roman" w:hAnsi="Arial Bold"/>
      <w:b/>
      <w:bCs/>
      <w:szCs w:val="22"/>
    </w:rPr>
  </w:style>
  <w:style w:type="paragraph" w:styleId="BodyText3">
    <w:name w:val="Body Text 3"/>
    <w:basedOn w:val="BodyText"/>
    <w:link w:val="BodyText3Char"/>
    <w:qFormat/>
    <w:rsid w:val="008071E4"/>
    <w:rPr>
      <w:rFonts w:ascii="Courier New" w:hAnsi="Courier New"/>
      <w:color w:val="1F497D"/>
      <w:sz w:val="20"/>
      <w:szCs w:val="20"/>
    </w:rPr>
  </w:style>
  <w:style w:type="character" w:customStyle="1" w:styleId="BodyText3Char">
    <w:name w:val="Body Text 3 Char"/>
    <w:link w:val="BodyText3"/>
    <w:rsid w:val="008071E4"/>
    <w:rPr>
      <w:rFonts w:ascii="Courier New" w:hAnsi="Courier New" w:cs="Courier New"/>
      <w:color w:val="1F497D"/>
      <w:lang w:val="x-none" w:eastAsia="ko-KR"/>
    </w:rPr>
  </w:style>
  <w:style w:type="paragraph" w:customStyle="1" w:styleId="Dialogue">
    <w:name w:val="Dialogue"/>
    <w:basedOn w:val="BodyText"/>
    <w:qFormat/>
    <w:rsid w:val="002842B1"/>
    <w:pPr>
      <w:keepNext/>
      <w:keepLines/>
      <w:pBdr>
        <w:top w:val="single" w:sz="8" w:space="3" w:color="auto"/>
        <w:left w:val="single" w:sz="8" w:space="3" w:color="auto"/>
        <w:bottom w:val="single" w:sz="8" w:space="3" w:color="auto"/>
        <w:right w:val="single" w:sz="8" w:space="3" w:color="auto"/>
      </w:pBdr>
      <w:spacing w:before="0" w:after="0"/>
      <w:ind w:left="187" w:right="187"/>
    </w:pPr>
    <w:rPr>
      <w:rFonts w:ascii="Courier New" w:hAnsi="Courier New" w:cs="Courier New"/>
      <w:sz w:val="18"/>
      <w:szCs w:val="18"/>
      <w:lang w:eastAsia="en-US"/>
    </w:rPr>
  </w:style>
  <w:style w:type="paragraph" w:customStyle="1" w:styleId="ListBulletIndent">
    <w:name w:val="List Bullet Indent"/>
    <w:basedOn w:val="ListBullet"/>
    <w:qFormat/>
    <w:rsid w:val="00177E9F"/>
    <w:pPr>
      <w:tabs>
        <w:tab w:val="left" w:pos="1440"/>
      </w:tabs>
      <w:ind w:left="1080"/>
    </w:pPr>
    <w:rPr>
      <w:rFonts w:eastAsia="Times New Roman"/>
      <w:szCs w:val="20"/>
      <w:lang w:eastAsia="en-US"/>
    </w:rPr>
  </w:style>
  <w:style w:type="paragraph" w:customStyle="1" w:styleId="AltHeading5">
    <w:name w:val="Alt Heading 5"/>
    <w:basedOn w:val="Normal"/>
    <w:rsid w:val="00C431D8"/>
    <w:pPr>
      <w:keepNext/>
      <w:keepLines/>
      <w:spacing w:before="360" w:after="60"/>
    </w:pPr>
    <w:rPr>
      <w:rFonts w:ascii="Times New Roman Bold" w:hAnsi="Times New Roman Bold"/>
      <w:b/>
      <w:szCs w:val="22"/>
      <w:lang w:eastAsia="en-US"/>
    </w:rPr>
  </w:style>
  <w:style w:type="paragraph" w:customStyle="1" w:styleId="CalloutText">
    <w:name w:val="Callout Text"/>
    <w:basedOn w:val="Normal"/>
    <w:rsid w:val="00402F6A"/>
    <w:pPr>
      <w:spacing w:before="0" w:after="0"/>
    </w:pPr>
    <w:rPr>
      <w:rFonts w:ascii="Arial Bold" w:eastAsia="Times New Roman" w:hAnsi="Arial Bold"/>
      <w:b/>
      <w:sz w:val="20"/>
      <w:lang w:eastAsia="en-US"/>
    </w:rPr>
  </w:style>
  <w:style w:type="paragraph" w:styleId="ListNumber2">
    <w:name w:val="List Number 2"/>
    <w:basedOn w:val="Normal"/>
    <w:qFormat/>
    <w:rsid w:val="00177E9F"/>
    <w:pPr>
      <w:keepNext/>
      <w:keepLines/>
      <w:numPr>
        <w:numId w:val="10"/>
      </w:numPr>
      <w:tabs>
        <w:tab w:val="left" w:pos="1080"/>
      </w:tabs>
      <w:spacing w:after="0"/>
      <w:ind w:left="1080"/>
    </w:pPr>
  </w:style>
  <w:style w:type="paragraph" w:styleId="ListNumber3">
    <w:name w:val="List Number 3"/>
    <w:basedOn w:val="Normal"/>
    <w:qFormat/>
    <w:rsid w:val="00177E9F"/>
    <w:pPr>
      <w:keepNext/>
      <w:keepLines/>
      <w:numPr>
        <w:numId w:val="2"/>
      </w:numPr>
      <w:tabs>
        <w:tab w:val="left" w:pos="1440"/>
      </w:tabs>
      <w:spacing w:after="0"/>
      <w:ind w:left="1440"/>
      <w:contextualSpacing/>
    </w:pPr>
  </w:style>
  <w:style w:type="paragraph" w:customStyle="1" w:styleId="GraphicInsert">
    <w:name w:val="Graphic Insert"/>
    <w:basedOn w:val="Normal"/>
    <w:qFormat/>
    <w:rsid w:val="008518B4"/>
    <w:pPr>
      <w:spacing w:before="0" w:after="0"/>
      <w:jc w:val="center"/>
    </w:pPr>
    <w:rPr>
      <w:rFonts w:eastAsia="Times New Roman"/>
      <w:szCs w:val="20"/>
      <w:lang w:eastAsia="en-US"/>
    </w:rPr>
  </w:style>
  <w:style w:type="paragraph" w:customStyle="1" w:styleId="TableListBullet">
    <w:name w:val="Table List Bullet"/>
    <w:basedOn w:val="TableText"/>
    <w:qFormat/>
    <w:rsid w:val="00177E9F"/>
    <w:pPr>
      <w:numPr>
        <w:numId w:val="4"/>
      </w:numPr>
      <w:overflowPunct w:val="0"/>
      <w:autoSpaceDE w:val="0"/>
      <w:autoSpaceDN w:val="0"/>
      <w:adjustRightInd w:val="0"/>
      <w:ind w:left="360"/>
      <w:textAlignment w:val="baseline"/>
    </w:pPr>
    <w:rPr>
      <w:rFonts w:eastAsia="Times New Roman"/>
    </w:rPr>
  </w:style>
  <w:style w:type="paragraph" w:customStyle="1" w:styleId="TableNote">
    <w:name w:val="Table Note"/>
    <w:basedOn w:val="TableText"/>
    <w:qFormat/>
    <w:rsid w:val="006E58BF"/>
    <w:pPr>
      <w:overflowPunct w:val="0"/>
      <w:autoSpaceDE w:val="0"/>
      <w:autoSpaceDN w:val="0"/>
      <w:adjustRightInd w:val="0"/>
      <w:ind w:left="533" w:hanging="533"/>
      <w:textAlignment w:val="baseline"/>
    </w:pPr>
    <w:rPr>
      <w:rFonts w:eastAsia="Times New Roman"/>
    </w:rPr>
  </w:style>
  <w:style w:type="character" w:customStyle="1" w:styleId="Heading2Char">
    <w:name w:val="Heading 2 Char"/>
    <w:link w:val="Heading2"/>
    <w:rsid w:val="00BE3E49"/>
    <w:rPr>
      <w:rFonts w:ascii="Arial" w:hAnsi="Arial"/>
      <w:b/>
      <w:bCs/>
      <w:iCs/>
      <w:color w:val="000000"/>
      <w:sz w:val="28"/>
      <w:szCs w:val="28"/>
      <w:lang w:val="x-none" w:eastAsia="ko-KR"/>
    </w:rPr>
  </w:style>
  <w:style w:type="character" w:customStyle="1" w:styleId="Heading4Char">
    <w:name w:val="Heading 4 Char"/>
    <w:link w:val="Heading4"/>
    <w:rsid w:val="0013019E"/>
    <w:rPr>
      <w:rFonts w:ascii="Arial" w:hAnsi="Arial"/>
      <w:b/>
      <w:bCs/>
      <w:color w:val="C00000"/>
      <w:sz w:val="24"/>
      <w:szCs w:val="28"/>
      <w:lang w:val="x-none" w:eastAsia="ko-KR"/>
    </w:rPr>
  </w:style>
  <w:style w:type="character" w:customStyle="1" w:styleId="Heading5Char">
    <w:name w:val="Heading 5 Char"/>
    <w:link w:val="Heading5"/>
    <w:rsid w:val="00B12AE7"/>
    <w:rPr>
      <w:rFonts w:ascii="Arial" w:hAnsi="Arial"/>
      <w:b/>
      <w:bCs/>
      <w:i/>
      <w:iCs/>
      <w:color w:val="000000"/>
      <w:sz w:val="24"/>
      <w:szCs w:val="26"/>
      <w:lang w:val="x-none" w:eastAsia="ko-KR"/>
    </w:rPr>
  </w:style>
  <w:style w:type="character" w:customStyle="1" w:styleId="Heading6Char">
    <w:name w:val="Heading 6 Char"/>
    <w:link w:val="Heading6"/>
    <w:rsid w:val="00DF6CCD"/>
    <w:rPr>
      <w:b/>
      <w:bCs/>
      <w:color w:val="000000"/>
      <w:sz w:val="24"/>
      <w:szCs w:val="22"/>
      <w:lang w:val="x-none" w:eastAsia="ko-KR"/>
    </w:rPr>
  </w:style>
  <w:style w:type="character" w:customStyle="1" w:styleId="Heading7Char">
    <w:name w:val="Heading 7 Char"/>
    <w:link w:val="Heading7"/>
    <w:rsid w:val="00DD49C0"/>
    <w:rPr>
      <w:color w:val="000000"/>
      <w:sz w:val="24"/>
      <w:szCs w:val="24"/>
      <w:lang w:val="x-none" w:eastAsia="ko-KR"/>
    </w:rPr>
  </w:style>
  <w:style w:type="character" w:customStyle="1" w:styleId="Heading8Char">
    <w:name w:val="Heading 8 Char"/>
    <w:link w:val="Heading8"/>
    <w:rsid w:val="00DD49C0"/>
    <w:rPr>
      <w:i/>
      <w:iCs/>
      <w:color w:val="000000"/>
      <w:sz w:val="24"/>
      <w:szCs w:val="24"/>
      <w:lang w:val="x-none" w:eastAsia="ko-KR"/>
    </w:rPr>
  </w:style>
  <w:style w:type="character" w:customStyle="1" w:styleId="Heading9Char">
    <w:name w:val="Heading 9 Char"/>
    <w:link w:val="Heading9"/>
    <w:rsid w:val="006A265F"/>
    <w:rPr>
      <w:rFonts w:ascii="Arial" w:hAnsi="Arial"/>
      <w:color w:val="000000"/>
      <w:sz w:val="24"/>
      <w:szCs w:val="22"/>
      <w:lang w:val="x-none" w:eastAsia="ko-KR"/>
    </w:rPr>
  </w:style>
  <w:style w:type="paragraph" w:customStyle="1" w:styleId="CodeIndentBold">
    <w:name w:val="Code Indent Bold"/>
    <w:basedOn w:val="CodeIndent"/>
    <w:qFormat/>
    <w:rsid w:val="00B12AE7"/>
    <w:pPr>
      <w:keepNext w:val="0"/>
      <w:keepLines w:val="0"/>
    </w:pPr>
    <w:rPr>
      <w:b/>
    </w:rPr>
  </w:style>
  <w:style w:type="character" w:customStyle="1" w:styleId="ListBulletChar">
    <w:name w:val="List Bullet Char"/>
    <w:link w:val="ListBullet"/>
    <w:rsid w:val="000E04CF"/>
    <w:rPr>
      <w:sz w:val="22"/>
      <w:szCs w:val="24"/>
      <w:lang w:val="x-none" w:eastAsia="ko-KR"/>
    </w:rPr>
  </w:style>
  <w:style w:type="paragraph" w:styleId="NormalWeb">
    <w:name w:val="Normal (Web)"/>
    <w:basedOn w:val="Normal"/>
    <w:rsid w:val="00B12AE7"/>
    <w:pPr>
      <w:spacing w:before="0" w:after="0"/>
    </w:pPr>
    <w:rPr>
      <w:rFonts w:eastAsia="Times New Roman"/>
      <w:lang w:eastAsia="en-US"/>
    </w:rPr>
  </w:style>
  <w:style w:type="paragraph" w:customStyle="1" w:styleId="PageFooter">
    <w:name w:val="Page Footer"/>
    <w:basedOn w:val="Normal"/>
    <w:rsid w:val="00B12AE7"/>
    <w:pPr>
      <w:spacing w:before="0" w:after="0"/>
      <w:jc w:val="right"/>
    </w:pPr>
    <w:rPr>
      <w:rFonts w:eastAsia="Times New Roman"/>
      <w:lang w:eastAsia="en-US"/>
    </w:rPr>
  </w:style>
  <w:style w:type="paragraph" w:customStyle="1" w:styleId="PageHeader">
    <w:name w:val="Page Header"/>
    <w:basedOn w:val="Normal"/>
    <w:rsid w:val="00B12AE7"/>
    <w:pPr>
      <w:spacing w:before="0" w:after="0"/>
      <w:jc w:val="right"/>
    </w:pPr>
    <w:rPr>
      <w:rFonts w:eastAsia="Times New Roman"/>
      <w:b/>
      <w:lang w:eastAsia="en-US"/>
    </w:rPr>
  </w:style>
  <w:style w:type="paragraph" w:styleId="Index4">
    <w:name w:val="index 4"/>
    <w:basedOn w:val="Normal"/>
    <w:next w:val="Normal"/>
    <w:autoRedefine/>
    <w:unhideWhenUsed/>
    <w:qFormat/>
    <w:rsid w:val="00B12AE7"/>
    <w:pPr>
      <w:spacing w:before="0" w:after="0"/>
      <w:ind w:left="880" w:hanging="220"/>
    </w:pPr>
    <w:rPr>
      <w:rFonts w:eastAsia="Times New Roman"/>
      <w:szCs w:val="18"/>
      <w:lang w:eastAsia="en-US"/>
    </w:rPr>
  </w:style>
  <w:style w:type="paragraph" w:customStyle="1" w:styleId="Glossary">
    <w:name w:val="Glossary"/>
    <w:basedOn w:val="Normal"/>
    <w:next w:val="BodyText"/>
    <w:link w:val="GlossaryChar"/>
    <w:qFormat/>
    <w:locked/>
    <w:rsid w:val="00B12AE7"/>
    <w:pPr>
      <w:spacing w:before="240" w:after="360"/>
    </w:pPr>
    <w:rPr>
      <w:rFonts w:ascii="Arial" w:eastAsia="Times New Roman" w:hAnsi="Arial"/>
      <w:b/>
      <w:sz w:val="32"/>
      <w:lang w:val="x-none" w:eastAsia="x-none"/>
    </w:rPr>
  </w:style>
  <w:style w:type="character" w:customStyle="1" w:styleId="GlossaryChar">
    <w:name w:val="Glossary Char"/>
    <w:link w:val="Glossary"/>
    <w:semiHidden/>
    <w:rsid w:val="00B12AE7"/>
    <w:rPr>
      <w:rFonts w:ascii="Arial" w:eastAsia="Times New Roman" w:hAnsi="Arial"/>
      <w:b/>
      <w:sz w:val="32"/>
      <w:szCs w:val="24"/>
    </w:rPr>
  </w:style>
  <w:style w:type="paragraph" w:styleId="ListBullet4">
    <w:name w:val="List Bullet 4"/>
    <w:basedOn w:val="Normal"/>
    <w:rsid w:val="000E04CF"/>
    <w:pPr>
      <w:keepNext/>
      <w:keepLines/>
      <w:numPr>
        <w:numId w:val="11"/>
      </w:numPr>
      <w:tabs>
        <w:tab w:val="left" w:pos="1800"/>
      </w:tabs>
      <w:spacing w:after="0"/>
      <w:ind w:left="1800"/>
    </w:pPr>
    <w:rPr>
      <w:rFonts w:eastAsia="Times New Roman"/>
      <w:b/>
      <w:lang w:eastAsia="en-US"/>
    </w:rPr>
  </w:style>
  <w:style w:type="paragraph" w:styleId="ListBullet5">
    <w:name w:val="List Bullet 5"/>
    <w:basedOn w:val="Normal"/>
    <w:rsid w:val="00177E9F"/>
    <w:pPr>
      <w:keepNext/>
      <w:keepLines/>
      <w:tabs>
        <w:tab w:val="num" w:pos="720"/>
      </w:tabs>
      <w:spacing w:before="0" w:after="0"/>
      <w:ind w:left="720" w:hanging="360"/>
    </w:pPr>
    <w:rPr>
      <w:rFonts w:eastAsia="Times New Roman"/>
      <w:lang w:eastAsia="en-US"/>
    </w:rPr>
  </w:style>
  <w:style w:type="paragraph" w:styleId="NormalIndent">
    <w:name w:val="Normal Indent"/>
    <w:basedOn w:val="Normal"/>
    <w:rsid w:val="00B12AE7"/>
    <w:pPr>
      <w:spacing w:before="0" w:after="0"/>
      <w:ind w:left="720"/>
    </w:pPr>
    <w:rPr>
      <w:rFonts w:eastAsia="Times New Roman"/>
      <w:lang w:eastAsia="en-US"/>
    </w:rPr>
  </w:style>
  <w:style w:type="paragraph" w:styleId="TOCHeading">
    <w:name w:val="TOC Heading"/>
    <w:basedOn w:val="Heading1"/>
    <w:next w:val="Normal"/>
    <w:uiPriority w:val="39"/>
    <w:qFormat/>
    <w:rsid w:val="002634AB"/>
    <w:pPr>
      <w:numPr>
        <w:numId w:val="0"/>
      </w:numPr>
      <w:tabs>
        <w:tab w:val="num" w:pos="3168"/>
      </w:tabs>
      <w:spacing w:before="240"/>
      <w:outlineLvl w:val="9"/>
    </w:pPr>
    <w:rPr>
      <w:rFonts w:eastAsia="Times New Roman"/>
      <w:bCs w:val="0"/>
      <w:kern w:val="0"/>
      <w:sz w:val="28"/>
      <w:szCs w:val="20"/>
      <w:lang w:eastAsia="en-US"/>
    </w:rPr>
  </w:style>
  <w:style w:type="paragraph" w:styleId="List">
    <w:name w:val="List"/>
    <w:basedOn w:val="Normal"/>
    <w:rsid w:val="00B12AE7"/>
    <w:pPr>
      <w:spacing w:before="0" w:after="0"/>
      <w:ind w:left="360" w:hanging="360"/>
    </w:pPr>
    <w:rPr>
      <w:rFonts w:eastAsia="Times New Roman"/>
      <w:lang w:eastAsia="en-US"/>
    </w:rPr>
  </w:style>
  <w:style w:type="character" w:styleId="FootnoteReference">
    <w:name w:val="footnote reference"/>
    <w:rsid w:val="00B12AE7"/>
    <w:rPr>
      <w:vertAlign w:val="superscript"/>
    </w:rPr>
  </w:style>
  <w:style w:type="paragraph" w:styleId="FootnoteText">
    <w:name w:val="footnote text"/>
    <w:basedOn w:val="Normal"/>
    <w:link w:val="FootnoteTextChar"/>
    <w:rsid w:val="00B12AE7"/>
    <w:pPr>
      <w:widowControl w:val="0"/>
      <w:overflowPunct w:val="0"/>
      <w:autoSpaceDE w:val="0"/>
      <w:autoSpaceDN w:val="0"/>
      <w:adjustRightInd w:val="0"/>
      <w:spacing w:before="0" w:after="0" w:line="240" w:lineRule="atLeast"/>
      <w:textAlignment w:val="baseline"/>
    </w:pPr>
    <w:rPr>
      <w:rFonts w:eastAsia="Times New Roman"/>
      <w:szCs w:val="20"/>
      <w:lang w:val="x-none" w:eastAsia="x-none"/>
    </w:rPr>
  </w:style>
  <w:style w:type="character" w:customStyle="1" w:styleId="FootnoteTextChar">
    <w:name w:val="Footnote Text Char"/>
    <w:link w:val="FootnoteText"/>
    <w:rsid w:val="00B12AE7"/>
    <w:rPr>
      <w:rFonts w:eastAsia="Times New Roman"/>
      <w:sz w:val="22"/>
    </w:rPr>
  </w:style>
  <w:style w:type="paragraph" w:styleId="Index1">
    <w:name w:val="index 1"/>
    <w:basedOn w:val="Normal"/>
    <w:autoRedefine/>
    <w:qFormat/>
    <w:rsid w:val="00B12AE7"/>
    <w:pPr>
      <w:tabs>
        <w:tab w:val="right" w:pos="4310"/>
      </w:tabs>
      <w:spacing w:before="0" w:after="0"/>
      <w:ind w:left="220" w:hanging="220"/>
    </w:pPr>
    <w:rPr>
      <w:rFonts w:eastAsia="Times New Roman"/>
      <w:noProof/>
      <w:szCs w:val="20"/>
      <w:lang w:eastAsia="en-US"/>
    </w:rPr>
  </w:style>
  <w:style w:type="paragraph" w:customStyle="1" w:styleId="Command">
    <w:name w:val="Command"/>
    <w:basedOn w:val="Normal"/>
    <w:link w:val="CommandChar"/>
    <w:qFormat/>
    <w:rsid w:val="00335506"/>
    <w:pPr>
      <w:pBdr>
        <w:top w:val="single" w:sz="4" w:space="1" w:color="auto" w:shadow="1"/>
        <w:left w:val="single" w:sz="4" w:space="4" w:color="auto" w:shadow="1"/>
        <w:bottom w:val="single" w:sz="4" w:space="1" w:color="auto" w:shadow="1"/>
        <w:right w:val="single" w:sz="4" w:space="4" w:color="auto" w:shadow="1"/>
      </w:pBdr>
      <w:tabs>
        <w:tab w:val="num" w:pos="720"/>
        <w:tab w:val="left" w:pos="900"/>
      </w:tabs>
      <w:spacing w:after="0"/>
      <w:ind w:left="900" w:hanging="540"/>
    </w:pPr>
    <w:rPr>
      <w:i/>
      <w:iCs/>
      <w:szCs w:val="22"/>
      <w:lang w:val="x-none" w:bidi="hi-IN"/>
    </w:rPr>
  </w:style>
  <w:style w:type="character" w:customStyle="1" w:styleId="CommandChar">
    <w:name w:val="Command Char"/>
    <w:link w:val="Command"/>
    <w:rsid w:val="00335506"/>
    <w:rPr>
      <w:i/>
      <w:iCs/>
      <w:sz w:val="22"/>
      <w:szCs w:val="22"/>
      <w:lang w:eastAsia="ko-KR" w:bidi="hi-IN"/>
    </w:rPr>
  </w:style>
  <w:style w:type="paragraph" w:customStyle="1" w:styleId="AltHeading3">
    <w:name w:val="Alt Heading 3"/>
    <w:basedOn w:val="AltHeading2"/>
    <w:rsid w:val="00425F63"/>
    <w:rPr>
      <w:i w:val="0"/>
      <w:sz w:val="28"/>
      <w:szCs w:val="28"/>
    </w:rPr>
  </w:style>
  <w:style w:type="paragraph" w:customStyle="1" w:styleId="AltHeading4">
    <w:name w:val="Alt Heading 4"/>
    <w:basedOn w:val="AltHeading3"/>
    <w:rsid w:val="00425F63"/>
    <w:rPr>
      <w:sz w:val="24"/>
      <w:szCs w:val="24"/>
    </w:rPr>
  </w:style>
  <w:style w:type="paragraph" w:customStyle="1" w:styleId="AltHeading6">
    <w:name w:val="Alt Heading 6"/>
    <w:basedOn w:val="Normal"/>
    <w:rsid w:val="00B12AE7"/>
    <w:pPr>
      <w:keepNext/>
      <w:keepLines/>
      <w:spacing w:before="0" w:after="0"/>
      <w:ind w:left="720"/>
    </w:pPr>
    <w:rPr>
      <w:rFonts w:eastAsia="Times New Roman"/>
      <w:b/>
      <w:szCs w:val="20"/>
      <w:lang w:eastAsia="en-US"/>
    </w:rPr>
  </w:style>
  <w:style w:type="numbering" w:styleId="ArticleSection">
    <w:name w:val="Outline List 3"/>
    <w:basedOn w:val="NoList"/>
    <w:uiPriority w:val="99"/>
    <w:unhideWhenUsed/>
    <w:rsid w:val="00B12AE7"/>
    <w:pPr>
      <w:numPr>
        <w:numId w:val="5"/>
      </w:numPr>
    </w:pPr>
  </w:style>
  <w:style w:type="paragraph" w:styleId="BlockText">
    <w:name w:val="Block Text"/>
    <w:basedOn w:val="Normal"/>
    <w:qFormat/>
    <w:rsid w:val="00A56690"/>
    <w:pPr>
      <w:spacing w:before="0"/>
      <w:ind w:left="1440" w:right="1440"/>
    </w:pPr>
    <w:rPr>
      <w:rFonts w:eastAsia="Times New Roman"/>
      <w:lang w:eastAsia="en-US"/>
    </w:rPr>
  </w:style>
  <w:style w:type="paragraph" w:styleId="BodyTextFirstIndent">
    <w:name w:val="Body Text First Indent"/>
    <w:basedOn w:val="BodyText"/>
    <w:link w:val="BodyTextFirstIndentChar"/>
    <w:rsid w:val="00E504ED"/>
    <w:pPr>
      <w:ind w:left="360"/>
    </w:pPr>
    <w:rPr>
      <w:rFonts w:eastAsia="Times New Roman"/>
      <w:color w:val="auto"/>
    </w:rPr>
  </w:style>
  <w:style w:type="character" w:customStyle="1" w:styleId="BodyTextFirstIndentChar">
    <w:name w:val="Body Text First Indent Char"/>
    <w:link w:val="BodyTextFirstIndent"/>
    <w:rsid w:val="00E504ED"/>
    <w:rPr>
      <w:rFonts w:eastAsia="Times New Roman"/>
      <w:sz w:val="22"/>
      <w:szCs w:val="24"/>
      <w:lang w:eastAsia="ko-KR"/>
    </w:rPr>
  </w:style>
  <w:style w:type="paragraph" w:styleId="BodyTextFirstIndent2">
    <w:name w:val="Body Text First Indent 2"/>
    <w:basedOn w:val="BodyTextIndent"/>
    <w:link w:val="BodyTextFirstIndent2Char"/>
    <w:rsid w:val="00B40DFE"/>
    <w:pPr>
      <w:ind w:left="720"/>
    </w:pPr>
    <w:rPr>
      <w:rFonts w:eastAsia="Times New Roman"/>
    </w:rPr>
  </w:style>
  <w:style w:type="character" w:customStyle="1" w:styleId="BodyTextFirstIndent2Char">
    <w:name w:val="Body Text First Indent 2 Char"/>
    <w:link w:val="BodyTextFirstIndent2"/>
    <w:rsid w:val="00B40DFE"/>
    <w:rPr>
      <w:rFonts w:eastAsia="Times New Roman"/>
      <w:sz w:val="22"/>
      <w:szCs w:val="24"/>
      <w:lang w:eastAsia="ko-KR"/>
    </w:rPr>
  </w:style>
  <w:style w:type="paragraph" w:styleId="BodyTextIndent3">
    <w:name w:val="Body Text Indent 3"/>
    <w:basedOn w:val="Normal"/>
    <w:link w:val="BodyTextIndent3Char"/>
    <w:uiPriority w:val="99"/>
    <w:qFormat/>
    <w:rsid w:val="00B40DFE"/>
    <w:pPr>
      <w:ind w:left="1080"/>
    </w:pPr>
    <w:rPr>
      <w:rFonts w:eastAsia="Times New Roman"/>
      <w:szCs w:val="18"/>
      <w:lang w:val="x-none" w:eastAsia="x-none"/>
    </w:rPr>
  </w:style>
  <w:style w:type="character" w:customStyle="1" w:styleId="BodyTextIndent3Char">
    <w:name w:val="Body Text Indent 3 Char"/>
    <w:link w:val="BodyTextIndent3"/>
    <w:uiPriority w:val="99"/>
    <w:rsid w:val="00B40DFE"/>
    <w:rPr>
      <w:rFonts w:eastAsia="Times New Roman" w:cs="Courier New"/>
      <w:sz w:val="22"/>
      <w:szCs w:val="18"/>
    </w:rPr>
  </w:style>
  <w:style w:type="paragraph" w:customStyle="1" w:styleId="BodyTextIndent4">
    <w:name w:val="Body Text Indent 4"/>
    <w:basedOn w:val="BodyTextIndent3"/>
    <w:rsid w:val="00B40DFE"/>
    <w:pPr>
      <w:ind w:left="1440"/>
    </w:pPr>
  </w:style>
  <w:style w:type="table" w:customStyle="1" w:styleId="CodeSection">
    <w:name w:val="Code Section"/>
    <w:aliases w:val="cs"/>
    <w:basedOn w:val="TableNormal"/>
    <w:semiHidden/>
    <w:rsid w:val="00B12AE7"/>
    <w:rPr>
      <w:rFonts w:eastAsia="Times New Roman"/>
    </w:rPr>
    <w:tblPr/>
  </w:style>
  <w:style w:type="table" w:customStyle="1" w:styleId="CodeSectioninList1">
    <w:name w:val="Code Section in List 1"/>
    <w:aliases w:val="cs1"/>
    <w:basedOn w:val="CodeSection"/>
    <w:semiHidden/>
    <w:rsid w:val="00B12AE7"/>
    <w:tblPr/>
  </w:style>
  <w:style w:type="table" w:customStyle="1" w:styleId="CodeSectioninList2">
    <w:name w:val="Code Section in List 2"/>
    <w:aliases w:val="cs2"/>
    <w:basedOn w:val="CodeSection"/>
    <w:semiHidden/>
    <w:rsid w:val="00B12AE7"/>
    <w:tblPr/>
  </w:style>
  <w:style w:type="table" w:customStyle="1" w:styleId="DefinitionTable">
    <w:name w:val="Definition Table"/>
    <w:aliases w:val="dtbl"/>
    <w:basedOn w:val="TableNormal"/>
    <w:semiHidden/>
    <w:rsid w:val="00B12AE7"/>
    <w:pPr>
      <w:spacing w:after="180" w:line="220" w:lineRule="exact"/>
      <w:ind w:right="1440"/>
    </w:pPr>
    <w:rPr>
      <w:rFonts w:ascii="Arial" w:eastAsia="Times New Roman" w:hAnsi="Arial"/>
      <w:sz w:val="18"/>
      <w:szCs w:val="18"/>
    </w:rPr>
    <w:tblPr>
      <w:tblInd w:w="187" w:type="dxa"/>
      <w:tblCellMar>
        <w:left w:w="0" w:type="dxa"/>
        <w:right w:w="0" w:type="dxa"/>
      </w:tblCellMar>
    </w:tblPr>
  </w:style>
  <w:style w:type="table" w:customStyle="1" w:styleId="DynamicLinkTable">
    <w:name w:val="Dynamic Link Table"/>
    <w:aliases w:val="dlt"/>
    <w:basedOn w:val="TableNormal"/>
    <w:semiHidden/>
    <w:locked/>
    <w:rsid w:val="00B12AE7"/>
    <w:rPr>
      <w:rFonts w:ascii="Arial" w:eastAsia="Times New Roman"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style>
  <w:style w:type="paragraph" w:styleId="E-mailSignature">
    <w:name w:val="E-mail Signature"/>
    <w:basedOn w:val="Normal"/>
    <w:link w:val="E-mailSignatureChar"/>
    <w:rsid w:val="00B12AE7"/>
    <w:pPr>
      <w:spacing w:before="0" w:after="0"/>
    </w:pPr>
    <w:rPr>
      <w:rFonts w:eastAsia="Times New Roman"/>
      <w:lang w:val="x-none" w:eastAsia="x-none"/>
    </w:rPr>
  </w:style>
  <w:style w:type="character" w:customStyle="1" w:styleId="E-mailSignatureChar">
    <w:name w:val="E-mail Signature Char"/>
    <w:link w:val="E-mailSignature"/>
    <w:rsid w:val="00B12AE7"/>
    <w:rPr>
      <w:rFonts w:eastAsia="Times New Roman"/>
      <w:sz w:val="22"/>
      <w:szCs w:val="24"/>
    </w:rPr>
  </w:style>
  <w:style w:type="character" w:styleId="Emphasis">
    <w:name w:val="Emphasis"/>
    <w:uiPriority w:val="20"/>
    <w:qFormat/>
    <w:rsid w:val="00B12AE7"/>
    <w:rPr>
      <w:rFonts w:cs="Times New Roman"/>
      <w:i/>
      <w:iCs/>
    </w:rPr>
  </w:style>
  <w:style w:type="paragraph" w:styleId="EnvelopeAddress">
    <w:name w:val="envelope address"/>
    <w:basedOn w:val="Normal"/>
    <w:rsid w:val="00B12AE7"/>
    <w:pPr>
      <w:framePr w:w="7920" w:h="1980" w:hRule="exact" w:hSpace="180" w:wrap="auto" w:hAnchor="page" w:xAlign="center" w:yAlign="bottom"/>
      <w:spacing w:before="0" w:after="0"/>
      <w:ind w:left="2880"/>
    </w:pPr>
    <w:rPr>
      <w:rFonts w:eastAsia="Times New Roman"/>
      <w:lang w:eastAsia="en-US"/>
    </w:rPr>
  </w:style>
  <w:style w:type="paragraph" w:styleId="EnvelopeReturn">
    <w:name w:val="envelope return"/>
    <w:basedOn w:val="Normal"/>
    <w:rsid w:val="00B12AE7"/>
    <w:pPr>
      <w:spacing w:before="0" w:after="0"/>
    </w:pPr>
    <w:rPr>
      <w:rFonts w:eastAsia="Times New Roman"/>
      <w:lang w:eastAsia="en-US"/>
    </w:rPr>
  </w:style>
  <w:style w:type="character" w:styleId="HTMLAcronym">
    <w:name w:val="HTML Acronym"/>
    <w:uiPriority w:val="99"/>
    <w:rsid w:val="00B12AE7"/>
    <w:rPr>
      <w:rFonts w:cs="Times New Roman"/>
    </w:rPr>
  </w:style>
  <w:style w:type="paragraph" w:styleId="HTMLAddress">
    <w:name w:val="HTML Address"/>
    <w:basedOn w:val="Normal"/>
    <w:link w:val="HTMLAddressChar"/>
    <w:rsid w:val="00B12AE7"/>
    <w:pPr>
      <w:spacing w:before="0" w:after="0"/>
    </w:pPr>
    <w:rPr>
      <w:rFonts w:eastAsia="Times New Roman"/>
      <w:i/>
      <w:iCs/>
      <w:lang w:val="x-none" w:eastAsia="x-none"/>
    </w:rPr>
  </w:style>
  <w:style w:type="character" w:customStyle="1" w:styleId="HTMLAddressChar">
    <w:name w:val="HTML Address Char"/>
    <w:link w:val="HTMLAddress"/>
    <w:rsid w:val="00B12AE7"/>
    <w:rPr>
      <w:rFonts w:eastAsia="Times New Roman"/>
      <w:i/>
      <w:iCs/>
      <w:sz w:val="22"/>
      <w:szCs w:val="24"/>
    </w:rPr>
  </w:style>
  <w:style w:type="character" w:styleId="HTMLCite">
    <w:name w:val="HTML Cite"/>
    <w:uiPriority w:val="99"/>
    <w:rsid w:val="00B12AE7"/>
    <w:rPr>
      <w:rFonts w:cs="Times New Roman"/>
      <w:i/>
      <w:iCs/>
    </w:rPr>
  </w:style>
  <w:style w:type="character" w:styleId="HTMLCode">
    <w:name w:val="HTML Code"/>
    <w:uiPriority w:val="99"/>
    <w:rsid w:val="00B12AE7"/>
    <w:rPr>
      <w:rFonts w:ascii="Courier New" w:hAnsi="Courier New" w:cs="Times New Roman"/>
      <w:sz w:val="20"/>
      <w:szCs w:val="20"/>
    </w:rPr>
  </w:style>
  <w:style w:type="character" w:styleId="HTMLDefinition">
    <w:name w:val="HTML Definition"/>
    <w:uiPriority w:val="99"/>
    <w:rsid w:val="00B12AE7"/>
    <w:rPr>
      <w:rFonts w:cs="Times New Roman"/>
      <w:i/>
      <w:iCs/>
    </w:rPr>
  </w:style>
  <w:style w:type="character" w:styleId="HTMLKeyboard">
    <w:name w:val="HTML Keyboard"/>
    <w:uiPriority w:val="99"/>
    <w:rsid w:val="00B12AE7"/>
    <w:rPr>
      <w:rFonts w:ascii="Courier New" w:hAnsi="Courier New" w:cs="Times New Roman"/>
      <w:sz w:val="20"/>
      <w:szCs w:val="20"/>
    </w:rPr>
  </w:style>
  <w:style w:type="paragraph" w:styleId="HTMLPreformatted">
    <w:name w:val="HTML Preformatted"/>
    <w:basedOn w:val="Normal"/>
    <w:link w:val="HTMLPreformattedChar"/>
    <w:rsid w:val="00B12AE7"/>
    <w:pPr>
      <w:spacing w:before="0" w:after="0"/>
    </w:pPr>
    <w:rPr>
      <w:rFonts w:ascii="Courier New" w:eastAsia="Times New Roman" w:hAnsi="Courier New"/>
      <w:lang w:val="x-none" w:eastAsia="x-none"/>
    </w:rPr>
  </w:style>
  <w:style w:type="character" w:customStyle="1" w:styleId="HTMLPreformattedChar">
    <w:name w:val="HTML Preformatted Char"/>
    <w:link w:val="HTMLPreformatted"/>
    <w:rsid w:val="00B12AE7"/>
    <w:rPr>
      <w:rFonts w:ascii="Courier New" w:eastAsia="Times New Roman" w:hAnsi="Courier New"/>
      <w:sz w:val="22"/>
      <w:szCs w:val="24"/>
    </w:rPr>
  </w:style>
  <w:style w:type="character" w:styleId="HTMLSample">
    <w:name w:val="HTML Sample"/>
    <w:uiPriority w:val="99"/>
    <w:rsid w:val="00B12AE7"/>
    <w:rPr>
      <w:rFonts w:ascii="Courier New" w:hAnsi="Courier New" w:cs="Times New Roman"/>
    </w:rPr>
  </w:style>
  <w:style w:type="character" w:styleId="HTMLTypewriter">
    <w:name w:val="HTML Typewriter"/>
    <w:uiPriority w:val="99"/>
    <w:rsid w:val="00B12AE7"/>
    <w:rPr>
      <w:rFonts w:ascii="Courier New" w:hAnsi="Courier New" w:cs="Times New Roman"/>
      <w:sz w:val="20"/>
      <w:szCs w:val="20"/>
    </w:rPr>
  </w:style>
  <w:style w:type="character" w:styleId="HTMLVariable">
    <w:name w:val="HTML Variable"/>
    <w:uiPriority w:val="99"/>
    <w:rsid w:val="00B12AE7"/>
    <w:rPr>
      <w:rFonts w:cs="Times New Roman"/>
      <w:i/>
      <w:iCs/>
    </w:rPr>
  </w:style>
  <w:style w:type="paragraph" w:styleId="Index2">
    <w:name w:val="index 2"/>
    <w:basedOn w:val="Index1"/>
    <w:autoRedefine/>
    <w:qFormat/>
    <w:rsid w:val="00B12AE7"/>
    <w:pPr>
      <w:ind w:left="440"/>
    </w:pPr>
  </w:style>
  <w:style w:type="paragraph" w:styleId="Index3">
    <w:name w:val="index 3"/>
    <w:basedOn w:val="Index1"/>
    <w:autoRedefine/>
    <w:qFormat/>
    <w:rsid w:val="00B12AE7"/>
    <w:pPr>
      <w:ind w:left="660"/>
    </w:pPr>
  </w:style>
  <w:style w:type="paragraph" w:styleId="IndexHeading">
    <w:name w:val="index heading"/>
    <w:basedOn w:val="Heading1"/>
    <w:next w:val="Index1"/>
    <w:autoRedefine/>
    <w:qFormat/>
    <w:rsid w:val="00B12AE7"/>
    <w:pPr>
      <w:numPr>
        <w:numId w:val="0"/>
      </w:numPr>
      <w:tabs>
        <w:tab w:val="right" w:pos="4310"/>
      </w:tabs>
      <w:spacing w:before="240"/>
      <w:ind w:left="140"/>
      <w:outlineLvl w:val="9"/>
    </w:pPr>
    <w:rPr>
      <w:rFonts w:ascii="Arial Bold" w:eastAsia="Times New Roman" w:hAnsi="Arial Bold"/>
      <w:noProof/>
      <w:kern w:val="0"/>
      <w:sz w:val="28"/>
      <w:szCs w:val="28"/>
      <w:lang w:eastAsia="en-US"/>
    </w:rPr>
  </w:style>
  <w:style w:type="character" w:styleId="LineNumber">
    <w:name w:val="line number"/>
    <w:rsid w:val="00B12AE7"/>
    <w:rPr>
      <w:rFonts w:cs="Times New Roman"/>
    </w:rPr>
  </w:style>
  <w:style w:type="paragraph" w:styleId="List2">
    <w:name w:val="List 2"/>
    <w:basedOn w:val="Normal"/>
    <w:rsid w:val="00B12AE7"/>
    <w:pPr>
      <w:spacing w:before="0" w:after="0"/>
      <w:ind w:left="720" w:hanging="360"/>
    </w:pPr>
    <w:rPr>
      <w:rFonts w:eastAsia="Times New Roman"/>
      <w:lang w:eastAsia="en-US"/>
    </w:rPr>
  </w:style>
  <w:style w:type="paragraph" w:styleId="List3">
    <w:name w:val="List 3"/>
    <w:basedOn w:val="Normal"/>
    <w:rsid w:val="00B12AE7"/>
    <w:pPr>
      <w:spacing w:before="0" w:after="0"/>
      <w:ind w:left="1080" w:hanging="360"/>
    </w:pPr>
    <w:rPr>
      <w:rFonts w:eastAsia="Times New Roman"/>
      <w:lang w:eastAsia="en-US"/>
    </w:rPr>
  </w:style>
  <w:style w:type="paragraph" w:styleId="List4">
    <w:name w:val="List 4"/>
    <w:basedOn w:val="Normal"/>
    <w:rsid w:val="00B12AE7"/>
    <w:pPr>
      <w:spacing w:before="0" w:after="0"/>
      <w:ind w:left="1440" w:hanging="360"/>
    </w:pPr>
    <w:rPr>
      <w:rFonts w:eastAsia="Times New Roman"/>
      <w:lang w:eastAsia="en-US"/>
    </w:rPr>
  </w:style>
  <w:style w:type="paragraph" w:styleId="List5">
    <w:name w:val="List 5"/>
    <w:basedOn w:val="Normal"/>
    <w:rsid w:val="00B12AE7"/>
    <w:pPr>
      <w:spacing w:before="0" w:after="0"/>
      <w:ind w:left="1800" w:hanging="360"/>
    </w:pPr>
    <w:rPr>
      <w:rFonts w:eastAsia="Times New Roman"/>
      <w:lang w:eastAsia="en-US"/>
    </w:rPr>
  </w:style>
  <w:style w:type="paragraph" w:styleId="ListContinue3">
    <w:name w:val="List Continue 3"/>
    <w:basedOn w:val="Normal"/>
    <w:rsid w:val="00B12AE7"/>
    <w:pPr>
      <w:spacing w:before="0"/>
      <w:ind w:left="1080"/>
    </w:pPr>
    <w:rPr>
      <w:rFonts w:eastAsia="Times New Roman"/>
      <w:lang w:eastAsia="en-US"/>
    </w:rPr>
  </w:style>
  <w:style w:type="paragraph" w:styleId="ListContinue4">
    <w:name w:val="List Continue 4"/>
    <w:basedOn w:val="Normal"/>
    <w:rsid w:val="009C55F3"/>
    <w:pPr>
      <w:keepNext/>
      <w:keepLines/>
      <w:tabs>
        <w:tab w:val="left" w:pos="1800"/>
      </w:tabs>
      <w:spacing w:after="0"/>
      <w:ind w:left="1440" w:firstLine="360"/>
    </w:pPr>
    <w:rPr>
      <w:rFonts w:eastAsia="Times New Roman"/>
      <w:lang w:eastAsia="en-US"/>
    </w:rPr>
  </w:style>
  <w:style w:type="paragraph" w:styleId="ListContinue5">
    <w:name w:val="List Continue 5"/>
    <w:basedOn w:val="Normal"/>
    <w:rsid w:val="00B12AE7"/>
    <w:pPr>
      <w:spacing w:before="0"/>
      <w:ind w:left="1800"/>
    </w:pPr>
    <w:rPr>
      <w:rFonts w:eastAsia="Times New Roman"/>
      <w:lang w:eastAsia="en-US"/>
    </w:rPr>
  </w:style>
  <w:style w:type="paragraph" w:styleId="ListNumber4">
    <w:name w:val="List Number 4"/>
    <w:basedOn w:val="Normal"/>
    <w:qFormat/>
    <w:rsid w:val="00177E9F"/>
    <w:pPr>
      <w:keepNext/>
      <w:keepLines/>
      <w:numPr>
        <w:numId w:val="7"/>
      </w:numPr>
      <w:tabs>
        <w:tab w:val="left" w:pos="1800"/>
      </w:tabs>
      <w:spacing w:after="0"/>
    </w:pPr>
    <w:rPr>
      <w:rFonts w:eastAsia="Times New Roman"/>
      <w:lang w:eastAsia="en-US"/>
    </w:rPr>
  </w:style>
  <w:style w:type="paragraph" w:styleId="ListNumber5">
    <w:name w:val="List Number 5"/>
    <w:basedOn w:val="Normal"/>
    <w:qFormat/>
    <w:rsid w:val="00177E9F"/>
    <w:pPr>
      <w:keepNext/>
      <w:keepLines/>
      <w:tabs>
        <w:tab w:val="left" w:pos="2160"/>
      </w:tabs>
      <w:spacing w:before="0" w:after="0"/>
      <w:ind w:left="2160" w:hanging="360"/>
    </w:pPr>
    <w:rPr>
      <w:rFonts w:eastAsia="Times New Roman"/>
      <w:lang w:eastAsia="en-US"/>
    </w:rPr>
  </w:style>
  <w:style w:type="paragraph" w:styleId="MessageHeader">
    <w:name w:val="Message Header"/>
    <w:basedOn w:val="Normal"/>
    <w:link w:val="MessageHeaderChar"/>
    <w:rsid w:val="00B12AE7"/>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eastAsia="Times New Roman"/>
      <w:lang w:val="x-none" w:eastAsia="x-none"/>
    </w:rPr>
  </w:style>
  <w:style w:type="character" w:customStyle="1" w:styleId="MessageHeaderChar">
    <w:name w:val="Message Header Char"/>
    <w:link w:val="MessageHeader"/>
    <w:rsid w:val="00B12AE7"/>
    <w:rPr>
      <w:rFonts w:eastAsia="Times New Roman"/>
      <w:sz w:val="24"/>
      <w:szCs w:val="24"/>
      <w:shd w:val="pct20" w:color="auto" w:fill="auto"/>
    </w:rPr>
  </w:style>
  <w:style w:type="character" w:customStyle="1" w:styleId="ClosingChar">
    <w:name w:val="Closing Char"/>
    <w:link w:val="Closing"/>
    <w:rsid w:val="0088411E"/>
    <w:rPr>
      <w:sz w:val="22"/>
      <w:szCs w:val="24"/>
      <w:lang w:eastAsia="ko-KR"/>
    </w:rPr>
  </w:style>
  <w:style w:type="table" w:customStyle="1" w:styleId="ProcedureTable">
    <w:name w:val="Procedure Table"/>
    <w:aliases w:val="pt"/>
    <w:basedOn w:val="TableNormal"/>
    <w:semiHidden/>
    <w:rsid w:val="00B12AE7"/>
    <w:rPr>
      <w:rFonts w:eastAsia="Times New Roman"/>
    </w:rPr>
    <w:tblPr/>
  </w:style>
  <w:style w:type="table" w:customStyle="1" w:styleId="ProcedureTableinList1">
    <w:name w:val="Procedure Table in List 1"/>
    <w:aliases w:val="pt1"/>
    <w:basedOn w:val="ProcedureTable"/>
    <w:semiHidden/>
    <w:rsid w:val="00B12AE7"/>
    <w:tblPr/>
  </w:style>
  <w:style w:type="table" w:customStyle="1" w:styleId="ProcedureTableinList2">
    <w:name w:val="Procedure Table in List 2"/>
    <w:aliases w:val="pt2"/>
    <w:basedOn w:val="ProcedureTable"/>
    <w:semiHidden/>
    <w:rsid w:val="00B12AE7"/>
    <w:tblPr/>
  </w:style>
  <w:style w:type="paragraph" w:styleId="Salutation">
    <w:name w:val="Salutation"/>
    <w:basedOn w:val="Normal"/>
    <w:next w:val="Normal"/>
    <w:link w:val="SalutationChar"/>
    <w:rsid w:val="00B12AE7"/>
    <w:pPr>
      <w:spacing w:before="0" w:after="0"/>
    </w:pPr>
    <w:rPr>
      <w:rFonts w:eastAsia="Times New Roman"/>
      <w:lang w:val="x-none" w:eastAsia="x-none"/>
    </w:rPr>
  </w:style>
  <w:style w:type="character" w:customStyle="1" w:styleId="SalutationChar">
    <w:name w:val="Salutation Char"/>
    <w:link w:val="Salutation"/>
    <w:rsid w:val="00B12AE7"/>
    <w:rPr>
      <w:rFonts w:eastAsia="Times New Roman"/>
      <w:sz w:val="22"/>
      <w:szCs w:val="24"/>
    </w:rPr>
  </w:style>
  <w:style w:type="paragraph" w:styleId="Signature">
    <w:name w:val="Signature"/>
    <w:basedOn w:val="Normal"/>
    <w:link w:val="SignatureChar"/>
    <w:rsid w:val="00B12AE7"/>
    <w:pPr>
      <w:spacing w:before="0" w:after="0"/>
      <w:ind w:left="4320"/>
    </w:pPr>
    <w:rPr>
      <w:rFonts w:eastAsia="Times New Roman"/>
      <w:lang w:val="x-none" w:eastAsia="x-none"/>
    </w:rPr>
  </w:style>
  <w:style w:type="character" w:customStyle="1" w:styleId="SignatureChar">
    <w:name w:val="Signature Char"/>
    <w:link w:val="Signature"/>
    <w:rsid w:val="00B12AE7"/>
    <w:rPr>
      <w:rFonts w:eastAsia="Times New Roman"/>
      <w:sz w:val="22"/>
      <w:szCs w:val="24"/>
    </w:rPr>
  </w:style>
  <w:style w:type="character" w:styleId="Strong">
    <w:name w:val="Strong"/>
    <w:qFormat/>
    <w:rsid w:val="00B12AE7"/>
    <w:rPr>
      <w:rFonts w:cs="Times New Roman"/>
      <w:b/>
      <w:bCs/>
    </w:rPr>
  </w:style>
  <w:style w:type="table" w:styleId="Table3Deffects1">
    <w:name w:val="Table 3D effects 1"/>
    <w:basedOn w:val="TableNormal"/>
    <w:uiPriority w:val="99"/>
    <w:rsid w:val="00B12AE7"/>
    <w:pPr>
      <w:spacing w:before="60" w:after="60" w:line="260" w:lineRule="exact"/>
    </w:pPr>
    <w:rPr>
      <w:rFonts w:eastAsia="Times New Roman"/>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B12AE7"/>
    <w:pPr>
      <w:spacing w:before="60" w:after="60" w:line="260" w:lineRule="exact"/>
    </w:pPr>
    <w:rPr>
      <w:rFonts w:eastAsia="Times New Roman"/>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B12AE7"/>
    <w:pPr>
      <w:spacing w:before="60" w:after="60" w:line="260" w:lineRule="exact"/>
    </w:pPr>
    <w:rPr>
      <w:rFonts w:eastAsia="Times New Roman"/>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rsid w:val="00B12AE7"/>
    <w:pPr>
      <w:spacing w:before="60" w:after="60" w:line="260" w:lineRule="exact"/>
    </w:pPr>
    <w:rPr>
      <w:rFonts w:eastAsia="Times New Roman"/>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rsid w:val="00B12AE7"/>
    <w:pPr>
      <w:spacing w:before="60" w:after="60" w:line="260" w:lineRule="exact"/>
    </w:pPr>
    <w:rPr>
      <w:rFonts w:eastAsia="Times New Roman"/>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B12AE7"/>
    <w:pPr>
      <w:spacing w:before="60" w:after="60" w:line="260" w:lineRule="exact"/>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B12AE7"/>
    <w:pPr>
      <w:spacing w:before="60" w:after="60" w:line="260" w:lineRule="exact"/>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rsid w:val="00B12AE7"/>
    <w:pPr>
      <w:spacing w:before="60" w:after="60" w:line="260" w:lineRule="exact"/>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sid w:val="00B12AE7"/>
    <w:pPr>
      <w:spacing w:before="60" w:after="60" w:line="260" w:lineRule="exact"/>
    </w:pPr>
    <w:rPr>
      <w:rFonts w:eastAsia="Times New Roman"/>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sid w:val="00B12AE7"/>
    <w:pPr>
      <w:spacing w:before="60" w:after="60" w:line="260" w:lineRule="exact"/>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rsid w:val="00B12AE7"/>
    <w:pPr>
      <w:spacing w:before="60" w:after="60" w:line="260" w:lineRule="exact"/>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rsid w:val="00B12AE7"/>
    <w:pPr>
      <w:spacing w:before="60" w:after="60" w:line="260" w:lineRule="exact"/>
    </w:pPr>
    <w:rPr>
      <w:rFonts w:eastAsia="Times New Roman"/>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rsid w:val="00B12AE7"/>
    <w:pPr>
      <w:spacing w:before="60" w:after="60" w:line="260" w:lineRule="exact"/>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rsid w:val="00B12AE7"/>
    <w:pPr>
      <w:spacing w:before="60" w:after="60" w:line="260" w:lineRule="exact"/>
    </w:pPr>
    <w:rPr>
      <w:rFonts w:eastAsia="Times New Roman"/>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rsid w:val="00B12AE7"/>
    <w:pPr>
      <w:spacing w:before="60" w:after="60" w:line="260" w:lineRule="exact"/>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rsid w:val="00B12AE7"/>
    <w:pPr>
      <w:spacing w:before="60" w:after="60" w:line="260" w:lineRule="exact"/>
    </w:pPr>
    <w:rPr>
      <w:rFonts w:eastAsia="Times New Roman"/>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rsid w:val="00B12AE7"/>
    <w:pPr>
      <w:spacing w:before="60" w:after="60" w:line="260" w:lineRule="exact"/>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rsid w:val="00B12AE7"/>
    <w:pPr>
      <w:spacing w:before="60" w:after="60" w:line="260" w:lineRule="exac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rsid w:val="00B12AE7"/>
    <w:pPr>
      <w:spacing w:before="60" w:after="60" w:line="260" w:lineRule="exact"/>
    </w:pPr>
    <w:rPr>
      <w:rFonts w:eastAsia="Times New Roman"/>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rsid w:val="00B12AE7"/>
    <w:pPr>
      <w:spacing w:before="60" w:after="60" w:line="260" w:lineRule="exact"/>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rsid w:val="00B12AE7"/>
    <w:pPr>
      <w:spacing w:before="60" w:after="60" w:line="260" w:lineRule="exact"/>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B12AE7"/>
    <w:pPr>
      <w:spacing w:before="60" w:after="60" w:line="260" w:lineRule="exac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B12AE7"/>
    <w:pPr>
      <w:spacing w:before="60" w:after="60" w:line="260" w:lineRule="exact"/>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rsid w:val="00B12AE7"/>
    <w:pPr>
      <w:spacing w:before="60" w:after="60" w:line="260" w:lineRule="exact"/>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rsid w:val="00B12AE7"/>
    <w:pPr>
      <w:spacing w:before="60" w:after="60" w:line="260" w:lineRule="exact"/>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B12AE7"/>
    <w:pPr>
      <w:spacing w:before="60" w:after="60" w:line="260" w:lineRule="exact"/>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B12AE7"/>
    <w:pPr>
      <w:spacing w:before="60" w:after="60" w:line="260" w:lineRule="exact"/>
    </w:pPr>
    <w:rPr>
      <w:rFonts w:eastAsia="Times New Roman"/>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B12AE7"/>
    <w:pPr>
      <w:spacing w:before="60" w:after="60" w:line="260" w:lineRule="exact"/>
    </w:pPr>
    <w:rPr>
      <w:rFonts w:eastAsia="Times New Roman"/>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B12AE7"/>
    <w:pPr>
      <w:spacing w:before="60" w:after="60" w:line="260" w:lineRule="exac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B12AE7"/>
    <w:pPr>
      <w:spacing w:before="60" w:after="60" w:line="260" w:lineRule="exac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B12AE7"/>
    <w:pPr>
      <w:spacing w:before="60" w:after="60" w:line="260" w:lineRule="exact"/>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B12AE7"/>
    <w:pPr>
      <w:spacing w:before="60" w:after="60" w:line="260" w:lineRule="exact"/>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B12AE7"/>
    <w:pPr>
      <w:spacing w:before="60" w:after="60" w:line="260" w:lineRule="exact"/>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6E58BF"/>
    <w:pPr>
      <w:keepNext/>
      <w:keepLines/>
      <w:numPr>
        <w:numId w:val="6"/>
      </w:numPr>
      <w:spacing w:before="60" w:after="60"/>
      <w:ind w:left="706"/>
    </w:pPr>
    <w:rPr>
      <w:rFonts w:ascii="Arial" w:eastAsia="Times New Roman" w:hAnsi="Arial"/>
      <w:szCs w:val="20"/>
      <w:lang w:eastAsia="en-US"/>
    </w:rPr>
  </w:style>
  <w:style w:type="table" w:styleId="TableProfessional">
    <w:name w:val="Table Professional"/>
    <w:basedOn w:val="TableNormal"/>
    <w:uiPriority w:val="99"/>
    <w:rsid w:val="00B12AE7"/>
    <w:pPr>
      <w:spacing w:before="60" w:after="60" w:line="260" w:lineRule="exac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B12AE7"/>
    <w:pPr>
      <w:spacing w:before="60" w:after="60" w:line="260" w:lineRule="exact"/>
    </w:pPr>
    <w:rPr>
      <w:rFonts w:eastAsia="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rsid w:val="00B12AE7"/>
    <w:pPr>
      <w:spacing w:before="60" w:after="60" w:line="260" w:lineRule="exact"/>
    </w:pPr>
    <w:rPr>
      <w:rFonts w:eastAsia="Times New Roman"/>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B12AE7"/>
    <w:pPr>
      <w:spacing w:before="60" w:after="60" w:line="260" w:lineRule="exact"/>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rsid w:val="00B12AE7"/>
    <w:pPr>
      <w:spacing w:before="60" w:after="60" w:line="260" w:lineRule="exact"/>
    </w:pPr>
    <w:rPr>
      <w:rFonts w:eastAsia="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rsid w:val="00B12AE7"/>
    <w:pPr>
      <w:spacing w:before="60" w:after="60" w:line="260" w:lineRule="exact"/>
    </w:pPr>
    <w:rPr>
      <w:rFonts w:eastAsia="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rsid w:val="00B12AE7"/>
    <w:pPr>
      <w:spacing w:before="60" w:after="60" w:line="260" w:lineRule="exact"/>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sid w:val="00B12AE7"/>
    <w:pPr>
      <w:spacing w:before="60" w:after="60" w:line="260" w:lineRule="exact"/>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rsid w:val="00B12AE7"/>
    <w:pPr>
      <w:spacing w:before="60" w:after="60" w:line="260" w:lineRule="exact"/>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rsid w:val="00B12AE7"/>
    <w:pPr>
      <w:spacing w:before="60" w:after="60" w:line="260" w:lineRule="exact"/>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B12AE7"/>
    <w:rPr>
      <w:rFonts w:eastAsia="Times New Roman"/>
    </w:rPr>
    <w:tblPr/>
  </w:style>
  <w:style w:type="table" w:customStyle="1" w:styleId="TablewithHeader">
    <w:name w:val="Table with Header"/>
    <w:aliases w:val="twh"/>
    <w:basedOn w:val="TablewithoutHeader"/>
    <w:semiHidden/>
    <w:rsid w:val="00B12AE7"/>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tblStylePr w:type="firstRow">
      <w:pPr>
        <w:keepNext/>
        <w:spacing w:beforeLines="0" w:beforeAutospacing="0" w:afterLines="0" w:afterAutospacing="0" w:line="220" w:lineRule="exact"/>
        <w:ind w:leftChars="0" w:left="0" w:rightChars="0" w:right="0" w:firstLineChars="0" w:firstLine="0"/>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B12AE7"/>
    <w:pPr>
      <w:keepNext/>
    </w:pPr>
    <w:tblPr>
      <w:tblInd w:w="360" w:type="dxa"/>
    </w:tblPr>
    <w:tblStylePr w:type="firstRow">
      <w:pPr>
        <w:keepNext/>
        <w:spacing w:beforeLines="0" w:beforeAutospacing="0" w:afterLines="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B12AE7"/>
    <w:tblPr>
      <w:tblInd w:w="720" w:type="dxa"/>
    </w:tblPr>
    <w:tblStylePr w:type="firstRow">
      <w:pPr>
        <w:keepNext/>
        <w:spacing w:beforeLines="0" w:beforeAutospacing="0" w:afterLines="0" w:afterAutospacing="0" w:line="220" w:lineRule="exact"/>
        <w:ind w:leftChars="0" w:left="0" w:rightChars="0" w:right="0" w:firstLineChars="0" w:firstLine="0"/>
        <w:jc w:val="center"/>
      </w:pPr>
      <w:rPr>
        <w:rFonts w:ascii="Arial" w:hAnsi="Arial" w:cs="Times New Roman"/>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B12AE7"/>
    <w:tblPr/>
  </w:style>
  <w:style w:type="table" w:customStyle="1" w:styleId="TablewithoutHeaderinList2">
    <w:name w:val="Table without Header in List 2"/>
    <w:aliases w:val="tbl2"/>
    <w:basedOn w:val="TablewithoutHeaderinList1"/>
    <w:semiHidden/>
    <w:rsid w:val="00B12AE7"/>
    <w:tblPr/>
  </w:style>
  <w:style w:type="paragraph" w:customStyle="1" w:styleId="Title2">
    <w:name w:val="Title 2"/>
    <w:basedOn w:val="Normal"/>
    <w:qFormat/>
    <w:rsid w:val="00CE271E"/>
    <w:pPr>
      <w:jc w:val="center"/>
    </w:pPr>
    <w:rPr>
      <w:rFonts w:ascii="Arial" w:eastAsia="Times New Roman" w:hAnsi="Arial"/>
      <w:b/>
      <w:sz w:val="28"/>
      <w:lang w:eastAsia="en-US"/>
    </w:rPr>
  </w:style>
  <w:style w:type="paragraph" w:styleId="Index5">
    <w:name w:val="index 5"/>
    <w:basedOn w:val="Normal"/>
    <w:next w:val="Normal"/>
    <w:autoRedefine/>
    <w:unhideWhenUsed/>
    <w:qFormat/>
    <w:rsid w:val="00B12AE7"/>
    <w:pPr>
      <w:spacing w:before="0" w:after="0"/>
      <w:ind w:left="1100" w:hanging="220"/>
    </w:pPr>
    <w:rPr>
      <w:rFonts w:eastAsia="Times New Roman"/>
      <w:szCs w:val="18"/>
      <w:lang w:eastAsia="en-US"/>
    </w:rPr>
  </w:style>
  <w:style w:type="paragraph" w:styleId="Index6">
    <w:name w:val="index 6"/>
    <w:basedOn w:val="Normal"/>
    <w:next w:val="Normal"/>
    <w:autoRedefine/>
    <w:unhideWhenUsed/>
    <w:qFormat/>
    <w:rsid w:val="00B12AE7"/>
    <w:pPr>
      <w:spacing w:before="0" w:after="0"/>
      <w:ind w:left="1320" w:hanging="220"/>
    </w:pPr>
    <w:rPr>
      <w:rFonts w:eastAsia="Times New Roman"/>
      <w:szCs w:val="18"/>
      <w:lang w:eastAsia="en-US"/>
    </w:rPr>
  </w:style>
  <w:style w:type="paragraph" w:styleId="Index7">
    <w:name w:val="index 7"/>
    <w:basedOn w:val="Normal"/>
    <w:next w:val="Normal"/>
    <w:autoRedefine/>
    <w:unhideWhenUsed/>
    <w:qFormat/>
    <w:rsid w:val="00B12AE7"/>
    <w:pPr>
      <w:spacing w:before="0" w:after="0"/>
      <w:ind w:left="1540" w:hanging="220"/>
    </w:pPr>
    <w:rPr>
      <w:rFonts w:eastAsia="Times New Roman"/>
      <w:szCs w:val="18"/>
      <w:lang w:eastAsia="en-US"/>
    </w:rPr>
  </w:style>
  <w:style w:type="paragraph" w:styleId="Index8">
    <w:name w:val="index 8"/>
    <w:basedOn w:val="Normal"/>
    <w:next w:val="Normal"/>
    <w:autoRedefine/>
    <w:unhideWhenUsed/>
    <w:qFormat/>
    <w:rsid w:val="00B12AE7"/>
    <w:pPr>
      <w:spacing w:before="0" w:after="0"/>
      <w:ind w:left="1760" w:hanging="220"/>
    </w:pPr>
    <w:rPr>
      <w:rFonts w:eastAsia="Times New Roman"/>
      <w:szCs w:val="18"/>
      <w:lang w:eastAsia="en-US"/>
    </w:rPr>
  </w:style>
  <w:style w:type="paragraph" w:styleId="Index9">
    <w:name w:val="index 9"/>
    <w:basedOn w:val="Normal"/>
    <w:next w:val="Normal"/>
    <w:autoRedefine/>
    <w:unhideWhenUsed/>
    <w:qFormat/>
    <w:rsid w:val="00B12AE7"/>
    <w:pPr>
      <w:spacing w:before="0" w:after="0"/>
      <w:ind w:left="1980" w:hanging="220"/>
    </w:pPr>
    <w:rPr>
      <w:rFonts w:eastAsia="Times New Roman"/>
      <w:szCs w:val="18"/>
      <w:lang w:eastAsia="en-US"/>
    </w:rPr>
  </w:style>
  <w:style w:type="paragraph" w:customStyle="1" w:styleId="HeadingFront-BackMatter">
    <w:name w:val="Heading Front-Back_Matter"/>
    <w:basedOn w:val="Normal"/>
    <w:next w:val="BodyText"/>
    <w:autoRedefine/>
    <w:qFormat/>
    <w:rsid w:val="00387973"/>
    <w:pPr>
      <w:keepNext/>
      <w:spacing w:before="0" w:after="0"/>
      <w:jc w:val="center"/>
    </w:pPr>
    <w:rPr>
      <w:rFonts w:ascii="Arial" w:hAnsi="Arial" w:cs="Arial"/>
      <w:b/>
      <w:bCs/>
      <w:kern w:val="32"/>
      <w:sz w:val="36"/>
      <w:szCs w:val="32"/>
    </w:rPr>
  </w:style>
  <w:style w:type="paragraph" w:customStyle="1" w:styleId="BodyTextIndent5">
    <w:name w:val="Body Text Indent 5"/>
    <w:basedOn w:val="BodyTextIndent4"/>
    <w:qFormat/>
    <w:rsid w:val="00B40DFE"/>
    <w:pPr>
      <w:ind w:left="1800"/>
    </w:pPr>
  </w:style>
  <w:style w:type="paragraph" w:customStyle="1" w:styleId="BodyText5">
    <w:name w:val="Body Text 5"/>
    <w:basedOn w:val="BodyText4"/>
    <w:rsid w:val="00F20B63"/>
    <w:pPr>
      <w:ind w:left="1440"/>
    </w:pPr>
    <w:rPr>
      <w:rFonts w:eastAsia="Batang"/>
      <w:szCs w:val="16"/>
    </w:rPr>
  </w:style>
  <w:style w:type="paragraph" w:customStyle="1" w:styleId="Reference">
    <w:name w:val="Reference"/>
    <w:basedOn w:val="Note"/>
    <w:qFormat/>
    <w:rsid w:val="00B12AE7"/>
  </w:style>
  <w:style w:type="paragraph" w:customStyle="1" w:styleId="TableCaution">
    <w:name w:val="Table Caution"/>
    <w:basedOn w:val="Caution"/>
    <w:qFormat/>
    <w:rsid w:val="00AD5D57"/>
    <w:pPr>
      <w:jc w:val="center"/>
    </w:pPr>
    <w:rPr>
      <w:rFonts w:ascii="Arial" w:hAnsi="Arial"/>
      <w:sz w:val="22"/>
    </w:rPr>
  </w:style>
  <w:style w:type="paragraph" w:customStyle="1" w:styleId="TableListBullet2">
    <w:name w:val="Table List Bullet 2"/>
    <w:basedOn w:val="ListBullet2"/>
    <w:qFormat/>
    <w:rsid w:val="006E58BF"/>
    <w:pPr>
      <w:tabs>
        <w:tab w:val="clear" w:pos="1080"/>
        <w:tab w:val="left" w:pos="720"/>
      </w:tabs>
      <w:spacing w:before="60" w:after="60"/>
      <w:ind w:left="720"/>
    </w:pPr>
    <w:rPr>
      <w:rFonts w:eastAsia="Times New Roman" w:cs="Arial"/>
      <w:szCs w:val="20"/>
      <w:lang w:eastAsia="en-US"/>
    </w:rPr>
  </w:style>
  <w:style w:type="paragraph" w:styleId="ListContinue2">
    <w:name w:val="List Continue 2"/>
    <w:basedOn w:val="Normal"/>
    <w:unhideWhenUsed/>
    <w:rsid w:val="00B12AE7"/>
    <w:pPr>
      <w:spacing w:before="0"/>
      <w:ind w:left="720"/>
      <w:contextualSpacing/>
    </w:pPr>
    <w:rPr>
      <w:rFonts w:eastAsia="Times New Roman"/>
      <w:lang w:eastAsia="en-US"/>
    </w:rPr>
  </w:style>
  <w:style w:type="paragraph" w:customStyle="1" w:styleId="CodeIndent3Bold">
    <w:name w:val="Code Indent 3 Bold"/>
    <w:basedOn w:val="BodyTextIndent3"/>
    <w:qFormat/>
    <w:rsid w:val="00B12AE7"/>
    <w:rPr>
      <w:rFonts w:ascii="Courier New" w:hAnsi="Courier New"/>
      <w:b/>
      <w:sz w:val="18"/>
    </w:rPr>
  </w:style>
  <w:style w:type="paragraph" w:customStyle="1" w:styleId="CodeIndent3Regular">
    <w:name w:val="Code Indent 3 Regular"/>
    <w:basedOn w:val="CodeIndent3Bold"/>
    <w:rsid w:val="00B12AE7"/>
    <w:rPr>
      <w:b w:val="0"/>
    </w:rPr>
  </w:style>
  <w:style w:type="paragraph" w:customStyle="1" w:styleId="CodeIndent4Bold">
    <w:name w:val="Code Indent 4 Bold"/>
    <w:basedOn w:val="CodeIndent3Bold"/>
    <w:rsid w:val="00B12AE7"/>
    <w:pPr>
      <w:ind w:left="1620"/>
    </w:pPr>
  </w:style>
  <w:style w:type="paragraph" w:customStyle="1" w:styleId="CodeIndent4Regular">
    <w:name w:val="Code Indent 4 Regular"/>
    <w:basedOn w:val="BodyTextIndent4"/>
    <w:rsid w:val="00B12AE7"/>
    <w:rPr>
      <w:rFonts w:ascii="Courier New" w:hAnsi="Courier New"/>
      <w:sz w:val="18"/>
    </w:rPr>
  </w:style>
  <w:style w:type="paragraph" w:customStyle="1" w:styleId="CodeIndent5Bold">
    <w:name w:val="Code Indent 5 Bold"/>
    <w:basedOn w:val="BodyTextIndent5"/>
    <w:rsid w:val="00B12AE7"/>
    <w:rPr>
      <w:rFonts w:ascii="Courier New" w:hAnsi="Courier New"/>
      <w:b/>
      <w:sz w:val="18"/>
    </w:rPr>
  </w:style>
  <w:style w:type="table" w:customStyle="1" w:styleId="TableVA">
    <w:name w:val="Table VA"/>
    <w:basedOn w:val="TableNormal"/>
    <w:uiPriority w:val="99"/>
    <w:qFormat/>
    <w:rsid w:val="00B12AE7"/>
    <w:pPr>
      <w:spacing w:before="60" w:after="60"/>
    </w:pPr>
    <w:rPr>
      <w:rFonts w:ascii="Arial" w:eastAsia="Calibri" w:hAnsi="Arial"/>
    </w:rPr>
    <w:tblPr>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style>
  <w:style w:type="paragraph" w:customStyle="1" w:styleId="ListBullet2Indent">
    <w:name w:val="List Bullet 2 Indent"/>
    <w:basedOn w:val="ListBullet2"/>
    <w:qFormat/>
    <w:rsid w:val="000E04CF"/>
    <w:pPr>
      <w:tabs>
        <w:tab w:val="left" w:pos="1800"/>
      </w:tabs>
      <w:ind w:left="1800"/>
    </w:pPr>
    <w:rPr>
      <w:rFonts w:eastAsia="Times New Roman"/>
      <w:lang w:eastAsia="en-US"/>
    </w:rPr>
  </w:style>
  <w:style w:type="paragraph" w:customStyle="1" w:styleId="ListBulletIndent2">
    <w:name w:val="List Bullet Indent 2"/>
    <w:basedOn w:val="ListBulletIndent"/>
    <w:qFormat/>
    <w:rsid w:val="00177E9F"/>
    <w:pPr>
      <w:tabs>
        <w:tab w:val="clear" w:pos="1440"/>
        <w:tab w:val="left" w:pos="1800"/>
      </w:tabs>
      <w:ind w:left="1440"/>
    </w:pPr>
    <w:rPr>
      <w:rFonts w:eastAsia="Batang"/>
    </w:rPr>
  </w:style>
  <w:style w:type="paragraph" w:customStyle="1" w:styleId="CodeIndent">
    <w:name w:val="Code Indent"/>
    <w:basedOn w:val="BodyText"/>
    <w:qFormat/>
    <w:rsid w:val="00B12AE7"/>
    <w:pPr>
      <w:keepNext/>
      <w:keepLines/>
      <w:spacing w:after="0"/>
      <w:ind w:left="360"/>
    </w:pPr>
    <w:rPr>
      <w:rFonts w:ascii="Courier New" w:eastAsia="Times New Roman" w:hAnsi="Courier New" w:cs="Courier New"/>
      <w:sz w:val="18"/>
      <w:szCs w:val="18"/>
      <w:lang w:eastAsia="en-US"/>
    </w:rPr>
  </w:style>
  <w:style w:type="character" w:customStyle="1" w:styleId="Code">
    <w:name w:val="Code"/>
    <w:qFormat/>
    <w:rsid w:val="00B12AE7"/>
    <w:rPr>
      <w:rFonts w:ascii="Courier New" w:hAnsi="Courier New"/>
      <w:sz w:val="18"/>
    </w:rPr>
  </w:style>
  <w:style w:type="paragraph" w:customStyle="1" w:styleId="ListBullet3Indent">
    <w:name w:val="List Bullet 3 Indent"/>
    <w:basedOn w:val="ListBullet2Indent"/>
    <w:qFormat/>
    <w:rsid w:val="000E04CF"/>
    <w:pPr>
      <w:numPr>
        <w:numId w:val="8"/>
      </w:numPr>
      <w:tabs>
        <w:tab w:val="clear" w:pos="1800"/>
        <w:tab w:val="left" w:pos="2160"/>
      </w:tabs>
      <w:ind w:left="2160"/>
    </w:pPr>
  </w:style>
  <w:style w:type="paragraph" w:customStyle="1" w:styleId="DialogueIndent">
    <w:name w:val="Dialogue Indent"/>
    <w:basedOn w:val="Dialogue"/>
    <w:qFormat/>
    <w:rsid w:val="00657B04"/>
    <w:pPr>
      <w:ind w:left="907"/>
    </w:pPr>
  </w:style>
  <w:style w:type="paragraph" w:customStyle="1" w:styleId="Hdg">
    <w:name w:val="Hdg"/>
    <w:basedOn w:val="Normal"/>
    <w:rsid w:val="00624225"/>
    <w:pPr>
      <w:spacing w:before="240" w:after="240"/>
    </w:pPr>
    <w:rPr>
      <w:rFonts w:ascii="Arial" w:eastAsia="Times New Roman" w:hAnsi="Arial"/>
      <w:b/>
      <w:sz w:val="36"/>
      <w:lang w:eastAsia="en-US"/>
    </w:rPr>
  </w:style>
  <w:style w:type="table" w:customStyle="1" w:styleId="TableGrid10">
    <w:name w:val="Table Grid1"/>
    <w:basedOn w:val="TableNormal"/>
    <w:next w:val="TableGrid"/>
    <w:uiPriority w:val="59"/>
    <w:rsid w:val="00C86FCC"/>
    <w:rPr>
      <w:rFonts w:ascii="Calibri" w:eastAsia="Times New Rom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teChar">
    <w:name w:val="Date Char"/>
    <w:link w:val="Date"/>
    <w:rsid w:val="00402F6A"/>
    <w:rPr>
      <w:sz w:val="22"/>
      <w:szCs w:val="24"/>
      <w:lang w:eastAsia="ko-KR"/>
    </w:rPr>
  </w:style>
  <w:style w:type="paragraph" w:customStyle="1" w:styleId="BulletList-Normal1">
    <w:name w:val="Bullet List-Normal 1"/>
    <w:aliases w:val="BN1"/>
    <w:autoRedefine/>
    <w:uiPriority w:val="99"/>
    <w:rsid w:val="00F64296"/>
    <w:pPr>
      <w:tabs>
        <w:tab w:val="left" w:pos="720"/>
        <w:tab w:val="left" w:pos="2862"/>
        <w:tab w:val="left" w:pos="3042"/>
      </w:tabs>
      <w:spacing w:line="276" w:lineRule="auto"/>
    </w:pPr>
    <w:rPr>
      <w:rFonts w:ascii="Arial" w:eastAsia="SimSun" w:hAnsi="Arial" w:cs="Arial"/>
      <w:bCs/>
      <w:sz w:val="22"/>
      <w:szCs w:val="22"/>
      <w:lang w:eastAsia="zh-CN"/>
    </w:rPr>
  </w:style>
  <w:style w:type="paragraph" w:customStyle="1" w:styleId="majorheading">
    <w:name w:val="major heading"/>
    <w:basedOn w:val="Normal"/>
    <w:rsid w:val="00943857"/>
    <w:pPr>
      <w:spacing w:before="0" w:after="0"/>
    </w:pPr>
    <w:rPr>
      <w:rFonts w:ascii="Arial" w:eastAsia="Times New Roman" w:hAnsi="Arial"/>
      <w:sz w:val="36"/>
      <w:szCs w:val="20"/>
      <w:lang w:eastAsia="en-US"/>
    </w:rPr>
  </w:style>
  <w:style w:type="paragraph" w:styleId="Bibliography">
    <w:name w:val="Bibliography"/>
    <w:basedOn w:val="Normal"/>
    <w:next w:val="Normal"/>
    <w:uiPriority w:val="37"/>
    <w:semiHidden/>
    <w:unhideWhenUsed/>
    <w:rsid w:val="00A56690"/>
    <w:pPr>
      <w:spacing w:before="0" w:after="0"/>
    </w:pPr>
  </w:style>
  <w:style w:type="paragraph" w:customStyle="1" w:styleId="DialogueIndent2">
    <w:name w:val="Dialogue Indent 2"/>
    <w:basedOn w:val="Dialogue"/>
    <w:qFormat/>
    <w:rsid w:val="00640165"/>
    <w:pPr>
      <w:ind w:left="1267"/>
    </w:pPr>
  </w:style>
  <w:style w:type="paragraph" w:customStyle="1" w:styleId="DialogueIndent3">
    <w:name w:val="Dialogue Indent 3"/>
    <w:basedOn w:val="DialogueIndent2"/>
    <w:qFormat/>
    <w:rsid w:val="00640165"/>
    <w:pPr>
      <w:ind w:left="1627"/>
    </w:pPr>
  </w:style>
  <w:style w:type="character" w:styleId="EndnoteReference">
    <w:name w:val="endnote reference"/>
    <w:rsid w:val="00640165"/>
    <w:rPr>
      <w:vertAlign w:val="superscript"/>
    </w:rPr>
  </w:style>
  <w:style w:type="paragraph" w:customStyle="1" w:styleId="StyleHeading2CenturySchoolbookBefore0pt">
    <w:name w:val="Style Heading 2 + Century Schoolbook Before:  0 pt"/>
    <w:basedOn w:val="Heading2"/>
    <w:rsid w:val="004500BF"/>
    <w:pPr>
      <w:keepNext w:val="0"/>
      <w:keepLines w:val="0"/>
      <w:numPr>
        <w:ilvl w:val="0"/>
        <w:numId w:val="0"/>
      </w:numPr>
      <w:tabs>
        <w:tab w:val="clear" w:pos="72"/>
      </w:tabs>
      <w:spacing w:before="0" w:after="0"/>
    </w:pPr>
    <w:rPr>
      <w:rFonts w:ascii="Century Schoolbook" w:eastAsia="Times New Roman" w:hAnsi="Century Schoolbook"/>
      <w:i/>
      <w:iCs w:val="0"/>
      <w:sz w:val="24"/>
      <w:szCs w:val="20"/>
      <w:lang w:eastAsia="en-US"/>
    </w:rPr>
  </w:style>
  <w:style w:type="paragraph" w:customStyle="1" w:styleId="StyleHeading2CenturySchoolbook">
    <w:name w:val="Style Heading 2 + Century Schoolbook"/>
    <w:basedOn w:val="Heading2"/>
    <w:rsid w:val="000B2B61"/>
    <w:pPr>
      <w:keepNext w:val="0"/>
      <w:keepLines w:val="0"/>
      <w:numPr>
        <w:ilvl w:val="0"/>
        <w:numId w:val="0"/>
      </w:numPr>
      <w:tabs>
        <w:tab w:val="clear" w:pos="72"/>
      </w:tabs>
      <w:spacing w:before="0" w:after="0"/>
    </w:pPr>
    <w:rPr>
      <w:rFonts w:ascii="Century Schoolbook" w:eastAsia="Times New Roman" w:hAnsi="Century Schoolbook"/>
      <w:i/>
      <w:iCs w:val="0"/>
      <w:sz w:val="24"/>
      <w:szCs w:val="20"/>
      <w:lang w:eastAsia="en-US"/>
    </w:rPr>
  </w:style>
  <w:style w:type="paragraph" w:styleId="EndnoteText">
    <w:name w:val="endnote text"/>
    <w:basedOn w:val="Normal"/>
    <w:link w:val="EndnoteTextChar"/>
    <w:rsid w:val="006F3F9F"/>
    <w:rPr>
      <w:sz w:val="20"/>
      <w:szCs w:val="20"/>
      <w:lang w:val="x-none"/>
    </w:rPr>
  </w:style>
  <w:style w:type="character" w:customStyle="1" w:styleId="EndnoteTextChar">
    <w:name w:val="Endnote Text Char"/>
    <w:link w:val="EndnoteText"/>
    <w:rsid w:val="006F3F9F"/>
    <w:rPr>
      <w:lang w:eastAsia="ko-KR"/>
    </w:rPr>
  </w:style>
  <w:style w:type="paragraph" w:customStyle="1" w:styleId="Table">
    <w:name w:val="Table"/>
    <w:basedOn w:val="Normal"/>
    <w:rsid w:val="00ED223E"/>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60" w:after="0" w:line="180" w:lineRule="exact"/>
    </w:pPr>
    <w:rPr>
      <w:rFonts w:ascii="Arial" w:eastAsia="Times New Roman" w:hAnsi="Arial"/>
      <w:kern w:val="16"/>
      <w:sz w:val="16"/>
      <w:szCs w:val="20"/>
      <w:lang w:eastAsia="en-US"/>
    </w:rPr>
  </w:style>
  <w:style w:type="numbering" w:customStyle="1" w:styleId="NoList1">
    <w:name w:val="No List1"/>
    <w:next w:val="NoList"/>
    <w:uiPriority w:val="99"/>
    <w:semiHidden/>
    <w:unhideWhenUsed/>
    <w:rsid w:val="00855899"/>
  </w:style>
  <w:style w:type="paragraph" w:customStyle="1" w:styleId="pctext">
    <w:name w:val="pc text"/>
    <w:basedOn w:val="Normal"/>
    <w:rsid w:val="00855899"/>
    <w:pPr>
      <w:tabs>
        <w:tab w:val="left" w:pos="900"/>
        <w:tab w:val="left" w:pos="4860"/>
        <w:tab w:val="right" w:pos="9180"/>
      </w:tabs>
      <w:spacing w:before="0" w:after="0"/>
    </w:pPr>
    <w:rPr>
      <w:rFonts w:ascii="NewCenturySchlbk" w:eastAsia="Times New Roman" w:hAnsi="NewCenturySchlbk"/>
      <w:szCs w:val="20"/>
      <w:lang w:eastAsia="en-US"/>
    </w:rPr>
  </w:style>
  <w:style w:type="paragraph" w:customStyle="1" w:styleId="inscover">
    <w:name w:val="inscover"/>
    <w:basedOn w:val="Normal"/>
    <w:rsid w:val="00855899"/>
    <w:pPr>
      <w:spacing w:before="0" w:after="0"/>
    </w:pPr>
    <w:rPr>
      <w:rFonts w:ascii="Diego1-Light" w:eastAsia="Times New Roman" w:hAnsi="Diego1-Light"/>
      <w:b/>
      <w:szCs w:val="20"/>
      <w:lang w:eastAsia="en-US"/>
    </w:rPr>
  </w:style>
  <w:style w:type="paragraph" w:customStyle="1" w:styleId="PCNARR">
    <w:name w:val="PCNARR"/>
    <w:basedOn w:val="Normal"/>
    <w:rsid w:val="00855899"/>
    <w:pPr>
      <w:spacing w:before="0" w:after="0"/>
      <w:ind w:left="900"/>
    </w:pPr>
    <w:rPr>
      <w:rFonts w:ascii="Courier New" w:eastAsia="Times New Roman" w:hAnsi="Courier New"/>
      <w:szCs w:val="20"/>
      <w:lang w:eastAsia="en-US"/>
    </w:rPr>
  </w:style>
  <w:style w:type="paragraph" w:customStyle="1" w:styleId="COUR12">
    <w:name w:val="COUR12"/>
    <w:basedOn w:val="Normal"/>
    <w:rsid w:val="00855899"/>
    <w:pPr>
      <w:spacing w:before="0" w:after="0"/>
    </w:pPr>
    <w:rPr>
      <w:rFonts w:ascii="Courier New" w:eastAsia="Times New Roman" w:hAnsi="Courier New"/>
      <w:szCs w:val="20"/>
      <w:lang w:eastAsia="en-US"/>
    </w:rPr>
  </w:style>
  <w:style w:type="paragraph" w:customStyle="1" w:styleId="intro2ndpg">
    <w:name w:val="intro2ndpg"/>
    <w:basedOn w:val="Normal"/>
    <w:rsid w:val="00855899"/>
    <w:pPr>
      <w:spacing w:before="0" w:after="0"/>
      <w:ind w:left="1980" w:hanging="1980"/>
    </w:pPr>
    <w:rPr>
      <w:rFonts w:ascii="Courier New" w:eastAsia="Times New Roman" w:hAnsi="Courier New"/>
      <w:szCs w:val="20"/>
      <w:lang w:eastAsia="en-US"/>
    </w:rPr>
  </w:style>
  <w:style w:type="paragraph" w:customStyle="1" w:styleId="chrthd">
    <w:name w:val="chrthd"/>
    <w:basedOn w:val="Normal"/>
    <w:rsid w:val="00855899"/>
    <w:pPr>
      <w:tabs>
        <w:tab w:val="left" w:pos="900"/>
        <w:tab w:val="left" w:pos="5040"/>
        <w:tab w:val="right" w:pos="9360"/>
      </w:tabs>
      <w:spacing w:before="0" w:after="0"/>
    </w:pPr>
    <w:rPr>
      <w:rFonts w:ascii="Courier New" w:eastAsia="Times New Roman" w:hAnsi="Courier New"/>
      <w:szCs w:val="20"/>
      <w:lang w:eastAsia="en-US"/>
    </w:rPr>
  </w:style>
  <w:style w:type="paragraph" w:customStyle="1" w:styleId="CHART">
    <w:name w:val="CHART"/>
    <w:basedOn w:val="Normal"/>
    <w:rsid w:val="00855899"/>
    <w:pPr>
      <w:tabs>
        <w:tab w:val="right" w:pos="360"/>
        <w:tab w:val="left" w:pos="900"/>
        <w:tab w:val="left" w:pos="5040"/>
        <w:tab w:val="right" w:pos="9180"/>
      </w:tabs>
      <w:spacing w:before="0" w:after="0"/>
    </w:pPr>
    <w:rPr>
      <w:rFonts w:ascii="Courier New" w:eastAsia="Times New Roman" w:hAnsi="Courier New"/>
      <w:szCs w:val="20"/>
      <w:lang w:eastAsia="en-US"/>
    </w:rPr>
  </w:style>
  <w:style w:type="paragraph" w:customStyle="1" w:styleId="PCNARW">
    <w:name w:val="PCNARW/#"/>
    <w:basedOn w:val="CHART"/>
    <w:rsid w:val="00855899"/>
    <w:pPr>
      <w:ind w:left="900" w:hanging="900"/>
    </w:pPr>
  </w:style>
  <w:style w:type="paragraph" w:customStyle="1" w:styleId="pcnarrative">
    <w:name w:val="pcnarrative"/>
    <w:basedOn w:val="Normal"/>
    <w:rsid w:val="00855899"/>
    <w:pPr>
      <w:spacing w:before="0" w:after="0"/>
      <w:ind w:left="900" w:right="180"/>
    </w:pPr>
    <w:rPr>
      <w:rFonts w:ascii="Century Schoolbook" w:eastAsia="Times New Roman" w:hAnsi="Century Schoolbook"/>
      <w:sz w:val="20"/>
      <w:szCs w:val="20"/>
      <w:lang w:eastAsia="en-US"/>
    </w:rPr>
  </w:style>
  <w:style w:type="paragraph" w:customStyle="1" w:styleId="intro2ndpage">
    <w:name w:val="intro2ndpage"/>
    <w:basedOn w:val="INTRO1"/>
    <w:rsid w:val="00855899"/>
    <w:pPr>
      <w:widowControl/>
      <w:tabs>
        <w:tab w:val="clear" w:pos="2340"/>
      </w:tabs>
      <w:ind w:left="2340" w:hanging="2340"/>
    </w:pPr>
  </w:style>
  <w:style w:type="paragraph" w:customStyle="1" w:styleId="CS12">
    <w:name w:val="CS12"/>
    <w:basedOn w:val="Normal"/>
    <w:rsid w:val="00855899"/>
    <w:pPr>
      <w:spacing w:before="0" w:after="0"/>
    </w:pPr>
    <w:rPr>
      <w:rFonts w:ascii="Century Schoolbook" w:eastAsia="Times New Roman" w:hAnsi="Century Schoolbook"/>
      <w:szCs w:val="20"/>
      <w:lang w:eastAsia="en-US"/>
    </w:rPr>
  </w:style>
  <w:style w:type="paragraph" w:customStyle="1" w:styleId="Description">
    <w:name w:val="Description"/>
    <w:basedOn w:val="Normal"/>
    <w:rsid w:val="00855899"/>
    <w:pPr>
      <w:keepNext/>
      <w:keepLines/>
      <w:spacing w:before="0" w:after="0"/>
      <w:ind w:left="2160" w:right="720"/>
    </w:pPr>
    <w:rPr>
      <w:rFonts w:ascii="Times" w:eastAsia="Times New Roman" w:hAnsi="Times"/>
      <w:sz w:val="20"/>
      <w:szCs w:val="20"/>
      <w:lang w:eastAsia="en-US"/>
    </w:rPr>
  </w:style>
  <w:style w:type="paragraph" w:customStyle="1" w:styleId="optionintroduction">
    <w:name w:val="option introduction"/>
    <w:basedOn w:val="Normal"/>
    <w:rsid w:val="00855899"/>
    <w:pPr>
      <w:spacing w:before="0" w:after="0"/>
      <w:ind w:left="2340"/>
    </w:pPr>
    <w:rPr>
      <w:rFonts w:ascii="Century Schoolbook" w:eastAsia="Times New Roman" w:hAnsi="Century Schoolbook"/>
      <w:szCs w:val="20"/>
      <w:lang w:eastAsia="en-US"/>
    </w:rPr>
  </w:style>
  <w:style w:type="paragraph" w:customStyle="1" w:styleId="titlepage">
    <w:name w:val="title page"/>
    <w:basedOn w:val="Normal"/>
    <w:rsid w:val="00855899"/>
    <w:pPr>
      <w:spacing w:before="0" w:after="0"/>
      <w:jc w:val="center"/>
    </w:pPr>
    <w:rPr>
      <w:rFonts w:ascii="Arial" w:eastAsia="Times New Roman" w:hAnsi="Arial"/>
      <w:szCs w:val="20"/>
      <w:lang w:eastAsia="en-US"/>
    </w:rPr>
  </w:style>
  <w:style w:type="paragraph" w:customStyle="1" w:styleId="10ptnewcourier">
    <w:name w:val="10pt new courier"/>
    <w:rsid w:val="00855899"/>
    <w:rPr>
      <w:rFonts w:ascii="Courier New" w:eastAsia="Times New Roman" w:hAnsi="Courier New"/>
    </w:rPr>
  </w:style>
  <w:style w:type="paragraph" w:customStyle="1" w:styleId="processchart">
    <w:name w:val="process chart"/>
    <w:rsid w:val="00855899"/>
    <w:pPr>
      <w:tabs>
        <w:tab w:val="right" w:pos="288"/>
        <w:tab w:val="left" w:pos="900"/>
        <w:tab w:val="left" w:pos="5040"/>
        <w:tab w:val="right" w:pos="9202"/>
        <w:tab w:val="right" w:pos="9288"/>
      </w:tabs>
    </w:pPr>
    <w:rPr>
      <w:rFonts w:ascii="Century Schoolbook" w:eastAsia="Times New Roman" w:hAnsi="Century Schoolbook"/>
    </w:rPr>
  </w:style>
  <w:style w:type="paragraph" w:customStyle="1" w:styleId="DATASUP">
    <w:name w:val="DATASUP"/>
    <w:basedOn w:val="Normal"/>
    <w:rsid w:val="00855899"/>
    <w:pPr>
      <w:tabs>
        <w:tab w:val="left" w:pos="180"/>
        <w:tab w:val="left" w:pos="1440"/>
      </w:tabs>
      <w:spacing w:before="0" w:after="0"/>
      <w:ind w:left="4320" w:hanging="4320"/>
    </w:pPr>
    <w:rPr>
      <w:rFonts w:ascii="Century Schoolbook" w:eastAsia="Times New Roman" w:hAnsi="Century Schoolbook"/>
      <w:noProof/>
      <w:sz w:val="20"/>
      <w:szCs w:val="20"/>
      <w:lang w:eastAsia="en-US"/>
    </w:rPr>
  </w:style>
  <w:style w:type="paragraph" w:customStyle="1" w:styleId="footerappendix">
    <w:name w:val="footer appendix"/>
    <w:basedOn w:val="Footer"/>
    <w:rsid w:val="00855899"/>
    <w:pPr>
      <w:tabs>
        <w:tab w:val="clear" w:pos="9360"/>
        <w:tab w:val="center" w:pos="3600"/>
        <w:tab w:val="center" w:pos="6480"/>
        <w:tab w:val="right" w:pos="9288"/>
      </w:tabs>
      <w:spacing w:before="0" w:after="0"/>
    </w:pPr>
    <w:rPr>
      <w:rFonts w:ascii="Century Schoolbook" w:eastAsia="Times New Roman" w:hAnsi="Century Schoolbook"/>
      <w:noProof/>
      <w:lang w:eastAsia="en-US"/>
    </w:rPr>
  </w:style>
  <w:style w:type="paragraph" w:customStyle="1" w:styleId="courier">
    <w:name w:val="courier"/>
    <w:basedOn w:val="Normal"/>
    <w:rsid w:val="00855899"/>
    <w:pPr>
      <w:spacing w:before="0" w:after="0"/>
    </w:pPr>
    <w:rPr>
      <w:rFonts w:ascii="Century Schoolbook" w:eastAsia="Times New Roman" w:hAnsi="Century Schoolbook"/>
      <w:noProof/>
      <w:szCs w:val="20"/>
      <w:lang w:eastAsia="en-US"/>
    </w:rPr>
  </w:style>
  <w:style w:type="paragraph" w:customStyle="1" w:styleId="titlepg">
    <w:name w:val="titlepg"/>
    <w:basedOn w:val="Normal"/>
    <w:rsid w:val="00855899"/>
    <w:pPr>
      <w:spacing w:before="0" w:after="0"/>
      <w:jc w:val="center"/>
    </w:pPr>
    <w:rPr>
      <w:rFonts w:ascii="Helvetica" w:eastAsia="Times New Roman" w:hAnsi="Helvetica"/>
      <w:noProof/>
      <w:szCs w:val="20"/>
      <w:lang w:eastAsia="en-US"/>
    </w:rPr>
  </w:style>
  <w:style w:type="paragraph" w:customStyle="1" w:styleId="FIELDS">
    <w:name w:val="FIELDS"/>
    <w:basedOn w:val="Normal"/>
    <w:rsid w:val="00855899"/>
    <w:pPr>
      <w:tabs>
        <w:tab w:val="right" w:pos="360"/>
        <w:tab w:val="left" w:pos="1080"/>
        <w:tab w:val="left" w:pos="3600"/>
      </w:tabs>
      <w:spacing w:before="0" w:after="0"/>
      <w:ind w:left="3600" w:hanging="3600"/>
    </w:pPr>
    <w:rPr>
      <w:rFonts w:ascii="Century Schoolbook" w:eastAsia="Times New Roman" w:hAnsi="Century Schoolbook"/>
      <w:noProof/>
      <w:szCs w:val="20"/>
      <w:lang w:eastAsia="en-US"/>
    </w:rPr>
  </w:style>
  <w:style w:type="paragraph" w:customStyle="1" w:styleId="PCHART">
    <w:name w:val="PCHART"/>
    <w:basedOn w:val="Normal"/>
    <w:rsid w:val="00855899"/>
    <w:pPr>
      <w:tabs>
        <w:tab w:val="right" w:pos="270"/>
        <w:tab w:val="left" w:pos="900"/>
        <w:tab w:val="left" w:pos="5040"/>
        <w:tab w:val="right" w:pos="9180"/>
      </w:tabs>
      <w:spacing w:before="0" w:after="0"/>
    </w:pPr>
    <w:rPr>
      <w:rFonts w:ascii="Century Schoolbook" w:eastAsia="Times New Roman" w:hAnsi="Century Schoolbook"/>
      <w:noProof/>
      <w:sz w:val="20"/>
      <w:szCs w:val="20"/>
      <w:lang w:eastAsia="en-US"/>
    </w:rPr>
  </w:style>
  <w:style w:type="paragraph" w:customStyle="1" w:styleId="charttext">
    <w:name w:val="charttext"/>
    <w:basedOn w:val="PCHART"/>
    <w:rsid w:val="00855899"/>
    <w:pPr>
      <w:tabs>
        <w:tab w:val="clear" w:pos="270"/>
        <w:tab w:val="clear" w:pos="900"/>
        <w:tab w:val="clear" w:pos="9180"/>
      </w:tabs>
      <w:ind w:left="900" w:right="180"/>
    </w:pPr>
  </w:style>
  <w:style w:type="paragraph" w:customStyle="1" w:styleId="example">
    <w:name w:val="example"/>
    <w:basedOn w:val="Normal"/>
    <w:rsid w:val="00855899"/>
    <w:pPr>
      <w:spacing w:before="0" w:after="0"/>
    </w:pPr>
    <w:rPr>
      <w:rFonts w:ascii="Courier New" w:eastAsia="Times New Roman" w:hAnsi="Courier New"/>
      <w:noProof/>
      <w:sz w:val="20"/>
      <w:szCs w:val="20"/>
      <w:lang w:eastAsia="en-US"/>
    </w:rPr>
  </w:style>
  <w:style w:type="paragraph" w:customStyle="1" w:styleId="intscreen">
    <w:name w:val="intscreen"/>
    <w:basedOn w:val="Normal"/>
    <w:rsid w:val="00855899"/>
    <w:pPr>
      <w:spacing w:before="0" w:after="0"/>
      <w:ind w:left="2340" w:hanging="2340"/>
    </w:pPr>
    <w:rPr>
      <w:rFonts w:ascii="Century Schoolbook" w:eastAsia="Times New Roman" w:hAnsi="Century Schoolbook"/>
      <w:noProof/>
      <w:szCs w:val="20"/>
      <w:lang w:eastAsia="en-US"/>
    </w:rPr>
  </w:style>
  <w:style w:type="paragraph" w:customStyle="1" w:styleId="inout">
    <w:name w:val="in/out"/>
    <w:basedOn w:val="Normal"/>
    <w:rsid w:val="00855899"/>
    <w:pPr>
      <w:tabs>
        <w:tab w:val="left" w:pos="900"/>
        <w:tab w:val="left" w:pos="2160"/>
        <w:tab w:val="left" w:pos="5400"/>
        <w:tab w:val="right" w:pos="9180"/>
      </w:tabs>
      <w:spacing w:before="0" w:after="0"/>
      <w:ind w:left="900"/>
    </w:pPr>
    <w:rPr>
      <w:rFonts w:ascii="Century Schoolbook" w:eastAsia="Times New Roman" w:hAnsi="Century Schoolbook"/>
      <w:noProof/>
      <w:szCs w:val="20"/>
      <w:lang w:eastAsia="en-US"/>
    </w:rPr>
  </w:style>
  <w:style w:type="paragraph" w:customStyle="1" w:styleId="parameters">
    <w:name w:val="parameters"/>
    <w:basedOn w:val="Normal"/>
    <w:rsid w:val="00855899"/>
    <w:pPr>
      <w:tabs>
        <w:tab w:val="left" w:pos="4320"/>
      </w:tabs>
      <w:spacing w:before="0" w:after="0"/>
      <w:ind w:left="4320" w:hanging="4320"/>
    </w:pPr>
    <w:rPr>
      <w:rFonts w:ascii="Century Schoolbook" w:eastAsia="Times New Roman" w:hAnsi="Century Schoolbook"/>
      <w:noProof/>
      <w:szCs w:val="20"/>
      <w:lang w:eastAsia="en-US"/>
    </w:rPr>
  </w:style>
  <w:style w:type="paragraph" w:customStyle="1" w:styleId="whosresp">
    <w:name w:val="whosresp"/>
    <w:basedOn w:val="Normal"/>
    <w:rsid w:val="00855899"/>
    <w:pPr>
      <w:tabs>
        <w:tab w:val="left" w:pos="5040"/>
      </w:tabs>
      <w:spacing w:before="0" w:after="0"/>
    </w:pPr>
    <w:rPr>
      <w:rFonts w:ascii="Century Schoolbook" w:eastAsia="Times New Roman" w:hAnsi="Century Schoolbook"/>
      <w:noProof/>
      <w:szCs w:val="20"/>
      <w:lang w:eastAsia="en-US"/>
    </w:rPr>
  </w:style>
  <w:style w:type="paragraph" w:customStyle="1" w:styleId="inscov">
    <w:name w:val="inscov"/>
    <w:basedOn w:val="Normal"/>
    <w:rsid w:val="00855899"/>
    <w:pPr>
      <w:spacing w:before="0" w:after="0"/>
    </w:pPr>
    <w:rPr>
      <w:rFonts w:ascii="Arial" w:eastAsia="Times New Roman" w:hAnsi="Arial"/>
      <w:noProof/>
      <w:szCs w:val="20"/>
      <w:lang w:eastAsia="en-US"/>
    </w:rPr>
  </w:style>
  <w:style w:type="paragraph" w:customStyle="1" w:styleId="charthdr">
    <w:name w:val="charthdr"/>
    <w:basedOn w:val="Normal"/>
    <w:rsid w:val="00855899"/>
    <w:pPr>
      <w:tabs>
        <w:tab w:val="left" w:pos="900"/>
        <w:tab w:val="left" w:pos="5040"/>
        <w:tab w:val="right" w:pos="9260"/>
      </w:tabs>
      <w:spacing w:before="0" w:after="0"/>
    </w:pPr>
    <w:rPr>
      <w:rFonts w:ascii="Century Schoolbook" w:eastAsia="Times New Roman" w:hAnsi="Century Schoolbook"/>
      <w:noProof/>
      <w:sz w:val="20"/>
      <w:szCs w:val="20"/>
      <w:lang w:eastAsia="en-US"/>
    </w:rPr>
  </w:style>
  <w:style w:type="paragraph" w:customStyle="1" w:styleId="inscov2">
    <w:name w:val="inscov2"/>
    <w:basedOn w:val="inscov"/>
    <w:rsid w:val="00855899"/>
  </w:style>
  <w:style w:type="paragraph" w:customStyle="1" w:styleId="inscov1">
    <w:name w:val="inscov1"/>
    <w:basedOn w:val="inscov"/>
    <w:rsid w:val="00855899"/>
    <w:pPr>
      <w:pBdr>
        <w:bottom w:val="single" w:sz="12" w:space="1" w:color="auto"/>
      </w:pBdr>
    </w:pPr>
    <w:rPr>
      <w:caps/>
      <w:sz w:val="48"/>
    </w:rPr>
  </w:style>
  <w:style w:type="paragraph" w:customStyle="1" w:styleId="10ptcenturyschoolbook">
    <w:name w:val="10pt century schoolbook"/>
    <w:basedOn w:val="Normal"/>
    <w:rsid w:val="00855899"/>
    <w:pPr>
      <w:spacing w:before="0" w:after="0"/>
    </w:pPr>
    <w:rPr>
      <w:rFonts w:ascii="Century Schoolbook" w:eastAsia="Times New Roman" w:hAnsi="Century Schoolbook"/>
      <w:sz w:val="20"/>
      <w:szCs w:val="20"/>
      <w:lang w:eastAsia="en-US"/>
    </w:rPr>
  </w:style>
  <w:style w:type="paragraph" w:customStyle="1" w:styleId="Item">
    <w:name w:val="Item"/>
    <w:basedOn w:val="Normal"/>
    <w:rsid w:val="00855899"/>
    <w:pPr>
      <w:tabs>
        <w:tab w:val="left" w:pos="900"/>
        <w:tab w:val="left" w:pos="8460"/>
      </w:tabs>
      <w:spacing w:before="0" w:after="0"/>
      <w:ind w:left="900" w:right="-720"/>
    </w:pPr>
    <w:rPr>
      <w:rFonts w:ascii="Courier New" w:eastAsia="Times New Roman" w:hAnsi="Courier New"/>
      <w:sz w:val="18"/>
      <w:szCs w:val="20"/>
      <w:lang w:eastAsia="en-US"/>
    </w:rPr>
  </w:style>
  <w:style w:type="paragraph" w:customStyle="1" w:styleId="INITS">
    <w:name w:val="INITS"/>
    <w:basedOn w:val="Normal"/>
    <w:rsid w:val="00855899"/>
    <w:pPr>
      <w:spacing w:before="0" w:after="0"/>
    </w:pPr>
    <w:rPr>
      <w:rFonts w:ascii="Courier New" w:eastAsia="Times New Roman" w:hAnsi="Courier New"/>
      <w:sz w:val="16"/>
      <w:szCs w:val="20"/>
      <w:lang w:eastAsia="en-US"/>
    </w:rPr>
  </w:style>
  <w:style w:type="paragraph" w:customStyle="1" w:styleId="PARA1">
    <w:name w:val="PARA1"/>
    <w:basedOn w:val="Normal"/>
    <w:rsid w:val="00855899"/>
    <w:pPr>
      <w:spacing w:before="0" w:after="0"/>
      <w:ind w:left="2880"/>
    </w:pPr>
    <w:rPr>
      <w:rFonts w:ascii="Courier" w:eastAsia="Times New Roman" w:hAnsi="Courier"/>
      <w:sz w:val="20"/>
      <w:szCs w:val="20"/>
      <w:lang w:eastAsia="en-US"/>
    </w:rPr>
  </w:style>
  <w:style w:type="paragraph" w:customStyle="1" w:styleId="PARA2">
    <w:name w:val="PARA2"/>
    <w:basedOn w:val="Normal"/>
    <w:rsid w:val="00855899"/>
    <w:pPr>
      <w:spacing w:before="0" w:after="0"/>
      <w:ind w:left="3600"/>
    </w:pPr>
    <w:rPr>
      <w:rFonts w:ascii="Courier" w:eastAsia="Times New Roman" w:hAnsi="Courier"/>
      <w:sz w:val="20"/>
      <w:szCs w:val="20"/>
      <w:lang w:eastAsia="en-US"/>
    </w:rPr>
  </w:style>
  <w:style w:type="paragraph" w:customStyle="1" w:styleId="PARA">
    <w:name w:val="PARA"/>
    <w:basedOn w:val="PARA1"/>
    <w:rsid w:val="00855899"/>
    <w:pPr>
      <w:ind w:left="2160"/>
    </w:pPr>
  </w:style>
  <w:style w:type="paragraph" w:customStyle="1" w:styleId="FieldLabel">
    <w:name w:val="Field Label"/>
    <w:basedOn w:val="Normal"/>
    <w:rsid w:val="00855899"/>
    <w:pPr>
      <w:keepNext/>
      <w:spacing w:before="0" w:after="0"/>
      <w:ind w:left="1080" w:hanging="360"/>
    </w:pPr>
    <w:rPr>
      <w:rFonts w:ascii="NewCenturySchlbk" w:eastAsia="Times New Roman" w:hAnsi="NewCenturySchlbk"/>
      <w:szCs w:val="20"/>
      <w:lang w:eastAsia="en-US"/>
    </w:rPr>
  </w:style>
  <w:style w:type="paragraph" w:customStyle="1" w:styleId="FEEMANUAL">
    <w:name w:val="FEE MANUAL"/>
    <w:basedOn w:val="Normal"/>
    <w:rsid w:val="00855899"/>
    <w:pPr>
      <w:spacing w:before="0" w:after="0"/>
    </w:pPr>
    <w:rPr>
      <w:rFonts w:ascii="Courier" w:eastAsia="Times New Roman" w:hAnsi="Courier"/>
      <w:szCs w:val="20"/>
      <w:lang w:eastAsia="en-US"/>
    </w:rPr>
  </w:style>
  <w:style w:type="paragraph" w:customStyle="1" w:styleId="introcont">
    <w:name w:val="introcont"/>
    <w:basedOn w:val="Normal"/>
    <w:rsid w:val="00855899"/>
    <w:pPr>
      <w:spacing w:before="0" w:after="0"/>
      <w:ind w:left="2340" w:hanging="2340"/>
    </w:pPr>
    <w:rPr>
      <w:rFonts w:ascii="Century Schoolbook" w:eastAsia="Times New Roman" w:hAnsi="Century Schoolbook"/>
      <w:szCs w:val="20"/>
      <w:lang w:eastAsia="en-US"/>
    </w:rPr>
  </w:style>
  <w:style w:type="paragraph" w:customStyle="1" w:styleId="intro">
    <w:name w:val="intro"/>
    <w:basedOn w:val="Normal"/>
    <w:rsid w:val="00855899"/>
    <w:pPr>
      <w:spacing w:before="0" w:after="0"/>
      <w:ind w:left="2340" w:hanging="2340"/>
    </w:pPr>
    <w:rPr>
      <w:rFonts w:ascii="Century Schoolbook" w:eastAsia="Times New Roman" w:hAnsi="Century Schoolbook"/>
      <w:szCs w:val="20"/>
      <w:lang w:eastAsia="en-US"/>
    </w:rPr>
  </w:style>
  <w:style w:type="paragraph" w:customStyle="1" w:styleId="ex">
    <w:name w:val="ex"/>
    <w:basedOn w:val="intro"/>
    <w:rsid w:val="00855899"/>
    <w:rPr>
      <w:rFonts w:ascii="Courier New" w:hAnsi="Courier New"/>
      <w:sz w:val="20"/>
    </w:rPr>
  </w:style>
  <w:style w:type="paragraph" w:customStyle="1" w:styleId="10poinrcourier">
    <w:name w:val="10 poinr courier"/>
    <w:basedOn w:val="Normal"/>
    <w:next w:val="Normal"/>
    <w:rsid w:val="00855899"/>
    <w:pPr>
      <w:spacing w:before="0" w:after="0"/>
    </w:pPr>
    <w:rPr>
      <w:rFonts w:ascii="Century Schoolbook" w:eastAsia="Times New Roman" w:hAnsi="Century Schoolbook"/>
      <w:szCs w:val="20"/>
      <w:lang w:eastAsia="en-US"/>
    </w:rPr>
  </w:style>
  <w:style w:type="paragraph" w:customStyle="1" w:styleId="10ptnewcourier0">
    <w:name w:val="10 pt new courier"/>
    <w:basedOn w:val="Normal"/>
    <w:rsid w:val="00855899"/>
    <w:pPr>
      <w:spacing w:before="0" w:after="0"/>
    </w:pPr>
    <w:rPr>
      <w:rFonts w:ascii="Courier New" w:eastAsia="Times New Roman" w:hAnsi="Courier New"/>
      <w:sz w:val="20"/>
      <w:szCs w:val="20"/>
      <w:lang w:eastAsia="en-US"/>
    </w:rPr>
  </w:style>
  <w:style w:type="paragraph" w:customStyle="1" w:styleId="optionintro">
    <w:name w:val="option intro"/>
    <w:basedOn w:val="Normal"/>
    <w:rsid w:val="00855899"/>
    <w:pPr>
      <w:spacing w:before="0" w:after="0"/>
      <w:ind w:left="2347"/>
    </w:pPr>
    <w:rPr>
      <w:rFonts w:ascii="Century Schoolbook" w:eastAsia="Times New Roman" w:hAnsi="Century Schoolbook"/>
      <w:szCs w:val="20"/>
      <w:lang w:eastAsia="en-US"/>
    </w:rPr>
  </w:style>
  <w:style w:type="paragraph" w:customStyle="1" w:styleId="quikref">
    <w:name w:val="quikref"/>
    <w:basedOn w:val="Normal"/>
    <w:rsid w:val="00855899"/>
    <w:pPr>
      <w:spacing w:before="0" w:after="0"/>
    </w:pPr>
    <w:rPr>
      <w:rFonts w:ascii="Century Schoolbook" w:eastAsia="Times New Roman" w:hAnsi="Century Schoolbook"/>
      <w:sz w:val="20"/>
      <w:szCs w:val="20"/>
      <w:lang w:eastAsia="en-US"/>
    </w:rPr>
  </w:style>
  <w:style w:type="paragraph" w:customStyle="1" w:styleId="oddfooter">
    <w:name w:val="odd footer"/>
    <w:basedOn w:val="Footer"/>
    <w:rsid w:val="00855899"/>
    <w:pPr>
      <w:tabs>
        <w:tab w:val="clear" w:pos="9360"/>
        <w:tab w:val="right" w:pos="9288"/>
      </w:tabs>
      <w:spacing w:before="0" w:after="0"/>
    </w:pPr>
    <w:rPr>
      <w:rFonts w:ascii="Century Schoolbook" w:eastAsia="Times New Roman" w:hAnsi="Century Schoolbook"/>
      <w:lang w:eastAsia="en-US"/>
    </w:rPr>
  </w:style>
  <w:style w:type="paragraph" w:customStyle="1" w:styleId="evenfooter">
    <w:name w:val="even footer"/>
    <w:basedOn w:val="Footer"/>
    <w:rsid w:val="00855899"/>
    <w:pPr>
      <w:tabs>
        <w:tab w:val="clear" w:pos="9360"/>
        <w:tab w:val="right" w:pos="9288"/>
      </w:tabs>
      <w:spacing w:before="0" w:after="0"/>
    </w:pPr>
    <w:rPr>
      <w:rFonts w:ascii="Century Schoolbook" w:eastAsia="Times New Roman" w:hAnsi="Century Schoolbook"/>
      <w:lang w:eastAsia="en-US"/>
    </w:rPr>
  </w:style>
  <w:style w:type="paragraph" w:customStyle="1" w:styleId="10ptcentschoolbook">
    <w:name w:val="10pt cent schoolbook"/>
    <w:basedOn w:val="Normal"/>
    <w:rsid w:val="00855899"/>
    <w:pPr>
      <w:spacing w:before="0" w:after="0"/>
    </w:pPr>
    <w:rPr>
      <w:rFonts w:ascii="Century Schoolbook" w:eastAsia="Times New Roman" w:hAnsi="Century Schoolbook"/>
      <w:sz w:val="20"/>
      <w:szCs w:val="20"/>
      <w:lang w:eastAsia="en-US"/>
    </w:rPr>
  </w:style>
  <w:style w:type="table" w:customStyle="1" w:styleId="TableGrid20">
    <w:name w:val="Table Grid2"/>
    <w:basedOn w:val="TableNormal"/>
    <w:next w:val="TableGrid"/>
    <w:rsid w:val="0085589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code2">
    <w:name w:val="Normal.code2"/>
    <w:rsid w:val="00855899"/>
    <w:rPr>
      <w:rFonts w:ascii="Times New Roman" w:hAnsi="Times New Roman" w:cs="Times New Roman" w:hint="default"/>
      <w:strike w:val="0"/>
      <w:dstrike w:val="0"/>
      <w:sz w:val="24"/>
      <w:u w:val="none"/>
      <w:effect w:val="none"/>
      <w:bdr w:val="none" w:sz="0" w:space="0" w:color="auto" w:frame="1"/>
      <w:vertAlign w:val="baseline"/>
    </w:rPr>
  </w:style>
  <w:style w:type="paragraph" w:customStyle="1" w:styleId="Paragraph1">
    <w:name w:val="Paragraph1"/>
    <w:basedOn w:val="Normal"/>
    <w:rsid w:val="00855899"/>
    <w:pPr>
      <w:spacing w:before="80" w:after="0"/>
      <w:jc w:val="both"/>
    </w:pPr>
    <w:rPr>
      <w:rFonts w:eastAsia="Times New Roman"/>
      <w:sz w:val="20"/>
      <w:szCs w:val="20"/>
      <w:lang w:eastAsia="en-US"/>
    </w:rPr>
  </w:style>
  <w:style w:type="paragraph" w:customStyle="1" w:styleId="Paragraph4">
    <w:name w:val="Paragraph4"/>
    <w:basedOn w:val="Paragraph1"/>
    <w:rsid w:val="00855899"/>
    <w:pPr>
      <w:ind w:left="720"/>
    </w:pPr>
  </w:style>
  <w:style w:type="paragraph" w:customStyle="1" w:styleId="Normalcode">
    <w:name w:val="Normal.code"/>
    <w:basedOn w:val="Normal"/>
    <w:rsid w:val="00855899"/>
    <w:pPr>
      <w:spacing w:before="0" w:after="0"/>
    </w:pPr>
    <w:rPr>
      <w:rFonts w:ascii="Courier" w:eastAsia="Times New Roman" w:hAnsi="Courier"/>
      <w:sz w:val="20"/>
      <w:lang w:eastAsia="en-US"/>
    </w:rPr>
  </w:style>
  <w:style w:type="paragraph" w:customStyle="1" w:styleId="RevHistory">
    <w:name w:val="RevHistory"/>
    <w:basedOn w:val="Normal"/>
    <w:rsid w:val="00855899"/>
    <w:pPr>
      <w:pageBreakBefore/>
      <w:spacing w:before="1280" w:after="0"/>
      <w:jc w:val="center"/>
    </w:pPr>
    <w:rPr>
      <w:rFonts w:eastAsia="Times New Roman"/>
      <w:sz w:val="36"/>
      <w:szCs w:val="20"/>
      <w:lang w:eastAsia="en-US"/>
    </w:rPr>
  </w:style>
  <w:style w:type="paragraph" w:customStyle="1" w:styleId="Paragraph2">
    <w:name w:val="Paragraph2"/>
    <w:basedOn w:val="Paragraph1"/>
    <w:rsid w:val="00855899"/>
    <w:pPr>
      <w:ind w:left="144"/>
    </w:pPr>
  </w:style>
  <w:style w:type="paragraph" w:customStyle="1" w:styleId="StylemajorheadingCenturySchoolbook14ptBoldAllcaps">
    <w:name w:val="Style major heading + Century Schoolbook 14 pt Bold All caps"/>
    <w:basedOn w:val="majorheading"/>
    <w:rsid w:val="00855899"/>
    <w:pPr>
      <w:jc w:val="center"/>
    </w:pPr>
    <w:rPr>
      <w:rFonts w:ascii="Century Schoolbook" w:hAnsi="Century Schoolbook"/>
      <w:b/>
      <w:bCs/>
      <w:sz w:val="28"/>
    </w:rPr>
  </w:style>
  <w:style w:type="paragraph" w:customStyle="1" w:styleId="StylemajorheadingCenturySchoolbook14ptBold">
    <w:name w:val="Style major heading + Century Schoolbook 14 pt Bold"/>
    <w:basedOn w:val="majorheading"/>
    <w:rsid w:val="00855899"/>
    <w:pPr>
      <w:jc w:val="center"/>
    </w:pPr>
    <w:rPr>
      <w:rFonts w:ascii="Century Schoolbook" w:hAnsi="Century Schoolbook"/>
      <w:b/>
      <w:bCs/>
      <w:sz w:val="28"/>
    </w:rPr>
  </w:style>
  <w:style w:type="paragraph" w:customStyle="1" w:styleId="RevisionHistory">
    <w:name w:val="Revision History"/>
    <w:basedOn w:val="Normal"/>
    <w:qFormat/>
    <w:rsid w:val="00855899"/>
    <w:pPr>
      <w:spacing w:before="0" w:after="0"/>
    </w:pPr>
    <w:rPr>
      <w:rFonts w:ascii="Helvetica" w:eastAsia="Times New Roman" w:hAnsi="Helvetica"/>
      <w:sz w:val="36"/>
      <w:szCs w:val="20"/>
      <w:lang w:eastAsia="en-US"/>
    </w:rPr>
  </w:style>
  <w:style w:type="paragraph" w:customStyle="1" w:styleId="StyleHeading2CenturySchoolbookBefore0pt1">
    <w:name w:val="Style Heading 2 + Century Schoolbook Before:  0 pt1"/>
    <w:basedOn w:val="Heading2"/>
    <w:rsid w:val="00855899"/>
    <w:pPr>
      <w:keepNext w:val="0"/>
      <w:keepLines w:val="0"/>
      <w:numPr>
        <w:ilvl w:val="0"/>
        <w:numId w:val="0"/>
      </w:numPr>
      <w:tabs>
        <w:tab w:val="clear" w:pos="72"/>
      </w:tabs>
      <w:spacing w:before="0" w:after="0"/>
    </w:pPr>
    <w:rPr>
      <w:rFonts w:ascii="Century Schoolbook" w:eastAsia="Times New Roman" w:hAnsi="Century Schoolbook"/>
      <w:i/>
      <w:iCs w:val="0"/>
      <w:color w:val="auto"/>
      <w:sz w:val="24"/>
      <w:szCs w:val="20"/>
      <w:lang w:eastAsia="en-US"/>
    </w:rPr>
  </w:style>
  <w:style w:type="paragraph" w:styleId="IntenseQuote">
    <w:name w:val="Intense Quote"/>
    <w:basedOn w:val="Normal"/>
    <w:next w:val="Normal"/>
    <w:link w:val="IntenseQuoteChar"/>
    <w:uiPriority w:val="30"/>
    <w:qFormat/>
    <w:rsid w:val="00855899"/>
    <w:pPr>
      <w:pBdr>
        <w:bottom w:val="single" w:sz="4" w:space="4" w:color="4F81BD"/>
      </w:pBdr>
      <w:spacing w:before="200" w:after="280"/>
      <w:ind w:left="936" w:right="936"/>
    </w:pPr>
    <w:rPr>
      <w:rFonts w:ascii="Century Schoolbook" w:eastAsia="Times New Roman" w:hAnsi="Century Schoolbook"/>
      <w:b/>
      <w:bCs/>
      <w:i/>
      <w:iCs/>
      <w:color w:val="4F81BD"/>
      <w:szCs w:val="20"/>
      <w:lang w:val="x-none" w:eastAsia="x-none"/>
    </w:rPr>
  </w:style>
  <w:style w:type="character" w:customStyle="1" w:styleId="IntenseQuoteChar">
    <w:name w:val="Intense Quote Char"/>
    <w:link w:val="IntenseQuote"/>
    <w:uiPriority w:val="30"/>
    <w:rsid w:val="00855899"/>
    <w:rPr>
      <w:rFonts w:ascii="Century Schoolbook" w:eastAsia="Times New Roman" w:hAnsi="Century Schoolbook"/>
      <w:b/>
      <w:bCs/>
      <w:i/>
      <w:iCs/>
      <w:color w:val="4F81BD"/>
      <w:sz w:val="24"/>
    </w:rPr>
  </w:style>
  <w:style w:type="paragraph" w:styleId="ListContinue">
    <w:name w:val="List Continue"/>
    <w:basedOn w:val="Normal"/>
    <w:rsid w:val="00855899"/>
    <w:pPr>
      <w:spacing w:before="0"/>
      <w:ind w:left="360"/>
      <w:contextualSpacing/>
    </w:pPr>
    <w:rPr>
      <w:rFonts w:ascii="Century Schoolbook" w:eastAsia="Times New Roman" w:hAnsi="Century Schoolbook"/>
      <w:szCs w:val="20"/>
      <w:lang w:eastAsia="en-US"/>
    </w:rPr>
  </w:style>
  <w:style w:type="paragraph" w:styleId="MacroText">
    <w:name w:val="macro"/>
    <w:link w:val="MacroTextChar"/>
    <w:rsid w:val="00855899"/>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link w:val="MacroText"/>
    <w:rsid w:val="00855899"/>
    <w:rPr>
      <w:rFonts w:ascii="Courier New" w:eastAsia="Times New Roman" w:hAnsi="Courier New" w:cs="Courier New"/>
      <w:lang w:val="en-US" w:eastAsia="en-US" w:bidi="ar-SA"/>
    </w:rPr>
  </w:style>
  <w:style w:type="paragraph" w:styleId="NoSpacing">
    <w:name w:val="No Spacing"/>
    <w:uiPriority w:val="1"/>
    <w:qFormat/>
    <w:rsid w:val="00855899"/>
    <w:rPr>
      <w:rFonts w:ascii="Century Schoolbook" w:eastAsia="Times New Roman" w:hAnsi="Century Schoolbook"/>
      <w:sz w:val="24"/>
    </w:rPr>
  </w:style>
  <w:style w:type="paragraph" w:styleId="NoteHeading">
    <w:name w:val="Note Heading"/>
    <w:basedOn w:val="Normal"/>
    <w:next w:val="Normal"/>
    <w:link w:val="NoteHeadingChar"/>
    <w:rsid w:val="00855899"/>
    <w:pPr>
      <w:spacing w:before="0" w:after="0"/>
    </w:pPr>
    <w:rPr>
      <w:rFonts w:ascii="Century Schoolbook" w:eastAsia="Times New Roman" w:hAnsi="Century Schoolbook"/>
      <w:szCs w:val="20"/>
      <w:lang w:val="x-none" w:eastAsia="x-none"/>
    </w:rPr>
  </w:style>
  <w:style w:type="character" w:customStyle="1" w:styleId="NoteHeadingChar">
    <w:name w:val="Note Heading Char"/>
    <w:link w:val="NoteHeading"/>
    <w:rsid w:val="00855899"/>
    <w:rPr>
      <w:rFonts w:ascii="Century Schoolbook" w:eastAsia="Times New Roman" w:hAnsi="Century Schoolbook"/>
      <w:sz w:val="24"/>
    </w:rPr>
  </w:style>
  <w:style w:type="paragraph" w:styleId="Quote">
    <w:name w:val="Quote"/>
    <w:basedOn w:val="Normal"/>
    <w:next w:val="Normal"/>
    <w:link w:val="QuoteChar"/>
    <w:uiPriority w:val="29"/>
    <w:qFormat/>
    <w:rsid w:val="00855899"/>
    <w:pPr>
      <w:spacing w:before="0" w:after="0"/>
    </w:pPr>
    <w:rPr>
      <w:rFonts w:ascii="Century Schoolbook" w:eastAsia="Times New Roman" w:hAnsi="Century Schoolbook"/>
      <w:i/>
      <w:iCs/>
      <w:szCs w:val="20"/>
      <w:lang w:val="x-none" w:eastAsia="x-none"/>
    </w:rPr>
  </w:style>
  <w:style w:type="character" w:customStyle="1" w:styleId="QuoteChar">
    <w:name w:val="Quote Char"/>
    <w:link w:val="Quote"/>
    <w:uiPriority w:val="29"/>
    <w:rsid w:val="00855899"/>
    <w:rPr>
      <w:rFonts w:ascii="Century Schoolbook" w:eastAsia="Times New Roman" w:hAnsi="Century Schoolbook"/>
      <w:i/>
      <w:iCs/>
      <w:color w:val="000000"/>
      <w:sz w:val="24"/>
    </w:rPr>
  </w:style>
  <w:style w:type="paragraph" w:styleId="Subtitle">
    <w:name w:val="Subtitle"/>
    <w:basedOn w:val="Normal"/>
    <w:next w:val="Normal"/>
    <w:link w:val="SubtitleChar"/>
    <w:qFormat/>
    <w:rsid w:val="00855899"/>
    <w:pPr>
      <w:spacing w:before="0" w:after="60"/>
      <w:jc w:val="center"/>
      <w:outlineLvl w:val="1"/>
    </w:pPr>
    <w:rPr>
      <w:rFonts w:ascii="Cambria" w:eastAsia="SimSun" w:hAnsi="Cambria"/>
      <w:lang w:val="x-none" w:eastAsia="x-none"/>
    </w:rPr>
  </w:style>
  <w:style w:type="character" w:customStyle="1" w:styleId="SubtitleChar">
    <w:name w:val="Subtitle Char"/>
    <w:link w:val="Subtitle"/>
    <w:rsid w:val="00855899"/>
    <w:rPr>
      <w:rFonts w:ascii="Cambria" w:eastAsia="SimSun" w:hAnsi="Cambria"/>
      <w:sz w:val="24"/>
      <w:szCs w:val="24"/>
    </w:rPr>
  </w:style>
  <w:style w:type="paragraph" w:styleId="TableofAuthorities">
    <w:name w:val="table of authorities"/>
    <w:basedOn w:val="Normal"/>
    <w:next w:val="Normal"/>
    <w:rsid w:val="00855899"/>
    <w:pPr>
      <w:spacing w:before="0" w:after="0"/>
      <w:ind w:left="240" w:hanging="240"/>
    </w:pPr>
    <w:rPr>
      <w:rFonts w:ascii="Century Schoolbook" w:eastAsia="Times New Roman" w:hAnsi="Century Schoolbook"/>
      <w:szCs w:val="20"/>
      <w:lang w:eastAsia="en-US"/>
    </w:rPr>
  </w:style>
  <w:style w:type="paragraph" w:styleId="TOAHeading">
    <w:name w:val="toa heading"/>
    <w:basedOn w:val="Normal"/>
    <w:next w:val="Normal"/>
    <w:rsid w:val="00855899"/>
    <w:pPr>
      <w:spacing w:after="0"/>
    </w:pPr>
    <w:rPr>
      <w:rFonts w:ascii="Cambria" w:eastAsia="SimSun" w:hAnsi="Cambria"/>
      <w:b/>
      <w:bCs/>
      <w:lang w:eastAsia="en-US"/>
    </w:rPr>
  </w:style>
  <w:style w:type="paragraph" w:customStyle="1" w:styleId="TableSpacer">
    <w:name w:val="Table Spacer"/>
    <w:basedOn w:val="BodyText"/>
    <w:rsid w:val="00C90C5C"/>
    <w:pPr>
      <w:keepNext/>
      <w:tabs>
        <w:tab w:val="clear" w:pos="72"/>
      </w:tabs>
      <w:spacing w:after="0"/>
      <w:ind w:left="720"/>
    </w:pPr>
    <w:rPr>
      <w:rFonts w:eastAsia="Times New Roman"/>
      <w:color w:val="auto"/>
      <w:sz w:val="16"/>
      <w:lang w:val="en-US" w:eastAsia="en-US"/>
    </w:rPr>
  </w:style>
  <w:style w:type="character" w:customStyle="1" w:styleId="TableTextChar">
    <w:name w:val="Table Text Char"/>
    <w:rsid w:val="00C90C5C"/>
    <w:rPr>
      <w:rFonts w:ascii="Times New Roman" w:eastAsia="Times New Roman" w:hAnsi="Times New Roman" w:cs="Times New Roman"/>
      <w:color w:val="000000"/>
      <w:sz w:val="20"/>
      <w:szCs w:val="24"/>
      <w:lang w:val="x-none" w:eastAsia="ja-JP"/>
    </w:rPr>
  </w:style>
  <w:style w:type="paragraph" w:customStyle="1" w:styleId="CoverTitleInstructions">
    <w:name w:val="Cover Title Instructions"/>
    <w:basedOn w:val="Normal"/>
    <w:link w:val="CoverTitleInstructionsChar"/>
    <w:rsid w:val="006C70FC"/>
    <w:pPr>
      <w:keepLines/>
      <w:autoSpaceDE w:val="0"/>
      <w:autoSpaceDN w:val="0"/>
      <w:adjustRightInd w:val="0"/>
      <w:spacing w:before="60" w:line="240" w:lineRule="atLeast"/>
      <w:jc w:val="center"/>
    </w:pPr>
    <w:rPr>
      <w:rFonts w:eastAsia="Times New Roman"/>
      <w:i/>
      <w:iCs/>
      <w:color w:val="0000FF"/>
      <w:szCs w:val="28"/>
      <w:lang w:val="x-none" w:eastAsia="x-none"/>
    </w:rPr>
  </w:style>
  <w:style w:type="character" w:customStyle="1" w:styleId="CoverTitleInstructionsChar">
    <w:name w:val="Cover Title Instructions Char"/>
    <w:link w:val="CoverTitleInstructions"/>
    <w:rsid w:val="006C70FC"/>
    <w:rPr>
      <w:rFonts w:eastAsia="Times New Roman"/>
      <w:i/>
      <w:iCs/>
      <w:color w:val="0000FF"/>
      <w:sz w:val="22"/>
      <w:szCs w:val="28"/>
    </w:rPr>
  </w:style>
  <w:style w:type="paragraph" w:customStyle="1" w:styleId="BodyTextNumbered2">
    <w:name w:val="Body Text Numbered 2"/>
    <w:rsid w:val="00165091"/>
    <w:pPr>
      <w:numPr>
        <w:numId w:val="44"/>
      </w:numPr>
      <w:tabs>
        <w:tab w:val="clear" w:pos="1440"/>
        <w:tab w:val="num" w:pos="1080"/>
      </w:tabs>
      <w:spacing w:before="120" w:after="120"/>
      <w:ind w:left="1080"/>
    </w:pPr>
    <w:rPr>
      <w:rFonts w:eastAsia="Times New Roman"/>
      <w:sz w:val="24"/>
    </w:rPr>
  </w:style>
  <w:style w:type="paragraph" w:customStyle="1" w:styleId="CrossReference">
    <w:name w:val="CrossReference"/>
    <w:basedOn w:val="BodyText"/>
    <w:next w:val="BodyText"/>
    <w:rsid w:val="00001DA9"/>
    <w:pPr>
      <w:tabs>
        <w:tab w:val="clear" w:pos="72"/>
      </w:tabs>
      <w:autoSpaceDE w:val="0"/>
      <w:autoSpaceDN w:val="0"/>
      <w:adjustRightInd w:val="0"/>
      <w:spacing w:before="60" w:after="60"/>
    </w:pPr>
    <w:rPr>
      <w:rFonts w:eastAsia="Times New Roman"/>
      <w:iCs/>
      <w:color w:val="0000FF"/>
      <w:sz w:val="20"/>
      <w:szCs w:val="22"/>
      <w:u w:val="single"/>
      <w:lang w:val="en-US" w:eastAsia="en-US"/>
    </w:rPr>
  </w:style>
  <w:style w:type="paragraph" w:customStyle="1" w:styleId="InstructionalTextMainTitle">
    <w:name w:val="Instructional Text Main Title"/>
    <w:basedOn w:val="Normal"/>
    <w:next w:val="Title"/>
    <w:qFormat/>
    <w:rsid w:val="00CE271E"/>
    <w:pPr>
      <w:autoSpaceDE w:val="0"/>
      <w:autoSpaceDN w:val="0"/>
      <w:adjustRightInd w:val="0"/>
      <w:spacing w:before="60" w:line="240" w:lineRule="atLeast"/>
      <w:jc w:val="center"/>
    </w:pPr>
    <w:rPr>
      <w:rFonts w:eastAsia="Times New Roman"/>
      <w:i/>
      <w:iCs/>
      <w:color w:val="0000FF"/>
      <w:szCs w:val="22"/>
      <w:lang w:eastAsia="en-US"/>
    </w:rPr>
  </w:style>
  <w:style w:type="paragraph" w:customStyle="1" w:styleId="InstructionalTextTitle2">
    <w:name w:val="Instructional Text Title 2"/>
    <w:basedOn w:val="Title2"/>
    <w:next w:val="Title2"/>
    <w:qFormat/>
    <w:rsid w:val="00CE271E"/>
    <w:rPr>
      <w:rFonts w:ascii="Times New Roman" w:hAnsi="Times New Roman"/>
      <w:b w:val="0"/>
      <w:bCs/>
      <w:i/>
      <w:color w:val="0000FF"/>
      <w:szCs w:val="22"/>
    </w:rPr>
  </w:style>
  <w:style w:type="paragraph" w:customStyle="1" w:styleId="ProjectName0">
    <w:name w:val="Project Name"/>
    <w:basedOn w:val="Normal"/>
    <w:rsid w:val="00CE271E"/>
    <w:pPr>
      <w:spacing w:before="720" w:after="0"/>
      <w:jc w:val="center"/>
    </w:pPr>
    <w:rPr>
      <w:rFonts w:ascii="Arial" w:hAnsi="Arial"/>
      <w:b/>
      <w:sz w:val="40"/>
      <w:szCs w:val="40"/>
    </w:rPr>
  </w:style>
  <w:style w:type="paragraph" w:customStyle="1" w:styleId="capture">
    <w:name w:val="capture"/>
    <w:rsid w:val="00AD745C"/>
    <w:pPr>
      <w:pBdr>
        <w:top w:val="single" w:sz="4" w:space="1" w:color="0000FF"/>
        <w:left w:val="single" w:sz="4" w:space="1" w:color="0000FF"/>
        <w:bottom w:val="single" w:sz="4" w:space="1" w:color="0000FF"/>
        <w:right w:val="single" w:sz="4" w:space="0" w:color="0000FF"/>
      </w:pBdr>
      <w:suppressAutoHyphens/>
      <w:ind w:left="720"/>
    </w:pPr>
    <w:rPr>
      <w:rFonts w:ascii="Courier New" w:eastAsia="Times New Roman" w:hAnsi="Courier New" w:cs="Courier New"/>
      <w:sz w:val="18"/>
      <w:szCs w:val="18"/>
      <w:lang w:eastAsia="ar-SA"/>
    </w:rPr>
  </w:style>
  <w:style w:type="character" w:styleId="UnresolvedMention">
    <w:name w:val="Unresolved Mention"/>
    <w:basedOn w:val="DefaultParagraphFont"/>
    <w:uiPriority w:val="99"/>
    <w:semiHidden/>
    <w:unhideWhenUsed/>
    <w:rsid w:val="00562B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09768">
      <w:bodyDiv w:val="1"/>
      <w:marLeft w:val="0"/>
      <w:marRight w:val="0"/>
      <w:marTop w:val="0"/>
      <w:marBottom w:val="0"/>
      <w:divBdr>
        <w:top w:val="none" w:sz="0" w:space="0" w:color="auto"/>
        <w:left w:val="none" w:sz="0" w:space="0" w:color="auto"/>
        <w:bottom w:val="none" w:sz="0" w:space="0" w:color="auto"/>
        <w:right w:val="none" w:sz="0" w:space="0" w:color="auto"/>
      </w:divBdr>
    </w:div>
    <w:div w:id="149828482">
      <w:bodyDiv w:val="1"/>
      <w:marLeft w:val="0"/>
      <w:marRight w:val="0"/>
      <w:marTop w:val="0"/>
      <w:marBottom w:val="0"/>
      <w:divBdr>
        <w:top w:val="none" w:sz="0" w:space="0" w:color="auto"/>
        <w:left w:val="none" w:sz="0" w:space="0" w:color="auto"/>
        <w:bottom w:val="none" w:sz="0" w:space="0" w:color="auto"/>
        <w:right w:val="none" w:sz="0" w:space="0" w:color="auto"/>
      </w:divBdr>
    </w:div>
    <w:div w:id="230969163">
      <w:bodyDiv w:val="1"/>
      <w:marLeft w:val="0"/>
      <w:marRight w:val="0"/>
      <w:marTop w:val="0"/>
      <w:marBottom w:val="0"/>
      <w:divBdr>
        <w:top w:val="none" w:sz="0" w:space="0" w:color="auto"/>
        <w:left w:val="none" w:sz="0" w:space="0" w:color="auto"/>
        <w:bottom w:val="none" w:sz="0" w:space="0" w:color="auto"/>
        <w:right w:val="none" w:sz="0" w:space="0" w:color="auto"/>
      </w:divBdr>
    </w:div>
    <w:div w:id="238442303">
      <w:bodyDiv w:val="1"/>
      <w:marLeft w:val="0"/>
      <w:marRight w:val="0"/>
      <w:marTop w:val="0"/>
      <w:marBottom w:val="0"/>
      <w:divBdr>
        <w:top w:val="none" w:sz="0" w:space="0" w:color="auto"/>
        <w:left w:val="none" w:sz="0" w:space="0" w:color="auto"/>
        <w:bottom w:val="none" w:sz="0" w:space="0" w:color="auto"/>
        <w:right w:val="none" w:sz="0" w:space="0" w:color="auto"/>
      </w:divBdr>
    </w:div>
    <w:div w:id="289284920">
      <w:bodyDiv w:val="1"/>
      <w:marLeft w:val="0"/>
      <w:marRight w:val="0"/>
      <w:marTop w:val="0"/>
      <w:marBottom w:val="0"/>
      <w:divBdr>
        <w:top w:val="none" w:sz="0" w:space="0" w:color="auto"/>
        <w:left w:val="none" w:sz="0" w:space="0" w:color="auto"/>
        <w:bottom w:val="none" w:sz="0" w:space="0" w:color="auto"/>
        <w:right w:val="none" w:sz="0" w:space="0" w:color="auto"/>
      </w:divBdr>
    </w:div>
    <w:div w:id="291403520">
      <w:bodyDiv w:val="1"/>
      <w:marLeft w:val="0"/>
      <w:marRight w:val="0"/>
      <w:marTop w:val="0"/>
      <w:marBottom w:val="0"/>
      <w:divBdr>
        <w:top w:val="none" w:sz="0" w:space="0" w:color="auto"/>
        <w:left w:val="none" w:sz="0" w:space="0" w:color="auto"/>
        <w:bottom w:val="none" w:sz="0" w:space="0" w:color="auto"/>
        <w:right w:val="none" w:sz="0" w:space="0" w:color="auto"/>
      </w:divBdr>
    </w:div>
    <w:div w:id="441192463">
      <w:bodyDiv w:val="1"/>
      <w:marLeft w:val="0"/>
      <w:marRight w:val="0"/>
      <w:marTop w:val="0"/>
      <w:marBottom w:val="0"/>
      <w:divBdr>
        <w:top w:val="none" w:sz="0" w:space="0" w:color="auto"/>
        <w:left w:val="none" w:sz="0" w:space="0" w:color="auto"/>
        <w:bottom w:val="none" w:sz="0" w:space="0" w:color="auto"/>
        <w:right w:val="none" w:sz="0" w:space="0" w:color="auto"/>
      </w:divBdr>
    </w:div>
    <w:div w:id="620917815">
      <w:bodyDiv w:val="1"/>
      <w:marLeft w:val="0"/>
      <w:marRight w:val="0"/>
      <w:marTop w:val="0"/>
      <w:marBottom w:val="0"/>
      <w:divBdr>
        <w:top w:val="none" w:sz="0" w:space="0" w:color="auto"/>
        <w:left w:val="none" w:sz="0" w:space="0" w:color="auto"/>
        <w:bottom w:val="none" w:sz="0" w:space="0" w:color="auto"/>
        <w:right w:val="none" w:sz="0" w:space="0" w:color="auto"/>
      </w:divBdr>
    </w:div>
    <w:div w:id="743525070">
      <w:bodyDiv w:val="1"/>
      <w:marLeft w:val="0"/>
      <w:marRight w:val="0"/>
      <w:marTop w:val="0"/>
      <w:marBottom w:val="0"/>
      <w:divBdr>
        <w:top w:val="none" w:sz="0" w:space="0" w:color="auto"/>
        <w:left w:val="none" w:sz="0" w:space="0" w:color="auto"/>
        <w:bottom w:val="none" w:sz="0" w:space="0" w:color="auto"/>
        <w:right w:val="none" w:sz="0" w:space="0" w:color="auto"/>
      </w:divBdr>
    </w:div>
    <w:div w:id="876434427">
      <w:bodyDiv w:val="1"/>
      <w:marLeft w:val="0"/>
      <w:marRight w:val="0"/>
      <w:marTop w:val="0"/>
      <w:marBottom w:val="0"/>
      <w:divBdr>
        <w:top w:val="none" w:sz="0" w:space="0" w:color="auto"/>
        <w:left w:val="none" w:sz="0" w:space="0" w:color="auto"/>
        <w:bottom w:val="none" w:sz="0" w:space="0" w:color="auto"/>
        <w:right w:val="none" w:sz="0" w:space="0" w:color="auto"/>
      </w:divBdr>
    </w:div>
    <w:div w:id="962231770">
      <w:bodyDiv w:val="1"/>
      <w:marLeft w:val="0"/>
      <w:marRight w:val="0"/>
      <w:marTop w:val="0"/>
      <w:marBottom w:val="0"/>
      <w:divBdr>
        <w:top w:val="none" w:sz="0" w:space="0" w:color="auto"/>
        <w:left w:val="none" w:sz="0" w:space="0" w:color="auto"/>
        <w:bottom w:val="none" w:sz="0" w:space="0" w:color="auto"/>
        <w:right w:val="none" w:sz="0" w:space="0" w:color="auto"/>
      </w:divBdr>
    </w:div>
    <w:div w:id="1062680923">
      <w:bodyDiv w:val="1"/>
      <w:marLeft w:val="0"/>
      <w:marRight w:val="0"/>
      <w:marTop w:val="0"/>
      <w:marBottom w:val="0"/>
      <w:divBdr>
        <w:top w:val="none" w:sz="0" w:space="0" w:color="auto"/>
        <w:left w:val="none" w:sz="0" w:space="0" w:color="auto"/>
        <w:bottom w:val="none" w:sz="0" w:space="0" w:color="auto"/>
        <w:right w:val="none" w:sz="0" w:space="0" w:color="auto"/>
      </w:divBdr>
      <w:divsChild>
        <w:div w:id="265190390">
          <w:marLeft w:val="0"/>
          <w:marRight w:val="0"/>
          <w:marTop w:val="0"/>
          <w:marBottom w:val="0"/>
          <w:divBdr>
            <w:top w:val="none" w:sz="0" w:space="0" w:color="auto"/>
            <w:left w:val="none" w:sz="0" w:space="0" w:color="auto"/>
            <w:bottom w:val="none" w:sz="0" w:space="0" w:color="auto"/>
            <w:right w:val="none" w:sz="0" w:space="0" w:color="auto"/>
          </w:divBdr>
          <w:divsChild>
            <w:div w:id="1549997451">
              <w:marLeft w:val="0"/>
              <w:marRight w:val="0"/>
              <w:marTop w:val="0"/>
              <w:marBottom w:val="0"/>
              <w:divBdr>
                <w:top w:val="none" w:sz="0" w:space="0" w:color="auto"/>
                <w:left w:val="none" w:sz="0" w:space="0" w:color="auto"/>
                <w:bottom w:val="none" w:sz="0" w:space="0" w:color="auto"/>
                <w:right w:val="none" w:sz="0" w:space="0" w:color="auto"/>
              </w:divBdr>
              <w:divsChild>
                <w:div w:id="1991134169">
                  <w:marLeft w:val="0"/>
                  <w:marRight w:val="0"/>
                  <w:marTop w:val="0"/>
                  <w:marBottom w:val="0"/>
                  <w:divBdr>
                    <w:top w:val="none" w:sz="0" w:space="0" w:color="auto"/>
                    <w:left w:val="none" w:sz="0" w:space="0" w:color="auto"/>
                    <w:bottom w:val="none" w:sz="0" w:space="0" w:color="auto"/>
                    <w:right w:val="none" w:sz="0" w:space="0" w:color="auto"/>
                  </w:divBdr>
                  <w:divsChild>
                    <w:div w:id="403645262">
                      <w:marLeft w:val="0"/>
                      <w:marRight w:val="0"/>
                      <w:marTop w:val="0"/>
                      <w:marBottom w:val="0"/>
                      <w:divBdr>
                        <w:top w:val="none" w:sz="0" w:space="0" w:color="auto"/>
                        <w:left w:val="none" w:sz="0" w:space="0" w:color="auto"/>
                        <w:bottom w:val="none" w:sz="0" w:space="0" w:color="auto"/>
                        <w:right w:val="none" w:sz="0" w:space="0" w:color="auto"/>
                      </w:divBdr>
                      <w:divsChild>
                        <w:div w:id="1073355111">
                          <w:marLeft w:val="0"/>
                          <w:marRight w:val="0"/>
                          <w:marTop w:val="0"/>
                          <w:marBottom w:val="0"/>
                          <w:divBdr>
                            <w:top w:val="none" w:sz="0" w:space="0" w:color="auto"/>
                            <w:left w:val="none" w:sz="0" w:space="0" w:color="auto"/>
                            <w:bottom w:val="none" w:sz="0" w:space="0" w:color="auto"/>
                            <w:right w:val="none" w:sz="0" w:space="0" w:color="auto"/>
                          </w:divBdr>
                          <w:divsChild>
                            <w:div w:id="1281716507">
                              <w:marLeft w:val="0"/>
                              <w:marRight w:val="0"/>
                              <w:marTop w:val="0"/>
                              <w:marBottom w:val="0"/>
                              <w:divBdr>
                                <w:top w:val="none" w:sz="0" w:space="0" w:color="auto"/>
                                <w:left w:val="none" w:sz="0" w:space="0" w:color="auto"/>
                                <w:bottom w:val="none" w:sz="0" w:space="0" w:color="auto"/>
                                <w:right w:val="none" w:sz="0" w:space="0" w:color="auto"/>
                              </w:divBdr>
                              <w:divsChild>
                                <w:div w:id="26948934">
                                  <w:marLeft w:val="0"/>
                                  <w:marRight w:val="0"/>
                                  <w:marTop w:val="0"/>
                                  <w:marBottom w:val="0"/>
                                  <w:divBdr>
                                    <w:top w:val="none" w:sz="0" w:space="0" w:color="auto"/>
                                    <w:left w:val="none" w:sz="0" w:space="0" w:color="auto"/>
                                    <w:bottom w:val="none" w:sz="0" w:space="0" w:color="auto"/>
                                    <w:right w:val="none" w:sz="0" w:space="0" w:color="auto"/>
                                  </w:divBdr>
                                  <w:divsChild>
                                    <w:div w:id="898516306">
                                      <w:marLeft w:val="0"/>
                                      <w:marRight w:val="0"/>
                                      <w:marTop w:val="0"/>
                                      <w:marBottom w:val="0"/>
                                      <w:divBdr>
                                        <w:top w:val="none" w:sz="0" w:space="0" w:color="auto"/>
                                        <w:left w:val="none" w:sz="0" w:space="0" w:color="auto"/>
                                        <w:bottom w:val="none" w:sz="0" w:space="0" w:color="auto"/>
                                        <w:right w:val="none" w:sz="0" w:space="0" w:color="auto"/>
                                      </w:divBdr>
                                      <w:divsChild>
                                        <w:div w:id="1202860897">
                                          <w:marLeft w:val="0"/>
                                          <w:marRight w:val="0"/>
                                          <w:marTop w:val="0"/>
                                          <w:marBottom w:val="0"/>
                                          <w:divBdr>
                                            <w:top w:val="none" w:sz="0" w:space="0" w:color="auto"/>
                                            <w:left w:val="none" w:sz="0" w:space="0" w:color="auto"/>
                                            <w:bottom w:val="none" w:sz="0" w:space="0" w:color="auto"/>
                                            <w:right w:val="none" w:sz="0" w:space="0" w:color="auto"/>
                                          </w:divBdr>
                                          <w:divsChild>
                                            <w:div w:id="1346900251">
                                              <w:marLeft w:val="0"/>
                                              <w:marRight w:val="0"/>
                                              <w:marTop w:val="0"/>
                                              <w:marBottom w:val="0"/>
                                              <w:divBdr>
                                                <w:top w:val="none" w:sz="0" w:space="0" w:color="auto"/>
                                                <w:left w:val="none" w:sz="0" w:space="0" w:color="auto"/>
                                                <w:bottom w:val="none" w:sz="0" w:space="0" w:color="auto"/>
                                                <w:right w:val="none" w:sz="0" w:space="0" w:color="auto"/>
                                              </w:divBdr>
                                              <w:divsChild>
                                                <w:div w:id="1263103636">
                                                  <w:marLeft w:val="0"/>
                                                  <w:marRight w:val="0"/>
                                                  <w:marTop w:val="0"/>
                                                  <w:marBottom w:val="0"/>
                                                  <w:divBdr>
                                                    <w:top w:val="none" w:sz="0" w:space="0" w:color="auto"/>
                                                    <w:left w:val="none" w:sz="0" w:space="0" w:color="auto"/>
                                                    <w:bottom w:val="none" w:sz="0" w:space="0" w:color="auto"/>
                                                    <w:right w:val="none" w:sz="0" w:space="0" w:color="auto"/>
                                                  </w:divBdr>
                                                  <w:divsChild>
                                                    <w:div w:id="4416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1030158">
      <w:bodyDiv w:val="1"/>
      <w:marLeft w:val="0"/>
      <w:marRight w:val="0"/>
      <w:marTop w:val="0"/>
      <w:marBottom w:val="0"/>
      <w:divBdr>
        <w:top w:val="none" w:sz="0" w:space="0" w:color="auto"/>
        <w:left w:val="none" w:sz="0" w:space="0" w:color="auto"/>
        <w:bottom w:val="none" w:sz="0" w:space="0" w:color="auto"/>
        <w:right w:val="none" w:sz="0" w:space="0" w:color="auto"/>
      </w:divBdr>
    </w:div>
    <w:div w:id="1134325526">
      <w:bodyDiv w:val="1"/>
      <w:marLeft w:val="30"/>
      <w:marRight w:val="30"/>
      <w:marTop w:val="0"/>
      <w:marBottom w:val="0"/>
      <w:divBdr>
        <w:top w:val="none" w:sz="0" w:space="0" w:color="auto"/>
        <w:left w:val="none" w:sz="0" w:space="0" w:color="auto"/>
        <w:bottom w:val="none" w:sz="0" w:space="0" w:color="auto"/>
        <w:right w:val="none" w:sz="0" w:space="0" w:color="auto"/>
      </w:divBdr>
      <w:divsChild>
        <w:div w:id="1737052144">
          <w:marLeft w:val="0"/>
          <w:marRight w:val="0"/>
          <w:marTop w:val="0"/>
          <w:marBottom w:val="0"/>
          <w:divBdr>
            <w:top w:val="none" w:sz="0" w:space="0" w:color="auto"/>
            <w:left w:val="none" w:sz="0" w:space="0" w:color="auto"/>
            <w:bottom w:val="none" w:sz="0" w:space="0" w:color="auto"/>
            <w:right w:val="none" w:sz="0" w:space="0" w:color="auto"/>
          </w:divBdr>
          <w:divsChild>
            <w:div w:id="1058673881">
              <w:marLeft w:val="0"/>
              <w:marRight w:val="0"/>
              <w:marTop w:val="0"/>
              <w:marBottom w:val="0"/>
              <w:divBdr>
                <w:top w:val="none" w:sz="0" w:space="0" w:color="auto"/>
                <w:left w:val="none" w:sz="0" w:space="0" w:color="auto"/>
                <w:bottom w:val="none" w:sz="0" w:space="0" w:color="auto"/>
                <w:right w:val="none" w:sz="0" w:space="0" w:color="auto"/>
              </w:divBdr>
              <w:divsChild>
                <w:div w:id="574045557">
                  <w:marLeft w:val="180"/>
                  <w:marRight w:val="0"/>
                  <w:marTop w:val="0"/>
                  <w:marBottom w:val="0"/>
                  <w:divBdr>
                    <w:top w:val="none" w:sz="0" w:space="0" w:color="auto"/>
                    <w:left w:val="none" w:sz="0" w:space="0" w:color="auto"/>
                    <w:bottom w:val="none" w:sz="0" w:space="0" w:color="auto"/>
                    <w:right w:val="none" w:sz="0" w:space="0" w:color="auto"/>
                  </w:divBdr>
                  <w:divsChild>
                    <w:div w:id="77282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746083">
      <w:bodyDiv w:val="1"/>
      <w:marLeft w:val="0"/>
      <w:marRight w:val="0"/>
      <w:marTop w:val="0"/>
      <w:marBottom w:val="0"/>
      <w:divBdr>
        <w:top w:val="none" w:sz="0" w:space="0" w:color="auto"/>
        <w:left w:val="none" w:sz="0" w:space="0" w:color="auto"/>
        <w:bottom w:val="none" w:sz="0" w:space="0" w:color="auto"/>
        <w:right w:val="none" w:sz="0" w:space="0" w:color="auto"/>
      </w:divBdr>
    </w:div>
    <w:div w:id="1185100156">
      <w:bodyDiv w:val="1"/>
      <w:marLeft w:val="0"/>
      <w:marRight w:val="0"/>
      <w:marTop w:val="0"/>
      <w:marBottom w:val="0"/>
      <w:divBdr>
        <w:top w:val="none" w:sz="0" w:space="0" w:color="auto"/>
        <w:left w:val="none" w:sz="0" w:space="0" w:color="auto"/>
        <w:bottom w:val="none" w:sz="0" w:space="0" w:color="auto"/>
        <w:right w:val="none" w:sz="0" w:space="0" w:color="auto"/>
      </w:divBdr>
    </w:div>
    <w:div w:id="1210453499">
      <w:bodyDiv w:val="1"/>
      <w:marLeft w:val="0"/>
      <w:marRight w:val="0"/>
      <w:marTop w:val="0"/>
      <w:marBottom w:val="0"/>
      <w:divBdr>
        <w:top w:val="none" w:sz="0" w:space="0" w:color="auto"/>
        <w:left w:val="none" w:sz="0" w:space="0" w:color="auto"/>
        <w:bottom w:val="none" w:sz="0" w:space="0" w:color="auto"/>
        <w:right w:val="none" w:sz="0" w:space="0" w:color="auto"/>
      </w:divBdr>
    </w:div>
    <w:div w:id="1246569861">
      <w:bodyDiv w:val="1"/>
      <w:marLeft w:val="0"/>
      <w:marRight w:val="0"/>
      <w:marTop w:val="0"/>
      <w:marBottom w:val="0"/>
      <w:divBdr>
        <w:top w:val="none" w:sz="0" w:space="0" w:color="auto"/>
        <w:left w:val="none" w:sz="0" w:space="0" w:color="auto"/>
        <w:bottom w:val="none" w:sz="0" w:space="0" w:color="auto"/>
        <w:right w:val="none" w:sz="0" w:space="0" w:color="auto"/>
      </w:divBdr>
    </w:div>
    <w:div w:id="1337463488">
      <w:bodyDiv w:val="1"/>
      <w:marLeft w:val="0"/>
      <w:marRight w:val="0"/>
      <w:marTop w:val="0"/>
      <w:marBottom w:val="0"/>
      <w:divBdr>
        <w:top w:val="none" w:sz="0" w:space="0" w:color="auto"/>
        <w:left w:val="none" w:sz="0" w:space="0" w:color="auto"/>
        <w:bottom w:val="none" w:sz="0" w:space="0" w:color="auto"/>
        <w:right w:val="none" w:sz="0" w:space="0" w:color="auto"/>
      </w:divBdr>
    </w:div>
    <w:div w:id="1408576995">
      <w:bodyDiv w:val="1"/>
      <w:marLeft w:val="0"/>
      <w:marRight w:val="0"/>
      <w:marTop w:val="0"/>
      <w:marBottom w:val="0"/>
      <w:divBdr>
        <w:top w:val="none" w:sz="0" w:space="0" w:color="auto"/>
        <w:left w:val="none" w:sz="0" w:space="0" w:color="auto"/>
        <w:bottom w:val="none" w:sz="0" w:space="0" w:color="auto"/>
        <w:right w:val="none" w:sz="0" w:space="0" w:color="auto"/>
      </w:divBdr>
    </w:div>
    <w:div w:id="1410418857">
      <w:bodyDiv w:val="1"/>
      <w:marLeft w:val="0"/>
      <w:marRight w:val="0"/>
      <w:marTop w:val="0"/>
      <w:marBottom w:val="0"/>
      <w:divBdr>
        <w:top w:val="none" w:sz="0" w:space="0" w:color="auto"/>
        <w:left w:val="none" w:sz="0" w:space="0" w:color="auto"/>
        <w:bottom w:val="none" w:sz="0" w:space="0" w:color="auto"/>
        <w:right w:val="none" w:sz="0" w:space="0" w:color="auto"/>
      </w:divBdr>
    </w:div>
    <w:div w:id="1436444915">
      <w:bodyDiv w:val="1"/>
      <w:marLeft w:val="0"/>
      <w:marRight w:val="0"/>
      <w:marTop w:val="0"/>
      <w:marBottom w:val="0"/>
      <w:divBdr>
        <w:top w:val="none" w:sz="0" w:space="0" w:color="auto"/>
        <w:left w:val="none" w:sz="0" w:space="0" w:color="auto"/>
        <w:bottom w:val="none" w:sz="0" w:space="0" w:color="auto"/>
        <w:right w:val="none" w:sz="0" w:space="0" w:color="auto"/>
      </w:divBdr>
    </w:div>
    <w:div w:id="1505585904">
      <w:bodyDiv w:val="1"/>
      <w:marLeft w:val="0"/>
      <w:marRight w:val="0"/>
      <w:marTop w:val="0"/>
      <w:marBottom w:val="0"/>
      <w:divBdr>
        <w:top w:val="none" w:sz="0" w:space="0" w:color="auto"/>
        <w:left w:val="none" w:sz="0" w:space="0" w:color="auto"/>
        <w:bottom w:val="none" w:sz="0" w:space="0" w:color="auto"/>
        <w:right w:val="none" w:sz="0" w:space="0" w:color="auto"/>
      </w:divBdr>
    </w:div>
    <w:div w:id="1586524734">
      <w:bodyDiv w:val="1"/>
      <w:marLeft w:val="0"/>
      <w:marRight w:val="0"/>
      <w:marTop w:val="0"/>
      <w:marBottom w:val="0"/>
      <w:divBdr>
        <w:top w:val="none" w:sz="0" w:space="0" w:color="auto"/>
        <w:left w:val="none" w:sz="0" w:space="0" w:color="auto"/>
        <w:bottom w:val="none" w:sz="0" w:space="0" w:color="auto"/>
        <w:right w:val="none" w:sz="0" w:space="0" w:color="auto"/>
      </w:divBdr>
    </w:div>
    <w:div w:id="1661687240">
      <w:bodyDiv w:val="1"/>
      <w:marLeft w:val="0"/>
      <w:marRight w:val="0"/>
      <w:marTop w:val="0"/>
      <w:marBottom w:val="0"/>
      <w:divBdr>
        <w:top w:val="none" w:sz="0" w:space="0" w:color="auto"/>
        <w:left w:val="none" w:sz="0" w:space="0" w:color="auto"/>
        <w:bottom w:val="none" w:sz="0" w:space="0" w:color="auto"/>
        <w:right w:val="none" w:sz="0" w:space="0" w:color="auto"/>
      </w:divBdr>
    </w:div>
    <w:div w:id="1704817620">
      <w:bodyDiv w:val="1"/>
      <w:marLeft w:val="0"/>
      <w:marRight w:val="0"/>
      <w:marTop w:val="0"/>
      <w:marBottom w:val="0"/>
      <w:divBdr>
        <w:top w:val="none" w:sz="0" w:space="0" w:color="auto"/>
        <w:left w:val="none" w:sz="0" w:space="0" w:color="auto"/>
        <w:bottom w:val="none" w:sz="0" w:space="0" w:color="auto"/>
        <w:right w:val="none" w:sz="0" w:space="0" w:color="auto"/>
      </w:divBdr>
    </w:div>
    <w:div w:id="1866358267">
      <w:bodyDiv w:val="1"/>
      <w:marLeft w:val="0"/>
      <w:marRight w:val="0"/>
      <w:marTop w:val="0"/>
      <w:marBottom w:val="0"/>
      <w:divBdr>
        <w:top w:val="none" w:sz="0" w:space="0" w:color="auto"/>
        <w:left w:val="none" w:sz="0" w:space="0" w:color="auto"/>
        <w:bottom w:val="none" w:sz="0" w:space="0" w:color="auto"/>
        <w:right w:val="none" w:sz="0" w:space="0" w:color="auto"/>
      </w:divBdr>
    </w:div>
    <w:div w:id="1892229505">
      <w:bodyDiv w:val="1"/>
      <w:marLeft w:val="0"/>
      <w:marRight w:val="0"/>
      <w:marTop w:val="0"/>
      <w:marBottom w:val="0"/>
      <w:divBdr>
        <w:top w:val="none" w:sz="0" w:space="0" w:color="auto"/>
        <w:left w:val="none" w:sz="0" w:space="0" w:color="auto"/>
        <w:bottom w:val="none" w:sz="0" w:space="0" w:color="auto"/>
        <w:right w:val="none" w:sz="0" w:space="0" w:color="auto"/>
      </w:divBdr>
    </w:div>
    <w:div w:id="1899393762">
      <w:bodyDiv w:val="1"/>
      <w:marLeft w:val="0"/>
      <w:marRight w:val="0"/>
      <w:marTop w:val="0"/>
      <w:marBottom w:val="0"/>
      <w:divBdr>
        <w:top w:val="none" w:sz="0" w:space="0" w:color="auto"/>
        <w:left w:val="none" w:sz="0" w:space="0" w:color="auto"/>
        <w:bottom w:val="none" w:sz="0" w:space="0" w:color="auto"/>
        <w:right w:val="none" w:sz="0" w:space="0" w:color="auto"/>
      </w:divBdr>
    </w:div>
    <w:div w:id="1907177955">
      <w:bodyDiv w:val="1"/>
      <w:marLeft w:val="0"/>
      <w:marRight w:val="0"/>
      <w:marTop w:val="0"/>
      <w:marBottom w:val="0"/>
      <w:divBdr>
        <w:top w:val="none" w:sz="0" w:space="0" w:color="auto"/>
        <w:left w:val="none" w:sz="0" w:space="0" w:color="auto"/>
        <w:bottom w:val="none" w:sz="0" w:space="0" w:color="auto"/>
        <w:right w:val="none" w:sz="0" w:space="0" w:color="auto"/>
      </w:divBdr>
    </w:div>
    <w:div w:id="1926184033">
      <w:bodyDiv w:val="1"/>
      <w:marLeft w:val="0"/>
      <w:marRight w:val="0"/>
      <w:marTop w:val="0"/>
      <w:marBottom w:val="0"/>
      <w:divBdr>
        <w:top w:val="none" w:sz="0" w:space="0" w:color="auto"/>
        <w:left w:val="none" w:sz="0" w:space="0" w:color="auto"/>
        <w:bottom w:val="none" w:sz="0" w:space="0" w:color="auto"/>
        <w:right w:val="none" w:sz="0" w:space="0" w:color="auto"/>
      </w:divBdr>
    </w:div>
    <w:div w:id="1948534846">
      <w:bodyDiv w:val="1"/>
      <w:marLeft w:val="0"/>
      <w:marRight w:val="0"/>
      <w:marTop w:val="0"/>
      <w:marBottom w:val="0"/>
      <w:divBdr>
        <w:top w:val="none" w:sz="0" w:space="0" w:color="auto"/>
        <w:left w:val="none" w:sz="0" w:space="0" w:color="auto"/>
        <w:bottom w:val="none" w:sz="0" w:space="0" w:color="auto"/>
        <w:right w:val="none" w:sz="0" w:space="0" w:color="auto"/>
      </w:divBdr>
    </w:div>
    <w:div w:id="1971400056">
      <w:bodyDiv w:val="1"/>
      <w:marLeft w:val="0"/>
      <w:marRight w:val="0"/>
      <w:marTop w:val="0"/>
      <w:marBottom w:val="0"/>
      <w:divBdr>
        <w:top w:val="none" w:sz="0" w:space="0" w:color="auto"/>
        <w:left w:val="none" w:sz="0" w:space="0" w:color="auto"/>
        <w:bottom w:val="none" w:sz="0" w:space="0" w:color="auto"/>
        <w:right w:val="none" w:sz="0" w:space="0" w:color="auto"/>
      </w:divBdr>
    </w:div>
    <w:div w:id="1976831371">
      <w:bodyDiv w:val="1"/>
      <w:marLeft w:val="0"/>
      <w:marRight w:val="0"/>
      <w:marTop w:val="0"/>
      <w:marBottom w:val="0"/>
      <w:divBdr>
        <w:top w:val="none" w:sz="0" w:space="0" w:color="auto"/>
        <w:left w:val="none" w:sz="0" w:space="0" w:color="auto"/>
        <w:bottom w:val="none" w:sz="0" w:space="0" w:color="auto"/>
        <w:right w:val="none" w:sz="0" w:space="0" w:color="auto"/>
      </w:divBdr>
    </w:div>
    <w:div w:id="1994992412">
      <w:bodyDiv w:val="1"/>
      <w:marLeft w:val="0"/>
      <w:marRight w:val="0"/>
      <w:marTop w:val="0"/>
      <w:marBottom w:val="0"/>
      <w:divBdr>
        <w:top w:val="none" w:sz="0" w:space="0" w:color="auto"/>
        <w:left w:val="none" w:sz="0" w:space="0" w:color="auto"/>
        <w:bottom w:val="none" w:sz="0" w:space="0" w:color="auto"/>
        <w:right w:val="none" w:sz="0" w:space="0" w:color="auto"/>
      </w:divBdr>
    </w:div>
    <w:div w:id="2001495245">
      <w:bodyDiv w:val="1"/>
      <w:marLeft w:val="0"/>
      <w:marRight w:val="0"/>
      <w:marTop w:val="0"/>
      <w:marBottom w:val="0"/>
      <w:divBdr>
        <w:top w:val="none" w:sz="0" w:space="0" w:color="auto"/>
        <w:left w:val="none" w:sz="0" w:space="0" w:color="auto"/>
        <w:bottom w:val="none" w:sz="0" w:space="0" w:color="auto"/>
        <w:right w:val="none" w:sz="0" w:space="0" w:color="auto"/>
      </w:divBdr>
    </w:div>
    <w:div w:id="2001496952">
      <w:bodyDiv w:val="1"/>
      <w:marLeft w:val="0"/>
      <w:marRight w:val="0"/>
      <w:marTop w:val="0"/>
      <w:marBottom w:val="0"/>
      <w:divBdr>
        <w:top w:val="none" w:sz="0" w:space="0" w:color="auto"/>
        <w:left w:val="none" w:sz="0" w:space="0" w:color="auto"/>
        <w:bottom w:val="none" w:sz="0" w:space="0" w:color="auto"/>
        <w:right w:val="none" w:sz="0" w:space="0" w:color="auto"/>
      </w:divBdr>
    </w:div>
    <w:div w:id="2100785349">
      <w:bodyDiv w:val="1"/>
      <w:marLeft w:val="0"/>
      <w:marRight w:val="0"/>
      <w:marTop w:val="0"/>
      <w:marBottom w:val="0"/>
      <w:divBdr>
        <w:top w:val="none" w:sz="0" w:space="0" w:color="auto"/>
        <w:left w:val="none" w:sz="0" w:space="0" w:color="auto"/>
        <w:bottom w:val="none" w:sz="0" w:space="0" w:color="auto"/>
        <w:right w:val="none" w:sz="0" w:space="0" w:color="auto"/>
      </w:divBdr>
    </w:div>
    <w:div w:id="214106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1.xml"/><Relationship Id="rId26" Type="http://schemas.openxmlformats.org/officeDocument/2006/relationships/header" Target="header8.xml"/><Relationship Id="rId39" Type="http://schemas.openxmlformats.org/officeDocument/2006/relationships/header" Target="header14.xml"/><Relationship Id="rId3" Type="http://schemas.openxmlformats.org/officeDocument/2006/relationships/customXml" Target="../customXml/item3.xml"/><Relationship Id="rId21" Type="http://schemas.openxmlformats.org/officeDocument/2006/relationships/header" Target="header3.xml"/><Relationship Id="rId34" Type="http://schemas.openxmlformats.org/officeDocument/2006/relationships/hyperlink" Target="https://www.va.gov/vdl/documents/Clinical/Patient_Record_Flags/prfhl7is.pdf" TargetMode="External"/><Relationship Id="rId42" Type="http://schemas.openxmlformats.org/officeDocument/2006/relationships/header" Target="header16.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www.va.gov/vdl" TargetMode="External"/><Relationship Id="rId25" Type="http://schemas.openxmlformats.org/officeDocument/2006/relationships/header" Target="header7.xml"/><Relationship Id="rId33" Type="http://schemas.openxmlformats.org/officeDocument/2006/relationships/hyperlink" Target="https://vaww.oed.portal.va.gov/pm/hppmd/ETS/Lists/Service%20Request/AppData/Local/Microsoft/vhaisbadamsr/AppData/Local/Microsoft/Windows/Temporary%20Internet%20Files/AppData/Local/Microsoft/Windows/vhaisbadamsr/AppData/Local/Microsoft/Users/vhaisbadamsr/AppData/Local/Microsoft/Users/vhaispsteelr/Local%20Settings/Temporary%20Inte" TargetMode="External"/><Relationship Id="rId38" Type="http://schemas.openxmlformats.org/officeDocument/2006/relationships/header" Target="header13.xm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vaww1.va.gov/Acronyms/" TargetMode="External"/><Relationship Id="rId20" Type="http://schemas.openxmlformats.org/officeDocument/2006/relationships/footer" Target="footer4.xml"/><Relationship Id="rId29" Type="http://schemas.openxmlformats.org/officeDocument/2006/relationships/header" Target="header11.xml"/><Relationship Id="rId41"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6.xml"/><Relationship Id="rId32" Type="http://schemas.openxmlformats.org/officeDocument/2006/relationships/hyperlink" Target="http://www.va.gov/vdl/application.asp?appid=16" TargetMode="External"/><Relationship Id="rId37" Type="http://schemas.openxmlformats.org/officeDocument/2006/relationships/hyperlink" Target="http://vaww1.va.gov/Acronyms/" TargetMode="External"/><Relationship Id="rId40" Type="http://schemas.openxmlformats.org/officeDocument/2006/relationships/footer" Target="footer5.xm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header" Target="header10.xml"/><Relationship Id="rId36" Type="http://schemas.openxmlformats.org/officeDocument/2006/relationships/hyperlink" Target="http://vaww.oed.wss.va.gov/process/Library/master_glossary/masterglossary.htm" TargetMode="External"/><Relationship Id="rId10" Type="http://schemas.openxmlformats.org/officeDocument/2006/relationships/footnotes" Target="footnotes.xml"/><Relationship Id="rId19" Type="http://schemas.openxmlformats.org/officeDocument/2006/relationships/header" Target="header2.xml"/><Relationship Id="rId31" Type="http://schemas.openxmlformats.org/officeDocument/2006/relationships/image" Target="media/image2.png"/><Relationship Id="rId44" Type="http://schemas.openxmlformats.org/officeDocument/2006/relationships/header" Target="header18.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hyperlink" Target="https://www.va.gov/vdl/application.asp?appid=156" TargetMode="External"/><Relationship Id="rId43" Type="http://schemas.openxmlformats.org/officeDocument/2006/relationships/header" Target="head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steelr\AppData\Local\Microsoft\Windows\Temporary%20Internet%20Files\Content.Outlook\HTKVDMLZ\LSRP_Standard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Status xmlns="d6277b2e-00ca-46b8-b8f1-3da9bd8a2c05">
      <Value>Draft</Value>
    </Status>
    <Deliverable xmlns="d6277b2e-00ca-46b8-b8f1-3da9bd8a2c05">true</Deliverable>
    <PMO_x0020_Reviewer xmlns="d6277b2e-00ca-46b8-b8f1-3da9bd8a2c05" xsi:nil="true"/>
    <Category xmlns="d6277b2e-00ca-46b8-b8f1-3da9bd8a2c05">Release Readiness Documents</Category>
    <Control_x0020_Level xmlns="d6277b2e-00ca-46b8-b8f1-3da9bd8a2c05">Configuration Control</Control_x0020_Level>
    <Visible xmlns="d6277b2e-00ca-46b8-b8f1-3da9bd8a2c05">Yes</Visible>
    <Review_x0020_Status xmlns="d6277b2e-00ca-46b8-b8f1-3da9bd8a2c0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E17109F32A3FE49ABBDE38420E95521" ma:contentTypeVersion="17" ma:contentTypeDescription="Create a new document." ma:contentTypeScope="" ma:versionID="c14a52a20b3e1f5fddd1aa71c31d7650">
  <xsd:schema xmlns:xsd="http://www.w3.org/2001/XMLSchema" xmlns:xs="http://www.w3.org/2001/XMLSchema" xmlns:p="http://schemas.microsoft.com/office/2006/metadata/properties" xmlns:ns2="d6277b2e-00ca-46b8-b8f1-3da9bd8a2c05" xmlns:ns3="40c21fda-3305-4971-ba5f-d76716f7adf0" targetNamespace="http://schemas.microsoft.com/office/2006/metadata/properties" ma:root="true" ma:fieldsID="a1bd03ffe2b76e3d7ab1e061113e3873" ns2:_="" ns3:_="">
    <xsd:import namespace="d6277b2e-00ca-46b8-b8f1-3da9bd8a2c05"/>
    <xsd:import namespace="40c21fda-3305-4971-ba5f-d76716f7adf0"/>
    <xsd:element name="properties">
      <xsd:complexType>
        <xsd:sequence>
          <xsd:element name="documentManagement">
            <xsd:complexType>
              <xsd:all>
                <xsd:element ref="ns2:Category"/>
                <xsd:element ref="ns2:Control_x0020_Level"/>
                <xsd:element ref="ns2:Deliverable" minOccurs="0"/>
                <xsd:element ref="ns2:Status" minOccurs="0"/>
                <xsd:element ref="ns2:MediaServiceMetadata" minOccurs="0"/>
                <xsd:element ref="ns2:MediaServiceFastMetadata" minOccurs="0"/>
                <xsd:element ref="ns2:PMO_x0020_Reviewer" minOccurs="0"/>
                <xsd:element ref="ns2:Review_x0020_Status" minOccurs="0"/>
                <xsd:element ref="ns2:Visible"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77b2e-00ca-46b8-b8f1-3da9bd8a2c05" elementFormDefault="qualified">
    <xsd:import namespace="http://schemas.microsoft.com/office/2006/documentManagement/types"/>
    <xsd:import namespace="http://schemas.microsoft.com/office/infopath/2007/PartnerControls"/>
    <xsd:element name="Category" ma:index="8" ma:displayName="Category" ma:description="Used to categorize project artifacts for easy reference" ma:format="Dropdown" ma:internalName="Category">
      <xsd:simpleType>
        <xsd:restriction base="dms:Choice">
          <xsd:enumeration value="After Action Reports"/>
          <xsd:enumeration value="Business Use Case Specifications"/>
          <xsd:enumeration value="Change Management Plans"/>
          <xsd:enumeration value="Configuration Management Plans"/>
          <xsd:enumeration value="Deliverable Schedule"/>
          <xsd:enumeration value="eLearnings"/>
          <xsd:enumeration value="EPMO"/>
          <xsd:enumeration value="Help Desk Documentation"/>
          <xsd:enumeration value="IOC"/>
          <xsd:enumeration value="Meeting Notes"/>
          <xsd:enumeration value="Monthly Incident, Outage, and Monitoring Reports"/>
          <xsd:enumeration value="MOUs"/>
          <xsd:enumeration value="OCM"/>
          <xsd:enumeration value="On-boarding Reports"/>
          <xsd:enumeration value="Operational Plans"/>
          <xsd:enumeration value="Org. Chart"/>
          <xsd:enumeration value="PMP Plan"/>
          <xsd:enumeration value="Presentations"/>
          <xsd:enumeration value="Release Notes"/>
          <xsd:enumeration value="Release Readiness Documents"/>
          <xsd:enumeration value="Root Cause Analysus"/>
          <xsd:enumeration value="SCA Documentation"/>
          <xsd:enumeration value="Scheduling"/>
          <xsd:enumeration value="Security/ATO Plans"/>
          <xsd:enumeration value="SLA's/KPI's"/>
          <xsd:enumeration value="SQA Documents"/>
          <xsd:enumeration value="Software Risk (Hazard Log)"/>
          <xsd:enumeration value="Sprint Reviews"/>
          <xsd:enumeration value="Technical Plans"/>
          <xsd:enumeration value="Testing Plans"/>
          <xsd:enumeration value="Training Plans"/>
          <xsd:enumeration value="Travel"/>
          <xsd:enumeration value="UAT"/>
          <xsd:enumeration value="UFT"/>
          <xsd:enumeration value="Weekly Performance Reports"/>
          <xsd:enumeration value="Weekly Reports"/>
        </xsd:restriction>
      </xsd:simpleType>
    </xsd:element>
    <xsd:element name="Control_x0020_Level" ma:index="9" ma:displayName="Control Level" ma:description="The level of control that applies to the artifact" ma:format="Dropdown" ma:internalName="Control_x0020_Level">
      <xsd:simpleType>
        <xsd:restriction base="dms:Choice">
          <xsd:enumeration value="Change Control"/>
          <xsd:enumeration value="Configuration Control"/>
          <xsd:enumeration value="Project Information"/>
        </xsd:restriction>
      </xsd:simpleType>
    </xsd:element>
    <xsd:element name="Deliverable" ma:index="10" nillable="true" ma:displayName="Deliverable" ma:default="1" ma:description="To indicate whether the artifact is a formal deliverable" ma:internalName="Deliverable">
      <xsd:simpleType>
        <xsd:restriction base="dms:Boolean"/>
      </xsd:simpleType>
    </xsd:element>
    <xsd:element name="Status" ma:index="11" nillable="true" ma:displayName="Status" ma:default="Draft" ma:description="The status of the artifact" ma:internalName="Status" ma:requiredMultiChoice="true">
      <xsd:complexType>
        <xsd:complexContent>
          <xsd:extension base="dms:MultiChoice">
            <xsd:sequence>
              <xsd:element name="Value" maxOccurs="unbounded" minOccurs="0" nillable="true">
                <xsd:simpleType>
                  <xsd:restriction base="dms:Choice">
                    <xsd:enumeration value="Draft"/>
                    <xsd:enumeration value="Baselined"/>
                    <xsd:enumeration value="Approved"/>
                  </xsd:restriction>
                </xsd:simpleType>
              </xsd:element>
            </xsd:sequence>
          </xsd:extension>
        </xsd:complexContent>
      </xsd:complexType>
    </xsd:element>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PMO_x0020_Reviewer" ma:index="14" nillable="true" ma:displayName="PMO Reviewer" ma:description="Please select the VA PMO member who is reviewing" ma:format="Dropdown" ma:internalName="PMO_x0020_Reviewer">
      <xsd:simpleType>
        <xsd:restriction base="dms:Choice">
          <xsd:enumeration value="Justin Carver"/>
          <xsd:enumeration value="Tabitha Cagan"/>
          <xsd:enumeration value="Shona Dolson"/>
          <xsd:enumeration value="Shivonni Heard"/>
          <xsd:enumeration value="Seema Chaudhry"/>
        </xsd:restriction>
      </xsd:simpleType>
    </xsd:element>
    <xsd:element name="Review_x0020_Status" ma:index="15" nillable="true" ma:displayName="Review Status" ma:description="Please select the status of the VA PMO document review" ma:format="Dropdown" ma:internalName="Review_x0020_Status">
      <xsd:simpleType>
        <xsd:restriction base="dms:Choice">
          <xsd:enumeration value="In PMO Review"/>
          <xsd:enumeration value="PMO Approved"/>
          <xsd:enumeration value="Sent Back to Cognosante for Changes"/>
        </xsd:restriction>
      </xsd:simpleType>
    </xsd:element>
    <xsd:element name="Visible" ma:index="16" nillable="true" ma:displayName="Visible" ma:default="Yes" ma:description="Please choose whether you want this file to be visible in the library or not" ma:format="Dropdown" ma:internalName="Visible">
      <xsd:simpleType>
        <xsd:restriction base="dms:Choice">
          <xsd:enumeration value="Yes"/>
          <xsd:enumeration value="No"/>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c21fda-3305-4971-ba5f-d76716f7adf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3CDFD-0F67-448B-8039-4423FDACAC88}">
  <ds:schemaRefs>
    <ds:schemaRef ds:uri="http://schemas.microsoft.com/office/2006/metadata/longProperties"/>
  </ds:schemaRefs>
</ds:datastoreItem>
</file>

<file path=customXml/itemProps2.xml><?xml version="1.0" encoding="utf-8"?>
<ds:datastoreItem xmlns:ds="http://schemas.openxmlformats.org/officeDocument/2006/customXml" ds:itemID="{DFB74224-4300-49CC-A438-B4B3113C8D18}">
  <ds:schemaRefs>
    <ds:schemaRef ds:uri="http://schemas.microsoft.com/office/2006/metadata/properties"/>
    <ds:schemaRef ds:uri="http://schemas.microsoft.com/office/infopath/2007/PartnerControls"/>
    <ds:schemaRef ds:uri="d6277b2e-00ca-46b8-b8f1-3da9bd8a2c05"/>
  </ds:schemaRefs>
</ds:datastoreItem>
</file>

<file path=customXml/itemProps3.xml><?xml version="1.0" encoding="utf-8"?>
<ds:datastoreItem xmlns:ds="http://schemas.openxmlformats.org/officeDocument/2006/customXml" ds:itemID="{84982D76-29DF-47DA-875D-332AC8617708}">
  <ds:schemaRefs>
    <ds:schemaRef ds:uri="http://schemas.microsoft.com/sharepoint/v3/contenttype/forms"/>
  </ds:schemaRefs>
</ds:datastoreItem>
</file>

<file path=customXml/itemProps4.xml><?xml version="1.0" encoding="utf-8"?>
<ds:datastoreItem xmlns:ds="http://schemas.openxmlformats.org/officeDocument/2006/customXml" ds:itemID="{24EC0588-FCC5-45F4-AE1A-C6F5C96014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77b2e-00ca-46b8-b8f1-3da9bd8a2c05"/>
    <ds:schemaRef ds:uri="40c21fda-3305-4971-ba5f-d76716f7a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A9D62E7-772E-41D5-8BF5-D38F85E33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LSRP_Standard_Template</Template>
  <TotalTime>21</TotalTime>
  <Pages>1</Pages>
  <Words>56729</Words>
  <Characters>323356</Characters>
  <Application>Microsoft Office Word</Application>
  <DocSecurity>0</DocSecurity>
  <Lines>2694</Lines>
  <Paragraphs>758</Paragraphs>
  <ScaleCrop>false</ScaleCrop>
  <HeadingPairs>
    <vt:vector size="2" baseType="variant">
      <vt:variant>
        <vt:lpstr>Title</vt:lpstr>
      </vt:variant>
      <vt:variant>
        <vt:i4>1</vt:i4>
      </vt:variant>
    </vt:vector>
  </HeadingPairs>
  <TitlesOfParts>
    <vt:vector size="1" baseType="lpstr">
      <vt:lpstr>PIMS Technical Manual</vt:lpstr>
    </vt:vector>
  </TitlesOfParts>
  <Company>Dept. of Veterans Affairs</Company>
  <LinksUpToDate>false</LinksUpToDate>
  <CharactersWithSpaces>379327</CharactersWithSpaces>
  <SharedDoc>false</SharedDoc>
  <HLinks>
    <vt:vector size="2034" baseType="variant">
      <vt:variant>
        <vt:i4>327761</vt:i4>
      </vt:variant>
      <vt:variant>
        <vt:i4>2481</vt:i4>
      </vt:variant>
      <vt:variant>
        <vt:i4>0</vt:i4>
      </vt:variant>
      <vt:variant>
        <vt:i4>5</vt:i4>
      </vt:variant>
      <vt:variant>
        <vt:lpwstr>http://vaww1.va.gov/Acronyms/</vt:lpwstr>
      </vt:variant>
      <vt:variant>
        <vt:lpwstr/>
      </vt:variant>
      <vt:variant>
        <vt:i4>7733322</vt:i4>
      </vt:variant>
      <vt:variant>
        <vt:i4>2478</vt:i4>
      </vt:variant>
      <vt:variant>
        <vt:i4>0</vt:i4>
      </vt:variant>
      <vt:variant>
        <vt:i4>5</vt:i4>
      </vt:variant>
      <vt:variant>
        <vt:lpwstr>http://vaww.oed.wss.va.gov/process/Library/master_glossary/masterglossary.htm</vt:lpwstr>
      </vt:variant>
      <vt:variant>
        <vt:lpwstr/>
      </vt:variant>
      <vt:variant>
        <vt:i4>6291579</vt:i4>
      </vt:variant>
      <vt:variant>
        <vt:i4>2472</vt:i4>
      </vt:variant>
      <vt:variant>
        <vt:i4>0</vt:i4>
      </vt:variant>
      <vt:variant>
        <vt:i4>5</vt:i4>
      </vt:variant>
      <vt:variant>
        <vt:lpwstr>../../AppData/Local/Microsoft/vhaisbadamsr/AppData/Local/Microsoft/Windows/Temporary Internet Files/AppData/Local/Microsoft/Windows/vhaisbadamsr/AppData/Local/Microsoft/Users/vhaisbadamsr/AppData/Local/Microsoft/Users/vhaispsteelr/Local Settings/Temporary Inte</vt:lpwstr>
      </vt:variant>
      <vt:variant>
        <vt:lpwstr/>
      </vt:variant>
      <vt:variant>
        <vt:i4>7078001</vt:i4>
      </vt:variant>
      <vt:variant>
        <vt:i4>2382</vt:i4>
      </vt:variant>
      <vt:variant>
        <vt:i4>0</vt:i4>
      </vt:variant>
      <vt:variant>
        <vt:i4>5</vt:i4>
      </vt:variant>
      <vt:variant>
        <vt:lpwstr>http://www.va.gov/vdl/application.asp?appid=16</vt:lpwstr>
      </vt:variant>
      <vt:variant>
        <vt:lpwstr/>
      </vt:variant>
      <vt:variant>
        <vt:i4>5701718</vt:i4>
      </vt:variant>
      <vt:variant>
        <vt:i4>1998</vt:i4>
      </vt:variant>
      <vt:variant>
        <vt:i4>0</vt:i4>
      </vt:variant>
      <vt:variant>
        <vt:i4>5</vt:i4>
      </vt:variant>
      <vt:variant>
        <vt:lpwstr>http://www.va.gov/vdl</vt:lpwstr>
      </vt:variant>
      <vt:variant>
        <vt:lpwstr/>
      </vt:variant>
      <vt:variant>
        <vt:i4>327761</vt:i4>
      </vt:variant>
      <vt:variant>
        <vt:i4>1995</vt:i4>
      </vt:variant>
      <vt:variant>
        <vt:i4>0</vt:i4>
      </vt:variant>
      <vt:variant>
        <vt:i4>5</vt:i4>
      </vt:variant>
      <vt:variant>
        <vt:lpwstr>http://vaww1.va.gov/Acronyms/</vt:lpwstr>
      </vt:variant>
      <vt:variant>
        <vt:lpwstr/>
      </vt:variant>
      <vt:variant>
        <vt:i4>1835058</vt:i4>
      </vt:variant>
      <vt:variant>
        <vt:i4>1988</vt:i4>
      </vt:variant>
      <vt:variant>
        <vt:i4>0</vt:i4>
      </vt:variant>
      <vt:variant>
        <vt:i4>5</vt:i4>
      </vt:variant>
      <vt:variant>
        <vt:lpwstr/>
      </vt:variant>
      <vt:variant>
        <vt:lpwstr>_Toc497813094</vt:lpwstr>
      </vt:variant>
      <vt:variant>
        <vt:i4>1835058</vt:i4>
      </vt:variant>
      <vt:variant>
        <vt:i4>1982</vt:i4>
      </vt:variant>
      <vt:variant>
        <vt:i4>0</vt:i4>
      </vt:variant>
      <vt:variant>
        <vt:i4>5</vt:i4>
      </vt:variant>
      <vt:variant>
        <vt:lpwstr/>
      </vt:variant>
      <vt:variant>
        <vt:lpwstr>_Toc497813093</vt:lpwstr>
      </vt:variant>
      <vt:variant>
        <vt:i4>1835058</vt:i4>
      </vt:variant>
      <vt:variant>
        <vt:i4>1976</vt:i4>
      </vt:variant>
      <vt:variant>
        <vt:i4>0</vt:i4>
      </vt:variant>
      <vt:variant>
        <vt:i4>5</vt:i4>
      </vt:variant>
      <vt:variant>
        <vt:lpwstr/>
      </vt:variant>
      <vt:variant>
        <vt:lpwstr>_Toc497813092</vt:lpwstr>
      </vt:variant>
      <vt:variant>
        <vt:i4>1835058</vt:i4>
      </vt:variant>
      <vt:variant>
        <vt:i4>1970</vt:i4>
      </vt:variant>
      <vt:variant>
        <vt:i4>0</vt:i4>
      </vt:variant>
      <vt:variant>
        <vt:i4>5</vt:i4>
      </vt:variant>
      <vt:variant>
        <vt:lpwstr/>
      </vt:variant>
      <vt:variant>
        <vt:lpwstr>_Toc497813091</vt:lpwstr>
      </vt:variant>
      <vt:variant>
        <vt:i4>1835058</vt:i4>
      </vt:variant>
      <vt:variant>
        <vt:i4>1964</vt:i4>
      </vt:variant>
      <vt:variant>
        <vt:i4>0</vt:i4>
      </vt:variant>
      <vt:variant>
        <vt:i4>5</vt:i4>
      </vt:variant>
      <vt:variant>
        <vt:lpwstr/>
      </vt:variant>
      <vt:variant>
        <vt:lpwstr>_Toc497813090</vt:lpwstr>
      </vt:variant>
      <vt:variant>
        <vt:i4>1900594</vt:i4>
      </vt:variant>
      <vt:variant>
        <vt:i4>1958</vt:i4>
      </vt:variant>
      <vt:variant>
        <vt:i4>0</vt:i4>
      </vt:variant>
      <vt:variant>
        <vt:i4>5</vt:i4>
      </vt:variant>
      <vt:variant>
        <vt:lpwstr/>
      </vt:variant>
      <vt:variant>
        <vt:lpwstr>_Toc497813089</vt:lpwstr>
      </vt:variant>
      <vt:variant>
        <vt:i4>1900594</vt:i4>
      </vt:variant>
      <vt:variant>
        <vt:i4>1952</vt:i4>
      </vt:variant>
      <vt:variant>
        <vt:i4>0</vt:i4>
      </vt:variant>
      <vt:variant>
        <vt:i4>5</vt:i4>
      </vt:variant>
      <vt:variant>
        <vt:lpwstr/>
      </vt:variant>
      <vt:variant>
        <vt:lpwstr>_Toc497813088</vt:lpwstr>
      </vt:variant>
      <vt:variant>
        <vt:i4>1900594</vt:i4>
      </vt:variant>
      <vt:variant>
        <vt:i4>1946</vt:i4>
      </vt:variant>
      <vt:variant>
        <vt:i4>0</vt:i4>
      </vt:variant>
      <vt:variant>
        <vt:i4>5</vt:i4>
      </vt:variant>
      <vt:variant>
        <vt:lpwstr/>
      </vt:variant>
      <vt:variant>
        <vt:lpwstr>_Toc497813087</vt:lpwstr>
      </vt:variant>
      <vt:variant>
        <vt:i4>1900594</vt:i4>
      </vt:variant>
      <vt:variant>
        <vt:i4>1940</vt:i4>
      </vt:variant>
      <vt:variant>
        <vt:i4>0</vt:i4>
      </vt:variant>
      <vt:variant>
        <vt:i4>5</vt:i4>
      </vt:variant>
      <vt:variant>
        <vt:lpwstr/>
      </vt:variant>
      <vt:variant>
        <vt:lpwstr>_Toc497813086</vt:lpwstr>
      </vt:variant>
      <vt:variant>
        <vt:i4>1900594</vt:i4>
      </vt:variant>
      <vt:variant>
        <vt:i4>1934</vt:i4>
      </vt:variant>
      <vt:variant>
        <vt:i4>0</vt:i4>
      </vt:variant>
      <vt:variant>
        <vt:i4>5</vt:i4>
      </vt:variant>
      <vt:variant>
        <vt:lpwstr/>
      </vt:variant>
      <vt:variant>
        <vt:lpwstr>_Toc497813085</vt:lpwstr>
      </vt:variant>
      <vt:variant>
        <vt:i4>1900594</vt:i4>
      </vt:variant>
      <vt:variant>
        <vt:i4>1928</vt:i4>
      </vt:variant>
      <vt:variant>
        <vt:i4>0</vt:i4>
      </vt:variant>
      <vt:variant>
        <vt:i4>5</vt:i4>
      </vt:variant>
      <vt:variant>
        <vt:lpwstr/>
      </vt:variant>
      <vt:variant>
        <vt:lpwstr>_Toc497813084</vt:lpwstr>
      </vt:variant>
      <vt:variant>
        <vt:i4>1900594</vt:i4>
      </vt:variant>
      <vt:variant>
        <vt:i4>1922</vt:i4>
      </vt:variant>
      <vt:variant>
        <vt:i4>0</vt:i4>
      </vt:variant>
      <vt:variant>
        <vt:i4>5</vt:i4>
      </vt:variant>
      <vt:variant>
        <vt:lpwstr/>
      </vt:variant>
      <vt:variant>
        <vt:lpwstr>_Toc497813083</vt:lpwstr>
      </vt:variant>
      <vt:variant>
        <vt:i4>1900594</vt:i4>
      </vt:variant>
      <vt:variant>
        <vt:i4>1916</vt:i4>
      </vt:variant>
      <vt:variant>
        <vt:i4>0</vt:i4>
      </vt:variant>
      <vt:variant>
        <vt:i4>5</vt:i4>
      </vt:variant>
      <vt:variant>
        <vt:lpwstr/>
      </vt:variant>
      <vt:variant>
        <vt:lpwstr>_Toc497813082</vt:lpwstr>
      </vt:variant>
      <vt:variant>
        <vt:i4>1900594</vt:i4>
      </vt:variant>
      <vt:variant>
        <vt:i4>1910</vt:i4>
      </vt:variant>
      <vt:variant>
        <vt:i4>0</vt:i4>
      </vt:variant>
      <vt:variant>
        <vt:i4>5</vt:i4>
      </vt:variant>
      <vt:variant>
        <vt:lpwstr/>
      </vt:variant>
      <vt:variant>
        <vt:lpwstr>_Toc497813081</vt:lpwstr>
      </vt:variant>
      <vt:variant>
        <vt:i4>1900594</vt:i4>
      </vt:variant>
      <vt:variant>
        <vt:i4>1904</vt:i4>
      </vt:variant>
      <vt:variant>
        <vt:i4>0</vt:i4>
      </vt:variant>
      <vt:variant>
        <vt:i4>5</vt:i4>
      </vt:variant>
      <vt:variant>
        <vt:lpwstr/>
      </vt:variant>
      <vt:variant>
        <vt:lpwstr>_Toc497813080</vt:lpwstr>
      </vt:variant>
      <vt:variant>
        <vt:i4>1179698</vt:i4>
      </vt:variant>
      <vt:variant>
        <vt:i4>1898</vt:i4>
      </vt:variant>
      <vt:variant>
        <vt:i4>0</vt:i4>
      </vt:variant>
      <vt:variant>
        <vt:i4>5</vt:i4>
      </vt:variant>
      <vt:variant>
        <vt:lpwstr/>
      </vt:variant>
      <vt:variant>
        <vt:lpwstr>_Toc497813079</vt:lpwstr>
      </vt:variant>
      <vt:variant>
        <vt:i4>1179698</vt:i4>
      </vt:variant>
      <vt:variant>
        <vt:i4>1892</vt:i4>
      </vt:variant>
      <vt:variant>
        <vt:i4>0</vt:i4>
      </vt:variant>
      <vt:variant>
        <vt:i4>5</vt:i4>
      </vt:variant>
      <vt:variant>
        <vt:lpwstr/>
      </vt:variant>
      <vt:variant>
        <vt:lpwstr>_Toc497813078</vt:lpwstr>
      </vt:variant>
      <vt:variant>
        <vt:i4>1179698</vt:i4>
      </vt:variant>
      <vt:variant>
        <vt:i4>1886</vt:i4>
      </vt:variant>
      <vt:variant>
        <vt:i4>0</vt:i4>
      </vt:variant>
      <vt:variant>
        <vt:i4>5</vt:i4>
      </vt:variant>
      <vt:variant>
        <vt:lpwstr/>
      </vt:variant>
      <vt:variant>
        <vt:lpwstr>_Toc497813077</vt:lpwstr>
      </vt:variant>
      <vt:variant>
        <vt:i4>1179698</vt:i4>
      </vt:variant>
      <vt:variant>
        <vt:i4>1880</vt:i4>
      </vt:variant>
      <vt:variant>
        <vt:i4>0</vt:i4>
      </vt:variant>
      <vt:variant>
        <vt:i4>5</vt:i4>
      </vt:variant>
      <vt:variant>
        <vt:lpwstr/>
      </vt:variant>
      <vt:variant>
        <vt:lpwstr>_Toc497813076</vt:lpwstr>
      </vt:variant>
      <vt:variant>
        <vt:i4>1179698</vt:i4>
      </vt:variant>
      <vt:variant>
        <vt:i4>1874</vt:i4>
      </vt:variant>
      <vt:variant>
        <vt:i4>0</vt:i4>
      </vt:variant>
      <vt:variant>
        <vt:i4>5</vt:i4>
      </vt:variant>
      <vt:variant>
        <vt:lpwstr/>
      </vt:variant>
      <vt:variant>
        <vt:lpwstr>_Toc497813075</vt:lpwstr>
      </vt:variant>
      <vt:variant>
        <vt:i4>1179698</vt:i4>
      </vt:variant>
      <vt:variant>
        <vt:i4>1868</vt:i4>
      </vt:variant>
      <vt:variant>
        <vt:i4>0</vt:i4>
      </vt:variant>
      <vt:variant>
        <vt:i4>5</vt:i4>
      </vt:variant>
      <vt:variant>
        <vt:lpwstr/>
      </vt:variant>
      <vt:variant>
        <vt:lpwstr>_Toc497813074</vt:lpwstr>
      </vt:variant>
      <vt:variant>
        <vt:i4>1179698</vt:i4>
      </vt:variant>
      <vt:variant>
        <vt:i4>1862</vt:i4>
      </vt:variant>
      <vt:variant>
        <vt:i4>0</vt:i4>
      </vt:variant>
      <vt:variant>
        <vt:i4>5</vt:i4>
      </vt:variant>
      <vt:variant>
        <vt:lpwstr/>
      </vt:variant>
      <vt:variant>
        <vt:lpwstr>_Toc497813073</vt:lpwstr>
      </vt:variant>
      <vt:variant>
        <vt:i4>1179698</vt:i4>
      </vt:variant>
      <vt:variant>
        <vt:i4>1856</vt:i4>
      </vt:variant>
      <vt:variant>
        <vt:i4>0</vt:i4>
      </vt:variant>
      <vt:variant>
        <vt:i4>5</vt:i4>
      </vt:variant>
      <vt:variant>
        <vt:lpwstr/>
      </vt:variant>
      <vt:variant>
        <vt:lpwstr>_Toc497813072</vt:lpwstr>
      </vt:variant>
      <vt:variant>
        <vt:i4>1179698</vt:i4>
      </vt:variant>
      <vt:variant>
        <vt:i4>1850</vt:i4>
      </vt:variant>
      <vt:variant>
        <vt:i4>0</vt:i4>
      </vt:variant>
      <vt:variant>
        <vt:i4>5</vt:i4>
      </vt:variant>
      <vt:variant>
        <vt:lpwstr/>
      </vt:variant>
      <vt:variant>
        <vt:lpwstr>_Toc497813071</vt:lpwstr>
      </vt:variant>
      <vt:variant>
        <vt:i4>1179698</vt:i4>
      </vt:variant>
      <vt:variant>
        <vt:i4>1844</vt:i4>
      </vt:variant>
      <vt:variant>
        <vt:i4>0</vt:i4>
      </vt:variant>
      <vt:variant>
        <vt:i4>5</vt:i4>
      </vt:variant>
      <vt:variant>
        <vt:lpwstr/>
      </vt:variant>
      <vt:variant>
        <vt:lpwstr>_Toc497813070</vt:lpwstr>
      </vt:variant>
      <vt:variant>
        <vt:i4>1245234</vt:i4>
      </vt:variant>
      <vt:variant>
        <vt:i4>1838</vt:i4>
      </vt:variant>
      <vt:variant>
        <vt:i4>0</vt:i4>
      </vt:variant>
      <vt:variant>
        <vt:i4>5</vt:i4>
      </vt:variant>
      <vt:variant>
        <vt:lpwstr/>
      </vt:variant>
      <vt:variant>
        <vt:lpwstr>_Toc497813069</vt:lpwstr>
      </vt:variant>
      <vt:variant>
        <vt:i4>1245234</vt:i4>
      </vt:variant>
      <vt:variant>
        <vt:i4>1832</vt:i4>
      </vt:variant>
      <vt:variant>
        <vt:i4>0</vt:i4>
      </vt:variant>
      <vt:variant>
        <vt:i4>5</vt:i4>
      </vt:variant>
      <vt:variant>
        <vt:lpwstr/>
      </vt:variant>
      <vt:variant>
        <vt:lpwstr>_Toc497813068</vt:lpwstr>
      </vt:variant>
      <vt:variant>
        <vt:i4>1245234</vt:i4>
      </vt:variant>
      <vt:variant>
        <vt:i4>1826</vt:i4>
      </vt:variant>
      <vt:variant>
        <vt:i4>0</vt:i4>
      </vt:variant>
      <vt:variant>
        <vt:i4>5</vt:i4>
      </vt:variant>
      <vt:variant>
        <vt:lpwstr/>
      </vt:variant>
      <vt:variant>
        <vt:lpwstr>_Toc497813067</vt:lpwstr>
      </vt:variant>
      <vt:variant>
        <vt:i4>1245234</vt:i4>
      </vt:variant>
      <vt:variant>
        <vt:i4>1820</vt:i4>
      </vt:variant>
      <vt:variant>
        <vt:i4>0</vt:i4>
      </vt:variant>
      <vt:variant>
        <vt:i4>5</vt:i4>
      </vt:variant>
      <vt:variant>
        <vt:lpwstr/>
      </vt:variant>
      <vt:variant>
        <vt:lpwstr>_Toc497813066</vt:lpwstr>
      </vt:variant>
      <vt:variant>
        <vt:i4>1245234</vt:i4>
      </vt:variant>
      <vt:variant>
        <vt:i4>1814</vt:i4>
      </vt:variant>
      <vt:variant>
        <vt:i4>0</vt:i4>
      </vt:variant>
      <vt:variant>
        <vt:i4>5</vt:i4>
      </vt:variant>
      <vt:variant>
        <vt:lpwstr/>
      </vt:variant>
      <vt:variant>
        <vt:lpwstr>_Toc497813065</vt:lpwstr>
      </vt:variant>
      <vt:variant>
        <vt:i4>1245234</vt:i4>
      </vt:variant>
      <vt:variant>
        <vt:i4>1808</vt:i4>
      </vt:variant>
      <vt:variant>
        <vt:i4>0</vt:i4>
      </vt:variant>
      <vt:variant>
        <vt:i4>5</vt:i4>
      </vt:variant>
      <vt:variant>
        <vt:lpwstr/>
      </vt:variant>
      <vt:variant>
        <vt:lpwstr>_Toc497813064</vt:lpwstr>
      </vt:variant>
      <vt:variant>
        <vt:i4>1245234</vt:i4>
      </vt:variant>
      <vt:variant>
        <vt:i4>1802</vt:i4>
      </vt:variant>
      <vt:variant>
        <vt:i4>0</vt:i4>
      </vt:variant>
      <vt:variant>
        <vt:i4>5</vt:i4>
      </vt:variant>
      <vt:variant>
        <vt:lpwstr/>
      </vt:variant>
      <vt:variant>
        <vt:lpwstr>_Toc497813063</vt:lpwstr>
      </vt:variant>
      <vt:variant>
        <vt:i4>1245234</vt:i4>
      </vt:variant>
      <vt:variant>
        <vt:i4>1796</vt:i4>
      </vt:variant>
      <vt:variant>
        <vt:i4>0</vt:i4>
      </vt:variant>
      <vt:variant>
        <vt:i4>5</vt:i4>
      </vt:variant>
      <vt:variant>
        <vt:lpwstr/>
      </vt:variant>
      <vt:variant>
        <vt:lpwstr>_Toc497813062</vt:lpwstr>
      </vt:variant>
      <vt:variant>
        <vt:i4>1245234</vt:i4>
      </vt:variant>
      <vt:variant>
        <vt:i4>1790</vt:i4>
      </vt:variant>
      <vt:variant>
        <vt:i4>0</vt:i4>
      </vt:variant>
      <vt:variant>
        <vt:i4>5</vt:i4>
      </vt:variant>
      <vt:variant>
        <vt:lpwstr/>
      </vt:variant>
      <vt:variant>
        <vt:lpwstr>_Toc497813061</vt:lpwstr>
      </vt:variant>
      <vt:variant>
        <vt:i4>1245234</vt:i4>
      </vt:variant>
      <vt:variant>
        <vt:i4>1784</vt:i4>
      </vt:variant>
      <vt:variant>
        <vt:i4>0</vt:i4>
      </vt:variant>
      <vt:variant>
        <vt:i4>5</vt:i4>
      </vt:variant>
      <vt:variant>
        <vt:lpwstr/>
      </vt:variant>
      <vt:variant>
        <vt:lpwstr>_Toc497813060</vt:lpwstr>
      </vt:variant>
      <vt:variant>
        <vt:i4>1048626</vt:i4>
      </vt:variant>
      <vt:variant>
        <vt:i4>1778</vt:i4>
      </vt:variant>
      <vt:variant>
        <vt:i4>0</vt:i4>
      </vt:variant>
      <vt:variant>
        <vt:i4>5</vt:i4>
      </vt:variant>
      <vt:variant>
        <vt:lpwstr/>
      </vt:variant>
      <vt:variant>
        <vt:lpwstr>_Toc497813059</vt:lpwstr>
      </vt:variant>
      <vt:variant>
        <vt:i4>1048626</vt:i4>
      </vt:variant>
      <vt:variant>
        <vt:i4>1772</vt:i4>
      </vt:variant>
      <vt:variant>
        <vt:i4>0</vt:i4>
      </vt:variant>
      <vt:variant>
        <vt:i4>5</vt:i4>
      </vt:variant>
      <vt:variant>
        <vt:lpwstr/>
      </vt:variant>
      <vt:variant>
        <vt:lpwstr>_Toc497813058</vt:lpwstr>
      </vt:variant>
      <vt:variant>
        <vt:i4>1048626</vt:i4>
      </vt:variant>
      <vt:variant>
        <vt:i4>1766</vt:i4>
      </vt:variant>
      <vt:variant>
        <vt:i4>0</vt:i4>
      </vt:variant>
      <vt:variant>
        <vt:i4>5</vt:i4>
      </vt:variant>
      <vt:variant>
        <vt:lpwstr/>
      </vt:variant>
      <vt:variant>
        <vt:lpwstr>_Toc497813057</vt:lpwstr>
      </vt:variant>
      <vt:variant>
        <vt:i4>1048626</vt:i4>
      </vt:variant>
      <vt:variant>
        <vt:i4>1760</vt:i4>
      </vt:variant>
      <vt:variant>
        <vt:i4>0</vt:i4>
      </vt:variant>
      <vt:variant>
        <vt:i4>5</vt:i4>
      </vt:variant>
      <vt:variant>
        <vt:lpwstr/>
      </vt:variant>
      <vt:variant>
        <vt:lpwstr>_Toc497813056</vt:lpwstr>
      </vt:variant>
      <vt:variant>
        <vt:i4>1048626</vt:i4>
      </vt:variant>
      <vt:variant>
        <vt:i4>1754</vt:i4>
      </vt:variant>
      <vt:variant>
        <vt:i4>0</vt:i4>
      </vt:variant>
      <vt:variant>
        <vt:i4>5</vt:i4>
      </vt:variant>
      <vt:variant>
        <vt:lpwstr/>
      </vt:variant>
      <vt:variant>
        <vt:lpwstr>_Toc497813055</vt:lpwstr>
      </vt:variant>
      <vt:variant>
        <vt:i4>1048626</vt:i4>
      </vt:variant>
      <vt:variant>
        <vt:i4>1748</vt:i4>
      </vt:variant>
      <vt:variant>
        <vt:i4>0</vt:i4>
      </vt:variant>
      <vt:variant>
        <vt:i4>5</vt:i4>
      </vt:variant>
      <vt:variant>
        <vt:lpwstr/>
      </vt:variant>
      <vt:variant>
        <vt:lpwstr>_Toc497813054</vt:lpwstr>
      </vt:variant>
      <vt:variant>
        <vt:i4>1048626</vt:i4>
      </vt:variant>
      <vt:variant>
        <vt:i4>1742</vt:i4>
      </vt:variant>
      <vt:variant>
        <vt:i4>0</vt:i4>
      </vt:variant>
      <vt:variant>
        <vt:i4>5</vt:i4>
      </vt:variant>
      <vt:variant>
        <vt:lpwstr/>
      </vt:variant>
      <vt:variant>
        <vt:lpwstr>_Toc497813053</vt:lpwstr>
      </vt:variant>
      <vt:variant>
        <vt:i4>1048626</vt:i4>
      </vt:variant>
      <vt:variant>
        <vt:i4>1736</vt:i4>
      </vt:variant>
      <vt:variant>
        <vt:i4>0</vt:i4>
      </vt:variant>
      <vt:variant>
        <vt:i4>5</vt:i4>
      </vt:variant>
      <vt:variant>
        <vt:lpwstr/>
      </vt:variant>
      <vt:variant>
        <vt:lpwstr>_Toc497813052</vt:lpwstr>
      </vt:variant>
      <vt:variant>
        <vt:i4>1048626</vt:i4>
      </vt:variant>
      <vt:variant>
        <vt:i4>1730</vt:i4>
      </vt:variant>
      <vt:variant>
        <vt:i4>0</vt:i4>
      </vt:variant>
      <vt:variant>
        <vt:i4>5</vt:i4>
      </vt:variant>
      <vt:variant>
        <vt:lpwstr/>
      </vt:variant>
      <vt:variant>
        <vt:lpwstr>_Toc497813051</vt:lpwstr>
      </vt:variant>
      <vt:variant>
        <vt:i4>1048626</vt:i4>
      </vt:variant>
      <vt:variant>
        <vt:i4>1724</vt:i4>
      </vt:variant>
      <vt:variant>
        <vt:i4>0</vt:i4>
      </vt:variant>
      <vt:variant>
        <vt:i4>5</vt:i4>
      </vt:variant>
      <vt:variant>
        <vt:lpwstr/>
      </vt:variant>
      <vt:variant>
        <vt:lpwstr>_Toc497813050</vt:lpwstr>
      </vt:variant>
      <vt:variant>
        <vt:i4>1114162</vt:i4>
      </vt:variant>
      <vt:variant>
        <vt:i4>1718</vt:i4>
      </vt:variant>
      <vt:variant>
        <vt:i4>0</vt:i4>
      </vt:variant>
      <vt:variant>
        <vt:i4>5</vt:i4>
      </vt:variant>
      <vt:variant>
        <vt:lpwstr/>
      </vt:variant>
      <vt:variant>
        <vt:lpwstr>_Toc497813049</vt:lpwstr>
      </vt:variant>
      <vt:variant>
        <vt:i4>1114162</vt:i4>
      </vt:variant>
      <vt:variant>
        <vt:i4>1712</vt:i4>
      </vt:variant>
      <vt:variant>
        <vt:i4>0</vt:i4>
      </vt:variant>
      <vt:variant>
        <vt:i4>5</vt:i4>
      </vt:variant>
      <vt:variant>
        <vt:lpwstr/>
      </vt:variant>
      <vt:variant>
        <vt:lpwstr>_Toc497813048</vt:lpwstr>
      </vt:variant>
      <vt:variant>
        <vt:i4>1114162</vt:i4>
      </vt:variant>
      <vt:variant>
        <vt:i4>1706</vt:i4>
      </vt:variant>
      <vt:variant>
        <vt:i4>0</vt:i4>
      </vt:variant>
      <vt:variant>
        <vt:i4>5</vt:i4>
      </vt:variant>
      <vt:variant>
        <vt:lpwstr/>
      </vt:variant>
      <vt:variant>
        <vt:lpwstr>_Toc497813047</vt:lpwstr>
      </vt:variant>
      <vt:variant>
        <vt:i4>1114162</vt:i4>
      </vt:variant>
      <vt:variant>
        <vt:i4>1700</vt:i4>
      </vt:variant>
      <vt:variant>
        <vt:i4>0</vt:i4>
      </vt:variant>
      <vt:variant>
        <vt:i4>5</vt:i4>
      </vt:variant>
      <vt:variant>
        <vt:lpwstr/>
      </vt:variant>
      <vt:variant>
        <vt:lpwstr>_Toc497813046</vt:lpwstr>
      </vt:variant>
      <vt:variant>
        <vt:i4>1114162</vt:i4>
      </vt:variant>
      <vt:variant>
        <vt:i4>1694</vt:i4>
      </vt:variant>
      <vt:variant>
        <vt:i4>0</vt:i4>
      </vt:variant>
      <vt:variant>
        <vt:i4>5</vt:i4>
      </vt:variant>
      <vt:variant>
        <vt:lpwstr/>
      </vt:variant>
      <vt:variant>
        <vt:lpwstr>_Toc497813045</vt:lpwstr>
      </vt:variant>
      <vt:variant>
        <vt:i4>1114162</vt:i4>
      </vt:variant>
      <vt:variant>
        <vt:i4>1688</vt:i4>
      </vt:variant>
      <vt:variant>
        <vt:i4>0</vt:i4>
      </vt:variant>
      <vt:variant>
        <vt:i4>5</vt:i4>
      </vt:variant>
      <vt:variant>
        <vt:lpwstr/>
      </vt:variant>
      <vt:variant>
        <vt:lpwstr>_Toc497813044</vt:lpwstr>
      </vt:variant>
      <vt:variant>
        <vt:i4>1114162</vt:i4>
      </vt:variant>
      <vt:variant>
        <vt:i4>1682</vt:i4>
      </vt:variant>
      <vt:variant>
        <vt:i4>0</vt:i4>
      </vt:variant>
      <vt:variant>
        <vt:i4>5</vt:i4>
      </vt:variant>
      <vt:variant>
        <vt:lpwstr/>
      </vt:variant>
      <vt:variant>
        <vt:lpwstr>_Toc497813043</vt:lpwstr>
      </vt:variant>
      <vt:variant>
        <vt:i4>1114162</vt:i4>
      </vt:variant>
      <vt:variant>
        <vt:i4>1676</vt:i4>
      </vt:variant>
      <vt:variant>
        <vt:i4>0</vt:i4>
      </vt:variant>
      <vt:variant>
        <vt:i4>5</vt:i4>
      </vt:variant>
      <vt:variant>
        <vt:lpwstr/>
      </vt:variant>
      <vt:variant>
        <vt:lpwstr>_Toc497813042</vt:lpwstr>
      </vt:variant>
      <vt:variant>
        <vt:i4>1114162</vt:i4>
      </vt:variant>
      <vt:variant>
        <vt:i4>1670</vt:i4>
      </vt:variant>
      <vt:variant>
        <vt:i4>0</vt:i4>
      </vt:variant>
      <vt:variant>
        <vt:i4>5</vt:i4>
      </vt:variant>
      <vt:variant>
        <vt:lpwstr/>
      </vt:variant>
      <vt:variant>
        <vt:lpwstr>_Toc497813041</vt:lpwstr>
      </vt:variant>
      <vt:variant>
        <vt:i4>1114162</vt:i4>
      </vt:variant>
      <vt:variant>
        <vt:i4>1664</vt:i4>
      </vt:variant>
      <vt:variant>
        <vt:i4>0</vt:i4>
      </vt:variant>
      <vt:variant>
        <vt:i4>5</vt:i4>
      </vt:variant>
      <vt:variant>
        <vt:lpwstr/>
      </vt:variant>
      <vt:variant>
        <vt:lpwstr>_Toc497813040</vt:lpwstr>
      </vt:variant>
      <vt:variant>
        <vt:i4>1441842</vt:i4>
      </vt:variant>
      <vt:variant>
        <vt:i4>1658</vt:i4>
      </vt:variant>
      <vt:variant>
        <vt:i4>0</vt:i4>
      </vt:variant>
      <vt:variant>
        <vt:i4>5</vt:i4>
      </vt:variant>
      <vt:variant>
        <vt:lpwstr/>
      </vt:variant>
      <vt:variant>
        <vt:lpwstr>_Toc497813039</vt:lpwstr>
      </vt:variant>
      <vt:variant>
        <vt:i4>1441842</vt:i4>
      </vt:variant>
      <vt:variant>
        <vt:i4>1652</vt:i4>
      </vt:variant>
      <vt:variant>
        <vt:i4>0</vt:i4>
      </vt:variant>
      <vt:variant>
        <vt:i4>5</vt:i4>
      </vt:variant>
      <vt:variant>
        <vt:lpwstr/>
      </vt:variant>
      <vt:variant>
        <vt:lpwstr>_Toc497813038</vt:lpwstr>
      </vt:variant>
      <vt:variant>
        <vt:i4>1441842</vt:i4>
      </vt:variant>
      <vt:variant>
        <vt:i4>1646</vt:i4>
      </vt:variant>
      <vt:variant>
        <vt:i4>0</vt:i4>
      </vt:variant>
      <vt:variant>
        <vt:i4>5</vt:i4>
      </vt:variant>
      <vt:variant>
        <vt:lpwstr/>
      </vt:variant>
      <vt:variant>
        <vt:lpwstr>_Toc497813037</vt:lpwstr>
      </vt:variant>
      <vt:variant>
        <vt:i4>1441842</vt:i4>
      </vt:variant>
      <vt:variant>
        <vt:i4>1640</vt:i4>
      </vt:variant>
      <vt:variant>
        <vt:i4>0</vt:i4>
      </vt:variant>
      <vt:variant>
        <vt:i4>5</vt:i4>
      </vt:variant>
      <vt:variant>
        <vt:lpwstr/>
      </vt:variant>
      <vt:variant>
        <vt:lpwstr>_Toc497813036</vt:lpwstr>
      </vt:variant>
      <vt:variant>
        <vt:i4>1441842</vt:i4>
      </vt:variant>
      <vt:variant>
        <vt:i4>1634</vt:i4>
      </vt:variant>
      <vt:variant>
        <vt:i4>0</vt:i4>
      </vt:variant>
      <vt:variant>
        <vt:i4>5</vt:i4>
      </vt:variant>
      <vt:variant>
        <vt:lpwstr/>
      </vt:variant>
      <vt:variant>
        <vt:lpwstr>_Toc497813035</vt:lpwstr>
      </vt:variant>
      <vt:variant>
        <vt:i4>1441842</vt:i4>
      </vt:variant>
      <vt:variant>
        <vt:i4>1628</vt:i4>
      </vt:variant>
      <vt:variant>
        <vt:i4>0</vt:i4>
      </vt:variant>
      <vt:variant>
        <vt:i4>5</vt:i4>
      </vt:variant>
      <vt:variant>
        <vt:lpwstr/>
      </vt:variant>
      <vt:variant>
        <vt:lpwstr>_Toc497813034</vt:lpwstr>
      </vt:variant>
      <vt:variant>
        <vt:i4>1441842</vt:i4>
      </vt:variant>
      <vt:variant>
        <vt:i4>1622</vt:i4>
      </vt:variant>
      <vt:variant>
        <vt:i4>0</vt:i4>
      </vt:variant>
      <vt:variant>
        <vt:i4>5</vt:i4>
      </vt:variant>
      <vt:variant>
        <vt:lpwstr/>
      </vt:variant>
      <vt:variant>
        <vt:lpwstr>_Toc497813033</vt:lpwstr>
      </vt:variant>
      <vt:variant>
        <vt:i4>1441842</vt:i4>
      </vt:variant>
      <vt:variant>
        <vt:i4>1616</vt:i4>
      </vt:variant>
      <vt:variant>
        <vt:i4>0</vt:i4>
      </vt:variant>
      <vt:variant>
        <vt:i4>5</vt:i4>
      </vt:variant>
      <vt:variant>
        <vt:lpwstr/>
      </vt:variant>
      <vt:variant>
        <vt:lpwstr>_Toc497813032</vt:lpwstr>
      </vt:variant>
      <vt:variant>
        <vt:i4>1441842</vt:i4>
      </vt:variant>
      <vt:variant>
        <vt:i4>1610</vt:i4>
      </vt:variant>
      <vt:variant>
        <vt:i4>0</vt:i4>
      </vt:variant>
      <vt:variant>
        <vt:i4>5</vt:i4>
      </vt:variant>
      <vt:variant>
        <vt:lpwstr/>
      </vt:variant>
      <vt:variant>
        <vt:lpwstr>_Toc497813031</vt:lpwstr>
      </vt:variant>
      <vt:variant>
        <vt:i4>1441842</vt:i4>
      </vt:variant>
      <vt:variant>
        <vt:i4>1604</vt:i4>
      </vt:variant>
      <vt:variant>
        <vt:i4>0</vt:i4>
      </vt:variant>
      <vt:variant>
        <vt:i4>5</vt:i4>
      </vt:variant>
      <vt:variant>
        <vt:lpwstr/>
      </vt:variant>
      <vt:variant>
        <vt:lpwstr>_Toc497813030</vt:lpwstr>
      </vt:variant>
      <vt:variant>
        <vt:i4>1507378</vt:i4>
      </vt:variant>
      <vt:variant>
        <vt:i4>1598</vt:i4>
      </vt:variant>
      <vt:variant>
        <vt:i4>0</vt:i4>
      </vt:variant>
      <vt:variant>
        <vt:i4>5</vt:i4>
      </vt:variant>
      <vt:variant>
        <vt:lpwstr/>
      </vt:variant>
      <vt:variant>
        <vt:lpwstr>_Toc497813029</vt:lpwstr>
      </vt:variant>
      <vt:variant>
        <vt:i4>1507378</vt:i4>
      </vt:variant>
      <vt:variant>
        <vt:i4>1592</vt:i4>
      </vt:variant>
      <vt:variant>
        <vt:i4>0</vt:i4>
      </vt:variant>
      <vt:variant>
        <vt:i4>5</vt:i4>
      </vt:variant>
      <vt:variant>
        <vt:lpwstr/>
      </vt:variant>
      <vt:variant>
        <vt:lpwstr>_Toc497813028</vt:lpwstr>
      </vt:variant>
      <vt:variant>
        <vt:i4>1507378</vt:i4>
      </vt:variant>
      <vt:variant>
        <vt:i4>1586</vt:i4>
      </vt:variant>
      <vt:variant>
        <vt:i4>0</vt:i4>
      </vt:variant>
      <vt:variant>
        <vt:i4>5</vt:i4>
      </vt:variant>
      <vt:variant>
        <vt:lpwstr/>
      </vt:variant>
      <vt:variant>
        <vt:lpwstr>_Toc497813027</vt:lpwstr>
      </vt:variant>
      <vt:variant>
        <vt:i4>1507378</vt:i4>
      </vt:variant>
      <vt:variant>
        <vt:i4>1580</vt:i4>
      </vt:variant>
      <vt:variant>
        <vt:i4>0</vt:i4>
      </vt:variant>
      <vt:variant>
        <vt:i4>5</vt:i4>
      </vt:variant>
      <vt:variant>
        <vt:lpwstr/>
      </vt:variant>
      <vt:variant>
        <vt:lpwstr>_Toc497813026</vt:lpwstr>
      </vt:variant>
      <vt:variant>
        <vt:i4>1507378</vt:i4>
      </vt:variant>
      <vt:variant>
        <vt:i4>1574</vt:i4>
      </vt:variant>
      <vt:variant>
        <vt:i4>0</vt:i4>
      </vt:variant>
      <vt:variant>
        <vt:i4>5</vt:i4>
      </vt:variant>
      <vt:variant>
        <vt:lpwstr/>
      </vt:variant>
      <vt:variant>
        <vt:lpwstr>_Toc497813025</vt:lpwstr>
      </vt:variant>
      <vt:variant>
        <vt:i4>1507378</vt:i4>
      </vt:variant>
      <vt:variant>
        <vt:i4>1568</vt:i4>
      </vt:variant>
      <vt:variant>
        <vt:i4>0</vt:i4>
      </vt:variant>
      <vt:variant>
        <vt:i4>5</vt:i4>
      </vt:variant>
      <vt:variant>
        <vt:lpwstr/>
      </vt:variant>
      <vt:variant>
        <vt:lpwstr>_Toc497813024</vt:lpwstr>
      </vt:variant>
      <vt:variant>
        <vt:i4>1507378</vt:i4>
      </vt:variant>
      <vt:variant>
        <vt:i4>1562</vt:i4>
      </vt:variant>
      <vt:variant>
        <vt:i4>0</vt:i4>
      </vt:variant>
      <vt:variant>
        <vt:i4>5</vt:i4>
      </vt:variant>
      <vt:variant>
        <vt:lpwstr/>
      </vt:variant>
      <vt:variant>
        <vt:lpwstr>_Toc497813023</vt:lpwstr>
      </vt:variant>
      <vt:variant>
        <vt:i4>1507378</vt:i4>
      </vt:variant>
      <vt:variant>
        <vt:i4>1556</vt:i4>
      </vt:variant>
      <vt:variant>
        <vt:i4>0</vt:i4>
      </vt:variant>
      <vt:variant>
        <vt:i4>5</vt:i4>
      </vt:variant>
      <vt:variant>
        <vt:lpwstr/>
      </vt:variant>
      <vt:variant>
        <vt:lpwstr>_Toc497813022</vt:lpwstr>
      </vt:variant>
      <vt:variant>
        <vt:i4>1507378</vt:i4>
      </vt:variant>
      <vt:variant>
        <vt:i4>1550</vt:i4>
      </vt:variant>
      <vt:variant>
        <vt:i4>0</vt:i4>
      </vt:variant>
      <vt:variant>
        <vt:i4>5</vt:i4>
      </vt:variant>
      <vt:variant>
        <vt:lpwstr/>
      </vt:variant>
      <vt:variant>
        <vt:lpwstr>_Toc497813021</vt:lpwstr>
      </vt:variant>
      <vt:variant>
        <vt:i4>1507378</vt:i4>
      </vt:variant>
      <vt:variant>
        <vt:i4>1544</vt:i4>
      </vt:variant>
      <vt:variant>
        <vt:i4>0</vt:i4>
      </vt:variant>
      <vt:variant>
        <vt:i4>5</vt:i4>
      </vt:variant>
      <vt:variant>
        <vt:lpwstr/>
      </vt:variant>
      <vt:variant>
        <vt:lpwstr>_Toc497813020</vt:lpwstr>
      </vt:variant>
      <vt:variant>
        <vt:i4>1310770</vt:i4>
      </vt:variant>
      <vt:variant>
        <vt:i4>1538</vt:i4>
      </vt:variant>
      <vt:variant>
        <vt:i4>0</vt:i4>
      </vt:variant>
      <vt:variant>
        <vt:i4>5</vt:i4>
      </vt:variant>
      <vt:variant>
        <vt:lpwstr/>
      </vt:variant>
      <vt:variant>
        <vt:lpwstr>_Toc497813019</vt:lpwstr>
      </vt:variant>
      <vt:variant>
        <vt:i4>1310770</vt:i4>
      </vt:variant>
      <vt:variant>
        <vt:i4>1529</vt:i4>
      </vt:variant>
      <vt:variant>
        <vt:i4>0</vt:i4>
      </vt:variant>
      <vt:variant>
        <vt:i4>5</vt:i4>
      </vt:variant>
      <vt:variant>
        <vt:lpwstr/>
      </vt:variant>
      <vt:variant>
        <vt:lpwstr>_Toc497813018</vt:lpwstr>
      </vt:variant>
      <vt:variant>
        <vt:i4>1310770</vt:i4>
      </vt:variant>
      <vt:variant>
        <vt:i4>1523</vt:i4>
      </vt:variant>
      <vt:variant>
        <vt:i4>0</vt:i4>
      </vt:variant>
      <vt:variant>
        <vt:i4>5</vt:i4>
      </vt:variant>
      <vt:variant>
        <vt:lpwstr/>
      </vt:variant>
      <vt:variant>
        <vt:lpwstr>_Toc497813017</vt:lpwstr>
      </vt:variant>
      <vt:variant>
        <vt:i4>1310770</vt:i4>
      </vt:variant>
      <vt:variant>
        <vt:i4>1517</vt:i4>
      </vt:variant>
      <vt:variant>
        <vt:i4>0</vt:i4>
      </vt:variant>
      <vt:variant>
        <vt:i4>5</vt:i4>
      </vt:variant>
      <vt:variant>
        <vt:lpwstr/>
      </vt:variant>
      <vt:variant>
        <vt:lpwstr>_Toc497813016</vt:lpwstr>
      </vt:variant>
      <vt:variant>
        <vt:i4>1310770</vt:i4>
      </vt:variant>
      <vt:variant>
        <vt:i4>1511</vt:i4>
      </vt:variant>
      <vt:variant>
        <vt:i4>0</vt:i4>
      </vt:variant>
      <vt:variant>
        <vt:i4>5</vt:i4>
      </vt:variant>
      <vt:variant>
        <vt:lpwstr/>
      </vt:variant>
      <vt:variant>
        <vt:lpwstr>_Toc497813015</vt:lpwstr>
      </vt:variant>
      <vt:variant>
        <vt:i4>1310770</vt:i4>
      </vt:variant>
      <vt:variant>
        <vt:i4>1505</vt:i4>
      </vt:variant>
      <vt:variant>
        <vt:i4>0</vt:i4>
      </vt:variant>
      <vt:variant>
        <vt:i4>5</vt:i4>
      </vt:variant>
      <vt:variant>
        <vt:lpwstr/>
      </vt:variant>
      <vt:variant>
        <vt:lpwstr>_Toc497813014</vt:lpwstr>
      </vt:variant>
      <vt:variant>
        <vt:i4>1310770</vt:i4>
      </vt:variant>
      <vt:variant>
        <vt:i4>1499</vt:i4>
      </vt:variant>
      <vt:variant>
        <vt:i4>0</vt:i4>
      </vt:variant>
      <vt:variant>
        <vt:i4>5</vt:i4>
      </vt:variant>
      <vt:variant>
        <vt:lpwstr/>
      </vt:variant>
      <vt:variant>
        <vt:lpwstr>_Toc497813013</vt:lpwstr>
      </vt:variant>
      <vt:variant>
        <vt:i4>1310770</vt:i4>
      </vt:variant>
      <vt:variant>
        <vt:i4>1493</vt:i4>
      </vt:variant>
      <vt:variant>
        <vt:i4>0</vt:i4>
      </vt:variant>
      <vt:variant>
        <vt:i4>5</vt:i4>
      </vt:variant>
      <vt:variant>
        <vt:lpwstr/>
      </vt:variant>
      <vt:variant>
        <vt:lpwstr>_Toc497813012</vt:lpwstr>
      </vt:variant>
      <vt:variant>
        <vt:i4>1310770</vt:i4>
      </vt:variant>
      <vt:variant>
        <vt:i4>1487</vt:i4>
      </vt:variant>
      <vt:variant>
        <vt:i4>0</vt:i4>
      </vt:variant>
      <vt:variant>
        <vt:i4>5</vt:i4>
      </vt:variant>
      <vt:variant>
        <vt:lpwstr/>
      </vt:variant>
      <vt:variant>
        <vt:lpwstr>_Toc497813011</vt:lpwstr>
      </vt:variant>
      <vt:variant>
        <vt:i4>1310770</vt:i4>
      </vt:variant>
      <vt:variant>
        <vt:i4>1481</vt:i4>
      </vt:variant>
      <vt:variant>
        <vt:i4>0</vt:i4>
      </vt:variant>
      <vt:variant>
        <vt:i4>5</vt:i4>
      </vt:variant>
      <vt:variant>
        <vt:lpwstr/>
      </vt:variant>
      <vt:variant>
        <vt:lpwstr>_Toc497813010</vt:lpwstr>
      </vt:variant>
      <vt:variant>
        <vt:i4>1376306</vt:i4>
      </vt:variant>
      <vt:variant>
        <vt:i4>1475</vt:i4>
      </vt:variant>
      <vt:variant>
        <vt:i4>0</vt:i4>
      </vt:variant>
      <vt:variant>
        <vt:i4>5</vt:i4>
      </vt:variant>
      <vt:variant>
        <vt:lpwstr/>
      </vt:variant>
      <vt:variant>
        <vt:lpwstr>_Toc497813009</vt:lpwstr>
      </vt:variant>
      <vt:variant>
        <vt:i4>1376306</vt:i4>
      </vt:variant>
      <vt:variant>
        <vt:i4>1469</vt:i4>
      </vt:variant>
      <vt:variant>
        <vt:i4>0</vt:i4>
      </vt:variant>
      <vt:variant>
        <vt:i4>5</vt:i4>
      </vt:variant>
      <vt:variant>
        <vt:lpwstr/>
      </vt:variant>
      <vt:variant>
        <vt:lpwstr>_Toc497813008</vt:lpwstr>
      </vt:variant>
      <vt:variant>
        <vt:i4>1376306</vt:i4>
      </vt:variant>
      <vt:variant>
        <vt:i4>1463</vt:i4>
      </vt:variant>
      <vt:variant>
        <vt:i4>0</vt:i4>
      </vt:variant>
      <vt:variant>
        <vt:i4>5</vt:i4>
      </vt:variant>
      <vt:variant>
        <vt:lpwstr/>
      </vt:variant>
      <vt:variant>
        <vt:lpwstr>_Toc497813007</vt:lpwstr>
      </vt:variant>
      <vt:variant>
        <vt:i4>1376306</vt:i4>
      </vt:variant>
      <vt:variant>
        <vt:i4>1457</vt:i4>
      </vt:variant>
      <vt:variant>
        <vt:i4>0</vt:i4>
      </vt:variant>
      <vt:variant>
        <vt:i4>5</vt:i4>
      </vt:variant>
      <vt:variant>
        <vt:lpwstr/>
      </vt:variant>
      <vt:variant>
        <vt:lpwstr>_Toc497813006</vt:lpwstr>
      </vt:variant>
      <vt:variant>
        <vt:i4>1376306</vt:i4>
      </vt:variant>
      <vt:variant>
        <vt:i4>1451</vt:i4>
      </vt:variant>
      <vt:variant>
        <vt:i4>0</vt:i4>
      </vt:variant>
      <vt:variant>
        <vt:i4>5</vt:i4>
      </vt:variant>
      <vt:variant>
        <vt:lpwstr/>
      </vt:variant>
      <vt:variant>
        <vt:lpwstr>_Toc497813005</vt:lpwstr>
      </vt:variant>
      <vt:variant>
        <vt:i4>1376306</vt:i4>
      </vt:variant>
      <vt:variant>
        <vt:i4>1445</vt:i4>
      </vt:variant>
      <vt:variant>
        <vt:i4>0</vt:i4>
      </vt:variant>
      <vt:variant>
        <vt:i4>5</vt:i4>
      </vt:variant>
      <vt:variant>
        <vt:lpwstr/>
      </vt:variant>
      <vt:variant>
        <vt:lpwstr>_Toc497813004</vt:lpwstr>
      </vt:variant>
      <vt:variant>
        <vt:i4>1376306</vt:i4>
      </vt:variant>
      <vt:variant>
        <vt:i4>1439</vt:i4>
      </vt:variant>
      <vt:variant>
        <vt:i4>0</vt:i4>
      </vt:variant>
      <vt:variant>
        <vt:i4>5</vt:i4>
      </vt:variant>
      <vt:variant>
        <vt:lpwstr/>
      </vt:variant>
      <vt:variant>
        <vt:lpwstr>_Toc497813003</vt:lpwstr>
      </vt:variant>
      <vt:variant>
        <vt:i4>1376306</vt:i4>
      </vt:variant>
      <vt:variant>
        <vt:i4>1433</vt:i4>
      </vt:variant>
      <vt:variant>
        <vt:i4>0</vt:i4>
      </vt:variant>
      <vt:variant>
        <vt:i4>5</vt:i4>
      </vt:variant>
      <vt:variant>
        <vt:lpwstr/>
      </vt:variant>
      <vt:variant>
        <vt:lpwstr>_Toc497813002</vt:lpwstr>
      </vt:variant>
      <vt:variant>
        <vt:i4>1376306</vt:i4>
      </vt:variant>
      <vt:variant>
        <vt:i4>1427</vt:i4>
      </vt:variant>
      <vt:variant>
        <vt:i4>0</vt:i4>
      </vt:variant>
      <vt:variant>
        <vt:i4>5</vt:i4>
      </vt:variant>
      <vt:variant>
        <vt:lpwstr/>
      </vt:variant>
      <vt:variant>
        <vt:lpwstr>_Toc497813001</vt:lpwstr>
      </vt:variant>
      <vt:variant>
        <vt:i4>1376306</vt:i4>
      </vt:variant>
      <vt:variant>
        <vt:i4>1421</vt:i4>
      </vt:variant>
      <vt:variant>
        <vt:i4>0</vt:i4>
      </vt:variant>
      <vt:variant>
        <vt:i4>5</vt:i4>
      </vt:variant>
      <vt:variant>
        <vt:lpwstr/>
      </vt:variant>
      <vt:variant>
        <vt:lpwstr>_Toc497813000</vt:lpwstr>
      </vt:variant>
      <vt:variant>
        <vt:i4>1900603</vt:i4>
      </vt:variant>
      <vt:variant>
        <vt:i4>1415</vt:i4>
      </vt:variant>
      <vt:variant>
        <vt:i4>0</vt:i4>
      </vt:variant>
      <vt:variant>
        <vt:i4>5</vt:i4>
      </vt:variant>
      <vt:variant>
        <vt:lpwstr/>
      </vt:variant>
      <vt:variant>
        <vt:lpwstr>_Toc497812999</vt:lpwstr>
      </vt:variant>
      <vt:variant>
        <vt:i4>1900603</vt:i4>
      </vt:variant>
      <vt:variant>
        <vt:i4>1409</vt:i4>
      </vt:variant>
      <vt:variant>
        <vt:i4>0</vt:i4>
      </vt:variant>
      <vt:variant>
        <vt:i4>5</vt:i4>
      </vt:variant>
      <vt:variant>
        <vt:lpwstr/>
      </vt:variant>
      <vt:variant>
        <vt:lpwstr>_Toc497812998</vt:lpwstr>
      </vt:variant>
      <vt:variant>
        <vt:i4>1900603</vt:i4>
      </vt:variant>
      <vt:variant>
        <vt:i4>1403</vt:i4>
      </vt:variant>
      <vt:variant>
        <vt:i4>0</vt:i4>
      </vt:variant>
      <vt:variant>
        <vt:i4>5</vt:i4>
      </vt:variant>
      <vt:variant>
        <vt:lpwstr/>
      </vt:variant>
      <vt:variant>
        <vt:lpwstr>_Toc497812997</vt:lpwstr>
      </vt:variant>
      <vt:variant>
        <vt:i4>1900603</vt:i4>
      </vt:variant>
      <vt:variant>
        <vt:i4>1397</vt:i4>
      </vt:variant>
      <vt:variant>
        <vt:i4>0</vt:i4>
      </vt:variant>
      <vt:variant>
        <vt:i4>5</vt:i4>
      </vt:variant>
      <vt:variant>
        <vt:lpwstr/>
      </vt:variant>
      <vt:variant>
        <vt:lpwstr>_Toc497812996</vt:lpwstr>
      </vt:variant>
      <vt:variant>
        <vt:i4>1900603</vt:i4>
      </vt:variant>
      <vt:variant>
        <vt:i4>1391</vt:i4>
      </vt:variant>
      <vt:variant>
        <vt:i4>0</vt:i4>
      </vt:variant>
      <vt:variant>
        <vt:i4>5</vt:i4>
      </vt:variant>
      <vt:variant>
        <vt:lpwstr/>
      </vt:variant>
      <vt:variant>
        <vt:lpwstr>_Toc497812995</vt:lpwstr>
      </vt:variant>
      <vt:variant>
        <vt:i4>1900603</vt:i4>
      </vt:variant>
      <vt:variant>
        <vt:i4>1385</vt:i4>
      </vt:variant>
      <vt:variant>
        <vt:i4>0</vt:i4>
      </vt:variant>
      <vt:variant>
        <vt:i4>5</vt:i4>
      </vt:variant>
      <vt:variant>
        <vt:lpwstr/>
      </vt:variant>
      <vt:variant>
        <vt:lpwstr>_Toc497812994</vt:lpwstr>
      </vt:variant>
      <vt:variant>
        <vt:i4>1900603</vt:i4>
      </vt:variant>
      <vt:variant>
        <vt:i4>1379</vt:i4>
      </vt:variant>
      <vt:variant>
        <vt:i4>0</vt:i4>
      </vt:variant>
      <vt:variant>
        <vt:i4>5</vt:i4>
      </vt:variant>
      <vt:variant>
        <vt:lpwstr/>
      </vt:variant>
      <vt:variant>
        <vt:lpwstr>_Toc497812993</vt:lpwstr>
      </vt:variant>
      <vt:variant>
        <vt:i4>1900603</vt:i4>
      </vt:variant>
      <vt:variant>
        <vt:i4>1373</vt:i4>
      </vt:variant>
      <vt:variant>
        <vt:i4>0</vt:i4>
      </vt:variant>
      <vt:variant>
        <vt:i4>5</vt:i4>
      </vt:variant>
      <vt:variant>
        <vt:lpwstr/>
      </vt:variant>
      <vt:variant>
        <vt:lpwstr>_Toc497812992</vt:lpwstr>
      </vt:variant>
      <vt:variant>
        <vt:i4>1900603</vt:i4>
      </vt:variant>
      <vt:variant>
        <vt:i4>1367</vt:i4>
      </vt:variant>
      <vt:variant>
        <vt:i4>0</vt:i4>
      </vt:variant>
      <vt:variant>
        <vt:i4>5</vt:i4>
      </vt:variant>
      <vt:variant>
        <vt:lpwstr/>
      </vt:variant>
      <vt:variant>
        <vt:lpwstr>_Toc497812991</vt:lpwstr>
      </vt:variant>
      <vt:variant>
        <vt:i4>1900603</vt:i4>
      </vt:variant>
      <vt:variant>
        <vt:i4>1361</vt:i4>
      </vt:variant>
      <vt:variant>
        <vt:i4>0</vt:i4>
      </vt:variant>
      <vt:variant>
        <vt:i4>5</vt:i4>
      </vt:variant>
      <vt:variant>
        <vt:lpwstr/>
      </vt:variant>
      <vt:variant>
        <vt:lpwstr>_Toc497812990</vt:lpwstr>
      </vt:variant>
      <vt:variant>
        <vt:i4>1835067</vt:i4>
      </vt:variant>
      <vt:variant>
        <vt:i4>1355</vt:i4>
      </vt:variant>
      <vt:variant>
        <vt:i4>0</vt:i4>
      </vt:variant>
      <vt:variant>
        <vt:i4>5</vt:i4>
      </vt:variant>
      <vt:variant>
        <vt:lpwstr/>
      </vt:variant>
      <vt:variant>
        <vt:lpwstr>_Toc497812989</vt:lpwstr>
      </vt:variant>
      <vt:variant>
        <vt:i4>1835067</vt:i4>
      </vt:variant>
      <vt:variant>
        <vt:i4>1349</vt:i4>
      </vt:variant>
      <vt:variant>
        <vt:i4>0</vt:i4>
      </vt:variant>
      <vt:variant>
        <vt:i4>5</vt:i4>
      </vt:variant>
      <vt:variant>
        <vt:lpwstr/>
      </vt:variant>
      <vt:variant>
        <vt:lpwstr>_Toc497812988</vt:lpwstr>
      </vt:variant>
      <vt:variant>
        <vt:i4>1835067</vt:i4>
      </vt:variant>
      <vt:variant>
        <vt:i4>1343</vt:i4>
      </vt:variant>
      <vt:variant>
        <vt:i4>0</vt:i4>
      </vt:variant>
      <vt:variant>
        <vt:i4>5</vt:i4>
      </vt:variant>
      <vt:variant>
        <vt:lpwstr/>
      </vt:variant>
      <vt:variant>
        <vt:lpwstr>_Toc497812987</vt:lpwstr>
      </vt:variant>
      <vt:variant>
        <vt:i4>1835067</vt:i4>
      </vt:variant>
      <vt:variant>
        <vt:i4>1337</vt:i4>
      </vt:variant>
      <vt:variant>
        <vt:i4>0</vt:i4>
      </vt:variant>
      <vt:variant>
        <vt:i4>5</vt:i4>
      </vt:variant>
      <vt:variant>
        <vt:lpwstr/>
      </vt:variant>
      <vt:variant>
        <vt:lpwstr>_Toc497812986</vt:lpwstr>
      </vt:variant>
      <vt:variant>
        <vt:i4>1835067</vt:i4>
      </vt:variant>
      <vt:variant>
        <vt:i4>1331</vt:i4>
      </vt:variant>
      <vt:variant>
        <vt:i4>0</vt:i4>
      </vt:variant>
      <vt:variant>
        <vt:i4>5</vt:i4>
      </vt:variant>
      <vt:variant>
        <vt:lpwstr/>
      </vt:variant>
      <vt:variant>
        <vt:lpwstr>_Toc497812985</vt:lpwstr>
      </vt:variant>
      <vt:variant>
        <vt:i4>1835067</vt:i4>
      </vt:variant>
      <vt:variant>
        <vt:i4>1325</vt:i4>
      </vt:variant>
      <vt:variant>
        <vt:i4>0</vt:i4>
      </vt:variant>
      <vt:variant>
        <vt:i4>5</vt:i4>
      </vt:variant>
      <vt:variant>
        <vt:lpwstr/>
      </vt:variant>
      <vt:variant>
        <vt:lpwstr>_Toc497812984</vt:lpwstr>
      </vt:variant>
      <vt:variant>
        <vt:i4>1835067</vt:i4>
      </vt:variant>
      <vt:variant>
        <vt:i4>1319</vt:i4>
      </vt:variant>
      <vt:variant>
        <vt:i4>0</vt:i4>
      </vt:variant>
      <vt:variant>
        <vt:i4>5</vt:i4>
      </vt:variant>
      <vt:variant>
        <vt:lpwstr/>
      </vt:variant>
      <vt:variant>
        <vt:lpwstr>_Toc497812983</vt:lpwstr>
      </vt:variant>
      <vt:variant>
        <vt:i4>1835067</vt:i4>
      </vt:variant>
      <vt:variant>
        <vt:i4>1313</vt:i4>
      </vt:variant>
      <vt:variant>
        <vt:i4>0</vt:i4>
      </vt:variant>
      <vt:variant>
        <vt:i4>5</vt:i4>
      </vt:variant>
      <vt:variant>
        <vt:lpwstr/>
      </vt:variant>
      <vt:variant>
        <vt:lpwstr>_Toc497812982</vt:lpwstr>
      </vt:variant>
      <vt:variant>
        <vt:i4>1835067</vt:i4>
      </vt:variant>
      <vt:variant>
        <vt:i4>1307</vt:i4>
      </vt:variant>
      <vt:variant>
        <vt:i4>0</vt:i4>
      </vt:variant>
      <vt:variant>
        <vt:i4>5</vt:i4>
      </vt:variant>
      <vt:variant>
        <vt:lpwstr/>
      </vt:variant>
      <vt:variant>
        <vt:lpwstr>_Toc497812981</vt:lpwstr>
      </vt:variant>
      <vt:variant>
        <vt:i4>1835067</vt:i4>
      </vt:variant>
      <vt:variant>
        <vt:i4>1301</vt:i4>
      </vt:variant>
      <vt:variant>
        <vt:i4>0</vt:i4>
      </vt:variant>
      <vt:variant>
        <vt:i4>5</vt:i4>
      </vt:variant>
      <vt:variant>
        <vt:lpwstr/>
      </vt:variant>
      <vt:variant>
        <vt:lpwstr>_Toc497812980</vt:lpwstr>
      </vt:variant>
      <vt:variant>
        <vt:i4>1245243</vt:i4>
      </vt:variant>
      <vt:variant>
        <vt:i4>1295</vt:i4>
      </vt:variant>
      <vt:variant>
        <vt:i4>0</vt:i4>
      </vt:variant>
      <vt:variant>
        <vt:i4>5</vt:i4>
      </vt:variant>
      <vt:variant>
        <vt:lpwstr/>
      </vt:variant>
      <vt:variant>
        <vt:lpwstr>_Toc497812979</vt:lpwstr>
      </vt:variant>
      <vt:variant>
        <vt:i4>1245243</vt:i4>
      </vt:variant>
      <vt:variant>
        <vt:i4>1289</vt:i4>
      </vt:variant>
      <vt:variant>
        <vt:i4>0</vt:i4>
      </vt:variant>
      <vt:variant>
        <vt:i4>5</vt:i4>
      </vt:variant>
      <vt:variant>
        <vt:lpwstr/>
      </vt:variant>
      <vt:variant>
        <vt:lpwstr>_Toc497812978</vt:lpwstr>
      </vt:variant>
      <vt:variant>
        <vt:i4>1245243</vt:i4>
      </vt:variant>
      <vt:variant>
        <vt:i4>1283</vt:i4>
      </vt:variant>
      <vt:variant>
        <vt:i4>0</vt:i4>
      </vt:variant>
      <vt:variant>
        <vt:i4>5</vt:i4>
      </vt:variant>
      <vt:variant>
        <vt:lpwstr/>
      </vt:variant>
      <vt:variant>
        <vt:lpwstr>_Toc497812977</vt:lpwstr>
      </vt:variant>
      <vt:variant>
        <vt:i4>1245243</vt:i4>
      </vt:variant>
      <vt:variant>
        <vt:i4>1277</vt:i4>
      </vt:variant>
      <vt:variant>
        <vt:i4>0</vt:i4>
      </vt:variant>
      <vt:variant>
        <vt:i4>5</vt:i4>
      </vt:variant>
      <vt:variant>
        <vt:lpwstr/>
      </vt:variant>
      <vt:variant>
        <vt:lpwstr>_Toc497812976</vt:lpwstr>
      </vt:variant>
      <vt:variant>
        <vt:i4>1245243</vt:i4>
      </vt:variant>
      <vt:variant>
        <vt:i4>1271</vt:i4>
      </vt:variant>
      <vt:variant>
        <vt:i4>0</vt:i4>
      </vt:variant>
      <vt:variant>
        <vt:i4>5</vt:i4>
      </vt:variant>
      <vt:variant>
        <vt:lpwstr/>
      </vt:variant>
      <vt:variant>
        <vt:lpwstr>_Toc497812975</vt:lpwstr>
      </vt:variant>
      <vt:variant>
        <vt:i4>1245243</vt:i4>
      </vt:variant>
      <vt:variant>
        <vt:i4>1265</vt:i4>
      </vt:variant>
      <vt:variant>
        <vt:i4>0</vt:i4>
      </vt:variant>
      <vt:variant>
        <vt:i4>5</vt:i4>
      </vt:variant>
      <vt:variant>
        <vt:lpwstr/>
      </vt:variant>
      <vt:variant>
        <vt:lpwstr>_Toc497812974</vt:lpwstr>
      </vt:variant>
      <vt:variant>
        <vt:i4>1245243</vt:i4>
      </vt:variant>
      <vt:variant>
        <vt:i4>1259</vt:i4>
      </vt:variant>
      <vt:variant>
        <vt:i4>0</vt:i4>
      </vt:variant>
      <vt:variant>
        <vt:i4>5</vt:i4>
      </vt:variant>
      <vt:variant>
        <vt:lpwstr/>
      </vt:variant>
      <vt:variant>
        <vt:lpwstr>_Toc497812973</vt:lpwstr>
      </vt:variant>
      <vt:variant>
        <vt:i4>1245243</vt:i4>
      </vt:variant>
      <vt:variant>
        <vt:i4>1253</vt:i4>
      </vt:variant>
      <vt:variant>
        <vt:i4>0</vt:i4>
      </vt:variant>
      <vt:variant>
        <vt:i4>5</vt:i4>
      </vt:variant>
      <vt:variant>
        <vt:lpwstr/>
      </vt:variant>
      <vt:variant>
        <vt:lpwstr>_Toc497812972</vt:lpwstr>
      </vt:variant>
      <vt:variant>
        <vt:i4>1245243</vt:i4>
      </vt:variant>
      <vt:variant>
        <vt:i4>1247</vt:i4>
      </vt:variant>
      <vt:variant>
        <vt:i4>0</vt:i4>
      </vt:variant>
      <vt:variant>
        <vt:i4>5</vt:i4>
      </vt:variant>
      <vt:variant>
        <vt:lpwstr/>
      </vt:variant>
      <vt:variant>
        <vt:lpwstr>_Toc497812971</vt:lpwstr>
      </vt:variant>
      <vt:variant>
        <vt:i4>1245243</vt:i4>
      </vt:variant>
      <vt:variant>
        <vt:i4>1241</vt:i4>
      </vt:variant>
      <vt:variant>
        <vt:i4>0</vt:i4>
      </vt:variant>
      <vt:variant>
        <vt:i4>5</vt:i4>
      </vt:variant>
      <vt:variant>
        <vt:lpwstr/>
      </vt:variant>
      <vt:variant>
        <vt:lpwstr>_Toc497812970</vt:lpwstr>
      </vt:variant>
      <vt:variant>
        <vt:i4>1179707</vt:i4>
      </vt:variant>
      <vt:variant>
        <vt:i4>1235</vt:i4>
      </vt:variant>
      <vt:variant>
        <vt:i4>0</vt:i4>
      </vt:variant>
      <vt:variant>
        <vt:i4>5</vt:i4>
      </vt:variant>
      <vt:variant>
        <vt:lpwstr/>
      </vt:variant>
      <vt:variant>
        <vt:lpwstr>_Toc497812969</vt:lpwstr>
      </vt:variant>
      <vt:variant>
        <vt:i4>1179707</vt:i4>
      </vt:variant>
      <vt:variant>
        <vt:i4>1229</vt:i4>
      </vt:variant>
      <vt:variant>
        <vt:i4>0</vt:i4>
      </vt:variant>
      <vt:variant>
        <vt:i4>5</vt:i4>
      </vt:variant>
      <vt:variant>
        <vt:lpwstr/>
      </vt:variant>
      <vt:variant>
        <vt:lpwstr>_Toc497812968</vt:lpwstr>
      </vt:variant>
      <vt:variant>
        <vt:i4>1179707</vt:i4>
      </vt:variant>
      <vt:variant>
        <vt:i4>1223</vt:i4>
      </vt:variant>
      <vt:variant>
        <vt:i4>0</vt:i4>
      </vt:variant>
      <vt:variant>
        <vt:i4>5</vt:i4>
      </vt:variant>
      <vt:variant>
        <vt:lpwstr/>
      </vt:variant>
      <vt:variant>
        <vt:lpwstr>_Toc497812967</vt:lpwstr>
      </vt:variant>
      <vt:variant>
        <vt:i4>1179707</vt:i4>
      </vt:variant>
      <vt:variant>
        <vt:i4>1217</vt:i4>
      </vt:variant>
      <vt:variant>
        <vt:i4>0</vt:i4>
      </vt:variant>
      <vt:variant>
        <vt:i4>5</vt:i4>
      </vt:variant>
      <vt:variant>
        <vt:lpwstr/>
      </vt:variant>
      <vt:variant>
        <vt:lpwstr>_Toc497812966</vt:lpwstr>
      </vt:variant>
      <vt:variant>
        <vt:i4>1179707</vt:i4>
      </vt:variant>
      <vt:variant>
        <vt:i4>1211</vt:i4>
      </vt:variant>
      <vt:variant>
        <vt:i4>0</vt:i4>
      </vt:variant>
      <vt:variant>
        <vt:i4>5</vt:i4>
      </vt:variant>
      <vt:variant>
        <vt:lpwstr/>
      </vt:variant>
      <vt:variant>
        <vt:lpwstr>_Toc497812965</vt:lpwstr>
      </vt:variant>
      <vt:variant>
        <vt:i4>1179707</vt:i4>
      </vt:variant>
      <vt:variant>
        <vt:i4>1205</vt:i4>
      </vt:variant>
      <vt:variant>
        <vt:i4>0</vt:i4>
      </vt:variant>
      <vt:variant>
        <vt:i4>5</vt:i4>
      </vt:variant>
      <vt:variant>
        <vt:lpwstr/>
      </vt:variant>
      <vt:variant>
        <vt:lpwstr>_Toc497812964</vt:lpwstr>
      </vt:variant>
      <vt:variant>
        <vt:i4>1179707</vt:i4>
      </vt:variant>
      <vt:variant>
        <vt:i4>1199</vt:i4>
      </vt:variant>
      <vt:variant>
        <vt:i4>0</vt:i4>
      </vt:variant>
      <vt:variant>
        <vt:i4>5</vt:i4>
      </vt:variant>
      <vt:variant>
        <vt:lpwstr/>
      </vt:variant>
      <vt:variant>
        <vt:lpwstr>_Toc497812963</vt:lpwstr>
      </vt:variant>
      <vt:variant>
        <vt:i4>1179707</vt:i4>
      </vt:variant>
      <vt:variant>
        <vt:i4>1193</vt:i4>
      </vt:variant>
      <vt:variant>
        <vt:i4>0</vt:i4>
      </vt:variant>
      <vt:variant>
        <vt:i4>5</vt:i4>
      </vt:variant>
      <vt:variant>
        <vt:lpwstr/>
      </vt:variant>
      <vt:variant>
        <vt:lpwstr>_Toc497812962</vt:lpwstr>
      </vt:variant>
      <vt:variant>
        <vt:i4>1179707</vt:i4>
      </vt:variant>
      <vt:variant>
        <vt:i4>1187</vt:i4>
      </vt:variant>
      <vt:variant>
        <vt:i4>0</vt:i4>
      </vt:variant>
      <vt:variant>
        <vt:i4>5</vt:i4>
      </vt:variant>
      <vt:variant>
        <vt:lpwstr/>
      </vt:variant>
      <vt:variant>
        <vt:lpwstr>_Toc497812961</vt:lpwstr>
      </vt:variant>
      <vt:variant>
        <vt:i4>1179707</vt:i4>
      </vt:variant>
      <vt:variant>
        <vt:i4>1181</vt:i4>
      </vt:variant>
      <vt:variant>
        <vt:i4>0</vt:i4>
      </vt:variant>
      <vt:variant>
        <vt:i4>5</vt:i4>
      </vt:variant>
      <vt:variant>
        <vt:lpwstr/>
      </vt:variant>
      <vt:variant>
        <vt:lpwstr>_Toc497812960</vt:lpwstr>
      </vt:variant>
      <vt:variant>
        <vt:i4>1114171</vt:i4>
      </vt:variant>
      <vt:variant>
        <vt:i4>1175</vt:i4>
      </vt:variant>
      <vt:variant>
        <vt:i4>0</vt:i4>
      </vt:variant>
      <vt:variant>
        <vt:i4>5</vt:i4>
      </vt:variant>
      <vt:variant>
        <vt:lpwstr/>
      </vt:variant>
      <vt:variant>
        <vt:lpwstr>_Toc497812959</vt:lpwstr>
      </vt:variant>
      <vt:variant>
        <vt:i4>1114171</vt:i4>
      </vt:variant>
      <vt:variant>
        <vt:i4>1169</vt:i4>
      </vt:variant>
      <vt:variant>
        <vt:i4>0</vt:i4>
      </vt:variant>
      <vt:variant>
        <vt:i4>5</vt:i4>
      </vt:variant>
      <vt:variant>
        <vt:lpwstr/>
      </vt:variant>
      <vt:variant>
        <vt:lpwstr>_Toc497812958</vt:lpwstr>
      </vt:variant>
      <vt:variant>
        <vt:i4>1114171</vt:i4>
      </vt:variant>
      <vt:variant>
        <vt:i4>1163</vt:i4>
      </vt:variant>
      <vt:variant>
        <vt:i4>0</vt:i4>
      </vt:variant>
      <vt:variant>
        <vt:i4>5</vt:i4>
      </vt:variant>
      <vt:variant>
        <vt:lpwstr/>
      </vt:variant>
      <vt:variant>
        <vt:lpwstr>_Toc497812957</vt:lpwstr>
      </vt:variant>
      <vt:variant>
        <vt:i4>1114171</vt:i4>
      </vt:variant>
      <vt:variant>
        <vt:i4>1157</vt:i4>
      </vt:variant>
      <vt:variant>
        <vt:i4>0</vt:i4>
      </vt:variant>
      <vt:variant>
        <vt:i4>5</vt:i4>
      </vt:variant>
      <vt:variant>
        <vt:lpwstr/>
      </vt:variant>
      <vt:variant>
        <vt:lpwstr>_Toc497812956</vt:lpwstr>
      </vt:variant>
      <vt:variant>
        <vt:i4>1114171</vt:i4>
      </vt:variant>
      <vt:variant>
        <vt:i4>1151</vt:i4>
      </vt:variant>
      <vt:variant>
        <vt:i4>0</vt:i4>
      </vt:variant>
      <vt:variant>
        <vt:i4>5</vt:i4>
      </vt:variant>
      <vt:variant>
        <vt:lpwstr/>
      </vt:variant>
      <vt:variant>
        <vt:lpwstr>_Toc497812955</vt:lpwstr>
      </vt:variant>
      <vt:variant>
        <vt:i4>1114171</vt:i4>
      </vt:variant>
      <vt:variant>
        <vt:i4>1145</vt:i4>
      </vt:variant>
      <vt:variant>
        <vt:i4>0</vt:i4>
      </vt:variant>
      <vt:variant>
        <vt:i4>5</vt:i4>
      </vt:variant>
      <vt:variant>
        <vt:lpwstr/>
      </vt:variant>
      <vt:variant>
        <vt:lpwstr>_Toc497812954</vt:lpwstr>
      </vt:variant>
      <vt:variant>
        <vt:i4>1114171</vt:i4>
      </vt:variant>
      <vt:variant>
        <vt:i4>1139</vt:i4>
      </vt:variant>
      <vt:variant>
        <vt:i4>0</vt:i4>
      </vt:variant>
      <vt:variant>
        <vt:i4>5</vt:i4>
      </vt:variant>
      <vt:variant>
        <vt:lpwstr/>
      </vt:variant>
      <vt:variant>
        <vt:lpwstr>_Toc497812953</vt:lpwstr>
      </vt:variant>
      <vt:variant>
        <vt:i4>1114171</vt:i4>
      </vt:variant>
      <vt:variant>
        <vt:i4>1133</vt:i4>
      </vt:variant>
      <vt:variant>
        <vt:i4>0</vt:i4>
      </vt:variant>
      <vt:variant>
        <vt:i4>5</vt:i4>
      </vt:variant>
      <vt:variant>
        <vt:lpwstr/>
      </vt:variant>
      <vt:variant>
        <vt:lpwstr>_Toc497812952</vt:lpwstr>
      </vt:variant>
      <vt:variant>
        <vt:i4>1114171</vt:i4>
      </vt:variant>
      <vt:variant>
        <vt:i4>1127</vt:i4>
      </vt:variant>
      <vt:variant>
        <vt:i4>0</vt:i4>
      </vt:variant>
      <vt:variant>
        <vt:i4>5</vt:i4>
      </vt:variant>
      <vt:variant>
        <vt:lpwstr/>
      </vt:variant>
      <vt:variant>
        <vt:lpwstr>_Toc497812951</vt:lpwstr>
      </vt:variant>
      <vt:variant>
        <vt:i4>1114171</vt:i4>
      </vt:variant>
      <vt:variant>
        <vt:i4>1121</vt:i4>
      </vt:variant>
      <vt:variant>
        <vt:i4>0</vt:i4>
      </vt:variant>
      <vt:variant>
        <vt:i4>5</vt:i4>
      </vt:variant>
      <vt:variant>
        <vt:lpwstr/>
      </vt:variant>
      <vt:variant>
        <vt:lpwstr>_Toc497812950</vt:lpwstr>
      </vt:variant>
      <vt:variant>
        <vt:i4>1048635</vt:i4>
      </vt:variant>
      <vt:variant>
        <vt:i4>1115</vt:i4>
      </vt:variant>
      <vt:variant>
        <vt:i4>0</vt:i4>
      </vt:variant>
      <vt:variant>
        <vt:i4>5</vt:i4>
      </vt:variant>
      <vt:variant>
        <vt:lpwstr/>
      </vt:variant>
      <vt:variant>
        <vt:lpwstr>_Toc497812949</vt:lpwstr>
      </vt:variant>
      <vt:variant>
        <vt:i4>1048635</vt:i4>
      </vt:variant>
      <vt:variant>
        <vt:i4>1109</vt:i4>
      </vt:variant>
      <vt:variant>
        <vt:i4>0</vt:i4>
      </vt:variant>
      <vt:variant>
        <vt:i4>5</vt:i4>
      </vt:variant>
      <vt:variant>
        <vt:lpwstr/>
      </vt:variant>
      <vt:variant>
        <vt:lpwstr>_Toc497812948</vt:lpwstr>
      </vt:variant>
      <vt:variant>
        <vt:i4>1048635</vt:i4>
      </vt:variant>
      <vt:variant>
        <vt:i4>1103</vt:i4>
      </vt:variant>
      <vt:variant>
        <vt:i4>0</vt:i4>
      </vt:variant>
      <vt:variant>
        <vt:i4>5</vt:i4>
      </vt:variant>
      <vt:variant>
        <vt:lpwstr/>
      </vt:variant>
      <vt:variant>
        <vt:lpwstr>_Toc497812947</vt:lpwstr>
      </vt:variant>
      <vt:variant>
        <vt:i4>1048635</vt:i4>
      </vt:variant>
      <vt:variant>
        <vt:i4>1097</vt:i4>
      </vt:variant>
      <vt:variant>
        <vt:i4>0</vt:i4>
      </vt:variant>
      <vt:variant>
        <vt:i4>5</vt:i4>
      </vt:variant>
      <vt:variant>
        <vt:lpwstr/>
      </vt:variant>
      <vt:variant>
        <vt:lpwstr>_Toc497812946</vt:lpwstr>
      </vt:variant>
      <vt:variant>
        <vt:i4>1048635</vt:i4>
      </vt:variant>
      <vt:variant>
        <vt:i4>1091</vt:i4>
      </vt:variant>
      <vt:variant>
        <vt:i4>0</vt:i4>
      </vt:variant>
      <vt:variant>
        <vt:i4>5</vt:i4>
      </vt:variant>
      <vt:variant>
        <vt:lpwstr/>
      </vt:variant>
      <vt:variant>
        <vt:lpwstr>_Toc497812945</vt:lpwstr>
      </vt:variant>
      <vt:variant>
        <vt:i4>1048635</vt:i4>
      </vt:variant>
      <vt:variant>
        <vt:i4>1085</vt:i4>
      </vt:variant>
      <vt:variant>
        <vt:i4>0</vt:i4>
      </vt:variant>
      <vt:variant>
        <vt:i4>5</vt:i4>
      </vt:variant>
      <vt:variant>
        <vt:lpwstr/>
      </vt:variant>
      <vt:variant>
        <vt:lpwstr>_Toc497812944</vt:lpwstr>
      </vt:variant>
      <vt:variant>
        <vt:i4>1048635</vt:i4>
      </vt:variant>
      <vt:variant>
        <vt:i4>1079</vt:i4>
      </vt:variant>
      <vt:variant>
        <vt:i4>0</vt:i4>
      </vt:variant>
      <vt:variant>
        <vt:i4>5</vt:i4>
      </vt:variant>
      <vt:variant>
        <vt:lpwstr/>
      </vt:variant>
      <vt:variant>
        <vt:lpwstr>_Toc497812943</vt:lpwstr>
      </vt:variant>
      <vt:variant>
        <vt:i4>1048635</vt:i4>
      </vt:variant>
      <vt:variant>
        <vt:i4>1073</vt:i4>
      </vt:variant>
      <vt:variant>
        <vt:i4>0</vt:i4>
      </vt:variant>
      <vt:variant>
        <vt:i4>5</vt:i4>
      </vt:variant>
      <vt:variant>
        <vt:lpwstr/>
      </vt:variant>
      <vt:variant>
        <vt:lpwstr>_Toc497812942</vt:lpwstr>
      </vt:variant>
      <vt:variant>
        <vt:i4>1048635</vt:i4>
      </vt:variant>
      <vt:variant>
        <vt:i4>1067</vt:i4>
      </vt:variant>
      <vt:variant>
        <vt:i4>0</vt:i4>
      </vt:variant>
      <vt:variant>
        <vt:i4>5</vt:i4>
      </vt:variant>
      <vt:variant>
        <vt:lpwstr/>
      </vt:variant>
      <vt:variant>
        <vt:lpwstr>_Toc497812941</vt:lpwstr>
      </vt:variant>
      <vt:variant>
        <vt:i4>1048635</vt:i4>
      </vt:variant>
      <vt:variant>
        <vt:i4>1061</vt:i4>
      </vt:variant>
      <vt:variant>
        <vt:i4>0</vt:i4>
      </vt:variant>
      <vt:variant>
        <vt:i4>5</vt:i4>
      </vt:variant>
      <vt:variant>
        <vt:lpwstr/>
      </vt:variant>
      <vt:variant>
        <vt:lpwstr>_Toc497812940</vt:lpwstr>
      </vt:variant>
      <vt:variant>
        <vt:i4>1507387</vt:i4>
      </vt:variant>
      <vt:variant>
        <vt:i4>1055</vt:i4>
      </vt:variant>
      <vt:variant>
        <vt:i4>0</vt:i4>
      </vt:variant>
      <vt:variant>
        <vt:i4>5</vt:i4>
      </vt:variant>
      <vt:variant>
        <vt:lpwstr/>
      </vt:variant>
      <vt:variant>
        <vt:lpwstr>_Toc497812939</vt:lpwstr>
      </vt:variant>
      <vt:variant>
        <vt:i4>1507387</vt:i4>
      </vt:variant>
      <vt:variant>
        <vt:i4>1049</vt:i4>
      </vt:variant>
      <vt:variant>
        <vt:i4>0</vt:i4>
      </vt:variant>
      <vt:variant>
        <vt:i4>5</vt:i4>
      </vt:variant>
      <vt:variant>
        <vt:lpwstr/>
      </vt:variant>
      <vt:variant>
        <vt:lpwstr>_Toc497812938</vt:lpwstr>
      </vt:variant>
      <vt:variant>
        <vt:i4>1507387</vt:i4>
      </vt:variant>
      <vt:variant>
        <vt:i4>1043</vt:i4>
      </vt:variant>
      <vt:variant>
        <vt:i4>0</vt:i4>
      </vt:variant>
      <vt:variant>
        <vt:i4>5</vt:i4>
      </vt:variant>
      <vt:variant>
        <vt:lpwstr/>
      </vt:variant>
      <vt:variant>
        <vt:lpwstr>_Toc497812937</vt:lpwstr>
      </vt:variant>
      <vt:variant>
        <vt:i4>1507387</vt:i4>
      </vt:variant>
      <vt:variant>
        <vt:i4>1037</vt:i4>
      </vt:variant>
      <vt:variant>
        <vt:i4>0</vt:i4>
      </vt:variant>
      <vt:variant>
        <vt:i4>5</vt:i4>
      </vt:variant>
      <vt:variant>
        <vt:lpwstr/>
      </vt:variant>
      <vt:variant>
        <vt:lpwstr>_Toc497812936</vt:lpwstr>
      </vt:variant>
      <vt:variant>
        <vt:i4>1507387</vt:i4>
      </vt:variant>
      <vt:variant>
        <vt:i4>1031</vt:i4>
      </vt:variant>
      <vt:variant>
        <vt:i4>0</vt:i4>
      </vt:variant>
      <vt:variant>
        <vt:i4>5</vt:i4>
      </vt:variant>
      <vt:variant>
        <vt:lpwstr/>
      </vt:variant>
      <vt:variant>
        <vt:lpwstr>_Toc497812935</vt:lpwstr>
      </vt:variant>
      <vt:variant>
        <vt:i4>1507387</vt:i4>
      </vt:variant>
      <vt:variant>
        <vt:i4>1025</vt:i4>
      </vt:variant>
      <vt:variant>
        <vt:i4>0</vt:i4>
      </vt:variant>
      <vt:variant>
        <vt:i4>5</vt:i4>
      </vt:variant>
      <vt:variant>
        <vt:lpwstr/>
      </vt:variant>
      <vt:variant>
        <vt:lpwstr>_Toc497812934</vt:lpwstr>
      </vt:variant>
      <vt:variant>
        <vt:i4>1507387</vt:i4>
      </vt:variant>
      <vt:variant>
        <vt:i4>1019</vt:i4>
      </vt:variant>
      <vt:variant>
        <vt:i4>0</vt:i4>
      </vt:variant>
      <vt:variant>
        <vt:i4>5</vt:i4>
      </vt:variant>
      <vt:variant>
        <vt:lpwstr/>
      </vt:variant>
      <vt:variant>
        <vt:lpwstr>_Toc497812933</vt:lpwstr>
      </vt:variant>
      <vt:variant>
        <vt:i4>1507387</vt:i4>
      </vt:variant>
      <vt:variant>
        <vt:i4>1013</vt:i4>
      </vt:variant>
      <vt:variant>
        <vt:i4>0</vt:i4>
      </vt:variant>
      <vt:variant>
        <vt:i4>5</vt:i4>
      </vt:variant>
      <vt:variant>
        <vt:lpwstr/>
      </vt:variant>
      <vt:variant>
        <vt:lpwstr>_Toc497812932</vt:lpwstr>
      </vt:variant>
      <vt:variant>
        <vt:i4>1507387</vt:i4>
      </vt:variant>
      <vt:variant>
        <vt:i4>1007</vt:i4>
      </vt:variant>
      <vt:variant>
        <vt:i4>0</vt:i4>
      </vt:variant>
      <vt:variant>
        <vt:i4>5</vt:i4>
      </vt:variant>
      <vt:variant>
        <vt:lpwstr/>
      </vt:variant>
      <vt:variant>
        <vt:lpwstr>_Toc497812931</vt:lpwstr>
      </vt:variant>
      <vt:variant>
        <vt:i4>1507387</vt:i4>
      </vt:variant>
      <vt:variant>
        <vt:i4>1001</vt:i4>
      </vt:variant>
      <vt:variant>
        <vt:i4>0</vt:i4>
      </vt:variant>
      <vt:variant>
        <vt:i4>5</vt:i4>
      </vt:variant>
      <vt:variant>
        <vt:lpwstr/>
      </vt:variant>
      <vt:variant>
        <vt:lpwstr>_Toc497812930</vt:lpwstr>
      </vt:variant>
      <vt:variant>
        <vt:i4>1441851</vt:i4>
      </vt:variant>
      <vt:variant>
        <vt:i4>995</vt:i4>
      </vt:variant>
      <vt:variant>
        <vt:i4>0</vt:i4>
      </vt:variant>
      <vt:variant>
        <vt:i4>5</vt:i4>
      </vt:variant>
      <vt:variant>
        <vt:lpwstr/>
      </vt:variant>
      <vt:variant>
        <vt:lpwstr>_Toc497812929</vt:lpwstr>
      </vt:variant>
      <vt:variant>
        <vt:i4>1441851</vt:i4>
      </vt:variant>
      <vt:variant>
        <vt:i4>989</vt:i4>
      </vt:variant>
      <vt:variant>
        <vt:i4>0</vt:i4>
      </vt:variant>
      <vt:variant>
        <vt:i4>5</vt:i4>
      </vt:variant>
      <vt:variant>
        <vt:lpwstr/>
      </vt:variant>
      <vt:variant>
        <vt:lpwstr>_Toc497812928</vt:lpwstr>
      </vt:variant>
      <vt:variant>
        <vt:i4>1441851</vt:i4>
      </vt:variant>
      <vt:variant>
        <vt:i4>983</vt:i4>
      </vt:variant>
      <vt:variant>
        <vt:i4>0</vt:i4>
      </vt:variant>
      <vt:variant>
        <vt:i4>5</vt:i4>
      </vt:variant>
      <vt:variant>
        <vt:lpwstr/>
      </vt:variant>
      <vt:variant>
        <vt:lpwstr>_Toc497812927</vt:lpwstr>
      </vt:variant>
      <vt:variant>
        <vt:i4>1441851</vt:i4>
      </vt:variant>
      <vt:variant>
        <vt:i4>977</vt:i4>
      </vt:variant>
      <vt:variant>
        <vt:i4>0</vt:i4>
      </vt:variant>
      <vt:variant>
        <vt:i4>5</vt:i4>
      </vt:variant>
      <vt:variant>
        <vt:lpwstr/>
      </vt:variant>
      <vt:variant>
        <vt:lpwstr>_Toc497812926</vt:lpwstr>
      </vt:variant>
      <vt:variant>
        <vt:i4>1441851</vt:i4>
      </vt:variant>
      <vt:variant>
        <vt:i4>971</vt:i4>
      </vt:variant>
      <vt:variant>
        <vt:i4>0</vt:i4>
      </vt:variant>
      <vt:variant>
        <vt:i4>5</vt:i4>
      </vt:variant>
      <vt:variant>
        <vt:lpwstr/>
      </vt:variant>
      <vt:variant>
        <vt:lpwstr>_Toc497812925</vt:lpwstr>
      </vt:variant>
      <vt:variant>
        <vt:i4>1441851</vt:i4>
      </vt:variant>
      <vt:variant>
        <vt:i4>965</vt:i4>
      </vt:variant>
      <vt:variant>
        <vt:i4>0</vt:i4>
      </vt:variant>
      <vt:variant>
        <vt:i4>5</vt:i4>
      </vt:variant>
      <vt:variant>
        <vt:lpwstr/>
      </vt:variant>
      <vt:variant>
        <vt:lpwstr>_Toc497812924</vt:lpwstr>
      </vt:variant>
      <vt:variant>
        <vt:i4>1441851</vt:i4>
      </vt:variant>
      <vt:variant>
        <vt:i4>959</vt:i4>
      </vt:variant>
      <vt:variant>
        <vt:i4>0</vt:i4>
      </vt:variant>
      <vt:variant>
        <vt:i4>5</vt:i4>
      </vt:variant>
      <vt:variant>
        <vt:lpwstr/>
      </vt:variant>
      <vt:variant>
        <vt:lpwstr>_Toc497812923</vt:lpwstr>
      </vt:variant>
      <vt:variant>
        <vt:i4>1441851</vt:i4>
      </vt:variant>
      <vt:variant>
        <vt:i4>953</vt:i4>
      </vt:variant>
      <vt:variant>
        <vt:i4>0</vt:i4>
      </vt:variant>
      <vt:variant>
        <vt:i4>5</vt:i4>
      </vt:variant>
      <vt:variant>
        <vt:lpwstr/>
      </vt:variant>
      <vt:variant>
        <vt:lpwstr>_Toc497812922</vt:lpwstr>
      </vt:variant>
      <vt:variant>
        <vt:i4>1441851</vt:i4>
      </vt:variant>
      <vt:variant>
        <vt:i4>947</vt:i4>
      </vt:variant>
      <vt:variant>
        <vt:i4>0</vt:i4>
      </vt:variant>
      <vt:variant>
        <vt:i4>5</vt:i4>
      </vt:variant>
      <vt:variant>
        <vt:lpwstr/>
      </vt:variant>
      <vt:variant>
        <vt:lpwstr>_Toc497812921</vt:lpwstr>
      </vt:variant>
      <vt:variant>
        <vt:i4>1441851</vt:i4>
      </vt:variant>
      <vt:variant>
        <vt:i4>941</vt:i4>
      </vt:variant>
      <vt:variant>
        <vt:i4>0</vt:i4>
      </vt:variant>
      <vt:variant>
        <vt:i4>5</vt:i4>
      </vt:variant>
      <vt:variant>
        <vt:lpwstr/>
      </vt:variant>
      <vt:variant>
        <vt:lpwstr>_Toc497812920</vt:lpwstr>
      </vt:variant>
      <vt:variant>
        <vt:i4>1376315</vt:i4>
      </vt:variant>
      <vt:variant>
        <vt:i4>935</vt:i4>
      </vt:variant>
      <vt:variant>
        <vt:i4>0</vt:i4>
      </vt:variant>
      <vt:variant>
        <vt:i4>5</vt:i4>
      </vt:variant>
      <vt:variant>
        <vt:lpwstr/>
      </vt:variant>
      <vt:variant>
        <vt:lpwstr>_Toc497812919</vt:lpwstr>
      </vt:variant>
      <vt:variant>
        <vt:i4>1376315</vt:i4>
      </vt:variant>
      <vt:variant>
        <vt:i4>929</vt:i4>
      </vt:variant>
      <vt:variant>
        <vt:i4>0</vt:i4>
      </vt:variant>
      <vt:variant>
        <vt:i4>5</vt:i4>
      </vt:variant>
      <vt:variant>
        <vt:lpwstr/>
      </vt:variant>
      <vt:variant>
        <vt:lpwstr>_Toc497812918</vt:lpwstr>
      </vt:variant>
      <vt:variant>
        <vt:i4>1376315</vt:i4>
      </vt:variant>
      <vt:variant>
        <vt:i4>923</vt:i4>
      </vt:variant>
      <vt:variant>
        <vt:i4>0</vt:i4>
      </vt:variant>
      <vt:variant>
        <vt:i4>5</vt:i4>
      </vt:variant>
      <vt:variant>
        <vt:lpwstr/>
      </vt:variant>
      <vt:variant>
        <vt:lpwstr>_Toc497812917</vt:lpwstr>
      </vt:variant>
      <vt:variant>
        <vt:i4>1376315</vt:i4>
      </vt:variant>
      <vt:variant>
        <vt:i4>917</vt:i4>
      </vt:variant>
      <vt:variant>
        <vt:i4>0</vt:i4>
      </vt:variant>
      <vt:variant>
        <vt:i4>5</vt:i4>
      </vt:variant>
      <vt:variant>
        <vt:lpwstr/>
      </vt:variant>
      <vt:variant>
        <vt:lpwstr>_Toc497812916</vt:lpwstr>
      </vt:variant>
      <vt:variant>
        <vt:i4>1376315</vt:i4>
      </vt:variant>
      <vt:variant>
        <vt:i4>911</vt:i4>
      </vt:variant>
      <vt:variant>
        <vt:i4>0</vt:i4>
      </vt:variant>
      <vt:variant>
        <vt:i4>5</vt:i4>
      </vt:variant>
      <vt:variant>
        <vt:lpwstr/>
      </vt:variant>
      <vt:variant>
        <vt:lpwstr>_Toc497812915</vt:lpwstr>
      </vt:variant>
      <vt:variant>
        <vt:i4>1376315</vt:i4>
      </vt:variant>
      <vt:variant>
        <vt:i4>905</vt:i4>
      </vt:variant>
      <vt:variant>
        <vt:i4>0</vt:i4>
      </vt:variant>
      <vt:variant>
        <vt:i4>5</vt:i4>
      </vt:variant>
      <vt:variant>
        <vt:lpwstr/>
      </vt:variant>
      <vt:variant>
        <vt:lpwstr>_Toc497812914</vt:lpwstr>
      </vt:variant>
      <vt:variant>
        <vt:i4>1376315</vt:i4>
      </vt:variant>
      <vt:variant>
        <vt:i4>899</vt:i4>
      </vt:variant>
      <vt:variant>
        <vt:i4>0</vt:i4>
      </vt:variant>
      <vt:variant>
        <vt:i4>5</vt:i4>
      </vt:variant>
      <vt:variant>
        <vt:lpwstr/>
      </vt:variant>
      <vt:variant>
        <vt:lpwstr>_Toc497812913</vt:lpwstr>
      </vt:variant>
      <vt:variant>
        <vt:i4>1376315</vt:i4>
      </vt:variant>
      <vt:variant>
        <vt:i4>893</vt:i4>
      </vt:variant>
      <vt:variant>
        <vt:i4>0</vt:i4>
      </vt:variant>
      <vt:variant>
        <vt:i4>5</vt:i4>
      </vt:variant>
      <vt:variant>
        <vt:lpwstr/>
      </vt:variant>
      <vt:variant>
        <vt:lpwstr>_Toc497812912</vt:lpwstr>
      </vt:variant>
      <vt:variant>
        <vt:i4>1376315</vt:i4>
      </vt:variant>
      <vt:variant>
        <vt:i4>887</vt:i4>
      </vt:variant>
      <vt:variant>
        <vt:i4>0</vt:i4>
      </vt:variant>
      <vt:variant>
        <vt:i4>5</vt:i4>
      </vt:variant>
      <vt:variant>
        <vt:lpwstr/>
      </vt:variant>
      <vt:variant>
        <vt:lpwstr>_Toc497812911</vt:lpwstr>
      </vt:variant>
      <vt:variant>
        <vt:i4>1376315</vt:i4>
      </vt:variant>
      <vt:variant>
        <vt:i4>881</vt:i4>
      </vt:variant>
      <vt:variant>
        <vt:i4>0</vt:i4>
      </vt:variant>
      <vt:variant>
        <vt:i4>5</vt:i4>
      </vt:variant>
      <vt:variant>
        <vt:lpwstr/>
      </vt:variant>
      <vt:variant>
        <vt:lpwstr>_Toc497812910</vt:lpwstr>
      </vt:variant>
      <vt:variant>
        <vt:i4>1310779</vt:i4>
      </vt:variant>
      <vt:variant>
        <vt:i4>875</vt:i4>
      </vt:variant>
      <vt:variant>
        <vt:i4>0</vt:i4>
      </vt:variant>
      <vt:variant>
        <vt:i4>5</vt:i4>
      </vt:variant>
      <vt:variant>
        <vt:lpwstr/>
      </vt:variant>
      <vt:variant>
        <vt:lpwstr>_Toc497812909</vt:lpwstr>
      </vt:variant>
      <vt:variant>
        <vt:i4>1310779</vt:i4>
      </vt:variant>
      <vt:variant>
        <vt:i4>869</vt:i4>
      </vt:variant>
      <vt:variant>
        <vt:i4>0</vt:i4>
      </vt:variant>
      <vt:variant>
        <vt:i4>5</vt:i4>
      </vt:variant>
      <vt:variant>
        <vt:lpwstr/>
      </vt:variant>
      <vt:variant>
        <vt:lpwstr>_Toc497812908</vt:lpwstr>
      </vt:variant>
      <vt:variant>
        <vt:i4>1310779</vt:i4>
      </vt:variant>
      <vt:variant>
        <vt:i4>863</vt:i4>
      </vt:variant>
      <vt:variant>
        <vt:i4>0</vt:i4>
      </vt:variant>
      <vt:variant>
        <vt:i4>5</vt:i4>
      </vt:variant>
      <vt:variant>
        <vt:lpwstr/>
      </vt:variant>
      <vt:variant>
        <vt:lpwstr>_Toc497812907</vt:lpwstr>
      </vt:variant>
      <vt:variant>
        <vt:i4>1310779</vt:i4>
      </vt:variant>
      <vt:variant>
        <vt:i4>857</vt:i4>
      </vt:variant>
      <vt:variant>
        <vt:i4>0</vt:i4>
      </vt:variant>
      <vt:variant>
        <vt:i4>5</vt:i4>
      </vt:variant>
      <vt:variant>
        <vt:lpwstr/>
      </vt:variant>
      <vt:variant>
        <vt:lpwstr>_Toc497812906</vt:lpwstr>
      </vt:variant>
      <vt:variant>
        <vt:i4>1310779</vt:i4>
      </vt:variant>
      <vt:variant>
        <vt:i4>851</vt:i4>
      </vt:variant>
      <vt:variant>
        <vt:i4>0</vt:i4>
      </vt:variant>
      <vt:variant>
        <vt:i4>5</vt:i4>
      </vt:variant>
      <vt:variant>
        <vt:lpwstr/>
      </vt:variant>
      <vt:variant>
        <vt:lpwstr>_Toc497812905</vt:lpwstr>
      </vt:variant>
      <vt:variant>
        <vt:i4>1310779</vt:i4>
      </vt:variant>
      <vt:variant>
        <vt:i4>845</vt:i4>
      </vt:variant>
      <vt:variant>
        <vt:i4>0</vt:i4>
      </vt:variant>
      <vt:variant>
        <vt:i4>5</vt:i4>
      </vt:variant>
      <vt:variant>
        <vt:lpwstr/>
      </vt:variant>
      <vt:variant>
        <vt:lpwstr>_Toc497812904</vt:lpwstr>
      </vt:variant>
      <vt:variant>
        <vt:i4>1310779</vt:i4>
      </vt:variant>
      <vt:variant>
        <vt:i4>839</vt:i4>
      </vt:variant>
      <vt:variant>
        <vt:i4>0</vt:i4>
      </vt:variant>
      <vt:variant>
        <vt:i4>5</vt:i4>
      </vt:variant>
      <vt:variant>
        <vt:lpwstr/>
      </vt:variant>
      <vt:variant>
        <vt:lpwstr>_Toc497812903</vt:lpwstr>
      </vt:variant>
      <vt:variant>
        <vt:i4>1310779</vt:i4>
      </vt:variant>
      <vt:variant>
        <vt:i4>833</vt:i4>
      </vt:variant>
      <vt:variant>
        <vt:i4>0</vt:i4>
      </vt:variant>
      <vt:variant>
        <vt:i4>5</vt:i4>
      </vt:variant>
      <vt:variant>
        <vt:lpwstr/>
      </vt:variant>
      <vt:variant>
        <vt:lpwstr>_Toc497812902</vt:lpwstr>
      </vt:variant>
      <vt:variant>
        <vt:i4>1310779</vt:i4>
      </vt:variant>
      <vt:variant>
        <vt:i4>827</vt:i4>
      </vt:variant>
      <vt:variant>
        <vt:i4>0</vt:i4>
      </vt:variant>
      <vt:variant>
        <vt:i4>5</vt:i4>
      </vt:variant>
      <vt:variant>
        <vt:lpwstr/>
      </vt:variant>
      <vt:variant>
        <vt:lpwstr>_Toc497812901</vt:lpwstr>
      </vt:variant>
      <vt:variant>
        <vt:i4>1310779</vt:i4>
      </vt:variant>
      <vt:variant>
        <vt:i4>821</vt:i4>
      </vt:variant>
      <vt:variant>
        <vt:i4>0</vt:i4>
      </vt:variant>
      <vt:variant>
        <vt:i4>5</vt:i4>
      </vt:variant>
      <vt:variant>
        <vt:lpwstr/>
      </vt:variant>
      <vt:variant>
        <vt:lpwstr>_Toc497812900</vt:lpwstr>
      </vt:variant>
      <vt:variant>
        <vt:i4>1900602</vt:i4>
      </vt:variant>
      <vt:variant>
        <vt:i4>815</vt:i4>
      </vt:variant>
      <vt:variant>
        <vt:i4>0</vt:i4>
      </vt:variant>
      <vt:variant>
        <vt:i4>5</vt:i4>
      </vt:variant>
      <vt:variant>
        <vt:lpwstr/>
      </vt:variant>
      <vt:variant>
        <vt:lpwstr>_Toc497812899</vt:lpwstr>
      </vt:variant>
      <vt:variant>
        <vt:i4>1900602</vt:i4>
      </vt:variant>
      <vt:variant>
        <vt:i4>809</vt:i4>
      </vt:variant>
      <vt:variant>
        <vt:i4>0</vt:i4>
      </vt:variant>
      <vt:variant>
        <vt:i4>5</vt:i4>
      </vt:variant>
      <vt:variant>
        <vt:lpwstr/>
      </vt:variant>
      <vt:variant>
        <vt:lpwstr>_Toc497812898</vt:lpwstr>
      </vt:variant>
      <vt:variant>
        <vt:i4>1900602</vt:i4>
      </vt:variant>
      <vt:variant>
        <vt:i4>803</vt:i4>
      </vt:variant>
      <vt:variant>
        <vt:i4>0</vt:i4>
      </vt:variant>
      <vt:variant>
        <vt:i4>5</vt:i4>
      </vt:variant>
      <vt:variant>
        <vt:lpwstr/>
      </vt:variant>
      <vt:variant>
        <vt:lpwstr>_Toc497812897</vt:lpwstr>
      </vt:variant>
      <vt:variant>
        <vt:i4>1900602</vt:i4>
      </vt:variant>
      <vt:variant>
        <vt:i4>797</vt:i4>
      </vt:variant>
      <vt:variant>
        <vt:i4>0</vt:i4>
      </vt:variant>
      <vt:variant>
        <vt:i4>5</vt:i4>
      </vt:variant>
      <vt:variant>
        <vt:lpwstr/>
      </vt:variant>
      <vt:variant>
        <vt:lpwstr>_Toc497812896</vt:lpwstr>
      </vt:variant>
      <vt:variant>
        <vt:i4>1900602</vt:i4>
      </vt:variant>
      <vt:variant>
        <vt:i4>791</vt:i4>
      </vt:variant>
      <vt:variant>
        <vt:i4>0</vt:i4>
      </vt:variant>
      <vt:variant>
        <vt:i4>5</vt:i4>
      </vt:variant>
      <vt:variant>
        <vt:lpwstr/>
      </vt:variant>
      <vt:variant>
        <vt:lpwstr>_Toc497812895</vt:lpwstr>
      </vt:variant>
      <vt:variant>
        <vt:i4>1900602</vt:i4>
      </vt:variant>
      <vt:variant>
        <vt:i4>785</vt:i4>
      </vt:variant>
      <vt:variant>
        <vt:i4>0</vt:i4>
      </vt:variant>
      <vt:variant>
        <vt:i4>5</vt:i4>
      </vt:variant>
      <vt:variant>
        <vt:lpwstr/>
      </vt:variant>
      <vt:variant>
        <vt:lpwstr>_Toc497812894</vt:lpwstr>
      </vt:variant>
      <vt:variant>
        <vt:i4>1900602</vt:i4>
      </vt:variant>
      <vt:variant>
        <vt:i4>779</vt:i4>
      </vt:variant>
      <vt:variant>
        <vt:i4>0</vt:i4>
      </vt:variant>
      <vt:variant>
        <vt:i4>5</vt:i4>
      </vt:variant>
      <vt:variant>
        <vt:lpwstr/>
      </vt:variant>
      <vt:variant>
        <vt:lpwstr>_Toc497812893</vt:lpwstr>
      </vt:variant>
      <vt:variant>
        <vt:i4>1900602</vt:i4>
      </vt:variant>
      <vt:variant>
        <vt:i4>773</vt:i4>
      </vt:variant>
      <vt:variant>
        <vt:i4>0</vt:i4>
      </vt:variant>
      <vt:variant>
        <vt:i4>5</vt:i4>
      </vt:variant>
      <vt:variant>
        <vt:lpwstr/>
      </vt:variant>
      <vt:variant>
        <vt:lpwstr>_Toc497812892</vt:lpwstr>
      </vt:variant>
      <vt:variant>
        <vt:i4>1900602</vt:i4>
      </vt:variant>
      <vt:variant>
        <vt:i4>767</vt:i4>
      </vt:variant>
      <vt:variant>
        <vt:i4>0</vt:i4>
      </vt:variant>
      <vt:variant>
        <vt:i4>5</vt:i4>
      </vt:variant>
      <vt:variant>
        <vt:lpwstr/>
      </vt:variant>
      <vt:variant>
        <vt:lpwstr>_Toc497812891</vt:lpwstr>
      </vt:variant>
      <vt:variant>
        <vt:i4>1900602</vt:i4>
      </vt:variant>
      <vt:variant>
        <vt:i4>761</vt:i4>
      </vt:variant>
      <vt:variant>
        <vt:i4>0</vt:i4>
      </vt:variant>
      <vt:variant>
        <vt:i4>5</vt:i4>
      </vt:variant>
      <vt:variant>
        <vt:lpwstr/>
      </vt:variant>
      <vt:variant>
        <vt:lpwstr>_Toc497812890</vt:lpwstr>
      </vt:variant>
      <vt:variant>
        <vt:i4>1835066</vt:i4>
      </vt:variant>
      <vt:variant>
        <vt:i4>755</vt:i4>
      </vt:variant>
      <vt:variant>
        <vt:i4>0</vt:i4>
      </vt:variant>
      <vt:variant>
        <vt:i4>5</vt:i4>
      </vt:variant>
      <vt:variant>
        <vt:lpwstr/>
      </vt:variant>
      <vt:variant>
        <vt:lpwstr>_Toc497812889</vt:lpwstr>
      </vt:variant>
      <vt:variant>
        <vt:i4>1835066</vt:i4>
      </vt:variant>
      <vt:variant>
        <vt:i4>749</vt:i4>
      </vt:variant>
      <vt:variant>
        <vt:i4>0</vt:i4>
      </vt:variant>
      <vt:variant>
        <vt:i4>5</vt:i4>
      </vt:variant>
      <vt:variant>
        <vt:lpwstr/>
      </vt:variant>
      <vt:variant>
        <vt:lpwstr>_Toc497812888</vt:lpwstr>
      </vt:variant>
      <vt:variant>
        <vt:i4>1835066</vt:i4>
      </vt:variant>
      <vt:variant>
        <vt:i4>743</vt:i4>
      </vt:variant>
      <vt:variant>
        <vt:i4>0</vt:i4>
      </vt:variant>
      <vt:variant>
        <vt:i4>5</vt:i4>
      </vt:variant>
      <vt:variant>
        <vt:lpwstr/>
      </vt:variant>
      <vt:variant>
        <vt:lpwstr>_Toc497812887</vt:lpwstr>
      </vt:variant>
      <vt:variant>
        <vt:i4>1835066</vt:i4>
      </vt:variant>
      <vt:variant>
        <vt:i4>737</vt:i4>
      </vt:variant>
      <vt:variant>
        <vt:i4>0</vt:i4>
      </vt:variant>
      <vt:variant>
        <vt:i4>5</vt:i4>
      </vt:variant>
      <vt:variant>
        <vt:lpwstr/>
      </vt:variant>
      <vt:variant>
        <vt:lpwstr>_Toc497812886</vt:lpwstr>
      </vt:variant>
      <vt:variant>
        <vt:i4>1835066</vt:i4>
      </vt:variant>
      <vt:variant>
        <vt:i4>731</vt:i4>
      </vt:variant>
      <vt:variant>
        <vt:i4>0</vt:i4>
      </vt:variant>
      <vt:variant>
        <vt:i4>5</vt:i4>
      </vt:variant>
      <vt:variant>
        <vt:lpwstr/>
      </vt:variant>
      <vt:variant>
        <vt:lpwstr>_Toc497812885</vt:lpwstr>
      </vt:variant>
      <vt:variant>
        <vt:i4>1835066</vt:i4>
      </vt:variant>
      <vt:variant>
        <vt:i4>725</vt:i4>
      </vt:variant>
      <vt:variant>
        <vt:i4>0</vt:i4>
      </vt:variant>
      <vt:variant>
        <vt:i4>5</vt:i4>
      </vt:variant>
      <vt:variant>
        <vt:lpwstr/>
      </vt:variant>
      <vt:variant>
        <vt:lpwstr>_Toc497812884</vt:lpwstr>
      </vt:variant>
      <vt:variant>
        <vt:i4>1835066</vt:i4>
      </vt:variant>
      <vt:variant>
        <vt:i4>719</vt:i4>
      </vt:variant>
      <vt:variant>
        <vt:i4>0</vt:i4>
      </vt:variant>
      <vt:variant>
        <vt:i4>5</vt:i4>
      </vt:variant>
      <vt:variant>
        <vt:lpwstr/>
      </vt:variant>
      <vt:variant>
        <vt:lpwstr>_Toc497812883</vt:lpwstr>
      </vt:variant>
      <vt:variant>
        <vt:i4>1835066</vt:i4>
      </vt:variant>
      <vt:variant>
        <vt:i4>713</vt:i4>
      </vt:variant>
      <vt:variant>
        <vt:i4>0</vt:i4>
      </vt:variant>
      <vt:variant>
        <vt:i4>5</vt:i4>
      </vt:variant>
      <vt:variant>
        <vt:lpwstr/>
      </vt:variant>
      <vt:variant>
        <vt:lpwstr>_Toc497812882</vt:lpwstr>
      </vt:variant>
      <vt:variant>
        <vt:i4>1835066</vt:i4>
      </vt:variant>
      <vt:variant>
        <vt:i4>707</vt:i4>
      </vt:variant>
      <vt:variant>
        <vt:i4>0</vt:i4>
      </vt:variant>
      <vt:variant>
        <vt:i4>5</vt:i4>
      </vt:variant>
      <vt:variant>
        <vt:lpwstr/>
      </vt:variant>
      <vt:variant>
        <vt:lpwstr>_Toc497812881</vt:lpwstr>
      </vt:variant>
      <vt:variant>
        <vt:i4>1835066</vt:i4>
      </vt:variant>
      <vt:variant>
        <vt:i4>701</vt:i4>
      </vt:variant>
      <vt:variant>
        <vt:i4>0</vt:i4>
      </vt:variant>
      <vt:variant>
        <vt:i4>5</vt:i4>
      </vt:variant>
      <vt:variant>
        <vt:lpwstr/>
      </vt:variant>
      <vt:variant>
        <vt:lpwstr>_Toc497812880</vt:lpwstr>
      </vt:variant>
      <vt:variant>
        <vt:i4>1245242</vt:i4>
      </vt:variant>
      <vt:variant>
        <vt:i4>695</vt:i4>
      </vt:variant>
      <vt:variant>
        <vt:i4>0</vt:i4>
      </vt:variant>
      <vt:variant>
        <vt:i4>5</vt:i4>
      </vt:variant>
      <vt:variant>
        <vt:lpwstr/>
      </vt:variant>
      <vt:variant>
        <vt:lpwstr>_Toc497812879</vt:lpwstr>
      </vt:variant>
      <vt:variant>
        <vt:i4>1245242</vt:i4>
      </vt:variant>
      <vt:variant>
        <vt:i4>689</vt:i4>
      </vt:variant>
      <vt:variant>
        <vt:i4>0</vt:i4>
      </vt:variant>
      <vt:variant>
        <vt:i4>5</vt:i4>
      </vt:variant>
      <vt:variant>
        <vt:lpwstr/>
      </vt:variant>
      <vt:variant>
        <vt:lpwstr>_Toc497812878</vt:lpwstr>
      </vt:variant>
      <vt:variant>
        <vt:i4>1245242</vt:i4>
      </vt:variant>
      <vt:variant>
        <vt:i4>683</vt:i4>
      </vt:variant>
      <vt:variant>
        <vt:i4>0</vt:i4>
      </vt:variant>
      <vt:variant>
        <vt:i4>5</vt:i4>
      </vt:variant>
      <vt:variant>
        <vt:lpwstr/>
      </vt:variant>
      <vt:variant>
        <vt:lpwstr>_Toc497812877</vt:lpwstr>
      </vt:variant>
      <vt:variant>
        <vt:i4>1245242</vt:i4>
      </vt:variant>
      <vt:variant>
        <vt:i4>677</vt:i4>
      </vt:variant>
      <vt:variant>
        <vt:i4>0</vt:i4>
      </vt:variant>
      <vt:variant>
        <vt:i4>5</vt:i4>
      </vt:variant>
      <vt:variant>
        <vt:lpwstr/>
      </vt:variant>
      <vt:variant>
        <vt:lpwstr>_Toc497812876</vt:lpwstr>
      </vt:variant>
      <vt:variant>
        <vt:i4>1245242</vt:i4>
      </vt:variant>
      <vt:variant>
        <vt:i4>671</vt:i4>
      </vt:variant>
      <vt:variant>
        <vt:i4>0</vt:i4>
      </vt:variant>
      <vt:variant>
        <vt:i4>5</vt:i4>
      </vt:variant>
      <vt:variant>
        <vt:lpwstr/>
      </vt:variant>
      <vt:variant>
        <vt:lpwstr>_Toc497812875</vt:lpwstr>
      </vt:variant>
      <vt:variant>
        <vt:i4>1245242</vt:i4>
      </vt:variant>
      <vt:variant>
        <vt:i4>665</vt:i4>
      </vt:variant>
      <vt:variant>
        <vt:i4>0</vt:i4>
      </vt:variant>
      <vt:variant>
        <vt:i4>5</vt:i4>
      </vt:variant>
      <vt:variant>
        <vt:lpwstr/>
      </vt:variant>
      <vt:variant>
        <vt:lpwstr>_Toc497812874</vt:lpwstr>
      </vt:variant>
      <vt:variant>
        <vt:i4>1245242</vt:i4>
      </vt:variant>
      <vt:variant>
        <vt:i4>659</vt:i4>
      </vt:variant>
      <vt:variant>
        <vt:i4>0</vt:i4>
      </vt:variant>
      <vt:variant>
        <vt:i4>5</vt:i4>
      </vt:variant>
      <vt:variant>
        <vt:lpwstr/>
      </vt:variant>
      <vt:variant>
        <vt:lpwstr>_Toc497812873</vt:lpwstr>
      </vt:variant>
      <vt:variant>
        <vt:i4>1245242</vt:i4>
      </vt:variant>
      <vt:variant>
        <vt:i4>653</vt:i4>
      </vt:variant>
      <vt:variant>
        <vt:i4>0</vt:i4>
      </vt:variant>
      <vt:variant>
        <vt:i4>5</vt:i4>
      </vt:variant>
      <vt:variant>
        <vt:lpwstr/>
      </vt:variant>
      <vt:variant>
        <vt:lpwstr>_Toc497812872</vt:lpwstr>
      </vt:variant>
      <vt:variant>
        <vt:i4>1245242</vt:i4>
      </vt:variant>
      <vt:variant>
        <vt:i4>647</vt:i4>
      </vt:variant>
      <vt:variant>
        <vt:i4>0</vt:i4>
      </vt:variant>
      <vt:variant>
        <vt:i4>5</vt:i4>
      </vt:variant>
      <vt:variant>
        <vt:lpwstr/>
      </vt:variant>
      <vt:variant>
        <vt:lpwstr>_Toc497812871</vt:lpwstr>
      </vt:variant>
      <vt:variant>
        <vt:i4>1245242</vt:i4>
      </vt:variant>
      <vt:variant>
        <vt:i4>641</vt:i4>
      </vt:variant>
      <vt:variant>
        <vt:i4>0</vt:i4>
      </vt:variant>
      <vt:variant>
        <vt:i4>5</vt:i4>
      </vt:variant>
      <vt:variant>
        <vt:lpwstr/>
      </vt:variant>
      <vt:variant>
        <vt:lpwstr>_Toc497812870</vt:lpwstr>
      </vt:variant>
      <vt:variant>
        <vt:i4>1179706</vt:i4>
      </vt:variant>
      <vt:variant>
        <vt:i4>635</vt:i4>
      </vt:variant>
      <vt:variant>
        <vt:i4>0</vt:i4>
      </vt:variant>
      <vt:variant>
        <vt:i4>5</vt:i4>
      </vt:variant>
      <vt:variant>
        <vt:lpwstr/>
      </vt:variant>
      <vt:variant>
        <vt:lpwstr>_Toc497812869</vt:lpwstr>
      </vt:variant>
      <vt:variant>
        <vt:i4>1179706</vt:i4>
      </vt:variant>
      <vt:variant>
        <vt:i4>629</vt:i4>
      </vt:variant>
      <vt:variant>
        <vt:i4>0</vt:i4>
      </vt:variant>
      <vt:variant>
        <vt:i4>5</vt:i4>
      </vt:variant>
      <vt:variant>
        <vt:lpwstr/>
      </vt:variant>
      <vt:variant>
        <vt:lpwstr>_Toc497812868</vt:lpwstr>
      </vt:variant>
      <vt:variant>
        <vt:i4>1179706</vt:i4>
      </vt:variant>
      <vt:variant>
        <vt:i4>623</vt:i4>
      </vt:variant>
      <vt:variant>
        <vt:i4>0</vt:i4>
      </vt:variant>
      <vt:variant>
        <vt:i4>5</vt:i4>
      </vt:variant>
      <vt:variant>
        <vt:lpwstr/>
      </vt:variant>
      <vt:variant>
        <vt:lpwstr>_Toc497812867</vt:lpwstr>
      </vt:variant>
      <vt:variant>
        <vt:i4>1179706</vt:i4>
      </vt:variant>
      <vt:variant>
        <vt:i4>617</vt:i4>
      </vt:variant>
      <vt:variant>
        <vt:i4>0</vt:i4>
      </vt:variant>
      <vt:variant>
        <vt:i4>5</vt:i4>
      </vt:variant>
      <vt:variant>
        <vt:lpwstr/>
      </vt:variant>
      <vt:variant>
        <vt:lpwstr>_Toc497812866</vt:lpwstr>
      </vt:variant>
      <vt:variant>
        <vt:i4>1179706</vt:i4>
      </vt:variant>
      <vt:variant>
        <vt:i4>611</vt:i4>
      </vt:variant>
      <vt:variant>
        <vt:i4>0</vt:i4>
      </vt:variant>
      <vt:variant>
        <vt:i4>5</vt:i4>
      </vt:variant>
      <vt:variant>
        <vt:lpwstr/>
      </vt:variant>
      <vt:variant>
        <vt:lpwstr>_Toc497812865</vt:lpwstr>
      </vt:variant>
      <vt:variant>
        <vt:i4>1179706</vt:i4>
      </vt:variant>
      <vt:variant>
        <vt:i4>605</vt:i4>
      </vt:variant>
      <vt:variant>
        <vt:i4>0</vt:i4>
      </vt:variant>
      <vt:variant>
        <vt:i4>5</vt:i4>
      </vt:variant>
      <vt:variant>
        <vt:lpwstr/>
      </vt:variant>
      <vt:variant>
        <vt:lpwstr>_Toc497812864</vt:lpwstr>
      </vt:variant>
      <vt:variant>
        <vt:i4>1179706</vt:i4>
      </vt:variant>
      <vt:variant>
        <vt:i4>599</vt:i4>
      </vt:variant>
      <vt:variant>
        <vt:i4>0</vt:i4>
      </vt:variant>
      <vt:variant>
        <vt:i4>5</vt:i4>
      </vt:variant>
      <vt:variant>
        <vt:lpwstr/>
      </vt:variant>
      <vt:variant>
        <vt:lpwstr>_Toc497812863</vt:lpwstr>
      </vt:variant>
      <vt:variant>
        <vt:i4>1179706</vt:i4>
      </vt:variant>
      <vt:variant>
        <vt:i4>593</vt:i4>
      </vt:variant>
      <vt:variant>
        <vt:i4>0</vt:i4>
      </vt:variant>
      <vt:variant>
        <vt:i4>5</vt:i4>
      </vt:variant>
      <vt:variant>
        <vt:lpwstr/>
      </vt:variant>
      <vt:variant>
        <vt:lpwstr>_Toc497812862</vt:lpwstr>
      </vt:variant>
      <vt:variant>
        <vt:i4>1179706</vt:i4>
      </vt:variant>
      <vt:variant>
        <vt:i4>587</vt:i4>
      </vt:variant>
      <vt:variant>
        <vt:i4>0</vt:i4>
      </vt:variant>
      <vt:variant>
        <vt:i4>5</vt:i4>
      </vt:variant>
      <vt:variant>
        <vt:lpwstr/>
      </vt:variant>
      <vt:variant>
        <vt:lpwstr>_Toc497812861</vt:lpwstr>
      </vt:variant>
      <vt:variant>
        <vt:i4>1179706</vt:i4>
      </vt:variant>
      <vt:variant>
        <vt:i4>581</vt:i4>
      </vt:variant>
      <vt:variant>
        <vt:i4>0</vt:i4>
      </vt:variant>
      <vt:variant>
        <vt:i4>5</vt:i4>
      </vt:variant>
      <vt:variant>
        <vt:lpwstr/>
      </vt:variant>
      <vt:variant>
        <vt:lpwstr>_Toc497812860</vt:lpwstr>
      </vt:variant>
      <vt:variant>
        <vt:i4>1114170</vt:i4>
      </vt:variant>
      <vt:variant>
        <vt:i4>575</vt:i4>
      </vt:variant>
      <vt:variant>
        <vt:i4>0</vt:i4>
      </vt:variant>
      <vt:variant>
        <vt:i4>5</vt:i4>
      </vt:variant>
      <vt:variant>
        <vt:lpwstr/>
      </vt:variant>
      <vt:variant>
        <vt:lpwstr>_Toc497812859</vt:lpwstr>
      </vt:variant>
      <vt:variant>
        <vt:i4>1114170</vt:i4>
      </vt:variant>
      <vt:variant>
        <vt:i4>569</vt:i4>
      </vt:variant>
      <vt:variant>
        <vt:i4>0</vt:i4>
      </vt:variant>
      <vt:variant>
        <vt:i4>5</vt:i4>
      </vt:variant>
      <vt:variant>
        <vt:lpwstr/>
      </vt:variant>
      <vt:variant>
        <vt:lpwstr>_Toc497812858</vt:lpwstr>
      </vt:variant>
      <vt:variant>
        <vt:i4>1114170</vt:i4>
      </vt:variant>
      <vt:variant>
        <vt:i4>563</vt:i4>
      </vt:variant>
      <vt:variant>
        <vt:i4>0</vt:i4>
      </vt:variant>
      <vt:variant>
        <vt:i4>5</vt:i4>
      </vt:variant>
      <vt:variant>
        <vt:lpwstr/>
      </vt:variant>
      <vt:variant>
        <vt:lpwstr>_Toc497812857</vt:lpwstr>
      </vt:variant>
      <vt:variant>
        <vt:i4>1114170</vt:i4>
      </vt:variant>
      <vt:variant>
        <vt:i4>557</vt:i4>
      </vt:variant>
      <vt:variant>
        <vt:i4>0</vt:i4>
      </vt:variant>
      <vt:variant>
        <vt:i4>5</vt:i4>
      </vt:variant>
      <vt:variant>
        <vt:lpwstr/>
      </vt:variant>
      <vt:variant>
        <vt:lpwstr>_Toc497812856</vt:lpwstr>
      </vt:variant>
      <vt:variant>
        <vt:i4>1114170</vt:i4>
      </vt:variant>
      <vt:variant>
        <vt:i4>551</vt:i4>
      </vt:variant>
      <vt:variant>
        <vt:i4>0</vt:i4>
      </vt:variant>
      <vt:variant>
        <vt:i4>5</vt:i4>
      </vt:variant>
      <vt:variant>
        <vt:lpwstr/>
      </vt:variant>
      <vt:variant>
        <vt:lpwstr>_Toc497812855</vt:lpwstr>
      </vt:variant>
      <vt:variant>
        <vt:i4>1114170</vt:i4>
      </vt:variant>
      <vt:variant>
        <vt:i4>545</vt:i4>
      </vt:variant>
      <vt:variant>
        <vt:i4>0</vt:i4>
      </vt:variant>
      <vt:variant>
        <vt:i4>5</vt:i4>
      </vt:variant>
      <vt:variant>
        <vt:lpwstr/>
      </vt:variant>
      <vt:variant>
        <vt:lpwstr>_Toc497812854</vt:lpwstr>
      </vt:variant>
      <vt:variant>
        <vt:i4>1114170</vt:i4>
      </vt:variant>
      <vt:variant>
        <vt:i4>539</vt:i4>
      </vt:variant>
      <vt:variant>
        <vt:i4>0</vt:i4>
      </vt:variant>
      <vt:variant>
        <vt:i4>5</vt:i4>
      </vt:variant>
      <vt:variant>
        <vt:lpwstr/>
      </vt:variant>
      <vt:variant>
        <vt:lpwstr>_Toc497812853</vt:lpwstr>
      </vt:variant>
      <vt:variant>
        <vt:i4>1114170</vt:i4>
      </vt:variant>
      <vt:variant>
        <vt:i4>533</vt:i4>
      </vt:variant>
      <vt:variant>
        <vt:i4>0</vt:i4>
      </vt:variant>
      <vt:variant>
        <vt:i4>5</vt:i4>
      </vt:variant>
      <vt:variant>
        <vt:lpwstr/>
      </vt:variant>
      <vt:variant>
        <vt:lpwstr>_Toc497812852</vt:lpwstr>
      </vt:variant>
      <vt:variant>
        <vt:i4>1114170</vt:i4>
      </vt:variant>
      <vt:variant>
        <vt:i4>527</vt:i4>
      </vt:variant>
      <vt:variant>
        <vt:i4>0</vt:i4>
      </vt:variant>
      <vt:variant>
        <vt:i4>5</vt:i4>
      </vt:variant>
      <vt:variant>
        <vt:lpwstr/>
      </vt:variant>
      <vt:variant>
        <vt:lpwstr>_Toc497812851</vt:lpwstr>
      </vt:variant>
      <vt:variant>
        <vt:i4>1114170</vt:i4>
      </vt:variant>
      <vt:variant>
        <vt:i4>521</vt:i4>
      </vt:variant>
      <vt:variant>
        <vt:i4>0</vt:i4>
      </vt:variant>
      <vt:variant>
        <vt:i4>5</vt:i4>
      </vt:variant>
      <vt:variant>
        <vt:lpwstr/>
      </vt:variant>
      <vt:variant>
        <vt:lpwstr>_Toc497812850</vt:lpwstr>
      </vt:variant>
      <vt:variant>
        <vt:i4>1048634</vt:i4>
      </vt:variant>
      <vt:variant>
        <vt:i4>515</vt:i4>
      </vt:variant>
      <vt:variant>
        <vt:i4>0</vt:i4>
      </vt:variant>
      <vt:variant>
        <vt:i4>5</vt:i4>
      </vt:variant>
      <vt:variant>
        <vt:lpwstr/>
      </vt:variant>
      <vt:variant>
        <vt:lpwstr>_Toc497812849</vt:lpwstr>
      </vt:variant>
      <vt:variant>
        <vt:i4>1048634</vt:i4>
      </vt:variant>
      <vt:variant>
        <vt:i4>509</vt:i4>
      </vt:variant>
      <vt:variant>
        <vt:i4>0</vt:i4>
      </vt:variant>
      <vt:variant>
        <vt:i4>5</vt:i4>
      </vt:variant>
      <vt:variant>
        <vt:lpwstr/>
      </vt:variant>
      <vt:variant>
        <vt:lpwstr>_Toc497812848</vt:lpwstr>
      </vt:variant>
      <vt:variant>
        <vt:i4>1048634</vt:i4>
      </vt:variant>
      <vt:variant>
        <vt:i4>503</vt:i4>
      </vt:variant>
      <vt:variant>
        <vt:i4>0</vt:i4>
      </vt:variant>
      <vt:variant>
        <vt:i4>5</vt:i4>
      </vt:variant>
      <vt:variant>
        <vt:lpwstr/>
      </vt:variant>
      <vt:variant>
        <vt:lpwstr>_Toc497812847</vt:lpwstr>
      </vt:variant>
      <vt:variant>
        <vt:i4>1048634</vt:i4>
      </vt:variant>
      <vt:variant>
        <vt:i4>497</vt:i4>
      </vt:variant>
      <vt:variant>
        <vt:i4>0</vt:i4>
      </vt:variant>
      <vt:variant>
        <vt:i4>5</vt:i4>
      </vt:variant>
      <vt:variant>
        <vt:lpwstr/>
      </vt:variant>
      <vt:variant>
        <vt:lpwstr>_Toc497812846</vt:lpwstr>
      </vt:variant>
      <vt:variant>
        <vt:i4>1048634</vt:i4>
      </vt:variant>
      <vt:variant>
        <vt:i4>491</vt:i4>
      </vt:variant>
      <vt:variant>
        <vt:i4>0</vt:i4>
      </vt:variant>
      <vt:variant>
        <vt:i4>5</vt:i4>
      </vt:variant>
      <vt:variant>
        <vt:lpwstr/>
      </vt:variant>
      <vt:variant>
        <vt:lpwstr>_Toc497812845</vt:lpwstr>
      </vt:variant>
      <vt:variant>
        <vt:i4>1048634</vt:i4>
      </vt:variant>
      <vt:variant>
        <vt:i4>485</vt:i4>
      </vt:variant>
      <vt:variant>
        <vt:i4>0</vt:i4>
      </vt:variant>
      <vt:variant>
        <vt:i4>5</vt:i4>
      </vt:variant>
      <vt:variant>
        <vt:lpwstr/>
      </vt:variant>
      <vt:variant>
        <vt:lpwstr>_Toc497812844</vt:lpwstr>
      </vt:variant>
      <vt:variant>
        <vt:i4>1048634</vt:i4>
      </vt:variant>
      <vt:variant>
        <vt:i4>479</vt:i4>
      </vt:variant>
      <vt:variant>
        <vt:i4>0</vt:i4>
      </vt:variant>
      <vt:variant>
        <vt:i4>5</vt:i4>
      </vt:variant>
      <vt:variant>
        <vt:lpwstr/>
      </vt:variant>
      <vt:variant>
        <vt:lpwstr>_Toc497812843</vt:lpwstr>
      </vt:variant>
      <vt:variant>
        <vt:i4>1048634</vt:i4>
      </vt:variant>
      <vt:variant>
        <vt:i4>473</vt:i4>
      </vt:variant>
      <vt:variant>
        <vt:i4>0</vt:i4>
      </vt:variant>
      <vt:variant>
        <vt:i4>5</vt:i4>
      </vt:variant>
      <vt:variant>
        <vt:lpwstr/>
      </vt:variant>
      <vt:variant>
        <vt:lpwstr>_Toc497812842</vt:lpwstr>
      </vt:variant>
      <vt:variant>
        <vt:i4>1048634</vt:i4>
      </vt:variant>
      <vt:variant>
        <vt:i4>467</vt:i4>
      </vt:variant>
      <vt:variant>
        <vt:i4>0</vt:i4>
      </vt:variant>
      <vt:variant>
        <vt:i4>5</vt:i4>
      </vt:variant>
      <vt:variant>
        <vt:lpwstr/>
      </vt:variant>
      <vt:variant>
        <vt:lpwstr>_Toc497812841</vt:lpwstr>
      </vt:variant>
      <vt:variant>
        <vt:i4>1048634</vt:i4>
      </vt:variant>
      <vt:variant>
        <vt:i4>461</vt:i4>
      </vt:variant>
      <vt:variant>
        <vt:i4>0</vt:i4>
      </vt:variant>
      <vt:variant>
        <vt:i4>5</vt:i4>
      </vt:variant>
      <vt:variant>
        <vt:lpwstr/>
      </vt:variant>
      <vt:variant>
        <vt:lpwstr>_Toc497812840</vt:lpwstr>
      </vt:variant>
      <vt:variant>
        <vt:i4>1507386</vt:i4>
      </vt:variant>
      <vt:variant>
        <vt:i4>455</vt:i4>
      </vt:variant>
      <vt:variant>
        <vt:i4>0</vt:i4>
      </vt:variant>
      <vt:variant>
        <vt:i4>5</vt:i4>
      </vt:variant>
      <vt:variant>
        <vt:lpwstr/>
      </vt:variant>
      <vt:variant>
        <vt:lpwstr>_Toc497812839</vt:lpwstr>
      </vt:variant>
      <vt:variant>
        <vt:i4>1507386</vt:i4>
      </vt:variant>
      <vt:variant>
        <vt:i4>449</vt:i4>
      </vt:variant>
      <vt:variant>
        <vt:i4>0</vt:i4>
      </vt:variant>
      <vt:variant>
        <vt:i4>5</vt:i4>
      </vt:variant>
      <vt:variant>
        <vt:lpwstr/>
      </vt:variant>
      <vt:variant>
        <vt:lpwstr>_Toc497812838</vt:lpwstr>
      </vt:variant>
      <vt:variant>
        <vt:i4>1507386</vt:i4>
      </vt:variant>
      <vt:variant>
        <vt:i4>443</vt:i4>
      </vt:variant>
      <vt:variant>
        <vt:i4>0</vt:i4>
      </vt:variant>
      <vt:variant>
        <vt:i4>5</vt:i4>
      </vt:variant>
      <vt:variant>
        <vt:lpwstr/>
      </vt:variant>
      <vt:variant>
        <vt:lpwstr>_Toc497812837</vt:lpwstr>
      </vt:variant>
      <vt:variant>
        <vt:i4>1507386</vt:i4>
      </vt:variant>
      <vt:variant>
        <vt:i4>437</vt:i4>
      </vt:variant>
      <vt:variant>
        <vt:i4>0</vt:i4>
      </vt:variant>
      <vt:variant>
        <vt:i4>5</vt:i4>
      </vt:variant>
      <vt:variant>
        <vt:lpwstr/>
      </vt:variant>
      <vt:variant>
        <vt:lpwstr>_Toc497812836</vt:lpwstr>
      </vt:variant>
      <vt:variant>
        <vt:i4>1507386</vt:i4>
      </vt:variant>
      <vt:variant>
        <vt:i4>431</vt:i4>
      </vt:variant>
      <vt:variant>
        <vt:i4>0</vt:i4>
      </vt:variant>
      <vt:variant>
        <vt:i4>5</vt:i4>
      </vt:variant>
      <vt:variant>
        <vt:lpwstr/>
      </vt:variant>
      <vt:variant>
        <vt:lpwstr>_Toc497812835</vt:lpwstr>
      </vt:variant>
      <vt:variant>
        <vt:i4>1507386</vt:i4>
      </vt:variant>
      <vt:variant>
        <vt:i4>425</vt:i4>
      </vt:variant>
      <vt:variant>
        <vt:i4>0</vt:i4>
      </vt:variant>
      <vt:variant>
        <vt:i4>5</vt:i4>
      </vt:variant>
      <vt:variant>
        <vt:lpwstr/>
      </vt:variant>
      <vt:variant>
        <vt:lpwstr>_Toc497812834</vt:lpwstr>
      </vt:variant>
      <vt:variant>
        <vt:i4>1507386</vt:i4>
      </vt:variant>
      <vt:variant>
        <vt:i4>419</vt:i4>
      </vt:variant>
      <vt:variant>
        <vt:i4>0</vt:i4>
      </vt:variant>
      <vt:variant>
        <vt:i4>5</vt:i4>
      </vt:variant>
      <vt:variant>
        <vt:lpwstr/>
      </vt:variant>
      <vt:variant>
        <vt:lpwstr>_Toc497812833</vt:lpwstr>
      </vt:variant>
      <vt:variant>
        <vt:i4>1507386</vt:i4>
      </vt:variant>
      <vt:variant>
        <vt:i4>413</vt:i4>
      </vt:variant>
      <vt:variant>
        <vt:i4>0</vt:i4>
      </vt:variant>
      <vt:variant>
        <vt:i4>5</vt:i4>
      </vt:variant>
      <vt:variant>
        <vt:lpwstr/>
      </vt:variant>
      <vt:variant>
        <vt:lpwstr>_Toc497812832</vt:lpwstr>
      </vt:variant>
      <vt:variant>
        <vt:i4>1507386</vt:i4>
      </vt:variant>
      <vt:variant>
        <vt:i4>407</vt:i4>
      </vt:variant>
      <vt:variant>
        <vt:i4>0</vt:i4>
      </vt:variant>
      <vt:variant>
        <vt:i4>5</vt:i4>
      </vt:variant>
      <vt:variant>
        <vt:lpwstr/>
      </vt:variant>
      <vt:variant>
        <vt:lpwstr>_Toc497812831</vt:lpwstr>
      </vt:variant>
      <vt:variant>
        <vt:i4>1507386</vt:i4>
      </vt:variant>
      <vt:variant>
        <vt:i4>401</vt:i4>
      </vt:variant>
      <vt:variant>
        <vt:i4>0</vt:i4>
      </vt:variant>
      <vt:variant>
        <vt:i4>5</vt:i4>
      </vt:variant>
      <vt:variant>
        <vt:lpwstr/>
      </vt:variant>
      <vt:variant>
        <vt:lpwstr>_Toc497812830</vt:lpwstr>
      </vt:variant>
      <vt:variant>
        <vt:i4>1441850</vt:i4>
      </vt:variant>
      <vt:variant>
        <vt:i4>395</vt:i4>
      </vt:variant>
      <vt:variant>
        <vt:i4>0</vt:i4>
      </vt:variant>
      <vt:variant>
        <vt:i4>5</vt:i4>
      </vt:variant>
      <vt:variant>
        <vt:lpwstr/>
      </vt:variant>
      <vt:variant>
        <vt:lpwstr>_Toc497812829</vt:lpwstr>
      </vt:variant>
      <vt:variant>
        <vt:i4>1441850</vt:i4>
      </vt:variant>
      <vt:variant>
        <vt:i4>389</vt:i4>
      </vt:variant>
      <vt:variant>
        <vt:i4>0</vt:i4>
      </vt:variant>
      <vt:variant>
        <vt:i4>5</vt:i4>
      </vt:variant>
      <vt:variant>
        <vt:lpwstr/>
      </vt:variant>
      <vt:variant>
        <vt:lpwstr>_Toc497812828</vt:lpwstr>
      </vt:variant>
      <vt:variant>
        <vt:i4>1441850</vt:i4>
      </vt:variant>
      <vt:variant>
        <vt:i4>383</vt:i4>
      </vt:variant>
      <vt:variant>
        <vt:i4>0</vt:i4>
      </vt:variant>
      <vt:variant>
        <vt:i4>5</vt:i4>
      </vt:variant>
      <vt:variant>
        <vt:lpwstr/>
      </vt:variant>
      <vt:variant>
        <vt:lpwstr>_Toc497812827</vt:lpwstr>
      </vt:variant>
      <vt:variant>
        <vt:i4>1441850</vt:i4>
      </vt:variant>
      <vt:variant>
        <vt:i4>377</vt:i4>
      </vt:variant>
      <vt:variant>
        <vt:i4>0</vt:i4>
      </vt:variant>
      <vt:variant>
        <vt:i4>5</vt:i4>
      </vt:variant>
      <vt:variant>
        <vt:lpwstr/>
      </vt:variant>
      <vt:variant>
        <vt:lpwstr>_Toc497812826</vt:lpwstr>
      </vt:variant>
      <vt:variant>
        <vt:i4>1441850</vt:i4>
      </vt:variant>
      <vt:variant>
        <vt:i4>371</vt:i4>
      </vt:variant>
      <vt:variant>
        <vt:i4>0</vt:i4>
      </vt:variant>
      <vt:variant>
        <vt:i4>5</vt:i4>
      </vt:variant>
      <vt:variant>
        <vt:lpwstr/>
      </vt:variant>
      <vt:variant>
        <vt:lpwstr>_Toc497812825</vt:lpwstr>
      </vt:variant>
      <vt:variant>
        <vt:i4>1441850</vt:i4>
      </vt:variant>
      <vt:variant>
        <vt:i4>365</vt:i4>
      </vt:variant>
      <vt:variant>
        <vt:i4>0</vt:i4>
      </vt:variant>
      <vt:variant>
        <vt:i4>5</vt:i4>
      </vt:variant>
      <vt:variant>
        <vt:lpwstr/>
      </vt:variant>
      <vt:variant>
        <vt:lpwstr>_Toc497812824</vt:lpwstr>
      </vt:variant>
      <vt:variant>
        <vt:i4>1441850</vt:i4>
      </vt:variant>
      <vt:variant>
        <vt:i4>359</vt:i4>
      </vt:variant>
      <vt:variant>
        <vt:i4>0</vt:i4>
      </vt:variant>
      <vt:variant>
        <vt:i4>5</vt:i4>
      </vt:variant>
      <vt:variant>
        <vt:lpwstr/>
      </vt:variant>
      <vt:variant>
        <vt:lpwstr>_Toc497812823</vt:lpwstr>
      </vt:variant>
      <vt:variant>
        <vt:i4>1441850</vt:i4>
      </vt:variant>
      <vt:variant>
        <vt:i4>353</vt:i4>
      </vt:variant>
      <vt:variant>
        <vt:i4>0</vt:i4>
      </vt:variant>
      <vt:variant>
        <vt:i4>5</vt:i4>
      </vt:variant>
      <vt:variant>
        <vt:lpwstr/>
      </vt:variant>
      <vt:variant>
        <vt:lpwstr>_Toc497812822</vt:lpwstr>
      </vt:variant>
      <vt:variant>
        <vt:i4>1441850</vt:i4>
      </vt:variant>
      <vt:variant>
        <vt:i4>347</vt:i4>
      </vt:variant>
      <vt:variant>
        <vt:i4>0</vt:i4>
      </vt:variant>
      <vt:variant>
        <vt:i4>5</vt:i4>
      </vt:variant>
      <vt:variant>
        <vt:lpwstr/>
      </vt:variant>
      <vt:variant>
        <vt:lpwstr>_Toc497812821</vt:lpwstr>
      </vt:variant>
      <vt:variant>
        <vt:i4>1441850</vt:i4>
      </vt:variant>
      <vt:variant>
        <vt:i4>341</vt:i4>
      </vt:variant>
      <vt:variant>
        <vt:i4>0</vt:i4>
      </vt:variant>
      <vt:variant>
        <vt:i4>5</vt:i4>
      </vt:variant>
      <vt:variant>
        <vt:lpwstr/>
      </vt:variant>
      <vt:variant>
        <vt:lpwstr>_Toc497812820</vt:lpwstr>
      </vt:variant>
      <vt:variant>
        <vt:i4>1376314</vt:i4>
      </vt:variant>
      <vt:variant>
        <vt:i4>335</vt:i4>
      </vt:variant>
      <vt:variant>
        <vt:i4>0</vt:i4>
      </vt:variant>
      <vt:variant>
        <vt:i4>5</vt:i4>
      </vt:variant>
      <vt:variant>
        <vt:lpwstr/>
      </vt:variant>
      <vt:variant>
        <vt:lpwstr>_Toc497812819</vt:lpwstr>
      </vt:variant>
      <vt:variant>
        <vt:i4>1376314</vt:i4>
      </vt:variant>
      <vt:variant>
        <vt:i4>329</vt:i4>
      </vt:variant>
      <vt:variant>
        <vt:i4>0</vt:i4>
      </vt:variant>
      <vt:variant>
        <vt:i4>5</vt:i4>
      </vt:variant>
      <vt:variant>
        <vt:lpwstr/>
      </vt:variant>
      <vt:variant>
        <vt:lpwstr>_Toc497812818</vt:lpwstr>
      </vt:variant>
      <vt:variant>
        <vt:i4>1376314</vt:i4>
      </vt:variant>
      <vt:variant>
        <vt:i4>323</vt:i4>
      </vt:variant>
      <vt:variant>
        <vt:i4>0</vt:i4>
      </vt:variant>
      <vt:variant>
        <vt:i4>5</vt:i4>
      </vt:variant>
      <vt:variant>
        <vt:lpwstr/>
      </vt:variant>
      <vt:variant>
        <vt:lpwstr>_Toc497812817</vt:lpwstr>
      </vt:variant>
      <vt:variant>
        <vt:i4>1376314</vt:i4>
      </vt:variant>
      <vt:variant>
        <vt:i4>317</vt:i4>
      </vt:variant>
      <vt:variant>
        <vt:i4>0</vt:i4>
      </vt:variant>
      <vt:variant>
        <vt:i4>5</vt:i4>
      </vt:variant>
      <vt:variant>
        <vt:lpwstr/>
      </vt:variant>
      <vt:variant>
        <vt:lpwstr>_Toc497812816</vt:lpwstr>
      </vt:variant>
      <vt:variant>
        <vt:i4>1376314</vt:i4>
      </vt:variant>
      <vt:variant>
        <vt:i4>311</vt:i4>
      </vt:variant>
      <vt:variant>
        <vt:i4>0</vt:i4>
      </vt:variant>
      <vt:variant>
        <vt:i4>5</vt:i4>
      </vt:variant>
      <vt:variant>
        <vt:lpwstr/>
      </vt:variant>
      <vt:variant>
        <vt:lpwstr>_Toc497812815</vt:lpwstr>
      </vt:variant>
      <vt:variant>
        <vt:i4>1376314</vt:i4>
      </vt:variant>
      <vt:variant>
        <vt:i4>305</vt:i4>
      </vt:variant>
      <vt:variant>
        <vt:i4>0</vt:i4>
      </vt:variant>
      <vt:variant>
        <vt:i4>5</vt:i4>
      </vt:variant>
      <vt:variant>
        <vt:lpwstr/>
      </vt:variant>
      <vt:variant>
        <vt:lpwstr>_Toc497812814</vt:lpwstr>
      </vt:variant>
      <vt:variant>
        <vt:i4>1376314</vt:i4>
      </vt:variant>
      <vt:variant>
        <vt:i4>299</vt:i4>
      </vt:variant>
      <vt:variant>
        <vt:i4>0</vt:i4>
      </vt:variant>
      <vt:variant>
        <vt:i4>5</vt:i4>
      </vt:variant>
      <vt:variant>
        <vt:lpwstr/>
      </vt:variant>
      <vt:variant>
        <vt:lpwstr>_Toc497812813</vt:lpwstr>
      </vt:variant>
      <vt:variant>
        <vt:i4>1376314</vt:i4>
      </vt:variant>
      <vt:variant>
        <vt:i4>293</vt:i4>
      </vt:variant>
      <vt:variant>
        <vt:i4>0</vt:i4>
      </vt:variant>
      <vt:variant>
        <vt:i4>5</vt:i4>
      </vt:variant>
      <vt:variant>
        <vt:lpwstr/>
      </vt:variant>
      <vt:variant>
        <vt:lpwstr>_Toc497812812</vt:lpwstr>
      </vt:variant>
      <vt:variant>
        <vt:i4>1376314</vt:i4>
      </vt:variant>
      <vt:variant>
        <vt:i4>287</vt:i4>
      </vt:variant>
      <vt:variant>
        <vt:i4>0</vt:i4>
      </vt:variant>
      <vt:variant>
        <vt:i4>5</vt:i4>
      </vt:variant>
      <vt:variant>
        <vt:lpwstr/>
      </vt:variant>
      <vt:variant>
        <vt:lpwstr>_Toc497812811</vt:lpwstr>
      </vt:variant>
      <vt:variant>
        <vt:i4>1376314</vt:i4>
      </vt:variant>
      <vt:variant>
        <vt:i4>281</vt:i4>
      </vt:variant>
      <vt:variant>
        <vt:i4>0</vt:i4>
      </vt:variant>
      <vt:variant>
        <vt:i4>5</vt:i4>
      </vt:variant>
      <vt:variant>
        <vt:lpwstr/>
      </vt:variant>
      <vt:variant>
        <vt:lpwstr>_Toc497812810</vt:lpwstr>
      </vt:variant>
      <vt:variant>
        <vt:i4>1310778</vt:i4>
      </vt:variant>
      <vt:variant>
        <vt:i4>275</vt:i4>
      </vt:variant>
      <vt:variant>
        <vt:i4>0</vt:i4>
      </vt:variant>
      <vt:variant>
        <vt:i4>5</vt:i4>
      </vt:variant>
      <vt:variant>
        <vt:lpwstr/>
      </vt:variant>
      <vt:variant>
        <vt:lpwstr>_Toc497812809</vt:lpwstr>
      </vt:variant>
      <vt:variant>
        <vt:i4>1310778</vt:i4>
      </vt:variant>
      <vt:variant>
        <vt:i4>269</vt:i4>
      </vt:variant>
      <vt:variant>
        <vt:i4>0</vt:i4>
      </vt:variant>
      <vt:variant>
        <vt:i4>5</vt:i4>
      </vt:variant>
      <vt:variant>
        <vt:lpwstr/>
      </vt:variant>
      <vt:variant>
        <vt:lpwstr>_Toc497812808</vt:lpwstr>
      </vt:variant>
      <vt:variant>
        <vt:i4>1310778</vt:i4>
      </vt:variant>
      <vt:variant>
        <vt:i4>263</vt:i4>
      </vt:variant>
      <vt:variant>
        <vt:i4>0</vt:i4>
      </vt:variant>
      <vt:variant>
        <vt:i4>5</vt:i4>
      </vt:variant>
      <vt:variant>
        <vt:lpwstr/>
      </vt:variant>
      <vt:variant>
        <vt:lpwstr>_Toc497812807</vt:lpwstr>
      </vt:variant>
      <vt:variant>
        <vt:i4>1310778</vt:i4>
      </vt:variant>
      <vt:variant>
        <vt:i4>257</vt:i4>
      </vt:variant>
      <vt:variant>
        <vt:i4>0</vt:i4>
      </vt:variant>
      <vt:variant>
        <vt:i4>5</vt:i4>
      </vt:variant>
      <vt:variant>
        <vt:lpwstr/>
      </vt:variant>
      <vt:variant>
        <vt:lpwstr>_Toc497812806</vt:lpwstr>
      </vt:variant>
      <vt:variant>
        <vt:i4>1310778</vt:i4>
      </vt:variant>
      <vt:variant>
        <vt:i4>251</vt:i4>
      </vt:variant>
      <vt:variant>
        <vt:i4>0</vt:i4>
      </vt:variant>
      <vt:variant>
        <vt:i4>5</vt:i4>
      </vt:variant>
      <vt:variant>
        <vt:lpwstr/>
      </vt:variant>
      <vt:variant>
        <vt:lpwstr>_Toc497812805</vt:lpwstr>
      </vt:variant>
      <vt:variant>
        <vt:i4>1310778</vt:i4>
      </vt:variant>
      <vt:variant>
        <vt:i4>245</vt:i4>
      </vt:variant>
      <vt:variant>
        <vt:i4>0</vt:i4>
      </vt:variant>
      <vt:variant>
        <vt:i4>5</vt:i4>
      </vt:variant>
      <vt:variant>
        <vt:lpwstr/>
      </vt:variant>
      <vt:variant>
        <vt:lpwstr>_Toc497812804</vt:lpwstr>
      </vt:variant>
      <vt:variant>
        <vt:i4>1310778</vt:i4>
      </vt:variant>
      <vt:variant>
        <vt:i4>239</vt:i4>
      </vt:variant>
      <vt:variant>
        <vt:i4>0</vt:i4>
      </vt:variant>
      <vt:variant>
        <vt:i4>5</vt:i4>
      </vt:variant>
      <vt:variant>
        <vt:lpwstr/>
      </vt:variant>
      <vt:variant>
        <vt:lpwstr>_Toc497812803</vt:lpwstr>
      </vt:variant>
      <vt:variant>
        <vt:i4>1310778</vt:i4>
      </vt:variant>
      <vt:variant>
        <vt:i4>233</vt:i4>
      </vt:variant>
      <vt:variant>
        <vt:i4>0</vt:i4>
      </vt:variant>
      <vt:variant>
        <vt:i4>5</vt:i4>
      </vt:variant>
      <vt:variant>
        <vt:lpwstr/>
      </vt:variant>
      <vt:variant>
        <vt:lpwstr>_Toc497812802</vt:lpwstr>
      </vt:variant>
      <vt:variant>
        <vt:i4>1310778</vt:i4>
      </vt:variant>
      <vt:variant>
        <vt:i4>227</vt:i4>
      </vt:variant>
      <vt:variant>
        <vt:i4>0</vt:i4>
      </vt:variant>
      <vt:variant>
        <vt:i4>5</vt:i4>
      </vt:variant>
      <vt:variant>
        <vt:lpwstr/>
      </vt:variant>
      <vt:variant>
        <vt:lpwstr>_Toc497812801</vt:lpwstr>
      </vt:variant>
      <vt:variant>
        <vt:i4>1310778</vt:i4>
      </vt:variant>
      <vt:variant>
        <vt:i4>221</vt:i4>
      </vt:variant>
      <vt:variant>
        <vt:i4>0</vt:i4>
      </vt:variant>
      <vt:variant>
        <vt:i4>5</vt:i4>
      </vt:variant>
      <vt:variant>
        <vt:lpwstr/>
      </vt:variant>
      <vt:variant>
        <vt:lpwstr>_Toc497812800</vt:lpwstr>
      </vt:variant>
      <vt:variant>
        <vt:i4>1900597</vt:i4>
      </vt:variant>
      <vt:variant>
        <vt:i4>215</vt:i4>
      </vt:variant>
      <vt:variant>
        <vt:i4>0</vt:i4>
      </vt:variant>
      <vt:variant>
        <vt:i4>5</vt:i4>
      </vt:variant>
      <vt:variant>
        <vt:lpwstr/>
      </vt:variant>
      <vt:variant>
        <vt:lpwstr>_Toc497812799</vt:lpwstr>
      </vt:variant>
      <vt:variant>
        <vt:i4>1900597</vt:i4>
      </vt:variant>
      <vt:variant>
        <vt:i4>209</vt:i4>
      </vt:variant>
      <vt:variant>
        <vt:i4>0</vt:i4>
      </vt:variant>
      <vt:variant>
        <vt:i4>5</vt:i4>
      </vt:variant>
      <vt:variant>
        <vt:lpwstr/>
      </vt:variant>
      <vt:variant>
        <vt:lpwstr>_Toc497812798</vt:lpwstr>
      </vt:variant>
      <vt:variant>
        <vt:i4>1900597</vt:i4>
      </vt:variant>
      <vt:variant>
        <vt:i4>203</vt:i4>
      </vt:variant>
      <vt:variant>
        <vt:i4>0</vt:i4>
      </vt:variant>
      <vt:variant>
        <vt:i4>5</vt:i4>
      </vt:variant>
      <vt:variant>
        <vt:lpwstr/>
      </vt:variant>
      <vt:variant>
        <vt:lpwstr>_Toc497812797</vt:lpwstr>
      </vt:variant>
      <vt:variant>
        <vt:i4>1900597</vt:i4>
      </vt:variant>
      <vt:variant>
        <vt:i4>197</vt:i4>
      </vt:variant>
      <vt:variant>
        <vt:i4>0</vt:i4>
      </vt:variant>
      <vt:variant>
        <vt:i4>5</vt:i4>
      </vt:variant>
      <vt:variant>
        <vt:lpwstr/>
      </vt:variant>
      <vt:variant>
        <vt:lpwstr>_Toc497812796</vt:lpwstr>
      </vt:variant>
      <vt:variant>
        <vt:i4>1900597</vt:i4>
      </vt:variant>
      <vt:variant>
        <vt:i4>191</vt:i4>
      </vt:variant>
      <vt:variant>
        <vt:i4>0</vt:i4>
      </vt:variant>
      <vt:variant>
        <vt:i4>5</vt:i4>
      </vt:variant>
      <vt:variant>
        <vt:lpwstr/>
      </vt:variant>
      <vt:variant>
        <vt:lpwstr>_Toc497812795</vt:lpwstr>
      </vt:variant>
      <vt:variant>
        <vt:i4>1900597</vt:i4>
      </vt:variant>
      <vt:variant>
        <vt:i4>185</vt:i4>
      </vt:variant>
      <vt:variant>
        <vt:i4>0</vt:i4>
      </vt:variant>
      <vt:variant>
        <vt:i4>5</vt:i4>
      </vt:variant>
      <vt:variant>
        <vt:lpwstr/>
      </vt:variant>
      <vt:variant>
        <vt:lpwstr>_Toc497812794</vt:lpwstr>
      </vt:variant>
      <vt:variant>
        <vt:i4>1900597</vt:i4>
      </vt:variant>
      <vt:variant>
        <vt:i4>179</vt:i4>
      </vt:variant>
      <vt:variant>
        <vt:i4>0</vt:i4>
      </vt:variant>
      <vt:variant>
        <vt:i4>5</vt:i4>
      </vt:variant>
      <vt:variant>
        <vt:lpwstr/>
      </vt:variant>
      <vt:variant>
        <vt:lpwstr>_Toc497812793</vt:lpwstr>
      </vt:variant>
      <vt:variant>
        <vt:i4>1900597</vt:i4>
      </vt:variant>
      <vt:variant>
        <vt:i4>173</vt:i4>
      </vt:variant>
      <vt:variant>
        <vt:i4>0</vt:i4>
      </vt:variant>
      <vt:variant>
        <vt:i4>5</vt:i4>
      </vt:variant>
      <vt:variant>
        <vt:lpwstr/>
      </vt:variant>
      <vt:variant>
        <vt:lpwstr>_Toc497812792</vt:lpwstr>
      </vt:variant>
      <vt:variant>
        <vt:i4>1900597</vt:i4>
      </vt:variant>
      <vt:variant>
        <vt:i4>167</vt:i4>
      </vt:variant>
      <vt:variant>
        <vt:i4>0</vt:i4>
      </vt:variant>
      <vt:variant>
        <vt:i4>5</vt:i4>
      </vt:variant>
      <vt:variant>
        <vt:lpwstr/>
      </vt:variant>
      <vt:variant>
        <vt:lpwstr>_Toc497812791</vt:lpwstr>
      </vt:variant>
      <vt:variant>
        <vt:i4>1900597</vt:i4>
      </vt:variant>
      <vt:variant>
        <vt:i4>161</vt:i4>
      </vt:variant>
      <vt:variant>
        <vt:i4>0</vt:i4>
      </vt:variant>
      <vt:variant>
        <vt:i4>5</vt:i4>
      </vt:variant>
      <vt:variant>
        <vt:lpwstr/>
      </vt:variant>
      <vt:variant>
        <vt:lpwstr>_Toc497812790</vt:lpwstr>
      </vt:variant>
      <vt:variant>
        <vt:i4>1835061</vt:i4>
      </vt:variant>
      <vt:variant>
        <vt:i4>155</vt:i4>
      </vt:variant>
      <vt:variant>
        <vt:i4>0</vt:i4>
      </vt:variant>
      <vt:variant>
        <vt:i4>5</vt:i4>
      </vt:variant>
      <vt:variant>
        <vt:lpwstr/>
      </vt:variant>
      <vt:variant>
        <vt:lpwstr>_Toc497812789</vt:lpwstr>
      </vt:variant>
      <vt:variant>
        <vt:i4>1835061</vt:i4>
      </vt:variant>
      <vt:variant>
        <vt:i4>149</vt:i4>
      </vt:variant>
      <vt:variant>
        <vt:i4>0</vt:i4>
      </vt:variant>
      <vt:variant>
        <vt:i4>5</vt:i4>
      </vt:variant>
      <vt:variant>
        <vt:lpwstr/>
      </vt:variant>
      <vt:variant>
        <vt:lpwstr>_Toc497812788</vt:lpwstr>
      </vt:variant>
      <vt:variant>
        <vt:i4>1835061</vt:i4>
      </vt:variant>
      <vt:variant>
        <vt:i4>143</vt:i4>
      </vt:variant>
      <vt:variant>
        <vt:i4>0</vt:i4>
      </vt:variant>
      <vt:variant>
        <vt:i4>5</vt:i4>
      </vt:variant>
      <vt:variant>
        <vt:lpwstr/>
      </vt:variant>
      <vt:variant>
        <vt:lpwstr>_Toc497812787</vt:lpwstr>
      </vt:variant>
      <vt:variant>
        <vt:i4>1835061</vt:i4>
      </vt:variant>
      <vt:variant>
        <vt:i4>137</vt:i4>
      </vt:variant>
      <vt:variant>
        <vt:i4>0</vt:i4>
      </vt:variant>
      <vt:variant>
        <vt:i4>5</vt:i4>
      </vt:variant>
      <vt:variant>
        <vt:lpwstr/>
      </vt:variant>
      <vt:variant>
        <vt:lpwstr>_Toc497812786</vt:lpwstr>
      </vt:variant>
      <vt:variant>
        <vt:i4>1835061</vt:i4>
      </vt:variant>
      <vt:variant>
        <vt:i4>131</vt:i4>
      </vt:variant>
      <vt:variant>
        <vt:i4>0</vt:i4>
      </vt:variant>
      <vt:variant>
        <vt:i4>5</vt:i4>
      </vt:variant>
      <vt:variant>
        <vt:lpwstr/>
      </vt:variant>
      <vt:variant>
        <vt:lpwstr>_Toc497812785</vt:lpwstr>
      </vt:variant>
      <vt:variant>
        <vt:i4>1835061</vt:i4>
      </vt:variant>
      <vt:variant>
        <vt:i4>125</vt:i4>
      </vt:variant>
      <vt:variant>
        <vt:i4>0</vt:i4>
      </vt:variant>
      <vt:variant>
        <vt:i4>5</vt:i4>
      </vt:variant>
      <vt:variant>
        <vt:lpwstr/>
      </vt:variant>
      <vt:variant>
        <vt:lpwstr>_Toc497812784</vt:lpwstr>
      </vt:variant>
      <vt:variant>
        <vt:i4>1835061</vt:i4>
      </vt:variant>
      <vt:variant>
        <vt:i4>119</vt:i4>
      </vt:variant>
      <vt:variant>
        <vt:i4>0</vt:i4>
      </vt:variant>
      <vt:variant>
        <vt:i4>5</vt:i4>
      </vt:variant>
      <vt:variant>
        <vt:lpwstr/>
      </vt:variant>
      <vt:variant>
        <vt:lpwstr>_Toc497812783</vt:lpwstr>
      </vt:variant>
      <vt:variant>
        <vt:i4>1835061</vt:i4>
      </vt:variant>
      <vt:variant>
        <vt:i4>113</vt:i4>
      </vt:variant>
      <vt:variant>
        <vt:i4>0</vt:i4>
      </vt:variant>
      <vt:variant>
        <vt:i4>5</vt:i4>
      </vt:variant>
      <vt:variant>
        <vt:lpwstr/>
      </vt:variant>
      <vt:variant>
        <vt:lpwstr>_Toc497812782</vt:lpwstr>
      </vt:variant>
      <vt:variant>
        <vt:i4>1835061</vt:i4>
      </vt:variant>
      <vt:variant>
        <vt:i4>107</vt:i4>
      </vt:variant>
      <vt:variant>
        <vt:i4>0</vt:i4>
      </vt:variant>
      <vt:variant>
        <vt:i4>5</vt:i4>
      </vt:variant>
      <vt:variant>
        <vt:lpwstr/>
      </vt:variant>
      <vt:variant>
        <vt:lpwstr>_Toc497812781</vt:lpwstr>
      </vt:variant>
      <vt:variant>
        <vt:i4>1835061</vt:i4>
      </vt:variant>
      <vt:variant>
        <vt:i4>101</vt:i4>
      </vt:variant>
      <vt:variant>
        <vt:i4>0</vt:i4>
      </vt:variant>
      <vt:variant>
        <vt:i4>5</vt:i4>
      </vt:variant>
      <vt:variant>
        <vt:lpwstr/>
      </vt:variant>
      <vt:variant>
        <vt:lpwstr>_Toc497812780</vt:lpwstr>
      </vt:variant>
      <vt:variant>
        <vt:i4>1245237</vt:i4>
      </vt:variant>
      <vt:variant>
        <vt:i4>95</vt:i4>
      </vt:variant>
      <vt:variant>
        <vt:i4>0</vt:i4>
      </vt:variant>
      <vt:variant>
        <vt:i4>5</vt:i4>
      </vt:variant>
      <vt:variant>
        <vt:lpwstr/>
      </vt:variant>
      <vt:variant>
        <vt:lpwstr>_Toc497812779</vt:lpwstr>
      </vt:variant>
      <vt:variant>
        <vt:i4>1245237</vt:i4>
      </vt:variant>
      <vt:variant>
        <vt:i4>89</vt:i4>
      </vt:variant>
      <vt:variant>
        <vt:i4>0</vt:i4>
      </vt:variant>
      <vt:variant>
        <vt:i4>5</vt:i4>
      </vt:variant>
      <vt:variant>
        <vt:lpwstr/>
      </vt:variant>
      <vt:variant>
        <vt:lpwstr>_Toc497812778</vt:lpwstr>
      </vt:variant>
      <vt:variant>
        <vt:i4>1245237</vt:i4>
      </vt:variant>
      <vt:variant>
        <vt:i4>83</vt:i4>
      </vt:variant>
      <vt:variant>
        <vt:i4>0</vt:i4>
      </vt:variant>
      <vt:variant>
        <vt:i4>5</vt:i4>
      </vt:variant>
      <vt:variant>
        <vt:lpwstr/>
      </vt:variant>
      <vt:variant>
        <vt:lpwstr>_Toc497812777</vt:lpwstr>
      </vt:variant>
      <vt:variant>
        <vt:i4>1245237</vt:i4>
      </vt:variant>
      <vt:variant>
        <vt:i4>77</vt:i4>
      </vt:variant>
      <vt:variant>
        <vt:i4>0</vt:i4>
      </vt:variant>
      <vt:variant>
        <vt:i4>5</vt:i4>
      </vt:variant>
      <vt:variant>
        <vt:lpwstr/>
      </vt:variant>
      <vt:variant>
        <vt:lpwstr>_Toc497812776</vt:lpwstr>
      </vt:variant>
      <vt:variant>
        <vt:i4>1245237</vt:i4>
      </vt:variant>
      <vt:variant>
        <vt:i4>71</vt:i4>
      </vt:variant>
      <vt:variant>
        <vt:i4>0</vt:i4>
      </vt:variant>
      <vt:variant>
        <vt:i4>5</vt:i4>
      </vt:variant>
      <vt:variant>
        <vt:lpwstr/>
      </vt:variant>
      <vt:variant>
        <vt:lpwstr>_Toc497812775</vt:lpwstr>
      </vt:variant>
      <vt:variant>
        <vt:i4>1245237</vt:i4>
      </vt:variant>
      <vt:variant>
        <vt:i4>65</vt:i4>
      </vt:variant>
      <vt:variant>
        <vt:i4>0</vt:i4>
      </vt:variant>
      <vt:variant>
        <vt:i4>5</vt:i4>
      </vt:variant>
      <vt:variant>
        <vt:lpwstr/>
      </vt:variant>
      <vt:variant>
        <vt:lpwstr>_Toc497812774</vt:lpwstr>
      </vt:variant>
      <vt:variant>
        <vt:i4>1245237</vt:i4>
      </vt:variant>
      <vt:variant>
        <vt:i4>59</vt:i4>
      </vt:variant>
      <vt:variant>
        <vt:i4>0</vt:i4>
      </vt:variant>
      <vt:variant>
        <vt:i4>5</vt:i4>
      </vt:variant>
      <vt:variant>
        <vt:lpwstr/>
      </vt:variant>
      <vt:variant>
        <vt:lpwstr>_Toc497812773</vt:lpwstr>
      </vt:variant>
      <vt:variant>
        <vt:i4>1245237</vt:i4>
      </vt:variant>
      <vt:variant>
        <vt:i4>53</vt:i4>
      </vt:variant>
      <vt:variant>
        <vt:i4>0</vt:i4>
      </vt:variant>
      <vt:variant>
        <vt:i4>5</vt:i4>
      </vt:variant>
      <vt:variant>
        <vt:lpwstr/>
      </vt:variant>
      <vt:variant>
        <vt:lpwstr>_Toc497812772</vt:lpwstr>
      </vt:variant>
      <vt:variant>
        <vt:i4>1245237</vt:i4>
      </vt:variant>
      <vt:variant>
        <vt:i4>47</vt:i4>
      </vt:variant>
      <vt:variant>
        <vt:i4>0</vt:i4>
      </vt:variant>
      <vt:variant>
        <vt:i4>5</vt:i4>
      </vt:variant>
      <vt:variant>
        <vt:lpwstr/>
      </vt:variant>
      <vt:variant>
        <vt:lpwstr>_Toc497812771</vt:lpwstr>
      </vt:variant>
      <vt:variant>
        <vt:i4>1245237</vt:i4>
      </vt:variant>
      <vt:variant>
        <vt:i4>41</vt:i4>
      </vt:variant>
      <vt:variant>
        <vt:i4>0</vt:i4>
      </vt:variant>
      <vt:variant>
        <vt:i4>5</vt:i4>
      </vt:variant>
      <vt:variant>
        <vt:lpwstr/>
      </vt:variant>
      <vt:variant>
        <vt:lpwstr>_Toc497812770</vt:lpwstr>
      </vt:variant>
      <vt:variant>
        <vt:i4>1179701</vt:i4>
      </vt:variant>
      <vt:variant>
        <vt:i4>35</vt:i4>
      </vt:variant>
      <vt:variant>
        <vt:i4>0</vt:i4>
      </vt:variant>
      <vt:variant>
        <vt:i4>5</vt:i4>
      </vt:variant>
      <vt:variant>
        <vt:lpwstr/>
      </vt:variant>
      <vt:variant>
        <vt:lpwstr>_Toc497812769</vt:lpwstr>
      </vt:variant>
      <vt:variant>
        <vt:i4>1179701</vt:i4>
      </vt:variant>
      <vt:variant>
        <vt:i4>29</vt:i4>
      </vt:variant>
      <vt:variant>
        <vt:i4>0</vt:i4>
      </vt:variant>
      <vt:variant>
        <vt:i4>5</vt:i4>
      </vt:variant>
      <vt:variant>
        <vt:lpwstr/>
      </vt:variant>
      <vt:variant>
        <vt:lpwstr>_Toc497812768</vt:lpwstr>
      </vt:variant>
      <vt:variant>
        <vt:i4>1179701</vt:i4>
      </vt:variant>
      <vt:variant>
        <vt:i4>23</vt:i4>
      </vt:variant>
      <vt:variant>
        <vt:i4>0</vt:i4>
      </vt:variant>
      <vt:variant>
        <vt:i4>5</vt:i4>
      </vt:variant>
      <vt:variant>
        <vt:lpwstr/>
      </vt:variant>
      <vt:variant>
        <vt:lpwstr>_Toc497812767</vt:lpwstr>
      </vt:variant>
      <vt:variant>
        <vt:i4>1179701</vt:i4>
      </vt:variant>
      <vt:variant>
        <vt:i4>17</vt:i4>
      </vt:variant>
      <vt:variant>
        <vt:i4>0</vt:i4>
      </vt:variant>
      <vt:variant>
        <vt:i4>5</vt:i4>
      </vt:variant>
      <vt:variant>
        <vt:lpwstr/>
      </vt:variant>
      <vt:variant>
        <vt:lpwstr>_Toc497812766</vt:lpwstr>
      </vt:variant>
      <vt:variant>
        <vt:i4>1179701</vt:i4>
      </vt:variant>
      <vt:variant>
        <vt:i4>11</vt:i4>
      </vt:variant>
      <vt:variant>
        <vt:i4>0</vt:i4>
      </vt:variant>
      <vt:variant>
        <vt:i4>5</vt:i4>
      </vt:variant>
      <vt:variant>
        <vt:lpwstr/>
      </vt:variant>
      <vt:variant>
        <vt:lpwstr>_Toc497812765</vt:lpwstr>
      </vt:variant>
      <vt:variant>
        <vt:i4>3276912</vt:i4>
      </vt:variant>
      <vt:variant>
        <vt:i4>6</vt:i4>
      </vt:variant>
      <vt:variant>
        <vt:i4>0</vt:i4>
      </vt:variant>
      <vt:variant>
        <vt:i4>5</vt:i4>
      </vt:variant>
      <vt:variant>
        <vt:lpwstr/>
      </vt:variant>
      <vt:variant>
        <vt:lpwstr>p25</vt:lpwstr>
      </vt:variant>
      <vt:variant>
        <vt:i4>3276912</vt:i4>
      </vt:variant>
      <vt:variant>
        <vt:i4>3</vt:i4>
      </vt:variant>
      <vt:variant>
        <vt:i4>0</vt:i4>
      </vt:variant>
      <vt:variant>
        <vt:i4>5</vt:i4>
      </vt:variant>
      <vt:variant>
        <vt:lpwstr/>
      </vt:variant>
      <vt:variant>
        <vt:lpwstr>p22</vt:lpwstr>
      </vt:variant>
      <vt:variant>
        <vt:i4>3276912</vt:i4>
      </vt:variant>
      <vt:variant>
        <vt:i4>0</vt:i4>
      </vt:variant>
      <vt:variant>
        <vt:i4>0</vt:i4>
      </vt:variant>
      <vt:variant>
        <vt:i4>5</vt:i4>
      </vt:variant>
      <vt:variant>
        <vt:lpwstr/>
      </vt:variant>
      <vt:variant>
        <vt:lpwstr>p20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PIMS Technical Manual</dc:title>
  <dc:subject>PIMS ADT Technical Manual</dc:subject>
  <dc:creator>Department of Veterans Affairs</dc:creator>
  <cp:lastModifiedBy>Cote, Jennifer N. (Cognosante MVH, LLC)</cp:lastModifiedBy>
  <cp:revision>2</cp:revision>
  <cp:lastPrinted>2019-01-30T15:15:00Z</cp:lastPrinted>
  <dcterms:created xsi:type="dcterms:W3CDTF">2019-06-20T11:43:00Z</dcterms:created>
  <dcterms:modified xsi:type="dcterms:W3CDTF">2019-06-20T11:43:00Z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lc_DocId">
    <vt:lpwstr>657KNE7CTRDA-6344-1478</vt:lpwstr>
  </property>
  <property fmtid="{D5CDD505-2E9C-101B-9397-08002B2CF9AE}" pid="4" name="_dlc_DocIdItemGuid">
    <vt:lpwstr>b06144d2-599c-4c23-b1ed-e9484a31c5ed</vt:lpwstr>
  </property>
  <property fmtid="{D5CDD505-2E9C-101B-9397-08002B2CF9AE}" pid="5" name="_dlc_DocIdUrl">
    <vt:lpwstr>http://vaww.oed.portal.va.gov/Collaboration/ipt_icd_10/ICD-10%20PTF%20WIPT/_layouts/DocIdRedir.aspx?ID=657KNE7CTRDA-6344-1478, 657KNE7CTRDA-6344-1478</vt:lpwstr>
  </property>
  <property fmtid="{D5CDD505-2E9C-101B-9397-08002B2CF9AE}" pid="6" name="ContentTypeId">
    <vt:lpwstr>0x0101007E17109F32A3FE49ABBDE38420E95521</vt:lpwstr>
  </property>
</Properties>
</file>