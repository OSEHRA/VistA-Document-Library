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6E" w:rsidRDefault="00F7216E" w:rsidP="00EA6AFE">
      <w:pPr>
        <w:pStyle w:val="Title"/>
      </w:pPr>
      <w:bookmarkStart w:id="0" w:name="_Toc205632711"/>
      <w:bookmarkStart w:id="1" w:name="_GoBack"/>
      <w:bookmarkEnd w:id="1"/>
      <w:r>
        <w:t>Department of Veterans Affairs</w:t>
      </w:r>
    </w:p>
    <w:p w:rsidR="00DF7C1F" w:rsidRDefault="00DF7C1F" w:rsidP="0014419A">
      <w:pPr>
        <w:pStyle w:val="Title2"/>
      </w:pPr>
    </w:p>
    <w:p w:rsidR="00BF7AC6" w:rsidRPr="00104A4F" w:rsidRDefault="00D65CFA" w:rsidP="00DF7C1F">
      <w:pPr>
        <w:pStyle w:val="Title2"/>
      </w:pPr>
      <w:r w:rsidRPr="00104A4F">
        <w:t>VistA Scheduling Enhancements (VSE)</w:t>
      </w:r>
      <w:r w:rsidR="00BC5F42">
        <w:br/>
      </w:r>
      <w:r w:rsidR="00417E13">
        <w:br/>
      </w:r>
    </w:p>
    <w:p w:rsidR="00573BE6" w:rsidRDefault="00573BE6" w:rsidP="00573BE6">
      <w:pPr>
        <w:pStyle w:val="Title2"/>
      </w:pPr>
      <w:r w:rsidRPr="00BF7AC6">
        <w:t>Version Description Document</w:t>
      </w:r>
    </w:p>
    <w:p w:rsidR="00573BE6" w:rsidRDefault="00573BE6" w:rsidP="00573BE6">
      <w:pPr>
        <w:pStyle w:val="Title2"/>
      </w:pPr>
    </w:p>
    <w:p w:rsidR="00573BE6" w:rsidRDefault="00573BE6" w:rsidP="00573BE6">
      <w:pPr>
        <w:pStyle w:val="CoverTitleInstructions"/>
      </w:pPr>
      <w:r>
        <w:rPr>
          <w:noProof/>
        </w:rPr>
        <w:drawing>
          <wp:inline distT="0" distB="0" distL="0" distR="0" wp14:anchorId="20043C27" wp14:editId="5D847A42">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Default="004F3A80" w:rsidP="00DF7C1F">
      <w:pPr>
        <w:pStyle w:val="Title2"/>
      </w:pPr>
    </w:p>
    <w:p w:rsidR="00573BE6" w:rsidRPr="00DF7C1F" w:rsidRDefault="00573BE6" w:rsidP="00DF7C1F">
      <w:pPr>
        <w:pStyle w:val="Title2"/>
      </w:pPr>
    </w:p>
    <w:p w:rsidR="004F3A80" w:rsidRPr="00DF7C1F" w:rsidRDefault="007158C8" w:rsidP="00DF7C1F">
      <w:pPr>
        <w:pStyle w:val="Title2"/>
      </w:pPr>
      <w:r>
        <w:t>April</w:t>
      </w:r>
      <w:r w:rsidRPr="00DF7C1F">
        <w:t xml:space="preserve"> </w:t>
      </w:r>
      <w:r w:rsidR="008B2F6F" w:rsidRPr="00DF7C1F">
        <w:t>201</w:t>
      </w:r>
      <w:r w:rsidR="00BC5F42">
        <w:t>6</w:t>
      </w:r>
    </w:p>
    <w:p w:rsidR="00DF7C1F" w:rsidRDefault="00DF7C1F" w:rsidP="004F3A80">
      <w:pPr>
        <w:pStyle w:val="Title2"/>
        <w:sectPr w:rsidR="00DF7C1F" w:rsidSect="00EA4424">
          <w:footerReference w:type="default" r:id="rId14"/>
          <w:pgSz w:w="12240" w:h="15840" w:code="1"/>
          <w:pgMar w:top="1440" w:right="1440" w:bottom="1440" w:left="1440" w:header="720" w:footer="720" w:gutter="0"/>
          <w:pgNumType w:fmt="lowerRoman" w:start="1"/>
          <w:cols w:space="720"/>
          <w:titlePg/>
          <w:docGrid w:linePitch="360"/>
        </w:sectPr>
      </w:pPr>
    </w:p>
    <w:p w:rsidR="005414B0" w:rsidRDefault="005414B0" w:rsidP="005414B0">
      <w:pPr>
        <w:pStyle w:val="Title2"/>
      </w:pPr>
      <w:r>
        <w:lastRenderedPageBreak/>
        <w:t>Revision History</w:t>
      </w:r>
    </w:p>
    <w:p w:rsidR="005414B0" w:rsidRPr="00AD4E85" w:rsidRDefault="005414B0" w:rsidP="005414B0">
      <w:pPr>
        <w:pStyle w:val="BodyText"/>
      </w:pPr>
      <w:r w:rsidRPr="00FE0642">
        <w:t>Note: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085"/>
        <w:gridCol w:w="2668"/>
      </w:tblGrid>
      <w:tr w:rsidR="005414B0" w:rsidRPr="005068FD" w:rsidTr="00EA4424">
        <w:trPr>
          <w:cantSplit/>
          <w:tblHeader/>
        </w:trPr>
        <w:tc>
          <w:tcPr>
            <w:tcW w:w="907" w:type="pct"/>
            <w:shd w:val="clear" w:color="auto" w:fill="D9D9D9" w:themeFill="background1" w:themeFillShade="D9"/>
          </w:tcPr>
          <w:p w:rsidR="005414B0" w:rsidRPr="005068FD" w:rsidRDefault="005414B0" w:rsidP="00962DA5">
            <w:pPr>
              <w:pStyle w:val="TableHeading"/>
            </w:pPr>
            <w:r w:rsidRPr="005068FD">
              <w:t>Date</w:t>
            </w:r>
          </w:p>
        </w:tc>
        <w:tc>
          <w:tcPr>
            <w:tcW w:w="567" w:type="pct"/>
            <w:shd w:val="clear" w:color="auto" w:fill="D9D9D9" w:themeFill="background1" w:themeFillShade="D9"/>
          </w:tcPr>
          <w:p w:rsidR="005414B0" w:rsidRPr="005068FD" w:rsidRDefault="005414B0" w:rsidP="00962DA5">
            <w:pPr>
              <w:pStyle w:val="TableHeading"/>
            </w:pPr>
            <w:r w:rsidRPr="005068FD">
              <w:t>Version</w:t>
            </w:r>
          </w:p>
        </w:tc>
        <w:tc>
          <w:tcPr>
            <w:tcW w:w="2133" w:type="pct"/>
            <w:shd w:val="clear" w:color="auto" w:fill="D9D9D9" w:themeFill="background1" w:themeFillShade="D9"/>
          </w:tcPr>
          <w:p w:rsidR="005414B0" w:rsidRPr="005068FD" w:rsidRDefault="005414B0" w:rsidP="00962DA5">
            <w:pPr>
              <w:pStyle w:val="TableHeading"/>
            </w:pPr>
            <w:r w:rsidRPr="005068FD">
              <w:t>Description</w:t>
            </w:r>
          </w:p>
        </w:tc>
        <w:tc>
          <w:tcPr>
            <w:tcW w:w="1393" w:type="pct"/>
            <w:shd w:val="clear" w:color="auto" w:fill="D9D9D9" w:themeFill="background1" w:themeFillShade="D9"/>
          </w:tcPr>
          <w:p w:rsidR="005414B0" w:rsidRPr="005068FD" w:rsidRDefault="005414B0" w:rsidP="00962DA5">
            <w:pPr>
              <w:pStyle w:val="TableHeading"/>
            </w:pPr>
            <w:r w:rsidRPr="005068FD">
              <w:t>Author</w:t>
            </w:r>
          </w:p>
        </w:tc>
      </w:tr>
      <w:tr w:rsidR="00D73A83" w:rsidTr="00EA4424">
        <w:trPr>
          <w:cantSplit/>
        </w:trPr>
        <w:tc>
          <w:tcPr>
            <w:tcW w:w="907" w:type="pct"/>
          </w:tcPr>
          <w:p w:rsidR="00D73A83" w:rsidRDefault="00D73A83" w:rsidP="00EA4424">
            <w:pPr>
              <w:pStyle w:val="TableText"/>
            </w:pPr>
            <w:r>
              <w:t>4/17/2016</w:t>
            </w:r>
          </w:p>
        </w:tc>
        <w:tc>
          <w:tcPr>
            <w:tcW w:w="567" w:type="pct"/>
          </w:tcPr>
          <w:p w:rsidR="00D73A83" w:rsidRDefault="00D73A83" w:rsidP="00962DA5">
            <w:pPr>
              <w:pStyle w:val="TableText"/>
            </w:pPr>
            <w:r>
              <w:t>1.2</w:t>
            </w:r>
          </w:p>
        </w:tc>
        <w:tc>
          <w:tcPr>
            <w:tcW w:w="2133" w:type="pct"/>
          </w:tcPr>
          <w:p w:rsidR="00D73A83" w:rsidRDefault="00D73A83" w:rsidP="00655983">
            <w:pPr>
              <w:pStyle w:val="TableText"/>
            </w:pPr>
            <w:r>
              <w:t>Internal Peer Review Complete</w:t>
            </w:r>
          </w:p>
        </w:tc>
        <w:tc>
          <w:tcPr>
            <w:tcW w:w="1393" w:type="pct"/>
          </w:tcPr>
          <w:p w:rsidR="00D73A83" w:rsidRDefault="00D73A83" w:rsidP="00F2086D">
            <w:pPr>
              <w:pStyle w:val="TableText"/>
            </w:pPr>
            <w:r>
              <w:t>M. Woehrle, PM</w:t>
            </w:r>
          </w:p>
        </w:tc>
      </w:tr>
      <w:tr w:rsidR="00FE77EE" w:rsidTr="00EA4424">
        <w:trPr>
          <w:cantSplit/>
        </w:trPr>
        <w:tc>
          <w:tcPr>
            <w:tcW w:w="907" w:type="pct"/>
          </w:tcPr>
          <w:p w:rsidR="00FE77EE" w:rsidRDefault="00FE77EE" w:rsidP="00EA4424">
            <w:pPr>
              <w:pStyle w:val="TableText"/>
            </w:pPr>
            <w:r>
              <w:t>04/07</w:t>
            </w:r>
            <w:r w:rsidR="005476EB">
              <w:t>/</w:t>
            </w:r>
            <w:r>
              <w:t>2016</w:t>
            </w:r>
          </w:p>
        </w:tc>
        <w:tc>
          <w:tcPr>
            <w:tcW w:w="567" w:type="pct"/>
          </w:tcPr>
          <w:p w:rsidR="00FE77EE" w:rsidRDefault="00FE77EE" w:rsidP="00962DA5">
            <w:pPr>
              <w:pStyle w:val="TableText"/>
            </w:pPr>
            <w:r>
              <w:t>1.1</w:t>
            </w:r>
          </w:p>
        </w:tc>
        <w:tc>
          <w:tcPr>
            <w:tcW w:w="2133" w:type="pct"/>
          </w:tcPr>
          <w:p w:rsidR="00FE77EE" w:rsidRDefault="00FE77EE" w:rsidP="00655983">
            <w:pPr>
              <w:pStyle w:val="TableText"/>
            </w:pPr>
            <w:r>
              <w:t xml:space="preserve">Updated </w:t>
            </w:r>
            <w:r w:rsidR="0072617A">
              <w:t>with all the VSE patch descriptions</w:t>
            </w:r>
          </w:p>
        </w:tc>
        <w:tc>
          <w:tcPr>
            <w:tcW w:w="1393" w:type="pct"/>
          </w:tcPr>
          <w:p w:rsidR="00FE77EE" w:rsidRDefault="00FE77EE" w:rsidP="00F2086D">
            <w:pPr>
              <w:pStyle w:val="TableText"/>
            </w:pPr>
            <w:r>
              <w:t>C. Rodríguez</w:t>
            </w:r>
            <w:r w:rsidR="00F2086D">
              <w:t xml:space="preserve">, </w:t>
            </w:r>
            <w:r>
              <w:t>Dev</w:t>
            </w:r>
          </w:p>
        </w:tc>
      </w:tr>
      <w:tr w:rsidR="005414B0" w:rsidTr="00EA4424">
        <w:trPr>
          <w:cantSplit/>
        </w:trPr>
        <w:tc>
          <w:tcPr>
            <w:tcW w:w="907" w:type="pct"/>
          </w:tcPr>
          <w:p w:rsidR="005414B0" w:rsidRDefault="004E783F" w:rsidP="00EA4424">
            <w:pPr>
              <w:pStyle w:val="TableText"/>
            </w:pPr>
            <w:r>
              <w:t>01/</w:t>
            </w:r>
            <w:r w:rsidR="00EA4424">
              <w:t>29</w:t>
            </w:r>
            <w:r>
              <w:t>/2016</w:t>
            </w:r>
          </w:p>
        </w:tc>
        <w:tc>
          <w:tcPr>
            <w:tcW w:w="567" w:type="pct"/>
          </w:tcPr>
          <w:p w:rsidR="005414B0" w:rsidRDefault="005414B0" w:rsidP="00962DA5">
            <w:pPr>
              <w:pStyle w:val="TableText"/>
            </w:pPr>
            <w:r>
              <w:t>1.0</w:t>
            </w:r>
          </w:p>
        </w:tc>
        <w:tc>
          <w:tcPr>
            <w:tcW w:w="2133" w:type="pct"/>
          </w:tcPr>
          <w:p w:rsidR="005414B0" w:rsidRDefault="005414B0" w:rsidP="00962DA5">
            <w:pPr>
              <w:pStyle w:val="TableText"/>
            </w:pPr>
            <w:r>
              <w:t>Initial Version for Submission</w:t>
            </w:r>
          </w:p>
        </w:tc>
        <w:tc>
          <w:tcPr>
            <w:tcW w:w="1393" w:type="pct"/>
          </w:tcPr>
          <w:p w:rsidR="005414B0" w:rsidRDefault="00EA4424" w:rsidP="0042607E">
            <w:pPr>
              <w:pStyle w:val="TableText"/>
            </w:pPr>
            <w:r>
              <w:t>D. Vick, PM;</w:t>
            </w:r>
            <w:r>
              <w:br/>
              <w:t>M. Woehrle, PM/Sr. BA</w:t>
            </w:r>
            <w:r>
              <w:br/>
            </w:r>
            <w:r w:rsidR="005414B0">
              <w:t>S</w:t>
            </w:r>
            <w:r w:rsidR="0042607E">
              <w:t>. Nannapaneni</w:t>
            </w:r>
            <w:r w:rsidR="0042607E">
              <w:br/>
            </w:r>
            <w:r>
              <w:t>G. Scorca, Sr. TW</w:t>
            </w:r>
          </w:p>
        </w:tc>
      </w:tr>
    </w:tbl>
    <w:p w:rsidR="00806450" w:rsidRDefault="00806450">
      <w:pPr>
        <w:rPr>
          <w:sz w:val="24"/>
          <w:szCs w:val="20"/>
        </w:rPr>
      </w:pPr>
      <w:r>
        <w:br w:type="page"/>
      </w:r>
    </w:p>
    <w:p w:rsidR="004F3A80" w:rsidRDefault="004F3A80" w:rsidP="00806450">
      <w:pPr>
        <w:pStyle w:val="Title2"/>
      </w:pPr>
      <w:r>
        <w:lastRenderedPageBreak/>
        <w:t>Table of Contents</w:t>
      </w:r>
    </w:p>
    <w:p w:rsidR="00121069"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48917506" w:history="1">
        <w:r w:rsidR="00121069" w:rsidRPr="002E4716">
          <w:rPr>
            <w:rStyle w:val="Hyperlink"/>
            <w:noProof/>
          </w:rPr>
          <w:t>1.</w:t>
        </w:r>
        <w:r w:rsidR="00121069">
          <w:rPr>
            <w:rFonts w:asciiTheme="minorHAnsi" w:eastAsiaTheme="minorEastAsia" w:hAnsiTheme="minorHAnsi" w:cstheme="minorBidi"/>
            <w:b w:val="0"/>
            <w:noProof/>
            <w:sz w:val="22"/>
            <w:szCs w:val="22"/>
          </w:rPr>
          <w:tab/>
        </w:r>
        <w:r w:rsidR="00121069" w:rsidRPr="002E4716">
          <w:rPr>
            <w:rStyle w:val="Hyperlink"/>
            <w:noProof/>
          </w:rPr>
          <w:t>Scope</w:t>
        </w:r>
        <w:r w:rsidR="00121069">
          <w:rPr>
            <w:noProof/>
            <w:webHidden/>
          </w:rPr>
          <w:tab/>
        </w:r>
        <w:r w:rsidR="00121069">
          <w:rPr>
            <w:noProof/>
            <w:webHidden/>
          </w:rPr>
          <w:fldChar w:fldCharType="begin"/>
        </w:r>
        <w:r w:rsidR="00121069">
          <w:rPr>
            <w:noProof/>
            <w:webHidden/>
          </w:rPr>
          <w:instrText xml:space="preserve"> PAGEREF _Toc448917506 \h </w:instrText>
        </w:r>
        <w:r w:rsidR="00121069">
          <w:rPr>
            <w:noProof/>
            <w:webHidden/>
          </w:rPr>
        </w:r>
        <w:r w:rsidR="00121069">
          <w:rPr>
            <w:noProof/>
            <w:webHidden/>
          </w:rPr>
          <w:fldChar w:fldCharType="separate"/>
        </w:r>
        <w:r w:rsidR="00121069">
          <w:rPr>
            <w:noProof/>
            <w:webHidden/>
          </w:rPr>
          <w:t>1</w:t>
        </w:r>
        <w:r w:rsidR="00121069">
          <w:rPr>
            <w:noProof/>
            <w:webHidden/>
          </w:rPr>
          <w:fldChar w:fldCharType="end"/>
        </w:r>
      </w:hyperlink>
    </w:p>
    <w:p w:rsidR="00121069" w:rsidRDefault="007E6CF9">
      <w:pPr>
        <w:pStyle w:val="TOC1"/>
        <w:rPr>
          <w:rFonts w:asciiTheme="minorHAnsi" w:eastAsiaTheme="minorEastAsia" w:hAnsiTheme="minorHAnsi" w:cstheme="minorBidi"/>
          <w:b w:val="0"/>
          <w:noProof/>
          <w:sz w:val="22"/>
          <w:szCs w:val="22"/>
        </w:rPr>
      </w:pPr>
      <w:hyperlink w:anchor="_Toc448917507" w:history="1">
        <w:r w:rsidR="00121069" w:rsidRPr="002E4716">
          <w:rPr>
            <w:rStyle w:val="Hyperlink"/>
            <w:noProof/>
          </w:rPr>
          <w:t>2.</w:t>
        </w:r>
        <w:r w:rsidR="00121069">
          <w:rPr>
            <w:rFonts w:asciiTheme="minorHAnsi" w:eastAsiaTheme="minorEastAsia" w:hAnsiTheme="minorHAnsi" w:cstheme="minorBidi"/>
            <w:b w:val="0"/>
            <w:noProof/>
            <w:sz w:val="22"/>
            <w:szCs w:val="22"/>
          </w:rPr>
          <w:tab/>
        </w:r>
        <w:r w:rsidR="00121069" w:rsidRPr="002E4716">
          <w:rPr>
            <w:rStyle w:val="Hyperlink"/>
            <w:noProof/>
          </w:rPr>
          <w:t>Version Description</w:t>
        </w:r>
        <w:r w:rsidR="00121069">
          <w:rPr>
            <w:noProof/>
            <w:webHidden/>
          </w:rPr>
          <w:tab/>
        </w:r>
        <w:r w:rsidR="00121069">
          <w:rPr>
            <w:noProof/>
            <w:webHidden/>
          </w:rPr>
          <w:fldChar w:fldCharType="begin"/>
        </w:r>
        <w:r w:rsidR="00121069">
          <w:rPr>
            <w:noProof/>
            <w:webHidden/>
          </w:rPr>
          <w:instrText xml:space="preserve"> PAGEREF _Toc448917507 \h </w:instrText>
        </w:r>
        <w:r w:rsidR="00121069">
          <w:rPr>
            <w:noProof/>
            <w:webHidden/>
          </w:rPr>
        </w:r>
        <w:r w:rsidR="00121069">
          <w:rPr>
            <w:noProof/>
            <w:webHidden/>
          </w:rPr>
          <w:fldChar w:fldCharType="separate"/>
        </w:r>
        <w:r w:rsidR="00121069">
          <w:rPr>
            <w:noProof/>
            <w:webHidden/>
          </w:rPr>
          <w:t>2</w:t>
        </w:r>
        <w:r w:rsidR="00121069">
          <w:rPr>
            <w:noProof/>
            <w:webHidden/>
          </w:rPr>
          <w:fldChar w:fldCharType="end"/>
        </w:r>
      </w:hyperlink>
    </w:p>
    <w:p w:rsidR="00121069" w:rsidRDefault="007E6CF9">
      <w:pPr>
        <w:pStyle w:val="TOC1"/>
        <w:rPr>
          <w:rFonts w:asciiTheme="minorHAnsi" w:eastAsiaTheme="minorEastAsia" w:hAnsiTheme="minorHAnsi" w:cstheme="minorBidi"/>
          <w:b w:val="0"/>
          <w:noProof/>
          <w:sz w:val="22"/>
          <w:szCs w:val="22"/>
        </w:rPr>
      </w:pPr>
      <w:hyperlink w:anchor="_Toc448917508" w:history="1">
        <w:r w:rsidR="00121069" w:rsidRPr="002E4716">
          <w:rPr>
            <w:rStyle w:val="Hyperlink"/>
            <w:noProof/>
          </w:rPr>
          <w:t>3.</w:t>
        </w:r>
        <w:r w:rsidR="00121069">
          <w:rPr>
            <w:rFonts w:asciiTheme="minorHAnsi" w:eastAsiaTheme="minorEastAsia" w:hAnsiTheme="minorHAnsi" w:cstheme="minorBidi"/>
            <w:b w:val="0"/>
            <w:noProof/>
            <w:sz w:val="22"/>
            <w:szCs w:val="22"/>
          </w:rPr>
          <w:tab/>
        </w:r>
        <w:r w:rsidR="00121069" w:rsidRPr="002E4716">
          <w:rPr>
            <w:rStyle w:val="Hyperlink"/>
            <w:noProof/>
          </w:rPr>
          <w:t>Release Inventory</w:t>
        </w:r>
        <w:r w:rsidR="00121069">
          <w:rPr>
            <w:noProof/>
            <w:webHidden/>
          </w:rPr>
          <w:tab/>
        </w:r>
        <w:r w:rsidR="00121069">
          <w:rPr>
            <w:noProof/>
            <w:webHidden/>
          </w:rPr>
          <w:fldChar w:fldCharType="begin"/>
        </w:r>
        <w:r w:rsidR="00121069">
          <w:rPr>
            <w:noProof/>
            <w:webHidden/>
          </w:rPr>
          <w:instrText xml:space="preserve"> PAGEREF _Toc448917508 \h </w:instrText>
        </w:r>
        <w:r w:rsidR="00121069">
          <w:rPr>
            <w:noProof/>
            <w:webHidden/>
          </w:rPr>
        </w:r>
        <w:r w:rsidR="00121069">
          <w:rPr>
            <w:noProof/>
            <w:webHidden/>
          </w:rPr>
          <w:fldChar w:fldCharType="separate"/>
        </w:r>
        <w:r w:rsidR="00121069">
          <w:rPr>
            <w:noProof/>
            <w:webHidden/>
          </w:rPr>
          <w:t>3</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09" w:history="1">
        <w:r w:rsidR="00121069" w:rsidRPr="002E4716">
          <w:rPr>
            <w:rStyle w:val="Hyperlink"/>
            <w:noProof/>
          </w:rPr>
          <w:t>3.1.</w:t>
        </w:r>
        <w:r w:rsidR="00121069">
          <w:rPr>
            <w:rFonts w:asciiTheme="minorHAnsi" w:eastAsiaTheme="minorEastAsia" w:hAnsiTheme="minorHAnsi" w:cstheme="minorBidi"/>
            <w:b w:val="0"/>
            <w:noProof/>
            <w:sz w:val="22"/>
            <w:szCs w:val="22"/>
          </w:rPr>
          <w:tab/>
        </w:r>
        <w:r w:rsidR="00121069" w:rsidRPr="002E4716">
          <w:rPr>
            <w:rStyle w:val="Hyperlink"/>
            <w:noProof/>
          </w:rPr>
          <w:t>Electronic Media Released</w:t>
        </w:r>
        <w:r w:rsidR="00121069">
          <w:rPr>
            <w:noProof/>
            <w:webHidden/>
          </w:rPr>
          <w:tab/>
        </w:r>
        <w:r w:rsidR="00121069">
          <w:rPr>
            <w:noProof/>
            <w:webHidden/>
          </w:rPr>
          <w:fldChar w:fldCharType="begin"/>
        </w:r>
        <w:r w:rsidR="00121069">
          <w:rPr>
            <w:noProof/>
            <w:webHidden/>
          </w:rPr>
          <w:instrText xml:space="preserve"> PAGEREF _Toc448917509 \h </w:instrText>
        </w:r>
        <w:r w:rsidR="00121069">
          <w:rPr>
            <w:noProof/>
            <w:webHidden/>
          </w:rPr>
        </w:r>
        <w:r w:rsidR="00121069">
          <w:rPr>
            <w:noProof/>
            <w:webHidden/>
          </w:rPr>
          <w:fldChar w:fldCharType="separate"/>
        </w:r>
        <w:r w:rsidR="00121069">
          <w:rPr>
            <w:noProof/>
            <w:webHidden/>
          </w:rPr>
          <w:t>5</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10" w:history="1">
        <w:r w:rsidR="00121069" w:rsidRPr="002E4716">
          <w:rPr>
            <w:rStyle w:val="Hyperlink"/>
            <w:noProof/>
          </w:rPr>
          <w:t>3.2.</w:t>
        </w:r>
        <w:r w:rsidR="00121069">
          <w:rPr>
            <w:rFonts w:asciiTheme="minorHAnsi" w:eastAsiaTheme="minorEastAsia" w:hAnsiTheme="minorHAnsi" w:cstheme="minorBidi"/>
            <w:b w:val="0"/>
            <w:noProof/>
            <w:sz w:val="22"/>
            <w:szCs w:val="22"/>
          </w:rPr>
          <w:tab/>
        </w:r>
        <w:r w:rsidR="00121069" w:rsidRPr="002E4716">
          <w:rPr>
            <w:rStyle w:val="Hyperlink"/>
            <w:noProof/>
          </w:rPr>
          <w:t>Physical Media Released</w:t>
        </w:r>
        <w:r w:rsidR="00121069">
          <w:rPr>
            <w:noProof/>
            <w:webHidden/>
          </w:rPr>
          <w:tab/>
        </w:r>
        <w:r w:rsidR="00121069">
          <w:rPr>
            <w:noProof/>
            <w:webHidden/>
          </w:rPr>
          <w:fldChar w:fldCharType="begin"/>
        </w:r>
        <w:r w:rsidR="00121069">
          <w:rPr>
            <w:noProof/>
            <w:webHidden/>
          </w:rPr>
          <w:instrText xml:space="preserve"> PAGEREF _Toc448917510 \h </w:instrText>
        </w:r>
        <w:r w:rsidR="00121069">
          <w:rPr>
            <w:noProof/>
            <w:webHidden/>
          </w:rPr>
        </w:r>
        <w:r w:rsidR="00121069">
          <w:rPr>
            <w:noProof/>
            <w:webHidden/>
          </w:rPr>
          <w:fldChar w:fldCharType="separate"/>
        </w:r>
        <w:r w:rsidR="00121069">
          <w:rPr>
            <w:noProof/>
            <w:webHidden/>
          </w:rPr>
          <w:t>5</w:t>
        </w:r>
        <w:r w:rsidR="00121069">
          <w:rPr>
            <w:noProof/>
            <w:webHidden/>
          </w:rPr>
          <w:fldChar w:fldCharType="end"/>
        </w:r>
      </w:hyperlink>
    </w:p>
    <w:p w:rsidR="00121069" w:rsidRDefault="007E6CF9">
      <w:pPr>
        <w:pStyle w:val="TOC1"/>
        <w:rPr>
          <w:rFonts w:asciiTheme="minorHAnsi" w:eastAsiaTheme="minorEastAsia" w:hAnsiTheme="minorHAnsi" w:cstheme="minorBidi"/>
          <w:b w:val="0"/>
          <w:noProof/>
          <w:sz w:val="22"/>
          <w:szCs w:val="22"/>
        </w:rPr>
      </w:pPr>
      <w:hyperlink w:anchor="_Toc448917511" w:history="1">
        <w:r w:rsidR="00121069" w:rsidRPr="002E4716">
          <w:rPr>
            <w:rStyle w:val="Hyperlink"/>
            <w:noProof/>
          </w:rPr>
          <w:t>4.</w:t>
        </w:r>
        <w:r w:rsidR="00121069">
          <w:rPr>
            <w:rFonts w:asciiTheme="minorHAnsi" w:eastAsiaTheme="minorEastAsia" w:hAnsiTheme="minorHAnsi" w:cstheme="minorBidi"/>
            <w:b w:val="0"/>
            <w:noProof/>
            <w:sz w:val="22"/>
            <w:szCs w:val="22"/>
          </w:rPr>
          <w:tab/>
        </w:r>
        <w:r w:rsidR="00121069" w:rsidRPr="002E4716">
          <w:rPr>
            <w:rStyle w:val="Hyperlink"/>
            <w:noProof/>
          </w:rPr>
          <w:t>Associated Supporting Documentation</w:t>
        </w:r>
        <w:r w:rsidR="00121069">
          <w:rPr>
            <w:noProof/>
            <w:webHidden/>
          </w:rPr>
          <w:tab/>
        </w:r>
        <w:r w:rsidR="00121069">
          <w:rPr>
            <w:noProof/>
            <w:webHidden/>
          </w:rPr>
          <w:fldChar w:fldCharType="begin"/>
        </w:r>
        <w:r w:rsidR="00121069">
          <w:rPr>
            <w:noProof/>
            <w:webHidden/>
          </w:rPr>
          <w:instrText xml:space="preserve"> PAGEREF _Toc448917511 \h </w:instrText>
        </w:r>
        <w:r w:rsidR="00121069">
          <w:rPr>
            <w:noProof/>
            <w:webHidden/>
          </w:rPr>
        </w:r>
        <w:r w:rsidR="00121069">
          <w:rPr>
            <w:noProof/>
            <w:webHidden/>
          </w:rPr>
          <w:fldChar w:fldCharType="separate"/>
        </w:r>
        <w:r w:rsidR="00121069">
          <w:rPr>
            <w:noProof/>
            <w:webHidden/>
          </w:rPr>
          <w:t>5</w:t>
        </w:r>
        <w:r w:rsidR="00121069">
          <w:rPr>
            <w:noProof/>
            <w:webHidden/>
          </w:rPr>
          <w:fldChar w:fldCharType="end"/>
        </w:r>
      </w:hyperlink>
    </w:p>
    <w:p w:rsidR="00121069" w:rsidRDefault="007E6CF9">
      <w:pPr>
        <w:pStyle w:val="TOC1"/>
        <w:rPr>
          <w:rFonts w:asciiTheme="minorHAnsi" w:eastAsiaTheme="minorEastAsia" w:hAnsiTheme="minorHAnsi" w:cstheme="minorBidi"/>
          <w:b w:val="0"/>
          <w:noProof/>
          <w:sz w:val="22"/>
          <w:szCs w:val="22"/>
        </w:rPr>
      </w:pPr>
      <w:hyperlink w:anchor="_Toc448917512" w:history="1">
        <w:r w:rsidR="00121069" w:rsidRPr="002E4716">
          <w:rPr>
            <w:rStyle w:val="Hyperlink"/>
            <w:noProof/>
          </w:rPr>
          <w:t>5.</w:t>
        </w:r>
        <w:r w:rsidR="00121069">
          <w:rPr>
            <w:rFonts w:asciiTheme="minorHAnsi" w:eastAsiaTheme="minorEastAsia" w:hAnsiTheme="minorHAnsi" w:cstheme="minorBidi"/>
            <w:b w:val="0"/>
            <w:noProof/>
            <w:sz w:val="22"/>
            <w:szCs w:val="22"/>
          </w:rPr>
          <w:tab/>
        </w:r>
        <w:r w:rsidR="00121069" w:rsidRPr="002E4716">
          <w:rPr>
            <w:rStyle w:val="Hyperlink"/>
            <w:noProof/>
          </w:rPr>
          <w:t>Patch Description(s)</w:t>
        </w:r>
        <w:r w:rsidR="00121069">
          <w:rPr>
            <w:noProof/>
            <w:webHidden/>
          </w:rPr>
          <w:tab/>
        </w:r>
        <w:r w:rsidR="00121069">
          <w:rPr>
            <w:noProof/>
            <w:webHidden/>
          </w:rPr>
          <w:fldChar w:fldCharType="begin"/>
        </w:r>
        <w:r w:rsidR="00121069">
          <w:rPr>
            <w:noProof/>
            <w:webHidden/>
          </w:rPr>
          <w:instrText xml:space="preserve"> PAGEREF _Toc448917512 \h </w:instrText>
        </w:r>
        <w:r w:rsidR="00121069">
          <w:rPr>
            <w:noProof/>
            <w:webHidden/>
          </w:rPr>
        </w:r>
        <w:r w:rsidR="00121069">
          <w:rPr>
            <w:noProof/>
            <w:webHidden/>
          </w:rPr>
          <w:fldChar w:fldCharType="separate"/>
        </w:r>
        <w:r w:rsidR="00121069">
          <w:rPr>
            <w:noProof/>
            <w:webHidden/>
          </w:rPr>
          <w:t>6</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13" w:history="1">
        <w:r w:rsidR="00121069" w:rsidRPr="002E4716">
          <w:rPr>
            <w:rStyle w:val="Hyperlink"/>
            <w:noProof/>
          </w:rPr>
          <w:t>5.1.</w:t>
        </w:r>
        <w:r w:rsidR="00121069">
          <w:rPr>
            <w:rFonts w:asciiTheme="minorHAnsi" w:eastAsiaTheme="minorEastAsia" w:hAnsiTheme="minorHAnsi" w:cstheme="minorBidi"/>
            <w:b w:val="0"/>
            <w:noProof/>
            <w:sz w:val="22"/>
            <w:szCs w:val="22"/>
          </w:rPr>
          <w:tab/>
        </w:r>
        <w:r w:rsidR="00121069" w:rsidRPr="002E4716">
          <w:rPr>
            <w:rStyle w:val="Hyperlink"/>
            <w:noProof/>
          </w:rPr>
          <w:t>SD*5.3*627</w:t>
        </w:r>
        <w:r w:rsidR="00121069">
          <w:rPr>
            <w:noProof/>
            <w:webHidden/>
          </w:rPr>
          <w:tab/>
        </w:r>
        <w:r w:rsidR="00121069">
          <w:rPr>
            <w:noProof/>
            <w:webHidden/>
          </w:rPr>
          <w:fldChar w:fldCharType="begin"/>
        </w:r>
        <w:r w:rsidR="00121069">
          <w:rPr>
            <w:noProof/>
            <w:webHidden/>
          </w:rPr>
          <w:instrText xml:space="preserve"> PAGEREF _Toc448917513 \h </w:instrText>
        </w:r>
        <w:r w:rsidR="00121069">
          <w:rPr>
            <w:noProof/>
            <w:webHidden/>
          </w:rPr>
        </w:r>
        <w:r w:rsidR="00121069">
          <w:rPr>
            <w:noProof/>
            <w:webHidden/>
          </w:rPr>
          <w:fldChar w:fldCharType="separate"/>
        </w:r>
        <w:r w:rsidR="00121069">
          <w:rPr>
            <w:noProof/>
            <w:webHidden/>
          </w:rPr>
          <w:t>6</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14" w:history="1">
        <w:r w:rsidR="00121069" w:rsidRPr="002E4716">
          <w:rPr>
            <w:rStyle w:val="Hyperlink"/>
            <w:noProof/>
          </w:rPr>
          <w:t>5.2.</w:t>
        </w:r>
        <w:r w:rsidR="00121069">
          <w:rPr>
            <w:rFonts w:asciiTheme="minorHAnsi" w:eastAsiaTheme="minorEastAsia" w:hAnsiTheme="minorHAnsi" w:cstheme="minorBidi"/>
            <w:b w:val="0"/>
            <w:noProof/>
            <w:sz w:val="22"/>
            <w:szCs w:val="22"/>
          </w:rPr>
          <w:tab/>
        </w:r>
        <w:r w:rsidR="00121069" w:rsidRPr="002E4716">
          <w:rPr>
            <w:rStyle w:val="Hyperlink"/>
            <w:noProof/>
          </w:rPr>
          <w:t>SD*5.3*628</w:t>
        </w:r>
        <w:r w:rsidR="00121069">
          <w:rPr>
            <w:noProof/>
            <w:webHidden/>
          </w:rPr>
          <w:tab/>
        </w:r>
        <w:r w:rsidR="00121069">
          <w:rPr>
            <w:noProof/>
            <w:webHidden/>
          </w:rPr>
          <w:fldChar w:fldCharType="begin"/>
        </w:r>
        <w:r w:rsidR="00121069">
          <w:rPr>
            <w:noProof/>
            <w:webHidden/>
          </w:rPr>
          <w:instrText xml:space="preserve"> PAGEREF _Toc448917514 \h </w:instrText>
        </w:r>
        <w:r w:rsidR="00121069">
          <w:rPr>
            <w:noProof/>
            <w:webHidden/>
          </w:rPr>
        </w:r>
        <w:r w:rsidR="00121069">
          <w:rPr>
            <w:noProof/>
            <w:webHidden/>
          </w:rPr>
          <w:fldChar w:fldCharType="separate"/>
        </w:r>
        <w:r w:rsidR="00121069">
          <w:rPr>
            <w:noProof/>
            <w:webHidden/>
          </w:rPr>
          <w:t>19</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15" w:history="1">
        <w:r w:rsidR="00121069" w:rsidRPr="002E4716">
          <w:rPr>
            <w:rStyle w:val="Hyperlink"/>
            <w:noProof/>
          </w:rPr>
          <w:t>5.3.</w:t>
        </w:r>
        <w:r w:rsidR="00121069">
          <w:rPr>
            <w:rFonts w:asciiTheme="minorHAnsi" w:eastAsiaTheme="minorEastAsia" w:hAnsiTheme="minorHAnsi" w:cstheme="minorBidi"/>
            <w:b w:val="0"/>
            <w:noProof/>
            <w:sz w:val="22"/>
            <w:szCs w:val="22"/>
          </w:rPr>
          <w:tab/>
        </w:r>
        <w:r w:rsidR="00121069" w:rsidRPr="002E4716">
          <w:rPr>
            <w:rStyle w:val="Hyperlink"/>
            <w:noProof/>
          </w:rPr>
          <w:t>SD*5.3*642</w:t>
        </w:r>
        <w:r w:rsidR="00121069">
          <w:rPr>
            <w:noProof/>
            <w:webHidden/>
          </w:rPr>
          <w:tab/>
        </w:r>
        <w:r w:rsidR="00121069">
          <w:rPr>
            <w:noProof/>
            <w:webHidden/>
          </w:rPr>
          <w:fldChar w:fldCharType="begin"/>
        </w:r>
        <w:r w:rsidR="00121069">
          <w:rPr>
            <w:noProof/>
            <w:webHidden/>
          </w:rPr>
          <w:instrText xml:space="preserve"> PAGEREF _Toc448917515 \h </w:instrText>
        </w:r>
        <w:r w:rsidR="00121069">
          <w:rPr>
            <w:noProof/>
            <w:webHidden/>
          </w:rPr>
        </w:r>
        <w:r w:rsidR="00121069">
          <w:rPr>
            <w:noProof/>
            <w:webHidden/>
          </w:rPr>
          <w:fldChar w:fldCharType="separate"/>
        </w:r>
        <w:r w:rsidR="00121069">
          <w:rPr>
            <w:noProof/>
            <w:webHidden/>
          </w:rPr>
          <w:t>24</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16" w:history="1">
        <w:r w:rsidR="00121069" w:rsidRPr="002E4716">
          <w:rPr>
            <w:rStyle w:val="Hyperlink"/>
            <w:noProof/>
          </w:rPr>
          <w:t>5.4.</w:t>
        </w:r>
        <w:r w:rsidR="00121069">
          <w:rPr>
            <w:rFonts w:asciiTheme="minorHAnsi" w:eastAsiaTheme="minorEastAsia" w:hAnsiTheme="minorHAnsi" w:cstheme="minorBidi"/>
            <w:b w:val="0"/>
            <w:noProof/>
            <w:sz w:val="22"/>
            <w:szCs w:val="22"/>
          </w:rPr>
          <w:tab/>
        </w:r>
        <w:r w:rsidR="00121069" w:rsidRPr="002E4716">
          <w:rPr>
            <w:rStyle w:val="Hyperlink"/>
            <w:noProof/>
          </w:rPr>
          <w:t>SD*5.3*643</w:t>
        </w:r>
        <w:r w:rsidR="00121069">
          <w:rPr>
            <w:noProof/>
            <w:webHidden/>
          </w:rPr>
          <w:tab/>
        </w:r>
        <w:r w:rsidR="00121069">
          <w:rPr>
            <w:noProof/>
            <w:webHidden/>
          </w:rPr>
          <w:fldChar w:fldCharType="begin"/>
        </w:r>
        <w:r w:rsidR="00121069">
          <w:rPr>
            <w:noProof/>
            <w:webHidden/>
          </w:rPr>
          <w:instrText xml:space="preserve"> PAGEREF _Toc448917516 \h </w:instrText>
        </w:r>
        <w:r w:rsidR="00121069">
          <w:rPr>
            <w:noProof/>
            <w:webHidden/>
          </w:rPr>
        </w:r>
        <w:r w:rsidR="00121069">
          <w:rPr>
            <w:noProof/>
            <w:webHidden/>
          </w:rPr>
          <w:fldChar w:fldCharType="separate"/>
        </w:r>
        <w:r w:rsidR="00121069">
          <w:rPr>
            <w:noProof/>
            <w:webHidden/>
          </w:rPr>
          <w:t>29</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17" w:history="1">
        <w:r w:rsidR="00121069" w:rsidRPr="002E4716">
          <w:rPr>
            <w:rStyle w:val="Hyperlink"/>
            <w:noProof/>
          </w:rPr>
          <w:t>5.5.</w:t>
        </w:r>
        <w:r w:rsidR="00121069">
          <w:rPr>
            <w:rFonts w:asciiTheme="minorHAnsi" w:eastAsiaTheme="minorEastAsia" w:hAnsiTheme="minorHAnsi" w:cstheme="minorBidi"/>
            <w:b w:val="0"/>
            <w:noProof/>
            <w:sz w:val="22"/>
            <w:szCs w:val="22"/>
          </w:rPr>
          <w:tab/>
        </w:r>
        <w:r w:rsidR="00121069" w:rsidRPr="002E4716">
          <w:rPr>
            <w:rStyle w:val="Hyperlink"/>
            <w:noProof/>
          </w:rPr>
          <w:t>SD*5.3*645</w:t>
        </w:r>
        <w:r w:rsidR="00121069">
          <w:rPr>
            <w:noProof/>
            <w:webHidden/>
          </w:rPr>
          <w:tab/>
        </w:r>
        <w:r w:rsidR="00121069">
          <w:rPr>
            <w:noProof/>
            <w:webHidden/>
          </w:rPr>
          <w:fldChar w:fldCharType="begin"/>
        </w:r>
        <w:r w:rsidR="00121069">
          <w:rPr>
            <w:noProof/>
            <w:webHidden/>
          </w:rPr>
          <w:instrText xml:space="preserve"> PAGEREF _Toc448917517 \h </w:instrText>
        </w:r>
        <w:r w:rsidR="00121069">
          <w:rPr>
            <w:noProof/>
            <w:webHidden/>
          </w:rPr>
        </w:r>
        <w:r w:rsidR="00121069">
          <w:rPr>
            <w:noProof/>
            <w:webHidden/>
          </w:rPr>
          <w:fldChar w:fldCharType="separate"/>
        </w:r>
        <w:r w:rsidR="00121069">
          <w:rPr>
            <w:noProof/>
            <w:webHidden/>
          </w:rPr>
          <w:t>33</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18" w:history="1">
        <w:r w:rsidR="00121069" w:rsidRPr="002E4716">
          <w:rPr>
            <w:rStyle w:val="Hyperlink"/>
            <w:noProof/>
          </w:rPr>
          <w:t>5.6.</w:t>
        </w:r>
        <w:r w:rsidR="00121069">
          <w:rPr>
            <w:rFonts w:asciiTheme="minorHAnsi" w:eastAsiaTheme="minorEastAsia" w:hAnsiTheme="minorHAnsi" w:cstheme="minorBidi"/>
            <w:b w:val="0"/>
            <w:noProof/>
            <w:sz w:val="22"/>
            <w:szCs w:val="22"/>
          </w:rPr>
          <w:tab/>
        </w:r>
        <w:r w:rsidR="00121069" w:rsidRPr="002E4716">
          <w:rPr>
            <w:rStyle w:val="Hyperlink"/>
            <w:noProof/>
          </w:rPr>
          <w:t>GMRC*3.0*83</w:t>
        </w:r>
        <w:r w:rsidR="00121069">
          <w:rPr>
            <w:noProof/>
            <w:webHidden/>
          </w:rPr>
          <w:tab/>
        </w:r>
        <w:r w:rsidR="00121069">
          <w:rPr>
            <w:noProof/>
            <w:webHidden/>
          </w:rPr>
          <w:fldChar w:fldCharType="begin"/>
        </w:r>
        <w:r w:rsidR="00121069">
          <w:rPr>
            <w:noProof/>
            <w:webHidden/>
          </w:rPr>
          <w:instrText xml:space="preserve"> PAGEREF _Toc448917518 \h </w:instrText>
        </w:r>
        <w:r w:rsidR="00121069">
          <w:rPr>
            <w:noProof/>
            <w:webHidden/>
          </w:rPr>
        </w:r>
        <w:r w:rsidR="00121069">
          <w:rPr>
            <w:noProof/>
            <w:webHidden/>
          </w:rPr>
          <w:fldChar w:fldCharType="separate"/>
        </w:r>
        <w:r w:rsidR="00121069">
          <w:rPr>
            <w:noProof/>
            <w:webHidden/>
          </w:rPr>
          <w:t>38</w:t>
        </w:r>
        <w:r w:rsidR="00121069">
          <w:rPr>
            <w:noProof/>
            <w:webHidden/>
          </w:rPr>
          <w:fldChar w:fldCharType="end"/>
        </w:r>
      </w:hyperlink>
    </w:p>
    <w:p w:rsidR="00121069" w:rsidRDefault="007E6CF9">
      <w:pPr>
        <w:pStyle w:val="TOC1"/>
        <w:rPr>
          <w:rFonts w:asciiTheme="minorHAnsi" w:eastAsiaTheme="minorEastAsia" w:hAnsiTheme="minorHAnsi" w:cstheme="minorBidi"/>
          <w:b w:val="0"/>
          <w:noProof/>
          <w:sz w:val="22"/>
          <w:szCs w:val="22"/>
        </w:rPr>
      </w:pPr>
      <w:hyperlink w:anchor="_Toc448917519" w:history="1">
        <w:r w:rsidR="00121069" w:rsidRPr="002E4716">
          <w:rPr>
            <w:rStyle w:val="Hyperlink"/>
            <w:noProof/>
          </w:rPr>
          <w:t>6.</w:t>
        </w:r>
        <w:r w:rsidR="00121069">
          <w:rPr>
            <w:rFonts w:asciiTheme="minorHAnsi" w:eastAsiaTheme="minorEastAsia" w:hAnsiTheme="minorHAnsi" w:cstheme="minorBidi"/>
            <w:b w:val="0"/>
            <w:noProof/>
            <w:sz w:val="22"/>
            <w:szCs w:val="22"/>
          </w:rPr>
          <w:tab/>
        </w:r>
        <w:r w:rsidR="00121069" w:rsidRPr="002E4716">
          <w:rPr>
            <w:rStyle w:val="Hyperlink"/>
            <w:noProof/>
          </w:rPr>
          <w:t>Patch Rollback Plan(s)</w:t>
        </w:r>
        <w:r w:rsidR="00121069">
          <w:rPr>
            <w:noProof/>
            <w:webHidden/>
          </w:rPr>
          <w:tab/>
        </w:r>
        <w:r w:rsidR="00121069">
          <w:rPr>
            <w:noProof/>
            <w:webHidden/>
          </w:rPr>
          <w:fldChar w:fldCharType="begin"/>
        </w:r>
        <w:r w:rsidR="00121069">
          <w:rPr>
            <w:noProof/>
            <w:webHidden/>
          </w:rPr>
          <w:instrText xml:space="preserve"> PAGEREF _Toc448917519 \h </w:instrText>
        </w:r>
        <w:r w:rsidR="00121069">
          <w:rPr>
            <w:noProof/>
            <w:webHidden/>
          </w:rPr>
        </w:r>
        <w:r w:rsidR="00121069">
          <w:rPr>
            <w:noProof/>
            <w:webHidden/>
          </w:rPr>
          <w:fldChar w:fldCharType="separate"/>
        </w:r>
        <w:r w:rsidR="00121069">
          <w:rPr>
            <w:noProof/>
            <w:webHidden/>
          </w:rPr>
          <w:t>41</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0" w:history="1">
        <w:r w:rsidR="00121069" w:rsidRPr="002E4716">
          <w:rPr>
            <w:rStyle w:val="Hyperlink"/>
            <w:noProof/>
          </w:rPr>
          <w:t>6.1.</w:t>
        </w:r>
        <w:r w:rsidR="00121069">
          <w:rPr>
            <w:rFonts w:asciiTheme="minorHAnsi" w:eastAsiaTheme="minorEastAsia" w:hAnsiTheme="minorHAnsi" w:cstheme="minorBidi"/>
            <w:b w:val="0"/>
            <w:noProof/>
            <w:sz w:val="22"/>
            <w:szCs w:val="22"/>
          </w:rPr>
          <w:tab/>
        </w:r>
        <w:r w:rsidR="00121069" w:rsidRPr="002E4716">
          <w:rPr>
            <w:rStyle w:val="Hyperlink"/>
            <w:noProof/>
          </w:rPr>
          <w:t>SD*5.3*627</w:t>
        </w:r>
        <w:r w:rsidR="00121069">
          <w:rPr>
            <w:noProof/>
            <w:webHidden/>
          </w:rPr>
          <w:tab/>
        </w:r>
        <w:r w:rsidR="00121069">
          <w:rPr>
            <w:noProof/>
            <w:webHidden/>
          </w:rPr>
          <w:fldChar w:fldCharType="begin"/>
        </w:r>
        <w:r w:rsidR="00121069">
          <w:rPr>
            <w:noProof/>
            <w:webHidden/>
          </w:rPr>
          <w:instrText xml:space="preserve"> PAGEREF _Toc448917520 \h </w:instrText>
        </w:r>
        <w:r w:rsidR="00121069">
          <w:rPr>
            <w:noProof/>
            <w:webHidden/>
          </w:rPr>
        </w:r>
        <w:r w:rsidR="00121069">
          <w:rPr>
            <w:noProof/>
            <w:webHidden/>
          </w:rPr>
          <w:fldChar w:fldCharType="separate"/>
        </w:r>
        <w:r w:rsidR="00121069">
          <w:rPr>
            <w:noProof/>
            <w:webHidden/>
          </w:rPr>
          <w:t>41</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1" w:history="1">
        <w:r w:rsidR="00121069" w:rsidRPr="002E4716">
          <w:rPr>
            <w:rStyle w:val="Hyperlink"/>
            <w:noProof/>
          </w:rPr>
          <w:t>6.2.</w:t>
        </w:r>
        <w:r w:rsidR="00121069">
          <w:rPr>
            <w:rFonts w:asciiTheme="minorHAnsi" w:eastAsiaTheme="minorEastAsia" w:hAnsiTheme="minorHAnsi" w:cstheme="minorBidi"/>
            <w:b w:val="0"/>
            <w:noProof/>
            <w:sz w:val="22"/>
            <w:szCs w:val="22"/>
          </w:rPr>
          <w:tab/>
        </w:r>
        <w:r w:rsidR="00121069" w:rsidRPr="002E4716">
          <w:rPr>
            <w:rStyle w:val="Hyperlink"/>
            <w:noProof/>
          </w:rPr>
          <w:t>SD*5.3*628</w:t>
        </w:r>
        <w:r w:rsidR="00121069">
          <w:rPr>
            <w:noProof/>
            <w:webHidden/>
          </w:rPr>
          <w:tab/>
        </w:r>
        <w:r w:rsidR="00121069">
          <w:rPr>
            <w:noProof/>
            <w:webHidden/>
          </w:rPr>
          <w:fldChar w:fldCharType="begin"/>
        </w:r>
        <w:r w:rsidR="00121069">
          <w:rPr>
            <w:noProof/>
            <w:webHidden/>
          </w:rPr>
          <w:instrText xml:space="preserve"> PAGEREF _Toc448917521 \h </w:instrText>
        </w:r>
        <w:r w:rsidR="00121069">
          <w:rPr>
            <w:noProof/>
            <w:webHidden/>
          </w:rPr>
        </w:r>
        <w:r w:rsidR="00121069">
          <w:rPr>
            <w:noProof/>
            <w:webHidden/>
          </w:rPr>
          <w:fldChar w:fldCharType="separate"/>
        </w:r>
        <w:r w:rsidR="00121069">
          <w:rPr>
            <w:noProof/>
            <w:webHidden/>
          </w:rPr>
          <w:t>41</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2" w:history="1">
        <w:r w:rsidR="00121069" w:rsidRPr="002E4716">
          <w:rPr>
            <w:rStyle w:val="Hyperlink"/>
            <w:noProof/>
          </w:rPr>
          <w:t>6.3.</w:t>
        </w:r>
        <w:r w:rsidR="00121069">
          <w:rPr>
            <w:rFonts w:asciiTheme="minorHAnsi" w:eastAsiaTheme="minorEastAsia" w:hAnsiTheme="minorHAnsi" w:cstheme="minorBidi"/>
            <w:b w:val="0"/>
            <w:noProof/>
            <w:sz w:val="22"/>
            <w:szCs w:val="22"/>
          </w:rPr>
          <w:tab/>
        </w:r>
        <w:r w:rsidR="00121069" w:rsidRPr="002E4716">
          <w:rPr>
            <w:rStyle w:val="Hyperlink"/>
            <w:noProof/>
          </w:rPr>
          <w:t>SD*5.3*642</w:t>
        </w:r>
        <w:r w:rsidR="00121069">
          <w:rPr>
            <w:noProof/>
            <w:webHidden/>
          </w:rPr>
          <w:tab/>
        </w:r>
        <w:r w:rsidR="00121069">
          <w:rPr>
            <w:noProof/>
            <w:webHidden/>
          </w:rPr>
          <w:fldChar w:fldCharType="begin"/>
        </w:r>
        <w:r w:rsidR="00121069">
          <w:rPr>
            <w:noProof/>
            <w:webHidden/>
          </w:rPr>
          <w:instrText xml:space="preserve"> PAGEREF _Toc448917522 \h </w:instrText>
        </w:r>
        <w:r w:rsidR="00121069">
          <w:rPr>
            <w:noProof/>
            <w:webHidden/>
          </w:rPr>
        </w:r>
        <w:r w:rsidR="00121069">
          <w:rPr>
            <w:noProof/>
            <w:webHidden/>
          </w:rPr>
          <w:fldChar w:fldCharType="separate"/>
        </w:r>
        <w:r w:rsidR="00121069">
          <w:rPr>
            <w:noProof/>
            <w:webHidden/>
          </w:rPr>
          <w:t>41</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3" w:history="1">
        <w:r w:rsidR="00121069" w:rsidRPr="002E4716">
          <w:rPr>
            <w:rStyle w:val="Hyperlink"/>
            <w:noProof/>
          </w:rPr>
          <w:t>6.4.</w:t>
        </w:r>
        <w:r w:rsidR="00121069">
          <w:rPr>
            <w:rFonts w:asciiTheme="minorHAnsi" w:eastAsiaTheme="minorEastAsia" w:hAnsiTheme="minorHAnsi" w:cstheme="minorBidi"/>
            <w:b w:val="0"/>
            <w:noProof/>
            <w:sz w:val="22"/>
            <w:szCs w:val="22"/>
          </w:rPr>
          <w:tab/>
        </w:r>
        <w:r w:rsidR="00121069" w:rsidRPr="002E4716">
          <w:rPr>
            <w:rStyle w:val="Hyperlink"/>
            <w:noProof/>
          </w:rPr>
          <w:t>SD*5.3*643</w:t>
        </w:r>
        <w:r w:rsidR="00121069">
          <w:rPr>
            <w:noProof/>
            <w:webHidden/>
          </w:rPr>
          <w:tab/>
        </w:r>
        <w:r w:rsidR="00121069">
          <w:rPr>
            <w:noProof/>
            <w:webHidden/>
          </w:rPr>
          <w:fldChar w:fldCharType="begin"/>
        </w:r>
        <w:r w:rsidR="00121069">
          <w:rPr>
            <w:noProof/>
            <w:webHidden/>
          </w:rPr>
          <w:instrText xml:space="preserve"> PAGEREF _Toc448917523 \h </w:instrText>
        </w:r>
        <w:r w:rsidR="00121069">
          <w:rPr>
            <w:noProof/>
            <w:webHidden/>
          </w:rPr>
        </w:r>
        <w:r w:rsidR="00121069">
          <w:rPr>
            <w:noProof/>
            <w:webHidden/>
          </w:rPr>
          <w:fldChar w:fldCharType="separate"/>
        </w:r>
        <w:r w:rsidR="00121069">
          <w:rPr>
            <w:noProof/>
            <w:webHidden/>
          </w:rPr>
          <w:t>41</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4" w:history="1">
        <w:r w:rsidR="00121069" w:rsidRPr="002E4716">
          <w:rPr>
            <w:rStyle w:val="Hyperlink"/>
            <w:noProof/>
          </w:rPr>
          <w:t>6.5.</w:t>
        </w:r>
        <w:r w:rsidR="00121069">
          <w:rPr>
            <w:rFonts w:asciiTheme="minorHAnsi" w:eastAsiaTheme="minorEastAsia" w:hAnsiTheme="minorHAnsi" w:cstheme="minorBidi"/>
            <w:b w:val="0"/>
            <w:noProof/>
            <w:sz w:val="22"/>
            <w:szCs w:val="22"/>
          </w:rPr>
          <w:tab/>
        </w:r>
        <w:r w:rsidR="00121069" w:rsidRPr="002E4716">
          <w:rPr>
            <w:rStyle w:val="Hyperlink"/>
            <w:noProof/>
          </w:rPr>
          <w:t>SD*5.3*645</w:t>
        </w:r>
        <w:r w:rsidR="00121069">
          <w:rPr>
            <w:noProof/>
            <w:webHidden/>
          </w:rPr>
          <w:tab/>
        </w:r>
        <w:r w:rsidR="00121069">
          <w:rPr>
            <w:noProof/>
            <w:webHidden/>
          </w:rPr>
          <w:fldChar w:fldCharType="begin"/>
        </w:r>
        <w:r w:rsidR="00121069">
          <w:rPr>
            <w:noProof/>
            <w:webHidden/>
          </w:rPr>
          <w:instrText xml:space="preserve"> PAGEREF _Toc448917524 \h </w:instrText>
        </w:r>
        <w:r w:rsidR="00121069">
          <w:rPr>
            <w:noProof/>
            <w:webHidden/>
          </w:rPr>
        </w:r>
        <w:r w:rsidR="00121069">
          <w:rPr>
            <w:noProof/>
            <w:webHidden/>
          </w:rPr>
          <w:fldChar w:fldCharType="separate"/>
        </w:r>
        <w:r w:rsidR="00121069">
          <w:rPr>
            <w:noProof/>
            <w:webHidden/>
          </w:rPr>
          <w:t>41</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5" w:history="1">
        <w:r w:rsidR="00121069" w:rsidRPr="002E4716">
          <w:rPr>
            <w:rStyle w:val="Hyperlink"/>
            <w:noProof/>
          </w:rPr>
          <w:t>6.6.</w:t>
        </w:r>
        <w:r w:rsidR="00121069">
          <w:rPr>
            <w:rFonts w:asciiTheme="minorHAnsi" w:eastAsiaTheme="minorEastAsia" w:hAnsiTheme="minorHAnsi" w:cstheme="minorBidi"/>
            <w:b w:val="0"/>
            <w:noProof/>
            <w:sz w:val="22"/>
            <w:szCs w:val="22"/>
          </w:rPr>
          <w:tab/>
        </w:r>
        <w:r w:rsidR="00121069" w:rsidRPr="002E4716">
          <w:rPr>
            <w:rStyle w:val="Hyperlink"/>
            <w:noProof/>
          </w:rPr>
          <w:t>GMRC*3.0*83</w:t>
        </w:r>
        <w:r w:rsidR="00121069">
          <w:rPr>
            <w:noProof/>
            <w:webHidden/>
          </w:rPr>
          <w:tab/>
        </w:r>
        <w:r w:rsidR="00121069">
          <w:rPr>
            <w:noProof/>
            <w:webHidden/>
          </w:rPr>
          <w:fldChar w:fldCharType="begin"/>
        </w:r>
        <w:r w:rsidR="00121069">
          <w:rPr>
            <w:noProof/>
            <w:webHidden/>
          </w:rPr>
          <w:instrText xml:space="preserve"> PAGEREF _Toc448917525 \h </w:instrText>
        </w:r>
        <w:r w:rsidR="00121069">
          <w:rPr>
            <w:noProof/>
            <w:webHidden/>
          </w:rPr>
        </w:r>
        <w:r w:rsidR="00121069">
          <w:rPr>
            <w:noProof/>
            <w:webHidden/>
          </w:rPr>
          <w:fldChar w:fldCharType="separate"/>
        </w:r>
        <w:r w:rsidR="00121069">
          <w:rPr>
            <w:noProof/>
            <w:webHidden/>
          </w:rPr>
          <w:t>41</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6" w:history="1">
        <w:r w:rsidR="00121069" w:rsidRPr="002E4716">
          <w:rPr>
            <w:rStyle w:val="Hyperlink"/>
            <w:noProof/>
          </w:rPr>
          <w:t>6.7.</w:t>
        </w:r>
        <w:r w:rsidR="00121069">
          <w:rPr>
            <w:rFonts w:asciiTheme="minorHAnsi" w:eastAsiaTheme="minorEastAsia" w:hAnsiTheme="minorHAnsi" w:cstheme="minorBidi"/>
            <w:b w:val="0"/>
            <w:noProof/>
            <w:sz w:val="22"/>
            <w:szCs w:val="22"/>
          </w:rPr>
          <w:tab/>
        </w:r>
        <w:r w:rsidR="00121069" w:rsidRPr="002E4716">
          <w:rPr>
            <w:rStyle w:val="Hyperlink"/>
            <w:noProof/>
          </w:rPr>
          <w:t>VS GUI</w:t>
        </w:r>
        <w:r w:rsidR="00121069">
          <w:rPr>
            <w:noProof/>
            <w:webHidden/>
          </w:rPr>
          <w:tab/>
        </w:r>
        <w:r w:rsidR="00121069">
          <w:rPr>
            <w:noProof/>
            <w:webHidden/>
          </w:rPr>
          <w:fldChar w:fldCharType="begin"/>
        </w:r>
        <w:r w:rsidR="00121069">
          <w:rPr>
            <w:noProof/>
            <w:webHidden/>
          </w:rPr>
          <w:instrText xml:space="preserve"> PAGEREF _Toc448917526 \h </w:instrText>
        </w:r>
        <w:r w:rsidR="00121069">
          <w:rPr>
            <w:noProof/>
            <w:webHidden/>
          </w:rPr>
        </w:r>
        <w:r w:rsidR="00121069">
          <w:rPr>
            <w:noProof/>
            <w:webHidden/>
          </w:rPr>
          <w:fldChar w:fldCharType="separate"/>
        </w:r>
        <w:r w:rsidR="00121069">
          <w:rPr>
            <w:noProof/>
            <w:webHidden/>
          </w:rPr>
          <w:t>42</w:t>
        </w:r>
        <w:r w:rsidR="00121069">
          <w:rPr>
            <w:noProof/>
            <w:webHidden/>
          </w:rPr>
          <w:fldChar w:fldCharType="end"/>
        </w:r>
      </w:hyperlink>
    </w:p>
    <w:p w:rsidR="00121069" w:rsidRDefault="007E6CF9">
      <w:pPr>
        <w:pStyle w:val="TOC1"/>
        <w:tabs>
          <w:tab w:val="left" w:pos="1931"/>
        </w:tabs>
        <w:rPr>
          <w:rFonts w:asciiTheme="minorHAnsi" w:eastAsiaTheme="minorEastAsia" w:hAnsiTheme="minorHAnsi" w:cstheme="minorBidi"/>
          <w:b w:val="0"/>
          <w:noProof/>
          <w:sz w:val="22"/>
          <w:szCs w:val="22"/>
        </w:rPr>
      </w:pPr>
      <w:hyperlink w:anchor="_Toc448917527" w:history="1">
        <w:r w:rsidR="00121069" w:rsidRPr="002E4716">
          <w:rPr>
            <w:rStyle w:val="Hyperlink"/>
            <w:noProof/>
          </w:rPr>
          <w:t xml:space="preserve">Appendix A. </w:t>
        </w:r>
        <w:r w:rsidR="00121069">
          <w:rPr>
            <w:rFonts w:asciiTheme="minorHAnsi" w:eastAsiaTheme="minorEastAsia" w:hAnsiTheme="minorHAnsi" w:cstheme="minorBidi"/>
            <w:b w:val="0"/>
            <w:noProof/>
            <w:sz w:val="22"/>
            <w:szCs w:val="22"/>
          </w:rPr>
          <w:tab/>
        </w:r>
        <w:r w:rsidR="00121069" w:rsidRPr="002E4716">
          <w:rPr>
            <w:rStyle w:val="Hyperlink"/>
            <w:noProof/>
          </w:rPr>
          <w:t>Release Notes</w:t>
        </w:r>
        <w:r w:rsidR="00121069">
          <w:rPr>
            <w:noProof/>
            <w:webHidden/>
          </w:rPr>
          <w:tab/>
        </w:r>
        <w:r w:rsidR="00121069">
          <w:rPr>
            <w:noProof/>
            <w:webHidden/>
          </w:rPr>
          <w:fldChar w:fldCharType="begin"/>
        </w:r>
        <w:r w:rsidR="00121069">
          <w:rPr>
            <w:noProof/>
            <w:webHidden/>
          </w:rPr>
          <w:instrText xml:space="preserve"> PAGEREF _Toc448917527 \h </w:instrText>
        </w:r>
        <w:r w:rsidR="00121069">
          <w:rPr>
            <w:noProof/>
            <w:webHidden/>
          </w:rPr>
        </w:r>
        <w:r w:rsidR="00121069">
          <w:rPr>
            <w:noProof/>
            <w:webHidden/>
          </w:rPr>
          <w:fldChar w:fldCharType="separate"/>
        </w:r>
        <w:r w:rsidR="00121069">
          <w:rPr>
            <w:noProof/>
            <w:webHidden/>
          </w:rPr>
          <w:t>43</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28" w:history="1">
        <w:r w:rsidR="00121069" w:rsidRPr="002E4716">
          <w:rPr>
            <w:rStyle w:val="Hyperlink"/>
            <w:noProof/>
          </w:rPr>
          <w:t>A.1.</w:t>
        </w:r>
        <w:r w:rsidR="00121069">
          <w:rPr>
            <w:rFonts w:asciiTheme="minorHAnsi" w:eastAsiaTheme="minorEastAsia" w:hAnsiTheme="minorHAnsi" w:cstheme="minorBidi"/>
            <w:b w:val="0"/>
            <w:noProof/>
            <w:sz w:val="22"/>
            <w:szCs w:val="22"/>
          </w:rPr>
          <w:tab/>
        </w:r>
        <w:r w:rsidR="00121069" w:rsidRPr="002E4716">
          <w:rPr>
            <w:rStyle w:val="Hyperlink"/>
            <w:noProof/>
          </w:rPr>
          <w:t>Introduction</w:t>
        </w:r>
        <w:r w:rsidR="00121069">
          <w:rPr>
            <w:noProof/>
            <w:webHidden/>
          </w:rPr>
          <w:tab/>
        </w:r>
        <w:r w:rsidR="00121069">
          <w:rPr>
            <w:noProof/>
            <w:webHidden/>
          </w:rPr>
          <w:fldChar w:fldCharType="begin"/>
        </w:r>
        <w:r w:rsidR="00121069">
          <w:rPr>
            <w:noProof/>
            <w:webHidden/>
          </w:rPr>
          <w:instrText xml:space="preserve"> PAGEREF _Toc448917528 \h </w:instrText>
        </w:r>
        <w:r w:rsidR="00121069">
          <w:rPr>
            <w:noProof/>
            <w:webHidden/>
          </w:rPr>
        </w:r>
        <w:r w:rsidR="00121069">
          <w:rPr>
            <w:noProof/>
            <w:webHidden/>
          </w:rPr>
          <w:fldChar w:fldCharType="separate"/>
        </w:r>
        <w:r w:rsidR="00121069">
          <w:rPr>
            <w:noProof/>
            <w:webHidden/>
          </w:rPr>
          <w:t>43</w:t>
        </w:r>
        <w:r w:rsidR="00121069">
          <w:rPr>
            <w:noProof/>
            <w:webHidden/>
          </w:rPr>
          <w:fldChar w:fldCharType="end"/>
        </w:r>
      </w:hyperlink>
    </w:p>
    <w:p w:rsidR="00121069" w:rsidRDefault="007E6CF9">
      <w:pPr>
        <w:pStyle w:val="TOC3"/>
        <w:rPr>
          <w:rFonts w:asciiTheme="minorHAnsi" w:eastAsiaTheme="minorEastAsia" w:hAnsiTheme="minorHAnsi" w:cstheme="minorBidi"/>
          <w:b w:val="0"/>
          <w:noProof/>
          <w:sz w:val="22"/>
          <w:szCs w:val="22"/>
        </w:rPr>
      </w:pPr>
      <w:hyperlink w:anchor="_Toc448917529" w:history="1">
        <w:r w:rsidR="00121069" w:rsidRPr="002E4716">
          <w:rPr>
            <w:rStyle w:val="Hyperlink"/>
            <w:noProof/>
          </w:rPr>
          <w:t>A.1.1.</w:t>
        </w:r>
        <w:r w:rsidR="00121069">
          <w:rPr>
            <w:rFonts w:asciiTheme="minorHAnsi" w:eastAsiaTheme="minorEastAsia" w:hAnsiTheme="minorHAnsi" w:cstheme="minorBidi"/>
            <w:b w:val="0"/>
            <w:noProof/>
            <w:sz w:val="22"/>
            <w:szCs w:val="22"/>
          </w:rPr>
          <w:tab/>
        </w:r>
        <w:r w:rsidR="00121069" w:rsidRPr="002E4716">
          <w:rPr>
            <w:rStyle w:val="Hyperlink"/>
            <w:noProof/>
          </w:rPr>
          <w:t>Purpose</w:t>
        </w:r>
        <w:r w:rsidR="00121069">
          <w:rPr>
            <w:noProof/>
            <w:webHidden/>
          </w:rPr>
          <w:tab/>
        </w:r>
        <w:r w:rsidR="00121069">
          <w:rPr>
            <w:noProof/>
            <w:webHidden/>
          </w:rPr>
          <w:fldChar w:fldCharType="begin"/>
        </w:r>
        <w:r w:rsidR="00121069">
          <w:rPr>
            <w:noProof/>
            <w:webHidden/>
          </w:rPr>
          <w:instrText xml:space="preserve"> PAGEREF _Toc448917529 \h </w:instrText>
        </w:r>
        <w:r w:rsidR="00121069">
          <w:rPr>
            <w:noProof/>
            <w:webHidden/>
          </w:rPr>
        </w:r>
        <w:r w:rsidR="00121069">
          <w:rPr>
            <w:noProof/>
            <w:webHidden/>
          </w:rPr>
          <w:fldChar w:fldCharType="separate"/>
        </w:r>
        <w:r w:rsidR="00121069">
          <w:rPr>
            <w:noProof/>
            <w:webHidden/>
          </w:rPr>
          <w:t>43</w:t>
        </w:r>
        <w:r w:rsidR="00121069">
          <w:rPr>
            <w:noProof/>
            <w:webHidden/>
          </w:rPr>
          <w:fldChar w:fldCharType="end"/>
        </w:r>
      </w:hyperlink>
    </w:p>
    <w:p w:rsidR="00121069" w:rsidRDefault="007E6CF9">
      <w:pPr>
        <w:pStyle w:val="TOC3"/>
        <w:rPr>
          <w:rFonts w:asciiTheme="minorHAnsi" w:eastAsiaTheme="minorEastAsia" w:hAnsiTheme="minorHAnsi" w:cstheme="minorBidi"/>
          <w:b w:val="0"/>
          <w:noProof/>
          <w:sz w:val="22"/>
          <w:szCs w:val="22"/>
        </w:rPr>
      </w:pPr>
      <w:hyperlink w:anchor="_Toc448917530" w:history="1">
        <w:r w:rsidR="00121069" w:rsidRPr="002E4716">
          <w:rPr>
            <w:rStyle w:val="Hyperlink"/>
            <w:noProof/>
          </w:rPr>
          <w:t>A.1.2.</w:t>
        </w:r>
        <w:r w:rsidR="00121069">
          <w:rPr>
            <w:rFonts w:asciiTheme="minorHAnsi" w:eastAsiaTheme="minorEastAsia" w:hAnsiTheme="minorHAnsi" w:cstheme="minorBidi"/>
            <w:b w:val="0"/>
            <w:noProof/>
            <w:sz w:val="22"/>
            <w:szCs w:val="22"/>
          </w:rPr>
          <w:tab/>
        </w:r>
        <w:r w:rsidR="00121069" w:rsidRPr="002E4716">
          <w:rPr>
            <w:rStyle w:val="Hyperlink"/>
            <w:noProof/>
          </w:rPr>
          <w:t>Audience</w:t>
        </w:r>
        <w:r w:rsidR="00121069">
          <w:rPr>
            <w:noProof/>
            <w:webHidden/>
          </w:rPr>
          <w:tab/>
        </w:r>
        <w:r w:rsidR="00121069">
          <w:rPr>
            <w:noProof/>
            <w:webHidden/>
          </w:rPr>
          <w:fldChar w:fldCharType="begin"/>
        </w:r>
        <w:r w:rsidR="00121069">
          <w:rPr>
            <w:noProof/>
            <w:webHidden/>
          </w:rPr>
          <w:instrText xml:space="preserve"> PAGEREF _Toc448917530 \h </w:instrText>
        </w:r>
        <w:r w:rsidR="00121069">
          <w:rPr>
            <w:noProof/>
            <w:webHidden/>
          </w:rPr>
        </w:r>
        <w:r w:rsidR="00121069">
          <w:rPr>
            <w:noProof/>
            <w:webHidden/>
          </w:rPr>
          <w:fldChar w:fldCharType="separate"/>
        </w:r>
        <w:r w:rsidR="00121069">
          <w:rPr>
            <w:noProof/>
            <w:webHidden/>
          </w:rPr>
          <w:t>43</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31" w:history="1">
        <w:r w:rsidR="00121069" w:rsidRPr="002E4716">
          <w:rPr>
            <w:rStyle w:val="Hyperlink"/>
            <w:noProof/>
          </w:rPr>
          <w:t>A.2.</w:t>
        </w:r>
        <w:r w:rsidR="00121069">
          <w:rPr>
            <w:rFonts w:asciiTheme="minorHAnsi" w:eastAsiaTheme="minorEastAsia" w:hAnsiTheme="minorHAnsi" w:cstheme="minorBidi"/>
            <w:b w:val="0"/>
            <w:noProof/>
            <w:sz w:val="22"/>
            <w:szCs w:val="22"/>
          </w:rPr>
          <w:tab/>
        </w:r>
        <w:r w:rsidR="00121069" w:rsidRPr="002E4716">
          <w:rPr>
            <w:rStyle w:val="Hyperlink"/>
            <w:noProof/>
          </w:rPr>
          <w:t>This Release</w:t>
        </w:r>
        <w:r w:rsidR="00121069">
          <w:rPr>
            <w:noProof/>
            <w:webHidden/>
          </w:rPr>
          <w:tab/>
        </w:r>
        <w:r w:rsidR="00121069">
          <w:rPr>
            <w:noProof/>
            <w:webHidden/>
          </w:rPr>
          <w:fldChar w:fldCharType="begin"/>
        </w:r>
        <w:r w:rsidR="00121069">
          <w:rPr>
            <w:noProof/>
            <w:webHidden/>
          </w:rPr>
          <w:instrText xml:space="preserve"> PAGEREF _Toc448917531 \h </w:instrText>
        </w:r>
        <w:r w:rsidR="00121069">
          <w:rPr>
            <w:noProof/>
            <w:webHidden/>
          </w:rPr>
        </w:r>
        <w:r w:rsidR="00121069">
          <w:rPr>
            <w:noProof/>
            <w:webHidden/>
          </w:rPr>
          <w:fldChar w:fldCharType="separate"/>
        </w:r>
        <w:r w:rsidR="00121069">
          <w:rPr>
            <w:noProof/>
            <w:webHidden/>
          </w:rPr>
          <w:t>43</w:t>
        </w:r>
        <w:r w:rsidR="00121069">
          <w:rPr>
            <w:noProof/>
            <w:webHidden/>
          </w:rPr>
          <w:fldChar w:fldCharType="end"/>
        </w:r>
      </w:hyperlink>
    </w:p>
    <w:p w:rsidR="00121069" w:rsidRDefault="007E6CF9">
      <w:pPr>
        <w:pStyle w:val="TOC2"/>
        <w:rPr>
          <w:rFonts w:asciiTheme="minorHAnsi" w:eastAsiaTheme="minorEastAsia" w:hAnsiTheme="minorHAnsi" w:cstheme="minorBidi"/>
          <w:b w:val="0"/>
          <w:noProof/>
          <w:sz w:val="22"/>
          <w:szCs w:val="22"/>
        </w:rPr>
      </w:pPr>
      <w:hyperlink w:anchor="_Toc448917532" w:history="1">
        <w:r w:rsidR="00121069" w:rsidRPr="002E4716">
          <w:rPr>
            <w:rStyle w:val="Hyperlink"/>
            <w:noProof/>
          </w:rPr>
          <w:t>A.3.</w:t>
        </w:r>
        <w:r w:rsidR="00121069">
          <w:rPr>
            <w:rFonts w:asciiTheme="minorHAnsi" w:eastAsiaTheme="minorEastAsia" w:hAnsiTheme="minorHAnsi" w:cstheme="minorBidi"/>
            <w:b w:val="0"/>
            <w:noProof/>
            <w:sz w:val="22"/>
            <w:szCs w:val="22"/>
          </w:rPr>
          <w:tab/>
        </w:r>
        <w:r w:rsidR="00121069" w:rsidRPr="002E4716">
          <w:rPr>
            <w:rStyle w:val="Hyperlink"/>
            <w:noProof/>
          </w:rPr>
          <w:t>Features and Functionality</w:t>
        </w:r>
        <w:r w:rsidR="00121069">
          <w:rPr>
            <w:noProof/>
            <w:webHidden/>
          </w:rPr>
          <w:tab/>
        </w:r>
        <w:r w:rsidR="00121069">
          <w:rPr>
            <w:noProof/>
            <w:webHidden/>
          </w:rPr>
          <w:fldChar w:fldCharType="begin"/>
        </w:r>
        <w:r w:rsidR="00121069">
          <w:rPr>
            <w:noProof/>
            <w:webHidden/>
          </w:rPr>
          <w:instrText xml:space="preserve"> PAGEREF _Toc448917532 \h </w:instrText>
        </w:r>
        <w:r w:rsidR="00121069">
          <w:rPr>
            <w:noProof/>
            <w:webHidden/>
          </w:rPr>
        </w:r>
        <w:r w:rsidR="00121069">
          <w:rPr>
            <w:noProof/>
            <w:webHidden/>
          </w:rPr>
          <w:fldChar w:fldCharType="separate"/>
        </w:r>
        <w:r w:rsidR="00121069">
          <w:rPr>
            <w:noProof/>
            <w:webHidden/>
          </w:rPr>
          <w:t>43</w:t>
        </w:r>
        <w:r w:rsidR="00121069">
          <w:rPr>
            <w:noProof/>
            <w:webHidden/>
          </w:rPr>
          <w:fldChar w:fldCharType="end"/>
        </w:r>
      </w:hyperlink>
    </w:p>
    <w:p w:rsidR="00121069" w:rsidRDefault="007E6CF9">
      <w:pPr>
        <w:pStyle w:val="TOC1"/>
        <w:tabs>
          <w:tab w:val="left" w:pos="1931"/>
        </w:tabs>
        <w:rPr>
          <w:rFonts w:asciiTheme="minorHAnsi" w:eastAsiaTheme="minorEastAsia" w:hAnsiTheme="minorHAnsi" w:cstheme="minorBidi"/>
          <w:b w:val="0"/>
          <w:noProof/>
          <w:sz w:val="22"/>
          <w:szCs w:val="22"/>
        </w:rPr>
      </w:pPr>
      <w:hyperlink w:anchor="_Toc448917533" w:history="1">
        <w:r w:rsidR="00121069" w:rsidRPr="002E4716">
          <w:rPr>
            <w:rStyle w:val="Hyperlink"/>
            <w:noProof/>
          </w:rPr>
          <w:t xml:space="preserve">Appendix B. </w:t>
        </w:r>
        <w:r w:rsidR="00121069">
          <w:rPr>
            <w:rFonts w:asciiTheme="minorHAnsi" w:eastAsiaTheme="minorEastAsia" w:hAnsiTheme="minorHAnsi" w:cstheme="minorBidi"/>
            <w:b w:val="0"/>
            <w:noProof/>
            <w:sz w:val="22"/>
            <w:szCs w:val="22"/>
          </w:rPr>
          <w:tab/>
        </w:r>
        <w:r w:rsidR="00121069" w:rsidRPr="002E4716">
          <w:rPr>
            <w:rStyle w:val="Hyperlink"/>
            <w:noProof/>
          </w:rPr>
          <w:t>Known Issues</w:t>
        </w:r>
        <w:r w:rsidR="00121069">
          <w:rPr>
            <w:noProof/>
            <w:webHidden/>
          </w:rPr>
          <w:tab/>
        </w:r>
        <w:r w:rsidR="00121069">
          <w:rPr>
            <w:noProof/>
            <w:webHidden/>
          </w:rPr>
          <w:fldChar w:fldCharType="begin"/>
        </w:r>
        <w:r w:rsidR="00121069">
          <w:rPr>
            <w:noProof/>
            <w:webHidden/>
          </w:rPr>
          <w:instrText xml:space="preserve"> PAGEREF _Toc448917533 \h </w:instrText>
        </w:r>
        <w:r w:rsidR="00121069">
          <w:rPr>
            <w:noProof/>
            <w:webHidden/>
          </w:rPr>
        </w:r>
        <w:r w:rsidR="00121069">
          <w:rPr>
            <w:noProof/>
            <w:webHidden/>
          </w:rPr>
          <w:fldChar w:fldCharType="separate"/>
        </w:r>
        <w:r w:rsidR="00121069">
          <w:rPr>
            <w:noProof/>
            <w:webHidden/>
          </w:rPr>
          <w:t>46</w:t>
        </w:r>
        <w:r w:rsidR="00121069">
          <w:rPr>
            <w:noProof/>
            <w:webHidden/>
          </w:rPr>
          <w:fldChar w:fldCharType="end"/>
        </w:r>
      </w:hyperlink>
    </w:p>
    <w:p w:rsidR="004F3A80" w:rsidRDefault="00AA0CDE" w:rsidP="004F3A80">
      <w:pPr>
        <w:pStyle w:val="TOC1"/>
      </w:pPr>
      <w:r>
        <w:fldChar w:fldCharType="end"/>
      </w:r>
    </w:p>
    <w:p w:rsidR="00D54467" w:rsidRDefault="00D54467" w:rsidP="00D54467">
      <w:pPr>
        <w:pStyle w:val="BodyText"/>
      </w:pPr>
    </w:p>
    <w:p w:rsidR="00D54467" w:rsidRPr="00D54467" w:rsidRDefault="00D54467" w:rsidP="00D54467">
      <w:pPr>
        <w:sectPr w:rsidR="00D54467" w:rsidRPr="00D54467" w:rsidSect="00EA4424">
          <w:footerReference w:type="first" r:id="rId15"/>
          <w:pgSz w:w="12240" w:h="15840" w:code="1"/>
          <w:pgMar w:top="1440" w:right="1440" w:bottom="1440" w:left="1440" w:header="720" w:footer="720" w:gutter="0"/>
          <w:pgNumType w:fmt="lowerRoman" w:start="2"/>
          <w:cols w:space="720"/>
          <w:titlePg/>
          <w:docGrid w:linePitch="360"/>
        </w:sectPr>
      </w:pPr>
    </w:p>
    <w:p w:rsidR="004F3A80" w:rsidRDefault="00806450" w:rsidP="00806450">
      <w:pPr>
        <w:pStyle w:val="Heading1"/>
      </w:pPr>
      <w:bookmarkStart w:id="2" w:name="_Toc448917506"/>
      <w:bookmarkEnd w:id="0"/>
      <w:r w:rsidRPr="00806450">
        <w:lastRenderedPageBreak/>
        <w:t>Scope</w:t>
      </w:r>
      <w:bookmarkEnd w:id="2"/>
    </w:p>
    <w:p w:rsidR="002D01C7" w:rsidRPr="00962DA5" w:rsidRDefault="002D01C7" w:rsidP="00962DA5">
      <w:pPr>
        <w:pStyle w:val="BodyText"/>
      </w:pPr>
      <w:r w:rsidRPr="00962DA5">
        <w:t xml:space="preserve">This Version Description Document (VDD) is the documentation provided by Configuration Management (CM) to certify the integrity of the deliverable that’s being handed off from the </w:t>
      </w:r>
      <w:r w:rsidR="00833BDF" w:rsidRPr="00962DA5">
        <w:t>VistA Scheduling Enhancements (VSE)</w:t>
      </w:r>
      <w:r w:rsidR="00FB0B71" w:rsidRPr="00962DA5">
        <w:t xml:space="preserve"> </w:t>
      </w:r>
      <w:r w:rsidRPr="00962DA5">
        <w:t xml:space="preserve">team. This includes all the approved Change Requests. </w:t>
      </w:r>
    </w:p>
    <w:p w:rsidR="002D01C7" w:rsidRPr="00962DA5" w:rsidRDefault="002D01C7" w:rsidP="00962DA5">
      <w:pPr>
        <w:pStyle w:val="BodyText"/>
      </w:pPr>
      <w:r w:rsidRPr="00962DA5">
        <w:t>The VDD is not a Release Notes document as the Department of Veterans Affairs (VA) historically has known the developer/support person to collaborate on as part of our basic (user, technical, and installation) documentation packet. These documents speak to additional functionality, changes in the technical infrastructure, and business pu</w:t>
      </w:r>
      <w:r w:rsidR="00B72050">
        <w:t xml:space="preserve">rpose/mandate for a release. </w:t>
      </w:r>
      <w:r w:rsidRPr="00962DA5">
        <w:t>Its presence does not supersede the need for the user-friendly Release Notes that highlight the major functiona</w:t>
      </w:r>
      <w:r w:rsidR="00833BDF" w:rsidRPr="00962DA5">
        <w:t xml:space="preserve">l or operational changes </w:t>
      </w:r>
      <w:r w:rsidR="004E70E7" w:rsidRPr="00962DA5">
        <w:t>.</w:t>
      </w:r>
      <w:r w:rsidR="00833BDF" w:rsidRPr="00962DA5">
        <w:t xml:space="preserve">Release Notes </w:t>
      </w:r>
      <w:r w:rsidR="0058446D" w:rsidRPr="00962DA5">
        <w:t xml:space="preserve">are </w:t>
      </w:r>
      <w:r w:rsidR="006241C7" w:rsidRPr="00962DA5">
        <w:t>included</w:t>
      </w:r>
      <w:r w:rsidRPr="00962DA5">
        <w:t xml:space="preserve"> as part of the VDD</w:t>
      </w:r>
      <w:r w:rsidR="00AD27A5" w:rsidRPr="00962DA5">
        <w:t xml:space="preserve"> in Appendix </w:t>
      </w:r>
      <w:r w:rsidR="00145E68" w:rsidRPr="00962DA5">
        <w:t>A</w:t>
      </w:r>
      <w:r w:rsidRPr="00962DA5">
        <w:t>.</w:t>
      </w:r>
      <w:r w:rsidR="0058446D" w:rsidRPr="00962DA5">
        <w:t xml:space="preserve"> </w:t>
      </w:r>
      <w:r w:rsidRPr="00962DA5">
        <w:t>The VDD is the inventory document for the Production deployment similar to how a pack</w:t>
      </w:r>
      <w:r w:rsidR="005D0541" w:rsidRPr="00962DA5">
        <w:t xml:space="preserve">ing </w:t>
      </w:r>
      <w:r w:rsidR="00F857A4" w:rsidRPr="00962DA5">
        <w:t>list is to a Received Shipment, or a Bill of L</w:t>
      </w:r>
      <w:r w:rsidR="00B72050">
        <w:t xml:space="preserve">ading. </w:t>
      </w:r>
      <w:r w:rsidRPr="00962DA5">
        <w:t xml:space="preserve">It itemizes the differences between previous and current deliverables in terms of change orders implemented, and provides </w:t>
      </w:r>
      <w:r w:rsidR="00F857A4" w:rsidRPr="00962DA5">
        <w:t xml:space="preserve">a </w:t>
      </w:r>
      <w:r w:rsidRPr="00962DA5">
        <w:t xml:space="preserve">sign-off statement from the </w:t>
      </w:r>
      <w:r w:rsidR="00833BDF" w:rsidRPr="00962DA5">
        <w:t xml:space="preserve">Configuration Management (CM) </w:t>
      </w:r>
      <w:r w:rsidRPr="00962DA5">
        <w:t>VSE team, following required Changes and Configuration Management procedures in order to handoff the deliverable and approved changes</w:t>
      </w:r>
      <w:r w:rsidR="00F857A4" w:rsidRPr="00962DA5">
        <w:t xml:space="preserve"> properly</w:t>
      </w:r>
      <w:r w:rsidRPr="00962DA5">
        <w:t>.</w:t>
      </w:r>
    </w:p>
    <w:p w:rsidR="002D01C7" w:rsidRPr="00962DA5" w:rsidRDefault="002D01C7" w:rsidP="00962DA5">
      <w:pPr>
        <w:pStyle w:val="BodyText"/>
      </w:pPr>
      <w:r w:rsidRPr="00962DA5">
        <w:t xml:space="preserve">This release </w:t>
      </w:r>
      <w:r w:rsidR="007158C8">
        <w:t xml:space="preserve">consists of the following M patches </w:t>
      </w:r>
      <w:r w:rsidR="002B4CC8">
        <w:t xml:space="preserve">GMRC*3.0*83, SD*5.3*627, SD*5.3*628, </w:t>
      </w:r>
      <w:r w:rsidR="00A865BE">
        <w:t>SD*5.3*</w:t>
      </w:r>
      <w:r w:rsidR="00EA4424">
        <w:t>642, SD</w:t>
      </w:r>
      <w:r w:rsidR="00195244">
        <w:t>*5.3*643</w:t>
      </w:r>
      <w:r w:rsidR="00EA4424">
        <w:t>, SD</w:t>
      </w:r>
      <w:r w:rsidR="00195244">
        <w:t>*5.3*645</w:t>
      </w:r>
      <w:r w:rsidR="001865D0">
        <w:t>)</w:t>
      </w:r>
      <w:r w:rsidR="00195244">
        <w:t xml:space="preserve"> </w:t>
      </w:r>
      <w:r w:rsidR="0058446D" w:rsidRPr="00962DA5">
        <w:t xml:space="preserve">and </w:t>
      </w:r>
      <w:r w:rsidR="007158C8">
        <w:t xml:space="preserve">the </w:t>
      </w:r>
      <w:r w:rsidR="0058446D" w:rsidRPr="00962DA5">
        <w:t>Graphical</w:t>
      </w:r>
      <w:r w:rsidR="00E66567" w:rsidRPr="00962DA5">
        <w:t xml:space="preserve"> User Interface (</w:t>
      </w:r>
      <w:r w:rsidRPr="00962DA5">
        <w:t>GUI</w:t>
      </w:r>
      <w:r w:rsidR="00E66567" w:rsidRPr="00962DA5">
        <w:t>)</w:t>
      </w:r>
      <w:r w:rsidRPr="00962DA5">
        <w:t xml:space="preserve"> executable</w:t>
      </w:r>
      <w:r w:rsidR="00A865BE">
        <w:t xml:space="preserve"> VS GUI v2.0.0.</w:t>
      </w:r>
      <w:r w:rsidR="00F2086D">
        <w:t>5</w:t>
      </w:r>
      <w:r w:rsidR="00E66567" w:rsidRPr="00962DA5">
        <w:t xml:space="preserve">. </w:t>
      </w:r>
    </w:p>
    <w:p w:rsidR="002D01C7" w:rsidRPr="00962DA5" w:rsidRDefault="007F12C5" w:rsidP="00962DA5">
      <w:pPr>
        <w:pStyle w:val="BodyText"/>
      </w:pPr>
      <w:r>
        <w:t xml:space="preserve">The </w:t>
      </w:r>
      <w:r w:rsidR="007158C8">
        <w:t>M patches are</w:t>
      </w:r>
      <w:r w:rsidR="00A865BE">
        <w:t xml:space="preserve"> distributed via </w:t>
      </w:r>
      <w:r>
        <w:t>FORUM</w:t>
      </w:r>
      <w:r w:rsidR="00A865BE">
        <w:t>.  This database</w:t>
      </w:r>
      <w:r>
        <w:t xml:space="preserve"> </w:t>
      </w:r>
      <w:r w:rsidR="002D01C7" w:rsidRPr="00962DA5">
        <w:t xml:space="preserve">is used for distribution </w:t>
      </w:r>
      <w:r w:rsidR="00863C4C" w:rsidRPr="00962DA5">
        <w:t xml:space="preserve">of </w:t>
      </w:r>
      <w:r w:rsidR="002D01C7" w:rsidRPr="00962DA5">
        <w:t xml:space="preserve">the </w:t>
      </w:r>
      <w:r w:rsidR="00A865BE">
        <w:t xml:space="preserve">nationally released </w:t>
      </w:r>
      <w:r w:rsidR="002D01C7" w:rsidRPr="00962DA5">
        <w:t>patch</w:t>
      </w:r>
      <w:r w:rsidR="00E66567" w:rsidRPr="00962DA5">
        <w:t>es</w:t>
      </w:r>
      <w:r w:rsidR="002D01C7" w:rsidRPr="00962DA5">
        <w:t xml:space="preserve"> </w:t>
      </w:r>
      <w:r w:rsidR="00A865BE">
        <w:t>to the VA</w:t>
      </w:r>
      <w:r w:rsidR="00A865BE" w:rsidRPr="00962DA5">
        <w:t xml:space="preserve"> </w:t>
      </w:r>
      <w:r w:rsidR="002D01C7" w:rsidRPr="00962DA5">
        <w:t>sites</w:t>
      </w:r>
      <w:r w:rsidR="00A865BE">
        <w:t>.</w:t>
      </w:r>
    </w:p>
    <w:p w:rsidR="002D01C7" w:rsidRPr="00962DA5" w:rsidRDefault="007123C7" w:rsidP="00962DA5">
      <w:pPr>
        <w:pStyle w:val="BodyText"/>
      </w:pPr>
      <w:r w:rsidRPr="00962DA5">
        <w:t xml:space="preserve">The </w:t>
      </w:r>
      <w:r w:rsidR="00A60FEF">
        <w:t>VS GUI</w:t>
      </w:r>
      <w:r w:rsidR="002D01C7" w:rsidRPr="00962DA5">
        <w:t xml:space="preserve"> application package </w:t>
      </w:r>
      <w:r w:rsidR="00863C4C" w:rsidRPr="00962DA5">
        <w:t xml:space="preserve">is </w:t>
      </w:r>
      <w:r w:rsidR="002D01C7" w:rsidRPr="00962DA5">
        <w:t>delivered through</w:t>
      </w:r>
      <w:r w:rsidR="0040511C" w:rsidRPr="00962DA5">
        <w:t xml:space="preserve"> </w:t>
      </w:r>
      <w:r w:rsidR="007158C8">
        <w:t xml:space="preserve">Secure </w:t>
      </w:r>
      <w:r w:rsidR="0040511C" w:rsidRPr="00962DA5">
        <w:t>File Transfer Protocol (</w:t>
      </w:r>
      <w:r w:rsidR="007158C8">
        <w:t>S</w:t>
      </w:r>
      <w:r w:rsidR="002D01C7" w:rsidRPr="00962DA5">
        <w:t>FTP</w:t>
      </w:r>
      <w:r w:rsidR="0040511C" w:rsidRPr="00962DA5">
        <w:t>)</w:t>
      </w:r>
      <w:r w:rsidR="002D01C7" w:rsidRPr="00962DA5">
        <w:t xml:space="preserve"> to the site</w:t>
      </w:r>
      <w:r w:rsidR="00863C4C" w:rsidRPr="00962DA5">
        <w:t>s</w:t>
      </w:r>
      <w:r w:rsidR="00036F50" w:rsidRPr="00962DA5">
        <w:t xml:space="preserve"> </w:t>
      </w:r>
      <w:r w:rsidR="00BD0348" w:rsidRPr="00962DA5">
        <w:t xml:space="preserve">Office of Information and Technology (OI&amp;T) office personnel and the </w:t>
      </w:r>
      <w:r w:rsidR="00A60FEF">
        <w:t>VS GUI</w:t>
      </w:r>
      <w:r w:rsidR="002D01C7" w:rsidRPr="00962DA5">
        <w:t xml:space="preserve"> application components </w:t>
      </w:r>
      <w:r w:rsidR="00EB01BE" w:rsidRPr="00962DA5">
        <w:t xml:space="preserve">are </w:t>
      </w:r>
      <w:r w:rsidR="002D01C7" w:rsidRPr="00962DA5">
        <w:t xml:space="preserve">versioned in </w:t>
      </w:r>
      <w:r w:rsidR="00CC562F" w:rsidRPr="00962DA5">
        <w:t xml:space="preserve">the </w:t>
      </w:r>
      <w:r w:rsidR="002D01C7" w:rsidRPr="00962DA5">
        <w:t xml:space="preserve">Rational Team </w:t>
      </w:r>
      <w:r w:rsidR="0058446D" w:rsidRPr="00962DA5">
        <w:t>Concert (</w:t>
      </w:r>
      <w:r w:rsidR="002D01C7" w:rsidRPr="00962DA5">
        <w:t>RTC</w:t>
      </w:r>
      <w:r w:rsidR="0058446D" w:rsidRPr="00962DA5">
        <w:t>) Change</w:t>
      </w:r>
      <w:r w:rsidR="00863C4C" w:rsidRPr="00962DA5">
        <w:t xml:space="preserve"> and Configuration M</w:t>
      </w:r>
      <w:r w:rsidR="002D01C7" w:rsidRPr="00962DA5">
        <w:t xml:space="preserve">anagement </w:t>
      </w:r>
      <w:r w:rsidR="00814FD7" w:rsidRPr="00962DA5">
        <w:t xml:space="preserve">(CCM) </w:t>
      </w:r>
      <w:r w:rsidR="002D01C7" w:rsidRPr="00962DA5">
        <w:t>Tool.</w:t>
      </w:r>
    </w:p>
    <w:p w:rsidR="005414B0" w:rsidRDefault="005414B0">
      <w:pPr>
        <w:rPr>
          <w:rFonts w:ascii="Arial" w:hAnsi="Arial" w:cs="Arial"/>
          <w:b/>
          <w:bCs/>
          <w:kern w:val="32"/>
          <w:sz w:val="36"/>
          <w:szCs w:val="32"/>
        </w:rPr>
      </w:pPr>
      <w:r>
        <w:br w:type="page"/>
      </w:r>
    </w:p>
    <w:p w:rsidR="00806450" w:rsidRDefault="00806450" w:rsidP="00806450">
      <w:pPr>
        <w:pStyle w:val="Heading1"/>
      </w:pPr>
      <w:bookmarkStart w:id="3" w:name="_Toc448917507"/>
      <w:r>
        <w:lastRenderedPageBreak/>
        <w:t>Version Description</w:t>
      </w:r>
      <w:bookmarkEnd w:id="3"/>
      <w:r>
        <w:t xml:space="preserve"> </w:t>
      </w:r>
    </w:p>
    <w:p w:rsidR="00B00069" w:rsidRDefault="00E5678D" w:rsidP="00962DA5">
      <w:pPr>
        <w:pStyle w:val="BodyText"/>
      </w:pPr>
      <w:r>
        <w:t xml:space="preserve">The </w:t>
      </w:r>
      <w:r w:rsidR="00A60FEF">
        <w:t>VS GUI</w:t>
      </w:r>
      <w:r w:rsidR="00B00069" w:rsidRPr="00533332">
        <w:t xml:space="preserve"> application is registered under Scheduling Project.</w:t>
      </w:r>
    </w:p>
    <w:p w:rsidR="00B00069" w:rsidRPr="004C299B" w:rsidRDefault="004C299B" w:rsidP="004C299B">
      <w:pPr>
        <w:pStyle w:val="Caption"/>
      </w:pPr>
      <w:bookmarkStart w:id="4" w:name="_Toc418603861"/>
      <w:bookmarkStart w:id="5" w:name="_Toc441852570"/>
      <w:r>
        <w:t xml:space="preserve">Table </w:t>
      </w:r>
      <w:fldSimple w:instr=" SEQ Table \* ARABIC ">
        <w:r w:rsidR="00075E23">
          <w:rPr>
            <w:noProof/>
          </w:rPr>
          <w:t>1</w:t>
        </w:r>
      </w:fldSimple>
      <w:r>
        <w:t>: Version Description</w:t>
      </w:r>
      <w:bookmarkEnd w:id="4"/>
      <w:bookmarkEnd w:id="5"/>
    </w:p>
    <w:tbl>
      <w:tblPr>
        <w:tblStyle w:val="TableGrid"/>
        <w:tblW w:w="0" w:type="auto"/>
        <w:tblLook w:val="04A0" w:firstRow="1" w:lastRow="0" w:firstColumn="1" w:lastColumn="0" w:noHBand="0" w:noVBand="1"/>
      </w:tblPr>
      <w:tblGrid>
        <w:gridCol w:w="2425"/>
        <w:gridCol w:w="6925"/>
      </w:tblGrid>
      <w:tr w:rsidR="00BD0348" w:rsidTr="00F261D1">
        <w:tc>
          <w:tcPr>
            <w:tcW w:w="2425" w:type="dxa"/>
            <w:shd w:val="clear" w:color="auto" w:fill="D9D9D9" w:themeFill="background1" w:themeFillShade="D9"/>
          </w:tcPr>
          <w:p w:rsidR="00BD0348" w:rsidRPr="00253DCF" w:rsidRDefault="00BD0348" w:rsidP="00F261D1">
            <w:pPr>
              <w:pStyle w:val="TableHeading"/>
            </w:pPr>
            <w:r>
              <w:t>Item</w:t>
            </w:r>
          </w:p>
        </w:tc>
        <w:tc>
          <w:tcPr>
            <w:tcW w:w="6925" w:type="dxa"/>
            <w:shd w:val="clear" w:color="auto" w:fill="D9D9D9" w:themeFill="background1" w:themeFillShade="D9"/>
          </w:tcPr>
          <w:p w:rsidR="00BD0348" w:rsidRDefault="00BD0348" w:rsidP="00F261D1">
            <w:pPr>
              <w:pStyle w:val="TableHeading"/>
            </w:pPr>
            <w:r>
              <w:t>Description</w:t>
            </w:r>
          </w:p>
        </w:tc>
      </w:tr>
      <w:tr w:rsidR="00BD0348" w:rsidTr="00F261D1">
        <w:tc>
          <w:tcPr>
            <w:tcW w:w="2425" w:type="dxa"/>
          </w:tcPr>
          <w:p w:rsidR="00BD0348" w:rsidRPr="006B4DF8" w:rsidRDefault="00BD0348" w:rsidP="00F261D1">
            <w:pPr>
              <w:pStyle w:val="TableText"/>
            </w:pPr>
            <w:r w:rsidRPr="006B4DF8">
              <w:t>CCM</w:t>
            </w:r>
          </w:p>
        </w:tc>
        <w:tc>
          <w:tcPr>
            <w:tcW w:w="6925" w:type="dxa"/>
          </w:tcPr>
          <w:p w:rsidR="00BD0348" w:rsidRPr="006B4DF8" w:rsidRDefault="007E6CF9" w:rsidP="00F261D1">
            <w:pPr>
              <w:pStyle w:val="TableText"/>
            </w:pPr>
            <w:hyperlink r:id="rId16" w:history="1">
              <w:r w:rsidR="00BD0348" w:rsidRPr="003F4B0E">
                <w:rPr>
                  <w:rStyle w:val="Hyperlink"/>
                </w:rPr>
                <w:t>https://ccm.rational.oit.va.gov:9443/ccm/</w:t>
              </w:r>
            </w:hyperlink>
            <w:r w:rsidR="00BD0348" w:rsidRPr="006B4DF8">
              <w:t xml:space="preserve"> </w:t>
            </w:r>
          </w:p>
        </w:tc>
      </w:tr>
      <w:tr w:rsidR="00BD0348" w:rsidTr="00F261D1">
        <w:tc>
          <w:tcPr>
            <w:tcW w:w="2425" w:type="dxa"/>
          </w:tcPr>
          <w:p w:rsidR="00BD0348" w:rsidRPr="006B4DF8" w:rsidRDefault="00BD0348" w:rsidP="00F261D1">
            <w:pPr>
              <w:pStyle w:val="TableText"/>
            </w:pPr>
            <w:r w:rsidRPr="006B4DF8">
              <w:t>Access</w:t>
            </w:r>
          </w:p>
        </w:tc>
        <w:tc>
          <w:tcPr>
            <w:tcW w:w="6925" w:type="dxa"/>
          </w:tcPr>
          <w:p w:rsidR="00BD0348" w:rsidRPr="006B4DF8" w:rsidRDefault="00BD0348" w:rsidP="00F261D1">
            <w:pPr>
              <w:pStyle w:val="TableText"/>
            </w:pPr>
            <w:r w:rsidRPr="006B4DF8">
              <w:t>Contact the VA Rational Tools team</w:t>
            </w:r>
          </w:p>
        </w:tc>
      </w:tr>
      <w:tr w:rsidR="00BD0348" w:rsidTr="00F261D1">
        <w:tc>
          <w:tcPr>
            <w:tcW w:w="2425" w:type="dxa"/>
          </w:tcPr>
          <w:p w:rsidR="00BD0348" w:rsidRPr="006B4DF8" w:rsidRDefault="00BD0348" w:rsidP="00F261D1">
            <w:pPr>
              <w:pStyle w:val="TableText"/>
            </w:pPr>
            <w:r w:rsidRPr="006B4DF8">
              <w:t>Project Area</w:t>
            </w:r>
          </w:p>
        </w:tc>
        <w:tc>
          <w:tcPr>
            <w:tcW w:w="6925" w:type="dxa"/>
          </w:tcPr>
          <w:p w:rsidR="00BD0348" w:rsidRPr="006B4DF8" w:rsidRDefault="00BD0348" w:rsidP="00F261D1">
            <w:pPr>
              <w:pStyle w:val="TableText"/>
            </w:pPr>
            <w:r w:rsidRPr="006B4DF8">
              <w:t>Scheduling (CM)</w:t>
            </w:r>
          </w:p>
        </w:tc>
      </w:tr>
      <w:tr w:rsidR="00BD0348" w:rsidTr="00F261D1">
        <w:tc>
          <w:tcPr>
            <w:tcW w:w="2425" w:type="dxa"/>
          </w:tcPr>
          <w:p w:rsidR="00BD0348" w:rsidRPr="006B4DF8" w:rsidRDefault="00BD0348" w:rsidP="00F261D1">
            <w:pPr>
              <w:pStyle w:val="TableText"/>
            </w:pPr>
            <w:r w:rsidRPr="006B4DF8">
              <w:t>Team Area</w:t>
            </w:r>
          </w:p>
        </w:tc>
        <w:tc>
          <w:tcPr>
            <w:tcW w:w="6925" w:type="dxa"/>
          </w:tcPr>
          <w:p w:rsidR="00BD0348" w:rsidRPr="006B4DF8" w:rsidRDefault="00BD0348" w:rsidP="00F261D1">
            <w:pPr>
              <w:pStyle w:val="TableText"/>
            </w:pPr>
            <w:r w:rsidRPr="006B4DF8">
              <w:t>N/A</w:t>
            </w:r>
          </w:p>
        </w:tc>
      </w:tr>
      <w:tr w:rsidR="00BD0348" w:rsidTr="00C077E5">
        <w:trPr>
          <w:trHeight w:val="422"/>
        </w:trPr>
        <w:tc>
          <w:tcPr>
            <w:tcW w:w="2425" w:type="dxa"/>
          </w:tcPr>
          <w:p w:rsidR="00BD0348" w:rsidRPr="006B4DF8" w:rsidRDefault="00BD0348" w:rsidP="00F261D1">
            <w:pPr>
              <w:pStyle w:val="TableText"/>
            </w:pPr>
            <w:r w:rsidRPr="006B4DF8">
              <w:t>Stream</w:t>
            </w:r>
          </w:p>
        </w:tc>
        <w:tc>
          <w:tcPr>
            <w:tcW w:w="6925" w:type="dxa"/>
          </w:tcPr>
          <w:p w:rsidR="00ED701F" w:rsidRPr="006B4DF8" w:rsidRDefault="00F470AA" w:rsidP="00F470AA">
            <w:pPr>
              <w:pStyle w:val="TableText"/>
            </w:pPr>
            <w:r w:rsidRPr="00F470AA">
              <w:t>Scheduling VistA Scheduling Enhancements 2.0</w:t>
            </w:r>
          </w:p>
        </w:tc>
      </w:tr>
      <w:tr w:rsidR="00BD0348" w:rsidTr="00F261D1">
        <w:tc>
          <w:tcPr>
            <w:tcW w:w="2425" w:type="dxa"/>
          </w:tcPr>
          <w:p w:rsidR="00BD0348" w:rsidRPr="006B4DF8" w:rsidRDefault="00BD0348" w:rsidP="00F261D1">
            <w:pPr>
              <w:pStyle w:val="TableText"/>
            </w:pPr>
            <w:r w:rsidRPr="006B4DF8">
              <w:t>Baseline</w:t>
            </w:r>
          </w:p>
        </w:tc>
        <w:tc>
          <w:tcPr>
            <w:tcW w:w="6925" w:type="dxa"/>
          </w:tcPr>
          <w:p w:rsidR="00BD0348" w:rsidRPr="006B4DF8" w:rsidRDefault="008A4B4C" w:rsidP="008A4B4C">
            <w:r w:rsidRPr="008A4B4C">
              <w:t>34:VS_GUI_2.0.0build5</w:t>
            </w:r>
          </w:p>
        </w:tc>
      </w:tr>
      <w:tr w:rsidR="00BD0348" w:rsidTr="00F261D1">
        <w:tc>
          <w:tcPr>
            <w:tcW w:w="2425" w:type="dxa"/>
          </w:tcPr>
          <w:p w:rsidR="00BD0348" w:rsidRPr="006B4DF8" w:rsidRDefault="00BD0348" w:rsidP="00F261D1">
            <w:pPr>
              <w:pStyle w:val="TableText"/>
            </w:pPr>
            <w:r w:rsidRPr="006B4DF8">
              <w:t>Build Label</w:t>
            </w:r>
          </w:p>
        </w:tc>
        <w:tc>
          <w:tcPr>
            <w:tcW w:w="6925" w:type="dxa"/>
          </w:tcPr>
          <w:p w:rsidR="00BD0348" w:rsidRPr="006B4DF8" w:rsidRDefault="00BD0348" w:rsidP="00F261D1">
            <w:pPr>
              <w:pStyle w:val="TableText"/>
            </w:pPr>
            <w:r w:rsidRPr="006B4DF8">
              <w:t xml:space="preserve">Build version format is </w:t>
            </w:r>
            <w:proofErr w:type="spellStart"/>
            <w:r w:rsidRPr="006B4DF8">
              <w:t>x.x.x.x</w:t>
            </w:r>
            <w:proofErr w:type="spellEnd"/>
          </w:p>
        </w:tc>
      </w:tr>
      <w:tr w:rsidR="00BD0348" w:rsidTr="00F261D1">
        <w:tc>
          <w:tcPr>
            <w:tcW w:w="2425" w:type="dxa"/>
          </w:tcPr>
          <w:p w:rsidR="00BD0348" w:rsidRPr="006B4DF8" w:rsidRDefault="00BD0348" w:rsidP="00F261D1">
            <w:pPr>
              <w:pStyle w:val="TableText"/>
            </w:pPr>
            <w:r w:rsidRPr="006B4DF8">
              <w:t>Components</w:t>
            </w:r>
          </w:p>
        </w:tc>
        <w:tc>
          <w:tcPr>
            <w:tcW w:w="6925" w:type="dxa"/>
          </w:tcPr>
          <w:p w:rsidR="00BD0348" w:rsidRPr="006B4DF8" w:rsidRDefault="00BD0348" w:rsidP="00F261D1">
            <w:pPr>
              <w:pStyle w:val="TableText"/>
            </w:pPr>
            <w:r w:rsidRPr="006B4DF8">
              <w:t>Scheduling VistA Scheduling Enhancements</w:t>
            </w:r>
          </w:p>
        </w:tc>
      </w:tr>
      <w:tr w:rsidR="00BD0348" w:rsidTr="00F261D1">
        <w:tc>
          <w:tcPr>
            <w:tcW w:w="2425" w:type="dxa"/>
          </w:tcPr>
          <w:p w:rsidR="00BD0348" w:rsidRPr="006B4DF8" w:rsidRDefault="00BD0348" w:rsidP="00F261D1">
            <w:pPr>
              <w:pStyle w:val="TableText"/>
            </w:pPr>
            <w:r w:rsidRPr="006B4DF8">
              <w:t>Build Definition</w:t>
            </w:r>
          </w:p>
        </w:tc>
        <w:tc>
          <w:tcPr>
            <w:tcW w:w="6925" w:type="dxa"/>
          </w:tcPr>
          <w:p w:rsidR="00BD0348" w:rsidRPr="006B4DF8" w:rsidRDefault="00BD0348" w:rsidP="00F261D1">
            <w:pPr>
              <w:pStyle w:val="TableText"/>
            </w:pPr>
            <w:r w:rsidRPr="006B4DF8">
              <w:t>Builds produce .</w:t>
            </w:r>
            <w:proofErr w:type="spellStart"/>
            <w:r w:rsidRPr="006B4DF8">
              <w:t>dll</w:t>
            </w:r>
            <w:proofErr w:type="spellEnd"/>
            <w:r w:rsidRPr="006B4DF8">
              <w:t xml:space="preserve"> files and other static content files.</w:t>
            </w:r>
          </w:p>
        </w:tc>
      </w:tr>
      <w:tr w:rsidR="00BD0348" w:rsidTr="00F261D1">
        <w:tc>
          <w:tcPr>
            <w:tcW w:w="2425" w:type="dxa"/>
          </w:tcPr>
          <w:p w:rsidR="00BD0348" w:rsidRPr="006B4DF8" w:rsidRDefault="00BD0348" w:rsidP="00F261D1">
            <w:pPr>
              <w:pStyle w:val="TableText"/>
            </w:pPr>
            <w:r w:rsidRPr="006B4DF8">
              <w:t>Build Output</w:t>
            </w:r>
          </w:p>
        </w:tc>
        <w:tc>
          <w:tcPr>
            <w:tcW w:w="6925" w:type="dxa"/>
          </w:tcPr>
          <w:p w:rsidR="00BD0348" w:rsidRPr="006B4DF8" w:rsidRDefault="00BD0348" w:rsidP="00F261D1">
            <w:pPr>
              <w:pStyle w:val="TableText"/>
            </w:pPr>
            <w:r w:rsidRPr="006B4DF8">
              <w:t>Output directory</w:t>
            </w:r>
          </w:p>
        </w:tc>
      </w:tr>
      <w:tr w:rsidR="00BD0348" w:rsidTr="00F261D1">
        <w:tc>
          <w:tcPr>
            <w:tcW w:w="2425" w:type="dxa"/>
          </w:tcPr>
          <w:p w:rsidR="00BD0348" w:rsidRPr="006B4DF8" w:rsidRDefault="00BD0348" w:rsidP="00F261D1">
            <w:pPr>
              <w:pStyle w:val="TableText"/>
            </w:pPr>
            <w:r w:rsidRPr="006B4DF8">
              <w:t>Build Output Directory</w:t>
            </w:r>
          </w:p>
        </w:tc>
        <w:tc>
          <w:tcPr>
            <w:tcW w:w="6925" w:type="dxa"/>
          </w:tcPr>
          <w:p w:rsidR="00BD0348" w:rsidRPr="006B4DF8" w:rsidRDefault="005A0B63" w:rsidP="00F261D1">
            <w:pPr>
              <w:pStyle w:val="TableText"/>
            </w:pPr>
            <w:r>
              <w:t>CCM\</w:t>
            </w:r>
            <w:r w:rsidRPr="005A0B63">
              <w:t>Scheduling VistA Scheduling Enhanceme</w:t>
            </w:r>
            <w:r>
              <w:t>nts\</w:t>
            </w:r>
          </w:p>
        </w:tc>
      </w:tr>
      <w:tr w:rsidR="00BD0348" w:rsidTr="00F261D1">
        <w:tc>
          <w:tcPr>
            <w:tcW w:w="2425" w:type="dxa"/>
          </w:tcPr>
          <w:p w:rsidR="00BD0348" w:rsidRPr="006B4DF8" w:rsidRDefault="00BD0348" w:rsidP="00F261D1">
            <w:pPr>
              <w:pStyle w:val="TableText"/>
            </w:pPr>
            <w:r w:rsidRPr="006B4DF8">
              <w:t>Deployment Location</w:t>
            </w:r>
          </w:p>
        </w:tc>
        <w:tc>
          <w:tcPr>
            <w:tcW w:w="6925" w:type="dxa"/>
          </w:tcPr>
          <w:p w:rsidR="00BD0348" w:rsidRDefault="00BD0348" w:rsidP="00F261D1">
            <w:pPr>
              <w:pStyle w:val="TableText"/>
            </w:pPr>
            <w:r w:rsidRPr="006B4DF8">
              <w:t>See Table 2</w:t>
            </w:r>
          </w:p>
        </w:tc>
      </w:tr>
      <w:tr w:rsidR="0058446D" w:rsidTr="00F261D1">
        <w:tc>
          <w:tcPr>
            <w:tcW w:w="2425" w:type="dxa"/>
          </w:tcPr>
          <w:p w:rsidR="0058446D" w:rsidRPr="00BD0348" w:rsidRDefault="0058446D" w:rsidP="0058446D">
            <w:pPr>
              <w:pStyle w:val="TableText"/>
              <w:rPr>
                <w:rFonts w:eastAsiaTheme="minorHAnsi"/>
                <w:color w:val="FF0000"/>
              </w:rPr>
            </w:pPr>
            <w:r w:rsidRPr="00BD0348">
              <w:t>Status</w:t>
            </w:r>
          </w:p>
        </w:tc>
        <w:tc>
          <w:tcPr>
            <w:tcW w:w="6925" w:type="dxa"/>
          </w:tcPr>
          <w:p w:rsidR="0058446D" w:rsidRPr="00533332" w:rsidRDefault="0042607E" w:rsidP="00751453">
            <w:pPr>
              <w:pStyle w:val="TableText"/>
              <w:rPr>
                <w:szCs w:val="24"/>
              </w:rPr>
            </w:pPr>
            <w:r>
              <w:t>VS GUI</w:t>
            </w:r>
            <w:r w:rsidR="00F2086D">
              <w:t xml:space="preserve"> v2.0.0.5</w:t>
            </w:r>
            <w:r w:rsidR="00823049">
              <w:t xml:space="preserve">, </w:t>
            </w:r>
            <w:r w:rsidR="00751453">
              <w:t xml:space="preserve">GMRC*3.0*83, </w:t>
            </w:r>
            <w:r w:rsidR="00823049">
              <w:t>SD*5.3*642</w:t>
            </w:r>
            <w:r w:rsidR="009E33CD">
              <w:t>, SD*5.3*643, SD*5.3*645</w:t>
            </w:r>
            <w:proofErr w:type="gramStart"/>
            <w:r w:rsidR="00751453">
              <w:t>,</w:t>
            </w:r>
            <w:r w:rsidR="009E33CD">
              <w:t xml:space="preserve">  SD</w:t>
            </w:r>
            <w:proofErr w:type="gramEnd"/>
            <w:r w:rsidR="009E33CD">
              <w:t>*5.3*627</w:t>
            </w:r>
            <w:r w:rsidR="00751453">
              <w:t xml:space="preserve"> and SD*5.3*628</w:t>
            </w:r>
            <w:r>
              <w:t xml:space="preserve"> </w:t>
            </w:r>
            <w:r w:rsidR="0058446D" w:rsidRPr="00F41992">
              <w:t>will be implemented</w:t>
            </w:r>
            <w:r w:rsidR="00823049">
              <w:t xml:space="preserve"> at</w:t>
            </w:r>
            <w:r w:rsidR="0058446D" w:rsidRPr="00F41992">
              <w:t xml:space="preserve"> all sites nationally</w:t>
            </w:r>
            <w:r w:rsidR="0058446D">
              <w:t>.</w:t>
            </w:r>
          </w:p>
        </w:tc>
      </w:tr>
    </w:tbl>
    <w:p w:rsidR="00753AE1" w:rsidRDefault="00753AE1" w:rsidP="00B00069">
      <w:pPr>
        <w:rPr>
          <w:sz w:val="24"/>
        </w:rPr>
      </w:pPr>
    </w:p>
    <w:p w:rsidR="00753AE1" w:rsidRDefault="00753AE1">
      <w:pPr>
        <w:rPr>
          <w:sz w:val="24"/>
        </w:rPr>
      </w:pPr>
      <w:r>
        <w:rPr>
          <w:sz w:val="24"/>
        </w:rPr>
        <w:br w:type="page"/>
      </w:r>
    </w:p>
    <w:p w:rsidR="00BA3E37" w:rsidRDefault="00BA3E37" w:rsidP="00753AE1">
      <w:pPr>
        <w:pStyle w:val="Heading1"/>
      </w:pPr>
      <w:bookmarkStart w:id="6" w:name="_Toc448917508"/>
      <w:r>
        <w:lastRenderedPageBreak/>
        <w:t>Release Inventory</w:t>
      </w:r>
      <w:bookmarkEnd w:id="6"/>
    </w:p>
    <w:p w:rsidR="00DA1EBE" w:rsidRDefault="00DA1EBE" w:rsidP="00DA1EBE">
      <w:pPr>
        <w:pStyle w:val="BodyText"/>
      </w:pPr>
      <w:bookmarkStart w:id="7" w:name="_Ref339947700"/>
      <w:r w:rsidRPr="004F646C">
        <w:t xml:space="preserve">VistA Scheduling GUI files are stored and distributed from a </w:t>
      </w:r>
      <w:r w:rsidR="00753AE1">
        <w:t>S</w:t>
      </w:r>
      <w:r w:rsidRPr="004F646C">
        <w:t>FTP server, access to which is granted to sites in accordance with the schedule.</w:t>
      </w:r>
    </w:p>
    <w:p w:rsidR="00BA3E37" w:rsidRPr="00D56D2D" w:rsidRDefault="00075E23" w:rsidP="000344A5">
      <w:pPr>
        <w:pStyle w:val="Caption"/>
        <w:rPr>
          <w:rFonts w:eastAsia="SimSun"/>
        </w:rPr>
      </w:pPr>
      <w:bookmarkStart w:id="8" w:name="_Toc441852572"/>
      <w:bookmarkEnd w:id="7"/>
      <w:r w:rsidRPr="00253DCF">
        <w:rPr>
          <w:rFonts w:eastAsia="SimSun"/>
        </w:rPr>
        <w:t xml:space="preserve">Table </w:t>
      </w:r>
      <w:r w:rsidRPr="00253DCF">
        <w:rPr>
          <w:rFonts w:eastAsia="SimSun"/>
        </w:rPr>
        <w:fldChar w:fldCharType="begin"/>
      </w:r>
      <w:r w:rsidRPr="00253DCF">
        <w:rPr>
          <w:rFonts w:eastAsia="SimSun"/>
        </w:rPr>
        <w:instrText xml:space="preserve"> SEQ Table \* ARABIC </w:instrText>
      </w:r>
      <w:r w:rsidRPr="00253DCF">
        <w:rPr>
          <w:rFonts w:eastAsia="SimSun"/>
        </w:rPr>
        <w:fldChar w:fldCharType="separate"/>
      </w:r>
      <w:r w:rsidR="00EA4424">
        <w:rPr>
          <w:rFonts w:eastAsia="SimSun"/>
          <w:noProof/>
        </w:rPr>
        <w:t>3</w:t>
      </w:r>
      <w:r w:rsidRPr="00253DCF">
        <w:rPr>
          <w:rFonts w:eastAsia="SimSun"/>
          <w:noProof/>
        </w:rPr>
        <w:fldChar w:fldCharType="end"/>
      </w:r>
      <w:r w:rsidRPr="00253DCF">
        <w:rPr>
          <w:rFonts w:eastAsia="SimSun"/>
        </w:rPr>
        <w:t xml:space="preserve">: </w:t>
      </w:r>
      <w:r w:rsidR="00BA3E37" w:rsidRPr="00D56D2D">
        <w:rPr>
          <w:rFonts w:eastAsia="SimSun"/>
        </w:rPr>
        <w:t>Inventory of Release Components</w:t>
      </w:r>
      <w:bookmarkEnd w:id="8"/>
    </w:p>
    <w:tbl>
      <w:tblPr>
        <w:tblW w:w="8704" w:type="pct"/>
        <w:tblLayout w:type="fixed"/>
        <w:tblCellMar>
          <w:top w:w="29" w:type="dxa"/>
          <w:left w:w="72" w:type="dxa"/>
          <w:bottom w:w="29" w:type="dxa"/>
          <w:right w:w="72" w:type="dxa"/>
        </w:tblCellMar>
        <w:tblLook w:val="0000" w:firstRow="0" w:lastRow="0" w:firstColumn="0" w:lastColumn="0" w:noHBand="0" w:noVBand="0"/>
      </w:tblPr>
      <w:tblGrid>
        <w:gridCol w:w="1734"/>
        <w:gridCol w:w="2210"/>
        <w:gridCol w:w="1453"/>
        <w:gridCol w:w="2379"/>
        <w:gridCol w:w="2194"/>
        <w:gridCol w:w="2194"/>
        <w:gridCol w:w="2194"/>
        <w:gridCol w:w="2187"/>
      </w:tblGrid>
      <w:tr w:rsidR="002A161D" w:rsidRPr="00E86F35" w:rsidTr="00C81D32">
        <w:trPr>
          <w:gridAfter w:val="3"/>
          <w:wAfter w:w="1987" w:type="pct"/>
          <w:cantSplit/>
          <w:trHeight w:val="255"/>
          <w:tblHeader/>
        </w:trPr>
        <w:tc>
          <w:tcPr>
            <w:tcW w:w="524"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2A161D" w:rsidRPr="000344A5" w:rsidRDefault="002A161D" w:rsidP="000344A5">
            <w:pPr>
              <w:pStyle w:val="TableHeading"/>
              <w:rPr>
                <w:rFonts w:eastAsia="SimSun"/>
              </w:rPr>
            </w:pPr>
            <w:r w:rsidRPr="000344A5">
              <w:rPr>
                <w:rFonts w:eastAsia="SimSun"/>
              </w:rPr>
              <w:t xml:space="preserve">Release Component </w:t>
            </w:r>
          </w:p>
        </w:tc>
        <w:tc>
          <w:tcPr>
            <w:tcW w:w="668" w:type="pct"/>
            <w:tcBorders>
              <w:top w:val="single" w:sz="4" w:space="0" w:color="auto"/>
              <w:left w:val="single" w:sz="4" w:space="0" w:color="auto"/>
              <w:bottom w:val="single" w:sz="4" w:space="0" w:color="auto"/>
              <w:right w:val="single" w:sz="4" w:space="0" w:color="auto"/>
            </w:tcBorders>
            <w:shd w:val="clear" w:color="auto" w:fill="D9D9D9"/>
            <w:vAlign w:val="center"/>
          </w:tcPr>
          <w:p w:rsidR="002A161D" w:rsidRPr="000344A5" w:rsidRDefault="002A161D" w:rsidP="000344A5">
            <w:pPr>
              <w:pStyle w:val="TableHeading"/>
              <w:rPr>
                <w:rFonts w:eastAsia="SimSun"/>
              </w:rPr>
            </w:pPr>
            <w:r w:rsidRPr="000344A5">
              <w:rPr>
                <w:rFonts w:eastAsia="SimSun"/>
              </w:rPr>
              <w:t>Description</w:t>
            </w:r>
          </w:p>
        </w:tc>
        <w:tc>
          <w:tcPr>
            <w:tcW w:w="439" w:type="pct"/>
            <w:tcBorders>
              <w:top w:val="single" w:sz="4" w:space="0" w:color="auto"/>
              <w:left w:val="single" w:sz="4" w:space="0" w:color="auto"/>
              <w:bottom w:val="single" w:sz="4" w:space="0" w:color="auto"/>
              <w:right w:val="single" w:sz="4" w:space="0" w:color="auto"/>
            </w:tcBorders>
            <w:shd w:val="clear" w:color="auto" w:fill="D9D9D9"/>
            <w:vAlign w:val="center"/>
          </w:tcPr>
          <w:p w:rsidR="002A161D" w:rsidRPr="000344A5" w:rsidRDefault="002A161D" w:rsidP="000344A5">
            <w:pPr>
              <w:pStyle w:val="TableHeading"/>
              <w:rPr>
                <w:rFonts w:eastAsia="SimSun"/>
              </w:rPr>
            </w:pPr>
            <w:r w:rsidRPr="000344A5">
              <w:rPr>
                <w:rFonts w:eastAsia="SimSun"/>
              </w:rPr>
              <w:t>Method of Delivery</w:t>
            </w:r>
          </w:p>
        </w:tc>
        <w:tc>
          <w:tcPr>
            <w:tcW w:w="719" w:type="pct"/>
            <w:tcBorders>
              <w:top w:val="single" w:sz="4" w:space="0" w:color="auto"/>
              <w:left w:val="single" w:sz="4" w:space="0" w:color="auto"/>
              <w:bottom w:val="single" w:sz="4" w:space="0" w:color="auto"/>
              <w:right w:val="single" w:sz="4" w:space="0" w:color="auto"/>
            </w:tcBorders>
            <w:shd w:val="clear" w:color="auto" w:fill="D9D9D9"/>
            <w:vAlign w:val="center"/>
          </w:tcPr>
          <w:p w:rsidR="002A161D" w:rsidRPr="000344A5" w:rsidRDefault="002A161D" w:rsidP="000344A5">
            <w:pPr>
              <w:pStyle w:val="TableHeading"/>
              <w:rPr>
                <w:rFonts w:eastAsia="SimSun"/>
              </w:rPr>
            </w:pPr>
            <w:r w:rsidRPr="000344A5">
              <w:rPr>
                <w:rFonts w:eastAsia="SimSun"/>
              </w:rPr>
              <w:t>Recipient</w:t>
            </w:r>
          </w:p>
        </w:tc>
        <w:tc>
          <w:tcPr>
            <w:tcW w:w="663" w:type="pct"/>
            <w:tcBorders>
              <w:top w:val="single" w:sz="4" w:space="0" w:color="auto"/>
              <w:left w:val="single" w:sz="4" w:space="0" w:color="auto"/>
              <w:bottom w:val="single" w:sz="4" w:space="0" w:color="auto"/>
              <w:right w:val="single" w:sz="4" w:space="0" w:color="auto"/>
            </w:tcBorders>
            <w:shd w:val="clear" w:color="auto" w:fill="D9D9D9"/>
            <w:vAlign w:val="center"/>
          </w:tcPr>
          <w:p w:rsidR="002A161D" w:rsidRPr="000344A5" w:rsidRDefault="002A161D" w:rsidP="000344A5">
            <w:pPr>
              <w:pStyle w:val="TableHeading"/>
              <w:rPr>
                <w:rFonts w:eastAsia="SimSun"/>
              </w:rPr>
            </w:pPr>
            <w:r w:rsidRPr="000344A5">
              <w:rPr>
                <w:rFonts w:eastAsia="SimSun"/>
              </w:rPr>
              <w:t>Location</w:t>
            </w:r>
          </w:p>
        </w:tc>
      </w:tr>
      <w:tr w:rsidR="002A161D" w:rsidRPr="00E86F35" w:rsidTr="00C81D32">
        <w:trPr>
          <w:gridAfter w:val="3"/>
          <w:wAfter w:w="1987" w:type="pct"/>
          <w:cantSplit/>
          <w:trHeight w:val="255"/>
        </w:trPr>
        <w:tc>
          <w:tcPr>
            <w:tcW w:w="524" w:type="pct"/>
            <w:tcBorders>
              <w:top w:val="single" w:sz="4" w:space="0" w:color="auto"/>
              <w:left w:val="single" w:sz="4" w:space="0" w:color="auto"/>
              <w:bottom w:val="single" w:sz="4" w:space="0" w:color="auto"/>
              <w:right w:val="single" w:sz="4" w:space="0" w:color="auto"/>
            </w:tcBorders>
            <w:noWrap/>
          </w:tcPr>
          <w:p w:rsidR="002A161D" w:rsidRPr="00E86F35" w:rsidRDefault="00251770" w:rsidP="00251770">
            <w:pPr>
              <w:pStyle w:val="TableText"/>
            </w:pPr>
            <w:r>
              <w:t>GMRC*3.0*83 v2</w:t>
            </w:r>
          </w:p>
        </w:tc>
        <w:tc>
          <w:tcPr>
            <w:tcW w:w="668" w:type="pct"/>
            <w:tcBorders>
              <w:top w:val="single" w:sz="4" w:space="0" w:color="auto"/>
              <w:left w:val="single" w:sz="4" w:space="0" w:color="auto"/>
              <w:bottom w:val="single" w:sz="4" w:space="0" w:color="auto"/>
              <w:right w:val="single" w:sz="4" w:space="0" w:color="auto"/>
            </w:tcBorders>
          </w:tcPr>
          <w:p w:rsidR="002A161D" w:rsidRPr="00E86F35" w:rsidRDefault="00420519" w:rsidP="00420519">
            <w:pPr>
              <w:pStyle w:val="TableText"/>
            </w:pPr>
            <w:r>
              <w:t xml:space="preserve">VSE OT4 </w:t>
            </w:r>
            <w:r w:rsidR="002A161D" w:rsidRPr="00E86F35">
              <w:t>Enhancement</w:t>
            </w:r>
          </w:p>
        </w:tc>
        <w:tc>
          <w:tcPr>
            <w:tcW w:w="439" w:type="pct"/>
            <w:tcBorders>
              <w:top w:val="single" w:sz="4" w:space="0" w:color="auto"/>
              <w:left w:val="single" w:sz="4" w:space="0" w:color="auto"/>
              <w:bottom w:val="single" w:sz="4" w:space="0" w:color="auto"/>
              <w:right w:val="single" w:sz="4" w:space="0" w:color="auto"/>
            </w:tcBorders>
          </w:tcPr>
          <w:p w:rsidR="002A161D" w:rsidRPr="00E86F35" w:rsidRDefault="002A161D" w:rsidP="000344A5">
            <w:pPr>
              <w:pStyle w:val="TableText"/>
            </w:pPr>
            <w:r w:rsidRPr="00E86F35">
              <w:t>Electronic</w:t>
            </w:r>
          </w:p>
        </w:tc>
        <w:tc>
          <w:tcPr>
            <w:tcW w:w="719" w:type="pct"/>
            <w:tcBorders>
              <w:top w:val="single" w:sz="4" w:space="0" w:color="auto"/>
              <w:left w:val="single" w:sz="4" w:space="0" w:color="auto"/>
              <w:bottom w:val="single" w:sz="4" w:space="0" w:color="auto"/>
              <w:right w:val="single" w:sz="4" w:space="0" w:color="auto"/>
            </w:tcBorders>
          </w:tcPr>
          <w:p w:rsidR="002A161D" w:rsidRPr="00E86F35" w:rsidRDefault="00892D31" w:rsidP="000344A5">
            <w:pPr>
              <w:pStyle w:val="TableText"/>
            </w:pPr>
            <w:r w:rsidRPr="00E86F35">
              <w:t>Local OI&amp;T</w:t>
            </w:r>
            <w:r w:rsidR="00B72050">
              <w:t xml:space="preserve"> </w:t>
            </w:r>
            <w:r w:rsidR="00B72050">
              <w:br/>
            </w:r>
            <w:r w:rsidRPr="00E86F35">
              <w:t>Eventually the patch will go to every Veteran’s Administration Medical Center (VAMC) in the country</w:t>
            </w:r>
          </w:p>
        </w:tc>
        <w:tc>
          <w:tcPr>
            <w:tcW w:w="663" w:type="pct"/>
            <w:tcBorders>
              <w:top w:val="single" w:sz="4" w:space="0" w:color="auto"/>
              <w:left w:val="single" w:sz="4" w:space="0" w:color="auto"/>
              <w:bottom w:val="single" w:sz="4" w:space="0" w:color="auto"/>
              <w:right w:val="single" w:sz="4" w:space="0" w:color="auto"/>
            </w:tcBorders>
          </w:tcPr>
          <w:p w:rsidR="002A161D" w:rsidRPr="00E86F35" w:rsidRDefault="002A161D" w:rsidP="000344A5">
            <w:pPr>
              <w:pStyle w:val="TableText"/>
            </w:pPr>
            <w:r w:rsidRPr="00E86F35">
              <w:t>FORUM.VA.GOV</w:t>
            </w:r>
          </w:p>
        </w:tc>
      </w:tr>
      <w:tr w:rsidR="00C81D32" w:rsidRPr="00E86F35" w:rsidTr="00C81D32">
        <w:trPr>
          <w:gridAfter w:val="3"/>
          <w:wAfter w:w="1987" w:type="pct"/>
          <w:cantSplit/>
          <w:trHeight w:val="255"/>
        </w:trPr>
        <w:tc>
          <w:tcPr>
            <w:tcW w:w="524" w:type="pct"/>
            <w:tcBorders>
              <w:top w:val="single" w:sz="4" w:space="0" w:color="auto"/>
              <w:left w:val="single" w:sz="4" w:space="0" w:color="auto"/>
              <w:bottom w:val="single" w:sz="4" w:space="0" w:color="auto"/>
              <w:right w:val="single" w:sz="4" w:space="0" w:color="auto"/>
            </w:tcBorders>
            <w:noWrap/>
          </w:tcPr>
          <w:p w:rsidR="00C81D32" w:rsidRDefault="008D3270" w:rsidP="008D3270">
            <w:pPr>
              <w:pStyle w:val="TableText"/>
            </w:pPr>
            <w:r>
              <w:t>SD*5.3*627v50</w:t>
            </w:r>
          </w:p>
        </w:tc>
        <w:tc>
          <w:tcPr>
            <w:tcW w:w="668"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t xml:space="preserve">VSE OT4 </w:t>
            </w:r>
            <w:r w:rsidRPr="00E86F35">
              <w:t>Enhancement</w:t>
            </w:r>
          </w:p>
        </w:tc>
        <w:tc>
          <w:tcPr>
            <w:tcW w:w="439"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Electronic</w:t>
            </w:r>
          </w:p>
        </w:tc>
        <w:tc>
          <w:tcPr>
            <w:tcW w:w="719"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Local OI&amp;T</w:t>
            </w:r>
            <w:r>
              <w:t xml:space="preserve"> </w:t>
            </w:r>
            <w:r>
              <w:br/>
            </w:r>
            <w:r w:rsidRPr="00E86F35">
              <w:t>Eventually the patch will go to every Veteran’s Administration Medical Center (VAMC) in the country</w:t>
            </w:r>
          </w:p>
        </w:tc>
        <w:tc>
          <w:tcPr>
            <w:tcW w:w="663"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FORUM.VA.GOV</w:t>
            </w:r>
          </w:p>
        </w:tc>
      </w:tr>
      <w:tr w:rsidR="00251770" w:rsidRPr="00E86F35" w:rsidTr="00C81D32">
        <w:trPr>
          <w:gridAfter w:val="3"/>
          <w:wAfter w:w="1987" w:type="pct"/>
          <w:cantSplit/>
          <w:trHeight w:val="255"/>
        </w:trPr>
        <w:tc>
          <w:tcPr>
            <w:tcW w:w="524" w:type="pct"/>
            <w:tcBorders>
              <w:top w:val="single" w:sz="4" w:space="0" w:color="auto"/>
              <w:left w:val="single" w:sz="4" w:space="0" w:color="auto"/>
              <w:bottom w:val="single" w:sz="4" w:space="0" w:color="auto"/>
              <w:right w:val="single" w:sz="4" w:space="0" w:color="auto"/>
            </w:tcBorders>
            <w:noWrap/>
          </w:tcPr>
          <w:p w:rsidR="00251770" w:rsidRDefault="00251770" w:rsidP="00864173">
            <w:pPr>
              <w:pStyle w:val="TableText"/>
            </w:pPr>
            <w:r>
              <w:t>SD*5.3*628 v16</w:t>
            </w:r>
          </w:p>
        </w:tc>
        <w:tc>
          <w:tcPr>
            <w:tcW w:w="668" w:type="pct"/>
            <w:tcBorders>
              <w:top w:val="single" w:sz="4" w:space="0" w:color="auto"/>
              <w:left w:val="single" w:sz="4" w:space="0" w:color="auto"/>
              <w:bottom w:val="single" w:sz="4" w:space="0" w:color="auto"/>
              <w:right w:val="single" w:sz="4" w:space="0" w:color="auto"/>
            </w:tcBorders>
          </w:tcPr>
          <w:p w:rsidR="00251770" w:rsidRDefault="00251770" w:rsidP="00DA16F1">
            <w:pPr>
              <w:pStyle w:val="TableText"/>
            </w:pPr>
            <w:r>
              <w:t xml:space="preserve">VSE </w:t>
            </w:r>
            <w:r w:rsidR="004C079B">
              <w:t xml:space="preserve">OT4 </w:t>
            </w:r>
            <w:r>
              <w:t>Enhancement</w:t>
            </w:r>
          </w:p>
        </w:tc>
        <w:tc>
          <w:tcPr>
            <w:tcW w:w="439" w:type="pct"/>
            <w:tcBorders>
              <w:top w:val="single" w:sz="4" w:space="0" w:color="auto"/>
              <w:left w:val="single" w:sz="4" w:space="0" w:color="auto"/>
              <w:bottom w:val="single" w:sz="4" w:space="0" w:color="auto"/>
              <w:right w:val="single" w:sz="4" w:space="0" w:color="auto"/>
            </w:tcBorders>
          </w:tcPr>
          <w:p w:rsidR="00251770" w:rsidRPr="00E86F35" w:rsidRDefault="00251770" w:rsidP="00DA16F1">
            <w:pPr>
              <w:pStyle w:val="TableText"/>
            </w:pPr>
            <w:r>
              <w:t>Electronic</w:t>
            </w:r>
          </w:p>
        </w:tc>
        <w:tc>
          <w:tcPr>
            <w:tcW w:w="719" w:type="pct"/>
            <w:tcBorders>
              <w:top w:val="single" w:sz="4" w:space="0" w:color="auto"/>
              <w:left w:val="single" w:sz="4" w:space="0" w:color="auto"/>
              <w:bottom w:val="single" w:sz="4" w:space="0" w:color="auto"/>
              <w:right w:val="single" w:sz="4" w:space="0" w:color="auto"/>
            </w:tcBorders>
          </w:tcPr>
          <w:p w:rsidR="00251770" w:rsidRPr="00E86F35" w:rsidRDefault="00251770" w:rsidP="00DA16F1">
            <w:pPr>
              <w:pStyle w:val="TableText"/>
            </w:pPr>
            <w:r w:rsidRPr="00E86F35">
              <w:t>Local OI&amp;T</w:t>
            </w:r>
            <w:r>
              <w:t xml:space="preserve"> </w:t>
            </w:r>
            <w:r>
              <w:br/>
            </w:r>
            <w:r w:rsidRPr="00E86F35">
              <w:t>Eventually the patch will go to every Veteran’s Administration Medical Center (VAMC) in the country</w:t>
            </w:r>
          </w:p>
        </w:tc>
        <w:tc>
          <w:tcPr>
            <w:tcW w:w="663" w:type="pct"/>
            <w:tcBorders>
              <w:top w:val="single" w:sz="4" w:space="0" w:color="auto"/>
              <w:left w:val="single" w:sz="4" w:space="0" w:color="auto"/>
              <w:bottom w:val="single" w:sz="4" w:space="0" w:color="auto"/>
              <w:right w:val="single" w:sz="4" w:space="0" w:color="auto"/>
            </w:tcBorders>
          </w:tcPr>
          <w:p w:rsidR="00251770" w:rsidRPr="00E86F35" w:rsidRDefault="00251770" w:rsidP="00DA16F1">
            <w:pPr>
              <w:pStyle w:val="TableText"/>
            </w:pPr>
            <w:r>
              <w:t>FORUM.VA.GOV</w:t>
            </w:r>
          </w:p>
        </w:tc>
      </w:tr>
      <w:tr w:rsidR="00C81D32" w:rsidRPr="00E86F35" w:rsidTr="00C81D32">
        <w:trPr>
          <w:gridAfter w:val="3"/>
          <w:wAfter w:w="1987" w:type="pct"/>
          <w:cantSplit/>
          <w:trHeight w:val="255"/>
        </w:trPr>
        <w:tc>
          <w:tcPr>
            <w:tcW w:w="524" w:type="pct"/>
            <w:tcBorders>
              <w:top w:val="single" w:sz="4" w:space="0" w:color="auto"/>
              <w:left w:val="single" w:sz="4" w:space="0" w:color="auto"/>
              <w:bottom w:val="single" w:sz="4" w:space="0" w:color="auto"/>
              <w:right w:val="single" w:sz="4" w:space="0" w:color="auto"/>
            </w:tcBorders>
            <w:noWrap/>
          </w:tcPr>
          <w:p w:rsidR="00C81D32" w:rsidRDefault="008D3270" w:rsidP="00864173">
            <w:pPr>
              <w:pStyle w:val="TableText"/>
            </w:pPr>
            <w:r>
              <w:t>SD*5.3*643</w:t>
            </w:r>
            <w:r w:rsidR="00F2086D">
              <w:t xml:space="preserve"> </w:t>
            </w:r>
            <w:r w:rsidRPr="008D3270">
              <w:t>v</w:t>
            </w:r>
            <w:r w:rsidR="00864173">
              <w:t>3</w:t>
            </w:r>
          </w:p>
        </w:tc>
        <w:tc>
          <w:tcPr>
            <w:tcW w:w="668"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t xml:space="preserve">VSE OT4 </w:t>
            </w:r>
            <w:r w:rsidRPr="00E86F35">
              <w:t>Enhancement</w:t>
            </w:r>
          </w:p>
        </w:tc>
        <w:tc>
          <w:tcPr>
            <w:tcW w:w="439"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Electronic</w:t>
            </w:r>
          </w:p>
        </w:tc>
        <w:tc>
          <w:tcPr>
            <w:tcW w:w="719"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Local OI&amp;T</w:t>
            </w:r>
            <w:r>
              <w:t xml:space="preserve"> </w:t>
            </w:r>
            <w:r>
              <w:br/>
            </w:r>
            <w:r w:rsidRPr="00E86F35">
              <w:t>Eventually the patch will go to every Veteran’s Administration Medical Center (VAMC) in the country</w:t>
            </w:r>
          </w:p>
        </w:tc>
        <w:tc>
          <w:tcPr>
            <w:tcW w:w="663"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FORUM.VA.GOV</w:t>
            </w:r>
          </w:p>
        </w:tc>
      </w:tr>
      <w:tr w:rsidR="00251770" w:rsidRPr="00E86F35" w:rsidTr="00C81D32">
        <w:trPr>
          <w:gridAfter w:val="3"/>
          <w:wAfter w:w="1987" w:type="pct"/>
          <w:cantSplit/>
          <w:trHeight w:val="255"/>
        </w:trPr>
        <w:tc>
          <w:tcPr>
            <w:tcW w:w="524" w:type="pct"/>
            <w:tcBorders>
              <w:top w:val="single" w:sz="4" w:space="0" w:color="auto"/>
              <w:left w:val="single" w:sz="4" w:space="0" w:color="auto"/>
              <w:bottom w:val="single" w:sz="4" w:space="0" w:color="auto"/>
              <w:right w:val="single" w:sz="4" w:space="0" w:color="auto"/>
            </w:tcBorders>
            <w:noWrap/>
          </w:tcPr>
          <w:p w:rsidR="00251770" w:rsidRDefault="00251770" w:rsidP="00864173">
            <w:pPr>
              <w:pStyle w:val="TableText"/>
            </w:pPr>
            <w:r>
              <w:t>SD*5.3*642 v9</w:t>
            </w:r>
          </w:p>
        </w:tc>
        <w:tc>
          <w:tcPr>
            <w:tcW w:w="668" w:type="pct"/>
            <w:tcBorders>
              <w:top w:val="single" w:sz="4" w:space="0" w:color="auto"/>
              <w:left w:val="single" w:sz="4" w:space="0" w:color="auto"/>
              <w:bottom w:val="single" w:sz="4" w:space="0" w:color="auto"/>
              <w:right w:val="single" w:sz="4" w:space="0" w:color="auto"/>
            </w:tcBorders>
          </w:tcPr>
          <w:p w:rsidR="00251770" w:rsidRDefault="00251770" w:rsidP="00DA16F1">
            <w:pPr>
              <w:pStyle w:val="TableText"/>
            </w:pPr>
            <w:r>
              <w:t>VSE OT4 Enhancement</w:t>
            </w:r>
          </w:p>
        </w:tc>
        <w:tc>
          <w:tcPr>
            <w:tcW w:w="439" w:type="pct"/>
            <w:tcBorders>
              <w:top w:val="single" w:sz="4" w:space="0" w:color="auto"/>
              <w:left w:val="single" w:sz="4" w:space="0" w:color="auto"/>
              <w:bottom w:val="single" w:sz="4" w:space="0" w:color="auto"/>
              <w:right w:val="single" w:sz="4" w:space="0" w:color="auto"/>
            </w:tcBorders>
          </w:tcPr>
          <w:p w:rsidR="00251770" w:rsidRPr="00E86F35" w:rsidRDefault="00251770" w:rsidP="00DA16F1">
            <w:pPr>
              <w:pStyle w:val="TableText"/>
            </w:pPr>
            <w:r>
              <w:t>Electronic</w:t>
            </w:r>
          </w:p>
        </w:tc>
        <w:tc>
          <w:tcPr>
            <w:tcW w:w="719" w:type="pct"/>
            <w:tcBorders>
              <w:top w:val="single" w:sz="4" w:space="0" w:color="auto"/>
              <w:left w:val="single" w:sz="4" w:space="0" w:color="auto"/>
              <w:bottom w:val="single" w:sz="4" w:space="0" w:color="auto"/>
              <w:right w:val="single" w:sz="4" w:space="0" w:color="auto"/>
            </w:tcBorders>
          </w:tcPr>
          <w:p w:rsidR="00251770" w:rsidRPr="00E86F35" w:rsidRDefault="00251770" w:rsidP="00DA16F1">
            <w:pPr>
              <w:pStyle w:val="TableText"/>
            </w:pPr>
            <w:r w:rsidRPr="00E86F35">
              <w:t>Local OI&amp;T</w:t>
            </w:r>
            <w:r>
              <w:t xml:space="preserve"> </w:t>
            </w:r>
            <w:r>
              <w:br/>
            </w:r>
            <w:r w:rsidRPr="00E86F35">
              <w:t>Eventually the patch will go to every Veteran’s Administration Medical Center (VAMC) in the country</w:t>
            </w:r>
          </w:p>
        </w:tc>
        <w:tc>
          <w:tcPr>
            <w:tcW w:w="663" w:type="pct"/>
            <w:tcBorders>
              <w:top w:val="single" w:sz="4" w:space="0" w:color="auto"/>
              <w:left w:val="single" w:sz="4" w:space="0" w:color="auto"/>
              <w:bottom w:val="single" w:sz="4" w:space="0" w:color="auto"/>
              <w:right w:val="single" w:sz="4" w:space="0" w:color="auto"/>
            </w:tcBorders>
          </w:tcPr>
          <w:p w:rsidR="00251770" w:rsidRPr="00E86F35" w:rsidRDefault="00251770" w:rsidP="00DA16F1">
            <w:pPr>
              <w:pStyle w:val="TableText"/>
            </w:pPr>
            <w:r>
              <w:t>FORUM.VA.GOV</w:t>
            </w:r>
          </w:p>
        </w:tc>
      </w:tr>
      <w:tr w:rsidR="00C81D32" w:rsidRPr="00E86F35" w:rsidTr="00C81D32">
        <w:trPr>
          <w:cantSplit/>
          <w:trHeight w:val="255"/>
        </w:trPr>
        <w:tc>
          <w:tcPr>
            <w:tcW w:w="524" w:type="pct"/>
            <w:tcBorders>
              <w:top w:val="single" w:sz="4" w:space="0" w:color="auto"/>
              <w:left w:val="single" w:sz="4" w:space="0" w:color="auto"/>
              <w:bottom w:val="single" w:sz="4" w:space="0" w:color="auto"/>
              <w:right w:val="single" w:sz="4" w:space="0" w:color="auto"/>
            </w:tcBorders>
            <w:noWrap/>
          </w:tcPr>
          <w:p w:rsidR="00C81D32" w:rsidRDefault="008D3270" w:rsidP="00864173">
            <w:pPr>
              <w:pStyle w:val="TableText"/>
            </w:pPr>
            <w:r>
              <w:lastRenderedPageBreak/>
              <w:t>SD*5.3*645</w:t>
            </w:r>
            <w:r w:rsidR="00F2086D">
              <w:t xml:space="preserve"> </w:t>
            </w:r>
            <w:r>
              <w:t>v</w:t>
            </w:r>
            <w:r w:rsidR="00864173">
              <w:t>4</w:t>
            </w:r>
          </w:p>
        </w:tc>
        <w:tc>
          <w:tcPr>
            <w:tcW w:w="668"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t xml:space="preserve">VSE OT4 </w:t>
            </w:r>
            <w:r w:rsidRPr="00E86F35">
              <w:t>Enhancement</w:t>
            </w:r>
          </w:p>
        </w:tc>
        <w:tc>
          <w:tcPr>
            <w:tcW w:w="439"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Electronic</w:t>
            </w:r>
          </w:p>
        </w:tc>
        <w:tc>
          <w:tcPr>
            <w:tcW w:w="719"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Local OI&amp;T</w:t>
            </w:r>
            <w:r>
              <w:t xml:space="preserve"> </w:t>
            </w:r>
            <w:r>
              <w:br/>
            </w:r>
            <w:r w:rsidRPr="00E86F35">
              <w:t>Eventually the patch will go to every Veteran’s Administration Medical Center (VAMC) in the country</w:t>
            </w:r>
          </w:p>
        </w:tc>
        <w:tc>
          <w:tcPr>
            <w:tcW w:w="663" w:type="pct"/>
            <w:tcBorders>
              <w:top w:val="single" w:sz="4" w:space="0" w:color="auto"/>
              <w:left w:val="single" w:sz="4" w:space="0" w:color="auto"/>
              <w:bottom w:val="single" w:sz="4" w:space="0" w:color="auto"/>
              <w:right w:val="single" w:sz="4" w:space="0" w:color="auto"/>
            </w:tcBorders>
          </w:tcPr>
          <w:p w:rsidR="00C81D32" w:rsidRPr="00E86F35" w:rsidRDefault="00C81D32" w:rsidP="00DA16F1">
            <w:pPr>
              <w:pStyle w:val="TableText"/>
            </w:pPr>
            <w:r w:rsidRPr="00E86F35">
              <w:t>FORUM.VA.GOV</w:t>
            </w:r>
          </w:p>
        </w:tc>
        <w:tc>
          <w:tcPr>
            <w:tcW w:w="663" w:type="pct"/>
          </w:tcPr>
          <w:p w:rsidR="00C81D32" w:rsidRPr="00E86F35" w:rsidRDefault="00C81D32" w:rsidP="00DA16F1">
            <w:pPr>
              <w:pStyle w:val="TableText"/>
            </w:pPr>
          </w:p>
        </w:tc>
        <w:tc>
          <w:tcPr>
            <w:tcW w:w="663" w:type="pct"/>
          </w:tcPr>
          <w:p w:rsidR="00C81D32" w:rsidRPr="00E86F35" w:rsidRDefault="00C81D32" w:rsidP="00DA16F1">
            <w:pPr>
              <w:pStyle w:val="TableText"/>
            </w:pPr>
          </w:p>
        </w:tc>
        <w:tc>
          <w:tcPr>
            <w:tcW w:w="661" w:type="pct"/>
          </w:tcPr>
          <w:p w:rsidR="00C81D32" w:rsidRPr="00E86F35" w:rsidRDefault="00C81D32" w:rsidP="00DA16F1">
            <w:pPr>
              <w:pStyle w:val="TableText"/>
            </w:pPr>
            <w:r w:rsidRPr="00E86F35">
              <w:t>FORUM.VA.GOV</w:t>
            </w:r>
          </w:p>
        </w:tc>
      </w:tr>
      <w:tr w:rsidR="00C81D32" w:rsidRPr="00E86F35" w:rsidTr="00C81D32">
        <w:trPr>
          <w:gridAfter w:val="3"/>
          <w:wAfter w:w="1987" w:type="pct"/>
          <w:cantSplit/>
          <w:trHeight w:val="255"/>
        </w:trPr>
        <w:tc>
          <w:tcPr>
            <w:tcW w:w="524" w:type="pct"/>
            <w:tcBorders>
              <w:top w:val="single" w:sz="4" w:space="0" w:color="auto"/>
              <w:left w:val="single" w:sz="4" w:space="0" w:color="auto"/>
              <w:bottom w:val="single" w:sz="4" w:space="0" w:color="auto"/>
              <w:right w:val="single" w:sz="4" w:space="0" w:color="auto"/>
            </w:tcBorders>
            <w:noWrap/>
          </w:tcPr>
          <w:p w:rsidR="00C81D32" w:rsidRPr="00E86F35" w:rsidRDefault="00C81D32" w:rsidP="00F2086D">
            <w:pPr>
              <w:pStyle w:val="TableText"/>
            </w:pPr>
            <w:r>
              <w:t>SD_53_P642_</w:t>
            </w:r>
            <w:r w:rsidR="00F2086D">
              <w:t>5</w:t>
            </w:r>
            <w:r w:rsidRPr="00E86F35">
              <w:t>.zip</w:t>
            </w:r>
            <w:r w:rsidR="00753AE1">
              <w:t xml:space="preserve"> (VS GUI v2.0.0.5)</w:t>
            </w:r>
          </w:p>
        </w:tc>
        <w:tc>
          <w:tcPr>
            <w:tcW w:w="668" w:type="pct"/>
            <w:tcBorders>
              <w:top w:val="single" w:sz="4" w:space="0" w:color="auto"/>
              <w:left w:val="single" w:sz="4" w:space="0" w:color="auto"/>
              <w:bottom w:val="single" w:sz="4" w:space="0" w:color="auto"/>
              <w:right w:val="single" w:sz="4" w:space="0" w:color="auto"/>
            </w:tcBorders>
          </w:tcPr>
          <w:p w:rsidR="00C81D32" w:rsidRPr="00E86F35" w:rsidRDefault="00C81D32" w:rsidP="000344A5">
            <w:pPr>
              <w:pStyle w:val="TableText"/>
            </w:pPr>
            <w:r w:rsidRPr="00E86F35">
              <w:t>VistA Scheduling GUI executable</w:t>
            </w:r>
          </w:p>
        </w:tc>
        <w:tc>
          <w:tcPr>
            <w:tcW w:w="439" w:type="pct"/>
            <w:tcBorders>
              <w:top w:val="single" w:sz="4" w:space="0" w:color="auto"/>
              <w:left w:val="single" w:sz="4" w:space="0" w:color="auto"/>
              <w:bottom w:val="single" w:sz="4" w:space="0" w:color="auto"/>
              <w:right w:val="single" w:sz="4" w:space="0" w:color="auto"/>
            </w:tcBorders>
          </w:tcPr>
          <w:p w:rsidR="00C81D32" w:rsidRPr="00E86F35" w:rsidRDefault="00C81D32" w:rsidP="000344A5">
            <w:pPr>
              <w:pStyle w:val="TableText"/>
            </w:pPr>
            <w:r w:rsidRPr="00E86F35">
              <w:t>Electronic</w:t>
            </w:r>
          </w:p>
        </w:tc>
        <w:tc>
          <w:tcPr>
            <w:tcW w:w="719" w:type="pct"/>
            <w:tcBorders>
              <w:top w:val="single" w:sz="4" w:space="0" w:color="auto"/>
              <w:left w:val="single" w:sz="4" w:space="0" w:color="auto"/>
              <w:bottom w:val="single" w:sz="4" w:space="0" w:color="auto"/>
              <w:right w:val="single" w:sz="4" w:space="0" w:color="auto"/>
            </w:tcBorders>
          </w:tcPr>
          <w:p w:rsidR="00C81D32" w:rsidRPr="00E86F35" w:rsidRDefault="00C81D32" w:rsidP="000344A5">
            <w:pPr>
              <w:pStyle w:val="TableText"/>
            </w:pPr>
            <w:r w:rsidRPr="00E86F35">
              <w:t>Local OI&amp;T</w:t>
            </w:r>
            <w:r>
              <w:t xml:space="preserve"> </w:t>
            </w:r>
          </w:p>
        </w:tc>
        <w:tc>
          <w:tcPr>
            <w:tcW w:w="663" w:type="pct"/>
            <w:tcBorders>
              <w:top w:val="single" w:sz="4" w:space="0" w:color="auto"/>
              <w:left w:val="single" w:sz="4" w:space="0" w:color="auto"/>
              <w:bottom w:val="single" w:sz="4" w:space="0" w:color="auto"/>
              <w:right w:val="single" w:sz="4" w:space="0" w:color="auto"/>
            </w:tcBorders>
          </w:tcPr>
          <w:p w:rsidR="00C81D32" w:rsidRPr="00E86F35" w:rsidRDefault="00C81D32" w:rsidP="000344A5">
            <w:pPr>
              <w:pStyle w:val="TableText"/>
            </w:pPr>
            <w:r w:rsidRPr="00E86F35">
              <w:t>FTP site:</w:t>
            </w:r>
          </w:p>
          <w:p w:rsidR="00C81D32" w:rsidRPr="00E86F35" w:rsidRDefault="007E6CF9" w:rsidP="000344A5">
            <w:pPr>
              <w:pStyle w:val="TableText"/>
            </w:pPr>
            <w:hyperlink r:id="rId17" w:history="1">
              <w:r w:rsidR="00C81D32" w:rsidRPr="00E86F35">
                <w:rPr>
                  <w:rStyle w:val="Hyperlink"/>
                  <w:rFonts w:ascii="Times New Roman" w:hAnsi="Times New Roman" w:cs="Times New Roman"/>
                  <w:szCs w:val="22"/>
                </w:rPr>
                <w:t>ftp://download.vista.med.va.gov</w:t>
              </w:r>
            </w:hyperlink>
          </w:p>
          <w:p w:rsidR="00C81D32" w:rsidRPr="00E86F35" w:rsidRDefault="00C81D32" w:rsidP="000344A5">
            <w:pPr>
              <w:pStyle w:val="TableText"/>
            </w:pPr>
            <w:r w:rsidRPr="00E86F35">
              <w:t xml:space="preserve">Albany         ftp.fo-albany.med.va.gov  </w:t>
            </w:r>
          </w:p>
          <w:p w:rsidR="00C81D32" w:rsidRPr="00E86F35" w:rsidRDefault="00C81D32" w:rsidP="000344A5">
            <w:pPr>
              <w:pStyle w:val="TableText"/>
            </w:pPr>
            <w:r w:rsidRPr="00E86F35">
              <w:t xml:space="preserve"> Hines          ftp.fo-hines.med.va.gov   </w:t>
            </w:r>
          </w:p>
          <w:p w:rsidR="00C81D32" w:rsidRPr="00E86F35" w:rsidRDefault="00C81D32" w:rsidP="000344A5">
            <w:pPr>
              <w:pStyle w:val="TableText"/>
            </w:pPr>
            <w:r w:rsidRPr="00E86F35">
              <w:t xml:space="preserve"> Salt Lake City ftp.fo-slc.med.va.gov     </w:t>
            </w:r>
          </w:p>
          <w:p w:rsidR="00C81D32" w:rsidRPr="00E86F35" w:rsidRDefault="00C81D32" w:rsidP="000344A5">
            <w:pPr>
              <w:pStyle w:val="TableText"/>
            </w:pPr>
          </w:p>
          <w:p w:rsidR="00C81D32" w:rsidRPr="00E86F35" w:rsidRDefault="00C81D32" w:rsidP="000344A5">
            <w:pPr>
              <w:pStyle w:val="TableText"/>
            </w:pPr>
            <w:r w:rsidRPr="00E86F35">
              <w:t>ANONYMOUS.PUB.VSE</w:t>
            </w:r>
          </w:p>
        </w:tc>
      </w:tr>
    </w:tbl>
    <w:p w:rsidR="00075E23" w:rsidRDefault="00075E23" w:rsidP="00075E23">
      <w:pPr>
        <w:pStyle w:val="BodyText"/>
      </w:pPr>
    </w:p>
    <w:p w:rsidR="00075E23" w:rsidRDefault="00075E23">
      <w:pPr>
        <w:rPr>
          <w:rFonts w:ascii="Arial" w:hAnsi="Arial" w:cs="Arial"/>
          <w:b/>
          <w:iCs/>
          <w:kern w:val="32"/>
          <w:sz w:val="32"/>
          <w:szCs w:val="28"/>
        </w:rPr>
      </w:pPr>
      <w:r>
        <w:br w:type="page"/>
      </w:r>
    </w:p>
    <w:p w:rsidR="00BA3E37" w:rsidRDefault="00BA3E37" w:rsidP="00BA3E37">
      <w:pPr>
        <w:pStyle w:val="Heading2"/>
      </w:pPr>
      <w:bookmarkStart w:id="9" w:name="_Toc448917509"/>
      <w:r>
        <w:lastRenderedPageBreak/>
        <w:t>Electronic Media Released</w:t>
      </w:r>
      <w:bookmarkEnd w:id="9"/>
    </w:p>
    <w:p w:rsidR="0001412B" w:rsidRPr="00533332" w:rsidRDefault="0001412B" w:rsidP="0001412B">
      <w:pPr>
        <w:rPr>
          <w:sz w:val="24"/>
        </w:rPr>
      </w:pPr>
      <w:r w:rsidRPr="00533332">
        <w:rPr>
          <w:sz w:val="24"/>
        </w:rPr>
        <w:t xml:space="preserve">There is </w:t>
      </w:r>
      <w:r w:rsidR="00E86442">
        <w:rPr>
          <w:sz w:val="24"/>
        </w:rPr>
        <w:t xml:space="preserve">no </w:t>
      </w:r>
      <w:r w:rsidRPr="00533332">
        <w:rPr>
          <w:sz w:val="24"/>
        </w:rPr>
        <w:t xml:space="preserve">electronic media provided with this deliverable. </w:t>
      </w:r>
      <w:r w:rsidR="00962DA5">
        <w:rPr>
          <w:sz w:val="24"/>
        </w:rPr>
        <w:t xml:space="preserve">For additional information refer to </w:t>
      </w:r>
      <w:hyperlink w:anchor="InventoryofReleaseComponentsTable" w:history="1">
        <w:r w:rsidR="00962DA5" w:rsidRPr="00075E23">
          <w:rPr>
            <w:rStyle w:val="Hyperlink"/>
            <w:sz w:val="24"/>
          </w:rPr>
          <w:t xml:space="preserve">Table </w:t>
        </w:r>
        <w:bookmarkStart w:id="10" w:name="InventoryofReleaseComponentsTable"/>
        <w:bookmarkEnd w:id="10"/>
        <w:r w:rsidR="00EA4424">
          <w:rPr>
            <w:rStyle w:val="Hyperlink"/>
            <w:sz w:val="24"/>
          </w:rPr>
          <w:t>3</w:t>
        </w:r>
        <w:r w:rsidR="00962DA5" w:rsidRPr="00075E23">
          <w:rPr>
            <w:rStyle w:val="Hyperlink"/>
            <w:sz w:val="24"/>
          </w:rPr>
          <w:t>: Inventory of Release Components</w:t>
        </w:r>
      </w:hyperlink>
      <w:r w:rsidRPr="00533332">
        <w:rPr>
          <w:sz w:val="24"/>
        </w:rPr>
        <w:t>.</w:t>
      </w:r>
    </w:p>
    <w:p w:rsidR="00BA3E37" w:rsidRDefault="00BA3E37" w:rsidP="00BA3E37">
      <w:pPr>
        <w:pStyle w:val="Heading2"/>
      </w:pPr>
      <w:bookmarkStart w:id="11" w:name="_Toc448917510"/>
      <w:r>
        <w:t>Physical Media Released</w:t>
      </w:r>
      <w:bookmarkEnd w:id="11"/>
    </w:p>
    <w:p w:rsidR="0001412B" w:rsidRDefault="0001412B" w:rsidP="0001412B">
      <w:pPr>
        <w:rPr>
          <w:sz w:val="24"/>
        </w:rPr>
      </w:pPr>
      <w:r w:rsidRPr="00533332">
        <w:rPr>
          <w:sz w:val="24"/>
        </w:rPr>
        <w:t>There is no Physical media provided with this deliverable.</w:t>
      </w:r>
    </w:p>
    <w:p w:rsidR="00BA3E37" w:rsidRDefault="00BA3E37" w:rsidP="00BA3E37">
      <w:pPr>
        <w:pStyle w:val="Heading1"/>
      </w:pPr>
      <w:bookmarkStart w:id="12" w:name="_Toc448917511"/>
      <w:r>
        <w:t>Associated Supporting Documentation</w:t>
      </w:r>
      <w:bookmarkEnd w:id="12"/>
    </w:p>
    <w:p w:rsidR="0001412B" w:rsidRPr="00533332" w:rsidRDefault="0001412B" w:rsidP="0001412B">
      <w:pPr>
        <w:pStyle w:val="BodyText"/>
        <w:rPr>
          <w:szCs w:val="24"/>
        </w:rPr>
      </w:pPr>
      <w:r w:rsidRPr="00533332">
        <w:rPr>
          <w:szCs w:val="24"/>
        </w:rPr>
        <w:t>The following support documents are as</w:t>
      </w:r>
      <w:r>
        <w:rPr>
          <w:szCs w:val="24"/>
        </w:rPr>
        <w:t>sociated with this deliverable.</w:t>
      </w:r>
    </w:p>
    <w:p w:rsidR="00BF0E6C" w:rsidRPr="00BF0E6C" w:rsidRDefault="00F60D98" w:rsidP="000E6F46">
      <w:pPr>
        <w:pStyle w:val="Caption"/>
        <w:rPr>
          <w:rFonts w:eastAsia="SimSun"/>
        </w:rPr>
      </w:pPr>
      <w:bookmarkStart w:id="13" w:name="_Toc441852573"/>
      <w:r w:rsidRPr="00253DCF">
        <w:rPr>
          <w:rFonts w:eastAsia="SimSun"/>
        </w:rPr>
        <w:t xml:space="preserve">Table </w:t>
      </w:r>
      <w:r w:rsidRPr="00253DCF">
        <w:rPr>
          <w:rFonts w:eastAsia="SimSun"/>
        </w:rPr>
        <w:fldChar w:fldCharType="begin"/>
      </w:r>
      <w:r w:rsidRPr="00253DCF">
        <w:rPr>
          <w:rFonts w:eastAsia="SimSun"/>
        </w:rPr>
        <w:instrText xml:space="preserve"> SEQ Table \* ARABIC </w:instrText>
      </w:r>
      <w:r w:rsidRPr="00253DCF">
        <w:rPr>
          <w:rFonts w:eastAsia="SimSun"/>
        </w:rPr>
        <w:fldChar w:fldCharType="separate"/>
      </w:r>
      <w:r w:rsidR="00EA4424">
        <w:rPr>
          <w:rFonts w:eastAsia="SimSun"/>
          <w:noProof/>
        </w:rPr>
        <w:t>4</w:t>
      </w:r>
      <w:r w:rsidRPr="00253DCF">
        <w:rPr>
          <w:rFonts w:eastAsia="SimSun"/>
          <w:noProof/>
        </w:rPr>
        <w:fldChar w:fldCharType="end"/>
      </w:r>
      <w:r w:rsidRPr="00253DCF">
        <w:rPr>
          <w:rFonts w:eastAsia="SimSun"/>
        </w:rPr>
        <w:t xml:space="preserve">: </w:t>
      </w:r>
      <w:r w:rsidR="00BF0E6C" w:rsidRPr="00BF0E6C">
        <w:rPr>
          <w:rFonts w:eastAsia="SimSun"/>
        </w:rPr>
        <w:t>Associated Supporting Documentation</w:t>
      </w:r>
      <w:bookmarkEnd w:id="13"/>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36" w:type="dxa"/>
          <w:right w:w="36" w:type="dxa"/>
        </w:tblCellMar>
        <w:tblLook w:val="0000" w:firstRow="0" w:lastRow="0" w:firstColumn="0" w:lastColumn="0" w:noHBand="0" w:noVBand="0"/>
      </w:tblPr>
      <w:tblGrid>
        <w:gridCol w:w="5896"/>
        <w:gridCol w:w="1817"/>
        <w:gridCol w:w="1719"/>
      </w:tblGrid>
      <w:tr w:rsidR="00E86F35" w:rsidRPr="00E86F35" w:rsidTr="000344A5">
        <w:trPr>
          <w:cantSplit/>
          <w:tblHeader/>
        </w:trPr>
        <w:tc>
          <w:tcPr>
            <w:tcW w:w="3126" w:type="pct"/>
            <w:tcBorders>
              <w:right w:val="nil"/>
            </w:tcBorders>
            <w:shd w:val="clear" w:color="auto" w:fill="D9D9D9"/>
            <w:vAlign w:val="center"/>
          </w:tcPr>
          <w:p w:rsidR="00BF0E6C" w:rsidRPr="000344A5" w:rsidRDefault="00BF0E6C" w:rsidP="000344A5">
            <w:pPr>
              <w:pStyle w:val="TableHeading"/>
              <w:rPr>
                <w:rFonts w:eastAsia="SimSun"/>
              </w:rPr>
            </w:pPr>
            <w:bookmarkStart w:id="14" w:name="ColumnTitle_05"/>
            <w:bookmarkEnd w:id="14"/>
            <w:r w:rsidRPr="000344A5">
              <w:rPr>
                <w:rFonts w:eastAsia="SimSun"/>
              </w:rPr>
              <w:t>Document Name</w:t>
            </w:r>
          </w:p>
        </w:tc>
        <w:tc>
          <w:tcPr>
            <w:tcW w:w="963" w:type="pct"/>
            <w:shd w:val="clear" w:color="auto" w:fill="D9D9D9"/>
            <w:vAlign w:val="center"/>
          </w:tcPr>
          <w:p w:rsidR="00BF0E6C" w:rsidRPr="000344A5" w:rsidRDefault="00BF0E6C" w:rsidP="000344A5">
            <w:pPr>
              <w:pStyle w:val="TableHeading"/>
              <w:rPr>
                <w:rFonts w:eastAsia="SimSun"/>
              </w:rPr>
            </w:pPr>
            <w:r w:rsidRPr="000344A5">
              <w:rPr>
                <w:rFonts w:eastAsia="SimSun"/>
              </w:rPr>
              <w:t>Revision</w:t>
            </w:r>
          </w:p>
        </w:tc>
        <w:tc>
          <w:tcPr>
            <w:tcW w:w="911" w:type="pct"/>
            <w:shd w:val="clear" w:color="auto" w:fill="D9D9D9"/>
            <w:vAlign w:val="center"/>
          </w:tcPr>
          <w:p w:rsidR="00BF0E6C" w:rsidRPr="000344A5" w:rsidRDefault="00BF0E6C" w:rsidP="000344A5">
            <w:pPr>
              <w:pStyle w:val="TableHeading"/>
              <w:rPr>
                <w:rFonts w:eastAsia="SimSun"/>
              </w:rPr>
            </w:pPr>
            <w:r w:rsidRPr="000344A5">
              <w:rPr>
                <w:rFonts w:eastAsia="SimSun"/>
              </w:rPr>
              <w:t>Date</w:t>
            </w:r>
          </w:p>
        </w:tc>
      </w:tr>
      <w:tr w:rsidR="00EA5342" w:rsidRPr="00E86F35" w:rsidTr="000344A5">
        <w:trPr>
          <w:cantSplit/>
        </w:trPr>
        <w:tc>
          <w:tcPr>
            <w:tcW w:w="3126" w:type="pct"/>
          </w:tcPr>
          <w:p w:rsidR="00EA5342" w:rsidRDefault="00EA5342" w:rsidP="00F96910">
            <w:pPr>
              <w:pStyle w:val="TableText"/>
              <w:rPr>
                <w:sz w:val="20"/>
              </w:rPr>
            </w:pPr>
            <w:r>
              <w:t>VSE__Conting_Plan_and_DRP.docx</w:t>
            </w:r>
          </w:p>
        </w:tc>
        <w:tc>
          <w:tcPr>
            <w:tcW w:w="963" w:type="pct"/>
          </w:tcPr>
          <w:p w:rsidR="00EA5342" w:rsidRPr="000344A5" w:rsidRDefault="00EA5342" w:rsidP="00EA5342">
            <w:pPr>
              <w:pStyle w:val="TableText"/>
            </w:pPr>
            <w:r>
              <w:t>4.0</w:t>
            </w:r>
          </w:p>
        </w:tc>
        <w:tc>
          <w:tcPr>
            <w:tcW w:w="911" w:type="pct"/>
          </w:tcPr>
          <w:p w:rsidR="00EA5342" w:rsidRPr="000344A5" w:rsidRDefault="00EA5342" w:rsidP="00EA5342">
            <w:pPr>
              <w:pStyle w:val="TableText"/>
            </w:pPr>
            <w:r>
              <w:t>12/24/2015</w:t>
            </w:r>
          </w:p>
        </w:tc>
      </w:tr>
      <w:tr w:rsidR="00EA5342" w:rsidRPr="00E86F35" w:rsidTr="000344A5">
        <w:trPr>
          <w:cantSplit/>
        </w:trPr>
        <w:tc>
          <w:tcPr>
            <w:tcW w:w="3126" w:type="pct"/>
          </w:tcPr>
          <w:p w:rsidR="00EA5342" w:rsidRDefault="00EA5342" w:rsidP="00F96910">
            <w:pPr>
              <w:pStyle w:val="TableText"/>
            </w:pPr>
            <w:r>
              <w:t>VSE__Deployment_Plan.docx</w:t>
            </w:r>
          </w:p>
        </w:tc>
        <w:tc>
          <w:tcPr>
            <w:tcW w:w="963" w:type="pct"/>
          </w:tcPr>
          <w:p w:rsidR="00EA5342" w:rsidRPr="000344A5" w:rsidRDefault="00EA5342" w:rsidP="00EA5342">
            <w:pPr>
              <w:pStyle w:val="TableText"/>
            </w:pPr>
          </w:p>
        </w:tc>
        <w:tc>
          <w:tcPr>
            <w:tcW w:w="911" w:type="pct"/>
          </w:tcPr>
          <w:p w:rsidR="00EA5342" w:rsidRPr="000344A5" w:rsidRDefault="00533D5F" w:rsidP="00EA5342">
            <w:pPr>
              <w:pStyle w:val="TableText"/>
            </w:pPr>
            <w:r>
              <w:t>1/29/2016</w:t>
            </w:r>
          </w:p>
        </w:tc>
      </w:tr>
      <w:tr w:rsidR="00EA5342" w:rsidRPr="00E86F35" w:rsidTr="000344A5">
        <w:trPr>
          <w:cantSplit/>
        </w:trPr>
        <w:tc>
          <w:tcPr>
            <w:tcW w:w="3126" w:type="pct"/>
          </w:tcPr>
          <w:p w:rsidR="00EA5342" w:rsidRDefault="00EA5342" w:rsidP="00EA5342">
            <w:pPr>
              <w:pStyle w:val="TableText"/>
            </w:pPr>
            <w:r>
              <w:t>VSE_SG.docx</w:t>
            </w:r>
          </w:p>
        </w:tc>
        <w:tc>
          <w:tcPr>
            <w:tcW w:w="963" w:type="pct"/>
          </w:tcPr>
          <w:p w:rsidR="00EA5342" w:rsidRPr="000344A5" w:rsidRDefault="00EA5342" w:rsidP="00EA5342">
            <w:pPr>
              <w:pStyle w:val="TableText"/>
            </w:pPr>
            <w:r>
              <w:t>3.0</w:t>
            </w:r>
          </w:p>
        </w:tc>
        <w:tc>
          <w:tcPr>
            <w:tcW w:w="911" w:type="pct"/>
          </w:tcPr>
          <w:p w:rsidR="00EA5342" w:rsidRPr="000344A5" w:rsidRDefault="00EA5342" w:rsidP="00EA5342">
            <w:pPr>
              <w:pStyle w:val="TableText"/>
            </w:pPr>
            <w:r>
              <w:t>12/24/2015</w:t>
            </w:r>
          </w:p>
        </w:tc>
      </w:tr>
      <w:tr w:rsidR="00EA5342" w:rsidRPr="00E86F35" w:rsidTr="000344A5">
        <w:trPr>
          <w:cantSplit/>
        </w:trPr>
        <w:tc>
          <w:tcPr>
            <w:tcW w:w="3126" w:type="pct"/>
          </w:tcPr>
          <w:p w:rsidR="00EA5342" w:rsidRDefault="00EA5342" w:rsidP="00F96910">
            <w:pPr>
              <w:pStyle w:val="TableText"/>
            </w:pPr>
            <w:r>
              <w:t>VSE__TM.docx</w:t>
            </w:r>
          </w:p>
        </w:tc>
        <w:tc>
          <w:tcPr>
            <w:tcW w:w="963" w:type="pct"/>
          </w:tcPr>
          <w:p w:rsidR="00EA5342" w:rsidRPr="000344A5" w:rsidRDefault="00EA5342" w:rsidP="00EA5342">
            <w:pPr>
              <w:pStyle w:val="TableText"/>
            </w:pPr>
            <w:r>
              <w:t>5.0</w:t>
            </w:r>
          </w:p>
        </w:tc>
        <w:tc>
          <w:tcPr>
            <w:tcW w:w="911" w:type="pct"/>
          </w:tcPr>
          <w:p w:rsidR="00EA5342" w:rsidRPr="000344A5" w:rsidRDefault="00EA5342" w:rsidP="00EA5342">
            <w:pPr>
              <w:pStyle w:val="TableText"/>
            </w:pPr>
            <w:r>
              <w:t>12/03/2015</w:t>
            </w:r>
          </w:p>
        </w:tc>
      </w:tr>
      <w:tr w:rsidR="00EA5342" w:rsidRPr="00E86F35" w:rsidTr="000344A5">
        <w:trPr>
          <w:cantSplit/>
        </w:trPr>
        <w:tc>
          <w:tcPr>
            <w:tcW w:w="3126" w:type="pct"/>
          </w:tcPr>
          <w:p w:rsidR="00EA5342" w:rsidRDefault="00EA5342" w:rsidP="00F96910">
            <w:pPr>
              <w:pStyle w:val="TableText"/>
            </w:pPr>
            <w:r>
              <w:t>VSE__UG.docx</w:t>
            </w:r>
          </w:p>
        </w:tc>
        <w:tc>
          <w:tcPr>
            <w:tcW w:w="963" w:type="pct"/>
          </w:tcPr>
          <w:p w:rsidR="00EA5342" w:rsidRPr="000344A5" w:rsidRDefault="00EA5342" w:rsidP="00EA5342">
            <w:pPr>
              <w:pStyle w:val="TableText"/>
            </w:pPr>
            <w:r>
              <w:t>3.0</w:t>
            </w:r>
          </w:p>
        </w:tc>
        <w:tc>
          <w:tcPr>
            <w:tcW w:w="911" w:type="pct"/>
          </w:tcPr>
          <w:p w:rsidR="00EA5342" w:rsidRPr="000344A5" w:rsidRDefault="00EA5342" w:rsidP="00EA5342">
            <w:pPr>
              <w:pStyle w:val="TableText"/>
            </w:pPr>
            <w:r>
              <w:t>10/01/2015</w:t>
            </w:r>
          </w:p>
        </w:tc>
      </w:tr>
      <w:tr w:rsidR="00EA5342" w:rsidRPr="00E86F35" w:rsidTr="000344A5">
        <w:trPr>
          <w:cantSplit/>
        </w:trPr>
        <w:tc>
          <w:tcPr>
            <w:tcW w:w="3126" w:type="pct"/>
          </w:tcPr>
          <w:p w:rsidR="00EA5342" w:rsidRDefault="00EA5342" w:rsidP="00F96910">
            <w:pPr>
              <w:pStyle w:val="TableText"/>
            </w:pPr>
            <w:r>
              <w:t>VSE__RSD.docx</w:t>
            </w:r>
          </w:p>
        </w:tc>
        <w:tc>
          <w:tcPr>
            <w:tcW w:w="963" w:type="pct"/>
          </w:tcPr>
          <w:p w:rsidR="00EA5342" w:rsidRPr="000344A5" w:rsidRDefault="00D632B3" w:rsidP="00EA5342">
            <w:pPr>
              <w:pStyle w:val="TableText"/>
            </w:pPr>
            <w:r>
              <w:t>4.5</w:t>
            </w:r>
          </w:p>
        </w:tc>
        <w:tc>
          <w:tcPr>
            <w:tcW w:w="911" w:type="pct"/>
          </w:tcPr>
          <w:p w:rsidR="00EA5342" w:rsidRPr="000344A5" w:rsidRDefault="00D632B3" w:rsidP="00EA5342">
            <w:pPr>
              <w:pStyle w:val="TableText"/>
            </w:pPr>
            <w:r>
              <w:t>10/29/2015</w:t>
            </w:r>
          </w:p>
        </w:tc>
      </w:tr>
      <w:tr w:rsidR="00EA5342" w:rsidRPr="00E86F35" w:rsidTr="000344A5">
        <w:trPr>
          <w:cantSplit/>
        </w:trPr>
        <w:tc>
          <w:tcPr>
            <w:tcW w:w="3126" w:type="pct"/>
          </w:tcPr>
          <w:p w:rsidR="00EA5342" w:rsidRDefault="00EA5342" w:rsidP="00F96910">
            <w:pPr>
              <w:pStyle w:val="TableText"/>
            </w:pPr>
            <w:r>
              <w:t>VSE__RTM.xlsx</w:t>
            </w:r>
          </w:p>
        </w:tc>
        <w:tc>
          <w:tcPr>
            <w:tcW w:w="963" w:type="pct"/>
          </w:tcPr>
          <w:p w:rsidR="00EA5342" w:rsidRPr="000344A5" w:rsidRDefault="00533D5F" w:rsidP="00EA5342">
            <w:pPr>
              <w:pStyle w:val="TableText"/>
            </w:pPr>
            <w:r>
              <w:t>5.0</w:t>
            </w:r>
          </w:p>
        </w:tc>
        <w:tc>
          <w:tcPr>
            <w:tcW w:w="911" w:type="pct"/>
          </w:tcPr>
          <w:p w:rsidR="00EA5342" w:rsidRPr="000344A5" w:rsidRDefault="00533D5F" w:rsidP="00EA5342">
            <w:pPr>
              <w:pStyle w:val="TableText"/>
            </w:pPr>
            <w:r>
              <w:t>1/29/2016</w:t>
            </w:r>
          </w:p>
        </w:tc>
      </w:tr>
      <w:tr w:rsidR="00EA5342" w:rsidRPr="00E86F35" w:rsidTr="000344A5">
        <w:trPr>
          <w:cantSplit/>
        </w:trPr>
        <w:tc>
          <w:tcPr>
            <w:tcW w:w="3126" w:type="pct"/>
          </w:tcPr>
          <w:p w:rsidR="00EA5342" w:rsidRDefault="00EA5342" w:rsidP="00EA5342">
            <w:pPr>
              <w:pStyle w:val="TableText"/>
            </w:pPr>
            <w:r>
              <w:t>VSE_MTP.docx</w:t>
            </w:r>
          </w:p>
        </w:tc>
        <w:tc>
          <w:tcPr>
            <w:tcW w:w="963" w:type="pct"/>
          </w:tcPr>
          <w:p w:rsidR="00EA5342" w:rsidRPr="000344A5" w:rsidRDefault="00533D5F" w:rsidP="00EA5342">
            <w:pPr>
              <w:pStyle w:val="TableText"/>
            </w:pPr>
            <w:r>
              <w:t>2.3</w:t>
            </w:r>
          </w:p>
        </w:tc>
        <w:tc>
          <w:tcPr>
            <w:tcW w:w="911" w:type="pct"/>
          </w:tcPr>
          <w:p w:rsidR="00EA5342" w:rsidRPr="000344A5" w:rsidRDefault="00533D5F" w:rsidP="00EA5342">
            <w:pPr>
              <w:pStyle w:val="TableText"/>
            </w:pPr>
            <w:r>
              <w:t>11/18/2015</w:t>
            </w:r>
          </w:p>
        </w:tc>
      </w:tr>
      <w:tr w:rsidR="00EA5342" w:rsidRPr="00E86F35" w:rsidTr="00A07C6E">
        <w:trPr>
          <w:cantSplit/>
        </w:trPr>
        <w:tc>
          <w:tcPr>
            <w:tcW w:w="3126" w:type="pct"/>
            <w:shd w:val="clear" w:color="auto" w:fill="FFFFFF" w:themeFill="background1"/>
          </w:tcPr>
          <w:p w:rsidR="00EA5342" w:rsidRDefault="00EA5342" w:rsidP="00EA5342">
            <w:pPr>
              <w:pStyle w:val="TableText"/>
            </w:pPr>
            <w:r>
              <w:t>VS GUI Installation Guide.docx</w:t>
            </w:r>
          </w:p>
        </w:tc>
        <w:tc>
          <w:tcPr>
            <w:tcW w:w="963" w:type="pct"/>
            <w:shd w:val="clear" w:color="auto" w:fill="FFFFFF" w:themeFill="background1"/>
          </w:tcPr>
          <w:p w:rsidR="00EA5342" w:rsidRPr="000344A5" w:rsidRDefault="00753AE1" w:rsidP="00EA5342">
            <w:pPr>
              <w:pStyle w:val="TableText"/>
            </w:pPr>
            <w:r>
              <w:t>5.0</w:t>
            </w:r>
          </w:p>
        </w:tc>
        <w:tc>
          <w:tcPr>
            <w:tcW w:w="911" w:type="pct"/>
            <w:shd w:val="clear" w:color="auto" w:fill="FFFFFF" w:themeFill="background1"/>
          </w:tcPr>
          <w:p w:rsidR="00EA5342" w:rsidRPr="000344A5" w:rsidRDefault="00753AE1" w:rsidP="00EA5342">
            <w:pPr>
              <w:pStyle w:val="TableText"/>
            </w:pPr>
            <w:r>
              <w:t>3/31/2016</w:t>
            </w:r>
          </w:p>
        </w:tc>
      </w:tr>
    </w:tbl>
    <w:p w:rsidR="00EE3478" w:rsidRDefault="00EE3478">
      <w:r>
        <w:br w:type="page"/>
      </w:r>
    </w:p>
    <w:p w:rsidR="00731D9A" w:rsidRDefault="00731D9A" w:rsidP="00731D9A">
      <w:pPr>
        <w:pStyle w:val="Heading1"/>
      </w:pPr>
      <w:bookmarkStart w:id="15" w:name="_Toc448917512"/>
      <w:r>
        <w:lastRenderedPageBreak/>
        <w:t>Patch Description(s)</w:t>
      </w:r>
      <w:bookmarkEnd w:id="15"/>
    </w:p>
    <w:p w:rsidR="00731D9A" w:rsidRDefault="00F50E70" w:rsidP="00731D9A">
      <w:pPr>
        <w:pStyle w:val="Heading2"/>
      </w:pPr>
      <w:bookmarkStart w:id="16" w:name="_Toc448917513"/>
      <w:r>
        <w:t>SD*5.3*</w:t>
      </w:r>
      <w:r w:rsidR="006B2E65">
        <w:t>627</w:t>
      </w:r>
      <w:bookmarkEnd w:id="16"/>
    </w:p>
    <w:tbl>
      <w:tblPr>
        <w:tblStyle w:val="TableGrid"/>
        <w:tblW w:w="0" w:type="auto"/>
        <w:tblLook w:val="04A0" w:firstRow="1" w:lastRow="0" w:firstColumn="1" w:lastColumn="0" w:noHBand="0" w:noVBand="1"/>
      </w:tblPr>
      <w:tblGrid>
        <w:gridCol w:w="9576"/>
      </w:tblGrid>
      <w:tr w:rsidR="006B2E65" w:rsidRPr="006B2E65" w:rsidTr="006B2E65">
        <w:tc>
          <w:tcPr>
            <w:tcW w:w="9576" w:type="dxa"/>
          </w:tcPr>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Run Date: APR 17, 2016                      Designation: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Package : SCHEDULING                        Priority   : MANDATORY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Version : 5.3                               Status     : COMPLETE/NOT RELEASED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Associated patches: (v)SD*5.3*132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(v)SD*5.3*257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(v)SD*5.3*446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(v)SD*5.3*478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(v)SD*5.3*536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(v)SD*5.3*544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(v)SD*5.3*545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(v)SD*5.3*567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(v)SD*5.3*568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(v)SD*5.3*582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(v)SD*5.3*586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(v)SD*5.3*592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(v)SD*5.3*622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(v)SD*5.3*630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(v)SD*5.3*635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(c)GMRC*3*83   &lt;&lt;= must be installed BEFORE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Subject:  VISTA SCHEDULING ENHANCEMENT E1-E2</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Category:  ROUTINE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DATA DICTIONARY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OTHER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ENHANCEMENT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INPUT TEMPLATE</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Description: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The Veterans Health Administration (VHA) Access and Clinic Administrative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Program (ACAP) has requested an enterprise enhancement for the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VistA Scheduling Package. The enhancement will reduce operating cost for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VHA and improve operational efficiencies resulting in patient centered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access to care, coordinated care, increased customer satisfaction, and </w:t>
            </w:r>
          </w:p>
          <w:p w:rsidR="006B2E65" w:rsidRPr="006B2E65" w:rsidRDefault="006B2E65" w:rsidP="006B2E65">
            <w:pPr>
              <w:autoSpaceDE w:val="0"/>
              <w:autoSpaceDN w:val="0"/>
              <w:adjustRightInd w:val="0"/>
              <w:rPr>
                <w:rFonts w:ascii="r_ansi" w:hAnsi="r_ansi" w:cs="r_ansi"/>
                <w:sz w:val="16"/>
                <w:szCs w:val="16"/>
              </w:rPr>
            </w:pPr>
            <w:proofErr w:type="gramStart"/>
            <w:r w:rsidRPr="006B2E65">
              <w:rPr>
                <w:rFonts w:ascii="r_ansi" w:hAnsi="r_ansi" w:cs="r_ansi"/>
                <w:sz w:val="16"/>
                <w:szCs w:val="16"/>
              </w:rPr>
              <w:t>the</w:t>
            </w:r>
            <w:proofErr w:type="gramEnd"/>
            <w:r w:rsidRPr="006B2E65">
              <w:rPr>
                <w:rFonts w:ascii="r_ansi" w:hAnsi="r_ansi" w:cs="r_ansi"/>
                <w:sz w:val="16"/>
                <w:szCs w:val="16"/>
              </w:rPr>
              <w:t xml:space="preserve"> reduction of excessive cycle/wait time used for scheduling patients.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The following patches along with VS GUI v2.0.0.5 provide a VistA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Scheduling (VS) Graphical User Interface (GUI) for the Patient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Information Management Systems (PIMS) Scheduling package: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GMRC*3.0*83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SD*5.3*627 (This patch)</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SD*5.3*628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SD*5.3*643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SD*5.3*642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SD*5.3*645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PLEASE TAKE NOTE OF THE FOLLOWING CHANGE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The option 'Multiple </w:t>
            </w:r>
            <w:proofErr w:type="spellStart"/>
            <w:r w:rsidRPr="006B2E65">
              <w:rPr>
                <w:rFonts w:ascii="r_ansi" w:hAnsi="r_ansi" w:cs="r_ansi"/>
                <w:sz w:val="16"/>
                <w:szCs w:val="16"/>
              </w:rPr>
              <w:t>CLinic</w:t>
            </w:r>
            <w:proofErr w:type="spellEnd"/>
            <w:r w:rsidRPr="006B2E65">
              <w:rPr>
                <w:rFonts w:ascii="r_ansi" w:hAnsi="r_ansi" w:cs="r_ansi"/>
                <w:sz w:val="16"/>
                <w:szCs w:val="16"/>
              </w:rPr>
              <w:t xml:space="preserve"> Display/Booking' [SDMULTICLINIC] must be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disabled because it is not compatible with the changes distributed in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this</w:t>
            </w:r>
            <w:proofErr w:type="gramEnd"/>
            <w:r w:rsidRPr="006B2E65">
              <w:rPr>
                <w:rFonts w:ascii="r_ansi" w:hAnsi="r_ansi" w:cs="r_ansi"/>
                <w:sz w:val="16"/>
                <w:szCs w:val="16"/>
              </w:rPr>
              <w:t xml:space="preserve"> patch. OI&amp;T must use 'Edit Options' under 'Menu Management' in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EVE to mark [SDMULTICLINIC] as 'Out of Order'.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Patch Components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Files &amp; Fields Associated: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File Name (#)                Field Name (#)             NEW/MODIFIED/DELETED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HOSPITAL LOCATION            NAME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(#44)                        (#.01)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HOSPITAL LOCATION            TYPE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(#44)                        (#2)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PRIVILED USER SUB-FILE       PRIVILEGED USER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(#44.04)                     (#.01)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PROVIDER SUB-FILE            PROVIDER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(#44.1)                      (#.01)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RECALL REMINDERS             USER WHO ENTERED RECALL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(#403.5)                     (#7)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RECALL REMINDERS             DATE/TIME RECALL ADDED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(#403.5)                     (#7.5)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RECALL REMINDERS REMOVED     USER WHO ENTERED RECALL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(#403.56)                    (#7)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RECALL REMINDERS REMOVED     DATE/TIME RECALL ADDED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(#403.56)                    (#7.5)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 WAIT LIST                 ORIGINATING DATE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(#409.3)                     (#1)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 WAIT LIST                 WL SPECIFIC HOSPITAL LOCATION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(#409.3)                     (#8.5)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 WAIT LIST                 DATE/TIME ENTERED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(#409.3)                     (#9.5)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 WAIT LIST                 ENROLLMENT PRIORITY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(#409.3)                     (#10.5)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 WAIT LIST                 CURRENT STATUS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(#409.3)                     (#23)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 WAIT LIST                 PATIENT CONTACT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(#409.3)                     (#44)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APPLICATION             MAJOR VERSION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(#409.81)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APPLICATION             MINOR VERSION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(#409.81)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APPLICATION             BUILD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(#409.81)                    (#.03)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BLOCK            RESOURCE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(#409.821)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BLOCK            STARTTIME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(#409.821)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BLOCK            ENDTIME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(#409.821)                   (#.03)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BLOCK            SLOTS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(#409.821)                   (#.04)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BLOCK            ACCESS TYPE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(#409.821)                   (#.05)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BLOCK            NOTE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(#409.821)                   (#1)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GROUP            ACCESS GROUP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(#409.822)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TYPE             ACCESS TYPE NAME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TYPE             INACTIVE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TYPE             DEPARTMENT NAME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TYPE             DISPLAY COLOR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TYPE             RED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TYPE             GREEN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(#.06)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SDEC ACCESS TYPE             BLUE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(#.07)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TYPE             PREVENT ACCESS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(#409.823)                   (#.08)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GROUP TYPE       ACCESS GROUP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(#409.824)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ACCESS GROUP TYPE       ACCESS TYPE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(#409.824)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SDEC RESOURCE                </w:t>
            </w:r>
            <w:proofErr w:type="spellStart"/>
            <w:r w:rsidRPr="006B2E65">
              <w:rPr>
                <w:rFonts w:ascii="r_ansi" w:hAnsi="r_ansi" w:cs="r_ansi"/>
                <w:sz w:val="16"/>
                <w:szCs w:val="16"/>
              </w:rPr>
              <w:t>RESOURCE</w:t>
            </w:r>
            <w:proofErr w:type="spellEnd"/>
            <w:r w:rsidRPr="006B2E65">
              <w:rPr>
                <w:rFonts w:ascii="r_ansi" w:hAnsi="r_ansi" w:cs="r_ansi"/>
                <w:sz w:val="16"/>
                <w:szCs w:val="16"/>
              </w:rPr>
              <w:t xml:space="preserv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SDEC RESOURCE                </w:t>
            </w:r>
            <w:proofErr w:type="spellStart"/>
            <w:r w:rsidRPr="006B2E65">
              <w:rPr>
                <w:rFonts w:ascii="r_ansi" w:hAnsi="r_ansi" w:cs="r_ansi"/>
                <w:sz w:val="16"/>
                <w:szCs w:val="16"/>
              </w:rPr>
              <w:t>RESOURCE</w:t>
            </w:r>
            <w:proofErr w:type="spellEnd"/>
            <w:r w:rsidRPr="006B2E65">
              <w:rPr>
                <w:rFonts w:ascii="r_ansi" w:hAnsi="r_ansi" w:cs="r_ansi"/>
                <w:sz w:val="16"/>
                <w:szCs w:val="16"/>
              </w:rPr>
              <w:t xml:space="preserve"> TYPE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(#.012)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DATE/TIME ENTERED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(#.015)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ENTERED BY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(#.016)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INACTIVE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INACTIVATED DATE/TIME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(#.021)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INACTIVATED BY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(#.022)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REACTIVATED DATE/TIME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(#.025)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REACTIVATED BY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(#.026)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TIME SCALE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HOSPITAL LOCATION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(#.04)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LETTER TEXT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NO SHOW LETTER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(#1201)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CLINIC CANCELLATION LETTER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(#1301)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ASSOCIATED VISTA CLINICS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(#409.831)                   (#2001)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GROUP          NAME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(#409.832)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GROUP          INACTIVATION DATE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(#409.832)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GROUP          RESOURCE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(#409.832)                   (#1)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USER           RESOURCENAME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(#409.832)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USER           USERNAME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(#409.833)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USER           OVERBOOK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(#409.833)                   (#.03)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USER           MODIFY SCHEDULE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(#409.833)                   (#.04)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USER           MODIFY APPOINTMENTS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(#409.833)                   (#.05)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RESOURCE USER           MASTEROVERBOOK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(#409.833)                   (#.06)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ADDITIONAL RESOURCE     NAME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(#409.834)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ADDITIONAL RESOURCE     INACTIVE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(#409.834)                   (#2)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STARTTIME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ENDTIME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CHECKIN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CHECK IN TIME ENTERED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PATIENT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(#409.84)                    (#.05)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ACCESS TYPE ID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(#.06)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RESOURCE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(#.07)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DATA ENTRY CLERK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(#.08)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DATE APPT MADE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(#.09)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NOSHOW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NOSHOW DATE/TIME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NOSHOW BY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(#.102)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REBOOK DATETIME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CANCEL DATETIME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CANCELLED BY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(#.121)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SDEC APPOINTMENT             CANCELLATION REASON        New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(#.122)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WALKIN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CHECKOUT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SDEC APPOINTMENT             V PROVIDER IEN             New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SDEC APPOINTMENT             PROVIDER                   New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(#.16)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STATUS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(#.17)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LENGTH OF APPT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(#.18)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PREV APPT STATUS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(#.19)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DESIRED DATE OF APPOINTMENT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EXTERNAL ID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(#.21)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APPT REQUEST TYPE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(#.22)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APPOINTMENT             NOTE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                    (#1)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PREFERENCES AND SPECIAL PATIENT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PREFERENCES AND SPECIAL PREFERENCES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                   (#1)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PREFERENCES SUB-FILE         PREFERENCE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(#409.8451)                  (#.01)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PREFERENCES SUB-FILE         DATE/TIME ADDED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(#409.8451)                  (#2)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PREFERENCES SUB-FILE         ADDED BY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(#409.8451)                  (#3)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PREFERENCES SUB-FILE         INACTIVE DATE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(#409.8451)                  (#4)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PREFERENCES SUB-FILE         INACTIVATED BY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(#409.8451)                  (#5)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PREFERENCES SUB-FILE         REMARKS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(#409.8451)                  (#6)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PATIENT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(#.01)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CREATE DATE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INSTITUTION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SDEC APPT REQUEST            </w:t>
            </w:r>
            <w:proofErr w:type="spellStart"/>
            <w:r w:rsidRPr="006B2E65">
              <w:rPr>
                <w:rFonts w:ascii="r_ansi" w:hAnsi="r_ansi" w:cs="r_ansi"/>
                <w:sz w:val="16"/>
                <w:szCs w:val="16"/>
              </w:rPr>
              <w:t>REQUEST</w:t>
            </w:r>
            <w:proofErr w:type="spellEnd"/>
            <w:r w:rsidRPr="006B2E65">
              <w:rPr>
                <w:rFonts w:ascii="r_ansi" w:hAnsi="r_ansi" w:cs="r_ansi"/>
                <w:sz w:val="16"/>
                <w:szCs w:val="16"/>
              </w:rPr>
              <w:t xml:space="preserve"> TYPE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SDEC APPT REQUEST            REQ SPECIFIC CLINIC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REQ SERVICE/SPECIALTY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(#8.5)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ORIGINATING USER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(#9)</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DATE/TIME ENTERED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(#9.5)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PRIORITY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ENROLLMENT PRIORITY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(#10.5)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REQUESTED BY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PROVIDER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SCHEDULED DATE OF APPT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DATE APPT. MADE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APPT CLINIC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APPT INSTITUTION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APPT STOP CODE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APPT CREDIT STOP CODE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APPT STATION NUMBER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APPT CLERK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APPT STATUS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(#13.8)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SERVICE CONNECTED PERCENTAGE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SERVICE CONNECTED PRIORITY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DATE DISPOSITIONED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(#19)</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DISPOSITIONED BY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(#20)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DISPOSITION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(#21)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CID/PREFERRED DATE OF APPT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(#22)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CURRENT STATUS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(#23)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COMMENTS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(#25)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MULTIPLE APPOINTMENT RTC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(#41)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MULT APPT RTC INTERVAL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(#42)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MULT APPT NUMBER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(#43)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MRTC CALC PREF DATES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(#43.5)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APPT REQUEST            PATIENT CONTACT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(#409.85)                    (#44)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Forms Associated: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Form Name                File #                  New/Modified/Deleted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N/A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Mail Groups Associated: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Mail Group Name                  New/Modified/Deleted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N/A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Options Associated: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Option Name                    Type             New/Modified/Deleted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IDX REFRESH               run routine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SDECRPC                        Broker (Client/Server)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Protocols Associated: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Protocol Name                     New/Modified/Deleted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ADD APPOINTMENT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CANCEL APPOINTMENT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CHECKIN APPOINTMENT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 NOSHOW APPOINTMENT           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Security Keys Associated: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Security Key Name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SDECZMENU</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SDECZMGR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Templates Associated: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Template Name         Type    File Name (#)           New/Modified/Deleted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    ------------------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SDB                   INPUT   HOSPITAL LOCATION (44)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SDRR RECALL CARD ADD  INPUT   RECALL REMINDERS (403.5)  Modified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Additional Information: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N/A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New Service Requests (NSRs):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N/A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Patient Safety Issues (PSIs):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N/A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Remedy Ticket(s) &amp; Overviews: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N/A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Test Sites: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FB7E97" w:rsidRPr="00FB7E97" w:rsidRDefault="00FB7E97" w:rsidP="00FB7E97">
            <w:pPr>
              <w:rPr>
                <w:rFonts w:ascii="r_ansi" w:hAnsi="r_ansi"/>
                <w:sz w:val="16"/>
                <w:szCs w:val="16"/>
              </w:rPr>
            </w:pPr>
            <w:r w:rsidRPr="00FB7E97">
              <w:rPr>
                <w:rFonts w:ascii="r_ansi" w:hAnsi="r_ansi"/>
                <w:sz w:val="16"/>
                <w:szCs w:val="16"/>
              </w:rPr>
              <w:t>Asheville</w:t>
            </w:r>
          </w:p>
          <w:p w:rsidR="00FB7E97" w:rsidRPr="00FB7E97" w:rsidRDefault="00FB7E97" w:rsidP="00FB7E97">
            <w:pPr>
              <w:rPr>
                <w:rFonts w:ascii="r_ansi" w:hAnsi="r_ansi"/>
                <w:sz w:val="16"/>
                <w:szCs w:val="16"/>
              </w:rPr>
            </w:pPr>
            <w:r w:rsidRPr="00FB7E97">
              <w:rPr>
                <w:rFonts w:ascii="r_ansi" w:hAnsi="r_ansi"/>
                <w:sz w:val="16"/>
                <w:szCs w:val="16"/>
              </w:rPr>
              <w:t>Hudson Valley</w:t>
            </w:r>
          </w:p>
          <w:p w:rsidR="00FB7E97" w:rsidRDefault="00FB7E97" w:rsidP="00FB7E97">
            <w:pPr>
              <w:rPr>
                <w:rFonts w:ascii="r_ansi" w:hAnsi="r_ansi"/>
                <w:sz w:val="16"/>
                <w:szCs w:val="16"/>
              </w:rPr>
            </w:pPr>
            <w:r w:rsidRPr="00FB7E97">
              <w:rPr>
                <w:rFonts w:ascii="r_ansi" w:hAnsi="r_ansi"/>
                <w:sz w:val="16"/>
                <w:szCs w:val="16"/>
              </w:rPr>
              <w:t xml:space="preserve">Salt Lake City </w:t>
            </w:r>
          </w:p>
          <w:p w:rsidR="00FB7E97" w:rsidRPr="00FB7E97" w:rsidRDefault="00FB7E97" w:rsidP="00FB7E97">
            <w:pPr>
              <w:rPr>
                <w:rFonts w:ascii="r_ansi" w:hAnsi="r_ansi"/>
                <w:sz w:val="16"/>
                <w:szCs w:val="16"/>
              </w:rPr>
            </w:pPr>
            <w:r>
              <w:rPr>
                <w:rFonts w:ascii="r_ansi" w:hAnsi="r_ansi"/>
                <w:sz w:val="16"/>
                <w:szCs w:val="16"/>
              </w:rPr>
              <w:t>Chillicothe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Software and Documentation Retrieval Instructions: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Software being released as a host file and/or documentation describing </w:t>
            </w:r>
          </w:p>
          <w:p w:rsidR="006B2E65" w:rsidRPr="006B2E65" w:rsidRDefault="006B2E65" w:rsidP="006B2E65">
            <w:pPr>
              <w:autoSpaceDE w:val="0"/>
              <w:autoSpaceDN w:val="0"/>
              <w:adjustRightInd w:val="0"/>
              <w:rPr>
                <w:rFonts w:ascii="r_ansi" w:hAnsi="r_ansi" w:cs="r_ansi"/>
                <w:sz w:val="16"/>
                <w:szCs w:val="16"/>
              </w:rPr>
            </w:pPr>
            <w:proofErr w:type="gramStart"/>
            <w:r w:rsidRPr="006B2E65">
              <w:rPr>
                <w:rFonts w:ascii="r_ansi" w:hAnsi="r_ansi" w:cs="r_ansi"/>
                <w:sz w:val="16"/>
                <w:szCs w:val="16"/>
              </w:rPr>
              <w:t>the</w:t>
            </w:r>
            <w:proofErr w:type="gramEnd"/>
            <w:r w:rsidRPr="006B2E65">
              <w:rPr>
                <w:rFonts w:ascii="r_ansi" w:hAnsi="r_ansi" w:cs="r_ansi"/>
                <w:sz w:val="16"/>
                <w:szCs w:val="16"/>
              </w:rPr>
              <w:t xml:space="preserve"> new functionality introduced by this patch are available.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The preferred method is to retrieve files from download.vista.med.va.gov.</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This transmits the files from the first available server. Sites may </w:t>
            </w:r>
          </w:p>
          <w:p w:rsidR="006B2E65" w:rsidRPr="006B2E65" w:rsidRDefault="006B2E65" w:rsidP="006B2E65">
            <w:pPr>
              <w:autoSpaceDE w:val="0"/>
              <w:autoSpaceDN w:val="0"/>
              <w:adjustRightInd w:val="0"/>
              <w:rPr>
                <w:rFonts w:ascii="r_ansi" w:hAnsi="r_ansi" w:cs="r_ansi"/>
                <w:sz w:val="16"/>
                <w:szCs w:val="16"/>
              </w:rPr>
            </w:pPr>
            <w:proofErr w:type="gramStart"/>
            <w:r w:rsidRPr="006B2E65">
              <w:rPr>
                <w:rFonts w:ascii="r_ansi" w:hAnsi="r_ansi" w:cs="r_ansi"/>
                <w:sz w:val="16"/>
                <w:szCs w:val="16"/>
              </w:rPr>
              <w:t>also</w:t>
            </w:r>
            <w:proofErr w:type="gramEnd"/>
            <w:r w:rsidRPr="006B2E65">
              <w:rPr>
                <w:rFonts w:ascii="r_ansi" w:hAnsi="r_ansi" w:cs="r_ansi"/>
                <w:sz w:val="16"/>
                <w:szCs w:val="16"/>
              </w:rPr>
              <w:t xml:space="preserve"> elect to retrieve files directly from a specific server.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Sites may retrieve the software and/or documentation directly using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Secure File Transfer Protocol (SFTP) from the ANONYMOUS.SOFTWARE directory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at the following OI Field Offices: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Albany:                 fo-albany.med.va.gov</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Hines:                  fo-hines.med.va.gov</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Salt Lake City:         fo-slc.med.va.gov&gt;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The documentation will be in the form of Adobe Acrobat files.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Documentation can also be found on the VA Software Documentation Library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at: http://www4.va.gov/vdl/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File Description             File Name                           FTP Mode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SCHEDULING User Manual       VSE_UG.PDF                           (binary)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SCHEDULING Technical Manual  VSE_TM.PDF                           (binary)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SCHEDULING Security Guide    VSE_SG.PDF                           (binary)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SCHEDULING Install Guide     VSE_Install_Guide.PDF                (binary)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Patch Installation: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Pre/Post Installation Overview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There is not a Pre-Installation routine.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The Post-Installation routine does the following functions: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1. Registers the new RPCs to the SDECRPC option.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2. Checks the validity of existing cross-references that are used by</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Remote Procedures of VS GUI.</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No changes are made.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3. Initializes new Mumps cross-references: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"AVADPR" in the HOSPITAL LOCATION file (#44)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"AG" in the HOSPITAL LOCATION file (#44)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"AC" in the SD WAIT LIST file (#409.3)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"AD" in the SD WAIT LIST file (#409.3)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"AE" in the SD WAIT LIST file (#409.3)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"E"  in the SD WAIT LIST FILE (#409.3)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"AC" in the RECALL REMINDERS file (#403.5)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 "AC" in the RECALL REMINDERS REMOVED file (#403.56)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4. Populates the new SDEC RESOURCE file (#409.831) with clinics from the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HOSPITAL LOCATION file (#44) as clinic resources, providers and privileged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users</w:t>
            </w:r>
            <w:proofErr w:type="gramEnd"/>
            <w:r w:rsidRPr="006B2E65">
              <w:rPr>
                <w:rFonts w:ascii="r_ansi" w:hAnsi="r_ansi" w:cs="r_ansi"/>
                <w:sz w:val="16"/>
                <w:szCs w:val="16"/>
              </w:rPr>
              <w:t xml:space="preserve"> as provider resources.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5. Adds AVAILABLE and UNAVAILABLE entries to the new SDEC ACCESS TYPE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file</w:t>
            </w:r>
            <w:proofErr w:type="gramEnd"/>
            <w:r w:rsidRPr="006B2E65">
              <w:rPr>
                <w:rFonts w:ascii="r_ansi" w:hAnsi="r_ansi" w:cs="r_ansi"/>
                <w:sz w:val="16"/>
                <w:szCs w:val="16"/>
              </w:rPr>
              <w:t xml:space="preserve"> (#409.823).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6. Populates the new SDEC APPOINTMENT file (#409.84) from existing patient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appointments</w:t>
            </w:r>
            <w:proofErr w:type="gramEnd"/>
            <w:r w:rsidRPr="006B2E65">
              <w:rPr>
                <w:rFonts w:ascii="r_ansi" w:hAnsi="r_ansi" w:cs="r_ansi"/>
                <w:sz w:val="16"/>
                <w:szCs w:val="16"/>
              </w:rPr>
              <w:t xml:space="preserve"> in the PATIENT file (#2).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7. Schedules the SDEC IDX REFRESH option in TaskMan.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Pre-Installation Instructions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Given that this patch takes some time to install, the following instructions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are provided to assist OI&amp;T personnel with its installation and output capture</w:t>
            </w:r>
          </w:p>
          <w:p w:rsidR="006B2E65" w:rsidRPr="006B2E65" w:rsidRDefault="006B2E65" w:rsidP="006B2E65">
            <w:pPr>
              <w:autoSpaceDE w:val="0"/>
              <w:autoSpaceDN w:val="0"/>
              <w:adjustRightInd w:val="0"/>
              <w:rPr>
                <w:rFonts w:ascii="r_ansi" w:hAnsi="r_ansi" w:cs="r_ansi"/>
                <w:sz w:val="16"/>
                <w:szCs w:val="16"/>
              </w:rPr>
            </w:pPr>
            <w:proofErr w:type="gramStart"/>
            <w:r w:rsidRPr="006B2E65">
              <w:rPr>
                <w:rFonts w:ascii="r_ansi" w:hAnsi="r_ansi" w:cs="r_ansi"/>
                <w:sz w:val="16"/>
                <w:szCs w:val="16"/>
              </w:rPr>
              <w:t>without</w:t>
            </w:r>
            <w:proofErr w:type="gramEnd"/>
            <w:r w:rsidRPr="006B2E65">
              <w:rPr>
                <w:rFonts w:ascii="r_ansi" w:hAnsi="r_ansi" w:cs="r_ansi"/>
                <w:sz w:val="16"/>
                <w:szCs w:val="16"/>
              </w:rPr>
              <w:t xml:space="preserve"> having to tie up a computer screen. Just before selecting the device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for the installation output, perform the following steps to queue the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installation: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Enter the Device you want to print the Install messages.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You can queue the install by entering a 'Q' at the device prompt.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Enter a '^' to abort the install.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DEVICE: HOME// QUEUE TO PRINT 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DEVICE: HOME// P-MESSAGE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1 P-MESSAGE-ABC   HFS FILE =&gt; MESSAGE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2 P-MESSAGE-HFS   HFS FILE =&gt; MESSAGE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Choose 1-2&gt; 2  P-MESSAGE-HFS  HFS FILE =&gt; MESSAGE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Subject: PATCH SD*5.3*627 QUEUED INSTALL &lt;&lt;== enter this Subject title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Select one of the following:</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M         Me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P         Postmaster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From whom: Me//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Send mail to: DOEIRM,JOHN//  &lt;&lt;== Your name will echo here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Select basket to send to: IN//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And Send to: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Request Start Time: Jun 24, 2015@14:37:20// T@14:40  (JUN 24,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2015@14:40:00)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Install Queued!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Note: once the installation has completed, you should have a Mailman </w:t>
            </w:r>
          </w:p>
          <w:p w:rsidR="006B2E65" w:rsidRPr="006B2E65" w:rsidRDefault="006B2E65" w:rsidP="006B2E65">
            <w:pPr>
              <w:autoSpaceDE w:val="0"/>
              <w:autoSpaceDN w:val="0"/>
              <w:adjustRightInd w:val="0"/>
              <w:rPr>
                <w:rFonts w:ascii="r_ansi" w:hAnsi="r_ansi" w:cs="r_ansi"/>
                <w:sz w:val="16"/>
                <w:szCs w:val="16"/>
              </w:rPr>
            </w:pPr>
            <w:proofErr w:type="gramStart"/>
            <w:r w:rsidRPr="006B2E65">
              <w:rPr>
                <w:rFonts w:ascii="r_ansi" w:hAnsi="r_ansi" w:cs="r_ansi"/>
                <w:sz w:val="16"/>
                <w:szCs w:val="16"/>
              </w:rPr>
              <w:t>message</w:t>
            </w:r>
            <w:proofErr w:type="gramEnd"/>
            <w:r w:rsidRPr="006B2E65">
              <w:rPr>
                <w:rFonts w:ascii="r_ansi" w:hAnsi="r_ansi" w:cs="r_ansi"/>
                <w:sz w:val="16"/>
                <w:szCs w:val="16"/>
              </w:rPr>
              <w:t xml:space="preserve"> in your 'IN' box.</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Installation Instructions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This patch may not be installed with Scheduling Package users on the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system and it is recommended that it be installed during non-peak </w:t>
            </w:r>
          </w:p>
          <w:p w:rsidR="006B2E65" w:rsidRPr="006B2E65" w:rsidRDefault="006B2E65" w:rsidP="006B2E65">
            <w:pPr>
              <w:autoSpaceDE w:val="0"/>
              <w:autoSpaceDN w:val="0"/>
              <w:adjustRightInd w:val="0"/>
              <w:rPr>
                <w:rFonts w:ascii="r_ansi" w:hAnsi="r_ansi" w:cs="r_ansi"/>
                <w:sz w:val="16"/>
                <w:szCs w:val="16"/>
              </w:rPr>
            </w:pPr>
            <w:proofErr w:type="gramStart"/>
            <w:r w:rsidRPr="006B2E65">
              <w:rPr>
                <w:rFonts w:ascii="r_ansi" w:hAnsi="r_ansi" w:cs="r_ansi"/>
                <w:sz w:val="16"/>
                <w:szCs w:val="16"/>
              </w:rPr>
              <w:t>hours</w:t>
            </w:r>
            <w:proofErr w:type="gramEnd"/>
            <w:r w:rsidRPr="006B2E65">
              <w:rPr>
                <w:rFonts w:ascii="r_ansi" w:hAnsi="r_ansi" w:cs="r_ansi"/>
                <w:sz w:val="16"/>
                <w:szCs w:val="16"/>
              </w:rPr>
              <w:t xml:space="preserve">. The installation time will vary from site to site depending on </w:t>
            </w:r>
          </w:p>
          <w:p w:rsidR="006B2E65" w:rsidRPr="006B2E65" w:rsidRDefault="006B2E65" w:rsidP="006B2E65">
            <w:pPr>
              <w:autoSpaceDE w:val="0"/>
              <w:autoSpaceDN w:val="0"/>
              <w:adjustRightInd w:val="0"/>
              <w:rPr>
                <w:rFonts w:ascii="r_ansi" w:hAnsi="r_ansi" w:cs="r_ansi"/>
                <w:sz w:val="16"/>
                <w:szCs w:val="16"/>
              </w:rPr>
            </w:pPr>
            <w:proofErr w:type="gramStart"/>
            <w:r w:rsidRPr="006B2E65">
              <w:rPr>
                <w:rFonts w:ascii="r_ansi" w:hAnsi="r_ansi" w:cs="r_ansi"/>
                <w:sz w:val="16"/>
                <w:szCs w:val="16"/>
              </w:rPr>
              <w:t>the</w:t>
            </w:r>
            <w:proofErr w:type="gramEnd"/>
            <w:r w:rsidRPr="006B2E65">
              <w:rPr>
                <w:rFonts w:ascii="r_ansi" w:hAnsi="r_ansi" w:cs="r_ansi"/>
                <w:sz w:val="16"/>
                <w:szCs w:val="16"/>
              </w:rPr>
              <w:t xml:space="preserve"> size of their database.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1. Choose the </w:t>
            </w:r>
            <w:proofErr w:type="spellStart"/>
            <w:r w:rsidRPr="006B2E65">
              <w:rPr>
                <w:rFonts w:ascii="r_ansi" w:hAnsi="r_ansi" w:cs="r_ansi"/>
                <w:sz w:val="16"/>
                <w:szCs w:val="16"/>
              </w:rPr>
              <w:t>PackMan</w:t>
            </w:r>
            <w:proofErr w:type="spellEnd"/>
            <w:r w:rsidRPr="006B2E65">
              <w:rPr>
                <w:rFonts w:ascii="r_ansi" w:hAnsi="r_ansi" w:cs="r_ansi"/>
                <w:sz w:val="16"/>
                <w:szCs w:val="16"/>
              </w:rPr>
              <w:t xml:space="preserve"> message containing this patch.</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2. Choose the INSTALL/CHECK MESSAGE </w:t>
            </w:r>
            <w:proofErr w:type="spellStart"/>
            <w:r w:rsidRPr="006B2E65">
              <w:rPr>
                <w:rFonts w:ascii="r_ansi" w:hAnsi="r_ansi" w:cs="r_ansi"/>
                <w:sz w:val="16"/>
                <w:szCs w:val="16"/>
              </w:rPr>
              <w:t>PackMan</w:t>
            </w:r>
            <w:proofErr w:type="spellEnd"/>
            <w:r w:rsidRPr="006B2E65">
              <w:rPr>
                <w:rFonts w:ascii="r_ansi" w:hAnsi="r_ansi" w:cs="r_ansi"/>
                <w:sz w:val="16"/>
                <w:szCs w:val="16"/>
              </w:rPr>
              <w:t xml:space="preserve"> option.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3. From the Kernel Installation and Distribution System Menu, select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the</w:t>
            </w:r>
            <w:proofErr w:type="gramEnd"/>
            <w:r w:rsidRPr="006B2E65">
              <w:rPr>
                <w:rFonts w:ascii="r_ansi" w:hAnsi="r_ansi" w:cs="r_ansi"/>
                <w:sz w:val="16"/>
                <w:szCs w:val="16"/>
              </w:rPr>
              <w:t xml:space="preserve"> Installation Menu. From this menu, you may elect to use the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following</w:t>
            </w:r>
            <w:proofErr w:type="gramEnd"/>
            <w:r w:rsidRPr="006B2E65">
              <w:rPr>
                <w:rFonts w:ascii="r_ansi" w:hAnsi="r_ansi" w:cs="r_ansi"/>
                <w:sz w:val="16"/>
                <w:szCs w:val="16"/>
              </w:rPr>
              <w:t xml:space="preserve"> option. When prompted for the INSTALL enter the patch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a. Backup a Transport Global - This option will create a backup</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message</w:t>
            </w:r>
            <w:proofErr w:type="gramEnd"/>
            <w:r w:rsidRPr="006B2E65">
              <w:rPr>
                <w:rFonts w:ascii="r_ansi" w:hAnsi="r_ansi" w:cs="r_ansi"/>
                <w:sz w:val="16"/>
                <w:szCs w:val="16"/>
              </w:rPr>
              <w:t xml:space="preserve"> of any routines exported with this patch. It will not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backup</w:t>
            </w:r>
            <w:proofErr w:type="gramEnd"/>
            <w:r w:rsidRPr="006B2E65">
              <w:rPr>
                <w:rFonts w:ascii="r_ansi" w:hAnsi="r_ansi" w:cs="r_ansi"/>
                <w:sz w:val="16"/>
                <w:szCs w:val="16"/>
              </w:rPr>
              <w:t xml:space="preserve"> any other changes such as DD's or templates.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 Compare Transport Global to Current System - This option will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allow you to view all changes that will be made when this patch</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is</w:t>
            </w:r>
            <w:proofErr w:type="gramEnd"/>
            <w:r w:rsidRPr="006B2E65">
              <w:rPr>
                <w:rFonts w:ascii="r_ansi" w:hAnsi="r_ansi" w:cs="r_ansi"/>
                <w:sz w:val="16"/>
                <w:szCs w:val="16"/>
              </w:rPr>
              <w:t xml:space="preserve"> installed. It compares all components of this patch</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routines</w:t>
            </w:r>
            <w:proofErr w:type="gramEnd"/>
            <w:r w:rsidRPr="006B2E65">
              <w:rPr>
                <w:rFonts w:ascii="r_ansi" w:hAnsi="r_ansi" w:cs="r_ansi"/>
                <w:sz w:val="16"/>
                <w:szCs w:val="16"/>
              </w:rPr>
              <w:t>, DD's, templates, etc.).</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c. Verify Checksums in Transport Global - This option will allow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you to ensure the integrity of the routines that are in the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transport</w:t>
            </w:r>
            <w:proofErr w:type="gramEnd"/>
            <w:r w:rsidRPr="006B2E65">
              <w:rPr>
                <w:rFonts w:ascii="r_ansi" w:hAnsi="r_ansi" w:cs="r_ansi"/>
                <w:sz w:val="16"/>
                <w:szCs w:val="16"/>
              </w:rPr>
              <w:t xml:space="preserve"> global.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4. From the Installation Menu, select the Install Package(s) option and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choose</w:t>
            </w:r>
            <w:proofErr w:type="gramEnd"/>
            <w:r w:rsidRPr="006B2E65">
              <w:rPr>
                <w:rFonts w:ascii="r_ansi" w:hAnsi="r_ansi" w:cs="r_ansi"/>
                <w:sz w:val="16"/>
                <w:szCs w:val="16"/>
              </w:rPr>
              <w:t xml:space="preserve"> the patch to install. Enter SD*5.3*627.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5. When prompted 'Want KIDS to Rebuild Menu Trees Upon Completion of</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Install? NO//', respond YES.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6. When prompted 'ENTER the date and time to start the schedule of the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SDEC IDX REFRESH nightly job:' respond with &lt;ENTER&gt; to accept the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default</w:t>
            </w:r>
            <w:proofErr w:type="gramEnd"/>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7. When prompted 'Do you want to schedule the SEC IDX REFRESH option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to</w:t>
            </w:r>
            <w:proofErr w:type="gramEnd"/>
            <w:r w:rsidRPr="006B2E65">
              <w:rPr>
                <w:rFonts w:ascii="r_ansi" w:hAnsi="r_ansi" w:cs="r_ansi"/>
                <w:sz w:val="16"/>
                <w:szCs w:val="16"/>
              </w:rPr>
              <w:t xml:space="preserve"> run now?', respond YES.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8. When prompted 'Want KIDS to INHIBIT LOGONs during the install? NO//',</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respond</w:t>
            </w:r>
            <w:proofErr w:type="gramEnd"/>
            <w:r w:rsidRPr="006B2E65">
              <w:rPr>
                <w:rFonts w:ascii="r_ansi" w:hAnsi="r_ansi" w:cs="r_ansi"/>
                <w:sz w:val="16"/>
                <w:szCs w:val="16"/>
              </w:rPr>
              <w:t xml:space="preserve"> NO.</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9. When prompted 'Want to DISABLE Scheduled Options, Menu Options, and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Protocols? NO//', respond YES.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Options to mark as out of order: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Scheduling Manager's Menu        [SDMGR]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Supervisor Menu                  [SDSUP]</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Scheduling Menu                  [SDUSER]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Set up a Clinic                  [SDBUILD]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10. If prompted 'Delay Install (Minutes): (0 - 60): 0//', respond 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Post-Installation Instructions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After the installation is complete: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1. Users that need access to the VistA Scheduling client will need to be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assigned</w:t>
            </w:r>
            <w:proofErr w:type="gramEnd"/>
            <w:r w:rsidRPr="006B2E65">
              <w:rPr>
                <w:rFonts w:ascii="r_ansi" w:hAnsi="r_ansi" w:cs="r_ansi"/>
                <w:sz w:val="16"/>
                <w:szCs w:val="16"/>
              </w:rPr>
              <w:t xml:space="preserve"> the appropriate Security Keys - SDECZMENU and/or SDECZMGR.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See the SCHEDULING Install Guide for details.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2. Users that need access to the VistA Scheduling client will need the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SDECRPC option defined as a secondary menu option.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See the SCHEDULING Install Guide for details.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3. In order for the Resource Management Report to work correctly please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ensure that patch SD*5.3*628 is installed following each installation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of</w:t>
            </w:r>
            <w:proofErr w:type="gramEnd"/>
            <w:r w:rsidRPr="006B2E65">
              <w:rPr>
                <w:rFonts w:ascii="r_ansi" w:hAnsi="r_ansi" w:cs="r_ansi"/>
                <w:sz w:val="16"/>
                <w:szCs w:val="16"/>
              </w:rPr>
              <w:t xml:space="preserve"> SD*5.3*627.</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Information: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The second line of each of these routines now looks like:</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;;5.3;Scheduling;**[Patch List]**;Aug 13, 1993;Build 249</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The checksums below are new checksums, and</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roofErr w:type="gramStart"/>
            <w:r w:rsidRPr="006B2E65">
              <w:rPr>
                <w:rFonts w:ascii="r_ansi" w:hAnsi="r_ansi" w:cs="r_ansi"/>
                <w:sz w:val="16"/>
                <w:szCs w:val="16"/>
              </w:rPr>
              <w:t>can</w:t>
            </w:r>
            <w:proofErr w:type="gramEnd"/>
            <w:r w:rsidRPr="006B2E65">
              <w:rPr>
                <w:rFonts w:ascii="r_ansi" w:hAnsi="r_ansi" w:cs="r_ansi"/>
                <w:sz w:val="16"/>
                <w:szCs w:val="16"/>
              </w:rPr>
              <w:t xml:space="preserve"> be checked with CHECK1^XTSUMBLD.</w:t>
            </w:r>
          </w:p>
          <w:p w:rsidR="006B2E65" w:rsidRPr="006B2E65" w:rsidRDefault="006B2E65" w:rsidP="006B2E65">
            <w:pPr>
              <w:autoSpaceDE w:val="0"/>
              <w:autoSpaceDN w:val="0"/>
              <w:adjustRightInd w:val="0"/>
              <w:rPr>
                <w:rFonts w:ascii="r_ansi" w:hAnsi="r_ansi" w:cs="r_ansi"/>
                <w:sz w:val="16"/>
                <w:szCs w:val="16"/>
              </w:rPr>
            </w:pP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SDAM2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B28969353   After: B30803018  **250,296,327,478,446,627**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SDAMWI1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B10737470   After: B14489968  **94,167,206,168,544,627**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SDAPIAP</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B8835503   After: B10732233  **27,132,627**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SDAUT2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B31407723   After: B42702600  **206,168,186,478,627**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SDB</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B18180788   After: B18505043  **20,63,167,455,568,586,627**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SDB1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B23427765   After: B24033507  **20,183,221,567,627**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SDC</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B27191984   After: B27637649  **15,32,79,132,167,478,487,523,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545,627**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SDCNP0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B37888084   After: B40198602  **132,167,478,517,572,592,627**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SDCNSLT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B40912591   After: B41631358  **478,496,630,627**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SDCO1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B29919726   After: B32537404  **27,132,149,193,250,296,446,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538,627**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SDCODEL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B9522371   After: B11313917  **20,27,44,97,105,110,132,257,627**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After:B119334331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B31785408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SDEC01A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B81925987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SDEC01B</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B44978361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Before:       n/a   After: B32953550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B10323049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B18857087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B17215588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B7162903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After:B222963350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SDEC07A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B68824292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SDEC07B</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B38090532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After:B196754600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SDEC09</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B40258209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B29844447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B12841797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B7453405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B4187047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B47386290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B1597668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After:B103998587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SDEC19</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B8445487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B5301458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B7740640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B7903904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B8880360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B8031928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After:B107893271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SDEC25A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B6651279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SDEC25B</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B10232111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B6836926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After:B106344952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B71646964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SDEC29</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B31682392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B3786070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B25481973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B69352136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B10928495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B41388078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Routine Name: SDEC35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B8873158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B3226334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B7567190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SDEC38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B35171696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SDEC40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B66764561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SDEC44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B8409964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SDEC45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After:B118776780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SDEC46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B11804599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SDEC47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B35928564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SDEC48</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B25736375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SDEC49</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B57319976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B81989355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After:B124307281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After:B134090636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SDEC52A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B49259718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SDEC52B</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B20509023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B19046849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After:B197526561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SDEC54A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B18379020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SDEC55</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B16588920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SDEC55A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B79593054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SDEC56</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B35889062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B39358442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SDEC57A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After:B103325420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SDECALV</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B21735458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SDECALV1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B23447725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SDECALVR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B5946964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SDECAPI</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B60453354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SDECAPI4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B83504203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B56209815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SDECAR1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After:B118549716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SDECAR2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After:B118404786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SDECDEV</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B4544261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SDECDIQ1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B23533098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SDECDIS</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 xml:space="preserve">    Before:       n/a   After:  B9266353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SDECEKL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B3200595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SDECERR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B718946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SDECF</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B5042632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SDECF2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B1878114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SDECFUNC</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B8710927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SDECGMR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B946861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SDECIDX</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B43106825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SDECINI1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After:B187190488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SDECINI2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After:B137379509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SDECINIT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B30544543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SDECLK</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B9204662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SDECLOC</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B4435373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SDECNEW</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B4856106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SDECPAT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B3637810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SDECPAT1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B1134752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SDECPAT2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B255586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SDECPAT3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B6176667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SDECPAT4</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B9974559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B2478759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SDECPTCX</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B4715537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SDECPTPC</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B160453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SDECPTPL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B13347416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SDECRMG</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After:B157648695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SDECRMG1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After:B130816452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SDECRMG2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B65998765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SDECRPC</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B6073216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B5803317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SDECRT0</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B18723369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SDECRT1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B72713204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SDECRT2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B4377091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SDECSFGR</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B2111835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SDECU</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B22991058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SDECU2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B28139017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SDECUT1A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B65268393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lastRenderedPageBreak/>
              <w:t>Routine Name: SDECUTL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B57837892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SDECUTL1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After:B111920247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SDECUTL2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After:B135475615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SDECV</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After:B107508145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SDECWL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B53903000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SDECWL1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After:B116385737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SDECWL2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After:B102907164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SDECWL3</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n/a   After: B12297706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SDM1A</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B78000980   After:B121204157  **26,94,155,206,168,223,241,</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263,327,478,446,544,621,622,</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SDN</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B30846315   After: B32745405  **32,79,398,478,627**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SDNACT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B29097285   After: B32382178  **63,380,549,568,622,627**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SDREACT</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B20261844   After: B21351976  **63,167,380,568,627**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SDRRISRU</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B13362967   After: B14287203  **536,627**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Name: SDWLPL</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Before: B39152733   After: B39936287  **327,394,417,446,538,627**</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 xml:space="preserve"> </w:t>
            </w:r>
          </w:p>
          <w:p w:rsidR="006B2E65" w:rsidRPr="006B2E65" w:rsidRDefault="006B2E65" w:rsidP="006B2E65">
            <w:pPr>
              <w:autoSpaceDE w:val="0"/>
              <w:autoSpaceDN w:val="0"/>
              <w:adjustRightInd w:val="0"/>
              <w:rPr>
                <w:rFonts w:ascii="r_ansi" w:hAnsi="r_ansi" w:cs="r_ansi"/>
                <w:sz w:val="16"/>
                <w:szCs w:val="16"/>
              </w:rPr>
            </w:pPr>
            <w:r w:rsidRPr="006B2E65">
              <w:rPr>
                <w:rFonts w:ascii="r_ansi" w:hAnsi="r_ansi" w:cs="r_ansi"/>
                <w:sz w:val="16"/>
                <w:szCs w:val="16"/>
              </w:rPr>
              <w:t>Routine list of preceding patches: 257, 536, 538, 545, 567, 586, 592, 622</w:t>
            </w:r>
          </w:p>
          <w:p w:rsidR="006B2E65" w:rsidRPr="006B2E65" w:rsidRDefault="006B2E65" w:rsidP="006B2E65">
            <w:pPr>
              <w:rPr>
                <w:rFonts w:ascii="r_ansi" w:hAnsi="r_ansi"/>
                <w:sz w:val="16"/>
                <w:szCs w:val="16"/>
              </w:rPr>
            </w:pPr>
            <w:r w:rsidRPr="006B2E65">
              <w:rPr>
                <w:rFonts w:ascii="r_ansi" w:hAnsi="r_ansi" w:cs="r_ansi"/>
                <w:sz w:val="16"/>
                <w:szCs w:val="16"/>
              </w:rPr>
              <w:t xml:space="preserve">                           630</w:t>
            </w:r>
          </w:p>
        </w:tc>
      </w:tr>
    </w:tbl>
    <w:p w:rsidR="00EA4424" w:rsidRDefault="00EA4424">
      <w:pPr>
        <w:rPr>
          <w:rFonts w:ascii="Arial" w:hAnsi="Arial" w:cs="Arial"/>
          <w:b/>
          <w:iCs/>
          <w:kern w:val="32"/>
          <w:sz w:val="32"/>
          <w:szCs w:val="28"/>
        </w:rPr>
      </w:pPr>
      <w:r>
        <w:lastRenderedPageBreak/>
        <w:br w:type="page"/>
      </w:r>
    </w:p>
    <w:p w:rsidR="004840C4" w:rsidRDefault="008D10AD" w:rsidP="008D10AD">
      <w:pPr>
        <w:pStyle w:val="Heading2"/>
      </w:pPr>
      <w:bookmarkStart w:id="17" w:name="_Toc448917514"/>
      <w:r>
        <w:lastRenderedPageBreak/>
        <w:t>SD*5.3*6</w:t>
      </w:r>
      <w:r w:rsidR="0008249E">
        <w:t>28</w:t>
      </w:r>
      <w:bookmarkEnd w:id="17"/>
    </w:p>
    <w:tbl>
      <w:tblPr>
        <w:tblStyle w:val="TableGrid"/>
        <w:tblW w:w="0" w:type="auto"/>
        <w:tblLook w:val="04A0" w:firstRow="1" w:lastRow="0" w:firstColumn="1" w:lastColumn="0" w:noHBand="0" w:noVBand="1"/>
      </w:tblPr>
      <w:tblGrid>
        <w:gridCol w:w="9576"/>
      </w:tblGrid>
      <w:tr w:rsidR="0008249E" w:rsidRPr="0008249E" w:rsidTr="0008249E">
        <w:tc>
          <w:tcPr>
            <w:tcW w:w="9576" w:type="dxa"/>
          </w:tcPr>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VistA Patch Display                                                   Page: 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Run Date: APR 17, 2016                      Designation: SD*5.3*628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Package : SCHEDULING                        Priority   : MANDATORY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Version : 5.3                               Status     : COMPLETE/NOT RELEASED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Associated patches: (c)SD*5.3*627  &lt;&lt;= must be installed BEFORE `SD*5.3*628'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Subject:  VISTA SCHEDULING ENHANCEMENT 3 (VSE)</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Category:  ROUTINE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ENHANCEMENT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Description: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This patch contains server side functionality for the VistA Scheduling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Enhancements (VSE) Enhancements 3 (E3) project. The VSE E3 project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implements a GUI reporting application designed to run on user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workstations, and launches via a button in the Reports tab in the VSE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Enhancement 1 (E1) VistA Scheduling GUI application.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patch contains server functionality to perform the following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tasks: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1) Extract appointment and encounter data from VistA Scheduling.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2) Aggregate extracted data for a specified date range.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3) Format the aggregated data in a predefined XML schema.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4) Send the XML data to a requesting application through the RPC Broker.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report is not available from any legacy VistA option.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The only functionality available within legacy VistA is an option to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queue the data extraction and compilation process via VistA option VistA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Scheduling GUI Resource Mgmt Report Data Compile [SDEC REPORT DATA]. This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 has also been added to the Option Scheduling (#19.2) file to run</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once</w:t>
            </w:r>
            <w:proofErr w:type="gramEnd"/>
            <w:r w:rsidRPr="0008249E">
              <w:rPr>
                <w:rFonts w:ascii="r_ansi" w:hAnsi="r_ansi" w:cs="r_ansi"/>
                <w:sz w:val="16"/>
                <w:szCs w:val="16"/>
              </w:rPr>
              <w:t xml:space="preserve"> a day at 3 A.M. as a regularly scheduled background task.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compiled data is stored in the ^XTMP("SDVSE") and ^XTMP("SDCEX") globals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 a full year's worth of report data when the scheduled option runs the</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first</w:t>
            </w:r>
            <w:proofErr w:type="gramEnd"/>
            <w:r w:rsidRPr="0008249E">
              <w:rPr>
                <w:rFonts w:ascii="r_ansi" w:hAnsi="r_ansi" w:cs="r_ansi"/>
                <w:sz w:val="16"/>
                <w:szCs w:val="16"/>
              </w:rPr>
              <w:t xml:space="preserve"> time. Each subsequent run will only collect appointment related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metrics</w:t>
            </w:r>
            <w:proofErr w:type="gramEnd"/>
            <w:r w:rsidRPr="0008249E">
              <w:rPr>
                <w:rFonts w:ascii="r_ansi" w:hAnsi="r_ansi" w:cs="r_ansi"/>
                <w:sz w:val="16"/>
                <w:szCs w:val="16"/>
              </w:rPr>
              <w:t xml:space="preserve"> data for the past 90 days.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After the SDEC REPORT DATA background job completes, a </w:t>
            </w:r>
            <w:proofErr w:type="spellStart"/>
            <w:r w:rsidRPr="0008249E">
              <w:rPr>
                <w:rFonts w:ascii="r_ansi" w:hAnsi="r_ansi" w:cs="r_ansi"/>
                <w:sz w:val="16"/>
                <w:szCs w:val="16"/>
              </w:rPr>
              <w:t>MailMan</w:t>
            </w:r>
            <w:proofErr w:type="spellEnd"/>
            <w:r w:rsidRPr="0008249E">
              <w:rPr>
                <w:rFonts w:ascii="r_ansi" w:hAnsi="r_ansi" w:cs="r_ansi"/>
                <w:sz w:val="16"/>
                <w:szCs w:val="16"/>
              </w:rPr>
              <w:t xml:space="preserve"> message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will be sent to the user that scheduled the option or that installed the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patch</w:t>
            </w:r>
            <w:proofErr w:type="gramEnd"/>
            <w:r w:rsidRPr="0008249E">
              <w:rPr>
                <w:rFonts w:ascii="r_ansi" w:hAnsi="r_ansi" w:cs="r_ansi"/>
                <w:sz w:val="16"/>
                <w:szCs w:val="16"/>
              </w:rPr>
              <w:t xml:space="preserve">. This </w:t>
            </w:r>
            <w:proofErr w:type="spellStart"/>
            <w:r w:rsidRPr="0008249E">
              <w:rPr>
                <w:rFonts w:ascii="r_ansi" w:hAnsi="r_ansi" w:cs="r_ansi"/>
                <w:sz w:val="16"/>
                <w:szCs w:val="16"/>
              </w:rPr>
              <w:t>MailMan</w:t>
            </w:r>
            <w:proofErr w:type="spellEnd"/>
            <w:r w:rsidRPr="0008249E">
              <w:rPr>
                <w:rFonts w:ascii="r_ansi" w:hAnsi="r_ansi" w:cs="r_ansi"/>
                <w:sz w:val="16"/>
                <w:szCs w:val="16"/>
              </w:rPr>
              <w:t xml:space="preserve"> message can be turned off by changing the ENTRY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ACTION for the option through FileMan. By default, the ENTRY ACTION sets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variable SDECMAIL=1. To turn the </w:t>
            </w:r>
            <w:proofErr w:type="spellStart"/>
            <w:r w:rsidRPr="0008249E">
              <w:rPr>
                <w:rFonts w:ascii="r_ansi" w:hAnsi="r_ansi" w:cs="r_ansi"/>
                <w:sz w:val="16"/>
                <w:szCs w:val="16"/>
              </w:rPr>
              <w:t>MailMan</w:t>
            </w:r>
            <w:proofErr w:type="spellEnd"/>
            <w:r w:rsidRPr="0008249E">
              <w:rPr>
                <w:rFonts w:ascii="r_ansi" w:hAnsi="r_ansi" w:cs="r_ansi"/>
                <w:sz w:val="16"/>
                <w:szCs w:val="16"/>
              </w:rPr>
              <w:t xml:space="preserve"> message functionality off,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either delete the ENTRY ACTION field entirely, or set the SDECMAIL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variable</w:t>
            </w:r>
            <w:proofErr w:type="gramEnd"/>
            <w:r w:rsidRPr="0008249E">
              <w:rPr>
                <w:rFonts w:ascii="r_ansi" w:hAnsi="r_ansi" w:cs="r_ansi"/>
                <w:sz w:val="16"/>
                <w:szCs w:val="16"/>
              </w:rPr>
              <w:t xml:space="preserve"> to zero.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NAME: SDEC REPORT DATA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MENU TEXT: VistA Scheduling GUI Resource Mgmt Report Data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TYPE: run routine                     CREATOR: TOMLIN,BRIAN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PACKAGE: SCHEDULING                   E ACTION PRESENT: YES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X ACTION PRESENT: YES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DESCRIPTION:   This option allows Scheduling Administrators to initiate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VistA Scheduling GUI Resource Management Report data compilation.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EXIT ACTION: D EXITOPT^SDCED          ENTRY ACTION: S SDECMAIL=1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ROUTINE: QUEUE^SDCED                  TIMESTAMP: 63516,28327</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SCHEDULING RECOMMENDED: YES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UPPERCASE MENU TEXT: VISTA SCHEDULING GUI RESOURCE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xml:space="preserve">This patch adds a New Style cross-reference on the OUTPATIENT ENCOUNTERS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file</w:t>
            </w:r>
            <w:proofErr w:type="gramEnd"/>
            <w:r w:rsidRPr="0008249E">
              <w:rPr>
                <w:rFonts w:ascii="r_ansi" w:hAnsi="r_ansi" w:cs="r_ansi"/>
                <w:sz w:val="16"/>
                <w:szCs w:val="16"/>
              </w:rPr>
              <w:t xml:space="preserve"> (#409.68). The 'D' index is created as a compound index on the DATE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field</w:t>
            </w:r>
            <w:proofErr w:type="gramEnd"/>
            <w:r w:rsidRPr="0008249E">
              <w:rPr>
                <w:rFonts w:ascii="r_ansi" w:hAnsi="r_ansi" w:cs="r_ansi"/>
                <w:sz w:val="16"/>
                <w:szCs w:val="16"/>
              </w:rPr>
              <w:t xml:space="preserve"> (#.01) and the CHECK OUT PROCESS COMPLETION field (#.07). The 'D'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index is only used by the VistA Scheduling GUI Resource Management Report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to identify potential Provider Outpatient Encounters to include in the</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report</w:t>
            </w:r>
            <w:proofErr w:type="gramEnd"/>
            <w:r w:rsidRPr="0008249E">
              <w:rPr>
                <w:rFonts w:ascii="r_ansi" w:hAnsi="r_ansi" w:cs="r_ansi"/>
                <w:sz w:val="16"/>
                <w:szCs w:val="16"/>
              </w:rPr>
              <w:t xml:space="preserve"> metrics.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VistA Remote Procedure Call (RPC) SD VSE FILTER RPC is available for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VistA Scheduling GUI application to return the list of Report Types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(Mental Health, Primary Care, Specialty Care), the list of available date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aggregates (Year, Quarter, Month, Week, Date), and the date range</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corresponding</w:t>
            </w:r>
            <w:proofErr w:type="gramEnd"/>
            <w:r w:rsidRPr="0008249E">
              <w:rPr>
                <w:rFonts w:ascii="r_ansi" w:hAnsi="r_ansi" w:cs="r_ansi"/>
                <w:sz w:val="16"/>
                <w:szCs w:val="16"/>
              </w:rPr>
              <w:t xml:space="preserve"> to the selected date aggregate. The values returned by SD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VSE FILTER RPC </w:t>
            </w:r>
            <w:proofErr w:type="gramStart"/>
            <w:r w:rsidRPr="0008249E">
              <w:rPr>
                <w:rFonts w:ascii="r_ansi" w:hAnsi="r_ansi" w:cs="r_ansi"/>
                <w:sz w:val="16"/>
                <w:szCs w:val="16"/>
              </w:rPr>
              <w:t>are</w:t>
            </w:r>
            <w:proofErr w:type="gramEnd"/>
            <w:r w:rsidRPr="0008249E">
              <w:rPr>
                <w:rFonts w:ascii="r_ansi" w:hAnsi="r_ansi" w:cs="r_ansi"/>
                <w:sz w:val="16"/>
                <w:szCs w:val="16"/>
              </w:rPr>
              <w:t xml:space="preserve"> used to populate the corresponding E3 report filters.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VistA Remote Procedure Call (RPC) SD VSE REPORT RPC returns the report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data corresponding to the values selected by the initial three filters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(Report Type, Date Aggregate, Date Range).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Components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Files &amp; Fields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 Name (#)          Field Name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OUTPATIENT ENCOUNTER   DATE (.01) Modified with New Index</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(409.68)              CHECK OUT PROCESS COMPLETION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(.07) Modified with New Index</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 Name                File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Functions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Function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HL Logical Link:</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HL Logical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HL7 Application Parameters: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HL7 Parameter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HLO Application Registry: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HLO Registry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 Name                    Type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SDEC REPORT DATA               run routine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SDMGR                          menu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Parameter Definitions: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Parameter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SDEC MENTAL HEALTH STOP CODES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SDEC PRIMARY CARE STOP CODES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SDEC SPECIALTY CARE STOP CODES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Remote Procedure Calls: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RPC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 VSE FILTER RPC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 VSE REPORT RPC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 Name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Templates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Template Name      Type      File Name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Additional Information: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New Service Requests (NSRs):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Patient Safety Issues (PSIs):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Remedy Ticket(s) &amp; Overviews: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Test Sites: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FB7E97" w:rsidRPr="00FB7E97" w:rsidRDefault="00FB7E97" w:rsidP="00FB7E97">
            <w:pPr>
              <w:rPr>
                <w:rFonts w:ascii="r_ansi" w:hAnsi="r_ansi"/>
                <w:sz w:val="16"/>
                <w:szCs w:val="16"/>
              </w:rPr>
            </w:pPr>
            <w:r w:rsidRPr="00FB7E97">
              <w:rPr>
                <w:rFonts w:ascii="r_ansi" w:hAnsi="r_ansi"/>
                <w:sz w:val="16"/>
                <w:szCs w:val="16"/>
              </w:rPr>
              <w:t>Asheville</w:t>
            </w:r>
          </w:p>
          <w:p w:rsidR="00FB7E97" w:rsidRPr="00FB7E97" w:rsidRDefault="00FB7E97" w:rsidP="00FB7E97">
            <w:pPr>
              <w:rPr>
                <w:rFonts w:ascii="r_ansi" w:hAnsi="r_ansi"/>
                <w:sz w:val="16"/>
                <w:szCs w:val="16"/>
              </w:rPr>
            </w:pPr>
            <w:r w:rsidRPr="00FB7E97">
              <w:rPr>
                <w:rFonts w:ascii="r_ansi" w:hAnsi="r_ansi"/>
                <w:sz w:val="16"/>
                <w:szCs w:val="16"/>
              </w:rPr>
              <w:t>Hudson Valley</w:t>
            </w:r>
          </w:p>
          <w:p w:rsidR="00FB7E97" w:rsidRDefault="00FB7E97" w:rsidP="00FB7E97">
            <w:pPr>
              <w:rPr>
                <w:rFonts w:ascii="r_ansi" w:hAnsi="r_ansi"/>
                <w:sz w:val="16"/>
                <w:szCs w:val="16"/>
              </w:rPr>
            </w:pPr>
            <w:r w:rsidRPr="00FB7E97">
              <w:rPr>
                <w:rFonts w:ascii="r_ansi" w:hAnsi="r_ansi"/>
                <w:sz w:val="16"/>
                <w:szCs w:val="16"/>
              </w:rPr>
              <w:t xml:space="preserve">Salt Lake City </w:t>
            </w:r>
          </w:p>
          <w:p w:rsidR="00FB7E97" w:rsidRPr="00FB7E97" w:rsidRDefault="00FB7E97" w:rsidP="00FB7E97">
            <w:pPr>
              <w:rPr>
                <w:rFonts w:ascii="r_ansi" w:hAnsi="r_ansi"/>
                <w:sz w:val="16"/>
                <w:szCs w:val="16"/>
              </w:rPr>
            </w:pPr>
            <w:r>
              <w:rPr>
                <w:rFonts w:ascii="r_ansi" w:hAnsi="r_ansi"/>
                <w:sz w:val="16"/>
                <w:szCs w:val="16"/>
              </w:rPr>
              <w:t>Chillicothe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Software and Documentation Retrieval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Software being released as a host file and/or documentation describing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new functionality introduced by this patch are available.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preferred method is to retrieve files from download.vista.med.va.gov.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xml:space="preserve">This transmits the files from the first available server. Sites may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also</w:t>
            </w:r>
            <w:proofErr w:type="gramEnd"/>
            <w:r w:rsidRPr="0008249E">
              <w:rPr>
                <w:rFonts w:ascii="r_ansi" w:hAnsi="r_ansi" w:cs="r_ansi"/>
                <w:sz w:val="16"/>
                <w:szCs w:val="16"/>
              </w:rPr>
              <w:t xml:space="preserve"> elect to retrieve files directly from a specific server.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Sites may retrieve the software and/or documentation directly using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Secure File Transfer Protocol (SFTP) from the ANONYMOUS.SOFTWARE directory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at the following OI Field Offices: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Albany:                 fo-albany.med.va.gov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Hines:                  fo-hines.med.va.gov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Salt Lake City:         fo-slc.med.va.gov&gt;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documentation will be in the form of Adobe Acrobat files.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Documentation can also be found on the VA Software Documentation Library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at: http://www4.va.gov/vdl/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 Description                            File Name           FTP Mode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SCHEDULING Technical Manual                 VSE_TM.PDF          (binary)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Installation: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Pre/Post Installation Overview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The Post Install routine will add new Parameters that are associated with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pre-determined</w:t>
            </w:r>
            <w:proofErr w:type="gramEnd"/>
            <w:r w:rsidRPr="0008249E">
              <w:rPr>
                <w:rFonts w:ascii="r_ansi" w:hAnsi="r_ansi" w:cs="r_ansi"/>
                <w:sz w:val="16"/>
                <w:szCs w:val="16"/>
              </w:rPr>
              <w:t xml:space="preserve"> Stop Codes. These Stop Codes are used to identify clinics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to be included in the VistA Scheduling GUI Resource Management Reports for</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clinic</w:t>
            </w:r>
            <w:proofErr w:type="gramEnd"/>
            <w:r w:rsidRPr="0008249E">
              <w:rPr>
                <w:rFonts w:ascii="r_ansi" w:hAnsi="r_ansi" w:cs="r_ansi"/>
                <w:sz w:val="16"/>
                <w:szCs w:val="16"/>
              </w:rPr>
              <w:t xml:space="preserve"> metrics. The categories for these stop codes will be related to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Primary Care, Specialty Care and Mental Health clinics only.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The Post Install routine will queue a background job to re-index the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OUTPATIENT ENCOUNTER file (#409.68) in order to create the new 'D'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cross-reference used to identify Provider Encounters used in the VSE GUI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Resource Management Reports.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The Post Install routine will also schedule the SDEC REPORT DATA option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to</w:t>
            </w:r>
            <w:proofErr w:type="gramEnd"/>
            <w:r w:rsidRPr="0008249E">
              <w:rPr>
                <w:rFonts w:ascii="r_ansi" w:hAnsi="r_ansi" w:cs="r_ansi"/>
                <w:sz w:val="16"/>
                <w:szCs w:val="16"/>
              </w:rPr>
              <w:t xml:space="preserve"> run at 3:00 AM every morning. The last thing the Post Install routine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will do is trigger the background process to collect the VistA Scheduling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appointment data to be used by the VistA Scheduling GUI Resource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Management Reporting tool.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patch may be installed with users on the system although it is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recommended that it be installed during non-peak hours to minimize</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potential</w:t>
            </w:r>
            <w:proofErr w:type="gramEnd"/>
            <w:r w:rsidRPr="0008249E">
              <w:rPr>
                <w:rFonts w:ascii="r_ansi" w:hAnsi="r_ansi" w:cs="r_ansi"/>
                <w:sz w:val="16"/>
                <w:szCs w:val="16"/>
              </w:rPr>
              <w:t xml:space="preserve"> disruption to users.  This patch should take less than 5 minutes</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to</w:t>
            </w:r>
            <w:proofErr w:type="gramEnd"/>
            <w:r w:rsidRPr="0008249E">
              <w:rPr>
                <w:rFonts w:ascii="r_ansi" w:hAnsi="r_ansi" w:cs="r_ansi"/>
                <w:sz w:val="16"/>
                <w:szCs w:val="16"/>
              </w:rPr>
              <w:t xml:space="preserve"> install.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1.  Choose the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message containing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2.  Choose the INSTALL/CHECK MESSAGE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option.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3.  From the Kernel Installation and Distribution System Menu, select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the</w:t>
            </w:r>
            <w:proofErr w:type="gramEnd"/>
            <w:r w:rsidRPr="0008249E">
              <w:rPr>
                <w:rFonts w:ascii="r_ansi" w:hAnsi="r_ansi" w:cs="r_ansi"/>
                <w:sz w:val="16"/>
                <w:szCs w:val="16"/>
              </w:rPr>
              <w:t xml:space="preserve"> Installation Menu.  From this menu, you may elect to use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following</w:t>
            </w:r>
            <w:proofErr w:type="gramEnd"/>
            <w:r w:rsidRPr="0008249E">
              <w:rPr>
                <w:rFonts w:ascii="r_ansi" w:hAnsi="r_ansi" w:cs="r_ansi"/>
                <w:sz w:val="16"/>
                <w:szCs w:val="16"/>
              </w:rPr>
              <w:t xml:space="preserve"> option. When prompted for the INSTALL enter the patch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(SD*5.3*628):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 Backup a Transport Global - This option will create a backup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message</w:t>
            </w:r>
            <w:proofErr w:type="gramEnd"/>
            <w:r w:rsidRPr="0008249E">
              <w:rPr>
                <w:rFonts w:ascii="r_ansi" w:hAnsi="r_ansi" w:cs="r_ansi"/>
                <w:sz w:val="16"/>
                <w:szCs w:val="16"/>
              </w:rPr>
              <w:t xml:space="preserve"> of any routines exported with this patch. It will not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backup</w:t>
            </w:r>
            <w:proofErr w:type="gramEnd"/>
            <w:r w:rsidRPr="0008249E">
              <w:rPr>
                <w:rFonts w:ascii="r_ansi" w:hAnsi="r_ansi" w:cs="r_ansi"/>
                <w:sz w:val="16"/>
                <w:szCs w:val="16"/>
              </w:rPr>
              <w:t xml:space="preserve"> any other changes such as DD's or templates.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 Compare Transport Global to Current System - This option will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allow you to view all changes that will be made when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is</w:t>
            </w:r>
            <w:proofErr w:type="gramEnd"/>
            <w:r w:rsidRPr="0008249E">
              <w:rPr>
                <w:rFonts w:ascii="r_ansi" w:hAnsi="r_ansi" w:cs="r_ansi"/>
                <w:sz w:val="16"/>
                <w:szCs w:val="16"/>
              </w:rPr>
              <w:t xml:space="preserve"> installed.  It compares all components of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xml:space="preserve">       (</w:t>
            </w:r>
            <w:proofErr w:type="gramStart"/>
            <w:r w:rsidRPr="0008249E">
              <w:rPr>
                <w:rFonts w:ascii="r_ansi" w:hAnsi="r_ansi" w:cs="r_ansi"/>
                <w:sz w:val="16"/>
                <w:szCs w:val="16"/>
              </w:rPr>
              <w:t>routines</w:t>
            </w:r>
            <w:proofErr w:type="gramEnd"/>
            <w:r w:rsidRPr="0008249E">
              <w:rPr>
                <w:rFonts w:ascii="r_ansi" w:hAnsi="r_ansi" w:cs="r_ansi"/>
                <w:sz w:val="16"/>
                <w:szCs w:val="16"/>
              </w:rPr>
              <w:t>, DD's, templates, etc.).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c. Verify Checksums in Transport Global - This option will allow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you to ensure the integrity of the routines that are in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transport</w:t>
            </w:r>
            <w:proofErr w:type="gramEnd"/>
            <w:r w:rsidRPr="0008249E">
              <w:rPr>
                <w:rFonts w:ascii="r_ansi" w:hAnsi="r_ansi" w:cs="r_ansi"/>
                <w:sz w:val="16"/>
                <w:szCs w:val="16"/>
              </w:rPr>
              <w:t xml:space="preserve"> global.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4.  From the Installation Menu, select the Install Package(s) option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choose</w:t>
            </w:r>
            <w:proofErr w:type="gramEnd"/>
            <w:r w:rsidRPr="0008249E">
              <w:rPr>
                <w:rFonts w:ascii="r_ansi" w:hAnsi="r_ansi" w:cs="r_ansi"/>
                <w:sz w:val="16"/>
                <w:szCs w:val="16"/>
              </w:rPr>
              <w:t xml:space="preserve"> the patch to install. Enter SD*5.3*628.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5.  When prompted 'Want KIDS to Rebuild Menu Trees Upon Completion of</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Install? NO//', respond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6.  When prompted 'Want KIDS to INHIBIT LOGONs during the install?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respond</w:t>
            </w:r>
            <w:proofErr w:type="gramEnd"/>
            <w:r w:rsidRPr="0008249E">
              <w:rPr>
                <w:rFonts w:ascii="r_ansi" w:hAnsi="r_ansi" w:cs="r_ansi"/>
                <w:sz w:val="16"/>
                <w:szCs w:val="16"/>
              </w:rPr>
              <w:t xml:space="preserve">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7.  When prompted 'Want to DISABLE Scheduled Options, Menu Options,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Protocols? NO//', respond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8.  If prompted 'Delay Install (Minutes):  (0 - 60): 0//', respond 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Post-Installation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Information: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second line of each of these routines now looks like: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;;5.3;Scheduling;**[Patch List]**;Aug 13, 1993;Build 371</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checksums below are new checksums,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can</w:t>
            </w:r>
            <w:proofErr w:type="gramEnd"/>
            <w:r w:rsidRPr="0008249E">
              <w:rPr>
                <w:rFonts w:ascii="r_ansi" w:hAnsi="r_ansi" w:cs="r_ansi"/>
                <w:sz w:val="16"/>
                <w:szCs w:val="16"/>
              </w:rPr>
              <w:t xml:space="preserve"> be checked with CHECK1^XTSUMBLD.</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SD628PST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B50060258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SDCED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After:B153388689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SDCED1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After:B153290319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SDCED2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B72509426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SDECRPT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B10301780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SDECSTP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B58569948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SDECXML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After:B121803076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SDECXML1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B60170099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SDECXML2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B67559212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SDECXML3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B81460812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SDECXML4</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After:B104004316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SDECXML5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After:B102847161  **628**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SDECXUTL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B79794674  **628**</w:t>
            </w:r>
          </w:p>
        </w:tc>
      </w:tr>
    </w:tbl>
    <w:p w:rsidR="0008249E" w:rsidRDefault="0008249E" w:rsidP="0008249E">
      <w:pPr>
        <w:pStyle w:val="BodyText"/>
      </w:pPr>
    </w:p>
    <w:p w:rsidR="0008249E" w:rsidRDefault="0008249E" w:rsidP="0008249E">
      <w:pPr>
        <w:pStyle w:val="Heading2"/>
      </w:pPr>
      <w:bookmarkStart w:id="18" w:name="_Toc448917515"/>
      <w:r>
        <w:t>SD*5.3*642</w:t>
      </w:r>
      <w:bookmarkEnd w:id="18"/>
    </w:p>
    <w:tbl>
      <w:tblPr>
        <w:tblStyle w:val="TableGrid"/>
        <w:tblW w:w="0" w:type="auto"/>
        <w:tblLook w:val="04A0" w:firstRow="1" w:lastRow="0" w:firstColumn="1" w:lastColumn="0" w:noHBand="0" w:noVBand="1"/>
      </w:tblPr>
      <w:tblGrid>
        <w:gridCol w:w="9576"/>
      </w:tblGrid>
      <w:tr w:rsidR="0008249E" w:rsidRPr="0008249E" w:rsidTr="0008249E">
        <w:tc>
          <w:tcPr>
            <w:tcW w:w="9576" w:type="dxa"/>
          </w:tcPr>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Run Date: APR 17, 2016                      Designation: SD*5.3*642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Package : SCHEDULING                        Priority   : MANDATORY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Version : 5.3                               Status     : COMPLETE/NOT RELEASED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Associated patches: (v)SD*5.3*536  &lt;&lt;= must be installed BEFORE `SD*5.3*642'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(c)SD*5.3*643  &lt;&lt;= must be installed BEFORE `SD*5.3*642'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Subject:  VistA Scheduling Enhancement Release 2</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Category:  ENHANCEMENT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ROUTINE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DATA DICTIONARY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OTHER</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Description: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Veterans Health Administration (VHA) Access and Clinic Administrative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Program (ACAP) has requested an enterprise enhancement for the VistA Scheduling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Package. The enhancement will reduce operating cost for VHA and improve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operational efficiencies resulting in patient centered access to care,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coordinated care, increased customer satisfaction, and the reduction of</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excessive</w:t>
            </w:r>
            <w:proofErr w:type="gramEnd"/>
            <w:r w:rsidRPr="0008249E">
              <w:rPr>
                <w:rFonts w:ascii="r_ansi" w:hAnsi="r_ansi" w:cs="r_ansi"/>
                <w:sz w:val="16"/>
                <w:szCs w:val="16"/>
              </w:rPr>
              <w:t xml:space="preserve"> cycle/wait time used for scheduling patients.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This patch contains phase 2 of the server API support for the VistA Scheduling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Client as follows: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For inpatients, the VS GUI shall display ward location in patient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demographic</w:t>
            </w:r>
            <w:proofErr w:type="gramEnd"/>
            <w:r w:rsidRPr="0008249E">
              <w:rPr>
                <w:rFonts w:ascii="r_ansi" w:hAnsi="r_ansi" w:cs="r_ansi"/>
                <w:sz w:val="16"/>
                <w:szCs w:val="16"/>
              </w:rPr>
              <w:t xml:space="preserve"> area for each patient. To support this change, ward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location has been included in the Remote Procedure Call (RPC)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'SDEC GETREGA'.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The VS GUI shall display special clinic instructions on the screen.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The data from the SPECIAL INSTRUCTIONS multiple field (#1910) in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HOSPITAL LOCATION file (#44) is now returned in the RPC 'SDEC CLINSET' to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support</w:t>
            </w:r>
            <w:proofErr w:type="gramEnd"/>
            <w:r w:rsidRPr="0008249E">
              <w:rPr>
                <w:rFonts w:ascii="r_ansi" w:hAnsi="r_ansi" w:cs="r_ansi"/>
                <w:sz w:val="16"/>
                <w:szCs w:val="16"/>
              </w:rPr>
              <w:t xml:space="preserve"> this change.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Cancel to the SDEC ACCESS TYPE file (#409.823) and use that access type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in the return for the RPC 'SDEC CSLOTSCH' when the availability has been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cancelled</w:t>
            </w:r>
            <w:proofErr w:type="gramEnd"/>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Do not return clinics in RPCs when the OCCASION OF SERVICE CLINIC? field in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the</w:t>
            </w:r>
            <w:proofErr w:type="gramEnd"/>
            <w:r w:rsidRPr="0008249E">
              <w:rPr>
                <w:rFonts w:ascii="r_ansi" w:hAnsi="r_ansi" w:cs="r_ansi"/>
                <w:sz w:val="16"/>
                <w:szCs w:val="16"/>
              </w:rPr>
              <w:t xml:space="preserve"> HOSPITAL LOCATION file (#44) is defined as 'YES'.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new RPC called 'SDEC APPSLOTS' to return availability string from</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VistA.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W2VA - WELCOME TO VA to the Set of codes in the REQUEST TYPE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field</w:t>
            </w:r>
            <w:proofErr w:type="gramEnd"/>
            <w:r w:rsidRPr="0008249E">
              <w:rPr>
                <w:rFonts w:ascii="r_ansi" w:hAnsi="r_ansi" w:cs="r_ansi"/>
                <w:sz w:val="16"/>
                <w:szCs w:val="16"/>
              </w:rPr>
              <w:t xml:space="preserve"> (#4) of the SDEC APPT REQUEST file (#409.85).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the RPC 'SDEC NOAVAIL' to determine if availability has ever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been</w:t>
            </w:r>
            <w:proofErr w:type="gramEnd"/>
            <w:r w:rsidRPr="0008249E">
              <w:rPr>
                <w:rFonts w:ascii="r_ansi" w:hAnsi="r_ansi" w:cs="r_ansi"/>
                <w:sz w:val="16"/>
                <w:szCs w:val="16"/>
              </w:rPr>
              <w:t xml:space="preserve"> defined for a given clinic.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the multiple field VS AUDIT to the SD WAIT LIST file (#409.3)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and</w:t>
            </w:r>
            <w:proofErr w:type="gramEnd"/>
            <w:r w:rsidRPr="0008249E">
              <w:rPr>
                <w:rFonts w:ascii="r_ansi" w:hAnsi="r_ansi" w:cs="r_ansi"/>
                <w:sz w:val="16"/>
                <w:szCs w:val="16"/>
              </w:rPr>
              <w:t xml:space="preserve"> SDEC APPT REQUEST file (#409.85). The RPCs 'SDEC WLSET'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'SDEC ARSET' have been enhanced to support adds and updates to these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new</w:t>
            </w:r>
            <w:proofErr w:type="gramEnd"/>
            <w:r w:rsidRPr="0008249E">
              <w:rPr>
                <w:rFonts w:ascii="r_ansi" w:hAnsi="r_ansi" w:cs="r_ansi"/>
                <w:sz w:val="16"/>
                <w:szCs w:val="16"/>
              </w:rPr>
              <w:t xml:space="preserve"> multiples. The RPCs 'SDECAR AUDITGET' and 'SDECWL AUDITGET' have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been</w:t>
            </w:r>
            <w:proofErr w:type="gramEnd"/>
            <w:r w:rsidRPr="0008249E">
              <w:rPr>
                <w:rFonts w:ascii="r_ansi" w:hAnsi="r_ansi" w:cs="r_ansi"/>
                <w:sz w:val="16"/>
                <w:szCs w:val="16"/>
              </w:rPr>
              <w:t xml:space="preserve"> added to retrieve the data from these new multiples.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OT4 Release 2 - Comp &amp; Pension Appointments. Support for AMIE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scheduling</w:t>
            </w:r>
            <w:proofErr w:type="gramEnd"/>
            <w:r w:rsidRPr="0008249E">
              <w:rPr>
                <w:rFonts w:ascii="r_ansi" w:hAnsi="r_ansi" w:cs="r_ansi"/>
                <w:sz w:val="16"/>
                <w:szCs w:val="16"/>
              </w:rPr>
              <w:t xml:space="preserve"> event driver.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Updates to the RPCs 'SDEC APPADD', 'SDEC ARMRTSET', 'SDEC ARSET',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'SDEC ARGET' have been implemented to support the PARENT/CHILD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relationships</w:t>
            </w:r>
            <w:proofErr w:type="gramEnd"/>
            <w:r w:rsidRPr="0008249E">
              <w:rPr>
                <w:rFonts w:ascii="r_ansi" w:hAnsi="r_ansi" w:cs="r_ansi"/>
                <w:sz w:val="16"/>
                <w:szCs w:val="16"/>
              </w:rPr>
              <w:t xml:space="preserve"> between entries in the SDEC APPT REQUEST file (#409.85).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the RPC 'SDECAPP GETYPE' to get the APPOINTMENT TYPE for the given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SDEC APPOINTMENT id.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Change the COMMENT field of the SDEC APPT REQUEST file (#409.85) to accept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80 characters instead of 60.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Single Sign-on support for CALL CENTER.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Updates to SSN formatted inputs in the RPC 'SDEC PTLOOKRS'.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Components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Files &amp; Fields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 Name (#)                Field Name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 WAIT LIST                 VS AUDIT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(#409.3)                     (#45)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DATE EDITED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(409.345)                    (#.01)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EDITED BY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(409.345)                    (#1)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WL SPECIFIC CLINIC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(409.345)                    (#2)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WL SPECIFIC HOSPITAL LOCATION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(409.345                     (#3)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WL SERVICE/SPECIALTY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(409.345)                    (#4)</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SDEC APPT REQUEST            </w:t>
            </w:r>
            <w:proofErr w:type="spellStart"/>
            <w:r w:rsidRPr="0008249E">
              <w:rPr>
                <w:rFonts w:ascii="r_ansi" w:hAnsi="r_ansi" w:cs="r_ansi"/>
                <w:sz w:val="16"/>
                <w:szCs w:val="16"/>
              </w:rPr>
              <w:t>REQUEST</w:t>
            </w:r>
            <w:proofErr w:type="spellEnd"/>
            <w:r w:rsidRPr="0008249E">
              <w:rPr>
                <w:rFonts w:ascii="r_ansi" w:hAnsi="r_ansi" w:cs="r_ansi"/>
                <w:sz w:val="16"/>
                <w:szCs w:val="16"/>
              </w:rPr>
              <w:t xml:space="preserve"> TYPE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(#409.85)                    (#4)</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MULT APPTS MADE sub-file     PARENT REQUEST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(409.852)                    (#.02)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SDEC APPT REQUEST            VS AUDIT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(409.85)                     (#45)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DATE EDITED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(409.8545)                   (#.01)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EDITED BY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(409.8545)                   (#1)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REQ SPECIFIC CLINIC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(409.8545)                   (#2)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VS AUDIT sub-file            REQ SERVICE/SPECIALTY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(409.8545)                   (#3)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 Name                File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 Name                    Type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 Name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Templates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Template Name         Type    File Name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Additional Information: 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New Service Requests (NSRs):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Patient Safety Issues (PSIs):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Remedy Ticket(s) &amp; Overviews: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Test Sites: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Asheville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Hudson Valley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Salt Lake City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Chillicothe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Software and Documentation Retrieval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Software being released as a host file and/or documentation describing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new functionality introduced by this patch are available.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preferred method is to retrieve files from download.vista.med.va.gov.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transmits the files from the first available server. Sites may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also</w:t>
            </w:r>
            <w:proofErr w:type="gramEnd"/>
            <w:r w:rsidRPr="0008249E">
              <w:rPr>
                <w:rFonts w:ascii="r_ansi" w:hAnsi="r_ansi" w:cs="r_ansi"/>
                <w:sz w:val="16"/>
                <w:szCs w:val="16"/>
              </w:rPr>
              <w:t xml:space="preserve"> elect to retrieve files directly from a specific server.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Sites may retrieve the software and/or documentation directly using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Secure File Transfer Protocol (SFTP) from the ANONYMOUS.SOFTWARE directory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at the following OI Field Offices: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Albany:                 fo-albany.med.va.gov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Hines:                  fo-hines.med.va.gov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Salt Lake City:         fo-slc.med.va.gov&gt;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documentation will be in the form of Adobe Acrobat files.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Documentation can also be found on the VA Software Documentation Library at: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http://www4.va.gov/vdl/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 Description             File Name                          FTP Mode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SCHEDULING Technical Manual  VSE_TM.PDF                         (binary)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Installation: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Pre/Post Installation Overview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The Post-Installation routine does the following functions: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1. Registers the new RPCs to the SDECRPC option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2. Adds CANCELLED entry to the new SDEC ACCESS TYPE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3. Initializes new Mumps cross-references: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xml:space="preserve">      - "AC" in the SDEC RESOURCE file (#409.831)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 "AC" in the SDEC APPOINTMENT file (#409.84)</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 Add/update entry in the REMOTE APPLICATION file (#8994.5) for VS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SCHEDULING CALL CENTER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This patch may not be installed with Scheduling Package users on the system and</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it</w:t>
            </w:r>
            <w:proofErr w:type="gramEnd"/>
            <w:r w:rsidRPr="0008249E">
              <w:rPr>
                <w:rFonts w:ascii="r_ansi" w:hAnsi="r_ansi" w:cs="r_ansi"/>
                <w:sz w:val="16"/>
                <w:szCs w:val="16"/>
              </w:rPr>
              <w:t xml:space="preserve"> is recommended that it be installed during non-peak hours. The installation</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time</w:t>
            </w:r>
            <w:proofErr w:type="gramEnd"/>
            <w:r w:rsidRPr="0008249E">
              <w:rPr>
                <w:rFonts w:ascii="r_ansi" w:hAnsi="r_ansi" w:cs="r_ansi"/>
                <w:sz w:val="16"/>
                <w:szCs w:val="16"/>
              </w:rPr>
              <w:t xml:space="preserve"> will vary from site to site depending on the size of their database.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1. Choose the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message containing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2. Choose the INSTALL/CHECK MESSAGE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option.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3. From the Kernel Installation and Distribution System Menu, select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the</w:t>
            </w:r>
            <w:proofErr w:type="gramEnd"/>
            <w:r w:rsidRPr="0008249E">
              <w:rPr>
                <w:rFonts w:ascii="r_ansi" w:hAnsi="r_ansi" w:cs="r_ansi"/>
                <w:sz w:val="16"/>
                <w:szCs w:val="16"/>
              </w:rPr>
              <w:t xml:space="preserve"> Installation Menu. From this menu, you may elect to use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following</w:t>
            </w:r>
            <w:proofErr w:type="gramEnd"/>
            <w:r w:rsidRPr="0008249E">
              <w:rPr>
                <w:rFonts w:ascii="r_ansi" w:hAnsi="r_ansi" w:cs="r_ansi"/>
                <w:sz w:val="16"/>
                <w:szCs w:val="16"/>
              </w:rPr>
              <w:t xml:space="preserve"> option. When prompted for the INSTALL enter the patch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(SD*5.3*642):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 Backup a Transport Global - This option will create a backup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message</w:t>
            </w:r>
            <w:proofErr w:type="gramEnd"/>
            <w:r w:rsidRPr="0008249E">
              <w:rPr>
                <w:rFonts w:ascii="r_ansi" w:hAnsi="r_ansi" w:cs="r_ansi"/>
                <w:sz w:val="16"/>
                <w:szCs w:val="16"/>
              </w:rPr>
              <w:t xml:space="preserve"> of any routines exported with this patch. It will not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backup</w:t>
            </w:r>
            <w:proofErr w:type="gramEnd"/>
            <w:r w:rsidRPr="0008249E">
              <w:rPr>
                <w:rFonts w:ascii="r_ansi" w:hAnsi="r_ansi" w:cs="r_ansi"/>
                <w:sz w:val="16"/>
                <w:szCs w:val="16"/>
              </w:rPr>
              <w:t xml:space="preserve"> any other changes such as DD's or templates.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 Compare Transport Global to Current System - This option will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allow you to view all changes that will be made when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is</w:t>
            </w:r>
            <w:proofErr w:type="gramEnd"/>
            <w:r w:rsidRPr="0008249E">
              <w:rPr>
                <w:rFonts w:ascii="r_ansi" w:hAnsi="r_ansi" w:cs="r_ansi"/>
                <w:sz w:val="16"/>
                <w:szCs w:val="16"/>
              </w:rPr>
              <w:t xml:space="preserve"> installed. It compares all components of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routines</w:t>
            </w:r>
            <w:proofErr w:type="gramEnd"/>
            <w:r w:rsidRPr="0008249E">
              <w:rPr>
                <w:rFonts w:ascii="r_ansi" w:hAnsi="r_ansi" w:cs="r_ansi"/>
                <w:sz w:val="16"/>
                <w:szCs w:val="16"/>
              </w:rPr>
              <w:t>, DD's, templates, etc.).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c. Verify Checksums in Transport Global - This option will allow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you to ensure the integrity of the routines that are in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transport</w:t>
            </w:r>
            <w:proofErr w:type="gramEnd"/>
            <w:r w:rsidRPr="0008249E">
              <w:rPr>
                <w:rFonts w:ascii="r_ansi" w:hAnsi="r_ansi" w:cs="r_ansi"/>
                <w:sz w:val="16"/>
                <w:szCs w:val="16"/>
              </w:rPr>
              <w:t xml:space="preserve"> global.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4. From the Installation Menu, select the Install Package(s) option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choose</w:t>
            </w:r>
            <w:proofErr w:type="gramEnd"/>
            <w:r w:rsidRPr="0008249E">
              <w:rPr>
                <w:rFonts w:ascii="r_ansi" w:hAnsi="r_ansi" w:cs="r_ansi"/>
                <w:sz w:val="16"/>
                <w:szCs w:val="16"/>
              </w:rPr>
              <w:t xml:space="preserve"> the patch to install. Enter SD*5.3*642.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5. When prompted 'Want KIDS to Rebuild Menu Trees Upon Completion of</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Install? NO//', respond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6. When prompted 'Want KIDS to INHIBIT LOGONs during the install?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respond</w:t>
            </w:r>
            <w:proofErr w:type="gramEnd"/>
            <w:r w:rsidRPr="0008249E">
              <w:rPr>
                <w:rFonts w:ascii="r_ansi" w:hAnsi="r_ansi" w:cs="r_ansi"/>
                <w:sz w:val="16"/>
                <w:szCs w:val="16"/>
              </w:rPr>
              <w:t xml:space="preserve">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7. When prompted 'Want to DISABLE Scheduled Options, Menu Options,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Protocols? NO//', respond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10. If prompted 'Delay Install (Minutes): (0 - 60): 0//', respond 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Post-Installation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Information: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second line of each of these routines now looks like: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;;5.3;Scheduling;**[Patch List]**;Aug 13, 1993;Build 23</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checksums below are new checksums,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can</w:t>
            </w:r>
            <w:proofErr w:type="gramEnd"/>
            <w:r w:rsidRPr="0008249E">
              <w:rPr>
                <w:rFonts w:ascii="r_ansi" w:hAnsi="r_ansi" w:cs="r_ansi"/>
                <w:sz w:val="16"/>
                <w:szCs w:val="16"/>
              </w:rPr>
              <w:t xml:space="preserve"> be checked with CHECK1^XTSUMBLD.</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xml:space="preserve">    Before:       n/a   After:B123628700  **627,643,642**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B31336971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SDEC01A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B82347339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SDEC01B</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B45005907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B53092916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B12348833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SDEC04</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B23906139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SDEC07</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After:B225769196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SDEC07A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B75289640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SDEC09</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B41566743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SDEC20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B5301458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SDEC28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B70851375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SDEC32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B72731252  **627,643,642**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After:B118776780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After:B122637073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After:B135366085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SDEC54</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After:B183258536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SDEC54A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B75446000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SDEC56</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B36315965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SDEC57</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B37410501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SDEC57A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After:B104060307  **627,643,642**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B37465349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SDEC59</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B3551986  **642**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SDECAPP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B953058  **642**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SDECAR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B92353393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SDECAR1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After:B139681352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SDECAR2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After:B157125320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SDECCAP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After:B108308383  **642**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SDECI2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B69090314  **642**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SDECIDX</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B43106825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SDECRMG1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After:B133141523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SDECRMG2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B65998765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SDECUTL1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After:B116466416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SDECUTL2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After:B137868576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SDECWL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B69248242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Routine Name: SDECWL1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After:B117400497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SDECWL2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After:B124990360  **627,642**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SDRRCLR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B6432300   After: B15280543  **536,642**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list of preceding patches: 536, 643</w:t>
            </w:r>
          </w:p>
        </w:tc>
      </w:tr>
    </w:tbl>
    <w:p w:rsidR="0008249E" w:rsidRDefault="0008249E" w:rsidP="0008249E">
      <w:pPr>
        <w:pStyle w:val="BodyText"/>
      </w:pPr>
    </w:p>
    <w:p w:rsidR="0008249E" w:rsidRDefault="0008249E" w:rsidP="0008249E">
      <w:pPr>
        <w:pStyle w:val="Heading2"/>
      </w:pPr>
      <w:bookmarkStart w:id="19" w:name="_Toc448917516"/>
      <w:r>
        <w:t>SD*5.3*643</w:t>
      </w:r>
      <w:bookmarkEnd w:id="19"/>
    </w:p>
    <w:tbl>
      <w:tblPr>
        <w:tblStyle w:val="TableGrid"/>
        <w:tblW w:w="0" w:type="auto"/>
        <w:tblLook w:val="04A0" w:firstRow="1" w:lastRow="0" w:firstColumn="1" w:lastColumn="0" w:noHBand="0" w:noVBand="1"/>
      </w:tblPr>
      <w:tblGrid>
        <w:gridCol w:w="9576"/>
      </w:tblGrid>
      <w:tr w:rsidR="0008249E" w:rsidRPr="0008249E" w:rsidTr="0008249E">
        <w:tc>
          <w:tcPr>
            <w:tcW w:w="9576" w:type="dxa"/>
          </w:tcPr>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Run Date: APR 17, 2016                      Designation: SD*5.3*643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Package : SCHEDULING                        Priority   : MANDATORY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Version : 5.3                               Status     : COMPLETE/NOT RELEASED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Associated patches: (v)SD*5.3*579  &lt;&lt;= must be installed BEFORE `SD*5.3*643'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(v)SD*5.3*582  &lt;&lt;= must be installed BEFORE `SD*5.3*643'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(c)SD*5.3*627  &lt;&lt;= must be installed BEFORE `SD*5.3*643'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Subject:  VistA Scheduling Enhancement Release 3</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Category:  ENHANCEMENT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ROUTINE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DATA DICTIONARY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INPUT TEMPLATE</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Description: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Veterans Health Administration (VHA) Access and Clinic Administrative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Program (ACAP) has requested an enterprise enhancement for the VistA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Scheduling Package. The enhancement will reduce operating cost for VHA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improve operational efficiencies resulting in patient centered access to care,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coordinated care, increased customer satisfaction, and the reduction of</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excessive</w:t>
            </w:r>
            <w:proofErr w:type="gramEnd"/>
            <w:r w:rsidRPr="0008249E">
              <w:rPr>
                <w:rFonts w:ascii="r_ansi" w:hAnsi="r_ansi" w:cs="r_ansi"/>
                <w:sz w:val="16"/>
                <w:szCs w:val="16"/>
              </w:rPr>
              <w:t xml:space="preserve"> cycle/wait time used for scheduling patients.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This patch contains phase 3 of the server API support for the VistA Scheduling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Client as follows: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Change Recall Reminder Parameter Setting from 365 days to 45 days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or</w:t>
            </w:r>
            <w:proofErr w:type="gramEnd"/>
            <w:r w:rsidRPr="0008249E">
              <w:rPr>
                <w:rFonts w:ascii="r_ansi" w:hAnsi="r_ansi" w:cs="r_ansi"/>
                <w:sz w:val="16"/>
                <w:szCs w:val="16"/>
              </w:rPr>
              <w:t xml:space="preserve"> less. This has been approved by the VA DBA.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Recall Dates need to be protected and a Recall should not be added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if there is not a Recall Letter defined for the Clinic in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RECALL REMINDERS LETTERS file (#403.52).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the new option Clinic Letter Report [SDRR CLINIC LETTER REPORT] to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display a report of RECALL REMINDER entries in which the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clinic</w:t>
            </w:r>
            <w:proofErr w:type="gramEnd"/>
            <w:r w:rsidRPr="0008249E">
              <w:rPr>
                <w:rFonts w:ascii="r_ansi" w:hAnsi="r_ansi" w:cs="r_ansi"/>
                <w:sz w:val="16"/>
                <w:szCs w:val="16"/>
              </w:rPr>
              <w:t xml:space="preserve"> does not have a RECALL REMINDERS LETTERS defined.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Continue printing Recall Letters which did not complete printing after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an</w:t>
            </w:r>
            <w:proofErr w:type="gramEnd"/>
            <w:r w:rsidRPr="0008249E">
              <w:rPr>
                <w:rFonts w:ascii="r_ansi" w:hAnsi="r_ansi" w:cs="r_ansi"/>
                <w:sz w:val="16"/>
                <w:szCs w:val="16"/>
              </w:rPr>
              <w:t xml:space="preserve"> abrupt system shut down. The SDRR TASK JOB option has been updated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to allow letters prior to the calculated date to be printed if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DATE REMINDER SENT field in the RECALL REMINDERS entry has not been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populated</w:t>
            </w:r>
            <w:proofErr w:type="gramEnd"/>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Add stop code/credit stop combination search criteria of the Recall Clinic.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Components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Files &amp; Fields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 Name (#)                Field Name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RECALL REMINDERS             RECALL DATE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(#403.5)                      (#5)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RECALL REMINDERS             RECALL DATE (PER PATIENT)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(#403.5)                      (#5.5)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RECALL REMINDERS             DATE/TIME RECALL ADDED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(#403.5)                      (#7.5)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RECALL REMINDERS PARAMETER   CLEAN UP DAY SETTING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(#403.53)                     (#4)</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 Name                File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 Name                    Type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 Name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Templates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Template Name         Type    File Name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SDRR RECALL CARD ADD  INPUT   RECALL REMINDERS (403.5)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Additional Information: 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New Service Requests (NSRs):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Patient Safety Issues (PSIs):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Remedy Ticket(s) &amp; Overviews: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Test Sites: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FB7E97" w:rsidRPr="00FB7E97" w:rsidRDefault="00FB7E97" w:rsidP="00FB7E97">
            <w:pPr>
              <w:rPr>
                <w:rFonts w:ascii="r_ansi" w:hAnsi="r_ansi"/>
                <w:sz w:val="16"/>
                <w:szCs w:val="16"/>
              </w:rPr>
            </w:pPr>
            <w:r w:rsidRPr="00FB7E97">
              <w:rPr>
                <w:rFonts w:ascii="r_ansi" w:hAnsi="r_ansi"/>
                <w:sz w:val="16"/>
                <w:szCs w:val="16"/>
              </w:rPr>
              <w:t>Asheville</w:t>
            </w:r>
          </w:p>
          <w:p w:rsidR="00FB7E97" w:rsidRPr="00FB7E97" w:rsidRDefault="00FB7E97" w:rsidP="00FB7E97">
            <w:pPr>
              <w:rPr>
                <w:rFonts w:ascii="r_ansi" w:hAnsi="r_ansi"/>
                <w:sz w:val="16"/>
                <w:szCs w:val="16"/>
              </w:rPr>
            </w:pPr>
            <w:r w:rsidRPr="00FB7E97">
              <w:rPr>
                <w:rFonts w:ascii="r_ansi" w:hAnsi="r_ansi"/>
                <w:sz w:val="16"/>
                <w:szCs w:val="16"/>
              </w:rPr>
              <w:lastRenderedPageBreak/>
              <w:t>Hudson Valley</w:t>
            </w:r>
          </w:p>
          <w:p w:rsidR="00FB7E97" w:rsidRDefault="00FB7E97" w:rsidP="00FB7E97">
            <w:pPr>
              <w:rPr>
                <w:rFonts w:ascii="r_ansi" w:hAnsi="r_ansi"/>
                <w:sz w:val="16"/>
                <w:szCs w:val="16"/>
              </w:rPr>
            </w:pPr>
            <w:r w:rsidRPr="00FB7E97">
              <w:rPr>
                <w:rFonts w:ascii="r_ansi" w:hAnsi="r_ansi"/>
                <w:sz w:val="16"/>
                <w:szCs w:val="16"/>
              </w:rPr>
              <w:t xml:space="preserve">Salt Lake City </w:t>
            </w:r>
          </w:p>
          <w:p w:rsidR="00FB7E97" w:rsidRPr="00FB7E97" w:rsidRDefault="00FB7E97" w:rsidP="00FB7E97">
            <w:pPr>
              <w:rPr>
                <w:rFonts w:ascii="r_ansi" w:hAnsi="r_ansi"/>
                <w:sz w:val="16"/>
                <w:szCs w:val="16"/>
              </w:rPr>
            </w:pPr>
            <w:r>
              <w:rPr>
                <w:rFonts w:ascii="r_ansi" w:hAnsi="r_ansi"/>
                <w:sz w:val="16"/>
                <w:szCs w:val="16"/>
              </w:rPr>
              <w:t>Chillicothe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Software and Documentation Retrieval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Software being released as a host file and/or documentation describing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new functionality introduced by this patch are available.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preferred method is to retrieve files from download.vista.med.va.gov.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transmits the files from the first available server. Sites may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also</w:t>
            </w:r>
            <w:proofErr w:type="gramEnd"/>
            <w:r w:rsidRPr="0008249E">
              <w:rPr>
                <w:rFonts w:ascii="r_ansi" w:hAnsi="r_ansi" w:cs="r_ansi"/>
                <w:sz w:val="16"/>
                <w:szCs w:val="16"/>
              </w:rPr>
              <w:t xml:space="preserve"> elect to retrieve files directly from a specific server.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Sites may retrieve the software and/or documentation directly using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Secure File Transfer Protocol (SFTP) from the ANONYMOUS.SOFTWARE directory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at the following OI Field Offices: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Albany:                 fo-albany.med.va.gov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Hines:                  fo-hines.med.va.gov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Salt Lake City:         fo-slc.med.va.gov&gt;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documentation will be in the form of Adobe Acrobat files.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Documentation can also be found on the VA Software Documentation Library at: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http://www4.va.gov/vdl/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 Description             File Name                           FTP Mode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RECALL REMINDER User Guide   SD_53_536_UG.PDF                    (binary)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RECAL REMINDER T&amp;S GUIDE     SD_53_574_TSG.PDF                   (binary)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Installation: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Pre/Post Installation Overview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The Post-Installation routine does the following functions: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1. Registers the new RPCs to the SDECRPC option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2. Updates the CLEAN UP DAY SETTING field for all entries of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RECALL REMINDERS PARAMETERS file (#403.53) with the responses from</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the</w:t>
            </w:r>
            <w:proofErr w:type="gramEnd"/>
            <w:r w:rsidRPr="0008249E">
              <w:rPr>
                <w:rFonts w:ascii="r_ansi" w:hAnsi="r_ansi" w:cs="r_ansi"/>
                <w:sz w:val="16"/>
                <w:szCs w:val="16"/>
              </w:rPr>
              <w:t xml:space="preserve"> previous question(s).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1. For all entries in the RECALL REMINDERS PARAMETERS file (#403.53),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the CLEAN UP DAY SETTING field 4 should be defined to be 45 days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or</w:t>
            </w:r>
            <w:proofErr w:type="gramEnd"/>
            <w:r w:rsidRPr="0008249E">
              <w:rPr>
                <w:rFonts w:ascii="r_ansi" w:hAnsi="r_ansi" w:cs="r_ansi"/>
                <w:sz w:val="16"/>
                <w:szCs w:val="16"/>
              </w:rPr>
              <w:t xml:space="preserve"> less.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This patch may not be installed with Scheduling Package users on the system</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and</w:t>
            </w:r>
            <w:proofErr w:type="gramEnd"/>
            <w:r w:rsidRPr="0008249E">
              <w:rPr>
                <w:rFonts w:ascii="r_ansi" w:hAnsi="r_ansi" w:cs="r_ansi"/>
                <w:sz w:val="16"/>
                <w:szCs w:val="16"/>
              </w:rPr>
              <w:t xml:space="preserve"> it is recommended that it be installed during non-peak hours.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installation time will vary from site to site depending on the size of their</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database</w:t>
            </w:r>
            <w:proofErr w:type="gramEnd"/>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1. Choose the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message containing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2. Choose the INSTALL/CHECK MESSAGE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option.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3. If prompted 'ENTER the number of days for the CLEAN UP DAY SETTING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field</w:t>
            </w:r>
            <w:proofErr w:type="gramEnd"/>
            <w:r w:rsidRPr="0008249E">
              <w:rPr>
                <w:rFonts w:ascii="r_ansi" w:hAnsi="r_ansi" w:cs="r_ansi"/>
                <w:sz w:val="16"/>
                <w:szCs w:val="16"/>
              </w:rPr>
              <w:t xml:space="preserve"> for DIVISION </w:t>
            </w:r>
            <w:proofErr w:type="spellStart"/>
            <w:r w:rsidRPr="0008249E">
              <w:rPr>
                <w:rFonts w:ascii="r_ansi" w:hAnsi="r_ansi" w:cs="r_ansi"/>
                <w:sz w:val="16"/>
                <w:szCs w:val="16"/>
              </w:rPr>
              <w:t>xxxxx</w:t>
            </w:r>
            <w:proofErr w:type="spellEnd"/>
            <w:r w:rsidRPr="0008249E">
              <w:rPr>
                <w:rFonts w:ascii="r_ansi" w:hAnsi="r_ansi" w:cs="r_ansi"/>
                <w:sz w:val="16"/>
                <w:szCs w:val="16"/>
              </w:rPr>
              <w:t>', respond with a number between 0-45.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4. From the Kernel Installation and Distribution System Menu, select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the</w:t>
            </w:r>
            <w:proofErr w:type="gramEnd"/>
            <w:r w:rsidRPr="0008249E">
              <w:rPr>
                <w:rFonts w:ascii="r_ansi" w:hAnsi="r_ansi" w:cs="r_ansi"/>
                <w:sz w:val="16"/>
                <w:szCs w:val="16"/>
              </w:rPr>
              <w:t xml:space="preserve"> Installation Menu. From this menu, you may elect to use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lastRenderedPageBreak/>
              <w:t xml:space="preserve"> </w:t>
            </w:r>
            <w:proofErr w:type="gramStart"/>
            <w:r w:rsidRPr="0008249E">
              <w:rPr>
                <w:rFonts w:ascii="r_ansi" w:hAnsi="r_ansi" w:cs="r_ansi"/>
                <w:sz w:val="16"/>
                <w:szCs w:val="16"/>
              </w:rPr>
              <w:t>following</w:t>
            </w:r>
            <w:proofErr w:type="gramEnd"/>
            <w:r w:rsidRPr="0008249E">
              <w:rPr>
                <w:rFonts w:ascii="r_ansi" w:hAnsi="r_ansi" w:cs="r_ansi"/>
                <w:sz w:val="16"/>
                <w:szCs w:val="16"/>
              </w:rPr>
              <w:t xml:space="preserve"> option. When prompted for the INSTALL enter the patch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(SD*5.3*643):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 Backup a Transport Global - This option will create a backup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message</w:t>
            </w:r>
            <w:proofErr w:type="gramEnd"/>
            <w:r w:rsidRPr="0008249E">
              <w:rPr>
                <w:rFonts w:ascii="r_ansi" w:hAnsi="r_ansi" w:cs="r_ansi"/>
                <w:sz w:val="16"/>
                <w:szCs w:val="16"/>
              </w:rPr>
              <w:t xml:space="preserve"> of any routines exported with this patch. It will not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backup</w:t>
            </w:r>
            <w:proofErr w:type="gramEnd"/>
            <w:r w:rsidRPr="0008249E">
              <w:rPr>
                <w:rFonts w:ascii="r_ansi" w:hAnsi="r_ansi" w:cs="r_ansi"/>
                <w:sz w:val="16"/>
                <w:szCs w:val="16"/>
              </w:rPr>
              <w:t xml:space="preserve"> any other changes such as DD's or templates.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 Compare Transport Global to Current System - This option will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allow you to view all changes that will be made when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is</w:t>
            </w:r>
            <w:proofErr w:type="gramEnd"/>
            <w:r w:rsidRPr="0008249E">
              <w:rPr>
                <w:rFonts w:ascii="r_ansi" w:hAnsi="r_ansi" w:cs="r_ansi"/>
                <w:sz w:val="16"/>
                <w:szCs w:val="16"/>
              </w:rPr>
              <w:t xml:space="preserve"> installed. It compares all components of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routines</w:t>
            </w:r>
            <w:proofErr w:type="gramEnd"/>
            <w:r w:rsidRPr="0008249E">
              <w:rPr>
                <w:rFonts w:ascii="r_ansi" w:hAnsi="r_ansi" w:cs="r_ansi"/>
                <w:sz w:val="16"/>
                <w:szCs w:val="16"/>
              </w:rPr>
              <w:t>, DD's, templates, etc.).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c. Verify Checksums in Transport Global - This option will allow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you to ensure the integrity of the routines that are in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transport</w:t>
            </w:r>
            <w:proofErr w:type="gramEnd"/>
            <w:r w:rsidRPr="0008249E">
              <w:rPr>
                <w:rFonts w:ascii="r_ansi" w:hAnsi="r_ansi" w:cs="r_ansi"/>
                <w:sz w:val="16"/>
                <w:szCs w:val="16"/>
              </w:rPr>
              <w:t xml:space="preserve"> global.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4. From the Installation Menu, select the Install Package(s) option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choose</w:t>
            </w:r>
            <w:proofErr w:type="gramEnd"/>
            <w:r w:rsidRPr="0008249E">
              <w:rPr>
                <w:rFonts w:ascii="r_ansi" w:hAnsi="r_ansi" w:cs="r_ansi"/>
                <w:sz w:val="16"/>
                <w:szCs w:val="16"/>
              </w:rPr>
              <w:t xml:space="preserve"> the patch to install. Enter SD*5.3*643.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5. When prompted 'Want KIDS to Rebuild Menu Trees Upon Completion of</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Install? NO//', respond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6. When prompted 'Want KIDS to INHIBIT LOGONs during the install?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respond</w:t>
            </w:r>
            <w:proofErr w:type="gramEnd"/>
            <w:r w:rsidRPr="0008249E">
              <w:rPr>
                <w:rFonts w:ascii="r_ansi" w:hAnsi="r_ansi" w:cs="r_ansi"/>
                <w:sz w:val="16"/>
                <w:szCs w:val="16"/>
              </w:rPr>
              <w:t xml:space="preserve">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7. When prompted 'Want to DISABLE Scheduled Options, Menu Options,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Protocols? NO//', respond NO.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10. If prompted 'Delay Install (Minutes): (0 - 60): 0//', respond 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Post-Installation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scheduled options SDRR TASK JOB and SDRR TASK JOB CARD should be defined</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as</w:t>
            </w:r>
            <w:proofErr w:type="gramEnd"/>
            <w:r w:rsidRPr="0008249E">
              <w:rPr>
                <w:rFonts w:ascii="r_ansi" w:hAnsi="r_ansi" w:cs="r_ansi"/>
                <w:sz w:val="16"/>
                <w:szCs w:val="16"/>
              </w:rPr>
              <w:t xml:space="preserve"> Persistent so that they will be started when TaskMan restarts.</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Information: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second line of each of these routines now looks like: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;;5.3;Scheduling;**[Patch List]**;Aug 13, 1993;Build 14</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checksums below are new checksums,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can</w:t>
            </w:r>
            <w:proofErr w:type="gramEnd"/>
            <w:r w:rsidRPr="0008249E">
              <w:rPr>
                <w:rFonts w:ascii="r_ansi" w:hAnsi="r_ansi" w:cs="r_ansi"/>
                <w:sz w:val="16"/>
                <w:szCs w:val="16"/>
              </w:rPr>
              <w:t xml:space="preserve"> be checked with CHECK1^XTSUMBLD.</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After:B119470269  **627,643**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SDEC32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B71447316  **627,643**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SDEC46</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B13193597  **627,643**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SDEC57A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After:B107425052  **627,643**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SDECI3E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B7698330  **643**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SDRRREP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n/a   After:  B9249872  **643**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SDRRTSK</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B16436609   After: B16926080  **536,579,643**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SDRRTSK1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B9538954   After:  B9951175  **536,579,643**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SDRRUTL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B59389500   After: B62204339  **536,571,582,643**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pStyle w:val="BodyText"/>
              <w:rPr>
                <w:rFonts w:ascii="r_ansi" w:hAnsi="r_ansi"/>
                <w:sz w:val="16"/>
                <w:szCs w:val="16"/>
              </w:rPr>
            </w:pPr>
            <w:r w:rsidRPr="0008249E">
              <w:rPr>
                <w:rFonts w:ascii="r_ansi" w:hAnsi="r_ansi" w:cs="r_ansi"/>
                <w:sz w:val="16"/>
                <w:szCs w:val="16"/>
              </w:rPr>
              <w:t>Routine list of preceding patches: 579, 582, 627</w:t>
            </w:r>
          </w:p>
        </w:tc>
      </w:tr>
    </w:tbl>
    <w:p w:rsidR="0008249E" w:rsidRDefault="0008249E" w:rsidP="0008249E">
      <w:pPr>
        <w:pStyle w:val="BodyText"/>
      </w:pPr>
    </w:p>
    <w:p w:rsidR="0008249E" w:rsidRDefault="0008249E" w:rsidP="0008249E">
      <w:pPr>
        <w:pStyle w:val="Heading2"/>
      </w:pPr>
      <w:bookmarkStart w:id="20" w:name="_Toc448917517"/>
      <w:r>
        <w:lastRenderedPageBreak/>
        <w:t>SD*5.3*645</w:t>
      </w:r>
      <w:bookmarkEnd w:id="20"/>
    </w:p>
    <w:tbl>
      <w:tblPr>
        <w:tblStyle w:val="TableGrid"/>
        <w:tblW w:w="0" w:type="auto"/>
        <w:tblLook w:val="04A0" w:firstRow="1" w:lastRow="0" w:firstColumn="1" w:lastColumn="0" w:noHBand="0" w:noVBand="1"/>
      </w:tblPr>
      <w:tblGrid>
        <w:gridCol w:w="9576"/>
      </w:tblGrid>
      <w:tr w:rsidR="0008249E" w:rsidRPr="0008249E" w:rsidTr="0008249E">
        <w:tc>
          <w:tcPr>
            <w:tcW w:w="9576" w:type="dxa"/>
          </w:tcPr>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Run Date: APR 17, 2016                      Designation: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Package : SCHEDULING                        Priority   : MANDATORY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Version : 5.3                               Status     : COMPLETE/NOT RELEASED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Associated patches: (v)SD*5.3*241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(v)SD*5.3*263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(v)SD*5.3*291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(v)SD*5.3*394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(v)SD*5.3*412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(v)SD*5.3*414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(v)SD*5.3*419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(v)SD*5.3*446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(v)SD*5.3*448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(v)SD*5.3*491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(v)SD*5.3*554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(v)SD*5.3*611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(v)SD*5.3*622  &lt;&lt;= must be installed BEFORE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Subject:  CID/PREFERRED DATE IN SCHEDULING</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Category:  DATA DICTIONARY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ROUTINE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PRINT TEMPLATE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ENHANCEMENT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Description: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Veterans Health Administration (VHA) Access and Clinic Administrative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Program (ACAP) has requested an enterprise enhancement for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VistA Scheduling Package. The enhancement will reduce operating cost for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VHA and improve operational efficiencies resulting in patient centered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access to care, coordinated care, increased customer satisfaction, and</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reduction of excessive cycle/wait time used for scheduling patients.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patch adds the title 'CID/PREFERRED DATE' to the fields named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'DESIRED DATE OF APPOINTMENT' in the PATIENT file (#2), the SD WAIT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LIST file (#</w:t>
            </w:r>
            <w:proofErr w:type="gramStart"/>
            <w:r w:rsidRPr="0008249E">
              <w:rPr>
                <w:rFonts w:ascii="r_ansi" w:hAnsi="r_ansi" w:cs="r_ansi"/>
                <w:sz w:val="16"/>
                <w:szCs w:val="16"/>
              </w:rPr>
              <w:t>409.3),</w:t>
            </w:r>
            <w:proofErr w:type="gramEnd"/>
            <w:r w:rsidRPr="0008249E">
              <w:rPr>
                <w:rFonts w:ascii="r_ansi" w:hAnsi="r_ansi" w:cs="r_ansi"/>
                <w:sz w:val="16"/>
                <w:szCs w:val="16"/>
              </w:rPr>
              <w:t xml:space="preserve"> and the SD TRANSFER ACCEPT file (#409.36). The new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title and each field name will be considered equivalent from this patch</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forward</w:t>
            </w:r>
            <w:proofErr w:type="gramEnd"/>
            <w:r w:rsidRPr="0008249E">
              <w:rPr>
                <w:rFonts w:ascii="r_ansi" w:hAnsi="r_ansi" w:cs="r_ansi"/>
                <w:sz w:val="16"/>
                <w:szCs w:val="16"/>
              </w:rPr>
              <w:t>. The abbreviation 'CID' stands for Clinically Indicated Date. This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new title will be used in Scheduling where 'DESIRED DATE' is presented to</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the user while making a new appointment or displaying appointment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information</w:t>
            </w:r>
            <w:proofErr w:type="gramEnd"/>
            <w:r w:rsidRPr="0008249E">
              <w:rPr>
                <w:rFonts w:ascii="r_ansi" w:hAnsi="r_ansi" w:cs="r_ansi"/>
                <w:sz w:val="16"/>
                <w:szCs w:val="16"/>
              </w:rPr>
              <w:t>. Additionally, users will be able to use the new title when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creating reports via FileMan or executing print options where 'DESIRED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DATE' had been used. In some reports where there is a space limitation,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abbreviation 'CID/PD' will be used to indicate the new title.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patch also corrects the population of the FOLLOW-UP VISIT in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Extended Display (EP) under the option Appointment Management [SDAM APPT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MGT], and the CLINIC WAIT TIME2 when displaying any of the appointments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in</w:t>
            </w:r>
            <w:proofErr w:type="gramEnd"/>
            <w:r w:rsidRPr="0008249E">
              <w:rPr>
                <w:rFonts w:ascii="r_ansi" w:hAnsi="r_ansi" w:cs="r_ansi"/>
                <w:sz w:val="16"/>
                <w:szCs w:val="16"/>
              </w:rPr>
              <w:t xml:space="preserve"> a series (multiple appointments).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Components: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Files &amp; Fields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File Name (Number)         Field Name (Number)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PATIENT (2)                DESIRED DATE OF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APPOINTMENT (27)</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 WAIT LIST (409.3)       DESIRED DATE OF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APPOINTMENT (22)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SDWL TRANSFER ACCEPT       DESIRED DATE OF         Modified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(409.36)                   APPOINTMENT (22)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Form Name                  File #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Mail Group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Option Name                Type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Protocol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Remote Procedure Calls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Remote Procedure Call Name                         New/Modified/Deleted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Security Key Name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Templates Associated: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Template Name     Type     File Name (Number)      New/Modified/Deleted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     ------------------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SDWL30DAY         PRINT    SD WAIT LIST (409.3)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SDWLRO            PRINT    SD WAIT LIST (409.3)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SDWLWTR           PRINT    SD WAIT LIST (409.3)    Modified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Additional Information: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New Service Requests (NSRs):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Patient Safety Issues (PSIs):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Remedy Ticket(s) &amp; Overview: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Test Sites: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FB7E97" w:rsidRPr="00FB7E97" w:rsidRDefault="00FB7E97" w:rsidP="00FB7E97">
            <w:pPr>
              <w:rPr>
                <w:rFonts w:ascii="r_ansi" w:hAnsi="r_ansi"/>
                <w:sz w:val="16"/>
                <w:szCs w:val="16"/>
              </w:rPr>
            </w:pPr>
            <w:r w:rsidRPr="00FB7E97">
              <w:rPr>
                <w:rFonts w:ascii="r_ansi" w:hAnsi="r_ansi"/>
                <w:sz w:val="16"/>
                <w:szCs w:val="16"/>
              </w:rPr>
              <w:t>Asheville</w:t>
            </w:r>
          </w:p>
          <w:p w:rsidR="00FB7E97" w:rsidRPr="00FB7E97" w:rsidRDefault="00FB7E97" w:rsidP="00FB7E97">
            <w:pPr>
              <w:rPr>
                <w:rFonts w:ascii="r_ansi" w:hAnsi="r_ansi"/>
                <w:sz w:val="16"/>
                <w:szCs w:val="16"/>
              </w:rPr>
            </w:pPr>
            <w:r w:rsidRPr="00FB7E97">
              <w:rPr>
                <w:rFonts w:ascii="r_ansi" w:hAnsi="r_ansi"/>
                <w:sz w:val="16"/>
                <w:szCs w:val="16"/>
              </w:rPr>
              <w:t>Hudson Valley</w:t>
            </w:r>
          </w:p>
          <w:p w:rsidR="00FB7E97" w:rsidRDefault="00FB7E97" w:rsidP="00FB7E97">
            <w:pPr>
              <w:rPr>
                <w:rFonts w:ascii="r_ansi" w:hAnsi="r_ansi"/>
                <w:sz w:val="16"/>
                <w:szCs w:val="16"/>
              </w:rPr>
            </w:pPr>
            <w:r w:rsidRPr="00FB7E97">
              <w:rPr>
                <w:rFonts w:ascii="r_ansi" w:hAnsi="r_ansi"/>
                <w:sz w:val="16"/>
                <w:szCs w:val="16"/>
              </w:rPr>
              <w:t xml:space="preserve">Salt Lake City </w:t>
            </w:r>
          </w:p>
          <w:p w:rsidR="00FB7E97" w:rsidRPr="00FB7E97" w:rsidRDefault="00FB7E97" w:rsidP="00FB7E97">
            <w:pPr>
              <w:rPr>
                <w:rFonts w:ascii="r_ansi" w:hAnsi="r_ansi"/>
                <w:sz w:val="16"/>
                <w:szCs w:val="16"/>
              </w:rPr>
            </w:pPr>
            <w:r>
              <w:rPr>
                <w:rFonts w:ascii="r_ansi" w:hAnsi="r_ansi"/>
                <w:sz w:val="16"/>
                <w:szCs w:val="16"/>
              </w:rPr>
              <w:t>Chillicothe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Software and Documentation Retrieval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Software being released as a host file and/or documentation describing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the</w:t>
            </w:r>
            <w:proofErr w:type="gramEnd"/>
            <w:r w:rsidRPr="0008249E">
              <w:rPr>
                <w:rFonts w:ascii="r_ansi" w:hAnsi="r_ansi" w:cs="r_ansi"/>
                <w:sz w:val="16"/>
                <w:szCs w:val="16"/>
              </w:rPr>
              <w:t xml:space="preserve"> new functionality introduced by this patch are available.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preferred method is to retrieve files from download.vista.med.va.gov.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transmits the files from the first available server. Sites may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also</w:t>
            </w:r>
            <w:proofErr w:type="gramEnd"/>
            <w:r w:rsidRPr="0008249E">
              <w:rPr>
                <w:rFonts w:ascii="r_ansi" w:hAnsi="r_ansi" w:cs="r_ansi"/>
                <w:sz w:val="16"/>
                <w:szCs w:val="16"/>
              </w:rPr>
              <w:t xml:space="preserve"> elect to retrieve files directly from a specific server.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Sites may retrieve the software and/or documentation directly using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Secure File Transfer Protocol (SFTP) from the ANONYMOUS.SOFTWARE directory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at the following OI Field Offices: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Albany:                 fo-albany.med.va.gov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Hines:                  fo-hines.med.va.gov</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Salt Lake City:         fo-slc.med.va.gov&gt;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documentation will be in the form of Adobe Acrobat files.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Documentation can also be found on the VA Software Documentation Library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at: http://www4.va.gov/vdl/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Title                         File Name                       FTP Mode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SCHEDULING Appt Menu          VSE_APPT.PDF                    (binary)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SCHEDULING Technical Manual   VSE_TM.PDF                      (binary)</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Patch Installation: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Pre/Post Installation Overview: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Pre-Installation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This patch may be installed with users on the system although it is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recommended that it be installed during non-peak hours to minimize</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potential</w:t>
            </w:r>
            <w:proofErr w:type="gramEnd"/>
            <w:r w:rsidRPr="0008249E">
              <w:rPr>
                <w:rFonts w:ascii="r_ansi" w:hAnsi="r_ansi" w:cs="r_ansi"/>
                <w:sz w:val="16"/>
                <w:szCs w:val="16"/>
              </w:rPr>
              <w:t xml:space="preserve"> disruption to users. This patch should take less than 5 </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minutes</w:t>
            </w:r>
            <w:proofErr w:type="gramEnd"/>
            <w:r w:rsidRPr="0008249E">
              <w:rPr>
                <w:rFonts w:ascii="r_ansi" w:hAnsi="r_ansi" w:cs="r_ansi"/>
                <w:sz w:val="16"/>
                <w:szCs w:val="16"/>
              </w:rPr>
              <w:t xml:space="preserve"> to install.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If installed during the normal workday, it is recommended that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following entries in the OPTION file (#19) be disabled to prevent possible</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conflicts</w:t>
            </w:r>
            <w:proofErr w:type="gramEnd"/>
            <w:r w:rsidRPr="0008249E">
              <w:rPr>
                <w:rFonts w:ascii="r_ansi" w:hAnsi="r_ansi" w:cs="r_ansi"/>
                <w:sz w:val="16"/>
                <w:szCs w:val="16"/>
              </w:rPr>
              <w:t xml:space="preserve"> while running the KIDS Install. Other VistA users will not be</w:t>
            </w:r>
          </w:p>
          <w:p w:rsidR="0008249E" w:rsidRPr="0008249E" w:rsidRDefault="0008249E" w:rsidP="0008249E">
            <w:pPr>
              <w:autoSpaceDE w:val="0"/>
              <w:autoSpaceDN w:val="0"/>
              <w:adjustRightInd w:val="0"/>
              <w:rPr>
                <w:rFonts w:ascii="r_ansi" w:hAnsi="r_ansi" w:cs="r_ansi"/>
                <w:sz w:val="16"/>
                <w:szCs w:val="16"/>
              </w:rPr>
            </w:pPr>
            <w:proofErr w:type="gramStart"/>
            <w:r w:rsidRPr="0008249E">
              <w:rPr>
                <w:rFonts w:ascii="r_ansi" w:hAnsi="r_ansi" w:cs="r_ansi"/>
                <w:sz w:val="16"/>
                <w:szCs w:val="16"/>
              </w:rPr>
              <w:t>affected</w:t>
            </w:r>
            <w:proofErr w:type="gramEnd"/>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Scheduling Menu                  [SDUSER]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Wait List (Sch/PCMM) Menu        [SD WAIT LIST MENU]</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Wait List (Sch/PCMM) Reports     [SD WAIT LIST REPORTS MENU]</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1.  Choose the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message containing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2.  Choose the INSTALL/CHECK MESSAGE </w:t>
            </w:r>
            <w:proofErr w:type="spellStart"/>
            <w:r w:rsidRPr="0008249E">
              <w:rPr>
                <w:rFonts w:ascii="r_ansi" w:hAnsi="r_ansi" w:cs="r_ansi"/>
                <w:sz w:val="16"/>
                <w:szCs w:val="16"/>
              </w:rPr>
              <w:t>PackMan</w:t>
            </w:r>
            <w:proofErr w:type="spellEnd"/>
            <w:r w:rsidRPr="0008249E">
              <w:rPr>
                <w:rFonts w:ascii="r_ansi" w:hAnsi="r_ansi" w:cs="r_ansi"/>
                <w:sz w:val="16"/>
                <w:szCs w:val="16"/>
              </w:rPr>
              <w:t xml:space="preserve"> option.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3.  From the Kernel Installation and Distribution System Menu, select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the</w:t>
            </w:r>
            <w:proofErr w:type="gramEnd"/>
            <w:r w:rsidRPr="0008249E">
              <w:rPr>
                <w:rFonts w:ascii="r_ansi" w:hAnsi="r_ansi" w:cs="r_ansi"/>
                <w:sz w:val="16"/>
                <w:szCs w:val="16"/>
              </w:rPr>
              <w:t xml:space="preserve"> Installation Menu.  From this menu, you may elect to use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following</w:t>
            </w:r>
            <w:proofErr w:type="gramEnd"/>
            <w:r w:rsidRPr="0008249E">
              <w:rPr>
                <w:rFonts w:ascii="r_ansi" w:hAnsi="r_ansi" w:cs="r_ansi"/>
                <w:sz w:val="16"/>
                <w:szCs w:val="16"/>
              </w:rPr>
              <w:t xml:space="preserve"> options. When prompted for the INSTALL NAME enter the patch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  Backup a Transport Global - This option will create a backup</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message</w:t>
            </w:r>
            <w:proofErr w:type="gramEnd"/>
            <w:r w:rsidRPr="0008249E">
              <w:rPr>
                <w:rFonts w:ascii="r_ansi" w:hAnsi="r_ansi" w:cs="r_ansi"/>
                <w:sz w:val="16"/>
                <w:szCs w:val="16"/>
              </w:rPr>
              <w:t xml:space="preserve"> of any routines exported with this patch. It will not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backup</w:t>
            </w:r>
            <w:proofErr w:type="gramEnd"/>
            <w:r w:rsidRPr="0008249E">
              <w:rPr>
                <w:rFonts w:ascii="r_ansi" w:hAnsi="r_ansi" w:cs="r_ansi"/>
                <w:sz w:val="16"/>
                <w:szCs w:val="16"/>
              </w:rPr>
              <w:t xml:space="preserve"> any other changes such as DDs or templates.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  Compare Transport Global to Current System - This option will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allow you to view all changes that will be made when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is</w:t>
            </w:r>
            <w:proofErr w:type="gramEnd"/>
            <w:r w:rsidRPr="0008249E">
              <w:rPr>
                <w:rFonts w:ascii="r_ansi" w:hAnsi="r_ansi" w:cs="r_ansi"/>
                <w:sz w:val="16"/>
                <w:szCs w:val="16"/>
              </w:rPr>
              <w:t xml:space="preserve"> installed.  It compares all components of this patch</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routines</w:t>
            </w:r>
            <w:proofErr w:type="gramEnd"/>
            <w:r w:rsidRPr="0008249E">
              <w:rPr>
                <w:rFonts w:ascii="r_ansi" w:hAnsi="r_ansi" w:cs="r_ansi"/>
                <w:sz w:val="16"/>
                <w:szCs w:val="16"/>
              </w:rPr>
              <w:t>, DDs, templates, etc.).</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c.  Verify Checksums in Transport Global - This option will allow</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you to ensure the integrity of the routines that are in the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transport</w:t>
            </w:r>
            <w:proofErr w:type="gramEnd"/>
            <w:r w:rsidRPr="0008249E">
              <w:rPr>
                <w:rFonts w:ascii="r_ansi" w:hAnsi="r_ansi" w:cs="r_ansi"/>
                <w:sz w:val="16"/>
                <w:szCs w:val="16"/>
              </w:rPr>
              <w:t xml:space="preserve"> global.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4.  From the Installation Menu, select the Install Package(s) option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choose</w:t>
            </w:r>
            <w:proofErr w:type="gramEnd"/>
            <w:r w:rsidRPr="0008249E">
              <w:rPr>
                <w:rFonts w:ascii="r_ansi" w:hAnsi="r_ansi" w:cs="r_ansi"/>
                <w:sz w:val="16"/>
                <w:szCs w:val="16"/>
              </w:rPr>
              <w:t xml:space="preserve"> the patch to install. Enter SD*5.3*645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5.  When prompted 'Want KIDS to Rebuild Menu Trees Upon Completion of</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Install? NO//' press 'Enter'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6.  When prompted 'Want KIDS to INHIBIT LOGONs during the install?</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NO//' press 'Enter'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7.  When prompted 'Want to DISABLE Scheduled Options, Menu Options,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and</w:t>
            </w:r>
            <w:proofErr w:type="gramEnd"/>
            <w:r w:rsidRPr="0008249E">
              <w:rPr>
                <w:rFonts w:ascii="r_ansi" w:hAnsi="r_ansi" w:cs="r_ansi"/>
                <w:sz w:val="16"/>
                <w:szCs w:val="16"/>
              </w:rPr>
              <w:t xml:space="preserve"> Protocols? NO//' respond YES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a) When prompted 'Enter options you wish to mark as "Out of Order":',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enter the following:</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Scheduling Menu                  [SDUSER]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Wait List (Sch/PCMM) Menu        [SD WAIT LIST MENU]</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Wait List (Sch/PCMM) Reports     [SD WAIT LIST REPORTS MENU]</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 When prompted 'Enter protocols you wish to mark as "Out of</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Order":', just press ENTER.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8.  If prompted 'Delay Install (Minutes):  (0 - 60): 0//' respond 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Post-Installation Instructions: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N/A</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Information:</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second line of each of these routines now looks like:</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;;5.3;Scheduling;**[Patch List]**;AUG 13, 1993;Build 7</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The checksums below are new checksums, and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roofErr w:type="gramStart"/>
            <w:r w:rsidRPr="0008249E">
              <w:rPr>
                <w:rFonts w:ascii="r_ansi" w:hAnsi="r_ansi" w:cs="r_ansi"/>
                <w:sz w:val="16"/>
                <w:szCs w:val="16"/>
              </w:rPr>
              <w:t>can</w:t>
            </w:r>
            <w:proofErr w:type="gramEnd"/>
            <w:r w:rsidRPr="0008249E">
              <w:rPr>
                <w:rFonts w:ascii="r_ansi" w:hAnsi="r_ansi" w:cs="r_ansi"/>
                <w:sz w:val="16"/>
                <w:szCs w:val="16"/>
              </w:rPr>
              <w:t xml:space="preserve"> be checked with CHECK1^XTSUMBLD.</w:t>
            </w:r>
          </w:p>
          <w:p w:rsidR="0008249E" w:rsidRPr="0008249E" w:rsidRDefault="0008249E" w:rsidP="0008249E">
            <w:pPr>
              <w:autoSpaceDE w:val="0"/>
              <w:autoSpaceDN w:val="0"/>
              <w:adjustRightInd w:val="0"/>
              <w:rPr>
                <w:rFonts w:ascii="r_ansi" w:hAnsi="r_ansi" w:cs="r_ansi"/>
                <w:sz w:val="16"/>
                <w:szCs w:val="16"/>
              </w:rPr>
            </w:pP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SCRPW62</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B35851518   After: B38498572  **267,269,358,491,645**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SCRPW77</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Before:B100471899   After:B111268055  **223,241,291,645**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SCRPW78</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B18943883   After: B20645395  **291,645**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SDAMEP3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B19773146   After: B21041626  **20,241,645**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SDM0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B92285197   After: B93886442  **140,167,206,186,223,237,241,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384,334,547,621,622,645**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SDM2A</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B21288152   After: B21850662  **446,528,567,594,611,645**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SDMM1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B15878644   After: B16255799  **28,206,168,327,622,645**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SDWL120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B7543417   After:  B7897103  **446,645**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SDWLE110</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B24136390   After: B23562010  **263,273,424,454,554,645**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SDWLE7</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B15146200   After: B14943839  **446,645**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SDWLI</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B76987504   After: B79675388  **263,327,394,446,524,505,611,645**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SDWLIFT3</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B62360655   After: B62511843  **415,446,645**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SDWLIFT6</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B60221443   After: B60758561  **415,446,645**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SDWLRAD</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B20939529   After: B20910333  **263,645**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SDWLROF</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B30475987   After: B31584484  **263,414,645**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SDWLROS</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B33019881   After: B32624484  **263,414,645**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SDWLRPS1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B42004976   After: B41748823  **263,412,645**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SDWLRPT1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B43599634   After: B45492477  **263,399,394,645**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SDWLRQ1</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B39567538   After: B40571252  **263,399,412,425,448,645**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Name: SDWLWTR</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Before:  B2642955   After:  B2690330  **419,645**</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 xml:space="preserve"> </w:t>
            </w:r>
          </w:p>
          <w:p w:rsidR="0008249E" w:rsidRPr="0008249E" w:rsidRDefault="0008249E" w:rsidP="0008249E">
            <w:pPr>
              <w:autoSpaceDE w:val="0"/>
              <w:autoSpaceDN w:val="0"/>
              <w:adjustRightInd w:val="0"/>
              <w:rPr>
                <w:rFonts w:ascii="r_ansi" w:hAnsi="r_ansi" w:cs="r_ansi"/>
                <w:sz w:val="16"/>
                <w:szCs w:val="16"/>
              </w:rPr>
            </w:pPr>
            <w:r w:rsidRPr="0008249E">
              <w:rPr>
                <w:rFonts w:ascii="r_ansi" w:hAnsi="r_ansi" w:cs="r_ansi"/>
                <w:sz w:val="16"/>
                <w:szCs w:val="16"/>
              </w:rPr>
              <w:t>Routine list of preceding patches: 291, 414, 419, 448, 491, 554, 611, 622</w:t>
            </w:r>
          </w:p>
        </w:tc>
      </w:tr>
    </w:tbl>
    <w:p w:rsidR="0008249E" w:rsidRPr="0008249E" w:rsidRDefault="0008249E" w:rsidP="0008249E">
      <w:pPr>
        <w:pStyle w:val="BodyText"/>
      </w:pPr>
    </w:p>
    <w:p w:rsidR="002D3E62" w:rsidRDefault="002D3E62" w:rsidP="006B2E65"/>
    <w:p w:rsidR="008D10AD" w:rsidRPr="00F96910" w:rsidRDefault="008D10AD" w:rsidP="006B2E65">
      <w:pPr>
        <w:rPr>
          <w:szCs w:val="32"/>
        </w:rPr>
      </w:pPr>
    </w:p>
    <w:p w:rsidR="00D45134" w:rsidRPr="006B2E65" w:rsidRDefault="00D45134" w:rsidP="008D10AD">
      <w:pPr>
        <w:pStyle w:val="BodyText"/>
        <w:rPr>
          <w:sz w:val="16"/>
          <w:szCs w:val="16"/>
        </w:rPr>
      </w:pPr>
    </w:p>
    <w:p w:rsidR="00EA4424" w:rsidRDefault="00EA4424">
      <w:pPr>
        <w:rPr>
          <w:rFonts w:ascii="Arial" w:hAnsi="Arial" w:cs="Arial"/>
          <w:b/>
          <w:iCs/>
          <w:kern w:val="32"/>
          <w:sz w:val="32"/>
          <w:szCs w:val="28"/>
        </w:rPr>
      </w:pPr>
      <w:r>
        <w:br w:type="page"/>
      </w:r>
    </w:p>
    <w:p w:rsidR="0008249E" w:rsidRDefault="0008249E" w:rsidP="008D10AD">
      <w:pPr>
        <w:pStyle w:val="Heading2"/>
      </w:pPr>
      <w:bookmarkStart w:id="21" w:name="_Toc448917518"/>
      <w:r>
        <w:t>GMRC*3.0*83</w:t>
      </w:r>
      <w:bookmarkEnd w:id="21"/>
    </w:p>
    <w:tbl>
      <w:tblPr>
        <w:tblStyle w:val="TableGrid"/>
        <w:tblW w:w="0" w:type="auto"/>
        <w:tblLook w:val="04A0" w:firstRow="1" w:lastRow="0" w:firstColumn="1" w:lastColumn="0" w:noHBand="0" w:noVBand="1"/>
      </w:tblPr>
      <w:tblGrid>
        <w:gridCol w:w="9576"/>
      </w:tblGrid>
      <w:tr w:rsidR="0008249E" w:rsidRPr="00FB7E97" w:rsidTr="0008249E">
        <w:tc>
          <w:tcPr>
            <w:tcW w:w="9576" w:type="dxa"/>
          </w:tcPr>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Run Date: APR 15, 2016                      Designation: GMRC*3*83</w:t>
            </w:r>
          </w:p>
          <w:p w:rsidR="0008249E" w:rsidRPr="00FB7E97" w:rsidRDefault="0008249E" w:rsidP="0008249E">
            <w:pPr>
              <w:rPr>
                <w:rFonts w:ascii="r_ansi" w:hAnsi="r_ansi"/>
                <w:sz w:val="16"/>
                <w:szCs w:val="16"/>
              </w:rPr>
            </w:pPr>
            <w:r w:rsidRPr="00FB7E97">
              <w:rPr>
                <w:rFonts w:ascii="r_ansi" w:hAnsi="r_ansi"/>
                <w:sz w:val="16"/>
                <w:szCs w:val="16"/>
              </w:rPr>
              <w:t>Package : CONSULT/REQUEST TRACKING          Priority   : MANDATORY</w:t>
            </w:r>
          </w:p>
          <w:p w:rsidR="0008249E" w:rsidRPr="00FB7E97" w:rsidRDefault="0008249E" w:rsidP="0008249E">
            <w:pPr>
              <w:rPr>
                <w:rFonts w:ascii="r_ansi" w:hAnsi="r_ansi"/>
                <w:sz w:val="16"/>
                <w:szCs w:val="16"/>
              </w:rPr>
            </w:pPr>
            <w:r w:rsidRPr="00FB7E97">
              <w:rPr>
                <w:rFonts w:ascii="r_ansi" w:hAnsi="r_ansi"/>
                <w:sz w:val="16"/>
                <w:szCs w:val="16"/>
              </w:rPr>
              <w:t>Version : 3                                 Status     : UNDER DEVELOPMENT</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r w:rsidRPr="00FB7E97">
              <w:rPr>
                <w:rFonts w:ascii="r_ansi" w:hAnsi="r_ansi"/>
                <w:sz w:val="16"/>
                <w:szCs w:val="16"/>
              </w:rPr>
              <w:t>Subject:  SUPPORT FOR VISTA SCHEDULING ENHANCEMENTS E1-E2</w:t>
            </w: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r w:rsidRPr="00FB7E97">
              <w:rPr>
                <w:rFonts w:ascii="r_ansi" w:hAnsi="r_ansi"/>
                <w:sz w:val="16"/>
                <w:szCs w:val="16"/>
              </w:rPr>
              <w:t>Category:  ROUTINE</w:t>
            </w:r>
          </w:p>
          <w:p w:rsidR="0008249E" w:rsidRPr="00FB7E97" w:rsidRDefault="0008249E" w:rsidP="0008249E">
            <w:pPr>
              <w:rPr>
                <w:rFonts w:ascii="r_ansi" w:hAnsi="r_ansi"/>
                <w:sz w:val="16"/>
                <w:szCs w:val="16"/>
              </w:rPr>
            </w:pPr>
            <w:r w:rsidRPr="00FB7E97">
              <w:rPr>
                <w:rFonts w:ascii="r_ansi" w:hAnsi="r_ansi"/>
                <w:sz w:val="16"/>
                <w:szCs w:val="16"/>
              </w:rPr>
              <w:t xml:space="preserve">           ENHANCEMENT</w:t>
            </w:r>
          </w:p>
          <w:p w:rsidR="0008249E" w:rsidRPr="00FB7E97" w:rsidRDefault="0008249E" w:rsidP="0008249E">
            <w:pPr>
              <w:rPr>
                <w:rFonts w:ascii="r_ansi" w:hAnsi="r_ansi"/>
                <w:sz w:val="16"/>
                <w:szCs w:val="16"/>
              </w:rPr>
            </w:pPr>
            <w:r w:rsidRPr="00FB7E97">
              <w:rPr>
                <w:rFonts w:ascii="r_ansi" w:hAnsi="r_ansi"/>
                <w:sz w:val="16"/>
                <w:szCs w:val="16"/>
              </w:rPr>
              <w:t xml:space="preserve">           DATA DICTIONARY</w:t>
            </w: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r w:rsidRPr="00FB7E97">
              <w:rPr>
                <w:rFonts w:ascii="r_ansi" w:hAnsi="r_ansi"/>
                <w:sz w:val="16"/>
                <w:szCs w:val="16"/>
              </w:rPr>
              <w:t>Description:</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This patch will support the VistA Scheduling Enhancements E1-E2 project with </w:t>
            </w:r>
          </w:p>
          <w:p w:rsidR="0008249E" w:rsidRPr="00FB7E97" w:rsidRDefault="0008249E" w:rsidP="0008249E">
            <w:pPr>
              <w:rPr>
                <w:rFonts w:ascii="r_ansi" w:hAnsi="r_ansi"/>
                <w:sz w:val="16"/>
                <w:szCs w:val="16"/>
              </w:rPr>
            </w:pPr>
            <w:proofErr w:type="gramStart"/>
            <w:r w:rsidRPr="00FB7E97">
              <w:rPr>
                <w:rFonts w:ascii="r_ansi" w:hAnsi="r_ansi"/>
                <w:sz w:val="16"/>
                <w:szCs w:val="16"/>
              </w:rPr>
              <w:t>data</w:t>
            </w:r>
            <w:proofErr w:type="gramEnd"/>
            <w:r w:rsidRPr="00FB7E97">
              <w:rPr>
                <w:rFonts w:ascii="r_ansi" w:hAnsi="r_ansi"/>
                <w:sz w:val="16"/>
                <w:szCs w:val="16"/>
              </w:rPr>
              <w:t xml:space="preserve"> dictionary changes in the REQUEST/CONSULTATION file #123. A brand new </w:t>
            </w:r>
          </w:p>
          <w:p w:rsidR="0008249E" w:rsidRPr="00FB7E97" w:rsidRDefault="0008249E" w:rsidP="0008249E">
            <w:pPr>
              <w:rPr>
                <w:rFonts w:ascii="r_ansi" w:hAnsi="r_ansi"/>
                <w:sz w:val="16"/>
                <w:szCs w:val="16"/>
              </w:rPr>
            </w:pPr>
            <w:r w:rsidRPr="00FB7E97">
              <w:rPr>
                <w:rFonts w:ascii="r_ansi" w:hAnsi="r_ansi"/>
                <w:sz w:val="16"/>
                <w:szCs w:val="16"/>
              </w:rPr>
              <w:t xml:space="preserve">MUMPS cross reference ("AG") is created in the file for the exclusive use of a </w:t>
            </w:r>
          </w:p>
          <w:p w:rsidR="0008249E" w:rsidRPr="00FB7E97" w:rsidRDefault="0008249E" w:rsidP="0008249E">
            <w:pPr>
              <w:rPr>
                <w:rFonts w:ascii="r_ansi" w:hAnsi="r_ansi"/>
                <w:sz w:val="16"/>
                <w:szCs w:val="16"/>
              </w:rPr>
            </w:pPr>
            <w:proofErr w:type="gramStart"/>
            <w:r w:rsidRPr="00FB7E97">
              <w:rPr>
                <w:rFonts w:ascii="r_ansi" w:hAnsi="r_ansi"/>
                <w:sz w:val="16"/>
                <w:szCs w:val="16"/>
              </w:rPr>
              <w:t>report</w:t>
            </w:r>
            <w:proofErr w:type="gramEnd"/>
            <w:r w:rsidRPr="00FB7E97">
              <w:rPr>
                <w:rFonts w:ascii="r_ansi" w:hAnsi="r_ansi"/>
                <w:sz w:val="16"/>
                <w:szCs w:val="16"/>
              </w:rPr>
              <w:t xml:space="preserve"> from patch SD*5.3*627.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PLEASE TAKE NOTICE: GMRC*3.0*83 MUST BE INSTALLED BEFORE SD*5.3*627.</w:t>
            </w:r>
          </w:p>
          <w:p w:rsidR="0008249E" w:rsidRPr="00FB7E97" w:rsidRDefault="0008249E" w:rsidP="0008249E">
            <w:pPr>
              <w:rPr>
                <w:rFonts w:ascii="r_ansi" w:hAnsi="r_ansi"/>
                <w:sz w:val="16"/>
                <w:szCs w:val="16"/>
              </w:rPr>
            </w:pPr>
            <w:r w:rsidRPr="00FB7E97">
              <w:rPr>
                <w:rFonts w:ascii="r_ansi" w:hAnsi="r_ansi"/>
                <w:sz w:val="16"/>
                <w:szCs w:val="16"/>
              </w:rPr>
              <w:t>Any VistA application that would normally make changes to file #123 must</w:t>
            </w:r>
          </w:p>
          <w:p w:rsidR="0008249E" w:rsidRPr="00FB7E97" w:rsidRDefault="0008249E" w:rsidP="0008249E">
            <w:pPr>
              <w:rPr>
                <w:rFonts w:ascii="r_ansi" w:hAnsi="r_ansi"/>
                <w:sz w:val="16"/>
                <w:szCs w:val="16"/>
              </w:rPr>
            </w:pPr>
            <w:proofErr w:type="gramStart"/>
            <w:r w:rsidRPr="00FB7E97">
              <w:rPr>
                <w:rFonts w:ascii="r_ansi" w:hAnsi="r_ansi"/>
                <w:sz w:val="16"/>
                <w:szCs w:val="16"/>
              </w:rPr>
              <w:t>not</w:t>
            </w:r>
            <w:proofErr w:type="gramEnd"/>
            <w:r w:rsidRPr="00FB7E97">
              <w:rPr>
                <w:rFonts w:ascii="r_ansi" w:hAnsi="r_ansi"/>
                <w:sz w:val="16"/>
                <w:szCs w:val="16"/>
              </w:rPr>
              <w:t xml:space="preserve"> do so until after this patch has completed installation. The time to</w:t>
            </w:r>
          </w:p>
          <w:p w:rsidR="0008249E" w:rsidRPr="00FB7E97" w:rsidRDefault="0008249E" w:rsidP="0008249E">
            <w:pPr>
              <w:rPr>
                <w:rFonts w:ascii="r_ansi" w:hAnsi="r_ansi"/>
                <w:sz w:val="16"/>
                <w:szCs w:val="16"/>
              </w:rPr>
            </w:pPr>
            <w:r w:rsidRPr="00FB7E97">
              <w:rPr>
                <w:rFonts w:ascii="r_ansi" w:hAnsi="r_ansi"/>
                <w:sz w:val="16"/>
                <w:szCs w:val="16"/>
              </w:rPr>
              <w:t>complete installation depends on the number of entries recorded in the</w:t>
            </w:r>
          </w:p>
          <w:p w:rsidR="0008249E" w:rsidRPr="00FB7E97" w:rsidRDefault="0008249E" w:rsidP="0008249E">
            <w:pPr>
              <w:rPr>
                <w:rFonts w:ascii="r_ansi" w:hAnsi="r_ansi"/>
                <w:sz w:val="16"/>
                <w:szCs w:val="16"/>
              </w:rPr>
            </w:pPr>
            <w:proofErr w:type="gramStart"/>
            <w:r w:rsidRPr="00FB7E97">
              <w:rPr>
                <w:rFonts w:ascii="r_ansi" w:hAnsi="r_ansi"/>
                <w:sz w:val="16"/>
                <w:szCs w:val="16"/>
              </w:rPr>
              <w:t>file</w:t>
            </w:r>
            <w:proofErr w:type="gramEnd"/>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Patch Components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Files &amp; Fields Associated: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File Name (#)            Field Name (#)             NEW/MODIFIED/DELETED</w:t>
            </w:r>
          </w:p>
          <w:p w:rsidR="0008249E" w:rsidRPr="00FB7E97" w:rsidRDefault="0008249E" w:rsidP="0008249E">
            <w:pPr>
              <w:rPr>
                <w:rFonts w:ascii="r_ansi" w:hAnsi="r_ansi"/>
                <w:sz w:val="16"/>
                <w:szCs w:val="16"/>
              </w:rPr>
            </w:pPr>
            <w:r w:rsidRPr="00FB7E97">
              <w:rPr>
                <w:rFonts w:ascii="r_ansi" w:hAnsi="r_ansi"/>
                <w:sz w:val="16"/>
                <w:szCs w:val="16"/>
              </w:rPr>
              <w:t>-------------            --------------             --------------------</w:t>
            </w:r>
          </w:p>
          <w:p w:rsidR="0008249E" w:rsidRPr="00FB7E97" w:rsidRDefault="0008249E" w:rsidP="0008249E">
            <w:pPr>
              <w:rPr>
                <w:rFonts w:ascii="r_ansi" w:hAnsi="r_ansi"/>
                <w:sz w:val="16"/>
                <w:szCs w:val="16"/>
              </w:rPr>
            </w:pPr>
            <w:r w:rsidRPr="00FB7E97">
              <w:rPr>
                <w:rFonts w:ascii="r_ansi" w:hAnsi="r_ansi"/>
                <w:sz w:val="16"/>
                <w:szCs w:val="16"/>
              </w:rPr>
              <w:t xml:space="preserve">REQUEST/CONSULTATION     REQUEST PROCESSING         MODIFIED </w:t>
            </w:r>
          </w:p>
          <w:p w:rsidR="0008249E" w:rsidRPr="00FB7E97" w:rsidRDefault="0008249E" w:rsidP="0008249E">
            <w:pPr>
              <w:rPr>
                <w:rFonts w:ascii="r_ansi" w:hAnsi="r_ansi"/>
                <w:sz w:val="16"/>
                <w:szCs w:val="16"/>
              </w:rPr>
            </w:pPr>
            <w:r w:rsidRPr="00FB7E97">
              <w:rPr>
                <w:rFonts w:ascii="r_ansi" w:hAnsi="r_ansi"/>
                <w:sz w:val="16"/>
                <w:szCs w:val="16"/>
              </w:rPr>
              <w:t xml:space="preserve"> (123)                   ACTIVITY (40)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Forms Associated: 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Mail Groups Associated: 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Options Associated: 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Protocols Associated: 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Security Keys Associated: 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Templates Associated: 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Additional Information: 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New Service Requests (NSRs):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 xml:space="preserve">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Patient Safety Issues (PSIs):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 xml:space="preserve">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Remedy Ticket(s) &amp; Overviews: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 xml:space="preserve">N/A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Test Sites: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Asheville</w:t>
            </w:r>
          </w:p>
          <w:p w:rsidR="0008249E" w:rsidRPr="00FB7E97" w:rsidRDefault="0008249E" w:rsidP="0008249E">
            <w:pPr>
              <w:rPr>
                <w:rFonts w:ascii="r_ansi" w:hAnsi="r_ansi"/>
                <w:sz w:val="16"/>
                <w:szCs w:val="16"/>
              </w:rPr>
            </w:pPr>
            <w:r w:rsidRPr="00FB7E97">
              <w:rPr>
                <w:rFonts w:ascii="r_ansi" w:hAnsi="r_ansi"/>
                <w:sz w:val="16"/>
                <w:szCs w:val="16"/>
              </w:rPr>
              <w:t>Hudson Valley</w:t>
            </w:r>
          </w:p>
          <w:p w:rsidR="0008249E" w:rsidRDefault="0008249E" w:rsidP="0008249E">
            <w:pPr>
              <w:rPr>
                <w:rFonts w:ascii="r_ansi" w:hAnsi="r_ansi"/>
                <w:sz w:val="16"/>
                <w:szCs w:val="16"/>
              </w:rPr>
            </w:pPr>
            <w:r w:rsidRPr="00FB7E97">
              <w:rPr>
                <w:rFonts w:ascii="r_ansi" w:hAnsi="r_ansi"/>
                <w:sz w:val="16"/>
                <w:szCs w:val="16"/>
              </w:rPr>
              <w:t xml:space="preserve">Salt Lake City </w:t>
            </w:r>
          </w:p>
          <w:p w:rsidR="00FB7E97" w:rsidRPr="00FB7E97" w:rsidRDefault="00FB7E97" w:rsidP="0008249E">
            <w:pPr>
              <w:rPr>
                <w:rFonts w:ascii="r_ansi" w:hAnsi="r_ansi"/>
                <w:sz w:val="16"/>
                <w:szCs w:val="16"/>
              </w:rPr>
            </w:pPr>
            <w:r>
              <w:rPr>
                <w:rFonts w:ascii="r_ansi" w:hAnsi="r_ansi"/>
                <w:sz w:val="16"/>
                <w:szCs w:val="16"/>
              </w:rPr>
              <w:t>Chillicothe</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Software and Documentation Retrieval Instructions: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 xml:space="preserve">Software being released as a host file and/or documentation describing </w:t>
            </w:r>
          </w:p>
          <w:p w:rsidR="0008249E" w:rsidRPr="00FB7E97" w:rsidRDefault="0008249E" w:rsidP="0008249E">
            <w:pPr>
              <w:rPr>
                <w:rFonts w:ascii="r_ansi" w:hAnsi="r_ansi"/>
                <w:sz w:val="16"/>
                <w:szCs w:val="16"/>
              </w:rPr>
            </w:pPr>
            <w:proofErr w:type="gramStart"/>
            <w:r w:rsidRPr="00FB7E97">
              <w:rPr>
                <w:rFonts w:ascii="r_ansi" w:hAnsi="r_ansi"/>
                <w:sz w:val="16"/>
                <w:szCs w:val="16"/>
              </w:rPr>
              <w:t>the</w:t>
            </w:r>
            <w:proofErr w:type="gramEnd"/>
            <w:r w:rsidRPr="00FB7E97">
              <w:rPr>
                <w:rFonts w:ascii="r_ansi" w:hAnsi="r_ansi"/>
                <w:sz w:val="16"/>
                <w:szCs w:val="16"/>
              </w:rPr>
              <w:t xml:space="preserve"> new functionality introduced by this patch are available.</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The preferred method is to retrieve files from download.vista.med.va.gov.</w:t>
            </w:r>
          </w:p>
          <w:p w:rsidR="0008249E" w:rsidRPr="00FB7E97" w:rsidRDefault="0008249E" w:rsidP="0008249E">
            <w:pPr>
              <w:rPr>
                <w:rFonts w:ascii="r_ansi" w:hAnsi="r_ansi"/>
                <w:sz w:val="16"/>
                <w:szCs w:val="16"/>
              </w:rPr>
            </w:pPr>
            <w:r w:rsidRPr="00FB7E97">
              <w:rPr>
                <w:rFonts w:ascii="r_ansi" w:hAnsi="r_ansi"/>
                <w:sz w:val="16"/>
                <w:szCs w:val="16"/>
              </w:rPr>
              <w:t xml:space="preserve">This transmits the files from the first available server. Sites may </w:t>
            </w:r>
          </w:p>
          <w:p w:rsidR="0008249E" w:rsidRPr="00FB7E97" w:rsidRDefault="0008249E" w:rsidP="0008249E">
            <w:pPr>
              <w:rPr>
                <w:rFonts w:ascii="r_ansi" w:hAnsi="r_ansi"/>
                <w:sz w:val="16"/>
                <w:szCs w:val="16"/>
              </w:rPr>
            </w:pPr>
            <w:proofErr w:type="gramStart"/>
            <w:r w:rsidRPr="00FB7E97">
              <w:rPr>
                <w:rFonts w:ascii="r_ansi" w:hAnsi="r_ansi"/>
                <w:sz w:val="16"/>
                <w:szCs w:val="16"/>
              </w:rPr>
              <w:t>also</w:t>
            </w:r>
            <w:proofErr w:type="gramEnd"/>
            <w:r w:rsidRPr="00FB7E97">
              <w:rPr>
                <w:rFonts w:ascii="r_ansi" w:hAnsi="r_ansi"/>
                <w:sz w:val="16"/>
                <w:szCs w:val="16"/>
              </w:rPr>
              <w:t xml:space="preserve"> elect to retrieve files directly from a specific server.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Sites may retrieve the software and/or documentation directly using </w:t>
            </w:r>
          </w:p>
          <w:p w:rsidR="0008249E" w:rsidRPr="00FB7E97" w:rsidRDefault="0008249E" w:rsidP="0008249E">
            <w:pPr>
              <w:rPr>
                <w:rFonts w:ascii="r_ansi" w:hAnsi="r_ansi"/>
                <w:sz w:val="16"/>
                <w:szCs w:val="16"/>
              </w:rPr>
            </w:pPr>
            <w:r w:rsidRPr="00FB7E97">
              <w:rPr>
                <w:rFonts w:ascii="r_ansi" w:hAnsi="r_ansi"/>
                <w:sz w:val="16"/>
                <w:szCs w:val="16"/>
              </w:rPr>
              <w:t>Secure File Transfer Protocol (SFTP) from the ANONYMOUS.SOFTWARE directory</w:t>
            </w:r>
          </w:p>
          <w:p w:rsidR="0008249E" w:rsidRPr="00FB7E97" w:rsidRDefault="0008249E" w:rsidP="0008249E">
            <w:pPr>
              <w:rPr>
                <w:rFonts w:ascii="r_ansi" w:hAnsi="r_ansi"/>
                <w:sz w:val="16"/>
                <w:szCs w:val="16"/>
              </w:rPr>
            </w:pPr>
            <w:r w:rsidRPr="00FB7E97">
              <w:rPr>
                <w:rFonts w:ascii="r_ansi" w:hAnsi="r_ansi"/>
                <w:sz w:val="16"/>
                <w:szCs w:val="16"/>
              </w:rPr>
              <w:t>at the following OI Field Offices:</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Albany:                 fo-albany.med.va.gov</w:t>
            </w:r>
          </w:p>
          <w:p w:rsidR="0008249E" w:rsidRPr="00FB7E97" w:rsidRDefault="0008249E" w:rsidP="0008249E">
            <w:pPr>
              <w:rPr>
                <w:rFonts w:ascii="r_ansi" w:hAnsi="r_ansi"/>
                <w:sz w:val="16"/>
                <w:szCs w:val="16"/>
              </w:rPr>
            </w:pPr>
            <w:r w:rsidRPr="00FB7E97">
              <w:rPr>
                <w:rFonts w:ascii="r_ansi" w:hAnsi="r_ansi"/>
                <w:sz w:val="16"/>
                <w:szCs w:val="16"/>
              </w:rPr>
              <w:t>Hines:                  fo-hines.med.va.gov</w:t>
            </w:r>
          </w:p>
          <w:p w:rsidR="0008249E" w:rsidRPr="00FB7E97" w:rsidRDefault="0008249E" w:rsidP="0008249E">
            <w:pPr>
              <w:rPr>
                <w:rFonts w:ascii="r_ansi" w:hAnsi="r_ansi"/>
                <w:sz w:val="16"/>
                <w:szCs w:val="16"/>
              </w:rPr>
            </w:pPr>
            <w:r w:rsidRPr="00FB7E97">
              <w:rPr>
                <w:rFonts w:ascii="r_ansi" w:hAnsi="r_ansi"/>
                <w:sz w:val="16"/>
                <w:szCs w:val="16"/>
              </w:rPr>
              <w:t>Salt Lake City:         fo-slc.med.va.gov&gt;</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The documentation will be in the form of Adobe Acrobat files.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Documentation can also be found on the VA Software Documentation Library at:</w:t>
            </w:r>
          </w:p>
          <w:p w:rsidR="0008249E" w:rsidRPr="00FB7E97" w:rsidRDefault="0008249E" w:rsidP="0008249E">
            <w:pPr>
              <w:rPr>
                <w:rFonts w:ascii="r_ansi" w:hAnsi="r_ansi"/>
                <w:sz w:val="16"/>
                <w:szCs w:val="16"/>
              </w:rPr>
            </w:pPr>
            <w:r w:rsidRPr="00FB7E97">
              <w:rPr>
                <w:rFonts w:ascii="r_ansi" w:hAnsi="r_ansi"/>
                <w:sz w:val="16"/>
                <w:szCs w:val="16"/>
              </w:rPr>
              <w:t xml:space="preserve">http://www4.va.gov/vdl/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File Description                             File Name           FTP Mode</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Consult/Request Tracking Technical Manual    CONSTM.PDF          binary</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Patch Installation: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Pre/Post Installation Overview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There is not a Pre-Installation routine.</w:t>
            </w:r>
          </w:p>
          <w:p w:rsidR="0008249E" w:rsidRPr="00FB7E97" w:rsidRDefault="0008249E" w:rsidP="0008249E">
            <w:pPr>
              <w:rPr>
                <w:rFonts w:ascii="r_ansi" w:hAnsi="r_ansi"/>
                <w:sz w:val="16"/>
                <w:szCs w:val="16"/>
              </w:rPr>
            </w:pPr>
            <w:r w:rsidRPr="00FB7E97">
              <w:rPr>
                <w:rFonts w:ascii="r_ansi" w:hAnsi="r_ansi"/>
                <w:sz w:val="16"/>
                <w:szCs w:val="16"/>
              </w:rPr>
              <w:t xml:space="preserve">The Post-Installation routine does the following functions: </w:t>
            </w:r>
          </w:p>
          <w:p w:rsidR="0008249E" w:rsidRPr="00FB7E97" w:rsidRDefault="0008249E" w:rsidP="0008249E">
            <w:pPr>
              <w:rPr>
                <w:rFonts w:ascii="r_ansi" w:hAnsi="r_ansi"/>
                <w:sz w:val="16"/>
                <w:szCs w:val="16"/>
              </w:rPr>
            </w:pPr>
            <w:r w:rsidRPr="00FB7E97">
              <w:rPr>
                <w:rFonts w:ascii="r_ansi" w:hAnsi="r_ansi"/>
                <w:sz w:val="16"/>
                <w:szCs w:val="16"/>
              </w:rPr>
              <w:t xml:space="preserve">  1. Initializes a new Mumps cross-reference: </w:t>
            </w:r>
          </w:p>
          <w:p w:rsidR="0008249E" w:rsidRPr="00FB7E97" w:rsidRDefault="0008249E" w:rsidP="0008249E">
            <w:pPr>
              <w:rPr>
                <w:rFonts w:ascii="r_ansi" w:hAnsi="r_ansi"/>
                <w:sz w:val="16"/>
                <w:szCs w:val="16"/>
              </w:rPr>
            </w:pPr>
            <w:r w:rsidRPr="00FB7E97">
              <w:rPr>
                <w:rFonts w:ascii="r_ansi" w:hAnsi="r_ansi"/>
                <w:sz w:val="16"/>
                <w:szCs w:val="16"/>
              </w:rPr>
              <w:t xml:space="preserve">      - "AG" in the REQUEST/CONSULTATION file 123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Pre-Installation Instructions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Given that this patch takes some time to install, the following instructions</w:t>
            </w:r>
          </w:p>
          <w:p w:rsidR="0008249E" w:rsidRPr="00FB7E97" w:rsidRDefault="0008249E" w:rsidP="0008249E">
            <w:pPr>
              <w:rPr>
                <w:rFonts w:ascii="r_ansi" w:hAnsi="r_ansi"/>
                <w:sz w:val="16"/>
                <w:szCs w:val="16"/>
              </w:rPr>
            </w:pPr>
            <w:r w:rsidRPr="00FB7E97">
              <w:rPr>
                <w:rFonts w:ascii="r_ansi" w:hAnsi="r_ansi"/>
                <w:sz w:val="16"/>
                <w:szCs w:val="16"/>
              </w:rPr>
              <w:t>are provided to assist OI&amp;T personnel with its installation and output capture</w:t>
            </w:r>
          </w:p>
          <w:p w:rsidR="0008249E" w:rsidRPr="00FB7E97" w:rsidRDefault="0008249E" w:rsidP="0008249E">
            <w:pPr>
              <w:rPr>
                <w:rFonts w:ascii="r_ansi" w:hAnsi="r_ansi"/>
                <w:sz w:val="16"/>
                <w:szCs w:val="16"/>
              </w:rPr>
            </w:pPr>
            <w:proofErr w:type="gramStart"/>
            <w:r w:rsidRPr="00FB7E97">
              <w:rPr>
                <w:rFonts w:ascii="r_ansi" w:hAnsi="r_ansi"/>
                <w:sz w:val="16"/>
                <w:szCs w:val="16"/>
              </w:rPr>
              <w:t>without</w:t>
            </w:r>
            <w:proofErr w:type="gramEnd"/>
            <w:r w:rsidRPr="00FB7E97">
              <w:rPr>
                <w:rFonts w:ascii="r_ansi" w:hAnsi="r_ansi"/>
                <w:sz w:val="16"/>
                <w:szCs w:val="16"/>
              </w:rPr>
              <w:t xml:space="preserve"> having to tie up a computer screen. Just before selecting the device</w:t>
            </w:r>
          </w:p>
          <w:p w:rsidR="0008249E" w:rsidRPr="00FB7E97" w:rsidRDefault="0008249E" w:rsidP="0008249E">
            <w:pPr>
              <w:rPr>
                <w:rFonts w:ascii="r_ansi" w:hAnsi="r_ansi"/>
                <w:sz w:val="16"/>
                <w:szCs w:val="16"/>
              </w:rPr>
            </w:pPr>
            <w:r w:rsidRPr="00FB7E97">
              <w:rPr>
                <w:rFonts w:ascii="r_ansi" w:hAnsi="r_ansi"/>
                <w:sz w:val="16"/>
                <w:szCs w:val="16"/>
              </w:rPr>
              <w:t>for the installation output, perform the following steps to queue the</w:t>
            </w:r>
          </w:p>
          <w:p w:rsidR="0008249E" w:rsidRPr="00FB7E97" w:rsidRDefault="0008249E" w:rsidP="0008249E">
            <w:pPr>
              <w:rPr>
                <w:rFonts w:ascii="r_ansi" w:hAnsi="r_ansi"/>
                <w:sz w:val="16"/>
                <w:szCs w:val="16"/>
              </w:rPr>
            </w:pPr>
            <w:r w:rsidRPr="00FB7E97">
              <w:rPr>
                <w:rFonts w:ascii="r_ansi" w:hAnsi="r_ansi"/>
                <w:sz w:val="16"/>
                <w:szCs w:val="16"/>
              </w:rPr>
              <w:t xml:space="preserve">installation: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Enter the Device you want to print the Install messages.  You can queue the</w:t>
            </w:r>
          </w:p>
          <w:p w:rsidR="0008249E" w:rsidRPr="00FB7E97" w:rsidRDefault="0008249E" w:rsidP="0008249E">
            <w:pPr>
              <w:rPr>
                <w:rFonts w:ascii="r_ansi" w:hAnsi="r_ansi"/>
                <w:sz w:val="16"/>
                <w:szCs w:val="16"/>
              </w:rPr>
            </w:pPr>
            <w:proofErr w:type="gramStart"/>
            <w:r w:rsidRPr="00FB7E97">
              <w:rPr>
                <w:rFonts w:ascii="r_ansi" w:hAnsi="r_ansi"/>
                <w:sz w:val="16"/>
                <w:szCs w:val="16"/>
              </w:rPr>
              <w:t>install</w:t>
            </w:r>
            <w:proofErr w:type="gramEnd"/>
            <w:r w:rsidRPr="00FB7E97">
              <w:rPr>
                <w:rFonts w:ascii="r_ansi" w:hAnsi="r_ansi"/>
                <w:sz w:val="16"/>
                <w:szCs w:val="16"/>
              </w:rPr>
              <w:t xml:space="preserve"> by entering a 'Q' at the device prompt.  Enter a '^' to abort the</w:t>
            </w:r>
          </w:p>
          <w:p w:rsidR="0008249E" w:rsidRPr="00FB7E97" w:rsidRDefault="0008249E" w:rsidP="0008249E">
            <w:pPr>
              <w:rPr>
                <w:rFonts w:ascii="r_ansi" w:hAnsi="r_ansi"/>
                <w:sz w:val="16"/>
                <w:szCs w:val="16"/>
              </w:rPr>
            </w:pPr>
            <w:proofErr w:type="gramStart"/>
            <w:r w:rsidRPr="00FB7E97">
              <w:rPr>
                <w:rFonts w:ascii="r_ansi" w:hAnsi="r_ansi"/>
                <w:sz w:val="16"/>
                <w:szCs w:val="16"/>
              </w:rPr>
              <w:t>install</w:t>
            </w:r>
            <w:proofErr w:type="gramEnd"/>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DEVICE: HOME// QUEUE TO PRINT ON DEVICE: HOME// P-MESSAGE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1 P-MESSAGE-ABC   HFS FILE =&gt; MESSAGE </w:t>
            </w:r>
          </w:p>
          <w:p w:rsidR="0008249E" w:rsidRPr="00FB7E97" w:rsidRDefault="0008249E" w:rsidP="0008249E">
            <w:pPr>
              <w:rPr>
                <w:rFonts w:ascii="r_ansi" w:hAnsi="r_ansi"/>
                <w:sz w:val="16"/>
                <w:szCs w:val="16"/>
              </w:rPr>
            </w:pPr>
            <w:r w:rsidRPr="00FB7E97">
              <w:rPr>
                <w:rFonts w:ascii="r_ansi" w:hAnsi="r_ansi"/>
                <w:sz w:val="16"/>
                <w:szCs w:val="16"/>
              </w:rPr>
              <w:t xml:space="preserve"> 2 P-MESSAGE-HFS   HFS FILE =&gt; MESSAGE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Choose 1-2&gt; 2  P-MESSAGE-HFS  HFS FILE =&gt; MESSAGE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Subject: PATCH GMRC*3.0*83 QUEUED INSTALL &lt;&lt;== enter this Subject title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Select one of the following: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M         Me </w:t>
            </w:r>
          </w:p>
          <w:p w:rsidR="0008249E" w:rsidRPr="00FB7E97" w:rsidRDefault="0008249E" w:rsidP="0008249E">
            <w:pPr>
              <w:rPr>
                <w:rFonts w:ascii="r_ansi" w:hAnsi="r_ansi"/>
                <w:sz w:val="16"/>
                <w:szCs w:val="16"/>
              </w:rPr>
            </w:pPr>
            <w:r w:rsidRPr="00FB7E97">
              <w:rPr>
                <w:rFonts w:ascii="r_ansi" w:hAnsi="r_ansi"/>
                <w:sz w:val="16"/>
                <w:szCs w:val="16"/>
              </w:rPr>
              <w:t xml:space="preserve">          P         Postmaster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From whom: Me// Send mail to: DOEIRM,JOHN//  &lt;&lt;== Your name will echo here  </w:t>
            </w:r>
          </w:p>
          <w:p w:rsidR="0008249E" w:rsidRPr="00FB7E97" w:rsidRDefault="0008249E" w:rsidP="0008249E">
            <w:pPr>
              <w:rPr>
                <w:rFonts w:ascii="r_ansi" w:hAnsi="r_ansi"/>
                <w:sz w:val="16"/>
                <w:szCs w:val="16"/>
              </w:rPr>
            </w:pPr>
            <w:r w:rsidRPr="00FB7E97">
              <w:rPr>
                <w:rFonts w:ascii="r_ansi" w:hAnsi="r_ansi"/>
                <w:sz w:val="16"/>
                <w:szCs w:val="16"/>
              </w:rPr>
              <w:t xml:space="preserve">Select basket to send to: IN//   And Send to: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Request Start Time: Jun 24, 2015@14:37:20// T@14:40  (JUN 24, 2015@14:40:00) </w:t>
            </w:r>
          </w:p>
          <w:p w:rsidR="0008249E" w:rsidRPr="00FB7E97" w:rsidRDefault="0008249E" w:rsidP="0008249E">
            <w:pPr>
              <w:rPr>
                <w:rFonts w:ascii="r_ansi" w:hAnsi="r_ansi"/>
                <w:sz w:val="16"/>
                <w:szCs w:val="16"/>
              </w:rPr>
            </w:pPr>
            <w:r w:rsidRPr="00FB7E97">
              <w:rPr>
                <w:rFonts w:ascii="r_ansi" w:hAnsi="r_ansi"/>
                <w:sz w:val="16"/>
                <w:szCs w:val="16"/>
              </w:rPr>
              <w:t xml:space="preserve">Install Queued!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Note: once the installation has completed, you should have a Mailman message in</w:t>
            </w:r>
          </w:p>
          <w:p w:rsidR="0008249E" w:rsidRPr="00FB7E97" w:rsidRDefault="0008249E" w:rsidP="0008249E">
            <w:pPr>
              <w:rPr>
                <w:rFonts w:ascii="r_ansi" w:hAnsi="r_ansi"/>
                <w:sz w:val="16"/>
                <w:szCs w:val="16"/>
              </w:rPr>
            </w:pPr>
            <w:proofErr w:type="gramStart"/>
            <w:r w:rsidRPr="00FB7E97">
              <w:rPr>
                <w:rFonts w:ascii="r_ansi" w:hAnsi="r_ansi"/>
                <w:sz w:val="16"/>
                <w:szCs w:val="16"/>
              </w:rPr>
              <w:t>your</w:t>
            </w:r>
            <w:proofErr w:type="gramEnd"/>
            <w:r w:rsidRPr="00FB7E97">
              <w:rPr>
                <w:rFonts w:ascii="r_ansi" w:hAnsi="r_ansi"/>
                <w:sz w:val="16"/>
                <w:szCs w:val="16"/>
              </w:rPr>
              <w:t xml:space="preserve"> 'IN' box.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Installation Instructions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This patch should not be installed with users on the system and it is</w:t>
            </w:r>
          </w:p>
          <w:p w:rsidR="0008249E" w:rsidRPr="00FB7E97" w:rsidRDefault="0008249E" w:rsidP="0008249E">
            <w:pPr>
              <w:rPr>
                <w:rFonts w:ascii="r_ansi" w:hAnsi="r_ansi"/>
                <w:sz w:val="16"/>
                <w:szCs w:val="16"/>
              </w:rPr>
            </w:pPr>
            <w:proofErr w:type="gramStart"/>
            <w:r w:rsidRPr="00FB7E97">
              <w:rPr>
                <w:rFonts w:ascii="r_ansi" w:hAnsi="r_ansi"/>
                <w:sz w:val="16"/>
                <w:szCs w:val="16"/>
              </w:rPr>
              <w:t>recommended</w:t>
            </w:r>
            <w:proofErr w:type="gramEnd"/>
            <w:r w:rsidRPr="00FB7E97">
              <w:rPr>
                <w:rFonts w:ascii="r_ansi" w:hAnsi="r_ansi"/>
                <w:sz w:val="16"/>
                <w:szCs w:val="16"/>
              </w:rPr>
              <w:t xml:space="preserve"> that it be installed during non-peak hours. The installation time</w:t>
            </w:r>
          </w:p>
          <w:p w:rsidR="0008249E" w:rsidRPr="00FB7E97" w:rsidRDefault="0008249E" w:rsidP="0008249E">
            <w:pPr>
              <w:rPr>
                <w:rFonts w:ascii="r_ansi" w:hAnsi="r_ansi"/>
                <w:sz w:val="16"/>
                <w:szCs w:val="16"/>
              </w:rPr>
            </w:pPr>
            <w:proofErr w:type="gramStart"/>
            <w:r w:rsidRPr="00FB7E97">
              <w:rPr>
                <w:rFonts w:ascii="r_ansi" w:hAnsi="r_ansi"/>
                <w:sz w:val="16"/>
                <w:szCs w:val="16"/>
              </w:rPr>
              <w:t>will</w:t>
            </w:r>
            <w:proofErr w:type="gramEnd"/>
            <w:r w:rsidRPr="00FB7E97">
              <w:rPr>
                <w:rFonts w:ascii="r_ansi" w:hAnsi="r_ansi"/>
                <w:sz w:val="16"/>
                <w:szCs w:val="16"/>
              </w:rPr>
              <w:t xml:space="preserve"> vary from site to site depending on the size of file #123.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1. Choose the </w:t>
            </w:r>
            <w:proofErr w:type="spellStart"/>
            <w:r w:rsidRPr="00FB7E97">
              <w:rPr>
                <w:rFonts w:ascii="r_ansi" w:hAnsi="r_ansi"/>
                <w:sz w:val="16"/>
                <w:szCs w:val="16"/>
              </w:rPr>
              <w:t>PackMan</w:t>
            </w:r>
            <w:proofErr w:type="spellEnd"/>
            <w:r w:rsidRPr="00FB7E97">
              <w:rPr>
                <w:rFonts w:ascii="r_ansi" w:hAnsi="r_ansi"/>
                <w:sz w:val="16"/>
                <w:szCs w:val="16"/>
              </w:rPr>
              <w:t xml:space="preserve"> message containing this patch.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2. Choose the INSTALL/CHECK MESSAGE </w:t>
            </w:r>
            <w:proofErr w:type="spellStart"/>
            <w:r w:rsidRPr="00FB7E97">
              <w:rPr>
                <w:rFonts w:ascii="r_ansi" w:hAnsi="r_ansi"/>
                <w:sz w:val="16"/>
                <w:szCs w:val="16"/>
              </w:rPr>
              <w:t>PackMan</w:t>
            </w:r>
            <w:proofErr w:type="spellEnd"/>
            <w:r w:rsidRPr="00FB7E97">
              <w:rPr>
                <w:rFonts w:ascii="r_ansi" w:hAnsi="r_ansi"/>
                <w:sz w:val="16"/>
                <w:szCs w:val="16"/>
              </w:rPr>
              <w:t xml:space="preserve"> option.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3. From the Kernel Installation and Distribution System Menu, select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the</w:t>
            </w:r>
            <w:proofErr w:type="gramEnd"/>
            <w:r w:rsidRPr="00FB7E97">
              <w:rPr>
                <w:rFonts w:ascii="r_ansi" w:hAnsi="r_ansi"/>
                <w:sz w:val="16"/>
                <w:szCs w:val="16"/>
              </w:rPr>
              <w:t xml:space="preserve"> Installation Menu. From this menu, you may elect to use the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following</w:t>
            </w:r>
            <w:proofErr w:type="gramEnd"/>
            <w:r w:rsidRPr="00FB7E97">
              <w:rPr>
                <w:rFonts w:ascii="r_ansi" w:hAnsi="r_ansi"/>
                <w:sz w:val="16"/>
                <w:szCs w:val="16"/>
              </w:rPr>
              <w:t xml:space="preserve"> option. When prompted for the INSTALL enter the patch # </w:t>
            </w:r>
          </w:p>
          <w:p w:rsidR="0008249E" w:rsidRPr="00FB7E97" w:rsidRDefault="0008249E" w:rsidP="0008249E">
            <w:pPr>
              <w:rPr>
                <w:rFonts w:ascii="r_ansi" w:hAnsi="r_ansi"/>
                <w:sz w:val="16"/>
                <w:szCs w:val="16"/>
              </w:rPr>
            </w:pPr>
            <w:r w:rsidRPr="00FB7E97">
              <w:rPr>
                <w:rFonts w:ascii="r_ansi" w:hAnsi="r_ansi"/>
                <w:sz w:val="16"/>
                <w:szCs w:val="16"/>
              </w:rPr>
              <w:t xml:space="preserve"> (GMRC*3.0*83):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a. Backup a Transport Global - This option will create a backup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message</w:t>
            </w:r>
            <w:proofErr w:type="gramEnd"/>
            <w:r w:rsidRPr="00FB7E97">
              <w:rPr>
                <w:rFonts w:ascii="r_ansi" w:hAnsi="r_ansi"/>
                <w:sz w:val="16"/>
                <w:szCs w:val="16"/>
              </w:rPr>
              <w:t xml:space="preserve"> of any routines exported with this patch. It will not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backup</w:t>
            </w:r>
            <w:proofErr w:type="gramEnd"/>
            <w:r w:rsidRPr="00FB7E97">
              <w:rPr>
                <w:rFonts w:ascii="r_ansi" w:hAnsi="r_ansi"/>
                <w:sz w:val="16"/>
                <w:szCs w:val="16"/>
              </w:rPr>
              <w:t xml:space="preserve"> any other changes such as DD's or templates.  </w:t>
            </w:r>
          </w:p>
          <w:p w:rsidR="0008249E" w:rsidRPr="00FB7E97" w:rsidRDefault="0008249E" w:rsidP="0008249E">
            <w:pPr>
              <w:rPr>
                <w:rFonts w:ascii="r_ansi" w:hAnsi="r_ansi"/>
                <w:sz w:val="16"/>
                <w:szCs w:val="16"/>
              </w:rPr>
            </w:pPr>
            <w:r w:rsidRPr="00FB7E97">
              <w:rPr>
                <w:rFonts w:ascii="r_ansi" w:hAnsi="r_ansi"/>
                <w:sz w:val="16"/>
                <w:szCs w:val="16"/>
              </w:rPr>
              <w:t xml:space="preserve"> b. Compare Transport Global to Current System - This option will </w:t>
            </w:r>
          </w:p>
          <w:p w:rsidR="0008249E" w:rsidRPr="00FB7E97" w:rsidRDefault="0008249E" w:rsidP="0008249E">
            <w:pPr>
              <w:rPr>
                <w:rFonts w:ascii="r_ansi" w:hAnsi="r_ansi"/>
                <w:sz w:val="16"/>
                <w:szCs w:val="16"/>
              </w:rPr>
            </w:pPr>
            <w:r w:rsidRPr="00FB7E97">
              <w:rPr>
                <w:rFonts w:ascii="r_ansi" w:hAnsi="r_ansi"/>
                <w:sz w:val="16"/>
                <w:szCs w:val="16"/>
              </w:rPr>
              <w:t xml:space="preserve"> allow you to view all changes that will be made when this patch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is</w:t>
            </w:r>
            <w:proofErr w:type="gramEnd"/>
            <w:r w:rsidRPr="00FB7E97">
              <w:rPr>
                <w:rFonts w:ascii="r_ansi" w:hAnsi="r_ansi"/>
                <w:sz w:val="16"/>
                <w:szCs w:val="16"/>
              </w:rPr>
              <w:t xml:space="preserve"> installed. It compares all components of this patch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routines</w:t>
            </w:r>
            <w:proofErr w:type="gramEnd"/>
            <w:r w:rsidRPr="00FB7E97">
              <w:rPr>
                <w:rFonts w:ascii="r_ansi" w:hAnsi="r_ansi"/>
                <w:sz w:val="16"/>
                <w:szCs w:val="16"/>
              </w:rPr>
              <w:t xml:space="preserve">, DD's, templates, etc.).  </w:t>
            </w:r>
          </w:p>
          <w:p w:rsidR="0008249E" w:rsidRPr="00FB7E97" w:rsidRDefault="0008249E" w:rsidP="0008249E">
            <w:pPr>
              <w:rPr>
                <w:rFonts w:ascii="r_ansi" w:hAnsi="r_ansi"/>
                <w:sz w:val="16"/>
                <w:szCs w:val="16"/>
              </w:rPr>
            </w:pPr>
            <w:r w:rsidRPr="00FB7E97">
              <w:rPr>
                <w:rFonts w:ascii="r_ansi" w:hAnsi="r_ansi"/>
                <w:sz w:val="16"/>
                <w:szCs w:val="16"/>
              </w:rPr>
              <w:t xml:space="preserve"> c. Verify Checksums in Transport Global - This option will allow </w:t>
            </w:r>
          </w:p>
          <w:p w:rsidR="0008249E" w:rsidRPr="00FB7E97" w:rsidRDefault="0008249E" w:rsidP="0008249E">
            <w:pPr>
              <w:rPr>
                <w:rFonts w:ascii="r_ansi" w:hAnsi="r_ansi"/>
                <w:sz w:val="16"/>
                <w:szCs w:val="16"/>
              </w:rPr>
            </w:pPr>
            <w:r w:rsidRPr="00FB7E97">
              <w:rPr>
                <w:rFonts w:ascii="r_ansi" w:hAnsi="r_ansi"/>
                <w:sz w:val="16"/>
                <w:szCs w:val="16"/>
              </w:rPr>
              <w:t xml:space="preserve"> you to ensure the integrity of the routines that are in the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transport</w:t>
            </w:r>
            <w:proofErr w:type="gramEnd"/>
            <w:r w:rsidRPr="00FB7E97">
              <w:rPr>
                <w:rFonts w:ascii="r_ansi" w:hAnsi="r_ansi"/>
                <w:sz w:val="16"/>
                <w:szCs w:val="16"/>
              </w:rPr>
              <w:t xml:space="preserve"> global.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4. From the Installation Menu, select the Install Package(s) option and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choose</w:t>
            </w:r>
            <w:proofErr w:type="gramEnd"/>
            <w:r w:rsidRPr="00FB7E97">
              <w:rPr>
                <w:rFonts w:ascii="r_ansi" w:hAnsi="r_ansi"/>
                <w:sz w:val="16"/>
                <w:szCs w:val="16"/>
              </w:rPr>
              <w:t xml:space="preserve"> the patch to install. Enter GMRC*3.0*83.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5. When prompted 'Want KIDS to Rebuild Menu Trees Upon Completion of </w:t>
            </w:r>
          </w:p>
          <w:p w:rsidR="0008249E" w:rsidRPr="00FB7E97" w:rsidRDefault="0008249E" w:rsidP="0008249E">
            <w:pPr>
              <w:rPr>
                <w:rFonts w:ascii="r_ansi" w:hAnsi="r_ansi"/>
                <w:sz w:val="16"/>
                <w:szCs w:val="16"/>
              </w:rPr>
            </w:pPr>
            <w:r w:rsidRPr="00FB7E97">
              <w:rPr>
                <w:rFonts w:ascii="r_ansi" w:hAnsi="r_ansi"/>
                <w:sz w:val="16"/>
                <w:szCs w:val="16"/>
              </w:rPr>
              <w:t xml:space="preserve"> Install? NO//', respond NO.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6. When prompted 'Want KIDS to INHIBIT LOGONs during the install? NO//', </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respond</w:t>
            </w:r>
            <w:proofErr w:type="gramEnd"/>
            <w:r w:rsidRPr="00FB7E97">
              <w:rPr>
                <w:rFonts w:ascii="r_ansi" w:hAnsi="r_ansi"/>
                <w:sz w:val="16"/>
                <w:szCs w:val="16"/>
              </w:rPr>
              <w:t xml:space="preserve"> NO.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7. When prompted 'Want to DISABLE Scheduled Options, Menu Options, and </w:t>
            </w:r>
          </w:p>
          <w:p w:rsidR="0008249E" w:rsidRPr="00FB7E97" w:rsidRDefault="0008249E" w:rsidP="0008249E">
            <w:pPr>
              <w:rPr>
                <w:rFonts w:ascii="r_ansi" w:hAnsi="r_ansi"/>
                <w:sz w:val="16"/>
                <w:szCs w:val="16"/>
              </w:rPr>
            </w:pPr>
            <w:r w:rsidRPr="00FB7E97">
              <w:rPr>
                <w:rFonts w:ascii="r_ansi" w:hAnsi="r_ansi"/>
                <w:sz w:val="16"/>
                <w:szCs w:val="16"/>
              </w:rPr>
              <w:t xml:space="preserve"> Protocols? NO//', respond NO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8. If prompted 'Delay Install (Minutes): (0 - 60): 0//', respond 0.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 </w:t>
            </w:r>
          </w:p>
          <w:p w:rsidR="0008249E" w:rsidRPr="00FB7E97" w:rsidRDefault="0008249E" w:rsidP="0008249E">
            <w:pPr>
              <w:rPr>
                <w:rFonts w:ascii="r_ansi" w:hAnsi="r_ansi"/>
                <w:sz w:val="16"/>
                <w:szCs w:val="16"/>
              </w:rPr>
            </w:pPr>
            <w:r w:rsidRPr="00FB7E97">
              <w:rPr>
                <w:rFonts w:ascii="r_ansi" w:hAnsi="r_ansi"/>
                <w:sz w:val="16"/>
                <w:szCs w:val="16"/>
              </w:rPr>
              <w:t xml:space="preserve">Post-Installation Instructions </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r w:rsidRPr="00FB7E97">
              <w:rPr>
                <w:rFonts w:ascii="r_ansi" w:hAnsi="r_ansi"/>
                <w:sz w:val="16"/>
                <w:szCs w:val="16"/>
              </w:rPr>
              <w:t xml:space="preserve">N/A </w:t>
            </w: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r w:rsidRPr="00FB7E97">
              <w:rPr>
                <w:rFonts w:ascii="r_ansi" w:hAnsi="r_ansi"/>
                <w:sz w:val="16"/>
                <w:szCs w:val="16"/>
              </w:rPr>
              <w:t>Routine Information:</w:t>
            </w:r>
          </w:p>
          <w:p w:rsidR="0008249E" w:rsidRPr="00FB7E97" w:rsidRDefault="0008249E" w:rsidP="0008249E">
            <w:pPr>
              <w:rPr>
                <w:rFonts w:ascii="r_ansi" w:hAnsi="r_ansi"/>
                <w:sz w:val="16"/>
                <w:szCs w:val="16"/>
              </w:rPr>
            </w:pPr>
            <w:r w:rsidRPr="00FB7E97">
              <w:rPr>
                <w:rFonts w:ascii="r_ansi" w:hAnsi="r_ansi"/>
                <w:sz w:val="16"/>
                <w:szCs w:val="16"/>
              </w:rPr>
              <w:t>====================</w:t>
            </w: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r w:rsidRPr="00FB7E97">
              <w:rPr>
                <w:rFonts w:ascii="r_ansi" w:hAnsi="r_ansi"/>
                <w:sz w:val="16"/>
                <w:szCs w:val="16"/>
              </w:rPr>
              <w:t>The second line of each of these routines now looks like:</w:t>
            </w:r>
          </w:p>
          <w:p w:rsidR="0008249E" w:rsidRPr="00FB7E97" w:rsidRDefault="0008249E" w:rsidP="0008249E">
            <w:pPr>
              <w:rPr>
                <w:rFonts w:ascii="r_ansi" w:hAnsi="r_ansi"/>
                <w:sz w:val="16"/>
                <w:szCs w:val="16"/>
              </w:rPr>
            </w:pPr>
            <w:r w:rsidRPr="00FB7E97">
              <w:rPr>
                <w:rFonts w:ascii="r_ansi" w:hAnsi="r_ansi"/>
                <w:sz w:val="16"/>
                <w:szCs w:val="16"/>
              </w:rPr>
              <w:t xml:space="preserve"> ;;3.0;CONSULT/REQUEST TRACKING;**[Patch List]**;Dec 27, 1997;Build 11</w:t>
            </w: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r w:rsidRPr="00FB7E97">
              <w:rPr>
                <w:rFonts w:ascii="r_ansi" w:hAnsi="r_ansi"/>
                <w:sz w:val="16"/>
                <w:szCs w:val="16"/>
              </w:rPr>
              <w:t>The checksums below are new checksums, and</w:t>
            </w:r>
          </w:p>
          <w:p w:rsidR="0008249E" w:rsidRPr="00FB7E97" w:rsidRDefault="0008249E" w:rsidP="0008249E">
            <w:pPr>
              <w:rPr>
                <w:rFonts w:ascii="r_ansi" w:hAnsi="r_ansi"/>
                <w:sz w:val="16"/>
                <w:szCs w:val="16"/>
              </w:rPr>
            </w:pPr>
            <w:r w:rsidRPr="00FB7E97">
              <w:rPr>
                <w:rFonts w:ascii="r_ansi" w:hAnsi="r_ansi"/>
                <w:sz w:val="16"/>
                <w:szCs w:val="16"/>
              </w:rPr>
              <w:t xml:space="preserve"> </w:t>
            </w:r>
            <w:proofErr w:type="gramStart"/>
            <w:r w:rsidRPr="00FB7E97">
              <w:rPr>
                <w:rFonts w:ascii="r_ansi" w:hAnsi="r_ansi"/>
                <w:sz w:val="16"/>
                <w:szCs w:val="16"/>
              </w:rPr>
              <w:t>can</w:t>
            </w:r>
            <w:proofErr w:type="gramEnd"/>
            <w:r w:rsidRPr="00FB7E97">
              <w:rPr>
                <w:rFonts w:ascii="r_ansi" w:hAnsi="r_ansi"/>
                <w:sz w:val="16"/>
                <w:szCs w:val="16"/>
              </w:rPr>
              <w:t xml:space="preserve"> be checked with CHECK1^XTSUMBLD.</w:t>
            </w:r>
          </w:p>
          <w:p w:rsidR="0008249E" w:rsidRPr="00FB7E97" w:rsidRDefault="0008249E" w:rsidP="0008249E">
            <w:pPr>
              <w:rPr>
                <w:rFonts w:ascii="r_ansi" w:hAnsi="r_ansi"/>
                <w:sz w:val="16"/>
                <w:szCs w:val="16"/>
              </w:rPr>
            </w:pPr>
          </w:p>
          <w:p w:rsidR="0008249E" w:rsidRPr="00FB7E97" w:rsidRDefault="0008249E" w:rsidP="0008249E">
            <w:pPr>
              <w:rPr>
                <w:rFonts w:ascii="r_ansi" w:hAnsi="r_ansi"/>
                <w:sz w:val="16"/>
                <w:szCs w:val="16"/>
              </w:rPr>
            </w:pPr>
            <w:r w:rsidRPr="00FB7E97">
              <w:rPr>
                <w:rFonts w:ascii="r_ansi" w:hAnsi="r_ansi"/>
                <w:sz w:val="16"/>
                <w:szCs w:val="16"/>
              </w:rPr>
              <w:t>Routine Name: GMRCXR</w:t>
            </w:r>
          </w:p>
          <w:p w:rsidR="0008249E" w:rsidRPr="00FB7E97" w:rsidRDefault="0008249E" w:rsidP="0008249E">
            <w:pPr>
              <w:rPr>
                <w:rFonts w:ascii="r_ansi" w:hAnsi="r_ansi"/>
                <w:sz w:val="16"/>
                <w:szCs w:val="16"/>
              </w:rPr>
            </w:pPr>
            <w:r w:rsidRPr="00FB7E97">
              <w:rPr>
                <w:rFonts w:ascii="r_ansi" w:hAnsi="r_ansi"/>
                <w:sz w:val="16"/>
                <w:szCs w:val="16"/>
              </w:rPr>
              <w:t xml:space="preserve">    Before:       n/a   After: B34169214  **83**</w:t>
            </w:r>
          </w:p>
        </w:tc>
      </w:tr>
    </w:tbl>
    <w:p w:rsidR="00C91BF4" w:rsidRDefault="00C91BF4" w:rsidP="00C91BF4">
      <w:pPr>
        <w:pStyle w:val="BodyText"/>
      </w:pPr>
    </w:p>
    <w:p w:rsidR="00C91BF4" w:rsidRDefault="00C91BF4" w:rsidP="00C91BF4">
      <w:pPr>
        <w:pStyle w:val="Heading1"/>
      </w:pPr>
      <w:bookmarkStart w:id="22" w:name="_Toc448917519"/>
      <w:r>
        <w:t>Patch Rollback Plan(s)</w:t>
      </w:r>
      <w:bookmarkEnd w:id="22"/>
    </w:p>
    <w:p w:rsidR="00121069" w:rsidRDefault="00121069" w:rsidP="00121069">
      <w:pPr>
        <w:pStyle w:val="BodyText"/>
      </w:pPr>
      <w:r>
        <w:t>While a site can run the standard patch removal tool to back the patches out, these patches contain changes to a Data Dictionary which can’t be automatically backed out.  In the event that a site determines rollback is required, the site should submit a Remedy ticket with the NSD and have the development support team assist with the rollback.  Below is the specific information for each patch.</w:t>
      </w:r>
    </w:p>
    <w:p w:rsidR="00121069" w:rsidRPr="00121069" w:rsidRDefault="00121069" w:rsidP="00121069">
      <w:pPr>
        <w:pStyle w:val="BodyText"/>
      </w:pPr>
    </w:p>
    <w:p w:rsidR="005E2693" w:rsidRDefault="005E2693" w:rsidP="005E2693">
      <w:pPr>
        <w:pStyle w:val="Heading2"/>
      </w:pPr>
      <w:bookmarkStart w:id="23" w:name="_Toc448917520"/>
      <w:r w:rsidRPr="005E2693">
        <w:t>SD*5.3*627</w:t>
      </w:r>
      <w:bookmarkEnd w:id="23"/>
    </w:p>
    <w:p w:rsidR="005E2693" w:rsidRDefault="005E2693" w:rsidP="005E2693">
      <w:pPr>
        <w:pStyle w:val="BodyText"/>
      </w:pPr>
      <w:r w:rsidRPr="005E2693">
        <w:t>Multiple D</w:t>
      </w:r>
      <w:r w:rsidR="00121069">
        <w:t xml:space="preserve">ata </w:t>
      </w:r>
      <w:r w:rsidRPr="005E2693">
        <w:t>D</w:t>
      </w:r>
      <w:r w:rsidR="00121069">
        <w:t>ictionary change</w:t>
      </w:r>
      <w:r w:rsidRPr="005E2693">
        <w:t>s, inputs templates, and new cross references were approved for change in this patch. Due to the complexity of this patch, it is not recommended for roll back</w:t>
      </w:r>
      <w:r>
        <w:t>.</w:t>
      </w:r>
    </w:p>
    <w:p w:rsidR="005E2693" w:rsidRDefault="005E2693" w:rsidP="005E2693">
      <w:pPr>
        <w:pStyle w:val="Heading2"/>
      </w:pPr>
      <w:bookmarkStart w:id="24" w:name="_Toc448917521"/>
      <w:r w:rsidRPr="005E2693">
        <w:t>SD*5.3*628</w:t>
      </w:r>
      <w:bookmarkEnd w:id="24"/>
    </w:p>
    <w:p w:rsidR="005E2693" w:rsidRDefault="005E2693" w:rsidP="005E2693">
      <w:pPr>
        <w:pStyle w:val="BodyText"/>
      </w:pPr>
      <w:r>
        <w:t xml:space="preserve">One cross reference (“D”) for the Outpatient Encounter file (#409.68) was created for this patch. To roll back the patch, </w:t>
      </w:r>
      <w:r w:rsidR="00121069">
        <w:t xml:space="preserve">submit a Remedy ticket so the </w:t>
      </w:r>
      <w:proofErr w:type="gramStart"/>
      <w:r w:rsidR="00121069">
        <w:t>d</w:t>
      </w:r>
      <w:r>
        <w:t>evelopment</w:t>
      </w:r>
      <w:r w:rsidR="00121069">
        <w:t xml:space="preserve"> support</w:t>
      </w:r>
      <w:proofErr w:type="gramEnd"/>
      <w:r w:rsidR="00121069">
        <w:t xml:space="preserve"> team</w:t>
      </w:r>
      <w:r>
        <w:t xml:space="preserve"> </w:t>
      </w:r>
      <w:r w:rsidR="00121069">
        <w:t>to assist.</w:t>
      </w:r>
    </w:p>
    <w:p w:rsidR="00121069" w:rsidRDefault="00121069" w:rsidP="005E2693">
      <w:pPr>
        <w:pStyle w:val="BodyText"/>
      </w:pPr>
    </w:p>
    <w:p w:rsidR="005E2693" w:rsidRDefault="005E2693" w:rsidP="005E2693">
      <w:pPr>
        <w:pStyle w:val="Heading2"/>
      </w:pPr>
      <w:bookmarkStart w:id="25" w:name="_Toc448917522"/>
      <w:r w:rsidRPr="005E2693">
        <w:t>SD*5.3*642</w:t>
      </w:r>
      <w:bookmarkEnd w:id="25"/>
    </w:p>
    <w:p w:rsidR="005E2693" w:rsidRDefault="00121069" w:rsidP="005E2693">
      <w:pPr>
        <w:pStyle w:val="BodyText"/>
      </w:pPr>
      <w:r w:rsidRPr="005E2693">
        <w:t>Multiple D</w:t>
      </w:r>
      <w:r>
        <w:t xml:space="preserve">ata </w:t>
      </w:r>
      <w:r w:rsidRPr="005E2693">
        <w:t>D</w:t>
      </w:r>
      <w:r>
        <w:t>ictionary change</w:t>
      </w:r>
      <w:r w:rsidRPr="005E2693">
        <w:t xml:space="preserve">s </w:t>
      </w:r>
      <w:r w:rsidR="005E2693" w:rsidRPr="005E2693">
        <w:t>were changed for this patch. Due to the complexity of this patch, it is not recommended for roll back.</w:t>
      </w:r>
    </w:p>
    <w:p w:rsidR="005E2693" w:rsidRDefault="005E2693" w:rsidP="005E2693">
      <w:pPr>
        <w:pStyle w:val="Heading2"/>
      </w:pPr>
      <w:bookmarkStart w:id="26" w:name="_Toc448917523"/>
      <w:r>
        <w:t>SD*5.3*643</w:t>
      </w:r>
      <w:bookmarkEnd w:id="26"/>
    </w:p>
    <w:p w:rsidR="005E2693" w:rsidRDefault="00121069" w:rsidP="005E2693">
      <w:pPr>
        <w:pStyle w:val="BodyText"/>
      </w:pPr>
      <w:r w:rsidRPr="005E2693">
        <w:t>Multiple D</w:t>
      </w:r>
      <w:r>
        <w:t xml:space="preserve">ata </w:t>
      </w:r>
      <w:r w:rsidRPr="005E2693">
        <w:t>D</w:t>
      </w:r>
      <w:r>
        <w:t>ictionary change</w:t>
      </w:r>
      <w:r w:rsidRPr="005E2693">
        <w:t xml:space="preserve">s </w:t>
      </w:r>
      <w:r w:rsidR="005E2693" w:rsidRPr="005E2693">
        <w:t>and one input template were changed for this patch. Because this patch is a dependency for patch SD*5.3*642, it is not recommended for roll back.</w:t>
      </w:r>
    </w:p>
    <w:p w:rsidR="005E2693" w:rsidRDefault="005E2693" w:rsidP="005E2693">
      <w:pPr>
        <w:pStyle w:val="Heading2"/>
      </w:pPr>
      <w:bookmarkStart w:id="27" w:name="_Toc448917524"/>
      <w:r w:rsidRPr="005E2693">
        <w:t>SD*5.3*645</w:t>
      </w:r>
      <w:bookmarkEnd w:id="27"/>
    </w:p>
    <w:p w:rsidR="005E2693" w:rsidRDefault="00121069" w:rsidP="005E2693">
      <w:pPr>
        <w:pStyle w:val="BodyText"/>
      </w:pPr>
      <w:r w:rsidRPr="005E2693">
        <w:t>Multiple D</w:t>
      </w:r>
      <w:r>
        <w:t xml:space="preserve">ata </w:t>
      </w:r>
      <w:r w:rsidRPr="005E2693">
        <w:t>D</w:t>
      </w:r>
      <w:r>
        <w:t>ictionary change</w:t>
      </w:r>
      <w:r w:rsidRPr="005E2693">
        <w:t xml:space="preserve">s </w:t>
      </w:r>
      <w:r w:rsidR="005E2693" w:rsidRPr="005E2693">
        <w:t>and print templates were change for this patch. Due to the integration of this patch with the patch SD*5.3*627changes for the VS GUI, it is not recommended to roll back this patch.</w:t>
      </w:r>
    </w:p>
    <w:p w:rsidR="000A3CFB" w:rsidRDefault="000A3CFB" w:rsidP="000A3CFB">
      <w:pPr>
        <w:pStyle w:val="Heading2"/>
      </w:pPr>
      <w:bookmarkStart w:id="28" w:name="_Toc448917525"/>
      <w:r w:rsidRPr="005E2693">
        <w:t>GMRC*3.0*83</w:t>
      </w:r>
      <w:bookmarkEnd w:id="28"/>
    </w:p>
    <w:p w:rsidR="000A3CFB" w:rsidRDefault="000A3CFB" w:rsidP="000A3CFB">
      <w:pPr>
        <w:pStyle w:val="BodyText"/>
        <w:jc w:val="both"/>
      </w:pPr>
      <w:r w:rsidRPr="005E2693">
        <w:t>One MUMPS cross reference (“AG”) was created for this patch in REQUEST/CONSULTATION file (#123). This patch is not recommended for roll back because of its tight integration with SD*5.3*627.</w:t>
      </w:r>
    </w:p>
    <w:p w:rsidR="00121069" w:rsidRDefault="00121069" w:rsidP="00121069">
      <w:pPr>
        <w:pStyle w:val="Heading2"/>
      </w:pPr>
      <w:bookmarkStart w:id="29" w:name="_Toc448917526"/>
      <w:r>
        <w:t>VS GUI</w:t>
      </w:r>
      <w:bookmarkEnd w:id="29"/>
    </w:p>
    <w:p w:rsidR="00121069" w:rsidRPr="00121069" w:rsidRDefault="00121069" w:rsidP="00121069">
      <w:pPr>
        <w:pStyle w:val="BodyText"/>
      </w:pPr>
      <w:r>
        <w:t>The VS GUI can be uninstalled under Control Panel &gt; Add/Remove Programs</w:t>
      </w:r>
    </w:p>
    <w:p w:rsidR="003B6937" w:rsidRPr="005E2693" w:rsidRDefault="003B6937" w:rsidP="000A3CFB">
      <w:pPr>
        <w:pStyle w:val="Heading2"/>
        <w:numPr>
          <w:ilvl w:val="0"/>
          <w:numId w:val="0"/>
        </w:numPr>
      </w:pPr>
    </w:p>
    <w:p w:rsidR="00EA4424" w:rsidRDefault="00EA4424">
      <w:pPr>
        <w:rPr>
          <w:rFonts w:ascii="Arial" w:hAnsi="Arial"/>
          <w:b/>
          <w:sz w:val="32"/>
        </w:rPr>
      </w:pPr>
      <w:r>
        <w:br w:type="page"/>
      </w:r>
    </w:p>
    <w:p w:rsidR="00EE3478" w:rsidRDefault="00EE3478" w:rsidP="00EE3478">
      <w:pPr>
        <w:pStyle w:val="Appendix1"/>
        <w:numPr>
          <w:ilvl w:val="0"/>
          <w:numId w:val="0"/>
        </w:numPr>
        <w:ind w:left="720" w:hanging="720"/>
      </w:pPr>
      <w:bookmarkStart w:id="30" w:name="_Toc448917527"/>
      <w:proofErr w:type="gramStart"/>
      <w:r>
        <w:t>Appendix A.</w:t>
      </w:r>
      <w:proofErr w:type="gramEnd"/>
      <w:r>
        <w:t xml:space="preserve"> </w:t>
      </w:r>
      <w:r>
        <w:tab/>
        <w:t>Release Notes</w:t>
      </w:r>
      <w:bookmarkEnd w:id="30"/>
    </w:p>
    <w:p w:rsidR="00EE3478" w:rsidRDefault="00EE3478" w:rsidP="00EE3478">
      <w:pPr>
        <w:pStyle w:val="Appendix2"/>
      </w:pPr>
      <w:bookmarkStart w:id="31" w:name="_Toc448917528"/>
      <w:r>
        <w:t>Introduction</w:t>
      </w:r>
      <w:bookmarkEnd w:id="31"/>
    </w:p>
    <w:p w:rsidR="001741CE" w:rsidRDefault="001741CE" w:rsidP="0045106E">
      <w:pPr>
        <w:pStyle w:val="BodyText"/>
      </w:pPr>
      <w:bookmarkStart w:id="32" w:name="_Toc403563753"/>
      <w:r>
        <w:t xml:space="preserve">VA has a need to improve the efficiencies of the outpatient medical scheduling processes through improved visibility of information. Over the next few years, VA will create a comprehensive scheduling solution that will modernize VistA scheduling. In order to facilitate transition to the new business processes, VA requires enhancements to the current VistA scheduling system. </w:t>
      </w:r>
      <w:bookmarkEnd w:id="32"/>
    </w:p>
    <w:p w:rsidR="00EE3478" w:rsidRDefault="00EE3478" w:rsidP="00E81EC8">
      <w:pPr>
        <w:pStyle w:val="Appendix11"/>
      </w:pPr>
      <w:bookmarkStart w:id="33" w:name="_Toc448917529"/>
      <w:r>
        <w:t>Purpose</w:t>
      </w:r>
      <w:bookmarkEnd w:id="33"/>
    </w:p>
    <w:p w:rsidR="00F261D1" w:rsidRDefault="00F261D1" w:rsidP="00F261D1">
      <w:pPr>
        <w:pStyle w:val="BodyText"/>
      </w:pPr>
      <w:r w:rsidRPr="004F646C">
        <w:t>The purpose of this document is to provide a summary of enhancements and new features to the VistA Scheduling package as implemented in</w:t>
      </w:r>
      <w:r>
        <w:t xml:space="preserve"> </w:t>
      </w:r>
      <w:r w:rsidR="00753AE1">
        <w:t>VS GUI v2.0.0.5, GMRC*3.0*83, SD*5.3*642, SD*5.3*643, SD*5.3*645,  SD*5.3*627 and SD*5.3*628.</w:t>
      </w:r>
    </w:p>
    <w:p w:rsidR="00EE3478" w:rsidRDefault="00EE3478" w:rsidP="00EE3478">
      <w:pPr>
        <w:pStyle w:val="Appendix11"/>
      </w:pPr>
      <w:bookmarkStart w:id="34" w:name="_Toc448917530"/>
      <w:r>
        <w:t>Audience</w:t>
      </w:r>
      <w:bookmarkEnd w:id="34"/>
    </w:p>
    <w:p w:rsidR="00F261D1" w:rsidRPr="00D109D2" w:rsidRDefault="00F261D1" w:rsidP="00F261D1">
      <w:pPr>
        <w:pStyle w:val="BodyText"/>
      </w:pPr>
      <w:r>
        <w:t>T</w:t>
      </w:r>
      <w:r w:rsidRPr="00D109D2">
        <w:t>his document targets users and administrators of the VistA Scheduling package, version 5.3.</w:t>
      </w:r>
    </w:p>
    <w:p w:rsidR="00EE3478" w:rsidRDefault="00EE3478" w:rsidP="00EE3478">
      <w:pPr>
        <w:pStyle w:val="Appendix2"/>
      </w:pPr>
      <w:bookmarkStart w:id="35" w:name="_Toc448917531"/>
      <w:r>
        <w:t>This Release</w:t>
      </w:r>
      <w:bookmarkEnd w:id="35"/>
    </w:p>
    <w:p w:rsidR="00F261D1" w:rsidRDefault="00F261D1" w:rsidP="0045106E">
      <w:pPr>
        <w:pStyle w:val="BodyText"/>
      </w:pPr>
      <w:r>
        <w:t>The following sections provide, in brief, the new features and functions added to the VSE project and the VS GUI.</w:t>
      </w:r>
    </w:p>
    <w:p w:rsidR="00EE3478" w:rsidRDefault="00EE3478" w:rsidP="00F90E1F">
      <w:pPr>
        <w:pStyle w:val="Appendix2"/>
      </w:pPr>
      <w:bookmarkStart w:id="36" w:name="_Toc448917532"/>
      <w:r>
        <w:t>Features and Functionality</w:t>
      </w:r>
      <w:bookmarkEnd w:id="36"/>
    </w:p>
    <w:p w:rsidR="00732DAE" w:rsidRDefault="00F261D1" w:rsidP="00732DAE">
      <w:pPr>
        <w:pStyle w:val="BodyText"/>
      </w:pPr>
      <w:r>
        <w:t xml:space="preserve">The following features </w:t>
      </w:r>
      <w:r w:rsidR="00036DB4">
        <w:t xml:space="preserve">are included in the </w:t>
      </w:r>
      <w:r w:rsidR="00732DAE">
        <w:t xml:space="preserve">VS GUI </w:t>
      </w:r>
      <w:r w:rsidR="007F7F52">
        <w:t>v 2.0.0.</w:t>
      </w:r>
      <w:r w:rsidR="00E3029D">
        <w:t>5</w:t>
      </w:r>
      <w:r w:rsidR="007F7F52">
        <w:t>,</w:t>
      </w:r>
      <w:r w:rsidR="00732DAE">
        <w:t xml:space="preserve"> patch </w:t>
      </w:r>
      <w:r w:rsidR="00DF5B96">
        <w:t xml:space="preserve">GMRC*3.0*83, SD*5.3*627, SD*5.3*628, SD*5.3*643, SD*5.3*642, and SD*5.3*645 </w:t>
      </w:r>
      <w:proofErr w:type="gramStart"/>
      <w:r w:rsidR="00DF5B96">
        <w:t>release</w:t>
      </w:r>
      <w:proofErr w:type="gramEnd"/>
      <w:r w:rsidR="00732DAE">
        <w:t>:</w:t>
      </w:r>
    </w:p>
    <w:p w:rsidR="008C6E69" w:rsidRDefault="008C6E69" w:rsidP="008C6E69">
      <w:pPr>
        <w:pStyle w:val="BodyText"/>
      </w:pPr>
      <w:r>
        <w:rPr>
          <w:b/>
        </w:rPr>
        <w:t>Enhancement 1:</w:t>
      </w:r>
      <w:r>
        <w:t xml:space="preserve"> VHA requires an aggregated (combined) view of clinic profile scheduling grids to allow the user to view the resource’s availability collectively and decrease the time it takes to match an available resource with the patient’s request and improve the appointment scheduling process. Enhancement 1 provides an aggregated view of clinic profile scheduling grids for VistA Scheduling to include:</w:t>
      </w:r>
    </w:p>
    <w:p w:rsidR="008C6E69" w:rsidRDefault="008C6E69" w:rsidP="008C6E69">
      <w:pPr>
        <w:pStyle w:val="BodyTextBullet1"/>
        <w:numPr>
          <w:ilvl w:val="0"/>
          <w:numId w:val="33"/>
        </w:numPr>
      </w:pPr>
      <w:r>
        <w:t>A standard tool for viewing and scheduling aggregated resources in order to improve performance for appointment scheduling</w:t>
      </w:r>
    </w:p>
    <w:p w:rsidR="008C6E69" w:rsidRDefault="008C6E69" w:rsidP="008C6E69">
      <w:pPr>
        <w:pStyle w:val="BodyTextBullet1"/>
        <w:numPr>
          <w:ilvl w:val="0"/>
          <w:numId w:val="33"/>
        </w:numPr>
      </w:pPr>
      <w:r>
        <w:t>Improved visibility into resources across clinic profiles</w:t>
      </w:r>
    </w:p>
    <w:p w:rsidR="008C6E69" w:rsidRDefault="008C6E69" w:rsidP="008C6E69">
      <w:pPr>
        <w:pStyle w:val="BodyTextBullet1"/>
        <w:numPr>
          <w:ilvl w:val="0"/>
          <w:numId w:val="33"/>
        </w:numPr>
      </w:pPr>
      <w:r>
        <w:t>Exposes previously underutilized resources</w:t>
      </w:r>
    </w:p>
    <w:p w:rsidR="008C6E69" w:rsidRDefault="008C6E69" w:rsidP="008C6E69">
      <w:pPr>
        <w:pStyle w:val="BodyTextBullet1"/>
        <w:numPr>
          <w:ilvl w:val="0"/>
          <w:numId w:val="33"/>
        </w:numPr>
      </w:pPr>
      <w:r>
        <w:t>Improves business processes and efficiency</w:t>
      </w:r>
    </w:p>
    <w:p w:rsidR="008C6E69" w:rsidRDefault="008C6E69" w:rsidP="008C6E69">
      <w:pPr>
        <w:pStyle w:val="BodyText"/>
      </w:pPr>
      <w:r>
        <w:rPr>
          <w:b/>
        </w:rPr>
        <w:t>Enhancement 2:</w:t>
      </w:r>
      <w:r>
        <w:t xml:space="preserve"> This enhancement consolidates information from multiple appointment request sources so all patient requests are available collectively to be queried, filtered, and sorted to improve the appointment scheduling process. The single queue of request lists for appointment requests provides immediate, incremental relief to the field, including: </w:t>
      </w:r>
    </w:p>
    <w:p w:rsidR="008C6E69" w:rsidRDefault="008C6E69" w:rsidP="008C6E69">
      <w:pPr>
        <w:pStyle w:val="BodyTextBullet1"/>
        <w:numPr>
          <w:ilvl w:val="0"/>
          <w:numId w:val="33"/>
        </w:numPr>
      </w:pPr>
      <w:r>
        <w:t>Promotes a standard tool for consolidating, viewing, sorting and prioritizing appointment requests in order to improve performance for appointment scheduling</w:t>
      </w:r>
    </w:p>
    <w:p w:rsidR="008C6E69" w:rsidRDefault="008C6E69" w:rsidP="008C6E69">
      <w:pPr>
        <w:pStyle w:val="BodyTextBullet1"/>
        <w:numPr>
          <w:ilvl w:val="0"/>
          <w:numId w:val="33"/>
        </w:numPr>
      </w:pPr>
      <w:r>
        <w:t>Improves the business’ ability to accurately prioritize patient appointment needs regardless of method of request and work list</w:t>
      </w:r>
    </w:p>
    <w:p w:rsidR="008C6E69" w:rsidRDefault="008C6E69" w:rsidP="008C6E69">
      <w:pPr>
        <w:pStyle w:val="BodyTextBullet1"/>
        <w:numPr>
          <w:ilvl w:val="0"/>
          <w:numId w:val="33"/>
        </w:numPr>
      </w:pPr>
      <w:r>
        <w:t>Improves business processes and efficiency by streamlining the process and removing duplication</w:t>
      </w:r>
    </w:p>
    <w:p w:rsidR="008C6E69" w:rsidRDefault="008C6E69" w:rsidP="008C6E69">
      <w:pPr>
        <w:pStyle w:val="BodyTextBullet1"/>
        <w:numPr>
          <w:ilvl w:val="0"/>
          <w:numId w:val="33"/>
        </w:numPr>
      </w:pPr>
      <w:r>
        <w:t>Eliminates waste in a Scheduler’s workload processes related to appointment requests</w:t>
      </w:r>
    </w:p>
    <w:p w:rsidR="008C6E69" w:rsidRDefault="008C6E69" w:rsidP="008C6E69">
      <w:pPr>
        <w:pStyle w:val="BodyText"/>
        <w:rPr>
          <w:color w:val="000000"/>
        </w:rPr>
      </w:pPr>
      <w:r>
        <w:rPr>
          <w:b/>
          <w:color w:val="000000"/>
        </w:rPr>
        <w:t>New Service Request (NSR) #002:</w:t>
      </w:r>
      <w:r>
        <w:rPr>
          <w:color w:val="000000"/>
        </w:rPr>
        <w:t xml:space="preserve"> </w:t>
      </w:r>
    </w:p>
    <w:p w:rsidR="008C6E69" w:rsidRDefault="008C6E69" w:rsidP="008C6E69">
      <w:pPr>
        <w:pStyle w:val="BodyTextBullet1"/>
        <w:numPr>
          <w:ilvl w:val="0"/>
          <w:numId w:val="33"/>
        </w:numPr>
        <w:rPr>
          <w:rFonts w:eastAsia="Calibri"/>
        </w:rPr>
      </w:pPr>
      <w:r>
        <w:rPr>
          <w:rFonts w:eastAsia="Calibri"/>
        </w:rPr>
        <w:t>The aggregated request list functionality built into the VS GUI must be separated from the wait list file structure in VistA.</w:t>
      </w:r>
    </w:p>
    <w:p w:rsidR="008C6E69" w:rsidRDefault="008C6E69" w:rsidP="008C6E69">
      <w:pPr>
        <w:pStyle w:val="BodyTextBullet1"/>
        <w:numPr>
          <w:ilvl w:val="0"/>
          <w:numId w:val="33"/>
        </w:numPr>
        <w:rPr>
          <w:rFonts w:eastAsia="Calibri"/>
        </w:rPr>
      </w:pPr>
      <w:r>
        <w:rPr>
          <w:rFonts w:eastAsia="Calibri"/>
        </w:rPr>
        <w:t>Assigning of schedulers to clinics must be done on an exclusionary instead of the current inclusionary basis.</w:t>
      </w:r>
    </w:p>
    <w:p w:rsidR="008C6E69" w:rsidRDefault="008C6E69" w:rsidP="008C6E69">
      <w:pPr>
        <w:pStyle w:val="BodyTextBullet1"/>
        <w:numPr>
          <w:ilvl w:val="0"/>
          <w:numId w:val="33"/>
        </w:numPr>
        <w:rPr>
          <w:rFonts w:eastAsia="Calibri"/>
        </w:rPr>
      </w:pPr>
      <w:r>
        <w:rPr>
          <w:rFonts w:eastAsia="Calibri"/>
        </w:rPr>
        <w:t>The current capability to link multiple appointments to a single appointment request must be replaced by a one-to-one linkage (one appointment request per appointment).</w:t>
      </w:r>
    </w:p>
    <w:p w:rsidR="008C6E69" w:rsidRDefault="008C6E69" w:rsidP="008C6E69">
      <w:pPr>
        <w:pStyle w:val="BodyTextBullet1"/>
        <w:numPr>
          <w:ilvl w:val="0"/>
          <w:numId w:val="33"/>
        </w:numPr>
        <w:rPr>
          <w:rFonts w:eastAsia="Calibri"/>
        </w:rPr>
      </w:pPr>
      <w:r>
        <w:rPr>
          <w:rFonts w:eastAsia="Calibri"/>
        </w:rPr>
        <w:t>The aggregated request list functionality built into the VS GUI will only display Wait Lists associated with Clinics whose clinic profiles allow such display.</w:t>
      </w:r>
    </w:p>
    <w:p w:rsidR="008C6E69" w:rsidRDefault="008C6E69" w:rsidP="008C6E69">
      <w:pPr>
        <w:pStyle w:val="BodyTextBullet1"/>
        <w:numPr>
          <w:ilvl w:val="0"/>
          <w:numId w:val="33"/>
        </w:numPr>
        <w:rPr>
          <w:b/>
        </w:rPr>
      </w:pPr>
      <w:r>
        <w:rPr>
          <w:rFonts w:eastAsia="Calibri"/>
        </w:rPr>
        <w:t>In multiple return to clinic scenarios (multi-book appointments), VS GUI calculation of subsequent Desired Dates based on initial Appointment Booking Date rather than initial Desired Date.</w:t>
      </w:r>
    </w:p>
    <w:p w:rsidR="008C6E69" w:rsidRDefault="008C6E69" w:rsidP="008C6E69">
      <w:pPr>
        <w:spacing w:before="120" w:after="120"/>
      </w:pPr>
      <w:r>
        <w:rPr>
          <w:b/>
          <w:szCs w:val="20"/>
        </w:rPr>
        <w:t>Veteran Appointment Request (VAR)</w:t>
      </w:r>
      <w:r>
        <w:rPr>
          <w:szCs w:val="20"/>
        </w:rPr>
        <w:t xml:space="preserve"> </w:t>
      </w:r>
      <w:r>
        <w:rPr>
          <w:b/>
          <w:szCs w:val="20"/>
        </w:rPr>
        <w:t>Interface:</w:t>
      </w:r>
      <w:r>
        <w:rPr>
          <w:szCs w:val="20"/>
        </w:rPr>
        <w:t xml:space="preserve"> </w:t>
      </w:r>
      <w:r>
        <w:t>Provides an interface between the VS GUI and the VAR appointment request database, including:</w:t>
      </w:r>
    </w:p>
    <w:p w:rsidR="008C6E69" w:rsidRDefault="008C6E69" w:rsidP="008C6E69">
      <w:pPr>
        <w:pStyle w:val="BodyTextBullet1"/>
        <w:numPr>
          <w:ilvl w:val="0"/>
          <w:numId w:val="33"/>
        </w:numPr>
      </w:pPr>
      <w:r>
        <w:t>Link an appointment requested in VAR and processed in VistA such that the state of the appointment in VistA (e.g. cancelled, checked out) can be displayed in the VS GUI application</w:t>
      </w:r>
    </w:p>
    <w:p w:rsidR="008C6E69" w:rsidRDefault="008C6E69" w:rsidP="008C6E69">
      <w:pPr>
        <w:pStyle w:val="BodyTextBullet1"/>
        <w:numPr>
          <w:ilvl w:val="0"/>
          <w:numId w:val="33"/>
        </w:numPr>
      </w:pPr>
      <w:r>
        <w:t>View appointment requests within VS GUI</w:t>
      </w:r>
    </w:p>
    <w:p w:rsidR="008C6E69" w:rsidRDefault="008C6E69" w:rsidP="008C6E69">
      <w:pPr>
        <w:pStyle w:val="BodyTextBullet1"/>
        <w:numPr>
          <w:ilvl w:val="0"/>
          <w:numId w:val="33"/>
        </w:numPr>
      </w:pPr>
      <w:r>
        <w:t>Communicate or message the Veteran from within VS GUI up to a limit of four times</w:t>
      </w:r>
    </w:p>
    <w:p w:rsidR="008C6E69" w:rsidRDefault="008C6E69" w:rsidP="008C6E69">
      <w:pPr>
        <w:pStyle w:val="BodyTextBullet1"/>
        <w:numPr>
          <w:ilvl w:val="0"/>
          <w:numId w:val="33"/>
        </w:numPr>
      </w:pPr>
      <w:r>
        <w:t>Close out requests from VS GUI</w:t>
      </w:r>
    </w:p>
    <w:p w:rsidR="008C6E69" w:rsidRDefault="008C6E69" w:rsidP="008C6E69">
      <w:pPr>
        <w:pStyle w:val="BodyText"/>
      </w:pPr>
      <w:r>
        <w:rPr>
          <w:b/>
        </w:rPr>
        <w:t xml:space="preserve">Optional Task #3 (OT3): </w:t>
      </w:r>
      <w:r>
        <w:t xml:space="preserve">Three enhancements to the VS GUI have been identified by VHA to support the Scheduling workflow and policy: </w:t>
      </w:r>
    </w:p>
    <w:p w:rsidR="008C6E69" w:rsidRDefault="008C6E69" w:rsidP="008C6E69">
      <w:pPr>
        <w:pStyle w:val="BodyTextBullet1"/>
        <w:numPr>
          <w:ilvl w:val="0"/>
          <w:numId w:val="33"/>
        </w:numPr>
        <w:rPr>
          <w:szCs w:val="24"/>
        </w:rPr>
      </w:pPr>
      <w:r>
        <w:t xml:space="preserve">Appointments generated from Consults in CPRS shall use the Consult </w:t>
      </w:r>
      <w:r>
        <w:rPr>
          <w:b/>
          <w:bCs/>
        </w:rPr>
        <w:t>Earliest Appropriate Date</w:t>
      </w:r>
      <w:r>
        <w:t xml:space="preserve"> to populate the </w:t>
      </w:r>
      <w:r>
        <w:rPr>
          <w:b/>
          <w:bCs/>
        </w:rPr>
        <w:t>DESIRED/RECALL DATE</w:t>
      </w:r>
      <w:r>
        <w:rPr>
          <w:bCs/>
        </w:rPr>
        <w:t xml:space="preserve"> and</w:t>
      </w:r>
      <w:r>
        <w:rPr>
          <w:b/>
          <w:bCs/>
        </w:rPr>
        <w:t xml:space="preserve"> ENTERED/RR NO DATE </w:t>
      </w:r>
      <w:r>
        <w:rPr>
          <w:bCs/>
        </w:rPr>
        <w:t>fields</w:t>
      </w:r>
      <w:r>
        <w:t xml:space="preserve"> in the VS GUI when a value is present other than </w:t>
      </w:r>
      <w:r>
        <w:rPr>
          <w:b/>
          <w:bCs/>
        </w:rPr>
        <w:t>Today’s</w:t>
      </w:r>
      <w:r>
        <w:t xml:space="preserve"> date (as set as default by CPRS) and is not equal to the Appointment Entered Date. </w:t>
      </w:r>
    </w:p>
    <w:p w:rsidR="008C6E69" w:rsidRDefault="008C6E69" w:rsidP="008C6E69">
      <w:pPr>
        <w:pStyle w:val="BodyTextBullet1"/>
        <w:numPr>
          <w:ilvl w:val="0"/>
          <w:numId w:val="33"/>
        </w:numPr>
        <w:rPr>
          <w:rFonts w:eastAsia="Calibri"/>
        </w:rPr>
      </w:pPr>
      <w:r>
        <w:rPr>
          <w:rFonts w:eastAsia="Calibri"/>
        </w:rPr>
        <w:t xml:space="preserve">Remove functionality in Legacy VistA Scheduling and VS GUI that provided the ability to hide appointment requests associated with Wait Lists associated with Clinics </w:t>
      </w:r>
    </w:p>
    <w:p w:rsidR="008C6E69" w:rsidRDefault="008C6E69" w:rsidP="008C6E69">
      <w:pPr>
        <w:pStyle w:val="BodyTextBullet1"/>
        <w:numPr>
          <w:ilvl w:val="0"/>
          <w:numId w:val="33"/>
        </w:numPr>
      </w:pPr>
      <w:r>
        <w:rPr>
          <w:rFonts w:eastAsia="Calibri"/>
        </w:rPr>
        <w:t>Veteran Disabilities will be displayed in the VS GUI to aid in determining eligibility for specific clinics</w:t>
      </w:r>
    </w:p>
    <w:p w:rsidR="008C6E69" w:rsidRDefault="008C6E69" w:rsidP="008C6E69">
      <w:pPr>
        <w:pStyle w:val="BodyTextBullet1"/>
        <w:numPr>
          <w:ilvl w:val="0"/>
          <w:numId w:val="0"/>
        </w:numPr>
        <w:tabs>
          <w:tab w:val="left" w:pos="720"/>
        </w:tabs>
      </w:pPr>
      <w:r>
        <w:rPr>
          <w:b/>
        </w:rPr>
        <w:t xml:space="preserve">Optional Task #4 (OT4) Functionality </w:t>
      </w:r>
      <w:r>
        <w:t>consists of additional enhancements identified by VHA to support the Scheduling workflow and policy:</w:t>
      </w:r>
    </w:p>
    <w:p w:rsidR="008C6E69" w:rsidRDefault="008C6E69" w:rsidP="008C6E69">
      <w:pPr>
        <w:pStyle w:val="BodyTextBullet1"/>
        <w:numPr>
          <w:ilvl w:val="0"/>
          <w:numId w:val="33"/>
        </w:numPr>
      </w:pPr>
      <w:r>
        <w:t>The VSE GUI shall follow the same rules as in VistA for Overbooking and Master Overbooking Security keys.</w:t>
      </w:r>
    </w:p>
    <w:p w:rsidR="008C6E69" w:rsidRDefault="008C6E69" w:rsidP="008C6E69">
      <w:pPr>
        <w:pStyle w:val="BodyTextBullet1"/>
        <w:numPr>
          <w:ilvl w:val="0"/>
          <w:numId w:val="33"/>
        </w:numPr>
      </w:pPr>
      <w:r>
        <w:t>The VSE GUI shall display number of available appointment slots in the calendar view for the clinic within each appointment time slot to allow booking of several appointments.</w:t>
      </w:r>
    </w:p>
    <w:p w:rsidR="008C6E69" w:rsidRDefault="008C6E69" w:rsidP="008C6E69">
      <w:pPr>
        <w:pStyle w:val="BodyTextBullet1"/>
        <w:numPr>
          <w:ilvl w:val="0"/>
          <w:numId w:val="33"/>
        </w:numPr>
      </w:pPr>
      <w:r>
        <w:t>The VSE GUI shall have a consistent color visual indication for the following:</w:t>
      </w:r>
    </w:p>
    <w:p w:rsidR="008C6E69" w:rsidRDefault="008C6E69" w:rsidP="008C6E69">
      <w:pPr>
        <w:pStyle w:val="BodyTextBullet2"/>
        <w:numPr>
          <w:ilvl w:val="0"/>
          <w:numId w:val="34"/>
        </w:numPr>
        <w:tabs>
          <w:tab w:val="left" w:pos="1080"/>
          <w:tab w:val="left" w:pos="1440"/>
        </w:tabs>
      </w:pPr>
      <w:r>
        <w:t>Hours of operation.</w:t>
      </w:r>
    </w:p>
    <w:p w:rsidR="008C6E69" w:rsidRDefault="008C6E69" w:rsidP="008C6E69">
      <w:pPr>
        <w:pStyle w:val="BodyTextBullet2"/>
        <w:numPr>
          <w:ilvl w:val="0"/>
          <w:numId w:val="34"/>
        </w:numPr>
        <w:tabs>
          <w:tab w:val="left" w:pos="1080"/>
          <w:tab w:val="left" w:pos="1440"/>
        </w:tabs>
      </w:pPr>
      <w:r>
        <w:t>Non-workable hours during that specific day (after hours bookable using a key).</w:t>
      </w:r>
    </w:p>
    <w:p w:rsidR="008C6E69" w:rsidRDefault="008C6E69" w:rsidP="008C6E69">
      <w:pPr>
        <w:pStyle w:val="BodyTextBullet2"/>
        <w:numPr>
          <w:ilvl w:val="0"/>
          <w:numId w:val="34"/>
        </w:numPr>
        <w:tabs>
          <w:tab w:val="left" w:pos="1080"/>
          <w:tab w:val="left" w:pos="1440"/>
        </w:tabs>
      </w:pPr>
      <w:r>
        <w:t>No appointment can ever be booked.</w:t>
      </w:r>
    </w:p>
    <w:p w:rsidR="008C6E69" w:rsidRDefault="008C6E69" w:rsidP="008C6E69">
      <w:pPr>
        <w:pStyle w:val="BodyTextBullet2"/>
        <w:numPr>
          <w:ilvl w:val="0"/>
          <w:numId w:val="34"/>
        </w:numPr>
        <w:tabs>
          <w:tab w:val="left" w:pos="1080"/>
          <w:tab w:val="left" w:pos="1440"/>
        </w:tabs>
      </w:pPr>
      <w:r>
        <w:t>Clinic inactive.</w:t>
      </w:r>
    </w:p>
    <w:p w:rsidR="008C6E69" w:rsidRDefault="008C6E69" w:rsidP="008C6E69">
      <w:pPr>
        <w:pStyle w:val="BodyTextBullet2"/>
        <w:numPr>
          <w:ilvl w:val="0"/>
          <w:numId w:val="34"/>
        </w:numPr>
        <w:tabs>
          <w:tab w:val="left" w:pos="1080"/>
          <w:tab w:val="left" w:pos="1440"/>
        </w:tabs>
      </w:pPr>
      <w:r>
        <w:t>Holiday but bookable.</w:t>
      </w:r>
    </w:p>
    <w:p w:rsidR="008C6E69" w:rsidRDefault="008C6E69" w:rsidP="008C6E69">
      <w:pPr>
        <w:pStyle w:val="BodyTextBullet2"/>
        <w:numPr>
          <w:ilvl w:val="0"/>
          <w:numId w:val="34"/>
        </w:numPr>
        <w:tabs>
          <w:tab w:val="left" w:pos="1080"/>
          <w:tab w:val="left" w:pos="1440"/>
        </w:tabs>
      </w:pPr>
      <w:r>
        <w:t>Holiday but NOT bookable.</w:t>
      </w:r>
    </w:p>
    <w:p w:rsidR="008C6E69" w:rsidRDefault="008C6E69" w:rsidP="008C6E69">
      <w:pPr>
        <w:pStyle w:val="BodyTextBullet2"/>
        <w:numPr>
          <w:ilvl w:val="0"/>
          <w:numId w:val="34"/>
        </w:numPr>
        <w:tabs>
          <w:tab w:val="left" w:pos="1080"/>
          <w:tab w:val="left" w:pos="1440"/>
        </w:tabs>
      </w:pPr>
      <w:r>
        <w:t>No availability created for the clinic.</w:t>
      </w:r>
    </w:p>
    <w:p w:rsidR="008C6E69" w:rsidRDefault="008C6E69" w:rsidP="008C6E69">
      <w:pPr>
        <w:pStyle w:val="BodyTextBullet1"/>
        <w:numPr>
          <w:ilvl w:val="0"/>
          <w:numId w:val="33"/>
        </w:numPr>
      </w:pPr>
      <w:r>
        <w:t>The VSE GUI shall allow entering variable length appointments only for clinics with variable appointment lengths defined in the VistA Clinic Setup Parameters.</w:t>
      </w:r>
    </w:p>
    <w:p w:rsidR="008C6E69" w:rsidRDefault="008C6E69" w:rsidP="008C6E69">
      <w:pPr>
        <w:pStyle w:val="BodyTextBullet1"/>
        <w:numPr>
          <w:ilvl w:val="0"/>
          <w:numId w:val="33"/>
        </w:numPr>
      </w:pPr>
      <w:r>
        <w:t>The VSE GUI shall display a visual indicator for clinics that allow variable appointment lengths.</w:t>
      </w:r>
    </w:p>
    <w:p w:rsidR="008C6E69" w:rsidRDefault="008C6E69" w:rsidP="008C6E69">
      <w:pPr>
        <w:pStyle w:val="BodyTextBullet1"/>
        <w:numPr>
          <w:ilvl w:val="0"/>
          <w:numId w:val="33"/>
        </w:numPr>
        <w:rPr>
          <w:lang w:bidi="en-US"/>
        </w:rPr>
      </w:pPr>
      <w:r>
        <w:rPr>
          <w:lang w:bidi="en-US"/>
        </w:rPr>
        <w:t>The VSE GUI shall display special clinic instructions on the screen e.g. “only make new appointments on Tuesday and Thursday”.</w:t>
      </w:r>
    </w:p>
    <w:p w:rsidR="008C6E69" w:rsidRDefault="008C6E69" w:rsidP="008C6E69">
      <w:pPr>
        <w:pStyle w:val="BodyTextBullet1"/>
        <w:numPr>
          <w:ilvl w:val="0"/>
          <w:numId w:val="33"/>
        </w:numPr>
      </w:pPr>
      <w:r>
        <w:t>The VSE GUI shall NOT shall display Occasion of Service Clinics (OOS) - (field 50.01 = yes is the OOS indicator) including drop down lists.</w:t>
      </w:r>
    </w:p>
    <w:p w:rsidR="008C6E69" w:rsidRDefault="008C6E69" w:rsidP="008C6E69">
      <w:pPr>
        <w:pStyle w:val="BodyTextBullet1"/>
        <w:numPr>
          <w:ilvl w:val="0"/>
          <w:numId w:val="33"/>
        </w:numPr>
      </w:pPr>
      <w:r>
        <w:t>The VSE GUI shall display message "No availability was created for the clinic" when a grid does not exist for the clinic (example: VCL and admin clinics) similar to current VistA Scheduling processing.</w:t>
      </w:r>
    </w:p>
    <w:p w:rsidR="008C6E69" w:rsidRDefault="008C6E69" w:rsidP="008C6E69">
      <w:pPr>
        <w:pStyle w:val="BodyTextBullet1"/>
        <w:numPr>
          <w:ilvl w:val="0"/>
          <w:numId w:val="33"/>
        </w:numPr>
      </w:pPr>
      <w:r>
        <w:t>The VSE GUI shall allow for entering 'CID/Preferred Date' and/or appointment date within the appointment requests using past dates.</w:t>
      </w:r>
    </w:p>
    <w:p w:rsidR="008C6E69" w:rsidRPr="008C6E69" w:rsidRDefault="008C6E69" w:rsidP="008C6E69">
      <w:pPr>
        <w:pStyle w:val="BodyTextBullet1"/>
        <w:numPr>
          <w:ilvl w:val="0"/>
          <w:numId w:val="33"/>
        </w:numPr>
        <w:rPr>
          <w:szCs w:val="24"/>
        </w:rPr>
      </w:pPr>
      <w:r w:rsidRPr="008C6E69">
        <w:rPr>
          <w:szCs w:val="24"/>
        </w:rPr>
        <w:t>Multi-book Enhancement GUI.</w:t>
      </w:r>
    </w:p>
    <w:p w:rsidR="008C6E69" w:rsidRPr="008C6E69" w:rsidRDefault="008C6E69" w:rsidP="008C6E69">
      <w:pPr>
        <w:numPr>
          <w:ilvl w:val="0"/>
          <w:numId w:val="35"/>
        </w:numPr>
        <w:rPr>
          <w:sz w:val="24"/>
        </w:rPr>
      </w:pPr>
      <w:r w:rsidRPr="008C6E69">
        <w:rPr>
          <w:sz w:val="24"/>
        </w:rPr>
        <w:t>For inpatients, the VSE GUI shall display ward location in patient demographic area for each patient.</w:t>
      </w:r>
    </w:p>
    <w:p w:rsidR="008C6E69" w:rsidRPr="008C6E69" w:rsidRDefault="008C6E69" w:rsidP="008C6E69">
      <w:pPr>
        <w:numPr>
          <w:ilvl w:val="0"/>
          <w:numId w:val="35"/>
        </w:numPr>
        <w:rPr>
          <w:sz w:val="24"/>
        </w:rPr>
      </w:pPr>
      <w:r w:rsidRPr="008C6E69">
        <w:rPr>
          <w:sz w:val="24"/>
        </w:rPr>
        <w:t>Comp &amp; Pension Appointments need to be linked to the 2507 Request as it currently does in VistA.</w:t>
      </w:r>
    </w:p>
    <w:p w:rsidR="008C6E69" w:rsidRPr="008C6E69" w:rsidRDefault="008C6E69" w:rsidP="008C6E69">
      <w:pPr>
        <w:numPr>
          <w:ilvl w:val="0"/>
          <w:numId w:val="35"/>
        </w:numPr>
        <w:rPr>
          <w:sz w:val="24"/>
        </w:rPr>
      </w:pPr>
      <w:r w:rsidRPr="008C6E69">
        <w:rPr>
          <w:sz w:val="24"/>
        </w:rPr>
        <w:t xml:space="preserve">Multi-Appointment Booking Wait Time.  </w:t>
      </w:r>
    </w:p>
    <w:p w:rsidR="008C6E69" w:rsidRPr="008C6E69" w:rsidRDefault="008C6E69" w:rsidP="008C6E69">
      <w:pPr>
        <w:numPr>
          <w:ilvl w:val="0"/>
          <w:numId w:val="35"/>
        </w:numPr>
        <w:rPr>
          <w:sz w:val="24"/>
        </w:rPr>
      </w:pPr>
      <w:r w:rsidRPr="008C6E69">
        <w:rPr>
          <w:sz w:val="24"/>
        </w:rPr>
        <w:t xml:space="preserve">Scheduling ‘Desired Date’ Change.  </w:t>
      </w:r>
    </w:p>
    <w:p w:rsidR="008C6E69" w:rsidRPr="008C6E69" w:rsidRDefault="008C6E69" w:rsidP="008C6E69">
      <w:pPr>
        <w:numPr>
          <w:ilvl w:val="0"/>
          <w:numId w:val="35"/>
        </w:numPr>
        <w:rPr>
          <w:sz w:val="24"/>
        </w:rPr>
      </w:pPr>
      <w:r w:rsidRPr="008C6E69">
        <w:rPr>
          <w:sz w:val="24"/>
        </w:rPr>
        <w:t xml:space="preserve">Recall Reminder Parameters.  </w:t>
      </w:r>
    </w:p>
    <w:p w:rsidR="008C6E69" w:rsidRPr="008C6E69" w:rsidRDefault="008C6E69" w:rsidP="008C6E69">
      <w:pPr>
        <w:numPr>
          <w:ilvl w:val="0"/>
          <w:numId w:val="35"/>
        </w:numPr>
        <w:rPr>
          <w:sz w:val="24"/>
        </w:rPr>
      </w:pPr>
      <w:r w:rsidRPr="008C6E69">
        <w:rPr>
          <w:sz w:val="24"/>
        </w:rPr>
        <w:t xml:space="preserve">Recall Reminder Print Failures.  </w:t>
      </w:r>
    </w:p>
    <w:p w:rsidR="008C6E69" w:rsidRPr="008C6E69" w:rsidRDefault="008C6E69" w:rsidP="008C6E69">
      <w:pPr>
        <w:numPr>
          <w:ilvl w:val="0"/>
          <w:numId w:val="35"/>
        </w:numPr>
        <w:rPr>
          <w:sz w:val="24"/>
        </w:rPr>
      </w:pPr>
      <w:r w:rsidRPr="008C6E69">
        <w:rPr>
          <w:sz w:val="24"/>
        </w:rPr>
        <w:t xml:space="preserve">Modification to VistA Recall Reminders. </w:t>
      </w:r>
    </w:p>
    <w:p w:rsidR="008C6E69" w:rsidRDefault="008C6E69" w:rsidP="008C6E69">
      <w:pPr>
        <w:pStyle w:val="BodyText"/>
      </w:pPr>
      <w:r>
        <w:rPr>
          <w:b/>
        </w:rPr>
        <w:t>Enhancement 3:</w:t>
      </w:r>
      <w:r>
        <w:t xml:space="preserve"> Enhancement 3 provides a consolidated view of resource management metrics related to scheduling supply and demand, for appropriate organizational components (e.g., clinic, facility levels). The tool is referred to as Resource Management Reporting. The enhancement provides aggregate views of Legacy VistA Scheduling data and does not directly contain Personally Identifiable Information (PII) data.</w:t>
      </w:r>
    </w:p>
    <w:p w:rsidR="00D73A83" w:rsidRDefault="00D73A83">
      <w:pPr>
        <w:rPr>
          <w:sz w:val="24"/>
          <w:szCs w:val="20"/>
        </w:rPr>
      </w:pPr>
      <w:r>
        <w:br w:type="page"/>
      </w:r>
    </w:p>
    <w:p w:rsidR="00AA0CDE" w:rsidRDefault="00D73A83" w:rsidP="00D73A83">
      <w:pPr>
        <w:pStyle w:val="Appendix1"/>
        <w:numPr>
          <w:ilvl w:val="0"/>
          <w:numId w:val="0"/>
        </w:numPr>
        <w:ind w:left="720" w:hanging="720"/>
        <w:rPr>
          <w:rFonts w:eastAsia="SimSun"/>
        </w:rPr>
      </w:pPr>
      <w:bookmarkStart w:id="37" w:name="_Toc448917533"/>
      <w:proofErr w:type="gramStart"/>
      <w:r>
        <w:t>Appendix B.</w:t>
      </w:r>
      <w:proofErr w:type="gramEnd"/>
      <w:r>
        <w:t xml:space="preserve"> </w:t>
      </w:r>
      <w:r>
        <w:tab/>
        <w:t>Known Issues</w:t>
      </w:r>
      <w:bookmarkEnd w:id="37"/>
    </w:p>
    <w:p w:rsidR="00F03416" w:rsidRPr="00AA0CDE" w:rsidRDefault="00F03416" w:rsidP="00F03416">
      <w:pPr>
        <w:pStyle w:val="Appendix2"/>
        <w:numPr>
          <w:ilvl w:val="0"/>
          <w:numId w:val="0"/>
        </w:numPr>
        <w:ind w:left="900"/>
        <w:rPr>
          <w:rFonts w:eastAsia="SimSun"/>
        </w:rPr>
      </w:pPr>
    </w:p>
    <w:p w:rsidR="00D600F5" w:rsidRPr="00D600F5" w:rsidRDefault="00D600F5" w:rsidP="00D600F5">
      <w:pPr>
        <w:pStyle w:val="ListParagraph"/>
        <w:numPr>
          <w:ilvl w:val="0"/>
          <w:numId w:val="37"/>
        </w:numPr>
        <w:rPr>
          <w:sz w:val="24"/>
        </w:rPr>
      </w:pPr>
      <w:r w:rsidRPr="00D600F5">
        <w:rPr>
          <w:sz w:val="24"/>
        </w:rPr>
        <w:t>Some sites have reported that previous versions of the GUI do not remove all associated files and remains under the Add/Remove section of Windows</w:t>
      </w:r>
    </w:p>
    <w:p w:rsidR="00D600F5" w:rsidRPr="00D600F5" w:rsidRDefault="00D600F5" w:rsidP="00D600F5">
      <w:pPr>
        <w:pStyle w:val="ListParagraph"/>
        <w:numPr>
          <w:ilvl w:val="0"/>
          <w:numId w:val="37"/>
        </w:numPr>
        <w:rPr>
          <w:sz w:val="24"/>
        </w:rPr>
      </w:pPr>
      <w:r w:rsidRPr="00D600F5">
        <w:rPr>
          <w:sz w:val="24"/>
        </w:rPr>
        <w:t>The VSE GUI requires read/write permissions for users at the Windows Icon level.  Some sites have reported issues with the GUI performance.  The development team recommended setting user permission at the Window Icon level to “Full Control” to resolve the issue.  This issue may be related to local rules regarding default access privileges.</w:t>
      </w:r>
    </w:p>
    <w:p w:rsidR="00D600F5" w:rsidRPr="00D600F5" w:rsidRDefault="00D600F5" w:rsidP="00D600F5">
      <w:pPr>
        <w:pStyle w:val="ListParagraph"/>
        <w:numPr>
          <w:ilvl w:val="0"/>
          <w:numId w:val="37"/>
        </w:numPr>
        <w:rPr>
          <w:sz w:val="24"/>
        </w:rPr>
      </w:pPr>
      <w:r w:rsidRPr="00D600F5">
        <w:rPr>
          <w:sz w:val="24"/>
        </w:rPr>
        <w:t>Single Sign-on (SSO) sometimes has issues with interfacing with the VSE GUI.  While this was not a requirement for VSE to interact with the SSO software, the team believes this issue is caused by too many connection attempts.  This issue does not occur unless VistA is accessed prior to launching the VS GUI.  The work around is to clear the cache in the SSO application.</w:t>
      </w:r>
    </w:p>
    <w:p w:rsidR="00D600F5" w:rsidRPr="00D600F5" w:rsidRDefault="00D600F5" w:rsidP="00D600F5">
      <w:pPr>
        <w:pStyle w:val="ListParagraph"/>
        <w:numPr>
          <w:ilvl w:val="0"/>
          <w:numId w:val="37"/>
        </w:numPr>
        <w:rPr>
          <w:sz w:val="24"/>
        </w:rPr>
      </w:pPr>
      <w:r w:rsidRPr="00D600F5">
        <w:rPr>
          <w:sz w:val="24"/>
        </w:rPr>
        <w:t>The management reports feature of the VSE GUI requires a special installation that is specific to the user’s Windows profile known as installing for “just me.”  The ability to support this with the ESE SCCM software deployment package is available and will require users that need to access the management reports to manually install the GUI under their Windows profile.</w:t>
      </w:r>
    </w:p>
    <w:p w:rsidR="00F03416" w:rsidRPr="007842FF" w:rsidRDefault="00D600F5" w:rsidP="00F03416">
      <w:pPr>
        <w:pStyle w:val="ListParagraph"/>
        <w:numPr>
          <w:ilvl w:val="0"/>
          <w:numId w:val="37"/>
        </w:numPr>
        <w:autoSpaceDE w:val="0"/>
        <w:autoSpaceDN w:val="0"/>
        <w:adjustRightInd w:val="0"/>
        <w:rPr>
          <w:sz w:val="24"/>
        </w:rPr>
      </w:pPr>
      <w:r w:rsidRPr="00D600F5">
        <w:rPr>
          <w:sz w:val="24"/>
        </w:rPr>
        <w:t xml:space="preserve">Sites report that Management reports, specifically ones that search data for up to a year take too long to run.  There may be a technical limit on the window of data searches based on the size of site.  The team will work with the business owner to assess </w:t>
      </w:r>
      <w:proofErr w:type="spellStart"/>
      <w:r w:rsidRPr="00D600F5">
        <w:rPr>
          <w:sz w:val="24"/>
        </w:rPr>
        <w:t>impact.</w:t>
      </w:r>
      <w:r w:rsidR="00F03416" w:rsidRPr="007842FF">
        <w:rPr>
          <w:sz w:val="24"/>
        </w:rPr>
        <w:t>The</w:t>
      </w:r>
      <w:proofErr w:type="spellEnd"/>
      <w:r w:rsidR="00F03416" w:rsidRPr="007842FF">
        <w:rPr>
          <w:sz w:val="24"/>
        </w:rPr>
        <w:t xml:space="preserve"> CID/Preferred Date in the Cancel Appointment Dialog is not supposed to be editable if the appointment is being </w:t>
      </w:r>
      <w:proofErr w:type="gramStart"/>
      <w:r w:rsidR="00F03416" w:rsidRPr="007842FF">
        <w:rPr>
          <w:sz w:val="24"/>
        </w:rPr>
        <w:t>Cancelled</w:t>
      </w:r>
      <w:proofErr w:type="gramEnd"/>
      <w:r w:rsidR="00F03416" w:rsidRPr="007842FF">
        <w:rPr>
          <w:sz w:val="24"/>
        </w:rPr>
        <w:t xml:space="preserve"> by Clinic.  </w:t>
      </w:r>
    </w:p>
    <w:p w:rsidR="00F03416" w:rsidRPr="007842FF" w:rsidRDefault="00F03416" w:rsidP="00F03416">
      <w:pPr>
        <w:pStyle w:val="ListParagraph"/>
        <w:numPr>
          <w:ilvl w:val="0"/>
          <w:numId w:val="37"/>
        </w:numPr>
        <w:autoSpaceDE w:val="0"/>
        <w:autoSpaceDN w:val="0"/>
        <w:adjustRightInd w:val="0"/>
        <w:rPr>
          <w:sz w:val="24"/>
        </w:rPr>
      </w:pPr>
      <w:r w:rsidRPr="007842FF">
        <w:rPr>
          <w:sz w:val="24"/>
        </w:rPr>
        <w:t>Walk-in appointments turn green when checked in when it should stay blue to indicate it is a walk-in.</w:t>
      </w:r>
    </w:p>
    <w:p w:rsidR="00F03416" w:rsidRDefault="00F03416" w:rsidP="00F03416">
      <w:pPr>
        <w:pStyle w:val="ListParagraph"/>
        <w:numPr>
          <w:ilvl w:val="0"/>
          <w:numId w:val="37"/>
        </w:numPr>
        <w:autoSpaceDE w:val="0"/>
        <w:autoSpaceDN w:val="0"/>
        <w:adjustRightInd w:val="0"/>
        <w:rPr>
          <w:sz w:val="24"/>
        </w:rPr>
      </w:pPr>
      <w:r w:rsidRPr="007842FF">
        <w:rPr>
          <w:sz w:val="24"/>
        </w:rPr>
        <w:t xml:space="preserve">Appointments created via the Multiple Appointment </w:t>
      </w:r>
      <w:proofErr w:type="gramStart"/>
      <w:r w:rsidRPr="007842FF">
        <w:rPr>
          <w:sz w:val="24"/>
        </w:rPr>
        <w:t>Booking  [</w:t>
      </w:r>
      <w:proofErr w:type="gramEnd"/>
      <w:r w:rsidRPr="007842FF">
        <w:rPr>
          <w:sz w:val="24"/>
        </w:rPr>
        <w:t xml:space="preserve">SDMULTIBOOK] are not displaying in VS GUI.   </w:t>
      </w:r>
    </w:p>
    <w:p w:rsidR="007842FF" w:rsidRPr="007842FF" w:rsidRDefault="007842FF" w:rsidP="007842FF">
      <w:pPr>
        <w:pStyle w:val="ListParagraph"/>
        <w:autoSpaceDE w:val="0"/>
        <w:autoSpaceDN w:val="0"/>
        <w:adjustRightInd w:val="0"/>
        <w:ind w:left="360"/>
        <w:rPr>
          <w:sz w:val="24"/>
        </w:rPr>
      </w:pPr>
    </w:p>
    <w:p w:rsidR="00B257E4" w:rsidRPr="000564A3" w:rsidRDefault="00B257E4" w:rsidP="00B257E4">
      <w:pPr>
        <w:pStyle w:val="BodyText"/>
      </w:pPr>
    </w:p>
    <w:sectPr w:rsidR="00B257E4" w:rsidRPr="000564A3" w:rsidSect="00EA442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626" w:rsidRDefault="009F4626">
      <w:r>
        <w:separator/>
      </w:r>
    </w:p>
    <w:p w:rsidR="009F4626" w:rsidRDefault="009F4626"/>
  </w:endnote>
  <w:endnote w:type="continuationSeparator" w:id="0">
    <w:p w:rsidR="009F4626" w:rsidRDefault="009F4626">
      <w:r>
        <w:continuationSeparator/>
      </w:r>
    </w:p>
    <w:p w:rsidR="009F4626" w:rsidRDefault="009F4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BF4" w:rsidRDefault="00C91BF4" w:rsidP="008B2F6F">
    <w:pPr>
      <w:pStyle w:val="Footer"/>
      <w:rPr>
        <w:rStyle w:val="PageNumber"/>
      </w:rPr>
    </w:pPr>
    <w:r>
      <w:t>VistA Scheduling Enhancements (VSE)</w:t>
    </w:r>
    <w:r>
      <w:tab/>
    </w:r>
    <w:r>
      <w:rPr>
        <w:rStyle w:val="PageNumber"/>
      </w:rPr>
      <w:fldChar w:fldCharType="begin"/>
    </w:r>
    <w:r>
      <w:rPr>
        <w:rStyle w:val="PageNumber"/>
      </w:rPr>
      <w:instrText xml:space="preserve"> PAGE </w:instrText>
    </w:r>
    <w:r>
      <w:rPr>
        <w:rStyle w:val="PageNumber"/>
      </w:rPr>
      <w:fldChar w:fldCharType="separate"/>
    </w:r>
    <w:r w:rsidR="007E6CF9">
      <w:rPr>
        <w:rStyle w:val="PageNumber"/>
        <w:noProof/>
      </w:rPr>
      <w:t>32</w:t>
    </w:r>
    <w:r>
      <w:rPr>
        <w:rStyle w:val="PageNumber"/>
      </w:rPr>
      <w:fldChar w:fldCharType="end"/>
    </w:r>
    <w:r>
      <w:rPr>
        <w:rStyle w:val="PageNumber"/>
      </w:rPr>
      <w:tab/>
      <w:t>April 2016</w:t>
    </w:r>
  </w:p>
  <w:p w:rsidR="00C91BF4" w:rsidRDefault="00C91BF4" w:rsidP="008B2F6F">
    <w:pPr>
      <w:pStyle w:val="Footer"/>
      <w:rPr>
        <w:rStyle w:val="PageNumber"/>
      </w:rPr>
    </w:pPr>
    <w:r w:rsidRPr="008B2F6F">
      <w:rPr>
        <w:rStyle w:val="PageNumber"/>
        <w:noProof/>
      </w:rPr>
      <w:t>Version Description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BF4" w:rsidRDefault="00C91BF4" w:rsidP="00EA4424">
    <w:pPr>
      <w:pStyle w:val="Footer"/>
      <w:rPr>
        <w:rStyle w:val="PageNumber"/>
      </w:rPr>
    </w:pPr>
    <w:r>
      <w:t>VistA Scheduling Enhancements (VSE)</w:t>
    </w:r>
    <w:r>
      <w:tab/>
    </w:r>
    <w:r>
      <w:rPr>
        <w:rStyle w:val="PageNumber"/>
      </w:rPr>
      <w:fldChar w:fldCharType="begin"/>
    </w:r>
    <w:r>
      <w:rPr>
        <w:rStyle w:val="PageNumber"/>
      </w:rPr>
      <w:instrText xml:space="preserve"> PAGE </w:instrText>
    </w:r>
    <w:r>
      <w:rPr>
        <w:rStyle w:val="PageNumber"/>
      </w:rPr>
      <w:fldChar w:fldCharType="separate"/>
    </w:r>
    <w:r w:rsidR="007E6CF9">
      <w:rPr>
        <w:rStyle w:val="PageNumber"/>
        <w:noProof/>
      </w:rPr>
      <w:t>ii</w:t>
    </w:r>
    <w:r>
      <w:rPr>
        <w:rStyle w:val="PageNumber"/>
      </w:rPr>
      <w:fldChar w:fldCharType="end"/>
    </w:r>
    <w:r>
      <w:rPr>
        <w:rStyle w:val="PageNumber"/>
      </w:rPr>
      <w:tab/>
    </w:r>
    <w:proofErr w:type="gramStart"/>
    <w:r>
      <w:rPr>
        <w:rStyle w:val="PageNumber"/>
      </w:rPr>
      <w:t>April  2016</w:t>
    </w:r>
    <w:proofErr w:type="gramEnd"/>
  </w:p>
  <w:p w:rsidR="00C91BF4" w:rsidRDefault="00C91BF4">
    <w:pPr>
      <w:pStyle w:val="Footer"/>
    </w:pPr>
    <w:r w:rsidRPr="008B2F6F">
      <w:rPr>
        <w:rStyle w:val="PageNumber"/>
        <w:noProof/>
      </w:rPr>
      <w:t>Version Description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626" w:rsidRDefault="009F4626">
      <w:r>
        <w:separator/>
      </w:r>
    </w:p>
    <w:p w:rsidR="009F4626" w:rsidRDefault="009F4626"/>
  </w:footnote>
  <w:footnote w:type="continuationSeparator" w:id="0">
    <w:p w:rsidR="009F4626" w:rsidRDefault="009F4626">
      <w:r>
        <w:continuationSeparator/>
      </w:r>
    </w:p>
    <w:p w:rsidR="009F4626" w:rsidRDefault="009F462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9pt;height:40.75pt" o:bullet="t">
        <v:imagedata r:id="rId1" o:title="pointing-finger-white-small"/>
      </v:shape>
    </w:pict>
  </w:numPicBullet>
  <w:abstractNum w:abstractNumId="0">
    <w:nsid w:val="02CF6478"/>
    <w:multiLevelType w:val="hybridMultilevel"/>
    <w:tmpl w:val="42EC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209AA"/>
    <w:multiLevelType w:val="hybridMultilevel"/>
    <w:tmpl w:val="A9E2AEFE"/>
    <w:lvl w:ilvl="0" w:tplc="04090001">
      <w:start w:val="1"/>
      <w:numFmt w:val="bullet"/>
      <w:lvlText w:val=""/>
      <w:lvlJc w:val="left"/>
      <w:pPr>
        <w:tabs>
          <w:tab w:val="num" w:pos="720"/>
        </w:tabs>
        <w:ind w:left="720" w:hanging="360"/>
      </w:pPr>
      <w:rPr>
        <w:rFonts w:ascii="Symbol" w:hAnsi="Symbol" w:hint="default"/>
      </w:rPr>
    </w:lvl>
    <w:lvl w:ilvl="1" w:tplc="D8E8EEA4" w:tentative="1">
      <w:start w:val="1"/>
      <w:numFmt w:val="bullet"/>
      <w:lvlText w:val="•"/>
      <w:lvlJc w:val="left"/>
      <w:pPr>
        <w:tabs>
          <w:tab w:val="num" w:pos="1440"/>
        </w:tabs>
        <w:ind w:left="1440" w:hanging="360"/>
      </w:pPr>
      <w:rPr>
        <w:rFonts w:ascii="Arial" w:hAnsi="Arial" w:hint="default"/>
      </w:rPr>
    </w:lvl>
    <w:lvl w:ilvl="2" w:tplc="885E0C4C" w:tentative="1">
      <w:start w:val="1"/>
      <w:numFmt w:val="bullet"/>
      <w:lvlText w:val="•"/>
      <w:lvlJc w:val="left"/>
      <w:pPr>
        <w:tabs>
          <w:tab w:val="num" w:pos="2160"/>
        </w:tabs>
        <w:ind w:left="2160" w:hanging="360"/>
      </w:pPr>
      <w:rPr>
        <w:rFonts w:ascii="Arial" w:hAnsi="Arial" w:hint="default"/>
      </w:rPr>
    </w:lvl>
    <w:lvl w:ilvl="3" w:tplc="4048642A" w:tentative="1">
      <w:start w:val="1"/>
      <w:numFmt w:val="bullet"/>
      <w:lvlText w:val="•"/>
      <w:lvlJc w:val="left"/>
      <w:pPr>
        <w:tabs>
          <w:tab w:val="num" w:pos="2880"/>
        </w:tabs>
        <w:ind w:left="2880" w:hanging="360"/>
      </w:pPr>
      <w:rPr>
        <w:rFonts w:ascii="Arial" w:hAnsi="Arial" w:hint="default"/>
      </w:rPr>
    </w:lvl>
    <w:lvl w:ilvl="4" w:tplc="39749518" w:tentative="1">
      <w:start w:val="1"/>
      <w:numFmt w:val="bullet"/>
      <w:lvlText w:val="•"/>
      <w:lvlJc w:val="left"/>
      <w:pPr>
        <w:tabs>
          <w:tab w:val="num" w:pos="3600"/>
        </w:tabs>
        <w:ind w:left="3600" w:hanging="360"/>
      </w:pPr>
      <w:rPr>
        <w:rFonts w:ascii="Arial" w:hAnsi="Arial" w:hint="default"/>
      </w:rPr>
    </w:lvl>
    <w:lvl w:ilvl="5" w:tplc="5CB64314" w:tentative="1">
      <w:start w:val="1"/>
      <w:numFmt w:val="bullet"/>
      <w:lvlText w:val="•"/>
      <w:lvlJc w:val="left"/>
      <w:pPr>
        <w:tabs>
          <w:tab w:val="num" w:pos="4320"/>
        </w:tabs>
        <w:ind w:left="4320" w:hanging="360"/>
      </w:pPr>
      <w:rPr>
        <w:rFonts w:ascii="Arial" w:hAnsi="Arial" w:hint="default"/>
      </w:rPr>
    </w:lvl>
    <w:lvl w:ilvl="6" w:tplc="A12A76C2" w:tentative="1">
      <w:start w:val="1"/>
      <w:numFmt w:val="bullet"/>
      <w:lvlText w:val="•"/>
      <w:lvlJc w:val="left"/>
      <w:pPr>
        <w:tabs>
          <w:tab w:val="num" w:pos="5040"/>
        </w:tabs>
        <w:ind w:left="5040" w:hanging="360"/>
      </w:pPr>
      <w:rPr>
        <w:rFonts w:ascii="Arial" w:hAnsi="Arial" w:hint="default"/>
      </w:rPr>
    </w:lvl>
    <w:lvl w:ilvl="7" w:tplc="5ABC4466" w:tentative="1">
      <w:start w:val="1"/>
      <w:numFmt w:val="bullet"/>
      <w:lvlText w:val="•"/>
      <w:lvlJc w:val="left"/>
      <w:pPr>
        <w:tabs>
          <w:tab w:val="num" w:pos="5760"/>
        </w:tabs>
        <w:ind w:left="5760" w:hanging="360"/>
      </w:pPr>
      <w:rPr>
        <w:rFonts w:ascii="Arial" w:hAnsi="Arial" w:hint="default"/>
      </w:rPr>
    </w:lvl>
    <w:lvl w:ilvl="8" w:tplc="7938CAA0" w:tentative="1">
      <w:start w:val="1"/>
      <w:numFmt w:val="bullet"/>
      <w:lvlText w:val="•"/>
      <w:lvlJc w:val="left"/>
      <w:pPr>
        <w:tabs>
          <w:tab w:val="num" w:pos="6480"/>
        </w:tabs>
        <w:ind w:left="6480" w:hanging="360"/>
      </w:pPr>
      <w:rPr>
        <w:rFonts w:ascii="Arial" w:hAnsi="Arial" w:hint="default"/>
      </w:rPr>
    </w:lvl>
  </w:abstractNum>
  <w:abstractNum w:abstractNumId="2">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3">
    <w:nsid w:val="073C30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B0BA550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16B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6E4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2440AEE"/>
    <w:multiLevelType w:val="hybridMultilevel"/>
    <w:tmpl w:val="1D3E2510"/>
    <w:lvl w:ilvl="0" w:tplc="39723D28">
      <w:start w:val="1"/>
      <w:numFmt w:val="bullet"/>
      <w:lvlText w:val="•"/>
      <w:lvlJc w:val="left"/>
      <w:pPr>
        <w:tabs>
          <w:tab w:val="num" w:pos="720"/>
        </w:tabs>
        <w:ind w:left="720" w:hanging="360"/>
      </w:pPr>
      <w:rPr>
        <w:rFonts w:ascii="Arial" w:hAnsi="Arial" w:cs="Times New Roman" w:hint="default"/>
      </w:rPr>
    </w:lvl>
    <w:lvl w:ilvl="1" w:tplc="B0204E48">
      <w:start w:val="1"/>
      <w:numFmt w:val="bullet"/>
      <w:lvlText w:val="•"/>
      <w:lvlJc w:val="left"/>
      <w:pPr>
        <w:tabs>
          <w:tab w:val="num" w:pos="1440"/>
        </w:tabs>
        <w:ind w:left="1440" w:hanging="360"/>
      </w:pPr>
      <w:rPr>
        <w:rFonts w:ascii="Arial" w:hAnsi="Arial" w:cs="Times New Roman" w:hint="default"/>
      </w:rPr>
    </w:lvl>
    <w:lvl w:ilvl="2" w:tplc="7C52ECEE">
      <w:start w:val="1"/>
      <w:numFmt w:val="bullet"/>
      <w:lvlText w:val="•"/>
      <w:lvlJc w:val="left"/>
      <w:pPr>
        <w:tabs>
          <w:tab w:val="num" w:pos="2160"/>
        </w:tabs>
        <w:ind w:left="2160" w:hanging="360"/>
      </w:pPr>
      <w:rPr>
        <w:rFonts w:ascii="Arial" w:hAnsi="Arial" w:cs="Times New Roman" w:hint="default"/>
      </w:rPr>
    </w:lvl>
    <w:lvl w:ilvl="3" w:tplc="2CD6893A">
      <w:start w:val="1"/>
      <w:numFmt w:val="bullet"/>
      <w:lvlText w:val="•"/>
      <w:lvlJc w:val="left"/>
      <w:pPr>
        <w:tabs>
          <w:tab w:val="num" w:pos="2880"/>
        </w:tabs>
        <w:ind w:left="2880" w:hanging="360"/>
      </w:pPr>
      <w:rPr>
        <w:rFonts w:ascii="Arial" w:hAnsi="Arial" w:cs="Times New Roman" w:hint="default"/>
      </w:rPr>
    </w:lvl>
    <w:lvl w:ilvl="4" w:tplc="137E2340">
      <w:start w:val="1"/>
      <w:numFmt w:val="bullet"/>
      <w:lvlText w:val="•"/>
      <w:lvlJc w:val="left"/>
      <w:pPr>
        <w:tabs>
          <w:tab w:val="num" w:pos="3600"/>
        </w:tabs>
        <w:ind w:left="3600" w:hanging="360"/>
      </w:pPr>
      <w:rPr>
        <w:rFonts w:ascii="Arial" w:hAnsi="Arial" w:cs="Times New Roman" w:hint="default"/>
      </w:rPr>
    </w:lvl>
    <w:lvl w:ilvl="5" w:tplc="C7F81356">
      <w:start w:val="1"/>
      <w:numFmt w:val="bullet"/>
      <w:lvlText w:val="•"/>
      <w:lvlJc w:val="left"/>
      <w:pPr>
        <w:tabs>
          <w:tab w:val="num" w:pos="4320"/>
        </w:tabs>
        <w:ind w:left="4320" w:hanging="360"/>
      </w:pPr>
      <w:rPr>
        <w:rFonts w:ascii="Arial" w:hAnsi="Arial" w:cs="Times New Roman" w:hint="default"/>
      </w:rPr>
    </w:lvl>
    <w:lvl w:ilvl="6" w:tplc="45D2FB66">
      <w:start w:val="1"/>
      <w:numFmt w:val="bullet"/>
      <w:lvlText w:val="•"/>
      <w:lvlJc w:val="left"/>
      <w:pPr>
        <w:tabs>
          <w:tab w:val="num" w:pos="5040"/>
        </w:tabs>
        <w:ind w:left="5040" w:hanging="360"/>
      </w:pPr>
      <w:rPr>
        <w:rFonts w:ascii="Arial" w:hAnsi="Arial" w:cs="Times New Roman" w:hint="default"/>
      </w:rPr>
    </w:lvl>
    <w:lvl w:ilvl="7" w:tplc="3CF62E82">
      <w:start w:val="1"/>
      <w:numFmt w:val="bullet"/>
      <w:lvlText w:val="•"/>
      <w:lvlJc w:val="left"/>
      <w:pPr>
        <w:tabs>
          <w:tab w:val="num" w:pos="5760"/>
        </w:tabs>
        <w:ind w:left="5760" w:hanging="360"/>
      </w:pPr>
      <w:rPr>
        <w:rFonts w:ascii="Arial" w:hAnsi="Arial" w:cs="Times New Roman" w:hint="default"/>
      </w:rPr>
    </w:lvl>
    <w:lvl w:ilvl="8" w:tplc="B36CDFE6">
      <w:start w:val="1"/>
      <w:numFmt w:val="bullet"/>
      <w:lvlText w:val="•"/>
      <w:lvlJc w:val="left"/>
      <w:pPr>
        <w:tabs>
          <w:tab w:val="num" w:pos="6480"/>
        </w:tabs>
        <w:ind w:left="6480" w:hanging="360"/>
      </w:pPr>
      <w:rPr>
        <w:rFonts w:ascii="Arial" w:hAnsi="Arial" w:cs="Times New Roman"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B626CF2"/>
    <w:multiLevelType w:val="hybridMultilevel"/>
    <w:tmpl w:val="8B56F056"/>
    <w:lvl w:ilvl="0" w:tplc="6BAC183E">
      <w:start w:val="1"/>
      <w:numFmt w:val="bullet"/>
      <w:pStyle w:val="Text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D264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8">
    <w:nsid w:val="44AE0960"/>
    <w:multiLevelType w:val="hybridMultilevel"/>
    <w:tmpl w:val="4AE252C4"/>
    <w:lvl w:ilvl="0" w:tplc="2C840D2A">
      <w:start w:val="1"/>
      <w:numFmt w:val="decimal"/>
      <w:pStyle w:val="Appendix11"/>
      <w:lvlText w:val="A.1.%1."/>
      <w:lvlJc w:val="left"/>
      <w:pPr>
        <w:ind w:left="1152"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2A45E2"/>
    <w:multiLevelType w:val="hybridMultilevel"/>
    <w:tmpl w:val="5B845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4F2E5B69"/>
    <w:multiLevelType w:val="hybridMultilevel"/>
    <w:tmpl w:val="44E6A0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CE31C2"/>
    <w:multiLevelType w:val="hybridMultilevel"/>
    <w:tmpl w:val="48E04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2B4A57"/>
    <w:multiLevelType w:val="hybridMultilevel"/>
    <w:tmpl w:val="3AAAF960"/>
    <w:lvl w:ilvl="0" w:tplc="87A8A40C">
      <w:start w:val="1"/>
      <w:numFmt w:val="bullet"/>
      <w:lvlText w:val="•"/>
      <w:lvlJc w:val="left"/>
      <w:pPr>
        <w:tabs>
          <w:tab w:val="num" w:pos="720"/>
        </w:tabs>
        <w:ind w:left="720" w:hanging="360"/>
      </w:pPr>
      <w:rPr>
        <w:rFonts w:ascii="Arial" w:hAnsi="Arial" w:hint="default"/>
      </w:rPr>
    </w:lvl>
    <w:lvl w:ilvl="1" w:tplc="01B4BB08">
      <w:start w:val="35"/>
      <w:numFmt w:val="bullet"/>
      <w:lvlText w:val="–"/>
      <w:lvlJc w:val="left"/>
      <w:pPr>
        <w:tabs>
          <w:tab w:val="num" w:pos="1440"/>
        </w:tabs>
        <w:ind w:left="1440" w:hanging="360"/>
      </w:pPr>
      <w:rPr>
        <w:rFonts w:ascii="Arial" w:hAnsi="Arial" w:hint="default"/>
      </w:rPr>
    </w:lvl>
    <w:lvl w:ilvl="2" w:tplc="A120EF06" w:tentative="1">
      <w:start w:val="1"/>
      <w:numFmt w:val="bullet"/>
      <w:lvlText w:val="•"/>
      <w:lvlJc w:val="left"/>
      <w:pPr>
        <w:tabs>
          <w:tab w:val="num" w:pos="2160"/>
        </w:tabs>
        <w:ind w:left="2160" w:hanging="360"/>
      </w:pPr>
      <w:rPr>
        <w:rFonts w:ascii="Arial" w:hAnsi="Arial" w:hint="default"/>
      </w:rPr>
    </w:lvl>
    <w:lvl w:ilvl="3" w:tplc="5BEE1C9A" w:tentative="1">
      <w:start w:val="1"/>
      <w:numFmt w:val="bullet"/>
      <w:lvlText w:val="•"/>
      <w:lvlJc w:val="left"/>
      <w:pPr>
        <w:tabs>
          <w:tab w:val="num" w:pos="2880"/>
        </w:tabs>
        <w:ind w:left="2880" w:hanging="360"/>
      </w:pPr>
      <w:rPr>
        <w:rFonts w:ascii="Arial" w:hAnsi="Arial" w:hint="default"/>
      </w:rPr>
    </w:lvl>
    <w:lvl w:ilvl="4" w:tplc="8416E418" w:tentative="1">
      <w:start w:val="1"/>
      <w:numFmt w:val="bullet"/>
      <w:lvlText w:val="•"/>
      <w:lvlJc w:val="left"/>
      <w:pPr>
        <w:tabs>
          <w:tab w:val="num" w:pos="3600"/>
        </w:tabs>
        <w:ind w:left="3600" w:hanging="360"/>
      </w:pPr>
      <w:rPr>
        <w:rFonts w:ascii="Arial" w:hAnsi="Arial" w:hint="default"/>
      </w:rPr>
    </w:lvl>
    <w:lvl w:ilvl="5" w:tplc="2160E2D4" w:tentative="1">
      <w:start w:val="1"/>
      <w:numFmt w:val="bullet"/>
      <w:lvlText w:val="•"/>
      <w:lvlJc w:val="left"/>
      <w:pPr>
        <w:tabs>
          <w:tab w:val="num" w:pos="4320"/>
        </w:tabs>
        <w:ind w:left="4320" w:hanging="360"/>
      </w:pPr>
      <w:rPr>
        <w:rFonts w:ascii="Arial" w:hAnsi="Arial" w:hint="default"/>
      </w:rPr>
    </w:lvl>
    <w:lvl w:ilvl="6" w:tplc="7D8498CC" w:tentative="1">
      <w:start w:val="1"/>
      <w:numFmt w:val="bullet"/>
      <w:lvlText w:val="•"/>
      <w:lvlJc w:val="left"/>
      <w:pPr>
        <w:tabs>
          <w:tab w:val="num" w:pos="5040"/>
        </w:tabs>
        <w:ind w:left="5040" w:hanging="360"/>
      </w:pPr>
      <w:rPr>
        <w:rFonts w:ascii="Arial" w:hAnsi="Arial" w:hint="default"/>
      </w:rPr>
    </w:lvl>
    <w:lvl w:ilvl="7" w:tplc="319EDDB2" w:tentative="1">
      <w:start w:val="1"/>
      <w:numFmt w:val="bullet"/>
      <w:lvlText w:val="•"/>
      <w:lvlJc w:val="left"/>
      <w:pPr>
        <w:tabs>
          <w:tab w:val="num" w:pos="5760"/>
        </w:tabs>
        <w:ind w:left="5760" w:hanging="360"/>
      </w:pPr>
      <w:rPr>
        <w:rFonts w:ascii="Arial" w:hAnsi="Arial" w:hint="default"/>
      </w:rPr>
    </w:lvl>
    <w:lvl w:ilvl="8" w:tplc="A0E29B68" w:tentative="1">
      <w:start w:val="1"/>
      <w:numFmt w:val="bullet"/>
      <w:lvlText w:val="•"/>
      <w:lvlJc w:val="left"/>
      <w:pPr>
        <w:tabs>
          <w:tab w:val="num" w:pos="6480"/>
        </w:tabs>
        <w:ind w:left="6480" w:hanging="360"/>
      </w:pPr>
      <w:rPr>
        <w:rFonts w:ascii="Arial" w:hAnsi="Arial" w:hint="default"/>
      </w:rPr>
    </w:lvl>
  </w:abstractNum>
  <w:abstractNum w:abstractNumId="25">
    <w:nsid w:val="566D4F54"/>
    <w:multiLevelType w:val="hybridMultilevel"/>
    <w:tmpl w:val="0C243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6A0D49"/>
    <w:multiLevelType w:val="multilevel"/>
    <w:tmpl w:val="D388948C"/>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nsid w:val="66AC2E9F"/>
    <w:multiLevelType w:val="hybridMultilevel"/>
    <w:tmpl w:val="6D54946E"/>
    <w:lvl w:ilvl="0" w:tplc="FF562A50">
      <w:start w:val="1"/>
      <w:numFmt w:val="bullet"/>
      <w:pStyle w:val="Body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30">
    <w:nsid w:val="6D2573EA"/>
    <w:multiLevelType w:val="hybridMultilevel"/>
    <w:tmpl w:val="311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5">
    <w:nsid w:val="7A9E583A"/>
    <w:multiLevelType w:val="hybridMultilevel"/>
    <w:tmpl w:val="090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9D06EE"/>
    <w:multiLevelType w:val="hybridMultilevel"/>
    <w:tmpl w:val="29E0F7D2"/>
    <w:lvl w:ilvl="0" w:tplc="3D8237BE">
      <w:start w:val="1"/>
      <w:numFmt w:val="bullet"/>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1"/>
  </w:num>
  <w:num w:numId="3">
    <w:abstractNumId w:val="4"/>
  </w:num>
  <w:num w:numId="4">
    <w:abstractNumId w:val="34"/>
  </w:num>
  <w:num w:numId="5">
    <w:abstractNumId w:val="36"/>
  </w:num>
  <w:num w:numId="6">
    <w:abstractNumId w:val="26"/>
  </w:num>
  <w:num w:numId="7">
    <w:abstractNumId w:val="11"/>
  </w:num>
  <w:num w:numId="8">
    <w:abstractNumId w:val="9"/>
  </w:num>
  <w:num w:numId="9">
    <w:abstractNumId w:val="14"/>
  </w:num>
  <w:num w:numId="10">
    <w:abstractNumId w:val="21"/>
  </w:num>
  <w:num w:numId="11">
    <w:abstractNumId w:val="5"/>
  </w:num>
  <w:num w:numId="12">
    <w:abstractNumId w:val="12"/>
  </w:num>
  <w:num w:numId="13">
    <w:abstractNumId w:val="27"/>
  </w:num>
  <w:num w:numId="14">
    <w:abstractNumId w:val="19"/>
  </w:num>
  <w:num w:numId="15">
    <w:abstractNumId w:val="8"/>
  </w:num>
  <w:num w:numId="16">
    <w:abstractNumId w:val="10"/>
  </w:num>
  <w:num w:numId="17">
    <w:abstractNumId w:val="33"/>
  </w:num>
  <w:num w:numId="18">
    <w:abstractNumId w:val="2"/>
  </w:num>
  <w:num w:numId="19">
    <w:abstractNumId w:val="2"/>
  </w:num>
  <w:num w:numId="20">
    <w:abstractNumId w:val="29"/>
  </w:num>
  <w:num w:numId="21">
    <w:abstractNumId w:val="17"/>
  </w:num>
  <w:num w:numId="22">
    <w:abstractNumId w:val="15"/>
  </w:num>
  <w:num w:numId="23">
    <w:abstractNumId w:val="35"/>
  </w:num>
  <w:num w:numId="24">
    <w:abstractNumId w:val="0"/>
  </w:num>
  <w:num w:numId="25">
    <w:abstractNumId w:val="30"/>
  </w:num>
  <w:num w:numId="26">
    <w:abstractNumId w:val="18"/>
  </w:num>
  <w:num w:numId="27">
    <w:abstractNumId w:val="28"/>
  </w:num>
  <w:num w:numId="28">
    <w:abstractNumId w:val="24"/>
  </w:num>
  <w:num w:numId="29">
    <w:abstractNumId w:val="1"/>
  </w:num>
  <w:num w:numId="30">
    <w:abstractNumId w:val="20"/>
  </w:num>
  <w:num w:numId="31">
    <w:abstractNumId w:val="22"/>
  </w:num>
  <w:num w:numId="32">
    <w:abstractNumId w:val="13"/>
  </w:num>
  <w:num w:numId="33">
    <w:abstractNumId w:val="36"/>
  </w:num>
  <w:num w:numId="34">
    <w:abstractNumId w:val="26"/>
  </w:num>
  <w:num w:numId="35">
    <w:abstractNumId w:val="1"/>
  </w:num>
  <w:num w:numId="36">
    <w:abstractNumId w:val="23"/>
  </w:num>
  <w:num w:numId="37">
    <w:abstractNumId w:val="25"/>
  </w:num>
  <w:num w:numId="38">
    <w:abstractNumId w:val="16"/>
  </w:num>
  <w:num w:numId="39">
    <w:abstractNumId w:val="6"/>
  </w:num>
  <w:num w:numId="40">
    <w:abstractNumId w:val="7"/>
  </w:num>
  <w:num w:numId="41">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63A7"/>
    <w:rsid w:val="0000675B"/>
    <w:rsid w:val="00006DB8"/>
    <w:rsid w:val="00010140"/>
    <w:rsid w:val="000114B6"/>
    <w:rsid w:val="00011EE6"/>
    <w:rsid w:val="0001226E"/>
    <w:rsid w:val="0001412B"/>
    <w:rsid w:val="000171DA"/>
    <w:rsid w:val="000252B8"/>
    <w:rsid w:val="00025CF0"/>
    <w:rsid w:val="000263BB"/>
    <w:rsid w:val="000344A5"/>
    <w:rsid w:val="00036DB4"/>
    <w:rsid w:val="00036F50"/>
    <w:rsid w:val="00041071"/>
    <w:rsid w:val="0004636C"/>
    <w:rsid w:val="00057A34"/>
    <w:rsid w:val="000622A2"/>
    <w:rsid w:val="00071609"/>
    <w:rsid w:val="00075E23"/>
    <w:rsid w:val="0008249E"/>
    <w:rsid w:val="00083DAB"/>
    <w:rsid w:val="00086D68"/>
    <w:rsid w:val="00094B6E"/>
    <w:rsid w:val="000A3CFB"/>
    <w:rsid w:val="000A409B"/>
    <w:rsid w:val="000B23F8"/>
    <w:rsid w:val="000E6F46"/>
    <w:rsid w:val="000F3438"/>
    <w:rsid w:val="000F78FA"/>
    <w:rsid w:val="00101B1F"/>
    <w:rsid w:val="0010320F"/>
    <w:rsid w:val="00104399"/>
    <w:rsid w:val="00104A4F"/>
    <w:rsid w:val="0010664C"/>
    <w:rsid w:val="00107971"/>
    <w:rsid w:val="00112955"/>
    <w:rsid w:val="00116CEF"/>
    <w:rsid w:val="0012060D"/>
    <w:rsid w:val="00120E40"/>
    <w:rsid w:val="00121069"/>
    <w:rsid w:val="0012324A"/>
    <w:rsid w:val="001312F0"/>
    <w:rsid w:val="0014419A"/>
    <w:rsid w:val="00145E68"/>
    <w:rsid w:val="00151087"/>
    <w:rsid w:val="001519A4"/>
    <w:rsid w:val="001574A4"/>
    <w:rsid w:val="00160824"/>
    <w:rsid w:val="001611F5"/>
    <w:rsid w:val="00161ED8"/>
    <w:rsid w:val="001624C3"/>
    <w:rsid w:val="00165AB8"/>
    <w:rsid w:val="0017091B"/>
    <w:rsid w:val="00172D7F"/>
    <w:rsid w:val="001741CE"/>
    <w:rsid w:val="00180235"/>
    <w:rsid w:val="00186009"/>
    <w:rsid w:val="001865D0"/>
    <w:rsid w:val="0018770B"/>
    <w:rsid w:val="00192452"/>
    <w:rsid w:val="00195244"/>
    <w:rsid w:val="001A3C5C"/>
    <w:rsid w:val="001C24F4"/>
    <w:rsid w:val="001C6D26"/>
    <w:rsid w:val="001D3222"/>
    <w:rsid w:val="001D6650"/>
    <w:rsid w:val="001E4B39"/>
    <w:rsid w:val="001F67C2"/>
    <w:rsid w:val="0020481C"/>
    <w:rsid w:val="0021187C"/>
    <w:rsid w:val="00217034"/>
    <w:rsid w:val="002273CA"/>
    <w:rsid w:val="00231DAD"/>
    <w:rsid w:val="00234111"/>
    <w:rsid w:val="002408FE"/>
    <w:rsid w:val="00251770"/>
    <w:rsid w:val="00252218"/>
    <w:rsid w:val="00252BD5"/>
    <w:rsid w:val="0025403B"/>
    <w:rsid w:val="002549BE"/>
    <w:rsid w:val="00256419"/>
    <w:rsid w:val="00256F04"/>
    <w:rsid w:val="00265CAC"/>
    <w:rsid w:val="00266D60"/>
    <w:rsid w:val="002673B6"/>
    <w:rsid w:val="002805F8"/>
    <w:rsid w:val="00280A53"/>
    <w:rsid w:val="00282B09"/>
    <w:rsid w:val="00282EDE"/>
    <w:rsid w:val="00292B10"/>
    <w:rsid w:val="00292BCA"/>
    <w:rsid w:val="002951C7"/>
    <w:rsid w:val="002A0C8C"/>
    <w:rsid w:val="002A161D"/>
    <w:rsid w:val="002A2EE5"/>
    <w:rsid w:val="002A4907"/>
    <w:rsid w:val="002B3CF3"/>
    <w:rsid w:val="002B4CC8"/>
    <w:rsid w:val="002C6335"/>
    <w:rsid w:val="002D01C7"/>
    <w:rsid w:val="002D0C49"/>
    <w:rsid w:val="002D1B52"/>
    <w:rsid w:val="002D3E62"/>
    <w:rsid w:val="002D5204"/>
    <w:rsid w:val="002D6479"/>
    <w:rsid w:val="002E1D8C"/>
    <w:rsid w:val="002E496B"/>
    <w:rsid w:val="002E751D"/>
    <w:rsid w:val="002F0076"/>
    <w:rsid w:val="002F5410"/>
    <w:rsid w:val="003110DB"/>
    <w:rsid w:val="00314B90"/>
    <w:rsid w:val="0032241E"/>
    <w:rsid w:val="003224BE"/>
    <w:rsid w:val="00326966"/>
    <w:rsid w:val="003417C9"/>
    <w:rsid w:val="00342E0C"/>
    <w:rsid w:val="00346959"/>
    <w:rsid w:val="00353152"/>
    <w:rsid w:val="003565ED"/>
    <w:rsid w:val="00376DD4"/>
    <w:rsid w:val="00392B05"/>
    <w:rsid w:val="003935E9"/>
    <w:rsid w:val="00396AAF"/>
    <w:rsid w:val="003A7D3F"/>
    <w:rsid w:val="003B6937"/>
    <w:rsid w:val="003C2662"/>
    <w:rsid w:val="003C3607"/>
    <w:rsid w:val="003C51BD"/>
    <w:rsid w:val="003C7B01"/>
    <w:rsid w:val="003D59EF"/>
    <w:rsid w:val="003D7EA1"/>
    <w:rsid w:val="003E14AE"/>
    <w:rsid w:val="003E1F9E"/>
    <w:rsid w:val="003F30DB"/>
    <w:rsid w:val="003F4789"/>
    <w:rsid w:val="0040511C"/>
    <w:rsid w:val="004145D9"/>
    <w:rsid w:val="00417E13"/>
    <w:rsid w:val="00420519"/>
    <w:rsid w:val="00423003"/>
    <w:rsid w:val="00423A58"/>
    <w:rsid w:val="00425CDE"/>
    <w:rsid w:val="0042607E"/>
    <w:rsid w:val="00433816"/>
    <w:rsid w:val="00440A78"/>
    <w:rsid w:val="0045106E"/>
    <w:rsid w:val="00451181"/>
    <w:rsid w:val="00452DB6"/>
    <w:rsid w:val="0046251B"/>
    <w:rsid w:val="00465EB9"/>
    <w:rsid w:val="00467F6F"/>
    <w:rsid w:val="00470BAA"/>
    <w:rsid w:val="00474BBC"/>
    <w:rsid w:val="0048016C"/>
    <w:rsid w:val="004840C4"/>
    <w:rsid w:val="0048455F"/>
    <w:rsid w:val="00485988"/>
    <w:rsid w:val="0049468C"/>
    <w:rsid w:val="004A28E1"/>
    <w:rsid w:val="004B2838"/>
    <w:rsid w:val="004B64EC"/>
    <w:rsid w:val="004B6AF7"/>
    <w:rsid w:val="004C079B"/>
    <w:rsid w:val="004C299B"/>
    <w:rsid w:val="004D3CB7"/>
    <w:rsid w:val="004D3FB6"/>
    <w:rsid w:val="004D5CD2"/>
    <w:rsid w:val="004E3499"/>
    <w:rsid w:val="004E52E1"/>
    <w:rsid w:val="004E70E7"/>
    <w:rsid w:val="004E783F"/>
    <w:rsid w:val="004F0FB3"/>
    <w:rsid w:val="004F3A80"/>
    <w:rsid w:val="00504BC1"/>
    <w:rsid w:val="00510914"/>
    <w:rsid w:val="00511288"/>
    <w:rsid w:val="00511D94"/>
    <w:rsid w:val="00515F2A"/>
    <w:rsid w:val="00526954"/>
    <w:rsid w:val="00527B5C"/>
    <w:rsid w:val="00530D34"/>
    <w:rsid w:val="00531CD9"/>
    <w:rsid w:val="005327F9"/>
    <w:rsid w:val="00532B92"/>
    <w:rsid w:val="00533D5F"/>
    <w:rsid w:val="005414B0"/>
    <w:rsid w:val="00543E06"/>
    <w:rsid w:val="005476EB"/>
    <w:rsid w:val="00554B8F"/>
    <w:rsid w:val="00561318"/>
    <w:rsid w:val="0056375E"/>
    <w:rsid w:val="005647C7"/>
    <w:rsid w:val="00566D6A"/>
    <w:rsid w:val="00567630"/>
    <w:rsid w:val="00573BE6"/>
    <w:rsid w:val="00575CFA"/>
    <w:rsid w:val="00577B5B"/>
    <w:rsid w:val="0058446D"/>
    <w:rsid w:val="00584F2F"/>
    <w:rsid w:val="00585881"/>
    <w:rsid w:val="00594383"/>
    <w:rsid w:val="005A0B63"/>
    <w:rsid w:val="005A722B"/>
    <w:rsid w:val="005B41C1"/>
    <w:rsid w:val="005B4DAE"/>
    <w:rsid w:val="005B7CDD"/>
    <w:rsid w:val="005D0541"/>
    <w:rsid w:val="005D18C5"/>
    <w:rsid w:val="005D3B22"/>
    <w:rsid w:val="005D7130"/>
    <w:rsid w:val="005E2693"/>
    <w:rsid w:val="005E2AF9"/>
    <w:rsid w:val="005E6677"/>
    <w:rsid w:val="005F17FB"/>
    <w:rsid w:val="00600235"/>
    <w:rsid w:val="006236B1"/>
    <w:rsid w:val="006241C7"/>
    <w:rsid w:val="006244C7"/>
    <w:rsid w:val="00642849"/>
    <w:rsid w:val="0064769E"/>
    <w:rsid w:val="0065443F"/>
    <w:rsid w:val="00655983"/>
    <w:rsid w:val="00662F21"/>
    <w:rsid w:val="00663B92"/>
    <w:rsid w:val="00665BF6"/>
    <w:rsid w:val="006670D2"/>
    <w:rsid w:val="00667E47"/>
    <w:rsid w:val="00677451"/>
    <w:rsid w:val="00680463"/>
    <w:rsid w:val="00680563"/>
    <w:rsid w:val="00683BB0"/>
    <w:rsid w:val="00683ED3"/>
    <w:rsid w:val="00684241"/>
    <w:rsid w:val="006902B2"/>
    <w:rsid w:val="00691431"/>
    <w:rsid w:val="006919E2"/>
    <w:rsid w:val="006A20A1"/>
    <w:rsid w:val="006A7603"/>
    <w:rsid w:val="006B2E65"/>
    <w:rsid w:val="006C74F4"/>
    <w:rsid w:val="006D4142"/>
    <w:rsid w:val="006D68DA"/>
    <w:rsid w:val="006E0AB4"/>
    <w:rsid w:val="006E32E0"/>
    <w:rsid w:val="006E5523"/>
    <w:rsid w:val="006E5623"/>
    <w:rsid w:val="006E763C"/>
    <w:rsid w:val="006F237C"/>
    <w:rsid w:val="006F6D65"/>
    <w:rsid w:val="00710078"/>
    <w:rsid w:val="007123C7"/>
    <w:rsid w:val="00714730"/>
    <w:rsid w:val="007158C8"/>
    <w:rsid w:val="00715F75"/>
    <w:rsid w:val="00722240"/>
    <w:rsid w:val="007238FF"/>
    <w:rsid w:val="0072569B"/>
    <w:rsid w:val="00725C30"/>
    <w:rsid w:val="0072617A"/>
    <w:rsid w:val="0073078F"/>
    <w:rsid w:val="007316E5"/>
    <w:rsid w:val="00731D9A"/>
    <w:rsid w:val="00732DAE"/>
    <w:rsid w:val="00736B0D"/>
    <w:rsid w:val="00742D4B"/>
    <w:rsid w:val="00744F0F"/>
    <w:rsid w:val="00751453"/>
    <w:rsid w:val="007537E2"/>
    <w:rsid w:val="00753AE1"/>
    <w:rsid w:val="00762B56"/>
    <w:rsid w:val="00763DBB"/>
    <w:rsid w:val="007654AB"/>
    <w:rsid w:val="00765E89"/>
    <w:rsid w:val="007809A2"/>
    <w:rsid w:val="00781144"/>
    <w:rsid w:val="007842FF"/>
    <w:rsid w:val="007864FA"/>
    <w:rsid w:val="0078769E"/>
    <w:rsid w:val="007926DE"/>
    <w:rsid w:val="007A39CC"/>
    <w:rsid w:val="007B3D18"/>
    <w:rsid w:val="007B5233"/>
    <w:rsid w:val="007B65D7"/>
    <w:rsid w:val="007C2637"/>
    <w:rsid w:val="007C5328"/>
    <w:rsid w:val="007D2169"/>
    <w:rsid w:val="007E05D4"/>
    <w:rsid w:val="007E4370"/>
    <w:rsid w:val="007E6CF9"/>
    <w:rsid w:val="007F1168"/>
    <w:rsid w:val="007F12C5"/>
    <w:rsid w:val="007F4F7E"/>
    <w:rsid w:val="007F57FA"/>
    <w:rsid w:val="007F767C"/>
    <w:rsid w:val="007F7F52"/>
    <w:rsid w:val="00801B32"/>
    <w:rsid w:val="00805432"/>
    <w:rsid w:val="00806450"/>
    <w:rsid w:val="00811F3E"/>
    <w:rsid w:val="00814FD7"/>
    <w:rsid w:val="00821FD9"/>
    <w:rsid w:val="00823049"/>
    <w:rsid w:val="00825350"/>
    <w:rsid w:val="0082765C"/>
    <w:rsid w:val="008308C2"/>
    <w:rsid w:val="008324A2"/>
    <w:rsid w:val="00833BDF"/>
    <w:rsid w:val="00845BB9"/>
    <w:rsid w:val="00851812"/>
    <w:rsid w:val="00853042"/>
    <w:rsid w:val="00856A08"/>
    <w:rsid w:val="00863B21"/>
    <w:rsid w:val="00863C4C"/>
    <w:rsid w:val="00864173"/>
    <w:rsid w:val="00864E51"/>
    <w:rsid w:val="00866245"/>
    <w:rsid w:val="00871E3C"/>
    <w:rsid w:val="00876469"/>
    <w:rsid w:val="00880343"/>
    <w:rsid w:val="00880C3D"/>
    <w:rsid w:val="008831EB"/>
    <w:rsid w:val="00887D77"/>
    <w:rsid w:val="00892D31"/>
    <w:rsid w:val="00894AC7"/>
    <w:rsid w:val="008A16E1"/>
    <w:rsid w:val="008A1731"/>
    <w:rsid w:val="008A4AE4"/>
    <w:rsid w:val="008A4B4C"/>
    <w:rsid w:val="008A783A"/>
    <w:rsid w:val="008B2F6F"/>
    <w:rsid w:val="008B3094"/>
    <w:rsid w:val="008C4576"/>
    <w:rsid w:val="008C6E69"/>
    <w:rsid w:val="008D10AD"/>
    <w:rsid w:val="008D191D"/>
    <w:rsid w:val="008D2979"/>
    <w:rsid w:val="008D3270"/>
    <w:rsid w:val="008D4DA5"/>
    <w:rsid w:val="008E2B07"/>
    <w:rsid w:val="008E3EF4"/>
    <w:rsid w:val="008E5591"/>
    <w:rsid w:val="008E661A"/>
    <w:rsid w:val="008F298E"/>
    <w:rsid w:val="008F43AA"/>
    <w:rsid w:val="008F65D5"/>
    <w:rsid w:val="009003D6"/>
    <w:rsid w:val="009011D4"/>
    <w:rsid w:val="00901D12"/>
    <w:rsid w:val="00906711"/>
    <w:rsid w:val="009071B9"/>
    <w:rsid w:val="00907F1A"/>
    <w:rsid w:val="009132F6"/>
    <w:rsid w:val="009211A0"/>
    <w:rsid w:val="00923DBA"/>
    <w:rsid w:val="00933E1C"/>
    <w:rsid w:val="009418E3"/>
    <w:rsid w:val="0094203A"/>
    <w:rsid w:val="00942447"/>
    <w:rsid w:val="009453C1"/>
    <w:rsid w:val="00947AE3"/>
    <w:rsid w:val="0095133D"/>
    <w:rsid w:val="00961028"/>
    <w:rsid w:val="00961CAC"/>
    <w:rsid w:val="00961FED"/>
    <w:rsid w:val="0096222E"/>
    <w:rsid w:val="00962DA5"/>
    <w:rsid w:val="00967C1C"/>
    <w:rsid w:val="00972804"/>
    <w:rsid w:val="009763BD"/>
    <w:rsid w:val="00980123"/>
    <w:rsid w:val="00984DA0"/>
    <w:rsid w:val="00987347"/>
    <w:rsid w:val="00991613"/>
    <w:rsid w:val="009921F2"/>
    <w:rsid w:val="00996C66"/>
    <w:rsid w:val="00996E0A"/>
    <w:rsid w:val="009A0140"/>
    <w:rsid w:val="009A09A6"/>
    <w:rsid w:val="009A55D4"/>
    <w:rsid w:val="009B1957"/>
    <w:rsid w:val="009B283A"/>
    <w:rsid w:val="009B3CD1"/>
    <w:rsid w:val="009C4C5F"/>
    <w:rsid w:val="009C53F3"/>
    <w:rsid w:val="009C5CA8"/>
    <w:rsid w:val="009D094D"/>
    <w:rsid w:val="009D368C"/>
    <w:rsid w:val="009D4125"/>
    <w:rsid w:val="009E33CD"/>
    <w:rsid w:val="009E67B2"/>
    <w:rsid w:val="009F06A3"/>
    <w:rsid w:val="009F2BBE"/>
    <w:rsid w:val="009F2CDD"/>
    <w:rsid w:val="009F4626"/>
    <w:rsid w:val="009F5555"/>
    <w:rsid w:val="009F5E75"/>
    <w:rsid w:val="009F77D2"/>
    <w:rsid w:val="00A04018"/>
    <w:rsid w:val="00A0550C"/>
    <w:rsid w:val="00A05CA6"/>
    <w:rsid w:val="00A07C6E"/>
    <w:rsid w:val="00A136DC"/>
    <w:rsid w:val="00A149C0"/>
    <w:rsid w:val="00A24CF9"/>
    <w:rsid w:val="00A342E0"/>
    <w:rsid w:val="00A43AA1"/>
    <w:rsid w:val="00A609DB"/>
    <w:rsid w:val="00A60FEF"/>
    <w:rsid w:val="00A646A6"/>
    <w:rsid w:val="00A65682"/>
    <w:rsid w:val="00A6614F"/>
    <w:rsid w:val="00A753C8"/>
    <w:rsid w:val="00A80B42"/>
    <w:rsid w:val="00A83D56"/>
    <w:rsid w:val="00A83EB5"/>
    <w:rsid w:val="00A865BE"/>
    <w:rsid w:val="00A92AAC"/>
    <w:rsid w:val="00A972FD"/>
    <w:rsid w:val="00AA0CDE"/>
    <w:rsid w:val="00AA0F64"/>
    <w:rsid w:val="00AA337E"/>
    <w:rsid w:val="00AA58FC"/>
    <w:rsid w:val="00AA68F1"/>
    <w:rsid w:val="00AA6982"/>
    <w:rsid w:val="00AA7363"/>
    <w:rsid w:val="00AB177C"/>
    <w:rsid w:val="00AB2C7C"/>
    <w:rsid w:val="00AB7607"/>
    <w:rsid w:val="00AC2720"/>
    <w:rsid w:val="00AD074D"/>
    <w:rsid w:val="00AD2556"/>
    <w:rsid w:val="00AD27A5"/>
    <w:rsid w:val="00AD50AE"/>
    <w:rsid w:val="00AD655B"/>
    <w:rsid w:val="00AE0630"/>
    <w:rsid w:val="00AE0B6F"/>
    <w:rsid w:val="00AE1F40"/>
    <w:rsid w:val="00AE5692"/>
    <w:rsid w:val="00AE672A"/>
    <w:rsid w:val="00AF2055"/>
    <w:rsid w:val="00AF232E"/>
    <w:rsid w:val="00AF322D"/>
    <w:rsid w:val="00AF5910"/>
    <w:rsid w:val="00B00069"/>
    <w:rsid w:val="00B03E75"/>
    <w:rsid w:val="00B04771"/>
    <w:rsid w:val="00B13A4D"/>
    <w:rsid w:val="00B140A4"/>
    <w:rsid w:val="00B20BBA"/>
    <w:rsid w:val="00B22773"/>
    <w:rsid w:val="00B23914"/>
    <w:rsid w:val="00B254C3"/>
    <w:rsid w:val="00B257E4"/>
    <w:rsid w:val="00B367CA"/>
    <w:rsid w:val="00B667B2"/>
    <w:rsid w:val="00B6706C"/>
    <w:rsid w:val="00B70532"/>
    <w:rsid w:val="00B72050"/>
    <w:rsid w:val="00B725E5"/>
    <w:rsid w:val="00B74461"/>
    <w:rsid w:val="00B811B1"/>
    <w:rsid w:val="00B81733"/>
    <w:rsid w:val="00B83F9C"/>
    <w:rsid w:val="00B84AAD"/>
    <w:rsid w:val="00B859DB"/>
    <w:rsid w:val="00B8745A"/>
    <w:rsid w:val="00B90AD0"/>
    <w:rsid w:val="00B92868"/>
    <w:rsid w:val="00B959D1"/>
    <w:rsid w:val="00BA3E37"/>
    <w:rsid w:val="00BB46F8"/>
    <w:rsid w:val="00BC2AF4"/>
    <w:rsid w:val="00BC2D41"/>
    <w:rsid w:val="00BC5F42"/>
    <w:rsid w:val="00BC7703"/>
    <w:rsid w:val="00BD0348"/>
    <w:rsid w:val="00BD109D"/>
    <w:rsid w:val="00BD1D74"/>
    <w:rsid w:val="00BE64CA"/>
    <w:rsid w:val="00BE6509"/>
    <w:rsid w:val="00BE7AD9"/>
    <w:rsid w:val="00BF0E6C"/>
    <w:rsid w:val="00BF1EB7"/>
    <w:rsid w:val="00BF59B5"/>
    <w:rsid w:val="00BF7AC6"/>
    <w:rsid w:val="00C033C1"/>
    <w:rsid w:val="00C03950"/>
    <w:rsid w:val="00C077E5"/>
    <w:rsid w:val="00C11031"/>
    <w:rsid w:val="00C13654"/>
    <w:rsid w:val="00C15ECE"/>
    <w:rsid w:val="00C206A5"/>
    <w:rsid w:val="00C21CCF"/>
    <w:rsid w:val="00C25E0E"/>
    <w:rsid w:val="00C36612"/>
    <w:rsid w:val="00C36ED5"/>
    <w:rsid w:val="00C40222"/>
    <w:rsid w:val="00C42830"/>
    <w:rsid w:val="00C44C32"/>
    <w:rsid w:val="00C51E70"/>
    <w:rsid w:val="00C54796"/>
    <w:rsid w:val="00C61ECB"/>
    <w:rsid w:val="00C66464"/>
    <w:rsid w:val="00C80B98"/>
    <w:rsid w:val="00C81C56"/>
    <w:rsid w:val="00C81D32"/>
    <w:rsid w:val="00C91BF4"/>
    <w:rsid w:val="00C93BF9"/>
    <w:rsid w:val="00C946FE"/>
    <w:rsid w:val="00C96FD1"/>
    <w:rsid w:val="00CA472B"/>
    <w:rsid w:val="00CA4AE7"/>
    <w:rsid w:val="00CA4FA7"/>
    <w:rsid w:val="00CA5DF5"/>
    <w:rsid w:val="00CB1426"/>
    <w:rsid w:val="00CB2A72"/>
    <w:rsid w:val="00CB7F4F"/>
    <w:rsid w:val="00CC439B"/>
    <w:rsid w:val="00CC562F"/>
    <w:rsid w:val="00CD4F2E"/>
    <w:rsid w:val="00CD757D"/>
    <w:rsid w:val="00CE5267"/>
    <w:rsid w:val="00CE61F4"/>
    <w:rsid w:val="00CE7DF4"/>
    <w:rsid w:val="00CF08BF"/>
    <w:rsid w:val="00CF3492"/>
    <w:rsid w:val="00CF5A24"/>
    <w:rsid w:val="00D008F5"/>
    <w:rsid w:val="00D10186"/>
    <w:rsid w:val="00D2575E"/>
    <w:rsid w:val="00D3129C"/>
    <w:rsid w:val="00D3172E"/>
    <w:rsid w:val="00D360B4"/>
    <w:rsid w:val="00D3642C"/>
    <w:rsid w:val="00D41E05"/>
    <w:rsid w:val="00D44F2D"/>
    <w:rsid w:val="00D45134"/>
    <w:rsid w:val="00D4529D"/>
    <w:rsid w:val="00D54467"/>
    <w:rsid w:val="00D56D2D"/>
    <w:rsid w:val="00D600F5"/>
    <w:rsid w:val="00D60C86"/>
    <w:rsid w:val="00D62294"/>
    <w:rsid w:val="00D632B3"/>
    <w:rsid w:val="00D64E78"/>
    <w:rsid w:val="00D65CFA"/>
    <w:rsid w:val="00D672E7"/>
    <w:rsid w:val="00D713C8"/>
    <w:rsid w:val="00D71B75"/>
    <w:rsid w:val="00D72B07"/>
    <w:rsid w:val="00D73A83"/>
    <w:rsid w:val="00D83562"/>
    <w:rsid w:val="00D84CB0"/>
    <w:rsid w:val="00D87E85"/>
    <w:rsid w:val="00D912B5"/>
    <w:rsid w:val="00D93822"/>
    <w:rsid w:val="00D957C8"/>
    <w:rsid w:val="00DA16F1"/>
    <w:rsid w:val="00DA1EBE"/>
    <w:rsid w:val="00DA7E40"/>
    <w:rsid w:val="00DB0027"/>
    <w:rsid w:val="00DB4A3F"/>
    <w:rsid w:val="00DB6FC7"/>
    <w:rsid w:val="00DC3FD5"/>
    <w:rsid w:val="00DC49E2"/>
    <w:rsid w:val="00DC5861"/>
    <w:rsid w:val="00DD0E45"/>
    <w:rsid w:val="00DD565E"/>
    <w:rsid w:val="00DD6972"/>
    <w:rsid w:val="00DF212E"/>
    <w:rsid w:val="00DF5B96"/>
    <w:rsid w:val="00DF6735"/>
    <w:rsid w:val="00DF6B5B"/>
    <w:rsid w:val="00DF7C1F"/>
    <w:rsid w:val="00E029CF"/>
    <w:rsid w:val="00E02B61"/>
    <w:rsid w:val="00E03070"/>
    <w:rsid w:val="00E1647B"/>
    <w:rsid w:val="00E1673C"/>
    <w:rsid w:val="00E2245D"/>
    <w:rsid w:val="00E2381D"/>
    <w:rsid w:val="00E24353"/>
    <w:rsid w:val="00E24621"/>
    <w:rsid w:val="00E2463A"/>
    <w:rsid w:val="00E25B10"/>
    <w:rsid w:val="00E3029D"/>
    <w:rsid w:val="00E3221B"/>
    <w:rsid w:val="00E327A8"/>
    <w:rsid w:val="00E3386A"/>
    <w:rsid w:val="00E33989"/>
    <w:rsid w:val="00E47D1B"/>
    <w:rsid w:val="00E51B87"/>
    <w:rsid w:val="00E54E10"/>
    <w:rsid w:val="00E5678D"/>
    <w:rsid w:val="00E5708E"/>
    <w:rsid w:val="00E57CF1"/>
    <w:rsid w:val="00E62242"/>
    <w:rsid w:val="00E648C4"/>
    <w:rsid w:val="00E66567"/>
    <w:rsid w:val="00E67327"/>
    <w:rsid w:val="00E773E8"/>
    <w:rsid w:val="00E81EC8"/>
    <w:rsid w:val="00E86442"/>
    <w:rsid w:val="00E86F35"/>
    <w:rsid w:val="00E9007C"/>
    <w:rsid w:val="00E96B4B"/>
    <w:rsid w:val="00EA1C70"/>
    <w:rsid w:val="00EA363A"/>
    <w:rsid w:val="00EA4424"/>
    <w:rsid w:val="00EA4B53"/>
    <w:rsid w:val="00EA5342"/>
    <w:rsid w:val="00EA6AFE"/>
    <w:rsid w:val="00EA6E32"/>
    <w:rsid w:val="00EA789B"/>
    <w:rsid w:val="00EB01BE"/>
    <w:rsid w:val="00EB45EC"/>
    <w:rsid w:val="00EB771E"/>
    <w:rsid w:val="00EB7F5F"/>
    <w:rsid w:val="00EC0593"/>
    <w:rsid w:val="00EC2414"/>
    <w:rsid w:val="00EC51AF"/>
    <w:rsid w:val="00EC5925"/>
    <w:rsid w:val="00ED4712"/>
    <w:rsid w:val="00ED699D"/>
    <w:rsid w:val="00ED701F"/>
    <w:rsid w:val="00EE3478"/>
    <w:rsid w:val="00EF0C86"/>
    <w:rsid w:val="00EF6352"/>
    <w:rsid w:val="00F00FE4"/>
    <w:rsid w:val="00F03416"/>
    <w:rsid w:val="00F06F51"/>
    <w:rsid w:val="00F10BAC"/>
    <w:rsid w:val="00F110D5"/>
    <w:rsid w:val="00F12D40"/>
    <w:rsid w:val="00F2086D"/>
    <w:rsid w:val="00F214A8"/>
    <w:rsid w:val="00F225AF"/>
    <w:rsid w:val="00F261D1"/>
    <w:rsid w:val="00F33DEC"/>
    <w:rsid w:val="00F361F8"/>
    <w:rsid w:val="00F4062E"/>
    <w:rsid w:val="00F4182E"/>
    <w:rsid w:val="00F470AA"/>
    <w:rsid w:val="00F5014A"/>
    <w:rsid w:val="00F50E70"/>
    <w:rsid w:val="00F5228A"/>
    <w:rsid w:val="00F527C1"/>
    <w:rsid w:val="00F54831"/>
    <w:rsid w:val="00F57F42"/>
    <w:rsid w:val="00F601FD"/>
    <w:rsid w:val="00F60D98"/>
    <w:rsid w:val="00F62D76"/>
    <w:rsid w:val="00F6698D"/>
    <w:rsid w:val="00F70B04"/>
    <w:rsid w:val="00F7216E"/>
    <w:rsid w:val="00F741A0"/>
    <w:rsid w:val="00F857A4"/>
    <w:rsid w:val="00F879AC"/>
    <w:rsid w:val="00F90E1F"/>
    <w:rsid w:val="00F91A26"/>
    <w:rsid w:val="00F944B6"/>
    <w:rsid w:val="00F94C8A"/>
    <w:rsid w:val="00F96910"/>
    <w:rsid w:val="00F9794C"/>
    <w:rsid w:val="00FA11DB"/>
    <w:rsid w:val="00FA25B6"/>
    <w:rsid w:val="00FA325C"/>
    <w:rsid w:val="00FA5509"/>
    <w:rsid w:val="00FA5B5C"/>
    <w:rsid w:val="00FA5EDC"/>
    <w:rsid w:val="00FB0B71"/>
    <w:rsid w:val="00FB7E97"/>
    <w:rsid w:val="00FC3F95"/>
    <w:rsid w:val="00FE0067"/>
    <w:rsid w:val="00FE0D86"/>
    <w:rsid w:val="00FE1601"/>
    <w:rsid w:val="00FE3863"/>
    <w:rsid w:val="00FE77EE"/>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45106E"/>
    <w:pPr>
      <w:numPr>
        <w:numId w:val="27"/>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45106E"/>
    <w:pPr>
      <w:numPr>
        <w:numId w:val="6"/>
      </w:numPr>
      <w:spacing w:before="60" w:after="60"/>
    </w:pPr>
    <w:rPr>
      <w:sz w:val="24"/>
    </w:rPr>
  </w:style>
  <w:style w:type="paragraph" w:customStyle="1" w:styleId="BodyTextNumbered1">
    <w:name w:val="Body Text Numbered 1"/>
    <w:rsid w:val="0045106E"/>
    <w:pPr>
      <w:numPr>
        <w:numId w:val="1"/>
      </w:numPr>
    </w:pPr>
    <w:rPr>
      <w:sz w:val="24"/>
    </w:rPr>
  </w:style>
  <w:style w:type="paragraph" w:customStyle="1" w:styleId="BodyTextNumbered2">
    <w:name w:val="Body Text Numbered 2"/>
    <w:rsid w:val="0045106E"/>
    <w:pPr>
      <w:numPr>
        <w:numId w:val="2"/>
      </w:numPr>
      <w:tabs>
        <w:tab w:val="clear" w:pos="1440"/>
        <w:tab w:val="num" w:pos="1080"/>
      </w:tabs>
      <w:spacing w:before="120" w:after="120"/>
      <w:ind w:left="1080"/>
    </w:pPr>
    <w:rPr>
      <w:sz w:val="24"/>
    </w:rPr>
  </w:style>
  <w:style w:type="paragraph" w:customStyle="1" w:styleId="BodyTextLettered1">
    <w:name w:val="Body Text Lettered 1"/>
    <w:rsid w:val="0045106E"/>
    <w:pPr>
      <w:numPr>
        <w:numId w:val="3"/>
      </w:numPr>
      <w:tabs>
        <w:tab w:val="clear" w:pos="1080"/>
        <w:tab w:val="num" w:pos="720"/>
      </w:tabs>
      <w:ind w:left="720"/>
    </w:pPr>
    <w:rPr>
      <w:sz w:val="24"/>
    </w:rPr>
  </w:style>
  <w:style w:type="paragraph" w:customStyle="1" w:styleId="BodyTextLettered2">
    <w:name w:val="Body Text Lettered 2"/>
    <w:rsid w:val="0045106E"/>
    <w:pPr>
      <w:numPr>
        <w:numId w:val="4"/>
      </w:numPr>
      <w:tabs>
        <w:tab w:val="clear" w:pos="1440"/>
        <w:tab w:val="num" w:pos="1080"/>
      </w:tabs>
      <w:spacing w:before="120" w:after="12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0344A5"/>
    <w:pPr>
      <w:keepNext/>
      <w:keepLines/>
      <w:spacing w:before="240" w:after="60"/>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81EC8"/>
    <w:pPr>
      <w:keepNext/>
      <w:keepLines/>
      <w:numPr>
        <w:ilvl w:val="0"/>
        <w:numId w:val="26"/>
      </w:numPr>
      <w:tabs>
        <w:tab w:val="clear" w:pos="900"/>
      </w:tabs>
      <w:spacing w:before="240"/>
      <w:ind w:left="0" w:firstLine="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styleId="PlainText">
    <w:name w:val="Plain Text"/>
    <w:basedOn w:val="Normal"/>
    <w:link w:val="PlainTextChar"/>
    <w:uiPriority w:val="99"/>
    <w:unhideWhenUsed/>
    <w:rsid w:val="00683ED3"/>
    <w:rPr>
      <w:rFonts w:ascii="Calibri" w:eastAsiaTheme="minorHAnsi" w:hAnsi="Calibri"/>
      <w:szCs w:val="22"/>
    </w:rPr>
  </w:style>
  <w:style w:type="character" w:customStyle="1" w:styleId="PlainTextChar">
    <w:name w:val="Plain Text Char"/>
    <w:basedOn w:val="DefaultParagraphFont"/>
    <w:link w:val="PlainText"/>
    <w:uiPriority w:val="99"/>
    <w:rsid w:val="00683ED3"/>
    <w:rPr>
      <w:rFonts w:ascii="Calibri" w:eastAsiaTheme="minorHAnsi" w:hAnsi="Calibri"/>
      <w:sz w:val="22"/>
      <w:szCs w:val="22"/>
    </w:rPr>
  </w:style>
  <w:style w:type="paragraph" w:customStyle="1" w:styleId="TextBullet1">
    <w:name w:val="Text Bullet 1"/>
    <w:basedOn w:val="TableText"/>
    <w:qFormat/>
    <w:rsid w:val="004E52E1"/>
    <w:pPr>
      <w:numPr>
        <w:numId w:val="22"/>
      </w:numPr>
    </w:pPr>
    <w:rPr>
      <w:sz w:val="20"/>
    </w:rPr>
  </w:style>
  <w:style w:type="paragraph" w:styleId="Revision">
    <w:name w:val="Revision"/>
    <w:hidden/>
    <w:uiPriority w:val="99"/>
    <w:semiHidden/>
    <w:rsid w:val="005414B0"/>
    <w:rPr>
      <w:sz w:val="22"/>
      <w:szCs w:val="24"/>
    </w:rPr>
  </w:style>
  <w:style w:type="paragraph" w:styleId="TableofFigures">
    <w:name w:val="table of figures"/>
    <w:basedOn w:val="Normal"/>
    <w:next w:val="Normal"/>
    <w:uiPriority w:val="99"/>
    <w:unhideWhenUsed/>
    <w:rsid w:val="00D54467"/>
  </w:style>
  <w:style w:type="character" w:styleId="CommentReference">
    <w:name w:val="annotation reference"/>
    <w:basedOn w:val="DefaultParagraphFont"/>
    <w:semiHidden/>
    <w:unhideWhenUsed/>
    <w:rsid w:val="00A865BE"/>
    <w:rPr>
      <w:sz w:val="16"/>
      <w:szCs w:val="16"/>
    </w:rPr>
  </w:style>
  <w:style w:type="paragraph" w:styleId="CommentText">
    <w:name w:val="annotation text"/>
    <w:basedOn w:val="Normal"/>
    <w:link w:val="CommentTextChar"/>
    <w:semiHidden/>
    <w:unhideWhenUsed/>
    <w:rsid w:val="00A865BE"/>
    <w:rPr>
      <w:sz w:val="20"/>
      <w:szCs w:val="20"/>
    </w:rPr>
  </w:style>
  <w:style w:type="character" w:customStyle="1" w:styleId="CommentTextChar">
    <w:name w:val="Comment Text Char"/>
    <w:basedOn w:val="DefaultParagraphFont"/>
    <w:link w:val="CommentText"/>
    <w:semiHidden/>
    <w:rsid w:val="00A865BE"/>
  </w:style>
  <w:style w:type="paragraph" w:styleId="CommentSubject">
    <w:name w:val="annotation subject"/>
    <w:basedOn w:val="CommentText"/>
    <w:next w:val="CommentText"/>
    <w:link w:val="CommentSubjectChar"/>
    <w:semiHidden/>
    <w:unhideWhenUsed/>
    <w:rsid w:val="00A865BE"/>
    <w:rPr>
      <w:b/>
      <w:bCs/>
    </w:rPr>
  </w:style>
  <w:style w:type="character" w:customStyle="1" w:styleId="CommentSubjectChar">
    <w:name w:val="Comment Subject Char"/>
    <w:basedOn w:val="CommentTextChar"/>
    <w:link w:val="CommentSubject"/>
    <w:semiHidden/>
    <w:rsid w:val="00A865BE"/>
    <w:rPr>
      <w:b/>
      <w:bCs/>
    </w:rPr>
  </w:style>
  <w:style w:type="character" w:customStyle="1" w:styleId="ms-rtethemefontface-1">
    <w:name w:val="ms-rtethemefontface-1"/>
    <w:basedOn w:val="DefaultParagraphFont"/>
    <w:rsid w:val="00E3029D"/>
  </w:style>
  <w:style w:type="paragraph" w:styleId="ListParagraph">
    <w:name w:val="List Paragraph"/>
    <w:basedOn w:val="Normal"/>
    <w:uiPriority w:val="34"/>
    <w:qFormat/>
    <w:rsid w:val="00F03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45106E"/>
    <w:pPr>
      <w:numPr>
        <w:numId w:val="27"/>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45106E"/>
    <w:pPr>
      <w:numPr>
        <w:numId w:val="6"/>
      </w:numPr>
      <w:spacing w:before="60" w:after="60"/>
    </w:pPr>
    <w:rPr>
      <w:sz w:val="24"/>
    </w:rPr>
  </w:style>
  <w:style w:type="paragraph" w:customStyle="1" w:styleId="BodyTextNumbered1">
    <w:name w:val="Body Text Numbered 1"/>
    <w:rsid w:val="0045106E"/>
    <w:pPr>
      <w:numPr>
        <w:numId w:val="1"/>
      </w:numPr>
    </w:pPr>
    <w:rPr>
      <w:sz w:val="24"/>
    </w:rPr>
  </w:style>
  <w:style w:type="paragraph" w:customStyle="1" w:styleId="BodyTextNumbered2">
    <w:name w:val="Body Text Numbered 2"/>
    <w:rsid w:val="0045106E"/>
    <w:pPr>
      <w:numPr>
        <w:numId w:val="2"/>
      </w:numPr>
      <w:tabs>
        <w:tab w:val="clear" w:pos="1440"/>
        <w:tab w:val="num" w:pos="1080"/>
      </w:tabs>
      <w:spacing w:before="120" w:after="120"/>
      <w:ind w:left="1080"/>
    </w:pPr>
    <w:rPr>
      <w:sz w:val="24"/>
    </w:rPr>
  </w:style>
  <w:style w:type="paragraph" w:customStyle="1" w:styleId="BodyTextLettered1">
    <w:name w:val="Body Text Lettered 1"/>
    <w:rsid w:val="0045106E"/>
    <w:pPr>
      <w:numPr>
        <w:numId w:val="3"/>
      </w:numPr>
      <w:tabs>
        <w:tab w:val="clear" w:pos="1080"/>
        <w:tab w:val="num" w:pos="720"/>
      </w:tabs>
      <w:ind w:left="720"/>
    </w:pPr>
    <w:rPr>
      <w:sz w:val="24"/>
    </w:rPr>
  </w:style>
  <w:style w:type="paragraph" w:customStyle="1" w:styleId="BodyTextLettered2">
    <w:name w:val="Body Text Lettered 2"/>
    <w:rsid w:val="0045106E"/>
    <w:pPr>
      <w:numPr>
        <w:numId w:val="4"/>
      </w:numPr>
      <w:tabs>
        <w:tab w:val="clear" w:pos="1440"/>
        <w:tab w:val="num" w:pos="1080"/>
      </w:tabs>
      <w:spacing w:before="120" w:after="12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0344A5"/>
    <w:pPr>
      <w:keepNext/>
      <w:keepLines/>
      <w:spacing w:before="240" w:after="60"/>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81EC8"/>
    <w:pPr>
      <w:keepNext/>
      <w:keepLines/>
      <w:numPr>
        <w:ilvl w:val="0"/>
        <w:numId w:val="26"/>
      </w:numPr>
      <w:tabs>
        <w:tab w:val="clear" w:pos="900"/>
      </w:tabs>
      <w:spacing w:before="240"/>
      <w:ind w:left="0" w:firstLine="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styleId="PlainText">
    <w:name w:val="Plain Text"/>
    <w:basedOn w:val="Normal"/>
    <w:link w:val="PlainTextChar"/>
    <w:uiPriority w:val="99"/>
    <w:unhideWhenUsed/>
    <w:rsid w:val="00683ED3"/>
    <w:rPr>
      <w:rFonts w:ascii="Calibri" w:eastAsiaTheme="minorHAnsi" w:hAnsi="Calibri"/>
      <w:szCs w:val="22"/>
    </w:rPr>
  </w:style>
  <w:style w:type="character" w:customStyle="1" w:styleId="PlainTextChar">
    <w:name w:val="Plain Text Char"/>
    <w:basedOn w:val="DefaultParagraphFont"/>
    <w:link w:val="PlainText"/>
    <w:uiPriority w:val="99"/>
    <w:rsid w:val="00683ED3"/>
    <w:rPr>
      <w:rFonts w:ascii="Calibri" w:eastAsiaTheme="minorHAnsi" w:hAnsi="Calibri"/>
      <w:sz w:val="22"/>
      <w:szCs w:val="22"/>
    </w:rPr>
  </w:style>
  <w:style w:type="paragraph" w:customStyle="1" w:styleId="TextBullet1">
    <w:name w:val="Text Bullet 1"/>
    <w:basedOn w:val="TableText"/>
    <w:qFormat/>
    <w:rsid w:val="004E52E1"/>
    <w:pPr>
      <w:numPr>
        <w:numId w:val="22"/>
      </w:numPr>
    </w:pPr>
    <w:rPr>
      <w:sz w:val="20"/>
    </w:rPr>
  </w:style>
  <w:style w:type="paragraph" w:styleId="Revision">
    <w:name w:val="Revision"/>
    <w:hidden/>
    <w:uiPriority w:val="99"/>
    <w:semiHidden/>
    <w:rsid w:val="005414B0"/>
    <w:rPr>
      <w:sz w:val="22"/>
      <w:szCs w:val="24"/>
    </w:rPr>
  </w:style>
  <w:style w:type="paragraph" w:styleId="TableofFigures">
    <w:name w:val="table of figures"/>
    <w:basedOn w:val="Normal"/>
    <w:next w:val="Normal"/>
    <w:uiPriority w:val="99"/>
    <w:unhideWhenUsed/>
    <w:rsid w:val="00D54467"/>
  </w:style>
  <w:style w:type="character" w:styleId="CommentReference">
    <w:name w:val="annotation reference"/>
    <w:basedOn w:val="DefaultParagraphFont"/>
    <w:semiHidden/>
    <w:unhideWhenUsed/>
    <w:rsid w:val="00A865BE"/>
    <w:rPr>
      <w:sz w:val="16"/>
      <w:szCs w:val="16"/>
    </w:rPr>
  </w:style>
  <w:style w:type="paragraph" w:styleId="CommentText">
    <w:name w:val="annotation text"/>
    <w:basedOn w:val="Normal"/>
    <w:link w:val="CommentTextChar"/>
    <w:semiHidden/>
    <w:unhideWhenUsed/>
    <w:rsid w:val="00A865BE"/>
    <w:rPr>
      <w:sz w:val="20"/>
      <w:szCs w:val="20"/>
    </w:rPr>
  </w:style>
  <w:style w:type="character" w:customStyle="1" w:styleId="CommentTextChar">
    <w:name w:val="Comment Text Char"/>
    <w:basedOn w:val="DefaultParagraphFont"/>
    <w:link w:val="CommentText"/>
    <w:semiHidden/>
    <w:rsid w:val="00A865BE"/>
  </w:style>
  <w:style w:type="paragraph" w:styleId="CommentSubject">
    <w:name w:val="annotation subject"/>
    <w:basedOn w:val="CommentText"/>
    <w:next w:val="CommentText"/>
    <w:link w:val="CommentSubjectChar"/>
    <w:semiHidden/>
    <w:unhideWhenUsed/>
    <w:rsid w:val="00A865BE"/>
    <w:rPr>
      <w:b/>
      <w:bCs/>
    </w:rPr>
  </w:style>
  <w:style w:type="character" w:customStyle="1" w:styleId="CommentSubjectChar">
    <w:name w:val="Comment Subject Char"/>
    <w:basedOn w:val="CommentTextChar"/>
    <w:link w:val="CommentSubject"/>
    <w:semiHidden/>
    <w:rsid w:val="00A865BE"/>
    <w:rPr>
      <w:b/>
      <w:bCs/>
    </w:rPr>
  </w:style>
  <w:style w:type="character" w:customStyle="1" w:styleId="ms-rtethemefontface-1">
    <w:name w:val="ms-rtethemefontface-1"/>
    <w:basedOn w:val="DefaultParagraphFont"/>
    <w:rsid w:val="00E3029D"/>
  </w:style>
  <w:style w:type="paragraph" w:styleId="ListParagraph">
    <w:name w:val="List Paragraph"/>
    <w:basedOn w:val="Normal"/>
    <w:uiPriority w:val="34"/>
    <w:qFormat/>
    <w:rsid w:val="00F03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5065">
      <w:bodyDiv w:val="1"/>
      <w:marLeft w:val="0"/>
      <w:marRight w:val="0"/>
      <w:marTop w:val="0"/>
      <w:marBottom w:val="0"/>
      <w:divBdr>
        <w:top w:val="none" w:sz="0" w:space="0" w:color="auto"/>
        <w:left w:val="none" w:sz="0" w:space="0" w:color="auto"/>
        <w:bottom w:val="none" w:sz="0" w:space="0" w:color="auto"/>
        <w:right w:val="none" w:sz="0" w:space="0" w:color="auto"/>
      </w:divBdr>
    </w:div>
    <w:div w:id="17391445">
      <w:bodyDiv w:val="1"/>
      <w:marLeft w:val="0"/>
      <w:marRight w:val="0"/>
      <w:marTop w:val="0"/>
      <w:marBottom w:val="0"/>
      <w:divBdr>
        <w:top w:val="none" w:sz="0" w:space="0" w:color="auto"/>
        <w:left w:val="none" w:sz="0" w:space="0" w:color="auto"/>
        <w:bottom w:val="none" w:sz="0" w:space="0" w:color="auto"/>
        <w:right w:val="none" w:sz="0" w:space="0" w:color="auto"/>
      </w:divBdr>
    </w:div>
    <w:div w:id="152842750">
      <w:bodyDiv w:val="1"/>
      <w:marLeft w:val="0"/>
      <w:marRight w:val="0"/>
      <w:marTop w:val="0"/>
      <w:marBottom w:val="0"/>
      <w:divBdr>
        <w:top w:val="none" w:sz="0" w:space="0" w:color="auto"/>
        <w:left w:val="none" w:sz="0" w:space="0" w:color="auto"/>
        <w:bottom w:val="none" w:sz="0" w:space="0" w:color="auto"/>
        <w:right w:val="none" w:sz="0" w:space="0" w:color="auto"/>
      </w:divBdr>
    </w:div>
    <w:div w:id="212473826">
      <w:bodyDiv w:val="1"/>
      <w:marLeft w:val="0"/>
      <w:marRight w:val="0"/>
      <w:marTop w:val="0"/>
      <w:marBottom w:val="0"/>
      <w:divBdr>
        <w:top w:val="none" w:sz="0" w:space="0" w:color="auto"/>
        <w:left w:val="none" w:sz="0" w:space="0" w:color="auto"/>
        <w:bottom w:val="none" w:sz="0" w:space="0" w:color="auto"/>
        <w:right w:val="none" w:sz="0" w:space="0" w:color="auto"/>
      </w:divBdr>
    </w:div>
    <w:div w:id="327831599">
      <w:bodyDiv w:val="1"/>
      <w:marLeft w:val="0"/>
      <w:marRight w:val="0"/>
      <w:marTop w:val="0"/>
      <w:marBottom w:val="0"/>
      <w:divBdr>
        <w:top w:val="none" w:sz="0" w:space="0" w:color="auto"/>
        <w:left w:val="none" w:sz="0" w:space="0" w:color="auto"/>
        <w:bottom w:val="none" w:sz="0" w:space="0" w:color="auto"/>
        <w:right w:val="none" w:sz="0" w:space="0" w:color="auto"/>
      </w:divBdr>
    </w:div>
    <w:div w:id="527067240">
      <w:bodyDiv w:val="1"/>
      <w:marLeft w:val="0"/>
      <w:marRight w:val="0"/>
      <w:marTop w:val="0"/>
      <w:marBottom w:val="0"/>
      <w:divBdr>
        <w:top w:val="none" w:sz="0" w:space="0" w:color="auto"/>
        <w:left w:val="none" w:sz="0" w:space="0" w:color="auto"/>
        <w:bottom w:val="none" w:sz="0" w:space="0" w:color="auto"/>
        <w:right w:val="none" w:sz="0" w:space="0" w:color="auto"/>
      </w:divBdr>
      <w:divsChild>
        <w:div w:id="945694253">
          <w:marLeft w:val="0"/>
          <w:marRight w:val="0"/>
          <w:marTop w:val="0"/>
          <w:marBottom w:val="0"/>
          <w:divBdr>
            <w:top w:val="none" w:sz="0" w:space="0" w:color="auto"/>
            <w:left w:val="none" w:sz="0" w:space="0" w:color="auto"/>
            <w:bottom w:val="none" w:sz="0" w:space="0" w:color="auto"/>
            <w:right w:val="none" w:sz="0" w:space="0" w:color="auto"/>
          </w:divBdr>
          <w:divsChild>
            <w:div w:id="916549574">
              <w:marLeft w:val="0"/>
              <w:marRight w:val="0"/>
              <w:marTop w:val="0"/>
              <w:marBottom w:val="0"/>
              <w:divBdr>
                <w:top w:val="none" w:sz="0" w:space="0" w:color="auto"/>
                <w:left w:val="none" w:sz="0" w:space="0" w:color="auto"/>
                <w:bottom w:val="none" w:sz="0" w:space="0" w:color="auto"/>
                <w:right w:val="none" w:sz="0" w:space="0" w:color="auto"/>
              </w:divBdr>
              <w:divsChild>
                <w:div w:id="1004934527">
                  <w:marLeft w:val="0"/>
                  <w:marRight w:val="0"/>
                  <w:marTop w:val="0"/>
                  <w:marBottom w:val="0"/>
                  <w:divBdr>
                    <w:top w:val="none" w:sz="0" w:space="0" w:color="auto"/>
                    <w:left w:val="none" w:sz="0" w:space="0" w:color="auto"/>
                    <w:bottom w:val="none" w:sz="0" w:space="0" w:color="auto"/>
                    <w:right w:val="none" w:sz="0" w:space="0" w:color="auto"/>
                  </w:divBdr>
                  <w:divsChild>
                    <w:div w:id="881864705">
                      <w:marLeft w:val="0"/>
                      <w:marRight w:val="0"/>
                      <w:marTop w:val="0"/>
                      <w:marBottom w:val="0"/>
                      <w:divBdr>
                        <w:top w:val="none" w:sz="0" w:space="0" w:color="auto"/>
                        <w:left w:val="none" w:sz="0" w:space="0" w:color="auto"/>
                        <w:bottom w:val="none" w:sz="0" w:space="0" w:color="auto"/>
                        <w:right w:val="none" w:sz="0" w:space="0" w:color="auto"/>
                      </w:divBdr>
                      <w:divsChild>
                        <w:div w:id="458307249">
                          <w:marLeft w:val="0"/>
                          <w:marRight w:val="0"/>
                          <w:marTop w:val="0"/>
                          <w:marBottom w:val="0"/>
                          <w:divBdr>
                            <w:top w:val="none" w:sz="0" w:space="0" w:color="auto"/>
                            <w:left w:val="none" w:sz="0" w:space="0" w:color="auto"/>
                            <w:bottom w:val="none" w:sz="0" w:space="0" w:color="auto"/>
                            <w:right w:val="none" w:sz="0" w:space="0" w:color="auto"/>
                          </w:divBdr>
                          <w:divsChild>
                            <w:div w:id="510143225">
                              <w:marLeft w:val="0"/>
                              <w:marRight w:val="0"/>
                              <w:marTop w:val="0"/>
                              <w:marBottom w:val="0"/>
                              <w:divBdr>
                                <w:top w:val="none" w:sz="0" w:space="0" w:color="auto"/>
                                <w:left w:val="none" w:sz="0" w:space="0" w:color="auto"/>
                                <w:bottom w:val="none" w:sz="0" w:space="0" w:color="auto"/>
                                <w:right w:val="none" w:sz="0" w:space="0" w:color="auto"/>
                              </w:divBdr>
                              <w:divsChild>
                                <w:div w:id="1901017827">
                                  <w:marLeft w:val="0"/>
                                  <w:marRight w:val="0"/>
                                  <w:marTop w:val="0"/>
                                  <w:marBottom w:val="0"/>
                                  <w:divBdr>
                                    <w:top w:val="none" w:sz="0" w:space="0" w:color="auto"/>
                                    <w:left w:val="none" w:sz="0" w:space="0" w:color="auto"/>
                                    <w:bottom w:val="none" w:sz="0" w:space="0" w:color="auto"/>
                                    <w:right w:val="none" w:sz="0" w:space="0" w:color="auto"/>
                                  </w:divBdr>
                                  <w:divsChild>
                                    <w:div w:id="1192259638">
                                      <w:marLeft w:val="0"/>
                                      <w:marRight w:val="0"/>
                                      <w:marTop w:val="0"/>
                                      <w:marBottom w:val="0"/>
                                      <w:divBdr>
                                        <w:top w:val="none" w:sz="0" w:space="0" w:color="auto"/>
                                        <w:left w:val="none" w:sz="0" w:space="0" w:color="auto"/>
                                        <w:bottom w:val="none" w:sz="0" w:space="0" w:color="auto"/>
                                        <w:right w:val="none" w:sz="0" w:space="0" w:color="auto"/>
                                      </w:divBdr>
                                      <w:divsChild>
                                        <w:div w:id="1295477936">
                                          <w:marLeft w:val="0"/>
                                          <w:marRight w:val="0"/>
                                          <w:marTop w:val="0"/>
                                          <w:marBottom w:val="0"/>
                                          <w:divBdr>
                                            <w:top w:val="none" w:sz="0" w:space="0" w:color="auto"/>
                                            <w:left w:val="none" w:sz="0" w:space="0" w:color="auto"/>
                                            <w:bottom w:val="none" w:sz="0" w:space="0" w:color="auto"/>
                                            <w:right w:val="none" w:sz="0" w:space="0" w:color="auto"/>
                                          </w:divBdr>
                                          <w:divsChild>
                                            <w:div w:id="195628245">
                                              <w:marLeft w:val="0"/>
                                              <w:marRight w:val="0"/>
                                              <w:marTop w:val="0"/>
                                              <w:marBottom w:val="0"/>
                                              <w:divBdr>
                                                <w:top w:val="none" w:sz="0" w:space="0" w:color="auto"/>
                                                <w:left w:val="none" w:sz="0" w:space="0" w:color="auto"/>
                                                <w:bottom w:val="none" w:sz="0" w:space="0" w:color="auto"/>
                                                <w:right w:val="none" w:sz="0" w:space="0" w:color="auto"/>
                                              </w:divBdr>
                                              <w:divsChild>
                                                <w:div w:id="1090858428">
                                                  <w:marLeft w:val="0"/>
                                                  <w:marRight w:val="0"/>
                                                  <w:marTop w:val="0"/>
                                                  <w:marBottom w:val="0"/>
                                                  <w:divBdr>
                                                    <w:top w:val="none" w:sz="0" w:space="0" w:color="auto"/>
                                                    <w:left w:val="none" w:sz="0" w:space="0" w:color="auto"/>
                                                    <w:bottom w:val="none" w:sz="0" w:space="0" w:color="auto"/>
                                                    <w:right w:val="none" w:sz="0" w:space="0" w:color="auto"/>
                                                  </w:divBdr>
                                                  <w:divsChild>
                                                    <w:div w:id="14504187">
                                                      <w:marLeft w:val="0"/>
                                                      <w:marRight w:val="0"/>
                                                      <w:marTop w:val="0"/>
                                                      <w:marBottom w:val="0"/>
                                                      <w:divBdr>
                                                        <w:top w:val="none" w:sz="0" w:space="0" w:color="auto"/>
                                                        <w:left w:val="none" w:sz="0" w:space="0" w:color="auto"/>
                                                        <w:bottom w:val="none" w:sz="0" w:space="0" w:color="auto"/>
                                                        <w:right w:val="none" w:sz="0" w:space="0" w:color="auto"/>
                                                      </w:divBdr>
                                                      <w:divsChild>
                                                        <w:div w:id="2126608709">
                                                          <w:marLeft w:val="0"/>
                                                          <w:marRight w:val="0"/>
                                                          <w:marTop w:val="0"/>
                                                          <w:marBottom w:val="0"/>
                                                          <w:divBdr>
                                                            <w:top w:val="none" w:sz="0" w:space="0" w:color="auto"/>
                                                            <w:left w:val="none" w:sz="0" w:space="0" w:color="auto"/>
                                                            <w:bottom w:val="none" w:sz="0" w:space="0" w:color="auto"/>
                                                            <w:right w:val="none" w:sz="0" w:space="0" w:color="auto"/>
                                                          </w:divBdr>
                                                          <w:divsChild>
                                                            <w:div w:id="1155802842">
                                                              <w:marLeft w:val="0"/>
                                                              <w:marRight w:val="0"/>
                                                              <w:marTop w:val="0"/>
                                                              <w:marBottom w:val="0"/>
                                                              <w:divBdr>
                                                                <w:top w:val="none" w:sz="0" w:space="0" w:color="auto"/>
                                                                <w:left w:val="none" w:sz="0" w:space="0" w:color="auto"/>
                                                                <w:bottom w:val="none" w:sz="0" w:space="0" w:color="auto"/>
                                                                <w:right w:val="none" w:sz="0" w:space="0" w:color="auto"/>
                                                              </w:divBdr>
                                                            </w:div>
                                                            <w:div w:id="214003528">
                                                              <w:marLeft w:val="360"/>
                                                              <w:marRight w:val="0"/>
                                                              <w:marTop w:val="0"/>
                                                              <w:marBottom w:val="0"/>
                                                              <w:divBdr>
                                                                <w:top w:val="none" w:sz="0" w:space="0" w:color="auto"/>
                                                                <w:left w:val="none" w:sz="0" w:space="0" w:color="auto"/>
                                                                <w:bottom w:val="none" w:sz="0" w:space="0" w:color="auto"/>
                                                                <w:right w:val="none" w:sz="0" w:space="0" w:color="auto"/>
                                                              </w:divBdr>
                                                            </w:div>
                                                            <w:div w:id="879710499">
                                                              <w:marLeft w:val="360"/>
                                                              <w:marRight w:val="0"/>
                                                              <w:marTop w:val="0"/>
                                                              <w:marBottom w:val="0"/>
                                                              <w:divBdr>
                                                                <w:top w:val="none" w:sz="0" w:space="0" w:color="auto"/>
                                                                <w:left w:val="none" w:sz="0" w:space="0" w:color="auto"/>
                                                                <w:bottom w:val="none" w:sz="0" w:space="0" w:color="auto"/>
                                                                <w:right w:val="none" w:sz="0" w:space="0" w:color="auto"/>
                                                              </w:divBdr>
                                                            </w:div>
                                                            <w:div w:id="1123158643">
                                                              <w:marLeft w:val="0"/>
                                                              <w:marRight w:val="0"/>
                                                              <w:marTop w:val="0"/>
                                                              <w:marBottom w:val="0"/>
                                                              <w:divBdr>
                                                                <w:top w:val="none" w:sz="0" w:space="0" w:color="auto"/>
                                                                <w:left w:val="none" w:sz="0" w:space="0" w:color="auto"/>
                                                                <w:bottom w:val="none" w:sz="0" w:space="0" w:color="auto"/>
                                                                <w:right w:val="none" w:sz="0" w:space="0" w:color="auto"/>
                                                              </w:divBdr>
                                                            </w:div>
                                                            <w:div w:id="1566986520">
                                                              <w:marLeft w:val="360"/>
                                                              <w:marRight w:val="0"/>
                                                              <w:marTop w:val="0"/>
                                                              <w:marBottom w:val="0"/>
                                                              <w:divBdr>
                                                                <w:top w:val="none" w:sz="0" w:space="0" w:color="auto"/>
                                                                <w:left w:val="none" w:sz="0" w:space="0" w:color="auto"/>
                                                                <w:bottom w:val="none" w:sz="0" w:space="0" w:color="auto"/>
                                                                <w:right w:val="none" w:sz="0" w:space="0" w:color="auto"/>
                                                              </w:divBdr>
                                                            </w:div>
                                                            <w:div w:id="908731189">
                                                              <w:marLeft w:val="360"/>
                                                              <w:marRight w:val="0"/>
                                                              <w:marTop w:val="0"/>
                                                              <w:marBottom w:val="0"/>
                                                              <w:divBdr>
                                                                <w:top w:val="none" w:sz="0" w:space="0" w:color="auto"/>
                                                                <w:left w:val="none" w:sz="0" w:space="0" w:color="auto"/>
                                                                <w:bottom w:val="none" w:sz="0" w:space="0" w:color="auto"/>
                                                                <w:right w:val="none" w:sz="0" w:space="0" w:color="auto"/>
                                                              </w:divBdr>
                                                            </w:div>
                                                            <w:div w:id="692459223">
                                                              <w:marLeft w:val="0"/>
                                                              <w:marRight w:val="0"/>
                                                              <w:marTop w:val="0"/>
                                                              <w:marBottom w:val="0"/>
                                                              <w:divBdr>
                                                                <w:top w:val="none" w:sz="0" w:space="0" w:color="auto"/>
                                                                <w:left w:val="none" w:sz="0" w:space="0" w:color="auto"/>
                                                                <w:bottom w:val="none" w:sz="0" w:space="0" w:color="auto"/>
                                                                <w:right w:val="none" w:sz="0" w:space="0" w:color="auto"/>
                                                              </w:divBdr>
                                                            </w:div>
                                                            <w:div w:id="1123234495">
                                                              <w:marLeft w:val="0"/>
                                                              <w:marRight w:val="0"/>
                                                              <w:marTop w:val="0"/>
                                                              <w:marBottom w:val="0"/>
                                                              <w:divBdr>
                                                                <w:top w:val="none" w:sz="0" w:space="0" w:color="auto"/>
                                                                <w:left w:val="none" w:sz="0" w:space="0" w:color="auto"/>
                                                                <w:bottom w:val="none" w:sz="0" w:space="0" w:color="auto"/>
                                                                <w:right w:val="none" w:sz="0" w:space="0" w:color="auto"/>
                                                              </w:divBdr>
                                                            </w:div>
                                                            <w:div w:id="1959679903">
                                                              <w:marLeft w:val="0"/>
                                                              <w:marRight w:val="0"/>
                                                              <w:marTop w:val="0"/>
                                                              <w:marBottom w:val="0"/>
                                                              <w:divBdr>
                                                                <w:top w:val="none" w:sz="0" w:space="0" w:color="auto"/>
                                                                <w:left w:val="none" w:sz="0" w:space="0" w:color="auto"/>
                                                                <w:bottom w:val="none" w:sz="0" w:space="0" w:color="auto"/>
                                                                <w:right w:val="none" w:sz="0" w:space="0" w:color="auto"/>
                                                              </w:divBdr>
                                                              <w:divsChild>
                                                                <w:div w:id="1440176705">
                                                                  <w:marLeft w:val="360"/>
                                                                  <w:marRight w:val="0"/>
                                                                  <w:marTop w:val="0"/>
                                                                  <w:marBottom w:val="0"/>
                                                                  <w:divBdr>
                                                                    <w:top w:val="none" w:sz="0" w:space="0" w:color="auto"/>
                                                                    <w:left w:val="none" w:sz="0" w:space="0" w:color="auto"/>
                                                                    <w:bottom w:val="none" w:sz="0" w:space="0" w:color="auto"/>
                                                                    <w:right w:val="none" w:sz="0" w:space="0" w:color="auto"/>
                                                                  </w:divBdr>
                                                                </w:div>
                                                                <w:div w:id="5446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162578">
      <w:bodyDiv w:val="1"/>
      <w:marLeft w:val="0"/>
      <w:marRight w:val="0"/>
      <w:marTop w:val="0"/>
      <w:marBottom w:val="0"/>
      <w:divBdr>
        <w:top w:val="none" w:sz="0" w:space="0" w:color="auto"/>
        <w:left w:val="none" w:sz="0" w:space="0" w:color="auto"/>
        <w:bottom w:val="none" w:sz="0" w:space="0" w:color="auto"/>
        <w:right w:val="none" w:sz="0" w:space="0" w:color="auto"/>
      </w:divBdr>
    </w:div>
    <w:div w:id="877015673">
      <w:bodyDiv w:val="1"/>
      <w:marLeft w:val="0"/>
      <w:marRight w:val="0"/>
      <w:marTop w:val="0"/>
      <w:marBottom w:val="0"/>
      <w:divBdr>
        <w:top w:val="none" w:sz="0" w:space="0" w:color="auto"/>
        <w:left w:val="none" w:sz="0" w:space="0" w:color="auto"/>
        <w:bottom w:val="none" w:sz="0" w:space="0" w:color="auto"/>
        <w:right w:val="none" w:sz="0" w:space="0" w:color="auto"/>
      </w:divBdr>
    </w:div>
    <w:div w:id="953096191">
      <w:bodyDiv w:val="1"/>
      <w:marLeft w:val="0"/>
      <w:marRight w:val="0"/>
      <w:marTop w:val="0"/>
      <w:marBottom w:val="0"/>
      <w:divBdr>
        <w:top w:val="none" w:sz="0" w:space="0" w:color="auto"/>
        <w:left w:val="none" w:sz="0" w:space="0" w:color="auto"/>
        <w:bottom w:val="none" w:sz="0" w:space="0" w:color="auto"/>
        <w:right w:val="none" w:sz="0" w:space="0" w:color="auto"/>
      </w:divBdr>
    </w:div>
    <w:div w:id="119861812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52182514">
      <w:bodyDiv w:val="1"/>
      <w:marLeft w:val="0"/>
      <w:marRight w:val="0"/>
      <w:marTop w:val="0"/>
      <w:marBottom w:val="0"/>
      <w:divBdr>
        <w:top w:val="none" w:sz="0" w:space="0" w:color="auto"/>
        <w:left w:val="none" w:sz="0" w:space="0" w:color="auto"/>
        <w:bottom w:val="none" w:sz="0" w:space="0" w:color="auto"/>
        <w:right w:val="none" w:sz="0" w:space="0" w:color="auto"/>
      </w:divBdr>
    </w:div>
    <w:div w:id="1609313658">
      <w:bodyDiv w:val="1"/>
      <w:marLeft w:val="0"/>
      <w:marRight w:val="0"/>
      <w:marTop w:val="0"/>
      <w:marBottom w:val="0"/>
      <w:divBdr>
        <w:top w:val="none" w:sz="0" w:space="0" w:color="auto"/>
        <w:left w:val="none" w:sz="0" w:space="0" w:color="auto"/>
        <w:bottom w:val="none" w:sz="0" w:space="0" w:color="auto"/>
        <w:right w:val="none" w:sz="0" w:space="0" w:color="auto"/>
      </w:divBdr>
    </w:div>
    <w:div w:id="1638141083">
      <w:bodyDiv w:val="1"/>
      <w:marLeft w:val="0"/>
      <w:marRight w:val="0"/>
      <w:marTop w:val="0"/>
      <w:marBottom w:val="0"/>
      <w:divBdr>
        <w:top w:val="none" w:sz="0" w:space="0" w:color="auto"/>
        <w:left w:val="none" w:sz="0" w:space="0" w:color="auto"/>
        <w:bottom w:val="none" w:sz="0" w:space="0" w:color="auto"/>
        <w:right w:val="none" w:sz="0" w:space="0" w:color="auto"/>
      </w:divBdr>
    </w:div>
    <w:div w:id="1914385559">
      <w:bodyDiv w:val="1"/>
      <w:marLeft w:val="0"/>
      <w:marRight w:val="0"/>
      <w:marTop w:val="0"/>
      <w:marBottom w:val="0"/>
      <w:divBdr>
        <w:top w:val="none" w:sz="0" w:space="0" w:color="auto"/>
        <w:left w:val="none" w:sz="0" w:space="0" w:color="auto"/>
        <w:bottom w:val="none" w:sz="0" w:space="0" w:color="auto"/>
        <w:right w:val="none" w:sz="0" w:space="0" w:color="auto"/>
      </w:divBdr>
    </w:div>
    <w:div w:id="191438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ftp://download.vista.med.va.gov" TargetMode="External"/><Relationship Id="rId2" Type="http://schemas.openxmlformats.org/officeDocument/2006/relationships/customXml" Target="../customXml/item2.xml"/><Relationship Id="rId16" Type="http://schemas.openxmlformats.org/officeDocument/2006/relationships/hyperlink" Target="https://ccm.rational.oit.va.gov:9443/cc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657KNE7CTRDA-7158-616</_dlc_DocId>
    <_dlc_DocIdUrl xmlns="cdd665a5-4d39-4c80-990a-8a3abca4f55f">
      <Url>http://vaww.oed.portal.va.gov/pm/iehr/vista_evolution/enhancements/_layouts/DocIdRedir.aspx?ID=657KNE7CTRDA-7158-616</Url>
      <Description>657KNE7CTRDA-7158-616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724897712AF8C43BB3A76D73C14DDAA" ma:contentTypeVersion="0" ma:contentTypeDescription="Create a new document." ma:contentTypeScope="" ma:versionID="5d6f268b6ae5f7b323c596ac740311a1">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2006/documentManagement/types"/>
    <ds:schemaRef ds:uri="http://purl.org/dc/elements/1.1/"/>
    <ds:schemaRef ds:uri="http://purl.org/dc/dcmitype/"/>
    <ds:schemaRef ds:uri="http://www.w3.org/XML/1998/namespace"/>
    <ds:schemaRef ds:uri="http://purl.org/dc/terms/"/>
    <ds:schemaRef ds:uri="http://schemas.microsoft.com/office/infopath/2007/PartnerControls"/>
    <ds:schemaRef ds:uri="http://schemas.openxmlformats.org/package/2006/metadata/core-properties"/>
    <ds:schemaRef ds:uri="cdd665a5-4d39-4c80-990a-8a3abca4f55f"/>
  </ds:schemaRefs>
</ds:datastoreItem>
</file>

<file path=customXml/itemProps3.xml><?xml version="1.0" encoding="utf-8"?>
<ds:datastoreItem xmlns:ds="http://schemas.openxmlformats.org/officeDocument/2006/customXml" ds:itemID="{D2D1A04C-6196-4139-BE0E-17A4E27573A2}">
  <ds:schemaRefs>
    <ds:schemaRef ds:uri="http://schemas.microsoft.com/sharepoint/events"/>
  </ds:schemaRefs>
</ds:datastoreItem>
</file>

<file path=customXml/itemProps4.xml><?xml version="1.0" encoding="utf-8"?>
<ds:datastoreItem xmlns:ds="http://schemas.openxmlformats.org/officeDocument/2006/customXml" ds:itemID="{5EDB8F6D-A12B-4933-BD2B-25AC68473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BD10D85-F396-4C29-AA92-18194057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36</Pages>
  <Words>14963</Words>
  <Characters>93522</Characters>
  <Application>Microsoft Office Word</Application>
  <DocSecurity>4</DocSecurity>
  <Lines>3463</Lines>
  <Paragraphs>3013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LinksUpToDate>false</LinksUpToDate>
  <CharactersWithSpaces>105472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MS Word formatting for artifacts</dc:subject>
  <dc:creator/>
  <cp:lastModifiedBy/>
  <cp:revision>1</cp:revision>
  <dcterms:created xsi:type="dcterms:W3CDTF">2016-06-09T13:54:00Z</dcterms:created>
  <dcterms:modified xsi:type="dcterms:W3CDTF">2016-06-09T13:54:00Z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0x0101000724897712AF8C43BB3A76D73C14DDAA</vt:lpwstr>
  </property>
  <property fmtid="{D5CDD505-2E9C-101B-9397-08002B2CF9AE}" pid="3" name="Order">
    <vt:r8>148100</vt:r8>
  </property>
  <property fmtid="{D5CDD505-2E9C-101B-9397-08002B2CF9AE}" pid="4" name="Required by National Release">
    <vt:lpwstr>1</vt:lpwstr>
  </property>
  <property fmtid="{D5CDD505-2E9C-101B-9397-08002B2CF9AE}" pid="5" name="_dlc_DocIdItemGuid">
    <vt:lpwstr>4f6325ef-5a02-43b3-beb1-4b1002a2cb34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1</vt:lpwstr>
  </property>
  <property fmtid="{D5CDD505-2E9C-101B-9397-08002B2CF9AE}" pid="9" name="Required for Operational Readiness Review">
    <vt:lpwstr>1</vt:lpwstr>
  </property>
  <property fmtid="{D5CDD505-2E9C-101B-9397-08002B2CF9AE}" pid="10" name="Required by PMAS">
    <vt:lpwstr>0</vt:lpwstr>
  </property>
  <property fmtid="{D5CDD505-2E9C-101B-9397-08002B2CF9AE}" pid="11" name="Required for Assessment and Authorization">
    <vt:lpwstr>0</vt:lpwstr>
  </property>
  <property fmtid="{D5CDD505-2E9C-101B-9397-08002B2CF9AE}" pid="12" name="ProPath Process ID">
    <vt:lpwstr>6</vt:lpwstr>
  </property>
  <property fmtid="{D5CDD505-2E9C-101B-9397-08002B2CF9AE}" pid="13" name="Replaced By">
    <vt:lpwstr>, </vt:lpwstr>
  </property>
  <property fmtid="{D5CDD505-2E9C-101B-9397-08002B2CF9AE}" pid="14" name="Status">
    <vt:lpwstr>Active</vt:lpwstr>
  </property>
</Properties>
</file>