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C7FAA" w14:textId="77777777" w:rsidR="003749E9" w:rsidRPr="00841F54" w:rsidRDefault="003749E9" w:rsidP="00E22A9D">
      <w:pPr>
        <w:jc w:val="center"/>
        <w:rPr>
          <w:rFonts w:eastAsiaTheme="minorHAnsi" w:cstheme="minorBidi"/>
          <w:b/>
          <w:sz w:val="56"/>
        </w:rPr>
      </w:pPr>
      <w:r w:rsidRPr="00841F54">
        <w:rPr>
          <w:rFonts w:eastAsiaTheme="minorHAnsi" w:cstheme="minorBidi"/>
          <w:b/>
          <w:sz w:val="56"/>
        </w:rPr>
        <w:t>Patient Care Encounter (PCE)</w:t>
      </w:r>
    </w:p>
    <w:p w14:paraId="078C7FAB" w14:textId="77777777" w:rsidR="003749E9" w:rsidRPr="00841F54" w:rsidRDefault="003749E9" w:rsidP="00E22A9D">
      <w:pPr>
        <w:jc w:val="center"/>
        <w:rPr>
          <w:rFonts w:eastAsiaTheme="minorHAnsi" w:cstheme="minorBidi"/>
          <w:b/>
          <w:sz w:val="56"/>
        </w:rPr>
      </w:pPr>
    </w:p>
    <w:p w14:paraId="078C7FAC" w14:textId="77777777" w:rsidR="003749E9" w:rsidRPr="00841F54" w:rsidRDefault="003749E9" w:rsidP="00E22A9D">
      <w:pPr>
        <w:jc w:val="center"/>
        <w:rPr>
          <w:rFonts w:eastAsiaTheme="minorHAnsi" w:cstheme="minorBidi"/>
          <w:b/>
          <w:sz w:val="56"/>
        </w:rPr>
      </w:pPr>
      <w:r w:rsidRPr="00841F54">
        <w:rPr>
          <w:rFonts w:eastAsiaTheme="minorHAnsi" w:cstheme="minorBidi"/>
          <w:b/>
          <w:sz w:val="56"/>
        </w:rPr>
        <w:t>Technical Manual</w:t>
      </w:r>
    </w:p>
    <w:p w14:paraId="078C7FB1" w14:textId="77777777" w:rsidR="003749E9" w:rsidRPr="00841F54" w:rsidRDefault="003749E9" w:rsidP="00E22A9D">
      <w:pPr>
        <w:jc w:val="center"/>
        <w:rPr>
          <w:rFonts w:eastAsiaTheme="minorHAnsi" w:cstheme="minorBidi"/>
        </w:rPr>
      </w:pPr>
    </w:p>
    <w:p w14:paraId="078C7FB2" w14:textId="77777777" w:rsidR="003749E9" w:rsidRPr="00841F54" w:rsidRDefault="003749E9" w:rsidP="00E22A9D">
      <w:pPr>
        <w:jc w:val="center"/>
        <w:rPr>
          <w:rFonts w:eastAsiaTheme="minorHAnsi" w:cstheme="minorBidi"/>
        </w:rPr>
      </w:pPr>
      <w:r w:rsidRPr="00841F54">
        <w:rPr>
          <w:rFonts w:eastAsiaTheme="minorHAnsi" w:cstheme="minorBidi"/>
          <w:noProof/>
        </w:rPr>
        <w:drawing>
          <wp:inline distT="0" distB="0" distL="0" distR="0" wp14:anchorId="078C8EB6" wp14:editId="3B29598F">
            <wp:extent cx="2933205" cy="2893206"/>
            <wp:effectExtent l="0" t="0" r="635" b="2540"/>
            <wp:docPr id="2" name="Picture 2" descr="Department Of Veterans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844" cy="2900741"/>
                    </a:xfrm>
                    <a:prstGeom prst="rect">
                      <a:avLst/>
                    </a:prstGeom>
                    <a:noFill/>
                    <a:ln>
                      <a:noFill/>
                    </a:ln>
                  </pic:spPr>
                </pic:pic>
              </a:graphicData>
            </a:graphic>
          </wp:inline>
        </w:drawing>
      </w:r>
    </w:p>
    <w:p w14:paraId="078C7FB3" w14:textId="77777777" w:rsidR="003749E9" w:rsidRPr="00841F54" w:rsidRDefault="003749E9" w:rsidP="00E22A9D">
      <w:pPr>
        <w:jc w:val="center"/>
        <w:rPr>
          <w:rFonts w:eastAsiaTheme="minorHAnsi" w:cstheme="minorBidi"/>
        </w:rPr>
      </w:pPr>
    </w:p>
    <w:p w14:paraId="078C7FB4" w14:textId="77777777" w:rsidR="003749E9" w:rsidRPr="00841F54" w:rsidRDefault="003749E9" w:rsidP="00E22A9D">
      <w:pPr>
        <w:jc w:val="center"/>
        <w:rPr>
          <w:rFonts w:eastAsiaTheme="minorHAnsi" w:cstheme="minorBidi"/>
        </w:rPr>
      </w:pPr>
    </w:p>
    <w:p w14:paraId="078C7FB5" w14:textId="77777777" w:rsidR="003749E9" w:rsidRPr="00841F54" w:rsidRDefault="003749E9" w:rsidP="00E22A9D">
      <w:pPr>
        <w:jc w:val="center"/>
        <w:rPr>
          <w:rFonts w:eastAsiaTheme="minorHAnsi" w:cstheme="minorBidi"/>
          <w:sz w:val="48"/>
        </w:rPr>
      </w:pPr>
      <w:r w:rsidRPr="00841F54">
        <w:rPr>
          <w:rFonts w:eastAsiaTheme="minorHAnsi" w:cstheme="minorBidi"/>
          <w:sz w:val="48"/>
        </w:rPr>
        <w:t>Version 1.0</w:t>
      </w:r>
    </w:p>
    <w:p w14:paraId="078C7FB8" w14:textId="77777777" w:rsidR="003749E9" w:rsidRPr="00841F54" w:rsidRDefault="003749E9" w:rsidP="00E22A9D">
      <w:pPr>
        <w:jc w:val="center"/>
        <w:rPr>
          <w:rFonts w:eastAsiaTheme="minorHAnsi" w:cstheme="minorBidi"/>
          <w:sz w:val="48"/>
        </w:rPr>
      </w:pPr>
      <w:r w:rsidRPr="00841F54">
        <w:rPr>
          <w:rFonts w:eastAsiaTheme="minorHAnsi" w:cstheme="minorBidi"/>
          <w:sz w:val="48"/>
        </w:rPr>
        <w:t>August 1996</w:t>
      </w:r>
    </w:p>
    <w:p w14:paraId="078C7FBD" w14:textId="38E5FCAA" w:rsidR="003749E9" w:rsidRPr="00841F54" w:rsidRDefault="003749E9" w:rsidP="00E22A9D">
      <w:pPr>
        <w:jc w:val="center"/>
        <w:rPr>
          <w:rFonts w:eastAsiaTheme="minorHAnsi" w:cstheme="minorBidi"/>
          <w:sz w:val="48"/>
        </w:rPr>
      </w:pPr>
      <w:r w:rsidRPr="00841F54">
        <w:rPr>
          <w:rFonts w:eastAsiaTheme="minorHAnsi" w:cstheme="minorBidi"/>
          <w:sz w:val="48"/>
        </w:rPr>
        <w:t xml:space="preserve">(Revised </w:t>
      </w:r>
      <w:r w:rsidR="00BE2BD6" w:rsidRPr="00841F54">
        <w:rPr>
          <w:rFonts w:eastAsiaTheme="minorHAnsi" w:cstheme="minorBidi"/>
          <w:sz w:val="48"/>
        </w:rPr>
        <w:t>November</w:t>
      </w:r>
      <w:r w:rsidRPr="00841F54">
        <w:rPr>
          <w:rFonts w:eastAsiaTheme="minorHAnsi" w:cstheme="minorBidi"/>
          <w:sz w:val="48"/>
        </w:rPr>
        <w:t xml:space="preserve"> 2016)</w:t>
      </w:r>
    </w:p>
    <w:p w14:paraId="078C7FC0" w14:textId="77777777" w:rsidR="003749E9" w:rsidRPr="00841F54" w:rsidRDefault="003749E9" w:rsidP="00E22A9D">
      <w:pPr>
        <w:jc w:val="center"/>
        <w:rPr>
          <w:rFonts w:eastAsiaTheme="minorHAnsi" w:cstheme="minorBidi"/>
        </w:rPr>
      </w:pPr>
      <w:bookmarkStart w:id="0" w:name="_Toc90950328"/>
      <w:bookmarkStart w:id="1" w:name="_Toc91389435"/>
    </w:p>
    <w:p w14:paraId="078C7FC1" w14:textId="77777777" w:rsidR="003749E9" w:rsidRPr="00841F54" w:rsidRDefault="003749E9" w:rsidP="00E22A9D">
      <w:pPr>
        <w:jc w:val="center"/>
        <w:rPr>
          <w:rFonts w:eastAsiaTheme="minorHAnsi" w:cstheme="minorBidi"/>
        </w:rPr>
      </w:pPr>
      <w:r w:rsidRPr="00841F54">
        <w:rPr>
          <w:rFonts w:eastAsiaTheme="minorHAnsi" w:cstheme="minorBidi"/>
        </w:rPr>
        <w:t>Department Of Veterans Affairs</w:t>
      </w:r>
      <w:bookmarkEnd w:id="0"/>
      <w:bookmarkEnd w:id="1"/>
    </w:p>
    <w:p w14:paraId="078C7FC2" w14:textId="77777777" w:rsidR="003749E9" w:rsidRPr="00841F54" w:rsidRDefault="003749E9" w:rsidP="00E22A9D">
      <w:pPr>
        <w:jc w:val="center"/>
        <w:rPr>
          <w:rFonts w:eastAsiaTheme="minorHAnsi" w:cstheme="minorBidi"/>
        </w:rPr>
      </w:pPr>
      <w:r w:rsidRPr="00841F54">
        <w:rPr>
          <w:rFonts w:eastAsiaTheme="minorHAnsi" w:cstheme="minorBidi"/>
        </w:rPr>
        <w:t>Office of Information &amp; Technology</w:t>
      </w:r>
    </w:p>
    <w:p w14:paraId="078C7FC3" w14:textId="77777777" w:rsidR="003749E9" w:rsidRPr="00841F54" w:rsidRDefault="003749E9" w:rsidP="00E22A9D">
      <w:pPr>
        <w:jc w:val="center"/>
        <w:rPr>
          <w:rFonts w:eastAsiaTheme="minorHAnsi" w:cstheme="minorBidi"/>
        </w:rPr>
      </w:pPr>
      <w:r w:rsidRPr="00841F54">
        <w:rPr>
          <w:rFonts w:eastAsiaTheme="minorHAnsi" w:cstheme="minorBidi"/>
        </w:rPr>
        <w:t>Product Development</w:t>
      </w:r>
    </w:p>
    <w:p w14:paraId="078C7FC4" w14:textId="77777777" w:rsidR="007E0B64" w:rsidRPr="00841F54" w:rsidRDefault="007E0B64" w:rsidP="00E22A9D">
      <w:pPr>
        <w:rPr>
          <w:rFonts w:eastAsiaTheme="minorHAnsi" w:cstheme="minorBidi"/>
        </w:rPr>
      </w:pPr>
    </w:p>
    <w:p w14:paraId="078C7FC5" w14:textId="77777777" w:rsidR="007E0B64" w:rsidRPr="00841F54" w:rsidRDefault="007E0B64" w:rsidP="00E22A9D">
      <w:pPr>
        <w:rPr>
          <w:rFonts w:eastAsiaTheme="minorHAnsi" w:cstheme="minorBidi"/>
        </w:rPr>
        <w:sectPr w:rsidR="007E0B64" w:rsidRPr="00841F54" w:rsidSect="00B62001">
          <w:footerReference w:type="default" r:id="rId15"/>
          <w:pgSz w:w="12240" w:h="15840" w:code="1"/>
          <w:pgMar w:top="1440" w:right="1440" w:bottom="1440" w:left="1440" w:header="720" w:footer="720" w:gutter="0"/>
          <w:pgNumType w:fmt="lowerRoman" w:start="1"/>
          <w:cols w:space="720"/>
          <w:titlePg/>
          <w:docGrid w:linePitch="326"/>
        </w:sectPr>
      </w:pPr>
    </w:p>
    <w:p w14:paraId="078C7FC6" w14:textId="2FB37D11" w:rsidR="00B46B70" w:rsidRPr="00841F54" w:rsidRDefault="00D30784" w:rsidP="00E22A9D">
      <w:pPr>
        <w:jc w:val="center"/>
        <w:rPr>
          <w:rFonts w:eastAsiaTheme="minorHAnsi" w:cstheme="minorBidi"/>
          <w:b/>
          <w:sz w:val="28"/>
          <w:u w:val="single"/>
        </w:rPr>
      </w:pPr>
      <w:r w:rsidRPr="00841F54">
        <w:rPr>
          <w:rFonts w:eastAsiaTheme="minorHAnsi" w:cstheme="minorBidi"/>
          <w:b/>
          <w:sz w:val="28"/>
          <w:u w:val="single"/>
        </w:rPr>
        <w:lastRenderedPageBreak/>
        <w:t>REVISION HISTORY</w:t>
      </w:r>
    </w:p>
    <w:tbl>
      <w:tblPr>
        <w:tblStyle w:val="LightList"/>
        <w:tblW w:w="5000" w:type="pct"/>
        <w:tblLayout w:type="fixed"/>
        <w:tblLook w:val="0000" w:firstRow="0" w:lastRow="0" w:firstColumn="0" w:lastColumn="0" w:noHBand="0" w:noVBand="0"/>
        <w:tblCaption w:val="revision history"/>
        <w:tblDescription w:val="the history of this document"/>
      </w:tblPr>
      <w:tblGrid>
        <w:gridCol w:w="1418"/>
        <w:gridCol w:w="4541"/>
        <w:gridCol w:w="1934"/>
        <w:gridCol w:w="1683"/>
      </w:tblGrid>
      <w:tr w:rsidR="00685542" w:rsidRPr="003D10FB" w14:paraId="078C7FCB" w14:textId="77777777" w:rsidTr="00D24125">
        <w:trPr>
          <w:trHeight w:val="395"/>
          <w:tblHeader/>
        </w:trPr>
        <w:tc>
          <w:tcPr>
            <w:cnfStyle w:val="000010000000" w:firstRow="0" w:lastRow="0" w:firstColumn="0" w:lastColumn="0" w:oddVBand="1" w:evenVBand="0" w:oddHBand="0" w:evenHBand="0" w:firstRowFirstColumn="0" w:firstRowLastColumn="0" w:lastRowFirstColumn="0" w:lastRowLastColumn="0"/>
            <w:tcW w:w="740" w:type="pct"/>
          </w:tcPr>
          <w:p w14:paraId="078C7FC7" w14:textId="77777777" w:rsidR="00685542" w:rsidRPr="003D10FB" w:rsidRDefault="006C5D83" w:rsidP="003D10FB">
            <w:pPr>
              <w:jc w:val="center"/>
              <w:rPr>
                <w:rFonts w:eastAsiaTheme="minorHAnsi" w:cstheme="minorBidi"/>
                <w:b/>
              </w:rPr>
            </w:pPr>
            <w:bookmarkStart w:id="2" w:name="ColumnTitle_01"/>
            <w:bookmarkEnd w:id="2"/>
            <w:r w:rsidRPr="003D10FB">
              <w:rPr>
                <w:rFonts w:eastAsiaTheme="minorHAnsi" w:cstheme="minorBidi"/>
                <w:b/>
              </w:rPr>
              <w:t>DATE</w:t>
            </w:r>
          </w:p>
        </w:tc>
        <w:tc>
          <w:tcPr>
            <w:tcW w:w="2371" w:type="pct"/>
          </w:tcPr>
          <w:p w14:paraId="078C7FC8" w14:textId="77777777" w:rsidR="00685542" w:rsidRPr="003D10FB" w:rsidRDefault="006C5D83" w:rsidP="003D10FB">
            <w:pPr>
              <w:jc w:val="cente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3D10FB">
              <w:rPr>
                <w:rFonts w:eastAsiaTheme="minorHAnsi" w:cstheme="minorBidi"/>
                <w:b/>
              </w:rPr>
              <w:t>VERSION</w:t>
            </w:r>
          </w:p>
        </w:tc>
        <w:tc>
          <w:tcPr>
            <w:cnfStyle w:val="000010000000" w:firstRow="0" w:lastRow="0" w:firstColumn="0" w:lastColumn="0" w:oddVBand="1" w:evenVBand="0" w:oddHBand="0" w:evenHBand="0" w:firstRowFirstColumn="0" w:firstRowLastColumn="0" w:lastRowFirstColumn="0" w:lastRowLastColumn="0"/>
            <w:tcW w:w="1010" w:type="pct"/>
          </w:tcPr>
          <w:p w14:paraId="078C7FC9" w14:textId="77777777" w:rsidR="00685542" w:rsidRPr="003D10FB" w:rsidRDefault="006C5D83" w:rsidP="003D10FB">
            <w:pPr>
              <w:jc w:val="center"/>
              <w:rPr>
                <w:rFonts w:eastAsiaTheme="minorHAnsi" w:cstheme="minorBidi"/>
                <w:b/>
              </w:rPr>
            </w:pPr>
            <w:r w:rsidRPr="003D10FB">
              <w:rPr>
                <w:rFonts w:eastAsiaTheme="minorHAnsi" w:cstheme="minorBidi"/>
                <w:b/>
              </w:rPr>
              <w:t>DESCRIPTION</w:t>
            </w:r>
          </w:p>
        </w:tc>
        <w:tc>
          <w:tcPr>
            <w:tcW w:w="879" w:type="pct"/>
          </w:tcPr>
          <w:p w14:paraId="078C7FCA" w14:textId="77777777" w:rsidR="00685542" w:rsidRPr="003D10FB" w:rsidRDefault="006C5D83" w:rsidP="003D10FB">
            <w:pPr>
              <w:jc w:val="cente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3D10FB">
              <w:rPr>
                <w:rFonts w:eastAsiaTheme="minorHAnsi" w:cstheme="minorBidi"/>
                <w:b/>
              </w:rPr>
              <w:t>AUTHOR</w:t>
            </w:r>
          </w:p>
        </w:tc>
      </w:tr>
      <w:tr w:rsidR="00D30784" w:rsidRPr="00841F54" w14:paraId="2120A31A"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3E2501ED" w14:textId="7C1DDA1C" w:rsidR="00D30784" w:rsidRPr="00841F54" w:rsidRDefault="00D30784" w:rsidP="00E22A9D">
            <w:pPr>
              <w:rPr>
                <w:rFonts w:eastAsiaTheme="minorHAnsi" w:cstheme="minorBidi"/>
              </w:rPr>
            </w:pPr>
            <w:r w:rsidRPr="00841F54">
              <w:rPr>
                <w:rFonts w:eastAsiaTheme="minorHAnsi" w:cstheme="minorBidi"/>
              </w:rPr>
              <w:t>11/2016</w:t>
            </w:r>
          </w:p>
        </w:tc>
        <w:tc>
          <w:tcPr>
            <w:tcW w:w="2371" w:type="pct"/>
          </w:tcPr>
          <w:p w14:paraId="2CC7BB3D" w14:textId="204550D2" w:rsidR="00D30784" w:rsidRPr="00841F54" w:rsidRDefault="00D30784"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OI&amp;T TW Updates and Section 508 remediation</w:t>
            </w:r>
          </w:p>
        </w:tc>
        <w:tc>
          <w:tcPr>
            <w:cnfStyle w:val="000010000000" w:firstRow="0" w:lastRow="0" w:firstColumn="0" w:lastColumn="0" w:oddVBand="1" w:evenVBand="0" w:oddHBand="0" w:evenHBand="0" w:firstRowFirstColumn="0" w:firstRowLastColumn="0" w:lastRowFirstColumn="0" w:lastRowLastColumn="0"/>
            <w:tcW w:w="1010" w:type="pct"/>
          </w:tcPr>
          <w:p w14:paraId="0566DA59" w14:textId="1E3A4A4E" w:rsidR="00D30784" w:rsidRPr="00841F54" w:rsidRDefault="00D30784" w:rsidP="00E22A9D">
            <w:pPr>
              <w:rPr>
                <w:rFonts w:eastAsiaTheme="minorHAnsi" w:cstheme="minorBidi"/>
              </w:rPr>
            </w:pPr>
            <w:r w:rsidRPr="00841F54">
              <w:rPr>
                <w:rFonts w:eastAsiaTheme="minorHAnsi" w:cstheme="minorBidi"/>
              </w:rPr>
              <w:t>VIMM 2.0 IPT/BAM enhancements</w:t>
            </w:r>
          </w:p>
        </w:tc>
        <w:tc>
          <w:tcPr>
            <w:tcW w:w="879" w:type="pct"/>
          </w:tcPr>
          <w:p w14:paraId="55D32ADF" w14:textId="3D4146C9" w:rsidR="00D30784" w:rsidRPr="00841F54" w:rsidRDefault="00D30784"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Seema Chaudry, Raymond Steele</w:t>
            </w:r>
          </w:p>
        </w:tc>
      </w:tr>
      <w:tr w:rsidR="00E72D1C" w:rsidRPr="00841F54" w14:paraId="682C2B7E"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5935B725" w14:textId="3A846EED" w:rsidR="00E72D1C" w:rsidRPr="00841F54" w:rsidRDefault="00E72D1C" w:rsidP="00E22A9D">
            <w:pPr>
              <w:rPr>
                <w:rFonts w:eastAsiaTheme="minorHAnsi" w:cstheme="minorBidi"/>
              </w:rPr>
            </w:pPr>
            <w:r w:rsidRPr="00841F54">
              <w:rPr>
                <w:rFonts w:eastAsiaTheme="minorHAnsi" w:cstheme="minorBidi"/>
              </w:rPr>
              <w:t>8/2016</w:t>
            </w:r>
          </w:p>
        </w:tc>
        <w:tc>
          <w:tcPr>
            <w:tcW w:w="2371" w:type="pct"/>
          </w:tcPr>
          <w:p w14:paraId="7CBFFD59" w14:textId="05A04E2C" w:rsidR="00E72D1C" w:rsidRPr="00841F54" w:rsidRDefault="00E72D1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PX*1*216</w:t>
            </w:r>
          </w:p>
        </w:tc>
        <w:tc>
          <w:tcPr>
            <w:cnfStyle w:val="000010000000" w:firstRow="0" w:lastRow="0" w:firstColumn="0" w:lastColumn="0" w:oddVBand="1" w:evenVBand="0" w:oddHBand="0" w:evenHBand="0" w:firstRowFirstColumn="0" w:firstRowLastColumn="0" w:lastRowFirstColumn="0" w:lastRowLastColumn="0"/>
            <w:tcW w:w="1010" w:type="pct"/>
          </w:tcPr>
          <w:p w14:paraId="6C6749A6" w14:textId="262C0716" w:rsidR="00E72D1C" w:rsidRPr="00841F54" w:rsidRDefault="00E72D1C" w:rsidP="00E22A9D">
            <w:pPr>
              <w:rPr>
                <w:rFonts w:eastAsiaTheme="minorHAnsi" w:cs="Arial"/>
                <w:szCs w:val="24"/>
              </w:rPr>
            </w:pPr>
            <w:r w:rsidRPr="00841F54">
              <w:rPr>
                <w:rFonts w:eastAsiaTheme="minorHAnsi" w:cs="Arial"/>
                <w:szCs w:val="24"/>
              </w:rPr>
              <w:t xml:space="preserve">Made updates to sections: </w:t>
            </w:r>
            <w:r w:rsidR="00CF7E3F" w:rsidRPr="00841F54">
              <w:rPr>
                <w:rFonts w:eastAsiaTheme="minorHAnsi" w:cs="Arial"/>
                <w:szCs w:val="24"/>
              </w:rPr>
              <w:t xml:space="preserve"> 2.1, 3.1, 10.1, 10.5, 10.6,</w:t>
            </w:r>
            <w:r w:rsidR="005B1F3B" w:rsidRPr="00841F54">
              <w:rPr>
                <w:rFonts w:eastAsiaTheme="minorHAnsi" w:cs="Arial"/>
                <w:szCs w:val="24"/>
              </w:rPr>
              <w:t xml:space="preserve"> 10.8,</w:t>
            </w:r>
            <w:r w:rsidR="00CF7E3F" w:rsidRPr="00841F54">
              <w:rPr>
                <w:rFonts w:eastAsiaTheme="minorHAnsi" w:cs="Arial"/>
                <w:szCs w:val="24"/>
              </w:rPr>
              <w:t xml:space="preserve"> </w:t>
            </w:r>
            <w:r w:rsidR="00482CA9" w:rsidRPr="00841F54">
              <w:rPr>
                <w:rFonts w:eastAsiaTheme="minorHAnsi" w:cs="Arial"/>
                <w:szCs w:val="24"/>
              </w:rPr>
              <w:t>15.3</w:t>
            </w:r>
            <w:r w:rsidR="00CF7E3F" w:rsidRPr="00841F54">
              <w:rPr>
                <w:rFonts w:eastAsiaTheme="minorHAnsi" w:cs="Arial"/>
                <w:szCs w:val="24"/>
              </w:rPr>
              <w:t xml:space="preserve">. </w:t>
            </w:r>
            <w:r w:rsidRPr="00841F54">
              <w:rPr>
                <w:rFonts w:eastAsiaTheme="minorHAnsi" w:cs="Arial"/>
                <w:szCs w:val="24"/>
              </w:rPr>
              <w:t>Added new sections</w:t>
            </w:r>
            <w:r w:rsidR="00CF7E3F" w:rsidRPr="00841F54">
              <w:rPr>
                <w:rFonts w:eastAsiaTheme="minorHAnsi" w:cs="Arial"/>
                <w:szCs w:val="24"/>
              </w:rPr>
              <w:t xml:space="preserve"> 10.15 thru</w:t>
            </w:r>
            <w:r w:rsidR="00233AB5" w:rsidRPr="00841F54">
              <w:rPr>
                <w:rFonts w:eastAsiaTheme="minorHAnsi" w:cs="Arial"/>
                <w:szCs w:val="24"/>
              </w:rPr>
              <w:t xml:space="preserve"> 10.19</w:t>
            </w:r>
            <w:r w:rsidRPr="00841F54">
              <w:rPr>
                <w:rFonts w:eastAsiaTheme="minorHAnsi" w:cs="Arial"/>
                <w:szCs w:val="24"/>
              </w:rPr>
              <w:t>.</w:t>
            </w:r>
          </w:p>
        </w:tc>
        <w:tc>
          <w:tcPr>
            <w:tcW w:w="879" w:type="pct"/>
          </w:tcPr>
          <w:p w14:paraId="55105ABF" w14:textId="77777777" w:rsidR="00E72D1C" w:rsidRPr="00841F54" w:rsidRDefault="00E72D1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841F54">
              <w:rPr>
                <w:rFonts w:eastAsiaTheme="minorHAnsi" w:cstheme="minorBidi"/>
              </w:rPr>
              <w:t>Alan Monosky/</w:t>
            </w:r>
          </w:p>
          <w:p w14:paraId="51814B22" w14:textId="6F762BF9" w:rsidR="00E72D1C" w:rsidRPr="00841F54" w:rsidRDefault="00E72D1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841F54">
              <w:rPr>
                <w:rFonts w:eastAsiaTheme="minorHAnsi" w:cstheme="minorBidi"/>
              </w:rPr>
              <w:t>Levi Teitelbaum/ Kathy Steele</w:t>
            </w:r>
          </w:p>
        </w:tc>
      </w:tr>
      <w:tr w:rsidR="0040490C" w:rsidRPr="00841F54" w14:paraId="0C607074"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336B4DF" w14:textId="51F4204D" w:rsidR="0040490C" w:rsidRPr="00841F54" w:rsidRDefault="00324B92" w:rsidP="00E22A9D">
            <w:pPr>
              <w:rPr>
                <w:rFonts w:eastAsiaTheme="minorHAnsi" w:cstheme="minorBidi"/>
              </w:rPr>
            </w:pPr>
            <w:r w:rsidRPr="00841F54">
              <w:rPr>
                <w:rFonts w:eastAsiaTheme="minorHAnsi" w:cstheme="minorBidi"/>
              </w:rPr>
              <w:t>8/2016</w:t>
            </w:r>
          </w:p>
        </w:tc>
        <w:tc>
          <w:tcPr>
            <w:tcW w:w="2371" w:type="pct"/>
          </w:tcPr>
          <w:p w14:paraId="64C5857C" w14:textId="1233A2FE" w:rsidR="0040490C" w:rsidRPr="00841F54" w:rsidRDefault="0040490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PX*1*215</w:t>
            </w:r>
          </w:p>
        </w:tc>
        <w:tc>
          <w:tcPr>
            <w:cnfStyle w:val="000010000000" w:firstRow="0" w:lastRow="0" w:firstColumn="0" w:lastColumn="0" w:oddVBand="1" w:evenVBand="0" w:oddHBand="0" w:evenHBand="0" w:firstRowFirstColumn="0" w:firstRowLastColumn="0" w:lastRowFirstColumn="0" w:lastRowLastColumn="0"/>
            <w:tcW w:w="1010" w:type="pct"/>
          </w:tcPr>
          <w:p w14:paraId="089EC1EA" w14:textId="78E57E7A" w:rsidR="0040490C" w:rsidRPr="00841F54" w:rsidRDefault="00E72D1C" w:rsidP="00E22A9D">
            <w:pPr>
              <w:rPr>
                <w:rFonts w:eastAsiaTheme="minorHAnsi" w:cs="Arial"/>
                <w:szCs w:val="24"/>
              </w:rPr>
            </w:pPr>
            <w:r w:rsidRPr="00841F54">
              <w:rPr>
                <w:rFonts w:eastAsiaTheme="minorHAnsi" w:cs="Arial"/>
                <w:szCs w:val="24"/>
              </w:rPr>
              <w:t>Made up</w:t>
            </w:r>
            <w:r w:rsidR="0079129E" w:rsidRPr="00841F54">
              <w:rPr>
                <w:rFonts w:eastAsiaTheme="minorHAnsi" w:cs="Arial"/>
                <w:szCs w:val="24"/>
              </w:rPr>
              <w:t>d</w:t>
            </w:r>
            <w:r w:rsidRPr="00841F54">
              <w:rPr>
                <w:rFonts w:eastAsiaTheme="minorHAnsi" w:cs="Arial"/>
                <w:szCs w:val="24"/>
              </w:rPr>
              <w:t xml:space="preserve">ates to sections: </w:t>
            </w:r>
            <w:r w:rsidR="0006592F" w:rsidRPr="00841F54">
              <w:rPr>
                <w:rFonts w:eastAsiaTheme="minorHAnsi" w:cs="Arial"/>
                <w:szCs w:val="24"/>
              </w:rPr>
              <w:t xml:space="preserve"> </w:t>
            </w:r>
            <w:r w:rsidRPr="00841F54">
              <w:rPr>
                <w:rFonts w:eastAsiaTheme="minorHAnsi" w:cs="Arial"/>
                <w:szCs w:val="24"/>
              </w:rPr>
              <w:t xml:space="preserve">1.4, </w:t>
            </w:r>
            <w:r w:rsidR="004C4DE7" w:rsidRPr="00841F54">
              <w:rPr>
                <w:rFonts w:eastAsiaTheme="minorHAnsi" w:cs="Arial"/>
                <w:szCs w:val="24"/>
              </w:rPr>
              <w:t>2.1</w:t>
            </w:r>
            <w:r w:rsidRPr="00841F54">
              <w:rPr>
                <w:rFonts w:eastAsiaTheme="minorHAnsi" w:cs="Arial"/>
                <w:szCs w:val="24"/>
              </w:rPr>
              <w:t xml:space="preserve">, 2.2.1 thru 2.2.4, </w:t>
            </w:r>
            <w:r w:rsidR="004C4DE7" w:rsidRPr="00841F54">
              <w:rPr>
                <w:rFonts w:eastAsiaTheme="minorHAnsi" w:cs="Arial"/>
                <w:szCs w:val="24"/>
              </w:rPr>
              <w:t>3.1</w:t>
            </w:r>
            <w:r w:rsidRPr="00841F54">
              <w:rPr>
                <w:rFonts w:eastAsiaTheme="minorHAnsi" w:cs="Arial"/>
                <w:szCs w:val="24"/>
              </w:rPr>
              <w:t xml:space="preserve">, </w:t>
            </w:r>
            <w:r w:rsidR="001F0FA1" w:rsidRPr="00841F54">
              <w:rPr>
                <w:rFonts w:eastAsiaTheme="minorHAnsi" w:cs="Arial"/>
                <w:szCs w:val="24"/>
              </w:rPr>
              <w:t>6.5</w:t>
            </w:r>
            <w:r w:rsidRPr="00841F54">
              <w:rPr>
                <w:rFonts w:eastAsiaTheme="minorHAnsi" w:cs="Arial"/>
                <w:szCs w:val="24"/>
              </w:rPr>
              <w:t>. Added new sections 6.6, 10.2 thru 10.14.</w:t>
            </w:r>
          </w:p>
        </w:tc>
        <w:tc>
          <w:tcPr>
            <w:tcW w:w="879" w:type="pct"/>
          </w:tcPr>
          <w:p w14:paraId="5FC8CAA7" w14:textId="77777777" w:rsidR="0040490C" w:rsidRPr="00841F54" w:rsidRDefault="0040490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b/>
              </w:rPr>
            </w:pPr>
            <w:r w:rsidRPr="00841F54">
              <w:rPr>
                <w:rFonts w:eastAsiaTheme="minorHAnsi" w:cstheme="minorBidi"/>
              </w:rPr>
              <w:t>Alan Monosky/</w:t>
            </w:r>
          </w:p>
          <w:p w14:paraId="4D81ECA6" w14:textId="68B9C9ED" w:rsidR="0040490C" w:rsidRPr="00841F54" w:rsidRDefault="0040490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Levi Teitelbaum</w:t>
            </w:r>
            <w:r w:rsidR="00E72D1C" w:rsidRPr="00841F54">
              <w:rPr>
                <w:rFonts w:eastAsiaTheme="minorHAnsi" w:cstheme="minorBidi"/>
              </w:rPr>
              <w:t>/ Kathy Steele</w:t>
            </w:r>
          </w:p>
        </w:tc>
      </w:tr>
      <w:tr w:rsidR="00B532F7" w:rsidRPr="00841F54" w14:paraId="078C7FD0"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CC" w14:textId="0F5F7F19" w:rsidR="00B532F7" w:rsidRPr="00841F54" w:rsidRDefault="00B532F7" w:rsidP="00E22A9D">
            <w:pPr>
              <w:rPr>
                <w:rFonts w:eastAsiaTheme="minorHAnsi" w:cstheme="minorBidi"/>
              </w:rPr>
            </w:pPr>
            <w:r w:rsidRPr="00841F54">
              <w:rPr>
                <w:rFonts w:eastAsiaTheme="minorHAnsi" w:cstheme="minorBidi"/>
              </w:rPr>
              <w:t>1/2016</w:t>
            </w:r>
          </w:p>
        </w:tc>
        <w:tc>
          <w:tcPr>
            <w:tcW w:w="2371" w:type="pct"/>
          </w:tcPr>
          <w:p w14:paraId="078C7FCD" w14:textId="77777777" w:rsidR="00B532F7" w:rsidRPr="00841F54" w:rsidRDefault="00B532F7"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PX*1*210</w:t>
            </w:r>
          </w:p>
        </w:tc>
        <w:tc>
          <w:tcPr>
            <w:cnfStyle w:val="000010000000" w:firstRow="0" w:lastRow="0" w:firstColumn="0" w:lastColumn="0" w:oddVBand="1" w:evenVBand="0" w:oddHBand="0" w:evenHBand="0" w:firstRowFirstColumn="0" w:firstRowLastColumn="0" w:lastRowFirstColumn="0" w:lastRowLastColumn="0"/>
            <w:tcW w:w="1010" w:type="pct"/>
          </w:tcPr>
          <w:p w14:paraId="078C7FCE" w14:textId="6C5ABED0" w:rsidR="007C51DE" w:rsidRPr="00841F54" w:rsidRDefault="00E22AE0" w:rsidP="00E22A9D">
            <w:pPr>
              <w:rPr>
                <w:rFonts w:eastAsiaTheme="minorHAnsi" w:cs="Arial"/>
                <w:szCs w:val="24"/>
              </w:rPr>
            </w:pPr>
            <w:r w:rsidRPr="00841F54">
              <w:rPr>
                <w:rFonts w:eastAsiaTheme="minorHAnsi" w:cs="Arial"/>
                <w:szCs w:val="24"/>
              </w:rPr>
              <w:t xml:space="preserve">Made updates to </w:t>
            </w:r>
            <w:r w:rsidR="007C51DE" w:rsidRPr="00841F54">
              <w:rPr>
                <w:rFonts w:eastAsiaTheme="minorHAnsi" w:cs="Arial"/>
                <w:szCs w:val="24"/>
              </w:rPr>
              <w:t>sections: 2.1, 6.4, 6.5, 10, 15.3</w:t>
            </w:r>
            <w:r w:rsidR="00482CA9" w:rsidRPr="00841F54">
              <w:rPr>
                <w:rFonts w:eastAsiaTheme="minorHAnsi" w:cs="Arial"/>
                <w:szCs w:val="24"/>
              </w:rPr>
              <w:t xml:space="preserve">. </w:t>
            </w:r>
            <w:r w:rsidR="007C51DE" w:rsidRPr="00841F54">
              <w:rPr>
                <w:rFonts w:eastAsiaTheme="minorHAnsi" w:cs="Arial"/>
                <w:szCs w:val="24"/>
              </w:rPr>
              <w:t>Added section 15.2 and formatting edits.</w:t>
            </w:r>
          </w:p>
        </w:tc>
        <w:tc>
          <w:tcPr>
            <w:tcW w:w="879" w:type="pct"/>
          </w:tcPr>
          <w:p w14:paraId="078C7FCF" w14:textId="77777777" w:rsidR="00B532F7" w:rsidRPr="00841F54" w:rsidRDefault="00B532F7"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Levi Teitelbaum/ Alan Monosky/ </w:t>
            </w:r>
            <w:r w:rsidR="008B784A" w:rsidRPr="00841F54">
              <w:rPr>
                <w:rFonts w:eastAsiaTheme="minorHAnsi" w:cstheme="minorBidi"/>
              </w:rPr>
              <w:t>Shelita Davis /</w:t>
            </w:r>
            <w:r w:rsidRPr="00841F54">
              <w:rPr>
                <w:rFonts w:eastAsiaTheme="minorHAnsi" w:cstheme="minorBidi"/>
              </w:rPr>
              <w:t>Kathy Steele</w:t>
            </w:r>
          </w:p>
        </w:tc>
      </w:tr>
      <w:tr w:rsidR="003C0A76" w:rsidRPr="00841F54" w14:paraId="078C7FD5"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D1" w14:textId="77777777" w:rsidR="003C0A76" w:rsidRPr="00841F54" w:rsidRDefault="003C0A76" w:rsidP="00E22A9D">
            <w:pPr>
              <w:rPr>
                <w:rFonts w:eastAsiaTheme="minorHAnsi" w:cstheme="minorBidi"/>
              </w:rPr>
            </w:pPr>
            <w:r w:rsidRPr="00841F54">
              <w:rPr>
                <w:rFonts w:eastAsiaTheme="minorHAnsi" w:cstheme="minorBidi"/>
              </w:rPr>
              <w:t>03/2015</w:t>
            </w:r>
          </w:p>
        </w:tc>
        <w:tc>
          <w:tcPr>
            <w:tcW w:w="2371" w:type="pct"/>
          </w:tcPr>
          <w:p w14:paraId="078C7FD2" w14:textId="77777777" w:rsidR="003C0A76" w:rsidRPr="00841F54" w:rsidRDefault="003C0A76"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PX*1*206</w:t>
            </w:r>
          </w:p>
        </w:tc>
        <w:tc>
          <w:tcPr>
            <w:cnfStyle w:val="000010000000" w:firstRow="0" w:lastRow="0" w:firstColumn="0" w:lastColumn="0" w:oddVBand="1" w:evenVBand="0" w:oddHBand="0" w:evenHBand="0" w:firstRowFirstColumn="0" w:firstRowLastColumn="0" w:lastRowFirstColumn="0" w:lastRowLastColumn="0"/>
            <w:tcW w:w="1010" w:type="pct"/>
          </w:tcPr>
          <w:p w14:paraId="078C7FD3" w14:textId="77777777" w:rsidR="003C0A76" w:rsidRPr="00841F54" w:rsidRDefault="00252156" w:rsidP="00E22A9D">
            <w:pPr>
              <w:rPr>
                <w:rFonts w:eastAsiaTheme="minorHAnsi" w:cstheme="minorBidi"/>
              </w:rPr>
            </w:pPr>
            <w:r w:rsidRPr="00841F54">
              <w:rPr>
                <w:rFonts w:eastAsiaTheme="minorHAnsi" w:cstheme="minorBidi"/>
              </w:rPr>
              <w:t>Updates to Skin Test and Immunization information.</w:t>
            </w:r>
          </w:p>
        </w:tc>
        <w:tc>
          <w:tcPr>
            <w:tcW w:w="879" w:type="pct"/>
          </w:tcPr>
          <w:p w14:paraId="078C7FD4" w14:textId="77777777" w:rsidR="003C0A76" w:rsidRPr="00841F54" w:rsidRDefault="003C0A76"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Alan Monosky/ Kathy Steele</w:t>
            </w:r>
          </w:p>
        </w:tc>
      </w:tr>
      <w:tr w:rsidR="000332B9" w:rsidRPr="00841F54" w14:paraId="078C7FDA"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D6" w14:textId="77777777" w:rsidR="000332B9" w:rsidRPr="00841F54" w:rsidRDefault="000332B9" w:rsidP="00E22A9D">
            <w:pPr>
              <w:rPr>
                <w:rFonts w:eastAsiaTheme="minorHAnsi" w:cstheme="minorBidi"/>
              </w:rPr>
            </w:pPr>
            <w:r w:rsidRPr="00841F54">
              <w:rPr>
                <w:rFonts w:eastAsiaTheme="minorHAnsi" w:cstheme="minorBidi"/>
              </w:rPr>
              <w:t>12/14</w:t>
            </w:r>
          </w:p>
        </w:tc>
        <w:tc>
          <w:tcPr>
            <w:tcW w:w="2371" w:type="pct"/>
          </w:tcPr>
          <w:p w14:paraId="078C7FD7"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PX*1*201</w:t>
            </w:r>
          </w:p>
        </w:tc>
        <w:tc>
          <w:tcPr>
            <w:cnfStyle w:val="000010000000" w:firstRow="0" w:lastRow="0" w:firstColumn="0" w:lastColumn="0" w:oddVBand="1" w:evenVBand="0" w:oddHBand="0" w:evenHBand="0" w:firstRowFirstColumn="0" w:firstRowLastColumn="0" w:lastRowFirstColumn="0" w:lastRowLastColumn="0"/>
            <w:tcW w:w="1010" w:type="pct"/>
          </w:tcPr>
          <w:p w14:paraId="078C7FD8" w14:textId="77777777" w:rsidR="000332B9" w:rsidRPr="00841F54" w:rsidRDefault="000332B9" w:rsidP="00E22A9D">
            <w:pPr>
              <w:rPr>
                <w:rFonts w:eastAsiaTheme="minorHAnsi" w:cstheme="minorBidi"/>
              </w:rPr>
            </w:pPr>
            <w:r w:rsidRPr="00841F54">
              <w:rPr>
                <w:rFonts w:eastAsiaTheme="minorHAnsi" w:cstheme="minorBidi"/>
              </w:rPr>
              <w:t>Remediated doc for 508 compliance</w:t>
            </w:r>
          </w:p>
        </w:tc>
        <w:tc>
          <w:tcPr>
            <w:tcW w:w="879" w:type="pct"/>
          </w:tcPr>
          <w:p w14:paraId="078C7FD9"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Helena Gilbert</w:t>
            </w:r>
          </w:p>
        </w:tc>
      </w:tr>
      <w:tr w:rsidR="000332B9" w:rsidRPr="00841F54" w14:paraId="078C7FDF"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DB" w14:textId="77777777" w:rsidR="000332B9" w:rsidRPr="00841F54" w:rsidRDefault="000332B9" w:rsidP="00E22A9D">
            <w:pPr>
              <w:rPr>
                <w:rFonts w:eastAsiaTheme="minorHAnsi" w:cstheme="minorBidi"/>
              </w:rPr>
            </w:pPr>
            <w:r w:rsidRPr="00841F54">
              <w:rPr>
                <w:rFonts w:eastAsiaTheme="minorHAnsi" w:cstheme="minorBidi"/>
              </w:rPr>
              <w:t>08/2014</w:t>
            </w:r>
          </w:p>
        </w:tc>
        <w:tc>
          <w:tcPr>
            <w:tcW w:w="2371" w:type="pct"/>
          </w:tcPr>
          <w:p w14:paraId="078C7FDC"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PX*1*201</w:t>
            </w:r>
          </w:p>
        </w:tc>
        <w:tc>
          <w:tcPr>
            <w:cnfStyle w:val="000010000000" w:firstRow="0" w:lastRow="0" w:firstColumn="0" w:lastColumn="0" w:oddVBand="1" w:evenVBand="0" w:oddHBand="0" w:evenHBand="0" w:firstRowFirstColumn="0" w:firstRowLastColumn="0" w:lastRowFirstColumn="0" w:lastRowLastColumn="0"/>
            <w:tcW w:w="1010" w:type="pct"/>
          </w:tcPr>
          <w:p w14:paraId="078C7FDD" w14:textId="77777777" w:rsidR="000332B9" w:rsidRPr="00841F54" w:rsidRDefault="007C51DE" w:rsidP="00E22A9D">
            <w:pPr>
              <w:rPr>
                <w:rFonts w:eastAsiaTheme="minorHAnsi" w:cstheme="minorBidi"/>
              </w:rPr>
            </w:pPr>
            <w:r w:rsidRPr="00841F54">
              <w:rPr>
                <w:rFonts w:eastAsiaTheme="minorHAnsi" w:cstheme="minorBidi"/>
              </w:rPr>
              <w:t xml:space="preserve">Made additions to File Description section and </w:t>
            </w:r>
            <w:r w:rsidRPr="00841F54">
              <w:rPr>
                <w:rFonts w:eastAsiaTheme="minorHAnsi" w:cstheme="minorBidi"/>
              </w:rPr>
              <w:lastRenderedPageBreak/>
              <w:t>formatting edits.</w:t>
            </w:r>
          </w:p>
        </w:tc>
        <w:tc>
          <w:tcPr>
            <w:tcW w:w="879" w:type="pct"/>
          </w:tcPr>
          <w:p w14:paraId="078C7FDE"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lastRenderedPageBreak/>
              <w:t>Alan Monosky/ Shelita Davis</w:t>
            </w:r>
          </w:p>
        </w:tc>
      </w:tr>
      <w:tr w:rsidR="000332B9" w:rsidRPr="00841F54" w14:paraId="078C7FE6"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E0" w14:textId="77777777" w:rsidR="000332B9" w:rsidRPr="00841F54" w:rsidRDefault="000332B9" w:rsidP="00E22A9D">
            <w:pPr>
              <w:rPr>
                <w:rFonts w:eastAsiaTheme="minorHAnsi" w:cstheme="minorBidi"/>
              </w:rPr>
            </w:pPr>
            <w:r w:rsidRPr="00841F54">
              <w:rPr>
                <w:rFonts w:eastAsiaTheme="minorHAnsi" w:cstheme="minorBidi"/>
              </w:rPr>
              <w:lastRenderedPageBreak/>
              <w:t>06/2014</w:t>
            </w:r>
          </w:p>
        </w:tc>
        <w:tc>
          <w:tcPr>
            <w:tcW w:w="2371" w:type="pct"/>
          </w:tcPr>
          <w:p w14:paraId="078C7FE1"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PX*1*199 – Updates for ICD-10</w:t>
            </w:r>
          </w:p>
          <w:p w14:paraId="078C7FE2"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Arial"/>
                <w:szCs w:val="24"/>
              </w:rPr>
            </w:pPr>
            <w:r w:rsidRPr="00841F54">
              <w:rPr>
                <w:rFonts w:eastAsiaTheme="minorHAnsi" w:cs="Arial"/>
                <w:szCs w:val="24"/>
              </w:rPr>
              <w:t xml:space="preserve">(pp. </w:t>
            </w:r>
            <w:hyperlink w:anchor="PXRRMSTFRQ" w:history="1">
              <w:r w:rsidR="00362104" w:rsidRPr="00841F54">
                <w:rPr>
                  <w:rFonts w:eastAsiaTheme="minorHAnsi" w:cs="Arial"/>
                  <w:szCs w:val="24"/>
                </w:rPr>
                <w:t>27</w:t>
              </w:r>
            </w:hyperlink>
            <w:r w:rsidRPr="00841F54">
              <w:rPr>
                <w:rFonts w:eastAsiaTheme="minorHAnsi" w:cs="Arial"/>
                <w:szCs w:val="24"/>
              </w:rPr>
              <w:t xml:space="preserve">, </w:t>
            </w:r>
            <w:hyperlink w:anchor="icdp38" w:history="1">
              <w:r w:rsidR="00362104" w:rsidRPr="00841F54">
                <w:rPr>
                  <w:rFonts w:eastAsiaTheme="minorHAnsi" w:cs="Arial"/>
                  <w:szCs w:val="24"/>
                </w:rPr>
                <w:t>34</w:t>
              </w:r>
            </w:hyperlink>
            <w:r w:rsidRPr="00841F54">
              <w:rPr>
                <w:rFonts w:eastAsiaTheme="minorHAnsi" w:cs="Arial"/>
                <w:szCs w:val="24"/>
              </w:rPr>
              <w:t xml:space="preserve">, </w:t>
            </w:r>
            <w:hyperlink w:anchor="icdp46" w:history="1">
              <w:r w:rsidRPr="00841F54">
                <w:rPr>
                  <w:rFonts w:eastAsiaTheme="minorHAnsi" w:cs="Arial"/>
                  <w:szCs w:val="24"/>
                </w:rPr>
                <w:t>4</w:t>
              </w:r>
              <w:r w:rsidR="00362104" w:rsidRPr="00841F54">
                <w:rPr>
                  <w:rFonts w:eastAsiaTheme="minorHAnsi" w:cs="Arial"/>
                  <w:szCs w:val="24"/>
                </w:rPr>
                <w:t>2</w:t>
              </w:r>
            </w:hyperlink>
            <w:r w:rsidRPr="00841F54">
              <w:rPr>
                <w:rFonts w:eastAsiaTheme="minorHAnsi" w:cs="Arial"/>
                <w:szCs w:val="24"/>
              </w:rPr>
              <w:t xml:space="preserve">, </w:t>
            </w:r>
            <w:hyperlink w:anchor="icdp63" w:history="1">
              <w:r w:rsidRPr="00841F54">
                <w:rPr>
                  <w:rFonts w:eastAsiaTheme="minorHAnsi" w:cs="Arial"/>
                  <w:szCs w:val="24"/>
                </w:rPr>
                <w:t>64</w:t>
              </w:r>
            </w:hyperlink>
            <w:r w:rsidRPr="00841F54">
              <w:rPr>
                <w:rFonts w:eastAsiaTheme="minorHAnsi" w:cs="Arial"/>
                <w:szCs w:val="24"/>
              </w:rPr>
              <w:t xml:space="preserve">, </w:t>
            </w:r>
            <w:hyperlink w:anchor="icdp77" w:history="1">
              <w:r w:rsidRPr="00841F54">
                <w:rPr>
                  <w:rFonts w:eastAsiaTheme="minorHAnsi" w:cs="Arial"/>
                  <w:szCs w:val="24"/>
                </w:rPr>
                <w:t>7</w:t>
              </w:r>
              <w:r w:rsidR="00362104" w:rsidRPr="00841F54">
                <w:rPr>
                  <w:rFonts w:eastAsiaTheme="minorHAnsi" w:cs="Arial"/>
                  <w:szCs w:val="24"/>
                </w:rPr>
                <w:t>3</w:t>
              </w:r>
            </w:hyperlink>
            <w:r w:rsidRPr="00841F54">
              <w:rPr>
                <w:rFonts w:eastAsiaTheme="minorHAnsi" w:cs="Arial"/>
                <w:szCs w:val="24"/>
              </w:rPr>
              <w:t xml:space="preserve">, </w:t>
            </w:r>
            <w:hyperlink w:anchor="icdp79" w:history="1">
              <w:r w:rsidR="00362104" w:rsidRPr="00841F54">
                <w:rPr>
                  <w:rFonts w:eastAsiaTheme="minorHAnsi" w:cs="Arial"/>
                  <w:szCs w:val="24"/>
                </w:rPr>
                <w:t>74</w:t>
              </w:r>
            </w:hyperlink>
            <w:r w:rsidRPr="00841F54">
              <w:rPr>
                <w:rFonts w:eastAsiaTheme="minorHAnsi" w:cs="Arial"/>
                <w:szCs w:val="24"/>
              </w:rPr>
              <w:t xml:space="preserve">, </w:t>
            </w:r>
            <w:hyperlink w:anchor="icdp82" w:history="1">
              <w:r w:rsidR="003A3F5B" w:rsidRPr="00841F54">
                <w:rPr>
                  <w:rFonts w:eastAsiaTheme="minorHAnsi" w:cs="Arial"/>
                  <w:szCs w:val="24"/>
                </w:rPr>
                <w:t>76</w:t>
              </w:r>
            </w:hyperlink>
            <w:r w:rsidRPr="00841F54">
              <w:rPr>
                <w:rFonts w:eastAsiaTheme="minorHAnsi" w:cs="Arial"/>
                <w:szCs w:val="24"/>
              </w:rPr>
              <w:t xml:space="preserve">, </w:t>
            </w:r>
            <w:hyperlink w:anchor="icdp83" w:history="1">
              <w:r w:rsidR="003A3F5B" w:rsidRPr="00841F54">
                <w:rPr>
                  <w:rFonts w:eastAsiaTheme="minorHAnsi" w:cs="Arial"/>
                  <w:szCs w:val="24"/>
                </w:rPr>
                <w:t>77</w:t>
              </w:r>
            </w:hyperlink>
            <w:r w:rsidRPr="00841F54">
              <w:rPr>
                <w:rFonts w:eastAsiaTheme="minorHAnsi" w:cs="Arial"/>
                <w:szCs w:val="24"/>
              </w:rPr>
              <w:t xml:space="preserve">, </w:t>
            </w:r>
            <w:hyperlink w:anchor="icdp85" w:history="1">
              <w:r w:rsidR="003A3F5B" w:rsidRPr="00841F54">
                <w:rPr>
                  <w:rFonts w:eastAsiaTheme="minorHAnsi" w:cs="Arial"/>
                  <w:szCs w:val="24"/>
                </w:rPr>
                <w:t>79</w:t>
              </w:r>
            </w:hyperlink>
            <w:r w:rsidRPr="00841F54">
              <w:rPr>
                <w:rFonts w:eastAsiaTheme="minorHAnsi" w:cs="Arial"/>
                <w:szCs w:val="24"/>
              </w:rPr>
              <w:t xml:space="preserve">, </w:t>
            </w:r>
            <w:hyperlink w:anchor="icdp87" w:history="1">
              <w:r w:rsidRPr="00841F54">
                <w:rPr>
                  <w:rFonts w:eastAsiaTheme="minorHAnsi" w:cs="Arial"/>
                  <w:szCs w:val="24"/>
                </w:rPr>
                <w:t>8</w:t>
              </w:r>
              <w:r w:rsidR="003A3F5B" w:rsidRPr="00841F54">
                <w:rPr>
                  <w:rFonts w:eastAsiaTheme="minorHAnsi" w:cs="Arial"/>
                  <w:szCs w:val="24"/>
                </w:rPr>
                <w:t>0</w:t>
              </w:r>
            </w:hyperlink>
            <w:r w:rsidRPr="00841F54">
              <w:rPr>
                <w:rFonts w:eastAsiaTheme="minorHAnsi" w:cs="Arial"/>
                <w:szCs w:val="24"/>
              </w:rPr>
              <w:t>) Technical Edit</w:t>
            </w:r>
          </w:p>
        </w:tc>
        <w:tc>
          <w:tcPr>
            <w:cnfStyle w:val="000010000000" w:firstRow="0" w:lastRow="0" w:firstColumn="0" w:lastColumn="0" w:oddVBand="1" w:evenVBand="0" w:oddHBand="0" w:evenHBand="0" w:firstRowFirstColumn="0" w:firstRowLastColumn="0" w:lastRowFirstColumn="0" w:lastRowLastColumn="0"/>
            <w:tcW w:w="1010" w:type="pct"/>
          </w:tcPr>
          <w:p w14:paraId="078C7FE3" w14:textId="77777777" w:rsidR="000332B9" w:rsidRPr="00841F54" w:rsidRDefault="000332B9" w:rsidP="00E22A9D">
            <w:pPr>
              <w:rPr>
                <w:rFonts w:eastAsiaTheme="minorHAnsi" w:cstheme="minorBidi"/>
              </w:rPr>
            </w:pPr>
            <w:r w:rsidRPr="00841F54">
              <w:rPr>
                <w:rFonts w:eastAsiaTheme="minorHAnsi" w:cstheme="minorBidi"/>
              </w:rPr>
              <w:t>VA PM: Curtis Clay</w:t>
            </w:r>
          </w:p>
          <w:p w14:paraId="078C7FE4" w14:textId="77777777" w:rsidR="000332B9" w:rsidRPr="00841F54" w:rsidRDefault="000332B9" w:rsidP="00E22A9D">
            <w:pPr>
              <w:rPr>
                <w:rFonts w:eastAsiaTheme="minorHAnsi" w:cstheme="minorBidi"/>
              </w:rPr>
            </w:pPr>
            <w:r w:rsidRPr="00841F54">
              <w:rPr>
                <w:rFonts w:eastAsiaTheme="minorHAnsi" w:cstheme="minorBidi"/>
              </w:rPr>
              <w:t>HP PM: Mike Klein</w:t>
            </w:r>
          </w:p>
        </w:tc>
        <w:tc>
          <w:tcPr>
            <w:tcW w:w="879" w:type="pct"/>
          </w:tcPr>
          <w:p w14:paraId="078C7FE5"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Ellen Phelps/Bob Thomas</w:t>
            </w:r>
          </w:p>
        </w:tc>
      </w:tr>
      <w:tr w:rsidR="000332B9" w:rsidRPr="00841F54" w14:paraId="078C7FED"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E7" w14:textId="77777777" w:rsidR="000332B9" w:rsidRPr="00841F54" w:rsidRDefault="000332B9" w:rsidP="00E22A9D">
            <w:pPr>
              <w:rPr>
                <w:rFonts w:eastAsiaTheme="minorHAnsi" w:cstheme="minorBidi"/>
              </w:rPr>
            </w:pPr>
            <w:r w:rsidRPr="00841F54">
              <w:rPr>
                <w:rFonts w:eastAsiaTheme="minorHAnsi" w:cstheme="minorBidi"/>
              </w:rPr>
              <w:t>03/30/2009</w:t>
            </w:r>
          </w:p>
        </w:tc>
        <w:tc>
          <w:tcPr>
            <w:tcW w:w="2371" w:type="pct"/>
          </w:tcPr>
          <w:p w14:paraId="078C7FE8"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PX*1*168 – Enrollment VistA Changes Release 2 (EVC R2)</w:t>
            </w:r>
          </w:p>
          <w:p w14:paraId="078C7FE9"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Changed environmental contaminants to SW Asia Conditions </w:t>
            </w:r>
          </w:p>
          <w:p w14:paraId="078C7FEA"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Added Project 112/SHAD Indicator</w:t>
            </w:r>
          </w:p>
        </w:tc>
        <w:tc>
          <w:tcPr>
            <w:cnfStyle w:val="000010000000" w:firstRow="0" w:lastRow="0" w:firstColumn="0" w:lastColumn="0" w:oddVBand="1" w:evenVBand="0" w:oddHBand="0" w:evenHBand="0" w:firstRowFirstColumn="0" w:firstRowLastColumn="0" w:lastRowFirstColumn="0" w:lastRowLastColumn="0"/>
            <w:tcW w:w="1010" w:type="pct"/>
          </w:tcPr>
          <w:p w14:paraId="078C7FEB" w14:textId="77777777" w:rsidR="000332B9" w:rsidRPr="00841F54" w:rsidRDefault="000332B9" w:rsidP="00E22A9D">
            <w:pPr>
              <w:rPr>
                <w:rFonts w:eastAsiaTheme="minorHAnsi" w:cstheme="minorBidi"/>
              </w:rPr>
            </w:pPr>
            <w:r w:rsidRPr="00841F54">
              <w:rPr>
                <w:rFonts w:eastAsiaTheme="minorHAnsi" w:cstheme="minorBidi"/>
              </w:rPr>
              <w:t>Laura Prietula</w:t>
            </w:r>
          </w:p>
        </w:tc>
        <w:tc>
          <w:tcPr>
            <w:tcW w:w="879" w:type="pct"/>
          </w:tcPr>
          <w:p w14:paraId="078C7FEC"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Corinne Bailey</w:t>
            </w:r>
          </w:p>
        </w:tc>
      </w:tr>
      <w:tr w:rsidR="000332B9" w:rsidRPr="00841F54" w14:paraId="078C7FF2"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EE" w14:textId="77777777" w:rsidR="000332B9" w:rsidRPr="00841F54" w:rsidRDefault="000332B9" w:rsidP="00E22A9D">
            <w:pPr>
              <w:rPr>
                <w:rFonts w:eastAsiaTheme="minorHAnsi" w:cstheme="minorBidi"/>
              </w:rPr>
            </w:pPr>
            <w:r w:rsidRPr="00841F54">
              <w:rPr>
                <w:rFonts w:eastAsiaTheme="minorHAnsi" w:cstheme="minorBidi"/>
              </w:rPr>
              <w:t>10/31/2008</w:t>
            </w:r>
          </w:p>
        </w:tc>
        <w:tc>
          <w:tcPr>
            <w:tcW w:w="2371" w:type="pct"/>
          </w:tcPr>
          <w:p w14:paraId="078C7FEF"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Formatting Edits</w:t>
            </w:r>
          </w:p>
        </w:tc>
        <w:tc>
          <w:tcPr>
            <w:cnfStyle w:val="000010000000" w:firstRow="0" w:lastRow="0" w:firstColumn="0" w:lastColumn="0" w:oddVBand="1" w:evenVBand="0" w:oddHBand="0" w:evenHBand="0" w:firstRowFirstColumn="0" w:firstRowLastColumn="0" w:lastRowFirstColumn="0" w:lastRowLastColumn="0"/>
            <w:tcW w:w="1010" w:type="pct"/>
          </w:tcPr>
          <w:p w14:paraId="078C7FF0" w14:textId="77777777" w:rsidR="000332B9" w:rsidRPr="00841F54" w:rsidRDefault="000332B9" w:rsidP="00E22A9D">
            <w:pPr>
              <w:rPr>
                <w:rFonts w:eastAsiaTheme="minorHAnsi" w:cstheme="minorBidi"/>
              </w:rPr>
            </w:pPr>
          </w:p>
        </w:tc>
        <w:tc>
          <w:tcPr>
            <w:tcW w:w="879" w:type="pct"/>
          </w:tcPr>
          <w:p w14:paraId="078C7FF1"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Corinne Bailey</w:t>
            </w:r>
          </w:p>
        </w:tc>
      </w:tr>
      <w:tr w:rsidR="000332B9" w:rsidRPr="00841F54" w14:paraId="078C7FF8"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F3" w14:textId="77777777" w:rsidR="000332B9" w:rsidRPr="00841F54" w:rsidRDefault="000332B9" w:rsidP="00E22A9D">
            <w:pPr>
              <w:rPr>
                <w:rFonts w:eastAsiaTheme="minorHAnsi" w:cstheme="minorBidi"/>
              </w:rPr>
            </w:pPr>
            <w:r w:rsidRPr="00841F54">
              <w:rPr>
                <w:rFonts w:eastAsiaTheme="minorHAnsi" w:cstheme="minorBidi"/>
              </w:rPr>
              <w:t>02/03/2006</w:t>
            </w:r>
          </w:p>
        </w:tc>
        <w:tc>
          <w:tcPr>
            <w:tcW w:w="2371" w:type="pct"/>
          </w:tcPr>
          <w:p w14:paraId="078C7FF4"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Technical Edit </w:t>
            </w:r>
          </w:p>
        </w:tc>
        <w:tc>
          <w:tcPr>
            <w:cnfStyle w:val="000010000000" w:firstRow="0" w:lastRow="0" w:firstColumn="0" w:lastColumn="0" w:oddVBand="1" w:evenVBand="0" w:oddHBand="0" w:evenHBand="0" w:firstRowFirstColumn="0" w:firstRowLastColumn="0" w:lastRowFirstColumn="0" w:lastRowLastColumn="0"/>
            <w:tcW w:w="1010" w:type="pct"/>
          </w:tcPr>
          <w:p w14:paraId="078C7FF5" w14:textId="77777777" w:rsidR="000332B9" w:rsidRPr="00841F54" w:rsidRDefault="000332B9" w:rsidP="00E22A9D">
            <w:pPr>
              <w:rPr>
                <w:rFonts w:eastAsiaTheme="minorHAnsi" w:cstheme="minorBidi"/>
              </w:rPr>
            </w:pPr>
          </w:p>
        </w:tc>
        <w:tc>
          <w:tcPr>
            <w:tcW w:w="879" w:type="pct"/>
          </w:tcPr>
          <w:p w14:paraId="078C7FF6"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Meena Rentachintala</w:t>
            </w:r>
          </w:p>
          <w:p w14:paraId="078C7FF7"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r>
      <w:tr w:rsidR="000332B9" w:rsidRPr="00841F54" w14:paraId="078C7FFD"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F9" w14:textId="77777777" w:rsidR="000332B9" w:rsidRPr="00841F54" w:rsidRDefault="000332B9" w:rsidP="00E22A9D">
            <w:pPr>
              <w:rPr>
                <w:rFonts w:eastAsiaTheme="minorHAnsi" w:cstheme="minorBidi"/>
              </w:rPr>
            </w:pPr>
            <w:r w:rsidRPr="00841F54">
              <w:rPr>
                <w:rFonts w:eastAsiaTheme="minorHAnsi" w:cstheme="minorBidi"/>
              </w:rPr>
              <w:t>02/01/2006</w:t>
            </w:r>
          </w:p>
        </w:tc>
        <w:tc>
          <w:tcPr>
            <w:tcW w:w="2371" w:type="pct"/>
          </w:tcPr>
          <w:p w14:paraId="078C7FFA"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PX*1*164</w:t>
            </w:r>
          </w:p>
        </w:tc>
        <w:tc>
          <w:tcPr>
            <w:cnfStyle w:val="000010000000" w:firstRow="0" w:lastRow="0" w:firstColumn="0" w:lastColumn="0" w:oddVBand="1" w:evenVBand="0" w:oddHBand="0" w:evenHBand="0" w:firstRowFirstColumn="0" w:firstRowLastColumn="0" w:lastRowFirstColumn="0" w:lastRowLastColumn="0"/>
            <w:tcW w:w="1010" w:type="pct"/>
          </w:tcPr>
          <w:p w14:paraId="078C7FFB" w14:textId="77777777" w:rsidR="000332B9" w:rsidRPr="00841F54" w:rsidRDefault="000332B9" w:rsidP="00E22A9D">
            <w:pPr>
              <w:rPr>
                <w:rFonts w:eastAsiaTheme="minorHAnsi" w:cstheme="minorBidi"/>
              </w:rPr>
            </w:pPr>
          </w:p>
        </w:tc>
        <w:tc>
          <w:tcPr>
            <w:tcW w:w="879" w:type="pct"/>
          </w:tcPr>
          <w:p w14:paraId="078C7FFC"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Dennis Bricker</w:t>
            </w:r>
          </w:p>
        </w:tc>
      </w:tr>
      <w:tr w:rsidR="000332B9" w:rsidRPr="00841F54" w14:paraId="078C8002"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FE" w14:textId="77777777" w:rsidR="000332B9" w:rsidRPr="00841F54" w:rsidRDefault="000332B9" w:rsidP="00E22A9D">
            <w:pPr>
              <w:rPr>
                <w:rFonts w:eastAsiaTheme="minorHAnsi" w:cstheme="minorBidi"/>
              </w:rPr>
            </w:pPr>
            <w:r w:rsidRPr="00841F54">
              <w:rPr>
                <w:rFonts w:eastAsiaTheme="minorHAnsi" w:cstheme="minorBidi"/>
              </w:rPr>
              <w:t>09/05/2005</w:t>
            </w:r>
          </w:p>
        </w:tc>
        <w:tc>
          <w:tcPr>
            <w:tcW w:w="2371" w:type="pct"/>
          </w:tcPr>
          <w:p w14:paraId="078C7FFF"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PX*1*124</w:t>
            </w:r>
          </w:p>
        </w:tc>
        <w:tc>
          <w:tcPr>
            <w:cnfStyle w:val="000010000000" w:firstRow="0" w:lastRow="0" w:firstColumn="0" w:lastColumn="0" w:oddVBand="1" w:evenVBand="0" w:oddHBand="0" w:evenHBand="0" w:firstRowFirstColumn="0" w:firstRowLastColumn="0" w:lastRowFirstColumn="0" w:lastRowLastColumn="0"/>
            <w:tcW w:w="1010" w:type="pct"/>
          </w:tcPr>
          <w:p w14:paraId="078C8000" w14:textId="77777777" w:rsidR="000332B9" w:rsidRPr="00841F54" w:rsidRDefault="000332B9" w:rsidP="00E22A9D">
            <w:pPr>
              <w:rPr>
                <w:rFonts w:eastAsiaTheme="minorHAnsi" w:cstheme="minorBidi"/>
              </w:rPr>
            </w:pPr>
          </w:p>
        </w:tc>
        <w:tc>
          <w:tcPr>
            <w:tcW w:w="879" w:type="pct"/>
          </w:tcPr>
          <w:p w14:paraId="078C8001"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Brenda Manies</w:t>
            </w:r>
          </w:p>
        </w:tc>
      </w:tr>
      <w:tr w:rsidR="000332B9" w:rsidRPr="00841F54" w14:paraId="078C8007"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8003" w14:textId="77777777" w:rsidR="000332B9" w:rsidRPr="00841F54" w:rsidRDefault="000332B9" w:rsidP="00E22A9D">
            <w:pPr>
              <w:rPr>
                <w:rFonts w:eastAsiaTheme="minorHAnsi" w:cstheme="minorBidi"/>
              </w:rPr>
            </w:pPr>
            <w:r w:rsidRPr="00841F54">
              <w:rPr>
                <w:rFonts w:eastAsiaTheme="minorHAnsi" w:cstheme="minorBidi"/>
              </w:rPr>
              <w:t>08/10/2005</w:t>
            </w:r>
          </w:p>
        </w:tc>
        <w:tc>
          <w:tcPr>
            <w:tcW w:w="2371" w:type="pct"/>
          </w:tcPr>
          <w:p w14:paraId="078C8004"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PX*1*153: added option PCE Delete Encounters W/O Visit</w:t>
            </w:r>
          </w:p>
        </w:tc>
        <w:tc>
          <w:tcPr>
            <w:cnfStyle w:val="000010000000" w:firstRow="0" w:lastRow="0" w:firstColumn="0" w:lastColumn="0" w:oddVBand="1" w:evenVBand="0" w:oddHBand="0" w:evenHBand="0" w:firstRowFirstColumn="0" w:firstRowLastColumn="0" w:lastRowFirstColumn="0" w:lastRowLastColumn="0"/>
            <w:tcW w:w="1010" w:type="pct"/>
          </w:tcPr>
          <w:p w14:paraId="078C8005" w14:textId="77777777" w:rsidR="000332B9" w:rsidRPr="00841F54" w:rsidRDefault="000332B9" w:rsidP="00E22A9D">
            <w:pPr>
              <w:rPr>
                <w:rFonts w:eastAsiaTheme="minorHAnsi" w:cstheme="minorBidi"/>
              </w:rPr>
            </w:pPr>
            <w:r w:rsidRPr="00841F54">
              <w:rPr>
                <w:rFonts w:eastAsiaTheme="minorHAnsi" w:cstheme="minorBidi"/>
              </w:rPr>
              <w:t>Carol Greening</w:t>
            </w:r>
          </w:p>
        </w:tc>
        <w:tc>
          <w:tcPr>
            <w:tcW w:w="879" w:type="pct"/>
          </w:tcPr>
          <w:p w14:paraId="078C8006"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Tim Dawson</w:t>
            </w:r>
          </w:p>
        </w:tc>
      </w:tr>
      <w:tr w:rsidR="000332B9" w:rsidRPr="00841F54" w14:paraId="078C800E"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8008" w14:textId="77777777" w:rsidR="000332B9" w:rsidRPr="00841F54" w:rsidRDefault="000332B9" w:rsidP="00E22A9D">
            <w:pPr>
              <w:rPr>
                <w:rFonts w:eastAsiaTheme="minorHAnsi" w:cstheme="minorBidi"/>
              </w:rPr>
            </w:pPr>
            <w:r w:rsidRPr="00841F54">
              <w:rPr>
                <w:rFonts w:eastAsiaTheme="minorHAnsi" w:cstheme="minorBidi"/>
              </w:rPr>
              <w:t>03/17/2005</w:t>
            </w:r>
          </w:p>
        </w:tc>
        <w:tc>
          <w:tcPr>
            <w:tcW w:w="2371" w:type="pct"/>
          </w:tcPr>
          <w:p w14:paraId="078C8009"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PX*1*151</w:t>
            </w:r>
          </w:p>
          <w:p w14:paraId="078C800A"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See section:</w:t>
            </w:r>
          </w:p>
          <w:p w14:paraId="078C800B"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$$CLNCK^SDUTL2(CLN,DSP</w:t>
            </w:r>
          </w:p>
        </w:tc>
        <w:tc>
          <w:tcPr>
            <w:cnfStyle w:val="000010000000" w:firstRow="0" w:lastRow="0" w:firstColumn="0" w:lastColumn="0" w:oddVBand="1" w:evenVBand="0" w:oddHBand="0" w:evenHBand="0" w:firstRowFirstColumn="0" w:firstRowLastColumn="0" w:lastRowFirstColumn="0" w:lastRowLastColumn="0"/>
            <w:tcW w:w="1010" w:type="pct"/>
          </w:tcPr>
          <w:p w14:paraId="078C800C" w14:textId="77777777" w:rsidR="000332B9" w:rsidRPr="00841F54" w:rsidRDefault="000332B9" w:rsidP="00E22A9D">
            <w:pPr>
              <w:rPr>
                <w:rFonts w:eastAsiaTheme="minorHAnsi" w:cstheme="minorBidi"/>
              </w:rPr>
            </w:pPr>
            <w:r w:rsidRPr="00841F54">
              <w:rPr>
                <w:rFonts w:eastAsiaTheme="minorHAnsi" w:cstheme="minorBidi"/>
              </w:rPr>
              <w:t>Beverly Jones</w:t>
            </w:r>
          </w:p>
        </w:tc>
        <w:tc>
          <w:tcPr>
            <w:tcW w:w="879" w:type="pct"/>
          </w:tcPr>
          <w:p w14:paraId="078C800D"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Berry Anderson</w:t>
            </w:r>
          </w:p>
        </w:tc>
      </w:tr>
      <w:tr w:rsidR="000332B9" w:rsidRPr="00841F54" w14:paraId="078C8013"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800F" w14:textId="77777777" w:rsidR="000332B9" w:rsidRPr="00841F54" w:rsidRDefault="000332B9" w:rsidP="00E22A9D">
            <w:pPr>
              <w:rPr>
                <w:rFonts w:eastAsiaTheme="minorHAnsi" w:cstheme="minorBidi"/>
              </w:rPr>
            </w:pPr>
            <w:r w:rsidRPr="00841F54">
              <w:rPr>
                <w:rFonts w:eastAsiaTheme="minorHAnsi" w:cstheme="minorBidi"/>
              </w:rPr>
              <w:t>11/19/2004</w:t>
            </w:r>
          </w:p>
        </w:tc>
        <w:tc>
          <w:tcPr>
            <w:tcW w:w="2371" w:type="pct"/>
          </w:tcPr>
          <w:p w14:paraId="078C8010"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Manual updated to comply with SOP 192-352 Displaying Sensitive Data</w:t>
            </w:r>
          </w:p>
        </w:tc>
        <w:tc>
          <w:tcPr>
            <w:cnfStyle w:val="000010000000" w:firstRow="0" w:lastRow="0" w:firstColumn="0" w:lastColumn="0" w:oddVBand="1" w:evenVBand="0" w:oddHBand="0" w:evenHBand="0" w:firstRowFirstColumn="0" w:firstRowLastColumn="0" w:lastRowFirstColumn="0" w:lastRowLastColumn="0"/>
            <w:tcW w:w="1010" w:type="pct"/>
          </w:tcPr>
          <w:p w14:paraId="078C8011" w14:textId="77777777" w:rsidR="000332B9" w:rsidRPr="00841F54" w:rsidRDefault="000332B9" w:rsidP="00E22A9D">
            <w:pPr>
              <w:rPr>
                <w:rFonts w:eastAsiaTheme="minorHAnsi" w:cstheme="minorBidi"/>
              </w:rPr>
            </w:pPr>
            <w:r w:rsidRPr="00841F54">
              <w:rPr>
                <w:rFonts w:eastAsiaTheme="minorHAnsi" w:cstheme="minorBidi"/>
              </w:rPr>
              <w:t>Beverly Jones</w:t>
            </w:r>
          </w:p>
        </w:tc>
        <w:tc>
          <w:tcPr>
            <w:tcW w:w="879" w:type="pct"/>
          </w:tcPr>
          <w:p w14:paraId="078C8012"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Corinne Bailey</w:t>
            </w:r>
          </w:p>
        </w:tc>
      </w:tr>
    </w:tbl>
    <w:p w14:paraId="078C8014" w14:textId="77777777" w:rsidR="001D360F" w:rsidRPr="00841F54" w:rsidRDefault="001D360F" w:rsidP="00E22A9D">
      <w:pPr>
        <w:rPr>
          <w:rFonts w:eastAsiaTheme="minorHAnsi" w:cstheme="minorBidi"/>
        </w:rPr>
        <w:sectPr w:rsidR="001D360F" w:rsidRPr="00841F54" w:rsidSect="00B62001">
          <w:footerReference w:type="first" r:id="rId16"/>
          <w:pgSz w:w="12240" w:h="15840" w:code="1"/>
          <w:pgMar w:top="1440" w:right="1440" w:bottom="1440" w:left="1440" w:header="720" w:footer="720" w:gutter="0"/>
          <w:pgNumType w:fmt="lowerRoman" w:start="1"/>
          <w:cols w:space="720"/>
          <w:titlePg/>
          <w:docGrid w:linePitch="326"/>
        </w:sectPr>
      </w:pPr>
    </w:p>
    <w:p w14:paraId="078C8015" w14:textId="658820AC" w:rsidR="002F260F" w:rsidRPr="00841F54" w:rsidRDefault="0038236F" w:rsidP="0038236F">
      <w:pPr>
        <w:jc w:val="center"/>
        <w:rPr>
          <w:rFonts w:eastAsiaTheme="minorHAnsi" w:cstheme="minorBidi"/>
          <w:b/>
          <w:sz w:val="28"/>
          <w:u w:val="single"/>
        </w:rPr>
      </w:pPr>
      <w:r w:rsidRPr="00841F54">
        <w:rPr>
          <w:rFonts w:eastAsiaTheme="minorHAnsi" w:cstheme="minorBidi"/>
          <w:b/>
          <w:sz w:val="28"/>
          <w:u w:val="single"/>
        </w:rPr>
        <w:lastRenderedPageBreak/>
        <w:t>TABLE OF CONTENTS</w:t>
      </w:r>
    </w:p>
    <w:p w14:paraId="6D96105A" w14:textId="77777777" w:rsidR="00092547" w:rsidRDefault="005772CC">
      <w:pPr>
        <w:pStyle w:val="TOC1"/>
        <w:rPr>
          <w:rFonts w:asciiTheme="minorHAnsi" w:eastAsiaTheme="minorEastAsia" w:hAnsiTheme="minorHAnsi" w:cstheme="minorBidi"/>
          <w:b w:val="0"/>
          <w:bCs w:val="0"/>
          <w:caps w:val="0"/>
          <w:color w:val="auto"/>
          <w:sz w:val="22"/>
          <w:szCs w:val="22"/>
        </w:rPr>
      </w:pPr>
      <w:r w:rsidRPr="00841F54">
        <w:rPr>
          <w:rFonts w:eastAsiaTheme="minorHAnsi" w:cstheme="minorBidi"/>
          <w:sz w:val="22"/>
        </w:rPr>
        <w:fldChar w:fldCharType="begin"/>
      </w:r>
      <w:r w:rsidRPr="00841F54">
        <w:rPr>
          <w:rFonts w:eastAsiaTheme="minorHAnsi" w:cstheme="minorBidi"/>
          <w:sz w:val="22"/>
        </w:rPr>
        <w:instrText xml:space="preserve"> TOC \o "1-3" \h \z \u </w:instrText>
      </w:r>
      <w:r w:rsidRPr="00841F54">
        <w:rPr>
          <w:rFonts w:eastAsiaTheme="minorHAnsi" w:cstheme="minorBidi"/>
          <w:sz w:val="22"/>
        </w:rPr>
        <w:fldChar w:fldCharType="separate"/>
      </w:r>
      <w:hyperlink w:anchor="_Toc468093246" w:history="1">
        <w:r w:rsidR="00092547" w:rsidRPr="0070704E">
          <w:rPr>
            <w:rStyle w:val="Hyperlink"/>
          </w:rPr>
          <w:t>1.0</w:t>
        </w:r>
        <w:r w:rsidR="00092547">
          <w:rPr>
            <w:rFonts w:asciiTheme="minorHAnsi" w:eastAsiaTheme="minorEastAsia" w:hAnsiTheme="minorHAnsi" w:cstheme="minorBidi"/>
            <w:b w:val="0"/>
            <w:bCs w:val="0"/>
            <w:caps w:val="0"/>
            <w:color w:val="auto"/>
            <w:sz w:val="22"/>
            <w:szCs w:val="22"/>
          </w:rPr>
          <w:tab/>
        </w:r>
        <w:r w:rsidR="00092547" w:rsidRPr="0070704E">
          <w:rPr>
            <w:rStyle w:val="Hyperlink"/>
          </w:rPr>
          <w:t>Introduction</w:t>
        </w:r>
        <w:r w:rsidR="00092547">
          <w:rPr>
            <w:webHidden/>
          </w:rPr>
          <w:tab/>
        </w:r>
        <w:r w:rsidR="00092547">
          <w:rPr>
            <w:webHidden/>
          </w:rPr>
          <w:fldChar w:fldCharType="begin"/>
        </w:r>
        <w:r w:rsidR="00092547">
          <w:rPr>
            <w:webHidden/>
          </w:rPr>
          <w:instrText xml:space="preserve"> PAGEREF _Toc468093246 \h </w:instrText>
        </w:r>
        <w:r w:rsidR="00092547">
          <w:rPr>
            <w:webHidden/>
          </w:rPr>
        </w:r>
        <w:r w:rsidR="00092547">
          <w:rPr>
            <w:webHidden/>
          </w:rPr>
          <w:fldChar w:fldCharType="separate"/>
        </w:r>
        <w:r w:rsidR="00092547">
          <w:rPr>
            <w:webHidden/>
          </w:rPr>
          <w:t>1</w:t>
        </w:r>
        <w:r w:rsidR="00092547">
          <w:rPr>
            <w:webHidden/>
          </w:rPr>
          <w:fldChar w:fldCharType="end"/>
        </w:r>
      </w:hyperlink>
    </w:p>
    <w:p w14:paraId="30FE481A"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47" w:history="1">
        <w:r w:rsidRPr="0070704E">
          <w:rPr>
            <w:rStyle w:val="Hyperlink"/>
          </w:rPr>
          <w:t>1.1.</w:t>
        </w:r>
        <w:r>
          <w:rPr>
            <w:rFonts w:asciiTheme="minorHAnsi" w:eastAsiaTheme="minorEastAsia" w:hAnsiTheme="minorHAnsi" w:cstheme="minorBidi"/>
            <w:caps w:val="0"/>
            <w:color w:val="auto"/>
            <w:szCs w:val="22"/>
          </w:rPr>
          <w:tab/>
        </w:r>
        <w:r w:rsidRPr="0070704E">
          <w:rPr>
            <w:rStyle w:val="Hyperlink"/>
          </w:rPr>
          <w:t>Purpose of PCE</w:t>
        </w:r>
        <w:r>
          <w:rPr>
            <w:webHidden/>
          </w:rPr>
          <w:tab/>
        </w:r>
        <w:r>
          <w:rPr>
            <w:webHidden/>
          </w:rPr>
          <w:fldChar w:fldCharType="begin"/>
        </w:r>
        <w:r>
          <w:rPr>
            <w:webHidden/>
          </w:rPr>
          <w:instrText xml:space="preserve"> PAGEREF _Toc468093247 \h </w:instrText>
        </w:r>
        <w:r>
          <w:rPr>
            <w:webHidden/>
          </w:rPr>
        </w:r>
        <w:r>
          <w:rPr>
            <w:webHidden/>
          </w:rPr>
          <w:fldChar w:fldCharType="separate"/>
        </w:r>
        <w:r>
          <w:rPr>
            <w:webHidden/>
          </w:rPr>
          <w:t>1</w:t>
        </w:r>
        <w:r>
          <w:rPr>
            <w:webHidden/>
          </w:rPr>
          <w:fldChar w:fldCharType="end"/>
        </w:r>
      </w:hyperlink>
    </w:p>
    <w:p w14:paraId="2620ED95"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48" w:history="1">
        <w:r w:rsidRPr="0070704E">
          <w:rPr>
            <w:rStyle w:val="Hyperlink"/>
          </w:rPr>
          <w:t>1.2.</w:t>
        </w:r>
        <w:r>
          <w:rPr>
            <w:rFonts w:asciiTheme="minorHAnsi" w:eastAsiaTheme="minorEastAsia" w:hAnsiTheme="minorHAnsi" w:cstheme="minorBidi"/>
            <w:caps w:val="0"/>
            <w:color w:val="auto"/>
            <w:szCs w:val="22"/>
          </w:rPr>
          <w:tab/>
        </w:r>
        <w:r w:rsidRPr="0070704E">
          <w:rPr>
            <w:rStyle w:val="Hyperlink"/>
          </w:rPr>
          <w:t>Functionality</w:t>
        </w:r>
        <w:r>
          <w:rPr>
            <w:webHidden/>
          </w:rPr>
          <w:tab/>
        </w:r>
        <w:r>
          <w:rPr>
            <w:webHidden/>
          </w:rPr>
          <w:fldChar w:fldCharType="begin"/>
        </w:r>
        <w:r>
          <w:rPr>
            <w:webHidden/>
          </w:rPr>
          <w:instrText xml:space="preserve"> PAGEREF _Toc468093248 \h </w:instrText>
        </w:r>
        <w:r>
          <w:rPr>
            <w:webHidden/>
          </w:rPr>
        </w:r>
        <w:r>
          <w:rPr>
            <w:webHidden/>
          </w:rPr>
          <w:fldChar w:fldCharType="separate"/>
        </w:r>
        <w:r>
          <w:rPr>
            <w:webHidden/>
          </w:rPr>
          <w:t>1</w:t>
        </w:r>
        <w:r>
          <w:rPr>
            <w:webHidden/>
          </w:rPr>
          <w:fldChar w:fldCharType="end"/>
        </w:r>
      </w:hyperlink>
    </w:p>
    <w:p w14:paraId="58472254"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49" w:history="1">
        <w:r w:rsidRPr="0070704E">
          <w:rPr>
            <w:rStyle w:val="Hyperlink"/>
            <w:rFonts w:eastAsiaTheme="minorHAnsi"/>
            <w:noProof/>
          </w:rPr>
          <w:t>1.2.1.</w:t>
        </w:r>
        <w:r>
          <w:rPr>
            <w:rFonts w:asciiTheme="minorHAnsi" w:eastAsiaTheme="minorEastAsia" w:hAnsiTheme="minorHAnsi" w:cstheme="minorBidi"/>
            <w:iCs w:val="0"/>
            <w:noProof/>
            <w:color w:val="auto"/>
            <w:szCs w:val="22"/>
          </w:rPr>
          <w:tab/>
        </w:r>
        <w:r w:rsidRPr="0070704E">
          <w:rPr>
            <w:rStyle w:val="Hyperlink"/>
            <w:rFonts w:eastAsiaTheme="minorHAnsi"/>
            <w:noProof/>
          </w:rPr>
          <w:t>Interactive interfaces</w:t>
        </w:r>
        <w:r>
          <w:rPr>
            <w:noProof/>
            <w:webHidden/>
          </w:rPr>
          <w:tab/>
        </w:r>
        <w:r>
          <w:rPr>
            <w:noProof/>
            <w:webHidden/>
          </w:rPr>
          <w:fldChar w:fldCharType="begin"/>
        </w:r>
        <w:r>
          <w:rPr>
            <w:noProof/>
            <w:webHidden/>
          </w:rPr>
          <w:instrText xml:space="preserve"> PAGEREF _Toc468093249 \h </w:instrText>
        </w:r>
        <w:r>
          <w:rPr>
            <w:noProof/>
            <w:webHidden/>
          </w:rPr>
        </w:r>
        <w:r>
          <w:rPr>
            <w:noProof/>
            <w:webHidden/>
          </w:rPr>
          <w:fldChar w:fldCharType="separate"/>
        </w:r>
        <w:r>
          <w:rPr>
            <w:noProof/>
            <w:webHidden/>
          </w:rPr>
          <w:t>1</w:t>
        </w:r>
        <w:r>
          <w:rPr>
            <w:noProof/>
            <w:webHidden/>
          </w:rPr>
          <w:fldChar w:fldCharType="end"/>
        </w:r>
      </w:hyperlink>
    </w:p>
    <w:p w14:paraId="3BFCC902"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50" w:history="1">
        <w:r w:rsidRPr="0070704E">
          <w:rPr>
            <w:rStyle w:val="Hyperlink"/>
            <w:rFonts w:eastAsiaTheme="minorHAnsi"/>
            <w:noProof/>
          </w:rPr>
          <w:t>1.2.2.</w:t>
        </w:r>
        <w:r>
          <w:rPr>
            <w:rFonts w:asciiTheme="minorHAnsi" w:eastAsiaTheme="minorEastAsia" w:hAnsiTheme="minorHAnsi" w:cstheme="minorBidi"/>
            <w:iCs w:val="0"/>
            <w:noProof/>
            <w:color w:val="auto"/>
            <w:szCs w:val="22"/>
          </w:rPr>
          <w:tab/>
        </w:r>
        <w:r w:rsidRPr="0070704E">
          <w:rPr>
            <w:rStyle w:val="Hyperlink"/>
            <w:rFonts w:eastAsiaTheme="minorHAnsi"/>
            <w:noProof/>
          </w:rPr>
          <w:t>Non-interactive interfaces</w:t>
        </w:r>
        <w:r>
          <w:rPr>
            <w:noProof/>
            <w:webHidden/>
          </w:rPr>
          <w:tab/>
        </w:r>
        <w:r>
          <w:rPr>
            <w:noProof/>
            <w:webHidden/>
          </w:rPr>
          <w:fldChar w:fldCharType="begin"/>
        </w:r>
        <w:r>
          <w:rPr>
            <w:noProof/>
            <w:webHidden/>
          </w:rPr>
          <w:instrText xml:space="preserve"> PAGEREF _Toc468093250 \h </w:instrText>
        </w:r>
        <w:r>
          <w:rPr>
            <w:noProof/>
            <w:webHidden/>
          </w:rPr>
        </w:r>
        <w:r>
          <w:rPr>
            <w:noProof/>
            <w:webHidden/>
          </w:rPr>
          <w:fldChar w:fldCharType="separate"/>
        </w:r>
        <w:r>
          <w:rPr>
            <w:noProof/>
            <w:webHidden/>
          </w:rPr>
          <w:t>1</w:t>
        </w:r>
        <w:r>
          <w:rPr>
            <w:noProof/>
            <w:webHidden/>
          </w:rPr>
          <w:fldChar w:fldCharType="end"/>
        </w:r>
      </w:hyperlink>
    </w:p>
    <w:p w14:paraId="6BB8190E"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51" w:history="1">
        <w:r w:rsidRPr="0070704E">
          <w:rPr>
            <w:rStyle w:val="Hyperlink"/>
          </w:rPr>
          <w:t>1.3.</w:t>
        </w:r>
        <w:r>
          <w:rPr>
            <w:rFonts w:asciiTheme="minorHAnsi" w:eastAsiaTheme="minorEastAsia" w:hAnsiTheme="minorHAnsi" w:cstheme="minorBidi"/>
            <w:caps w:val="0"/>
            <w:color w:val="auto"/>
            <w:szCs w:val="22"/>
          </w:rPr>
          <w:tab/>
        </w:r>
        <w:r w:rsidRPr="0070704E">
          <w:rPr>
            <w:rStyle w:val="Hyperlink"/>
          </w:rPr>
          <w:t>Impact of PCE on IRM</w:t>
        </w:r>
        <w:r>
          <w:rPr>
            <w:webHidden/>
          </w:rPr>
          <w:tab/>
        </w:r>
        <w:r>
          <w:rPr>
            <w:webHidden/>
          </w:rPr>
          <w:fldChar w:fldCharType="begin"/>
        </w:r>
        <w:r>
          <w:rPr>
            <w:webHidden/>
          </w:rPr>
          <w:instrText xml:space="preserve"> PAGEREF _Toc468093251 \h </w:instrText>
        </w:r>
        <w:r>
          <w:rPr>
            <w:webHidden/>
          </w:rPr>
        </w:r>
        <w:r>
          <w:rPr>
            <w:webHidden/>
          </w:rPr>
          <w:fldChar w:fldCharType="separate"/>
        </w:r>
        <w:r>
          <w:rPr>
            <w:webHidden/>
          </w:rPr>
          <w:t>1</w:t>
        </w:r>
        <w:r>
          <w:rPr>
            <w:webHidden/>
          </w:rPr>
          <w:fldChar w:fldCharType="end"/>
        </w:r>
      </w:hyperlink>
    </w:p>
    <w:p w14:paraId="10A62B4B"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52" w:history="1">
        <w:r w:rsidRPr="0070704E">
          <w:rPr>
            <w:rStyle w:val="Hyperlink"/>
            <w:rFonts w:eastAsiaTheme="minorHAnsi"/>
            <w:noProof/>
          </w:rPr>
          <w:t>1.3.1.</w:t>
        </w:r>
        <w:r>
          <w:rPr>
            <w:rFonts w:asciiTheme="minorHAnsi" w:eastAsiaTheme="minorEastAsia" w:hAnsiTheme="minorHAnsi" w:cstheme="minorBidi"/>
            <w:iCs w:val="0"/>
            <w:noProof/>
            <w:color w:val="auto"/>
            <w:szCs w:val="22"/>
          </w:rPr>
          <w:tab/>
        </w:r>
        <w:r w:rsidRPr="0070704E">
          <w:rPr>
            <w:rStyle w:val="Hyperlink"/>
            <w:rFonts w:eastAsiaTheme="minorHAnsi"/>
            <w:noProof/>
          </w:rPr>
          <w:t>MSM Sites</w:t>
        </w:r>
        <w:r>
          <w:rPr>
            <w:noProof/>
            <w:webHidden/>
          </w:rPr>
          <w:tab/>
        </w:r>
        <w:r>
          <w:rPr>
            <w:noProof/>
            <w:webHidden/>
          </w:rPr>
          <w:fldChar w:fldCharType="begin"/>
        </w:r>
        <w:r>
          <w:rPr>
            <w:noProof/>
            <w:webHidden/>
          </w:rPr>
          <w:instrText xml:space="preserve"> PAGEREF _Toc468093252 \h </w:instrText>
        </w:r>
        <w:r>
          <w:rPr>
            <w:noProof/>
            <w:webHidden/>
          </w:rPr>
        </w:r>
        <w:r>
          <w:rPr>
            <w:noProof/>
            <w:webHidden/>
          </w:rPr>
          <w:fldChar w:fldCharType="separate"/>
        </w:r>
        <w:r>
          <w:rPr>
            <w:noProof/>
            <w:webHidden/>
          </w:rPr>
          <w:t>2</w:t>
        </w:r>
        <w:r>
          <w:rPr>
            <w:noProof/>
            <w:webHidden/>
          </w:rPr>
          <w:fldChar w:fldCharType="end"/>
        </w:r>
      </w:hyperlink>
    </w:p>
    <w:p w14:paraId="51D7A3CD"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53" w:history="1">
        <w:r w:rsidRPr="0070704E">
          <w:rPr>
            <w:rStyle w:val="Hyperlink"/>
            <w:rFonts w:eastAsiaTheme="minorHAnsi"/>
            <w:noProof/>
          </w:rPr>
          <w:t>1.3.2.</w:t>
        </w:r>
        <w:r>
          <w:rPr>
            <w:rFonts w:asciiTheme="minorHAnsi" w:eastAsiaTheme="minorEastAsia" w:hAnsiTheme="minorHAnsi" w:cstheme="minorBidi"/>
            <w:iCs w:val="0"/>
            <w:noProof/>
            <w:color w:val="auto"/>
            <w:szCs w:val="22"/>
          </w:rPr>
          <w:tab/>
        </w:r>
        <w:r w:rsidRPr="0070704E">
          <w:rPr>
            <w:rStyle w:val="Hyperlink"/>
            <w:rFonts w:eastAsiaTheme="minorHAnsi"/>
            <w:noProof/>
          </w:rPr>
          <w:t>SAC Exemption</w:t>
        </w:r>
        <w:r>
          <w:rPr>
            <w:noProof/>
            <w:webHidden/>
          </w:rPr>
          <w:tab/>
        </w:r>
        <w:r>
          <w:rPr>
            <w:noProof/>
            <w:webHidden/>
          </w:rPr>
          <w:fldChar w:fldCharType="begin"/>
        </w:r>
        <w:r>
          <w:rPr>
            <w:noProof/>
            <w:webHidden/>
          </w:rPr>
          <w:instrText xml:space="preserve"> PAGEREF _Toc468093253 \h </w:instrText>
        </w:r>
        <w:r>
          <w:rPr>
            <w:noProof/>
            <w:webHidden/>
          </w:rPr>
        </w:r>
        <w:r>
          <w:rPr>
            <w:noProof/>
            <w:webHidden/>
          </w:rPr>
          <w:fldChar w:fldCharType="separate"/>
        </w:r>
        <w:r>
          <w:rPr>
            <w:noProof/>
            <w:webHidden/>
          </w:rPr>
          <w:t>2</w:t>
        </w:r>
        <w:r>
          <w:rPr>
            <w:noProof/>
            <w:webHidden/>
          </w:rPr>
          <w:fldChar w:fldCharType="end"/>
        </w:r>
      </w:hyperlink>
    </w:p>
    <w:p w14:paraId="58B3DB38"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54" w:history="1">
        <w:r w:rsidRPr="0070704E">
          <w:rPr>
            <w:rStyle w:val="Hyperlink"/>
            <w:rFonts w:eastAsiaTheme="minorHAnsi"/>
            <w:noProof/>
          </w:rPr>
          <w:t>1.3.3.</w:t>
        </w:r>
        <w:r>
          <w:rPr>
            <w:rFonts w:asciiTheme="minorHAnsi" w:eastAsiaTheme="minorEastAsia" w:hAnsiTheme="minorHAnsi" w:cstheme="minorBidi"/>
            <w:iCs w:val="0"/>
            <w:noProof/>
            <w:color w:val="auto"/>
            <w:szCs w:val="22"/>
          </w:rPr>
          <w:tab/>
        </w:r>
        <w:r w:rsidRPr="0070704E">
          <w:rPr>
            <w:rStyle w:val="Hyperlink"/>
            <w:rFonts w:eastAsiaTheme="minorHAnsi"/>
            <w:noProof/>
          </w:rPr>
          <w:t>DSM Sites</w:t>
        </w:r>
        <w:r>
          <w:rPr>
            <w:noProof/>
            <w:webHidden/>
          </w:rPr>
          <w:tab/>
        </w:r>
        <w:r>
          <w:rPr>
            <w:noProof/>
            <w:webHidden/>
          </w:rPr>
          <w:fldChar w:fldCharType="begin"/>
        </w:r>
        <w:r>
          <w:rPr>
            <w:noProof/>
            <w:webHidden/>
          </w:rPr>
          <w:instrText xml:space="preserve"> PAGEREF _Toc468093254 \h </w:instrText>
        </w:r>
        <w:r>
          <w:rPr>
            <w:noProof/>
            <w:webHidden/>
          </w:rPr>
        </w:r>
        <w:r>
          <w:rPr>
            <w:noProof/>
            <w:webHidden/>
          </w:rPr>
          <w:fldChar w:fldCharType="separate"/>
        </w:r>
        <w:r>
          <w:rPr>
            <w:noProof/>
            <w:webHidden/>
          </w:rPr>
          <w:t>3</w:t>
        </w:r>
        <w:r>
          <w:rPr>
            <w:noProof/>
            <w:webHidden/>
          </w:rPr>
          <w:fldChar w:fldCharType="end"/>
        </w:r>
      </w:hyperlink>
    </w:p>
    <w:p w14:paraId="06EDD4D4"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55" w:history="1">
        <w:r w:rsidRPr="0070704E">
          <w:rPr>
            <w:rStyle w:val="Hyperlink"/>
          </w:rPr>
          <w:t>1.4.</w:t>
        </w:r>
        <w:r>
          <w:rPr>
            <w:rFonts w:asciiTheme="minorHAnsi" w:eastAsiaTheme="minorEastAsia" w:hAnsiTheme="minorHAnsi" w:cstheme="minorBidi"/>
            <w:caps w:val="0"/>
            <w:color w:val="auto"/>
            <w:szCs w:val="22"/>
          </w:rPr>
          <w:tab/>
        </w:r>
        <w:r w:rsidRPr="0070704E">
          <w:rPr>
            <w:rStyle w:val="Hyperlink"/>
          </w:rPr>
          <w:t>Impact of PCE on Providers</w:t>
        </w:r>
        <w:r>
          <w:rPr>
            <w:webHidden/>
          </w:rPr>
          <w:tab/>
        </w:r>
        <w:r>
          <w:rPr>
            <w:webHidden/>
          </w:rPr>
          <w:fldChar w:fldCharType="begin"/>
        </w:r>
        <w:r>
          <w:rPr>
            <w:webHidden/>
          </w:rPr>
          <w:instrText xml:space="preserve"> PAGEREF _Toc468093255 \h </w:instrText>
        </w:r>
        <w:r>
          <w:rPr>
            <w:webHidden/>
          </w:rPr>
        </w:r>
        <w:r>
          <w:rPr>
            <w:webHidden/>
          </w:rPr>
          <w:fldChar w:fldCharType="separate"/>
        </w:r>
        <w:r>
          <w:rPr>
            <w:webHidden/>
          </w:rPr>
          <w:t>4</w:t>
        </w:r>
        <w:r>
          <w:rPr>
            <w:webHidden/>
          </w:rPr>
          <w:fldChar w:fldCharType="end"/>
        </w:r>
      </w:hyperlink>
    </w:p>
    <w:p w14:paraId="6D0A888D"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56" w:history="1">
        <w:r w:rsidRPr="0070704E">
          <w:rPr>
            <w:rStyle w:val="Hyperlink"/>
          </w:rPr>
          <w:t>2.0</w:t>
        </w:r>
        <w:r>
          <w:rPr>
            <w:rFonts w:asciiTheme="minorHAnsi" w:eastAsiaTheme="minorEastAsia" w:hAnsiTheme="minorHAnsi" w:cstheme="minorBidi"/>
            <w:b w:val="0"/>
            <w:bCs w:val="0"/>
            <w:caps w:val="0"/>
            <w:color w:val="auto"/>
            <w:sz w:val="22"/>
            <w:szCs w:val="22"/>
          </w:rPr>
          <w:tab/>
        </w:r>
        <w:r w:rsidRPr="0070704E">
          <w:rPr>
            <w:rStyle w:val="Hyperlink"/>
          </w:rPr>
          <w:t>Implementation and Maintenance</w:t>
        </w:r>
        <w:r>
          <w:rPr>
            <w:webHidden/>
          </w:rPr>
          <w:tab/>
        </w:r>
        <w:r>
          <w:rPr>
            <w:webHidden/>
          </w:rPr>
          <w:fldChar w:fldCharType="begin"/>
        </w:r>
        <w:r>
          <w:rPr>
            <w:webHidden/>
          </w:rPr>
          <w:instrText xml:space="preserve"> PAGEREF _Toc468093256 \h </w:instrText>
        </w:r>
        <w:r>
          <w:rPr>
            <w:webHidden/>
          </w:rPr>
        </w:r>
        <w:r>
          <w:rPr>
            <w:webHidden/>
          </w:rPr>
          <w:fldChar w:fldCharType="separate"/>
        </w:r>
        <w:r>
          <w:rPr>
            <w:webHidden/>
          </w:rPr>
          <w:t>83</w:t>
        </w:r>
        <w:r>
          <w:rPr>
            <w:webHidden/>
          </w:rPr>
          <w:fldChar w:fldCharType="end"/>
        </w:r>
      </w:hyperlink>
    </w:p>
    <w:p w14:paraId="48258AA0"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57" w:history="1">
        <w:r w:rsidRPr="0070704E">
          <w:rPr>
            <w:rStyle w:val="Hyperlink"/>
          </w:rPr>
          <w:t>2.1.</w:t>
        </w:r>
        <w:r>
          <w:rPr>
            <w:rFonts w:asciiTheme="minorHAnsi" w:eastAsiaTheme="minorEastAsia" w:hAnsiTheme="minorHAnsi" w:cstheme="minorBidi"/>
            <w:caps w:val="0"/>
            <w:color w:val="auto"/>
            <w:szCs w:val="22"/>
          </w:rPr>
          <w:tab/>
        </w:r>
        <w:r w:rsidRPr="0070704E">
          <w:rPr>
            <w:rStyle w:val="Hyperlink"/>
          </w:rPr>
          <w:t>Implementation</w:t>
        </w:r>
        <w:r>
          <w:rPr>
            <w:webHidden/>
          </w:rPr>
          <w:tab/>
        </w:r>
        <w:r>
          <w:rPr>
            <w:webHidden/>
          </w:rPr>
          <w:fldChar w:fldCharType="begin"/>
        </w:r>
        <w:r>
          <w:rPr>
            <w:webHidden/>
          </w:rPr>
          <w:instrText xml:space="preserve"> PAGEREF _Toc468093257 \h </w:instrText>
        </w:r>
        <w:r>
          <w:rPr>
            <w:webHidden/>
          </w:rPr>
        </w:r>
        <w:r>
          <w:rPr>
            <w:webHidden/>
          </w:rPr>
          <w:fldChar w:fldCharType="separate"/>
        </w:r>
        <w:r>
          <w:rPr>
            <w:webHidden/>
          </w:rPr>
          <w:t>83</w:t>
        </w:r>
        <w:r>
          <w:rPr>
            <w:webHidden/>
          </w:rPr>
          <w:fldChar w:fldCharType="end"/>
        </w:r>
      </w:hyperlink>
    </w:p>
    <w:p w14:paraId="6343EA46"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58" w:history="1">
        <w:r w:rsidRPr="0070704E">
          <w:rPr>
            <w:rStyle w:val="Hyperlink"/>
            <w:rFonts w:eastAsiaTheme="minorHAnsi"/>
          </w:rPr>
          <w:t>2.2.</w:t>
        </w:r>
        <w:r>
          <w:rPr>
            <w:rFonts w:asciiTheme="minorHAnsi" w:eastAsiaTheme="minorEastAsia" w:hAnsiTheme="minorHAnsi" w:cstheme="minorBidi"/>
            <w:caps w:val="0"/>
            <w:color w:val="auto"/>
            <w:szCs w:val="22"/>
          </w:rPr>
          <w:tab/>
        </w:r>
        <w:r w:rsidRPr="0070704E">
          <w:rPr>
            <w:rStyle w:val="Hyperlink"/>
            <w:rFonts w:eastAsiaTheme="minorHAnsi"/>
          </w:rPr>
          <w:t>PCE IRM Main Menu Descriptions</w:t>
        </w:r>
        <w:r>
          <w:rPr>
            <w:webHidden/>
          </w:rPr>
          <w:tab/>
        </w:r>
        <w:r>
          <w:rPr>
            <w:webHidden/>
          </w:rPr>
          <w:fldChar w:fldCharType="begin"/>
        </w:r>
        <w:r>
          <w:rPr>
            <w:webHidden/>
          </w:rPr>
          <w:instrText xml:space="preserve"> PAGEREF _Toc468093258 \h </w:instrText>
        </w:r>
        <w:r>
          <w:rPr>
            <w:webHidden/>
          </w:rPr>
        </w:r>
        <w:r>
          <w:rPr>
            <w:webHidden/>
          </w:rPr>
          <w:fldChar w:fldCharType="separate"/>
        </w:r>
        <w:r>
          <w:rPr>
            <w:webHidden/>
          </w:rPr>
          <w:t>85</w:t>
        </w:r>
        <w:r>
          <w:rPr>
            <w:webHidden/>
          </w:rPr>
          <w:fldChar w:fldCharType="end"/>
        </w:r>
      </w:hyperlink>
    </w:p>
    <w:p w14:paraId="3F7F6A94"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59" w:history="1">
        <w:r w:rsidRPr="0070704E">
          <w:rPr>
            <w:rStyle w:val="Hyperlink"/>
            <w:rFonts w:eastAsiaTheme="minorHAnsi"/>
            <w:noProof/>
          </w:rPr>
          <w:t>2.2.1.</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SITE PARAMETER MENU </w:t>
        </w:r>
        <w:r w:rsidRPr="0070704E">
          <w:rPr>
            <w:rStyle w:val="Hyperlink"/>
            <w:rFonts w:eastAsiaTheme="minorHAnsi" w:hint="eastAsia"/>
            <w:noProof/>
          </w:rPr>
          <w:t>–</w:t>
        </w:r>
        <w:r w:rsidRPr="0070704E">
          <w:rPr>
            <w:rStyle w:val="Hyperlink"/>
            <w:rFonts w:eastAsiaTheme="minorHAnsi"/>
            <w:noProof/>
          </w:rPr>
          <w:t xml:space="preserve"> Site Parameter Menu</w:t>
        </w:r>
        <w:r>
          <w:rPr>
            <w:noProof/>
            <w:webHidden/>
          </w:rPr>
          <w:tab/>
        </w:r>
        <w:r>
          <w:rPr>
            <w:noProof/>
            <w:webHidden/>
          </w:rPr>
          <w:fldChar w:fldCharType="begin"/>
        </w:r>
        <w:r>
          <w:rPr>
            <w:noProof/>
            <w:webHidden/>
          </w:rPr>
          <w:instrText xml:space="preserve"> PAGEREF _Toc468093259 \h </w:instrText>
        </w:r>
        <w:r>
          <w:rPr>
            <w:noProof/>
            <w:webHidden/>
          </w:rPr>
        </w:r>
        <w:r>
          <w:rPr>
            <w:noProof/>
            <w:webHidden/>
          </w:rPr>
          <w:fldChar w:fldCharType="separate"/>
        </w:r>
        <w:r>
          <w:rPr>
            <w:noProof/>
            <w:webHidden/>
          </w:rPr>
          <w:t>85</w:t>
        </w:r>
        <w:r>
          <w:rPr>
            <w:noProof/>
            <w:webHidden/>
          </w:rPr>
          <w:fldChar w:fldCharType="end"/>
        </w:r>
      </w:hyperlink>
    </w:p>
    <w:p w14:paraId="16287FDE"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0" w:history="1">
        <w:r w:rsidRPr="0070704E">
          <w:rPr>
            <w:rStyle w:val="Hyperlink"/>
            <w:rFonts w:eastAsiaTheme="minorHAnsi"/>
            <w:noProof/>
          </w:rPr>
          <w:t>2.2.2.</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PXTT TABLE MAINTENANCE </w:t>
        </w:r>
        <w:r w:rsidRPr="0070704E">
          <w:rPr>
            <w:rStyle w:val="Hyperlink"/>
            <w:rFonts w:eastAsiaTheme="minorHAnsi" w:hint="eastAsia"/>
            <w:noProof/>
          </w:rPr>
          <w:t>–</w:t>
        </w:r>
        <w:r w:rsidRPr="0070704E">
          <w:rPr>
            <w:rStyle w:val="Hyperlink"/>
            <w:rFonts w:eastAsiaTheme="minorHAnsi"/>
            <w:noProof/>
          </w:rPr>
          <w:t xml:space="preserve"> PCE Table Maintenance</w:t>
        </w:r>
        <w:r>
          <w:rPr>
            <w:noProof/>
            <w:webHidden/>
          </w:rPr>
          <w:tab/>
        </w:r>
        <w:r>
          <w:rPr>
            <w:noProof/>
            <w:webHidden/>
          </w:rPr>
          <w:fldChar w:fldCharType="begin"/>
        </w:r>
        <w:r>
          <w:rPr>
            <w:noProof/>
            <w:webHidden/>
          </w:rPr>
          <w:instrText xml:space="preserve"> PAGEREF _Toc468093260 \h </w:instrText>
        </w:r>
        <w:r>
          <w:rPr>
            <w:noProof/>
            <w:webHidden/>
          </w:rPr>
        </w:r>
        <w:r>
          <w:rPr>
            <w:noProof/>
            <w:webHidden/>
          </w:rPr>
          <w:fldChar w:fldCharType="separate"/>
        </w:r>
        <w:r>
          <w:rPr>
            <w:noProof/>
            <w:webHidden/>
          </w:rPr>
          <w:t>86</w:t>
        </w:r>
        <w:r>
          <w:rPr>
            <w:noProof/>
            <w:webHidden/>
          </w:rPr>
          <w:fldChar w:fldCharType="end"/>
        </w:r>
      </w:hyperlink>
    </w:p>
    <w:p w14:paraId="2ABE21CB"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1" w:history="1">
        <w:r w:rsidRPr="0070704E">
          <w:rPr>
            <w:rStyle w:val="Hyperlink"/>
            <w:rFonts w:eastAsiaTheme="minorHAnsi"/>
            <w:noProof/>
          </w:rPr>
          <w:t>2.2.3.</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PXTT PCE INFORMATION ONLY </w:t>
        </w:r>
        <w:r w:rsidRPr="0070704E">
          <w:rPr>
            <w:rStyle w:val="Hyperlink"/>
            <w:rFonts w:eastAsiaTheme="minorHAnsi" w:hint="eastAsia"/>
            <w:noProof/>
          </w:rPr>
          <w:t>–</w:t>
        </w:r>
        <w:r w:rsidRPr="0070704E">
          <w:rPr>
            <w:rStyle w:val="Hyperlink"/>
            <w:rFonts w:eastAsiaTheme="minorHAnsi"/>
            <w:noProof/>
          </w:rPr>
          <w:t xml:space="preserve"> PCE Information Only</w:t>
        </w:r>
        <w:r>
          <w:rPr>
            <w:noProof/>
            <w:webHidden/>
          </w:rPr>
          <w:tab/>
        </w:r>
        <w:r>
          <w:rPr>
            <w:noProof/>
            <w:webHidden/>
          </w:rPr>
          <w:fldChar w:fldCharType="begin"/>
        </w:r>
        <w:r>
          <w:rPr>
            <w:noProof/>
            <w:webHidden/>
          </w:rPr>
          <w:instrText xml:space="preserve"> PAGEREF _Toc468093261 \h </w:instrText>
        </w:r>
        <w:r>
          <w:rPr>
            <w:noProof/>
            <w:webHidden/>
          </w:rPr>
        </w:r>
        <w:r>
          <w:rPr>
            <w:noProof/>
            <w:webHidden/>
          </w:rPr>
          <w:fldChar w:fldCharType="separate"/>
        </w:r>
        <w:r>
          <w:rPr>
            <w:noProof/>
            <w:webHidden/>
          </w:rPr>
          <w:t>86</w:t>
        </w:r>
        <w:r>
          <w:rPr>
            <w:noProof/>
            <w:webHidden/>
          </w:rPr>
          <w:fldChar w:fldCharType="end"/>
        </w:r>
      </w:hyperlink>
    </w:p>
    <w:p w14:paraId="5B2340C9"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2" w:history="1">
        <w:r w:rsidRPr="0070704E">
          <w:rPr>
            <w:rStyle w:val="Hyperlink"/>
            <w:rFonts w:eastAsiaTheme="minorHAnsi"/>
            <w:noProof/>
          </w:rPr>
          <w:t>2.2.4.</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PXRM REMINDER MENU </w:t>
        </w:r>
        <w:r w:rsidRPr="0070704E">
          <w:rPr>
            <w:rStyle w:val="Hyperlink"/>
            <w:rFonts w:eastAsiaTheme="minorHAnsi" w:hint="eastAsia"/>
            <w:noProof/>
          </w:rPr>
          <w:t>–</w:t>
        </w:r>
        <w:r w:rsidRPr="0070704E">
          <w:rPr>
            <w:rStyle w:val="Hyperlink"/>
            <w:rFonts w:eastAsiaTheme="minorHAnsi"/>
            <w:noProof/>
          </w:rPr>
          <w:t xml:space="preserve"> PCE Reminder Maintenance Menu</w:t>
        </w:r>
        <w:r>
          <w:rPr>
            <w:noProof/>
            <w:webHidden/>
          </w:rPr>
          <w:tab/>
        </w:r>
        <w:r>
          <w:rPr>
            <w:noProof/>
            <w:webHidden/>
          </w:rPr>
          <w:fldChar w:fldCharType="begin"/>
        </w:r>
        <w:r>
          <w:rPr>
            <w:noProof/>
            <w:webHidden/>
          </w:rPr>
          <w:instrText xml:space="preserve"> PAGEREF _Toc468093262 \h </w:instrText>
        </w:r>
        <w:r>
          <w:rPr>
            <w:noProof/>
            <w:webHidden/>
          </w:rPr>
        </w:r>
        <w:r>
          <w:rPr>
            <w:noProof/>
            <w:webHidden/>
          </w:rPr>
          <w:fldChar w:fldCharType="separate"/>
        </w:r>
        <w:r>
          <w:rPr>
            <w:noProof/>
            <w:webHidden/>
          </w:rPr>
          <w:t>86</w:t>
        </w:r>
        <w:r>
          <w:rPr>
            <w:noProof/>
            <w:webHidden/>
          </w:rPr>
          <w:fldChar w:fldCharType="end"/>
        </w:r>
      </w:hyperlink>
    </w:p>
    <w:p w14:paraId="72794944"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3" w:history="1">
        <w:r w:rsidRPr="0070704E">
          <w:rPr>
            <w:rStyle w:val="Hyperlink"/>
            <w:rFonts w:eastAsiaTheme="minorHAnsi"/>
            <w:noProof/>
          </w:rPr>
          <w:t>2.2.5.</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PXRR CLINICAL REPORTS </w:t>
        </w:r>
        <w:r w:rsidRPr="0070704E">
          <w:rPr>
            <w:rStyle w:val="Hyperlink"/>
            <w:rFonts w:eastAsiaTheme="minorHAnsi" w:hint="eastAsia"/>
            <w:noProof/>
          </w:rPr>
          <w:t>–</w:t>
        </w:r>
        <w:r w:rsidRPr="0070704E">
          <w:rPr>
            <w:rStyle w:val="Hyperlink"/>
            <w:rFonts w:eastAsiaTheme="minorHAnsi"/>
            <w:noProof/>
          </w:rPr>
          <w:t xml:space="preserve"> PCE Clinical Reports</w:t>
        </w:r>
        <w:r>
          <w:rPr>
            <w:noProof/>
            <w:webHidden/>
          </w:rPr>
          <w:tab/>
        </w:r>
        <w:r>
          <w:rPr>
            <w:noProof/>
            <w:webHidden/>
          </w:rPr>
          <w:fldChar w:fldCharType="begin"/>
        </w:r>
        <w:r>
          <w:rPr>
            <w:noProof/>
            <w:webHidden/>
          </w:rPr>
          <w:instrText xml:space="preserve"> PAGEREF _Toc468093263 \h </w:instrText>
        </w:r>
        <w:r>
          <w:rPr>
            <w:noProof/>
            <w:webHidden/>
          </w:rPr>
        </w:r>
        <w:r>
          <w:rPr>
            <w:noProof/>
            <w:webHidden/>
          </w:rPr>
          <w:fldChar w:fldCharType="separate"/>
        </w:r>
        <w:r>
          <w:rPr>
            <w:noProof/>
            <w:webHidden/>
          </w:rPr>
          <w:t>86</w:t>
        </w:r>
        <w:r>
          <w:rPr>
            <w:noProof/>
            <w:webHidden/>
          </w:rPr>
          <w:fldChar w:fldCharType="end"/>
        </w:r>
      </w:hyperlink>
    </w:p>
    <w:p w14:paraId="31FCA546"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4" w:history="1">
        <w:r w:rsidRPr="0070704E">
          <w:rPr>
            <w:rStyle w:val="Hyperlink"/>
            <w:rFonts w:eastAsiaTheme="minorHAnsi"/>
            <w:noProof/>
          </w:rPr>
          <w:t>2.2.6.</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EDIT LOCATION OF HOME </w:t>
        </w:r>
        <w:r w:rsidRPr="0070704E">
          <w:rPr>
            <w:rStyle w:val="Hyperlink"/>
            <w:rFonts w:eastAsiaTheme="minorHAnsi" w:hint="eastAsia"/>
            <w:noProof/>
          </w:rPr>
          <w:t>–</w:t>
        </w:r>
        <w:r w:rsidRPr="0070704E">
          <w:rPr>
            <w:rStyle w:val="Hyperlink"/>
            <w:rFonts w:eastAsiaTheme="minorHAnsi"/>
            <w:noProof/>
          </w:rPr>
          <w:t xml:space="preserve"> Directions to Patient's Home Add/Edit</w:t>
        </w:r>
        <w:r>
          <w:rPr>
            <w:noProof/>
            <w:webHidden/>
          </w:rPr>
          <w:tab/>
        </w:r>
        <w:r>
          <w:rPr>
            <w:noProof/>
            <w:webHidden/>
          </w:rPr>
          <w:fldChar w:fldCharType="begin"/>
        </w:r>
        <w:r>
          <w:rPr>
            <w:noProof/>
            <w:webHidden/>
          </w:rPr>
          <w:instrText xml:space="preserve"> PAGEREF _Toc468093264 \h </w:instrText>
        </w:r>
        <w:r>
          <w:rPr>
            <w:noProof/>
            <w:webHidden/>
          </w:rPr>
        </w:r>
        <w:r>
          <w:rPr>
            <w:noProof/>
            <w:webHidden/>
          </w:rPr>
          <w:fldChar w:fldCharType="separate"/>
        </w:r>
        <w:r>
          <w:rPr>
            <w:noProof/>
            <w:webHidden/>
          </w:rPr>
          <w:t>86</w:t>
        </w:r>
        <w:r>
          <w:rPr>
            <w:noProof/>
            <w:webHidden/>
          </w:rPr>
          <w:fldChar w:fldCharType="end"/>
        </w:r>
      </w:hyperlink>
    </w:p>
    <w:p w14:paraId="445D33BD"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5" w:history="1">
        <w:r w:rsidRPr="0070704E">
          <w:rPr>
            <w:rStyle w:val="Hyperlink"/>
            <w:rFonts w:eastAsiaTheme="minorHAnsi"/>
            <w:noProof/>
          </w:rPr>
          <w:t>2.2.7.</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PCE CLINICIAN MENU </w:t>
        </w:r>
        <w:r w:rsidRPr="0070704E">
          <w:rPr>
            <w:rStyle w:val="Hyperlink"/>
            <w:rFonts w:eastAsiaTheme="minorHAnsi" w:hint="eastAsia"/>
            <w:noProof/>
          </w:rPr>
          <w:t>–</w:t>
        </w:r>
        <w:r w:rsidRPr="0070704E">
          <w:rPr>
            <w:rStyle w:val="Hyperlink"/>
            <w:rFonts w:eastAsiaTheme="minorHAnsi"/>
            <w:noProof/>
          </w:rPr>
          <w:t xml:space="preserve"> PCE Clinician Menu</w:t>
        </w:r>
        <w:r>
          <w:rPr>
            <w:noProof/>
            <w:webHidden/>
          </w:rPr>
          <w:tab/>
        </w:r>
        <w:r>
          <w:rPr>
            <w:noProof/>
            <w:webHidden/>
          </w:rPr>
          <w:fldChar w:fldCharType="begin"/>
        </w:r>
        <w:r>
          <w:rPr>
            <w:noProof/>
            <w:webHidden/>
          </w:rPr>
          <w:instrText xml:space="preserve"> PAGEREF _Toc468093265 \h </w:instrText>
        </w:r>
        <w:r>
          <w:rPr>
            <w:noProof/>
            <w:webHidden/>
          </w:rPr>
        </w:r>
        <w:r>
          <w:rPr>
            <w:noProof/>
            <w:webHidden/>
          </w:rPr>
          <w:fldChar w:fldCharType="separate"/>
        </w:r>
        <w:r>
          <w:rPr>
            <w:noProof/>
            <w:webHidden/>
          </w:rPr>
          <w:t>86</w:t>
        </w:r>
        <w:r>
          <w:rPr>
            <w:noProof/>
            <w:webHidden/>
          </w:rPr>
          <w:fldChar w:fldCharType="end"/>
        </w:r>
      </w:hyperlink>
    </w:p>
    <w:p w14:paraId="4696B42C"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6" w:history="1">
        <w:r w:rsidRPr="0070704E">
          <w:rPr>
            <w:rStyle w:val="Hyperlink"/>
            <w:rFonts w:eastAsiaTheme="minorHAnsi"/>
            <w:noProof/>
          </w:rPr>
          <w:t>2.2.8.</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PCE COORDINATOR MENU </w:t>
        </w:r>
        <w:r w:rsidRPr="0070704E">
          <w:rPr>
            <w:rStyle w:val="Hyperlink"/>
            <w:rFonts w:eastAsiaTheme="minorHAnsi" w:hint="eastAsia"/>
            <w:noProof/>
          </w:rPr>
          <w:t>–</w:t>
        </w:r>
        <w:r w:rsidRPr="0070704E">
          <w:rPr>
            <w:rStyle w:val="Hyperlink"/>
            <w:rFonts w:eastAsiaTheme="minorHAnsi"/>
            <w:noProof/>
          </w:rPr>
          <w:t xml:space="preserve"> PCE Coordinator Menu</w:t>
        </w:r>
        <w:r>
          <w:rPr>
            <w:noProof/>
            <w:webHidden/>
          </w:rPr>
          <w:tab/>
        </w:r>
        <w:r>
          <w:rPr>
            <w:noProof/>
            <w:webHidden/>
          </w:rPr>
          <w:fldChar w:fldCharType="begin"/>
        </w:r>
        <w:r>
          <w:rPr>
            <w:noProof/>
            <w:webHidden/>
          </w:rPr>
          <w:instrText xml:space="preserve"> PAGEREF _Toc468093266 \h </w:instrText>
        </w:r>
        <w:r>
          <w:rPr>
            <w:noProof/>
            <w:webHidden/>
          </w:rPr>
        </w:r>
        <w:r>
          <w:rPr>
            <w:noProof/>
            <w:webHidden/>
          </w:rPr>
          <w:fldChar w:fldCharType="separate"/>
        </w:r>
        <w:r>
          <w:rPr>
            <w:noProof/>
            <w:webHidden/>
          </w:rPr>
          <w:t>86</w:t>
        </w:r>
        <w:r>
          <w:rPr>
            <w:noProof/>
            <w:webHidden/>
          </w:rPr>
          <w:fldChar w:fldCharType="end"/>
        </w:r>
      </w:hyperlink>
    </w:p>
    <w:p w14:paraId="1E8AE603"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67" w:history="1">
        <w:r w:rsidRPr="0070704E">
          <w:rPr>
            <w:rStyle w:val="Hyperlink"/>
            <w:rFonts w:eastAsiaTheme="minorHAnsi"/>
          </w:rPr>
          <w:t>2.3.</w:t>
        </w:r>
        <w:r>
          <w:rPr>
            <w:rFonts w:asciiTheme="minorHAnsi" w:eastAsiaTheme="minorEastAsia" w:hAnsiTheme="minorHAnsi" w:cstheme="minorBidi"/>
            <w:caps w:val="0"/>
            <w:color w:val="auto"/>
            <w:szCs w:val="22"/>
          </w:rPr>
          <w:tab/>
        </w:r>
        <w:r w:rsidRPr="0070704E">
          <w:rPr>
            <w:rStyle w:val="Hyperlink"/>
            <w:rFonts w:eastAsiaTheme="minorHAnsi"/>
          </w:rPr>
          <w:t>PCE Site Parameter Menu</w:t>
        </w:r>
        <w:r>
          <w:rPr>
            <w:webHidden/>
          </w:rPr>
          <w:tab/>
        </w:r>
        <w:r>
          <w:rPr>
            <w:webHidden/>
          </w:rPr>
          <w:fldChar w:fldCharType="begin"/>
        </w:r>
        <w:r>
          <w:rPr>
            <w:webHidden/>
          </w:rPr>
          <w:instrText xml:space="preserve"> PAGEREF _Toc468093267 \h </w:instrText>
        </w:r>
        <w:r>
          <w:rPr>
            <w:webHidden/>
          </w:rPr>
        </w:r>
        <w:r>
          <w:rPr>
            <w:webHidden/>
          </w:rPr>
          <w:fldChar w:fldCharType="separate"/>
        </w:r>
        <w:r>
          <w:rPr>
            <w:webHidden/>
          </w:rPr>
          <w:t>87</w:t>
        </w:r>
        <w:r>
          <w:rPr>
            <w:webHidden/>
          </w:rPr>
          <w:fldChar w:fldCharType="end"/>
        </w:r>
      </w:hyperlink>
    </w:p>
    <w:p w14:paraId="51A6B564"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8" w:history="1">
        <w:r w:rsidRPr="0070704E">
          <w:rPr>
            <w:rStyle w:val="Hyperlink"/>
            <w:rFonts w:eastAsiaTheme="minorHAnsi"/>
            <w:noProof/>
          </w:rPr>
          <w:t>2.3.1.</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PCE SITE PARAMETERS EDIT </w:t>
        </w:r>
        <w:r w:rsidRPr="0070704E">
          <w:rPr>
            <w:rStyle w:val="Hyperlink"/>
            <w:rFonts w:eastAsiaTheme="minorHAnsi" w:hint="eastAsia"/>
            <w:noProof/>
          </w:rPr>
          <w:t>–</w:t>
        </w:r>
        <w:r w:rsidRPr="0070704E">
          <w:rPr>
            <w:rStyle w:val="Hyperlink"/>
            <w:rFonts w:eastAsiaTheme="minorHAnsi"/>
            <w:noProof/>
          </w:rPr>
          <w:t xml:space="preserve"> PCE Site Parameters Edit</w:t>
        </w:r>
        <w:r>
          <w:rPr>
            <w:noProof/>
            <w:webHidden/>
          </w:rPr>
          <w:tab/>
        </w:r>
        <w:r>
          <w:rPr>
            <w:noProof/>
            <w:webHidden/>
          </w:rPr>
          <w:fldChar w:fldCharType="begin"/>
        </w:r>
        <w:r>
          <w:rPr>
            <w:noProof/>
            <w:webHidden/>
          </w:rPr>
          <w:instrText xml:space="preserve"> PAGEREF _Toc468093268 \h </w:instrText>
        </w:r>
        <w:r>
          <w:rPr>
            <w:noProof/>
            <w:webHidden/>
          </w:rPr>
        </w:r>
        <w:r>
          <w:rPr>
            <w:noProof/>
            <w:webHidden/>
          </w:rPr>
          <w:fldChar w:fldCharType="separate"/>
        </w:r>
        <w:r>
          <w:rPr>
            <w:noProof/>
            <w:webHidden/>
          </w:rPr>
          <w:t>87</w:t>
        </w:r>
        <w:r>
          <w:rPr>
            <w:noProof/>
            <w:webHidden/>
          </w:rPr>
          <w:fldChar w:fldCharType="end"/>
        </w:r>
      </w:hyperlink>
    </w:p>
    <w:p w14:paraId="03898EEE"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69" w:history="1">
        <w:r w:rsidRPr="0070704E">
          <w:rPr>
            <w:rStyle w:val="Hyperlink"/>
            <w:rFonts w:eastAsiaTheme="minorHAnsi"/>
            <w:noProof/>
          </w:rPr>
          <w:t>2.3.2.</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HS DISCLAIMER EDIT </w:t>
        </w:r>
        <w:r w:rsidRPr="0070704E">
          <w:rPr>
            <w:rStyle w:val="Hyperlink"/>
            <w:rFonts w:eastAsiaTheme="minorHAnsi" w:hint="eastAsia"/>
            <w:noProof/>
          </w:rPr>
          <w:t>–</w:t>
        </w:r>
        <w:r w:rsidRPr="0070704E">
          <w:rPr>
            <w:rStyle w:val="Hyperlink"/>
            <w:rFonts w:eastAsiaTheme="minorHAnsi"/>
            <w:noProof/>
          </w:rPr>
          <w:t xml:space="preserve"> PCE HS Disclaimer Edit</w:t>
        </w:r>
        <w:r>
          <w:rPr>
            <w:noProof/>
            <w:webHidden/>
          </w:rPr>
          <w:tab/>
        </w:r>
        <w:r>
          <w:rPr>
            <w:noProof/>
            <w:webHidden/>
          </w:rPr>
          <w:fldChar w:fldCharType="begin"/>
        </w:r>
        <w:r>
          <w:rPr>
            <w:noProof/>
            <w:webHidden/>
          </w:rPr>
          <w:instrText xml:space="preserve"> PAGEREF _Toc468093269 \h </w:instrText>
        </w:r>
        <w:r>
          <w:rPr>
            <w:noProof/>
            <w:webHidden/>
          </w:rPr>
        </w:r>
        <w:r>
          <w:rPr>
            <w:noProof/>
            <w:webHidden/>
          </w:rPr>
          <w:fldChar w:fldCharType="separate"/>
        </w:r>
        <w:r>
          <w:rPr>
            <w:noProof/>
            <w:webHidden/>
          </w:rPr>
          <w:t>87</w:t>
        </w:r>
        <w:r>
          <w:rPr>
            <w:noProof/>
            <w:webHidden/>
          </w:rPr>
          <w:fldChar w:fldCharType="end"/>
        </w:r>
      </w:hyperlink>
    </w:p>
    <w:p w14:paraId="4F3CEC85"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0" w:history="1">
        <w:r w:rsidRPr="0070704E">
          <w:rPr>
            <w:rStyle w:val="Hyperlink"/>
            <w:rFonts w:eastAsiaTheme="minorHAnsi"/>
            <w:noProof/>
          </w:rPr>
          <w:t>2.3.3.</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HS/RPT PARAMETERS PRINT </w:t>
        </w:r>
        <w:r w:rsidRPr="0070704E">
          <w:rPr>
            <w:rStyle w:val="Hyperlink"/>
            <w:rFonts w:eastAsiaTheme="minorHAnsi" w:hint="eastAsia"/>
            <w:noProof/>
          </w:rPr>
          <w:t>–</w:t>
        </w:r>
        <w:r w:rsidRPr="0070704E">
          <w:rPr>
            <w:rStyle w:val="Hyperlink"/>
            <w:rFonts w:eastAsiaTheme="minorHAnsi"/>
            <w:noProof/>
          </w:rPr>
          <w:t xml:space="preserve"> PCE HS/RPT Parameters Print</w:t>
        </w:r>
        <w:r>
          <w:rPr>
            <w:noProof/>
            <w:webHidden/>
          </w:rPr>
          <w:tab/>
        </w:r>
        <w:r>
          <w:rPr>
            <w:noProof/>
            <w:webHidden/>
          </w:rPr>
          <w:fldChar w:fldCharType="begin"/>
        </w:r>
        <w:r>
          <w:rPr>
            <w:noProof/>
            <w:webHidden/>
          </w:rPr>
          <w:instrText xml:space="preserve"> PAGEREF _Toc468093270 \h </w:instrText>
        </w:r>
        <w:r>
          <w:rPr>
            <w:noProof/>
            <w:webHidden/>
          </w:rPr>
        </w:r>
        <w:r>
          <w:rPr>
            <w:noProof/>
            <w:webHidden/>
          </w:rPr>
          <w:fldChar w:fldCharType="separate"/>
        </w:r>
        <w:r>
          <w:rPr>
            <w:noProof/>
            <w:webHidden/>
          </w:rPr>
          <w:t>87</w:t>
        </w:r>
        <w:r>
          <w:rPr>
            <w:noProof/>
            <w:webHidden/>
          </w:rPr>
          <w:fldChar w:fldCharType="end"/>
        </w:r>
      </w:hyperlink>
    </w:p>
    <w:p w14:paraId="6F4A7CA9"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1" w:history="1">
        <w:r w:rsidRPr="0070704E">
          <w:rPr>
            <w:rStyle w:val="Hyperlink"/>
            <w:rFonts w:eastAsiaTheme="minorHAnsi"/>
            <w:noProof/>
          </w:rPr>
          <w:t>2.3.4.</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PX REPORT PARAMETER EDIT </w:t>
        </w:r>
        <w:r w:rsidRPr="0070704E">
          <w:rPr>
            <w:rStyle w:val="Hyperlink"/>
            <w:rFonts w:eastAsiaTheme="minorHAnsi" w:hint="eastAsia"/>
            <w:noProof/>
          </w:rPr>
          <w:t>–</w:t>
        </w:r>
        <w:r w:rsidRPr="0070704E">
          <w:rPr>
            <w:rStyle w:val="Hyperlink"/>
            <w:rFonts w:eastAsiaTheme="minorHAnsi"/>
            <w:noProof/>
          </w:rPr>
          <w:t xml:space="preserve"> PCE Report Parameter Edit</w:t>
        </w:r>
        <w:r>
          <w:rPr>
            <w:noProof/>
            <w:webHidden/>
          </w:rPr>
          <w:tab/>
        </w:r>
        <w:r>
          <w:rPr>
            <w:noProof/>
            <w:webHidden/>
          </w:rPr>
          <w:fldChar w:fldCharType="begin"/>
        </w:r>
        <w:r>
          <w:rPr>
            <w:noProof/>
            <w:webHidden/>
          </w:rPr>
          <w:instrText xml:space="preserve"> PAGEREF _Toc468093271 \h </w:instrText>
        </w:r>
        <w:r>
          <w:rPr>
            <w:noProof/>
            <w:webHidden/>
          </w:rPr>
        </w:r>
        <w:r>
          <w:rPr>
            <w:noProof/>
            <w:webHidden/>
          </w:rPr>
          <w:fldChar w:fldCharType="separate"/>
        </w:r>
        <w:r>
          <w:rPr>
            <w:noProof/>
            <w:webHidden/>
          </w:rPr>
          <w:t>87</w:t>
        </w:r>
        <w:r>
          <w:rPr>
            <w:noProof/>
            <w:webHidden/>
          </w:rPr>
          <w:fldChar w:fldCharType="end"/>
        </w:r>
      </w:hyperlink>
    </w:p>
    <w:p w14:paraId="179D5123"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2" w:history="1">
        <w:r w:rsidRPr="0070704E">
          <w:rPr>
            <w:rStyle w:val="Hyperlink"/>
            <w:rFonts w:eastAsiaTheme="minorHAnsi"/>
            <w:noProof/>
          </w:rPr>
          <w:t>2.3.5.</w:t>
        </w:r>
        <w:r>
          <w:rPr>
            <w:rFonts w:asciiTheme="minorHAnsi" w:eastAsiaTheme="minorEastAsia" w:hAnsiTheme="minorHAnsi" w:cstheme="minorBidi"/>
            <w:iCs w:val="0"/>
            <w:noProof/>
            <w:color w:val="auto"/>
            <w:szCs w:val="22"/>
          </w:rPr>
          <w:tab/>
        </w:r>
        <w:r w:rsidRPr="0070704E">
          <w:rPr>
            <w:rStyle w:val="Hyperlink"/>
            <w:rFonts w:eastAsiaTheme="minorHAnsi"/>
            <w:noProof/>
          </w:rPr>
          <w:t xml:space="preserve">PCE EDIT DISPOSITION CLINICS </w:t>
        </w:r>
        <w:r w:rsidRPr="0070704E">
          <w:rPr>
            <w:rStyle w:val="Hyperlink"/>
            <w:rFonts w:eastAsiaTheme="minorHAnsi" w:hint="eastAsia"/>
            <w:noProof/>
          </w:rPr>
          <w:t>–</w:t>
        </w:r>
        <w:r w:rsidRPr="0070704E">
          <w:rPr>
            <w:rStyle w:val="Hyperlink"/>
            <w:rFonts w:eastAsiaTheme="minorHAnsi"/>
            <w:noProof/>
          </w:rPr>
          <w:t xml:space="preserve"> PCE Edit Disposition Clinics</w:t>
        </w:r>
        <w:r>
          <w:rPr>
            <w:noProof/>
            <w:webHidden/>
          </w:rPr>
          <w:tab/>
        </w:r>
        <w:r>
          <w:rPr>
            <w:noProof/>
            <w:webHidden/>
          </w:rPr>
          <w:fldChar w:fldCharType="begin"/>
        </w:r>
        <w:r>
          <w:rPr>
            <w:noProof/>
            <w:webHidden/>
          </w:rPr>
          <w:instrText xml:space="preserve"> PAGEREF _Toc468093272 \h </w:instrText>
        </w:r>
        <w:r>
          <w:rPr>
            <w:noProof/>
            <w:webHidden/>
          </w:rPr>
        </w:r>
        <w:r>
          <w:rPr>
            <w:noProof/>
            <w:webHidden/>
          </w:rPr>
          <w:fldChar w:fldCharType="separate"/>
        </w:r>
        <w:r>
          <w:rPr>
            <w:noProof/>
            <w:webHidden/>
          </w:rPr>
          <w:t>88</w:t>
        </w:r>
        <w:r>
          <w:rPr>
            <w:noProof/>
            <w:webHidden/>
          </w:rPr>
          <w:fldChar w:fldCharType="end"/>
        </w:r>
      </w:hyperlink>
    </w:p>
    <w:p w14:paraId="093E7B38"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73" w:history="1">
        <w:r w:rsidRPr="0070704E">
          <w:rPr>
            <w:rStyle w:val="Hyperlink"/>
            <w:rFonts w:eastAsiaTheme="minorHAnsi"/>
          </w:rPr>
          <w:t>2.4.</w:t>
        </w:r>
        <w:r>
          <w:rPr>
            <w:rFonts w:asciiTheme="minorHAnsi" w:eastAsiaTheme="minorEastAsia" w:hAnsiTheme="minorHAnsi" w:cstheme="minorBidi"/>
            <w:caps w:val="0"/>
            <w:color w:val="auto"/>
            <w:szCs w:val="22"/>
          </w:rPr>
          <w:tab/>
        </w:r>
        <w:r w:rsidRPr="0070704E">
          <w:rPr>
            <w:rStyle w:val="Hyperlink"/>
            <w:rFonts w:eastAsiaTheme="minorHAnsi"/>
          </w:rPr>
          <w:t>PCE HS/RPT Parameters Print Example</w:t>
        </w:r>
        <w:r>
          <w:rPr>
            <w:webHidden/>
          </w:rPr>
          <w:tab/>
        </w:r>
        <w:r>
          <w:rPr>
            <w:webHidden/>
          </w:rPr>
          <w:fldChar w:fldCharType="begin"/>
        </w:r>
        <w:r>
          <w:rPr>
            <w:webHidden/>
          </w:rPr>
          <w:instrText xml:space="preserve"> PAGEREF _Toc468093273 \h </w:instrText>
        </w:r>
        <w:r>
          <w:rPr>
            <w:webHidden/>
          </w:rPr>
        </w:r>
        <w:r>
          <w:rPr>
            <w:webHidden/>
          </w:rPr>
          <w:fldChar w:fldCharType="separate"/>
        </w:r>
        <w:r>
          <w:rPr>
            <w:webHidden/>
          </w:rPr>
          <w:t>89</w:t>
        </w:r>
        <w:r>
          <w:rPr>
            <w:webHidden/>
          </w:rPr>
          <w:fldChar w:fldCharType="end"/>
        </w:r>
      </w:hyperlink>
    </w:p>
    <w:p w14:paraId="3D09BC1B"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74" w:history="1">
        <w:r w:rsidRPr="0070704E">
          <w:rPr>
            <w:rStyle w:val="Hyperlink"/>
            <w:rFonts w:eastAsiaTheme="minorHAnsi"/>
          </w:rPr>
          <w:t>2.5.</w:t>
        </w:r>
        <w:r>
          <w:rPr>
            <w:rFonts w:asciiTheme="minorHAnsi" w:eastAsiaTheme="minorEastAsia" w:hAnsiTheme="minorHAnsi" w:cstheme="minorBidi"/>
            <w:caps w:val="0"/>
            <w:color w:val="auto"/>
            <w:szCs w:val="22"/>
          </w:rPr>
          <w:tab/>
        </w:r>
        <w:r w:rsidRPr="0070704E">
          <w:rPr>
            <w:rStyle w:val="Hyperlink"/>
            <w:rFonts w:eastAsiaTheme="minorHAnsi"/>
          </w:rPr>
          <w:t>PCE Site Parameters Edit</w:t>
        </w:r>
        <w:r>
          <w:rPr>
            <w:webHidden/>
          </w:rPr>
          <w:tab/>
        </w:r>
        <w:r>
          <w:rPr>
            <w:webHidden/>
          </w:rPr>
          <w:fldChar w:fldCharType="begin"/>
        </w:r>
        <w:r>
          <w:rPr>
            <w:webHidden/>
          </w:rPr>
          <w:instrText xml:space="preserve"> PAGEREF _Toc468093274 \h </w:instrText>
        </w:r>
        <w:r>
          <w:rPr>
            <w:webHidden/>
          </w:rPr>
        </w:r>
        <w:r>
          <w:rPr>
            <w:webHidden/>
          </w:rPr>
          <w:fldChar w:fldCharType="separate"/>
        </w:r>
        <w:r>
          <w:rPr>
            <w:webHidden/>
          </w:rPr>
          <w:t>89</w:t>
        </w:r>
        <w:r>
          <w:rPr>
            <w:webHidden/>
          </w:rPr>
          <w:fldChar w:fldCharType="end"/>
        </w:r>
      </w:hyperlink>
    </w:p>
    <w:p w14:paraId="39822A75"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75" w:history="1">
        <w:r w:rsidRPr="0070704E">
          <w:rPr>
            <w:rStyle w:val="Hyperlink"/>
          </w:rPr>
          <w:t>2.6.</w:t>
        </w:r>
        <w:r>
          <w:rPr>
            <w:rFonts w:asciiTheme="minorHAnsi" w:eastAsiaTheme="minorEastAsia" w:hAnsiTheme="minorHAnsi" w:cstheme="minorBidi"/>
            <w:caps w:val="0"/>
            <w:color w:val="auto"/>
            <w:szCs w:val="22"/>
          </w:rPr>
          <w:tab/>
        </w:r>
        <w:r w:rsidRPr="0070704E">
          <w:rPr>
            <w:rStyle w:val="Hyperlink"/>
          </w:rPr>
          <w:t>Maintenance</w:t>
        </w:r>
        <w:r>
          <w:rPr>
            <w:webHidden/>
          </w:rPr>
          <w:tab/>
        </w:r>
        <w:r>
          <w:rPr>
            <w:webHidden/>
          </w:rPr>
          <w:fldChar w:fldCharType="begin"/>
        </w:r>
        <w:r>
          <w:rPr>
            <w:webHidden/>
          </w:rPr>
          <w:instrText xml:space="preserve"> PAGEREF _Toc468093275 \h </w:instrText>
        </w:r>
        <w:r>
          <w:rPr>
            <w:webHidden/>
          </w:rPr>
        </w:r>
        <w:r>
          <w:rPr>
            <w:webHidden/>
          </w:rPr>
          <w:fldChar w:fldCharType="separate"/>
        </w:r>
        <w:r>
          <w:rPr>
            <w:webHidden/>
          </w:rPr>
          <w:t>104</w:t>
        </w:r>
        <w:r>
          <w:rPr>
            <w:webHidden/>
          </w:rPr>
          <w:fldChar w:fldCharType="end"/>
        </w:r>
      </w:hyperlink>
    </w:p>
    <w:p w14:paraId="51A38B64"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6" w:history="1">
        <w:r w:rsidRPr="0070704E">
          <w:rPr>
            <w:rStyle w:val="Hyperlink"/>
            <w:rFonts w:eastAsiaTheme="minorHAnsi"/>
            <w:noProof/>
          </w:rPr>
          <w:t>2.6.1.</w:t>
        </w:r>
        <w:r>
          <w:rPr>
            <w:rFonts w:asciiTheme="minorHAnsi" w:eastAsiaTheme="minorEastAsia" w:hAnsiTheme="minorHAnsi" w:cstheme="minorBidi"/>
            <w:iCs w:val="0"/>
            <w:noProof/>
            <w:color w:val="auto"/>
            <w:szCs w:val="22"/>
          </w:rPr>
          <w:tab/>
        </w:r>
        <w:r w:rsidRPr="0070704E">
          <w:rPr>
            <w:rStyle w:val="Hyperlink"/>
            <w:rFonts w:eastAsiaTheme="minorHAnsi"/>
            <w:noProof/>
          </w:rPr>
          <w:t>Table Maintenance Options</w:t>
        </w:r>
        <w:r>
          <w:rPr>
            <w:noProof/>
            <w:webHidden/>
          </w:rPr>
          <w:tab/>
        </w:r>
        <w:r>
          <w:rPr>
            <w:noProof/>
            <w:webHidden/>
          </w:rPr>
          <w:fldChar w:fldCharType="begin"/>
        </w:r>
        <w:r>
          <w:rPr>
            <w:noProof/>
            <w:webHidden/>
          </w:rPr>
          <w:instrText xml:space="preserve"> PAGEREF _Toc468093276 \h </w:instrText>
        </w:r>
        <w:r>
          <w:rPr>
            <w:noProof/>
            <w:webHidden/>
          </w:rPr>
        </w:r>
        <w:r>
          <w:rPr>
            <w:noProof/>
            <w:webHidden/>
          </w:rPr>
          <w:fldChar w:fldCharType="separate"/>
        </w:r>
        <w:r>
          <w:rPr>
            <w:noProof/>
            <w:webHidden/>
          </w:rPr>
          <w:t>104</w:t>
        </w:r>
        <w:r>
          <w:rPr>
            <w:noProof/>
            <w:webHidden/>
          </w:rPr>
          <w:fldChar w:fldCharType="end"/>
        </w:r>
      </w:hyperlink>
    </w:p>
    <w:p w14:paraId="0A2760B6"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7" w:history="1">
        <w:r w:rsidRPr="0070704E">
          <w:rPr>
            <w:rStyle w:val="Hyperlink"/>
            <w:rFonts w:eastAsiaTheme="minorHAnsi"/>
            <w:noProof/>
          </w:rPr>
          <w:t>2.6.2.</w:t>
        </w:r>
        <w:r>
          <w:rPr>
            <w:rFonts w:asciiTheme="minorHAnsi" w:eastAsiaTheme="minorEastAsia" w:hAnsiTheme="minorHAnsi" w:cstheme="minorBidi"/>
            <w:iCs w:val="0"/>
            <w:noProof/>
            <w:color w:val="auto"/>
            <w:szCs w:val="22"/>
          </w:rPr>
          <w:tab/>
        </w:r>
        <w:r w:rsidRPr="0070704E">
          <w:rPr>
            <w:rStyle w:val="Hyperlink"/>
            <w:rFonts w:eastAsiaTheme="minorHAnsi"/>
            <w:noProof/>
          </w:rPr>
          <w:t>PCE Information Only Menu</w:t>
        </w:r>
        <w:r>
          <w:rPr>
            <w:noProof/>
            <w:webHidden/>
          </w:rPr>
          <w:tab/>
        </w:r>
        <w:r>
          <w:rPr>
            <w:noProof/>
            <w:webHidden/>
          </w:rPr>
          <w:fldChar w:fldCharType="begin"/>
        </w:r>
        <w:r>
          <w:rPr>
            <w:noProof/>
            <w:webHidden/>
          </w:rPr>
          <w:instrText xml:space="preserve"> PAGEREF _Toc468093277 \h </w:instrText>
        </w:r>
        <w:r>
          <w:rPr>
            <w:noProof/>
            <w:webHidden/>
          </w:rPr>
        </w:r>
        <w:r>
          <w:rPr>
            <w:noProof/>
            <w:webHidden/>
          </w:rPr>
          <w:fldChar w:fldCharType="separate"/>
        </w:r>
        <w:r>
          <w:rPr>
            <w:noProof/>
            <w:webHidden/>
          </w:rPr>
          <w:t>106</w:t>
        </w:r>
        <w:r>
          <w:rPr>
            <w:noProof/>
            <w:webHidden/>
          </w:rPr>
          <w:fldChar w:fldCharType="end"/>
        </w:r>
      </w:hyperlink>
    </w:p>
    <w:p w14:paraId="23B5D061"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8" w:history="1">
        <w:r w:rsidRPr="0070704E">
          <w:rPr>
            <w:rStyle w:val="Hyperlink"/>
            <w:rFonts w:eastAsiaTheme="minorHAnsi"/>
            <w:noProof/>
          </w:rPr>
          <w:t>2.6.3.</w:t>
        </w:r>
        <w:r>
          <w:rPr>
            <w:rFonts w:asciiTheme="minorHAnsi" w:eastAsiaTheme="minorEastAsia" w:hAnsiTheme="minorHAnsi" w:cstheme="minorBidi"/>
            <w:iCs w:val="0"/>
            <w:noProof/>
            <w:color w:val="auto"/>
            <w:szCs w:val="22"/>
          </w:rPr>
          <w:tab/>
        </w:r>
        <w:r w:rsidRPr="0070704E">
          <w:rPr>
            <w:rStyle w:val="Hyperlink"/>
            <w:rFonts w:eastAsiaTheme="minorHAnsi"/>
            <w:noProof/>
          </w:rPr>
          <w:t>PCE Reminder Maintenance Menu</w:t>
        </w:r>
        <w:r>
          <w:rPr>
            <w:noProof/>
            <w:webHidden/>
          </w:rPr>
          <w:tab/>
        </w:r>
        <w:r>
          <w:rPr>
            <w:noProof/>
            <w:webHidden/>
          </w:rPr>
          <w:fldChar w:fldCharType="begin"/>
        </w:r>
        <w:r>
          <w:rPr>
            <w:noProof/>
            <w:webHidden/>
          </w:rPr>
          <w:instrText xml:space="preserve"> PAGEREF _Toc468093278 \h </w:instrText>
        </w:r>
        <w:r>
          <w:rPr>
            <w:noProof/>
            <w:webHidden/>
          </w:rPr>
        </w:r>
        <w:r>
          <w:rPr>
            <w:noProof/>
            <w:webHidden/>
          </w:rPr>
          <w:fldChar w:fldCharType="separate"/>
        </w:r>
        <w:r>
          <w:rPr>
            <w:noProof/>
            <w:webHidden/>
          </w:rPr>
          <w:t>107</w:t>
        </w:r>
        <w:r>
          <w:rPr>
            <w:noProof/>
            <w:webHidden/>
          </w:rPr>
          <w:fldChar w:fldCharType="end"/>
        </w:r>
      </w:hyperlink>
    </w:p>
    <w:p w14:paraId="1107DDCD" w14:textId="77777777" w:rsidR="00092547" w:rsidRDefault="00092547">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93279" w:history="1">
        <w:r w:rsidRPr="0070704E">
          <w:rPr>
            <w:rStyle w:val="Hyperlink"/>
            <w:rFonts w:eastAsiaTheme="minorHAnsi"/>
            <w:noProof/>
          </w:rPr>
          <w:t>2.6.4.</w:t>
        </w:r>
        <w:r>
          <w:rPr>
            <w:rFonts w:asciiTheme="minorHAnsi" w:eastAsiaTheme="minorEastAsia" w:hAnsiTheme="minorHAnsi" w:cstheme="minorBidi"/>
            <w:iCs w:val="0"/>
            <w:noProof/>
            <w:color w:val="auto"/>
            <w:szCs w:val="22"/>
          </w:rPr>
          <w:tab/>
        </w:r>
        <w:r w:rsidRPr="0070704E">
          <w:rPr>
            <w:rStyle w:val="Hyperlink"/>
            <w:rFonts w:eastAsiaTheme="minorHAnsi"/>
            <w:noProof/>
          </w:rPr>
          <w:t>PCE Clinical Reports</w:t>
        </w:r>
        <w:r>
          <w:rPr>
            <w:noProof/>
            <w:webHidden/>
          </w:rPr>
          <w:tab/>
        </w:r>
        <w:r>
          <w:rPr>
            <w:noProof/>
            <w:webHidden/>
          </w:rPr>
          <w:fldChar w:fldCharType="begin"/>
        </w:r>
        <w:r>
          <w:rPr>
            <w:noProof/>
            <w:webHidden/>
          </w:rPr>
          <w:instrText xml:space="preserve"> PAGEREF _Toc468093279 \h </w:instrText>
        </w:r>
        <w:r>
          <w:rPr>
            <w:noProof/>
            <w:webHidden/>
          </w:rPr>
        </w:r>
        <w:r>
          <w:rPr>
            <w:noProof/>
            <w:webHidden/>
          </w:rPr>
          <w:fldChar w:fldCharType="separate"/>
        </w:r>
        <w:r>
          <w:rPr>
            <w:noProof/>
            <w:webHidden/>
          </w:rPr>
          <w:t>108</w:t>
        </w:r>
        <w:r>
          <w:rPr>
            <w:noProof/>
            <w:webHidden/>
          </w:rPr>
          <w:fldChar w:fldCharType="end"/>
        </w:r>
      </w:hyperlink>
    </w:p>
    <w:p w14:paraId="75D4BCAA"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80" w:history="1">
        <w:r w:rsidRPr="0070704E">
          <w:rPr>
            <w:rStyle w:val="Hyperlink"/>
          </w:rPr>
          <w:t>3.0</w:t>
        </w:r>
        <w:r>
          <w:rPr>
            <w:rFonts w:asciiTheme="minorHAnsi" w:eastAsiaTheme="minorEastAsia" w:hAnsiTheme="minorHAnsi" w:cstheme="minorBidi"/>
            <w:b w:val="0"/>
            <w:bCs w:val="0"/>
            <w:caps w:val="0"/>
            <w:color w:val="auto"/>
            <w:sz w:val="22"/>
            <w:szCs w:val="22"/>
          </w:rPr>
          <w:tab/>
        </w:r>
        <w:r w:rsidRPr="0070704E">
          <w:rPr>
            <w:rStyle w:val="Hyperlink"/>
          </w:rPr>
          <w:t>File Descriptions</w:t>
        </w:r>
        <w:r>
          <w:rPr>
            <w:webHidden/>
          </w:rPr>
          <w:tab/>
        </w:r>
        <w:r>
          <w:rPr>
            <w:webHidden/>
          </w:rPr>
          <w:fldChar w:fldCharType="begin"/>
        </w:r>
        <w:r>
          <w:rPr>
            <w:webHidden/>
          </w:rPr>
          <w:instrText xml:space="preserve"> PAGEREF _Toc468093280 \h </w:instrText>
        </w:r>
        <w:r>
          <w:rPr>
            <w:webHidden/>
          </w:rPr>
        </w:r>
        <w:r>
          <w:rPr>
            <w:webHidden/>
          </w:rPr>
          <w:fldChar w:fldCharType="separate"/>
        </w:r>
        <w:r>
          <w:rPr>
            <w:webHidden/>
          </w:rPr>
          <w:t>110</w:t>
        </w:r>
        <w:r>
          <w:rPr>
            <w:webHidden/>
          </w:rPr>
          <w:fldChar w:fldCharType="end"/>
        </w:r>
      </w:hyperlink>
    </w:p>
    <w:p w14:paraId="7D56B2A0"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1" w:history="1">
        <w:r w:rsidRPr="0070704E">
          <w:rPr>
            <w:rStyle w:val="Hyperlink"/>
          </w:rPr>
          <w:t>3.1.</w:t>
        </w:r>
        <w:r>
          <w:rPr>
            <w:rFonts w:asciiTheme="minorHAnsi" w:eastAsiaTheme="minorEastAsia" w:hAnsiTheme="minorHAnsi" w:cstheme="minorBidi"/>
            <w:caps w:val="0"/>
            <w:color w:val="auto"/>
            <w:szCs w:val="22"/>
          </w:rPr>
          <w:tab/>
        </w:r>
        <w:r w:rsidRPr="0070704E">
          <w:rPr>
            <w:rStyle w:val="Hyperlink"/>
          </w:rPr>
          <w:t>PCE Patient Care Encounter Files</w:t>
        </w:r>
        <w:r>
          <w:rPr>
            <w:webHidden/>
          </w:rPr>
          <w:tab/>
        </w:r>
        <w:r>
          <w:rPr>
            <w:webHidden/>
          </w:rPr>
          <w:fldChar w:fldCharType="begin"/>
        </w:r>
        <w:r>
          <w:rPr>
            <w:webHidden/>
          </w:rPr>
          <w:instrText xml:space="preserve"> PAGEREF _Toc468093281 \h </w:instrText>
        </w:r>
        <w:r>
          <w:rPr>
            <w:webHidden/>
          </w:rPr>
        </w:r>
        <w:r>
          <w:rPr>
            <w:webHidden/>
          </w:rPr>
          <w:fldChar w:fldCharType="separate"/>
        </w:r>
        <w:r>
          <w:rPr>
            <w:webHidden/>
          </w:rPr>
          <w:t>110</w:t>
        </w:r>
        <w:r>
          <w:rPr>
            <w:webHidden/>
          </w:rPr>
          <w:fldChar w:fldCharType="end"/>
        </w:r>
      </w:hyperlink>
    </w:p>
    <w:p w14:paraId="020FA17C"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82" w:history="1">
        <w:r w:rsidRPr="0070704E">
          <w:rPr>
            <w:rStyle w:val="Hyperlink"/>
          </w:rPr>
          <w:t>4.0</w:t>
        </w:r>
        <w:r>
          <w:rPr>
            <w:rFonts w:asciiTheme="minorHAnsi" w:eastAsiaTheme="minorEastAsia" w:hAnsiTheme="minorHAnsi" w:cstheme="minorBidi"/>
            <w:b w:val="0"/>
            <w:bCs w:val="0"/>
            <w:caps w:val="0"/>
            <w:color w:val="auto"/>
            <w:sz w:val="22"/>
            <w:szCs w:val="22"/>
          </w:rPr>
          <w:tab/>
        </w:r>
        <w:r w:rsidRPr="0070704E">
          <w:rPr>
            <w:rStyle w:val="Hyperlink"/>
          </w:rPr>
          <w:t>Archiving and Purging</w:t>
        </w:r>
        <w:r>
          <w:rPr>
            <w:webHidden/>
          </w:rPr>
          <w:tab/>
        </w:r>
        <w:r>
          <w:rPr>
            <w:webHidden/>
          </w:rPr>
          <w:fldChar w:fldCharType="begin"/>
        </w:r>
        <w:r>
          <w:rPr>
            <w:webHidden/>
          </w:rPr>
          <w:instrText xml:space="preserve"> PAGEREF _Toc468093282 \h </w:instrText>
        </w:r>
        <w:r>
          <w:rPr>
            <w:webHidden/>
          </w:rPr>
        </w:r>
        <w:r>
          <w:rPr>
            <w:webHidden/>
          </w:rPr>
          <w:fldChar w:fldCharType="separate"/>
        </w:r>
        <w:r>
          <w:rPr>
            <w:webHidden/>
          </w:rPr>
          <w:t>116</w:t>
        </w:r>
        <w:r>
          <w:rPr>
            <w:webHidden/>
          </w:rPr>
          <w:fldChar w:fldCharType="end"/>
        </w:r>
      </w:hyperlink>
    </w:p>
    <w:p w14:paraId="2CB2C12E"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83" w:history="1">
        <w:r w:rsidRPr="0070704E">
          <w:rPr>
            <w:rStyle w:val="Hyperlink"/>
          </w:rPr>
          <w:t>5.0</w:t>
        </w:r>
        <w:r>
          <w:rPr>
            <w:rFonts w:asciiTheme="minorHAnsi" w:eastAsiaTheme="minorEastAsia" w:hAnsiTheme="minorHAnsi" w:cstheme="minorBidi"/>
            <w:b w:val="0"/>
            <w:bCs w:val="0"/>
            <w:caps w:val="0"/>
            <w:color w:val="auto"/>
            <w:sz w:val="22"/>
            <w:szCs w:val="22"/>
          </w:rPr>
          <w:tab/>
        </w:r>
        <w:r w:rsidRPr="0070704E">
          <w:rPr>
            <w:rStyle w:val="Hyperlink"/>
          </w:rPr>
          <w:t>Callable Routines</w:t>
        </w:r>
        <w:r>
          <w:rPr>
            <w:webHidden/>
          </w:rPr>
          <w:tab/>
        </w:r>
        <w:r>
          <w:rPr>
            <w:webHidden/>
          </w:rPr>
          <w:fldChar w:fldCharType="begin"/>
        </w:r>
        <w:r>
          <w:rPr>
            <w:webHidden/>
          </w:rPr>
          <w:instrText xml:space="preserve"> PAGEREF _Toc468093283 \h </w:instrText>
        </w:r>
        <w:r>
          <w:rPr>
            <w:webHidden/>
          </w:rPr>
        </w:r>
        <w:r>
          <w:rPr>
            <w:webHidden/>
          </w:rPr>
          <w:fldChar w:fldCharType="separate"/>
        </w:r>
        <w:r>
          <w:rPr>
            <w:webHidden/>
          </w:rPr>
          <w:t>116</w:t>
        </w:r>
        <w:r>
          <w:rPr>
            <w:webHidden/>
          </w:rPr>
          <w:fldChar w:fldCharType="end"/>
        </w:r>
      </w:hyperlink>
    </w:p>
    <w:p w14:paraId="60A9BEDA"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4" w:history="1">
        <w:r w:rsidRPr="0070704E">
          <w:rPr>
            <w:rStyle w:val="Hyperlink"/>
            <w:rFonts w:eastAsiaTheme="minorHAnsi"/>
          </w:rPr>
          <w:t>5.1.</w:t>
        </w:r>
        <w:r>
          <w:rPr>
            <w:rFonts w:asciiTheme="minorHAnsi" w:eastAsiaTheme="minorEastAsia" w:hAnsiTheme="minorHAnsi" w:cstheme="minorBidi"/>
            <w:caps w:val="0"/>
            <w:color w:val="auto"/>
            <w:szCs w:val="22"/>
          </w:rPr>
          <w:tab/>
        </w:r>
        <w:r w:rsidRPr="0070704E">
          <w:rPr>
            <w:rStyle w:val="Hyperlink"/>
            <w:rFonts w:eastAsiaTheme="minorHAnsi"/>
          </w:rPr>
          <w:t>Parameter Description:</w:t>
        </w:r>
        <w:r>
          <w:rPr>
            <w:webHidden/>
          </w:rPr>
          <w:tab/>
        </w:r>
        <w:r>
          <w:rPr>
            <w:webHidden/>
          </w:rPr>
          <w:fldChar w:fldCharType="begin"/>
        </w:r>
        <w:r>
          <w:rPr>
            <w:webHidden/>
          </w:rPr>
          <w:instrText xml:space="preserve"> PAGEREF _Toc468093284 \h </w:instrText>
        </w:r>
        <w:r>
          <w:rPr>
            <w:webHidden/>
          </w:rPr>
        </w:r>
        <w:r>
          <w:rPr>
            <w:webHidden/>
          </w:rPr>
          <w:fldChar w:fldCharType="separate"/>
        </w:r>
        <w:r>
          <w:rPr>
            <w:webHidden/>
          </w:rPr>
          <w:t>116</w:t>
        </w:r>
        <w:r>
          <w:rPr>
            <w:webHidden/>
          </w:rPr>
          <w:fldChar w:fldCharType="end"/>
        </w:r>
      </w:hyperlink>
    </w:p>
    <w:p w14:paraId="6B0BAA6D"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85" w:history="1">
        <w:r w:rsidRPr="0070704E">
          <w:rPr>
            <w:rStyle w:val="Hyperlink"/>
          </w:rPr>
          <w:t>6.0</w:t>
        </w:r>
        <w:r>
          <w:rPr>
            <w:rFonts w:asciiTheme="minorHAnsi" w:eastAsiaTheme="minorEastAsia" w:hAnsiTheme="minorHAnsi" w:cstheme="minorBidi"/>
            <w:b w:val="0"/>
            <w:bCs w:val="0"/>
            <w:caps w:val="0"/>
            <w:color w:val="auto"/>
            <w:sz w:val="22"/>
            <w:szCs w:val="22"/>
          </w:rPr>
          <w:tab/>
        </w:r>
        <w:r w:rsidRPr="0070704E">
          <w:rPr>
            <w:rStyle w:val="Hyperlink"/>
          </w:rPr>
          <w:t>Enhanced API</w:t>
        </w:r>
        <w:r>
          <w:rPr>
            <w:webHidden/>
          </w:rPr>
          <w:tab/>
        </w:r>
        <w:r>
          <w:rPr>
            <w:webHidden/>
          </w:rPr>
          <w:fldChar w:fldCharType="begin"/>
        </w:r>
        <w:r>
          <w:rPr>
            <w:webHidden/>
          </w:rPr>
          <w:instrText xml:space="preserve"> PAGEREF _Toc468093285 \h </w:instrText>
        </w:r>
        <w:r>
          <w:rPr>
            <w:webHidden/>
          </w:rPr>
        </w:r>
        <w:r>
          <w:rPr>
            <w:webHidden/>
          </w:rPr>
          <w:fldChar w:fldCharType="separate"/>
        </w:r>
        <w:r>
          <w:rPr>
            <w:webHidden/>
          </w:rPr>
          <w:t>117</w:t>
        </w:r>
        <w:r>
          <w:rPr>
            <w:webHidden/>
          </w:rPr>
          <w:fldChar w:fldCharType="end"/>
        </w:r>
      </w:hyperlink>
    </w:p>
    <w:p w14:paraId="399613C1"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6" w:history="1">
        <w:r w:rsidRPr="0070704E">
          <w:rPr>
            <w:rStyle w:val="Hyperlink"/>
            <w:rFonts w:eastAsiaTheme="minorHAnsi"/>
          </w:rPr>
          <w:t>6.1.</w:t>
        </w:r>
        <w:r>
          <w:rPr>
            <w:rFonts w:asciiTheme="minorHAnsi" w:eastAsiaTheme="minorEastAsia" w:hAnsiTheme="minorHAnsi" w:cstheme="minorBidi"/>
            <w:caps w:val="0"/>
            <w:color w:val="auto"/>
            <w:szCs w:val="22"/>
          </w:rPr>
          <w:tab/>
        </w:r>
        <w:r w:rsidRPr="0070704E">
          <w:rPr>
            <w:rStyle w:val="Hyperlink"/>
            <w:rFonts w:eastAsiaTheme="minorHAnsi"/>
          </w:rPr>
          <w:t>Parameter Description:</w:t>
        </w:r>
        <w:r>
          <w:rPr>
            <w:webHidden/>
          </w:rPr>
          <w:tab/>
        </w:r>
        <w:r>
          <w:rPr>
            <w:webHidden/>
          </w:rPr>
          <w:fldChar w:fldCharType="begin"/>
        </w:r>
        <w:r>
          <w:rPr>
            <w:webHidden/>
          </w:rPr>
          <w:instrText xml:space="preserve"> PAGEREF _Toc468093286 \h </w:instrText>
        </w:r>
        <w:r>
          <w:rPr>
            <w:webHidden/>
          </w:rPr>
        </w:r>
        <w:r>
          <w:rPr>
            <w:webHidden/>
          </w:rPr>
          <w:fldChar w:fldCharType="separate"/>
        </w:r>
        <w:r>
          <w:rPr>
            <w:webHidden/>
          </w:rPr>
          <w:t>118</w:t>
        </w:r>
        <w:r>
          <w:rPr>
            <w:webHidden/>
          </w:rPr>
          <w:fldChar w:fldCharType="end"/>
        </w:r>
      </w:hyperlink>
    </w:p>
    <w:p w14:paraId="4D80AC34"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7" w:history="1">
        <w:r w:rsidRPr="0070704E">
          <w:rPr>
            <w:rStyle w:val="Hyperlink"/>
          </w:rPr>
          <w:t>6.2.</w:t>
        </w:r>
        <w:r>
          <w:rPr>
            <w:rFonts w:asciiTheme="minorHAnsi" w:eastAsiaTheme="minorEastAsia" w:hAnsiTheme="minorHAnsi" w:cstheme="minorBidi"/>
            <w:caps w:val="0"/>
            <w:color w:val="auto"/>
            <w:szCs w:val="22"/>
          </w:rPr>
          <w:tab/>
        </w:r>
        <w:r w:rsidRPr="0070704E">
          <w:rPr>
            <w:rStyle w:val="Hyperlink"/>
          </w:rPr>
          <w:t>Provider</w:t>
        </w:r>
        <w:r>
          <w:rPr>
            <w:webHidden/>
          </w:rPr>
          <w:tab/>
        </w:r>
        <w:r>
          <w:rPr>
            <w:webHidden/>
          </w:rPr>
          <w:fldChar w:fldCharType="begin"/>
        </w:r>
        <w:r>
          <w:rPr>
            <w:webHidden/>
          </w:rPr>
          <w:instrText xml:space="preserve"> PAGEREF _Toc468093287 \h </w:instrText>
        </w:r>
        <w:r>
          <w:rPr>
            <w:webHidden/>
          </w:rPr>
        </w:r>
        <w:r>
          <w:rPr>
            <w:webHidden/>
          </w:rPr>
          <w:fldChar w:fldCharType="separate"/>
        </w:r>
        <w:r>
          <w:rPr>
            <w:webHidden/>
          </w:rPr>
          <w:t>122</w:t>
        </w:r>
        <w:r>
          <w:rPr>
            <w:webHidden/>
          </w:rPr>
          <w:fldChar w:fldCharType="end"/>
        </w:r>
      </w:hyperlink>
    </w:p>
    <w:p w14:paraId="5C5B1F9B"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8" w:history="1">
        <w:r w:rsidRPr="0070704E">
          <w:rPr>
            <w:rStyle w:val="Hyperlink"/>
          </w:rPr>
          <w:t>6.3.</w:t>
        </w:r>
        <w:r>
          <w:rPr>
            <w:rFonts w:asciiTheme="minorHAnsi" w:eastAsiaTheme="minorEastAsia" w:hAnsiTheme="minorHAnsi" w:cstheme="minorBidi"/>
            <w:caps w:val="0"/>
            <w:color w:val="auto"/>
            <w:szCs w:val="22"/>
          </w:rPr>
          <w:tab/>
        </w:r>
        <w:r w:rsidRPr="0070704E">
          <w:rPr>
            <w:rStyle w:val="Hyperlink"/>
          </w:rPr>
          <w:t>DX/PL</w:t>
        </w:r>
        <w:r>
          <w:rPr>
            <w:webHidden/>
          </w:rPr>
          <w:tab/>
        </w:r>
        <w:r>
          <w:rPr>
            <w:webHidden/>
          </w:rPr>
          <w:fldChar w:fldCharType="begin"/>
        </w:r>
        <w:r>
          <w:rPr>
            <w:webHidden/>
          </w:rPr>
          <w:instrText xml:space="preserve"> PAGEREF _Toc468093288 \h </w:instrText>
        </w:r>
        <w:r>
          <w:rPr>
            <w:webHidden/>
          </w:rPr>
        </w:r>
        <w:r>
          <w:rPr>
            <w:webHidden/>
          </w:rPr>
          <w:fldChar w:fldCharType="separate"/>
        </w:r>
        <w:r>
          <w:rPr>
            <w:webHidden/>
          </w:rPr>
          <w:t>122</w:t>
        </w:r>
        <w:r>
          <w:rPr>
            <w:webHidden/>
          </w:rPr>
          <w:fldChar w:fldCharType="end"/>
        </w:r>
      </w:hyperlink>
    </w:p>
    <w:p w14:paraId="2ED8598C"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89" w:history="1">
        <w:r w:rsidRPr="0070704E">
          <w:rPr>
            <w:rStyle w:val="Hyperlink"/>
          </w:rPr>
          <w:t>6.4.</w:t>
        </w:r>
        <w:r>
          <w:rPr>
            <w:rFonts w:asciiTheme="minorHAnsi" w:eastAsiaTheme="minorEastAsia" w:hAnsiTheme="minorHAnsi" w:cstheme="minorBidi"/>
            <w:caps w:val="0"/>
            <w:color w:val="auto"/>
            <w:szCs w:val="22"/>
          </w:rPr>
          <w:tab/>
        </w:r>
        <w:r w:rsidRPr="0070704E">
          <w:rPr>
            <w:rStyle w:val="Hyperlink"/>
          </w:rPr>
          <w:t>Procedure</w:t>
        </w:r>
        <w:r>
          <w:rPr>
            <w:webHidden/>
          </w:rPr>
          <w:tab/>
        </w:r>
        <w:r>
          <w:rPr>
            <w:webHidden/>
          </w:rPr>
          <w:fldChar w:fldCharType="begin"/>
        </w:r>
        <w:r>
          <w:rPr>
            <w:webHidden/>
          </w:rPr>
          <w:instrText xml:space="preserve"> PAGEREF _Toc468093289 \h </w:instrText>
        </w:r>
        <w:r>
          <w:rPr>
            <w:webHidden/>
          </w:rPr>
        </w:r>
        <w:r>
          <w:rPr>
            <w:webHidden/>
          </w:rPr>
          <w:fldChar w:fldCharType="separate"/>
        </w:r>
        <w:r>
          <w:rPr>
            <w:webHidden/>
          </w:rPr>
          <w:t>124</w:t>
        </w:r>
        <w:r>
          <w:rPr>
            <w:webHidden/>
          </w:rPr>
          <w:fldChar w:fldCharType="end"/>
        </w:r>
      </w:hyperlink>
    </w:p>
    <w:p w14:paraId="3CF01A57"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0" w:history="1">
        <w:r w:rsidRPr="0070704E">
          <w:rPr>
            <w:rStyle w:val="Hyperlink"/>
          </w:rPr>
          <w:t>6.5.</w:t>
        </w:r>
        <w:r>
          <w:rPr>
            <w:rFonts w:asciiTheme="minorHAnsi" w:eastAsiaTheme="minorEastAsia" w:hAnsiTheme="minorHAnsi" w:cstheme="minorBidi"/>
            <w:caps w:val="0"/>
            <w:color w:val="auto"/>
            <w:szCs w:val="22"/>
          </w:rPr>
          <w:tab/>
        </w:r>
        <w:r w:rsidRPr="0070704E">
          <w:rPr>
            <w:rStyle w:val="Hyperlink"/>
          </w:rPr>
          <w:t>Skin Test</w:t>
        </w:r>
        <w:r>
          <w:rPr>
            <w:webHidden/>
          </w:rPr>
          <w:tab/>
        </w:r>
        <w:r>
          <w:rPr>
            <w:webHidden/>
          </w:rPr>
          <w:fldChar w:fldCharType="begin"/>
        </w:r>
        <w:r>
          <w:rPr>
            <w:webHidden/>
          </w:rPr>
          <w:instrText xml:space="preserve"> PAGEREF _Toc468093290 \h </w:instrText>
        </w:r>
        <w:r>
          <w:rPr>
            <w:webHidden/>
          </w:rPr>
        </w:r>
        <w:r>
          <w:rPr>
            <w:webHidden/>
          </w:rPr>
          <w:fldChar w:fldCharType="separate"/>
        </w:r>
        <w:r>
          <w:rPr>
            <w:webHidden/>
          </w:rPr>
          <w:t>127</w:t>
        </w:r>
        <w:r>
          <w:rPr>
            <w:webHidden/>
          </w:rPr>
          <w:fldChar w:fldCharType="end"/>
        </w:r>
      </w:hyperlink>
    </w:p>
    <w:p w14:paraId="622F4436"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1" w:history="1">
        <w:r w:rsidRPr="0070704E">
          <w:rPr>
            <w:rStyle w:val="Hyperlink"/>
          </w:rPr>
          <w:t>6.6.</w:t>
        </w:r>
        <w:r>
          <w:rPr>
            <w:rFonts w:asciiTheme="minorHAnsi" w:eastAsiaTheme="minorEastAsia" w:hAnsiTheme="minorHAnsi" w:cstheme="minorBidi"/>
            <w:caps w:val="0"/>
            <w:color w:val="auto"/>
            <w:szCs w:val="22"/>
          </w:rPr>
          <w:tab/>
        </w:r>
        <w:r w:rsidRPr="0070704E">
          <w:rPr>
            <w:rStyle w:val="Hyperlink"/>
          </w:rPr>
          <w:t>Immunization</w:t>
        </w:r>
        <w:r>
          <w:rPr>
            <w:webHidden/>
          </w:rPr>
          <w:tab/>
        </w:r>
        <w:r>
          <w:rPr>
            <w:webHidden/>
          </w:rPr>
          <w:fldChar w:fldCharType="begin"/>
        </w:r>
        <w:r>
          <w:rPr>
            <w:webHidden/>
          </w:rPr>
          <w:instrText xml:space="preserve"> PAGEREF _Toc468093291 \h </w:instrText>
        </w:r>
        <w:r>
          <w:rPr>
            <w:webHidden/>
          </w:rPr>
        </w:r>
        <w:r>
          <w:rPr>
            <w:webHidden/>
          </w:rPr>
          <w:fldChar w:fldCharType="separate"/>
        </w:r>
        <w:r>
          <w:rPr>
            <w:webHidden/>
          </w:rPr>
          <w:t>130</w:t>
        </w:r>
        <w:r>
          <w:rPr>
            <w:webHidden/>
          </w:rPr>
          <w:fldChar w:fldCharType="end"/>
        </w:r>
      </w:hyperlink>
    </w:p>
    <w:p w14:paraId="4A58A5D5"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2" w:history="1">
        <w:r w:rsidRPr="0070704E">
          <w:rPr>
            <w:rStyle w:val="Hyperlink"/>
          </w:rPr>
          <w:t>6.7.</w:t>
        </w:r>
        <w:r>
          <w:rPr>
            <w:rFonts w:asciiTheme="minorHAnsi" w:eastAsiaTheme="minorEastAsia" w:hAnsiTheme="minorHAnsi" w:cstheme="minorBidi"/>
            <w:caps w:val="0"/>
            <w:color w:val="auto"/>
            <w:szCs w:val="22"/>
          </w:rPr>
          <w:tab/>
        </w:r>
        <w:r w:rsidRPr="0070704E">
          <w:rPr>
            <w:rStyle w:val="Hyperlink"/>
          </w:rPr>
          <w:t>Imm Contra/Refusal</w:t>
        </w:r>
        <w:r>
          <w:rPr>
            <w:webHidden/>
          </w:rPr>
          <w:tab/>
        </w:r>
        <w:r>
          <w:rPr>
            <w:webHidden/>
          </w:rPr>
          <w:fldChar w:fldCharType="begin"/>
        </w:r>
        <w:r>
          <w:rPr>
            <w:webHidden/>
          </w:rPr>
          <w:instrText xml:space="preserve"> PAGEREF _Toc468093292 \h </w:instrText>
        </w:r>
        <w:r>
          <w:rPr>
            <w:webHidden/>
          </w:rPr>
        </w:r>
        <w:r>
          <w:rPr>
            <w:webHidden/>
          </w:rPr>
          <w:fldChar w:fldCharType="separate"/>
        </w:r>
        <w:r>
          <w:rPr>
            <w:webHidden/>
          </w:rPr>
          <w:t>134</w:t>
        </w:r>
        <w:r>
          <w:rPr>
            <w:webHidden/>
          </w:rPr>
          <w:fldChar w:fldCharType="end"/>
        </w:r>
      </w:hyperlink>
    </w:p>
    <w:p w14:paraId="45DEAA87"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3" w:history="1">
        <w:r w:rsidRPr="0070704E">
          <w:rPr>
            <w:rStyle w:val="Hyperlink"/>
          </w:rPr>
          <w:t>6.8.</w:t>
        </w:r>
        <w:r>
          <w:rPr>
            <w:rFonts w:asciiTheme="minorHAnsi" w:eastAsiaTheme="minorEastAsia" w:hAnsiTheme="minorHAnsi" w:cstheme="minorBidi"/>
            <w:caps w:val="0"/>
            <w:color w:val="auto"/>
            <w:szCs w:val="22"/>
          </w:rPr>
          <w:tab/>
        </w:r>
        <w:r w:rsidRPr="0070704E">
          <w:rPr>
            <w:rStyle w:val="Hyperlink"/>
          </w:rPr>
          <w:t>Example of Data Passed Using $DATA2PCE^PXAPI</w:t>
        </w:r>
        <w:r>
          <w:rPr>
            <w:webHidden/>
          </w:rPr>
          <w:tab/>
        </w:r>
        <w:r>
          <w:rPr>
            <w:webHidden/>
          </w:rPr>
          <w:fldChar w:fldCharType="begin"/>
        </w:r>
        <w:r>
          <w:rPr>
            <w:webHidden/>
          </w:rPr>
          <w:instrText xml:space="preserve"> PAGEREF _Toc468093293 \h </w:instrText>
        </w:r>
        <w:r>
          <w:rPr>
            <w:webHidden/>
          </w:rPr>
        </w:r>
        <w:r>
          <w:rPr>
            <w:webHidden/>
          </w:rPr>
          <w:fldChar w:fldCharType="separate"/>
        </w:r>
        <w:r>
          <w:rPr>
            <w:webHidden/>
          </w:rPr>
          <w:t>135</w:t>
        </w:r>
        <w:r>
          <w:rPr>
            <w:webHidden/>
          </w:rPr>
          <w:fldChar w:fldCharType="end"/>
        </w:r>
      </w:hyperlink>
    </w:p>
    <w:p w14:paraId="0A40E832"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4" w:history="1">
        <w:r w:rsidRPr="0070704E">
          <w:rPr>
            <w:rStyle w:val="Hyperlink"/>
          </w:rPr>
          <w:t>6.9.</w:t>
        </w:r>
        <w:r>
          <w:rPr>
            <w:rFonts w:asciiTheme="minorHAnsi" w:eastAsiaTheme="minorEastAsia" w:hAnsiTheme="minorHAnsi" w:cstheme="minorBidi"/>
            <w:caps w:val="0"/>
            <w:color w:val="auto"/>
            <w:szCs w:val="22"/>
          </w:rPr>
          <w:tab/>
        </w:r>
        <w:r w:rsidRPr="0070704E">
          <w:rPr>
            <w:rStyle w:val="Hyperlink"/>
          </w:rPr>
          <w:t>$$CLNCK^SDUTL2(CLN,DSP)</w:t>
        </w:r>
        <w:r>
          <w:rPr>
            <w:webHidden/>
          </w:rPr>
          <w:tab/>
        </w:r>
        <w:r>
          <w:rPr>
            <w:webHidden/>
          </w:rPr>
          <w:fldChar w:fldCharType="begin"/>
        </w:r>
        <w:r>
          <w:rPr>
            <w:webHidden/>
          </w:rPr>
          <w:instrText xml:space="preserve"> PAGEREF _Toc468093294 \h </w:instrText>
        </w:r>
        <w:r>
          <w:rPr>
            <w:webHidden/>
          </w:rPr>
        </w:r>
        <w:r>
          <w:rPr>
            <w:webHidden/>
          </w:rPr>
          <w:fldChar w:fldCharType="separate"/>
        </w:r>
        <w:r>
          <w:rPr>
            <w:webHidden/>
          </w:rPr>
          <w:t>136</w:t>
        </w:r>
        <w:r>
          <w:rPr>
            <w:webHidden/>
          </w:rPr>
          <w:fldChar w:fldCharType="end"/>
        </w:r>
      </w:hyperlink>
    </w:p>
    <w:p w14:paraId="77186FE5"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95" w:history="1">
        <w:r w:rsidRPr="0070704E">
          <w:rPr>
            <w:rStyle w:val="Hyperlink"/>
          </w:rPr>
          <w:t>7.0</w:t>
        </w:r>
        <w:r>
          <w:rPr>
            <w:rFonts w:asciiTheme="minorHAnsi" w:eastAsiaTheme="minorEastAsia" w:hAnsiTheme="minorHAnsi" w:cstheme="minorBidi"/>
            <w:b w:val="0"/>
            <w:bCs w:val="0"/>
            <w:caps w:val="0"/>
            <w:color w:val="auto"/>
            <w:sz w:val="22"/>
            <w:szCs w:val="22"/>
          </w:rPr>
          <w:tab/>
        </w:r>
        <w:r w:rsidRPr="0070704E">
          <w:rPr>
            <w:rStyle w:val="Hyperlink"/>
          </w:rPr>
          <w:t>External Relations</w:t>
        </w:r>
        <w:r>
          <w:rPr>
            <w:webHidden/>
          </w:rPr>
          <w:tab/>
        </w:r>
        <w:r>
          <w:rPr>
            <w:webHidden/>
          </w:rPr>
          <w:fldChar w:fldCharType="begin"/>
        </w:r>
        <w:r>
          <w:rPr>
            <w:webHidden/>
          </w:rPr>
          <w:instrText xml:space="preserve"> PAGEREF _Toc468093295 \h </w:instrText>
        </w:r>
        <w:r>
          <w:rPr>
            <w:webHidden/>
          </w:rPr>
        </w:r>
        <w:r>
          <w:rPr>
            <w:webHidden/>
          </w:rPr>
          <w:fldChar w:fldCharType="separate"/>
        </w:r>
        <w:r>
          <w:rPr>
            <w:webHidden/>
          </w:rPr>
          <w:t>136</w:t>
        </w:r>
        <w:r>
          <w:rPr>
            <w:webHidden/>
          </w:rPr>
          <w:fldChar w:fldCharType="end"/>
        </w:r>
      </w:hyperlink>
    </w:p>
    <w:p w14:paraId="7F89AB0F"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96" w:history="1">
        <w:r w:rsidRPr="0070704E">
          <w:rPr>
            <w:rStyle w:val="Hyperlink"/>
          </w:rPr>
          <w:t>8.0</w:t>
        </w:r>
        <w:r>
          <w:rPr>
            <w:rFonts w:asciiTheme="minorHAnsi" w:eastAsiaTheme="minorEastAsia" w:hAnsiTheme="minorHAnsi" w:cstheme="minorBidi"/>
            <w:b w:val="0"/>
            <w:bCs w:val="0"/>
            <w:caps w:val="0"/>
            <w:color w:val="auto"/>
            <w:sz w:val="22"/>
            <w:szCs w:val="22"/>
          </w:rPr>
          <w:tab/>
        </w:r>
        <w:r w:rsidRPr="0070704E">
          <w:rPr>
            <w:rStyle w:val="Hyperlink"/>
          </w:rPr>
          <w:t>Package-Wide Variables</w:t>
        </w:r>
        <w:r>
          <w:rPr>
            <w:webHidden/>
          </w:rPr>
          <w:tab/>
        </w:r>
        <w:r>
          <w:rPr>
            <w:webHidden/>
          </w:rPr>
          <w:fldChar w:fldCharType="begin"/>
        </w:r>
        <w:r>
          <w:rPr>
            <w:webHidden/>
          </w:rPr>
          <w:instrText xml:space="preserve"> PAGEREF _Toc468093296 \h </w:instrText>
        </w:r>
        <w:r>
          <w:rPr>
            <w:webHidden/>
          </w:rPr>
        </w:r>
        <w:r>
          <w:rPr>
            <w:webHidden/>
          </w:rPr>
          <w:fldChar w:fldCharType="separate"/>
        </w:r>
        <w:r>
          <w:rPr>
            <w:webHidden/>
          </w:rPr>
          <w:t>137</w:t>
        </w:r>
        <w:r>
          <w:rPr>
            <w:webHidden/>
          </w:rPr>
          <w:fldChar w:fldCharType="end"/>
        </w:r>
      </w:hyperlink>
    </w:p>
    <w:p w14:paraId="5F745CDA"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97" w:history="1">
        <w:r w:rsidRPr="0070704E">
          <w:rPr>
            <w:rStyle w:val="Hyperlink"/>
          </w:rPr>
          <w:t>9.0</w:t>
        </w:r>
        <w:r>
          <w:rPr>
            <w:rFonts w:asciiTheme="minorHAnsi" w:eastAsiaTheme="minorEastAsia" w:hAnsiTheme="minorHAnsi" w:cstheme="minorBidi"/>
            <w:b w:val="0"/>
            <w:bCs w:val="0"/>
            <w:caps w:val="0"/>
            <w:color w:val="auto"/>
            <w:sz w:val="22"/>
            <w:szCs w:val="22"/>
          </w:rPr>
          <w:tab/>
        </w:r>
        <w:r w:rsidRPr="0070704E">
          <w:rPr>
            <w:rStyle w:val="Hyperlink"/>
          </w:rPr>
          <w:t>Integration Control Registrations</w:t>
        </w:r>
        <w:r>
          <w:rPr>
            <w:webHidden/>
          </w:rPr>
          <w:tab/>
        </w:r>
        <w:r>
          <w:rPr>
            <w:webHidden/>
          </w:rPr>
          <w:fldChar w:fldCharType="begin"/>
        </w:r>
        <w:r>
          <w:rPr>
            <w:webHidden/>
          </w:rPr>
          <w:instrText xml:space="preserve"> PAGEREF _Toc468093297 \h </w:instrText>
        </w:r>
        <w:r>
          <w:rPr>
            <w:webHidden/>
          </w:rPr>
        </w:r>
        <w:r>
          <w:rPr>
            <w:webHidden/>
          </w:rPr>
          <w:fldChar w:fldCharType="separate"/>
        </w:r>
        <w:r>
          <w:rPr>
            <w:webHidden/>
          </w:rPr>
          <w:t>137</w:t>
        </w:r>
        <w:r>
          <w:rPr>
            <w:webHidden/>
          </w:rPr>
          <w:fldChar w:fldCharType="end"/>
        </w:r>
      </w:hyperlink>
    </w:p>
    <w:p w14:paraId="0E1B0186"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298" w:history="1">
        <w:r w:rsidRPr="0070704E">
          <w:rPr>
            <w:rStyle w:val="Hyperlink"/>
          </w:rPr>
          <w:t>10.0</w:t>
        </w:r>
        <w:r>
          <w:rPr>
            <w:rFonts w:asciiTheme="minorHAnsi" w:eastAsiaTheme="minorEastAsia" w:hAnsiTheme="minorHAnsi" w:cstheme="minorBidi"/>
            <w:b w:val="0"/>
            <w:bCs w:val="0"/>
            <w:caps w:val="0"/>
            <w:color w:val="auto"/>
            <w:sz w:val="22"/>
            <w:szCs w:val="22"/>
          </w:rPr>
          <w:tab/>
        </w:r>
        <w:r w:rsidRPr="0070704E">
          <w:rPr>
            <w:rStyle w:val="Hyperlink"/>
          </w:rPr>
          <w:t>Remote Procedure Call</w:t>
        </w:r>
        <w:r>
          <w:rPr>
            <w:webHidden/>
          </w:rPr>
          <w:tab/>
        </w:r>
        <w:r>
          <w:rPr>
            <w:webHidden/>
          </w:rPr>
          <w:fldChar w:fldCharType="begin"/>
        </w:r>
        <w:r>
          <w:rPr>
            <w:webHidden/>
          </w:rPr>
          <w:instrText xml:space="preserve"> PAGEREF _Toc468093298 \h </w:instrText>
        </w:r>
        <w:r>
          <w:rPr>
            <w:webHidden/>
          </w:rPr>
        </w:r>
        <w:r>
          <w:rPr>
            <w:webHidden/>
          </w:rPr>
          <w:fldChar w:fldCharType="separate"/>
        </w:r>
        <w:r>
          <w:rPr>
            <w:webHidden/>
          </w:rPr>
          <w:t>137</w:t>
        </w:r>
        <w:r>
          <w:rPr>
            <w:webHidden/>
          </w:rPr>
          <w:fldChar w:fldCharType="end"/>
        </w:r>
      </w:hyperlink>
    </w:p>
    <w:p w14:paraId="3D161B7D"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299" w:history="1">
        <w:r w:rsidRPr="0070704E">
          <w:rPr>
            <w:rStyle w:val="Hyperlink"/>
          </w:rPr>
          <w:t>10.1.</w:t>
        </w:r>
        <w:r>
          <w:rPr>
            <w:rFonts w:asciiTheme="minorHAnsi" w:eastAsiaTheme="minorEastAsia" w:hAnsiTheme="minorHAnsi" w:cstheme="minorBidi"/>
            <w:caps w:val="0"/>
            <w:color w:val="auto"/>
            <w:szCs w:val="22"/>
          </w:rPr>
          <w:tab/>
        </w:r>
        <w:r w:rsidRPr="0070704E">
          <w:rPr>
            <w:rStyle w:val="Hyperlink"/>
          </w:rPr>
          <w:t>PX SAVE DATA</w:t>
        </w:r>
        <w:r>
          <w:rPr>
            <w:webHidden/>
          </w:rPr>
          <w:tab/>
        </w:r>
        <w:r>
          <w:rPr>
            <w:webHidden/>
          </w:rPr>
          <w:fldChar w:fldCharType="begin"/>
        </w:r>
        <w:r>
          <w:rPr>
            <w:webHidden/>
          </w:rPr>
          <w:instrText xml:space="preserve"> PAGEREF _Toc468093299 \h </w:instrText>
        </w:r>
        <w:r>
          <w:rPr>
            <w:webHidden/>
          </w:rPr>
        </w:r>
        <w:r>
          <w:rPr>
            <w:webHidden/>
          </w:rPr>
          <w:fldChar w:fldCharType="separate"/>
        </w:r>
        <w:r>
          <w:rPr>
            <w:webHidden/>
          </w:rPr>
          <w:t>137</w:t>
        </w:r>
        <w:r>
          <w:rPr>
            <w:webHidden/>
          </w:rPr>
          <w:fldChar w:fldCharType="end"/>
        </w:r>
      </w:hyperlink>
    </w:p>
    <w:p w14:paraId="142971E4"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0" w:history="1">
        <w:r w:rsidRPr="0070704E">
          <w:rPr>
            <w:rStyle w:val="Hyperlink"/>
          </w:rPr>
          <w:t>10.2.</w:t>
        </w:r>
        <w:r>
          <w:rPr>
            <w:rFonts w:asciiTheme="minorHAnsi" w:eastAsiaTheme="minorEastAsia" w:hAnsiTheme="minorHAnsi" w:cstheme="minorBidi"/>
            <w:caps w:val="0"/>
            <w:color w:val="auto"/>
            <w:szCs w:val="22"/>
          </w:rPr>
          <w:tab/>
        </w:r>
        <w:r w:rsidRPr="0070704E">
          <w:rPr>
            <w:rStyle w:val="Hyperlink"/>
          </w:rPr>
          <w:t>PXVIMM ADMIN CODES</w:t>
        </w:r>
        <w:r>
          <w:rPr>
            <w:webHidden/>
          </w:rPr>
          <w:tab/>
        </w:r>
        <w:r>
          <w:rPr>
            <w:webHidden/>
          </w:rPr>
          <w:fldChar w:fldCharType="begin"/>
        </w:r>
        <w:r>
          <w:rPr>
            <w:webHidden/>
          </w:rPr>
          <w:instrText xml:space="preserve"> PAGEREF _Toc468093300 \h </w:instrText>
        </w:r>
        <w:r>
          <w:rPr>
            <w:webHidden/>
          </w:rPr>
        </w:r>
        <w:r>
          <w:rPr>
            <w:webHidden/>
          </w:rPr>
          <w:fldChar w:fldCharType="separate"/>
        </w:r>
        <w:r>
          <w:rPr>
            <w:webHidden/>
          </w:rPr>
          <w:t>140</w:t>
        </w:r>
        <w:r>
          <w:rPr>
            <w:webHidden/>
          </w:rPr>
          <w:fldChar w:fldCharType="end"/>
        </w:r>
      </w:hyperlink>
    </w:p>
    <w:p w14:paraId="1502E563"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1" w:history="1">
        <w:r w:rsidRPr="0070704E">
          <w:rPr>
            <w:rStyle w:val="Hyperlink"/>
          </w:rPr>
          <w:t>10.3.</w:t>
        </w:r>
        <w:r>
          <w:rPr>
            <w:rFonts w:asciiTheme="minorHAnsi" w:eastAsiaTheme="minorEastAsia" w:hAnsiTheme="minorHAnsi" w:cstheme="minorBidi"/>
            <w:caps w:val="0"/>
            <w:color w:val="auto"/>
            <w:szCs w:val="22"/>
          </w:rPr>
          <w:tab/>
        </w:r>
        <w:r w:rsidRPr="0070704E">
          <w:rPr>
            <w:rStyle w:val="Hyperlink"/>
          </w:rPr>
          <w:t>PXVIMM ADMIN ROUTE</w:t>
        </w:r>
        <w:r>
          <w:rPr>
            <w:webHidden/>
          </w:rPr>
          <w:tab/>
        </w:r>
        <w:r>
          <w:rPr>
            <w:webHidden/>
          </w:rPr>
          <w:fldChar w:fldCharType="begin"/>
        </w:r>
        <w:r>
          <w:rPr>
            <w:webHidden/>
          </w:rPr>
          <w:instrText xml:space="preserve"> PAGEREF _Toc468093301 \h </w:instrText>
        </w:r>
        <w:r>
          <w:rPr>
            <w:webHidden/>
          </w:rPr>
        </w:r>
        <w:r>
          <w:rPr>
            <w:webHidden/>
          </w:rPr>
          <w:fldChar w:fldCharType="separate"/>
        </w:r>
        <w:r>
          <w:rPr>
            <w:webHidden/>
          </w:rPr>
          <w:t>140</w:t>
        </w:r>
        <w:r>
          <w:rPr>
            <w:webHidden/>
          </w:rPr>
          <w:fldChar w:fldCharType="end"/>
        </w:r>
      </w:hyperlink>
    </w:p>
    <w:p w14:paraId="2B26CB3A"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2" w:history="1">
        <w:r w:rsidRPr="0070704E">
          <w:rPr>
            <w:rStyle w:val="Hyperlink"/>
          </w:rPr>
          <w:t>10.4.</w:t>
        </w:r>
        <w:r>
          <w:rPr>
            <w:rFonts w:asciiTheme="minorHAnsi" w:eastAsiaTheme="minorEastAsia" w:hAnsiTheme="minorHAnsi" w:cstheme="minorBidi"/>
            <w:caps w:val="0"/>
            <w:color w:val="auto"/>
            <w:szCs w:val="22"/>
          </w:rPr>
          <w:tab/>
        </w:r>
        <w:r w:rsidRPr="0070704E">
          <w:rPr>
            <w:rStyle w:val="Hyperlink"/>
          </w:rPr>
          <w:t>PXVIMM ADMIN SITE</w:t>
        </w:r>
        <w:r>
          <w:rPr>
            <w:webHidden/>
          </w:rPr>
          <w:tab/>
        </w:r>
        <w:r>
          <w:rPr>
            <w:webHidden/>
          </w:rPr>
          <w:fldChar w:fldCharType="begin"/>
        </w:r>
        <w:r>
          <w:rPr>
            <w:webHidden/>
          </w:rPr>
          <w:instrText xml:space="preserve"> PAGEREF _Toc468093302 \h </w:instrText>
        </w:r>
        <w:r>
          <w:rPr>
            <w:webHidden/>
          </w:rPr>
        </w:r>
        <w:r>
          <w:rPr>
            <w:webHidden/>
          </w:rPr>
          <w:fldChar w:fldCharType="separate"/>
        </w:r>
        <w:r>
          <w:rPr>
            <w:webHidden/>
          </w:rPr>
          <w:t>141</w:t>
        </w:r>
        <w:r>
          <w:rPr>
            <w:webHidden/>
          </w:rPr>
          <w:fldChar w:fldCharType="end"/>
        </w:r>
      </w:hyperlink>
    </w:p>
    <w:p w14:paraId="0A4F35C2"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3" w:history="1">
        <w:r w:rsidRPr="0070704E">
          <w:rPr>
            <w:rStyle w:val="Hyperlink"/>
          </w:rPr>
          <w:t>10.5.</w:t>
        </w:r>
        <w:r>
          <w:rPr>
            <w:rFonts w:asciiTheme="minorHAnsi" w:eastAsiaTheme="minorEastAsia" w:hAnsiTheme="minorHAnsi" w:cstheme="minorBidi"/>
            <w:caps w:val="0"/>
            <w:color w:val="auto"/>
            <w:szCs w:val="22"/>
          </w:rPr>
          <w:tab/>
        </w:r>
        <w:r w:rsidRPr="0070704E">
          <w:rPr>
            <w:rStyle w:val="Hyperlink"/>
          </w:rPr>
          <w:t>PXVIMM ICR LIST</w:t>
        </w:r>
        <w:r>
          <w:rPr>
            <w:webHidden/>
          </w:rPr>
          <w:tab/>
        </w:r>
        <w:r>
          <w:rPr>
            <w:webHidden/>
          </w:rPr>
          <w:fldChar w:fldCharType="begin"/>
        </w:r>
        <w:r>
          <w:rPr>
            <w:webHidden/>
          </w:rPr>
          <w:instrText xml:space="preserve"> PAGEREF _Toc468093303 \h </w:instrText>
        </w:r>
        <w:r>
          <w:rPr>
            <w:webHidden/>
          </w:rPr>
        </w:r>
        <w:r>
          <w:rPr>
            <w:webHidden/>
          </w:rPr>
          <w:fldChar w:fldCharType="separate"/>
        </w:r>
        <w:r>
          <w:rPr>
            <w:webHidden/>
          </w:rPr>
          <w:t>141</w:t>
        </w:r>
        <w:r>
          <w:rPr>
            <w:webHidden/>
          </w:rPr>
          <w:fldChar w:fldCharType="end"/>
        </w:r>
      </w:hyperlink>
    </w:p>
    <w:p w14:paraId="1BCE041C"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4" w:history="1">
        <w:r w:rsidRPr="0070704E">
          <w:rPr>
            <w:rStyle w:val="Hyperlink"/>
          </w:rPr>
          <w:t>10.6.</w:t>
        </w:r>
        <w:r>
          <w:rPr>
            <w:rFonts w:asciiTheme="minorHAnsi" w:eastAsiaTheme="minorEastAsia" w:hAnsiTheme="minorHAnsi" w:cstheme="minorBidi"/>
            <w:caps w:val="0"/>
            <w:color w:val="auto"/>
            <w:szCs w:val="22"/>
          </w:rPr>
          <w:tab/>
        </w:r>
        <w:r w:rsidRPr="0070704E">
          <w:rPr>
            <w:rStyle w:val="Hyperlink"/>
          </w:rPr>
          <w:t>PXVIMM IMM DETAILED</w:t>
        </w:r>
        <w:r>
          <w:rPr>
            <w:webHidden/>
          </w:rPr>
          <w:tab/>
        </w:r>
        <w:r>
          <w:rPr>
            <w:webHidden/>
          </w:rPr>
          <w:fldChar w:fldCharType="begin"/>
        </w:r>
        <w:r>
          <w:rPr>
            <w:webHidden/>
          </w:rPr>
          <w:instrText xml:space="preserve"> PAGEREF _Toc468093304 \h </w:instrText>
        </w:r>
        <w:r>
          <w:rPr>
            <w:webHidden/>
          </w:rPr>
        </w:r>
        <w:r>
          <w:rPr>
            <w:webHidden/>
          </w:rPr>
          <w:fldChar w:fldCharType="separate"/>
        </w:r>
        <w:r>
          <w:rPr>
            <w:webHidden/>
          </w:rPr>
          <w:t>142</w:t>
        </w:r>
        <w:r>
          <w:rPr>
            <w:webHidden/>
          </w:rPr>
          <w:fldChar w:fldCharType="end"/>
        </w:r>
      </w:hyperlink>
    </w:p>
    <w:p w14:paraId="4980553A"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5" w:history="1">
        <w:r w:rsidRPr="0070704E">
          <w:rPr>
            <w:rStyle w:val="Hyperlink"/>
          </w:rPr>
          <w:t>10.7.</w:t>
        </w:r>
        <w:r>
          <w:rPr>
            <w:rFonts w:asciiTheme="minorHAnsi" w:eastAsiaTheme="minorEastAsia" w:hAnsiTheme="minorHAnsi" w:cstheme="minorBidi"/>
            <w:caps w:val="0"/>
            <w:color w:val="auto"/>
            <w:szCs w:val="22"/>
          </w:rPr>
          <w:tab/>
        </w:r>
        <w:r w:rsidRPr="0070704E">
          <w:rPr>
            <w:rStyle w:val="Hyperlink"/>
          </w:rPr>
          <w:t>PXVIMM IMM FORMAT</w:t>
        </w:r>
        <w:r>
          <w:rPr>
            <w:webHidden/>
          </w:rPr>
          <w:tab/>
        </w:r>
        <w:r>
          <w:rPr>
            <w:webHidden/>
          </w:rPr>
          <w:fldChar w:fldCharType="begin"/>
        </w:r>
        <w:r>
          <w:rPr>
            <w:webHidden/>
          </w:rPr>
          <w:instrText xml:space="preserve"> PAGEREF _Toc468093305 \h </w:instrText>
        </w:r>
        <w:r>
          <w:rPr>
            <w:webHidden/>
          </w:rPr>
        </w:r>
        <w:r>
          <w:rPr>
            <w:webHidden/>
          </w:rPr>
          <w:fldChar w:fldCharType="separate"/>
        </w:r>
        <w:r>
          <w:rPr>
            <w:webHidden/>
          </w:rPr>
          <w:t>144</w:t>
        </w:r>
        <w:r>
          <w:rPr>
            <w:webHidden/>
          </w:rPr>
          <w:fldChar w:fldCharType="end"/>
        </w:r>
      </w:hyperlink>
    </w:p>
    <w:p w14:paraId="5B526E9B"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6" w:history="1">
        <w:r w:rsidRPr="0070704E">
          <w:rPr>
            <w:rStyle w:val="Hyperlink"/>
          </w:rPr>
          <w:t>10.8.</w:t>
        </w:r>
        <w:r>
          <w:rPr>
            <w:rFonts w:asciiTheme="minorHAnsi" w:eastAsiaTheme="minorEastAsia" w:hAnsiTheme="minorHAnsi" w:cstheme="minorBidi"/>
            <w:caps w:val="0"/>
            <w:color w:val="auto"/>
            <w:szCs w:val="22"/>
          </w:rPr>
          <w:tab/>
        </w:r>
        <w:r w:rsidRPr="0070704E">
          <w:rPr>
            <w:rStyle w:val="Hyperlink"/>
          </w:rPr>
          <w:t>PXVIMM IMM LOT</w:t>
        </w:r>
        <w:r>
          <w:rPr>
            <w:webHidden/>
          </w:rPr>
          <w:tab/>
        </w:r>
        <w:r>
          <w:rPr>
            <w:webHidden/>
          </w:rPr>
          <w:fldChar w:fldCharType="begin"/>
        </w:r>
        <w:r>
          <w:rPr>
            <w:webHidden/>
          </w:rPr>
          <w:instrText xml:space="preserve"> PAGEREF _Toc468093306 \h </w:instrText>
        </w:r>
        <w:r>
          <w:rPr>
            <w:webHidden/>
          </w:rPr>
        </w:r>
        <w:r>
          <w:rPr>
            <w:webHidden/>
          </w:rPr>
          <w:fldChar w:fldCharType="separate"/>
        </w:r>
        <w:r>
          <w:rPr>
            <w:webHidden/>
          </w:rPr>
          <w:t>145</w:t>
        </w:r>
        <w:r>
          <w:rPr>
            <w:webHidden/>
          </w:rPr>
          <w:fldChar w:fldCharType="end"/>
        </w:r>
      </w:hyperlink>
    </w:p>
    <w:p w14:paraId="046A16AA"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07" w:history="1">
        <w:r w:rsidRPr="0070704E">
          <w:rPr>
            <w:rStyle w:val="Hyperlink"/>
          </w:rPr>
          <w:t>10.9.</w:t>
        </w:r>
        <w:r>
          <w:rPr>
            <w:rFonts w:asciiTheme="minorHAnsi" w:eastAsiaTheme="minorEastAsia" w:hAnsiTheme="minorHAnsi" w:cstheme="minorBidi"/>
            <w:caps w:val="0"/>
            <w:color w:val="auto"/>
            <w:szCs w:val="22"/>
          </w:rPr>
          <w:tab/>
        </w:r>
        <w:r w:rsidRPr="0070704E">
          <w:rPr>
            <w:rStyle w:val="Hyperlink"/>
          </w:rPr>
          <w:t>PXVIMM IMM MAN</w:t>
        </w:r>
        <w:r>
          <w:rPr>
            <w:webHidden/>
          </w:rPr>
          <w:tab/>
        </w:r>
        <w:r>
          <w:rPr>
            <w:webHidden/>
          </w:rPr>
          <w:fldChar w:fldCharType="begin"/>
        </w:r>
        <w:r>
          <w:rPr>
            <w:webHidden/>
          </w:rPr>
          <w:instrText xml:space="preserve"> PAGEREF _Toc468093307 \h </w:instrText>
        </w:r>
        <w:r>
          <w:rPr>
            <w:webHidden/>
          </w:rPr>
        </w:r>
        <w:r>
          <w:rPr>
            <w:webHidden/>
          </w:rPr>
          <w:fldChar w:fldCharType="separate"/>
        </w:r>
        <w:r>
          <w:rPr>
            <w:webHidden/>
          </w:rPr>
          <w:t>147</w:t>
        </w:r>
        <w:r>
          <w:rPr>
            <w:webHidden/>
          </w:rPr>
          <w:fldChar w:fldCharType="end"/>
        </w:r>
      </w:hyperlink>
    </w:p>
    <w:p w14:paraId="74F42FE0"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08" w:history="1">
        <w:r w:rsidRPr="0070704E">
          <w:rPr>
            <w:rStyle w:val="Hyperlink"/>
          </w:rPr>
          <w:t>10.10.</w:t>
        </w:r>
        <w:r>
          <w:rPr>
            <w:rFonts w:asciiTheme="minorHAnsi" w:eastAsiaTheme="minorEastAsia" w:hAnsiTheme="minorHAnsi" w:cstheme="minorBidi"/>
            <w:caps w:val="0"/>
            <w:color w:val="auto"/>
            <w:szCs w:val="22"/>
          </w:rPr>
          <w:tab/>
        </w:r>
        <w:r w:rsidRPr="0070704E">
          <w:rPr>
            <w:rStyle w:val="Hyperlink"/>
          </w:rPr>
          <w:t>PXVIMM IMM SHORT LIST</w:t>
        </w:r>
        <w:r>
          <w:rPr>
            <w:webHidden/>
          </w:rPr>
          <w:tab/>
        </w:r>
        <w:r>
          <w:rPr>
            <w:webHidden/>
          </w:rPr>
          <w:fldChar w:fldCharType="begin"/>
        </w:r>
        <w:r>
          <w:rPr>
            <w:webHidden/>
          </w:rPr>
          <w:instrText xml:space="preserve"> PAGEREF _Toc468093308 \h </w:instrText>
        </w:r>
        <w:r>
          <w:rPr>
            <w:webHidden/>
          </w:rPr>
        </w:r>
        <w:r>
          <w:rPr>
            <w:webHidden/>
          </w:rPr>
          <w:fldChar w:fldCharType="separate"/>
        </w:r>
        <w:r>
          <w:rPr>
            <w:webHidden/>
          </w:rPr>
          <w:t>148</w:t>
        </w:r>
        <w:r>
          <w:rPr>
            <w:webHidden/>
          </w:rPr>
          <w:fldChar w:fldCharType="end"/>
        </w:r>
      </w:hyperlink>
    </w:p>
    <w:p w14:paraId="56DDA673"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09" w:history="1">
        <w:r w:rsidRPr="0070704E">
          <w:rPr>
            <w:rStyle w:val="Hyperlink"/>
          </w:rPr>
          <w:t>10.11.</w:t>
        </w:r>
        <w:r>
          <w:rPr>
            <w:rFonts w:asciiTheme="minorHAnsi" w:eastAsiaTheme="minorEastAsia" w:hAnsiTheme="minorHAnsi" w:cstheme="minorBidi"/>
            <w:caps w:val="0"/>
            <w:color w:val="auto"/>
            <w:szCs w:val="22"/>
          </w:rPr>
          <w:tab/>
        </w:r>
        <w:r w:rsidRPr="0070704E">
          <w:rPr>
            <w:rStyle w:val="Hyperlink"/>
          </w:rPr>
          <w:t>PXVIMM IMMDATA</w:t>
        </w:r>
        <w:r>
          <w:rPr>
            <w:webHidden/>
          </w:rPr>
          <w:tab/>
        </w:r>
        <w:r>
          <w:rPr>
            <w:webHidden/>
          </w:rPr>
          <w:fldChar w:fldCharType="begin"/>
        </w:r>
        <w:r>
          <w:rPr>
            <w:webHidden/>
          </w:rPr>
          <w:instrText xml:space="preserve"> PAGEREF _Toc468093309 \h </w:instrText>
        </w:r>
        <w:r>
          <w:rPr>
            <w:webHidden/>
          </w:rPr>
        </w:r>
        <w:r>
          <w:rPr>
            <w:webHidden/>
          </w:rPr>
          <w:fldChar w:fldCharType="separate"/>
        </w:r>
        <w:r>
          <w:rPr>
            <w:webHidden/>
          </w:rPr>
          <w:t>149</w:t>
        </w:r>
        <w:r>
          <w:rPr>
            <w:webHidden/>
          </w:rPr>
          <w:fldChar w:fldCharType="end"/>
        </w:r>
      </w:hyperlink>
    </w:p>
    <w:p w14:paraId="10477035"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0" w:history="1">
        <w:r w:rsidRPr="0070704E">
          <w:rPr>
            <w:rStyle w:val="Hyperlink"/>
          </w:rPr>
          <w:t>10.12.</w:t>
        </w:r>
        <w:r>
          <w:rPr>
            <w:rFonts w:asciiTheme="minorHAnsi" w:eastAsiaTheme="minorEastAsia" w:hAnsiTheme="minorHAnsi" w:cstheme="minorBidi"/>
            <w:caps w:val="0"/>
            <w:color w:val="auto"/>
            <w:szCs w:val="22"/>
          </w:rPr>
          <w:tab/>
        </w:r>
        <w:r w:rsidRPr="0070704E">
          <w:rPr>
            <w:rStyle w:val="Hyperlink"/>
          </w:rPr>
          <w:t>PXVIMM INFO SOURCE</w:t>
        </w:r>
        <w:r>
          <w:rPr>
            <w:webHidden/>
          </w:rPr>
          <w:tab/>
        </w:r>
        <w:r>
          <w:rPr>
            <w:webHidden/>
          </w:rPr>
          <w:fldChar w:fldCharType="begin"/>
        </w:r>
        <w:r>
          <w:rPr>
            <w:webHidden/>
          </w:rPr>
          <w:instrText xml:space="preserve"> PAGEREF _Toc468093310 \h </w:instrText>
        </w:r>
        <w:r>
          <w:rPr>
            <w:webHidden/>
          </w:rPr>
        </w:r>
        <w:r>
          <w:rPr>
            <w:webHidden/>
          </w:rPr>
          <w:fldChar w:fldCharType="separate"/>
        </w:r>
        <w:r>
          <w:rPr>
            <w:webHidden/>
          </w:rPr>
          <w:t>150</w:t>
        </w:r>
        <w:r>
          <w:rPr>
            <w:webHidden/>
          </w:rPr>
          <w:fldChar w:fldCharType="end"/>
        </w:r>
      </w:hyperlink>
    </w:p>
    <w:p w14:paraId="1FA86059"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1" w:history="1">
        <w:r w:rsidRPr="0070704E">
          <w:rPr>
            <w:rStyle w:val="Hyperlink"/>
          </w:rPr>
          <w:t>10.13.</w:t>
        </w:r>
        <w:r>
          <w:rPr>
            <w:rFonts w:asciiTheme="minorHAnsi" w:eastAsiaTheme="minorEastAsia" w:hAnsiTheme="minorHAnsi" w:cstheme="minorBidi"/>
            <w:caps w:val="0"/>
            <w:color w:val="auto"/>
            <w:szCs w:val="22"/>
          </w:rPr>
          <w:tab/>
        </w:r>
        <w:r w:rsidRPr="0070704E">
          <w:rPr>
            <w:rStyle w:val="Hyperlink"/>
          </w:rPr>
          <w:t>PXVIMM VICR EVENTS</w:t>
        </w:r>
        <w:r>
          <w:rPr>
            <w:webHidden/>
          </w:rPr>
          <w:tab/>
        </w:r>
        <w:r>
          <w:rPr>
            <w:webHidden/>
          </w:rPr>
          <w:fldChar w:fldCharType="begin"/>
        </w:r>
        <w:r>
          <w:rPr>
            <w:webHidden/>
          </w:rPr>
          <w:instrText xml:space="preserve"> PAGEREF _Toc468093311 \h </w:instrText>
        </w:r>
        <w:r>
          <w:rPr>
            <w:webHidden/>
          </w:rPr>
        </w:r>
        <w:r>
          <w:rPr>
            <w:webHidden/>
          </w:rPr>
          <w:fldChar w:fldCharType="separate"/>
        </w:r>
        <w:r>
          <w:rPr>
            <w:webHidden/>
          </w:rPr>
          <w:t>150</w:t>
        </w:r>
        <w:r>
          <w:rPr>
            <w:webHidden/>
          </w:rPr>
          <w:fldChar w:fldCharType="end"/>
        </w:r>
      </w:hyperlink>
    </w:p>
    <w:p w14:paraId="1984E790"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2" w:history="1">
        <w:r w:rsidRPr="0070704E">
          <w:rPr>
            <w:rStyle w:val="Hyperlink"/>
          </w:rPr>
          <w:t>10.14.</w:t>
        </w:r>
        <w:r>
          <w:rPr>
            <w:rFonts w:asciiTheme="minorHAnsi" w:eastAsiaTheme="minorEastAsia" w:hAnsiTheme="minorHAnsi" w:cstheme="minorBidi"/>
            <w:caps w:val="0"/>
            <w:color w:val="auto"/>
            <w:szCs w:val="22"/>
          </w:rPr>
          <w:tab/>
        </w:r>
        <w:r w:rsidRPr="0070704E">
          <w:rPr>
            <w:rStyle w:val="Hyperlink"/>
          </w:rPr>
          <w:t>PXVIMM VIS</w:t>
        </w:r>
        <w:r>
          <w:rPr>
            <w:webHidden/>
          </w:rPr>
          <w:tab/>
        </w:r>
        <w:r>
          <w:rPr>
            <w:webHidden/>
          </w:rPr>
          <w:fldChar w:fldCharType="begin"/>
        </w:r>
        <w:r>
          <w:rPr>
            <w:webHidden/>
          </w:rPr>
          <w:instrText xml:space="preserve"> PAGEREF _Toc468093312 \h </w:instrText>
        </w:r>
        <w:r>
          <w:rPr>
            <w:webHidden/>
          </w:rPr>
        </w:r>
        <w:r>
          <w:rPr>
            <w:webHidden/>
          </w:rPr>
          <w:fldChar w:fldCharType="separate"/>
        </w:r>
        <w:r>
          <w:rPr>
            <w:webHidden/>
          </w:rPr>
          <w:t>151</w:t>
        </w:r>
        <w:r>
          <w:rPr>
            <w:webHidden/>
          </w:rPr>
          <w:fldChar w:fldCharType="end"/>
        </w:r>
      </w:hyperlink>
    </w:p>
    <w:p w14:paraId="1AB43FC1"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3" w:history="1">
        <w:r w:rsidRPr="0070704E">
          <w:rPr>
            <w:rStyle w:val="Hyperlink"/>
          </w:rPr>
          <w:t>10.15.</w:t>
        </w:r>
        <w:r>
          <w:rPr>
            <w:rFonts w:asciiTheme="minorHAnsi" w:eastAsiaTheme="minorEastAsia" w:hAnsiTheme="minorHAnsi" w:cstheme="minorBidi"/>
            <w:caps w:val="0"/>
            <w:color w:val="auto"/>
            <w:szCs w:val="22"/>
          </w:rPr>
          <w:tab/>
        </w:r>
        <w:r w:rsidRPr="0070704E">
          <w:rPr>
            <w:rStyle w:val="Hyperlink"/>
          </w:rPr>
          <w:t>PXVIMM IMM DISCLOSURE</w:t>
        </w:r>
        <w:r>
          <w:rPr>
            <w:webHidden/>
          </w:rPr>
          <w:tab/>
        </w:r>
        <w:r>
          <w:rPr>
            <w:webHidden/>
          </w:rPr>
          <w:fldChar w:fldCharType="begin"/>
        </w:r>
        <w:r>
          <w:rPr>
            <w:webHidden/>
          </w:rPr>
          <w:instrText xml:space="preserve"> PAGEREF _Toc468093313 \h </w:instrText>
        </w:r>
        <w:r>
          <w:rPr>
            <w:webHidden/>
          </w:rPr>
        </w:r>
        <w:r>
          <w:rPr>
            <w:webHidden/>
          </w:rPr>
          <w:fldChar w:fldCharType="separate"/>
        </w:r>
        <w:r>
          <w:rPr>
            <w:webHidden/>
          </w:rPr>
          <w:t>153</w:t>
        </w:r>
        <w:r>
          <w:rPr>
            <w:webHidden/>
          </w:rPr>
          <w:fldChar w:fldCharType="end"/>
        </w:r>
      </w:hyperlink>
    </w:p>
    <w:p w14:paraId="0FFE8AAF"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4" w:history="1">
        <w:r w:rsidRPr="0070704E">
          <w:rPr>
            <w:rStyle w:val="Hyperlink"/>
          </w:rPr>
          <w:t>10.16.</w:t>
        </w:r>
        <w:r>
          <w:rPr>
            <w:rFonts w:asciiTheme="minorHAnsi" w:eastAsiaTheme="minorEastAsia" w:hAnsiTheme="minorHAnsi" w:cstheme="minorBidi"/>
            <w:caps w:val="0"/>
            <w:color w:val="auto"/>
            <w:szCs w:val="22"/>
          </w:rPr>
          <w:tab/>
        </w:r>
        <w:r w:rsidRPr="0070704E">
          <w:rPr>
            <w:rStyle w:val="Hyperlink"/>
          </w:rPr>
          <w:t>PXVIMM VIMM DATA</w:t>
        </w:r>
        <w:r>
          <w:rPr>
            <w:webHidden/>
          </w:rPr>
          <w:tab/>
        </w:r>
        <w:r>
          <w:rPr>
            <w:webHidden/>
          </w:rPr>
          <w:fldChar w:fldCharType="begin"/>
        </w:r>
        <w:r>
          <w:rPr>
            <w:webHidden/>
          </w:rPr>
          <w:instrText xml:space="preserve"> PAGEREF _Toc468093314 \h </w:instrText>
        </w:r>
        <w:r>
          <w:rPr>
            <w:webHidden/>
          </w:rPr>
        </w:r>
        <w:r>
          <w:rPr>
            <w:webHidden/>
          </w:rPr>
          <w:fldChar w:fldCharType="separate"/>
        </w:r>
        <w:r>
          <w:rPr>
            <w:webHidden/>
          </w:rPr>
          <w:t>153</w:t>
        </w:r>
        <w:r>
          <w:rPr>
            <w:webHidden/>
          </w:rPr>
          <w:fldChar w:fldCharType="end"/>
        </w:r>
      </w:hyperlink>
    </w:p>
    <w:p w14:paraId="331B1E90"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5" w:history="1">
        <w:r w:rsidRPr="0070704E">
          <w:rPr>
            <w:rStyle w:val="Hyperlink"/>
          </w:rPr>
          <w:t>10.17.</w:t>
        </w:r>
        <w:r>
          <w:rPr>
            <w:rFonts w:asciiTheme="minorHAnsi" w:eastAsiaTheme="minorEastAsia" w:hAnsiTheme="minorHAnsi" w:cstheme="minorBidi"/>
            <w:caps w:val="0"/>
            <w:color w:val="auto"/>
            <w:szCs w:val="22"/>
          </w:rPr>
          <w:tab/>
        </w:r>
        <w:r w:rsidRPr="0070704E">
          <w:rPr>
            <w:rStyle w:val="Hyperlink"/>
          </w:rPr>
          <w:t>PXVSK DEF SITES</w:t>
        </w:r>
        <w:r>
          <w:rPr>
            <w:webHidden/>
          </w:rPr>
          <w:tab/>
        </w:r>
        <w:r>
          <w:rPr>
            <w:webHidden/>
          </w:rPr>
          <w:fldChar w:fldCharType="begin"/>
        </w:r>
        <w:r>
          <w:rPr>
            <w:webHidden/>
          </w:rPr>
          <w:instrText xml:space="preserve"> PAGEREF _Toc468093315 \h </w:instrText>
        </w:r>
        <w:r>
          <w:rPr>
            <w:webHidden/>
          </w:rPr>
        </w:r>
        <w:r>
          <w:rPr>
            <w:webHidden/>
          </w:rPr>
          <w:fldChar w:fldCharType="separate"/>
        </w:r>
        <w:r>
          <w:rPr>
            <w:webHidden/>
          </w:rPr>
          <w:t>159</w:t>
        </w:r>
        <w:r>
          <w:rPr>
            <w:webHidden/>
          </w:rPr>
          <w:fldChar w:fldCharType="end"/>
        </w:r>
      </w:hyperlink>
    </w:p>
    <w:p w14:paraId="32703CA0"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6" w:history="1">
        <w:r w:rsidRPr="0070704E">
          <w:rPr>
            <w:rStyle w:val="Hyperlink"/>
          </w:rPr>
          <w:t>10.18.</w:t>
        </w:r>
        <w:r>
          <w:rPr>
            <w:rFonts w:asciiTheme="minorHAnsi" w:eastAsiaTheme="minorEastAsia" w:hAnsiTheme="minorHAnsi" w:cstheme="minorBidi"/>
            <w:caps w:val="0"/>
            <w:color w:val="auto"/>
            <w:szCs w:val="22"/>
          </w:rPr>
          <w:tab/>
        </w:r>
        <w:r w:rsidRPr="0070704E">
          <w:rPr>
            <w:rStyle w:val="Hyperlink"/>
          </w:rPr>
          <w:t>PXVSK SKIN SHORT LIST</w:t>
        </w:r>
        <w:r>
          <w:rPr>
            <w:webHidden/>
          </w:rPr>
          <w:tab/>
        </w:r>
        <w:r>
          <w:rPr>
            <w:webHidden/>
          </w:rPr>
          <w:fldChar w:fldCharType="begin"/>
        </w:r>
        <w:r>
          <w:rPr>
            <w:webHidden/>
          </w:rPr>
          <w:instrText xml:space="preserve"> PAGEREF _Toc468093316 \h </w:instrText>
        </w:r>
        <w:r>
          <w:rPr>
            <w:webHidden/>
          </w:rPr>
        </w:r>
        <w:r>
          <w:rPr>
            <w:webHidden/>
          </w:rPr>
          <w:fldChar w:fldCharType="separate"/>
        </w:r>
        <w:r>
          <w:rPr>
            <w:webHidden/>
          </w:rPr>
          <w:t>159</w:t>
        </w:r>
        <w:r>
          <w:rPr>
            <w:webHidden/>
          </w:rPr>
          <w:fldChar w:fldCharType="end"/>
        </w:r>
      </w:hyperlink>
    </w:p>
    <w:p w14:paraId="16D29673"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17" w:history="1">
        <w:r w:rsidRPr="0070704E">
          <w:rPr>
            <w:rStyle w:val="Hyperlink"/>
          </w:rPr>
          <w:t>10.19.</w:t>
        </w:r>
        <w:r>
          <w:rPr>
            <w:rFonts w:asciiTheme="minorHAnsi" w:eastAsiaTheme="minorEastAsia" w:hAnsiTheme="minorHAnsi" w:cstheme="minorBidi"/>
            <w:caps w:val="0"/>
            <w:color w:val="auto"/>
            <w:szCs w:val="22"/>
          </w:rPr>
          <w:tab/>
        </w:r>
        <w:r w:rsidRPr="0070704E">
          <w:rPr>
            <w:rStyle w:val="Hyperlink"/>
          </w:rPr>
          <w:t>PXVSK V SKIN TEST LIST</w:t>
        </w:r>
        <w:r>
          <w:rPr>
            <w:webHidden/>
          </w:rPr>
          <w:tab/>
        </w:r>
        <w:r>
          <w:rPr>
            <w:webHidden/>
          </w:rPr>
          <w:fldChar w:fldCharType="begin"/>
        </w:r>
        <w:r>
          <w:rPr>
            <w:webHidden/>
          </w:rPr>
          <w:instrText xml:space="preserve"> PAGEREF _Toc468093317 \h </w:instrText>
        </w:r>
        <w:r>
          <w:rPr>
            <w:webHidden/>
          </w:rPr>
        </w:r>
        <w:r>
          <w:rPr>
            <w:webHidden/>
          </w:rPr>
          <w:fldChar w:fldCharType="separate"/>
        </w:r>
        <w:r>
          <w:rPr>
            <w:webHidden/>
          </w:rPr>
          <w:t>159</w:t>
        </w:r>
        <w:r>
          <w:rPr>
            <w:webHidden/>
          </w:rPr>
          <w:fldChar w:fldCharType="end"/>
        </w:r>
      </w:hyperlink>
    </w:p>
    <w:p w14:paraId="27E288D4"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18" w:history="1">
        <w:r w:rsidRPr="0070704E">
          <w:rPr>
            <w:rStyle w:val="Hyperlink"/>
          </w:rPr>
          <w:t>11.0</w:t>
        </w:r>
        <w:r>
          <w:rPr>
            <w:rFonts w:asciiTheme="minorHAnsi" w:eastAsiaTheme="minorEastAsia" w:hAnsiTheme="minorHAnsi" w:cstheme="minorBidi"/>
            <w:b w:val="0"/>
            <w:bCs w:val="0"/>
            <w:caps w:val="0"/>
            <w:color w:val="auto"/>
            <w:sz w:val="22"/>
            <w:szCs w:val="22"/>
          </w:rPr>
          <w:tab/>
        </w:r>
        <w:r w:rsidRPr="0070704E">
          <w:rPr>
            <w:rStyle w:val="Hyperlink"/>
          </w:rPr>
          <w:t>Generating Online Documentation</w:t>
        </w:r>
        <w:r>
          <w:rPr>
            <w:webHidden/>
          </w:rPr>
          <w:tab/>
        </w:r>
        <w:r>
          <w:rPr>
            <w:webHidden/>
          </w:rPr>
          <w:fldChar w:fldCharType="begin"/>
        </w:r>
        <w:r>
          <w:rPr>
            <w:webHidden/>
          </w:rPr>
          <w:instrText xml:space="preserve"> PAGEREF _Toc468093318 \h </w:instrText>
        </w:r>
        <w:r>
          <w:rPr>
            <w:webHidden/>
          </w:rPr>
        </w:r>
        <w:r>
          <w:rPr>
            <w:webHidden/>
          </w:rPr>
          <w:fldChar w:fldCharType="separate"/>
        </w:r>
        <w:r>
          <w:rPr>
            <w:webHidden/>
          </w:rPr>
          <w:t>160</w:t>
        </w:r>
        <w:r>
          <w:rPr>
            <w:webHidden/>
          </w:rPr>
          <w:fldChar w:fldCharType="end"/>
        </w:r>
      </w:hyperlink>
    </w:p>
    <w:p w14:paraId="38A7F8B2"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19" w:history="1">
        <w:r w:rsidRPr="0070704E">
          <w:rPr>
            <w:rStyle w:val="Hyperlink"/>
          </w:rPr>
          <w:t>11.1.</w:t>
        </w:r>
        <w:r>
          <w:rPr>
            <w:rFonts w:asciiTheme="minorHAnsi" w:eastAsiaTheme="minorEastAsia" w:hAnsiTheme="minorHAnsi" w:cstheme="minorBidi"/>
            <w:caps w:val="0"/>
            <w:color w:val="auto"/>
            <w:szCs w:val="22"/>
          </w:rPr>
          <w:tab/>
        </w:r>
        <w:r w:rsidRPr="0070704E">
          <w:rPr>
            <w:rStyle w:val="Hyperlink"/>
          </w:rPr>
          <w:t>Routines</w:t>
        </w:r>
        <w:r>
          <w:rPr>
            <w:webHidden/>
          </w:rPr>
          <w:tab/>
        </w:r>
        <w:r>
          <w:rPr>
            <w:webHidden/>
          </w:rPr>
          <w:fldChar w:fldCharType="begin"/>
        </w:r>
        <w:r>
          <w:rPr>
            <w:webHidden/>
          </w:rPr>
          <w:instrText xml:space="preserve"> PAGEREF _Toc468093319 \h </w:instrText>
        </w:r>
        <w:r>
          <w:rPr>
            <w:webHidden/>
          </w:rPr>
        </w:r>
        <w:r>
          <w:rPr>
            <w:webHidden/>
          </w:rPr>
          <w:fldChar w:fldCharType="separate"/>
        </w:r>
        <w:r>
          <w:rPr>
            <w:webHidden/>
          </w:rPr>
          <w:t>160</w:t>
        </w:r>
        <w:r>
          <w:rPr>
            <w:webHidden/>
          </w:rPr>
          <w:fldChar w:fldCharType="end"/>
        </w:r>
      </w:hyperlink>
    </w:p>
    <w:p w14:paraId="1EFC89AD"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0" w:history="1">
        <w:r w:rsidRPr="0070704E">
          <w:rPr>
            <w:rStyle w:val="Hyperlink"/>
          </w:rPr>
          <w:t>11.2.</w:t>
        </w:r>
        <w:r>
          <w:rPr>
            <w:rFonts w:asciiTheme="minorHAnsi" w:eastAsiaTheme="minorEastAsia" w:hAnsiTheme="minorHAnsi" w:cstheme="minorBidi"/>
            <w:caps w:val="0"/>
            <w:color w:val="auto"/>
            <w:szCs w:val="22"/>
          </w:rPr>
          <w:tab/>
        </w:r>
        <w:r w:rsidRPr="0070704E">
          <w:rPr>
            <w:rStyle w:val="Hyperlink"/>
          </w:rPr>
          <w:t>Globals</w:t>
        </w:r>
        <w:r>
          <w:rPr>
            <w:webHidden/>
          </w:rPr>
          <w:tab/>
        </w:r>
        <w:r>
          <w:rPr>
            <w:webHidden/>
          </w:rPr>
          <w:fldChar w:fldCharType="begin"/>
        </w:r>
        <w:r>
          <w:rPr>
            <w:webHidden/>
          </w:rPr>
          <w:instrText xml:space="preserve"> PAGEREF _Toc468093320 \h </w:instrText>
        </w:r>
        <w:r>
          <w:rPr>
            <w:webHidden/>
          </w:rPr>
        </w:r>
        <w:r>
          <w:rPr>
            <w:webHidden/>
          </w:rPr>
          <w:fldChar w:fldCharType="separate"/>
        </w:r>
        <w:r>
          <w:rPr>
            <w:webHidden/>
          </w:rPr>
          <w:t>161</w:t>
        </w:r>
        <w:r>
          <w:rPr>
            <w:webHidden/>
          </w:rPr>
          <w:fldChar w:fldCharType="end"/>
        </w:r>
      </w:hyperlink>
    </w:p>
    <w:p w14:paraId="593A707D"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1" w:history="1">
        <w:r w:rsidRPr="0070704E">
          <w:rPr>
            <w:rStyle w:val="Hyperlink"/>
          </w:rPr>
          <w:t>11.3.</w:t>
        </w:r>
        <w:r>
          <w:rPr>
            <w:rFonts w:asciiTheme="minorHAnsi" w:eastAsiaTheme="minorEastAsia" w:hAnsiTheme="minorHAnsi" w:cstheme="minorBidi"/>
            <w:caps w:val="0"/>
            <w:color w:val="auto"/>
            <w:szCs w:val="22"/>
          </w:rPr>
          <w:tab/>
        </w:r>
        <w:r w:rsidRPr="0070704E">
          <w:rPr>
            <w:rStyle w:val="Hyperlink"/>
          </w:rPr>
          <w:t>Files</w:t>
        </w:r>
        <w:r>
          <w:rPr>
            <w:webHidden/>
          </w:rPr>
          <w:tab/>
        </w:r>
        <w:r>
          <w:rPr>
            <w:webHidden/>
          </w:rPr>
          <w:fldChar w:fldCharType="begin"/>
        </w:r>
        <w:r>
          <w:rPr>
            <w:webHidden/>
          </w:rPr>
          <w:instrText xml:space="preserve"> PAGEREF _Toc468093321 \h </w:instrText>
        </w:r>
        <w:r>
          <w:rPr>
            <w:webHidden/>
          </w:rPr>
        </w:r>
        <w:r>
          <w:rPr>
            <w:webHidden/>
          </w:rPr>
          <w:fldChar w:fldCharType="separate"/>
        </w:r>
        <w:r>
          <w:rPr>
            <w:webHidden/>
          </w:rPr>
          <w:t>161</w:t>
        </w:r>
        <w:r>
          <w:rPr>
            <w:webHidden/>
          </w:rPr>
          <w:fldChar w:fldCharType="end"/>
        </w:r>
      </w:hyperlink>
    </w:p>
    <w:p w14:paraId="31FA3F8E"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2" w:history="1">
        <w:r w:rsidRPr="0070704E">
          <w:rPr>
            <w:rStyle w:val="Hyperlink"/>
          </w:rPr>
          <w:t>11.4.</w:t>
        </w:r>
        <w:r>
          <w:rPr>
            <w:rFonts w:asciiTheme="minorHAnsi" w:eastAsiaTheme="minorEastAsia" w:hAnsiTheme="minorHAnsi" w:cstheme="minorBidi"/>
            <w:caps w:val="0"/>
            <w:color w:val="auto"/>
            <w:szCs w:val="22"/>
          </w:rPr>
          <w:tab/>
        </w:r>
        <w:r w:rsidRPr="0070704E">
          <w:rPr>
            <w:rStyle w:val="Hyperlink"/>
          </w:rPr>
          <w:t>XINDEX</w:t>
        </w:r>
        <w:r>
          <w:rPr>
            <w:webHidden/>
          </w:rPr>
          <w:tab/>
        </w:r>
        <w:r>
          <w:rPr>
            <w:webHidden/>
          </w:rPr>
          <w:fldChar w:fldCharType="begin"/>
        </w:r>
        <w:r>
          <w:rPr>
            <w:webHidden/>
          </w:rPr>
          <w:instrText xml:space="preserve"> PAGEREF _Toc468093322 \h </w:instrText>
        </w:r>
        <w:r>
          <w:rPr>
            <w:webHidden/>
          </w:rPr>
        </w:r>
        <w:r>
          <w:rPr>
            <w:webHidden/>
          </w:rPr>
          <w:fldChar w:fldCharType="separate"/>
        </w:r>
        <w:r>
          <w:rPr>
            <w:webHidden/>
          </w:rPr>
          <w:t>161</w:t>
        </w:r>
        <w:r>
          <w:rPr>
            <w:webHidden/>
          </w:rPr>
          <w:fldChar w:fldCharType="end"/>
        </w:r>
      </w:hyperlink>
    </w:p>
    <w:p w14:paraId="686503C0"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3" w:history="1">
        <w:r w:rsidRPr="0070704E">
          <w:rPr>
            <w:rStyle w:val="Hyperlink"/>
          </w:rPr>
          <w:t>11.5.</w:t>
        </w:r>
        <w:r>
          <w:rPr>
            <w:rFonts w:asciiTheme="minorHAnsi" w:eastAsiaTheme="minorEastAsia" w:hAnsiTheme="minorHAnsi" w:cstheme="minorBidi"/>
            <w:caps w:val="0"/>
            <w:color w:val="auto"/>
            <w:szCs w:val="22"/>
          </w:rPr>
          <w:tab/>
        </w:r>
        <w:r w:rsidRPr="0070704E">
          <w:rPr>
            <w:rStyle w:val="Hyperlink"/>
          </w:rPr>
          <w:t>Data Dictionaries</w:t>
        </w:r>
        <w:r>
          <w:rPr>
            <w:webHidden/>
          </w:rPr>
          <w:tab/>
        </w:r>
        <w:r>
          <w:rPr>
            <w:webHidden/>
          </w:rPr>
          <w:fldChar w:fldCharType="begin"/>
        </w:r>
        <w:r>
          <w:rPr>
            <w:webHidden/>
          </w:rPr>
          <w:instrText xml:space="preserve"> PAGEREF _Toc468093323 \h </w:instrText>
        </w:r>
        <w:r>
          <w:rPr>
            <w:webHidden/>
          </w:rPr>
        </w:r>
        <w:r>
          <w:rPr>
            <w:webHidden/>
          </w:rPr>
          <w:fldChar w:fldCharType="separate"/>
        </w:r>
        <w:r>
          <w:rPr>
            <w:webHidden/>
          </w:rPr>
          <w:t>161</w:t>
        </w:r>
        <w:r>
          <w:rPr>
            <w:webHidden/>
          </w:rPr>
          <w:fldChar w:fldCharType="end"/>
        </w:r>
      </w:hyperlink>
    </w:p>
    <w:p w14:paraId="064DBC70"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24" w:history="1">
        <w:r w:rsidRPr="0070704E">
          <w:rPr>
            <w:rStyle w:val="Hyperlink"/>
          </w:rPr>
          <w:t>12.0</w:t>
        </w:r>
        <w:r>
          <w:rPr>
            <w:rFonts w:asciiTheme="minorHAnsi" w:eastAsiaTheme="minorEastAsia" w:hAnsiTheme="minorHAnsi" w:cstheme="minorBidi"/>
            <w:b w:val="0"/>
            <w:bCs w:val="0"/>
            <w:caps w:val="0"/>
            <w:color w:val="auto"/>
            <w:sz w:val="22"/>
            <w:szCs w:val="22"/>
          </w:rPr>
          <w:tab/>
        </w:r>
        <w:r w:rsidRPr="0070704E">
          <w:rPr>
            <w:rStyle w:val="Hyperlink"/>
          </w:rPr>
          <w:t>Troubleshooting and Helpful Hints</w:t>
        </w:r>
        <w:r>
          <w:rPr>
            <w:webHidden/>
          </w:rPr>
          <w:tab/>
        </w:r>
        <w:r>
          <w:rPr>
            <w:webHidden/>
          </w:rPr>
          <w:fldChar w:fldCharType="begin"/>
        </w:r>
        <w:r>
          <w:rPr>
            <w:webHidden/>
          </w:rPr>
          <w:instrText xml:space="preserve"> PAGEREF _Toc468093324 \h </w:instrText>
        </w:r>
        <w:r>
          <w:rPr>
            <w:webHidden/>
          </w:rPr>
        </w:r>
        <w:r>
          <w:rPr>
            <w:webHidden/>
          </w:rPr>
          <w:fldChar w:fldCharType="separate"/>
        </w:r>
        <w:r>
          <w:rPr>
            <w:webHidden/>
          </w:rPr>
          <w:t>162</w:t>
        </w:r>
        <w:r>
          <w:rPr>
            <w:webHidden/>
          </w:rPr>
          <w:fldChar w:fldCharType="end"/>
        </w:r>
      </w:hyperlink>
    </w:p>
    <w:p w14:paraId="6F42C670"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5" w:history="1">
        <w:r w:rsidRPr="0070704E">
          <w:rPr>
            <w:rStyle w:val="Hyperlink"/>
          </w:rPr>
          <w:t>12.1.</w:t>
        </w:r>
        <w:r>
          <w:rPr>
            <w:rFonts w:asciiTheme="minorHAnsi" w:eastAsiaTheme="minorEastAsia" w:hAnsiTheme="minorHAnsi" w:cstheme="minorBidi"/>
            <w:caps w:val="0"/>
            <w:color w:val="auto"/>
            <w:szCs w:val="22"/>
          </w:rPr>
          <w:tab/>
        </w:r>
        <w:r w:rsidRPr="0070704E">
          <w:rPr>
            <w:rStyle w:val="Hyperlink"/>
          </w:rPr>
          <w:t>Shortcuts</w:t>
        </w:r>
        <w:r>
          <w:rPr>
            <w:webHidden/>
          </w:rPr>
          <w:tab/>
        </w:r>
        <w:r>
          <w:rPr>
            <w:webHidden/>
          </w:rPr>
          <w:fldChar w:fldCharType="begin"/>
        </w:r>
        <w:r>
          <w:rPr>
            <w:webHidden/>
          </w:rPr>
          <w:instrText xml:space="preserve"> PAGEREF _Toc468093325 \h </w:instrText>
        </w:r>
        <w:r>
          <w:rPr>
            <w:webHidden/>
          </w:rPr>
        </w:r>
        <w:r>
          <w:rPr>
            <w:webHidden/>
          </w:rPr>
          <w:fldChar w:fldCharType="separate"/>
        </w:r>
        <w:r>
          <w:rPr>
            <w:webHidden/>
          </w:rPr>
          <w:t>162</w:t>
        </w:r>
        <w:r>
          <w:rPr>
            <w:webHidden/>
          </w:rPr>
          <w:fldChar w:fldCharType="end"/>
        </w:r>
      </w:hyperlink>
    </w:p>
    <w:p w14:paraId="6FC3A7E7"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6" w:history="1">
        <w:r w:rsidRPr="0070704E">
          <w:rPr>
            <w:rStyle w:val="Hyperlink"/>
          </w:rPr>
          <w:t>12.2.</w:t>
        </w:r>
        <w:r>
          <w:rPr>
            <w:rFonts w:asciiTheme="minorHAnsi" w:eastAsiaTheme="minorEastAsia" w:hAnsiTheme="minorHAnsi" w:cstheme="minorBidi"/>
            <w:caps w:val="0"/>
            <w:color w:val="auto"/>
            <w:szCs w:val="22"/>
          </w:rPr>
          <w:tab/>
        </w:r>
        <w:r w:rsidRPr="0070704E">
          <w:rPr>
            <w:rStyle w:val="Hyperlink"/>
          </w:rPr>
          <w:t>Device Interface Error Report</w:t>
        </w:r>
        <w:r>
          <w:rPr>
            <w:webHidden/>
          </w:rPr>
          <w:tab/>
        </w:r>
        <w:r>
          <w:rPr>
            <w:webHidden/>
          </w:rPr>
          <w:fldChar w:fldCharType="begin"/>
        </w:r>
        <w:r>
          <w:rPr>
            <w:webHidden/>
          </w:rPr>
          <w:instrText xml:space="preserve"> PAGEREF _Toc468093326 \h </w:instrText>
        </w:r>
        <w:r>
          <w:rPr>
            <w:webHidden/>
          </w:rPr>
        </w:r>
        <w:r>
          <w:rPr>
            <w:webHidden/>
          </w:rPr>
          <w:fldChar w:fldCharType="separate"/>
        </w:r>
        <w:r>
          <w:rPr>
            <w:webHidden/>
          </w:rPr>
          <w:t>162</w:t>
        </w:r>
        <w:r>
          <w:rPr>
            <w:webHidden/>
          </w:rPr>
          <w:fldChar w:fldCharType="end"/>
        </w:r>
      </w:hyperlink>
    </w:p>
    <w:p w14:paraId="400D3471"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27" w:history="1">
        <w:r w:rsidRPr="0070704E">
          <w:rPr>
            <w:rStyle w:val="Hyperlink"/>
          </w:rPr>
          <w:t>13.0</w:t>
        </w:r>
        <w:r>
          <w:rPr>
            <w:rFonts w:asciiTheme="minorHAnsi" w:eastAsiaTheme="minorEastAsia" w:hAnsiTheme="minorHAnsi" w:cstheme="minorBidi"/>
            <w:b w:val="0"/>
            <w:bCs w:val="0"/>
            <w:caps w:val="0"/>
            <w:color w:val="auto"/>
            <w:sz w:val="22"/>
            <w:szCs w:val="22"/>
          </w:rPr>
          <w:tab/>
        </w:r>
        <w:r w:rsidRPr="0070704E">
          <w:rPr>
            <w:rStyle w:val="Hyperlink"/>
          </w:rPr>
          <w:t>Glossary</w:t>
        </w:r>
        <w:r>
          <w:rPr>
            <w:webHidden/>
          </w:rPr>
          <w:tab/>
        </w:r>
        <w:r>
          <w:rPr>
            <w:webHidden/>
          </w:rPr>
          <w:fldChar w:fldCharType="begin"/>
        </w:r>
        <w:r>
          <w:rPr>
            <w:webHidden/>
          </w:rPr>
          <w:instrText xml:space="preserve"> PAGEREF _Toc468093327 \h </w:instrText>
        </w:r>
        <w:r>
          <w:rPr>
            <w:webHidden/>
          </w:rPr>
        </w:r>
        <w:r>
          <w:rPr>
            <w:webHidden/>
          </w:rPr>
          <w:fldChar w:fldCharType="separate"/>
        </w:r>
        <w:r>
          <w:rPr>
            <w:webHidden/>
          </w:rPr>
          <w:t>164</w:t>
        </w:r>
        <w:r>
          <w:rPr>
            <w:webHidden/>
          </w:rPr>
          <w:fldChar w:fldCharType="end"/>
        </w:r>
      </w:hyperlink>
    </w:p>
    <w:p w14:paraId="55A19FB4"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28" w:history="1">
        <w:r w:rsidRPr="0070704E">
          <w:rPr>
            <w:rStyle w:val="Hyperlink"/>
          </w:rPr>
          <w:t>14.0</w:t>
        </w:r>
        <w:r>
          <w:rPr>
            <w:rFonts w:asciiTheme="minorHAnsi" w:eastAsiaTheme="minorEastAsia" w:hAnsiTheme="minorHAnsi" w:cstheme="minorBidi"/>
            <w:b w:val="0"/>
            <w:bCs w:val="0"/>
            <w:caps w:val="0"/>
            <w:color w:val="auto"/>
            <w:sz w:val="22"/>
            <w:szCs w:val="22"/>
          </w:rPr>
          <w:tab/>
        </w:r>
        <w:r w:rsidRPr="0070704E">
          <w:rPr>
            <w:rStyle w:val="Hyperlink"/>
          </w:rPr>
          <w:t xml:space="preserve">Appendix A </w:t>
        </w:r>
        <w:r w:rsidRPr="0070704E">
          <w:rPr>
            <w:rStyle w:val="Hyperlink"/>
            <w:rFonts w:hint="eastAsia"/>
          </w:rPr>
          <w:t>–</w:t>
        </w:r>
        <w:r w:rsidRPr="0070704E">
          <w:rPr>
            <w:rStyle w:val="Hyperlink"/>
          </w:rPr>
          <w:t xml:space="preserve"> Developer Guide </w:t>
        </w:r>
        <w:r w:rsidRPr="0070704E">
          <w:rPr>
            <w:rStyle w:val="Hyperlink"/>
            <w:rFonts w:hint="eastAsia"/>
          </w:rPr>
          <w:t>–</w:t>
        </w:r>
        <w:r w:rsidRPr="0070704E">
          <w:rPr>
            <w:rStyle w:val="Hyperlink"/>
          </w:rPr>
          <w:t xml:space="preserve"> PCE Device Interface Module</w:t>
        </w:r>
        <w:r>
          <w:rPr>
            <w:webHidden/>
          </w:rPr>
          <w:tab/>
        </w:r>
        <w:r>
          <w:rPr>
            <w:webHidden/>
          </w:rPr>
          <w:fldChar w:fldCharType="begin"/>
        </w:r>
        <w:r>
          <w:rPr>
            <w:webHidden/>
          </w:rPr>
          <w:instrText xml:space="preserve"> PAGEREF _Toc468093328 \h </w:instrText>
        </w:r>
        <w:r>
          <w:rPr>
            <w:webHidden/>
          </w:rPr>
        </w:r>
        <w:r>
          <w:rPr>
            <w:webHidden/>
          </w:rPr>
          <w:fldChar w:fldCharType="separate"/>
        </w:r>
        <w:r>
          <w:rPr>
            <w:webHidden/>
          </w:rPr>
          <w:t>166</w:t>
        </w:r>
        <w:r>
          <w:rPr>
            <w:webHidden/>
          </w:rPr>
          <w:fldChar w:fldCharType="end"/>
        </w:r>
      </w:hyperlink>
    </w:p>
    <w:p w14:paraId="34788F43"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29" w:history="1">
        <w:r w:rsidRPr="0070704E">
          <w:rPr>
            <w:rStyle w:val="Hyperlink"/>
          </w:rPr>
          <w:t>14.1.</w:t>
        </w:r>
        <w:r>
          <w:rPr>
            <w:rFonts w:asciiTheme="minorHAnsi" w:eastAsiaTheme="minorEastAsia" w:hAnsiTheme="minorHAnsi" w:cstheme="minorBidi"/>
            <w:caps w:val="0"/>
            <w:color w:val="auto"/>
            <w:szCs w:val="22"/>
          </w:rPr>
          <w:tab/>
        </w:r>
        <w:r w:rsidRPr="0070704E">
          <w:rPr>
            <w:rStyle w:val="Hyperlink"/>
          </w:rPr>
          <w:t>Conventions</w:t>
        </w:r>
        <w:r>
          <w:rPr>
            <w:webHidden/>
          </w:rPr>
          <w:tab/>
        </w:r>
        <w:r>
          <w:rPr>
            <w:webHidden/>
          </w:rPr>
          <w:fldChar w:fldCharType="begin"/>
        </w:r>
        <w:r>
          <w:rPr>
            <w:webHidden/>
          </w:rPr>
          <w:instrText xml:space="preserve"> PAGEREF _Toc468093329 \h </w:instrText>
        </w:r>
        <w:r>
          <w:rPr>
            <w:webHidden/>
          </w:rPr>
        </w:r>
        <w:r>
          <w:rPr>
            <w:webHidden/>
          </w:rPr>
          <w:fldChar w:fldCharType="separate"/>
        </w:r>
        <w:r>
          <w:rPr>
            <w:webHidden/>
          </w:rPr>
          <w:t>166</w:t>
        </w:r>
        <w:r>
          <w:rPr>
            <w:webHidden/>
          </w:rPr>
          <w:fldChar w:fldCharType="end"/>
        </w:r>
      </w:hyperlink>
    </w:p>
    <w:p w14:paraId="101CD323"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0" w:history="1">
        <w:r w:rsidRPr="0070704E">
          <w:rPr>
            <w:rStyle w:val="Hyperlink"/>
          </w:rPr>
          <w:t>14.2.</w:t>
        </w:r>
        <w:r>
          <w:rPr>
            <w:rFonts w:asciiTheme="minorHAnsi" w:eastAsiaTheme="minorEastAsia" w:hAnsiTheme="minorHAnsi" w:cstheme="minorBidi"/>
            <w:caps w:val="0"/>
            <w:color w:val="auto"/>
            <w:szCs w:val="22"/>
          </w:rPr>
          <w:tab/>
        </w:r>
        <w:r w:rsidRPr="0070704E">
          <w:rPr>
            <w:rStyle w:val="Hyperlink"/>
          </w:rPr>
          <w:t>Required Input</w:t>
        </w:r>
        <w:r>
          <w:rPr>
            <w:webHidden/>
          </w:rPr>
          <w:tab/>
        </w:r>
        <w:r>
          <w:rPr>
            <w:webHidden/>
          </w:rPr>
          <w:fldChar w:fldCharType="begin"/>
        </w:r>
        <w:r>
          <w:rPr>
            <w:webHidden/>
          </w:rPr>
          <w:instrText xml:space="preserve"> PAGEREF _Toc468093330 \h </w:instrText>
        </w:r>
        <w:r>
          <w:rPr>
            <w:webHidden/>
          </w:rPr>
        </w:r>
        <w:r>
          <w:rPr>
            <w:webHidden/>
          </w:rPr>
          <w:fldChar w:fldCharType="separate"/>
        </w:r>
        <w:r>
          <w:rPr>
            <w:webHidden/>
          </w:rPr>
          <w:t>168</w:t>
        </w:r>
        <w:r>
          <w:rPr>
            <w:webHidden/>
          </w:rPr>
          <w:fldChar w:fldCharType="end"/>
        </w:r>
      </w:hyperlink>
    </w:p>
    <w:p w14:paraId="3CDC985E"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1" w:history="1">
        <w:r w:rsidRPr="0070704E">
          <w:rPr>
            <w:rStyle w:val="Hyperlink"/>
          </w:rPr>
          <w:t>14.3.</w:t>
        </w:r>
        <w:r>
          <w:rPr>
            <w:rFonts w:asciiTheme="minorHAnsi" w:eastAsiaTheme="minorEastAsia" w:hAnsiTheme="minorHAnsi" w:cstheme="minorBidi"/>
            <w:caps w:val="0"/>
            <w:color w:val="auto"/>
            <w:szCs w:val="22"/>
          </w:rPr>
          <w:tab/>
        </w:r>
        <w:r w:rsidRPr="0070704E">
          <w:rPr>
            <w:rStyle w:val="Hyperlink"/>
          </w:rPr>
          <w:t>Result returned</w:t>
        </w:r>
        <w:r>
          <w:rPr>
            <w:webHidden/>
          </w:rPr>
          <w:tab/>
        </w:r>
        <w:r>
          <w:rPr>
            <w:webHidden/>
          </w:rPr>
          <w:fldChar w:fldCharType="begin"/>
        </w:r>
        <w:r>
          <w:rPr>
            <w:webHidden/>
          </w:rPr>
          <w:instrText xml:space="preserve"> PAGEREF _Toc468093331 \h </w:instrText>
        </w:r>
        <w:r>
          <w:rPr>
            <w:webHidden/>
          </w:rPr>
        </w:r>
        <w:r>
          <w:rPr>
            <w:webHidden/>
          </w:rPr>
          <w:fldChar w:fldCharType="separate"/>
        </w:r>
        <w:r>
          <w:rPr>
            <w:webHidden/>
          </w:rPr>
          <w:t>168</w:t>
        </w:r>
        <w:r>
          <w:rPr>
            <w:webHidden/>
          </w:rPr>
          <w:fldChar w:fldCharType="end"/>
        </w:r>
      </w:hyperlink>
    </w:p>
    <w:p w14:paraId="75CE1FE4"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32" w:history="1">
        <w:r w:rsidRPr="0070704E">
          <w:rPr>
            <w:rStyle w:val="Hyperlink"/>
          </w:rPr>
          <w:t>15.0</w:t>
        </w:r>
        <w:r>
          <w:rPr>
            <w:rFonts w:asciiTheme="minorHAnsi" w:eastAsiaTheme="minorEastAsia" w:hAnsiTheme="minorHAnsi" w:cstheme="minorBidi"/>
            <w:b w:val="0"/>
            <w:bCs w:val="0"/>
            <w:caps w:val="0"/>
            <w:color w:val="auto"/>
            <w:sz w:val="22"/>
            <w:szCs w:val="22"/>
          </w:rPr>
          <w:tab/>
        </w:r>
        <w:r w:rsidRPr="0070704E">
          <w:rPr>
            <w:rStyle w:val="Hyperlink"/>
          </w:rPr>
          <w:t xml:space="preserve">Appendix B </w:t>
        </w:r>
        <w:r w:rsidRPr="0070704E">
          <w:rPr>
            <w:rStyle w:val="Hyperlink"/>
            <w:rFonts w:hint="eastAsia"/>
          </w:rPr>
          <w:t>–</w:t>
        </w:r>
        <w:r w:rsidRPr="0070704E">
          <w:rPr>
            <w:rStyle w:val="Hyperlink"/>
          </w:rPr>
          <w:t xml:space="preserve"> PCE Security</w:t>
        </w:r>
        <w:r>
          <w:rPr>
            <w:webHidden/>
          </w:rPr>
          <w:tab/>
        </w:r>
        <w:r>
          <w:rPr>
            <w:webHidden/>
          </w:rPr>
          <w:fldChar w:fldCharType="begin"/>
        </w:r>
        <w:r>
          <w:rPr>
            <w:webHidden/>
          </w:rPr>
          <w:instrText xml:space="preserve"> PAGEREF _Toc468093332 \h </w:instrText>
        </w:r>
        <w:r>
          <w:rPr>
            <w:webHidden/>
          </w:rPr>
        </w:r>
        <w:r>
          <w:rPr>
            <w:webHidden/>
          </w:rPr>
          <w:fldChar w:fldCharType="separate"/>
        </w:r>
        <w:r>
          <w:rPr>
            <w:webHidden/>
          </w:rPr>
          <w:t>188</w:t>
        </w:r>
        <w:r>
          <w:rPr>
            <w:webHidden/>
          </w:rPr>
          <w:fldChar w:fldCharType="end"/>
        </w:r>
      </w:hyperlink>
    </w:p>
    <w:p w14:paraId="7FAA748C"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3" w:history="1">
        <w:r w:rsidRPr="0070704E">
          <w:rPr>
            <w:rStyle w:val="Hyperlink"/>
          </w:rPr>
          <w:t>15.1.</w:t>
        </w:r>
        <w:r>
          <w:rPr>
            <w:rFonts w:asciiTheme="minorHAnsi" w:eastAsiaTheme="minorEastAsia" w:hAnsiTheme="minorHAnsi" w:cstheme="minorBidi"/>
            <w:caps w:val="0"/>
            <w:color w:val="auto"/>
            <w:szCs w:val="22"/>
          </w:rPr>
          <w:tab/>
        </w:r>
        <w:r w:rsidRPr="0070704E">
          <w:rPr>
            <w:rStyle w:val="Hyperlink"/>
          </w:rPr>
          <w:t>Menu Assignment</w:t>
        </w:r>
        <w:r>
          <w:rPr>
            <w:webHidden/>
          </w:rPr>
          <w:tab/>
        </w:r>
        <w:r>
          <w:rPr>
            <w:webHidden/>
          </w:rPr>
          <w:fldChar w:fldCharType="begin"/>
        </w:r>
        <w:r>
          <w:rPr>
            <w:webHidden/>
          </w:rPr>
          <w:instrText xml:space="preserve"> PAGEREF _Toc468093333 \h </w:instrText>
        </w:r>
        <w:r>
          <w:rPr>
            <w:webHidden/>
          </w:rPr>
        </w:r>
        <w:r>
          <w:rPr>
            <w:webHidden/>
          </w:rPr>
          <w:fldChar w:fldCharType="separate"/>
        </w:r>
        <w:r>
          <w:rPr>
            <w:webHidden/>
          </w:rPr>
          <w:t>188</w:t>
        </w:r>
        <w:r>
          <w:rPr>
            <w:webHidden/>
          </w:rPr>
          <w:fldChar w:fldCharType="end"/>
        </w:r>
      </w:hyperlink>
    </w:p>
    <w:p w14:paraId="49460F54"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4" w:history="1">
        <w:r w:rsidRPr="0070704E">
          <w:rPr>
            <w:rStyle w:val="Hyperlink"/>
          </w:rPr>
          <w:t>15.2.</w:t>
        </w:r>
        <w:r>
          <w:rPr>
            <w:rFonts w:asciiTheme="minorHAnsi" w:eastAsiaTheme="minorEastAsia" w:hAnsiTheme="minorHAnsi" w:cstheme="minorBidi"/>
            <w:caps w:val="0"/>
            <w:color w:val="auto"/>
            <w:szCs w:val="22"/>
          </w:rPr>
          <w:tab/>
        </w:r>
        <w:r w:rsidRPr="0070704E">
          <w:rPr>
            <w:rStyle w:val="Hyperlink"/>
          </w:rPr>
          <w:t>Security Keys</w:t>
        </w:r>
        <w:r>
          <w:rPr>
            <w:webHidden/>
          </w:rPr>
          <w:tab/>
        </w:r>
        <w:r>
          <w:rPr>
            <w:webHidden/>
          </w:rPr>
          <w:fldChar w:fldCharType="begin"/>
        </w:r>
        <w:r>
          <w:rPr>
            <w:webHidden/>
          </w:rPr>
          <w:instrText xml:space="preserve"> PAGEREF _Toc468093334 \h </w:instrText>
        </w:r>
        <w:r>
          <w:rPr>
            <w:webHidden/>
          </w:rPr>
        </w:r>
        <w:r>
          <w:rPr>
            <w:webHidden/>
          </w:rPr>
          <w:fldChar w:fldCharType="separate"/>
        </w:r>
        <w:r>
          <w:rPr>
            <w:webHidden/>
          </w:rPr>
          <w:t>189</w:t>
        </w:r>
        <w:r>
          <w:rPr>
            <w:webHidden/>
          </w:rPr>
          <w:fldChar w:fldCharType="end"/>
        </w:r>
      </w:hyperlink>
    </w:p>
    <w:p w14:paraId="1FC6D5B8"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5" w:history="1">
        <w:r w:rsidRPr="0070704E">
          <w:rPr>
            <w:rStyle w:val="Hyperlink"/>
          </w:rPr>
          <w:t>15.3.</w:t>
        </w:r>
        <w:r>
          <w:rPr>
            <w:rFonts w:asciiTheme="minorHAnsi" w:eastAsiaTheme="minorEastAsia" w:hAnsiTheme="minorHAnsi" w:cstheme="minorBidi"/>
            <w:caps w:val="0"/>
            <w:color w:val="auto"/>
            <w:szCs w:val="22"/>
          </w:rPr>
          <w:tab/>
        </w:r>
        <w:r w:rsidRPr="0070704E">
          <w:rPr>
            <w:rStyle w:val="Hyperlink"/>
          </w:rPr>
          <w:t>VA FileMan File Protection</w:t>
        </w:r>
        <w:r>
          <w:rPr>
            <w:webHidden/>
          </w:rPr>
          <w:tab/>
        </w:r>
        <w:r>
          <w:rPr>
            <w:webHidden/>
          </w:rPr>
          <w:fldChar w:fldCharType="begin"/>
        </w:r>
        <w:r>
          <w:rPr>
            <w:webHidden/>
          </w:rPr>
          <w:instrText xml:space="preserve"> PAGEREF _Toc468093335 \h </w:instrText>
        </w:r>
        <w:r>
          <w:rPr>
            <w:webHidden/>
          </w:rPr>
        </w:r>
        <w:r>
          <w:rPr>
            <w:webHidden/>
          </w:rPr>
          <w:fldChar w:fldCharType="separate"/>
        </w:r>
        <w:r>
          <w:rPr>
            <w:webHidden/>
          </w:rPr>
          <w:t>189</w:t>
        </w:r>
        <w:r>
          <w:rPr>
            <w:webHidden/>
          </w:rPr>
          <w:fldChar w:fldCharType="end"/>
        </w:r>
      </w:hyperlink>
    </w:p>
    <w:p w14:paraId="2A01C345"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6" w:history="1">
        <w:r w:rsidRPr="0070704E">
          <w:rPr>
            <w:rStyle w:val="Hyperlink"/>
          </w:rPr>
          <w:t>15.4.</w:t>
        </w:r>
        <w:r>
          <w:rPr>
            <w:rFonts w:asciiTheme="minorHAnsi" w:eastAsiaTheme="minorEastAsia" w:hAnsiTheme="minorHAnsi" w:cstheme="minorBidi"/>
            <w:caps w:val="0"/>
            <w:color w:val="auto"/>
            <w:szCs w:val="22"/>
          </w:rPr>
          <w:tab/>
        </w:r>
        <w:r w:rsidRPr="0070704E">
          <w:rPr>
            <w:rStyle w:val="Hyperlink"/>
          </w:rPr>
          <w:t>Access Recommended for Sites Using Kernel Part III</w:t>
        </w:r>
        <w:r>
          <w:rPr>
            <w:webHidden/>
          </w:rPr>
          <w:tab/>
        </w:r>
        <w:r>
          <w:rPr>
            <w:webHidden/>
          </w:rPr>
          <w:fldChar w:fldCharType="begin"/>
        </w:r>
        <w:r>
          <w:rPr>
            <w:webHidden/>
          </w:rPr>
          <w:instrText xml:space="preserve"> PAGEREF _Toc468093336 \h </w:instrText>
        </w:r>
        <w:r>
          <w:rPr>
            <w:webHidden/>
          </w:rPr>
        </w:r>
        <w:r>
          <w:rPr>
            <w:webHidden/>
          </w:rPr>
          <w:fldChar w:fldCharType="separate"/>
        </w:r>
        <w:r>
          <w:rPr>
            <w:webHidden/>
          </w:rPr>
          <w:t>191</w:t>
        </w:r>
        <w:r>
          <w:rPr>
            <w:webHidden/>
          </w:rPr>
          <w:fldChar w:fldCharType="end"/>
        </w:r>
      </w:hyperlink>
    </w:p>
    <w:p w14:paraId="20ACF639"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7" w:history="1">
        <w:r w:rsidRPr="0070704E">
          <w:rPr>
            <w:rStyle w:val="Hyperlink"/>
          </w:rPr>
          <w:t>15.5.</w:t>
        </w:r>
        <w:r>
          <w:rPr>
            <w:rFonts w:asciiTheme="minorHAnsi" w:eastAsiaTheme="minorEastAsia" w:hAnsiTheme="minorHAnsi" w:cstheme="minorBidi"/>
            <w:caps w:val="0"/>
            <w:color w:val="auto"/>
            <w:szCs w:val="22"/>
          </w:rPr>
          <w:tab/>
        </w:r>
        <w:r w:rsidRPr="0070704E">
          <w:rPr>
            <w:rStyle w:val="Hyperlink"/>
          </w:rPr>
          <w:t>Visit Tracking</w:t>
        </w:r>
        <w:r>
          <w:rPr>
            <w:webHidden/>
          </w:rPr>
          <w:tab/>
        </w:r>
        <w:r>
          <w:rPr>
            <w:webHidden/>
          </w:rPr>
          <w:fldChar w:fldCharType="begin"/>
        </w:r>
        <w:r>
          <w:rPr>
            <w:webHidden/>
          </w:rPr>
          <w:instrText xml:space="preserve"> PAGEREF _Toc468093337 \h </w:instrText>
        </w:r>
        <w:r>
          <w:rPr>
            <w:webHidden/>
          </w:rPr>
        </w:r>
        <w:r>
          <w:rPr>
            <w:webHidden/>
          </w:rPr>
          <w:fldChar w:fldCharType="separate"/>
        </w:r>
        <w:r>
          <w:rPr>
            <w:webHidden/>
          </w:rPr>
          <w:t>193</w:t>
        </w:r>
        <w:r>
          <w:rPr>
            <w:webHidden/>
          </w:rPr>
          <w:fldChar w:fldCharType="end"/>
        </w:r>
      </w:hyperlink>
    </w:p>
    <w:p w14:paraId="266EBF7A" w14:textId="77777777" w:rsidR="00092547" w:rsidRDefault="00092547">
      <w:pPr>
        <w:pStyle w:val="TOC1"/>
        <w:rPr>
          <w:rFonts w:asciiTheme="minorHAnsi" w:eastAsiaTheme="minorEastAsia" w:hAnsiTheme="minorHAnsi" w:cstheme="minorBidi"/>
          <w:b w:val="0"/>
          <w:bCs w:val="0"/>
          <w:caps w:val="0"/>
          <w:color w:val="auto"/>
          <w:sz w:val="22"/>
          <w:szCs w:val="22"/>
        </w:rPr>
      </w:pPr>
      <w:hyperlink w:anchor="_Toc468093338" w:history="1">
        <w:r w:rsidRPr="0070704E">
          <w:rPr>
            <w:rStyle w:val="Hyperlink"/>
          </w:rPr>
          <w:t>16.0</w:t>
        </w:r>
        <w:r>
          <w:rPr>
            <w:rFonts w:asciiTheme="minorHAnsi" w:eastAsiaTheme="minorEastAsia" w:hAnsiTheme="minorHAnsi" w:cstheme="minorBidi"/>
            <w:b w:val="0"/>
            <w:bCs w:val="0"/>
            <w:caps w:val="0"/>
            <w:color w:val="auto"/>
            <w:sz w:val="22"/>
            <w:szCs w:val="22"/>
          </w:rPr>
          <w:tab/>
        </w:r>
        <w:r w:rsidRPr="0070704E">
          <w:rPr>
            <w:rStyle w:val="Hyperlink"/>
          </w:rPr>
          <w:t xml:space="preserve">Appendix C </w:t>
        </w:r>
        <w:r w:rsidRPr="0070704E">
          <w:rPr>
            <w:rStyle w:val="Hyperlink"/>
            <w:rFonts w:hint="eastAsia"/>
          </w:rPr>
          <w:t>–</w:t>
        </w:r>
        <w:r w:rsidRPr="0070704E">
          <w:rPr>
            <w:rStyle w:val="Hyperlink"/>
          </w:rPr>
          <w:t xml:space="preserve"> Visit Tracking Technical Information</w:t>
        </w:r>
        <w:r>
          <w:rPr>
            <w:webHidden/>
          </w:rPr>
          <w:tab/>
        </w:r>
        <w:r>
          <w:rPr>
            <w:webHidden/>
          </w:rPr>
          <w:fldChar w:fldCharType="begin"/>
        </w:r>
        <w:r>
          <w:rPr>
            <w:webHidden/>
          </w:rPr>
          <w:instrText xml:space="preserve"> PAGEREF _Toc468093338 \h </w:instrText>
        </w:r>
        <w:r>
          <w:rPr>
            <w:webHidden/>
          </w:rPr>
        </w:r>
        <w:r>
          <w:rPr>
            <w:webHidden/>
          </w:rPr>
          <w:fldChar w:fldCharType="separate"/>
        </w:r>
        <w:r>
          <w:rPr>
            <w:webHidden/>
          </w:rPr>
          <w:t>87</w:t>
        </w:r>
        <w:r>
          <w:rPr>
            <w:webHidden/>
          </w:rPr>
          <w:fldChar w:fldCharType="end"/>
        </w:r>
      </w:hyperlink>
    </w:p>
    <w:p w14:paraId="01B46BD6"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39" w:history="1">
        <w:r w:rsidRPr="0070704E">
          <w:rPr>
            <w:rStyle w:val="Hyperlink"/>
          </w:rPr>
          <w:t>16.1.</w:t>
        </w:r>
        <w:r>
          <w:rPr>
            <w:rFonts w:asciiTheme="minorHAnsi" w:eastAsiaTheme="minorEastAsia" w:hAnsiTheme="minorHAnsi" w:cstheme="minorBidi"/>
            <w:caps w:val="0"/>
            <w:color w:val="auto"/>
            <w:szCs w:val="22"/>
          </w:rPr>
          <w:tab/>
        </w:r>
        <w:r w:rsidRPr="0070704E">
          <w:rPr>
            <w:rStyle w:val="Hyperlink"/>
          </w:rPr>
          <w:t>Introduction</w:t>
        </w:r>
        <w:r>
          <w:rPr>
            <w:webHidden/>
          </w:rPr>
          <w:tab/>
        </w:r>
        <w:r>
          <w:rPr>
            <w:webHidden/>
          </w:rPr>
          <w:fldChar w:fldCharType="begin"/>
        </w:r>
        <w:r>
          <w:rPr>
            <w:webHidden/>
          </w:rPr>
          <w:instrText xml:space="preserve"> PAGEREF _Toc468093339 \h </w:instrText>
        </w:r>
        <w:r>
          <w:rPr>
            <w:webHidden/>
          </w:rPr>
        </w:r>
        <w:r>
          <w:rPr>
            <w:webHidden/>
          </w:rPr>
          <w:fldChar w:fldCharType="separate"/>
        </w:r>
        <w:r>
          <w:rPr>
            <w:webHidden/>
          </w:rPr>
          <w:t>87</w:t>
        </w:r>
        <w:r>
          <w:rPr>
            <w:webHidden/>
          </w:rPr>
          <w:fldChar w:fldCharType="end"/>
        </w:r>
      </w:hyperlink>
    </w:p>
    <w:p w14:paraId="0199B348"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0" w:history="1">
        <w:r w:rsidRPr="0070704E">
          <w:rPr>
            <w:rStyle w:val="Hyperlink"/>
          </w:rPr>
          <w:t>16.2.</w:t>
        </w:r>
        <w:r>
          <w:rPr>
            <w:rFonts w:asciiTheme="minorHAnsi" w:eastAsiaTheme="minorEastAsia" w:hAnsiTheme="minorHAnsi" w:cstheme="minorBidi"/>
            <w:caps w:val="0"/>
            <w:color w:val="auto"/>
            <w:szCs w:val="22"/>
          </w:rPr>
          <w:tab/>
        </w:r>
        <w:r w:rsidRPr="0070704E">
          <w:rPr>
            <w:rStyle w:val="Hyperlink"/>
          </w:rPr>
          <w:t>Background</w:t>
        </w:r>
        <w:r>
          <w:rPr>
            <w:webHidden/>
          </w:rPr>
          <w:tab/>
        </w:r>
        <w:r>
          <w:rPr>
            <w:webHidden/>
          </w:rPr>
          <w:fldChar w:fldCharType="begin"/>
        </w:r>
        <w:r>
          <w:rPr>
            <w:webHidden/>
          </w:rPr>
          <w:instrText xml:space="preserve"> PAGEREF _Toc468093340 \h </w:instrText>
        </w:r>
        <w:r>
          <w:rPr>
            <w:webHidden/>
          </w:rPr>
        </w:r>
        <w:r>
          <w:rPr>
            <w:webHidden/>
          </w:rPr>
          <w:fldChar w:fldCharType="separate"/>
        </w:r>
        <w:r>
          <w:rPr>
            <w:webHidden/>
          </w:rPr>
          <w:t>87</w:t>
        </w:r>
        <w:r>
          <w:rPr>
            <w:webHidden/>
          </w:rPr>
          <w:fldChar w:fldCharType="end"/>
        </w:r>
      </w:hyperlink>
    </w:p>
    <w:p w14:paraId="007F9007"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1" w:history="1">
        <w:r w:rsidRPr="0070704E">
          <w:rPr>
            <w:rStyle w:val="Hyperlink"/>
          </w:rPr>
          <w:t>16.3.</w:t>
        </w:r>
        <w:r>
          <w:rPr>
            <w:rFonts w:asciiTheme="minorHAnsi" w:eastAsiaTheme="minorEastAsia" w:hAnsiTheme="minorHAnsi" w:cstheme="minorBidi"/>
            <w:caps w:val="0"/>
            <w:color w:val="auto"/>
            <w:szCs w:val="22"/>
          </w:rPr>
          <w:tab/>
        </w:r>
        <w:r w:rsidRPr="0070704E">
          <w:rPr>
            <w:rStyle w:val="Hyperlink"/>
          </w:rPr>
          <w:t>Relationship to Other Packages</w:t>
        </w:r>
        <w:r>
          <w:rPr>
            <w:webHidden/>
          </w:rPr>
          <w:tab/>
        </w:r>
        <w:r>
          <w:rPr>
            <w:webHidden/>
          </w:rPr>
          <w:fldChar w:fldCharType="begin"/>
        </w:r>
        <w:r>
          <w:rPr>
            <w:webHidden/>
          </w:rPr>
          <w:instrText xml:space="preserve"> PAGEREF _Toc468093341 \h </w:instrText>
        </w:r>
        <w:r>
          <w:rPr>
            <w:webHidden/>
          </w:rPr>
        </w:r>
        <w:r>
          <w:rPr>
            <w:webHidden/>
          </w:rPr>
          <w:fldChar w:fldCharType="separate"/>
        </w:r>
        <w:r>
          <w:rPr>
            <w:webHidden/>
          </w:rPr>
          <w:t>87</w:t>
        </w:r>
        <w:r>
          <w:rPr>
            <w:webHidden/>
          </w:rPr>
          <w:fldChar w:fldCharType="end"/>
        </w:r>
      </w:hyperlink>
    </w:p>
    <w:p w14:paraId="38C50FDD"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2" w:history="1">
        <w:r w:rsidRPr="0070704E">
          <w:rPr>
            <w:rStyle w:val="Hyperlink"/>
          </w:rPr>
          <w:t>16.4.</w:t>
        </w:r>
        <w:r>
          <w:rPr>
            <w:rFonts w:asciiTheme="minorHAnsi" w:eastAsiaTheme="minorEastAsia" w:hAnsiTheme="minorHAnsi" w:cstheme="minorBidi"/>
            <w:caps w:val="0"/>
            <w:color w:val="auto"/>
            <w:szCs w:val="22"/>
          </w:rPr>
          <w:tab/>
        </w:r>
        <w:r w:rsidRPr="0070704E">
          <w:rPr>
            <w:rStyle w:val="Hyperlink"/>
          </w:rPr>
          <w:t>Functions Provided</w:t>
        </w:r>
        <w:r>
          <w:rPr>
            <w:webHidden/>
          </w:rPr>
          <w:tab/>
        </w:r>
        <w:r>
          <w:rPr>
            <w:webHidden/>
          </w:rPr>
          <w:fldChar w:fldCharType="begin"/>
        </w:r>
        <w:r>
          <w:rPr>
            <w:webHidden/>
          </w:rPr>
          <w:instrText xml:space="preserve"> PAGEREF _Toc468093342 \h </w:instrText>
        </w:r>
        <w:r>
          <w:rPr>
            <w:webHidden/>
          </w:rPr>
        </w:r>
        <w:r>
          <w:rPr>
            <w:webHidden/>
          </w:rPr>
          <w:fldChar w:fldCharType="separate"/>
        </w:r>
        <w:r>
          <w:rPr>
            <w:webHidden/>
          </w:rPr>
          <w:t>87</w:t>
        </w:r>
        <w:r>
          <w:rPr>
            <w:webHidden/>
          </w:rPr>
          <w:fldChar w:fldCharType="end"/>
        </w:r>
      </w:hyperlink>
    </w:p>
    <w:p w14:paraId="7AFE6841"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3" w:history="1">
        <w:r w:rsidRPr="0070704E">
          <w:rPr>
            <w:rStyle w:val="Hyperlink"/>
          </w:rPr>
          <w:t>16.5.</w:t>
        </w:r>
        <w:r>
          <w:rPr>
            <w:rFonts w:asciiTheme="minorHAnsi" w:eastAsiaTheme="minorEastAsia" w:hAnsiTheme="minorHAnsi" w:cstheme="minorBidi"/>
            <w:caps w:val="0"/>
            <w:color w:val="auto"/>
            <w:szCs w:val="22"/>
          </w:rPr>
          <w:tab/>
        </w:r>
        <w:r w:rsidRPr="0070704E">
          <w:rPr>
            <w:rStyle w:val="Hyperlink"/>
          </w:rPr>
          <w:t>Benefits</w:t>
        </w:r>
        <w:r>
          <w:rPr>
            <w:webHidden/>
          </w:rPr>
          <w:tab/>
        </w:r>
        <w:r>
          <w:rPr>
            <w:webHidden/>
          </w:rPr>
          <w:fldChar w:fldCharType="begin"/>
        </w:r>
        <w:r>
          <w:rPr>
            <w:webHidden/>
          </w:rPr>
          <w:instrText xml:space="preserve"> PAGEREF _Toc468093343 \h </w:instrText>
        </w:r>
        <w:r>
          <w:rPr>
            <w:webHidden/>
          </w:rPr>
        </w:r>
        <w:r>
          <w:rPr>
            <w:webHidden/>
          </w:rPr>
          <w:fldChar w:fldCharType="separate"/>
        </w:r>
        <w:r>
          <w:rPr>
            <w:webHidden/>
          </w:rPr>
          <w:t>87</w:t>
        </w:r>
        <w:r>
          <w:rPr>
            <w:webHidden/>
          </w:rPr>
          <w:fldChar w:fldCharType="end"/>
        </w:r>
      </w:hyperlink>
    </w:p>
    <w:p w14:paraId="0CF28944"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4" w:history="1">
        <w:r w:rsidRPr="0070704E">
          <w:rPr>
            <w:rStyle w:val="Hyperlink"/>
          </w:rPr>
          <w:t>16.6.</w:t>
        </w:r>
        <w:r>
          <w:rPr>
            <w:rFonts w:asciiTheme="minorHAnsi" w:eastAsiaTheme="minorEastAsia" w:hAnsiTheme="minorHAnsi" w:cstheme="minorBidi"/>
            <w:caps w:val="0"/>
            <w:color w:val="auto"/>
            <w:szCs w:val="22"/>
          </w:rPr>
          <w:tab/>
        </w:r>
        <w:r w:rsidRPr="0070704E">
          <w:rPr>
            <w:rStyle w:val="Hyperlink"/>
          </w:rPr>
          <w:t>Dependencies</w:t>
        </w:r>
        <w:r>
          <w:rPr>
            <w:webHidden/>
          </w:rPr>
          <w:tab/>
        </w:r>
        <w:r>
          <w:rPr>
            <w:webHidden/>
          </w:rPr>
          <w:fldChar w:fldCharType="begin"/>
        </w:r>
        <w:r>
          <w:rPr>
            <w:webHidden/>
          </w:rPr>
          <w:instrText xml:space="preserve"> PAGEREF _Toc468093344 \h </w:instrText>
        </w:r>
        <w:r>
          <w:rPr>
            <w:webHidden/>
          </w:rPr>
        </w:r>
        <w:r>
          <w:rPr>
            <w:webHidden/>
          </w:rPr>
          <w:fldChar w:fldCharType="separate"/>
        </w:r>
        <w:r>
          <w:rPr>
            <w:webHidden/>
          </w:rPr>
          <w:t>88</w:t>
        </w:r>
        <w:r>
          <w:rPr>
            <w:webHidden/>
          </w:rPr>
          <w:fldChar w:fldCharType="end"/>
        </w:r>
      </w:hyperlink>
    </w:p>
    <w:p w14:paraId="4F88AEB9"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5" w:history="1">
        <w:r w:rsidRPr="0070704E">
          <w:rPr>
            <w:rStyle w:val="Hyperlink"/>
          </w:rPr>
          <w:t>16.7.</w:t>
        </w:r>
        <w:r>
          <w:rPr>
            <w:rFonts w:asciiTheme="minorHAnsi" w:eastAsiaTheme="minorEastAsia" w:hAnsiTheme="minorHAnsi" w:cstheme="minorBidi"/>
            <w:caps w:val="0"/>
            <w:color w:val="auto"/>
            <w:szCs w:val="22"/>
          </w:rPr>
          <w:tab/>
        </w:r>
        <w:r w:rsidRPr="0070704E">
          <w:rPr>
            <w:rStyle w:val="Hyperlink"/>
          </w:rPr>
          <w:t>Visit Creation</w:t>
        </w:r>
        <w:r>
          <w:rPr>
            <w:webHidden/>
          </w:rPr>
          <w:tab/>
        </w:r>
        <w:r>
          <w:rPr>
            <w:webHidden/>
          </w:rPr>
          <w:fldChar w:fldCharType="begin"/>
        </w:r>
        <w:r>
          <w:rPr>
            <w:webHidden/>
          </w:rPr>
          <w:instrText xml:space="preserve"> PAGEREF _Toc468093345 \h </w:instrText>
        </w:r>
        <w:r>
          <w:rPr>
            <w:webHidden/>
          </w:rPr>
        </w:r>
        <w:r>
          <w:rPr>
            <w:webHidden/>
          </w:rPr>
          <w:fldChar w:fldCharType="separate"/>
        </w:r>
        <w:r>
          <w:rPr>
            <w:webHidden/>
          </w:rPr>
          <w:t>88</w:t>
        </w:r>
        <w:r>
          <w:rPr>
            <w:webHidden/>
          </w:rPr>
          <w:fldChar w:fldCharType="end"/>
        </w:r>
      </w:hyperlink>
    </w:p>
    <w:p w14:paraId="49A3D1D0"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6" w:history="1">
        <w:r w:rsidRPr="0070704E">
          <w:rPr>
            <w:rStyle w:val="Hyperlink"/>
          </w:rPr>
          <w:t>16.8.</w:t>
        </w:r>
        <w:r>
          <w:rPr>
            <w:rFonts w:asciiTheme="minorHAnsi" w:eastAsiaTheme="minorEastAsia" w:hAnsiTheme="minorHAnsi" w:cstheme="minorBidi"/>
            <w:caps w:val="0"/>
            <w:color w:val="auto"/>
            <w:szCs w:val="22"/>
          </w:rPr>
          <w:tab/>
        </w:r>
        <w:r w:rsidRPr="0070704E">
          <w:rPr>
            <w:rStyle w:val="Hyperlink"/>
          </w:rPr>
          <w:t>IRM Responsibility</w:t>
        </w:r>
        <w:r>
          <w:rPr>
            <w:webHidden/>
          </w:rPr>
          <w:tab/>
        </w:r>
        <w:r>
          <w:rPr>
            <w:webHidden/>
          </w:rPr>
          <w:fldChar w:fldCharType="begin"/>
        </w:r>
        <w:r>
          <w:rPr>
            <w:webHidden/>
          </w:rPr>
          <w:instrText xml:space="preserve"> PAGEREF _Toc468093346 \h </w:instrText>
        </w:r>
        <w:r>
          <w:rPr>
            <w:webHidden/>
          </w:rPr>
        </w:r>
        <w:r>
          <w:rPr>
            <w:webHidden/>
          </w:rPr>
          <w:fldChar w:fldCharType="separate"/>
        </w:r>
        <w:r>
          <w:rPr>
            <w:webHidden/>
          </w:rPr>
          <w:t>89</w:t>
        </w:r>
        <w:r>
          <w:rPr>
            <w:webHidden/>
          </w:rPr>
          <w:fldChar w:fldCharType="end"/>
        </w:r>
      </w:hyperlink>
    </w:p>
    <w:p w14:paraId="2CB4F3E7" w14:textId="77777777" w:rsidR="00092547" w:rsidRDefault="00092547">
      <w:pPr>
        <w:pStyle w:val="TOC2"/>
        <w:tabs>
          <w:tab w:val="left" w:pos="960"/>
          <w:tab w:val="right" w:leader="dot" w:pos="9350"/>
        </w:tabs>
        <w:rPr>
          <w:rFonts w:asciiTheme="minorHAnsi" w:eastAsiaTheme="minorEastAsia" w:hAnsiTheme="minorHAnsi" w:cstheme="minorBidi"/>
          <w:caps w:val="0"/>
          <w:color w:val="auto"/>
          <w:szCs w:val="22"/>
        </w:rPr>
      </w:pPr>
      <w:hyperlink w:anchor="_Toc468093347" w:history="1">
        <w:r w:rsidRPr="0070704E">
          <w:rPr>
            <w:rStyle w:val="Hyperlink"/>
          </w:rPr>
          <w:t>16.9.</w:t>
        </w:r>
        <w:r>
          <w:rPr>
            <w:rFonts w:asciiTheme="minorHAnsi" w:eastAsiaTheme="minorEastAsia" w:hAnsiTheme="minorHAnsi" w:cstheme="minorBidi"/>
            <w:caps w:val="0"/>
            <w:color w:val="auto"/>
            <w:szCs w:val="22"/>
          </w:rPr>
          <w:tab/>
        </w:r>
        <w:r w:rsidRPr="0070704E">
          <w:rPr>
            <w:rStyle w:val="Hyperlink"/>
          </w:rPr>
          <w:t>Guidelines for Developers</w:t>
        </w:r>
        <w:r>
          <w:rPr>
            <w:webHidden/>
          </w:rPr>
          <w:tab/>
        </w:r>
        <w:r>
          <w:rPr>
            <w:webHidden/>
          </w:rPr>
          <w:fldChar w:fldCharType="begin"/>
        </w:r>
        <w:r>
          <w:rPr>
            <w:webHidden/>
          </w:rPr>
          <w:instrText xml:space="preserve"> PAGEREF _Toc468093347 \h </w:instrText>
        </w:r>
        <w:r>
          <w:rPr>
            <w:webHidden/>
          </w:rPr>
        </w:r>
        <w:r>
          <w:rPr>
            <w:webHidden/>
          </w:rPr>
          <w:fldChar w:fldCharType="separate"/>
        </w:r>
        <w:r>
          <w:rPr>
            <w:webHidden/>
          </w:rPr>
          <w:t>89</w:t>
        </w:r>
        <w:r>
          <w:rPr>
            <w:webHidden/>
          </w:rPr>
          <w:fldChar w:fldCharType="end"/>
        </w:r>
      </w:hyperlink>
    </w:p>
    <w:p w14:paraId="34FDA881"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48" w:history="1">
        <w:r w:rsidRPr="0070704E">
          <w:rPr>
            <w:rStyle w:val="Hyperlink"/>
          </w:rPr>
          <w:t>16.10.</w:t>
        </w:r>
        <w:r>
          <w:rPr>
            <w:rFonts w:asciiTheme="minorHAnsi" w:eastAsiaTheme="minorEastAsia" w:hAnsiTheme="minorHAnsi" w:cstheme="minorBidi"/>
            <w:caps w:val="0"/>
            <w:color w:val="auto"/>
            <w:szCs w:val="22"/>
          </w:rPr>
          <w:tab/>
        </w:r>
        <w:r w:rsidRPr="0070704E">
          <w:rPr>
            <w:rStyle w:val="Hyperlink"/>
          </w:rPr>
          <w:t>Supported Entry Points</w:t>
        </w:r>
        <w:r>
          <w:rPr>
            <w:webHidden/>
          </w:rPr>
          <w:tab/>
        </w:r>
        <w:r>
          <w:rPr>
            <w:webHidden/>
          </w:rPr>
          <w:fldChar w:fldCharType="begin"/>
        </w:r>
        <w:r>
          <w:rPr>
            <w:webHidden/>
          </w:rPr>
          <w:instrText xml:space="preserve"> PAGEREF _Toc468093348 \h </w:instrText>
        </w:r>
        <w:r>
          <w:rPr>
            <w:webHidden/>
          </w:rPr>
        </w:r>
        <w:r>
          <w:rPr>
            <w:webHidden/>
          </w:rPr>
          <w:fldChar w:fldCharType="separate"/>
        </w:r>
        <w:r>
          <w:rPr>
            <w:webHidden/>
          </w:rPr>
          <w:t>90</w:t>
        </w:r>
        <w:r>
          <w:rPr>
            <w:webHidden/>
          </w:rPr>
          <w:fldChar w:fldCharType="end"/>
        </w:r>
      </w:hyperlink>
    </w:p>
    <w:p w14:paraId="02363090"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49" w:history="1">
        <w:r w:rsidRPr="0070704E">
          <w:rPr>
            <w:rStyle w:val="Hyperlink"/>
          </w:rPr>
          <w:t>16.11.</w:t>
        </w:r>
        <w:r>
          <w:rPr>
            <w:rFonts w:asciiTheme="minorHAnsi" w:eastAsiaTheme="minorEastAsia" w:hAnsiTheme="minorHAnsi" w:cstheme="minorBidi"/>
            <w:caps w:val="0"/>
            <w:color w:val="auto"/>
            <w:szCs w:val="22"/>
          </w:rPr>
          <w:tab/>
        </w:r>
        <w:r w:rsidRPr="0070704E">
          <w:rPr>
            <w:rStyle w:val="Hyperlink"/>
          </w:rPr>
          <w:t>Conventions</w:t>
        </w:r>
        <w:r>
          <w:rPr>
            <w:webHidden/>
          </w:rPr>
          <w:tab/>
        </w:r>
        <w:r>
          <w:rPr>
            <w:webHidden/>
          </w:rPr>
          <w:fldChar w:fldCharType="begin"/>
        </w:r>
        <w:r>
          <w:rPr>
            <w:webHidden/>
          </w:rPr>
          <w:instrText xml:space="preserve"> PAGEREF _Toc468093349 \h </w:instrText>
        </w:r>
        <w:r>
          <w:rPr>
            <w:webHidden/>
          </w:rPr>
        </w:r>
        <w:r>
          <w:rPr>
            <w:webHidden/>
          </w:rPr>
          <w:fldChar w:fldCharType="separate"/>
        </w:r>
        <w:r>
          <w:rPr>
            <w:webHidden/>
          </w:rPr>
          <w:t>90</w:t>
        </w:r>
        <w:r>
          <w:rPr>
            <w:webHidden/>
          </w:rPr>
          <w:fldChar w:fldCharType="end"/>
        </w:r>
      </w:hyperlink>
    </w:p>
    <w:p w14:paraId="73F1B3AA"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50" w:history="1">
        <w:r w:rsidRPr="0070704E">
          <w:rPr>
            <w:rStyle w:val="Hyperlink"/>
          </w:rPr>
          <w:t>16.12.</w:t>
        </w:r>
        <w:r>
          <w:rPr>
            <w:rFonts w:asciiTheme="minorHAnsi" w:eastAsiaTheme="minorEastAsia" w:hAnsiTheme="minorHAnsi" w:cstheme="minorBidi"/>
            <w:caps w:val="0"/>
            <w:color w:val="auto"/>
            <w:szCs w:val="22"/>
          </w:rPr>
          <w:tab/>
        </w:r>
        <w:r w:rsidRPr="0070704E">
          <w:rPr>
            <w:rStyle w:val="Hyperlink"/>
          </w:rPr>
          <w:t>Create and/or Match Visit Using Input Criteria</w:t>
        </w:r>
        <w:r>
          <w:rPr>
            <w:webHidden/>
          </w:rPr>
          <w:tab/>
        </w:r>
        <w:r>
          <w:rPr>
            <w:webHidden/>
          </w:rPr>
          <w:fldChar w:fldCharType="begin"/>
        </w:r>
        <w:r>
          <w:rPr>
            <w:webHidden/>
          </w:rPr>
          <w:instrText xml:space="preserve"> PAGEREF _Toc468093350 \h </w:instrText>
        </w:r>
        <w:r>
          <w:rPr>
            <w:webHidden/>
          </w:rPr>
        </w:r>
        <w:r>
          <w:rPr>
            <w:webHidden/>
          </w:rPr>
          <w:fldChar w:fldCharType="separate"/>
        </w:r>
        <w:r>
          <w:rPr>
            <w:webHidden/>
          </w:rPr>
          <w:t>90</w:t>
        </w:r>
        <w:r>
          <w:rPr>
            <w:webHidden/>
          </w:rPr>
          <w:fldChar w:fldCharType="end"/>
        </w:r>
      </w:hyperlink>
    </w:p>
    <w:p w14:paraId="1A86792C"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51" w:history="1">
        <w:r w:rsidRPr="0070704E">
          <w:rPr>
            <w:rStyle w:val="Hyperlink"/>
          </w:rPr>
          <w:t>16.13.</w:t>
        </w:r>
        <w:r>
          <w:rPr>
            <w:rFonts w:asciiTheme="minorHAnsi" w:eastAsiaTheme="minorEastAsia" w:hAnsiTheme="minorHAnsi" w:cstheme="minorBidi"/>
            <w:caps w:val="0"/>
            <w:color w:val="auto"/>
            <w:szCs w:val="22"/>
          </w:rPr>
          <w:tab/>
        </w:r>
        <w:r w:rsidRPr="0070704E">
          <w:rPr>
            <w:rStyle w:val="Hyperlink"/>
          </w:rPr>
          <w:t>Update Dependent Entry Counter</w:t>
        </w:r>
        <w:r>
          <w:rPr>
            <w:webHidden/>
          </w:rPr>
          <w:tab/>
        </w:r>
        <w:r>
          <w:rPr>
            <w:webHidden/>
          </w:rPr>
          <w:fldChar w:fldCharType="begin"/>
        </w:r>
        <w:r>
          <w:rPr>
            <w:webHidden/>
          </w:rPr>
          <w:instrText xml:space="preserve"> PAGEREF _Toc468093351 \h </w:instrText>
        </w:r>
        <w:r>
          <w:rPr>
            <w:webHidden/>
          </w:rPr>
        </w:r>
        <w:r>
          <w:rPr>
            <w:webHidden/>
          </w:rPr>
          <w:fldChar w:fldCharType="separate"/>
        </w:r>
        <w:r>
          <w:rPr>
            <w:webHidden/>
          </w:rPr>
          <w:t>91</w:t>
        </w:r>
        <w:r>
          <w:rPr>
            <w:webHidden/>
          </w:rPr>
          <w:fldChar w:fldCharType="end"/>
        </w:r>
      </w:hyperlink>
    </w:p>
    <w:p w14:paraId="33E3537E"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52" w:history="1">
        <w:r w:rsidRPr="0070704E">
          <w:rPr>
            <w:rStyle w:val="Hyperlink"/>
          </w:rPr>
          <w:t>16.14.</w:t>
        </w:r>
        <w:r>
          <w:rPr>
            <w:rFonts w:asciiTheme="minorHAnsi" w:eastAsiaTheme="minorEastAsia" w:hAnsiTheme="minorHAnsi" w:cstheme="minorBidi"/>
            <w:caps w:val="0"/>
            <w:color w:val="auto"/>
            <w:szCs w:val="22"/>
          </w:rPr>
          <w:tab/>
        </w:r>
        <w:r w:rsidRPr="0070704E">
          <w:rPr>
            <w:rStyle w:val="Hyperlink"/>
          </w:rPr>
          <w:t>ONLY THE DFN IS REQUIRED</w:t>
        </w:r>
        <w:r>
          <w:rPr>
            <w:webHidden/>
          </w:rPr>
          <w:tab/>
        </w:r>
        <w:r>
          <w:rPr>
            <w:webHidden/>
          </w:rPr>
          <w:fldChar w:fldCharType="begin"/>
        </w:r>
        <w:r>
          <w:rPr>
            <w:webHidden/>
          </w:rPr>
          <w:instrText xml:space="preserve"> PAGEREF _Toc468093352 \h </w:instrText>
        </w:r>
        <w:r>
          <w:rPr>
            <w:webHidden/>
          </w:rPr>
        </w:r>
        <w:r>
          <w:rPr>
            <w:webHidden/>
          </w:rPr>
          <w:fldChar w:fldCharType="separate"/>
        </w:r>
        <w:r>
          <w:rPr>
            <w:webHidden/>
          </w:rPr>
          <w:t>93</w:t>
        </w:r>
        <w:r>
          <w:rPr>
            <w:webHidden/>
          </w:rPr>
          <w:fldChar w:fldCharType="end"/>
        </w:r>
      </w:hyperlink>
    </w:p>
    <w:p w14:paraId="3306DFB1" w14:textId="77777777" w:rsidR="00092547" w:rsidRDefault="00092547">
      <w:pPr>
        <w:pStyle w:val="TOC2"/>
        <w:tabs>
          <w:tab w:val="left" w:pos="1200"/>
          <w:tab w:val="right" w:leader="dot" w:pos="9350"/>
        </w:tabs>
        <w:rPr>
          <w:rFonts w:asciiTheme="minorHAnsi" w:eastAsiaTheme="minorEastAsia" w:hAnsiTheme="minorHAnsi" w:cstheme="minorBidi"/>
          <w:caps w:val="0"/>
          <w:color w:val="auto"/>
          <w:szCs w:val="22"/>
        </w:rPr>
      </w:pPr>
      <w:hyperlink w:anchor="_Toc468093353" w:history="1">
        <w:r w:rsidRPr="0070704E">
          <w:rPr>
            <w:rStyle w:val="Hyperlink"/>
          </w:rPr>
          <w:t>16.15.</w:t>
        </w:r>
        <w:r>
          <w:rPr>
            <w:rFonts w:asciiTheme="minorHAnsi" w:eastAsiaTheme="minorEastAsia" w:hAnsiTheme="minorHAnsi" w:cstheme="minorBidi"/>
            <w:caps w:val="0"/>
            <w:color w:val="auto"/>
            <w:szCs w:val="22"/>
          </w:rPr>
          <w:tab/>
        </w:r>
        <w:r w:rsidRPr="0070704E">
          <w:rPr>
            <w:rStyle w:val="Hyperlink"/>
          </w:rPr>
          <w:t>Package-Wide Variables</w:t>
        </w:r>
        <w:r>
          <w:rPr>
            <w:webHidden/>
          </w:rPr>
          <w:tab/>
        </w:r>
        <w:r>
          <w:rPr>
            <w:webHidden/>
          </w:rPr>
          <w:fldChar w:fldCharType="begin"/>
        </w:r>
        <w:r>
          <w:rPr>
            <w:webHidden/>
          </w:rPr>
          <w:instrText xml:space="preserve"> PAGEREF _Toc468093353 \h </w:instrText>
        </w:r>
        <w:r>
          <w:rPr>
            <w:webHidden/>
          </w:rPr>
        </w:r>
        <w:r>
          <w:rPr>
            <w:webHidden/>
          </w:rPr>
          <w:fldChar w:fldCharType="separate"/>
        </w:r>
        <w:r>
          <w:rPr>
            <w:webHidden/>
          </w:rPr>
          <w:t>94</w:t>
        </w:r>
        <w:r>
          <w:rPr>
            <w:webHidden/>
          </w:rPr>
          <w:fldChar w:fldCharType="end"/>
        </w:r>
      </w:hyperlink>
    </w:p>
    <w:p w14:paraId="078C805A" w14:textId="26F67A69" w:rsidR="00845D23" w:rsidRPr="00841F54" w:rsidRDefault="005772CC" w:rsidP="00E22A9D">
      <w:pPr>
        <w:rPr>
          <w:rFonts w:eastAsiaTheme="minorHAnsi" w:cstheme="minorBidi"/>
        </w:rPr>
      </w:pPr>
      <w:r w:rsidRPr="00841F54">
        <w:rPr>
          <w:rFonts w:eastAsiaTheme="minorHAnsi" w:cstheme="minorBidi"/>
        </w:rPr>
        <w:fldChar w:fldCharType="end"/>
      </w:r>
    </w:p>
    <w:p w14:paraId="078C805B" w14:textId="77777777" w:rsidR="00845D23" w:rsidRPr="00841F54" w:rsidRDefault="00845D23" w:rsidP="00E22A9D">
      <w:pPr>
        <w:rPr>
          <w:rFonts w:eastAsiaTheme="minorHAnsi" w:cstheme="minorBidi"/>
        </w:rPr>
      </w:pPr>
    </w:p>
    <w:p w14:paraId="078C805C" w14:textId="77777777" w:rsidR="00845D23" w:rsidRPr="00841F54" w:rsidRDefault="00845D23" w:rsidP="00E22A9D">
      <w:pPr>
        <w:rPr>
          <w:rFonts w:eastAsiaTheme="minorHAnsi" w:cstheme="minorBidi"/>
        </w:rPr>
        <w:sectPr w:rsidR="00845D23" w:rsidRPr="00841F54" w:rsidSect="006D2A67">
          <w:headerReference w:type="default" r:id="rId17"/>
          <w:pgSz w:w="12240" w:h="15840" w:code="9"/>
          <w:pgMar w:top="1440" w:right="1440" w:bottom="1440" w:left="1440" w:header="720" w:footer="720" w:gutter="0"/>
          <w:pgNumType w:fmt="lowerRoman" w:start="2"/>
          <w:cols w:space="720"/>
        </w:sectPr>
      </w:pPr>
    </w:p>
    <w:p w14:paraId="078C805D" w14:textId="5B0E0941" w:rsidR="007B78E7" w:rsidRDefault="000332B9" w:rsidP="0090069A">
      <w:pPr>
        <w:pStyle w:val="Heading1"/>
      </w:pPr>
      <w:bookmarkStart w:id="3" w:name="_Toc150325211"/>
      <w:bookmarkStart w:id="4" w:name="_Toc403630050"/>
      <w:bookmarkStart w:id="5" w:name="_Toc414852622"/>
      <w:bookmarkStart w:id="6" w:name="_Toc468093246"/>
      <w:r>
        <w:lastRenderedPageBreak/>
        <w:t>Introduction</w:t>
      </w:r>
      <w:bookmarkEnd w:id="3"/>
      <w:bookmarkEnd w:id="4"/>
      <w:bookmarkEnd w:id="5"/>
      <w:bookmarkEnd w:id="6"/>
    </w:p>
    <w:p w14:paraId="078C805E" w14:textId="2737A5D5" w:rsidR="000332B9" w:rsidRPr="00841F54" w:rsidRDefault="000332B9" w:rsidP="00714CC4">
      <w:pPr>
        <w:pStyle w:val="Heading2"/>
      </w:pPr>
      <w:bookmarkStart w:id="7" w:name="_Toc414852623"/>
      <w:bookmarkStart w:id="8" w:name="_Toc468093247"/>
      <w:r w:rsidRPr="00841F54">
        <w:t>Purpose of PCE</w:t>
      </w:r>
      <w:bookmarkEnd w:id="7"/>
      <w:bookmarkEnd w:id="8"/>
    </w:p>
    <w:p w14:paraId="078C805F" w14:textId="77777777" w:rsidR="00714CC4" w:rsidRPr="00841F54" w:rsidRDefault="00714CC4" w:rsidP="00E22A9D">
      <w:pPr>
        <w:rPr>
          <w:rFonts w:eastAsiaTheme="minorHAnsi" w:cstheme="minorBidi"/>
        </w:rPr>
      </w:pPr>
      <w:bookmarkStart w:id="9" w:name="_GoBack"/>
      <w:r w:rsidRPr="00841F54">
        <w:rPr>
          <w:rFonts w:eastAsiaTheme="minorHAnsi" w:cstheme="minorBidi"/>
        </w:rPr>
        <w:t>Patient Care Encounter (PCE) helps sites collect, manage, and display outpatient encounter data (including providers, procedure codes, and diagnostic codes) in compliance with the 10/1/96 Ambulatory Care Data Capture mandate from the Undersecretary of Health.</w:t>
      </w:r>
    </w:p>
    <w:p w14:paraId="078C8060" w14:textId="77777777" w:rsidR="00714CC4" w:rsidRPr="00841F54" w:rsidRDefault="00714CC4" w:rsidP="00E22A9D">
      <w:pPr>
        <w:rPr>
          <w:rFonts w:eastAsiaTheme="minorHAnsi" w:cstheme="minorBidi"/>
        </w:rPr>
      </w:pPr>
      <w:r w:rsidRPr="00841F54">
        <w:rPr>
          <w:rFonts w:eastAsiaTheme="minorHAnsi" w:cstheme="minorBidi"/>
        </w:rPr>
        <w:t>Patient Care Encounter (PCE) adds to current VISTA (DHCP) patient information by capturing clinical data resulting from a patient encounter, including problems treated, procedures done and provider information, as well as immunizations, skin tests, treatments, and patient education.</w:t>
      </w:r>
    </w:p>
    <w:p w14:paraId="078C8061" w14:textId="333FDD99" w:rsidR="00714CC4" w:rsidRPr="00841F54" w:rsidRDefault="00714CC4" w:rsidP="00E22A9D">
      <w:pPr>
        <w:rPr>
          <w:rFonts w:eastAsiaTheme="minorHAnsi" w:cstheme="minorBidi"/>
        </w:rPr>
      </w:pPr>
      <w:r w:rsidRPr="00841F54">
        <w:rPr>
          <w:rFonts w:eastAsiaTheme="minorHAnsi" w:cstheme="minorBidi"/>
        </w:rPr>
        <w:t>The goal of PCE is to provide an underlying database structure</w:t>
      </w:r>
      <w:r w:rsidR="0079129E" w:rsidRPr="00841F54">
        <w:rPr>
          <w:rFonts w:eastAsiaTheme="minorHAnsi" w:cstheme="minorBidi"/>
        </w:rPr>
        <w:t>,</w:t>
      </w:r>
      <w:r w:rsidRPr="00841F54">
        <w:rPr>
          <w:rFonts w:eastAsiaTheme="minorHAnsi" w:cstheme="minorBidi"/>
        </w:rPr>
        <w:t xml:space="preserve"> which enables the collection and management of clinical data from multiple data collection sources, including scanners, user interfaces, and non-interactive ancillary interfaces. The key users of this clinical data are clinicians, management, Quality Assurance, and Scheduling personnel.</w:t>
      </w:r>
    </w:p>
    <w:p w14:paraId="078C8062" w14:textId="628FE962" w:rsidR="007B78E7" w:rsidRPr="00841F54" w:rsidRDefault="00714CC4" w:rsidP="00714CC4">
      <w:pPr>
        <w:pStyle w:val="Heading2"/>
      </w:pPr>
      <w:bookmarkStart w:id="10" w:name="_Toc414852624"/>
      <w:bookmarkStart w:id="11" w:name="_Toc468093248"/>
      <w:bookmarkEnd w:id="9"/>
      <w:r w:rsidRPr="00841F54">
        <w:t>Functionality</w:t>
      </w:r>
      <w:bookmarkEnd w:id="10"/>
      <w:bookmarkEnd w:id="11"/>
    </w:p>
    <w:p w14:paraId="078C8063" w14:textId="77777777" w:rsidR="00714CC4" w:rsidRPr="00841F54" w:rsidRDefault="00714CC4" w:rsidP="00E22A9D">
      <w:pPr>
        <w:rPr>
          <w:rFonts w:eastAsiaTheme="minorHAnsi" w:cstheme="minorBidi"/>
        </w:rPr>
      </w:pPr>
      <w:r w:rsidRPr="00841F54">
        <w:rPr>
          <w:rFonts w:eastAsiaTheme="minorHAnsi" w:cstheme="minorBidi"/>
        </w:rPr>
        <w:t>The primary functions exported with Version 1.0 of PCE are:</w:t>
      </w:r>
    </w:p>
    <w:p w14:paraId="078C8064" w14:textId="77777777" w:rsidR="00714CC4" w:rsidRPr="00841F54" w:rsidRDefault="00714CC4" w:rsidP="00E22A9D">
      <w:pPr>
        <w:numPr>
          <w:ilvl w:val="0"/>
          <w:numId w:val="5"/>
        </w:numPr>
        <w:rPr>
          <w:rFonts w:eastAsiaTheme="minorHAnsi" w:cstheme="minorBidi"/>
        </w:rPr>
      </w:pPr>
      <w:r w:rsidRPr="00841F54">
        <w:rPr>
          <w:rFonts w:eastAsiaTheme="minorHAnsi" w:cstheme="minorBidi"/>
        </w:rPr>
        <w:t>Collection and management of outpatient encounter data.</w:t>
      </w:r>
    </w:p>
    <w:p w14:paraId="078C8065" w14:textId="77777777" w:rsidR="00714CC4" w:rsidRPr="00841F54" w:rsidRDefault="00714CC4" w:rsidP="00E22A9D">
      <w:pPr>
        <w:numPr>
          <w:ilvl w:val="0"/>
          <w:numId w:val="5"/>
        </w:numPr>
        <w:rPr>
          <w:rFonts w:eastAsiaTheme="minorHAnsi" w:cstheme="minorBidi"/>
        </w:rPr>
      </w:pPr>
      <w:r w:rsidRPr="00841F54">
        <w:rPr>
          <w:rFonts w:eastAsiaTheme="minorHAnsi" w:cstheme="minorBidi"/>
        </w:rPr>
        <w:t>Presentation of outpatient encounter data through Health Summary components and Clinical Reports.</w:t>
      </w:r>
    </w:p>
    <w:p w14:paraId="078C8066" w14:textId="77777777" w:rsidR="00714CC4" w:rsidRPr="00841F54" w:rsidRDefault="00714CC4" w:rsidP="00E22A9D">
      <w:pPr>
        <w:rPr>
          <w:rFonts w:eastAsiaTheme="minorHAnsi" w:cstheme="minorBidi"/>
        </w:rPr>
      </w:pPr>
      <w:r w:rsidRPr="00841F54">
        <w:rPr>
          <w:rFonts w:eastAsiaTheme="minorHAnsi" w:cstheme="minorBidi"/>
        </w:rPr>
        <w:t xml:space="preserve">Outpatient encounter data is captured through interactive and non-interactive interfaces. </w:t>
      </w:r>
    </w:p>
    <w:p w14:paraId="078C8067" w14:textId="636DDA09" w:rsidR="00714CC4" w:rsidRPr="00841F54" w:rsidRDefault="00714CC4" w:rsidP="008E6CAB">
      <w:pPr>
        <w:pStyle w:val="Heading3"/>
        <w:rPr>
          <w:rFonts w:eastAsiaTheme="minorHAnsi"/>
        </w:rPr>
      </w:pPr>
      <w:bookmarkStart w:id="12" w:name="_Toc414852625"/>
      <w:bookmarkStart w:id="13" w:name="_Toc468093249"/>
      <w:r w:rsidRPr="00841F54">
        <w:rPr>
          <w:rFonts w:eastAsiaTheme="minorHAnsi"/>
        </w:rPr>
        <w:t>Interactive interfaces</w:t>
      </w:r>
      <w:bookmarkEnd w:id="12"/>
      <w:bookmarkEnd w:id="13"/>
    </w:p>
    <w:p w14:paraId="078C8068" w14:textId="77777777" w:rsidR="00714CC4" w:rsidRPr="00841F54" w:rsidRDefault="00714CC4" w:rsidP="00E22A9D">
      <w:pPr>
        <w:numPr>
          <w:ilvl w:val="0"/>
          <w:numId w:val="6"/>
        </w:numPr>
        <w:rPr>
          <w:rFonts w:eastAsiaTheme="minorHAnsi" w:cstheme="minorBidi"/>
        </w:rPr>
      </w:pPr>
      <w:r w:rsidRPr="00841F54">
        <w:rPr>
          <w:rFonts w:eastAsiaTheme="minorHAnsi" w:cstheme="minorBidi"/>
        </w:rPr>
        <w:t>Online data capture through a user interface developed with List Manager tools.</w:t>
      </w:r>
    </w:p>
    <w:p w14:paraId="078C8069" w14:textId="77777777" w:rsidR="00714CC4" w:rsidRPr="00841F54" w:rsidRDefault="00714CC4" w:rsidP="00E22A9D">
      <w:pPr>
        <w:numPr>
          <w:ilvl w:val="0"/>
          <w:numId w:val="6"/>
        </w:numPr>
        <w:rPr>
          <w:rFonts w:eastAsiaTheme="minorHAnsi" w:cstheme="minorBidi"/>
        </w:rPr>
      </w:pPr>
      <w:r w:rsidRPr="00841F54">
        <w:rPr>
          <w:rFonts w:eastAsiaTheme="minorHAnsi" w:cstheme="minorBidi"/>
        </w:rPr>
        <w:t>Online data capture in which Scheduling integrates with PCE to collect checkout information.</w:t>
      </w:r>
    </w:p>
    <w:p w14:paraId="078C806A" w14:textId="282BDE25" w:rsidR="00714CC4" w:rsidRPr="00841F54" w:rsidRDefault="00714CC4" w:rsidP="008E6CAB">
      <w:pPr>
        <w:pStyle w:val="Heading3"/>
        <w:rPr>
          <w:rFonts w:eastAsiaTheme="minorHAnsi"/>
        </w:rPr>
      </w:pPr>
      <w:bookmarkStart w:id="14" w:name="_Toc414852626"/>
      <w:bookmarkStart w:id="15" w:name="_Toc468093250"/>
      <w:r w:rsidRPr="00841F54">
        <w:rPr>
          <w:rFonts w:eastAsiaTheme="minorHAnsi"/>
        </w:rPr>
        <w:t>Non-interactive interfaces</w:t>
      </w:r>
      <w:bookmarkEnd w:id="14"/>
      <w:bookmarkEnd w:id="15"/>
    </w:p>
    <w:p w14:paraId="078C806B" w14:textId="26347E3F" w:rsidR="00714CC4" w:rsidRPr="00841F54" w:rsidRDefault="00714CC4" w:rsidP="00E22A9D">
      <w:pPr>
        <w:numPr>
          <w:ilvl w:val="0"/>
          <w:numId w:val="7"/>
        </w:numPr>
        <w:rPr>
          <w:rFonts w:eastAsiaTheme="minorHAnsi" w:cstheme="minorBidi"/>
        </w:rPr>
      </w:pPr>
      <w:r w:rsidRPr="00841F54">
        <w:rPr>
          <w:rFonts w:eastAsiaTheme="minorHAnsi" w:cstheme="minorBidi"/>
        </w:rPr>
        <w:t xml:space="preserve">PCE Device Interface, which supports the collection of encounter form data from scanners such as PANDAS, </w:t>
      </w:r>
      <w:r w:rsidR="0083110A" w:rsidRPr="00841F54">
        <w:rPr>
          <w:rFonts w:eastAsiaTheme="minorHAnsi" w:cstheme="minorBidi"/>
        </w:rPr>
        <w:t>TeleForm</w:t>
      </w:r>
      <w:r w:rsidRPr="00841F54">
        <w:rPr>
          <w:rFonts w:eastAsiaTheme="minorHAnsi" w:cstheme="minorBidi"/>
        </w:rPr>
        <w:t>, and Automated Information Collection System (AICS), also supports workstation collection of outpatient encounter data.</w:t>
      </w:r>
    </w:p>
    <w:p w14:paraId="078C806C" w14:textId="3F30C4BD" w:rsidR="00714CC4" w:rsidRPr="00841F54" w:rsidRDefault="00714CC4" w:rsidP="00E22A9D">
      <w:pPr>
        <w:numPr>
          <w:ilvl w:val="0"/>
          <w:numId w:val="7"/>
        </w:numPr>
        <w:rPr>
          <w:rFonts w:eastAsiaTheme="minorHAnsi" w:cstheme="minorBidi"/>
        </w:rPr>
      </w:pPr>
      <w:r w:rsidRPr="00841F54">
        <w:rPr>
          <w:rFonts w:eastAsiaTheme="minorHAnsi" w:cstheme="minorBidi"/>
        </w:rPr>
        <w:t>PCE application programming interfaces (API)</w:t>
      </w:r>
      <w:r w:rsidR="00451A47" w:rsidRPr="00841F54">
        <w:rPr>
          <w:rFonts w:eastAsiaTheme="minorHAnsi" w:cstheme="minorBidi"/>
        </w:rPr>
        <w:t>,</w:t>
      </w:r>
      <w:r w:rsidRPr="00841F54">
        <w:rPr>
          <w:rFonts w:eastAsiaTheme="minorHAnsi" w:cstheme="minorBidi"/>
        </w:rPr>
        <w:t xml:space="preserve"> which support</w:t>
      </w:r>
      <w:r w:rsidR="00451A47" w:rsidRPr="00841F54">
        <w:rPr>
          <w:rFonts w:eastAsiaTheme="minorHAnsi" w:cstheme="minorBidi"/>
        </w:rPr>
        <w:t>s</w:t>
      </w:r>
      <w:r w:rsidRPr="00841F54">
        <w:rPr>
          <w:rFonts w:eastAsiaTheme="minorHAnsi" w:cstheme="minorBidi"/>
        </w:rPr>
        <w:t xml:space="preserve"> the collection of outpatient encounter data from ancillary packages such as Laboratory, Radiology, Text Integration Utility (TIU), and Computerized Patient Record System (CPRS).</w:t>
      </w:r>
    </w:p>
    <w:p w14:paraId="078C806D" w14:textId="0DF14906" w:rsidR="006847BA" w:rsidRPr="00841F54" w:rsidRDefault="00714CC4" w:rsidP="00714CC4">
      <w:pPr>
        <w:pStyle w:val="Heading2"/>
      </w:pPr>
      <w:bookmarkStart w:id="16" w:name="_Toc414852627"/>
      <w:bookmarkStart w:id="17" w:name="_Toc468093251"/>
      <w:r w:rsidRPr="00841F54">
        <w:t>Impact of PCE on IRM</w:t>
      </w:r>
      <w:bookmarkEnd w:id="16"/>
      <w:bookmarkEnd w:id="17"/>
    </w:p>
    <w:p w14:paraId="078C806E" w14:textId="77777777" w:rsidR="00714CC4" w:rsidRPr="00841F54" w:rsidRDefault="00714CC4" w:rsidP="00E22A9D">
      <w:pPr>
        <w:rPr>
          <w:rFonts w:eastAsiaTheme="minorHAnsi" w:cstheme="minorBidi"/>
        </w:rPr>
      </w:pPr>
      <w:r w:rsidRPr="00841F54">
        <w:rPr>
          <w:rFonts w:eastAsiaTheme="minorHAnsi" w:cstheme="minorBidi"/>
        </w:rPr>
        <w:t>Sites must evaluate functionality exported with PCE and then choose to implement the portions that will enhance current data collection practices at their facilities.</w:t>
      </w:r>
    </w:p>
    <w:p w14:paraId="078C806F" w14:textId="77777777" w:rsidR="00714CC4" w:rsidRPr="00841F54" w:rsidRDefault="00714CC4" w:rsidP="00E22A9D">
      <w:pPr>
        <w:rPr>
          <w:rFonts w:eastAsiaTheme="minorHAnsi" w:cstheme="minorBidi"/>
        </w:rPr>
      </w:pPr>
      <w:r w:rsidRPr="00841F54">
        <w:rPr>
          <w:rFonts w:eastAsiaTheme="minorHAnsi" w:cstheme="minorBidi"/>
        </w:rPr>
        <w:lastRenderedPageBreak/>
        <w:t>PCE will need a clinical coordinator to help facilitate data capture implementation and health summary type modifications.</w:t>
      </w:r>
    </w:p>
    <w:p w14:paraId="078C8070" w14:textId="77777777" w:rsidR="00714CC4" w:rsidRPr="00841F54" w:rsidRDefault="00714CC4" w:rsidP="00E22A9D">
      <w:pPr>
        <w:rPr>
          <w:rFonts w:eastAsiaTheme="minorHAnsi" w:cstheme="minorBidi"/>
        </w:rPr>
      </w:pPr>
      <w:r w:rsidRPr="00841F54">
        <w:rPr>
          <w:rFonts w:eastAsiaTheme="minorHAnsi" w:cstheme="minorBidi"/>
        </w:rPr>
        <w:t>Patient Care Encounter is used as a clinical repository for data from many data collection sources, including scanning devices such as PANDAS and TELEFORM, the Automated Information Collection System (AICS), or the Graphical User Interface (GUI) physician workstation, as well as manual data entry options in Scheduling and PCE. The table below lists estimated disk space requirements for PCE/Visit Tracking for four levels of facility complexity. Estimates are based on adding 83k to the database for every 100 encounters, where each encounter averages two procedures, one diagnosis, and one provider. Each visit averages 1.9 encounters, based on stop code reporting per visit transmitted to Austin.</w:t>
      </w:r>
    </w:p>
    <w:tbl>
      <w:tblPr>
        <w:tblStyle w:val="LightShading-Accent2"/>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115" w:type="dxa"/>
          <w:right w:w="115" w:type="dxa"/>
        </w:tblCellMar>
        <w:tblLook w:val="04A0" w:firstRow="1" w:lastRow="0" w:firstColumn="1" w:lastColumn="0" w:noHBand="0" w:noVBand="1"/>
        <w:tblCaption w:val="Patient Care Encounter complexity levels"/>
        <w:tblDescription w:val="estimated disk space"/>
      </w:tblPr>
      <w:tblGrid>
        <w:gridCol w:w="1618"/>
        <w:gridCol w:w="3986"/>
        <w:gridCol w:w="3986"/>
      </w:tblGrid>
      <w:tr w:rsidR="00714CC4" w:rsidRPr="00841F54" w14:paraId="078C8074" w14:textId="77777777" w:rsidTr="00D24125">
        <w:trPr>
          <w:cnfStyle w:val="100000000000" w:firstRow="1" w:lastRow="0" w:firstColumn="0" w:lastColumn="0" w:oddVBand="0" w:evenVBand="0" w:oddHBand="0" w:evenHBand="0" w:firstRowFirstColumn="0" w:firstRowLastColumn="0" w:lastRowFirstColumn="0" w:lastRowLastColumn="0"/>
          <w:trHeight w:val="548"/>
          <w:tblHeader/>
        </w:trPr>
        <w:tc>
          <w:tcPr>
            <w:cnfStyle w:val="001000000000" w:firstRow="0" w:lastRow="0" w:firstColumn="1" w:lastColumn="0" w:oddVBand="0" w:evenVBand="0" w:oddHBand="0" w:evenHBand="0" w:firstRowFirstColumn="0" w:firstRowLastColumn="0" w:lastRowFirstColumn="0" w:lastRowLastColumn="0"/>
            <w:tcW w:w="844" w:type="pct"/>
            <w:tcBorders>
              <w:top w:val="none" w:sz="0" w:space="0" w:color="auto"/>
              <w:left w:val="none" w:sz="0" w:space="0" w:color="auto"/>
              <w:bottom w:val="none" w:sz="0" w:space="0" w:color="auto"/>
              <w:right w:val="none" w:sz="0" w:space="0" w:color="auto"/>
            </w:tcBorders>
          </w:tcPr>
          <w:p w14:paraId="078C8071" w14:textId="77777777" w:rsidR="00714CC4" w:rsidRPr="00841F54" w:rsidRDefault="00714CC4" w:rsidP="003D10FB">
            <w:pPr>
              <w:rPr>
                <w:rFonts w:eastAsiaTheme="minorHAnsi"/>
              </w:rPr>
            </w:pPr>
            <w:r w:rsidRPr="00841F54">
              <w:rPr>
                <w:rFonts w:eastAsiaTheme="minorHAnsi"/>
              </w:rPr>
              <w:t>Complexity Level</w:t>
            </w:r>
          </w:p>
        </w:tc>
        <w:tc>
          <w:tcPr>
            <w:tcW w:w="2078" w:type="pct"/>
            <w:tcBorders>
              <w:top w:val="none" w:sz="0" w:space="0" w:color="auto"/>
              <w:left w:val="none" w:sz="0" w:space="0" w:color="auto"/>
              <w:bottom w:val="none" w:sz="0" w:space="0" w:color="auto"/>
              <w:right w:val="none" w:sz="0" w:space="0" w:color="auto"/>
            </w:tcBorders>
          </w:tcPr>
          <w:p w14:paraId="078C8072" w14:textId="77777777" w:rsidR="00714CC4" w:rsidRPr="00841F54" w:rsidRDefault="00714CC4" w:rsidP="003D10FB">
            <w:pPr>
              <w:cnfStyle w:val="100000000000" w:firstRow="1"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Average # of Ambulatory Visits/Year</w:t>
            </w:r>
          </w:p>
        </w:tc>
        <w:tc>
          <w:tcPr>
            <w:tcW w:w="2078" w:type="pct"/>
            <w:tcBorders>
              <w:top w:val="none" w:sz="0" w:space="0" w:color="auto"/>
              <w:left w:val="none" w:sz="0" w:space="0" w:color="auto"/>
              <w:bottom w:val="none" w:sz="0" w:space="0" w:color="auto"/>
              <w:right w:val="none" w:sz="0" w:space="0" w:color="auto"/>
            </w:tcBorders>
          </w:tcPr>
          <w:p w14:paraId="078C8073" w14:textId="77777777" w:rsidR="00714CC4" w:rsidRPr="00841F54" w:rsidRDefault="00714CC4" w:rsidP="003D10FB">
            <w:pPr>
              <w:cnfStyle w:val="100000000000" w:firstRow="1"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Estimated Disk Space Requirements/Year</w:t>
            </w:r>
          </w:p>
        </w:tc>
      </w:tr>
      <w:tr w:rsidR="00714CC4" w:rsidRPr="00841F54" w14:paraId="078C8078" w14:textId="77777777" w:rsidTr="00DF01F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44" w:type="pct"/>
            <w:tcBorders>
              <w:left w:val="none" w:sz="0" w:space="0" w:color="auto"/>
              <w:right w:val="none" w:sz="0" w:space="0" w:color="auto"/>
            </w:tcBorders>
          </w:tcPr>
          <w:p w14:paraId="078C8075" w14:textId="77777777" w:rsidR="00714CC4" w:rsidRPr="00841F54" w:rsidRDefault="00714CC4" w:rsidP="003D10FB">
            <w:pPr>
              <w:rPr>
                <w:rFonts w:eastAsiaTheme="minorHAnsi"/>
              </w:rPr>
            </w:pPr>
            <w:r w:rsidRPr="00841F54">
              <w:rPr>
                <w:rFonts w:eastAsiaTheme="minorHAnsi"/>
              </w:rPr>
              <w:t>1</w:t>
            </w:r>
          </w:p>
        </w:tc>
        <w:tc>
          <w:tcPr>
            <w:tcW w:w="2078" w:type="pct"/>
            <w:tcBorders>
              <w:left w:val="none" w:sz="0" w:space="0" w:color="auto"/>
              <w:right w:val="none" w:sz="0" w:space="0" w:color="auto"/>
            </w:tcBorders>
          </w:tcPr>
          <w:p w14:paraId="078C8076"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254,018</w:t>
            </w:r>
          </w:p>
        </w:tc>
        <w:tc>
          <w:tcPr>
            <w:tcW w:w="2078" w:type="pct"/>
            <w:tcBorders>
              <w:left w:val="none" w:sz="0" w:space="0" w:color="auto"/>
              <w:right w:val="none" w:sz="0" w:space="0" w:color="auto"/>
            </w:tcBorders>
          </w:tcPr>
          <w:p w14:paraId="078C8077"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400mb</w:t>
            </w:r>
          </w:p>
        </w:tc>
      </w:tr>
      <w:tr w:rsidR="00714CC4" w:rsidRPr="00841F54" w14:paraId="078C807C" w14:textId="77777777" w:rsidTr="00DF01F7">
        <w:trPr>
          <w:trHeight w:val="144"/>
        </w:trPr>
        <w:tc>
          <w:tcPr>
            <w:cnfStyle w:val="001000000000" w:firstRow="0" w:lastRow="0" w:firstColumn="1" w:lastColumn="0" w:oddVBand="0" w:evenVBand="0" w:oddHBand="0" w:evenHBand="0" w:firstRowFirstColumn="0" w:firstRowLastColumn="0" w:lastRowFirstColumn="0" w:lastRowLastColumn="0"/>
            <w:tcW w:w="844" w:type="pct"/>
          </w:tcPr>
          <w:p w14:paraId="078C8079" w14:textId="77777777" w:rsidR="00714CC4" w:rsidRPr="00841F54" w:rsidRDefault="00714CC4" w:rsidP="003D10FB">
            <w:pPr>
              <w:rPr>
                <w:rFonts w:eastAsiaTheme="minorHAnsi"/>
              </w:rPr>
            </w:pPr>
            <w:r w:rsidRPr="00841F54">
              <w:rPr>
                <w:rFonts w:eastAsiaTheme="minorHAnsi"/>
              </w:rPr>
              <w:t>2</w:t>
            </w:r>
          </w:p>
        </w:tc>
        <w:tc>
          <w:tcPr>
            <w:tcW w:w="2078" w:type="pct"/>
          </w:tcPr>
          <w:p w14:paraId="078C807A"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149,101</w:t>
            </w:r>
          </w:p>
        </w:tc>
        <w:tc>
          <w:tcPr>
            <w:tcW w:w="2078" w:type="pct"/>
          </w:tcPr>
          <w:p w14:paraId="078C807B"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234mg</w:t>
            </w:r>
          </w:p>
        </w:tc>
      </w:tr>
      <w:tr w:rsidR="00714CC4" w:rsidRPr="00841F54" w14:paraId="078C8080" w14:textId="77777777" w:rsidTr="00DF01F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4" w:type="pct"/>
            <w:tcBorders>
              <w:left w:val="none" w:sz="0" w:space="0" w:color="auto"/>
              <w:right w:val="none" w:sz="0" w:space="0" w:color="auto"/>
            </w:tcBorders>
          </w:tcPr>
          <w:p w14:paraId="078C807D" w14:textId="77777777" w:rsidR="00714CC4" w:rsidRPr="00841F54" w:rsidRDefault="00714CC4" w:rsidP="003D10FB">
            <w:pPr>
              <w:rPr>
                <w:rFonts w:eastAsiaTheme="minorHAnsi"/>
              </w:rPr>
            </w:pPr>
            <w:r w:rsidRPr="00841F54">
              <w:rPr>
                <w:rFonts w:eastAsiaTheme="minorHAnsi"/>
              </w:rPr>
              <w:t>3</w:t>
            </w:r>
          </w:p>
        </w:tc>
        <w:tc>
          <w:tcPr>
            <w:tcW w:w="2078" w:type="pct"/>
            <w:tcBorders>
              <w:left w:val="none" w:sz="0" w:space="0" w:color="auto"/>
              <w:right w:val="none" w:sz="0" w:space="0" w:color="auto"/>
            </w:tcBorders>
          </w:tcPr>
          <w:p w14:paraId="078C807E"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92,761</w:t>
            </w:r>
          </w:p>
        </w:tc>
        <w:tc>
          <w:tcPr>
            <w:tcW w:w="2078" w:type="pct"/>
            <w:tcBorders>
              <w:left w:val="none" w:sz="0" w:space="0" w:color="auto"/>
              <w:right w:val="none" w:sz="0" w:space="0" w:color="auto"/>
            </w:tcBorders>
          </w:tcPr>
          <w:p w14:paraId="078C807F"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146mb</w:t>
            </w:r>
          </w:p>
        </w:tc>
      </w:tr>
      <w:tr w:rsidR="00714CC4" w:rsidRPr="00841F54" w14:paraId="078C8084" w14:textId="77777777" w:rsidTr="00DF01F7">
        <w:trPr>
          <w:trHeight w:val="144"/>
        </w:trPr>
        <w:tc>
          <w:tcPr>
            <w:cnfStyle w:val="001000000000" w:firstRow="0" w:lastRow="0" w:firstColumn="1" w:lastColumn="0" w:oddVBand="0" w:evenVBand="0" w:oddHBand="0" w:evenHBand="0" w:firstRowFirstColumn="0" w:firstRowLastColumn="0" w:lastRowFirstColumn="0" w:lastRowLastColumn="0"/>
            <w:tcW w:w="844" w:type="pct"/>
          </w:tcPr>
          <w:p w14:paraId="078C8081" w14:textId="77777777" w:rsidR="00714CC4" w:rsidRPr="00841F54" w:rsidRDefault="00714CC4" w:rsidP="003D10FB">
            <w:pPr>
              <w:rPr>
                <w:rFonts w:eastAsiaTheme="minorHAnsi"/>
              </w:rPr>
            </w:pPr>
            <w:r w:rsidRPr="00841F54">
              <w:rPr>
                <w:rFonts w:eastAsiaTheme="minorHAnsi"/>
              </w:rPr>
              <w:t>4</w:t>
            </w:r>
          </w:p>
        </w:tc>
        <w:tc>
          <w:tcPr>
            <w:tcW w:w="2078" w:type="pct"/>
          </w:tcPr>
          <w:p w14:paraId="078C8082"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71,371</w:t>
            </w:r>
          </w:p>
        </w:tc>
        <w:tc>
          <w:tcPr>
            <w:tcW w:w="2078" w:type="pct"/>
          </w:tcPr>
          <w:p w14:paraId="078C8083"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112mb</w:t>
            </w:r>
          </w:p>
        </w:tc>
      </w:tr>
    </w:tbl>
    <w:p w14:paraId="078C8085" w14:textId="37A4DE5C" w:rsidR="00714CC4" w:rsidRPr="00841F54" w:rsidRDefault="00714CC4" w:rsidP="008E6CAB">
      <w:pPr>
        <w:pStyle w:val="Heading3"/>
        <w:rPr>
          <w:rFonts w:eastAsiaTheme="minorHAnsi"/>
        </w:rPr>
      </w:pPr>
      <w:bookmarkStart w:id="18" w:name="_Toc414852628"/>
      <w:bookmarkStart w:id="19" w:name="_Toc468093252"/>
      <w:r w:rsidRPr="00841F54">
        <w:rPr>
          <w:rFonts w:eastAsiaTheme="minorHAnsi"/>
        </w:rPr>
        <w:t>MSM Sites</w:t>
      </w:r>
      <w:bookmarkEnd w:id="18"/>
      <w:bookmarkEnd w:id="19"/>
    </w:p>
    <w:p w14:paraId="078C8086" w14:textId="57B679FF" w:rsidR="00714CC4" w:rsidRPr="00841F54" w:rsidRDefault="0083110A" w:rsidP="00E22A9D">
      <w:pPr>
        <w:rPr>
          <w:rFonts w:eastAsiaTheme="minorHAnsi" w:cs="Arial"/>
        </w:rPr>
      </w:pPr>
      <w:r w:rsidRPr="00841F54">
        <w:rPr>
          <w:rFonts w:eastAsiaTheme="minorHAnsi" w:cstheme="minorBidi"/>
        </w:rPr>
        <w:t>Increase your Stack/Sto</w:t>
      </w:r>
      <w:r w:rsidR="00A3444B" w:rsidRPr="00841F54">
        <w:rPr>
          <w:rFonts w:eastAsiaTheme="minorHAnsi" w:cstheme="minorBidi"/>
        </w:rPr>
        <w:t>p to 24k to avoid STKOV errors, and the size of your partitions to 85k to avoid PGMOV errors.</w:t>
      </w:r>
    </w:p>
    <w:p w14:paraId="078C8087" w14:textId="50F1C774" w:rsidR="00714CC4" w:rsidRPr="00841F54" w:rsidRDefault="00714CC4" w:rsidP="008E6CAB">
      <w:pPr>
        <w:pStyle w:val="Heading3"/>
        <w:rPr>
          <w:rFonts w:eastAsiaTheme="minorHAnsi"/>
        </w:rPr>
      </w:pPr>
      <w:bookmarkStart w:id="20" w:name="_Toc414852629"/>
      <w:bookmarkStart w:id="21" w:name="_Toc468093253"/>
      <w:r w:rsidRPr="00841F54">
        <w:rPr>
          <w:rFonts w:eastAsiaTheme="minorHAnsi"/>
        </w:rPr>
        <w:t>SAC Exemption</w:t>
      </w:r>
      <w:bookmarkEnd w:id="20"/>
      <w:bookmarkEnd w:id="21"/>
    </w:p>
    <w:p w14:paraId="078C8088" w14:textId="66673319" w:rsidR="00714CC4" w:rsidRPr="00841F54" w:rsidRDefault="00A3444B" w:rsidP="00E22A9D">
      <w:pPr>
        <w:rPr>
          <w:rFonts w:eastAsiaTheme="minorHAnsi" w:cs="Arial"/>
        </w:rPr>
      </w:pPr>
      <w:r w:rsidRPr="00841F54">
        <w:rPr>
          <w:rFonts w:eastAsiaTheme="minorHAnsi" w:cstheme="minorBidi"/>
        </w:rPr>
        <w:t>PCE has requested an exemption to SAC 2.2.7</w:t>
      </w:r>
      <w:r w:rsidR="0083110A" w:rsidRPr="00841F54">
        <w:rPr>
          <w:rFonts w:eastAsiaTheme="minorHAnsi" w:cstheme="minorBidi"/>
        </w:rPr>
        <w:t>,</w:t>
      </w:r>
      <w:r w:rsidRPr="00841F54">
        <w:rPr>
          <w:rFonts w:eastAsiaTheme="minorHAnsi" w:cstheme="minorBidi"/>
        </w:rPr>
        <w:t xml:space="preserve"> which states the maximum routine size.</w:t>
      </w:r>
    </w:p>
    <w:p w14:paraId="078C8089" w14:textId="77777777" w:rsidR="00A3444B" w:rsidRPr="00841F54" w:rsidRDefault="00A3444B" w:rsidP="00E22A9D">
      <w:pPr>
        <w:rPr>
          <w:rFonts w:eastAsiaTheme="minorHAnsi" w:cstheme="minorBidi"/>
        </w:rPr>
      </w:pPr>
      <w:r w:rsidRPr="00841F54">
        <w:rPr>
          <w:rFonts w:eastAsiaTheme="minorHAnsi" w:cstheme="minorBidi"/>
        </w:rPr>
        <w:t>To avoid PGMOV errors, add an entry and exit action to dynamically increase/decrease the partition size as described below for the following options:</w:t>
      </w:r>
    </w:p>
    <w:p w14:paraId="078C808A"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Appointment Management [SDAM APPT MGT]</w:t>
      </w:r>
    </w:p>
    <w:p w14:paraId="078C808B"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Appointment Check-in/Check-out [SDAM APPT CHECK IN/OUT]</w:t>
      </w:r>
    </w:p>
    <w:p w14:paraId="078C808C"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Add/Edit Stop Codes [SDADDEDIT]</w:t>
      </w:r>
    </w:p>
    <w:p w14:paraId="078C808D"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Check-in/Unsched. Vsit [SDI]</w:t>
      </w:r>
    </w:p>
    <w:p w14:paraId="078C808E"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Make Appointment [SDM]</w:t>
      </w:r>
    </w:p>
    <w:p w14:paraId="078C808F"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Multiple Appointment Booking [SDMULTIBOOK]</w:t>
      </w:r>
    </w:p>
    <w:p w14:paraId="078C8090"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Disposition an Application [DG DISPOSITION APPLICATION]</w:t>
      </w:r>
    </w:p>
    <w:p w14:paraId="078C8091"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Disposition Log Edit [DG DISPOSITION EDIT]</w:t>
      </w:r>
    </w:p>
    <w:p w14:paraId="078C8092"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Entry action: S %K=85 D INT^%PARTSIZ</w:t>
      </w:r>
    </w:p>
    <w:p w14:paraId="078C8093"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lastRenderedPageBreak/>
        <w:t>Exit action:  S %K=40 D INT^%PARTSIZ</w:t>
      </w:r>
    </w:p>
    <w:p w14:paraId="078C8094" w14:textId="1C62C93C" w:rsidR="00714CC4" w:rsidRPr="00841F54" w:rsidRDefault="00A3444B" w:rsidP="008E6CAB">
      <w:pPr>
        <w:pStyle w:val="Heading3"/>
        <w:rPr>
          <w:rFonts w:eastAsiaTheme="minorHAnsi"/>
        </w:rPr>
      </w:pPr>
      <w:bookmarkStart w:id="22" w:name="_Toc414852630"/>
      <w:bookmarkStart w:id="23" w:name="_Toc468093254"/>
      <w:r w:rsidRPr="00841F54">
        <w:rPr>
          <w:rFonts w:eastAsiaTheme="minorHAnsi"/>
        </w:rPr>
        <w:t>DSM Sites</w:t>
      </w:r>
      <w:bookmarkEnd w:id="22"/>
      <w:bookmarkEnd w:id="23"/>
    </w:p>
    <w:p w14:paraId="078C8095" w14:textId="7E3E0A04" w:rsidR="00A3444B" w:rsidRPr="00841F54" w:rsidRDefault="00A3444B" w:rsidP="00E22A9D">
      <w:pPr>
        <w:rPr>
          <w:rFonts w:eastAsiaTheme="minorHAnsi" w:cstheme="minorBidi"/>
        </w:rPr>
      </w:pPr>
      <w:r w:rsidRPr="00841F54">
        <w:rPr>
          <w:rFonts w:eastAsiaTheme="minorHAnsi" w:cstheme="minorBidi"/>
        </w:rPr>
        <w:t>Expand string length for data and global references to accommodate Standards and Conventions (SAC) 2.3.2.2</w:t>
      </w:r>
      <w:r w:rsidR="00451A47" w:rsidRPr="00841F54">
        <w:rPr>
          <w:rFonts w:eastAsiaTheme="minorHAnsi" w:cstheme="minorBidi"/>
        </w:rPr>
        <w:t>,</w:t>
      </w:r>
      <w:r w:rsidRPr="00841F54">
        <w:rPr>
          <w:rFonts w:eastAsiaTheme="minorHAnsi" w:cstheme="minorBidi"/>
        </w:rPr>
        <w:t xml:space="preserve"> which extends the full evaluated length of a global reference to 200 characters.</w:t>
      </w:r>
    </w:p>
    <w:p w14:paraId="078C8096" w14:textId="77777777" w:rsidR="00A3444B" w:rsidRPr="00841F54" w:rsidRDefault="00A3444B" w:rsidP="00E22A9D">
      <w:pPr>
        <w:rPr>
          <w:rFonts w:eastAsiaTheme="minorHAnsi" w:cstheme="minorBidi"/>
        </w:rPr>
      </w:pPr>
      <w:r w:rsidRPr="00841F54">
        <w:rPr>
          <w:rFonts w:eastAsiaTheme="minorHAnsi" w:cstheme="minorBidi"/>
        </w:rPr>
        <w:t>Since the current default for maximum global reference length is 128 for DSM sites, do the following:</w:t>
      </w:r>
    </w:p>
    <w:p w14:paraId="078C8097" w14:textId="78E0C5C5" w:rsidR="00A3444B" w:rsidRPr="00841F54" w:rsidRDefault="00A3444B" w:rsidP="003D10FB">
      <w:pPr>
        <w:ind w:left="720"/>
        <w:rPr>
          <w:rFonts w:eastAsiaTheme="minorHAnsi" w:cstheme="minorBidi"/>
        </w:rPr>
      </w:pPr>
      <w:r w:rsidRPr="00841F54">
        <w:rPr>
          <w:rFonts w:eastAsiaTheme="minorHAnsi" w:cstheme="minorBidi"/>
        </w:rPr>
        <w:t xml:space="preserve">What UCI: </w:t>
      </w:r>
      <w:r w:rsidR="00413A8A" w:rsidRPr="00841F54">
        <w:rPr>
          <w:rFonts w:eastAsiaTheme="minorHAnsi" w:cstheme="minorBidi"/>
        </w:rPr>
        <w:t xml:space="preserve"> </w:t>
      </w:r>
      <w:r w:rsidRPr="00841F54">
        <w:rPr>
          <w:rFonts w:eastAsiaTheme="minorHAnsi" w:cstheme="minorBidi"/>
          <w:b/>
        </w:rPr>
        <w:t>MGR</w:t>
      </w:r>
    </w:p>
    <w:p w14:paraId="078C8098" w14:textId="620FFD37" w:rsidR="00A3444B" w:rsidRPr="00841F54" w:rsidRDefault="00A3444B" w:rsidP="003D10FB">
      <w:pPr>
        <w:ind w:left="720"/>
        <w:rPr>
          <w:rFonts w:eastAsiaTheme="minorHAnsi" w:cstheme="minorBidi"/>
        </w:rPr>
      </w:pPr>
      <w:r w:rsidRPr="00841F54">
        <w:rPr>
          <w:rFonts w:eastAsiaTheme="minorHAnsi" w:cstheme="minorBidi"/>
        </w:rPr>
        <w:t xml:space="preserve">YOU'RE IN UCI: </w:t>
      </w:r>
      <w:r w:rsidR="00413A8A" w:rsidRPr="00841F54">
        <w:rPr>
          <w:rFonts w:eastAsiaTheme="minorHAnsi" w:cstheme="minorBidi"/>
        </w:rPr>
        <w:t xml:space="preserve"> </w:t>
      </w:r>
      <w:r w:rsidRPr="00841F54">
        <w:rPr>
          <w:rFonts w:eastAsiaTheme="minorHAnsi" w:cstheme="minorBidi"/>
          <w:b/>
        </w:rPr>
        <w:t>MGR,DEV</w:t>
      </w:r>
    </w:p>
    <w:p w14:paraId="078C8099" w14:textId="77777777" w:rsidR="00A3444B" w:rsidRPr="00841F54" w:rsidRDefault="00A3444B" w:rsidP="003D10FB">
      <w:pPr>
        <w:ind w:left="720"/>
        <w:rPr>
          <w:rFonts w:eastAsiaTheme="minorHAnsi" w:cstheme="minorBidi"/>
        </w:rPr>
      </w:pPr>
      <w:r w:rsidRPr="00841F54">
        <w:rPr>
          <w:rFonts w:eastAsiaTheme="minorHAnsi" w:cstheme="minorBidi"/>
        </w:rPr>
        <w:t>&gt;D ^VOLMAN</w:t>
      </w:r>
    </w:p>
    <w:p w14:paraId="078C809A" w14:textId="77777777" w:rsidR="00A3444B" w:rsidRPr="00841F54" w:rsidRDefault="00A3444B" w:rsidP="003D10FB">
      <w:pPr>
        <w:ind w:left="720"/>
        <w:rPr>
          <w:rFonts w:eastAsiaTheme="minorHAnsi" w:cstheme="minorBidi"/>
        </w:rPr>
      </w:pPr>
      <w:r w:rsidRPr="00841F54">
        <w:rPr>
          <w:rFonts w:eastAsiaTheme="minorHAnsi" w:cstheme="minorBidi"/>
        </w:rPr>
        <w:t>Volume Management Utilities</w:t>
      </w:r>
    </w:p>
    <w:p w14:paraId="078C809B" w14:textId="77777777" w:rsidR="00A3444B" w:rsidRPr="00841F54" w:rsidRDefault="00A3444B" w:rsidP="003D10FB">
      <w:pPr>
        <w:ind w:left="720"/>
        <w:rPr>
          <w:rFonts w:eastAsiaTheme="minorHAnsi" w:cstheme="minorBidi"/>
        </w:rPr>
      </w:pPr>
      <w:r w:rsidRPr="00841F54">
        <w:rPr>
          <w:rFonts w:eastAsiaTheme="minorHAnsi" w:cstheme="minorBidi"/>
        </w:rPr>
        <w:t xml:space="preserve">    1.  ADD                             (ADD^VOLMAN)</w:t>
      </w:r>
    </w:p>
    <w:p w14:paraId="078C809C" w14:textId="2A6270B0" w:rsidR="00A3444B" w:rsidRPr="00841F54" w:rsidRDefault="00A3444B" w:rsidP="003D10FB">
      <w:pPr>
        <w:ind w:left="720"/>
        <w:rPr>
          <w:rFonts w:eastAsiaTheme="minorHAnsi" w:cstheme="minorBidi"/>
        </w:rPr>
      </w:pPr>
      <w:r w:rsidRPr="00841F54">
        <w:rPr>
          <w:rFonts w:eastAsiaTheme="minorHAnsi" w:cstheme="minorBidi"/>
        </w:rPr>
        <w:t xml:space="preserve">    2.  CREATE                      (CREATE^VOLMAN)</w:t>
      </w:r>
    </w:p>
    <w:p w14:paraId="078C809D" w14:textId="15114AFA" w:rsidR="00A3444B" w:rsidRPr="00841F54" w:rsidRDefault="00A3444B" w:rsidP="003D10FB">
      <w:pPr>
        <w:ind w:left="720"/>
        <w:rPr>
          <w:rFonts w:eastAsiaTheme="minorHAnsi" w:cstheme="minorBidi"/>
        </w:rPr>
      </w:pPr>
      <w:r w:rsidRPr="00841F54">
        <w:rPr>
          <w:rFonts w:eastAsiaTheme="minorHAnsi" w:cstheme="minorBidi"/>
        </w:rPr>
        <w:t xml:space="preserve">    3.  EXTEND                      (EXTEND^VOLMAN)</w:t>
      </w:r>
    </w:p>
    <w:p w14:paraId="078C809E" w14:textId="03027916" w:rsidR="00A3444B" w:rsidRPr="00841F54" w:rsidRDefault="00A3444B" w:rsidP="003D10FB">
      <w:pPr>
        <w:ind w:left="720"/>
        <w:rPr>
          <w:rFonts w:eastAsiaTheme="minorHAnsi" w:cstheme="minorBidi"/>
        </w:rPr>
      </w:pPr>
      <w:r w:rsidRPr="00841F54">
        <w:rPr>
          <w:rFonts w:eastAsiaTheme="minorHAnsi" w:cstheme="minorBidi"/>
        </w:rPr>
        <w:t xml:space="preserve">    4.  MAXIMUM GLOBALS     (MAXGLO^VOLMAN2)</w:t>
      </w:r>
    </w:p>
    <w:p w14:paraId="078C809F" w14:textId="2CA22D87" w:rsidR="00A3444B" w:rsidRPr="00841F54" w:rsidRDefault="00A3444B" w:rsidP="003D10FB">
      <w:pPr>
        <w:ind w:left="720"/>
        <w:rPr>
          <w:rFonts w:eastAsiaTheme="minorHAnsi" w:cstheme="minorBidi"/>
        </w:rPr>
      </w:pPr>
      <w:r w:rsidRPr="00841F54">
        <w:rPr>
          <w:rFonts w:eastAsiaTheme="minorHAnsi" w:cstheme="minorBidi"/>
        </w:rPr>
        <w:t xml:space="preserve">    5.  STRING LENGTH            (EXPSTR^VOLMAN2)</w:t>
      </w:r>
    </w:p>
    <w:p w14:paraId="078C80A0" w14:textId="77777777" w:rsidR="00A3444B" w:rsidRPr="00841F54" w:rsidRDefault="00A3444B" w:rsidP="003D10FB">
      <w:pPr>
        <w:ind w:left="720"/>
        <w:rPr>
          <w:rFonts w:eastAsiaTheme="minorHAnsi" w:cstheme="minorBidi"/>
        </w:rPr>
      </w:pPr>
      <w:r w:rsidRPr="00841F54">
        <w:rPr>
          <w:rFonts w:eastAsiaTheme="minorHAnsi" w:cstheme="minorBidi"/>
        </w:rPr>
        <w:t>Select Option &gt; 5.  STRING LENGTH</w:t>
      </w:r>
    </w:p>
    <w:p w14:paraId="078C80A1" w14:textId="77777777" w:rsidR="00A3444B" w:rsidRPr="00841F54" w:rsidRDefault="00A3444B" w:rsidP="003D10FB">
      <w:pPr>
        <w:ind w:left="720"/>
        <w:rPr>
          <w:rFonts w:eastAsiaTheme="minorHAnsi" w:cstheme="minorBidi"/>
        </w:rPr>
      </w:pPr>
      <w:r w:rsidRPr="00841F54">
        <w:rPr>
          <w:rFonts w:eastAsiaTheme="minorHAnsi" w:cstheme="minorBidi"/>
        </w:rPr>
        <w:t xml:space="preserve">Volume Set to set EXPANDED STRING LENGTH flag for   &gt; ^TMP  </w:t>
      </w:r>
    </w:p>
    <w:p w14:paraId="078C80A2" w14:textId="77777777" w:rsidR="00A3444B" w:rsidRPr="00841F54" w:rsidRDefault="00A3444B" w:rsidP="003D10FB">
      <w:pPr>
        <w:ind w:left="720"/>
        <w:rPr>
          <w:rFonts w:eastAsiaTheme="minorHAnsi" w:cstheme="minorBidi"/>
        </w:rPr>
      </w:pPr>
      <w:r w:rsidRPr="00841F54">
        <w:rPr>
          <w:rFonts w:eastAsiaTheme="minorHAnsi" w:cstheme="minorBidi"/>
        </w:rPr>
        <w:t>Expanded string length for data and global references is currently DISALLOWED on this Volume Set:</w:t>
      </w:r>
    </w:p>
    <w:p w14:paraId="078C80A3" w14:textId="77777777" w:rsidR="00A3444B" w:rsidRPr="00841F54" w:rsidRDefault="00A3444B" w:rsidP="003D10FB">
      <w:pPr>
        <w:ind w:left="720"/>
        <w:rPr>
          <w:rFonts w:eastAsiaTheme="minorHAnsi" w:cstheme="minorBidi"/>
        </w:rPr>
      </w:pPr>
      <w:r w:rsidRPr="00841F54">
        <w:rPr>
          <w:rFonts w:eastAsiaTheme="minorHAnsi" w:cstheme="minorBidi"/>
        </w:rPr>
        <w:t xml:space="preserve">  255 bytes is the maximum data length, and</w:t>
      </w:r>
    </w:p>
    <w:p w14:paraId="078C80A4" w14:textId="77777777" w:rsidR="00A3444B" w:rsidRPr="00841F54" w:rsidRDefault="00A3444B" w:rsidP="003D10FB">
      <w:pPr>
        <w:ind w:left="720"/>
        <w:rPr>
          <w:rFonts w:eastAsiaTheme="minorHAnsi" w:cstheme="minorBidi"/>
        </w:rPr>
      </w:pPr>
      <w:r w:rsidRPr="00841F54">
        <w:rPr>
          <w:rFonts w:eastAsiaTheme="minorHAnsi" w:cstheme="minorBidi"/>
        </w:rPr>
        <w:t xml:space="preserve">  128 bytes is the maximum global reference length.</w:t>
      </w:r>
    </w:p>
    <w:p w14:paraId="078C80A5" w14:textId="77777777" w:rsidR="00A3444B" w:rsidRPr="00841F54" w:rsidRDefault="00A3444B" w:rsidP="003D10FB">
      <w:pPr>
        <w:ind w:left="720"/>
        <w:rPr>
          <w:rFonts w:eastAsiaTheme="minorHAnsi" w:cstheme="minorBidi"/>
        </w:rPr>
      </w:pPr>
      <w:r w:rsidRPr="00841F54">
        <w:rPr>
          <w:rFonts w:eastAsiaTheme="minorHAnsi" w:cstheme="minorBidi"/>
        </w:rPr>
        <w:t>When you enable expanded strings and global references on a Volume Set, then:</w:t>
      </w:r>
    </w:p>
    <w:p w14:paraId="078C80A6" w14:textId="77777777" w:rsidR="00A3444B" w:rsidRPr="00841F54" w:rsidRDefault="00A3444B" w:rsidP="003D10FB">
      <w:pPr>
        <w:ind w:left="720"/>
        <w:rPr>
          <w:rFonts w:eastAsiaTheme="minorHAnsi" w:cstheme="minorBidi"/>
        </w:rPr>
      </w:pPr>
      <w:r w:rsidRPr="00841F54">
        <w:rPr>
          <w:rFonts w:eastAsiaTheme="minorHAnsi" w:cstheme="minorBidi"/>
        </w:rPr>
        <w:t xml:space="preserve">  512 bytes is the maximum data length, and</w:t>
      </w:r>
    </w:p>
    <w:p w14:paraId="078C80A7" w14:textId="77777777" w:rsidR="00A3444B" w:rsidRPr="00841F54" w:rsidRDefault="00A3444B" w:rsidP="003D10FB">
      <w:pPr>
        <w:ind w:left="720"/>
        <w:rPr>
          <w:rFonts w:eastAsiaTheme="minorHAnsi" w:cstheme="minorBidi"/>
        </w:rPr>
      </w:pPr>
      <w:r w:rsidRPr="00841F54">
        <w:rPr>
          <w:rFonts w:eastAsiaTheme="minorHAnsi" w:cstheme="minorBidi"/>
        </w:rPr>
        <w:t xml:space="preserve">  249 bytes is the maximum global reference length.</w:t>
      </w:r>
    </w:p>
    <w:p w14:paraId="078C80A9" w14:textId="77777777" w:rsidR="00A3444B" w:rsidRPr="00841F54" w:rsidRDefault="00A3444B" w:rsidP="003D10FB">
      <w:pPr>
        <w:ind w:left="720"/>
        <w:rPr>
          <w:rFonts w:eastAsiaTheme="minorHAnsi" w:cstheme="minorBidi"/>
        </w:rPr>
      </w:pPr>
      <w:r w:rsidRPr="00841F54">
        <w:rPr>
          <w:rFonts w:eastAsiaTheme="minorHAnsi" w:cstheme="minorBidi"/>
        </w:rPr>
        <w:t>*** WARNING *** Once you have enabled a Volume Set for use with expanded strings and subscripts, that flag may NOT be reset.</w:t>
      </w:r>
    </w:p>
    <w:p w14:paraId="078C80AB" w14:textId="77777777" w:rsidR="00A3444B" w:rsidRPr="00841F54" w:rsidRDefault="00A3444B" w:rsidP="003D10FB">
      <w:pPr>
        <w:ind w:left="720"/>
        <w:rPr>
          <w:rFonts w:eastAsiaTheme="minorHAnsi" w:cstheme="minorBidi"/>
        </w:rPr>
      </w:pPr>
      <w:r w:rsidRPr="00841F54">
        <w:rPr>
          <w:rFonts w:eastAsiaTheme="minorHAnsi" w:cstheme="minorBidi"/>
        </w:rPr>
        <w:t>Allow expanded string lengths on Volume Set ^TMP [Y OR N] ? &lt;N&gt; Y</w:t>
      </w:r>
    </w:p>
    <w:p w14:paraId="078C80AD" w14:textId="77777777" w:rsidR="00A3444B" w:rsidRPr="00841F54" w:rsidRDefault="00A3444B" w:rsidP="003D10FB">
      <w:pPr>
        <w:ind w:left="720"/>
        <w:rPr>
          <w:rFonts w:eastAsiaTheme="minorHAnsi" w:cstheme="minorBidi"/>
        </w:rPr>
      </w:pPr>
      <w:r w:rsidRPr="00841F54">
        <w:rPr>
          <w:rFonts w:eastAsiaTheme="minorHAnsi" w:cstheme="minorBidi"/>
        </w:rPr>
        <w:t>Expanded string length is now ENABLED on Volume Set ^TMP.</w:t>
      </w:r>
    </w:p>
    <w:p w14:paraId="078C80AE" w14:textId="32122660" w:rsidR="00A3444B" w:rsidRPr="00841F54" w:rsidRDefault="00A3444B" w:rsidP="00AB6832">
      <w:pPr>
        <w:pStyle w:val="notes"/>
        <w:rPr>
          <w:rFonts w:eastAsiaTheme="minorHAnsi"/>
        </w:rPr>
      </w:pPr>
      <w:r w:rsidRPr="00841F54">
        <w:rPr>
          <w:rFonts w:eastAsiaTheme="minorHAnsi"/>
        </w:rPr>
        <w:t>N</w:t>
      </w:r>
      <w:r w:rsidR="00845D23" w:rsidRPr="00841F54">
        <w:rPr>
          <w:rFonts w:eastAsiaTheme="minorHAnsi"/>
        </w:rPr>
        <w:t>ote</w:t>
      </w:r>
      <w:r w:rsidRPr="00841F54">
        <w:rPr>
          <w:rFonts w:eastAsiaTheme="minorHAnsi"/>
        </w:rPr>
        <w:t>:</w:t>
      </w:r>
      <w:r w:rsidR="00447180" w:rsidRPr="00841F54">
        <w:rPr>
          <w:rFonts w:eastAsiaTheme="minorHAnsi"/>
          <w:b/>
        </w:rPr>
        <w:t xml:space="preserve">  </w:t>
      </w:r>
      <w:r w:rsidRPr="00841F54">
        <w:rPr>
          <w:rFonts w:eastAsiaTheme="minorHAnsi"/>
        </w:rPr>
        <w:t>The new settings will not take effect until the DSM configuration is shut down and re-started on all nodes.</w:t>
      </w:r>
    </w:p>
    <w:p w14:paraId="078C80AF" w14:textId="28EC4897" w:rsidR="00714CC4" w:rsidRPr="00841F54" w:rsidRDefault="00A3444B" w:rsidP="00A3444B">
      <w:pPr>
        <w:pStyle w:val="Heading2"/>
      </w:pPr>
      <w:bookmarkStart w:id="24" w:name="_Impact_of_PCE"/>
      <w:bookmarkStart w:id="25" w:name="_Toc414852631"/>
      <w:bookmarkStart w:id="26" w:name="_Toc468093255"/>
      <w:bookmarkEnd w:id="24"/>
      <w:r w:rsidRPr="00841F54">
        <w:lastRenderedPageBreak/>
        <w:t>Impact of PCE on Providers</w:t>
      </w:r>
      <w:bookmarkEnd w:id="25"/>
      <w:bookmarkEnd w:id="26"/>
    </w:p>
    <w:p w14:paraId="078C80B0" w14:textId="77777777" w:rsidR="00A3444B" w:rsidRPr="00841F54" w:rsidRDefault="00A3444B" w:rsidP="00E22A9D">
      <w:pPr>
        <w:rPr>
          <w:rFonts w:eastAsiaTheme="minorHAnsi" w:cstheme="minorBidi"/>
        </w:rPr>
      </w:pPr>
      <w:r w:rsidRPr="00841F54">
        <w:rPr>
          <w:rFonts w:eastAsiaTheme="minorHAnsi" w:cstheme="minorBidi"/>
        </w:rPr>
        <w:t>Providers will be impacted by PCE through entry and retrieval of outpatient encounter data. Below is a scenario demonstrating a possible sequence of events:</w:t>
      </w:r>
    </w:p>
    <w:p w14:paraId="078C80B1"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A provider has a patient encounter (appointment, walk-in, telephone call, Hospital Based Home Care (HBHC), etc.).</w:t>
      </w:r>
    </w:p>
    <w:p w14:paraId="078C80B2" w14:textId="40599E0C" w:rsidR="00A3444B" w:rsidRPr="00841F54" w:rsidRDefault="00A3444B" w:rsidP="00E22A9D">
      <w:pPr>
        <w:rPr>
          <w:rFonts w:eastAsiaTheme="minorHAnsi" w:cstheme="minorBidi"/>
        </w:rPr>
      </w:pPr>
      <w:r w:rsidRPr="00841F54">
        <w:rPr>
          <w:rFonts w:eastAsiaTheme="minorHAnsi" w:cstheme="minorBidi"/>
        </w:rPr>
        <w:t xml:space="preserve">Materials available to a provider </w:t>
      </w:r>
      <w:r w:rsidR="00451A47" w:rsidRPr="00841F54">
        <w:rPr>
          <w:rFonts w:eastAsiaTheme="minorHAnsi" w:cstheme="minorBidi"/>
        </w:rPr>
        <w:t>that</w:t>
      </w:r>
      <w:r w:rsidRPr="00841F54">
        <w:rPr>
          <w:rFonts w:eastAsiaTheme="minorHAnsi" w:cstheme="minorBidi"/>
        </w:rPr>
        <w:t xml:space="preserve"> relate to PCE:</w:t>
      </w:r>
    </w:p>
    <w:p w14:paraId="078C80B3" w14:textId="77777777" w:rsidR="00A3444B" w:rsidRPr="00841F54" w:rsidRDefault="00A3444B" w:rsidP="00E22A9D">
      <w:pPr>
        <w:numPr>
          <w:ilvl w:val="1"/>
          <w:numId w:val="9"/>
        </w:numPr>
        <w:rPr>
          <w:rFonts w:eastAsiaTheme="minorHAnsi" w:cstheme="minorBidi"/>
        </w:rPr>
      </w:pPr>
      <w:r w:rsidRPr="00841F54">
        <w:rPr>
          <w:rFonts w:eastAsiaTheme="minorHAnsi" w:cstheme="minorBidi"/>
        </w:rPr>
        <w:t>Health Summary with new components summarizing previous encounters, and a health reminders component with reminders based on clinical repository data.</w:t>
      </w:r>
    </w:p>
    <w:p w14:paraId="078C80B4" w14:textId="77777777" w:rsidR="00A3444B" w:rsidRPr="00841F54" w:rsidRDefault="00A3444B" w:rsidP="00E22A9D">
      <w:pPr>
        <w:numPr>
          <w:ilvl w:val="1"/>
          <w:numId w:val="9"/>
        </w:numPr>
        <w:rPr>
          <w:rFonts w:eastAsiaTheme="minorHAnsi" w:cstheme="minorBidi"/>
        </w:rPr>
      </w:pPr>
      <w:r w:rsidRPr="00841F54">
        <w:rPr>
          <w:rFonts w:eastAsiaTheme="minorHAnsi" w:cstheme="minorBidi"/>
        </w:rPr>
        <w:t>Encounter Form (hard copy or workstation with pre-defined terminology for the provider’s clinic/service type). This is the instrument for documenting the encounter information.</w:t>
      </w:r>
    </w:p>
    <w:p w14:paraId="078C80B5"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The provider enters encounter information directly into PCE or onto an encounter form.</w:t>
      </w:r>
    </w:p>
    <w:p w14:paraId="078C80B6"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A data entry clerk scans the encounter form or manually enters the information from the encounter form into PCE. Scanned encounter data is passed to the PCE Device Interface Module, where the data is stored in PCE files. The encounter data is automatically passed from PCE to Scheduling for clinical workload reporting and billing purposes.</w:t>
      </w:r>
    </w:p>
    <w:p w14:paraId="078C80B7" w14:textId="77777777" w:rsidR="00A3444B" w:rsidRPr="00841F54" w:rsidRDefault="00A3444B" w:rsidP="00E22A9D">
      <w:pPr>
        <w:rPr>
          <w:rFonts w:eastAsiaTheme="minorHAnsi" w:cstheme="minorBidi"/>
        </w:rPr>
      </w:pPr>
      <w:r w:rsidRPr="00841F54">
        <w:rPr>
          <w:rFonts w:eastAsiaTheme="minorHAnsi" w:cstheme="minorBidi"/>
        </w:rPr>
        <w:t>Types of Encounter Form data collected and stored in PCE:</w:t>
      </w:r>
    </w:p>
    <w:p w14:paraId="078C80B8"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Encounters</w:t>
      </w:r>
    </w:p>
    <w:p w14:paraId="078C80B9"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Providers</w:t>
      </w:r>
    </w:p>
    <w:p w14:paraId="078C80BA"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Problems/Diagnosis/symptoms treated at visit</w:t>
      </w:r>
    </w:p>
    <w:p w14:paraId="078C80BB"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CPT procedures performed</w:t>
      </w:r>
    </w:p>
    <w:p w14:paraId="078C80BC"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Immunizations (CPT-mappable)</w:t>
      </w:r>
    </w:p>
    <w:p w14:paraId="351945D7" w14:textId="259927E4" w:rsidR="006662F0" w:rsidRPr="00841F54" w:rsidRDefault="006662F0" w:rsidP="00E22A9D">
      <w:pPr>
        <w:numPr>
          <w:ilvl w:val="1"/>
          <w:numId w:val="10"/>
        </w:numPr>
        <w:rPr>
          <w:rFonts w:eastAsiaTheme="minorHAnsi" w:cstheme="minorBidi"/>
        </w:rPr>
      </w:pPr>
      <w:r w:rsidRPr="00841F54">
        <w:rPr>
          <w:rFonts w:eastAsiaTheme="minorHAnsi" w:cstheme="minorBidi"/>
        </w:rPr>
        <w:t>Immunization Contraindications/Refusals</w:t>
      </w:r>
    </w:p>
    <w:p w14:paraId="078C80BD"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Skin tests (CPT-mappable)</w:t>
      </w:r>
    </w:p>
    <w:p w14:paraId="078C80BE"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Patient education</w:t>
      </w:r>
    </w:p>
    <w:p w14:paraId="078C80BF"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Exams (non-CPT-mappable</w:t>
      </w:r>
    </w:p>
    <w:p w14:paraId="078C80C0"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Treatments (non-CPT-mappable)</w:t>
      </w:r>
    </w:p>
    <w:p w14:paraId="078C80C1"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The provider may later view information relating to these encounters on clinical reports or on health summaries. Reminders and maintenance information relating to patients can also be printed on health summaries.</w:t>
      </w:r>
    </w:p>
    <w:p w14:paraId="078C80C2" w14:textId="77777777" w:rsidR="00B9725E" w:rsidRPr="00841F54" w:rsidRDefault="00B9725E" w:rsidP="00E22A9D">
      <w:pPr>
        <w:rPr>
          <w:rFonts w:eastAsiaTheme="minorHAnsi" w:cstheme="minorBidi"/>
        </w:rPr>
      </w:pPr>
    </w:p>
    <w:p w14:paraId="078C80C3" w14:textId="77777777" w:rsidR="00EF05D0" w:rsidRPr="00841F54" w:rsidRDefault="00EF05D0" w:rsidP="00E22A9D">
      <w:pPr>
        <w:rPr>
          <w:rFonts w:eastAsiaTheme="minorHAnsi" w:cstheme="minorBidi"/>
        </w:rPr>
        <w:sectPr w:rsidR="00EF05D0" w:rsidRPr="00841F54" w:rsidSect="00034B10">
          <w:pgSz w:w="12240" w:h="15840" w:code="9"/>
          <w:pgMar w:top="1440" w:right="1440" w:bottom="1440" w:left="1440" w:header="720" w:footer="720" w:gutter="0"/>
          <w:pgNumType w:start="1"/>
          <w:cols w:space="720"/>
        </w:sectPr>
      </w:pPr>
    </w:p>
    <w:p w14:paraId="078C80C4" w14:textId="2C0EE636" w:rsidR="00A3444B" w:rsidRDefault="00A3444B" w:rsidP="0090069A">
      <w:pPr>
        <w:pStyle w:val="Heading1"/>
      </w:pPr>
      <w:bookmarkStart w:id="27" w:name="_Toc414852632"/>
      <w:bookmarkStart w:id="28" w:name="_Toc468093256"/>
      <w:r>
        <w:lastRenderedPageBreak/>
        <w:t>Implementation and Maintenance</w:t>
      </w:r>
      <w:bookmarkEnd w:id="27"/>
      <w:bookmarkEnd w:id="28"/>
    </w:p>
    <w:p w14:paraId="078C80C5" w14:textId="69AE2A6D" w:rsidR="00A3444B" w:rsidRPr="00841F54" w:rsidRDefault="00A3444B" w:rsidP="00A3444B">
      <w:pPr>
        <w:pStyle w:val="Heading2"/>
      </w:pPr>
      <w:bookmarkStart w:id="29" w:name="_Implementation"/>
      <w:bookmarkStart w:id="30" w:name="_Toc414852633"/>
      <w:bookmarkStart w:id="31" w:name="_Toc468093257"/>
      <w:bookmarkEnd w:id="29"/>
      <w:r w:rsidRPr="00841F54">
        <w:t>Implementation</w:t>
      </w:r>
      <w:bookmarkEnd w:id="30"/>
      <w:bookmarkEnd w:id="31"/>
    </w:p>
    <w:p w14:paraId="078C80C6"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Assign PCE Menu and Options</w:t>
      </w:r>
    </w:p>
    <w:p w14:paraId="078C80C7" w14:textId="77777777" w:rsidR="00A3444B" w:rsidRPr="00841F54" w:rsidRDefault="00A3444B" w:rsidP="00E22A9D">
      <w:pPr>
        <w:rPr>
          <w:rFonts w:eastAsiaTheme="minorHAnsi" w:cstheme="minorBidi"/>
        </w:rPr>
      </w:pPr>
      <w:r w:rsidRPr="00841F54">
        <w:rPr>
          <w:rFonts w:eastAsiaTheme="minorHAnsi" w:cstheme="minorBidi"/>
        </w:rPr>
        <w:t>PCE IRM Main Menu</w:t>
      </w:r>
    </w:p>
    <w:p w14:paraId="078C80C8" w14:textId="77777777" w:rsidR="00A3444B" w:rsidRPr="00841F54" w:rsidRDefault="00A3444B" w:rsidP="00E22A9D">
      <w:pPr>
        <w:rPr>
          <w:rFonts w:eastAsiaTheme="minorHAnsi" w:cstheme="minorBidi"/>
        </w:rPr>
      </w:pPr>
      <w:r w:rsidRPr="00841F54">
        <w:rPr>
          <w:rFonts w:eastAsiaTheme="minorHAnsi" w:cstheme="minorBidi"/>
        </w:rPr>
        <w:t xml:space="preserve">(This menu includes all options exported with PCE.) </w:t>
      </w:r>
    </w:p>
    <w:p w14:paraId="078C80C9" w14:textId="77777777" w:rsidR="00A3444B" w:rsidRPr="00841F54" w:rsidRDefault="00A3444B" w:rsidP="00E22A9D">
      <w:pPr>
        <w:rPr>
          <w:rFonts w:eastAsiaTheme="minorHAnsi" w:cstheme="minorBidi"/>
        </w:rPr>
      </w:pPr>
      <w:r w:rsidRPr="00841F54">
        <w:rPr>
          <w:rFonts w:eastAsiaTheme="minorHAnsi" w:cstheme="minorBidi"/>
        </w:rPr>
        <w:t xml:space="preserve">  SP     PCE Site Parameters Menu ...</w:t>
      </w:r>
    </w:p>
    <w:p w14:paraId="078C80CA" w14:textId="77777777" w:rsidR="00A3444B" w:rsidRPr="00841F54" w:rsidRDefault="00A3444B" w:rsidP="00E22A9D">
      <w:pPr>
        <w:rPr>
          <w:rFonts w:eastAsiaTheme="minorHAnsi" w:cstheme="minorBidi"/>
        </w:rPr>
      </w:pPr>
      <w:r w:rsidRPr="00841F54">
        <w:rPr>
          <w:rFonts w:eastAsiaTheme="minorHAnsi" w:cstheme="minorBidi"/>
        </w:rPr>
        <w:t xml:space="preserve">         SITE  PCE Site Parameters Edit</w:t>
      </w:r>
    </w:p>
    <w:p w14:paraId="078C80CB" w14:textId="77777777" w:rsidR="00A3444B" w:rsidRPr="00841F54" w:rsidRDefault="00A3444B" w:rsidP="00E22A9D">
      <w:pPr>
        <w:rPr>
          <w:rFonts w:eastAsiaTheme="minorHAnsi" w:cstheme="minorBidi"/>
        </w:rPr>
      </w:pPr>
      <w:r w:rsidRPr="00841F54">
        <w:rPr>
          <w:rFonts w:eastAsiaTheme="minorHAnsi" w:cstheme="minorBidi"/>
        </w:rPr>
        <w:t xml:space="preserve">         RPT   PCE HS/RPT Parameter Menu ...</w:t>
      </w:r>
    </w:p>
    <w:p w14:paraId="078C80CC" w14:textId="403B52C4" w:rsidR="00A3444B" w:rsidRPr="00841F54" w:rsidRDefault="00A3444B" w:rsidP="00E22A9D">
      <w:pPr>
        <w:rPr>
          <w:rFonts w:eastAsiaTheme="minorHAnsi" w:cstheme="minorBidi"/>
        </w:rPr>
      </w:pPr>
      <w:r w:rsidRPr="00841F54">
        <w:rPr>
          <w:rFonts w:eastAsiaTheme="minorHAnsi" w:cstheme="minorBidi"/>
        </w:rPr>
        <w:t xml:space="preserve">         PRNT   PCE HS/RPT Parameters Print</w:t>
      </w:r>
    </w:p>
    <w:p w14:paraId="078C80CD" w14:textId="2697B728" w:rsidR="00A3444B" w:rsidRPr="00841F54" w:rsidRDefault="00A3444B" w:rsidP="00E22A9D">
      <w:pPr>
        <w:rPr>
          <w:rFonts w:eastAsiaTheme="minorHAnsi" w:cstheme="minorBidi"/>
        </w:rPr>
      </w:pPr>
      <w:r w:rsidRPr="00841F54">
        <w:rPr>
          <w:rFonts w:eastAsiaTheme="minorHAnsi" w:cstheme="minorBidi"/>
        </w:rPr>
        <w:t xml:space="preserve">         HS     PCE HS Disclaimer Edit</w:t>
      </w:r>
    </w:p>
    <w:p w14:paraId="078C80CE" w14:textId="4BD54935" w:rsidR="00A3444B" w:rsidRPr="00841F54" w:rsidRDefault="00A3444B" w:rsidP="00E22A9D">
      <w:pPr>
        <w:rPr>
          <w:rFonts w:eastAsiaTheme="minorHAnsi" w:cstheme="minorBidi"/>
        </w:rPr>
      </w:pPr>
      <w:r w:rsidRPr="00841F54">
        <w:rPr>
          <w:rFonts w:eastAsiaTheme="minorHAnsi" w:cstheme="minorBidi"/>
        </w:rPr>
        <w:t xml:space="preserve">         RPT    PCE Report Parameter Edit</w:t>
      </w:r>
    </w:p>
    <w:p w14:paraId="078C80CF" w14:textId="77777777" w:rsidR="00A3444B" w:rsidRPr="00841F54" w:rsidRDefault="00A3444B" w:rsidP="00E22A9D">
      <w:pPr>
        <w:rPr>
          <w:rFonts w:eastAsiaTheme="minorHAnsi" w:cstheme="minorBidi"/>
        </w:rPr>
      </w:pPr>
      <w:r w:rsidRPr="00841F54">
        <w:rPr>
          <w:rFonts w:eastAsiaTheme="minorHAnsi" w:cstheme="minorBidi"/>
        </w:rPr>
        <w:t xml:space="preserve">         DISP  PCE Edit Disposition Clinics</w:t>
      </w:r>
    </w:p>
    <w:p w14:paraId="078C80D0" w14:textId="77777777" w:rsidR="00A3444B" w:rsidRPr="00841F54" w:rsidRDefault="00A3444B" w:rsidP="00E22A9D">
      <w:pPr>
        <w:rPr>
          <w:rFonts w:eastAsiaTheme="minorHAnsi" w:cstheme="minorBidi"/>
        </w:rPr>
      </w:pPr>
      <w:r w:rsidRPr="00841F54">
        <w:rPr>
          <w:rFonts w:eastAsiaTheme="minorHAnsi" w:cstheme="minorBidi"/>
        </w:rPr>
        <w:t xml:space="preserve">  TBL    PCE Table Maintenance ...</w:t>
      </w:r>
    </w:p>
    <w:p w14:paraId="078C80D1" w14:textId="77777777" w:rsidR="00A3444B" w:rsidRPr="00841F54" w:rsidRDefault="00A3444B" w:rsidP="00E22A9D">
      <w:pPr>
        <w:rPr>
          <w:rFonts w:eastAsiaTheme="minorHAnsi" w:cstheme="minorBidi"/>
        </w:rPr>
      </w:pPr>
      <w:r w:rsidRPr="00841F54">
        <w:rPr>
          <w:rFonts w:eastAsiaTheme="minorHAnsi" w:cstheme="minorBidi"/>
        </w:rPr>
        <w:t xml:space="preserve">         INFO   PCE Information Only ...</w:t>
      </w:r>
    </w:p>
    <w:p w14:paraId="078C80D2" w14:textId="77777777" w:rsidR="00A3444B" w:rsidRPr="00841F54" w:rsidRDefault="00A3444B" w:rsidP="00E22A9D">
      <w:pPr>
        <w:rPr>
          <w:rFonts w:eastAsiaTheme="minorHAnsi" w:cstheme="minorBidi"/>
        </w:rPr>
      </w:pPr>
      <w:r w:rsidRPr="00841F54">
        <w:rPr>
          <w:rFonts w:eastAsiaTheme="minorHAnsi" w:cstheme="minorBidi"/>
        </w:rPr>
        <w:t xml:space="preserve">         ACT    Activate/Inactivate Table Items ...</w:t>
      </w:r>
    </w:p>
    <w:p w14:paraId="078C80D3" w14:textId="77777777" w:rsidR="00A3444B" w:rsidRPr="00841F54" w:rsidRDefault="00A3444B" w:rsidP="00E22A9D">
      <w:pPr>
        <w:rPr>
          <w:rFonts w:eastAsiaTheme="minorHAnsi" w:cstheme="minorBidi"/>
        </w:rPr>
      </w:pPr>
      <w:r w:rsidRPr="00841F54">
        <w:rPr>
          <w:rFonts w:eastAsiaTheme="minorHAnsi" w:cstheme="minorBidi"/>
        </w:rPr>
        <w:t xml:space="preserve">         CED    Education Topic Copy</w:t>
      </w:r>
    </w:p>
    <w:p w14:paraId="7F9C270C" w14:textId="19D1AE01" w:rsidR="006662F0" w:rsidRPr="00841F54" w:rsidRDefault="006662F0" w:rsidP="00E22A9D">
      <w:pPr>
        <w:rPr>
          <w:rFonts w:eastAsiaTheme="minorHAnsi" w:cstheme="minorBidi"/>
        </w:rPr>
      </w:pPr>
      <w:r w:rsidRPr="00841F54">
        <w:rPr>
          <w:rFonts w:eastAsiaTheme="minorHAnsi" w:cstheme="minorBidi"/>
        </w:rPr>
        <w:t xml:space="preserve">         DEF    Immunization Default Responses Enter/Edit</w:t>
      </w:r>
    </w:p>
    <w:p w14:paraId="078C80D4" w14:textId="77777777" w:rsidR="00A3444B" w:rsidRPr="00841F54" w:rsidRDefault="00A3444B" w:rsidP="00E22A9D">
      <w:pPr>
        <w:rPr>
          <w:rFonts w:eastAsiaTheme="minorHAnsi" w:cstheme="minorBidi"/>
        </w:rPr>
      </w:pPr>
      <w:r w:rsidRPr="00841F54">
        <w:rPr>
          <w:rFonts w:eastAsiaTheme="minorHAnsi" w:cstheme="minorBidi"/>
        </w:rPr>
        <w:t xml:space="preserve">  </w:t>
      </w:r>
      <w:r w:rsidR="00B532F7" w:rsidRPr="00841F54">
        <w:rPr>
          <w:rFonts w:eastAsiaTheme="minorHAnsi" w:cstheme="minorBidi"/>
        </w:rPr>
        <w:t xml:space="preserve">      </w:t>
      </w:r>
      <w:r w:rsidRPr="00841F54">
        <w:rPr>
          <w:rFonts w:eastAsiaTheme="minorHAnsi" w:cstheme="minorBidi"/>
        </w:rPr>
        <w:t xml:space="preserve"> DEWO   PCE Delete Encounters W/O Visit</w:t>
      </w:r>
    </w:p>
    <w:p w14:paraId="078C80D5" w14:textId="77777777" w:rsidR="00A3444B" w:rsidRPr="00841F54" w:rsidRDefault="00A3444B" w:rsidP="00E22A9D">
      <w:pPr>
        <w:rPr>
          <w:rFonts w:eastAsiaTheme="minorHAnsi" w:cstheme="minorBidi"/>
        </w:rPr>
      </w:pPr>
      <w:r w:rsidRPr="00841F54">
        <w:rPr>
          <w:rFonts w:eastAsiaTheme="minorHAnsi" w:cstheme="minorBidi"/>
        </w:rPr>
        <w:t xml:space="preserve">         ED     Education Topic Add/Edit</w:t>
      </w:r>
    </w:p>
    <w:p w14:paraId="078C80D6" w14:textId="77777777" w:rsidR="00A3444B" w:rsidRPr="00841F54" w:rsidRDefault="00A3444B" w:rsidP="00E22A9D">
      <w:pPr>
        <w:rPr>
          <w:rFonts w:eastAsiaTheme="minorHAnsi" w:cstheme="minorBidi"/>
        </w:rPr>
      </w:pPr>
      <w:r w:rsidRPr="00841F54">
        <w:rPr>
          <w:rFonts w:eastAsiaTheme="minorHAnsi" w:cstheme="minorBidi"/>
        </w:rPr>
        <w:t xml:space="preserve">         EX     Examinations Add/Edit</w:t>
      </w:r>
    </w:p>
    <w:p w14:paraId="078C80D7" w14:textId="77777777" w:rsidR="00A3444B" w:rsidRPr="00841F54" w:rsidRDefault="00A3444B" w:rsidP="00E22A9D">
      <w:pPr>
        <w:rPr>
          <w:rFonts w:eastAsiaTheme="minorHAnsi" w:cstheme="minorBidi"/>
        </w:rPr>
      </w:pPr>
      <w:r w:rsidRPr="00841F54">
        <w:rPr>
          <w:rFonts w:eastAsiaTheme="minorHAnsi" w:cstheme="minorBidi"/>
        </w:rPr>
        <w:t xml:space="preserve">         HF     Health Factors Add/Edit</w:t>
      </w:r>
    </w:p>
    <w:p w14:paraId="078C80D8" w14:textId="77777777" w:rsidR="00046FA7" w:rsidRPr="00841F54" w:rsidRDefault="00A3444B" w:rsidP="00E22A9D">
      <w:pPr>
        <w:rPr>
          <w:rFonts w:eastAsiaTheme="minorHAnsi" w:cstheme="minorBidi"/>
        </w:rPr>
      </w:pPr>
      <w:r w:rsidRPr="00841F54">
        <w:rPr>
          <w:rFonts w:eastAsiaTheme="minorHAnsi" w:cstheme="minorBidi"/>
        </w:rPr>
        <w:t xml:space="preserve">         IM     Immunizations Add/Edit</w:t>
      </w:r>
      <w:r w:rsidR="005A762A" w:rsidRPr="00841F54">
        <w:rPr>
          <w:rFonts w:eastAsiaTheme="minorHAnsi" w:cstheme="minorBidi"/>
        </w:rPr>
        <w:br/>
      </w:r>
      <w:r w:rsidR="00046FA7" w:rsidRPr="00841F54">
        <w:rPr>
          <w:rFonts w:eastAsiaTheme="minorHAnsi" w:cstheme="minorBidi"/>
        </w:rPr>
        <w:t xml:space="preserve">                  **&gt; Out of order:  Do not use!</w:t>
      </w:r>
      <w:r w:rsidR="00046FA7" w:rsidRPr="00841F54">
        <w:rPr>
          <w:rFonts w:eastAsiaTheme="minorHAnsi" w:cstheme="minorBidi"/>
        </w:rPr>
        <w:br/>
        <w:t xml:space="preserve">                  Placed out of order by PX*1*201</w:t>
      </w:r>
    </w:p>
    <w:p w14:paraId="078C80D9" w14:textId="77777777" w:rsidR="00B532F7" w:rsidRPr="00841F54" w:rsidRDefault="00B532F7" w:rsidP="00E22A9D">
      <w:pPr>
        <w:rPr>
          <w:rFonts w:eastAsiaTheme="minorHAnsi" w:cstheme="minorBidi"/>
        </w:rPr>
      </w:pPr>
      <w:r w:rsidRPr="00841F54">
        <w:rPr>
          <w:rFonts w:eastAsiaTheme="minorHAnsi" w:cstheme="minorBidi"/>
        </w:rPr>
        <w:t xml:space="preserve">         LOT    Immunization Lot Add/Edit/Display</w:t>
      </w:r>
    </w:p>
    <w:p w14:paraId="078C80DA" w14:textId="77777777" w:rsidR="00046FA7" w:rsidRPr="00841F54" w:rsidRDefault="00A3444B" w:rsidP="00E22A9D">
      <w:pPr>
        <w:rPr>
          <w:rFonts w:eastAsiaTheme="minorHAnsi" w:cstheme="minorBidi"/>
        </w:rPr>
      </w:pPr>
      <w:r w:rsidRPr="00841F54">
        <w:rPr>
          <w:rFonts w:eastAsiaTheme="minorHAnsi" w:cstheme="minorBidi"/>
        </w:rPr>
        <w:t xml:space="preserve">         SK     Skin Tests Add/Edit</w:t>
      </w:r>
      <w:r w:rsidR="005A762A" w:rsidRPr="00841F54">
        <w:rPr>
          <w:rFonts w:eastAsiaTheme="minorHAnsi" w:cstheme="minorBidi"/>
        </w:rPr>
        <w:br/>
      </w:r>
      <w:r w:rsidR="00046FA7" w:rsidRPr="00841F54">
        <w:rPr>
          <w:rFonts w:eastAsiaTheme="minorHAnsi" w:cstheme="minorBidi"/>
        </w:rPr>
        <w:t xml:space="preserve">                  **&gt; Out of order:  Do not use!</w:t>
      </w:r>
      <w:r w:rsidR="00046FA7" w:rsidRPr="00841F54">
        <w:rPr>
          <w:rFonts w:eastAsiaTheme="minorHAnsi" w:cstheme="minorBidi"/>
        </w:rPr>
        <w:br/>
        <w:t xml:space="preserve">                  Placed out of order by PX*1*206</w:t>
      </w:r>
    </w:p>
    <w:p w14:paraId="078C80DB" w14:textId="77777777" w:rsidR="00A3444B" w:rsidRPr="00841F54" w:rsidRDefault="00A3444B" w:rsidP="00E22A9D">
      <w:pPr>
        <w:rPr>
          <w:rFonts w:eastAsiaTheme="minorHAnsi" w:cstheme="minorBidi"/>
        </w:rPr>
      </w:pPr>
      <w:r w:rsidRPr="00841F54">
        <w:rPr>
          <w:rFonts w:eastAsiaTheme="minorHAnsi" w:cstheme="minorBidi"/>
        </w:rPr>
        <w:t xml:space="preserve">         TR     Treatments Add/Edit</w:t>
      </w:r>
    </w:p>
    <w:p w14:paraId="078C80DC" w14:textId="77777777" w:rsidR="00A3444B" w:rsidRPr="00841F54" w:rsidRDefault="00A3444B" w:rsidP="00E22A9D">
      <w:pPr>
        <w:rPr>
          <w:rFonts w:eastAsiaTheme="minorHAnsi" w:cstheme="minorBidi"/>
        </w:rPr>
      </w:pPr>
      <w:r w:rsidRPr="00841F54">
        <w:rPr>
          <w:rFonts w:eastAsiaTheme="minorHAnsi" w:cstheme="minorBidi"/>
        </w:rPr>
        <w:t xml:space="preserve">  INFO   PCE Information Only ...</w:t>
      </w:r>
    </w:p>
    <w:p w14:paraId="078C80DD" w14:textId="77777777" w:rsidR="00A3444B" w:rsidRPr="00841F54" w:rsidRDefault="00A3444B" w:rsidP="00E22A9D">
      <w:pPr>
        <w:rPr>
          <w:rFonts w:eastAsiaTheme="minorHAnsi" w:cstheme="minorBidi"/>
        </w:rPr>
      </w:pPr>
      <w:r w:rsidRPr="00841F54">
        <w:rPr>
          <w:rFonts w:eastAsiaTheme="minorHAnsi" w:cstheme="minorBidi"/>
        </w:rPr>
        <w:t xml:space="preserve">         ACT    Activate/Inactivate Table Items ...</w:t>
      </w:r>
    </w:p>
    <w:p w14:paraId="078C80DE" w14:textId="67294EAB" w:rsidR="00A3444B" w:rsidRPr="00841F54" w:rsidRDefault="003D10FB" w:rsidP="00E22A9D">
      <w:pPr>
        <w:rPr>
          <w:rFonts w:eastAsiaTheme="minorHAnsi" w:cstheme="minorBidi"/>
        </w:rPr>
      </w:pPr>
      <w:r>
        <w:rPr>
          <w:rFonts w:eastAsiaTheme="minorHAnsi" w:cstheme="minorBidi"/>
        </w:rPr>
        <w:t xml:space="preserve">         </w:t>
      </w:r>
      <w:r w:rsidR="00A3444B" w:rsidRPr="00841F54">
        <w:rPr>
          <w:rFonts w:eastAsiaTheme="minorHAnsi" w:cstheme="minorBidi"/>
        </w:rPr>
        <w:t>E   Exams</w:t>
      </w:r>
    </w:p>
    <w:p w14:paraId="078C80DF" w14:textId="08CD408A" w:rsidR="00A3444B" w:rsidRPr="00841F54" w:rsidRDefault="00A3444B" w:rsidP="00E22A9D">
      <w:pPr>
        <w:rPr>
          <w:rFonts w:eastAsiaTheme="minorHAnsi" w:cstheme="minorBidi"/>
        </w:rPr>
      </w:pPr>
      <w:r w:rsidRPr="00841F54">
        <w:rPr>
          <w:rFonts w:eastAsiaTheme="minorHAnsi" w:cstheme="minorBidi"/>
        </w:rPr>
        <w:t xml:space="preserve">         ET  Education Topics</w:t>
      </w:r>
    </w:p>
    <w:p w14:paraId="078C80E0"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H   Health Factors</w:t>
      </w:r>
    </w:p>
    <w:p w14:paraId="078C80E1" w14:textId="77777777" w:rsidR="000D5B91" w:rsidRPr="00841F54" w:rsidRDefault="00A3444B" w:rsidP="00E22A9D">
      <w:pPr>
        <w:rPr>
          <w:rFonts w:eastAsiaTheme="minorHAnsi" w:cstheme="minorBidi"/>
        </w:rPr>
      </w:pPr>
      <w:r w:rsidRPr="00841F54">
        <w:rPr>
          <w:rFonts w:eastAsiaTheme="minorHAnsi" w:cstheme="minorBidi"/>
        </w:rPr>
        <w:t xml:space="preserve">                I   Immunizations</w:t>
      </w:r>
      <w:r w:rsidR="000D5B91" w:rsidRPr="00841F54">
        <w:rPr>
          <w:rFonts w:eastAsiaTheme="minorHAnsi" w:cstheme="minorBidi"/>
        </w:rPr>
        <w:br/>
      </w:r>
      <w:r w:rsidR="005A762A" w:rsidRPr="00841F54">
        <w:rPr>
          <w:rFonts w:eastAsiaTheme="minorHAnsi" w:cstheme="minorBidi"/>
        </w:rPr>
        <w:t xml:space="preserve">          </w:t>
      </w:r>
      <w:r w:rsidR="000D5B91" w:rsidRPr="00841F54">
        <w:rPr>
          <w:rFonts w:eastAsiaTheme="minorHAnsi" w:cstheme="minorBidi"/>
        </w:rPr>
        <w:t xml:space="preserve">          **&gt; Out of order:  Do not use!</w:t>
      </w:r>
      <w:r w:rsidR="005A762A" w:rsidRPr="00841F54">
        <w:rPr>
          <w:rFonts w:eastAsiaTheme="minorHAnsi" w:cstheme="minorBidi"/>
        </w:rPr>
        <w:br/>
        <w:t xml:space="preserve">                   </w:t>
      </w:r>
      <w:r w:rsidR="000D5B91" w:rsidRPr="00841F54">
        <w:rPr>
          <w:rFonts w:eastAsiaTheme="minorHAnsi" w:cstheme="minorBidi"/>
        </w:rPr>
        <w:t xml:space="preserve"> Placed out of order by PX*1*201</w:t>
      </w:r>
    </w:p>
    <w:p w14:paraId="078C80E2" w14:textId="77777777" w:rsidR="00A3444B" w:rsidRPr="00841F54" w:rsidRDefault="00A3444B" w:rsidP="00E22A9D">
      <w:pPr>
        <w:rPr>
          <w:rFonts w:eastAsiaTheme="minorHAnsi" w:cstheme="minorBidi"/>
        </w:rPr>
      </w:pPr>
      <w:r w:rsidRPr="00841F54">
        <w:rPr>
          <w:rFonts w:eastAsiaTheme="minorHAnsi" w:cstheme="minorBidi"/>
        </w:rPr>
        <w:t xml:space="preserve">                S   Skin Tests</w:t>
      </w:r>
    </w:p>
    <w:p w14:paraId="078C80E3" w14:textId="77777777" w:rsidR="00325CD4" w:rsidRPr="00841F54" w:rsidRDefault="00325CD4" w:rsidP="00E22A9D">
      <w:pPr>
        <w:rPr>
          <w:rFonts w:eastAsiaTheme="minorHAnsi" w:cstheme="minorBidi"/>
        </w:rPr>
      </w:pPr>
      <w:r w:rsidRPr="00841F54">
        <w:rPr>
          <w:rFonts w:eastAsiaTheme="minorHAnsi" w:cstheme="minorBidi"/>
        </w:rPr>
        <w:t xml:space="preserve">                    **&gt; Out of order:  Do not use!</w:t>
      </w:r>
      <w:r w:rsidRPr="00841F54">
        <w:rPr>
          <w:rFonts w:eastAsiaTheme="minorHAnsi" w:cstheme="minorBidi"/>
        </w:rPr>
        <w:br/>
        <w:t xml:space="preserve">                    Placed out of order by PX*1*206</w:t>
      </w:r>
    </w:p>
    <w:p w14:paraId="078C80E4" w14:textId="77777777" w:rsidR="00A3444B" w:rsidRPr="00841F54" w:rsidRDefault="00A3444B" w:rsidP="00E22A9D">
      <w:pPr>
        <w:rPr>
          <w:rFonts w:eastAsiaTheme="minorHAnsi" w:cstheme="minorBidi"/>
        </w:rPr>
      </w:pPr>
      <w:r w:rsidRPr="00841F54">
        <w:rPr>
          <w:rFonts w:eastAsiaTheme="minorHAnsi" w:cstheme="minorBidi"/>
        </w:rPr>
        <w:t xml:space="preserve">                T   Treatments</w:t>
      </w:r>
    </w:p>
    <w:p w14:paraId="078C80E5" w14:textId="77777777" w:rsidR="00A3444B" w:rsidRPr="00841F54" w:rsidRDefault="00A3444B" w:rsidP="00E22A9D">
      <w:pPr>
        <w:rPr>
          <w:rFonts w:eastAsiaTheme="minorHAnsi" w:cstheme="minorBidi"/>
        </w:rPr>
      </w:pPr>
      <w:r w:rsidRPr="00841F54">
        <w:rPr>
          <w:rFonts w:eastAsiaTheme="minorHAnsi" w:cstheme="minorBidi"/>
        </w:rPr>
        <w:t xml:space="preserve">         ED     Education Topic List</w:t>
      </w:r>
    </w:p>
    <w:p w14:paraId="078C80E6" w14:textId="77777777" w:rsidR="00A3444B" w:rsidRPr="00841F54" w:rsidRDefault="00A3444B" w:rsidP="00E22A9D">
      <w:pPr>
        <w:rPr>
          <w:rFonts w:eastAsiaTheme="minorHAnsi" w:cstheme="minorBidi"/>
        </w:rPr>
      </w:pPr>
      <w:r w:rsidRPr="00841F54">
        <w:rPr>
          <w:rFonts w:eastAsiaTheme="minorHAnsi" w:cstheme="minorBidi"/>
        </w:rPr>
        <w:t xml:space="preserve">         EDI    Education Topic Inquiry</w:t>
      </w:r>
    </w:p>
    <w:p w14:paraId="078C80E7" w14:textId="77777777" w:rsidR="00A3444B" w:rsidRPr="00841F54" w:rsidRDefault="00A3444B" w:rsidP="00E22A9D">
      <w:pPr>
        <w:rPr>
          <w:rFonts w:eastAsiaTheme="minorHAnsi" w:cstheme="minorBidi"/>
        </w:rPr>
      </w:pPr>
      <w:r w:rsidRPr="00841F54">
        <w:rPr>
          <w:rFonts w:eastAsiaTheme="minorHAnsi" w:cstheme="minorBidi"/>
        </w:rPr>
        <w:t xml:space="preserve">         EX     Exam List</w:t>
      </w:r>
    </w:p>
    <w:p w14:paraId="078C80E8" w14:textId="77777777" w:rsidR="00A3444B" w:rsidRPr="00841F54" w:rsidRDefault="00A3444B" w:rsidP="00E22A9D">
      <w:pPr>
        <w:rPr>
          <w:rFonts w:eastAsiaTheme="minorHAnsi" w:cstheme="minorBidi"/>
        </w:rPr>
      </w:pPr>
      <w:r w:rsidRPr="00841F54">
        <w:rPr>
          <w:rFonts w:eastAsiaTheme="minorHAnsi" w:cstheme="minorBidi"/>
        </w:rPr>
        <w:t xml:space="preserve">         HF     Health Factors List</w:t>
      </w:r>
    </w:p>
    <w:p w14:paraId="078C80E9" w14:textId="77777777" w:rsidR="00A3444B" w:rsidRPr="00841F54" w:rsidRDefault="00A3444B" w:rsidP="00E22A9D">
      <w:pPr>
        <w:rPr>
          <w:rFonts w:eastAsiaTheme="minorHAnsi" w:cstheme="minorBidi"/>
        </w:rPr>
      </w:pPr>
      <w:r w:rsidRPr="00841F54">
        <w:rPr>
          <w:rFonts w:eastAsiaTheme="minorHAnsi" w:cstheme="minorBidi"/>
        </w:rPr>
        <w:t xml:space="preserve">         IM     Immunizations List</w:t>
      </w:r>
    </w:p>
    <w:p w14:paraId="078C80EA" w14:textId="77777777" w:rsidR="00A3444B" w:rsidRPr="00841F54" w:rsidRDefault="00A3444B" w:rsidP="00E22A9D">
      <w:pPr>
        <w:rPr>
          <w:rFonts w:eastAsiaTheme="minorHAnsi" w:cstheme="minorBidi"/>
        </w:rPr>
      </w:pPr>
      <w:r w:rsidRPr="00841F54">
        <w:rPr>
          <w:rFonts w:eastAsiaTheme="minorHAnsi" w:cstheme="minorBidi"/>
        </w:rPr>
        <w:t xml:space="preserve">         SK     Skin Tests List</w:t>
      </w:r>
    </w:p>
    <w:p w14:paraId="078C80EB" w14:textId="77777777" w:rsidR="00A3444B" w:rsidRPr="00841F54" w:rsidRDefault="00A3444B" w:rsidP="00E22A9D">
      <w:pPr>
        <w:rPr>
          <w:rFonts w:eastAsiaTheme="minorHAnsi" w:cstheme="minorBidi"/>
        </w:rPr>
      </w:pPr>
      <w:r w:rsidRPr="00841F54">
        <w:rPr>
          <w:rFonts w:eastAsiaTheme="minorHAnsi" w:cstheme="minorBidi"/>
        </w:rPr>
        <w:t xml:space="preserve">         TR     Treatments List</w:t>
      </w:r>
    </w:p>
    <w:p w14:paraId="078C80EC" w14:textId="77777777" w:rsidR="00A3444B" w:rsidRPr="00841F54" w:rsidRDefault="00A3444B" w:rsidP="00E22A9D">
      <w:pPr>
        <w:rPr>
          <w:rFonts w:eastAsiaTheme="minorHAnsi" w:cstheme="minorBidi"/>
        </w:rPr>
      </w:pPr>
      <w:r w:rsidRPr="00841F54">
        <w:rPr>
          <w:rFonts w:eastAsiaTheme="minorHAnsi" w:cstheme="minorBidi"/>
        </w:rPr>
        <w:t xml:space="preserve">         CM     PCE Code Mapping List</w:t>
      </w:r>
    </w:p>
    <w:p w14:paraId="078C80ED" w14:textId="77777777" w:rsidR="00A3444B" w:rsidRPr="00841F54" w:rsidRDefault="00A3444B" w:rsidP="00E22A9D">
      <w:pPr>
        <w:rPr>
          <w:rFonts w:eastAsiaTheme="minorHAnsi" w:cstheme="minorBidi"/>
        </w:rPr>
      </w:pPr>
      <w:r w:rsidRPr="00841F54">
        <w:rPr>
          <w:rFonts w:eastAsiaTheme="minorHAnsi" w:cstheme="minorBidi"/>
        </w:rPr>
        <w:t xml:space="preserve">  RM     PCE Reminder Maintenance Menu ...</w:t>
      </w:r>
    </w:p>
    <w:p w14:paraId="078C80EE" w14:textId="77777777" w:rsidR="00A3444B" w:rsidRPr="00841F54" w:rsidRDefault="00A3444B" w:rsidP="00E22A9D">
      <w:pPr>
        <w:rPr>
          <w:rFonts w:eastAsiaTheme="minorHAnsi" w:cstheme="minorBidi"/>
        </w:rPr>
      </w:pPr>
      <w:r w:rsidRPr="00841F54">
        <w:rPr>
          <w:rFonts w:eastAsiaTheme="minorHAnsi" w:cstheme="minorBidi"/>
        </w:rPr>
        <w:t xml:space="preserve">          RL     List Reminder Definitions</w:t>
      </w:r>
    </w:p>
    <w:p w14:paraId="078C80EF" w14:textId="77777777" w:rsidR="00A3444B" w:rsidRPr="00841F54" w:rsidRDefault="00A3444B" w:rsidP="00E22A9D">
      <w:pPr>
        <w:rPr>
          <w:rFonts w:eastAsiaTheme="minorHAnsi" w:cstheme="minorBidi"/>
        </w:rPr>
      </w:pPr>
      <w:r w:rsidRPr="00841F54">
        <w:rPr>
          <w:rFonts w:eastAsiaTheme="minorHAnsi" w:cstheme="minorBidi"/>
        </w:rPr>
        <w:t xml:space="preserve">          RI     Inquire about Reminder Item</w:t>
      </w:r>
    </w:p>
    <w:p w14:paraId="078C80F0" w14:textId="77777777" w:rsidR="00A3444B" w:rsidRPr="00841F54" w:rsidRDefault="00A3444B" w:rsidP="00E22A9D">
      <w:pPr>
        <w:rPr>
          <w:rFonts w:eastAsiaTheme="minorHAnsi" w:cstheme="minorBidi"/>
        </w:rPr>
      </w:pPr>
      <w:r w:rsidRPr="00841F54">
        <w:rPr>
          <w:rFonts w:eastAsiaTheme="minorHAnsi" w:cstheme="minorBidi"/>
        </w:rPr>
        <w:t xml:space="preserve">          RE     Add/Edit Reminder Item</w:t>
      </w:r>
    </w:p>
    <w:p w14:paraId="078C80F1" w14:textId="77777777" w:rsidR="00A3444B" w:rsidRPr="00841F54" w:rsidRDefault="00A3444B" w:rsidP="00E22A9D">
      <w:pPr>
        <w:rPr>
          <w:rFonts w:eastAsiaTheme="minorHAnsi" w:cstheme="minorBidi"/>
        </w:rPr>
      </w:pPr>
      <w:r w:rsidRPr="00841F54">
        <w:rPr>
          <w:rFonts w:eastAsiaTheme="minorHAnsi" w:cstheme="minorBidi"/>
        </w:rPr>
        <w:t xml:space="preserve">          RC     Copy Reminder Item</w:t>
      </w:r>
    </w:p>
    <w:p w14:paraId="078C80F2" w14:textId="77777777" w:rsidR="00A3444B" w:rsidRPr="00841F54" w:rsidRDefault="00A3444B" w:rsidP="00E22A9D">
      <w:pPr>
        <w:rPr>
          <w:rFonts w:eastAsiaTheme="minorHAnsi" w:cstheme="minorBidi"/>
        </w:rPr>
      </w:pPr>
      <w:r w:rsidRPr="00841F54">
        <w:rPr>
          <w:rFonts w:eastAsiaTheme="minorHAnsi" w:cstheme="minorBidi"/>
        </w:rPr>
        <w:t xml:space="preserve">          RA     Activate/Inactivate Reminders</w:t>
      </w:r>
    </w:p>
    <w:p w14:paraId="078C80F3" w14:textId="77777777" w:rsidR="00A3444B" w:rsidRPr="00841F54" w:rsidRDefault="00A3444B" w:rsidP="00E22A9D">
      <w:pPr>
        <w:rPr>
          <w:rFonts w:eastAsiaTheme="minorHAnsi" w:cstheme="minorBidi"/>
        </w:rPr>
      </w:pPr>
      <w:r w:rsidRPr="00841F54">
        <w:rPr>
          <w:rFonts w:eastAsiaTheme="minorHAnsi" w:cstheme="minorBidi"/>
        </w:rPr>
        <w:t xml:space="preserve">          RT     List Reminder Types Logic</w:t>
      </w:r>
    </w:p>
    <w:p w14:paraId="078C80F4" w14:textId="77777777" w:rsidR="00A3444B" w:rsidRPr="00841F54" w:rsidRDefault="00A3444B" w:rsidP="00E22A9D">
      <w:pPr>
        <w:rPr>
          <w:rFonts w:eastAsiaTheme="minorHAnsi" w:cstheme="minorBidi"/>
        </w:rPr>
      </w:pPr>
      <w:r w:rsidRPr="00841F54">
        <w:rPr>
          <w:rFonts w:eastAsiaTheme="minorHAnsi" w:cstheme="minorBidi"/>
        </w:rPr>
        <w:t xml:space="preserve">          TL     List Taxonomy Definitions</w:t>
      </w:r>
    </w:p>
    <w:p w14:paraId="078C80F5" w14:textId="77777777" w:rsidR="00A3444B" w:rsidRPr="00841F54" w:rsidRDefault="00A3444B" w:rsidP="00E22A9D">
      <w:pPr>
        <w:rPr>
          <w:rFonts w:eastAsiaTheme="minorHAnsi" w:cstheme="minorBidi"/>
        </w:rPr>
      </w:pPr>
      <w:r w:rsidRPr="00841F54">
        <w:rPr>
          <w:rFonts w:eastAsiaTheme="minorHAnsi" w:cstheme="minorBidi"/>
        </w:rPr>
        <w:t xml:space="preserve">          TI     Inquire about Taxonomy Item</w:t>
      </w:r>
    </w:p>
    <w:p w14:paraId="078C80F6" w14:textId="77777777" w:rsidR="00A3444B" w:rsidRPr="00841F54" w:rsidRDefault="00A3444B" w:rsidP="00E22A9D">
      <w:pPr>
        <w:rPr>
          <w:rFonts w:eastAsiaTheme="minorHAnsi" w:cstheme="minorBidi"/>
        </w:rPr>
      </w:pPr>
      <w:r w:rsidRPr="00841F54">
        <w:rPr>
          <w:rFonts w:eastAsiaTheme="minorHAnsi" w:cstheme="minorBidi"/>
        </w:rPr>
        <w:t xml:space="preserve">          TE     Edit Taxonomy Item</w:t>
      </w:r>
    </w:p>
    <w:p w14:paraId="078C80F7" w14:textId="77777777" w:rsidR="00A3444B" w:rsidRPr="00841F54" w:rsidRDefault="00A3444B" w:rsidP="00E22A9D">
      <w:pPr>
        <w:rPr>
          <w:rFonts w:eastAsiaTheme="minorHAnsi" w:cstheme="minorBidi"/>
        </w:rPr>
      </w:pPr>
      <w:r w:rsidRPr="00841F54">
        <w:rPr>
          <w:rFonts w:eastAsiaTheme="minorHAnsi" w:cstheme="minorBidi"/>
        </w:rPr>
        <w:t xml:space="preserve">          TC     Copy Taxonomy Item</w:t>
      </w:r>
    </w:p>
    <w:p w14:paraId="078C80F8" w14:textId="77777777" w:rsidR="00A3444B" w:rsidRPr="00841F54" w:rsidRDefault="00A3444B" w:rsidP="00E22A9D">
      <w:pPr>
        <w:rPr>
          <w:rFonts w:eastAsiaTheme="minorHAnsi" w:cstheme="minorBidi"/>
        </w:rPr>
      </w:pPr>
      <w:r w:rsidRPr="00841F54">
        <w:rPr>
          <w:rFonts w:eastAsiaTheme="minorHAnsi" w:cstheme="minorBidi"/>
        </w:rPr>
        <w:t xml:space="preserve">          TA     Activate/Inactivate Taxonomies</w:t>
      </w:r>
    </w:p>
    <w:p w14:paraId="078C80FA" w14:textId="77777777" w:rsidR="00A3444B" w:rsidRPr="00841F54" w:rsidRDefault="00A3444B" w:rsidP="00E22A9D">
      <w:pPr>
        <w:rPr>
          <w:rFonts w:eastAsiaTheme="minorHAnsi" w:cstheme="minorBidi"/>
        </w:rPr>
      </w:pPr>
      <w:r w:rsidRPr="00841F54">
        <w:rPr>
          <w:rFonts w:eastAsiaTheme="minorHAnsi" w:cstheme="minorBidi"/>
        </w:rPr>
        <w:t xml:space="preserve">  CR     PCE Clinical Reports ...</w:t>
      </w:r>
    </w:p>
    <w:p w14:paraId="078C80FB" w14:textId="77777777" w:rsidR="00A3444B" w:rsidRPr="00841F54" w:rsidRDefault="00A3444B" w:rsidP="00E22A9D">
      <w:pPr>
        <w:rPr>
          <w:rFonts w:eastAsiaTheme="minorHAnsi" w:cstheme="minorBidi"/>
        </w:rPr>
      </w:pPr>
      <w:r w:rsidRPr="00841F54">
        <w:rPr>
          <w:rFonts w:eastAsiaTheme="minorHAnsi" w:cstheme="minorBidi"/>
        </w:rPr>
        <w:t xml:space="preserve">         PA     Patient Activity by Clinic</w:t>
      </w:r>
    </w:p>
    <w:p w14:paraId="078C80FC" w14:textId="77777777" w:rsidR="00A3444B" w:rsidRPr="00841F54" w:rsidRDefault="00A3444B" w:rsidP="00E22A9D">
      <w:pPr>
        <w:rPr>
          <w:rFonts w:eastAsiaTheme="minorHAnsi" w:cstheme="minorBidi"/>
        </w:rPr>
      </w:pPr>
      <w:r w:rsidRPr="00841F54">
        <w:rPr>
          <w:rFonts w:eastAsiaTheme="minorHAnsi" w:cstheme="minorBidi"/>
        </w:rPr>
        <w:t xml:space="preserve">         CP     Caseload Profile by Clinic</w:t>
      </w:r>
    </w:p>
    <w:p w14:paraId="078C80FD" w14:textId="77777777" w:rsidR="00A3444B" w:rsidRPr="00841F54" w:rsidRDefault="00A3444B" w:rsidP="00E22A9D">
      <w:pPr>
        <w:rPr>
          <w:rFonts w:eastAsiaTheme="minorHAnsi" w:cstheme="minorBidi"/>
        </w:rPr>
      </w:pPr>
      <w:r w:rsidRPr="00841F54">
        <w:rPr>
          <w:rFonts w:eastAsiaTheme="minorHAnsi" w:cstheme="minorBidi"/>
        </w:rPr>
        <w:t xml:space="preserve">         WL     Workload by Clinic</w:t>
      </w:r>
    </w:p>
    <w:p w14:paraId="078C80FE" w14:textId="77777777" w:rsidR="00A3444B" w:rsidRPr="00841F54" w:rsidRDefault="00A3444B" w:rsidP="00E22A9D">
      <w:pPr>
        <w:rPr>
          <w:rFonts w:eastAsiaTheme="minorHAnsi" w:cstheme="minorBidi"/>
        </w:rPr>
      </w:pPr>
      <w:r w:rsidRPr="00841F54">
        <w:rPr>
          <w:rFonts w:eastAsiaTheme="minorHAnsi" w:cstheme="minorBidi"/>
        </w:rPr>
        <w:t xml:space="preserve">         DX     Diagnoses Ranked by Frequency</w:t>
      </w:r>
    </w:p>
    <w:p w14:paraId="078C80FF"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LE     Location Encounter Counts</w:t>
      </w:r>
    </w:p>
    <w:p w14:paraId="078C8100" w14:textId="77777777" w:rsidR="00A3444B" w:rsidRPr="00841F54" w:rsidRDefault="00A3444B" w:rsidP="00E22A9D">
      <w:pPr>
        <w:rPr>
          <w:rFonts w:eastAsiaTheme="minorHAnsi" w:cstheme="minorBidi"/>
        </w:rPr>
      </w:pPr>
      <w:r w:rsidRPr="00841F54">
        <w:rPr>
          <w:rFonts w:eastAsiaTheme="minorHAnsi" w:cstheme="minorBidi"/>
        </w:rPr>
        <w:t xml:space="preserve">         PE     Provider Encounter Counts</w:t>
      </w:r>
    </w:p>
    <w:p w14:paraId="078C8101" w14:textId="4531ADF9" w:rsidR="00A3444B" w:rsidRPr="00841F54" w:rsidRDefault="00A3444B" w:rsidP="00E22A9D">
      <w:pPr>
        <w:rPr>
          <w:rFonts w:eastAsiaTheme="minorHAnsi" w:cstheme="minorBidi"/>
        </w:rPr>
      </w:pPr>
      <w:r w:rsidRPr="00841F54">
        <w:rPr>
          <w:rFonts w:eastAsiaTheme="minorHAnsi" w:cstheme="minorBidi"/>
        </w:rPr>
        <w:t xml:space="preserve"> </w:t>
      </w:r>
      <w:r w:rsidR="003D10FB">
        <w:rPr>
          <w:rFonts w:eastAsiaTheme="minorHAnsi" w:cstheme="minorBidi"/>
        </w:rPr>
        <w:t xml:space="preserve">       </w:t>
      </w:r>
      <w:r w:rsidRPr="00841F54">
        <w:rPr>
          <w:rFonts w:eastAsiaTheme="minorHAnsi" w:cstheme="minorBidi"/>
        </w:rPr>
        <w:t xml:space="preserve"> HOME   Directions to Patient's Home Add/Edit</w:t>
      </w:r>
    </w:p>
    <w:p w14:paraId="078C8102" w14:textId="77777777" w:rsidR="00A3444B" w:rsidRPr="00841F54" w:rsidRDefault="00A3444B" w:rsidP="00E22A9D">
      <w:pPr>
        <w:rPr>
          <w:rFonts w:eastAsiaTheme="minorHAnsi" w:cstheme="minorBidi"/>
        </w:rPr>
      </w:pPr>
      <w:r w:rsidRPr="00841F54">
        <w:rPr>
          <w:rFonts w:eastAsiaTheme="minorHAnsi" w:cstheme="minorBidi"/>
        </w:rPr>
        <w:t xml:space="preserve">  CO     PCE Coordinator Menu ...</w:t>
      </w:r>
    </w:p>
    <w:p w14:paraId="078C8103" w14:textId="77777777" w:rsidR="00A3444B" w:rsidRPr="00841F54" w:rsidRDefault="00A3444B" w:rsidP="00E22A9D">
      <w:pPr>
        <w:rPr>
          <w:rFonts w:eastAsiaTheme="minorHAnsi" w:cstheme="minorBidi"/>
        </w:rPr>
      </w:pPr>
      <w:r w:rsidRPr="00841F54">
        <w:rPr>
          <w:rFonts w:eastAsiaTheme="minorHAnsi" w:cstheme="minorBidi"/>
        </w:rPr>
        <w:t xml:space="preserve">         SUP    PCE Encounter Data Entry - Supervisor</w:t>
      </w:r>
    </w:p>
    <w:p w14:paraId="078C8104" w14:textId="77777777" w:rsidR="00A3444B" w:rsidRPr="00841F54" w:rsidRDefault="00A3444B" w:rsidP="00E22A9D">
      <w:pPr>
        <w:rPr>
          <w:rFonts w:eastAsiaTheme="minorHAnsi" w:cstheme="minorBidi"/>
        </w:rPr>
      </w:pPr>
      <w:r w:rsidRPr="00841F54">
        <w:rPr>
          <w:rFonts w:eastAsiaTheme="minorHAnsi" w:cstheme="minorBidi"/>
        </w:rPr>
        <w:t xml:space="preserve">         PCE    PCE Encounter Data Entry</w:t>
      </w:r>
    </w:p>
    <w:p w14:paraId="078C8105" w14:textId="77777777" w:rsidR="00A3444B" w:rsidRPr="00841F54" w:rsidRDefault="00A3444B" w:rsidP="00E22A9D">
      <w:pPr>
        <w:rPr>
          <w:rFonts w:eastAsiaTheme="minorHAnsi" w:cstheme="minorBidi"/>
        </w:rPr>
      </w:pPr>
      <w:r w:rsidRPr="00841F54">
        <w:rPr>
          <w:rFonts w:eastAsiaTheme="minorHAnsi" w:cstheme="minorBidi"/>
        </w:rPr>
        <w:t xml:space="preserve">         DEL    PCE Encounter Data Entry and Delete</w:t>
      </w:r>
    </w:p>
    <w:p w14:paraId="078C8106" w14:textId="77777777" w:rsidR="00A3444B" w:rsidRPr="00841F54" w:rsidRDefault="00A3444B" w:rsidP="00E22A9D">
      <w:pPr>
        <w:rPr>
          <w:rFonts w:eastAsiaTheme="minorHAnsi" w:cstheme="minorBidi"/>
        </w:rPr>
      </w:pPr>
      <w:r w:rsidRPr="00841F54">
        <w:rPr>
          <w:rFonts w:eastAsiaTheme="minorHAnsi" w:cstheme="minorBidi"/>
        </w:rPr>
        <w:t xml:space="preserve">         NOD    PCE Encounter Data Entry without Delete</w:t>
      </w:r>
    </w:p>
    <w:p w14:paraId="078C8107" w14:textId="77777777" w:rsidR="00A3444B" w:rsidRPr="00841F54" w:rsidRDefault="00A3444B" w:rsidP="00E22A9D">
      <w:pPr>
        <w:rPr>
          <w:rFonts w:eastAsiaTheme="minorHAnsi" w:cstheme="minorBidi"/>
        </w:rPr>
      </w:pPr>
      <w:r w:rsidRPr="00841F54">
        <w:rPr>
          <w:rFonts w:eastAsiaTheme="minorHAnsi" w:cstheme="minorBidi"/>
        </w:rPr>
        <w:t xml:space="preserve">         TBL    PCE Table Maintenance ...</w:t>
      </w:r>
    </w:p>
    <w:p w14:paraId="078C8108" w14:textId="77777777" w:rsidR="00A3444B" w:rsidRPr="00841F54" w:rsidRDefault="00A3444B" w:rsidP="00E22A9D">
      <w:pPr>
        <w:rPr>
          <w:rFonts w:eastAsiaTheme="minorHAnsi" w:cstheme="minorBidi"/>
        </w:rPr>
      </w:pPr>
      <w:r w:rsidRPr="00841F54">
        <w:rPr>
          <w:rFonts w:eastAsiaTheme="minorHAnsi" w:cstheme="minorBidi"/>
        </w:rPr>
        <w:t xml:space="preserve">         INFO   PCE Information Only ...</w:t>
      </w:r>
    </w:p>
    <w:p w14:paraId="078C8109" w14:textId="77777777" w:rsidR="00A3444B" w:rsidRPr="00841F54" w:rsidRDefault="00A3444B" w:rsidP="00E22A9D">
      <w:pPr>
        <w:rPr>
          <w:rFonts w:eastAsiaTheme="minorHAnsi" w:cstheme="minorBidi"/>
        </w:rPr>
      </w:pPr>
      <w:r w:rsidRPr="00841F54">
        <w:rPr>
          <w:rFonts w:eastAsiaTheme="minorHAnsi" w:cstheme="minorBidi"/>
        </w:rPr>
        <w:t xml:space="preserve">         HOME   Directions to Patient's Home Add/Edit</w:t>
      </w:r>
    </w:p>
    <w:p w14:paraId="078C810A" w14:textId="77777777" w:rsidR="00A3444B" w:rsidRPr="00841F54" w:rsidRDefault="00A3444B" w:rsidP="00E22A9D">
      <w:pPr>
        <w:rPr>
          <w:rFonts w:eastAsiaTheme="minorHAnsi" w:cstheme="minorBidi"/>
        </w:rPr>
      </w:pPr>
      <w:r w:rsidRPr="00841F54">
        <w:rPr>
          <w:rFonts w:eastAsiaTheme="minorHAnsi" w:cstheme="minorBidi"/>
        </w:rPr>
        <w:t xml:space="preserve">         MDR    CIDC Missing Data Report </w:t>
      </w:r>
    </w:p>
    <w:p w14:paraId="078C810B" w14:textId="77777777" w:rsidR="00A3444B" w:rsidRPr="00841F54" w:rsidRDefault="00A3444B" w:rsidP="00E22A9D">
      <w:pPr>
        <w:rPr>
          <w:rFonts w:eastAsiaTheme="minorHAnsi" w:cstheme="minorBidi"/>
        </w:rPr>
      </w:pPr>
      <w:r w:rsidRPr="00841F54">
        <w:rPr>
          <w:rFonts w:eastAsiaTheme="minorHAnsi" w:cstheme="minorBidi"/>
        </w:rPr>
        <w:t xml:space="preserve">         PARM   PCE HS/RPT Parameters Menu ...</w:t>
      </w:r>
    </w:p>
    <w:p w14:paraId="662B5F07" w14:textId="56C28F7B" w:rsidR="001C35F9" w:rsidRPr="00841F54" w:rsidRDefault="001C35F9" w:rsidP="00E22A9D">
      <w:pPr>
        <w:rPr>
          <w:rFonts w:eastAsiaTheme="minorHAnsi" w:cstheme="minorBidi"/>
        </w:rPr>
      </w:pPr>
      <w:r w:rsidRPr="00841F54">
        <w:rPr>
          <w:rFonts w:eastAsiaTheme="minorHAnsi" w:cstheme="minorBidi"/>
        </w:rPr>
        <w:t xml:space="preserve">         DIS    Accounting Of Immunization Disclosures Report</w:t>
      </w:r>
    </w:p>
    <w:p w14:paraId="078C810C" w14:textId="77777777" w:rsidR="00A3444B" w:rsidRPr="00841F54" w:rsidRDefault="00A3444B" w:rsidP="00E22A9D">
      <w:pPr>
        <w:rPr>
          <w:rFonts w:eastAsiaTheme="minorHAnsi" w:cstheme="minorBidi"/>
        </w:rPr>
      </w:pPr>
      <w:r w:rsidRPr="00841F54">
        <w:rPr>
          <w:rFonts w:eastAsiaTheme="minorHAnsi" w:cstheme="minorBidi"/>
        </w:rPr>
        <w:t xml:space="preserve">         DIE    PCE Device Interface Error Report</w:t>
      </w:r>
    </w:p>
    <w:p w14:paraId="078C810D" w14:textId="77777777" w:rsidR="00A3444B" w:rsidRPr="00841F54" w:rsidRDefault="00A3444B" w:rsidP="00E22A9D">
      <w:pPr>
        <w:rPr>
          <w:rFonts w:eastAsiaTheme="minorHAnsi" w:cstheme="minorBidi"/>
        </w:rPr>
      </w:pPr>
      <w:r w:rsidRPr="00841F54">
        <w:rPr>
          <w:rFonts w:eastAsiaTheme="minorHAnsi" w:cstheme="minorBidi"/>
        </w:rPr>
        <w:t xml:space="preserve">         DISP   PCE Edit Disposition Clinics</w:t>
      </w:r>
    </w:p>
    <w:p w14:paraId="078C810E" w14:textId="77777777" w:rsidR="00A3444B" w:rsidRPr="00841F54" w:rsidRDefault="00A3444B" w:rsidP="00E22A9D">
      <w:pPr>
        <w:rPr>
          <w:rFonts w:eastAsiaTheme="minorHAnsi" w:cstheme="minorBidi"/>
        </w:rPr>
      </w:pPr>
      <w:r w:rsidRPr="00841F54">
        <w:rPr>
          <w:rFonts w:eastAsiaTheme="minorHAnsi" w:cstheme="minorBidi"/>
        </w:rPr>
        <w:t xml:space="preserve">  CL      PCE Clinician Menu</w:t>
      </w:r>
    </w:p>
    <w:p w14:paraId="078C810F" w14:textId="4223FD7C" w:rsidR="00A3444B" w:rsidRPr="00841F54" w:rsidRDefault="00A3444B" w:rsidP="00E22A9D">
      <w:pPr>
        <w:rPr>
          <w:rFonts w:eastAsiaTheme="minorHAnsi" w:cstheme="minorBidi"/>
        </w:rPr>
      </w:pPr>
      <w:r w:rsidRPr="00841F54">
        <w:rPr>
          <w:rFonts w:eastAsiaTheme="minorHAnsi" w:cstheme="minorBidi"/>
        </w:rPr>
        <w:t xml:space="preserve">         RPT    PCE Clinical Reports ...</w:t>
      </w:r>
    </w:p>
    <w:p w14:paraId="078C8110" w14:textId="2CEE4E28" w:rsidR="00A3444B" w:rsidRPr="00841F54" w:rsidRDefault="00A3444B" w:rsidP="00E22A9D">
      <w:pPr>
        <w:rPr>
          <w:rFonts w:eastAsiaTheme="minorHAnsi" w:cstheme="minorBidi"/>
        </w:rPr>
      </w:pPr>
      <w:r w:rsidRPr="00841F54">
        <w:rPr>
          <w:rFonts w:eastAsiaTheme="minorHAnsi" w:cstheme="minorBidi"/>
        </w:rPr>
        <w:t xml:space="preserve">         ENC    PCE Encounter Data Entry and Delete</w:t>
      </w:r>
    </w:p>
    <w:p w14:paraId="078C8111" w14:textId="1C18BA96" w:rsidR="00A3444B" w:rsidRPr="00841F54" w:rsidRDefault="00A3444B" w:rsidP="00E22A9D">
      <w:pPr>
        <w:rPr>
          <w:rFonts w:eastAsiaTheme="minorHAnsi" w:cstheme="minorBidi"/>
        </w:rPr>
      </w:pPr>
      <w:r w:rsidRPr="00841F54">
        <w:rPr>
          <w:rFonts w:eastAsiaTheme="minorHAnsi" w:cstheme="minorBidi"/>
        </w:rPr>
        <w:t xml:space="preserve">         INFO   PCE Information Only...</w:t>
      </w:r>
    </w:p>
    <w:p w14:paraId="078C8112" w14:textId="7BAD0D3F" w:rsidR="00A3444B" w:rsidRPr="00841F54" w:rsidRDefault="00FC780F" w:rsidP="00E22A9D">
      <w:pPr>
        <w:rPr>
          <w:rFonts w:eastAsiaTheme="minorHAnsi" w:cstheme="minorBidi"/>
        </w:rPr>
      </w:pPr>
      <w:r w:rsidRPr="00841F54">
        <w:rPr>
          <w:rFonts w:eastAsiaTheme="minorHAnsi" w:cstheme="minorBidi"/>
        </w:rPr>
        <w:t xml:space="preserve"> </w:t>
      </w:r>
      <w:r w:rsidR="00A3444B" w:rsidRPr="00841F54">
        <w:rPr>
          <w:rFonts w:eastAsiaTheme="minorHAnsi" w:cstheme="minorBidi"/>
        </w:rPr>
        <w:t xml:space="preserve">        HOME   Directions to Patient's Home Add/Edit</w:t>
      </w:r>
    </w:p>
    <w:p w14:paraId="078C8113" w14:textId="77777777" w:rsidR="00A3444B" w:rsidRPr="00841F54" w:rsidRDefault="00A3444B" w:rsidP="00E22A9D">
      <w:pPr>
        <w:rPr>
          <w:rFonts w:eastAsiaTheme="minorHAnsi" w:cstheme="minorBidi"/>
        </w:rPr>
      </w:pPr>
      <w:r w:rsidRPr="00841F54">
        <w:rPr>
          <w:rFonts w:eastAsiaTheme="minorHAnsi" w:cstheme="minorBidi"/>
        </w:rPr>
        <w:t xml:space="preserve">Assign the PCE IRM Main Menu to the IRM person who will maintain and set up the package and who will need access to all of the PCE options.  </w:t>
      </w:r>
    </w:p>
    <w:p w14:paraId="078C8114" w14:textId="77777777" w:rsidR="00A3444B" w:rsidRPr="00841F54" w:rsidRDefault="00A3444B" w:rsidP="00222B79">
      <w:pPr>
        <w:pStyle w:val="Heading2"/>
        <w:rPr>
          <w:rFonts w:eastAsiaTheme="minorHAnsi"/>
        </w:rPr>
      </w:pPr>
      <w:bookmarkStart w:id="32" w:name="_Toc468093258"/>
      <w:r w:rsidRPr="00841F54">
        <w:rPr>
          <w:rFonts w:eastAsiaTheme="minorHAnsi"/>
        </w:rPr>
        <w:t>PCE IRM Main Menu Descriptions</w:t>
      </w:r>
      <w:bookmarkEnd w:id="32"/>
    </w:p>
    <w:p w14:paraId="078C8115" w14:textId="77777777" w:rsidR="00A3444B" w:rsidRPr="00841F54" w:rsidRDefault="00A3444B" w:rsidP="008E6CAB">
      <w:pPr>
        <w:pStyle w:val="Heading3"/>
        <w:rPr>
          <w:rFonts w:eastAsiaTheme="minorHAnsi"/>
        </w:rPr>
      </w:pPr>
      <w:bookmarkStart w:id="33" w:name="_Toc468093259"/>
      <w:r w:rsidRPr="00841F54">
        <w:rPr>
          <w:rFonts w:eastAsiaTheme="minorHAnsi"/>
        </w:rPr>
        <w:t>PX SITE PARAMETER MENU</w:t>
      </w:r>
      <w:r w:rsidR="00845D23" w:rsidRPr="00841F54">
        <w:rPr>
          <w:rFonts w:eastAsiaTheme="minorHAnsi"/>
        </w:rPr>
        <w:t xml:space="preserve"> – </w:t>
      </w:r>
      <w:r w:rsidRPr="00841F54">
        <w:rPr>
          <w:rFonts w:eastAsiaTheme="minorHAnsi"/>
        </w:rPr>
        <w:t>Site Parameter Menu</w:t>
      </w:r>
      <w:bookmarkEnd w:id="33"/>
    </w:p>
    <w:p w14:paraId="3E1338C7" w14:textId="77777777" w:rsidR="003D10FB" w:rsidRDefault="00A3444B" w:rsidP="00E22A9D">
      <w:pPr>
        <w:rPr>
          <w:rFonts w:eastAsiaTheme="minorHAnsi" w:cstheme="minorBidi"/>
        </w:rPr>
      </w:pPr>
      <w:r w:rsidRPr="00841F54">
        <w:rPr>
          <w:rFonts w:eastAsiaTheme="minorHAnsi" w:cstheme="minorBidi"/>
        </w:rPr>
        <w:t xml:space="preserve">This menu includes all options that deal with defining and displaying entries in the PCE PARAMETERS file (#815). The PCE Site Parameters Edit option includes all editable fields, for IRM/ADPAC use. The PCE HS/RPT Parameter Print option can be included on a Health Summary Coordinator's menu if the coordinator is involved with the definition of Clinical Reminders to be printed on the Health Summary. </w:t>
      </w:r>
    </w:p>
    <w:p w14:paraId="04BFFB92" w14:textId="77777777" w:rsidR="003D10FB" w:rsidRDefault="00A3444B" w:rsidP="00E22A9D">
      <w:pPr>
        <w:rPr>
          <w:rFonts w:eastAsiaTheme="minorHAnsi" w:cstheme="minorBidi"/>
        </w:rPr>
      </w:pPr>
      <w:r w:rsidRPr="00841F54">
        <w:rPr>
          <w:rFonts w:eastAsiaTheme="minorHAnsi" w:cstheme="minorBidi"/>
        </w:rPr>
        <w:t xml:space="preserve">This option is also included on the PCE Coordinators menu and the PCE Reports option menu. The PCE HS Parameters option can be included on a Health Summary Coordinators menu, and is included on the PCE Coordinator's menu. </w:t>
      </w:r>
    </w:p>
    <w:p w14:paraId="078C8116" w14:textId="5422C17E" w:rsidR="00A3444B" w:rsidRPr="00841F54" w:rsidRDefault="00A3444B" w:rsidP="00E22A9D">
      <w:pPr>
        <w:rPr>
          <w:rFonts w:eastAsiaTheme="minorHAnsi" w:cstheme="minorBidi"/>
        </w:rPr>
      </w:pPr>
      <w:r w:rsidRPr="00841F54">
        <w:rPr>
          <w:rFonts w:eastAsiaTheme="minorHAnsi" w:cstheme="minorBidi"/>
        </w:rPr>
        <w:t xml:space="preserve">This user should be familiar with the PCE Reminders and the use of the reminder disclaimer on the "Clinical Maintenance" and "Clinical Reminder" components. The PCE </w:t>
      </w:r>
      <w:r w:rsidRPr="00841F54">
        <w:rPr>
          <w:rFonts w:eastAsiaTheme="minorHAnsi" w:cstheme="minorBidi"/>
        </w:rPr>
        <w:lastRenderedPageBreak/>
        <w:t>Report Parameters Setup option can be included on a PCE Coordinator's menu to setup the local file definitions to use to represent Emergency Clinics and various categories of Lab tests by the PCE Report Module.</w:t>
      </w:r>
    </w:p>
    <w:p w14:paraId="078C8117" w14:textId="77777777" w:rsidR="00A3444B" w:rsidRPr="00841F54" w:rsidRDefault="00A3444B" w:rsidP="008E6CAB">
      <w:pPr>
        <w:pStyle w:val="Heading3"/>
        <w:rPr>
          <w:rFonts w:eastAsiaTheme="minorHAnsi"/>
        </w:rPr>
      </w:pPr>
      <w:bookmarkStart w:id="34" w:name="_Toc468093260"/>
      <w:r w:rsidRPr="00841F54">
        <w:rPr>
          <w:rFonts w:eastAsiaTheme="minorHAnsi"/>
        </w:rPr>
        <w:t>PXTT TABLE MAINTENANCE</w:t>
      </w:r>
      <w:r w:rsidR="00845D23" w:rsidRPr="00841F54">
        <w:rPr>
          <w:rFonts w:eastAsiaTheme="minorHAnsi"/>
        </w:rPr>
        <w:t xml:space="preserve"> – </w:t>
      </w:r>
      <w:r w:rsidRPr="00841F54">
        <w:rPr>
          <w:rFonts w:eastAsiaTheme="minorHAnsi"/>
        </w:rPr>
        <w:t>PCE Table Maintenance</w:t>
      </w:r>
      <w:bookmarkEnd w:id="34"/>
    </w:p>
    <w:p w14:paraId="5465EB1D" w14:textId="77777777" w:rsidR="003D10FB" w:rsidRDefault="00A3444B" w:rsidP="00E22A9D">
      <w:pPr>
        <w:rPr>
          <w:rFonts w:eastAsiaTheme="minorHAnsi" w:cstheme="minorBidi"/>
        </w:rPr>
      </w:pPr>
      <w:r w:rsidRPr="00841F54">
        <w:rPr>
          <w:rFonts w:eastAsiaTheme="minorHAnsi" w:cstheme="minorBidi"/>
        </w:rPr>
        <w:t xml:space="preserve">The options on this menu are used to add or edit the types of data to be collected by PCE such as Health Factors, Patient Education, etc. Once these tables have been defined, the table entries will be selectable for encounter data entry (PCE package) and encounter form definitions (AICS package). The patient information collected based on these table definitions is viewable on Health Summaries. This menu also includes options to edit the Clinical Reminder/Health Maintenance definitions, based on your site's clinical terminology in the tables. Once reminder criteria have been defined, they may be included in the Health Summary Type definitions for the "Clinical Reminder" and "Health Maintenance" Components. </w:t>
      </w:r>
    </w:p>
    <w:p w14:paraId="078C8118" w14:textId="64F9A2C1" w:rsidR="00A3444B" w:rsidRPr="00841F54" w:rsidRDefault="00A3444B" w:rsidP="00E22A9D">
      <w:pPr>
        <w:rPr>
          <w:rFonts w:eastAsiaTheme="minorHAnsi" w:cstheme="minorBidi"/>
        </w:rPr>
      </w:pPr>
      <w:r w:rsidRPr="00841F54">
        <w:rPr>
          <w:rFonts w:eastAsiaTheme="minorHAnsi" w:cstheme="minorBidi"/>
        </w:rPr>
        <w:t xml:space="preserve">These options may be used in conjunction with the "PCE Information Only" menu options to manage the contents of the files or tables supporting PCE. </w:t>
      </w:r>
    </w:p>
    <w:p w14:paraId="078C8119" w14:textId="77777777" w:rsidR="00A3444B" w:rsidRPr="00841F54" w:rsidRDefault="00A3444B" w:rsidP="00E22A9D">
      <w:pPr>
        <w:rPr>
          <w:rFonts w:eastAsiaTheme="minorHAnsi" w:cstheme="minorBidi"/>
        </w:rPr>
      </w:pPr>
      <w:r w:rsidRPr="00841F54">
        <w:rPr>
          <w:rFonts w:eastAsiaTheme="minorHAnsi" w:cstheme="minorBidi"/>
        </w:rPr>
        <w:t>The option PCE Delete Encounters W/O Visit has been created to provide a routine utility to remove Encounters that have missing Visits. (This is described in detail in the text of patch PX*1*153.)</w:t>
      </w:r>
    </w:p>
    <w:p w14:paraId="078C811A" w14:textId="77777777" w:rsidR="00A3444B" w:rsidRPr="00841F54" w:rsidRDefault="00A3444B" w:rsidP="008E6CAB">
      <w:pPr>
        <w:pStyle w:val="Heading3"/>
        <w:rPr>
          <w:rFonts w:eastAsiaTheme="minorHAnsi"/>
        </w:rPr>
      </w:pPr>
      <w:bookmarkStart w:id="35" w:name="_Toc468093261"/>
      <w:r w:rsidRPr="00841F54">
        <w:rPr>
          <w:rFonts w:eastAsiaTheme="minorHAnsi"/>
        </w:rPr>
        <w:t>PXTT PCE INFORMATION ONLY</w:t>
      </w:r>
      <w:r w:rsidR="00845D23" w:rsidRPr="00841F54">
        <w:rPr>
          <w:rFonts w:eastAsiaTheme="minorHAnsi"/>
        </w:rPr>
        <w:t xml:space="preserve"> – </w:t>
      </w:r>
      <w:r w:rsidRPr="00841F54">
        <w:rPr>
          <w:rFonts w:eastAsiaTheme="minorHAnsi"/>
        </w:rPr>
        <w:t>PCE Information Only</w:t>
      </w:r>
      <w:bookmarkEnd w:id="35"/>
    </w:p>
    <w:p w14:paraId="078C811B" w14:textId="16261DA7" w:rsidR="00A3444B" w:rsidRPr="00841F54" w:rsidRDefault="00A3444B" w:rsidP="00E22A9D">
      <w:pPr>
        <w:rPr>
          <w:rFonts w:eastAsiaTheme="minorHAnsi" w:cstheme="minorBidi"/>
        </w:rPr>
      </w:pPr>
      <w:r w:rsidRPr="00841F54">
        <w:rPr>
          <w:rFonts w:eastAsiaTheme="minorHAnsi" w:cstheme="minorBidi"/>
        </w:rPr>
        <w:t>This is a menu of options that list information about the files/tables used by PCE. Some of the files/tables determine what clinical data will be collected as the sites' clinical terminology for specific categories of data such as Immunizations, Skin Tests, Patient Education, and Treatments. The reminder lists allow the user to see what the clinical reminders definitions are for use with the Health Summary package.</w:t>
      </w:r>
    </w:p>
    <w:p w14:paraId="078C811C" w14:textId="77777777" w:rsidR="00A3444B" w:rsidRPr="00841F54" w:rsidRDefault="00A3444B" w:rsidP="008E6CAB">
      <w:pPr>
        <w:pStyle w:val="Heading3"/>
        <w:rPr>
          <w:rFonts w:eastAsiaTheme="minorHAnsi"/>
        </w:rPr>
      </w:pPr>
      <w:bookmarkStart w:id="36" w:name="_Toc468093262"/>
      <w:r w:rsidRPr="00841F54">
        <w:rPr>
          <w:rFonts w:eastAsiaTheme="minorHAnsi"/>
        </w:rPr>
        <w:t>PXRM REMINDER MENU</w:t>
      </w:r>
      <w:r w:rsidR="00845D23" w:rsidRPr="00841F54">
        <w:rPr>
          <w:rFonts w:eastAsiaTheme="minorHAnsi"/>
        </w:rPr>
        <w:t xml:space="preserve"> – </w:t>
      </w:r>
      <w:r w:rsidRPr="00841F54">
        <w:rPr>
          <w:rFonts w:eastAsiaTheme="minorHAnsi"/>
        </w:rPr>
        <w:t>PCE Reminder Maintenance Menu</w:t>
      </w:r>
      <w:bookmarkEnd w:id="36"/>
    </w:p>
    <w:p w14:paraId="078C811D" w14:textId="77777777" w:rsidR="00A3444B" w:rsidRPr="00841F54" w:rsidRDefault="00A3444B" w:rsidP="00E22A9D">
      <w:pPr>
        <w:rPr>
          <w:rFonts w:eastAsiaTheme="minorHAnsi" w:cstheme="minorBidi"/>
        </w:rPr>
      </w:pPr>
      <w:r w:rsidRPr="00841F54">
        <w:rPr>
          <w:rFonts w:eastAsiaTheme="minorHAnsi" w:cstheme="minorBidi"/>
        </w:rPr>
        <w:t>This is the menu for editing reminder logic and making queries about the files involved with Clinical Reminders and Clinical Maintenance components in the Health Summary package.</w:t>
      </w:r>
    </w:p>
    <w:p w14:paraId="078C811E" w14:textId="77777777" w:rsidR="00A3444B" w:rsidRPr="00841F54" w:rsidRDefault="00A3444B" w:rsidP="008E6CAB">
      <w:pPr>
        <w:pStyle w:val="Heading3"/>
        <w:rPr>
          <w:rFonts w:eastAsiaTheme="minorHAnsi"/>
        </w:rPr>
      </w:pPr>
      <w:bookmarkStart w:id="37" w:name="_Toc468093263"/>
      <w:r w:rsidRPr="00841F54">
        <w:rPr>
          <w:rFonts w:eastAsiaTheme="minorHAnsi"/>
        </w:rPr>
        <w:t>PXRR CLINICAL REPORTS</w:t>
      </w:r>
      <w:r w:rsidR="00845D23" w:rsidRPr="00841F54">
        <w:rPr>
          <w:rFonts w:eastAsiaTheme="minorHAnsi"/>
        </w:rPr>
        <w:t xml:space="preserve"> – </w:t>
      </w:r>
      <w:r w:rsidRPr="00841F54">
        <w:rPr>
          <w:rFonts w:eastAsiaTheme="minorHAnsi"/>
        </w:rPr>
        <w:t>PCE Clinical Reports</w:t>
      </w:r>
      <w:bookmarkEnd w:id="37"/>
    </w:p>
    <w:p w14:paraId="078C811F" w14:textId="77777777" w:rsidR="00A3444B" w:rsidRPr="00841F54" w:rsidRDefault="00A3444B" w:rsidP="00E22A9D">
      <w:pPr>
        <w:rPr>
          <w:rFonts w:eastAsiaTheme="minorHAnsi" w:cstheme="minorBidi"/>
        </w:rPr>
      </w:pPr>
      <w:r w:rsidRPr="00841F54">
        <w:rPr>
          <w:rFonts w:eastAsiaTheme="minorHAnsi" w:cstheme="minorBidi"/>
        </w:rPr>
        <w:t>This is a menu of PCE clinical reports that clinicians can use for summary level information about their patients, workload activity, and encounter counts.</w:t>
      </w:r>
    </w:p>
    <w:p w14:paraId="078C8120" w14:textId="77777777" w:rsidR="00A3444B" w:rsidRPr="00841F54" w:rsidRDefault="00A3444B" w:rsidP="008E6CAB">
      <w:pPr>
        <w:pStyle w:val="Heading3"/>
        <w:rPr>
          <w:rFonts w:eastAsiaTheme="minorHAnsi"/>
        </w:rPr>
      </w:pPr>
      <w:bookmarkStart w:id="38" w:name="_Toc468093264"/>
      <w:r w:rsidRPr="00841F54">
        <w:rPr>
          <w:rFonts w:eastAsiaTheme="minorHAnsi"/>
        </w:rPr>
        <w:t>PX EDIT LOCATION OF HOME</w:t>
      </w:r>
      <w:r w:rsidR="00845D23" w:rsidRPr="00841F54">
        <w:rPr>
          <w:rFonts w:eastAsiaTheme="minorHAnsi"/>
        </w:rPr>
        <w:t xml:space="preserve"> – </w:t>
      </w:r>
      <w:r w:rsidRPr="00841F54">
        <w:rPr>
          <w:rFonts w:eastAsiaTheme="minorHAnsi"/>
        </w:rPr>
        <w:t>Directions to Patient's Home Add/Edit</w:t>
      </w:r>
      <w:bookmarkEnd w:id="38"/>
    </w:p>
    <w:p w14:paraId="078C8121" w14:textId="77777777" w:rsidR="00A3444B" w:rsidRPr="00841F54" w:rsidRDefault="00A3444B" w:rsidP="00E22A9D">
      <w:pPr>
        <w:rPr>
          <w:rFonts w:eastAsiaTheme="minorHAnsi" w:cstheme="minorBidi"/>
        </w:rPr>
      </w:pPr>
      <w:r w:rsidRPr="00841F54">
        <w:rPr>
          <w:rFonts w:eastAsiaTheme="minorHAnsi" w:cstheme="minorBidi"/>
        </w:rPr>
        <w:t>This option lets you enter directions to a patient's home; especially useful for Hospital-Based Home Care staff. The Health Summary package contains a new PCE component that displays the directions entered through this option.</w:t>
      </w:r>
    </w:p>
    <w:p w14:paraId="078C8122" w14:textId="77777777" w:rsidR="00A3444B" w:rsidRPr="00841F54" w:rsidRDefault="00A3444B" w:rsidP="00F17CEC">
      <w:pPr>
        <w:pStyle w:val="Heading3"/>
        <w:rPr>
          <w:rFonts w:eastAsiaTheme="minorHAnsi"/>
        </w:rPr>
      </w:pPr>
      <w:bookmarkStart w:id="39" w:name="_Toc468093265"/>
      <w:r w:rsidRPr="00841F54">
        <w:rPr>
          <w:rFonts w:eastAsiaTheme="minorHAnsi"/>
        </w:rPr>
        <w:t>PX PCE CLINICIAN MENU</w:t>
      </w:r>
      <w:r w:rsidR="00845D23" w:rsidRPr="00841F54">
        <w:rPr>
          <w:rFonts w:eastAsiaTheme="minorHAnsi"/>
        </w:rPr>
        <w:t xml:space="preserve"> – </w:t>
      </w:r>
      <w:r w:rsidRPr="00841F54">
        <w:rPr>
          <w:rFonts w:eastAsiaTheme="minorHAnsi"/>
        </w:rPr>
        <w:t>PCE Clinician Menu</w:t>
      </w:r>
      <w:bookmarkEnd w:id="39"/>
    </w:p>
    <w:p w14:paraId="078C8123" w14:textId="391BE9E4" w:rsidR="00A3444B" w:rsidRPr="00841F54" w:rsidRDefault="00A3444B" w:rsidP="00E22A9D">
      <w:pPr>
        <w:rPr>
          <w:rFonts w:eastAsiaTheme="minorHAnsi" w:cstheme="minorBidi"/>
        </w:rPr>
      </w:pPr>
      <w:r w:rsidRPr="00841F54">
        <w:rPr>
          <w:rFonts w:eastAsiaTheme="minorHAnsi" w:cstheme="minorBidi"/>
        </w:rPr>
        <w:t xml:space="preserve">This menu contains PCE options </w:t>
      </w:r>
      <w:r w:rsidR="00451A47" w:rsidRPr="00841F54">
        <w:rPr>
          <w:rFonts w:eastAsiaTheme="minorHAnsi" w:cstheme="minorBidi"/>
        </w:rPr>
        <w:t>that</w:t>
      </w:r>
      <w:r w:rsidRPr="00841F54">
        <w:rPr>
          <w:rFonts w:eastAsiaTheme="minorHAnsi" w:cstheme="minorBidi"/>
        </w:rPr>
        <w:t xml:space="preserve"> may be useful to the clinician.</w:t>
      </w:r>
    </w:p>
    <w:p w14:paraId="078C8124" w14:textId="77777777" w:rsidR="00A3444B" w:rsidRPr="00841F54" w:rsidRDefault="00A3444B" w:rsidP="008E6CAB">
      <w:pPr>
        <w:pStyle w:val="Heading3"/>
        <w:rPr>
          <w:rFonts w:eastAsiaTheme="minorHAnsi"/>
        </w:rPr>
      </w:pPr>
      <w:bookmarkStart w:id="40" w:name="_Toc468093266"/>
      <w:r w:rsidRPr="00841F54">
        <w:rPr>
          <w:rFonts w:eastAsiaTheme="minorHAnsi"/>
        </w:rPr>
        <w:t>PX PCE COORDINATOR MENU</w:t>
      </w:r>
      <w:r w:rsidR="00845D23" w:rsidRPr="00841F54">
        <w:rPr>
          <w:rFonts w:eastAsiaTheme="minorHAnsi"/>
        </w:rPr>
        <w:t xml:space="preserve"> – </w:t>
      </w:r>
      <w:r w:rsidRPr="00841F54">
        <w:rPr>
          <w:rFonts w:eastAsiaTheme="minorHAnsi"/>
        </w:rPr>
        <w:t>PCE Coordinator Menu</w:t>
      </w:r>
      <w:bookmarkEnd w:id="40"/>
    </w:p>
    <w:p w14:paraId="078C8125" w14:textId="77777777" w:rsidR="00A3444B" w:rsidRPr="00841F54" w:rsidRDefault="00A3444B" w:rsidP="00E22A9D">
      <w:pPr>
        <w:rPr>
          <w:rFonts w:eastAsiaTheme="minorHAnsi" w:cstheme="minorBidi"/>
        </w:rPr>
      </w:pPr>
      <w:r w:rsidRPr="00841F54">
        <w:rPr>
          <w:rFonts w:eastAsiaTheme="minorHAnsi" w:cstheme="minorBidi"/>
        </w:rPr>
        <w:lastRenderedPageBreak/>
        <w:t>This is the menu for the ADPAC for PCE. It includes all of the user interface options as well as the options for file maintenance. The data entry options may be assigned to clerk and/or clinician menus as needed. The HS and Report parameter options manage fields for site specific preferences/definitions in the Health Summary and PCE Reports.</w:t>
      </w:r>
    </w:p>
    <w:p w14:paraId="078C8126" w14:textId="77777777" w:rsidR="00A3444B" w:rsidRPr="00841F54" w:rsidRDefault="00A3444B" w:rsidP="00E22A9D">
      <w:pPr>
        <w:rPr>
          <w:rFonts w:eastAsiaTheme="minorHAnsi" w:cstheme="minorBidi"/>
        </w:rPr>
      </w:pPr>
      <w:r w:rsidRPr="00841F54">
        <w:rPr>
          <w:rFonts w:eastAsiaTheme="minorHAnsi" w:cstheme="minorBidi"/>
        </w:rPr>
        <w:t>The first four options/menus are used by IRM staff or coordinators who will be responsible for setting up PCE, maintaining the entries in the PCE tables (such as Patient Education, Immunization, Treatments, etc.), and defining the clinical reminders/maintenance system for your site. Data entry options on the PCE Coordinator and PCE Clinician Menus should be assigned as follows:</w:t>
      </w:r>
      <w:r w:rsidR="00845D23" w:rsidRPr="00841F54">
        <w:rPr>
          <w:rFonts w:eastAsiaTheme="minorHAnsi" w:cstheme="minorBidi"/>
        </w:rPr>
        <w:t xml:space="preserve"> </w:t>
      </w:r>
    </w:p>
    <w:p w14:paraId="078C8127"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w:t>
      </w:r>
      <w:r w:rsidR="00845D23" w:rsidRPr="00841F54">
        <w:rPr>
          <w:rFonts w:eastAsiaTheme="minorHAnsi" w:cstheme="minorBidi"/>
        </w:rPr>
        <w:t xml:space="preserve"> – </w:t>
      </w:r>
      <w:r w:rsidRPr="00841F54">
        <w:rPr>
          <w:rFonts w:eastAsiaTheme="minorHAnsi" w:cstheme="minorBidi"/>
        </w:rPr>
        <w:t>Supervisor to users who can document a clinical encounter and can also delete any encounter entries, even though they are not the creator of the entries.</w:t>
      </w:r>
    </w:p>
    <w:p w14:paraId="078C8128"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 to data entry staff who can document a clinical encounter and who can delete their own entries.</w:t>
      </w:r>
    </w:p>
    <w:p w14:paraId="078C8129"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Date Entry and Delete to users who can document a clinical encounter and can also delete any encounter entries, even though they are not the creator of the entries.</w:t>
      </w:r>
    </w:p>
    <w:p w14:paraId="078C812A"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 without Delete to users who can document a clinical encounter, but should not be able to delete any entries, including ones that they have created.</w:t>
      </w:r>
    </w:p>
    <w:p w14:paraId="078C812B" w14:textId="77777777" w:rsidR="00A3444B" w:rsidRPr="00841F54" w:rsidRDefault="00A3444B" w:rsidP="00D7399A">
      <w:pPr>
        <w:rPr>
          <w:rFonts w:eastAsiaTheme="minorHAnsi" w:cstheme="minorBidi"/>
        </w:rPr>
      </w:pPr>
      <w:r w:rsidRPr="00841F54">
        <w:rPr>
          <w:rFonts w:eastAsiaTheme="minorHAnsi" w:cstheme="minorBidi"/>
        </w:rPr>
        <w:t>Set PCE Site Parameters using the PCE Site Parameters Menu on the PCE IRM Menu. This menu includes all options that deal with defining and displaying entries in the PCE PARAMETERS file (815) and all editable fields for IRM/ADPAC use.</w:t>
      </w:r>
    </w:p>
    <w:p w14:paraId="078C812C" w14:textId="77777777" w:rsidR="00A3444B" w:rsidRPr="00841F54" w:rsidRDefault="00A3444B" w:rsidP="00F17CEC">
      <w:pPr>
        <w:pStyle w:val="Heading2"/>
        <w:rPr>
          <w:rFonts w:eastAsiaTheme="minorHAnsi"/>
        </w:rPr>
      </w:pPr>
      <w:bookmarkStart w:id="41" w:name="_Toc468093267"/>
      <w:r w:rsidRPr="00841F54">
        <w:rPr>
          <w:rFonts w:eastAsiaTheme="minorHAnsi"/>
        </w:rPr>
        <w:t>PCE Site Parameter Menu</w:t>
      </w:r>
      <w:bookmarkEnd w:id="41"/>
    </w:p>
    <w:p w14:paraId="078C812D" w14:textId="77777777" w:rsidR="00A3444B" w:rsidRPr="00841F54" w:rsidRDefault="00A3444B" w:rsidP="00F17CEC">
      <w:pPr>
        <w:pStyle w:val="Heading3"/>
        <w:rPr>
          <w:rFonts w:eastAsiaTheme="minorHAnsi"/>
        </w:rPr>
      </w:pPr>
      <w:bookmarkStart w:id="42" w:name="_Toc468093268"/>
      <w:r w:rsidRPr="00841F54">
        <w:rPr>
          <w:rFonts w:eastAsiaTheme="minorHAnsi"/>
        </w:rPr>
        <w:t>PX PCE SITE PARAMETERS EDIT</w:t>
      </w:r>
      <w:r w:rsidR="007D046B" w:rsidRPr="00841F54">
        <w:rPr>
          <w:rFonts w:eastAsiaTheme="minorHAnsi"/>
        </w:rPr>
        <w:t xml:space="preserve"> – </w:t>
      </w:r>
      <w:r w:rsidRPr="00841F54">
        <w:rPr>
          <w:rFonts w:eastAsiaTheme="minorHAnsi"/>
        </w:rPr>
        <w:t>PCE Site Parameters Edit</w:t>
      </w:r>
      <w:bookmarkEnd w:id="42"/>
    </w:p>
    <w:p w14:paraId="078C812E" w14:textId="77777777" w:rsidR="00A3444B" w:rsidRPr="00841F54" w:rsidRDefault="00A3444B" w:rsidP="00E22A9D">
      <w:pPr>
        <w:rPr>
          <w:rFonts w:eastAsiaTheme="minorHAnsi" w:cstheme="minorBidi"/>
        </w:rPr>
      </w:pPr>
      <w:r w:rsidRPr="00841F54">
        <w:rPr>
          <w:rFonts w:eastAsiaTheme="minorHAnsi" w:cstheme="minorBidi"/>
        </w:rPr>
        <w:t>This option is used to edit entries in the PCE PARAMETERS file. The parameters that are set are used as the default controls for the user interface when it starts up. You can set your default view as Appointment or Encounter and a range of dates.</w:t>
      </w:r>
    </w:p>
    <w:p w14:paraId="078C812F" w14:textId="77777777" w:rsidR="00A3444B" w:rsidRPr="00841F54" w:rsidRDefault="00A3444B" w:rsidP="00F17CEC">
      <w:pPr>
        <w:pStyle w:val="Heading3"/>
        <w:rPr>
          <w:rFonts w:eastAsiaTheme="minorHAnsi"/>
        </w:rPr>
      </w:pPr>
      <w:bookmarkStart w:id="43" w:name="_Toc468093269"/>
      <w:r w:rsidRPr="00841F54">
        <w:rPr>
          <w:rFonts w:eastAsiaTheme="minorHAnsi"/>
        </w:rPr>
        <w:t>PX HS DISCLAIMER EDIT</w:t>
      </w:r>
      <w:r w:rsidR="007D046B" w:rsidRPr="00841F54">
        <w:rPr>
          <w:rFonts w:eastAsiaTheme="minorHAnsi"/>
        </w:rPr>
        <w:t xml:space="preserve"> – </w:t>
      </w:r>
      <w:r w:rsidRPr="00841F54">
        <w:rPr>
          <w:rFonts w:eastAsiaTheme="minorHAnsi"/>
        </w:rPr>
        <w:t>PCE HS Disclaimer Edit</w:t>
      </w:r>
      <w:bookmarkEnd w:id="43"/>
    </w:p>
    <w:p w14:paraId="078C8130" w14:textId="77777777" w:rsidR="00A3444B" w:rsidRPr="00841F54" w:rsidRDefault="00A3444B" w:rsidP="00E22A9D">
      <w:pPr>
        <w:rPr>
          <w:rFonts w:eastAsiaTheme="minorHAnsi" w:cstheme="minorBidi"/>
        </w:rPr>
      </w:pPr>
      <w:r w:rsidRPr="00841F54">
        <w:rPr>
          <w:rFonts w:eastAsiaTheme="minorHAnsi" w:cstheme="minorBidi"/>
        </w:rPr>
        <w:t>This option is used to specify a Site Reminder Disclaimer to be used by the Health Summary package whenever the Health Summary "Clinical Maintenance" and "Clinical Reminder" components are displayed in a Health Summary.</w:t>
      </w:r>
    </w:p>
    <w:p w14:paraId="078C8131" w14:textId="77777777" w:rsidR="00A3444B" w:rsidRPr="00841F54" w:rsidRDefault="00A3444B" w:rsidP="00F17CEC">
      <w:pPr>
        <w:pStyle w:val="Heading3"/>
        <w:rPr>
          <w:rFonts w:eastAsiaTheme="minorHAnsi"/>
        </w:rPr>
      </w:pPr>
      <w:bookmarkStart w:id="44" w:name="_Toc468093270"/>
      <w:r w:rsidRPr="00841F54">
        <w:rPr>
          <w:rFonts w:eastAsiaTheme="minorHAnsi"/>
        </w:rPr>
        <w:t>PX HS/RPT PARAMETERS PRINT</w:t>
      </w:r>
      <w:r w:rsidR="007D046B" w:rsidRPr="00841F54">
        <w:rPr>
          <w:rFonts w:eastAsiaTheme="minorHAnsi"/>
        </w:rPr>
        <w:t xml:space="preserve"> – </w:t>
      </w:r>
      <w:r w:rsidRPr="00841F54">
        <w:rPr>
          <w:rFonts w:eastAsiaTheme="minorHAnsi"/>
        </w:rPr>
        <w:t>PCE HS/RPT Parameters Print</w:t>
      </w:r>
      <w:bookmarkEnd w:id="44"/>
    </w:p>
    <w:p w14:paraId="078C8132" w14:textId="77777777" w:rsidR="00A3444B" w:rsidRPr="00841F54" w:rsidRDefault="00A3444B" w:rsidP="00E22A9D">
      <w:pPr>
        <w:rPr>
          <w:rFonts w:eastAsiaTheme="minorHAnsi" w:cstheme="minorBidi"/>
        </w:rPr>
      </w:pPr>
      <w:r w:rsidRPr="00841F54">
        <w:rPr>
          <w:rFonts w:eastAsiaTheme="minorHAnsi" w:cstheme="minorBidi"/>
        </w:rPr>
        <w:t>This option prints the current PCE Parameter definitions that are used by Health Summary and some of the PCE Reports.</w:t>
      </w:r>
    </w:p>
    <w:p w14:paraId="078C8133" w14:textId="77777777" w:rsidR="00A3444B" w:rsidRPr="00841F54" w:rsidRDefault="00A3444B" w:rsidP="00F17CEC">
      <w:pPr>
        <w:pStyle w:val="Heading3"/>
        <w:rPr>
          <w:rFonts w:eastAsiaTheme="minorHAnsi"/>
        </w:rPr>
      </w:pPr>
      <w:bookmarkStart w:id="45" w:name="_Toc468093271"/>
      <w:r w:rsidRPr="00841F54">
        <w:rPr>
          <w:rFonts w:eastAsiaTheme="minorHAnsi"/>
        </w:rPr>
        <w:t>PX REPORT PARAMETER EDIT</w:t>
      </w:r>
      <w:r w:rsidR="007D046B" w:rsidRPr="00841F54">
        <w:rPr>
          <w:rFonts w:eastAsiaTheme="minorHAnsi"/>
        </w:rPr>
        <w:t xml:space="preserve"> – </w:t>
      </w:r>
      <w:r w:rsidRPr="00841F54">
        <w:rPr>
          <w:rFonts w:eastAsiaTheme="minorHAnsi"/>
        </w:rPr>
        <w:t>PCE Report Parameter Edit</w:t>
      </w:r>
      <w:bookmarkEnd w:id="45"/>
    </w:p>
    <w:p w14:paraId="078C8134" w14:textId="77777777" w:rsidR="00A3444B" w:rsidRPr="00841F54" w:rsidRDefault="00A3444B" w:rsidP="00E22A9D">
      <w:pPr>
        <w:rPr>
          <w:rFonts w:eastAsiaTheme="minorHAnsi" w:cstheme="minorBidi"/>
        </w:rPr>
      </w:pPr>
      <w:r w:rsidRPr="00841F54">
        <w:rPr>
          <w:rFonts w:eastAsiaTheme="minorHAnsi" w:cstheme="minorBidi"/>
        </w:rPr>
        <w:t xml:space="preserve">This option is used to define parameters that will be used by the PCE Report Module. The report edit option allows your site to specify which clinics in file 44 represent </w:t>
      </w:r>
      <w:r w:rsidRPr="00841F54">
        <w:rPr>
          <w:rFonts w:eastAsiaTheme="minorHAnsi" w:cstheme="minorBidi"/>
        </w:rPr>
        <w:lastRenderedPageBreak/>
        <w:t>"Emergency Room" clinics, and what Lab tests from file 60 should be used for looking up patient data for Glucose, Cholesterol, LDL Cholesterol, and HBA1C lab results. These fields are used by the reports Caseload Profile by Clinic, and Patient Activity by Clinic. To get a printout of current definitions in the PCE Parameters fields for these fields, use the PCE HS/RPT Parameters Print.</w:t>
      </w:r>
    </w:p>
    <w:p w14:paraId="078C8135" w14:textId="77777777" w:rsidR="00A3444B" w:rsidRPr="00841F54" w:rsidRDefault="00A3444B" w:rsidP="00F17CEC">
      <w:pPr>
        <w:pStyle w:val="Heading3"/>
        <w:rPr>
          <w:rFonts w:eastAsiaTheme="minorHAnsi"/>
        </w:rPr>
      </w:pPr>
      <w:bookmarkStart w:id="46" w:name="_Toc468093272"/>
      <w:r w:rsidRPr="00841F54">
        <w:rPr>
          <w:rFonts w:eastAsiaTheme="minorHAnsi"/>
        </w:rPr>
        <w:t>PCE EDIT DISPOSITION CLINICS</w:t>
      </w:r>
      <w:r w:rsidR="007D046B" w:rsidRPr="00841F54">
        <w:rPr>
          <w:rFonts w:eastAsiaTheme="minorHAnsi"/>
        </w:rPr>
        <w:t xml:space="preserve"> – </w:t>
      </w:r>
      <w:r w:rsidRPr="00841F54">
        <w:rPr>
          <w:rFonts w:eastAsiaTheme="minorHAnsi"/>
        </w:rPr>
        <w:t>PCE Edit Disposition Clinics</w:t>
      </w:r>
      <w:bookmarkEnd w:id="46"/>
    </w:p>
    <w:p w14:paraId="078C8136" w14:textId="77777777" w:rsidR="00A3444B" w:rsidRPr="00841F54" w:rsidRDefault="00A3444B" w:rsidP="00E22A9D">
      <w:pPr>
        <w:rPr>
          <w:rFonts w:eastAsiaTheme="minorHAnsi" w:cstheme="minorBidi"/>
        </w:rPr>
      </w:pPr>
      <w:r w:rsidRPr="00841F54">
        <w:rPr>
          <w:rFonts w:eastAsiaTheme="minorHAnsi" w:cstheme="minorBidi"/>
        </w:rPr>
        <w:t>This option is used to define which clinics are used as Administrative Disposition Clinics.</w:t>
      </w:r>
    </w:p>
    <w:p w14:paraId="078C8137" w14:textId="77777777" w:rsidR="00A3444B" w:rsidRPr="00841F54" w:rsidRDefault="00A3444B" w:rsidP="00E22A9D">
      <w:pPr>
        <w:rPr>
          <w:rFonts w:eastAsiaTheme="minorHAnsi" w:cstheme="minorBidi"/>
        </w:rPr>
      </w:pPr>
      <w:r w:rsidRPr="00841F54">
        <w:rPr>
          <w:rFonts w:eastAsiaTheme="minorHAnsi" w:cstheme="minorBidi"/>
        </w:rPr>
        <w:t>The PCE HS/RPT Parameter Print and PCE HS Parameters options can be included on a Health Summary Coordinator's menu if the coordinator is involved with the definition of Clinical Reminders to be printed on the Health Summary. These options are also included on the PCE Coordinator menu and the PCE Reports option menu.</w:t>
      </w:r>
    </w:p>
    <w:p w14:paraId="078C8138" w14:textId="77777777" w:rsidR="00A3444B" w:rsidRPr="00841F54" w:rsidRDefault="00A3444B" w:rsidP="00E22A9D">
      <w:pPr>
        <w:rPr>
          <w:rFonts w:eastAsiaTheme="minorHAnsi" w:cstheme="minorBidi"/>
        </w:rPr>
      </w:pPr>
      <w:r w:rsidRPr="00841F54">
        <w:rPr>
          <w:rFonts w:eastAsiaTheme="minorHAnsi" w:cstheme="minorBidi"/>
        </w:rPr>
        <w:t xml:space="preserve">PCE exports a disclaimer to appear on Health Summaries: </w:t>
      </w:r>
      <w:r w:rsidR="007D046B" w:rsidRPr="00841F54">
        <w:rPr>
          <w:rFonts w:eastAsiaTheme="minorHAnsi" w:cstheme="minorBidi"/>
        </w:rPr>
        <w:t xml:space="preserve"> </w:t>
      </w:r>
      <w:r w:rsidRPr="00841F54">
        <w:rPr>
          <w:rFonts w:eastAsiaTheme="minorHAnsi" w:cstheme="minorBidi"/>
        </w:rPr>
        <w:t>Default Reminder Disclaimer:</w:t>
      </w:r>
    </w:p>
    <w:p w14:paraId="078C8139" w14:textId="77777777" w:rsidR="00A3444B" w:rsidRPr="00841F54" w:rsidRDefault="00A3444B" w:rsidP="00E22A9D">
      <w:pPr>
        <w:rPr>
          <w:rFonts w:eastAsiaTheme="minorHAnsi" w:cstheme="minorBidi"/>
        </w:rPr>
      </w:pPr>
      <w:r w:rsidRPr="00841F54">
        <w:rPr>
          <w:rFonts w:eastAsiaTheme="minorHAnsi" w:cstheme="minorBidi"/>
        </w:rPr>
        <w:t>The following disease screening, immunization, and patient education recommendations are offered as guidelines to assist in your practice.</w:t>
      </w:r>
    </w:p>
    <w:p w14:paraId="078C813A" w14:textId="77777777" w:rsidR="00A3444B" w:rsidRPr="00841F54" w:rsidRDefault="00A3444B" w:rsidP="00E22A9D">
      <w:pPr>
        <w:rPr>
          <w:rFonts w:eastAsiaTheme="minorHAnsi" w:cstheme="minorBidi"/>
        </w:rPr>
      </w:pPr>
      <w:r w:rsidRPr="00841F54">
        <w:rPr>
          <w:rFonts w:eastAsiaTheme="minorHAnsi" w:cstheme="minorBidi"/>
        </w:rPr>
        <w:t>These are only recommendations, not practice standards. The appropriate utilization of these for your individual patient must be based on clinical judgment and the patient's current status.</w:t>
      </w:r>
    </w:p>
    <w:p w14:paraId="078C813B" w14:textId="77777777" w:rsidR="00A3444B" w:rsidRPr="00841F54" w:rsidRDefault="00A3444B" w:rsidP="00E22A9D">
      <w:pPr>
        <w:rPr>
          <w:rFonts w:eastAsiaTheme="minorHAnsi" w:cstheme="minorBidi"/>
        </w:rPr>
      </w:pPr>
      <w:r w:rsidRPr="00841F54">
        <w:rPr>
          <w:rFonts w:eastAsiaTheme="minorHAnsi" w:cstheme="minorBidi"/>
        </w:rPr>
        <w:t>If your site determines it would prefer a site defined reminder disclaimer instead of the disclaimer distributed by PCE, use the HS Disclaimer Edit option to define your site's disclaimer text. This disclaimer appears on the top of each display of Health Summary "Clinical Maintenance" and "Clinical Reminder" components.</w:t>
      </w:r>
    </w:p>
    <w:p w14:paraId="57E5C38B" w14:textId="77777777" w:rsidR="003D10FB" w:rsidRDefault="00A3444B" w:rsidP="00E22A9D">
      <w:pPr>
        <w:rPr>
          <w:rFonts w:eastAsiaTheme="minorHAnsi" w:cstheme="minorBidi"/>
        </w:rPr>
      </w:pPr>
      <w:r w:rsidRPr="00841F54">
        <w:rPr>
          <w:rFonts w:eastAsiaTheme="minorHAnsi" w:cstheme="minorBidi"/>
        </w:rPr>
        <w:t xml:space="preserve">The PCE Report Parameters Edit option can be included on a PCE Coordinator's menu to set up the local file definitions to use to represent Emergency Clinics and various categories of Lab tests by the PCE Report Module. The Caseload Profile by Clinic and Patient Activity by Clinic reports track Critical Lab Values and Emergency Room Visits. </w:t>
      </w:r>
    </w:p>
    <w:p w14:paraId="078C813C" w14:textId="248B87E2" w:rsidR="00A3444B" w:rsidRPr="00841F54" w:rsidRDefault="00A3444B" w:rsidP="00E22A9D">
      <w:pPr>
        <w:rPr>
          <w:rFonts w:eastAsiaTheme="minorHAnsi" w:cstheme="minorBidi"/>
        </w:rPr>
      </w:pPr>
      <w:r w:rsidRPr="00841F54">
        <w:rPr>
          <w:rFonts w:eastAsiaTheme="minorHAnsi" w:cstheme="minorBidi"/>
        </w:rPr>
        <w:t>The PCE Report Parameter Edit option allows your site to specify which clinics in file 44 represent "Emergency Room" clinics and what tests from the Laboratory Test file (#60) should be used for looking up patient data for Glucose, Cholesterol, LDL Cholesterol and HBA1C lab results. (This is necessary since the Laboratory Test File is not standardized and each site may have customized it differently.)</w:t>
      </w:r>
    </w:p>
    <w:p w14:paraId="6D95D81D" w14:textId="77777777" w:rsidR="00D7399A" w:rsidRPr="00841F54" w:rsidRDefault="00D7399A">
      <w:pPr>
        <w:spacing w:before="0" w:after="0"/>
        <w:rPr>
          <w:rFonts w:ascii="Arial Bold" w:eastAsiaTheme="minorHAnsi" w:hAnsi="Arial Bold" w:cs="Arial"/>
          <w:b/>
          <w:iCs/>
          <w:caps/>
          <w:kern w:val="32"/>
          <w:sz w:val="32"/>
          <w:szCs w:val="28"/>
        </w:rPr>
      </w:pPr>
      <w:r w:rsidRPr="00841F54">
        <w:rPr>
          <w:rFonts w:eastAsiaTheme="minorHAnsi" w:cstheme="minorBidi"/>
        </w:rPr>
        <w:br w:type="page"/>
      </w:r>
    </w:p>
    <w:p w14:paraId="078C813D" w14:textId="59FA2CCF" w:rsidR="00A3444B" w:rsidRPr="00841F54" w:rsidRDefault="00A3444B" w:rsidP="00A70118">
      <w:pPr>
        <w:pStyle w:val="Heading2"/>
        <w:rPr>
          <w:rFonts w:eastAsiaTheme="minorHAnsi"/>
        </w:rPr>
      </w:pPr>
      <w:bookmarkStart w:id="47" w:name="_Toc468093273"/>
      <w:r w:rsidRPr="00841F54">
        <w:rPr>
          <w:rFonts w:eastAsiaTheme="minorHAnsi"/>
        </w:rPr>
        <w:lastRenderedPageBreak/>
        <w:t>PCE HS/RPT Parameters Print Example</w:t>
      </w:r>
      <w:bookmarkEnd w:id="47"/>
    </w:p>
    <w:p w14:paraId="078C813E" w14:textId="77777777" w:rsidR="00A3444B" w:rsidRPr="00841F54" w:rsidRDefault="00A3444B" w:rsidP="00E22A9D">
      <w:pPr>
        <w:rPr>
          <w:rFonts w:eastAsiaTheme="minorHAnsi" w:cstheme="minorBidi"/>
        </w:rPr>
      </w:pPr>
      <w:r w:rsidRPr="00841F54">
        <w:rPr>
          <w:rFonts w:eastAsiaTheme="minorHAnsi" w:cstheme="minorBidi"/>
        </w:rPr>
        <w:t>Select PCE HS/RPT Parameter Menu Option:prnt PCE HS/RPT Parameters Print</w:t>
      </w:r>
    </w:p>
    <w:p w14:paraId="078C813F" w14:textId="77777777" w:rsidR="00A3444B" w:rsidRPr="00841F54" w:rsidRDefault="00A3444B" w:rsidP="003D10FB">
      <w:pPr>
        <w:pStyle w:val="screen"/>
      </w:pPr>
      <w:r w:rsidRPr="00841F54">
        <w:t>DEVICE:   VAX    RIGHT MARGIN: 80// [ENTER]</w:t>
      </w:r>
    </w:p>
    <w:p w14:paraId="078C8141" w14:textId="77777777" w:rsidR="00A3444B" w:rsidRPr="00841F54" w:rsidRDefault="00A3444B" w:rsidP="003D10FB">
      <w:pPr>
        <w:pStyle w:val="screen"/>
      </w:pPr>
      <w:r w:rsidRPr="00841F54">
        <w:t>PCE HS/RPT PARAMETERS PRINT          MAY 21,1996  11:52  PAGE 1</w:t>
      </w:r>
    </w:p>
    <w:p w14:paraId="078C8142" w14:textId="77777777" w:rsidR="00A3444B" w:rsidRPr="00841F54" w:rsidRDefault="00A3444B" w:rsidP="003D10FB">
      <w:pPr>
        <w:pStyle w:val="screen"/>
      </w:pPr>
      <w:r w:rsidRPr="00841F54">
        <w:t>------------------------------------------------------</w:t>
      </w:r>
    </w:p>
    <w:p w14:paraId="078C8143" w14:textId="77777777" w:rsidR="00A3444B" w:rsidRPr="00841F54" w:rsidRDefault="00A3444B" w:rsidP="003D10FB">
      <w:pPr>
        <w:pStyle w:val="screen"/>
      </w:pPr>
      <w:r w:rsidRPr="00841F54">
        <w:t>PARAMETERS related to HEALTH SUMMARY</w:t>
      </w:r>
    </w:p>
    <w:p w14:paraId="078C8144" w14:textId="77777777" w:rsidR="00A3444B" w:rsidRPr="00841F54" w:rsidRDefault="00A3444B" w:rsidP="003D10FB">
      <w:pPr>
        <w:pStyle w:val="screen"/>
      </w:pPr>
      <w:r w:rsidRPr="00841F54">
        <w:t>-------------------------------------</w:t>
      </w:r>
    </w:p>
    <w:p w14:paraId="078C8145" w14:textId="77777777" w:rsidR="00A3444B" w:rsidRPr="00841F54" w:rsidRDefault="00A3444B" w:rsidP="003D10FB">
      <w:pPr>
        <w:pStyle w:val="screen"/>
      </w:pPr>
      <w:r w:rsidRPr="00841F54">
        <w:t>Default Reminder Disclaimer:</w:t>
      </w:r>
    </w:p>
    <w:p w14:paraId="078C8146" w14:textId="77777777" w:rsidR="00A3444B" w:rsidRPr="00841F54" w:rsidRDefault="00A3444B" w:rsidP="003D10FB">
      <w:pPr>
        <w:pStyle w:val="screen"/>
      </w:pPr>
      <w:r w:rsidRPr="00841F54">
        <w:t xml:space="preserve">    The following disease scree</w:t>
      </w:r>
      <w:r w:rsidR="00845D23" w:rsidRPr="00841F54">
        <w:t xml:space="preserve">ning, immunization and patient </w:t>
      </w:r>
      <w:r w:rsidRPr="00841F54">
        <w:t>education recommendations are offered as guidelines to assist in your practice.</w:t>
      </w:r>
    </w:p>
    <w:p w14:paraId="078C8147" w14:textId="77777777" w:rsidR="00A3444B" w:rsidRPr="00841F54" w:rsidRDefault="00A3444B" w:rsidP="003D10FB">
      <w:pPr>
        <w:pStyle w:val="screen"/>
      </w:pPr>
      <w:r w:rsidRPr="00841F54">
        <w:t xml:space="preserve">    These are only recommendations, not practice standards.  </w:t>
      </w:r>
    </w:p>
    <w:p w14:paraId="078C8148" w14:textId="77777777" w:rsidR="00A3444B" w:rsidRPr="00841F54" w:rsidRDefault="00A3444B" w:rsidP="003D10FB">
      <w:pPr>
        <w:pStyle w:val="screen"/>
      </w:pPr>
      <w:r w:rsidRPr="00841F54">
        <w:t xml:space="preserve">    The appropriate utilization of these for your individual </w:t>
      </w:r>
    </w:p>
    <w:p w14:paraId="078C8149" w14:textId="77777777" w:rsidR="00A3444B" w:rsidRPr="00841F54" w:rsidRDefault="00A3444B" w:rsidP="003D10FB">
      <w:pPr>
        <w:pStyle w:val="screen"/>
      </w:pPr>
      <w:r w:rsidRPr="00841F54">
        <w:t xml:space="preserve">    patient must be based on clinical judgment and the      </w:t>
      </w:r>
    </w:p>
    <w:p w14:paraId="078C814A" w14:textId="77777777" w:rsidR="00A3444B" w:rsidRPr="00841F54" w:rsidRDefault="00A3444B" w:rsidP="003D10FB">
      <w:pPr>
        <w:pStyle w:val="screen"/>
      </w:pPr>
      <w:r w:rsidRPr="00841F54">
        <w:t xml:space="preserve">    patient's current status.</w:t>
      </w:r>
    </w:p>
    <w:p w14:paraId="078C814B" w14:textId="77777777" w:rsidR="00A3444B" w:rsidRPr="00841F54" w:rsidRDefault="00A3444B" w:rsidP="003D10FB">
      <w:pPr>
        <w:pStyle w:val="screen"/>
      </w:pPr>
      <w:r w:rsidRPr="00841F54">
        <w:t>Site Reminder Disclaimer (Replaces default disclaimer if defined):</w:t>
      </w:r>
    </w:p>
    <w:p w14:paraId="078C814C" w14:textId="77777777" w:rsidR="00A3444B" w:rsidRPr="00841F54" w:rsidRDefault="00A3444B" w:rsidP="003D10FB">
      <w:pPr>
        <w:pStyle w:val="screen"/>
      </w:pPr>
      <w:r w:rsidRPr="00841F54">
        <w:t>PARAMETERS related to PCE REPORTS</w:t>
      </w:r>
    </w:p>
    <w:p w14:paraId="078C814D" w14:textId="77777777" w:rsidR="00A3444B" w:rsidRPr="00841F54" w:rsidRDefault="00A3444B" w:rsidP="003D10FB">
      <w:pPr>
        <w:pStyle w:val="screen"/>
      </w:pPr>
      <w:r w:rsidRPr="00841F54">
        <w:t>----------------------------------</w:t>
      </w:r>
    </w:p>
    <w:p w14:paraId="078C814E" w14:textId="77777777" w:rsidR="00A3444B" w:rsidRPr="00841F54" w:rsidRDefault="00A3444B" w:rsidP="003D10FB">
      <w:pPr>
        <w:pStyle w:val="screen"/>
      </w:pPr>
      <w:r w:rsidRPr="00841F54">
        <w:t>Report ER Clinic Names: EYE</w:t>
      </w:r>
    </w:p>
    <w:p w14:paraId="078C814F" w14:textId="77777777" w:rsidR="00A3444B" w:rsidRPr="00841F54" w:rsidRDefault="00A3444B" w:rsidP="003D10FB">
      <w:pPr>
        <w:pStyle w:val="screen"/>
      </w:pPr>
      <w:r w:rsidRPr="00841F54">
        <w:t>Report Glucose Names: URINE GLUCOSE</w:t>
      </w:r>
    </w:p>
    <w:p w14:paraId="078C8150" w14:textId="77777777" w:rsidR="00A3444B" w:rsidRPr="00841F54" w:rsidRDefault="00A3444B" w:rsidP="003D10FB">
      <w:pPr>
        <w:pStyle w:val="screen"/>
      </w:pPr>
      <w:r w:rsidRPr="00841F54">
        <w:t>Report Cholesterol Names: CHOLESTEROL</w:t>
      </w:r>
    </w:p>
    <w:p w14:paraId="078C8151" w14:textId="77777777" w:rsidR="00A3444B" w:rsidRPr="00841F54" w:rsidRDefault="00A3444B" w:rsidP="003D10FB">
      <w:pPr>
        <w:pStyle w:val="screen"/>
      </w:pPr>
      <w:r w:rsidRPr="00841F54">
        <w:t>Report LDL Cholesterol Names:</w:t>
      </w:r>
    </w:p>
    <w:p w14:paraId="078C8152" w14:textId="77777777" w:rsidR="00A3444B" w:rsidRPr="00841F54" w:rsidRDefault="00A3444B" w:rsidP="003D10FB">
      <w:pPr>
        <w:pStyle w:val="screen"/>
      </w:pPr>
      <w:r w:rsidRPr="00841F54">
        <w:t xml:space="preserve">Report HBA1C Names: </w:t>
      </w:r>
    </w:p>
    <w:p w14:paraId="078C8153" w14:textId="77777777" w:rsidR="00A3444B" w:rsidRPr="00841F54" w:rsidRDefault="00A3444B" w:rsidP="00A70118">
      <w:pPr>
        <w:pStyle w:val="Heading2"/>
        <w:rPr>
          <w:rFonts w:eastAsiaTheme="minorHAnsi"/>
        </w:rPr>
      </w:pPr>
      <w:bookmarkStart w:id="48" w:name="_Toc468093274"/>
      <w:r w:rsidRPr="00841F54">
        <w:rPr>
          <w:rFonts w:eastAsiaTheme="minorHAnsi"/>
        </w:rPr>
        <w:t>PCE Site Parameters Edit</w:t>
      </w:r>
      <w:bookmarkEnd w:id="48"/>
    </w:p>
    <w:p w14:paraId="078C8154" w14:textId="77777777" w:rsidR="00A3444B" w:rsidRPr="00841F54" w:rsidRDefault="00A3444B" w:rsidP="00E22A9D">
      <w:pPr>
        <w:rPr>
          <w:rFonts w:eastAsiaTheme="minorHAnsi" w:cstheme="minorBidi"/>
        </w:rPr>
      </w:pPr>
      <w:r w:rsidRPr="00841F54">
        <w:rPr>
          <w:rFonts w:eastAsiaTheme="minorHAnsi" w:cstheme="minorBidi"/>
        </w:rPr>
        <w:t xml:space="preserve">The default Startup View may be set to Appointment or Visit/Encounter. We recommend that you set the default Startup View to Appointment, which displays all the appointments that have been made during the default date range. </w:t>
      </w:r>
    </w:p>
    <w:p w14:paraId="078C8155" w14:textId="77777777" w:rsidR="00A3444B" w:rsidRPr="00841F54" w:rsidRDefault="00A3444B" w:rsidP="00E22A9D">
      <w:pPr>
        <w:rPr>
          <w:rFonts w:eastAsiaTheme="minorHAnsi" w:cstheme="minorBidi"/>
        </w:rPr>
      </w:pPr>
      <w:r w:rsidRPr="00841F54">
        <w:rPr>
          <w:rFonts w:eastAsiaTheme="minorHAnsi" w:cstheme="minorBidi"/>
        </w:rPr>
        <w:t>The default date range is determined by values that are defined for the Date Offset fields. There are four Date Offset fields. The first two, Beginning Patient Date Offset and Ending Patient Date Offset, determine the default date range for display of patient data. The last two, Beginning Hos Loc Date Offset and Ending Hos Loc Date Offset, determine the default date range for display of patient data based on hospital location (clinic or ward). A number subtracted from today’s date is the Beginning Patient Date Offset (e.g., -30) and a number added to today’s date is the Ending Patient Date Offset (e.g., 1). Do not put in specific dates, but count backwards and forward from the current date.</w:t>
      </w:r>
    </w:p>
    <w:p w14:paraId="078C8156" w14:textId="77777777" w:rsidR="00A3444B" w:rsidRPr="00841F54" w:rsidRDefault="00A3444B" w:rsidP="00E22A9D">
      <w:pPr>
        <w:rPr>
          <w:rFonts w:eastAsiaTheme="minorHAnsi" w:cstheme="minorBidi"/>
        </w:rPr>
      </w:pPr>
      <w:r w:rsidRPr="00841F54">
        <w:rPr>
          <w:rFonts w:eastAsiaTheme="minorHAnsi" w:cstheme="minorBidi"/>
        </w:rPr>
        <w:t>The Multiple Primary Diagnosis prompt lets sites that use scanning devices choose whether to receive warnings or not have the encounter processed if more than one diagnosis is listed as primary.</w:t>
      </w:r>
    </w:p>
    <w:p w14:paraId="078C8157" w14:textId="77777777" w:rsidR="00A3444B" w:rsidRPr="00841F54" w:rsidRDefault="00A3444B" w:rsidP="00E22A9D">
      <w:pPr>
        <w:rPr>
          <w:rFonts w:eastAsiaTheme="minorHAnsi" w:cstheme="minorBidi"/>
        </w:rPr>
      </w:pPr>
      <w:r w:rsidRPr="00841F54">
        <w:rPr>
          <w:rFonts w:eastAsiaTheme="minorHAnsi" w:cstheme="minorBidi"/>
        </w:rPr>
        <w:t>You can also set the switch-over date from using the Scheduling interface for checkouts and dispositions, and the starting date for displaying PCE data on Health Summaries.</w:t>
      </w:r>
    </w:p>
    <w:p w14:paraId="078C8158" w14:textId="77777777" w:rsidR="00A3444B" w:rsidRPr="00841F54" w:rsidRDefault="00A3444B" w:rsidP="00E22A9D">
      <w:pPr>
        <w:rPr>
          <w:rFonts w:eastAsiaTheme="minorHAnsi" w:cstheme="minorBidi"/>
        </w:rPr>
      </w:pPr>
      <w:r w:rsidRPr="00841F54">
        <w:rPr>
          <w:rFonts w:eastAsiaTheme="minorHAnsi" w:cstheme="minorBidi"/>
        </w:rPr>
        <w:t>Select PCE IRM Main Menu Option: SP  PCE Site Parameter Menu</w:t>
      </w:r>
    </w:p>
    <w:p w14:paraId="078C8159" w14:textId="3A3E541B" w:rsidR="00A3444B" w:rsidRPr="00841F54" w:rsidRDefault="00A3444B" w:rsidP="00E22A9D">
      <w:pPr>
        <w:numPr>
          <w:ilvl w:val="0"/>
          <w:numId w:val="32"/>
        </w:numPr>
        <w:rPr>
          <w:rFonts w:eastAsiaTheme="minorHAnsi" w:cstheme="minorBidi"/>
        </w:rPr>
      </w:pPr>
      <w:r w:rsidRPr="00841F54">
        <w:rPr>
          <w:rFonts w:eastAsiaTheme="minorHAnsi" w:cstheme="minorBidi"/>
        </w:rPr>
        <w:t>SITE   PCE Site Parameters Edit</w:t>
      </w:r>
    </w:p>
    <w:p w14:paraId="078C815A" w14:textId="5F389543" w:rsidR="00A3444B" w:rsidRPr="00841F54" w:rsidRDefault="00A3444B" w:rsidP="00E22A9D">
      <w:pPr>
        <w:numPr>
          <w:ilvl w:val="0"/>
          <w:numId w:val="32"/>
        </w:numPr>
        <w:rPr>
          <w:rFonts w:eastAsiaTheme="minorHAnsi" w:cstheme="minorBidi"/>
        </w:rPr>
      </w:pPr>
      <w:r w:rsidRPr="00841F54">
        <w:rPr>
          <w:rFonts w:eastAsiaTheme="minorHAnsi" w:cstheme="minorBidi"/>
        </w:rPr>
        <w:t>RPT    PCE HS/RPT Parameter Menu ...</w:t>
      </w:r>
    </w:p>
    <w:p w14:paraId="078C815B" w14:textId="385E7242" w:rsidR="00A3444B" w:rsidRPr="00841F54" w:rsidRDefault="00A3444B" w:rsidP="00E22A9D">
      <w:pPr>
        <w:numPr>
          <w:ilvl w:val="0"/>
          <w:numId w:val="32"/>
        </w:numPr>
        <w:rPr>
          <w:rFonts w:eastAsiaTheme="minorHAnsi" w:cstheme="minorBidi"/>
        </w:rPr>
      </w:pPr>
      <w:r w:rsidRPr="00841F54">
        <w:rPr>
          <w:rFonts w:eastAsiaTheme="minorHAnsi" w:cstheme="minorBidi"/>
        </w:rPr>
        <w:t>DISP   PCE Edit Disposition Clinics</w:t>
      </w:r>
    </w:p>
    <w:p w14:paraId="078C815D" w14:textId="77777777" w:rsidR="00A3444B" w:rsidRPr="00841F54" w:rsidRDefault="00A3444B" w:rsidP="00E22A9D">
      <w:pPr>
        <w:rPr>
          <w:rFonts w:eastAsiaTheme="minorHAnsi" w:cstheme="minorBidi"/>
        </w:rPr>
      </w:pPr>
      <w:r w:rsidRPr="00841F54">
        <w:rPr>
          <w:rFonts w:eastAsiaTheme="minorHAnsi" w:cstheme="minorBidi"/>
        </w:rPr>
        <w:lastRenderedPageBreak/>
        <w:t>Select PCE Site Parameter Menu Option: SI PCE Site Parameters Edit</w:t>
      </w:r>
    </w:p>
    <w:p w14:paraId="078C815E"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15F"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STARTUP VIEW: ENCOUNTER</w:t>
      </w:r>
    </w:p>
    <w:p w14:paraId="078C8160"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BEGINNING PATIENT DATE OFFSET: -30//[ENTER]</w:t>
      </w:r>
    </w:p>
    <w:p w14:paraId="078C8161"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ENDING PATIENT DATE OFFSET: 1//[ENTER]</w:t>
      </w:r>
    </w:p>
    <w:p w14:paraId="078C8162"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BEGINNING HOS LOC DATE OFFSET: -7//[ENTER]</w:t>
      </w:r>
    </w:p>
    <w:p w14:paraId="078C8163"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ENDING HOS LOC DATE OFFSET: 0//[ENTER]</w:t>
      </w:r>
    </w:p>
    <w:p w14:paraId="078C8164"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RETURN WARNINGS: YES//[ENTER]</w:t>
      </w:r>
    </w:p>
    <w:p w14:paraId="078C8166" w14:textId="58E03BDC" w:rsidR="00A3444B" w:rsidRPr="00841F54" w:rsidRDefault="00A3444B" w:rsidP="00E22A9D">
      <w:pPr>
        <w:numPr>
          <w:ilvl w:val="0"/>
          <w:numId w:val="33"/>
        </w:numPr>
        <w:rPr>
          <w:rFonts w:eastAsiaTheme="minorHAnsi" w:cstheme="minorBidi"/>
        </w:rPr>
      </w:pPr>
      <w:r w:rsidRPr="00841F54">
        <w:rPr>
          <w:rFonts w:eastAsiaTheme="minorHAnsi" w:cstheme="minorBidi"/>
        </w:rPr>
        <w:t>MULTIPLE PRIMARY DIAGNOSES: RETURN WARNING//?     If errors are returned by the Device Interface then the whole encounter is</w:t>
      </w:r>
      <w:r w:rsidR="000613E7" w:rsidRPr="00841F54">
        <w:rPr>
          <w:rFonts w:eastAsiaTheme="minorHAnsi" w:cstheme="minorBidi"/>
        </w:rPr>
        <w:t xml:space="preserve"> </w:t>
      </w:r>
      <w:r w:rsidRPr="00841F54">
        <w:rPr>
          <w:rFonts w:eastAsiaTheme="minorHAnsi" w:cstheme="minorBidi"/>
        </w:rPr>
        <w:t>not processed.</w:t>
      </w:r>
    </w:p>
    <w:p w14:paraId="078C8167" w14:textId="77777777" w:rsidR="00A3444B" w:rsidRPr="00841F54" w:rsidRDefault="00A3444B" w:rsidP="00E22A9D">
      <w:pPr>
        <w:rPr>
          <w:rFonts w:eastAsiaTheme="minorHAnsi" w:cstheme="minorBidi"/>
        </w:rPr>
      </w:pPr>
      <w:r w:rsidRPr="00841F54">
        <w:rPr>
          <w:rFonts w:eastAsiaTheme="minorHAnsi" w:cstheme="minorBidi"/>
        </w:rPr>
        <w:t xml:space="preserve">     Choose from:</w:t>
      </w:r>
    </w:p>
    <w:p w14:paraId="078C8168" w14:textId="77777777" w:rsidR="00A3444B" w:rsidRPr="00841F54" w:rsidRDefault="00A3444B" w:rsidP="00BD45A2">
      <w:pPr>
        <w:ind w:left="720"/>
        <w:rPr>
          <w:rFonts w:eastAsiaTheme="minorHAnsi" w:cstheme="minorBidi"/>
        </w:rPr>
      </w:pPr>
      <w:r w:rsidRPr="00841F54">
        <w:rPr>
          <w:rFonts w:eastAsiaTheme="minorHAnsi" w:cstheme="minorBidi"/>
        </w:rPr>
        <w:t xml:space="preserve">       0        RETURN WARNING</w:t>
      </w:r>
    </w:p>
    <w:p w14:paraId="078C8169" w14:textId="77777777" w:rsidR="00A3444B" w:rsidRPr="00841F54" w:rsidRDefault="00A3444B" w:rsidP="00BD45A2">
      <w:pPr>
        <w:ind w:left="720"/>
        <w:rPr>
          <w:rFonts w:eastAsiaTheme="minorHAnsi" w:cstheme="minorBidi"/>
        </w:rPr>
      </w:pPr>
      <w:r w:rsidRPr="00841F54">
        <w:rPr>
          <w:rFonts w:eastAsiaTheme="minorHAnsi" w:cstheme="minorBidi"/>
        </w:rPr>
        <w:t xml:space="preserve">       1        RETURN ERROR</w:t>
      </w:r>
    </w:p>
    <w:p w14:paraId="078C816A" w14:textId="77777777" w:rsidR="00A3444B" w:rsidRPr="00841F54" w:rsidRDefault="00A3444B" w:rsidP="00E22A9D">
      <w:pPr>
        <w:rPr>
          <w:rFonts w:eastAsiaTheme="minorHAnsi" w:cstheme="minorBidi"/>
        </w:rPr>
      </w:pPr>
      <w:r w:rsidRPr="00841F54">
        <w:rPr>
          <w:rFonts w:eastAsiaTheme="minorHAnsi" w:cstheme="minorBidi"/>
        </w:rPr>
        <w:t>MULTIPLE PRIMARY DIAGNOSES: RETURN WARNING//[ENTER]</w:t>
      </w:r>
    </w:p>
    <w:p w14:paraId="078C816B" w14:textId="77777777" w:rsidR="00A3444B" w:rsidRPr="00841F54" w:rsidRDefault="00A3444B" w:rsidP="00E22A9D">
      <w:pPr>
        <w:rPr>
          <w:rFonts w:eastAsiaTheme="minorHAnsi" w:cstheme="minorBidi"/>
        </w:rPr>
      </w:pPr>
      <w:r w:rsidRPr="00841F54">
        <w:rPr>
          <w:rFonts w:eastAsiaTheme="minorHAnsi" w:cstheme="minorBidi"/>
        </w:rPr>
        <w:t xml:space="preserve">SD/PCE SWITCH OVER DATE: JUL 1,1996   </w:t>
      </w:r>
    </w:p>
    <w:p w14:paraId="078C816C" w14:textId="77777777" w:rsidR="00A3444B" w:rsidRPr="00841F54" w:rsidRDefault="00A3444B" w:rsidP="00E22A9D">
      <w:pPr>
        <w:rPr>
          <w:rFonts w:eastAsiaTheme="minorHAnsi" w:cstheme="minorBidi"/>
        </w:rPr>
      </w:pPr>
      <w:r w:rsidRPr="00841F54">
        <w:rPr>
          <w:rFonts w:eastAsiaTheme="minorHAnsi" w:cstheme="minorBidi"/>
        </w:rPr>
        <w:t>HEALTH SUMMARY START DATE: JUL 28,1996 Select PCE PARAMETERS ONE: [ENTER]</w:t>
      </w:r>
    </w:p>
    <w:p w14:paraId="078C816D"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Review entries contained in PCE Supporting Files:</w:t>
      </w:r>
      <w:r w:rsidR="00836C33" w:rsidRPr="00841F54">
        <w:rPr>
          <w:rFonts w:eastAsiaTheme="minorHAnsi" w:cstheme="minorBidi"/>
        </w:rPr>
        <w:t xml:space="preserve"> </w:t>
      </w:r>
      <w:r w:rsidRPr="00841F54">
        <w:rPr>
          <w:rFonts w:eastAsiaTheme="minorHAnsi" w:cstheme="minorBidi"/>
        </w:rPr>
        <w:t xml:space="preserve">Data is exported for Education Topics, Examinations, Health Factors, Immunizations, Skin Tests, and Treatments. With the exception of “treatments” data was exported with a status of “active.” Entries in each of the supporting files should be evaluated and assigned an appropriate status. Use the Activate/Inactivate Table Items Menu option to review and assign a status for entries. Unless you activate current entries or create new entries for “Treatments,” users will not be able to add treatments to an encounter. </w:t>
      </w:r>
    </w:p>
    <w:p w14:paraId="078C816E"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A</w:t>
      </w:r>
      <w:r w:rsidRPr="00841F54">
        <w:rPr>
          <w:rFonts w:eastAsiaTheme="minorHAnsi" w:cstheme="minorBidi"/>
        </w:rPr>
        <w:t xml:space="preserve">ctivating Treatment </w:t>
      </w:r>
      <w:r w:rsidR="003F63D9" w:rsidRPr="00841F54">
        <w:rPr>
          <w:rFonts w:eastAsiaTheme="minorHAnsi" w:cstheme="minorBidi"/>
        </w:rPr>
        <w:t>I</w:t>
      </w:r>
      <w:r w:rsidRPr="00841F54">
        <w:rPr>
          <w:rFonts w:eastAsiaTheme="minorHAnsi" w:cstheme="minorBidi"/>
        </w:rPr>
        <w:t>tems</w:t>
      </w:r>
    </w:p>
    <w:p w14:paraId="078C816F" w14:textId="77777777" w:rsidR="00A3444B" w:rsidRPr="00841F54" w:rsidRDefault="00A3444B" w:rsidP="00E22A9D">
      <w:pPr>
        <w:rPr>
          <w:rFonts w:eastAsiaTheme="minorHAnsi" w:cstheme="minorBidi"/>
        </w:rPr>
      </w:pPr>
      <w:r w:rsidRPr="00841F54">
        <w:rPr>
          <w:rFonts w:eastAsiaTheme="minorHAnsi" w:cstheme="minorBidi"/>
        </w:rPr>
        <w:t>Select PCE Coordinator Menu Option: TBL  PCE Table Maintenance</w:t>
      </w:r>
    </w:p>
    <w:p w14:paraId="078C8170" w14:textId="77777777" w:rsidR="00A3444B" w:rsidRPr="00841F54" w:rsidRDefault="00A3444B" w:rsidP="00E22A9D">
      <w:pPr>
        <w:rPr>
          <w:rFonts w:eastAsiaTheme="minorHAnsi" w:cstheme="minorBidi"/>
        </w:rPr>
      </w:pPr>
      <w:r w:rsidRPr="00841F54">
        <w:rPr>
          <w:rFonts w:eastAsiaTheme="minorHAnsi" w:cstheme="minorBidi"/>
        </w:rPr>
        <w:t>Select PCE Table Maintenance Option: ACT  Activate/Inactivate Table Items</w:t>
      </w:r>
    </w:p>
    <w:p w14:paraId="078C8171" w14:textId="77777777" w:rsidR="00A3444B" w:rsidRPr="00841F54" w:rsidRDefault="00A3444B" w:rsidP="00E22A9D">
      <w:pPr>
        <w:rPr>
          <w:rFonts w:eastAsiaTheme="minorHAnsi" w:cstheme="minorBidi"/>
        </w:rPr>
      </w:pPr>
      <w:r w:rsidRPr="00841F54">
        <w:rPr>
          <w:rFonts w:eastAsiaTheme="minorHAnsi" w:cstheme="minorBidi"/>
        </w:rPr>
        <w:t xml:space="preserve">   E      Exams</w:t>
      </w:r>
    </w:p>
    <w:p w14:paraId="078C8172" w14:textId="77777777" w:rsidR="00A3444B" w:rsidRPr="00841F54" w:rsidRDefault="00A3444B" w:rsidP="00E22A9D">
      <w:pPr>
        <w:rPr>
          <w:rFonts w:eastAsiaTheme="minorHAnsi" w:cstheme="minorBidi"/>
        </w:rPr>
      </w:pPr>
      <w:r w:rsidRPr="00841F54">
        <w:rPr>
          <w:rFonts w:eastAsiaTheme="minorHAnsi" w:cstheme="minorBidi"/>
        </w:rPr>
        <w:t xml:space="preserve">   ET     Education Topics</w:t>
      </w:r>
    </w:p>
    <w:p w14:paraId="078C8173" w14:textId="77777777" w:rsidR="00A3444B" w:rsidRPr="00841F54" w:rsidRDefault="00A3444B" w:rsidP="00E22A9D">
      <w:pPr>
        <w:rPr>
          <w:rFonts w:eastAsiaTheme="minorHAnsi" w:cstheme="minorBidi"/>
        </w:rPr>
      </w:pPr>
      <w:r w:rsidRPr="00841F54">
        <w:rPr>
          <w:rFonts w:eastAsiaTheme="minorHAnsi" w:cstheme="minorBidi"/>
        </w:rPr>
        <w:t xml:space="preserve">   H      Health Factors</w:t>
      </w:r>
    </w:p>
    <w:p w14:paraId="078C8174" w14:textId="77777777" w:rsidR="00A3444B" w:rsidRPr="00841F54" w:rsidRDefault="00A3444B" w:rsidP="00E22A9D">
      <w:pPr>
        <w:rPr>
          <w:rFonts w:eastAsiaTheme="minorHAnsi" w:cstheme="minorBidi"/>
        </w:rPr>
      </w:pPr>
      <w:r w:rsidRPr="00841F54">
        <w:rPr>
          <w:rFonts w:eastAsiaTheme="minorHAnsi" w:cstheme="minorBidi"/>
        </w:rPr>
        <w:t xml:space="preserve">   I      Immunizations</w:t>
      </w:r>
      <w:r w:rsidR="001D2AB7" w:rsidRPr="00841F54">
        <w:rPr>
          <w:rFonts w:eastAsiaTheme="minorHAnsi" w:cstheme="minorBidi"/>
        </w:rPr>
        <w:br/>
        <w:t xml:space="preserve">            **&gt; Out of order:  Do not use! Placed out</w:t>
      </w:r>
      <w:r w:rsidR="001D2AB7" w:rsidRPr="00841F54">
        <w:rPr>
          <w:rFonts w:eastAsiaTheme="minorHAnsi" w:cstheme="minorBidi"/>
        </w:rPr>
        <w:br/>
        <w:t xml:space="preserve">            of order by PX*1*201</w:t>
      </w:r>
    </w:p>
    <w:p w14:paraId="078C8175"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S      Skin Tests</w:t>
      </w:r>
      <w:r w:rsidR="001D2AB7" w:rsidRPr="00841F54">
        <w:rPr>
          <w:rFonts w:eastAsiaTheme="minorHAnsi" w:cstheme="minorBidi"/>
        </w:rPr>
        <w:br/>
        <w:t xml:space="preserve">            **&gt; Out of order:  Do not use! Placed out</w:t>
      </w:r>
      <w:r w:rsidR="001D2AB7" w:rsidRPr="00841F54">
        <w:rPr>
          <w:rFonts w:eastAsiaTheme="minorHAnsi" w:cstheme="minorBidi"/>
        </w:rPr>
        <w:br/>
        <w:t xml:space="preserve">            of order by PX*1*206</w:t>
      </w:r>
    </w:p>
    <w:p w14:paraId="078C8176" w14:textId="77777777" w:rsidR="00A3444B" w:rsidRPr="00841F54" w:rsidRDefault="00A3444B" w:rsidP="00E22A9D">
      <w:pPr>
        <w:rPr>
          <w:rFonts w:eastAsiaTheme="minorHAnsi" w:cstheme="minorBidi"/>
        </w:rPr>
      </w:pPr>
      <w:r w:rsidRPr="00841F54">
        <w:rPr>
          <w:rFonts w:eastAsiaTheme="minorHAnsi" w:cstheme="minorBidi"/>
        </w:rPr>
        <w:t xml:space="preserve">   T      Treatments</w:t>
      </w:r>
    </w:p>
    <w:p w14:paraId="078C8177" w14:textId="77777777" w:rsidR="007D046B" w:rsidRPr="00841F54" w:rsidRDefault="00A3444B" w:rsidP="00E22A9D">
      <w:pPr>
        <w:rPr>
          <w:rFonts w:eastAsiaTheme="minorHAnsi" w:cstheme="minorBidi"/>
        </w:rPr>
      </w:pPr>
      <w:r w:rsidRPr="00841F54">
        <w:rPr>
          <w:rFonts w:eastAsiaTheme="minorHAnsi" w:cstheme="minorBidi"/>
        </w:rPr>
        <w:t xml:space="preserve">Select Activate/Inactivate Table Items Option: </w:t>
      </w:r>
    </w:p>
    <w:p w14:paraId="078C8178" w14:textId="77777777" w:rsidR="00A3444B" w:rsidRPr="00841F54" w:rsidRDefault="007D046B" w:rsidP="00E22A9D">
      <w:pPr>
        <w:rPr>
          <w:rFonts w:eastAsiaTheme="minorHAnsi" w:cstheme="minorBidi"/>
        </w:rPr>
      </w:pPr>
      <w:r w:rsidRPr="00841F54">
        <w:rPr>
          <w:rFonts w:eastAsiaTheme="minorHAnsi" w:cstheme="minorBidi"/>
        </w:rPr>
        <w:t xml:space="preserve">   </w:t>
      </w:r>
      <w:r w:rsidR="00A3444B" w:rsidRPr="00841F54">
        <w:rPr>
          <w:rFonts w:eastAsiaTheme="minorHAnsi" w:cstheme="minorBidi"/>
        </w:rPr>
        <w:t xml:space="preserve">T  </w:t>
      </w:r>
      <w:r w:rsidRPr="00841F54">
        <w:rPr>
          <w:rFonts w:eastAsiaTheme="minorHAnsi" w:cstheme="minorBidi"/>
        </w:rPr>
        <w:t xml:space="preserve">    </w:t>
      </w:r>
      <w:r w:rsidR="00A3444B" w:rsidRPr="00841F54">
        <w:rPr>
          <w:rFonts w:eastAsiaTheme="minorHAnsi" w:cstheme="minorBidi"/>
        </w:rPr>
        <w:t>Treatments</w:t>
      </w:r>
    </w:p>
    <w:p w14:paraId="078C817A" w14:textId="77777777" w:rsidR="00A3444B" w:rsidRPr="00841F54" w:rsidRDefault="00A3444B" w:rsidP="00E22A9D">
      <w:pPr>
        <w:rPr>
          <w:rFonts w:eastAsiaTheme="minorHAnsi" w:cstheme="minorBidi"/>
        </w:rPr>
      </w:pPr>
      <w:r w:rsidRPr="00841F54">
        <w:rPr>
          <w:rFonts w:eastAsiaTheme="minorHAnsi" w:cstheme="minorBidi"/>
        </w:rPr>
        <w:t>Select TREATMENT NAME: WOUND CARE</w:t>
      </w:r>
    </w:p>
    <w:p w14:paraId="078C817B" w14:textId="77777777" w:rsidR="00A3444B" w:rsidRPr="00841F54" w:rsidRDefault="00A3444B" w:rsidP="00E22A9D">
      <w:pPr>
        <w:rPr>
          <w:rFonts w:eastAsiaTheme="minorHAnsi" w:cstheme="minorBidi"/>
        </w:rPr>
      </w:pPr>
      <w:r w:rsidRPr="00841F54">
        <w:rPr>
          <w:rFonts w:eastAsiaTheme="minorHAnsi" w:cstheme="minorBidi"/>
        </w:rPr>
        <w:t>INACTIVE FLAG: INACTIVE// ??</w:t>
      </w:r>
    </w:p>
    <w:p w14:paraId="078C817C" w14:textId="77777777" w:rsidR="00A3444B" w:rsidRPr="00841F54" w:rsidRDefault="00A3444B" w:rsidP="00E22A9D">
      <w:pPr>
        <w:rPr>
          <w:rFonts w:eastAsiaTheme="minorHAnsi" w:cstheme="minorBidi"/>
        </w:rPr>
      </w:pPr>
      <w:r w:rsidRPr="00841F54">
        <w:rPr>
          <w:rFonts w:eastAsiaTheme="minorHAnsi" w:cstheme="minorBidi"/>
        </w:rPr>
        <w:t xml:space="preserve">     This field is used to inactivate a treatment type.  If this field</w:t>
      </w:r>
    </w:p>
    <w:p w14:paraId="078C817D" w14:textId="77777777" w:rsidR="00A3444B" w:rsidRPr="00841F54" w:rsidRDefault="00A3444B" w:rsidP="00E22A9D">
      <w:pPr>
        <w:rPr>
          <w:rFonts w:eastAsiaTheme="minorHAnsi" w:cstheme="minorBidi"/>
        </w:rPr>
      </w:pPr>
      <w:r w:rsidRPr="00841F54">
        <w:rPr>
          <w:rFonts w:eastAsiaTheme="minorHAnsi" w:cstheme="minorBidi"/>
        </w:rPr>
        <w:t xml:space="preserve">     contains a "1" then the treatment is inactive.  Inactive treatments </w:t>
      </w:r>
    </w:p>
    <w:p w14:paraId="078C817E" w14:textId="77777777" w:rsidR="00A3444B" w:rsidRPr="00841F54" w:rsidRDefault="00A3444B" w:rsidP="00E22A9D">
      <w:pPr>
        <w:rPr>
          <w:rFonts w:eastAsiaTheme="minorHAnsi" w:cstheme="minorBidi"/>
        </w:rPr>
      </w:pPr>
      <w:r w:rsidRPr="00841F54">
        <w:rPr>
          <w:rFonts w:eastAsiaTheme="minorHAnsi" w:cstheme="minorBidi"/>
        </w:rPr>
        <w:t xml:space="preserve">     cannot be selected in the manual data entry process.  Treatment </w:t>
      </w:r>
    </w:p>
    <w:p w14:paraId="078C817F" w14:textId="77777777" w:rsidR="00A3444B" w:rsidRPr="00841F54" w:rsidRDefault="00A3444B" w:rsidP="00E22A9D">
      <w:pPr>
        <w:rPr>
          <w:rFonts w:eastAsiaTheme="minorHAnsi" w:cstheme="minorBidi"/>
        </w:rPr>
      </w:pPr>
      <w:r w:rsidRPr="00841F54">
        <w:rPr>
          <w:rFonts w:eastAsiaTheme="minorHAnsi" w:cstheme="minorBidi"/>
        </w:rPr>
        <w:t xml:space="preserve">     entries should be made inactive when they are no longer used.  Do </w:t>
      </w:r>
    </w:p>
    <w:p w14:paraId="078C8180" w14:textId="77777777" w:rsidR="00A3444B" w:rsidRPr="00841F54" w:rsidRDefault="00A3444B" w:rsidP="00E22A9D">
      <w:pPr>
        <w:rPr>
          <w:rFonts w:eastAsiaTheme="minorHAnsi" w:cstheme="minorBidi"/>
        </w:rPr>
      </w:pPr>
      <w:r w:rsidRPr="00841F54">
        <w:rPr>
          <w:rFonts w:eastAsiaTheme="minorHAnsi" w:cstheme="minorBidi"/>
        </w:rPr>
        <w:t xml:space="preserve">     not delete the entry or change the meaning of the treatment entry.</w:t>
      </w:r>
    </w:p>
    <w:p w14:paraId="078C8181" w14:textId="77777777" w:rsidR="00A3444B" w:rsidRPr="00841F54" w:rsidRDefault="00A3444B" w:rsidP="00E22A9D">
      <w:pPr>
        <w:rPr>
          <w:rFonts w:eastAsiaTheme="minorHAnsi" w:cstheme="minorBidi"/>
        </w:rPr>
      </w:pPr>
      <w:r w:rsidRPr="00841F54">
        <w:rPr>
          <w:rFonts w:eastAsiaTheme="minorHAnsi" w:cstheme="minorBidi"/>
        </w:rPr>
        <w:t xml:space="preserve">     To make an inactive treatment type active, enter the "@" symbol to </w:t>
      </w:r>
    </w:p>
    <w:p w14:paraId="078C8182" w14:textId="77777777" w:rsidR="00A3444B" w:rsidRPr="00841F54" w:rsidRDefault="00A3444B" w:rsidP="00E22A9D">
      <w:pPr>
        <w:rPr>
          <w:rFonts w:eastAsiaTheme="minorHAnsi" w:cstheme="minorBidi"/>
        </w:rPr>
      </w:pPr>
      <w:r w:rsidRPr="00841F54">
        <w:rPr>
          <w:rFonts w:eastAsiaTheme="minorHAnsi" w:cstheme="minorBidi"/>
        </w:rPr>
        <w:t xml:space="preserve">     delete the "1" from the field.</w:t>
      </w:r>
    </w:p>
    <w:p w14:paraId="078C8183" w14:textId="77777777" w:rsidR="00A3444B" w:rsidRPr="00841F54" w:rsidRDefault="00A3444B" w:rsidP="00E22A9D">
      <w:pPr>
        <w:rPr>
          <w:rFonts w:eastAsiaTheme="minorHAnsi" w:cstheme="minorBidi"/>
        </w:rPr>
      </w:pPr>
      <w:r w:rsidRPr="00841F54">
        <w:rPr>
          <w:rFonts w:eastAsiaTheme="minorHAnsi" w:cstheme="minorBidi"/>
        </w:rPr>
        <w:t xml:space="preserve">     Choose from:</w:t>
      </w:r>
    </w:p>
    <w:p w14:paraId="078C8184" w14:textId="77777777" w:rsidR="00A3444B" w:rsidRPr="00841F54" w:rsidRDefault="00A3444B" w:rsidP="00E22A9D">
      <w:pPr>
        <w:rPr>
          <w:rFonts w:eastAsiaTheme="minorHAnsi" w:cstheme="minorBidi"/>
        </w:rPr>
      </w:pPr>
      <w:r w:rsidRPr="00841F54">
        <w:rPr>
          <w:rFonts w:eastAsiaTheme="minorHAnsi" w:cstheme="minorBidi"/>
        </w:rPr>
        <w:t xml:space="preserve">       1        INACTIVE</w:t>
      </w:r>
    </w:p>
    <w:p w14:paraId="078C8185" w14:textId="77777777" w:rsidR="00A3444B" w:rsidRPr="00841F54" w:rsidRDefault="00A3444B" w:rsidP="00E22A9D">
      <w:pPr>
        <w:rPr>
          <w:rFonts w:eastAsiaTheme="minorHAnsi" w:cstheme="minorBidi"/>
        </w:rPr>
      </w:pPr>
      <w:r w:rsidRPr="00841F54">
        <w:rPr>
          <w:rFonts w:eastAsiaTheme="minorHAnsi" w:cstheme="minorBidi"/>
        </w:rPr>
        <w:t>INACTIVE FLAG: INACTIVE// @</w:t>
      </w:r>
    </w:p>
    <w:p w14:paraId="078C8186" w14:textId="77777777" w:rsidR="00A3444B" w:rsidRPr="00841F54" w:rsidRDefault="00A3444B" w:rsidP="00E22A9D">
      <w:pPr>
        <w:rPr>
          <w:rFonts w:eastAsiaTheme="minorHAnsi" w:cstheme="minorBidi"/>
        </w:rPr>
      </w:pPr>
      <w:r w:rsidRPr="00841F54">
        <w:rPr>
          <w:rFonts w:eastAsiaTheme="minorHAnsi" w:cstheme="minorBidi"/>
        </w:rPr>
        <w:t>Select TREATMENT NAME: Continue to enter treatments, as needed.</w:t>
      </w:r>
    </w:p>
    <w:p w14:paraId="078C8187"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Edit the Report Parameters using the PCE Report Parameter Edit option. This option is used to define parameters that will be used by the PCE Report Module. You need to identify which clinics are considered Emergency Room clinics by clinicians. You also need to identify the lab test names that are used by your site to identify the following types of Lab tests: Glucose, Cholesterol, LDL Cholesterol, and HBA1C.</w:t>
      </w:r>
    </w:p>
    <w:p w14:paraId="078C8188" w14:textId="77777777" w:rsidR="00A3444B" w:rsidRPr="00841F54" w:rsidRDefault="00A3444B" w:rsidP="00E22A9D">
      <w:pPr>
        <w:rPr>
          <w:rFonts w:eastAsiaTheme="minorHAnsi" w:cstheme="minorBidi"/>
        </w:rPr>
      </w:pPr>
      <w:r w:rsidRPr="00841F54">
        <w:rPr>
          <w:rFonts w:eastAsiaTheme="minorHAnsi" w:cstheme="minorBidi"/>
        </w:rPr>
        <w:t>To get a printout of current definitions in the PCE Parameters fields for these fields, use the PCE HS/RPT Parameters Print.</w:t>
      </w:r>
    </w:p>
    <w:p w14:paraId="078C8189"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E</w:t>
      </w:r>
      <w:r w:rsidRPr="00841F54">
        <w:rPr>
          <w:rFonts w:eastAsiaTheme="minorHAnsi" w:cstheme="minorBidi"/>
        </w:rPr>
        <w:t xml:space="preserve">diting </w:t>
      </w:r>
      <w:r w:rsidR="003F63D9" w:rsidRPr="00841F54">
        <w:rPr>
          <w:rFonts w:eastAsiaTheme="minorHAnsi" w:cstheme="minorBidi"/>
        </w:rPr>
        <w:t>R</w:t>
      </w:r>
      <w:r w:rsidRPr="00841F54">
        <w:rPr>
          <w:rFonts w:eastAsiaTheme="minorHAnsi" w:cstheme="minorBidi"/>
        </w:rPr>
        <w:t xml:space="preserve">eport </w:t>
      </w:r>
      <w:r w:rsidR="003F63D9" w:rsidRPr="00841F54">
        <w:rPr>
          <w:rFonts w:eastAsiaTheme="minorHAnsi" w:cstheme="minorBidi"/>
        </w:rPr>
        <w:t>P</w:t>
      </w:r>
      <w:r w:rsidRPr="00841F54">
        <w:rPr>
          <w:rFonts w:eastAsiaTheme="minorHAnsi" w:cstheme="minorBidi"/>
        </w:rPr>
        <w:t>arameters</w:t>
      </w:r>
      <w:r w:rsidR="00836C33" w:rsidRPr="00841F54">
        <w:rPr>
          <w:rFonts w:eastAsiaTheme="minorHAnsi" w:cstheme="minorBidi"/>
        </w:rPr>
        <w:t>:</w:t>
      </w:r>
    </w:p>
    <w:p w14:paraId="078C818A" w14:textId="77777777" w:rsidR="00A3444B" w:rsidRPr="00841F54" w:rsidRDefault="00A3444B" w:rsidP="00E22A9D">
      <w:pPr>
        <w:rPr>
          <w:rFonts w:eastAsiaTheme="minorHAnsi" w:cstheme="minorBidi"/>
        </w:rPr>
      </w:pPr>
      <w:r w:rsidRPr="00841F54">
        <w:rPr>
          <w:rFonts w:eastAsiaTheme="minorHAnsi" w:cstheme="minorBidi"/>
        </w:rPr>
        <w:t>Select PCE Coordinator Menu Option: parm  PCE HS/RPT Parameter Menu</w:t>
      </w:r>
    </w:p>
    <w:p w14:paraId="078C818B" w14:textId="77777777" w:rsidR="00A3444B" w:rsidRPr="00841F54" w:rsidRDefault="00A3444B" w:rsidP="00E22A9D">
      <w:pPr>
        <w:rPr>
          <w:rFonts w:eastAsiaTheme="minorHAnsi" w:cstheme="minorBidi"/>
        </w:rPr>
      </w:pPr>
      <w:r w:rsidRPr="00841F54">
        <w:rPr>
          <w:rFonts w:eastAsiaTheme="minorHAnsi" w:cstheme="minorBidi"/>
        </w:rPr>
        <w:t xml:space="preserve">   PRNT   PCE HS/RPT Parameters Print</w:t>
      </w:r>
    </w:p>
    <w:p w14:paraId="078C818C" w14:textId="77777777" w:rsidR="00A3444B" w:rsidRPr="00841F54" w:rsidRDefault="00A3444B" w:rsidP="00E22A9D">
      <w:pPr>
        <w:rPr>
          <w:rFonts w:eastAsiaTheme="minorHAnsi" w:cstheme="minorBidi"/>
        </w:rPr>
      </w:pPr>
      <w:r w:rsidRPr="00841F54">
        <w:rPr>
          <w:rFonts w:eastAsiaTheme="minorHAnsi" w:cstheme="minorBidi"/>
        </w:rPr>
        <w:t xml:space="preserve">   HS     PCE HS Disclaimer Edit</w:t>
      </w:r>
    </w:p>
    <w:p w14:paraId="078C818D" w14:textId="77777777" w:rsidR="00A3444B" w:rsidRPr="00841F54" w:rsidRDefault="00A3444B" w:rsidP="00E22A9D">
      <w:pPr>
        <w:rPr>
          <w:rFonts w:eastAsiaTheme="minorHAnsi" w:cstheme="minorBidi"/>
        </w:rPr>
      </w:pPr>
      <w:r w:rsidRPr="00841F54">
        <w:rPr>
          <w:rFonts w:eastAsiaTheme="minorHAnsi" w:cstheme="minorBidi"/>
        </w:rPr>
        <w:t xml:space="preserve">   RPT    PCE Report Parameter Edit</w:t>
      </w:r>
    </w:p>
    <w:p w14:paraId="078C818E" w14:textId="77777777" w:rsidR="00A3444B" w:rsidRPr="00841F54" w:rsidRDefault="00A3444B" w:rsidP="00E22A9D">
      <w:pPr>
        <w:rPr>
          <w:rFonts w:eastAsiaTheme="minorHAnsi" w:cstheme="minorBidi"/>
        </w:rPr>
      </w:pPr>
      <w:r w:rsidRPr="00841F54">
        <w:rPr>
          <w:rFonts w:eastAsiaTheme="minorHAnsi" w:cstheme="minorBidi"/>
        </w:rPr>
        <w:t>Select PCE HS/RPT Parameter Menu Option: RPT  PCE Report Parameter Edit</w:t>
      </w:r>
    </w:p>
    <w:p w14:paraId="078C818F"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190" w14:textId="77777777" w:rsidR="00A3444B" w:rsidRPr="00841F54" w:rsidRDefault="00A3444B" w:rsidP="00E22A9D">
      <w:pPr>
        <w:rPr>
          <w:rFonts w:eastAsiaTheme="minorHAnsi" w:cstheme="minorBidi"/>
        </w:rPr>
      </w:pPr>
      <w:r w:rsidRPr="00841F54">
        <w:rPr>
          <w:rFonts w:eastAsiaTheme="minorHAnsi" w:cstheme="minorBidi"/>
        </w:rPr>
        <w:t>Select ER CLINIC NAME: eye</w:t>
      </w:r>
    </w:p>
    <w:p w14:paraId="078C8191" w14:textId="1A2AF51B" w:rsidR="00A3444B" w:rsidRPr="00841F54" w:rsidRDefault="00A3444B" w:rsidP="00E22A9D">
      <w:pPr>
        <w:rPr>
          <w:rFonts w:eastAsiaTheme="minorHAnsi" w:cstheme="minorBidi"/>
        </w:rPr>
      </w:pPr>
      <w:r w:rsidRPr="00841F54">
        <w:rPr>
          <w:rFonts w:eastAsiaTheme="minorHAnsi" w:cstheme="minorBidi"/>
        </w:rPr>
        <w:lastRenderedPageBreak/>
        <w:t>Are you adding 'EYE' as a new REPORT ER CLINIC NAMES (the 1ST for this PCE PARAMETERS)? y  (Yes)</w:t>
      </w:r>
    </w:p>
    <w:p w14:paraId="078C8192" w14:textId="77777777" w:rsidR="00A3444B" w:rsidRPr="00841F54" w:rsidRDefault="00A3444B" w:rsidP="00E22A9D">
      <w:pPr>
        <w:rPr>
          <w:rFonts w:eastAsiaTheme="minorHAnsi" w:cstheme="minorBidi"/>
        </w:rPr>
      </w:pPr>
      <w:r w:rsidRPr="00841F54">
        <w:rPr>
          <w:rFonts w:eastAsiaTheme="minorHAnsi" w:cstheme="minorBidi"/>
        </w:rPr>
        <w:t>Select ER CLINIC NAME: 2a</w:t>
      </w:r>
    </w:p>
    <w:p w14:paraId="078C8193" w14:textId="5D1FA613" w:rsidR="00A3444B" w:rsidRPr="00841F54" w:rsidRDefault="00A3444B" w:rsidP="00E22A9D">
      <w:pPr>
        <w:rPr>
          <w:rFonts w:eastAsiaTheme="minorHAnsi" w:cstheme="minorBidi"/>
        </w:rPr>
      </w:pPr>
      <w:r w:rsidRPr="00841F54">
        <w:rPr>
          <w:rFonts w:eastAsiaTheme="minorHAnsi" w:cstheme="minorBidi"/>
        </w:rPr>
        <w:t>Are you adding '2A' as a new REPORT ER CLINIC NAMES (the 2ND for this PCE PARAMETERS)? y  (Yes)</w:t>
      </w:r>
    </w:p>
    <w:p w14:paraId="078C8194" w14:textId="77777777" w:rsidR="00A3444B" w:rsidRPr="00841F54" w:rsidRDefault="00A3444B" w:rsidP="00E22A9D">
      <w:pPr>
        <w:rPr>
          <w:rFonts w:eastAsiaTheme="minorHAnsi" w:cstheme="minorBidi"/>
        </w:rPr>
      </w:pPr>
      <w:r w:rsidRPr="00841F54">
        <w:rPr>
          <w:rFonts w:eastAsiaTheme="minorHAnsi" w:cstheme="minorBidi"/>
        </w:rPr>
        <w:t>Select ER CLINIC NAME: [ENTER]</w:t>
      </w:r>
    </w:p>
    <w:p w14:paraId="078C8195" w14:textId="77777777" w:rsidR="00A3444B" w:rsidRPr="00841F54" w:rsidRDefault="00A3444B" w:rsidP="00E22A9D">
      <w:pPr>
        <w:rPr>
          <w:rFonts w:eastAsiaTheme="minorHAnsi" w:cstheme="minorBidi"/>
        </w:rPr>
      </w:pPr>
      <w:r w:rsidRPr="00841F54">
        <w:rPr>
          <w:rFonts w:eastAsiaTheme="minorHAnsi" w:cstheme="minorBidi"/>
        </w:rPr>
        <w:t>Select GLUCOSE NAMES: ?</w:t>
      </w:r>
    </w:p>
    <w:p w14:paraId="078C8196" w14:textId="77777777" w:rsidR="00A3444B" w:rsidRPr="00841F54" w:rsidRDefault="00A3444B" w:rsidP="00E22A9D">
      <w:pPr>
        <w:rPr>
          <w:rFonts w:eastAsiaTheme="minorHAnsi" w:cstheme="minorBidi"/>
        </w:rPr>
      </w:pPr>
      <w:r w:rsidRPr="00841F54">
        <w:rPr>
          <w:rFonts w:eastAsiaTheme="minorHAnsi" w:cstheme="minorBidi"/>
        </w:rPr>
        <w:t xml:space="preserve"> Answer with REPORT EMERGENCY CLINICS GLUCOSE NAMES</w:t>
      </w:r>
    </w:p>
    <w:p w14:paraId="078C8197"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REPORT EMERGENCY CLINICS, if you wish</w:t>
      </w:r>
    </w:p>
    <w:p w14:paraId="078C8198" w14:textId="77777777" w:rsidR="00A3444B" w:rsidRPr="00841F54" w:rsidRDefault="00A3444B" w:rsidP="00E22A9D">
      <w:pPr>
        <w:rPr>
          <w:rFonts w:eastAsiaTheme="minorHAnsi" w:cstheme="minorBidi"/>
        </w:rPr>
      </w:pPr>
      <w:r w:rsidRPr="00841F54">
        <w:rPr>
          <w:rFonts w:eastAsiaTheme="minorHAnsi" w:cstheme="minorBidi"/>
        </w:rPr>
        <w:t xml:space="preserve">     Enter the name(s) of the BLOOD GLUCOSE lab assays as they appear in</w:t>
      </w:r>
    </w:p>
    <w:p w14:paraId="078C8199" w14:textId="77777777" w:rsidR="00A3444B" w:rsidRPr="00841F54" w:rsidRDefault="00A3444B" w:rsidP="00E22A9D">
      <w:pPr>
        <w:rPr>
          <w:rFonts w:eastAsiaTheme="minorHAnsi" w:cstheme="minorBidi"/>
        </w:rPr>
      </w:pPr>
      <w:r w:rsidRPr="00841F54">
        <w:rPr>
          <w:rFonts w:eastAsiaTheme="minorHAnsi" w:cstheme="minorBidi"/>
        </w:rPr>
        <w:t xml:space="preserve">     the Laboratory Test (60) file . DO NOT INCLUDE Glucose Tolerance or Fluid </w:t>
      </w:r>
    </w:p>
    <w:p w14:paraId="078C819A" w14:textId="77777777" w:rsidR="00A3444B" w:rsidRPr="00841F54" w:rsidRDefault="00A3444B" w:rsidP="00E22A9D">
      <w:pPr>
        <w:rPr>
          <w:rFonts w:eastAsiaTheme="minorHAnsi" w:cstheme="minorBidi"/>
        </w:rPr>
      </w:pPr>
      <w:r w:rsidRPr="00841F54">
        <w:rPr>
          <w:rFonts w:eastAsiaTheme="minorHAnsi" w:cstheme="minorBidi"/>
        </w:rPr>
        <w:t xml:space="preserve">     Glucose test names.</w:t>
      </w:r>
    </w:p>
    <w:p w14:paraId="078C819B" w14:textId="77777777" w:rsidR="00A3444B" w:rsidRPr="00841F54" w:rsidRDefault="00A3444B" w:rsidP="00E22A9D">
      <w:pPr>
        <w:rPr>
          <w:rFonts w:eastAsiaTheme="minorHAnsi" w:cstheme="minorBidi"/>
        </w:rPr>
      </w:pPr>
      <w:r w:rsidRPr="00841F54">
        <w:rPr>
          <w:rFonts w:eastAsiaTheme="minorHAnsi" w:cstheme="minorBidi"/>
        </w:rPr>
        <w:t xml:space="preserve">     LAB TEST STORED ONLY AT THE "CH" NODE</w:t>
      </w:r>
    </w:p>
    <w:p w14:paraId="078C819C" w14:textId="77777777" w:rsidR="00A3444B" w:rsidRPr="00841F54" w:rsidRDefault="00A3444B" w:rsidP="00E22A9D">
      <w:pPr>
        <w:rPr>
          <w:rFonts w:eastAsiaTheme="minorHAnsi" w:cstheme="minorBidi"/>
        </w:rPr>
      </w:pPr>
      <w:r w:rsidRPr="00841F54">
        <w:rPr>
          <w:rFonts w:eastAsiaTheme="minorHAnsi" w:cstheme="minorBidi"/>
        </w:rPr>
        <w:t xml:space="preserve"> Answer with LABORATORY TEST NAME, or LOCATION (DATA NAME), or</w:t>
      </w:r>
    </w:p>
    <w:p w14:paraId="078C819D" w14:textId="77777777" w:rsidR="00A3444B" w:rsidRPr="00841F54" w:rsidRDefault="00A3444B" w:rsidP="00E22A9D">
      <w:pPr>
        <w:rPr>
          <w:rFonts w:eastAsiaTheme="minorHAnsi" w:cstheme="minorBidi"/>
        </w:rPr>
      </w:pPr>
      <w:r w:rsidRPr="00841F54">
        <w:rPr>
          <w:rFonts w:eastAsiaTheme="minorHAnsi" w:cstheme="minorBidi"/>
        </w:rPr>
        <w:t xml:space="preserve">     PRINT NAME</w:t>
      </w:r>
    </w:p>
    <w:p w14:paraId="078C819E"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LABORATORY TEST List? n  (No)</w:t>
      </w:r>
    </w:p>
    <w:p w14:paraId="078C819F" w14:textId="77777777" w:rsidR="00A3444B" w:rsidRPr="00841F54" w:rsidRDefault="00A3444B" w:rsidP="00E22A9D">
      <w:pPr>
        <w:rPr>
          <w:rFonts w:eastAsiaTheme="minorHAnsi" w:cstheme="minorBidi"/>
        </w:rPr>
      </w:pPr>
      <w:r w:rsidRPr="00841F54">
        <w:rPr>
          <w:rFonts w:eastAsiaTheme="minorHAnsi" w:cstheme="minorBidi"/>
        </w:rPr>
        <w:t>Select GLUCOSE NAMES: glu</w:t>
      </w:r>
    </w:p>
    <w:p w14:paraId="078C81A0" w14:textId="77777777" w:rsidR="00A3444B" w:rsidRPr="00841F54" w:rsidRDefault="00A3444B" w:rsidP="00E22A9D">
      <w:pPr>
        <w:rPr>
          <w:rFonts w:eastAsiaTheme="minorHAnsi" w:cstheme="minorBidi"/>
        </w:rPr>
      </w:pPr>
      <w:r w:rsidRPr="00841F54">
        <w:rPr>
          <w:rFonts w:eastAsiaTheme="minorHAnsi" w:cstheme="minorBidi"/>
        </w:rPr>
        <w:t xml:space="preserve">     1   GLUCAGON</w:t>
      </w:r>
    </w:p>
    <w:p w14:paraId="078C81A1" w14:textId="77777777" w:rsidR="00A3444B" w:rsidRPr="00841F54" w:rsidRDefault="00A3444B" w:rsidP="00E22A9D">
      <w:pPr>
        <w:rPr>
          <w:rFonts w:eastAsiaTheme="minorHAnsi" w:cstheme="minorBidi"/>
        </w:rPr>
      </w:pPr>
      <w:r w:rsidRPr="00841F54">
        <w:rPr>
          <w:rFonts w:eastAsiaTheme="minorHAnsi" w:cstheme="minorBidi"/>
        </w:rPr>
        <w:t xml:space="preserve">     2   GLUCOSE</w:t>
      </w:r>
    </w:p>
    <w:p w14:paraId="078C81A2" w14:textId="77777777" w:rsidR="00A3444B" w:rsidRPr="00841F54" w:rsidRDefault="00A3444B" w:rsidP="00E22A9D">
      <w:pPr>
        <w:rPr>
          <w:rFonts w:eastAsiaTheme="minorHAnsi" w:cstheme="minorBidi"/>
        </w:rPr>
      </w:pPr>
      <w:r w:rsidRPr="00841F54">
        <w:rPr>
          <w:rFonts w:eastAsiaTheme="minorHAnsi" w:cstheme="minorBidi"/>
        </w:rPr>
        <w:t xml:space="preserve">     3   GLUCOSE, OTHER</w:t>
      </w:r>
    </w:p>
    <w:p w14:paraId="078C81A3" w14:textId="77777777" w:rsidR="00A3444B" w:rsidRPr="00841F54" w:rsidRDefault="00A3444B" w:rsidP="00E22A9D">
      <w:pPr>
        <w:rPr>
          <w:rFonts w:eastAsiaTheme="minorHAnsi" w:cstheme="minorBidi"/>
        </w:rPr>
      </w:pPr>
      <w:r w:rsidRPr="00841F54">
        <w:rPr>
          <w:rFonts w:eastAsiaTheme="minorHAnsi" w:cstheme="minorBidi"/>
        </w:rPr>
        <w:t xml:space="preserve">     4   GLUTAMINE</w:t>
      </w:r>
    </w:p>
    <w:p w14:paraId="078C81A4" w14:textId="77777777" w:rsidR="00A3444B" w:rsidRPr="00841F54" w:rsidRDefault="00A3444B" w:rsidP="00E22A9D">
      <w:pPr>
        <w:rPr>
          <w:rFonts w:eastAsiaTheme="minorHAnsi" w:cstheme="minorBidi"/>
        </w:rPr>
      </w:pPr>
      <w:r w:rsidRPr="00841F54">
        <w:rPr>
          <w:rFonts w:eastAsiaTheme="minorHAnsi" w:cstheme="minorBidi"/>
        </w:rPr>
        <w:t xml:space="preserve">     5   GLUTETHIMIDE</w:t>
      </w:r>
    </w:p>
    <w:p w14:paraId="078C81A5" w14:textId="77777777" w:rsidR="00A3444B" w:rsidRPr="00841F54" w:rsidRDefault="00A3444B" w:rsidP="00E22A9D">
      <w:pPr>
        <w:rPr>
          <w:rFonts w:eastAsiaTheme="minorHAnsi" w:cstheme="minorBidi"/>
        </w:rPr>
      </w:pPr>
      <w:r w:rsidRPr="00841F54">
        <w:rPr>
          <w:rFonts w:eastAsiaTheme="minorHAnsi" w:cstheme="minorBidi"/>
        </w:rPr>
        <w:t>TYPE '^' TO STOP, OR</w:t>
      </w:r>
    </w:p>
    <w:p w14:paraId="078C81A6" w14:textId="77777777" w:rsidR="00A3444B" w:rsidRPr="00841F54" w:rsidRDefault="00A3444B" w:rsidP="00E22A9D">
      <w:pPr>
        <w:rPr>
          <w:rFonts w:eastAsiaTheme="minorHAnsi" w:cstheme="minorBidi"/>
        </w:rPr>
      </w:pPr>
      <w:r w:rsidRPr="00841F54">
        <w:rPr>
          <w:rFonts w:eastAsiaTheme="minorHAnsi" w:cstheme="minorBidi"/>
        </w:rPr>
        <w:t>CHOOSE 1-5:</w:t>
      </w:r>
    </w:p>
    <w:p w14:paraId="078C81A7" w14:textId="77777777" w:rsidR="00A3444B" w:rsidRPr="00841F54" w:rsidRDefault="00A3444B" w:rsidP="00E22A9D">
      <w:pPr>
        <w:rPr>
          <w:rFonts w:eastAsiaTheme="minorHAnsi" w:cstheme="minorBidi"/>
        </w:rPr>
      </w:pPr>
      <w:r w:rsidRPr="00841F54">
        <w:rPr>
          <w:rFonts w:eastAsiaTheme="minorHAnsi" w:cstheme="minorBidi"/>
        </w:rPr>
        <w:t xml:space="preserve">     6   GLU  URINE GLUCOSE</w:t>
      </w:r>
    </w:p>
    <w:p w14:paraId="078C81A8" w14:textId="77777777" w:rsidR="00A3444B" w:rsidRPr="00841F54" w:rsidRDefault="00A3444B" w:rsidP="00E22A9D">
      <w:pPr>
        <w:rPr>
          <w:rFonts w:eastAsiaTheme="minorHAnsi" w:cstheme="minorBidi"/>
        </w:rPr>
      </w:pPr>
      <w:r w:rsidRPr="00841F54">
        <w:rPr>
          <w:rFonts w:eastAsiaTheme="minorHAnsi" w:cstheme="minorBidi"/>
        </w:rPr>
        <w:t>CHOOSE 1-6: 6  URINE GLUCOSE</w:t>
      </w:r>
    </w:p>
    <w:p w14:paraId="078C81A9" w14:textId="77777777" w:rsidR="00A3444B" w:rsidRPr="00841F54" w:rsidRDefault="00A3444B" w:rsidP="00E22A9D">
      <w:pPr>
        <w:rPr>
          <w:rFonts w:eastAsiaTheme="minorHAnsi" w:cstheme="minorBidi"/>
        </w:rPr>
      </w:pPr>
      <w:r w:rsidRPr="00841F54">
        <w:rPr>
          <w:rFonts w:eastAsiaTheme="minorHAnsi" w:cstheme="minorBidi"/>
        </w:rPr>
        <w:t xml:space="preserve">  Are you adding 'URINE GLUCOSE' as</w:t>
      </w:r>
    </w:p>
    <w:p w14:paraId="078C81AA" w14:textId="77777777" w:rsidR="00A3444B" w:rsidRPr="00841F54" w:rsidRDefault="00A3444B" w:rsidP="00E22A9D">
      <w:pPr>
        <w:rPr>
          <w:rFonts w:eastAsiaTheme="minorHAnsi" w:cstheme="minorBidi"/>
        </w:rPr>
      </w:pPr>
      <w:r w:rsidRPr="00841F54">
        <w:rPr>
          <w:rFonts w:eastAsiaTheme="minorHAnsi" w:cstheme="minorBidi"/>
        </w:rPr>
        <w:t xml:space="preserve">    a new REPORT EMERGENCY CLINICS (the 1ST for this PCE PARAMETERS)? y  (Yes)</w:t>
      </w:r>
    </w:p>
    <w:p w14:paraId="078C81AB" w14:textId="77777777" w:rsidR="00A3444B" w:rsidRPr="00841F54" w:rsidRDefault="00A3444B" w:rsidP="00E22A9D">
      <w:pPr>
        <w:rPr>
          <w:rFonts w:eastAsiaTheme="minorHAnsi" w:cstheme="minorBidi"/>
        </w:rPr>
      </w:pPr>
      <w:r w:rsidRPr="00841F54">
        <w:rPr>
          <w:rFonts w:eastAsiaTheme="minorHAnsi" w:cstheme="minorBidi"/>
        </w:rPr>
        <w:t>Select GLUCOSE NAMES:[ENTER]</w:t>
      </w:r>
    </w:p>
    <w:p w14:paraId="078C81AC" w14:textId="77777777" w:rsidR="00A3444B" w:rsidRPr="00841F54" w:rsidRDefault="00A3444B" w:rsidP="00E22A9D">
      <w:pPr>
        <w:rPr>
          <w:rFonts w:eastAsiaTheme="minorHAnsi" w:cstheme="minorBidi"/>
        </w:rPr>
      </w:pPr>
      <w:r w:rsidRPr="00841F54">
        <w:rPr>
          <w:rFonts w:eastAsiaTheme="minorHAnsi" w:cstheme="minorBidi"/>
        </w:rPr>
        <w:t>Select CHOLESTEROL NAMES: ??</w:t>
      </w:r>
    </w:p>
    <w:p w14:paraId="078C81AD" w14:textId="77777777" w:rsidR="00A3444B" w:rsidRPr="00841F54" w:rsidRDefault="00A3444B" w:rsidP="00E22A9D">
      <w:pPr>
        <w:rPr>
          <w:rFonts w:eastAsiaTheme="minorHAnsi" w:cstheme="minorBidi"/>
        </w:rPr>
      </w:pPr>
      <w:r w:rsidRPr="00841F54">
        <w:rPr>
          <w:rFonts w:eastAsiaTheme="minorHAnsi" w:cstheme="minorBidi"/>
        </w:rPr>
        <w:t xml:space="preserve">     This field will contain the names of any and all TOTAL CHOLESTEROL </w:t>
      </w:r>
    </w:p>
    <w:p w14:paraId="078C81AE" w14:textId="77777777" w:rsidR="00A3444B" w:rsidRPr="00841F54" w:rsidRDefault="00A3444B" w:rsidP="00E22A9D">
      <w:pPr>
        <w:rPr>
          <w:rFonts w:eastAsiaTheme="minorHAnsi" w:cstheme="minorBidi"/>
        </w:rPr>
      </w:pPr>
      <w:r w:rsidRPr="00841F54">
        <w:rPr>
          <w:rFonts w:eastAsiaTheme="minorHAnsi" w:cstheme="minorBidi"/>
        </w:rPr>
        <w:t xml:space="preserve">     assays as they appear in the Laboratory Test (60) file to allow the clinic</w:t>
      </w:r>
    </w:p>
    <w:p w14:paraId="078C81AF"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reporting module of the Patient Care Encounter Package to monitor Quality</w:t>
      </w:r>
    </w:p>
    <w:p w14:paraId="078C81B0" w14:textId="77777777" w:rsidR="00A3444B" w:rsidRPr="00841F54" w:rsidRDefault="00A3444B" w:rsidP="00E22A9D">
      <w:pPr>
        <w:rPr>
          <w:rFonts w:eastAsiaTheme="minorHAnsi" w:cstheme="minorBidi"/>
        </w:rPr>
      </w:pPr>
      <w:r w:rsidRPr="00841F54">
        <w:rPr>
          <w:rFonts w:eastAsiaTheme="minorHAnsi" w:cstheme="minorBidi"/>
        </w:rPr>
        <w:t xml:space="preserve">     of Care Markers. Entries should be made either by IRM personnel or</w:t>
      </w:r>
    </w:p>
    <w:p w14:paraId="078C81B1" w14:textId="77777777" w:rsidR="00A3444B" w:rsidRPr="00841F54" w:rsidRDefault="00A3444B" w:rsidP="00E22A9D">
      <w:pPr>
        <w:rPr>
          <w:rFonts w:eastAsiaTheme="minorHAnsi" w:cstheme="minorBidi"/>
        </w:rPr>
      </w:pPr>
      <w:r w:rsidRPr="00841F54">
        <w:rPr>
          <w:rFonts w:eastAsiaTheme="minorHAnsi" w:cstheme="minorBidi"/>
        </w:rPr>
        <w:t xml:space="preserve">     Clinic coordinator.</w:t>
      </w:r>
    </w:p>
    <w:p w14:paraId="078C81B2" w14:textId="77777777" w:rsidR="00A3444B" w:rsidRPr="00841F54" w:rsidRDefault="00A3444B" w:rsidP="00E22A9D">
      <w:pPr>
        <w:rPr>
          <w:rFonts w:eastAsiaTheme="minorHAnsi" w:cstheme="minorBidi"/>
        </w:rPr>
      </w:pPr>
      <w:r w:rsidRPr="00841F54">
        <w:rPr>
          <w:rFonts w:eastAsiaTheme="minorHAnsi" w:cstheme="minorBidi"/>
        </w:rPr>
        <w:t>Select CHOLESTEROL NAMES: chol</w:t>
      </w:r>
    </w:p>
    <w:p w14:paraId="078C81B3" w14:textId="77777777" w:rsidR="00A3444B" w:rsidRPr="00841F54" w:rsidRDefault="00A3444B" w:rsidP="00E22A9D">
      <w:pPr>
        <w:rPr>
          <w:rFonts w:eastAsiaTheme="minorHAnsi" w:cstheme="minorBidi"/>
        </w:rPr>
      </w:pPr>
      <w:r w:rsidRPr="00841F54">
        <w:rPr>
          <w:rFonts w:eastAsiaTheme="minorHAnsi" w:cstheme="minorBidi"/>
        </w:rPr>
        <w:t xml:space="preserve">     1   CHOLESTEROL</w:t>
      </w:r>
    </w:p>
    <w:p w14:paraId="078C81B4" w14:textId="77777777" w:rsidR="00A3444B" w:rsidRPr="00841F54" w:rsidRDefault="00A3444B" w:rsidP="00E22A9D">
      <w:pPr>
        <w:rPr>
          <w:rFonts w:eastAsiaTheme="minorHAnsi" w:cstheme="minorBidi"/>
        </w:rPr>
      </w:pPr>
      <w:r w:rsidRPr="00841F54">
        <w:rPr>
          <w:rFonts w:eastAsiaTheme="minorHAnsi" w:cstheme="minorBidi"/>
        </w:rPr>
        <w:t xml:space="preserve">     2   CHOLESTEROL CRYSTALS</w:t>
      </w:r>
    </w:p>
    <w:p w14:paraId="078C81B5" w14:textId="77777777" w:rsidR="00A3444B" w:rsidRPr="00841F54" w:rsidRDefault="00A3444B" w:rsidP="00E22A9D">
      <w:pPr>
        <w:rPr>
          <w:rFonts w:eastAsiaTheme="minorHAnsi" w:cstheme="minorBidi"/>
        </w:rPr>
      </w:pPr>
      <w:r w:rsidRPr="00841F54">
        <w:rPr>
          <w:rFonts w:eastAsiaTheme="minorHAnsi" w:cstheme="minorBidi"/>
        </w:rPr>
        <w:t xml:space="preserve">     3   CHOLINESTERASE</w:t>
      </w:r>
    </w:p>
    <w:p w14:paraId="078C81B6" w14:textId="77777777" w:rsidR="00A3444B" w:rsidRPr="00841F54" w:rsidRDefault="00A3444B" w:rsidP="00E22A9D">
      <w:pPr>
        <w:rPr>
          <w:rFonts w:eastAsiaTheme="minorHAnsi" w:cstheme="minorBidi"/>
        </w:rPr>
      </w:pPr>
      <w:r w:rsidRPr="00841F54">
        <w:rPr>
          <w:rFonts w:eastAsiaTheme="minorHAnsi" w:cstheme="minorBidi"/>
        </w:rPr>
        <w:t xml:space="preserve">     4   CHOLYLGLYCINE</w:t>
      </w:r>
    </w:p>
    <w:p w14:paraId="078C81B7" w14:textId="77777777" w:rsidR="00A3444B" w:rsidRPr="00841F54" w:rsidRDefault="00A3444B" w:rsidP="00E22A9D">
      <w:pPr>
        <w:rPr>
          <w:rFonts w:eastAsiaTheme="minorHAnsi" w:cstheme="minorBidi"/>
        </w:rPr>
      </w:pPr>
      <w:r w:rsidRPr="00841F54">
        <w:rPr>
          <w:rFonts w:eastAsiaTheme="minorHAnsi" w:cstheme="minorBidi"/>
        </w:rPr>
        <w:t>CHOOSE 1-4: 1</w:t>
      </w:r>
    </w:p>
    <w:p w14:paraId="078C81B8" w14:textId="77777777" w:rsidR="00A3444B" w:rsidRPr="00841F54" w:rsidRDefault="00A3444B" w:rsidP="00E22A9D">
      <w:pPr>
        <w:rPr>
          <w:rFonts w:eastAsiaTheme="minorHAnsi" w:cstheme="minorBidi"/>
        </w:rPr>
      </w:pPr>
      <w:r w:rsidRPr="00841F54">
        <w:rPr>
          <w:rFonts w:eastAsiaTheme="minorHAnsi" w:cstheme="minorBidi"/>
        </w:rPr>
        <w:t xml:space="preserve">  Are you adding 'CHOLESTEROL' as</w:t>
      </w:r>
    </w:p>
    <w:p w14:paraId="078C81B9" w14:textId="77777777" w:rsidR="00A3444B" w:rsidRPr="00841F54" w:rsidRDefault="00A3444B" w:rsidP="00E22A9D">
      <w:pPr>
        <w:rPr>
          <w:rFonts w:eastAsiaTheme="minorHAnsi" w:cstheme="minorBidi"/>
        </w:rPr>
      </w:pPr>
      <w:r w:rsidRPr="00841F54">
        <w:rPr>
          <w:rFonts w:eastAsiaTheme="minorHAnsi" w:cstheme="minorBidi"/>
        </w:rPr>
        <w:t xml:space="preserve">    a new REPORT CHOLESTEROL NAMES (the 1st for this PCE PARAMETERS)? Y  (Yes)</w:t>
      </w:r>
    </w:p>
    <w:p w14:paraId="078C81BA" w14:textId="77777777" w:rsidR="00A3444B" w:rsidRPr="00841F54" w:rsidRDefault="00A3444B" w:rsidP="00E22A9D">
      <w:pPr>
        <w:rPr>
          <w:rFonts w:eastAsiaTheme="minorHAnsi" w:cstheme="minorBidi"/>
        </w:rPr>
      </w:pPr>
      <w:r w:rsidRPr="00841F54">
        <w:rPr>
          <w:rFonts w:eastAsiaTheme="minorHAnsi" w:cstheme="minorBidi"/>
        </w:rPr>
        <w:t>Select LDL CHOLESTEROL NAMES: ??</w:t>
      </w:r>
    </w:p>
    <w:p w14:paraId="078C81BB" w14:textId="77777777" w:rsidR="00A3444B" w:rsidRPr="00841F54" w:rsidRDefault="00A3444B" w:rsidP="00E22A9D">
      <w:pPr>
        <w:rPr>
          <w:rFonts w:eastAsiaTheme="minorHAnsi" w:cstheme="minorBidi"/>
        </w:rPr>
      </w:pPr>
      <w:r w:rsidRPr="00841F54">
        <w:rPr>
          <w:rFonts w:eastAsiaTheme="minorHAnsi" w:cstheme="minorBidi"/>
        </w:rPr>
        <w:t xml:space="preserve">     This field will contain the names of any and all LDL CHOLESTEROL assays</w:t>
      </w:r>
    </w:p>
    <w:p w14:paraId="078C81BC" w14:textId="77777777" w:rsidR="00A3444B" w:rsidRPr="00841F54" w:rsidRDefault="00A3444B" w:rsidP="00E22A9D">
      <w:pPr>
        <w:rPr>
          <w:rFonts w:eastAsiaTheme="minorHAnsi" w:cstheme="minorBidi"/>
        </w:rPr>
      </w:pPr>
      <w:r w:rsidRPr="00841F54">
        <w:rPr>
          <w:rFonts w:eastAsiaTheme="minorHAnsi" w:cstheme="minorBidi"/>
        </w:rPr>
        <w:t xml:space="preserve">     as they appear in the Laboratory Test (60) file to allow the clinic</w:t>
      </w:r>
    </w:p>
    <w:p w14:paraId="078C81BD" w14:textId="77777777" w:rsidR="00A3444B" w:rsidRPr="00841F54" w:rsidRDefault="00A3444B" w:rsidP="00E22A9D">
      <w:pPr>
        <w:rPr>
          <w:rFonts w:eastAsiaTheme="minorHAnsi" w:cstheme="minorBidi"/>
        </w:rPr>
      </w:pPr>
      <w:r w:rsidRPr="00841F54">
        <w:rPr>
          <w:rFonts w:eastAsiaTheme="minorHAnsi" w:cstheme="minorBidi"/>
        </w:rPr>
        <w:t xml:space="preserve">     reporting module of the Patient Care Encounter Package to monitor </w:t>
      </w:r>
    </w:p>
    <w:p w14:paraId="078C81BE" w14:textId="77777777" w:rsidR="00A3444B" w:rsidRPr="00841F54" w:rsidRDefault="00A3444B" w:rsidP="00E22A9D">
      <w:pPr>
        <w:rPr>
          <w:rFonts w:eastAsiaTheme="minorHAnsi" w:cstheme="minorBidi"/>
        </w:rPr>
      </w:pPr>
      <w:r w:rsidRPr="00841F54">
        <w:rPr>
          <w:rFonts w:eastAsiaTheme="minorHAnsi" w:cstheme="minorBidi"/>
        </w:rPr>
        <w:t xml:space="preserve">     Quality Assurance</w:t>
      </w:r>
    </w:p>
    <w:p w14:paraId="078C81BF" w14:textId="77777777" w:rsidR="00A3444B" w:rsidRPr="00841F54" w:rsidRDefault="00A3444B" w:rsidP="00E22A9D">
      <w:pPr>
        <w:rPr>
          <w:rFonts w:eastAsiaTheme="minorHAnsi" w:cstheme="minorBidi"/>
        </w:rPr>
      </w:pPr>
      <w:r w:rsidRPr="00841F54">
        <w:rPr>
          <w:rFonts w:eastAsiaTheme="minorHAnsi" w:cstheme="minorBidi"/>
        </w:rPr>
        <w:t>Select LDL CHOLESTEROL NAMES:  CHOLYLGLYCINE</w:t>
      </w:r>
    </w:p>
    <w:p w14:paraId="078C81C0" w14:textId="77777777" w:rsidR="00A3444B" w:rsidRPr="00841F54" w:rsidRDefault="00A3444B" w:rsidP="00E22A9D">
      <w:pPr>
        <w:rPr>
          <w:rFonts w:eastAsiaTheme="minorHAnsi" w:cstheme="minorBidi"/>
        </w:rPr>
      </w:pPr>
      <w:r w:rsidRPr="00841F54">
        <w:rPr>
          <w:rFonts w:eastAsiaTheme="minorHAnsi" w:cstheme="minorBidi"/>
        </w:rPr>
        <w:t xml:space="preserve">  Are you adding 'CHOLYLGLYCINE' as a new REPORT LDL CHOLESTEROL NAMES (the 1ST for this PCE PARAMETERS)? y (Yes)</w:t>
      </w:r>
    </w:p>
    <w:p w14:paraId="078C81C1" w14:textId="77777777" w:rsidR="00A3444B" w:rsidRPr="00841F54" w:rsidRDefault="00A3444B" w:rsidP="00E22A9D">
      <w:pPr>
        <w:rPr>
          <w:rFonts w:eastAsiaTheme="minorHAnsi" w:cstheme="minorBidi"/>
        </w:rPr>
      </w:pPr>
      <w:r w:rsidRPr="00841F54">
        <w:rPr>
          <w:rFonts w:eastAsiaTheme="minorHAnsi" w:cstheme="minorBidi"/>
        </w:rPr>
        <w:t>Select LDL CHOLESTEROL NAMES:[ENTER]</w:t>
      </w:r>
    </w:p>
    <w:p w14:paraId="078C81C2" w14:textId="77777777" w:rsidR="00A3444B" w:rsidRPr="00841F54" w:rsidRDefault="00A3444B" w:rsidP="00E22A9D">
      <w:pPr>
        <w:rPr>
          <w:rFonts w:eastAsiaTheme="minorHAnsi" w:cstheme="minorBidi"/>
        </w:rPr>
      </w:pPr>
      <w:r w:rsidRPr="00841F54">
        <w:rPr>
          <w:rFonts w:eastAsiaTheme="minorHAnsi" w:cstheme="minorBidi"/>
        </w:rPr>
        <w:t>Select HBA1C NAMES: ?</w:t>
      </w:r>
    </w:p>
    <w:p w14:paraId="078C81C3" w14:textId="77777777" w:rsidR="00A3444B" w:rsidRPr="00841F54" w:rsidRDefault="00A3444B" w:rsidP="00E22A9D">
      <w:pPr>
        <w:rPr>
          <w:rFonts w:eastAsiaTheme="minorHAnsi" w:cstheme="minorBidi"/>
        </w:rPr>
      </w:pPr>
      <w:r w:rsidRPr="00841F54">
        <w:rPr>
          <w:rFonts w:eastAsiaTheme="minorHAnsi" w:cstheme="minorBidi"/>
        </w:rPr>
        <w:t xml:space="preserve"> Answer with REPORT HBA1C NAMES</w:t>
      </w:r>
    </w:p>
    <w:p w14:paraId="078C81C4"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REPORT HBA1C NAMES, if you wish</w:t>
      </w:r>
    </w:p>
    <w:p w14:paraId="078C81C5" w14:textId="77777777" w:rsidR="00A3444B" w:rsidRPr="00841F54" w:rsidRDefault="00A3444B" w:rsidP="00E22A9D">
      <w:pPr>
        <w:rPr>
          <w:rFonts w:eastAsiaTheme="minorHAnsi" w:cstheme="minorBidi"/>
        </w:rPr>
      </w:pPr>
      <w:r w:rsidRPr="00841F54">
        <w:rPr>
          <w:rFonts w:eastAsiaTheme="minorHAnsi" w:cstheme="minorBidi"/>
        </w:rPr>
        <w:t xml:space="preserve">     Enter the name(s) of the Glycosolated Hemoglobin assays as they</w:t>
      </w:r>
    </w:p>
    <w:p w14:paraId="078C81C6" w14:textId="77777777" w:rsidR="00A3444B" w:rsidRPr="00841F54" w:rsidRDefault="00A3444B" w:rsidP="00E22A9D">
      <w:pPr>
        <w:rPr>
          <w:rFonts w:eastAsiaTheme="minorHAnsi" w:cstheme="minorBidi"/>
        </w:rPr>
      </w:pPr>
      <w:r w:rsidRPr="00841F54">
        <w:rPr>
          <w:rFonts w:eastAsiaTheme="minorHAnsi" w:cstheme="minorBidi"/>
        </w:rPr>
        <w:t xml:space="preserve">     appear in the Laboratory Test (60) file.</w:t>
      </w:r>
    </w:p>
    <w:p w14:paraId="078C81C7" w14:textId="77777777" w:rsidR="00A3444B" w:rsidRPr="00841F54" w:rsidRDefault="00A3444B" w:rsidP="00E22A9D">
      <w:pPr>
        <w:rPr>
          <w:rFonts w:eastAsiaTheme="minorHAnsi" w:cstheme="minorBidi"/>
        </w:rPr>
      </w:pPr>
      <w:r w:rsidRPr="00841F54">
        <w:rPr>
          <w:rFonts w:eastAsiaTheme="minorHAnsi" w:cstheme="minorBidi"/>
        </w:rPr>
        <w:t xml:space="preserve">     LABS STORED ONLY AT THE "CH" NODE</w:t>
      </w:r>
    </w:p>
    <w:p w14:paraId="078C81C8" w14:textId="77777777" w:rsidR="00A3444B" w:rsidRPr="00841F54" w:rsidRDefault="00A3444B" w:rsidP="00E22A9D">
      <w:pPr>
        <w:rPr>
          <w:rFonts w:eastAsiaTheme="minorHAnsi" w:cstheme="minorBidi"/>
        </w:rPr>
      </w:pPr>
      <w:r w:rsidRPr="00841F54">
        <w:rPr>
          <w:rFonts w:eastAsiaTheme="minorHAnsi" w:cstheme="minorBidi"/>
        </w:rPr>
        <w:t xml:space="preserve"> Answer with LABORATORY TEST NAME, or LOCATION (DATA NAME), or</w:t>
      </w:r>
    </w:p>
    <w:p w14:paraId="078C81C9" w14:textId="77777777" w:rsidR="00A3444B" w:rsidRPr="00841F54" w:rsidRDefault="00A3444B" w:rsidP="00E22A9D">
      <w:pPr>
        <w:rPr>
          <w:rFonts w:eastAsiaTheme="minorHAnsi" w:cstheme="minorBidi"/>
        </w:rPr>
      </w:pPr>
      <w:r w:rsidRPr="00841F54">
        <w:rPr>
          <w:rFonts w:eastAsiaTheme="minorHAnsi" w:cstheme="minorBidi"/>
        </w:rPr>
        <w:t xml:space="preserve">     PRINT NAME</w:t>
      </w:r>
    </w:p>
    <w:p w14:paraId="078C81CA"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LABORATORY TEST List? n  (No)</w:t>
      </w:r>
    </w:p>
    <w:p w14:paraId="078C81CB" w14:textId="77777777" w:rsidR="00A3444B" w:rsidRPr="00841F54" w:rsidRDefault="00A3444B" w:rsidP="00E22A9D">
      <w:pPr>
        <w:rPr>
          <w:rFonts w:eastAsiaTheme="minorHAnsi" w:cstheme="minorBidi"/>
        </w:rPr>
      </w:pPr>
      <w:r w:rsidRPr="00841F54">
        <w:rPr>
          <w:rFonts w:eastAsiaTheme="minorHAnsi" w:cstheme="minorBidi"/>
        </w:rPr>
        <w:t>Select HBA1C NAMES: glycoSYLATED HEMOGLOBIN A1C</w:t>
      </w:r>
    </w:p>
    <w:p w14:paraId="078C81CC" w14:textId="77777777" w:rsidR="00A3444B" w:rsidRPr="00841F54" w:rsidRDefault="00A3444B" w:rsidP="00E22A9D">
      <w:pPr>
        <w:rPr>
          <w:rFonts w:eastAsiaTheme="minorHAnsi" w:cstheme="minorBidi"/>
        </w:rPr>
      </w:pPr>
      <w:r w:rsidRPr="00841F54">
        <w:rPr>
          <w:rFonts w:eastAsiaTheme="minorHAnsi" w:cstheme="minorBidi"/>
        </w:rPr>
        <w:t xml:space="preserve">  Are you adding 'GLYCOSYLATED HEMOGLOBIN A1C' as</w:t>
      </w:r>
    </w:p>
    <w:p w14:paraId="078C81CD" w14:textId="77777777" w:rsidR="00A3444B" w:rsidRPr="00841F54" w:rsidRDefault="00A3444B" w:rsidP="00E22A9D">
      <w:pPr>
        <w:rPr>
          <w:rFonts w:eastAsiaTheme="minorHAnsi" w:cstheme="minorBidi"/>
        </w:rPr>
      </w:pPr>
      <w:r w:rsidRPr="00841F54">
        <w:rPr>
          <w:rFonts w:eastAsiaTheme="minorHAnsi" w:cstheme="minorBidi"/>
        </w:rPr>
        <w:t xml:space="preserve">    a new REPORT HBA1C NAMES (the 1ST for this PCE PARAMETERS)? y  (Yes)</w:t>
      </w:r>
    </w:p>
    <w:p w14:paraId="078C81CE" w14:textId="77777777" w:rsidR="00A3444B" w:rsidRPr="00841F54" w:rsidRDefault="00A3444B" w:rsidP="00E22A9D">
      <w:pPr>
        <w:rPr>
          <w:rFonts w:eastAsiaTheme="minorHAnsi" w:cstheme="minorBidi"/>
        </w:rPr>
      </w:pPr>
      <w:r w:rsidRPr="00841F54">
        <w:rPr>
          <w:rFonts w:eastAsiaTheme="minorHAnsi" w:cstheme="minorBidi"/>
        </w:rPr>
        <w:lastRenderedPageBreak/>
        <w:t>Select HBA1C NAMES:[ENTER]</w:t>
      </w:r>
    </w:p>
    <w:p w14:paraId="078C81D0" w14:textId="77777777" w:rsidR="00A3444B" w:rsidRPr="00841F54" w:rsidRDefault="00A3444B" w:rsidP="00E22A9D">
      <w:pPr>
        <w:rPr>
          <w:rFonts w:eastAsiaTheme="minorHAnsi" w:cstheme="minorBidi"/>
        </w:rPr>
      </w:pPr>
      <w:r w:rsidRPr="00841F54">
        <w:rPr>
          <w:rFonts w:eastAsiaTheme="minorHAnsi" w:cstheme="minorBidi"/>
        </w:rPr>
        <w:t>Select PCE PARAMETERS ONE:[ENTER]</w:t>
      </w:r>
    </w:p>
    <w:p w14:paraId="078C81D1"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Make sure the following EVENTS are on the appropriate ITEM protocols:</w:t>
      </w:r>
    </w:p>
    <w:p w14:paraId="078C81D2" w14:textId="77777777" w:rsidR="00A3444B" w:rsidRPr="00841F54" w:rsidRDefault="00A3444B" w:rsidP="00E22A9D">
      <w:pPr>
        <w:rPr>
          <w:rFonts w:eastAsiaTheme="minorHAnsi" w:cstheme="minorBidi"/>
        </w:rPr>
      </w:pPr>
      <w:r w:rsidRPr="00841F54">
        <w:rPr>
          <w:rFonts w:eastAsiaTheme="minorHAnsi" w:cstheme="minorBidi"/>
        </w:rPr>
        <w:t>EVENT</w:t>
      </w:r>
      <w:r w:rsidRPr="00841F54">
        <w:rPr>
          <w:rFonts w:eastAsiaTheme="minorHAnsi" w:cstheme="minorBidi"/>
        </w:rPr>
        <w:tab/>
        <w:t>PROTOCOL</w:t>
      </w:r>
    </w:p>
    <w:p w14:paraId="078C81D3" w14:textId="77777777" w:rsidR="00A3444B" w:rsidRPr="00841F54" w:rsidRDefault="00A3444B" w:rsidP="00E22A9D">
      <w:pPr>
        <w:rPr>
          <w:rFonts w:eastAsiaTheme="minorHAnsi" w:cstheme="minorBidi"/>
        </w:rPr>
      </w:pPr>
      <w:r w:rsidRPr="00841F54">
        <w:rPr>
          <w:rFonts w:eastAsiaTheme="minorHAnsi" w:cstheme="minorBidi"/>
        </w:rPr>
        <w:t>SDAM PCE EVENT</w:t>
      </w:r>
      <w:r w:rsidRPr="00841F54">
        <w:rPr>
          <w:rFonts w:eastAsiaTheme="minorHAnsi" w:cstheme="minorBidi"/>
        </w:rPr>
        <w:tab/>
        <w:t>ITEM multiple of the PXK VISIT DATA EVENT</w:t>
      </w:r>
    </w:p>
    <w:p w14:paraId="078C81D4" w14:textId="77777777" w:rsidR="00A3444B" w:rsidRPr="00841F54" w:rsidRDefault="00A3444B" w:rsidP="00E22A9D">
      <w:pPr>
        <w:rPr>
          <w:rFonts w:eastAsiaTheme="minorHAnsi" w:cstheme="minorBidi"/>
        </w:rPr>
      </w:pPr>
      <w:r w:rsidRPr="00841F54">
        <w:rPr>
          <w:rFonts w:eastAsiaTheme="minorHAnsi" w:cstheme="minorBidi"/>
        </w:rPr>
        <w:t>IBDF PCE EVENTS</w:t>
      </w:r>
      <w:r w:rsidRPr="00841F54">
        <w:rPr>
          <w:rFonts w:eastAsiaTheme="minorHAnsi" w:cstheme="minorBidi"/>
        </w:rPr>
        <w:tab/>
        <w:t>ITEM multiple of the PXK VISIT DATA EVENT</w:t>
      </w:r>
    </w:p>
    <w:p w14:paraId="078C81D5" w14:textId="77777777" w:rsidR="00A3444B" w:rsidRPr="00841F54" w:rsidRDefault="00A3444B" w:rsidP="00E22A9D">
      <w:pPr>
        <w:rPr>
          <w:rFonts w:eastAsiaTheme="minorHAnsi" w:cstheme="minorBidi"/>
        </w:rPr>
      </w:pPr>
      <w:r w:rsidRPr="00841F54">
        <w:rPr>
          <w:rFonts w:eastAsiaTheme="minorHAnsi" w:cstheme="minorBidi"/>
        </w:rPr>
        <w:t>PXK SDAM TO V-FILES</w:t>
      </w:r>
      <w:r w:rsidRPr="00841F54">
        <w:rPr>
          <w:rFonts w:eastAsiaTheme="minorHAnsi" w:cstheme="minorBidi"/>
        </w:rPr>
        <w:tab/>
        <w:t xml:space="preserve">ITEM multiple of the SDAM APPOINTMENT </w:t>
      </w:r>
    </w:p>
    <w:p w14:paraId="078C81D6" w14:textId="77777777" w:rsidR="00A3444B" w:rsidRPr="00841F54" w:rsidRDefault="00A3444B" w:rsidP="00E22A9D">
      <w:pPr>
        <w:rPr>
          <w:rFonts w:eastAsiaTheme="minorHAnsi" w:cstheme="minorBidi"/>
        </w:rPr>
      </w:pPr>
      <w:r w:rsidRPr="00841F54">
        <w:rPr>
          <w:rFonts w:eastAsiaTheme="minorHAnsi" w:cstheme="minorBidi"/>
        </w:rPr>
        <w:tab/>
        <w:t>EVENTS</w:t>
      </w:r>
    </w:p>
    <w:p w14:paraId="078C81D7" w14:textId="77777777" w:rsidR="00A3444B" w:rsidRPr="00841F54" w:rsidRDefault="00A3444B" w:rsidP="00E22A9D">
      <w:pPr>
        <w:rPr>
          <w:rFonts w:eastAsiaTheme="minorHAnsi" w:cstheme="minorBidi"/>
        </w:rPr>
      </w:pPr>
      <w:r w:rsidRPr="00841F54">
        <w:rPr>
          <w:rFonts w:eastAsiaTheme="minorHAnsi" w:cstheme="minorBidi"/>
        </w:rPr>
        <w:t>IBDF PCE EVENTS</w:t>
      </w:r>
      <w:r w:rsidRPr="00841F54">
        <w:rPr>
          <w:rFonts w:eastAsiaTheme="minorHAnsi" w:cstheme="minorBidi"/>
        </w:rPr>
        <w:tab/>
        <w:t>ITEM multiple of PXCA DATA EVENT</w:t>
      </w:r>
    </w:p>
    <w:p w14:paraId="078C81D8" w14:textId="77777777" w:rsidR="00A3444B" w:rsidRPr="00841F54" w:rsidRDefault="00A3444B" w:rsidP="00E22A9D">
      <w:pPr>
        <w:rPr>
          <w:rFonts w:eastAsiaTheme="minorHAnsi" w:cstheme="minorBidi"/>
        </w:rPr>
      </w:pPr>
      <w:r w:rsidRPr="00841F54">
        <w:rPr>
          <w:rFonts w:eastAsiaTheme="minorHAnsi" w:cstheme="minorBidi"/>
        </w:rPr>
        <w:t>VSIT PATIENT STATUS</w:t>
      </w:r>
      <w:r w:rsidRPr="00841F54">
        <w:rPr>
          <w:rFonts w:eastAsiaTheme="minorHAnsi" w:cstheme="minorBidi"/>
        </w:rPr>
        <w:tab/>
        <w:t>ITEM multiple of DGPM MOVEMENT EVENTS.</w:t>
      </w:r>
    </w:p>
    <w:p w14:paraId="078C81D9" w14:textId="77777777" w:rsidR="00A3444B" w:rsidRPr="00841F54" w:rsidRDefault="00A3444B" w:rsidP="00E22A9D">
      <w:pPr>
        <w:rPr>
          <w:rFonts w:eastAsiaTheme="minorHAnsi" w:cstheme="minorBidi"/>
        </w:rPr>
      </w:pPr>
      <w:bookmarkStart w:id="49" w:name="_Toc311543754"/>
      <w:bookmarkStart w:id="50" w:name="_Toc311546054"/>
      <w:bookmarkStart w:id="51" w:name="_Toc325158543"/>
      <w:r w:rsidRPr="00841F54">
        <w:rPr>
          <w:rFonts w:eastAsiaTheme="minorHAnsi" w:cstheme="minorBidi"/>
        </w:rPr>
        <w:t xml:space="preserve">Example </w:t>
      </w:r>
      <w:r w:rsidR="003F63D9" w:rsidRPr="00841F54">
        <w:rPr>
          <w:rFonts w:eastAsiaTheme="minorHAnsi" w:cstheme="minorBidi"/>
        </w:rPr>
        <w:t>of EVENT placement on PROTOCOLS</w:t>
      </w:r>
    </w:p>
    <w:p w14:paraId="078C81DA" w14:textId="77777777" w:rsidR="00A3444B" w:rsidRPr="00841F54" w:rsidRDefault="00A3444B" w:rsidP="00E22A9D">
      <w:pPr>
        <w:rPr>
          <w:rFonts w:eastAsiaTheme="minorHAnsi" w:cstheme="minorBidi"/>
        </w:rPr>
      </w:pPr>
      <w:r w:rsidRPr="00841F54">
        <w:rPr>
          <w:rFonts w:eastAsiaTheme="minorHAnsi" w:cstheme="minorBidi"/>
        </w:rPr>
        <w:t>[DVF,DEV]&gt;D P^DI</w:t>
      </w:r>
    </w:p>
    <w:p w14:paraId="078C81DB" w14:textId="77777777" w:rsidR="00A3444B" w:rsidRPr="00841F54" w:rsidRDefault="00A3444B" w:rsidP="00E22A9D">
      <w:pPr>
        <w:rPr>
          <w:rFonts w:eastAsiaTheme="minorHAnsi" w:cstheme="minorBidi"/>
        </w:rPr>
      </w:pPr>
      <w:r w:rsidRPr="00841F54">
        <w:rPr>
          <w:rFonts w:eastAsiaTheme="minorHAnsi" w:cstheme="minorBidi"/>
        </w:rPr>
        <w:t>VA FileMan 21.0</w:t>
      </w:r>
    </w:p>
    <w:p w14:paraId="078C81DC" w14:textId="77777777" w:rsidR="00A3444B" w:rsidRPr="00841F54" w:rsidRDefault="00A3444B" w:rsidP="00E22A9D">
      <w:pPr>
        <w:rPr>
          <w:rFonts w:eastAsiaTheme="minorHAnsi" w:cstheme="minorBidi"/>
        </w:rPr>
      </w:pPr>
      <w:r w:rsidRPr="00841F54">
        <w:rPr>
          <w:rFonts w:eastAsiaTheme="minorHAnsi" w:cstheme="minorBidi"/>
        </w:rPr>
        <w:t>Select OPTION: INQUIRE TO FILE ENTRIES</w:t>
      </w:r>
    </w:p>
    <w:p w14:paraId="078C81DD" w14:textId="77777777" w:rsidR="00A3444B" w:rsidRPr="00841F54" w:rsidRDefault="00A3444B" w:rsidP="00E22A9D">
      <w:pPr>
        <w:rPr>
          <w:rFonts w:eastAsiaTheme="minorHAnsi" w:cstheme="minorBidi"/>
        </w:rPr>
      </w:pPr>
      <w:r w:rsidRPr="00841F54">
        <w:rPr>
          <w:rFonts w:eastAsiaTheme="minorHAnsi" w:cstheme="minorBidi"/>
        </w:rPr>
        <w:t>OUTPUT FROM WHAT FILE: PROTOCOL      (3091 entries)</w:t>
      </w:r>
    </w:p>
    <w:p w14:paraId="078C81DE" w14:textId="77777777" w:rsidR="00A3444B" w:rsidRPr="00841F54" w:rsidRDefault="00A3444B" w:rsidP="00E22A9D">
      <w:pPr>
        <w:rPr>
          <w:rFonts w:eastAsiaTheme="minorHAnsi" w:cstheme="minorBidi"/>
        </w:rPr>
      </w:pPr>
      <w:r w:rsidRPr="00841F54">
        <w:rPr>
          <w:rFonts w:eastAsiaTheme="minorHAnsi" w:cstheme="minorBidi"/>
        </w:rPr>
        <w:t>Select PROTOCOL NAME: PXK VISIT DATA EVENT          VISIT RELATED DATA</w:t>
      </w:r>
    </w:p>
    <w:p w14:paraId="078C81DF" w14:textId="77777777" w:rsidR="00A3444B" w:rsidRPr="00841F54" w:rsidRDefault="00A3444B" w:rsidP="00E22A9D">
      <w:pPr>
        <w:rPr>
          <w:rFonts w:eastAsiaTheme="minorHAnsi" w:cstheme="minorBidi"/>
        </w:rPr>
      </w:pPr>
      <w:r w:rsidRPr="00841F54">
        <w:rPr>
          <w:rFonts w:eastAsiaTheme="minorHAnsi" w:cstheme="minorBidi"/>
        </w:rPr>
        <w:t>ANOTHER ONE: SDAM APPOINTMENT EVENTS          Appointment Event Driver</w:t>
      </w:r>
    </w:p>
    <w:p w14:paraId="078C81E0" w14:textId="77777777" w:rsidR="00A3444B" w:rsidRPr="00841F54" w:rsidRDefault="00A3444B" w:rsidP="00E22A9D">
      <w:pPr>
        <w:rPr>
          <w:rFonts w:eastAsiaTheme="minorHAnsi" w:cstheme="minorBidi"/>
        </w:rPr>
      </w:pPr>
      <w:r w:rsidRPr="00841F54">
        <w:rPr>
          <w:rFonts w:eastAsiaTheme="minorHAnsi" w:cstheme="minorBidi"/>
        </w:rPr>
        <w:t>ANOTHER ONE: PXCA DATA EVENT       PCE Device Interface Module's Data Event</w:t>
      </w:r>
    </w:p>
    <w:p w14:paraId="078C81E1" w14:textId="77777777" w:rsidR="00A3444B" w:rsidRPr="00841F54" w:rsidRDefault="00A3444B" w:rsidP="00E22A9D">
      <w:pPr>
        <w:rPr>
          <w:rFonts w:eastAsiaTheme="minorHAnsi" w:cstheme="minorBidi"/>
        </w:rPr>
      </w:pPr>
      <w:r w:rsidRPr="00841F54">
        <w:rPr>
          <w:rFonts w:eastAsiaTheme="minorHAnsi" w:cstheme="minorBidi"/>
        </w:rPr>
        <w:t>ANOTHER ONE:DGPM MOVEMENT EVENTS....</w:t>
      </w:r>
    </w:p>
    <w:p w14:paraId="078C81E2" w14:textId="77777777" w:rsidR="00A3444B" w:rsidRPr="00841F54" w:rsidRDefault="00A3444B" w:rsidP="00E22A9D">
      <w:pPr>
        <w:rPr>
          <w:rFonts w:eastAsiaTheme="minorHAnsi" w:cstheme="minorBidi"/>
        </w:rPr>
      </w:pPr>
      <w:r w:rsidRPr="00841F54">
        <w:rPr>
          <w:rFonts w:eastAsiaTheme="minorHAnsi" w:cstheme="minorBidi"/>
        </w:rPr>
        <w:t>STANDARD CAPTIONED OUTPUT? Yes// [ENTER]  (Yes)</w:t>
      </w:r>
    </w:p>
    <w:p w14:paraId="078C81E3" w14:textId="77777777" w:rsidR="00A3444B" w:rsidRPr="00841F54" w:rsidRDefault="00A3444B" w:rsidP="00E22A9D">
      <w:pPr>
        <w:rPr>
          <w:rFonts w:eastAsiaTheme="minorHAnsi" w:cstheme="minorBidi"/>
        </w:rPr>
      </w:pPr>
      <w:r w:rsidRPr="00841F54">
        <w:rPr>
          <w:rFonts w:eastAsiaTheme="minorHAnsi" w:cstheme="minorBidi"/>
        </w:rPr>
        <w:t>Include COMPUTED fields:  (N/Y/R/B): NO// [ENTER] - No record number (IEN), no Computed Fields</w:t>
      </w:r>
    </w:p>
    <w:p w14:paraId="078C81E4" w14:textId="77777777" w:rsidR="00A3444B" w:rsidRPr="00841F54" w:rsidRDefault="00A3444B" w:rsidP="00E22A9D">
      <w:pPr>
        <w:rPr>
          <w:rFonts w:eastAsiaTheme="minorHAnsi" w:cstheme="minorBidi"/>
        </w:rPr>
      </w:pPr>
      <w:r w:rsidRPr="00841F54">
        <w:rPr>
          <w:rFonts w:eastAsiaTheme="minorHAnsi" w:cstheme="minorBidi"/>
        </w:rPr>
        <w:t>NAME: PXK VISIT DATA EVENT              ITEM TEXT: VISIT RELATED DATA</w:t>
      </w:r>
    </w:p>
    <w:p w14:paraId="078C81E5"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EATON,DENIS</w:t>
      </w:r>
    </w:p>
    <w:p w14:paraId="078C81E6" w14:textId="77777777" w:rsidR="00A3444B" w:rsidRPr="00841F54" w:rsidRDefault="00A3444B" w:rsidP="00E22A9D">
      <w:pPr>
        <w:rPr>
          <w:rFonts w:eastAsiaTheme="minorHAnsi" w:cstheme="minorBidi"/>
        </w:rPr>
      </w:pPr>
      <w:r w:rsidRPr="00841F54">
        <w:rPr>
          <w:rFonts w:eastAsiaTheme="minorHAnsi" w:cstheme="minorBidi"/>
        </w:rPr>
        <w:t xml:space="preserve"> DESCRIPTION:   This is a Protocol that PIMS can hook onto to find the data</w:t>
      </w:r>
    </w:p>
    <w:p w14:paraId="078C81E7" w14:textId="77777777" w:rsidR="00A3444B" w:rsidRPr="00841F54" w:rsidRDefault="00A3444B" w:rsidP="00E22A9D">
      <w:pPr>
        <w:rPr>
          <w:rFonts w:eastAsiaTheme="minorHAnsi" w:cstheme="minorBidi"/>
        </w:rPr>
      </w:pPr>
      <w:r w:rsidRPr="00841F54">
        <w:rPr>
          <w:rFonts w:eastAsiaTheme="minorHAnsi" w:cstheme="minorBidi"/>
        </w:rPr>
        <w:t xml:space="preserve"> that was collected by PCE using List Manager, Scanning etc.</w:t>
      </w:r>
    </w:p>
    <w:p w14:paraId="078C81E8" w14:textId="77777777" w:rsidR="00A3444B" w:rsidRPr="00841F54" w:rsidRDefault="00A3444B" w:rsidP="00E22A9D">
      <w:pPr>
        <w:rPr>
          <w:rFonts w:eastAsiaTheme="minorHAnsi" w:cstheme="minorBidi"/>
        </w:rPr>
      </w:pPr>
      <w:r w:rsidRPr="00841F54">
        <w:rPr>
          <w:rFonts w:eastAsiaTheme="minorHAnsi" w:cstheme="minorBidi"/>
        </w:rPr>
        <w:t xml:space="preserve"> PIMS has developed a protocol, SDAM PCE EVENT, which will use the visit</w:t>
      </w:r>
      <w:r w:rsidR="00910EFC" w:rsidRPr="00841F54">
        <w:rPr>
          <w:rFonts w:eastAsiaTheme="minorHAnsi" w:cstheme="minorBidi"/>
        </w:rPr>
        <w:t xml:space="preserve"> </w:t>
      </w:r>
      <w:r w:rsidRPr="00841F54">
        <w:rPr>
          <w:rFonts w:eastAsiaTheme="minorHAnsi" w:cstheme="minorBidi"/>
        </w:rPr>
        <w:t>related data to do an auto-checkout.</w:t>
      </w:r>
    </w:p>
    <w:p w14:paraId="078C81E9" w14:textId="77777777" w:rsidR="00A3444B" w:rsidRPr="00841F54" w:rsidRDefault="00A3444B" w:rsidP="00E22A9D">
      <w:pPr>
        <w:rPr>
          <w:rFonts w:eastAsiaTheme="minorHAnsi" w:cstheme="minorBidi"/>
        </w:rPr>
      </w:pPr>
      <w:r w:rsidRPr="00841F54">
        <w:rPr>
          <w:rFonts w:eastAsiaTheme="minorHAnsi" w:cstheme="minorBidi"/>
        </w:rPr>
        <w:t>ITEM: SDAM PCE EVENT</w:t>
      </w:r>
    </w:p>
    <w:p w14:paraId="078C81EA" w14:textId="77777777" w:rsidR="00A3444B" w:rsidRPr="00841F54" w:rsidRDefault="00A3444B" w:rsidP="00E22A9D">
      <w:pPr>
        <w:rPr>
          <w:rFonts w:eastAsiaTheme="minorHAnsi" w:cstheme="minorBidi"/>
        </w:rPr>
      </w:pPr>
      <w:r w:rsidRPr="00841F54">
        <w:rPr>
          <w:rFonts w:eastAsiaTheme="minorHAnsi" w:cstheme="minorBidi"/>
        </w:rPr>
        <w:t>ITEM: IBDF PCE EVENT</w:t>
      </w:r>
    </w:p>
    <w:p w14:paraId="078C81EB" w14:textId="77777777" w:rsidR="00A3444B" w:rsidRPr="00841F54" w:rsidRDefault="00A3444B" w:rsidP="00E22A9D">
      <w:pPr>
        <w:rPr>
          <w:rFonts w:eastAsiaTheme="minorHAnsi" w:cstheme="minorBidi"/>
        </w:rPr>
      </w:pPr>
      <w:r w:rsidRPr="00841F54">
        <w:rPr>
          <w:rFonts w:eastAsiaTheme="minorHAnsi" w:cstheme="minorBidi"/>
        </w:rPr>
        <w:t xml:space="preserve">  EXIT ACTION: K PXKSPX                 ENTRY ACTION: S PXKSPX=1</w:t>
      </w:r>
    </w:p>
    <w:p w14:paraId="078C81EC" w14:textId="77777777" w:rsidR="00A3444B" w:rsidRPr="00841F54" w:rsidRDefault="00A3444B" w:rsidP="00E22A9D">
      <w:pPr>
        <w:rPr>
          <w:rFonts w:eastAsiaTheme="minorHAnsi" w:cstheme="minorBidi"/>
        </w:rPr>
      </w:pPr>
      <w:r w:rsidRPr="00841F54">
        <w:rPr>
          <w:rFonts w:eastAsiaTheme="minorHAnsi" w:cstheme="minorBidi"/>
        </w:rPr>
        <w:t xml:space="preserve">  TIMESTAMP: 56796,37384</w:t>
      </w:r>
    </w:p>
    <w:p w14:paraId="078C81ED" w14:textId="77777777" w:rsidR="00A3444B" w:rsidRPr="00841F54" w:rsidRDefault="00A3444B" w:rsidP="00E22A9D">
      <w:pPr>
        <w:rPr>
          <w:rFonts w:eastAsiaTheme="minorHAnsi" w:cstheme="minorBidi"/>
        </w:rPr>
      </w:pPr>
      <w:r w:rsidRPr="00841F54">
        <w:rPr>
          <w:rFonts w:eastAsiaTheme="minorHAnsi" w:cstheme="minorBidi"/>
        </w:rPr>
        <w:t>NAME: SDAM APPOINTMENT EVENTS           ITEM TEXT: Appointment Event Driver</w:t>
      </w:r>
    </w:p>
    <w:p w14:paraId="078C81EE"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TYPE: extended action                 CREATOR: EATON,DENIS</w:t>
      </w:r>
    </w:p>
    <w:p w14:paraId="078C81EF" w14:textId="77777777" w:rsidR="00A3444B" w:rsidRPr="00841F54" w:rsidRDefault="00A3444B" w:rsidP="00E22A9D">
      <w:pPr>
        <w:rPr>
          <w:rFonts w:eastAsiaTheme="minorHAnsi" w:cstheme="minorBidi"/>
        </w:rPr>
      </w:pPr>
      <w:r w:rsidRPr="00841F54">
        <w:rPr>
          <w:rFonts w:eastAsiaTheme="minorHAnsi" w:cstheme="minorBidi"/>
        </w:rPr>
        <w:t xml:space="preserve">  PACKAGE: SCHEDULING</w:t>
      </w:r>
    </w:p>
    <w:p w14:paraId="078C81F0" w14:textId="77777777" w:rsidR="00A3444B" w:rsidRPr="00841F54" w:rsidRDefault="00A3444B" w:rsidP="00E22A9D">
      <w:pPr>
        <w:rPr>
          <w:rFonts w:eastAsiaTheme="minorHAnsi" w:cstheme="minorBidi"/>
        </w:rPr>
      </w:pPr>
      <w:r w:rsidRPr="00841F54">
        <w:rPr>
          <w:rFonts w:eastAsiaTheme="minorHAnsi" w:cstheme="minorBidi"/>
        </w:rPr>
        <w:t xml:space="preserve"> DESCRIPTION:  This extended action contains all the actions that need to  </w:t>
      </w:r>
    </w:p>
    <w:p w14:paraId="078C81F1" w14:textId="77777777" w:rsidR="00A3444B" w:rsidRPr="00841F54" w:rsidRDefault="00A3444B" w:rsidP="00E22A9D">
      <w:pPr>
        <w:rPr>
          <w:rFonts w:eastAsiaTheme="minorHAnsi" w:cstheme="minorBidi"/>
        </w:rPr>
      </w:pPr>
      <w:r w:rsidRPr="00841F54">
        <w:rPr>
          <w:rFonts w:eastAsiaTheme="minorHAnsi" w:cstheme="minorBidi"/>
        </w:rPr>
        <w:t xml:space="preserve"> be performed when an action is taken upon an appointment, such as checking in.</w:t>
      </w:r>
    </w:p>
    <w:p w14:paraId="078C81F2" w14:textId="77777777" w:rsidR="00A3444B" w:rsidRPr="00841F54" w:rsidRDefault="00A3444B" w:rsidP="00E22A9D">
      <w:pPr>
        <w:rPr>
          <w:rFonts w:eastAsiaTheme="minorHAnsi" w:cstheme="minorBidi"/>
        </w:rPr>
      </w:pPr>
      <w:r w:rsidRPr="00841F54">
        <w:rPr>
          <w:rFonts w:eastAsiaTheme="minorHAnsi" w:cstheme="minorBidi"/>
        </w:rPr>
        <w:t>ITEM: ORU PATIENT MOVMT</w:t>
      </w:r>
    </w:p>
    <w:p w14:paraId="078C81F3" w14:textId="77777777" w:rsidR="00A3444B" w:rsidRPr="00841F54" w:rsidRDefault="00A3444B" w:rsidP="00E22A9D">
      <w:pPr>
        <w:rPr>
          <w:rFonts w:eastAsiaTheme="minorHAnsi" w:cstheme="minorBidi"/>
        </w:rPr>
      </w:pPr>
      <w:r w:rsidRPr="00841F54">
        <w:rPr>
          <w:rFonts w:eastAsiaTheme="minorHAnsi" w:cstheme="minorBidi"/>
        </w:rPr>
        <w:t>ITEM: IBACM OP LINK                     SEQUENCE: 1</w:t>
      </w:r>
    </w:p>
    <w:p w14:paraId="078C81F4" w14:textId="77777777" w:rsidR="00A3444B" w:rsidRPr="00841F54" w:rsidRDefault="00A3444B" w:rsidP="00E22A9D">
      <w:pPr>
        <w:rPr>
          <w:rFonts w:eastAsiaTheme="minorHAnsi" w:cstheme="minorBidi"/>
        </w:rPr>
      </w:pPr>
      <w:r w:rsidRPr="00841F54">
        <w:rPr>
          <w:rFonts w:eastAsiaTheme="minorHAnsi" w:cstheme="minorBidi"/>
        </w:rPr>
        <w:t>ITEM: DG MEANS TEST REQUIRED</w:t>
      </w:r>
    </w:p>
    <w:p w14:paraId="078C81F5" w14:textId="77777777" w:rsidR="00A3444B" w:rsidRPr="00841F54" w:rsidRDefault="00A3444B" w:rsidP="00E22A9D">
      <w:pPr>
        <w:rPr>
          <w:rFonts w:eastAsiaTheme="minorHAnsi" w:cstheme="minorBidi"/>
        </w:rPr>
      </w:pPr>
      <w:r w:rsidRPr="00841F54">
        <w:rPr>
          <w:rFonts w:eastAsiaTheme="minorHAnsi" w:cstheme="minorBidi"/>
        </w:rPr>
        <w:t>ITEM: VAFED EDR OUTPATIENT CAPTURE</w:t>
      </w:r>
    </w:p>
    <w:p w14:paraId="078C81F6" w14:textId="77777777" w:rsidR="00A3444B" w:rsidRPr="00841F54" w:rsidRDefault="00A3444B" w:rsidP="00E22A9D">
      <w:pPr>
        <w:rPr>
          <w:rFonts w:eastAsiaTheme="minorHAnsi" w:cstheme="minorBidi"/>
        </w:rPr>
      </w:pPr>
      <w:r w:rsidRPr="00841F54">
        <w:rPr>
          <w:rFonts w:eastAsiaTheme="minorHAnsi" w:cstheme="minorBidi"/>
        </w:rPr>
        <w:t>ITEM: SDAM LATE ENTRY                   SEQUENCE: 2</w:t>
      </w:r>
    </w:p>
    <w:p w14:paraId="078C81F7" w14:textId="77777777" w:rsidR="00A3444B" w:rsidRPr="00841F54" w:rsidRDefault="00A3444B" w:rsidP="00E22A9D">
      <w:pPr>
        <w:rPr>
          <w:rFonts w:eastAsiaTheme="minorHAnsi" w:cstheme="minorBidi"/>
        </w:rPr>
      </w:pPr>
      <w:r w:rsidRPr="00841F54">
        <w:rPr>
          <w:rFonts w:eastAsiaTheme="minorHAnsi" w:cstheme="minorBidi"/>
        </w:rPr>
        <w:t>ITEM: RMPR SCH EVENT                    SEQUENCE: 3</w:t>
      </w:r>
    </w:p>
    <w:p w14:paraId="078C81F8" w14:textId="77777777" w:rsidR="00A3444B" w:rsidRPr="00841F54" w:rsidRDefault="00A3444B" w:rsidP="00E22A9D">
      <w:pPr>
        <w:rPr>
          <w:rFonts w:eastAsiaTheme="minorHAnsi" w:cstheme="minorBidi"/>
        </w:rPr>
      </w:pPr>
      <w:r w:rsidRPr="00841F54">
        <w:rPr>
          <w:rFonts w:eastAsiaTheme="minorHAnsi" w:cstheme="minorBidi"/>
        </w:rPr>
        <w:t>ITEM: DVBA C&amp;P SCHD EVENT               SEQUENCE: 8</w:t>
      </w:r>
    </w:p>
    <w:p w14:paraId="078C81F9" w14:textId="77777777" w:rsidR="00A3444B" w:rsidRPr="00841F54" w:rsidRDefault="00A3444B" w:rsidP="00E22A9D">
      <w:pPr>
        <w:rPr>
          <w:rFonts w:eastAsiaTheme="minorHAnsi" w:cstheme="minorBidi"/>
        </w:rPr>
      </w:pPr>
      <w:r w:rsidRPr="00841F54">
        <w:rPr>
          <w:rFonts w:eastAsiaTheme="minorHAnsi" w:cstheme="minorBidi"/>
        </w:rPr>
        <w:t>ITEM: PXK SDAM TO V-FILES</w:t>
      </w:r>
    </w:p>
    <w:p w14:paraId="078C81FA" w14:textId="77777777" w:rsidR="00A3444B" w:rsidRPr="00841F54" w:rsidRDefault="00A3444B" w:rsidP="00E22A9D">
      <w:pPr>
        <w:rPr>
          <w:rFonts w:eastAsiaTheme="minorHAnsi" w:cstheme="minorBidi"/>
        </w:rPr>
      </w:pPr>
      <w:r w:rsidRPr="00841F54">
        <w:rPr>
          <w:rFonts w:eastAsiaTheme="minorHAnsi" w:cstheme="minorBidi"/>
        </w:rPr>
        <w:t xml:space="preserve">  ENTRY ACTION: D ANC^SDVSIT2           TIMESTAMP: 56796,37371</w:t>
      </w:r>
    </w:p>
    <w:p w14:paraId="078C81FB" w14:textId="77777777" w:rsidR="00A3444B" w:rsidRPr="00841F54" w:rsidRDefault="00A3444B" w:rsidP="00E22A9D">
      <w:pPr>
        <w:rPr>
          <w:rFonts w:eastAsiaTheme="minorHAnsi" w:cstheme="minorBidi"/>
        </w:rPr>
      </w:pPr>
      <w:r w:rsidRPr="00841F54">
        <w:rPr>
          <w:rFonts w:eastAsiaTheme="minorHAnsi" w:cstheme="minorBidi"/>
        </w:rPr>
        <w:t>NAME: PXCA DATA EVENT</w:t>
      </w:r>
    </w:p>
    <w:p w14:paraId="078C81FC" w14:textId="77777777" w:rsidR="00A3444B" w:rsidRPr="00841F54" w:rsidRDefault="00A3444B" w:rsidP="00E22A9D">
      <w:pPr>
        <w:rPr>
          <w:rFonts w:eastAsiaTheme="minorHAnsi" w:cstheme="minorBidi"/>
        </w:rPr>
      </w:pPr>
      <w:r w:rsidRPr="00841F54">
        <w:rPr>
          <w:rFonts w:eastAsiaTheme="minorHAnsi" w:cstheme="minorBidi"/>
        </w:rPr>
        <w:t xml:space="preserve">  ITEM TEXT: PCE Device Interface Module's Data Event</w:t>
      </w:r>
    </w:p>
    <w:p w14:paraId="078C81FD"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EATON,DENIS</w:t>
      </w:r>
    </w:p>
    <w:p w14:paraId="078C81FE" w14:textId="77777777" w:rsidR="00A3444B" w:rsidRPr="00841F54" w:rsidRDefault="00A3444B" w:rsidP="00E22A9D">
      <w:pPr>
        <w:rPr>
          <w:rFonts w:eastAsiaTheme="minorHAnsi" w:cstheme="minorBidi"/>
        </w:rPr>
      </w:pPr>
      <w:r w:rsidRPr="00841F54">
        <w:rPr>
          <w:rFonts w:eastAsiaTheme="minorHAnsi" w:cstheme="minorBidi"/>
        </w:rPr>
        <w:t xml:space="preserve"> DESCRIPTION:   This is the event point invoked by PCE Device Interface Module when it has not found any errors in the data passed to it.  This makes the data available to other users of the data including users of any Local data that may be included.</w:t>
      </w:r>
    </w:p>
    <w:p w14:paraId="078C81FF" w14:textId="77777777" w:rsidR="00A3444B" w:rsidRPr="00841F54" w:rsidRDefault="00A3444B" w:rsidP="00E22A9D">
      <w:pPr>
        <w:rPr>
          <w:rFonts w:eastAsiaTheme="minorHAnsi" w:cstheme="minorBidi"/>
        </w:rPr>
      </w:pPr>
      <w:r w:rsidRPr="00841F54">
        <w:rPr>
          <w:rFonts w:eastAsiaTheme="minorHAnsi" w:cstheme="minorBidi"/>
        </w:rPr>
        <w:t>ITEM: IBDF PCE EVENT</w:t>
      </w:r>
    </w:p>
    <w:p w14:paraId="078C8200" w14:textId="77777777" w:rsidR="00A3444B" w:rsidRPr="00841F54" w:rsidRDefault="00A3444B" w:rsidP="00E22A9D">
      <w:pPr>
        <w:rPr>
          <w:rFonts w:eastAsiaTheme="minorHAnsi" w:cstheme="minorBidi"/>
        </w:rPr>
      </w:pPr>
      <w:r w:rsidRPr="00841F54">
        <w:rPr>
          <w:rFonts w:eastAsiaTheme="minorHAnsi" w:cstheme="minorBidi"/>
        </w:rPr>
        <w:t xml:space="preserve">  TIMESTAMP: 56796,37383</w:t>
      </w:r>
    </w:p>
    <w:p w14:paraId="078C8201" w14:textId="77777777" w:rsidR="00A3444B" w:rsidRPr="00841F54" w:rsidRDefault="00A3444B" w:rsidP="00E22A9D">
      <w:pPr>
        <w:rPr>
          <w:rFonts w:eastAsiaTheme="minorHAnsi" w:cstheme="minorBidi"/>
        </w:rPr>
      </w:pPr>
      <w:r w:rsidRPr="00841F54">
        <w:rPr>
          <w:rFonts w:eastAsiaTheme="minorHAnsi" w:cstheme="minorBidi"/>
        </w:rPr>
        <w:t>NAME: DGPM MOVEMENT EVENTS              ITEM TEXT: MOVEMENT EVENTS v 5.0</w:t>
      </w:r>
    </w:p>
    <w:p w14:paraId="078C8202"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SCHLEHUBER,PAMELA</w:t>
      </w:r>
    </w:p>
    <w:p w14:paraId="078C8203" w14:textId="77777777" w:rsidR="00A3444B" w:rsidRPr="00841F54" w:rsidRDefault="00A3444B" w:rsidP="00E22A9D">
      <w:pPr>
        <w:rPr>
          <w:rFonts w:eastAsiaTheme="minorHAnsi" w:cstheme="minorBidi"/>
        </w:rPr>
      </w:pPr>
      <w:r w:rsidRPr="00841F54">
        <w:rPr>
          <w:rFonts w:eastAsiaTheme="minorHAnsi" w:cstheme="minorBidi"/>
        </w:rPr>
        <w:t xml:space="preserve">  PACKAGE: REGISTRATION</w:t>
      </w:r>
    </w:p>
    <w:p w14:paraId="078C8204" w14:textId="77777777" w:rsidR="00A3444B" w:rsidRPr="00841F54" w:rsidRDefault="00A3444B" w:rsidP="00E22A9D">
      <w:pPr>
        <w:rPr>
          <w:rFonts w:eastAsiaTheme="minorHAnsi" w:cstheme="minorBidi"/>
        </w:rPr>
      </w:pPr>
      <w:r w:rsidRPr="00841F54">
        <w:rPr>
          <w:rFonts w:eastAsiaTheme="minorHAnsi" w:cstheme="minorBidi"/>
        </w:rPr>
        <w:t xml:space="preserve"> DESCRIPTION:</w:t>
      </w:r>
    </w:p>
    <w:p w14:paraId="078C8205" w14:textId="77777777" w:rsidR="00A3444B" w:rsidRPr="00841F54" w:rsidRDefault="00A3444B" w:rsidP="00E22A9D">
      <w:pPr>
        <w:rPr>
          <w:rFonts w:eastAsiaTheme="minorHAnsi" w:cstheme="minorBidi"/>
        </w:rPr>
      </w:pPr>
      <w:r w:rsidRPr="00841F54">
        <w:rPr>
          <w:rFonts w:eastAsiaTheme="minorHAnsi" w:cstheme="minorBidi"/>
        </w:rPr>
        <w:t xml:space="preserve">  At the completion of a patient movement the following events</w:t>
      </w:r>
    </w:p>
    <w:p w14:paraId="078C8206" w14:textId="77777777" w:rsidR="00A3444B" w:rsidRPr="00841F54" w:rsidRDefault="00A3444B" w:rsidP="00E22A9D">
      <w:pPr>
        <w:rPr>
          <w:rFonts w:eastAsiaTheme="minorHAnsi" w:cstheme="minorBidi"/>
        </w:rPr>
      </w:pPr>
      <w:r w:rsidRPr="00841F54">
        <w:rPr>
          <w:rFonts w:eastAsiaTheme="minorHAnsi" w:cstheme="minorBidi"/>
        </w:rPr>
        <w:t xml:space="preserve">  take place through this option:</w:t>
      </w:r>
    </w:p>
    <w:p w14:paraId="078C8207" w14:textId="77777777" w:rsidR="00A3444B" w:rsidRPr="00841F54" w:rsidRDefault="00A3444B" w:rsidP="00E22A9D">
      <w:pPr>
        <w:rPr>
          <w:rFonts w:eastAsiaTheme="minorHAnsi" w:cstheme="minorBidi"/>
        </w:rPr>
      </w:pPr>
      <w:r w:rsidRPr="00841F54">
        <w:rPr>
          <w:rFonts w:eastAsiaTheme="minorHAnsi" w:cstheme="minorBidi"/>
        </w:rPr>
        <w:t xml:space="preserve">  1. The PTF record is updated when a patient is admitted,</w:t>
      </w:r>
    </w:p>
    <w:p w14:paraId="078C8208" w14:textId="77777777" w:rsidR="00A3444B" w:rsidRPr="00841F54" w:rsidRDefault="00A3444B" w:rsidP="00E22A9D">
      <w:pPr>
        <w:rPr>
          <w:rFonts w:eastAsiaTheme="minorHAnsi" w:cstheme="minorBidi"/>
        </w:rPr>
      </w:pPr>
      <w:r w:rsidRPr="00841F54">
        <w:rPr>
          <w:rFonts w:eastAsiaTheme="minorHAnsi" w:cstheme="minorBidi"/>
        </w:rPr>
        <w:t xml:space="preserve">     discharged or transferred.</w:t>
      </w:r>
    </w:p>
    <w:p w14:paraId="078C820A" w14:textId="77777777" w:rsidR="00A3444B" w:rsidRPr="00841F54" w:rsidRDefault="00A3444B" w:rsidP="00E22A9D">
      <w:pPr>
        <w:rPr>
          <w:rFonts w:eastAsiaTheme="minorHAnsi" w:cstheme="minorBidi"/>
        </w:rPr>
      </w:pPr>
      <w:r w:rsidRPr="00841F54">
        <w:rPr>
          <w:rFonts w:eastAsiaTheme="minorHAnsi" w:cstheme="minorBidi"/>
        </w:rPr>
        <w:t xml:space="preserve">  2. The appointment status for a patient is updated to 'inpatient'</w:t>
      </w:r>
    </w:p>
    <w:p w14:paraId="078C820B" w14:textId="77777777" w:rsidR="00A3444B" w:rsidRPr="00841F54" w:rsidRDefault="00A3444B" w:rsidP="00E22A9D">
      <w:pPr>
        <w:rPr>
          <w:rFonts w:eastAsiaTheme="minorHAnsi" w:cstheme="minorBidi"/>
        </w:rPr>
      </w:pPr>
      <w:r w:rsidRPr="00841F54">
        <w:rPr>
          <w:rFonts w:eastAsiaTheme="minorHAnsi" w:cstheme="minorBidi"/>
        </w:rPr>
        <w:t xml:space="preserve">     for admissions and 'outpatient' for discharges.  Admissions</w:t>
      </w:r>
    </w:p>
    <w:p w14:paraId="078C820C" w14:textId="77777777" w:rsidR="00A3444B" w:rsidRPr="00841F54" w:rsidRDefault="00A3444B" w:rsidP="00E22A9D">
      <w:pPr>
        <w:rPr>
          <w:rFonts w:eastAsiaTheme="minorHAnsi" w:cstheme="minorBidi"/>
        </w:rPr>
      </w:pPr>
      <w:r w:rsidRPr="00841F54">
        <w:rPr>
          <w:rFonts w:eastAsiaTheme="minorHAnsi" w:cstheme="minorBidi"/>
        </w:rPr>
        <w:t xml:space="preserve">     to the domiciliary have an 'outpatient' appointment status.</w:t>
      </w:r>
    </w:p>
    <w:p w14:paraId="078C820E" w14:textId="77777777" w:rsidR="00A3444B" w:rsidRPr="00841F54" w:rsidRDefault="00A3444B" w:rsidP="00E22A9D">
      <w:pPr>
        <w:rPr>
          <w:rFonts w:eastAsiaTheme="minorHAnsi" w:cstheme="minorBidi"/>
        </w:rPr>
      </w:pPr>
      <w:r w:rsidRPr="00841F54">
        <w:rPr>
          <w:rFonts w:eastAsiaTheme="minorHAnsi" w:cstheme="minorBidi"/>
        </w:rPr>
        <w:t xml:space="preserve">  3. When a patient is admitted, dietetics creates a dietetic</w:t>
      </w:r>
    </w:p>
    <w:p w14:paraId="078C820F"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patient file entry and creates an admission diet order.</w:t>
      </w:r>
    </w:p>
    <w:p w14:paraId="078C8210" w14:textId="77777777" w:rsidR="00A3444B" w:rsidRPr="00841F54" w:rsidRDefault="00A3444B" w:rsidP="00E22A9D">
      <w:pPr>
        <w:rPr>
          <w:rFonts w:eastAsiaTheme="minorHAnsi" w:cstheme="minorBidi"/>
        </w:rPr>
      </w:pPr>
      <w:r w:rsidRPr="00841F54">
        <w:rPr>
          <w:rFonts w:eastAsiaTheme="minorHAnsi" w:cstheme="minorBidi"/>
        </w:rPr>
        <w:t xml:space="preserve">     When a patient is discharged, all active diet</w:t>
      </w:r>
    </w:p>
    <w:p w14:paraId="078C8211" w14:textId="77777777" w:rsidR="00A3444B" w:rsidRPr="00841F54" w:rsidRDefault="00A3444B" w:rsidP="00E22A9D">
      <w:pPr>
        <w:rPr>
          <w:rFonts w:eastAsiaTheme="minorHAnsi" w:cstheme="minorBidi"/>
        </w:rPr>
      </w:pPr>
      <w:r w:rsidRPr="00841F54">
        <w:rPr>
          <w:rFonts w:eastAsiaTheme="minorHAnsi" w:cstheme="minorBidi"/>
        </w:rPr>
        <w:t xml:space="preserve">     orders are discontinued.  If a patient is absent or on</w:t>
      </w:r>
    </w:p>
    <w:p w14:paraId="2DE78E42" w14:textId="77777777" w:rsidR="008C1AB0" w:rsidRPr="00841F54" w:rsidRDefault="00A3444B" w:rsidP="00E22A9D">
      <w:pPr>
        <w:rPr>
          <w:rFonts w:eastAsiaTheme="minorHAnsi" w:cstheme="minorBidi"/>
        </w:rPr>
      </w:pPr>
      <w:r w:rsidRPr="00841F54">
        <w:rPr>
          <w:rFonts w:eastAsiaTheme="minorHAnsi" w:cstheme="minorBidi"/>
        </w:rPr>
        <w:t xml:space="preserve">     pass, the diet orders are suspended.</w:t>
      </w:r>
    </w:p>
    <w:p w14:paraId="078C8217" w14:textId="6DB8C9A9" w:rsidR="00A3444B" w:rsidRPr="00841F54" w:rsidRDefault="00A3444B" w:rsidP="00E22A9D">
      <w:pPr>
        <w:rPr>
          <w:rFonts w:eastAsiaTheme="minorHAnsi" w:cstheme="minorBidi"/>
        </w:rPr>
      </w:pPr>
      <w:r w:rsidRPr="00841F54">
        <w:rPr>
          <w:rFonts w:eastAsiaTheme="minorHAnsi" w:cstheme="minorBidi"/>
        </w:rPr>
        <w:t xml:space="preserve"> 4. Inpatient Pharmacy cancels all active orders when a</w:t>
      </w:r>
      <w:r w:rsidR="00910EFC" w:rsidRPr="00841F54">
        <w:rPr>
          <w:rFonts w:eastAsiaTheme="minorHAnsi" w:cstheme="minorBidi"/>
        </w:rPr>
        <w:t xml:space="preserve"> </w:t>
      </w:r>
      <w:r w:rsidRPr="00841F54">
        <w:rPr>
          <w:rFonts w:eastAsiaTheme="minorHAnsi" w:cstheme="minorBidi"/>
        </w:rPr>
        <w:t>patient is admitted, discharged or on unauthorized absence.</w:t>
      </w:r>
      <w:r w:rsidR="008C1AB0" w:rsidRPr="00841F54">
        <w:rPr>
          <w:rFonts w:eastAsiaTheme="minorHAnsi" w:cstheme="minorBidi"/>
        </w:rPr>
        <w:t xml:space="preserve"> </w:t>
      </w:r>
      <w:r w:rsidRPr="00841F54">
        <w:rPr>
          <w:rFonts w:eastAsiaTheme="minorHAnsi" w:cstheme="minorBidi"/>
        </w:rPr>
        <w:t>A patient cannot be given Unit Dose meds unless s/he is</w:t>
      </w:r>
      <w:r w:rsidR="00910EFC" w:rsidRPr="00841F54">
        <w:rPr>
          <w:rFonts w:eastAsiaTheme="minorHAnsi" w:cstheme="minorBidi"/>
        </w:rPr>
        <w:t xml:space="preserve"> </w:t>
      </w:r>
      <w:r w:rsidRPr="00841F54">
        <w:rPr>
          <w:rFonts w:eastAsiaTheme="minorHAnsi" w:cstheme="minorBidi"/>
        </w:rPr>
        <w:t>admitted to a ward. The patient can receive IV meds; however.</w:t>
      </w:r>
      <w:r w:rsidR="008C1AB0" w:rsidRPr="00841F54">
        <w:rPr>
          <w:rFonts w:eastAsiaTheme="minorHAnsi" w:cstheme="minorBidi"/>
        </w:rPr>
        <w:t xml:space="preserve"> </w:t>
      </w:r>
      <w:r w:rsidRPr="00841F54">
        <w:rPr>
          <w:rFonts w:eastAsiaTheme="minorHAnsi" w:cstheme="minorBidi"/>
        </w:rPr>
        <w:t>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w:t>
      </w:r>
      <w:r w:rsidR="008C1AB0" w:rsidRPr="00841F54">
        <w:rPr>
          <w:rFonts w:eastAsiaTheme="minorHAnsi" w:cstheme="minorBidi"/>
        </w:rPr>
        <w:t xml:space="preserve"> </w:t>
      </w:r>
      <w:r w:rsidRPr="00841F54">
        <w:rPr>
          <w:rFonts w:eastAsiaTheme="minorHAnsi" w:cstheme="minorBidi"/>
        </w:rPr>
        <w:t>When a patient returns from authorized absence any orders placed on hold will no longer be on hold.</w:t>
      </w:r>
    </w:p>
    <w:p w14:paraId="078C8219" w14:textId="26C38072" w:rsidR="00A3444B" w:rsidRPr="00841F54" w:rsidRDefault="00A3444B" w:rsidP="00E22A9D">
      <w:pPr>
        <w:rPr>
          <w:rFonts w:eastAsiaTheme="minorHAnsi" w:cstheme="minorBidi"/>
        </w:rPr>
      </w:pPr>
      <w:r w:rsidRPr="00841F54">
        <w:rPr>
          <w:rFonts w:eastAsiaTheme="minorHAnsi" w:cstheme="minorBidi"/>
        </w:rPr>
        <w:t>5. With ORDER ENTRY/RESULTS REPORTING v2.2,</w:t>
      </w:r>
    </w:p>
    <w:p w14:paraId="078C821A" w14:textId="77777777" w:rsidR="00A3444B" w:rsidRPr="00841F54" w:rsidRDefault="00A3444B" w:rsidP="00E22A9D">
      <w:pPr>
        <w:rPr>
          <w:rFonts w:eastAsiaTheme="minorHAnsi" w:cstheme="minorBidi"/>
        </w:rPr>
      </w:pPr>
      <w:r w:rsidRPr="00841F54">
        <w:rPr>
          <w:rFonts w:eastAsiaTheme="minorHAnsi" w:cstheme="minorBidi"/>
        </w:rPr>
        <w:t xml:space="preserve">     MAS OE/RR NOTIFICATIONS may be displayed to</w:t>
      </w:r>
    </w:p>
    <w:p w14:paraId="078C821B" w14:textId="77777777" w:rsidR="00A3444B" w:rsidRPr="00841F54" w:rsidRDefault="00A3444B" w:rsidP="00E22A9D">
      <w:pPr>
        <w:rPr>
          <w:rFonts w:eastAsiaTheme="minorHAnsi" w:cstheme="minorBidi"/>
        </w:rPr>
      </w:pPr>
      <w:r w:rsidRPr="00841F54">
        <w:rPr>
          <w:rFonts w:eastAsiaTheme="minorHAnsi" w:cstheme="minorBidi"/>
        </w:rPr>
        <w:t xml:space="preserve">     USERS defined in an OE/RR LIST for the patient. These notifications </w:t>
      </w:r>
    </w:p>
    <w:p w14:paraId="078C821C" w14:textId="77777777" w:rsidR="00A3444B" w:rsidRPr="00841F54" w:rsidRDefault="00A3444B" w:rsidP="00E22A9D">
      <w:pPr>
        <w:rPr>
          <w:rFonts w:eastAsiaTheme="minorHAnsi" w:cstheme="minorBidi"/>
        </w:rPr>
      </w:pPr>
      <w:r w:rsidRPr="00841F54">
        <w:rPr>
          <w:rFonts w:eastAsiaTheme="minorHAnsi" w:cstheme="minorBidi"/>
        </w:rPr>
        <w:t xml:space="preserve">     are displayed for admissions and death discharges.</w:t>
      </w:r>
    </w:p>
    <w:p w14:paraId="078C821D" w14:textId="77777777" w:rsidR="00A3444B" w:rsidRPr="00841F54" w:rsidRDefault="00A3444B" w:rsidP="00E22A9D">
      <w:pPr>
        <w:rPr>
          <w:rFonts w:eastAsiaTheme="minorHAnsi" w:cstheme="minorBidi"/>
        </w:rPr>
      </w:pPr>
      <w:r w:rsidRPr="00841F54">
        <w:rPr>
          <w:rFonts w:eastAsiaTheme="minorHAnsi" w:cstheme="minorBidi"/>
        </w:rPr>
        <w:t xml:space="preserve">  FILE LINK: 11754;DIC(19,</w:t>
      </w:r>
    </w:p>
    <w:p w14:paraId="078C821E" w14:textId="77777777" w:rsidR="00A3444B" w:rsidRPr="00841F54" w:rsidRDefault="00A3444B" w:rsidP="00E22A9D">
      <w:pPr>
        <w:rPr>
          <w:rFonts w:eastAsiaTheme="minorHAnsi" w:cstheme="minorBidi"/>
        </w:rPr>
      </w:pPr>
      <w:r w:rsidRPr="00841F54">
        <w:rPr>
          <w:rFonts w:eastAsiaTheme="minorHAnsi" w:cstheme="minorBidi"/>
        </w:rPr>
        <w:t>ITEM: ORU AUTOLIST</w:t>
      </w:r>
    </w:p>
    <w:p w14:paraId="078C821F" w14:textId="77777777" w:rsidR="00A3444B" w:rsidRPr="00841F54" w:rsidRDefault="00A3444B" w:rsidP="00E22A9D">
      <w:pPr>
        <w:rPr>
          <w:rFonts w:eastAsiaTheme="minorHAnsi" w:cstheme="minorBidi"/>
        </w:rPr>
      </w:pPr>
      <w:r w:rsidRPr="00841F54">
        <w:rPr>
          <w:rFonts w:eastAsiaTheme="minorHAnsi" w:cstheme="minorBidi"/>
        </w:rPr>
        <w:t>ITEM: ORU PATIENT MOVMT</w:t>
      </w:r>
    </w:p>
    <w:p w14:paraId="078C8220" w14:textId="77777777" w:rsidR="00A3444B" w:rsidRPr="00841F54" w:rsidRDefault="00A3444B" w:rsidP="00E22A9D">
      <w:pPr>
        <w:rPr>
          <w:rFonts w:eastAsiaTheme="minorHAnsi" w:cstheme="minorBidi"/>
        </w:rPr>
      </w:pPr>
      <w:r w:rsidRPr="00841F54">
        <w:rPr>
          <w:rFonts w:eastAsiaTheme="minorHAnsi" w:cstheme="minorBidi"/>
        </w:rPr>
        <w:t>ITEM: FHWMAS</w:t>
      </w:r>
    </w:p>
    <w:p w14:paraId="078C8221" w14:textId="77777777" w:rsidR="00A3444B" w:rsidRPr="00841F54" w:rsidRDefault="00A3444B" w:rsidP="00E22A9D">
      <w:pPr>
        <w:rPr>
          <w:rFonts w:eastAsiaTheme="minorHAnsi" w:cstheme="minorBidi"/>
        </w:rPr>
      </w:pPr>
      <w:r w:rsidRPr="00841F54">
        <w:rPr>
          <w:rFonts w:eastAsiaTheme="minorHAnsi" w:cstheme="minorBidi"/>
        </w:rPr>
        <w:t>ITEM: GMRVOR DGPM</w:t>
      </w:r>
    </w:p>
    <w:p w14:paraId="078C8222" w14:textId="77777777" w:rsidR="00A3444B" w:rsidRPr="00841F54" w:rsidRDefault="00A3444B" w:rsidP="00E22A9D">
      <w:pPr>
        <w:rPr>
          <w:rFonts w:eastAsiaTheme="minorHAnsi" w:cstheme="minorBidi"/>
        </w:rPr>
      </w:pPr>
      <w:r w:rsidRPr="00841F54">
        <w:rPr>
          <w:rFonts w:eastAsiaTheme="minorHAnsi" w:cstheme="minorBidi"/>
        </w:rPr>
        <w:t>ITEM: PSJ OR PAT ADT</w:t>
      </w:r>
    </w:p>
    <w:p w14:paraId="078C8223" w14:textId="77777777" w:rsidR="00A3444B" w:rsidRPr="00841F54" w:rsidRDefault="00A3444B" w:rsidP="00E22A9D">
      <w:pPr>
        <w:rPr>
          <w:rFonts w:eastAsiaTheme="minorHAnsi" w:cstheme="minorBidi"/>
        </w:rPr>
      </w:pPr>
      <w:r w:rsidRPr="00841F54">
        <w:rPr>
          <w:rFonts w:eastAsiaTheme="minorHAnsi" w:cstheme="minorBidi"/>
        </w:rPr>
        <w:t>ITEM: IB CATEGORY C BILLING             SEQUENCE: 10</w:t>
      </w:r>
    </w:p>
    <w:p w14:paraId="078C8224" w14:textId="77777777" w:rsidR="00A3444B" w:rsidRPr="00841F54" w:rsidRDefault="00A3444B" w:rsidP="00E22A9D">
      <w:pPr>
        <w:rPr>
          <w:rFonts w:eastAsiaTheme="minorHAnsi" w:cstheme="minorBidi"/>
        </w:rPr>
      </w:pPr>
      <w:r w:rsidRPr="00841F54">
        <w:rPr>
          <w:rFonts w:eastAsiaTheme="minorHAnsi" w:cstheme="minorBidi"/>
        </w:rPr>
        <w:t>ITEM: DG MEANS TEST DOM                 SEQUENCE: 8</w:t>
      </w:r>
    </w:p>
    <w:p w14:paraId="078C8225" w14:textId="77777777" w:rsidR="00A3444B" w:rsidRPr="00841F54" w:rsidRDefault="00A3444B" w:rsidP="00E22A9D">
      <w:pPr>
        <w:rPr>
          <w:rFonts w:eastAsiaTheme="minorHAnsi" w:cstheme="minorBidi"/>
        </w:rPr>
      </w:pPr>
      <w:r w:rsidRPr="00841F54">
        <w:rPr>
          <w:rFonts w:eastAsiaTheme="minorHAnsi" w:cstheme="minorBidi"/>
        </w:rPr>
        <w:t>ITEM: DGJ INCOMPLETE EVENT              SEQUENCE: 6</w:t>
      </w:r>
    </w:p>
    <w:p w14:paraId="078C8226" w14:textId="77777777" w:rsidR="00A3444B" w:rsidRPr="00841F54" w:rsidRDefault="00A3444B" w:rsidP="00E22A9D">
      <w:pPr>
        <w:rPr>
          <w:rFonts w:eastAsiaTheme="minorHAnsi" w:cstheme="minorBidi"/>
        </w:rPr>
      </w:pPr>
      <w:r w:rsidRPr="00841F54">
        <w:rPr>
          <w:rFonts w:eastAsiaTheme="minorHAnsi" w:cstheme="minorBidi"/>
        </w:rPr>
        <w:t>ITEM: DGOERR NOTE                       SEQUENCE: 7</w:t>
      </w:r>
    </w:p>
    <w:p w14:paraId="078C8227" w14:textId="77777777" w:rsidR="00A3444B" w:rsidRPr="00841F54" w:rsidRDefault="00A3444B" w:rsidP="00E22A9D">
      <w:pPr>
        <w:rPr>
          <w:rFonts w:eastAsiaTheme="minorHAnsi" w:cstheme="minorBidi"/>
        </w:rPr>
      </w:pPr>
      <w:r w:rsidRPr="00841F54">
        <w:rPr>
          <w:rFonts w:eastAsiaTheme="minorHAnsi" w:cstheme="minorBidi"/>
        </w:rPr>
        <w:t>ITEM: DGPM TREATING SPECIALTY EVENT     SEQUENCE: 1</w:t>
      </w:r>
    </w:p>
    <w:p w14:paraId="078C8228" w14:textId="77777777" w:rsidR="00A3444B" w:rsidRPr="00841F54" w:rsidRDefault="00A3444B" w:rsidP="00E22A9D">
      <w:pPr>
        <w:rPr>
          <w:rFonts w:eastAsiaTheme="minorHAnsi" w:cstheme="minorBidi"/>
        </w:rPr>
      </w:pPr>
      <w:r w:rsidRPr="00841F54">
        <w:rPr>
          <w:rFonts w:eastAsiaTheme="minorHAnsi" w:cstheme="minorBidi"/>
        </w:rPr>
        <w:t>ITEM: VAFED EDR INPATIENT CAPTURE</w:t>
      </w:r>
    </w:p>
    <w:p w14:paraId="078C8229" w14:textId="77777777" w:rsidR="00A3444B" w:rsidRPr="00841F54" w:rsidRDefault="00A3444B" w:rsidP="00E22A9D">
      <w:pPr>
        <w:rPr>
          <w:rFonts w:eastAsiaTheme="minorHAnsi" w:cstheme="minorBidi"/>
        </w:rPr>
      </w:pPr>
      <w:r w:rsidRPr="00841F54">
        <w:rPr>
          <w:rFonts w:eastAsiaTheme="minorHAnsi" w:cstheme="minorBidi"/>
        </w:rPr>
        <w:t>ITEM: SD APPT STATUS                    SEQUENCE: 2</w:t>
      </w:r>
    </w:p>
    <w:p w14:paraId="078C822A" w14:textId="77777777" w:rsidR="00A3444B" w:rsidRPr="00841F54" w:rsidRDefault="00A3444B" w:rsidP="00E22A9D">
      <w:pPr>
        <w:rPr>
          <w:rFonts w:eastAsiaTheme="minorHAnsi" w:cstheme="minorBidi"/>
        </w:rPr>
      </w:pPr>
      <w:r w:rsidRPr="00841F54">
        <w:rPr>
          <w:rFonts w:eastAsiaTheme="minorHAnsi" w:cstheme="minorBidi"/>
        </w:rPr>
        <w:t>ITEM: GMRADGPM MARK CHART</w:t>
      </w:r>
    </w:p>
    <w:p w14:paraId="078C822B" w14:textId="77777777" w:rsidR="00A3444B" w:rsidRPr="00841F54" w:rsidRDefault="00A3444B" w:rsidP="00E22A9D">
      <w:pPr>
        <w:rPr>
          <w:rFonts w:eastAsiaTheme="minorHAnsi" w:cstheme="minorBidi"/>
        </w:rPr>
      </w:pPr>
      <w:r w:rsidRPr="00841F54">
        <w:rPr>
          <w:rFonts w:eastAsiaTheme="minorHAnsi" w:cstheme="minorBidi"/>
        </w:rPr>
        <w:t>ITEM: YS PATIENT MOVEMENT</w:t>
      </w:r>
    </w:p>
    <w:p w14:paraId="078C822C" w14:textId="77777777" w:rsidR="00A3444B" w:rsidRPr="00841F54" w:rsidRDefault="00A3444B" w:rsidP="00E22A9D">
      <w:pPr>
        <w:rPr>
          <w:rFonts w:eastAsiaTheme="minorHAnsi" w:cstheme="minorBidi"/>
        </w:rPr>
      </w:pPr>
      <w:r w:rsidRPr="00841F54">
        <w:rPr>
          <w:rFonts w:eastAsiaTheme="minorHAnsi" w:cstheme="minorBidi"/>
        </w:rPr>
        <w:t>ITEM: DVB ADMISSION HINQ</w:t>
      </w:r>
    </w:p>
    <w:p w14:paraId="078C822D" w14:textId="77777777" w:rsidR="00A3444B" w:rsidRPr="00841F54" w:rsidRDefault="00A3444B" w:rsidP="00E22A9D">
      <w:pPr>
        <w:rPr>
          <w:rFonts w:eastAsiaTheme="minorHAnsi" w:cstheme="minorBidi"/>
        </w:rPr>
      </w:pPr>
      <w:r w:rsidRPr="00841F54">
        <w:rPr>
          <w:rFonts w:eastAsiaTheme="minorHAnsi" w:cstheme="minorBidi"/>
        </w:rPr>
        <w:t>ITEM: VSIT PATIENT STATUS</w:t>
      </w:r>
    </w:p>
    <w:p w14:paraId="078C822E" w14:textId="77777777" w:rsidR="00A3444B" w:rsidRPr="00841F54" w:rsidRDefault="00A3444B" w:rsidP="00E22A9D">
      <w:pPr>
        <w:rPr>
          <w:rFonts w:eastAsiaTheme="minorHAnsi" w:cstheme="minorBidi"/>
        </w:rPr>
      </w:pPr>
      <w:r w:rsidRPr="00841F54">
        <w:rPr>
          <w:rFonts w:eastAsiaTheme="minorHAnsi" w:cstheme="minorBidi"/>
        </w:rPr>
        <w:t xml:space="preserve">  TIMESTAMP: 56803,40994 </w:t>
      </w:r>
    </w:p>
    <w:p w14:paraId="078C822F" w14:textId="77777777" w:rsidR="00A3444B" w:rsidRPr="00841F54" w:rsidRDefault="00A3444B" w:rsidP="00E22A9D">
      <w:pPr>
        <w:rPr>
          <w:rFonts w:eastAsiaTheme="minorHAnsi" w:cstheme="minorBidi"/>
        </w:rPr>
      </w:pPr>
      <w:r w:rsidRPr="00841F54">
        <w:rPr>
          <w:rFonts w:eastAsiaTheme="minorHAnsi" w:cstheme="minorBidi"/>
        </w:rPr>
        <w:t>Select PROTOCOL NAME: [ENTER]</w:t>
      </w:r>
    </w:p>
    <w:bookmarkEnd w:id="49"/>
    <w:bookmarkEnd w:id="50"/>
    <w:bookmarkEnd w:id="51"/>
    <w:p w14:paraId="078C8230" w14:textId="36E93DC3" w:rsidR="00A3444B" w:rsidRPr="00841F54" w:rsidRDefault="00A3444B" w:rsidP="00E22A9D">
      <w:pPr>
        <w:numPr>
          <w:ilvl w:val="0"/>
          <w:numId w:val="11"/>
        </w:numPr>
        <w:rPr>
          <w:rFonts w:eastAsiaTheme="minorHAnsi" w:cstheme="minorBidi"/>
        </w:rPr>
      </w:pPr>
      <w:r w:rsidRPr="00841F54">
        <w:rPr>
          <w:rFonts w:eastAsiaTheme="minorHAnsi" w:cstheme="minorBidi"/>
        </w:rPr>
        <w:lastRenderedPageBreak/>
        <w:t>Use the Visit Tracking Parameters Edit option to ensure that the entries in the VISIT TRACKING PARAMETERS file (#150.9) are correct. (This option is not on a menu</w:t>
      </w:r>
      <w:r w:rsidR="0083110A" w:rsidRPr="00841F54">
        <w:rPr>
          <w:rFonts w:eastAsiaTheme="minorHAnsi" w:cstheme="minorBidi"/>
        </w:rPr>
        <w:t xml:space="preserve"> – </w:t>
      </w:r>
      <w:r w:rsidRPr="00841F54">
        <w:rPr>
          <w:rFonts w:eastAsiaTheme="minorHAnsi" w:cstheme="minorBidi"/>
        </w:rPr>
        <w:t xml:space="preserve">go through MenuMan to access it.) The post-installation routine ^VSITPOST, which is called automatically by the installation process, checks to see if the VISIT TRACKING PARAMETERS file (#150.9) has an entry. If not, it will configure it with default values. </w:t>
      </w:r>
    </w:p>
    <w:p w14:paraId="078C8231" w14:textId="77777777" w:rsidR="00A3444B" w:rsidRPr="00841F54" w:rsidRDefault="00A3444B" w:rsidP="00E22A9D">
      <w:pPr>
        <w:rPr>
          <w:rFonts w:eastAsiaTheme="minorHAnsi" w:cstheme="minorBidi"/>
        </w:rPr>
      </w:pPr>
      <w:r w:rsidRPr="00841F54">
        <w:rPr>
          <w:rFonts w:eastAsiaTheme="minorHAnsi" w:cstheme="minorBidi"/>
        </w:rPr>
        <w:t xml:space="preserve">Answer the SITE PART OF VISIT ID prompt with TEST ACCOUNT if this is in your test or training account. </w:t>
      </w:r>
    </w:p>
    <w:p w14:paraId="078C8232" w14:textId="77777777" w:rsidR="00A3444B" w:rsidRPr="00841F54" w:rsidRDefault="00A3444B" w:rsidP="00E22A9D">
      <w:pPr>
        <w:rPr>
          <w:rFonts w:eastAsiaTheme="minorHAnsi" w:cstheme="minorBidi"/>
        </w:rPr>
      </w:pPr>
      <w:r w:rsidRPr="00841F54">
        <w:rPr>
          <w:rFonts w:eastAsiaTheme="minorHAnsi" w:cstheme="minorBidi"/>
        </w:rPr>
        <w:t>Answer with the three-letter identifier for your facility if you are in production.</w:t>
      </w:r>
    </w:p>
    <w:p w14:paraId="078C8233"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E</w:t>
      </w:r>
      <w:r w:rsidRPr="00841F54">
        <w:rPr>
          <w:rFonts w:eastAsiaTheme="minorHAnsi" w:cstheme="minorBidi"/>
        </w:rPr>
        <w:t>diting Visit Tracking Parameters</w:t>
      </w:r>
    </w:p>
    <w:p w14:paraId="078C8234" w14:textId="77777777" w:rsidR="00A3444B" w:rsidRPr="00841F54" w:rsidRDefault="00A3444B" w:rsidP="00E22A9D">
      <w:pPr>
        <w:rPr>
          <w:rFonts w:eastAsiaTheme="minorHAnsi" w:cstheme="minorBidi"/>
        </w:rPr>
      </w:pPr>
      <w:r w:rsidRPr="00841F54">
        <w:rPr>
          <w:rFonts w:eastAsiaTheme="minorHAnsi" w:cstheme="minorBidi"/>
        </w:rPr>
        <w:t>&gt;D ^XUP</w:t>
      </w:r>
    </w:p>
    <w:p w14:paraId="078C8235" w14:textId="77777777" w:rsidR="00A3444B" w:rsidRPr="00841F54" w:rsidRDefault="00A3444B" w:rsidP="00E22A9D">
      <w:pPr>
        <w:rPr>
          <w:rFonts w:eastAsiaTheme="minorHAnsi" w:cstheme="minorBidi"/>
        </w:rPr>
      </w:pPr>
      <w:r w:rsidRPr="00841F54">
        <w:rPr>
          <w:rFonts w:eastAsiaTheme="minorHAnsi" w:cstheme="minorBidi"/>
        </w:rPr>
        <w:t>Select OPTION NAME: VSIT TRACKING PARM EDIT Visit Tracking Parameters edits.</w:t>
      </w:r>
    </w:p>
    <w:p w14:paraId="078C8236" w14:textId="77777777" w:rsidR="00A3444B" w:rsidRPr="00841F54" w:rsidRDefault="00A3444B" w:rsidP="00E22A9D">
      <w:pPr>
        <w:rPr>
          <w:rFonts w:eastAsiaTheme="minorHAnsi" w:cstheme="minorBidi"/>
        </w:rPr>
      </w:pPr>
      <w:r w:rsidRPr="00841F54">
        <w:rPr>
          <w:rFonts w:eastAsiaTheme="minorHAnsi" w:cstheme="minorBidi"/>
        </w:rPr>
        <w:t>Select VISIT TRACKING PARAMETERS NAME: 1</w:t>
      </w:r>
    </w:p>
    <w:p w14:paraId="078C8237" w14:textId="77777777" w:rsidR="00A3444B" w:rsidRPr="00841F54" w:rsidRDefault="00A3444B" w:rsidP="00E22A9D">
      <w:pPr>
        <w:rPr>
          <w:rFonts w:eastAsiaTheme="minorHAnsi" w:cstheme="minorBidi"/>
        </w:rPr>
      </w:pPr>
      <w:r w:rsidRPr="00841F54">
        <w:rPr>
          <w:rFonts w:eastAsiaTheme="minorHAnsi" w:cstheme="minorBidi"/>
        </w:rPr>
        <w:t>DEFAULT TYPE: VA//[ENTER]</w:t>
      </w:r>
    </w:p>
    <w:p w14:paraId="078C8238" w14:textId="77777777" w:rsidR="00A3444B" w:rsidRPr="00841F54" w:rsidRDefault="00A3444B" w:rsidP="00E22A9D">
      <w:pPr>
        <w:rPr>
          <w:rFonts w:eastAsiaTheme="minorHAnsi" w:cstheme="minorBidi"/>
        </w:rPr>
      </w:pPr>
      <w:r w:rsidRPr="00841F54">
        <w:rPr>
          <w:rFonts w:eastAsiaTheme="minorHAnsi" w:cstheme="minorBidi"/>
        </w:rPr>
        <w:t>DEFAULT INSTITUTION: Enter your institution name here</w:t>
      </w:r>
    </w:p>
    <w:p w14:paraId="078C8239" w14:textId="77777777" w:rsidR="00A3444B" w:rsidRPr="00841F54" w:rsidRDefault="00A3444B" w:rsidP="00E22A9D">
      <w:pPr>
        <w:rPr>
          <w:rFonts w:eastAsiaTheme="minorHAnsi" w:cstheme="minorBidi"/>
        </w:rPr>
      </w:pPr>
      <w:r w:rsidRPr="00841F54">
        <w:rPr>
          <w:rFonts w:eastAsiaTheme="minorHAnsi" w:cstheme="minorBidi"/>
        </w:rPr>
        <w:t>Select PACKAGE:  PCE PATIENT CARE ENCOUNTER          PX</w:t>
      </w:r>
    </w:p>
    <w:p w14:paraId="078C823A"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3B" w14:textId="77777777" w:rsidR="00A3444B" w:rsidRPr="00841F54" w:rsidRDefault="00A3444B" w:rsidP="00E22A9D">
      <w:pPr>
        <w:rPr>
          <w:rFonts w:eastAsiaTheme="minorHAnsi" w:cstheme="minorBidi"/>
        </w:rPr>
      </w:pPr>
      <w:r w:rsidRPr="00841F54">
        <w:rPr>
          <w:rFonts w:eastAsiaTheme="minorHAnsi" w:cstheme="minorBidi"/>
        </w:rPr>
        <w:t xml:space="preserve">  PACKAGE: PCE PATIENT CARE ENCOUNTER//[ENTER]</w:t>
      </w:r>
    </w:p>
    <w:p w14:paraId="078C823C" w14:textId="77777777" w:rsidR="00A3444B" w:rsidRPr="00841F54" w:rsidRDefault="00A3444B" w:rsidP="00E22A9D">
      <w:pPr>
        <w:rPr>
          <w:rFonts w:eastAsiaTheme="minorHAnsi" w:cstheme="minorBidi"/>
        </w:rPr>
      </w:pPr>
      <w:r w:rsidRPr="00841F54">
        <w:rPr>
          <w:rFonts w:eastAsiaTheme="minorHAnsi" w:cstheme="minorBidi"/>
        </w:rPr>
        <w:t xml:space="preserve">  ACTIVE FLAG: ON//[ENTER]</w:t>
      </w:r>
    </w:p>
    <w:p w14:paraId="078C823D" w14:textId="77777777" w:rsidR="00A3444B" w:rsidRPr="00841F54" w:rsidRDefault="00A3444B" w:rsidP="00E22A9D">
      <w:pPr>
        <w:rPr>
          <w:rFonts w:eastAsiaTheme="minorHAnsi" w:cstheme="minorBidi"/>
        </w:rPr>
      </w:pPr>
      <w:r w:rsidRPr="00841F54">
        <w:rPr>
          <w:rFonts w:eastAsiaTheme="minorHAnsi" w:cstheme="minorBidi"/>
        </w:rPr>
        <w:t>Select PACKAGE: SCHEDULING          SD</w:t>
      </w:r>
    </w:p>
    <w:p w14:paraId="078C823E"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3F" w14:textId="77777777" w:rsidR="00A3444B" w:rsidRPr="00841F54" w:rsidRDefault="00A3444B" w:rsidP="00E22A9D">
      <w:pPr>
        <w:rPr>
          <w:rFonts w:eastAsiaTheme="minorHAnsi" w:cstheme="minorBidi"/>
        </w:rPr>
      </w:pPr>
      <w:r w:rsidRPr="00841F54">
        <w:rPr>
          <w:rFonts w:eastAsiaTheme="minorHAnsi" w:cstheme="minorBidi"/>
        </w:rPr>
        <w:t xml:space="preserve">  PACKAGE: SCHEDULING//[ENTER]</w:t>
      </w:r>
    </w:p>
    <w:p w14:paraId="078C8240" w14:textId="77777777" w:rsidR="00A3444B" w:rsidRPr="00841F54" w:rsidRDefault="00A3444B" w:rsidP="00E22A9D">
      <w:pPr>
        <w:rPr>
          <w:rFonts w:eastAsiaTheme="minorHAnsi" w:cstheme="minorBidi"/>
        </w:rPr>
      </w:pPr>
      <w:r w:rsidRPr="00841F54">
        <w:rPr>
          <w:rFonts w:eastAsiaTheme="minorHAnsi" w:cstheme="minorBidi"/>
        </w:rPr>
        <w:t xml:space="preserve">  ACTIVE FLAG: OFF// ON</w:t>
      </w:r>
    </w:p>
    <w:p w14:paraId="078C8241" w14:textId="77777777" w:rsidR="00A3444B" w:rsidRPr="00841F54" w:rsidRDefault="00A3444B" w:rsidP="00E22A9D">
      <w:pPr>
        <w:rPr>
          <w:rFonts w:eastAsiaTheme="minorHAnsi" w:cstheme="minorBidi"/>
        </w:rPr>
      </w:pPr>
      <w:r w:rsidRPr="00841F54">
        <w:rPr>
          <w:rFonts w:eastAsiaTheme="minorHAnsi" w:cstheme="minorBidi"/>
        </w:rPr>
        <w:t>Select PACKAGE: ORDER ENTRY/RESULTS REPORTING         OR</w:t>
      </w:r>
    </w:p>
    <w:p w14:paraId="078C8242"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43" w14:textId="77777777" w:rsidR="00A3444B" w:rsidRPr="00841F54" w:rsidRDefault="00A3444B" w:rsidP="00E22A9D">
      <w:pPr>
        <w:rPr>
          <w:rFonts w:eastAsiaTheme="minorHAnsi" w:cstheme="minorBidi"/>
        </w:rPr>
      </w:pPr>
      <w:r w:rsidRPr="00841F54">
        <w:rPr>
          <w:rFonts w:eastAsiaTheme="minorHAnsi" w:cstheme="minorBidi"/>
        </w:rPr>
        <w:t xml:space="preserve">  PACKAGE: ORDER ENTRY/RESULTS REPORTING//[ENTER]</w:t>
      </w:r>
    </w:p>
    <w:p w14:paraId="078C8244" w14:textId="77777777" w:rsidR="00A3444B" w:rsidRPr="00841F54" w:rsidRDefault="00A3444B" w:rsidP="00E22A9D">
      <w:pPr>
        <w:rPr>
          <w:rFonts w:eastAsiaTheme="minorHAnsi" w:cstheme="minorBidi"/>
        </w:rPr>
      </w:pPr>
      <w:r w:rsidRPr="00841F54">
        <w:rPr>
          <w:rFonts w:eastAsiaTheme="minorHAnsi" w:cstheme="minorBidi"/>
        </w:rPr>
        <w:t xml:space="preserve">  ACTIVE FLAG: ON//[ENTER]</w:t>
      </w:r>
    </w:p>
    <w:p w14:paraId="078C8245" w14:textId="77777777" w:rsidR="00A3444B" w:rsidRPr="00841F54" w:rsidRDefault="00A3444B" w:rsidP="00E22A9D">
      <w:pPr>
        <w:rPr>
          <w:rFonts w:eastAsiaTheme="minorHAnsi" w:cstheme="minorBidi"/>
        </w:rPr>
      </w:pPr>
      <w:r w:rsidRPr="00841F54">
        <w:rPr>
          <w:rFonts w:eastAsiaTheme="minorHAnsi" w:cstheme="minorBidi"/>
        </w:rPr>
        <w:t>Select PACKAGE:[ENTER]</w:t>
      </w:r>
    </w:p>
    <w:p w14:paraId="078C8246" w14:textId="77777777" w:rsidR="00A3444B" w:rsidRPr="00841F54" w:rsidRDefault="00A3444B" w:rsidP="00E22A9D">
      <w:pPr>
        <w:rPr>
          <w:rFonts w:eastAsiaTheme="minorHAnsi" w:cstheme="minorBidi"/>
        </w:rPr>
      </w:pPr>
      <w:r w:rsidRPr="00841F54">
        <w:rPr>
          <w:rFonts w:eastAsiaTheme="minorHAnsi" w:cstheme="minorBidi"/>
        </w:rPr>
        <w:t>SITE PART OF VISIT ID: ??</w:t>
      </w:r>
    </w:p>
    <w:p w14:paraId="078C8247" w14:textId="77777777" w:rsidR="00A3444B" w:rsidRPr="00841F54" w:rsidRDefault="00A3444B" w:rsidP="00E22A9D">
      <w:pPr>
        <w:rPr>
          <w:rFonts w:eastAsiaTheme="minorHAnsi" w:cstheme="minorBidi"/>
        </w:rPr>
      </w:pPr>
      <w:r w:rsidRPr="00841F54">
        <w:rPr>
          <w:rFonts w:eastAsiaTheme="minorHAnsi" w:cstheme="minorBidi"/>
        </w:rPr>
        <w:t xml:space="preserve">     This is a three letter identifier for this computer system that is </w:t>
      </w:r>
    </w:p>
    <w:p w14:paraId="078C8248" w14:textId="77777777" w:rsidR="00A3444B" w:rsidRPr="00841F54" w:rsidRDefault="00A3444B" w:rsidP="00E22A9D">
      <w:pPr>
        <w:rPr>
          <w:rFonts w:eastAsiaTheme="minorHAnsi" w:cstheme="minorBidi"/>
        </w:rPr>
      </w:pPr>
      <w:r w:rsidRPr="00841F54">
        <w:rPr>
          <w:rFonts w:eastAsiaTheme="minorHAnsi" w:cstheme="minorBidi"/>
        </w:rPr>
        <w:t xml:space="preserve">     unique in the VA, or "TEST" of a test account. This is appended after a </w:t>
      </w:r>
    </w:p>
    <w:p w14:paraId="078C8249" w14:textId="77777777" w:rsidR="00A3444B" w:rsidRPr="00841F54" w:rsidRDefault="00A3444B" w:rsidP="00E22A9D">
      <w:pPr>
        <w:rPr>
          <w:rFonts w:eastAsiaTheme="minorHAnsi" w:cstheme="minorBidi"/>
        </w:rPr>
      </w:pPr>
      <w:r w:rsidRPr="00841F54">
        <w:rPr>
          <w:rFonts w:eastAsiaTheme="minorHAnsi" w:cstheme="minorBidi"/>
        </w:rPr>
        <w:t xml:space="preserve">     "-" onto the sequence number to form the unique Visit Id in the VA </w:t>
      </w:r>
    </w:p>
    <w:p w14:paraId="078C824A" w14:textId="77777777" w:rsidR="00A3444B" w:rsidRPr="00841F54" w:rsidRDefault="00A3444B" w:rsidP="00E22A9D">
      <w:pPr>
        <w:rPr>
          <w:rFonts w:eastAsiaTheme="minorHAnsi" w:cstheme="minorBidi"/>
        </w:rPr>
      </w:pPr>
      <w:r w:rsidRPr="00841F54">
        <w:rPr>
          <w:rFonts w:eastAsiaTheme="minorHAnsi" w:cstheme="minorBidi"/>
        </w:rPr>
        <w:t xml:space="preserve">     system.  It is important that this is set to the correct value and not </w:t>
      </w:r>
    </w:p>
    <w:p w14:paraId="078C824B" w14:textId="77777777" w:rsidR="00A3444B" w:rsidRPr="00841F54" w:rsidRDefault="00A3444B" w:rsidP="00E22A9D">
      <w:pPr>
        <w:rPr>
          <w:rFonts w:eastAsiaTheme="minorHAnsi" w:cstheme="minorBidi"/>
        </w:rPr>
      </w:pPr>
      <w:r w:rsidRPr="00841F54">
        <w:rPr>
          <w:rFonts w:eastAsiaTheme="minorHAnsi" w:cstheme="minorBidi"/>
        </w:rPr>
        <w:t xml:space="preserve">     changed.</w:t>
      </w:r>
    </w:p>
    <w:p w14:paraId="078C824C" w14:textId="77777777" w:rsidR="00A3444B" w:rsidRPr="00841F54" w:rsidRDefault="00A3444B" w:rsidP="00E22A9D">
      <w:pPr>
        <w:rPr>
          <w:rFonts w:eastAsiaTheme="minorHAnsi" w:cstheme="minorBidi"/>
        </w:rPr>
      </w:pPr>
      <w:r w:rsidRPr="00841F54">
        <w:rPr>
          <w:rFonts w:eastAsiaTheme="minorHAnsi" w:cstheme="minorBidi"/>
        </w:rPr>
        <w:lastRenderedPageBreak/>
        <w:t>Choose from:</w:t>
      </w:r>
    </w:p>
    <w:p w14:paraId="078C824D" w14:textId="77777777" w:rsidR="00A3444B" w:rsidRPr="00841F54" w:rsidRDefault="00A3444B" w:rsidP="00E22A9D">
      <w:pPr>
        <w:rPr>
          <w:rFonts w:eastAsiaTheme="minorHAnsi" w:cstheme="minorBidi"/>
        </w:rPr>
      </w:pPr>
      <w:r w:rsidRPr="00841F54">
        <w:rPr>
          <w:rFonts w:eastAsiaTheme="minorHAnsi" w:cstheme="minorBidi"/>
        </w:rPr>
        <w:t xml:space="preserve">   ALBANY, NY      ALN</w:t>
      </w:r>
    </w:p>
    <w:p w14:paraId="078C824E" w14:textId="77777777" w:rsidR="00A3444B" w:rsidRPr="00841F54" w:rsidRDefault="00A3444B" w:rsidP="00E22A9D">
      <w:pPr>
        <w:rPr>
          <w:rFonts w:eastAsiaTheme="minorHAnsi" w:cstheme="minorBidi"/>
        </w:rPr>
      </w:pPr>
      <w:r w:rsidRPr="00841F54">
        <w:rPr>
          <w:rFonts w:eastAsiaTheme="minorHAnsi" w:cstheme="minorBidi"/>
        </w:rPr>
        <w:t xml:space="preserve">   ALBUQUERQUE, NM      ALB</w:t>
      </w:r>
    </w:p>
    <w:p w14:paraId="078C824F" w14:textId="77777777" w:rsidR="00A3444B" w:rsidRPr="00841F54" w:rsidRDefault="00A3444B" w:rsidP="00E22A9D">
      <w:pPr>
        <w:rPr>
          <w:rFonts w:eastAsiaTheme="minorHAnsi" w:cstheme="minorBidi"/>
        </w:rPr>
      </w:pPr>
      <w:r w:rsidRPr="00841F54">
        <w:rPr>
          <w:rFonts w:eastAsiaTheme="minorHAnsi" w:cstheme="minorBidi"/>
        </w:rPr>
        <w:t xml:space="preserve">   ALEXANDRIA, LA      ALX</w:t>
      </w:r>
    </w:p>
    <w:p w14:paraId="078C8250" w14:textId="77777777" w:rsidR="00A3444B" w:rsidRPr="00841F54" w:rsidRDefault="00A3444B" w:rsidP="00E22A9D">
      <w:pPr>
        <w:rPr>
          <w:rFonts w:eastAsiaTheme="minorHAnsi" w:cstheme="minorBidi"/>
        </w:rPr>
      </w:pPr>
      <w:r w:rsidRPr="00841F54">
        <w:rPr>
          <w:rFonts w:eastAsiaTheme="minorHAnsi" w:cstheme="minorBidi"/>
        </w:rPr>
        <w:t xml:space="preserve">   ALLEN PARK, MI      ALL     (continuing to display all sites)</w:t>
      </w:r>
    </w:p>
    <w:p w14:paraId="078C8251" w14:textId="77777777" w:rsidR="00A3444B" w:rsidRPr="00841F54" w:rsidRDefault="00A3444B" w:rsidP="00E22A9D">
      <w:pPr>
        <w:rPr>
          <w:rFonts w:eastAsiaTheme="minorHAnsi" w:cstheme="minorBidi"/>
        </w:rPr>
      </w:pPr>
      <w:r w:rsidRPr="00841F54">
        <w:rPr>
          <w:rFonts w:eastAsiaTheme="minorHAnsi" w:cstheme="minorBidi"/>
        </w:rPr>
        <w:t>Select VISIT TRACKING PARAMETERS NAME:[ENTER]</w:t>
      </w:r>
    </w:p>
    <w:p w14:paraId="078C8252"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Create a PXCA PCE ERROR BULLETIN mail group in MAIL GROUP file (#3.8):</w:t>
      </w:r>
    </w:p>
    <w:p w14:paraId="078C8253" w14:textId="77777777" w:rsidR="00A3444B" w:rsidRPr="00841F54" w:rsidRDefault="00A3444B" w:rsidP="00E22A9D">
      <w:pPr>
        <w:rPr>
          <w:rFonts w:eastAsiaTheme="minorHAnsi" w:cstheme="minorBidi"/>
        </w:rPr>
      </w:pPr>
      <w:r w:rsidRPr="00841F54">
        <w:rPr>
          <w:rFonts w:eastAsiaTheme="minorHAnsi" w:cstheme="minorBidi"/>
        </w:rPr>
        <w:t>&gt;D P^DI</w:t>
      </w:r>
    </w:p>
    <w:p w14:paraId="2B5109C1" w14:textId="77777777" w:rsidR="00E22A9D" w:rsidRPr="00841F54" w:rsidRDefault="00E22A9D" w:rsidP="00E22A9D">
      <w:pPr>
        <w:rPr>
          <w:rFonts w:eastAsiaTheme="minorHAnsi" w:cstheme="minorBidi"/>
        </w:rPr>
      </w:pPr>
      <w:r w:rsidRPr="00841F54">
        <w:rPr>
          <w:rFonts w:eastAsiaTheme="minorHAnsi" w:cstheme="minorBidi"/>
        </w:rPr>
        <w:br w:type="page"/>
      </w:r>
    </w:p>
    <w:p w14:paraId="078C8255" w14:textId="622472B2" w:rsidR="00A3444B" w:rsidRPr="00841F54" w:rsidRDefault="00A3444B" w:rsidP="00AB4E01">
      <w:pPr>
        <w:jc w:val="center"/>
        <w:rPr>
          <w:rFonts w:eastAsiaTheme="minorHAnsi" w:cstheme="minorBidi"/>
          <w:b/>
          <w:sz w:val="28"/>
          <w:u w:val="single"/>
        </w:rPr>
      </w:pPr>
      <w:r w:rsidRPr="00841F54">
        <w:rPr>
          <w:rFonts w:eastAsiaTheme="minorHAnsi" w:cstheme="minorBidi"/>
          <w:b/>
          <w:sz w:val="28"/>
          <w:u w:val="single"/>
        </w:rPr>
        <w:lastRenderedPageBreak/>
        <w:t>VA FileMan 20.0</w:t>
      </w:r>
    </w:p>
    <w:p w14:paraId="078C8257"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59" w14:textId="77777777" w:rsidR="00A3444B" w:rsidRPr="00841F54" w:rsidRDefault="00A3444B" w:rsidP="00E22A9D">
      <w:pPr>
        <w:rPr>
          <w:rFonts w:eastAsiaTheme="minorHAnsi" w:cstheme="minorBidi"/>
        </w:rPr>
      </w:pPr>
      <w:r w:rsidRPr="00841F54">
        <w:rPr>
          <w:rFonts w:eastAsiaTheme="minorHAnsi" w:cstheme="minorBidi"/>
        </w:rPr>
        <w:t>INPUT TO WHAT FILE: MAIL GROUP// [ENTER]</w:t>
      </w:r>
    </w:p>
    <w:p w14:paraId="078C825A" w14:textId="77777777" w:rsidR="00A3444B" w:rsidRPr="00841F54" w:rsidRDefault="00A3444B" w:rsidP="00E22A9D">
      <w:pPr>
        <w:rPr>
          <w:rFonts w:eastAsiaTheme="minorHAnsi" w:cstheme="minorBidi"/>
        </w:rPr>
      </w:pPr>
      <w:r w:rsidRPr="00841F54">
        <w:rPr>
          <w:rFonts w:eastAsiaTheme="minorHAnsi" w:cstheme="minorBidi"/>
        </w:rPr>
        <w:t>EDIT WHICH FIELD: ALL// [ENTER]</w:t>
      </w:r>
    </w:p>
    <w:p w14:paraId="078C825C" w14:textId="77777777" w:rsidR="00A3444B" w:rsidRPr="00841F54" w:rsidRDefault="00A3444B" w:rsidP="00E22A9D">
      <w:pPr>
        <w:rPr>
          <w:rFonts w:eastAsiaTheme="minorHAnsi" w:cstheme="minorBidi"/>
        </w:rPr>
      </w:pPr>
      <w:r w:rsidRPr="00841F54">
        <w:rPr>
          <w:rFonts w:eastAsiaTheme="minorHAnsi" w:cstheme="minorBidi"/>
        </w:rPr>
        <w:t>Select MAIL GROUP NAME: PXCA PCE ERROR BULLETIN</w:t>
      </w:r>
    </w:p>
    <w:p w14:paraId="078C825D" w14:textId="77777777" w:rsidR="00A3444B" w:rsidRPr="00841F54" w:rsidRDefault="00A3444B" w:rsidP="00E22A9D">
      <w:pPr>
        <w:rPr>
          <w:rFonts w:eastAsiaTheme="minorHAnsi" w:cstheme="minorBidi"/>
        </w:rPr>
      </w:pPr>
      <w:r w:rsidRPr="00841F54">
        <w:rPr>
          <w:rFonts w:eastAsiaTheme="minorHAnsi" w:cstheme="minorBidi"/>
        </w:rPr>
        <w:t xml:space="preserve">  ARE YOU ADDING 'PXCA PCE ERROR BULLETIN' AS</w:t>
      </w:r>
    </w:p>
    <w:p w14:paraId="078C825E" w14:textId="77777777" w:rsidR="00A3444B" w:rsidRPr="00841F54" w:rsidRDefault="00A3444B" w:rsidP="00E22A9D">
      <w:pPr>
        <w:rPr>
          <w:rFonts w:eastAsiaTheme="minorHAnsi" w:cstheme="minorBidi"/>
        </w:rPr>
      </w:pPr>
      <w:r w:rsidRPr="00841F54">
        <w:rPr>
          <w:rFonts w:eastAsiaTheme="minorHAnsi" w:cstheme="minorBidi"/>
        </w:rPr>
        <w:t xml:space="preserve">    A NEW MAIL GROUP (THE 65TH)? Y  (YES)</w:t>
      </w:r>
    </w:p>
    <w:p w14:paraId="078C825F" w14:textId="77777777" w:rsidR="00A3444B" w:rsidRPr="00841F54" w:rsidRDefault="00A3444B" w:rsidP="00E22A9D">
      <w:pPr>
        <w:rPr>
          <w:rFonts w:eastAsiaTheme="minorHAnsi" w:cstheme="minorBidi"/>
        </w:rPr>
      </w:pPr>
      <w:r w:rsidRPr="00841F54">
        <w:rPr>
          <w:rFonts w:eastAsiaTheme="minorHAnsi" w:cstheme="minorBidi"/>
        </w:rPr>
        <w:t>Select MEMBER: USER,JOE</w:t>
      </w:r>
    </w:p>
    <w:p w14:paraId="078C8260" w14:textId="77777777" w:rsidR="00A3444B" w:rsidRPr="00841F54" w:rsidRDefault="00A3444B" w:rsidP="00E22A9D">
      <w:pPr>
        <w:rPr>
          <w:rFonts w:eastAsiaTheme="minorHAnsi" w:cstheme="minorBidi"/>
        </w:rPr>
      </w:pPr>
      <w:r w:rsidRPr="00841F54">
        <w:rPr>
          <w:rFonts w:eastAsiaTheme="minorHAnsi" w:cstheme="minorBidi"/>
        </w:rPr>
        <w:t xml:space="preserve"> ARE YOU ADDING 'USER,JOE' AS A NEW MEM (THE 1ST FOR THIS MAIL GROUP)?Y(YES)</w:t>
      </w:r>
    </w:p>
    <w:p w14:paraId="078C8261" w14:textId="77777777" w:rsidR="00A3444B" w:rsidRPr="00841F54" w:rsidRDefault="00A3444B" w:rsidP="00E22A9D">
      <w:pPr>
        <w:rPr>
          <w:rFonts w:eastAsiaTheme="minorHAnsi" w:cstheme="minorBidi"/>
        </w:rPr>
      </w:pPr>
      <w:r w:rsidRPr="00841F54">
        <w:rPr>
          <w:rFonts w:eastAsiaTheme="minorHAnsi" w:cstheme="minorBidi"/>
        </w:rPr>
        <w:t>Select MEMBER: [ENTER]</w:t>
      </w:r>
    </w:p>
    <w:p w14:paraId="078C8262" w14:textId="77777777" w:rsidR="00A3444B" w:rsidRPr="00841F54" w:rsidRDefault="00A3444B" w:rsidP="00E22A9D">
      <w:pPr>
        <w:rPr>
          <w:rFonts w:eastAsiaTheme="minorHAnsi" w:cstheme="minorBidi"/>
        </w:rPr>
      </w:pPr>
      <w:r w:rsidRPr="00841F54">
        <w:rPr>
          <w:rFonts w:eastAsiaTheme="minorHAnsi" w:cstheme="minorBidi"/>
        </w:rPr>
        <w:t>DESCRIPTION:</w:t>
      </w:r>
    </w:p>
    <w:p w14:paraId="078C8263" w14:textId="77777777" w:rsidR="00A3444B" w:rsidRPr="00841F54" w:rsidRDefault="00A3444B" w:rsidP="00E22A9D">
      <w:pPr>
        <w:rPr>
          <w:rFonts w:eastAsiaTheme="minorHAnsi" w:cstheme="minorBidi"/>
        </w:rPr>
      </w:pPr>
      <w:r w:rsidRPr="00841F54">
        <w:rPr>
          <w:rFonts w:eastAsiaTheme="minorHAnsi" w:cstheme="minorBidi"/>
        </w:rPr>
        <w:t xml:space="preserve">  1&gt;A mail group to send error bulletin messages from PXCA.</w:t>
      </w:r>
    </w:p>
    <w:p w14:paraId="078C8264" w14:textId="77777777" w:rsidR="00A3444B" w:rsidRPr="00841F54" w:rsidRDefault="00A3444B" w:rsidP="00E22A9D">
      <w:pPr>
        <w:rPr>
          <w:rFonts w:eastAsiaTheme="minorHAnsi" w:cstheme="minorBidi"/>
        </w:rPr>
      </w:pPr>
      <w:r w:rsidRPr="00841F54">
        <w:rPr>
          <w:rFonts w:eastAsiaTheme="minorHAnsi" w:cstheme="minorBidi"/>
        </w:rPr>
        <w:t xml:space="preserve">  2&gt;Used by "PXCA PCE ERROR BULLETIN" bulletin.</w:t>
      </w:r>
    </w:p>
    <w:p w14:paraId="078C8265" w14:textId="77777777" w:rsidR="00A3444B" w:rsidRPr="00841F54" w:rsidRDefault="00A3444B" w:rsidP="00E22A9D">
      <w:pPr>
        <w:rPr>
          <w:rFonts w:eastAsiaTheme="minorHAnsi" w:cstheme="minorBidi"/>
        </w:rPr>
      </w:pPr>
      <w:r w:rsidRPr="00841F54">
        <w:rPr>
          <w:rFonts w:eastAsiaTheme="minorHAnsi" w:cstheme="minorBidi"/>
        </w:rPr>
        <w:t xml:space="preserve">  3&gt;[ENTER]</w:t>
      </w:r>
    </w:p>
    <w:p w14:paraId="078C8266" w14:textId="77777777" w:rsidR="00A3444B" w:rsidRPr="00841F54" w:rsidRDefault="00A3444B" w:rsidP="00E22A9D">
      <w:pPr>
        <w:rPr>
          <w:rFonts w:eastAsiaTheme="minorHAnsi" w:cstheme="minorBidi"/>
        </w:rPr>
      </w:pPr>
      <w:r w:rsidRPr="00841F54">
        <w:rPr>
          <w:rFonts w:eastAsiaTheme="minorHAnsi" w:cstheme="minorBidi"/>
        </w:rPr>
        <w:t>EDIT Option: [ENTER]</w:t>
      </w:r>
    </w:p>
    <w:p w14:paraId="078C8267" w14:textId="77777777" w:rsidR="00A3444B" w:rsidRPr="00841F54" w:rsidRDefault="00A3444B" w:rsidP="00E22A9D">
      <w:pPr>
        <w:rPr>
          <w:rFonts w:eastAsiaTheme="minorHAnsi" w:cstheme="minorBidi"/>
        </w:rPr>
      </w:pPr>
      <w:r w:rsidRPr="00841F54">
        <w:rPr>
          <w:rFonts w:eastAsiaTheme="minorHAnsi" w:cstheme="minorBidi"/>
        </w:rPr>
        <w:t>TYPE: PU  public</w:t>
      </w:r>
    </w:p>
    <w:p w14:paraId="078C8268" w14:textId="77777777" w:rsidR="00A3444B" w:rsidRPr="00841F54" w:rsidRDefault="00A3444B" w:rsidP="00E22A9D">
      <w:pPr>
        <w:rPr>
          <w:rFonts w:eastAsiaTheme="minorHAnsi" w:cstheme="minorBidi"/>
        </w:rPr>
      </w:pPr>
      <w:r w:rsidRPr="00841F54">
        <w:rPr>
          <w:rFonts w:eastAsiaTheme="minorHAnsi" w:cstheme="minorBidi"/>
        </w:rPr>
        <w:t>ORGANIZER:[ENTER]</w:t>
      </w:r>
    </w:p>
    <w:p w14:paraId="078C8269" w14:textId="77777777" w:rsidR="00A3444B" w:rsidRPr="00841F54" w:rsidRDefault="00A3444B" w:rsidP="00E22A9D">
      <w:pPr>
        <w:rPr>
          <w:rFonts w:eastAsiaTheme="minorHAnsi" w:cstheme="minorBidi"/>
        </w:rPr>
      </w:pPr>
      <w:r w:rsidRPr="00841F54">
        <w:rPr>
          <w:rFonts w:eastAsiaTheme="minorHAnsi" w:cstheme="minorBidi"/>
        </w:rPr>
        <w:t>COORDINATOR: USER,ANOTHER//[ENTER]</w:t>
      </w:r>
    </w:p>
    <w:p w14:paraId="078C826A" w14:textId="77777777" w:rsidR="00A3444B" w:rsidRPr="00841F54" w:rsidRDefault="00A3444B" w:rsidP="00E22A9D">
      <w:pPr>
        <w:rPr>
          <w:rFonts w:eastAsiaTheme="minorHAnsi" w:cstheme="minorBidi"/>
        </w:rPr>
      </w:pPr>
      <w:r w:rsidRPr="00841F54">
        <w:rPr>
          <w:rFonts w:eastAsiaTheme="minorHAnsi" w:cstheme="minorBidi"/>
        </w:rPr>
        <w:t>Select AUTHORIZED SENDER:[ENTER]</w:t>
      </w:r>
    </w:p>
    <w:p w14:paraId="078C826B" w14:textId="77777777" w:rsidR="00A3444B" w:rsidRPr="00841F54" w:rsidRDefault="00A3444B" w:rsidP="00E22A9D">
      <w:pPr>
        <w:rPr>
          <w:rFonts w:eastAsiaTheme="minorHAnsi" w:cstheme="minorBidi"/>
        </w:rPr>
      </w:pPr>
      <w:r w:rsidRPr="00841F54">
        <w:rPr>
          <w:rFonts w:eastAsiaTheme="minorHAnsi" w:cstheme="minorBidi"/>
        </w:rPr>
        <w:t>ALLOW SELF ENROLLMENT?: NO</w:t>
      </w:r>
    </w:p>
    <w:p w14:paraId="078C826C" w14:textId="77777777" w:rsidR="00A3444B" w:rsidRPr="00841F54" w:rsidRDefault="00A3444B" w:rsidP="00E22A9D">
      <w:pPr>
        <w:rPr>
          <w:rFonts w:eastAsiaTheme="minorHAnsi" w:cstheme="minorBidi"/>
        </w:rPr>
      </w:pPr>
      <w:r w:rsidRPr="00841F54">
        <w:rPr>
          <w:rFonts w:eastAsiaTheme="minorHAnsi" w:cstheme="minorBidi"/>
        </w:rPr>
        <w:t>REFERENCE COUNT:[ENTER]</w:t>
      </w:r>
    </w:p>
    <w:p w14:paraId="078C826D" w14:textId="77777777" w:rsidR="00A3444B" w:rsidRPr="00841F54" w:rsidRDefault="00A3444B" w:rsidP="00E22A9D">
      <w:pPr>
        <w:rPr>
          <w:rFonts w:eastAsiaTheme="minorHAnsi" w:cstheme="minorBidi"/>
        </w:rPr>
      </w:pPr>
      <w:r w:rsidRPr="00841F54">
        <w:rPr>
          <w:rFonts w:eastAsiaTheme="minorHAnsi" w:cstheme="minorBidi"/>
        </w:rPr>
        <w:t>LAST REFERENCED:[ENTER]</w:t>
      </w:r>
    </w:p>
    <w:p w14:paraId="078C826E" w14:textId="77777777" w:rsidR="00A3444B" w:rsidRPr="00841F54" w:rsidRDefault="00A3444B" w:rsidP="00E22A9D">
      <w:pPr>
        <w:rPr>
          <w:rFonts w:eastAsiaTheme="minorHAnsi" w:cstheme="minorBidi"/>
        </w:rPr>
      </w:pPr>
      <w:r w:rsidRPr="00841F54">
        <w:rPr>
          <w:rFonts w:eastAsiaTheme="minorHAnsi" w:cstheme="minorBidi"/>
        </w:rPr>
        <w:t>RESTRICTIONS: LOCAL</w:t>
      </w:r>
    </w:p>
    <w:p w14:paraId="078C826F" w14:textId="77777777" w:rsidR="00A3444B" w:rsidRPr="00841F54" w:rsidRDefault="00A3444B" w:rsidP="00E22A9D">
      <w:pPr>
        <w:rPr>
          <w:rFonts w:eastAsiaTheme="minorHAnsi" w:cstheme="minorBidi"/>
        </w:rPr>
      </w:pPr>
      <w:r w:rsidRPr="00841F54">
        <w:rPr>
          <w:rFonts w:eastAsiaTheme="minorHAnsi" w:cstheme="minorBidi"/>
        </w:rPr>
        <w:t>Select MEMBER GROUP NAME:[ENTER]</w:t>
      </w:r>
    </w:p>
    <w:p w14:paraId="078C8270" w14:textId="77777777" w:rsidR="00A3444B" w:rsidRPr="00841F54" w:rsidRDefault="00A3444B" w:rsidP="00E22A9D">
      <w:pPr>
        <w:rPr>
          <w:rFonts w:eastAsiaTheme="minorHAnsi" w:cstheme="minorBidi"/>
        </w:rPr>
      </w:pPr>
      <w:r w:rsidRPr="00841F54">
        <w:rPr>
          <w:rFonts w:eastAsiaTheme="minorHAnsi" w:cstheme="minorBidi"/>
        </w:rPr>
        <w:t>Select REMOTE MEMBERS:[ENTER]</w:t>
      </w:r>
    </w:p>
    <w:p w14:paraId="078C8271" w14:textId="77777777" w:rsidR="00A3444B" w:rsidRPr="00841F54" w:rsidRDefault="00A3444B" w:rsidP="00E22A9D">
      <w:pPr>
        <w:rPr>
          <w:rFonts w:eastAsiaTheme="minorHAnsi" w:cstheme="minorBidi"/>
        </w:rPr>
      </w:pPr>
      <w:r w:rsidRPr="00841F54">
        <w:rPr>
          <w:rFonts w:eastAsiaTheme="minorHAnsi" w:cstheme="minorBidi"/>
        </w:rPr>
        <w:t>Select DISTRIBUTION LIST:[ENTER]</w:t>
      </w:r>
    </w:p>
    <w:p w14:paraId="078C8273" w14:textId="77777777" w:rsidR="00A3444B" w:rsidRPr="00841F54" w:rsidRDefault="00A3444B" w:rsidP="00E22A9D">
      <w:pPr>
        <w:rPr>
          <w:rFonts w:eastAsiaTheme="minorHAnsi" w:cstheme="minorBidi"/>
        </w:rPr>
      </w:pPr>
      <w:r w:rsidRPr="00841F54">
        <w:rPr>
          <w:rFonts w:eastAsiaTheme="minorHAnsi" w:cstheme="minorBidi"/>
        </w:rPr>
        <w:t>Select MAIL GROUP NAME:[ENTER]</w:t>
      </w:r>
    </w:p>
    <w:p w14:paraId="078C8275"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77" w14:textId="77777777" w:rsidR="00A3444B" w:rsidRPr="00841F54" w:rsidRDefault="00A3444B" w:rsidP="00E22A9D">
      <w:pPr>
        <w:rPr>
          <w:rFonts w:eastAsiaTheme="minorHAnsi" w:cstheme="minorBidi"/>
        </w:rPr>
      </w:pPr>
      <w:r w:rsidRPr="00841F54">
        <w:rPr>
          <w:rFonts w:eastAsiaTheme="minorHAnsi" w:cstheme="minorBidi"/>
        </w:rPr>
        <w:t>INPUT TO WHAT FILE: MAIL GROUP// BULLETIN      (86 entries)</w:t>
      </w:r>
    </w:p>
    <w:p w14:paraId="078C8278" w14:textId="77777777" w:rsidR="00A3444B" w:rsidRPr="00841F54" w:rsidRDefault="00A3444B" w:rsidP="00E22A9D">
      <w:pPr>
        <w:rPr>
          <w:rFonts w:eastAsiaTheme="minorHAnsi" w:cstheme="minorBidi"/>
        </w:rPr>
      </w:pPr>
      <w:r w:rsidRPr="00841F54">
        <w:rPr>
          <w:rFonts w:eastAsiaTheme="minorHAnsi" w:cstheme="minorBidi"/>
        </w:rPr>
        <w:t>EDIT WHICH FIELD: ALL// MAIL GROUP      (multiple)</w:t>
      </w:r>
    </w:p>
    <w:p w14:paraId="078C8279" w14:textId="77777777" w:rsidR="00A3444B" w:rsidRPr="00841F54" w:rsidRDefault="00A3444B" w:rsidP="00E22A9D">
      <w:pPr>
        <w:rPr>
          <w:rFonts w:eastAsiaTheme="minorHAnsi" w:cstheme="minorBidi"/>
        </w:rPr>
      </w:pPr>
      <w:r w:rsidRPr="00841F54">
        <w:rPr>
          <w:rFonts w:eastAsiaTheme="minorHAnsi" w:cstheme="minorBidi"/>
        </w:rPr>
        <w:t xml:space="preserve">   EDIT WHICH MAIL GROUP SUB-FIELD: ALL// [ENTER]</w:t>
      </w:r>
    </w:p>
    <w:p w14:paraId="078C827A" w14:textId="77777777" w:rsidR="00A3444B" w:rsidRPr="00841F54" w:rsidRDefault="00A3444B" w:rsidP="00E22A9D">
      <w:pPr>
        <w:rPr>
          <w:rFonts w:eastAsiaTheme="minorHAnsi" w:cstheme="minorBidi"/>
        </w:rPr>
      </w:pPr>
      <w:r w:rsidRPr="00841F54">
        <w:rPr>
          <w:rFonts w:eastAsiaTheme="minorHAnsi" w:cstheme="minorBidi"/>
        </w:rPr>
        <w:t>THEN EDIT FIELD:[ENTER]</w:t>
      </w:r>
    </w:p>
    <w:p w14:paraId="078C827B" w14:textId="77777777" w:rsidR="00A3444B" w:rsidRPr="00841F54" w:rsidRDefault="00A3444B" w:rsidP="00E22A9D">
      <w:pPr>
        <w:rPr>
          <w:rFonts w:eastAsiaTheme="minorHAnsi" w:cstheme="minorBidi"/>
        </w:rPr>
      </w:pPr>
    </w:p>
    <w:p w14:paraId="078C827C" w14:textId="77777777" w:rsidR="00A3444B" w:rsidRPr="00841F54" w:rsidRDefault="00A3444B" w:rsidP="00E22A9D">
      <w:pPr>
        <w:rPr>
          <w:rFonts w:eastAsiaTheme="minorHAnsi" w:cstheme="minorBidi"/>
        </w:rPr>
      </w:pPr>
      <w:r w:rsidRPr="00841F54">
        <w:rPr>
          <w:rFonts w:eastAsiaTheme="minorHAnsi" w:cstheme="minorBidi"/>
        </w:rPr>
        <w:t>Select BULLETIN NAME: PXCA PCE ERROR BULLETIN</w:t>
      </w:r>
    </w:p>
    <w:p w14:paraId="078C827D" w14:textId="77777777" w:rsidR="00A3444B" w:rsidRPr="00841F54" w:rsidRDefault="00A3444B" w:rsidP="00E22A9D">
      <w:pPr>
        <w:rPr>
          <w:rFonts w:eastAsiaTheme="minorHAnsi" w:cstheme="minorBidi"/>
        </w:rPr>
      </w:pPr>
      <w:r w:rsidRPr="00841F54">
        <w:rPr>
          <w:rFonts w:eastAsiaTheme="minorHAnsi" w:cstheme="minorBidi"/>
        </w:rPr>
        <w:t>Select MAIL GROUP: PXCA PCE ERROR BULLETIN</w:t>
      </w:r>
    </w:p>
    <w:p w14:paraId="078C827E" w14:textId="1CDAE63A" w:rsidR="00A3444B" w:rsidRPr="00841F54" w:rsidRDefault="00A3444B" w:rsidP="00E22A9D">
      <w:pPr>
        <w:rPr>
          <w:rFonts w:eastAsiaTheme="minorHAnsi" w:cstheme="minorBidi"/>
        </w:rPr>
      </w:pPr>
      <w:r w:rsidRPr="00841F54">
        <w:rPr>
          <w:rFonts w:eastAsiaTheme="minorHAnsi" w:cstheme="minorBidi"/>
        </w:rPr>
        <w:t>ARE YOU ADDING 'PXCA PCE ERROR BULLETIN' AS</w:t>
      </w:r>
    </w:p>
    <w:p w14:paraId="078C827F" w14:textId="77777777" w:rsidR="00A3444B" w:rsidRPr="00841F54" w:rsidRDefault="00A3444B" w:rsidP="00E22A9D">
      <w:pPr>
        <w:rPr>
          <w:rFonts w:eastAsiaTheme="minorHAnsi" w:cstheme="minorBidi"/>
        </w:rPr>
      </w:pPr>
      <w:r w:rsidRPr="00841F54">
        <w:rPr>
          <w:rFonts w:eastAsiaTheme="minorHAnsi" w:cstheme="minorBidi"/>
        </w:rPr>
        <w:t xml:space="preserve">    A NEW MAIL GROUP (THE 1ST FOR THIS BULLETIN)? Y  (YES)</w:t>
      </w:r>
    </w:p>
    <w:p w14:paraId="078C8280" w14:textId="77777777" w:rsidR="00A3444B" w:rsidRPr="00841F54" w:rsidRDefault="00A3444B" w:rsidP="00E22A9D">
      <w:pPr>
        <w:rPr>
          <w:rFonts w:eastAsiaTheme="minorHAnsi" w:cstheme="minorBidi"/>
        </w:rPr>
      </w:pPr>
      <w:r w:rsidRPr="00841F54">
        <w:rPr>
          <w:rFonts w:eastAsiaTheme="minorHAnsi" w:cstheme="minorBidi"/>
        </w:rPr>
        <w:t>Select MAIL GROUP:[ENTER]</w:t>
      </w:r>
    </w:p>
    <w:p w14:paraId="078C8281" w14:textId="77777777" w:rsidR="00A3444B" w:rsidRPr="00841F54" w:rsidRDefault="00A3444B" w:rsidP="00E22A9D">
      <w:pPr>
        <w:rPr>
          <w:rFonts w:eastAsiaTheme="minorHAnsi" w:cstheme="minorBidi"/>
        </w:rPr>
      </w:pPr>
      <w:r w:rsidRPr="00841F54">
        <w:rPr>
          <w:rFonts w:eastAsiaTheme="minorHAnsi" w:cstheme="minorBidi"/>
        </w:rPr>
        <w:t>Select BULLETIN NAME:[ENTER]</w:t>
      </w:r>
    </w:p>
    <w:p w14:paraId="078C8282" w14:textId="77777777" w:rsidR="0046254A" w:rsidRPr="00841F54" w:rsidRDefault="00A3444B" w:rsidP="00E22A9D">
      <w:pPr>
        <w:numPr>
          <w:ilvl w:val="0"/>
          <w:numId w:val="11"/>
        </w:numPr>
        <w:rPr>
          <w:rFonts w:eastAsiaTheme="minorHAnsi" w:cstheme="minorBidi"/>
        </w:rPr>
      </w:pPr>
      <w:r w:rsidRPr="00841F54">
        <w:rPr>
          <w:rFonts w:eastAsiaTheme="minorHAnsi" w:cstheme="minorBidi"/>
        </w:rPr>
        <w:t>Create VSIT CREATE ERROR as a mail group (as described above) adding appropriate members. Visit Tracking sends a message to this mail group when it has an error that prevents it from creating a visit.</w:t>
      </w:r>
    </w:p>
    <w:p w14:paraId="078C8283" w14:textId="77777777" w:rsidR="0046254A" w:rsidRPr="00841F54" w:rsidRDefault="00A3444B" w:rsidP="00E22A9D">
      <w:pPr>
        <w:numPr>
          <w:ilvl w:val="0"/>
          <w:numId w:val="11"/>
        </w:numPr>
        <w:rPr>
          <w:rFonts w:eastAsiaTheme="minorHAnsi" w:cstheme="minorBidi"/>
        </w:rPr>
      </w:pPr>
      <w:r w:rsidRPr="00841F54">
        <w:rPr>
          <w:rFonts w:eastAsiaTheme="minorHAnsi" w:cstheme="minorBidi"/>
        </w:rPr>
        <w:t>Activate PCE components in the Health Summary Component file.</w:t>
      </w:r>
    </w:p>
    <w:p w14:paraId="078C8284"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Implement the PCE Reminder/Maintenance items to appea</w:t>
      </w:r>
      <w:r w:rsidR="0046254A" w:rsidRPr="00841F54">
        <w:rPr>
          <w:rFonts w:eastAsiaTheme="minorHAnsi" w:cstheme="minorBidi"/>
        </w:rPr>
        <w:t>r on Health Summaries.</w:t>
      </w:r>
    </w:p>
    <w:p w14:paraId="078C8285" w14:textId="77777777" w:rsidR="00A3444B" w:rsidRPr="00841F54" w:rsidRDefault="00A3444B" w:rsidP="00E22A9D">
      <w:pPr>
        <w:rPr>
          <w:rFonts w:eastAsiaTheme="minorHAnsi" w:cstheme="minorBidi"/>
        </w:rPr>
      </w:pPr>
      <w:r w:rsidRPr="00841F54">
        <w:rPr>
          <w:rFonts w:eastAsiaTheme="minorHAnsi" w:cstheme="minorBidi"/>
        </w:rPr>
        <w:t>The Clinical Reminders feature of PCE uses a combination of PCE Table Maintenance options, PCE Clinical Reminders options, PCE Taxonomy options, Health Summary Create/Modify Health Summary Type options, and AICS Encounter Form options. The PCE User Manual Appendices document (Appendix A) provides a more detailed description of developing and customizing clinical reminders.</w:t>
      </w:r>
    </w:p>
    <w:p w14:paraId="078C8286" w14:textId="77777777" w:rsidR="00050EE9" w:rsidRPr="00841F54" w:rsidRDefault="00A3444B" w:rsidP="00E22A9D">
      <w:pPr>
        <w:rPr>
          <w:rFonts w:eastAsiaTheme="minorHAnsi" w:cstheme="minorBidi"/>
        </w:rPr>
      </w:pPr>
      <w:r w:rsidRPr="00841F54">
        <w:rPr>
          <w:rFonts w:eastAsiaTheme="minorHAnsi" w:cstheme="minorBidi"/>
        </w:rPr>
        <w:t>Follow the steps below, as applicable, to impl</w:t>
      </w:r>
      <w:r w:rsidR="00050EE9" w:rsidRPr="00841F54">
        <w:rPr>
          <w:rFonts w:eastAsiaTheme="minorHAnsi" w:cstheme="minorBidi"/>
        </w:rPr>
        <w:t>ement Clinical Reminders.</w:t>
      </w:r>
    </w:p>
    <w:p w14:paraId="078C8287" w14:textId="4A8C9416" w:rsidR="00A3444B" w:rsidRPr="00841F54" w:rsidRDefault="00050EE9" w:rsidP="00AB6832">
      <w:pPr>
        <w:pStyle w:val="notes"/>
        <w:rPr>
          <w:rFonts w:eastAsiaTheme="minorHAnsi"/>
        </w:rPr>
      </w:pPr>
      <w:r w:rsidRPr="00841F54">
        <w:rPr>
          <w:rFonts w:eastAsiaTheme="minorHAnsi"/>
        </w:rPr>
        <w:t>N</w:t>
      </w:r>
      <w:r w:rsidR="00413A8A" w:rsidRPr="00841F54">
        <w:rPr>
          <w:rFonts w:eastAsiaTheme="minorHAnsi"/>
        </w:rPr>
        <w:t>ote</w:t>
      </w:r>
      <w:r w:rsidRPr="00841F54">
        <w:rPr>
          <w:rFonts w:eastAsiaTheme="minorHAnsi"/>
        </w:rPr>
        <w:t xml:space="preserve">:  </w:t>
      </w:r>
      <w:r w:rsidR="00A3444B" w:rsidRPr="00841F54">
        <w:rPr>
          <w:rFonts w:eastAsiaTheme="minorHAnsi"/>
        </w:rPr>
        <w:t xml:space="preserve">Most of these steps are optional, to be performed only if you want to modify items to meet site needs. </w:t>
      </w:r>
    </w:p>
    <w:p w14:paraId="078C8288" w14:textId="77777777" w:rsidR="00A3444B" w:rsidRPr="00841F54" w:rsidRDefault="00A3444B" w:rsidP="00E22A9D">
      <w:pPr>
        <w:rPr>
          <w:rFonts w:eastAsiaTheme="minorHAnsi" w:cstheme="minorBidi"/>
        </w:rPr>
      </w:pPr>
      <w:r w:rsidRPr="00841F54">
        <w:rPr>
          <w:rFonts w:eastAsiaTheme="minorHAnsi" w:cstheme="minorBidi"/>
        </w:rPr>
        <w:t>Use the List Reminder Definitions option to print the nationally distributed reminder definitions (both the "VA" and "VA-*" prefixed). Determine if you want to use the distributed definitions.</w:t>
      </w:r>
    </w:p>
    <w:p w14:paraId="078C8289" w14:textId="77777777" w:rsidR="00A3444B" w:rsidRPr="00841F54" w:rsidRDefault="00A3444B" w:rsidP="00E22A9D">
      <w:pPr>
        <w:rPr>
          <w:rFonts w:eastAsiaTheme="minorHAnsi" w:cstheme="minorBidi"/>
        </w:rPr>
      </w:pPr>
      <w:r w:rsidRPr="00841F54">
        <w:rPr>
          <w:rFonts w:eastAsiaTheme="minorHAnsi" w:cstheme="minorBidi"/>
        </w:rPr>
        <w:t>Example of List Reminder Definitions (1st page)</w:t>
      </w:r>
    </w:p>
    <w:p w14:paraId="078C828A" w14:textId="77777777" w:rsidR="00A3444B" w:rsidRPr="00841F54" w:rsidRDefault="00A3444B" w:rsidP="00E22A9D">
      <w:pPr>
        <w:rPr>
          <w:rFonts w:eastAsiaTheme="minorHAnsi" w:cstheme="minorBidi"/>
        </w:rPr>
      </w:pPr>
      <w:r w:rsidRPr="00841F54">
        <w:rPr>
          <w:rFonts w:eastAsiaTheme="minorHAnsi" w:cstheme="minorBidi"/>
        </w:rPr>
        <w:t>Select PCE IRM Main Menu Option: rm  PCE Reminder Maintenance Menu</w:t>
      </w:r>
    </w:p>
    <w:p w14:paraId="078C828B" w14:textId="77777777" w:rsidR="00A3444B" w:rsidRPr="00841F54" w:rsidRDefault="00A3444B" w:rsidP="00E22A9D">
      <w:pPr>
        <w:rPr>
          <w:rFonts w:eastAsiaTheme="minorHAnsi" w:cstheme="minorBidi"/>
        </w:rPr>
      </w:pPr>
      <w:r w:rsidRPr="00841F54">
        <w:rPr>
          <w:rFonts w:eastAsiaTheme="minorHAnsi" w:cstheme="minorBidi"/>
        </w:rPr>
        <w:t xml:space="preserve">   RL     List Reminder Definitions</w:t>
      </w:r>
    </w:p>
    <w:p w14:paraId="078C828C" w14:textId="77777777" w:rsidR="00A3444B" w:rsidRPr="00841F54" w:rsidRDefault="00A3444B" w:rsidP="00E22A9D">
      <w:pPr>
        <w:rPr>
          <w:rFonts w:eastAsiaTheme="minorHAnsi" w:cstheme="minorBidi"/>
        </w:rPr>
      </w:pPr>
      <w:r w:rsidRPr="00841F54">
        <w:rPr>
          <w:rFonts w:eastAsiaTheme="minorHAnsi" w:cstheme="minorBidi"/>
        </w:rPr>
        <w:t xml:space="preserve">   RI     Inquire about Reminder Item</w:t>
      </w:r>
    </w:p>
    <w:p w14:paraId="078C828D" w14:textId="77777777" w:rsidR="00A3444B" w:rsidRPr="00841F54" w:rsidRDefault="00A3444B" w:rsidP="00E22A9D">
      <w:pPr>
        <w:rPr>
          <w:rFonts w:eastAsiaTheme="minorHAnsi" w:cstheme="minorBidi"/>
        </w:rPr>
      </w:pPr>
      <w:r w:rsidRPr="00841F54">
        <w:rPr>
          <w:rFonts w:eastAsiaTheme="minorHAnsi" w:cstheme="minorBidi"/>
        </w:rPr>
        <w:t xml:space="preserve">   RE     Add/Edit Reminder Item</w:t>
      </w:r>
    </w:p>
    <w:p w14:paraId="078C828E" w14:textId="77777777" w:rsidR="00A3444B" w:rsidRPr="00841F54" w:rsidRDefault="00A3444B" w:rsidP="00E22A9D">
      <w:pPr>
        <w:rPr>
          <w:rFonts w:eastAsiaTheme="minorHAnsi" w:cstheme="minorBidi"/>
        </w:rPr>
      </w:pPr>
      <w:r w:rsidRPr="00841F54">
        <w:rPr>
          <w:rFonts w:eastAsiaTheme="minorHAnsi" w:cstheme="minorBidi"/>
        </w:rPr>
        <w:t xml:space="preserve">   RC     Copy Reminder Item</w:t>
      </w:r>
    </w:p>
    <w:p w14:paraId="078C828F" w14:textId="77777777" w:rsidR="00A3444B" w:rsidRPr="00841F54" w:rsidRDefault="00A3444B" w:rsidP="00E22A9D">
      <w:pPr>
        <w:rPr>
          <w:rFonts w:eastAsiaTheme="minorHAnsi" w:cstheme="minorBidi"/>
        </w:rPr>
      </w:pPr>
      <w:r w:rsidRPr="00841F54">
        <w:rPr>
          <w:rFonts w:eastAsiaTheme="minorHAnsi" w:cstheme="minorBidi"/>
        </w:rPr>
        <w:t xml:space="preserve">   RA     Activate/Inactivate Reminders</w:t>
      </w:r>
    </w:p>
    <w:p w14:paraId="078C8290" w14:textId="77777777" w:rsidR="00A3444B" w:rsidRPr="00841F54" w:rsidRDefault="00A3444B" w:rsidP="00E22A9D">
      <w:pPr>
        <w:rPr>
          <w:rFonts w:eastAsiaTheme="minorHAnsi" w:cstheme="minorBidi"/>
        </w:rPr>
      </w:pPr>
      <w:r w:rsidRPr="00841F54">
        <w:rPr>
          <w:rFonts w:eastAsiaTheme="minorHAnsi" w:cstheme="minorBidi"/>
        </w:rPr>
        <w:t xml:space="preserve">   RT     List Reminder Types Logic</w:t>
      </w:r>
    </w:p>
    <w:p w14:paraId="078C8291" w14:textId="77777777" w:rsidR="00A3444B" w:rsidRPr="00841F54" w:rsidRDefault="00A3444B" w:rsidP="00E22A9D">
      <w:pPr>
        <w:rPr>
          <w:rFonts w:eastAsiaTheme="minorHAnsi" w:cstheme="minorBidi"/>
        </w:rPr>
      </w:pPr>
      <w:r w:rsidRPr="00841F54">
        <w:rPr>
          <w:rFonts w:eastAsiaTheme="minorHAnsi" w:cstheme="minorBidi"/>
        </w:rPr>
        <w:t xml:space="preserve">   TL     List Taxonomy Definitions</w:t>
      </w:r>
    </w:p>
    <w:p w14:paraId="078C8292" w14:textId="77777777" w:rsidR="00A3444B" w:rsidRPr="00841F54" w:rsidRDefault="00A3444B" w:rsidP="00E22A9D">
      <w:pPr>
        <w:rPr>
          <w:rFonts w:eastAsiaTheme="minorHAnsi" w:cstheme="minorBidi"/>
        </w:rPr>
      </w:pPr>
      <w:r w:rsidRPr="00841F54">
        <w:rPr>
          <w:rFonts w:eastAsiaTheme="minorHAnsi" w:cstheme="minorBidi"/>
        </w:rPr>
        <w:t xml:space="preserve">   TI     Inquire about Taxonomy Item</w:t>
      </w:r>
    </w:p>
    <w:p w14:paraId="078C8293" w14:textId="77777777" w:rsidR="00A3444B" w:rsidRPr="00841F54" w:rsidRDefault="00A3444B" w:rsidP="00E22A9D">
      <w:pPr>
        <w:rPr>
          <w:rFonts w:eastAsiaTheme="minorHAnsi" w:cstheme="minorBidi"/>
        </w:rPr>
      </w:pPr>
      <w:r w:rsidRPr="00841F54">
        <w:rPr>
          <w:rFonts w:eastAsiaTheme="minorHAnsi" w:cstheme="minorBidi"/>
        </w:rPr>
        <w:t xml:space="preserve">   TE     Edit Taxonomy Item</w:t>
      </w:r>
    </w:p>
    <w:p w14:paraId="078C8294"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TC     Copy Taxonomy Item</w:t>
      </w:r>
    </w:p>
    <w:p w14:paraId="078C8295" w14:textId="77777777" w:rsidR="00A3444B" w:rsidRPr="00841F54" w:rsidRDefault="00A3444B" w:rsidP="00E22A9D">
      <w:pPr>
        <w:rPr>
          <w:rFonts w:eastAsiaTheme="minorHAnsi" w:cstheme="minorBidi"/>
        </w:rPr>
      </w:pPr>
      <w:r w:rsidRPr="00841F54">
        <w:rPr>
          <w:rFonts w:eastAsiaTheme="minorHAnsi" w:cstheme="minorBidi"/>
        </w:rPr>
        <w:t xml:space="preserve">   TA     Activate/Inactivate Taxonomies</w:t>
      </w:r>
    </w:p>
    <w:p w14:paraId="078C8296" w14:textId="77777777" w:rsidR="00A3444B" w:rsidRPr="00841F54" w:rsidRDefault="00A3444B" w:rsidP="00E22A9D">
      <w:pPr>
        <w:rPr>
          <w:rFonts w:eastAsiaTheme="minorHAnsi" w:cstheme="minorBidi"/>
        </w:rPr>
      </w:pPr>
      <w:r w:rsidRPr="00841F54">
        <w:rPr>
          <w:rFonts w:eastAsiaTheme="minorHAnsi" w:cstheme="minorBidi"/>
        </w:rPr>
        <w:t>Select PCE Reminder Maintenance Menu Option: RL  List Reminder Definitions</w:t>
      </w:r>
    </w:p>
    <w:p w14:paraId="078C8297" w14:textId="77777777" w:rsidR="00A3444B" w:rsidRPr="00841F54" w:rsidRDefault="00A3444B" w:rsidP="00E22A9D">
      <w:pPr>
        <w:rPr>
          <w:rFonts w:eastAsiaTheme="minorHAnsi" w:cstheme="minorBidi"/>
        </w:rPr>
      </w:pPr>
      <w:r w:rsidRPr="00841F54">
        <w:rPr>
          <w:rFonts w:eastAsiaTheme="minorHAnsi" w:cstheme="minorBidi"/>
        </w:rPr>
        <w:t xml:space="preserve">DEVICE: [ENTER]   VAX    RIGHT MARGIN: 80// [ENTER] </w:t>
      </w:r>
    </w:p>
    <w:p w14:paraId="078C8298" w14:textId="77777777" w:rsidR="00A3444B" w:rsidRPr="00841F54" w:rsidRDefault="00A3444B" w:rsidP="00E22A9D">
      <w:pPr>
        <w:rPr>
          <w:rFonts w:eastAsiaTheme="minorHAnsi" w:cstheme="minorBidi"/>
        </w:rPr>
      </w:pPr>
      <w:r w:rsidRPr="00841F54">
        <w:rPr>
          <w:rFonts w:eastAsiaTheme="minorHAnsi" w:cstheme="minorBidi"/>
        </w:rPr>
        <w:t>PCE REMINDER/MAINTENANCE ITEM LIST             MAY 22,1996  08:57    PAGE 1</w:t>
      </w:r>
    </w:p>
    <w:p w14:paraId="078C8299" w14:textId="77777777" w:rsidR="00A3444B" w:rsidRPr="00841F54" w:rsidRDefault="00A3444B" w:rsidP="00E22A9D">
      <w:pPr>
        <w:rPr>
          <w:rFonts w:eastAsiaTheme="minorHAnsi" w:cstheme="minorBidi"/>
        </w:rPr>
      </w:pPr>
      <w:r w:rsidRPr="00841F54">
        <w:rPr>
          <w:rFonts w:eastAsiaTheme="minorHAnsi" w:cstheme="minorBidi"/>
        </w:rPr>
        <w:t>-----------------------------------------------------------------------</w:t>
      </w:r>
    </w:p>
    <w:p w14:paraId="078C829A" w14:textId="77777777" w:rsidR="00A3444B" w:rsidRPr="00841F54" w:rsidRDefault="00A3444B" w:rsidP="00E22A9D">
      <w:pPr>
        <w:rPr>
          <w:rFonts w:eastAsiaTheme="minorHAnsi" w:cstheme="minorBidi"/>
        </w:rPr>
      </w:pPr>
      <w:r w:rsidRPr="00841F54">
        <w:rPr>
          <w:rFonts w:eastAsiaTheme="minorHAnsi" w:cstheme="minorBidi"/>
        </w:rPr>
        <w:t>BREAST CANCER SCREEN</w:t>
      </w:r>
    </w:p>
    <w:p w14:paraId="078C829B" w14:textId="77777777" w:rsidR="00A3444B" w:rsidRPr="00841F54" w:rsidRDefault="00A3444B" w:rsidP="00E22A9D">
      <w:pPr>
        <w:rPr>
          <w:rFonts w:eastAsiaTheme="minorHAnsi" w:cstheme="minorBidi"/>
        </w:rPr>
      </w:pPr>
      <w:r w:rsidRPr="00841F54">
        <w:rPr>
          <w:rFonts w:eastAsiaTheme="minorHAnsi" w:cstheme="minorBidi"/>
        </w:rPr>
        <w:t>-----------------------------------</w:t>
      </w:r>
    </w:p>
    <w:p w14:paraId="078C829C" w14:textId="77777777" w:rsidR="00A3444B" w:rsidRPr="00841F54" w:rsidRDefault="00A3444B" w:rsidP="00E22A9D">
      <w:pPr>
        <w:rPr>
          <w:rFonts w:eastAsiaTheme="minorHAnsi" w:cstheme="minorBidi"/>
        </w:rPr>
      </w:pPr>
      <w:r w:rsidRPr="00841F54">
        <w:rPr>
          <w:rFonts w:eastAsiaTheme="minorHAnsi" w:cstheme="minorBidi"/>
        </w:rPr>
        <w:t>Print Name:                   Breast Cancer Screen</w:t>
      </w:r>
    </w:p>
    <w:p w14:paraId="078C829D" w14:textId="77777777" w:rsidR="00A3444B" w:rsidRPr="00841F54" w:rsidRDefault="00A3444B" w:rsidP="00E22A9D">
      <w:pPr>
        <w:rPr>
          <w:rFonts w:eastAsiaTheme="minorHAnsi" w:cstheme="minorBidi"/>
        </w:rPr>
      </w:pPr>
      <w:r w:rsidRPr="00841F54">
        <w:rPr>
          <w:rFonts w:eastAsiaTheme="minorHAnsi" w:cstheme="minorBidi"/>
        </w:rPr>
        <w:t>Related VA-* Reminder:        555002</w:t>
      </w:r>
    </w:p>
    <w:p w14:paraId="078C829E" w14:textId="77777777" w:rsidR="00A3444B" w:rsidRPr="00841F54" w:rsidRDefault="00A3444B" w:rsidP="00E22A9D">
      <w:pPr>
        <w:rPr>
          <w:rFonts w:eastAsiaTheme="minorHAnsi" w:cstheme="minorBidi"/>
        </w:rPr>
      </w:pPr>
      <w:r w:rsidRPr="00841F54">
        <w:rPr>
          <w:rFonts w:eastAsiaTheme="minorHAnsi" w:cstheme="minorBidi"/>
        </w:rPr>
        <w:t>Reminder Description:</w:t>
      </w:r>
    </w:p>
    <w:p w14:paraId="078C829F" w14:textId="77777777" w:rsidR="00A3444B" w:rsidRPr="00841F54" w:rsidRDefault="00A3444B" w:rsidP="00E22A9D">
      <w:pPr>
        <w:rPr>
          <w:rFonts w:eastAsiaTheme="minorHAnsi" w:cstheme="minorBidi"/>
        </w:rPr>
      </w:pPr>
      <w:r w:rsidRPr="00841F54">
        <w:rPr>
          <w:rFonts w:eastAsiaTheme="minorHAnsi" w:cstheme="minorBidi"/>
        </w:rPr>
        <w:t xml:space="preserve">    Mammogram should be given every 2 years to female patients, ages 50-69.</w:t>
      </w:r>
    </w:p>
    <w:p w14:paraId="078C82A0" w14:textId="77777777" w:rsidR="00A3444B" w:rsidRPr="00841F54" w:rsidRDefault="00A3444B" w:rsidP="00E22A9D">
      <w:pPr>
        <w:rPr>
          <w:rFonts w:eastAsiaTheme="minorHAnsi" w:cstheme="minorBidi"/>
        </w:rPr>
      </w:pPr>
      <w:r w:rsidRPr="00841F54">
        <w:rPr>
          <w:rFonts w:eastAsiaTheme="minorHAnsi" w:cstheme="minorBidi"/>
        </w:rPr>
        <w:t xml:space="preserve">    The "VA-*Breast Cancer Screen" reminder is based on the following</w:t>
      </w:r>
    </w:p>
    <w:p w14:paraId="078C82A1" w14:textId="77777777" w:rsidR="00A3444B" w:rsidRPr="00841F54" w:rsidRDefault="00A3444B" w:rsidP="00E22A9D">
      <w:pPr>
        <w:rPr>
          <w:rFonts w:eastAsiaTheme="minorHAnsi" w:cstheme="minorBidi"/>
        </w:rPr>
      </w:pPr>
      <w:r w:rsidRPr="00841F54">
        <w:rPr>
          <w:rFonts w:eastAsiaTheme="minorHAnsi" w:cstheme="minorBidi"/>
        </w:rPr>
        <w:t xml:space="preserve">    "Breast Cancer Screen" guidelines specified in the "Guidelines for </w:t>
      </w:r>
    </w:p>
    <w:p w14:paraId="078C82A2" w14:textId="77777777" w:rsidR="00A3444B" w:rsidRPr="00841F54" w:rsidRDefault="00A3444B" w:rsidP="00E22A9D">
      <w:pPr>
        <w:rPr>
          <w:rFonts w:eastAsiaTheme="minorHAnsi" w:cstheme="minorBidi"/>
        </w:rPr>
      </w:pPr>
      <w:r w:rsidRPr="00841F54">
        <w:rPr>
          <w:rFonts w:eastAsiaTheme="minorHAnsi" w:cstheme="minorBidi"/>
        </w:rPr>
        <w:t xml:space="preserve">     Health Promotion and Disease Prevention", M-2, Part IV, Chapter 9.</w:t>
      </w:r>
    </w:p>
    <w:p w14:paraId="078C82A3" w14:textId="77777777" w:rsidR="00A3444B" w:rsidRPr="00841F54" w:rsidRDefault="00A3444B" w:rsidP="00E22A9D">
      <w:pPr>
        <w:rPr>
          <w:rFonts w:eastAsiaTheme="minorHAnsi" w:cstheme="minorBidi"/>
        </w:rPr>
      </w:pPr>
      <w:r w:rsidRPr="00841F54">
        <w:rPr>
          <w:rFonts w:eastAsiaTheme="minorHAnsi" w:cstheme="minorBidi"/>
        </w:rPr>
        <w:t xml:space="preserve">         Target Condition: Early detection of breast cancer.</w:t>
      </w:r>
    </w:p>
    <w:p w14:paraId="078C82A4" w14:textId="77777777" w:rsidR="00A3444B" w:rsidRPr="00841F54" w:rsidRDefault="00A3444B" w:rsidP="00E22A9D">
      <w:pPr>
        <w:rPr>
          <w:rFonts w:eastAsiaTheme="minorHAnsi" w:cstheme="minorBidi"/>
        </w:rPr>
      </w:pPr>
      <w:r w:rsidRPr="00841F54">
        <w:rPr>
          <w:rFonts w:eastAsiaTheme="minorHAnsi" w:cstheme="minorBidi"/>
        </w:rPr>
        <w:t xml:space="preserve">         Target Group:     All women ages 50-69.</w:t>
      </w:r>
    </w:p>
    <w:p w14:paraId="078C82A5"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t>Identify the reminders that your site wants to implement. Copy, as necessary, using the Copy Reminder Item option. After copying the reminders, you can alter the new reminders to meet your site's needs.</w:t>
      </w:r>
    </w:p>
    <w:p w14:paraId="078C82A6" w14:textId="08305264" w:rsidR="00A3444B" w:rsidRPr="00841F54" w:rsidRDefault="00A3444B" w:rsidP="00AB6832">
      <w:pPr>
        <w:pStyle w:val="notes"/>
        <w:rPr>
          <w:rFonts w:eastAsiaTheme="minorHAnsi"/>
        </w:rPr>
      </w:pPr>
      <w:r w:rsidRPr="00841F54">
        <w:rPr>
          <w:rFonts w:eastAsiaTheme="minorHAnsi"/>
        </w:rPr>
        <w:t>N</w:t>
      </w:r>
      <w:r w:rsidR="00413A8A" w:rsidRPr="00841F54">
        <w:rPr>
          <w:rFonts w:eastAsiaTheme="minorHAnsi"/>
        </w:rPr>
        <w:t>ote</w:t>
      </w:r>
      <w:r w:rsidRPr="00841F54">
        <w:rPr>
          <w:rFonts w:eastAsiaTheme="minorHAnsi"/>
        </w:rPr>
        <w:t xml:space="preserve">: </w:t>
      </w:r>
      <w:r w:rsidR="00413A8A" w:rsidRPr="00841F54">
        <w:rPr>
          <w:rFonts w:eastAsiaTheme="minorHAnsi"/>
        </w:rPr>
        <w:t xml:space="preserve"> The "VA-"</w:t>
      </w:r>
      <w:r w:rsidRPr="00841F54">
        <w:rPr>
          <w:rFonts w:eastAsiaTheme="minorHAnsi"/>
        </w:rPr>
        <w:t xml:space="preserve"> prefix represents the nationally distributed set. When you copy items, the VA-prefix is dropped. "VA-*" represents the minimum requirements as defined by the National Center for Health Promotion (NCHP). As an alternative, you can create a local site reminder item using the Edit Taxonomy Item option.</w:t>
      </w:r>
    </w:p>
    <w:p w14:paraId="078C82A7" w14:textId="537A8651" w:rsidR="00A3444B" w:rsidRPr="00841F54" w:rsidRDefault="00A3444B" w:rsidP="00E22A9D">
      <w:pPr>
        <w:numPr>
          <w:ilvl w:val="1"/>
          <w:numId w:val="11"/>
        </w:numPr>
        <w:rPr>
          <w:rFonts w:eastAsiaTheme="minorHAnsi" w:cstheme="minorBidi"/>
        </w:rPr>
      </w:pPr>
      <w:r w:rsidRPr="00841F54">
        <w:rPr>
          <w:rFonts w:eastAsiaTheme="minorHAnsi" w:cstheme="minorBidi"/>
        </w:rPr>
        <w:t>Use the Health Summary package to activate Clinical Reminders and Clinical Maintenance components. Then rebuild the Ad</w:t>
      </w:r>
      <w:r w:rsidR="0083110A" w:rsidRPr="00841F54">
        <w:rPr>
          <w:rFonts w:eastAsiaTheme="minorHAnsi" w:cstheme="minorBidi"/>
        </w:rPr>
        <w:t xml:space="preserve"> H</w:t>
      </w:r>
      <w:r w:rsidRPr="00841F54">
        <w:rPr>
          <w:rFonts w:eastAsiaTheme="minorHAnsi" w:cstheme="minorBidi"/>
        </w:rPr>
        <w:t>oc Health Summary Type.</w:t>
      </w:r>
    </w:p>
    <w:p w14:paraId="078C82A8" w14:textId="2E407081" w:rsidR="00A3444B" w:rsidRPr="00841F54" w:rsidRDefault="00A3444B" w:rsidP="00E22A9D">
      <w:pPr>
        <w:numPr>
          <w:ilvl w:val="2"/>
          <w:numId w:val="25"/>
        </w:numPr>
        <w:rPr>
          <w:rFonts w:eastAsiaTheme="minorHAnsi" w:cstheme="minorBidi"/>
        </w:rPr>
      </w:pPr>
      <w:r w:rsidRPr="00841F54">
        <w:rPr>
          <w:rFonts w:eastAsiaTheme="minorHAnsi" w:cstheme="minorBidi"/>
        </w:rPr>
        <w:t xml:space="preserve">Identify which Health Summary Type is used by the </w:t>
      </w:r>
      <w:r w:rsidR="003D10FB">
        <w:rPr>
          <w:rFonts w:eastAsiaTheme="minorHAnsi" w:cstheme="minorBidi"/>
        </w:rPr>
        <w:t xml:space="preserve">      </w:t>
      </w:r>
      <w:r w:rsidRPr="00841F54">
        <w:rPr>
          <w:rFonts w:eastAsiaTheme="minorHAnsi" w:cstheme="minorBidi"/>
        </w:rPr>
        <w:t>implementing clinic.</w:t>
      </w:r>
    </w:p>
    <w:p w14:paraId="078C82A9" w14:textId="77777777" w:rsidR="00A3444B" w:rsidRPr="00841F54" w:rsidRDefault="00A3444B" w:rsidP="00E22A9D">
      <w:pPr>
        <w:numPr>
          <w:ilvl w:val="2"/>
          <w:numId w:val="25"/>
        </w:numPr>
        <w:rPr>
          <w:rFonts w:eastAsiaTheme="minorHAnsi" w:cstheme="minorBidi"/>
        </w:rPr>
      </w:pPr>
      <w:r w:rsidRPr="00841F54">
        <w:rPr>
          <w:rFonts w:eastAsiaTheme="minorHAnsi" w:cstheme="minorBidi"/>
        </w:rPr>
        <w:t>Add the Clinical Reminders and/or the Clinical Maintenance components to the Health Summary Type.</w:t>
      </w:r>
    </w:p>
    <w:p w14:paraId="078C82AA" w14:textId="77777777" w:rsidR="00A3444B" w:rsidRPr="00841F54" w:rsidRDefault="00050EE9" w:rsidP="00E22A9D">
      <w:pPr>
        <w:numPr>
          <w:ilvl w:val="2"/>
          <w:numId w:val="25"/>
        </w:numPr>
        <w:rPr>
          <w:rFonts w:eastAsiaTheme="minorHAnsi" w:cstheme="minorBidi"/>
        </w:rPr>
      </w:pPr>
      <w:r w:rsidRPr="00841F54">
        <w:rPr>
          <w:rFonts w:eastAsiaTheme="minorHAnsi" w:cstheme="minorBidi"/>
        </w:rPr>
        <w:t>E</w:t>
      </w:r>
      <w:r w:rsidR="00A3444B" w:rsidRPr="00841F54">
        <w:rPr>
          <w:rFonts w:eastAsiaTheme="minorHAnsi" w:cstheme="minorBidi"/>
        </w:rPr>
        <w:t>dit component parameters, identifying desired selection items.</w:t>
      </w:r>
    </w:p>
    <w:p w14:paraId="078C82AB"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lastRenderedPageBreak/>
        <w:t>If a taxonomy definition related to a reminder needs modification, do the following steps:</w:t>
      </w:r>
    </w:p>
    <w:p w14:paraId="078C82AC"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Copy the taxonomy using the Copy Taxonomy Item option.</w:t>
      </w:r>
    </w:p>
    <w:p w14:paraId="078C82AD"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Modify the taxonomy, using the Edit Taxonomy Item option.</w:t>
      </w:r>
    </w:p>
    <w:p w14:paraId="078C82AE"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Copy the related Reminder.</w:t>
      </w:r>
    </w:p>
    <w:p w14:paraId="078C82AF"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 xml:space="preserve">Modify the Reminder to reflect the newly created taxonomy, using the Add/Edit Reminder Item option. </w:t>
      </w:r>
    </w:p>
    <w:p w14:paraId="078C82B0"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As an alternative to copying a taxonomy, local site taxonomy items can be created, using the Edit Taxonomy Item.</w:t>
      </w:r>
    </w:p>
    <w:p w14:paraId="078C82B1" w14:textId="77777777" w:rsidR="00A3444B" w:rsidRPr="00841F54" w:rsidRDefault="00A3444B" w:rsidP="00E22A9D">
      <w:pPr>
        <w:rPr>
          <w:rFonts w:eastAsiaTheme="minorHAnsi" w:cstheme="minorBidi"/>
        </w:rPr>
      </w:pPr>
      <w:r w:rsidRPr="00841F54">
        <w:rPr>
          <w:rFonts w:eastAsiaTheme="minorHAnsi" w:cstheme="minorBidi"/>
        </w:rPr>
        <w:t>Modify the Treatment, Patient Ed, Exam, and Health Factors files, if necessary, through PCE Table Maintenance options. If clinical reminders are not showing up correctly on Health Summaries, see Appendix A-7 in the PCE User Manual Appendices document for troubleshooting information which IRM staff with programmer access can use.</w:t>
      </w:r>
    </w:p>
    <w:p w14:paraId="078C82B2" w14:textId="77777777" w:rsidR="0046254A" w:rsidRPr="00841F54" w:rsidRDefault="00A3444B" w:rsidP="00E22A9D">
      <w:pPr>
        <w:numPr>
          <w:ilvl w:val="1"/>
          <w:numId w:val="11"/>
        </w:numPr>
        <w:rPr>
          <w:rFonts w:eastAsiaTheme="minorHAnsi" w:cstheme="minorBidi"/>
        </w:rPr>
      </w:pPr>
      <w:r w:rsidRPr="00841F54">
        <w:rPr>
          <w:rFonts w:eastAsiaTheme="minorHAnsi" w:cstheme="minorBidi"/>
        </w:rPr>
        <w:t>Coordinate the use of Encounter Forms (through the AICS package) with the use of Health Summary Clinical Maintenance Components. Make sure that the relevant encounter forms contain all appropriate list bubbles for PCE data: Health Factors, Exams, Immunizations, Diagnosis, Patient Education, Procedures, and Skin Tests.</w:t>
      </w:r>
    </w:p>
    <w:p w14:paraId="078C82B3"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t xml:space="preserve">Inactivate reminders </w:t>
      </w:r>
      <w:r w:rsidR="00910EFC" w:rsidRPr="00841F54">
        <w:rPr>
          <w:rFonts w:eastAsiaTheme="minorHAnsi" w:cstheme="minorBidi"/>
        </w:rPr>
        <w:t>that</w:t>
      </w:r>
      <w:r w:rsidRPr="00841F54">
        <w:rPr>
          <w:rFonts w:eastAsiaTheme="minorHAnsi" w:cstheme="minorBidi"/>
        </w:rPr>
        <w:t xml:space="preserve"> will not be used, with the Activate/Inactive Reminders option.</w:t>
      </w:r>
    </w:p>
    <w:p w14:paraId="078C82B4" w14:textId="77777777" w:rsidR="00A3444B" w:rsidRPr="00841F54" w:rsidRDefault="00A3444B" w:rsidP="00E22A9D">
      <w:pPr>
        <w:numPr>
          <w:ilvl w:val="0"/>
          <w:numId w:val="13"/>
        </w:numPr>
        <w:rPr>
          <w:rFonts w:eastAsiaTheme="minorHAnsi" w:cstheme="minorBidi"/>
        </w:rPr>
      </w:pPr>
      <w:r w:rsidRPr="00841F54">
        <w:rPr>
          <w:rFonts w:eastAsiaTheme="minorHAnsi" w:cstheme="minorBidi"/>
        </w:rPr>
        <w:t>(Optional) Add Health Summary, Problem List, and Progress Notes as actions on PCE screens to allow quick access to those programs while using PCE.</w:t>
      </w:r>
    </w:p>
    <w:p w14:paraId="078C82B5" w14:textId="77777777" w:rsidR="00A3444B" w:rsidRPr="00841F54" w:rsidRDefault="00A3444B" w:rsidP="00E22A9D">
      <w:pPr>
        <w:rPr>
          <w:rFonts w:eastAsiaTheme="minorHAnsi" w:cstheme="minorBidi"/>
        </w:rPr>
      </w:pPr>
      <w:r w:rsidRPr="00841F54">
        <w:rPr>
          <w:rFonts w:eastAsiaTheme="minorHAnsi" w:cstheme="minorBidi"/>
        </w:rPr>
        <w:t>Example of adding programs to PCE screens</w:t>
      </w:r>
    </w:p>
    <w:p w14:paraId="078C82B6" w14:textId="77777777" w:rsidR="00A3444B" w:rsidRPr="00841F54" w:rsidRDefault="00A3444B" w:rsidP="00E22A9D">
      <w:pPr>
        <w:rPr>
          <w:rFonts w:eastAsiaTheme="minorHAnsi" w:cstheme="minorBidi"/>
        </w:rPr>
      </w:pPr>
      <w:r w:rsidRPr="00841F54">
        <w:rPr>
          <w:rFonts w:eastAsiaTheme="minorHAnsi" w:cstheme="minorBidi"/>
        </w:rPr>
        <w:t>&gt;D P^DI</w:t>
      </w:r>
    </w:p>
    <w:p w14:paraId="078C82B8" w14:textId="77777777" w:rsidR="00A3444B" w:rsidRPr="00841F54" w:rsidRDefault="00A3444B" w:rsidP="00E22A9D">
      <w:pPr>
        <w:rPr>
          <w:rFonts w:eastAsiaTheme="minorHAnsi" w:cstheme="minorBidi"/>
        </w:rPr>
      </w:pPr>
      <w:r w:rsidRPr="00841F54">
        <w:rPr>
          <w:rFonts w:eastAsiaTheme="minorHAnsi" w:cstheme="minorBidi"/>
        </w:rPr>
        <w:t>VA FileMan 21.0</w:t>
      </w:r>
    </w:p>
    <w:p w14:paraId="078C82B9"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BC" w14:textId="04728DD0" w:rsidR="00A3444B" w:rsidRPr="00841F54" w:rsidRDefault="00A3444B" w:rsidP="00E22A9D">
      <w:pPr>
        <w:rPr>
          <w:rFonts w:eastAsiaTheme="minorHAnsi" w:cstheme="minorBidi"/>
        </w:rPr>
      </w:pPr>
      <w:r w:rsidRPr="00841F54">
        <w:rPr>
          <w:rFonts w:eastAsiaTheme="minorHAnsi" w:cstheme="minorBidi"/>
        </w:rPr>
        <w:t>INPUT TO WHAT FILE: 101  PROTOCOL          (2978 entries)</w:t>
      </w:r>
    </w:p>
    <w:p w14:paraId="078C82BD" w14:textId="77777777" w:rsidR="00A3444B" w:rsidRPr="00841F54" w:rsidRDefault="00A3444B" w:rsidP="00E22A9D">
      <w:pPr>
        <w:rPr>
          <w:rFonts w:eastAsiaTheme="minorHAnsi" w:cstheme="minorBidi"/>
        </w:rPr>
      </w:pPr>
      <w:r w:rsidRPr="00841F54">
        <w:rPr>
          <w:rFonts w:eastAsiaTheme="minorHAnsi" w:cstheme="minorBidi"/>
        </w:rPr>
        <w:t xml:space="preserve">EDIT WHICH FIELD: ALL// ITEM </w:t>
      </w:r>
    </w:p>
    <w:p w14:paraId="078C82BE" w14:textId="52794620" w:rsidR="00A3444B" w:rsidRPr="00841F54" w:rsidRDefault="00A3444B" w:rsidP="00E22A9D">
      <w:pPr>
        <w:rPr>
          <w:rFonts w:eastAsiaTheme="minorHAnsi" w:cstheme="minorBidi"/>
        </w:rPr>
      </w:pPr>
      <w:r w:rsidRPr="00841F54">
        <w:rPr>
          <w:rFonts w:eastAsiaTheme="minorHAnsi" w:cstheme="minorBidi"/>
        </w:rPr>
        <w:t>EDIT WHICH ITEM SUB-FIELD: ALL// .01  ITEM</w:t>
      </w:r>
    </w:p>
    <w:p w14:paraId="078C82BF" w14:textId="6D8F596A" w:rsidR="00A3444B" w:rsidRPr="00841F54" w:rsidRDefault="00A3444B" w:rsidP="00E22A9D">
      <w:pPr>
        <w:rPr>
          <w:rFonts w:eastAsiaTheme="minorHAnsi" w:cstheme="minorBidi"/>
        </w:rPr>
      </w:pPr>
      <w:r w:rsidRPr="00841F54">
        <w:rPr>
          <w:rFonts w:eastAsiaTheme="minorHAnsi" w:cstheme="minorBidi"/>
        </w:rPr>
        <w:t>THEN EDIT ITEM SUB-FIELD: MNEMONIC</w:t>
      </w:r>
    </w:p>
    <w:p w14:paraId="078C82C0" w14:textId="30B15E77" w:rsidR="00A3444B" w:rsidRPr="00841F54" w:rsidRDefault="00A3444B" w:rsidP="00E22A9D">
      <w:pPr>
        <w:rPr>
          <w:rFonts w:eastAsiaTheme="minorHAnsi" w:cstheme="minorBidi"/>
        </w:rPr>
      </w:pPr>
      <w:r w:rsidRPr="00841F54">
        <w:rPr>
          <w:rFonts w:eastAsiaTheme="minorHAnsi" w:cstheme="minorBidi"/>
        </w:rPr>
        <w:t>THEN EDIT ITEM SUB-FIELD: [ENTER]</w:t>
      </w:r>
    </w:p>
    <w:p w14:paraId="078C82C1" w14:textId="77777777" w:rsidR="00A3444B" w:rsidRPr="00841F54" w:rsidRDefault="00A3444B" w:rsidP="00E22A9D">
      <w:pPr>
        <w:rPr>
          <w:rFonts w:eastAsiaTheme="minorHAnsi" w:cstheme="minorBidi"/>
        </w:rPr>
      </w:pPr>
      <w:r w:rsidRPr="00841F54">
        <w:rPr>
          <w:rFonts w:eastAsiaTheme="minorHAnsi" w:cstheme="minorBidi"/>
        </w:rPr>
        <w:t>THEN EDIT FIELD: [ENTER]</w:t>
      </w:r>
    </w:p>
    <w:p w14:paraId="078C82C3" w14:textId="77777777" w:rsidR="00A3444B" w:rsidRPr="00841F54" w:rsidRDefault="00A3444B" w:rsidP="00E22A9D">
      <w:pPr>
        <w:rPr>
          <w:rFonts w:eastAsiaTheme="minorHAnsi" w:cstheme="minorBidi"/>
        </w:rPr>
      </w:pPr>
      <w:r w:rsidRPr="00841F54">
        <w:rPr>
          <w:rFonts w:eastAsiaTheme="minorHAnsi" w:cstheme="minorBidi"/>
        </w:rPr>
        <w:t>Select PROTOCOL NAME: PXCE SDAM MENU          Appointment Menu      AV</w:t>
      </w:r>
    </w:p>
    <w:p w14:paraId="078C82C4" w14:textId="77777777" w:rsidR="00A3444B" w:rsidRPr="00841F54" w:rsidRDefault="00A3444B" w:rsidP="00E22A9D">
      <w:pPr>
        <w:rPr>
          <w:rFonts w:eastAsiaTheme="minorHAnsi" w:cstheme="minorBidi"/>
        </w:rPr>
      </w:pPr>
      <w:r w:rsidRPr="00841F54">
        <w:rPr>
          <w:rFonts w:eastAsiaTheme="minorHAnsi" w:cstheme="minorBidi"/>
        </w:rPr>
        <w:t>Select ITEM: PXCE BLANK HS// [ENTER]</w:t>
      </w:r>
    </w:p>
    <w:p w14:paraId="078C82C5" w14:textId="77777777" w:rsidR="00A3444B" w:rsidRPr="00841F54" w:rsidRDefault="00A3444B" w:rsidP="00E22A9D">
      <w:pPr>
        <w:rPr>
          <w:rFonts w:eastAsiaTheme="minorHAnsi" w:cstheme="minorBidi"/>
        </w:rPr>
      </w:pPr>
      <w:r w:rsidRPr="00841F54">
        <w:rPr>
          <w:rFonts w:eastAsiaTheme="minorHAnsi" w:cstheme="minorBidi"/>
        </w:rPr>
        <w:t xml:space="preserve">  ITEM: PXCE BLANK HS// PXCE GMTS HS ADHOC          Health Summary      HS</w:t>
      </w:r>
    </w:p>
    <w:p w14:paraId="078C82C6" w14:textId="77777777" w:rsidR="00A3444B" w:rsidRPr="00841F54" w:rsidRDefault="00A3444B" w:rsidP="00E22A9D">
      <w:pPr>
        <w:rPr>
          <w:rFonts w:eastAsiaTheme="minorHAnsi" w:cstheme="minorBidi"/>
        </w:rPr>
      </w:pPr>
      <w:r w:rsidRPr="00841F54">
        <w:rPr>
          <w:rFonts w:eastAsiaTheme="minorHAnsi" w:cstheme="minorBidi"/>
        </w:rPr>
        <w:t xml:space="preserve">  MNEMONIC: HS</w:t>
      </w:r>
    </w:p>
    <w:p w14:paraId="078C82C7" w14:textId="77777777" w:rsidR="00A3444B" w:rsidRPr="00841F54" w:rsidRDefault="00A3444B" w:rsidP="00E22A9D">
      <w:pPr>
        <w:rPr>
          <w:rFonts w:eastAsiaTheme="minorHAnsi" w:cstheme="minorBidi"/>
        </w:rPr>
      </w:pPr>
      <w:r w:rsidRPr="00841F54">
        <w:rPr>
          <w:rFonts w:eastAsiaTheme="minorHAnsi" w:cstheme="minorBidi"/>
        </w:rPr>
        <w:lastRenderedPageBreak/>
        <w:t>Select ITEM: PXCE BLANK PN</w:t>
      </w:r>
    </w:p>
    <w:p w14:paraId="078C82C8" w14:textId="77777777" w:rsidR="00A3444B" w:rsidRPr="00841F54" w:rsidRDefault="00A3444B" w:rsidP="00E22A9D">
      <w:pPr>
        <w:rPr>
          <w:rFonts w:eastAsiaTheme="minorHAnsi" w:cstheme="minorBidi"/>
        </w:rPr>
      </w:pPr>
      <w:r w:rsidRPr="00841F54">
        <w:rPr>
          <w:rFonts w:eastAsiaTheme="minorHAnsi" w:cstheme="minorBidi"/>
        </w:rPr>
        <w:t xml:space="preserve">         ...OK? Yes//[ENTER]  (Yes)</w:t>
      </w:r>
    </w:p>
    <w:p w14:paraId="078C82CA" w14:textId="77777777" w:rsidR="00A3444B" w:rsidRPr="00841F54" w:rsidRDefault="00A3444B" w:rsidP="00E22A9D">
      <w:pPr>
        <w:rPr>
          <w:rFonts w:eastAsiaTheme="minorHAnsi" w:cstheme="minorBidi"/>
        </w:rPr>
      </w:pPr>
      <w:r w:rsidRPr="00841F54">
        <w:rPr>
          <w:rFonts w:eastAsiaTheme="minorHAnsi" w:cstheme="minorBidi"/>
        </w:rPr>
        <w:t xml:space="preserve">  ITEM: PXCE BLANK PN// PXCE GMRP REVIEW SCREEN       Progress Notes      PN</w:t>
      </w:r>
    </w:p>
    <w:p w14:paraId="078C82CB" w14:textId="77777777" w:rsidR="00A3444B" w:rsidRPr="00841F54" w:rsidRDefault="00A3444B" w:rsidP="00E22A9D">
      <w:pPr>
        <w:rPr>
          <w:rFonts w:eastAsiaTheme="minorHAnsi" w:cstheme="minorBidi"/>
        </w:rPr>
      </w:pPr>
      <w:r w:rsidRPr="00841F54">
        <w:rPr>
          <w:rFonts w:eastAsiaTheme="minorHAnsi" w:cstheme="minorBidi"/>
        </w:rPr>
        <w:t xml:space="preserve">  MNEMONIC: PN</w:t>
      </w:r>
    </w:p>
    <w:p w14:paraId="078C82CC" w14:textId="77777777" w:rsidR="00A3444B" w:rsidRPr="00841F54" w:rsidRDefault="00A3444B" w:rsidP="00E22A9D">
      <w:pPr>
        <w:rPr>
          <w:rFonts w:eastAsiaTheme="minorHAnsi" w:cstheme="minorBidi"/>
        </w:rPr>
      </w:pPr>
      <w:r w:rsidRPr="00841F54">
        <w:rPr>
          <w:rFonts w:eastAsiaTheme="minorHAnsi" w:cstheme="minorBidi"/>
        </w:rPr>
        <w:t>Select ITEM: PXCE BLANK PL</w:t>
      </w:r>
    </w:p>
    <w:p w14:paraId="078C82CD"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CF" w14:textId="77777777" w:rsidR="00A3444B" w:rsidRPr="00841F54" w:rsidRDefault="00A3444B" w:rsidP="00E22A9D">
      <w:pPr>
        <w:rPr>
          <w:rFonts w:eastAsiaTheme="minorHAnsi" w:cstheme="minorBidi"/>
        </w:rPr>
      </w:pPr>
      <w:r w:rsidRPr="00841F54">
        <w:rPr>
          <w:rFonts w:eastAsiaTheme="minorHAnsi" w:cstheme="minorBidi"/>
        </w:rPr>
        <w:t xml:space="preserve">  ITEM: PXCE BLANK PL// PXCE GMPL OE DATA ENTRY    Patient Problem List   PL</w:t>
      </w:r>
    </w:p>
    <w:p w14:paraId="078C82D0" w14:textId="77777777" w:rsidR="00A3444B" w:rsidRPr="00841F54" w:rsidRDefault="00A3444B" w:rsidP="00E22A9D">
      <w:pPr>
        <w:rPr>
          <w:rFonts w:eastAsiaTheme="minorHAnsi" w:cstheme="minorBidi"/>
        </w:rPr>
      </w:pPr>
      <w:r w:rsidRPr="00841F54">
        <w:rPr>
          <w:rFonts w:eastAsiaTheme="minorHAnsi" w:cstheme="minorBidi"/>
        </w:rPr>
        <w:t xml:space="preserve">  MNEMONIC: PL</w:t>
      </w:r>
    </w:p>
    <w:p w14:paraId="078C82D1" w14:textId="77777777" w:rsidR="00A3444B" w:rsidRPr="00841F54" w:rsidRDefault="00A3444B" w:rsidP="00E22A9D">
      <w:pPr>
        <w:rPr>
          <w:rFonts w:eastAsiaTheme="minorHAnsi" w:cstheme="minorBidi"/>
        </w:rPr>
      </w:pPr>
      <w:r w:rsidRPr="00841F54">
        <w:rPr>
          <w:rFonts w:eastAsiaTheme="minorHAnsi" w:cstheme="minorBidi"/>
        </w:rPr>
        <w:t>Select ITEM:[ENTER]</w:t>
      </w:r>
    </w:p>
    <w:p w14:paraId="078C82D3" w14:textId="77777777" w:rsidR="00A3444B" w:rsidRPr="00841F54" w:rsidRDefault="00A3444B" w:rsidP="00E22A9D">
      <w:pPr>
        <w:rPr>
          <w:rFonts w:eastAsiaTheme="minorHAnsi" w:cstheme="minorBidi"/>
        </w:rPr>
      </w:pPr>
      <w:r w:rsidRPr="00841F54">
        <w:rPr>
          <w:rFonts w:eastAsiaTheme="minorHAnsi" w:cstheme="minorBidi"/>
        </w:rPr>
        <w:t>Select PROTOCOL NAME: PXCE MAIN MENU</w:t>
      </w:r>
    </w:p>
    <w:p w14:paraId="078C82D4" w14:textId="77777777" w:rsidR="00A3444B" w:rsidRPr="00841F54" w:rsidRDefault="00A3444B" w:rsidP="00E22A9D">
      <w:pPr>
        <w:rPr>
          <w:rFonts w:eastAsiaTheme="minorHAnsi" w:cstheme="minorBidi"/>
        </w:rPr>
      </w:pPr>
      <w:r w:rsidRPr="00841F54">
        <w:rPr>
          <w:rFonts w:eastAsiaTheme="minorHAnsi" w:cstheme="minorBidi"/>
        </w:rPr>
        <w:t>Select ITEM: PXCE BLANK HS// [ENTER]</w:t>
      </w:r>
    </w:p>
    <w:p w14:paraId="078C82D5" w14:textId="77777777" w:rsidR="00A3444B" w:rsidRPr="00841F54" w:rsidRDefault="00A3444B" w:rsidP="00E22A9D">
      <w:pPr>
        <w:rPr>
          <w:rFonts w:eastAsiaTheme="minorHAnsi" w:cstheme="minorBidi"/>
        </w:rPr>
      </w:pPr>
      <w:r w:rsidRPr="00841F54">
        <w:rPr>
          <w:rFonts w:eastAsiaTheme="minorHAnsi" w:cstheme="minorBidi"/>
        </w:rPr>
        <w:t xml:space="preserve">  ITEM: PXCE BLANK HS// PXCE GMTS HS ADHOC        Health Summary      HS</w:t>
      </w:r>
    </w:p>
    <w:p w14:paraId="078C82D6" w14:textId="77777777" w:rsidR="00A3444B" w:rsidRPr="00841F54" w:rsidRDefault="00A3444B" w:rsidP="00E22A9D">
      <w:pPr>
        <w:rPr>
          <w:rFonts w:eastAsiaTheme="minorHAnsi" w:cstheme="minorBidi"/>
        </w:rPr>
      </w:pPr>
      <w:r w:rsidRPr="00841F54">
        <w:rPr>
          <w:rFonts w:eastAsiaTheme="minorHAnsi" w:cstheme="minorBidi"/>
        </w:rPr>
        <w:t xml:space="preserve">  MNEMONIC: HS</w:t>
      </w:r>
    </w:p>
    <w:p w14:paraId="078C82D7" w14:textId="77777777" w:rsidR="00A3444B" w:rsidRPr="00841F54" w:rsidRDefault="00A3444B" w:rsidP="00E22A9D">
      <w:pPr>
        <w:rPr>
          <w:rFonts w:eastAsiaTheme="minorHAnsi" w:cstheme="minorBidi"/>
        </w:rPr>
      </w:pPr>
      <w:r w:rsidRPr="00841F54">
        <w:rPr>
          <w:rFonts w:eastAsiaTheme="minorHAnsi" w:cstheme="minorBidi"/>
        </w:rPr>
        <w:t>Select ITEM: PXCE BLANK PN</w:t>
      </w:r>
    </w:p>
    <w:p w14:paraId="078C82D8"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D9" w14:textId="77777777" w:rsidR="00A3444B" w:rsidRPr="00841F54" w:rsidRDefault="00A3444B" w:rsidP="00E22A9D">
      <w:pPr>
        <w:rPr>
          <w:rFonts w:eastAsiaTheme="minorHAnsi" w:cstheme="minorBidi"/>
        </w:rPr>
      </w:pPr>
      <w:r w:rsidRPr="00841F54">
        <w:rPr>
          <w:rFonts w:eastAsiaTheme="minorHAnsi" w:cstheme="minorBidi"/>
        </w:rPr>
        <w:t xml:space="preserve">  ITEM: PXCE BLANK PN// PXCE GMRP REVIEW SCREEN       Progress Notes      PN</w:t>
      </w:r>
    </w:p>
    <w:p w14:paraId="078C82DA" w14:textId="77777777" w:rsidR="00A3444B" w:rsidRPr="00841F54" w:rsidRDefault="00A3444B" w:rsidP="00E22A9D">
      <w:pPr>
        <w:rPr>
          <w:rFonts w:eastAsiaTheme="minorHAnsi" w:cstheme="minorBidi"/>
        </w:rPr>
      </w:pPr>
      <w:r w:rsidRPr="00841F54">
        <w:rPr>
          <w:rFonts w:eastAsiaTheme="minorHAnsi" w:cstheme="minorBidi"/>
        </w:rPr>
        <w:t xml:space="preserve">  MNEMONIC: PN</w:t>
      </w:r>
    </w:p>
    <w:p w14:paraId="078C82DB" w14:textId="77777777" w:rsidR="00A3444B" w:rsidRPr="00841F54" w:rsidRDefault="00A3444B" w:rsidP="00E22A9D">
      <w:pPr>
        <w:rPr>
          <w:rFonts w:eastAsiaTheme="minorHAnsi" w:cstheme="minorBidi"/>
        </w:rPr>
      </w:pPr>
      <w:r w:rsidRPr="00841F54">
        <w:rPr>
          <w:rFonts w:eastAsiaTheme="minorHAnsi" w:cstheme="minorBidi"/>
        </w:rPr>
        <w:t>Select ITEM: PXCE BLANK PL</w:t>
      </w:r>
    </w:p>
    <w:p w14:paraId="078C82DC"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DE" w14:textId="77777777" w:rsidR="00A3444B" w:rsidRPr="00841F54" w:rsidRDefault="00A3444B" w:rsidP="00E22A9D">
      <w:pPr>
        <w:rPr>
          <w:rFonts w:eastAsiaTheme="minorHAnsi" w:cstheme="minorBidi"/>
        </w:rPr>
      </w:pPr>
      <w:r w:rsidRPr="00841F54">
        <w:rPr>
          <w:rFonts w:eastAsiaTheme="minorHAnsi" w:cstheme="minorBidi"/>
        </w:rPr>
        <w:t xml:space="preserve">  ITEM: PXCE BLANK PL// PXCE GMPL OE DATA ENTRY    Patient Problem List   PL</w:t>
      </w:r>
    </w:p>
    <w:p w14:paraId="078C82DF" w14:textId="77777777" w:rsidR="00A3444B" w:rsidRPr="00841F54" w:rsidRDefault="00A3444B" w:rsidP="00E22A9D">
      <w:pPr>
        <w:rPr>
          <w:rFonts w:eastAsiaTheme="minorHAnsi" w:cstheme="minorBidi"/>
        </w:rPr>
      </w:pPr>
      <w:r w:rsidRPr="00841F54">
        <w:rPr>
          <w:rFonts w:eastAsiaTheme="minorHAnsi" w:cstheme="minorBidi"/>
        </w:rPr>
        <w:t xml:space="preserve">  MNEMONIC: PL</w:t>
      </w:r>
    </w:p>
    <w:p w14:paraId="078C82E0" w14:textId="77777777" w:rsidR="00A3444B" w:rsidRPr="00841F54" w:rsidRDefault="00A3444B" w:rsidP="00E22A9D">
      <w:pPr>
        <w:rPr>
          <w:rFonts w:eastAsiaTheme="minorHAnsi" w:cstheme="minorBidi"/>
        </w:rPr>
      </w:pPr>
      <w:r w:rsidRPr="00841F54">
        <w:rPr>
          <w:rFonts w:eastAsiaTheme="minorHAnsi" w:cstheme="minorBidi"/>
        </w:rPr>
        <w:t>Select ITEM: [ENTER]</w:t>
      </w:r>
    </w:p>
    <w:p w14:paraId="078C82E2" w14:textId="77777777" w:rsidR="00A3444B" w:rsidRPr="00841F54" w:rsidRDefault="00A3444B" w:rsidP="00E22A9D">
      <w:pPr>
        <w:rPr>
          <w:rFonts w:eastAsiaTheme="minorHAnsi" w:cstheme="minorBidi"/>
        </w:rPr>
      </w:pPr>
      <w:r w:rsidRPr="00841F54">
        <w:rPr>
          <w:rFonts w:eastAsiaTheme="minorHAnsi" w:cstheme="minorBidi"/>
        </w:rPr>
        <w:t>Select PROTOCOL NAME: [ENTER]</w:t>
      </w:r>
    </w:p>
    <w:p w14:paraId="078C82E3" w14:textId="77777777" w:rsidR="00A3444B" w:rsidRPr="00841F54" w:rsidRDefault="00A3444B" w:rsidP="00E22A9D">
      <w:pPr>
        <w:numPr>
          <w:ilvl w:val="0"/>
          <w:numId w:val="13"/>
        </w:numPr>
        <w:rPr>
          <w:rFonts w:eastAsiaTheme="minorHAnsi" w:cstheme="minorBidi"/>
        </w:rPr>
      </w:pPr>
      <w:r w:rsidRPr="00841F54">
        <w:rPr>
          <w:rFonts w:eastAsiaTheme="minorHAnsi" w:cstheme="minorBidi"/>
        </w:rPr>
        <w:t>Create a DISPOSITION CLINIC for each division in your facility using the "Set-up a Clinic" option on the Scheduling Supervisor Menu. If you are a multi-divisional facility and you want to credit disposition workload for each division, you will need to set up a DISPOSITION CLINIC for each division. Make sure you define each DISPOSITION CLINIC so that it is easily associated with the division for which you want to credit workload.</w:t>
      </w:r>
    </w:p>
    <w:p w14:paraId="078C82E4"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If you are a single-division facility, you should define only one DISPOSITION CLINIC.</w:t>
      </w:r>
    </w:p>
    <w:p w14:paraId="078C82E5"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The DISPOSITION CLINICS will only be used with Dispositions.</w:t>
      </w:r>
    </w:p>
    <w:p w14:paraId="078C82E6"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PCE recommends creating a clinic defined as Disposition, with a Stop Code number of 102. This clinic should be used with all dispositions.</w:t>
      </w:r>
    </w:p>
    <w:p w14:paraId="078C82E7"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lastRenderedPageBreak/>
        <w:t>Use "PCE Edit Disposition Clinics" option located on the "PCE Site Parameter Menu" to enter the DISPOSITION CLINICs that were defined for use with Dispositions for your facility. The purpose of this is to restrict the Hospital Location for a Disposition to DISPOSITION CLINICs only.</w:t>
      </w:r>
    </w:p>
    <w:p w14:paraId="078C82E8"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In single-division facilities, the hospital location for Dispositions will be stuffed automatically, and you will not be prompted to select a DISPOSITION HOSPITAL LOCATION.</w:t>
      </w:r>
    </w:p>
    <w:p w14:paraId="078C82E9" w14:textId="77777777" w:rsidR="00A3444B" w:rsidRPr="00841F54" w:rsidRDefault="00A3444B" w:rsidP="00E22A9D">
      <w:pPr>
        <w:rPr>
          <w:rFonts w:eastAsiaTheme="minorHAnsi" w:cstheme="minorBidi"/>
        </w:rPr>
      </w:pPr>
      <w:r w:rsidRPr="00841F54">
        <w:rPr>
          <w:rFonts w:eastAsiaTheme="minorHAnsi" w:cstheme="minorBidi"/>
        </w:rPr>
        <w:t>PCE Edit Disposition Clinics Example</w:t>
      </w:r>
    </w:p>
    <w:p w14:paraId="078C82EA" w14:textId="77777777" w:rsidR="00A3444B" w:rsidRPr="00841F54" w:rsidRDefault="00A3444B" w:rsidP="00E22A9D">
      <w:pPr>
        <w:rPr>
          <w:rFonts w:eastAsiaTheme="minorHAnsi" w:cstheme="minorBidi"/>
        </w:rPr>
      </w:pPr>
      <w:r w:rsidRPr="00841F54">
        <w:rPr>
          <w:rFonts w:eastAsiaTheme="minorHAnsi" w:cstheme="minorBidi"/>
        </w:rPr>
        <w:t>Select PCE Site Parameter Menu Option: PCE Edit Disposition Clinics</w:t>
      </w:r>
    </w:p>
    <w:p w14:paraId="078C82EB"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2EC" w14:textId="77777777" w:rsidR="00A3444B" w:rsidRPr="00841F54" w:rsidRDefault="00A3444B" w:rsidP="00E22A9D">
      <w:pPr>
        <w:rPr>
          <w:rFonts w:eastAsiaTheme="minorHAnsi" w:cstheme="minorBidi"/>
        </w:rPr>
      </w:pPr>
      <w:r w:rsidRPr="00841F54">
        <w:rPr>
          <w:rFonts w:eastAsiaTheme="minorHAnsi" w:cstheme="minorBidi"/>
        </w:rPr>
        <w:t>Select DISPOSITION HOSPITAL LOCATIONS: ?</w:t>
      </w:r>
    </w:p>
    <w:p w14:paraId="078C82ED" w14:textId="77777777" w:rsidR="00A3444B" w:rsidRPr="00841F54" w:rsidRDefault="00A3444B" w:rsidP="00E22A9D">
      <w:pPr>
        <w:rPr>
          <w:rFonts w:eastAsiaTheme="minorHAnsi" w:cstheme="minorBidi"/>
        </w:rPr>
      </w:pPr>
      <w:r w:rsidRPr="00841F54">
        <w:rPr>
          <w:rFonts w:eastAsiaTheme="minorHAnsi" w:cstheme="minorBidi"/>
        </w:rPr>
        <w:t xml:space="preserve"> Answer with DISPOSITION HOSPITAL LOCATIONS</w:t>
      </w:r>
    </w:p>
    <w:p w14:paraId="078C82EE" w14:textId="77777777" w:rsidR="00A3444B" w:rsidRPr="00841F54" w:rsidRDefault="00A3444B" w:rsidP="00E22A9D">
      <w:pPr>
        <w:rPr>
          <w:rFonts w:eastAsiaTheme="minorHAnsi" w:cstheme="minorBidi"/>
        </w:rPr>
      </w:pPr>
      <w:r w:rsidRPr="00841F54">
        <w:rPr>
          <w:rFonts w:eastAsiaTheme="minorHAnsi" w:cstheme="minorBidi"/>
        </w:rPr>
        <w:t>Choose from:</w:t>
      </w:r>
    </w:p>
    <w:p w14:paraId="078C82EF" w14:textId="77777777" w:rsidR="00A3444B" w:rsidRPr="00841F54" w:rsidRDefault="00A3444B" w:rsidP="00E22A9D">
      <w:pPr>
        <w:rPr>
          <w:rFonts w:eastAsiaTheme="minorHAnsi" w:cstheme="minorBidi"/>
        </w:rPr>
      </w:pPr>
      <w:r w:rsidRPr="00841F54">
        <w:rPr>
          <w:rFonts w:eastAsiaTheme="minorHAnsi" w:cstheme="minorBidi"/>
        </w:rPr>
        <w:t xml:space="preserve">   DISPOSITION 1</w:t>
      </w:r>
    </w:p>
    <w:p w14:paraId="078C82F0" w14:textId="77777777" w:rsidR="00A3444B" w:rsidRPr="00841F54" w:rsidRDefault="00A3444B" w:rsidP="00E22A9D">
      <w:pPr>
        <w:rPr>
          <w:rFonts w:eastAsiaTheme="minorHAnsi" w:cstheme="minorBidi"/>
        </w:rPr>
      </w:pPr>
      <w:r w:rsidRPr="00841F54">
        <w:rPr>
          <w:rFonts w:eastAsiaTheme="minorHAnsi" w:cstheme="minorBidi"/>
        </w:rPr>
        <w:t xml:space="preserve">   DISPOSITION 2</w:t>
      </w:r>
    </w:p>
    <w:p w14:paraId="078C82F1"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DISPOSITION HOSPITAL LOCATIONS, if you wish</w:t>
      </w:r>
    </w:p>
    <w:p w14:paraId="078C82F2" w14:textId="77777777" w:rsidR="00A3444B" w:rsidRPr="00841F54" w:rsidRDefault="00A3444B" w:rsidP="00E22A9D">
      <w:pPr>
        <w:rPr>
          <w:rFonts w:eastAsiaTheme="minorHAnsi" w:cstheme="minorBidi"/>
        </w:rPr>
      </w:pPr>
      <w:r w:rsidRPr="00841F54">
        <w:rPr>
          <w:rFonts w:eastAsiaTheme="minorHAnsi" w:cstheme="minorBidi"/>
        </w:rPr>
        <w:t>Answer with HOSPITAL LOCATION NAME, or ABBREVIATION</w:t>
      </w:r>
    </w:p>
    <w:p w14:paraId="078C82F3"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58-Entry HOSPITAL LOCATION List? n</w:t>
      </w:r>
    </w:p>
    <w:p w14:paraId="078C82F4" w14:textId="77777777" w:rsidR="00A3444B" w:rsidRPr="00841F54" w:rsidRDefault="00A3444B" w:rsidP="00E22A9D">
      <w:pPr>
        <w:rPr>
          <w:rFonts w:eastAsiaTheme="minorHAnsi" w:cstheme="minorBidi"/>
        </w:rPr>
      </w:pPr>
      <w:r w:rsidRPr="00841F54">
        <w:rPr>
          <w:rFonts w:eastAsiaTheme="minorHAnsi" w:cstheme="minorBidi"/>
        </w:rPr>
        <w:t>Select DISPOSITION HOSPITAL LOCATIONS: DISPOSITION 1</w:t>
      </w:r>
    </w:p>
    <w:p w14:paraId="078C82F5" w14:textId="478376C1" w:rsidR="00A3444B" w:rsidRPr="00841F54" w:rsidRDefault="00713A71" w:rsidP="00050EE9">
      <w:pPr>
        <w:pStyle w:val="Heading2"/>
      </w:pPr>
      <w:bookmarkStart w:id="52" w:name="_Toc414852634"/>
      <w:bookmarkStart w:id="53" w:name="_Toc468093275"/>
      <w:r w:rsidRPr="00841F54">
        <w:t>Maintenance</w:t>
      </w:r>
      <w:bookmarkEnd w:id="52"/>
      <w:bookmarkEnd w:id="53"/>
    </w:p>
    <w:p w14:paraId="078C82F6" w14:textId="41BBD056" w:rsidR="00713A71" w:rsidRPr="00841F54" w:rsidRDefault="00713A71" w:rsidP="008E6CAB">
      <w:pPr>
        <w:pStyle w:val="Heading3"/>
        <w:rPr>
          <w:rFonts w:eastAsiaTheme="minorHAnsi"/>
        </w:rPr>
      </w:pPr>
      <w:bookmarkStart w:id="54" w:name="_Table_Maintenance_Options"/>
      <w:bookmarkStart w:id="55" w:name="_Toc414852635"/>
      <w:bookmarkStart w:id="56" w:name="_Toc468093276"/>
      <w:bookmarkEnd w:id="54"/>
      <w:r w:rsidRPr="00841F54">
        <w:rPr>
          <w:rFonts w:eastAsiaTheme="minorHAnsi"/>
        </w:rPr>
        <w:t>Table Maintenance Options</w:t>
      </w:r>
      <w:bookmarkEnd w:id="55"/>
      <w:bookmarkEnd w:id="56"/>
    </w:p>
    <w:p w14:paraId="078C82F7" w14:textId="0699B0BC" w:rsidR="00713A71" w:rsidRPr="00841F54" w:rsidRDefault="00713A71" w:rsidP="00E22A9D">
      <w:pPr>
        <w:rPr>
          <w:rFonts w:eastAsiaTheme="minorHAnsi" w:cstheme="minorBidi"/>
        </w:rPr>
      </w:pPr>
      <w:r w:rsidRPr="00841F54">
        <w:rPr>
          <w:rFonts w:eastAsiaTheme="minorHAnsi" w:cstheme="minorBidi"/>
        </w:rPr>
        <w:t xml:space="preserve">The Table Maintenance options let sites add or edit the items in the tables for Health Factors, Patient Education, etc. Once these tables have been defined, the table entries can be selected for encounter data entry (PCE package) and encounter form definitions (AICS package). Scanning encounter forms with the AICS package will provide PCE with patient information </w:t>
      </w:r>
      <w:r w:rsidR="00451A47" w:rsidRPr="00841F54">
        <w:rPr>
          <w:rFonts w:eastAsiaTheme="minorHAnsi" w:cstheme="minorBidi"/>
        </w:rPr>
        <w:t>that</w:t>
      </w:r>
      <w:r w:rsidRPr="00841F54">
        <w:rPr>
          <w:rFonts w:eastAsiaTheme="minorHAnsi" w:cstheme="minorBidi"/>
        </w:rPr>
        <w:t xml:space="preserve"> is stored in the V files. The patient information collected based on these table definitions is viewable on Health Summaries (Health Summary package).</w:t>
      </w:r>
    </w:p>
    <w:p w14:paraId="078C82F8" w14:textId="77777777" w:rsidR="00713A71" w:rsidRPr="00841F54" w:rsidRDefault="00713A71" w:rsidP="00E22A9D">
      <w:pPr>
        <w:rPr>
          <w:rFonts w:eastAsiaTheme="minorHAnsi" w:cstheme="minorBidi"/>
        </w:rPr>
      </w:pPr>
      <w:r w:rsidRPr="00841F54">
        <w:rPr>
          <w:rFonts w:eastAsiaTheme="minorHAnsi" w:cstheme="minorBidi"/>
        </w:rPr>
        <w:t>This menu also includes options to edit the Clinical Reminder/Health Maintenance definitions, based on your site's clinical terminology in the tables. Once reminder criteria have been defined, they may be included in the Health Summary Type definitions for the "Clinical Reminder" and "Health Maintenance" Components.</w:t>
      </w:r>
    </w:p>
    <w:p w14:paraId="078C82F9" w14:textId="77777777" w:rsidR="00713A71" w:rsidRPr="00841F54" w:rsidRDefault="00713A71" w:rsidP="00E22A9D">
      <w:pPr>
        <w:rPr>
          <w:rFonts w:eastAsiaTheme="minorHAnsi" w:cstheme="minorBidi"/>
        </w:rPr>
      </w:pPr>
      <w:r w:rsidRPr="00841F54">
        <w:rPr>
          <w:rFonts w:eastAsiaTheme="minorHAnsi" w:cstheme="minorBidi"/>
        </w:rPr>
        <w:t xml:space="preserve">Table items that are distributed with the PCE package can be inactivated using the PCE "Activate/Inactivate Table Items" menu. Use the "Inactive Flag" field to make an item "INACTIVE" for selection in the Encounter form definition process and the PCE encounter data entry process. Enter "@" at the "Inactive Flag" field to reactivate an inactivated item. </w:t>
      </w:r>
    </w:p>
    <w:p w14:paraId="078C82FA" w14:textId="77777777" w:rsidR="00713A71" w:rsidRPr="00841F54" w:rsidRDefault="00713A71" w:rsidP="00E22A9D">
      <w:pPr>
        <w:rPr>
          <w:rFonts w:eastAsiaTheme="minorHAnsi" w:cstheme="minorBidi"/>
        </w:rPr>
      </w:pPr>
      <w:r w:rsidRPr="00841F54">
        <w:rPr>
          <w:rFonts w:eastAsiaTheme="minorHAnsi" w:cstheme="minorBidi"/>
        </w:rPr>
        <w:lastRenderedPageBreak/>
        <w:t>These options may be used in conjunction with the "PCE Information Only" menu options to manage the contents of the files or tables supporting PCE. Below is a description of the options.</w:t>
      </w:r>
    </w:p>
    <w:p w14:paraId="078C82FB" w14:textId="77777777" w:rsidR="00713A71" w:rsidRPr="00841F54" w:rsidRDefault="00713A71" w:rsidP="00E22A9D">
      <w:pPr>
        <w:rPr>
          <w:rFonts w:eastAsiaTheme="minorHAnsi" w:cstheme="minorBidi"/>
        </w:rPr>
      </w:pPr>
      <w:r w:rsidRPr="003D10FB">
        <w:rPr>
          <w:rFonts w:eastAsiaTheme="minorHAnsi" w:cstheme="minorBidi"/>
          <w:b/>
        </w:rPr>
        <w:t>PXTT ACTIVATE/INACTIVATE MENU</w:t>
      </w:r>
      <w:r w:rsidRPr="00841F54">
        <w:rPr>
          <w:rFonts w:eastAsiaTheme="minorHAnsi" w:cstheme="minorBidi"/>
        </w:rPr>
        <w:t xml:space="preserve"> - Activate/Inactivate Table Items</w:t>
      </w:r>
    </w:p>
    <w:p w14:paraId="078C82FC" w14:textId="77777777" w:rsidR="00713A71" w:rsidRPr="00841F54" w:rsidRDefault="00713A71" w:rsidP="00E22A9D">
      <w:pPr>
        <w:rPr>
          <w:rFonts w:eastAsiaTheme="minorHAnsi" w:cstheme="minorBidi"/>
        </w:rPr>
      </w:pPr>
      <w:r w:rsidRPr="00841F54">
        <w:rPr>
          <w:rFonts w:eastAsiaTheme="minorHAnsi" w:cstheme="minorBidi"/>
        </w:rPr>
        <w:t>This option is the main menu option to activate or inactivate the entries in the supporting tables. (e.g., Education Topics</w:t>
      </w:r>
      <w:r w:rsidR="005A7701" w:rsidRPr="00841F54">
        <w:rPr>
          <w:rFonts w:eastAsiaTheme="minorHAnsi" w:cstheme="minorBidi"/>
        </w:rPr>
        <w:t xml:space="preserve">, and </w:t>
      </w:r>
      <w:r w:rsidR="005A7701" w:rsidRPr="00841F54">
        <w:rPr>
          <w:rFonts w:eastAsiaTheme="minorHAnsi" w:cstheme="minorBidi"/>
          <w:spacing w:val="-1"/>
        </w:rPr>
        <w:t>Health Factors, Treatments</w:t>
      </w:r>
      <w:r w:rsidRPr="00841F54">
        <w:rPr>
          <w:rFonts w:eastAsiaTheme="minorHAnsi" w:cstheme="minorBidi"/>
        </w:rPr>
        <w:t>)</w:t>
      </w:r>
      <w:r w:rsidR="005A7701" w:rsidRPr="00841F54">
        <w:rPr>
          <w:rFonts w:eastAsiaTheme="minorHAnsi" w:cstheme="minorBidi"/>
        </w:rPr>
        <w:t>.</w:t>
      </w:r>
    </w:p>
    <w:p w14:paraId="078C82FD" w14:textId="77777777" w:rsidR="00713A71" w:rsidRPr="00841F54" w:rsidRDefault="00713A71" w:rsidP="00E22A9D">
      <w:pPr>
        <w:rPr>
          <w:rFonts w:eastAsiaTheme="minorHAnsi" w:cstheme="minorBidi"/>
        </w:rPr>
      </w:pPr>
      <w:r w:rsidRPr="003D10FB">
        <w:rPr>
          <w:rFonts w:eastAsiaTheme="minorHAnsi" w:cstheme="minorBidi"/>
          <w:b/>
        </w:rPr>
        <w:t>PXTT COPY EDUCATION TOPICS</w:t>
      </w:r>
      <w:r w:rsidRPr="00841F54">
        <w:rPr>
          <w:rFonts w:eastAsiaTheme="minorHAnsi" w:cstheme="minorBidi"/>
        </w:rPr>
        <w:t xml:space="preserve"> - Education Topic Copy</w:t>
      </w:r>
    </w:p>
    <w:p w14:paraId="078C82FE" w14:textId="77777777" w:rsidR="00713A71" w:rsidRPr="00841F54" w:rsidRDefault="00713A71" w:rsidP="00E22A9D">
      <w:pPr>
        <w:rPr>
          <w:rFonts w:eastAsiaTheme="minorHAnsi" w:cstheme="minorBidi"/>
        </w:rPr>
      </w:pPr>
      <w:r w:rsidRPr="00841F54">
        <w:rPr>
          <w:rFonts w:eastAsiaTheme="minorHAnsi" w:cstheme="minorBidi"/>
        </w:rPr>
        <w:t>This option lets you copy an existing education topic into a new education topic entry in the Education Topics file (#9999999.09). The original education topic to be copied is selected first. If the topic is prefixed with "VA-" the "VA-" will be stripped off the name automatically. The new name must be unique.</w:t>
      </w:r>
    </w:p>
    <w:p w14:paraId="078C82FF" w14:textId="77777777" w:rsidR="00713A71" w:rsidRPr="00841F54" w:rsidRDefault="00713A71" w:rsidP="00E22A9D">
      <w:pPr>
        <w:rPr>
          <w:rFonts w:eastAsiaTheme="minorHAnsi" w:cstheme="minorBidi"/>
        </w:rPr>
      </w:pPr>
      <w:r w:rsidRPr="003D10FB">
        <w:rPr>
          <w:rFonts w:eastAsiaTheme="minorHAnsi" w:cstheme="minorBidi"/>
          <w:b/>
        </w:rPr>
        <w:t>PXTT EDIT EDUCATION TOPICS</w:t>
      </w:r>
      <w:r w:rsidRPr="00841F54">
        <w:rPr>
          <w:rFonts w:eastAsiaTheme="minorHAnsi" w:cstheme="minorBidi"/>
        </w:rPr>
        <w:t xml:space="preserve"> - Education Topic Add/Edit</w:t>
      </w:r>
    </w:p>
    <w:p w14:paraId="078C8300" w14:textId="77777777" w:rsidR="00713A71" w:rsidRPr="00841F54" w:rsidRDefault="00713A71" w:rsidP="00E22A9D">
      <w:pPr>
        <w:rPr>
          <w:rFonts w:eastAsiaTheme="minorHAnsi" w:cstheme="minorBidi"/>
        </w:rPr>
      </w:pPr>
      <w:r w:rsidRPr="00841F54">
        <w:rPr>
          <w:rFonts w:eastAsiaTheme="minorHAnsi" w:cstheme="minorBidi"/>
        </w:rPr>
        <w:t>This option lets you create a new Education Topic or edit an Education Topic that was originally created at your site. Education topics distributed with the PCE package can be inactivated using "Activate/Inactivate Table Items."</w:t>
      </w:r>
    </w:p>
    <w:p w14:paraId="078C8301" w14:textId="77777777" w:rsidR="00713A71" w:rsidRPr="00841F54" w:rsidRDefault="00713A71" w:rsidP="00E22A9D">
      <w:pPr>
        <w:rPr>
          <w:rFonts w:eastAsiaTheme="minorHAnsi" w:cstheme="minorBidi"/>
        </w:rPr>
      </w:pPr>
      <w:r w:rsidRPr="003D10FB">
        <w:rPr>
          <w:rFonts w:eastAsiaTheme="minorHAnsi" w:cstheme="minorBidi"/>
          <w:b/>
        </w:rPr>
        <w:t>PXTT EDIT EXAM</w:t>
      </w:r>
      <w:r w:rsidRPr="00841F54">
        <w:rPr>
          <w:rFonts w:eastAsiaTheme="minorHAnsi" w:cstheme="minorBidi"/>
        </w:rPr>
        <w:t xml:space="preserve"> - Examinations Add/Edit</w:t>
      </w:r>
    </w:p>
    <w:p w14:paraId="078C8302" w14:textId="77777777" w:rsidR="00713A71" w:rsidRPr="00841F54" w:rsidRDefault="00713A71" w:rsidP="00E22A9D">
      <w:pPr>
        <w:rPr>
          <w:rFonts w:eastAsiaTheme="minorHAnsi" w:cstheme="minorBidi"/>
        </w:rPr>
      </w:pPr>
      <w:r w:rsidRPr="00841F54">
        <w:rPr>
          <w:rFonts w:eastAsiaTheme="minorHAnsi" w:cstheme="minorBidi"/>
        </w:rPr>
        <w:t>This option allows you to create a new name to represent an examination type or edit an examination type that was originally created at your site.</w:t>
      </w:r>
    </w:p>
    <w:p w14:paraId="078C8303" w14:textId="77777777" w:rsidR="00713A71" w:rsidRPr="00841F54" w:rsidRDefault="00713A71" w:rsidP="00E22A9D">
      <w:pPr>
        <w:rPr>
          <w:rFonts w:eastAsiaTheme="minorHAnsi" w:cstheme="minorBidi"/>
        </w:rPr>
      </w:pPr>
      <w:r w:rsidRPr="00841F54">
        <w:rPr>
          <w:rFonts w:eastAsiaTheme="minorHAnsi" w:cstheme="minorBidi"/>
        </w:rPr>
        <w:t>The examination types originally distributed by PCE are a breakdown of potential categories of exams within a Physical Exam.</w:t>
      </w:r>
    </w:p>
    <w:p w14:paraId="078C8304" w14:textId="77777777" w:rsidR="00713A71" w:rsidRPr="00841F54" w:rsidRDefault="00713A71" w:rsidP="00E22A9D">
      <w:pPr>
        <w:rPr>
          <w:rFonts w:eastAsiaTheme="minorHAnsi" w:cstheme="minorBidi"/>
        </w:rPr>
      </w:pPr>
      <w:r w:rsidRPr="003D10FB">
        <w:rPr>
          <w:rFonts w:eastAsiaTheme="minorHAnsi" w:cstheme="minorBidi"/>
          <w:b/>
        </w:rPr>
        <w:t>PXTT EDIT HEALTH FACTORS</w:t>
      </w:r>
      <w:r w:rsidRPr="00841F54">
        <w:rPr>
          <w:rFonts w:eastAsiaTheme="minorHAnsi" w:cstheme="minorBidi"/>
        </w:rPr>
        <w:t xml:space="preserve"> - Health Factors Add/Edit</w:t>
      </w:r>
    </w:p>
    <w:p w14:paraId="078C8305" w14:textId="77777777" w:rsidR="00713A71" w:rsidRPr="00841F54" w:rsidRDefault="00713A71" w:rsidP="00E22A9D">
      <w:pPr>
        <w:rPr>
          <w:rFonts w:eastAsiaTheme="minorHAnsi" w:cstheme="minorBidi"/>
        </w:rPr>
      </w:pPr>
      <w:r w:rsidRPr="00841F54">
        <w:rPr>
          <w:rFonts w:eastAsiaTheme="minorHAnsi" w:cstheme="minorBidi"/>
        </w:rPr>
        <w:t xml:space="preserve">This option allows the user to create a new Health Factor or edit a Health Factor that was originally created at your site.  </w:t>
      </w:r>
    </w:p>
    <w:p w14:paraId="078C8306" w14:textId="77777777" w:rsidR="00713A71" w:rsidRPr="00841F54" w:rsidRDefault="00713A71" w:rsidP="00E22A9D">
      <w:pPr>
        <w:rPr>
          <w:rFonts w:eastAsiaTheme="minorHAnsi" w:cstheme="minorBidi"/>
        </w:rPr>
      </w:pPr>
      <w:r w:rsidRPr="003D10FB">
        <w:rPr>
          <w:rFonts w:eastAsiaTheme="minorHAnsi" w:cstheme="minorBidi"/>
          <w:b/>
        </w:rPr>
        <w:t>PXTT EDIT IMMUNIZATIONS</w:t>
      </w:r>
      <w:r w:rsidRPr="00841F54">
        <w:rPr>
          <w:rFonts w:eastAsiaTheme="minorHAnsi" w:cstheme="minorBidi"/>
        </w:rPr>
        <w:t xml:space="preserve"> - Immunizations Add/Edit</w:t>
      </w:r>
    </w:p>
    <w:p w14:paraId="078C8307" w14:textId="77777777" w:rsidR="005A7701" w:rsidRPr="00841F54" w:rsidRDefault="005A7701" w:rsidP="00E22A9D">
      <w:pPr>
        <w:rPr>
          <w:rFonts w:eastAsiaTheme="minorHAnsi" w:cstheme="minorBidi"/>
        </w:rPr>
      </w:pPr>
      <w:r w:rsidRPr="00841F54">
        <w:rPr>
          <w:rFonts w:eastAsiaTheme="minorHAnsi" w:cstheme="minorBidi"/>
        </w:rPr>
        <w:t xml:space="preserve">      **&gt; Out of order:  Do not use! Placed out of order by PX*1*201.</w:t>
      </w:r>
    </w:p>
    <w:p w14:paraId="078C8308" w14:textId="77777777" w:rsidR="00713A71" w:rsidRPr="00841F54" w:rsidRDefault="00713A71" w:rsidP="00E22A9D">
      <w:pPr>
        <w:rPr>
          <w:rFonts w:eastAsiaTheme="minorHAnsi" w:cstheme="minorBidi"/>
        </w:rPr>
      </w:pPr>
      <w:r w:rsidRPr="00841F54">
        <w:rPr>
          <w:rFonts w:eastAsiaTheme="minorHAnsi" w:cstheme="minorBidi"/>
        </w:rPr>
        <w:t>This option allows a user to create a new Immunization type or edit an existing Immunization type that was originally created at your site.</w:t>
      </w:r>
    </w:p>
    <w:p w14:paraId="078C8309" w14:textId="77777777" w:rsidR="00454985" w:rsidRPr="00841F54" w:rsidRDefault="00454985" w:rsidP="00E22A9D">
      <w:pPr>
        <w:rPr>
          <w:rFonts w:eastAsiaTheme="minorHAnsi" w:cstheme="minorBidi"/>
        </w:rPr>
      </w:pPr>
      <w:r w:rsidRPr="003D10FB">
        <w:rPr>
          <w:rFonts w:eastAsiaTheme="minorHAnsi" w:cstheme="minorBidi"/>
          <w:b/>
        </w:rPr>
        <w:t>PXTT EDIT IMMUNIZATION LOT</w:t>
      </w:r>
      <w:r w:rsidRPr="00841F54">
        <w:rPr>
          <w:rFonts w:eastAsiaTheme="minorHAnsi" w:cstheme="minorBidi"/>
        </w:rPr>
        <w:t xml:space="preserve"> – Immunization Lot Add/Edit/Display</w:t>
      </w:r>
    </w:p>
    <w:p w14:paraId="078C830A" w14:textId="77777777" w:rsidR="00454985" w:rsidRPr="00841F54" w:rsidRDefault="00454985" w:rsidP="00E22A9D">
      <w:pPr>
        <w:rPr>
          <w:rFonts w:eastAsiaTheme="minorHAnsi" w:cstheme="minorBidi"/>
        </w:rPr>
      </w:pPr>
      <w:r w:rsidRPr="00841F54">
        <w:rPr>
          <w:rFonts w:eastAsiaTheme="minorHAnsi" w:cstheme="minorBidi"/>
        </w:rPr>
        <w:t xml:space="preserve">      **&gt; Locked with PXV IMM INVENTORY MGR.</w:t>
      </w:r>
    </w:p>
    <w:p w14:paraId="078C830B" w14:textId="77777777" w:rsidR="00454985" w:rsidRPr="00841F54" w:rsidRDefault="00454985" w:rsidP="00E22A9D">
      <w:pPr>
        <w:rPr>
          <w:rFonts w:eastAsiaTheme="minorHAnsi" w:cstheme="minorBidi"/>
        </w:rPr>
      </w:pPr>
      <w:r w:rsidRPr="00841F54">
        <w:rPr>
          <w:rFonts w:eastAsiaTheme="minorHAnsi" w:cstheme="minorBidi"/>
        </w:rPr>
        <w:t>This option allows an authorized user to add or update an immunization lot.</w:t>
      </w:r>
    </w:p>
    <w:p w14:paraId="078C830C" w14:textId="77777777" w:rsidR="00713A71" w:rsidRPr="00841F54" w:rsidRDefault="00713A71" w:rsidP="00E22A9D">
      <w:pPr>
        <w:rPr>
          <w:rFonts w:eastAsiaTheme="minorHAnsi" w:cstheme="minorBidi"/>
        </w:rPr>
      </w:pPr>
      <w:r w:rsidRPr="003D10FB">
        <w:rPr>
          <w:rFonts w:eastAsiaTheme="minorHAnsi" w:cstheme="minorBidi"/>
          <w:b/>
        </w:rPr>
        <w:t>PXTT EDIT SKIN TESTS</w:t>
      </w:r>
      <w:r w:rsidRPr="00841F54">
        <w:rPr>
          <w:rFonts w:eastAsiaTheme="minorHAnsi" w:cstheme="minorBidi"/>
        </w:rPr>
        <w:t xml:space="preserve"> - Skin Tests Add/Edit</w:t>
      </w:r>
    </w:p>
    <w:p w14:paraId="078C830D" w14:textId="77777777" w:rsidR="005A7701" w:rsidRPr="00841F54" w:rsidRDefault="005A7701" w:rsidP="00E22A9D">
      <w:pPr>
        <w:rPr>
          <w:rFonts w:eastAsiaTheme="minorHAnsi" w:cstheme="minorBidi"/>
        </w:rPr>
      </w:pPr>
      <w:r w:rsidRPr="00841F54">
        <w:rPr>
          <w:rFonts w:eastAsiaTheme="minorHAnsi" w:cstheme="minorBidi"/>
        </w:rPr>
        <w:t xml:space="preserve">      **&gt; Out of order:  Do not use! Placed out of order by PX*1*20</w:t>
      </w:r>
      <w:r w:rsidR="00205A62" w:rsidRPr="00841F54">
        <w:rPr>
          <w:rFonts w:eastAsiaTheme="minorHAnsi" w:cstheme="minorBidi"/>
        </w:rPr>
        <w:t>6</w:t>
      </w:r>
    </w:p>
    <w:p w14:paraId="078C830E" w14:textId="77777777" w:rsidR="00713A71" w:rsidRPr="00841F54" w:rsidRDefault="00713A71" w:rsidP="00E22A9D">
      <w:pPr>
        <w:rPr>
          <w:rFonts w:eastAsiaTheme="minorHAnsi" w:cstheme="minorBidi"/>
        </w:rPr>
      </w:pPr>
      <w:r w:rsidRPr="00841F54">
        <w:rPr>
          <w:rFonts w:eastAsiaTheme="minorHAnsi" w:cstheme="minorBidi"/>
        </w:rPr>
        <w:t xml:space="preserve">This option allows a user to create a new Skin Test table entry or edit a Skin Test table entry that was originally created at your site. </w:t>
      </w:r>
    </w:p>
    <w:p w14:paraId="078C830F" w14:textId="77777777" w:rsidR="00713A71" w:rsidRPr="00841F54" w:rsidRDefault="00713A71" w:rsidP="00E22A9D">
      <w:pPr>
        <w:rPr>
          <w:rFonts w:eastAsiaTheme="minorHAnsi" w:cstheme="minorBidi"/>
        </w:rPr>
      </w:pPr>
      <w:r w:rsidRPr="003D10FB">
        <w:rPr>
          <w:rFonts w:eastAsiaTheme="minorHAnsi" w:cstheme="minorBidi"/>
          <w:b/>
        </w:rPr>
        <w:t>PXTT EDIT TREATMENT</w:t>
      </w:r>
      <w:r w:rsidRPr="00841F54">
        <w:rPr>
          <w:rFonts w:eastAsiaTheme="minorHAnsi" w:cstheme="minorBidi"/>
        </w:rPr>
        <w:t xml:space="preserve"> - Treatments Add/Edit</w:t>
      </w:r>
    </w:p>
    <w:p w14:paraId="078C8310" w14:textId="77777777" w:rsidR="00713A71" w:rsidRPr="00841F54" w:rsidRDefault="00713A71" w:rsidP="00E22A9D">
      <w:pPr>
        <w:rPr>
          <w:rFonts w:eastAsiaTheme="minorHAnsi" w:cstheme="minorBidi"/>
        </w:rPr>
      </w:pPr>
      <w:r w:rsidRPr="00841F54">
        <w:rPr>
          <w:rFonts w:eastAsiaTheme="minorHAnsi" w:cstheme="minorBidi"/>
        </w:rPr>
        <w:t xml:space="preserve">This option allows a user to create a new Treatment or edit a Treatment that was originally created at your site. </w:t>
      </w:r>
    </w:p>
    <w:p w14:paraId="61CC44B4" w14:textId="78FAD44F" w:rsidR="00AD3194" w:rsidRPr="00841F54" w:rsidRDefault="00AD3194" w:rsidP="00E22A9D">
      <w:pPr>
        <w:rPr>
          <w:rFonts w:eastAsiaTheme="minorHAnsi" w:cstheme="minorBidi"/>
        </w:rPr>
      </w:pPr>
      <w:r w:rsidRPr="003D10FB">
        <w:rPr>
          <w:rFonts w:eastAsiaTheme="minorHAnsi" w:cstheme="minorBidi"/>
          <w:b/>
        </w:rPr>
        <w:lastRenderedPageBreak/>
        <w:t>PXV EDIT DEFAULT RESPONSES</w:t>
      </w:r>
      <w:r w:rsidRPr="00841F54">
        <w:rPr>
          <w:rFonts w:eastAsiaTheme="minorHAnsi" w:cstheme="minorBidi"/>
        </w:rPr>
        <w:t xml:space="preserve"> - Immunization Default Responses Enter/Edit</w:t>
      </w:r>
    </w:p>
    <w:p w14:paraId="155465A6" w14:textId="080BC1B2" w:rsidR="00AD3194" w:rsidRPr="00841F54" w:rsidRDefault="00AD3194" w:rsidP="00E22A9D">
      <w:pPr>
        <w:rPr>
          <w:rFonts w:eastAsiaTheme="minorHAnsi" w:cstheme="minorBidi"/>
        </w:rPr>
      </w:pPr>
      <w:r w:rsidRPr="00841F54">
        <w:rPr>
          <w:rFonts w:eastAsiaTheme="minorHAnsi" w:cstheme="minorBidi"/>
        </w:rPr>
        <w:t xml:space="preserve">This option allows the user to enter or update information in the IMM DEFAULT RESPONSES file (#920.05). </w:t>
      </w:r>
    </w:p>
    <w:p w14:paraId="078C8311" w14:textId="47C41CC8" w:rsidR="00713A71" w:rsidRPr="00841F54" w:rsidRDefault="00713A71" w:rsidP="008E6CAB">
      <w:pPr>
        <w:pStyle w:val="Heading3"/>
        <w:rPr>
          <w:rFonts w:eastAsiaTheme="minorHAnsi"/>
        </w:rPr>
      </w:pPr>
      <w:bookmarkStart w:id="57" w:name="_Toc311524046"/>
      <w:bookmarkStart w:id="58" w:name="_Toc414852636"/>
      <w:bookmarkStart w:id="59" w:name="_Toc468093277"/>
      <w:r w:rsidRPr="00841F54">
        <w:rPr>
          <w:rFonts w:eastAsiaTheme="minorHAnsi"/>
        </w:rPr>
        <w:t>PCE Information Only Menu</w:t>
      </w:r>
      <w:bookmarkEnd w:id="57"/>
      <w:bookmarkEnd w:id="58"/>
      <w:bookmarkEnd w:id="59"/>
    </w:p>
    <w:p w14:paraId="078C8312" w14:textId="77777777" w:rsidR="00713A71" w:rsidRPr="00841F54" w:rsidRDefault="00713A71" w:rsidP="00E22A9D">
      <w:pPr>
        <w:rPr>
          <w:rFonts w:eastAsiaTheme="minorHAnsi" w:cstheme="minorBidi"/>
        </w:rPr>
      </w:pPr>
      <w:r w:rsidRPr="00841F54">
        <w:rPr>
          <w:rFonts w:eastAsiaTheme="minorHAnsi" w:cstheme="minorBidi"/>
        </w:rPr>
        <w:t>This is a menu of options that list information about the files/tables used by the Patient Care Encounter (PCE) package. Some of the files/tables determine what clinical data will be collected as the sites' clinical terminology for specific categories of data such as Immunizations, Skin Tests, Patient Education, and Treatments. Below is a description of the options.</w:t>
      </w:r>
    </w:p>
    <w:p w14:paraId="078C8313" w14:textId="77777777" w:rsidR="00713A71" w:rsidRPr="00841F54" w:rsidRDefault="00713A71" w:rsidP="00E22A9D">
      <w:pPr>
        <w:rPr>
          <w:rFonts w:eastAsiaTheme="minorHAnsi" w:cstheme="minorBidi"/>
        </w:rPr>
      </w:pPr>
      <w:r w:rsidRPr="003D10FB">
        <w:rPr>
          <w:rFonts w:eastAsiaTheme="minorHAnsi" w:cstheme="minorBidi"/>
          <w:b/>
        </w:rPr>
        <w:t>PXTT LIST ACTIVE EDUC TOPICS</w:t>
      </w:r>
      <w:r w:rsidRPr="00841F54">
        <w:rPr>
          <w:rFonts w:eastAsiaTheme="minorHAnsi" w:cstheme="minorBidi"/>
        </w:rPr>
        <w:t xml:space="preserve"> - Active Educ. Topic List - Detailed</w:t>
      </w:r>
    </w:p>
    <w:p w14:paraId="078C8314" w14:textId="77777777" w:rsidR="00713A71" w:rsidRPr="00841F54" w:rsidRDefault="00713A71" w:rsidP="00E22A9D">
      <w:pPr>
        <w:rPr>
          <w:rFonts w:eastAsiaTheme="minorHAnsi" w:cstheme="minorBidi"/>
        </w:rPr>
      </w:pPr>
      <w:r w:rsidRPr="00841F54">
        <w:rPr>
          <w:rFonts w:eastAsiaTheme="minorHAnsi" w:cstheme="minorBidi"/>
        </w:rPr>
        <w:t>This lists the current detailed definition of the goals and standards defined for the active education topics.</w:t>
      </w:r>
    </w:p>
    <w:p w14:paraId="078C8315" w14:textId="77777777" w:rsidR="00713A71" w:rsidRPr="00841F54" w:rsidRDefault="00713A71" w:rsidP="00E22A9D">
      <w:pPr>
        <w:rPr>
          <w:rFonts w:eastAsiaTheme="minorHAnsi" w:cstheme="minorBidi"/>
        </w:rPr>
      </w:pPr>
      <w:r w:rsidRPr="003D10FB">
        <w:rPr>
          <w:rFonts w:eastAsiaTheme="minorHAnsi" w:cstheme="minorBidi"/>
          <w:b/>
        </w:rPr>
        <w:t>PXTT LIST ALL EDUC TOPICS</w:t>
      </w:r>
      <w:r w:rsidRPr="00841F54">
        <w:rPr>
          <w:rFonts w:eastAsiaTheme="minorHAnsi" w:cstheme="minorBidi"/>
        </w:rPr>
        <w:t xml:space="preserve"> - Education Topic List</w:t>
      </w:r>
    </w:p>
    <w:p w14:paraId="078C8316" w14:textId="77777777" w:rsidR="00713A71" w:rsidRPr="00841F54" w:rsidRDefault="00713A71" w:rsidP="00E22A9D">
      <w:pPr>
        <w:rPr>
          <w:rFonts w:eastAsiaTheme="minorHAnsi" w:cstheme="minorBidi"/>
        </w:rPr>
      </w:pPr>
      <w:r w:rsidRPr="00841F54">
        <w:rPr>
          <w:rFonts w:eastAsiaTheme="minorHAnsi" w:cstheme="minorBidi"/>
        </w:rPr>
        <w:t>This option prints a brief list of ALL Education Topics using only two fields: Inactive Flag status and Topic Name.</w:t>
      </w:r>
    </w:p>
    <w:p w14:paraId="078C8317" w14:textId="77777777" w:rsidR="00713A71" w:rsidRPr="00841F54" w:rsidRDefault="00713A71" w:rsidP="00E22A9D">
      <w:pPr>
        <w:rPr>
          <w:rFonts w:eastAsiaTheme="minorHAnsi" w:cstheme="minorBidi"/>
        </w:rPr>
      </w:pPr>
      <w:r w:rsidRPr="003D10FB">
        <w:rPr>
          <w:rFonts w:eastAsiaTheme="minorHAnsi" w:cstheme="minorBidi"/>
          <w:b/>
        </w:rPr>
        <w:t>PXTT INQUIRE EDUC TOPIC</w:t>
      </w:r>
      <w:r w:rsidRPr="00841F54">
        <w:rPr>
          <w:rFonts w:eastAsiaTheme="minorHAnsi" w:cstheme="minorBidi"/>
        </w:rPr>
        <w:t xml:space="preserve"> - Education Topic Inquiry</w:t>
      </w:r>
    </w:p>
    <w:p w14:paraId="078C8318" w14:textId="77777777" w:rsidR="00713A71" w:rsidRPr="00841F54" w:rsidRDefault="00713A71" w:rsidP="00E22A9D">
      <w:pPr>
        <w:rPr>
          <w:rFonts w:eastAsiaTheme="minorHAnsi" w:cstheme="minorBidi"/>
        </w:rPr>
      </w:pPr>
      <w:r w:rsidRPr="00841F54">
        <w:rPr>
          <w:rFonts w:eastAsiaTheme="minorHAnsi" w:cstheme="minorBidi"/>
        </w:rPr>
        <w:t>This option can be used to print the definition of a specific Education Topic definition.</w:t>
      </w:r>
    </w:p>
    <w:p w14:paraId="078C8319" w14:textId="77777777" w:rsidR="00713A71" w:rsidRPr="00841F54" w:rsidRDefault="00713A71" w:rsidP="00E22A9D">
      <w:pPr>
        <w:rPr>
          <w:rFonts w:eastAsiaTheme="minorHAnsi" w:cstheme="minorBidi"/>
        </w:rPr>
      </w:pPr>
      <w:r w:rsidRPr="003D10FB">
        <w:rPr>
          <w:rFonts w:eastAsiaTheme="minorHAnsi" w:cstheme="minorBidi"/>
          <w:b/>
        </w:rPr>
        <w:t>PXTT LIST EXAMS</w:t>
      </w:r>
      <w:r w:rsidRPr="00841F54">
        <w:rPr>
          <w:rFonts w:eastAsiaTheme="minorHAnsi" w:cstheme="minorBidi"/>
        </w:rPr>
        <w:t xml:space="preserve"> - Exam List</w:t>
      </w:r>
    </w:p>
    <w:p w14:paraId="078C831A" w14:textId="77777777" w:rsidR="00713A71" w:rsidRPr="00841F54" w:rsidRDefault="00713A71" w:rsidP="00E22A9D">
      <w:pPr>
        <w:rPr>
          <w:rFonts w:eastAsiaTheme="minorHAnsi" w:cstheme="minorBidi"/>
        </w:rPr>
      </w:pPr>
      <w:r w:rsidRPr="00841F54">
        <w:rPr>
          <w:rFonts w:eastAsiaTheme="minorHAnsi" w:cstheme="minorBidi"/>
        </w:rPr>
        <w:t>This option lists all of the exam names, with their Active Status, that are defined in the Exam file for use with PCE.</w:t>
      </w:r>
    </w:p>
    <w:p w14:paraId="078C831B" w14:textId="77777777" w:rsidR="00713A71" w:rsidRPr="00841F54" w:rsidRDefault="00713A71" w:rsidP="00E22A9D">
      <w:pPr>
        <w:rPr>
          <w:rFonts w:eastAsiaTheme="minorHAnsi" w:cstheme="minorBidi"/>
        </w:rPr>
      </w:pPr>
      <w:r w:rsidRPr="003D10FB">
        <w:rPr>
          <w:rFonts w:eastAsiaTheme="minorHAnsi" w:cstheme="minorBidi"/>
          <w:b/>
        </w:rPr>
        <w:t>PXTT LIST HEALTH FACTORS</w:t>
      </w:r>
      <w:r w:rsidRPr="00841F54">
        <w:rPr>
          <w:rFonts w:eastAsiaTheme="minorHAnsi" w:cstheme="minorBidi"/>
        </w:rPr>
        <w:t xml:space="preserve"> - Health Factor List</w:t>
      </w:r>
    </w:p>
    <w:p w14:paraId="078C831C" w14:textId="77777777" w:rsidR="00713A71" w:rsidRPr="00841F54" w:rsidRDefault="00713A71" w:rsidP="00E22A9D">
      <w:pPr>
        <w:rPr>
          <w:rFonts w:eastAsiaTheme="minorHAnsi" w:cstheme="minorBidi"/>
        </w:rPr>
      </w:pPr>
      <w:r w:rsidRPr="00841F54">
        <w:rPr>
          <w:rFonts w:eastAsiaTheme="minorHAnsi" w:cstheme="minorBidi"/>
        </w:rPr>
        <w:t>This option lists the Health Factors by Category, with their Active Status, that have been defined in the Health Factor file for use with PCE.</w:t>
      </w:r>
    </w:p>
    <w:p w14:paraId="078C831D" w14:textId="77777777" w:rsidR="00713A71" w:rsidRPr="00841F54" w:rsidRDefault="00713A71" w:rsidP="00E22A9D">
      <w:pPr>
        <w:rPr>
          <w:rFonts w:eastAsiaTheme="minorHAnsi" w:cstheme="minorBidi"/>
        </w:rPr>
      </w:pPr>
      <w:r w:rsidRPr="003D10FB">
        <w:rPr>
          <w:rFonts w:eastAsiaTheme="minorHAnsi" w:cstheme="minorBidi"/>
          <w:b/>
        </w:rPr>
        <w:t>PXTT LIST IMMUNIZATIONS</w:t>
      </w:r>
      <w:r w:rsidRPr="00841F54">
        <w:rPr>
          <w:rFonts w:eastAsiaTheme="minorHAnsi" w:cstheme="minorBidi"/>
        </w:rPr>
        <w:t xml:space="preserve"> - Immunization List</w:t>
      </w:r>
    </w:p>
    <w:p w14:paraId="37DD6838" w14:textId="77777777" w:rsidR="005422AE" w:rsidRPr="00841F54" w:rsidRDefault="00713A71" w:rsidP="00E22A9D">
      <w:pPr>
        <w:rPr>
          <w:rFonts w:eastAsiaTheme="minorHAnsi" w:cstheme="minorBidi"/>
        </w:rPr>
      </w:pPr>
      <w:r w:rsidRPr="00841F54">
        <w:rPr>
          <w:rFonts w:eastAsiaTheme="minorHAnsi" w:cstheme="minorBidi"/>
        </w:rPr>
        <w:t xml:space="preserve">This option lists all immunizations, with their Active Status, which have been defined in the Immunization file for use with PCE. </w:t>
      </w:r>
    </w:p>
    <w:p w14:paraId="078C831E" w14:textId="000ED3BF" w:rsidR="00713A71" w:rsidRPr="00841F54" w:rsidRDefault="00713A71" w:rsidP="00AB6832">
      <w:pPr>
        <w:pStyle w:val="notes"/>
        <w:rPr>
          <w:rFonts w:eastAsiaTheme="minorHAnsi"/>
        </w:rPr>
      </w:pPr>
      <w:r w:rsidRPr="00841F54">
        <w:rPr>
          <w:rFonts w:eastAsiaTheme="minorHAnsi"/>
        </w:rPr>
        <w:t xml:space="preserve">Note: </w:t>
      </w:r>
      <w:r w:rsidR="005422AE" w:rsidRPr="00841F54">
        <w:rPr>
          <w:rFonts w:eastAsiaTheme="minorHAnsi"/>
        </w:rPr>
        <w:t xml:space="preserve"> </w:t>
      </w:r>
      <w:r w:rsidRPr="00841F54">
        <w:rPr>
          <w:rFonts w:eastAsiaTheme="minorHAnsi"/>
        </w:rPr>
        <w:t>To see what CPT codes may be related to the immunization entries, print the PCE Code Mapping List.</w:t>
      </w:r>
    </w:p>
    <w:p w14:paraId="078C831F" w14:textId="77777777" w:rsidR="00713A71" w:rsidRPr="00841F54" w:rsidRDefault="00713A71" w:rsidP="00E22A9D">
      <w:pPr>
        <w:rPr>
          <w:rFonts w:eastAsiaTheme="minorHAnsi" w:cstheme="minorBidi"/>
        </w:rPr>
      </w:pPr>
      <w:r w:rsidRPr="003D10FB">
        <w:rPr>
          <w:rFonts w:eastAsiaTheme="minorHAnsi" w:cstheme="minorBidi"/>
          <w:b/>
        </w:rPr>
        <w:t>PXTT LIST SKIN TESTS</w:t>
      </w:r>
      <w:r w:rsidRPr="00841F54">
        <w:rPr>
          <w:rFonts w:eastAsiaTheme="minorHAnsi" w:cstheme="minorBidi"/>
        </w:rPr>
        <w:t xml:space="preserve"> - Skin Test List</w:t>
      </w:r>
    </w:p>
    <w:p w14:paraId="078C8320" w14:textId="77777777" w:rsidR="00713A71" w:rsidRPr="00841F54" w:rsidRDefault="00713A71" w:rsidP="00E22A9D">
      <w:pPr>
        <w:rPr>
          <w:rFonts w:eastAsiaTheme="minorHAnsi" w:cstheme="minorBidi"/>
        </w:rPr>
      </w:pPr>
      <w:r w:rsidRPr="00841F54">
        <w:rPr>
          <w:rFonts w:eastAsiaTheme="minorHAnsi" w:cstheme="minorBidi"/>
        </w:rPr>
        <w:t>This option lists all skin tests, with their Active Status, that have been defined in the Skin Test file for use with PCE.</w:t>
      </w:r>
    </w:p>
    <w:p w14:paraId="078C8321" w14:textId="77777777" w:rsidR="00713A71" w:rsidRPr="00841F54" w:rsidRDefault="00713A71" w:rsidP="00E22A9D">
      <w:pPr>
        <w:rPr>
          <w:rFonts w:eastAsiaTheme="minorHAnsi" w:cstheme="minorBidi"/>
        </w:rPr>
      </w:pPr>
      <w:r w:rsidRPr="003D10FB">
        <w:rPr>
          <w:rFonts w:eastAsiaTheme="minorHAnsi" w:cstheme="minorBidi"/>
          <w:b/>
        </w:rPr>
        <w:t>PXTT LIST TREATMENTS</w:t>
      </w:r>
      <w:r w:rsidRPr="00841F54">
        <w:rPr>
          <w:rFonts w:eastAsiaTheme="minorHAnsi" w:cstheme="minorBidi"/>
        </w:rPr>
        <w:t xml:space="preserve"> - Treatment List</w:t>
      </w:r>
    </w:p>
    <w:p w14:paraId="078C8322" w14:textId="77777777" w:rsidR="00713A71" w:rsidRPr="00841F54" w:rsidRDefault="00713A71" w:rsidP="00E22A9D">
      <w:pPr>
        <w:rPr>
          <w:rFonts w:eastAsiaTheme="minorHAnsi" w:cstheme="minorBidi"/>
        </w:rPr>
      </w:pPr>
      <w:r w:rsidRPr="00841F54">
        <w:rPr>
          <w:rFonts w:eastAsiaTheme="minorHAnsi" w:cstheme="minorBidi"/>
        </w:rPr>
        <w:t>This option lists all treatments, with their active status, that have been defined in the Treatment file for use with PCE</w:t>
      </w:r>
    </w:p>
    <w:p w14:paraId="078C8323" w14:textId="77777777" w:rsidR="00713A71" w:rsidRPr="00841F54" w:rsidRDefault="00713A71" w:rsidP="00E22A9D">
      <w:pPr>
        <w:rPr>
          <w:rFonts w:eastAsiaTheme="minorHAnsi" w:cstheme="minorBidi"/>
        </w:rPr>
      </w:pPr>
      <w:r w:rsidRPr="003D10FB">
        <w:rPr>
          <w:rFonts w:eastAsiaTheme="minorHAnsi" w:cstheme="minorBidi"/>
          <w:b/>
        </w:rPr>
        <w:t>PX PCE CODE MAPPING LIST</w:t>
      </w:r>
      <w:r w:rsidRPr="00841F54">
        <w:rPr>
          <w:rFonts w:eastAsiaTheme="minorHAnsi" w:cstheme="minorBidi"/>
        </w:rPr>
        <w:t xml:space="preserve"> - PCE Code Mapping List</w:t>
      </w:r>
    </w:p>
    <w:p w14:paraId="39D56D67" w14:textId="7841A725" w:rsidR="006E45CA" w:rsidRPr="00841F54" w:rsidRDefault="00713A71" w:rsidP="00E22A9D">
      <w:pPr>
        <w:rPr>
          <w:rFonts w:eastAsiaTheme="minorHAnsi" w:cstheme="minorBidi"/>
        </w:rPr>
      </w:pPr>
      <w:r w:rsidRPr="00841F54">
        <w:rPr>
          <w:rFonts w:eastAsiaTheme="minorHAnsi" w:cstheme="minorBidi"/>
        </w:rPr>
        <w:t>This option allows the user to see the mapping</w:t>
      </w:r>
      <w:r w:rsidR="006E45CA" w:rsidRPr="00841F54">
        <w:rPr>
          <w:rFonts w:eastAsiaTheme="minorHAnsi" w:cstheme="minorBidi"/>
        </w:rPr>
        <w:t>s</w:t>
      </w:r>
      <w:r w:rsidRPr="00841F54">
        <w:rPr>
          <w:rFonts w:eastAsiaTheme="minorHAnsi" w:cstheme="minorBidi"/>
        </w:rPr>
        <w:t xml:space="preserve"> </w:t>
      </w:r>
      <w:r w:rsidR="006E45CA" w:rsidRPr="00841F54">
        <w:rPr>
          <w:rFonts w:eastAsiaTheme="minorHAnsi" w:cstheme="minorBidi"/>
        </w:rPr>
        <w:t xml:space="preserve">(from the PCE CODE MAPPING file (#811.1)) </w:t>
      </w:r>
      <w:r w:rsidRPr="00841F54">
        <w:rPr>
          <w:rFonts w:eastAsiaTheme="minorHAnsi" w:cstheme="minorBidi"/>
        </w:rPr>
        <w:t xml:space="preserve">between CPT codes and a related entry in a PCE supporting file. For </w:t>
      </w:r>
      <w:r w:rsidRPr="00841F54">
        <w:rPr>
          <w:rFonts w:eastAsiaTheme="minorHAnsi" w:cstheme="minorBidi"/>
        </w:rPr>
        <w:lastRenderedPageBreak/>
        <w:t>example, the CPT code 90732 is related to the Immunization file entry PNEUMOCCOCAL. PCE uses the code mapping relationships to populate multiple files from one data entry step. For example, an entry of PNEUMOCCOCAL in the V Immunization file will also create a CPT entry, 90732 in the V CPT file</w:t>
      </w:r>
      <w:r w:rsidR="00451A47" w:rsidRPr="00841F54">
        <w:rPr>
          <w:rFonts w:eastAsiaTheme="minorHAnsi" w:cstheme="minorBidi"/>
        </w:rPr>
        <w:t>,</w:t>
      </w:r>
      <w:r w:rsidRPr="00841F54">
        <w:rPr>
          <w:rFonts w:eastAsiaTheme="minorHAnsi" w:cstheme="minorBidi"/>
        </w:rPr>
        <w:t xml:space="preserve"> which is then passed to PIMS.</w:t>
      </w:r>
    </w:p>
    <w:p w14:paraId="0D0B6A49" w14:textId="66B5310F" w:rsidR="006E45CA" w:rsidRPr="00841F54" w:rsidRDefault="006E45CA" w:rsidP="00AB6832">
      <w:pPr>
        <w:pStyle w:val="notes"/>
        <w:rPr>
          <w:rFonts w:eastAsiaTheme="minorHAnsi"/>
        </w:rPr>
      </w:pPr>
      <w:r w:rsidRPr="00841F54">
        <w:rPr>
          <w:rFonts w:eastAsiaTheme="minorHAnsi"/>
        </w:rPr>
        <w:t>N</w:t>
      </w:r>
      <w:r w:rsidR="00451A47" w:rsidRPr="00841F54">
        <w:rPr>
          <w:rFonts w:eastAsiaTheme="minorHAnsi"/>
        </w:rPr>
        <w:t>ote</w:t>
      </w:r>
      <w:r w:rsidRPr="00841F54">
        <w:rPr>
          <w:rFonts w:eastAsiaTheme="minorHAnsi"/>
        </w:rPr>
        <w:t xml:space="preserve">: </w:t>
      </w:r>
      <w:r w:rsidR="00451A47" w:rsidRPr="00841F54">
        <w:rPr>
          <w:rFonts w:eastAsiaTheme="minorHAnsi"/>
        </w:rPr>
        <w:t xml:space="preserve"> </w:t>
      </w:r>
      <w:r w:rsidRPr="00841F54">
        <w:rPr>
          <w:rFonts w:eastAsiaTheme="minorHAnsi"/>
        </w:rPr>
        <w:t xml:space="preserve">As of patch PX*1.0*215, the PCE CODE MAPPING file (#811.1) has been </w:t>
      </w:r>
      <w:r w:rsidR="002D0694" w:rsidRPr="00841F54">
        <w:rPr>
          <w:rFonts w:eastAsiaTheme="minorHAnsi"/>
        </w:rPr>
        <w:t>superseded</w:t>
      </w:r>
      <w:r w:rsidRPr="00841F54">
        <w:rPr>
          <w:rFonts w:eastAsiaTheme="minorHAnsi"/>
        </w:rPr>
        <w:t>. The mappings of immunizations and skin tests to CPT codes are now contained in the CODING SYSTEM multiple of the IMMUNIZATION (#9999999.14) and SKIN TEST (#9999999.28) files themselves.</w:t>
      </w:r>
    </w:p>
    <w:p w14:paraId="078C8325" w14:textId="77777777" w:rsidR="00713A71" w:rsidRPr="00841F54" w:rsidRDefault="00713A71" w:rsidP="008E6CAB">
      <w:pPr>
        <w:pStyle w:val="Heading3"/>
        <w:rPr>
          <w:rFonts w:eastAsiaTheme="minorHAnsi"/>
        </w:rPr>
      </w:pPr>
      <w:bookmarkStart w:id="60" w:name="_Toc318770849"/>
      <w:bookmarkStart w:id="61" w:name="_Toc414852637"/>
      <w:bookmarkStart w:id="62" w:name="_Toc311341656"/>
      <w:bookmarkStart w:id="63" w:name="_Toc311341777"/>
      <w:bookmarkStart w:id="64" w:name="_Toc311524047"/>
      <w:bookmarkStart w:id="65" w:name="_Toc468093278"/>
      <w:r w:rsidRPr="00841F54">
        <w:rPr>
          <w:rFonts w:eastAsiaTheme="minorHAnsi"/>
        </w:rPr>
        <w:t>PCE Reminder Maintenance Menu</w:t>
      </w:r>
      <w:bookmarkEnd w:id="60"/>
      <w:bookmarkEnd w:id="61"/>
      <w:bookmarkEnd w:id="65"/>
    </w:p>
    <w:p w14:paraId="078C8326" w14:textId="77777777" w:rsidR="00713A71" w:rsidRPr="00841F54" w:rsidRDefault="00713A71" w:rsidP="00E22A9D">
      <w:pPr>
        <w:rPr>
          <w:rFonts w:eastAsiaTheme="minorHAnsi" w:cstheme="minorBidi"/>
        </w:rPr>
      </w:pPr>
      <w:r w:rsidRPr="00841F54">
        <w:rPr>
          <w:rFonts w:eastAsiaTheme="minorHAnsi" w:cstheme="minorBidi"/>
        </w:rPr>
        <w:t>This is the menu for editing reminder logic and making queries about the files involved with Clinical Reminders and Clinical Maintenance components in the Health Summary package. The taxonomy feature of PCE contains expert rules that can provide very timely and pertinent patient information to clinicians on Health Summaries. See the Implementation section of this manual and the PCE User Manual Appendices document (Appendix A) for more detailed information about developing and customizing clinical reminders. Below is a description of the options.</w:t>
      </w:r>
    </w:p>
    <w:p w14:paraId="078C8327" w14:textId="60D5A2BA" w:rsidR="00713A71" w:rsidRPr="00841F54" w:rsidRDefault="00713A71" w:rsidP="00E22A9D">
      <w:pPr>
        <w:rPr>
          <w:rFonts w:eastAsiaTheme="minorHAnsi" w:cstheme="minorBidi"/>
        </w:rPr>
      </w:pPr>
      <w:r w:rsidRPr="003D10FB">
        <w:rPr>
          <w:rFonts w:eastAsiaTheme="minorHAnsi" w:cstheme="minorBidi"/>
          <w:b/>
        </w:rPr>
        <w:t>PXRM REMINDERS LIST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List Reminder Definitions </w:t>
      </w:r>
    </w:p>
    <w:p w14:paraId="078C8328" w14:textId="77777777" w:rsidR="00713A71" w:rsidRPr="00841F54" w:rsidRDefault="00713A71" w:rsidP="00E22A9D">
      <w:pPr>
        <w:rPr>
          <w:rFonts w:eastAsiaTheme="minorHAnsi" w:cstheme="minorBidi"/>
        </w:rPr>
      </w:pPr>
      <w:r w:rsidRPr="00841F54">
        <w:rPr>
          <w:rFonts w:eastAsiaTheme="minorHAnsi" w:cstheme="minorBidi"/>
        </w:rPr>
        <w:t>Lists the PCE reminder/maintenance items with their definitions. Active items may be selected for use in the Clinical Reminder and Clinical Maintenance components of the Health Summary package.</w:t>
      </w:r>
    </w:p>
    <w:p w14:paraId="078C8329" w14:textId="7ED0B247" w:rsidR="00713A71" w:rsidRPr="00841F54" w:rsidRDefault="00713A71" w:rsidP="00E22A9D">
      <w:pPr>
        <w:rPr>
          <w:rFonts w:eastAsiaTheme="minorHAnsi" w:cstheme="minorBidi"/>
        </w:rPr>
      </w:pPr>
      <w:r w:rsidRPr="003D10FB">
        <w:rPr>
          <w:rFonts w:eastAsiaTheme="minorHAnsi" w:cstheme="minorBidi"/>
          <w:b/>
        </w:rPr>
        <w:t>PXRM REMINDER INQUIRY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Inquire About Reminder Item</w:t>
      </w:r>
    </w:p>
    <w:p w14:paraId="078C832A" w14:textId="14F3563B" w:rsidR="00713A71" w:rsidRPr="00841F54" w:rsidRDefault="00713A71" w:rsidP="00E22A9D">
      <w:pPr>
        <w:rPr>
          <w:rFonts w:eastAsiaTheme="minorHAnsi" w:cstheme="minorBidi"/>
        </w:rPr>
      </w:pPr>
      <w:r w:rsidRPr="00841F54">
        <w:rPr>
          <w:rFonts w:eastAsiaTheme="minorHAnsi" w:cstheme="minorBidi"/>
        </w:rPr>
        <w:t xml:space="preserve">Allows a user to display the definition of how a clinical reminder/health maintenance item is used in the Health Summary </w:t>
      </w:r>
      <w:r w:rsidR="006E45CA" w:rsidRPr="00841F54">
        <w:rPr>
          <w:rFonts w:eastAsiaTheme="minorHAnsi" w:cstheme="minorBidi"/>
        </w:rPr>
        <w:t>“</w:t>
      </w:r>
      <w:r w:rsidRPr="00841F54">
        <w:rPr>
          <w:rFonts w:eastAsiaTheme="minorHAnsi" w:cstheme="minorBidi"/>
        </w:rPr>
        <w:t>Clinical Reminder</w:t>
      </w:r>
      <w:r w:rsidR="006E45CA" w:rsidRPr="00841F54">
        <w:rPr>
          <w:rFonts w:eastAsiaTheme="minorHAnsi" w:cstheme="minorBidi"/>
        </w:rPr>
        <w:t>”</w:t>
      </w:r>
      <w:r w:rsidRPr="00841F54">
        <w:rPr>
          <w:rFonts w:eastAsiaTheme="minorHAnsi" w:cstheme="minorBidi"/>
        </w:rPr>
        <w:t xml:space="preserve"> and </w:t>
      </w:r>
      <w:r w:rsidR="006E45CA" w:rsidRPr="00841F54">
        <w:rPr>
          <w:rFonts w:eastAsiaTheme="minorHAnsi" w:cstheme="minorBidi"/>
        </w:rPr>
        <w:t>“</w:t>
      </w:r>
      <w:r w:rsidRPr="00841F54">
        <w:rPr>
          <w:rFonts w:eastAsiaTheme="minorHAnsi" w:cstheme="minorBidi"/>
        </w:rPr>
        <w:t>Health Maintenance</w:t>
      </w:r>
      <w:r w:rsidR="006E45CA" w:rsidRPr="00841F54">
        <w:rPr>
          <w:rFonts w:eastAsiaTheme="minorHAnsi" w:cstheme="minorBidi"/>
        </w:rPr>
        <w:t>”</w:t>
      </w:r>
      <w:r w:rsidRPr="00841F54">
        <w:rPr>
          <w:rFonts w:eastAsiaTheme="minorHAnsi" w:cstheme="minorBidi"/>
        </w:rPr>
        <w:t xml:space="preserve"> components.</w:t>
      </w:r>
    </w:p>
    <w:p w14:paraId="078C832B" w14:textId="563FD725" w:rsidR="00713A71" w:rsidRPr="00841F54" w:rsidRDefault="00713A71" w:rsidP="00E22A9D">
      <w:pPr>
        <w:rPr>
          <w:rFonts w:eastAsiaTheme="minorHAnsi" w:cstheme="minorBidi"/>
        </w:rPr>
      </w:pPr>
      <w:r w:rsidRPr="003D10FB">
        <w:rPr>
          <w:rFonts w:eastAsiaTheme="minorHAnsi" w:cstheme="minorBidi"/>
          <w:b/>
        </w:rPr>
        <w:t>PXRM REMINDER EDIT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Add/Edit Reminder Item</w:t>
      </w:r>
    </w:p>
    <w:p w14:paraId="078C832C" w14:textId="5110B6AD" w:rsidR="00713A71" w:rsidRPr="00841F54" w:rsidRDefault="00713A71" w:rsidP="00E22A9D">
      <w:pPr>
        <w:rPr>
          <w:rFonts w:eastAsiaTheme="minorHAnsi" w:cstheme="minorBidi"/>
        </w:rPr>
      </w:pPr>
      <w:r w:rsidRPr="00841F54">
        <w:rPr>
          <w:rFonts w:eastAsiaTheme="minorHAnsi" w:cstheme="minorBidi"/>
        </w:rPr>
        <w:t>This option is used to edit the PCE Reminder/ Maintenance Item definitions. Several predefined reminder/maintenance items are distributed with the PCE package based on the Ambulatory Care EP Preventive Health Maintenance Guidelines. Sites may define their own Age Findings, Results Findings, Taxonomy, and Health Factor findings. They may also create routines for computed findings where necessary. Result findings at each site may require modification to represent local use of clinical data named in supporting Lab test, Radiology, Education Topic, Health Factor and PCE Taxonomy data definitions. The distributed reminder item</w:t>
      </w:r>
      <w:r w:rsidR="006E45CA" w:rsidRPr="00841F54">
        <w:rPr>
          <w:rFonts w:eastAsiaTheme="minorHAnsi" w:cstheme="minorBidi"/>
        </w:rPr>
        <w:t>’</w:t>
      </w:r>
      <w:r w:rsidRPr="00841F54">
        <w:rPr>
          <w:rFonts w:eastAsiaTheme="minorHAnsi" w:cstheme="minorBidi"/>
        </w:rPr>
        <w:t xml:space="preserve">s </w:t>
      </w:r>
      <w:r w:rsidR="006E45CA" w:rsidRPr="00841F54">
        <w:rPr>
          <w:rFonts w:eastAsiaTheme="minorHAnsi" w:cstheme="minorBidi"/>
        </w:rPr>
        <w:t>“</w:t>
      </w:r>
      <w:r w:rsidRPr="00841F54">
        <w:rPr>
          <w:rFonts w:eastAsiaTheme="minorHAnsi" w:cstheme="minorBidi"/>
        </w:rPr>
        <w:t>Technical Description</w:t>
      </w:r>
      <w:r w:rsidR="006E45CA" w:rsidRPr="00841F54">
        <w:rPr>
          <w:rFonts w:eastAsiaTheme="minorHAnsi" w:cstheme="minorBidi"/>
        </w:rPr>
        <w:t>”</w:t>
      </w:r>
      <w:r w:rsidRPr="00841F54">
        <w:rPr>
          <w:rFonts w:eastAsiaTheme="minorHAnsi" w:cstheme="minorBidi"/>
        </w:rPr>
        <w:t xml:space="preserve"> will help the coordinator ensure that the reminder definition is modified to reflect local guidelines for reminders.</w:t>
      </w:r>
    </w:p>
    <w:p w14:paraId="078C832D" w14:textId="093CEC2F" w:rsidR="00713A71" w:rsidRPr="00841F54" w:rsidRDefault="00713A71" w:rsidP="00E22A9D">
      <w:pPr>
        <w:rPr>
          <w:rFonts w:eastAsiaTheme="minorHAnsi" w:cstheme="minorBidi"/>
        </w:rPr>
      </w:pPr>
      <w:r w:rsidRPr="003D10FB">
        <w:rPr>
          <w:rFonts w:eastAsiaTheme="minorHAnsi" w:cstheme="minorBidi"/>
          <w:b/>
        </w:rPr>
        <w:t>PXRM REMINDER COPY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Copy Reminder Item</w:t>
      </w:r>
    </w:p>
    <w:p w14:paraId="078C832E" w14:textId="2FE1FECA" w:rsidR="00713A71" w:rsidRPr="00841F54" w:rsidRDefault="00713A71" w:rsidP="00E22A9D">
      <w:pPr>
        <w:rPr>
          <w:rFonts w:eastAsiaTheme="minorHAnsi" w:cstheme="minorBidi"/>
        </w:rPr>
      </w:pPr>
      <w:r w:rsidRPr="00841F54">
        <w:rPr>
          <w:rFonts w:eastAsiaTheme="minorHAnsi" w:cstheme="minorBidi"/>
        </w:rPr>
        <w:t xml:space="preserve">This option lets you copy an existing reminder item definition into a new reminder item in the PCE Reminder/ Maintenance Item file (#811.9). The original reminder item to be copied is selected first. If the original reminder item is prefixed with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the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will be stripped off the name automatically to create the name for the new reminder item. </w:t>
      </w:r>
      <w:r w:rsidRPr="00841F54">
        <w:rPr>
          <w:rFonts w:eastAsiaTheme="minorHAnsi" w:cstheme="minorBidi"/>
        </w:rPr>
        <w:lastRenderedPageBreak/>
        <w:t>The new name must be unique. If the new name is not unique, you must enter a unique name for the new reminder item entry. If no name is provided, the new entry will not be created. Once a new name is defined for the new reminder item, the new reminder item can be edited to reflect the local reminder definition.</w:t>
      </w:r>
    </w:p>
    <w:p w14:paraId="078C832F" w14:textId="0BF84ABD" w:rsidR="00713A71" w:rsidRPr="00841F54" w:rsidRDefault="00713A71" w:rsidP="00E22A9D">
      <w:pPr>
        <w:rPr>
          <w:rFonts w:eastAsiaTheme="minorHAnsi" w:cstheme="minorBidi"/>
        </w:rPr>
      </w:pPr>
      <w:r w:rsidRPr="003D10FB">
        <w:rPr>
          <w:rFonts w:eastAsiaTheme="minorHAnsi" w:cstheme="minorBidi"/>
          <w:b/>
        </w:rPr>
        <w:t>PXRM (IN)/ ACTIVATE REMINDERS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Activate/Inactivate Reminders</w:t>
      </w:r>
    </w:p>
    <w:p w14:paraId="078C8330" w14:textId="77777777" w:rsidR="00713A71" w:rsidRPr="00841F54" w:rsidRDefault="00713A71" w:rsidP="00E22A9D">
      <w:pPr>
        <w:rPr>
          <w:rFonts w:eastAsiaTheme="minorHAnsi" w:cstheme="minorBidi"/>
        </w:rPr>
      </w:pPr>
      <w:r w:rsidRPr="00841F54">
        <w:rPr>
          <w:rFonts w:eastAsiaTheme="minorHAnsi" w:cstheme="minorBidi"/>
        </w:rPr>
        <w:t>This option is used to make reminders active or inactive.</w:t>
      </w:r>
    </w:p>
    <w:p w14:paraId="078C8331" w14:textId="4F57EB18" w:rsidR="00713A71" w:rsidRPr="00841F54" w:rsidRDefault="00713A71" w:rsidP="00E22A9D">
      <w:pPr>
        <w:rPr>
          <w:rFonts w:eastAsiaTheme="minorHAnsi" w:cstheme="minorBidi"/>
        </w:rPr>
      </w:pPr>
      <w:r w:rsidRPr="003D10FB">
        <w:rPr>
          <w:rFonts w:eastAsiaTheme="minorHAnsi" w:cstheme="minorBidi"/>
          <w:b/>
        </w:rPr>
        <w:t>PXRM TAXONOMY COPY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Copy Taxonomy Item</w:t>
      </w:r>
    </w:p>
    <w:p w14:paraId="71EEC0DB" w14:textId="77777777" w:rsidR="00B83709" w:rsidRDefault="00713A71" w:rsidP="00E22A9D">
      <w:pPr>
        <w:rPr>
          <w:rFonts w:eastAsiaTheme="minorHAnsi" w:cstheme="minorBidi"/>
        </w:rPr>
      </w:pPr>
      <w:r w:rsidRPr="00841F54">
        <w:rPr>
          <w:rFonts w:eastAsiaTheme="minorHAnsi" w:cstheme="minorBidi"/>
        </w:rPr>
        <w:t xml:space="preserve">This option allows you to copy an existing taxonomy definition into a new taxonomy entry in the PCE Taxonomy file (#811.2). The original taxonomy to be copied is selected first. If the original taxonomy is prefixed with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the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will be stripped off the name automatically to create the name for the new taxonomy entry. </w:t>
      </w:r>
    </w:p>
    <w:p w14:paraId="078C8332" w14:textId="6F697343" w:rsidR="00713A71" w:rsidRPr="00841F54" w:rsidRDefault="00713A71" w:rsidP="00E22A9D">
      <w:pPr>
        <w:rPr>
          <w:rFonts w:eastAsiaTheme="minorHAnsi" w:cstheme="minorBidi"/>
        </w:rPr>
      </w:pPr>
      <w:r w:rsidRPr="00841F54">
        <w:rPr>
          <w:rFonts w:eastAsiaTheme="minorHAnsi" w:cstheme="minorBidi"/>
        </w:rPr>
        <w:t>The new name must be unique. If the new name is not unique, the user must enter a unique name for the new taxonomy entry. If no name is provided, the new entry will not be created. Once a new name is defined for the new taxonomy entry, the new taxonomy entry can be edited to reflect the local taxonomy definition.</w:t>
      </w:r>
    </w:p>
    <w:p w14:paraId="078C8333" w14:textId="75259BFA" w:rsidR="00713A71" w:rsidRPr="00841F54" w:rsidRDefault="00713A71" w:rsidP="00E22A9D">
      <w:pPr>
        <w:rPr>
          <w:rFonts w:eastAsiaTheme="minorHAnsi" w:cstheme="minorBidi"/>
        </w:rPr>
      </w:pPr>
      <w:r w:rsidRPr="003D10FB">
        <w:rPr>
          <w:rFonts w:eastAsiaTheme="minorHAnsi" w:cstheme="minorBidi"/>
          <w:b/>
        </w:rPr>
        <w:t>PXRM TAXONOMY EDIT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Edit Taxonomy Item</w:t>
      </w:r>
    </w:p>
    <w:p w14:paraId="078C8334" w14:textId="5957EA65" w:rsidR="00713A71" w:rsidRPr="00841F54" w:rsidRDefault="00713A71" w:rsidP="00E22A9D">
      <w:pPr>
        <w:rPr>
          <w:rFonts w:eastAsiaTheme="minorHAnsi" w:cstheme="minorBidi"/>
        </w:rPr>
      </w:pPr>
      <w:r w:rsidRPr="00841F54">
        <w:rPr>
          <w:rFonts w:eastAsiaTheme="minorHAnsi" w:cstheme="minorBidi"/>
        </w:rPr>
        <w:t xml:space="preserve">This option is used to edit the PCE Taxonomy Item definitions. Several predefined taxonomy items are distributed with the PCE package based on the Ambulatory Care EP Preventative Health Maintenance Guidelines. The distributed taxonomy items all have a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prefix. To alter a VA- prefixed taxonomy item, first copy it to a different name and then edit the taxonomy to reflect your site</w:t>
      </w:r>
      <w:r w:rsidR="006E45CA" w:rsidRPr="00841F54">
        <w:rPr>
          <w:rFonts w:eastAsiaTheme="minorHAnsi" w:cstheme="minorBidi"/>
        </w:rPr>
        <w:t>’</w:t>
      </w:r>
      <w:r w:rsidRPr="00841F54">
        <w:rPr>
          <w:rFonts w:eastAsiaTheme="minorHAnsi" w:cstheme="minorBidi"/>
        </w:rPr>
        <w:t>s definition for the taxonomy.</w:t>
      </w:r>
    </w:p>
    <w:p w14:paraId="078C8335" w14:textId="1CC7F94A" w:rsidR="00713A71" w:rsidRPr="00841F54" w:rsidRDefault="00713A71" w:rsidP="00E22A9D">
      <w:pPr>
        <w:rPr>
          <w:rFonts w:eastAsiaTheme="minorHAnsi" w:cstheme="minorBidi"/>
        </w:rPr>
      </w:pPr>
      <w:r w:rsidRPr="003D10FB">
        <w:rPr>
          <w:rFonts w:eastAsiaTheme="minorHAnsi" w:cstheme="minorBidi"/>
          <w:b/>
        </w:rPr>
        <w:t>PXRM TAXONOMY INQUIRY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Inquire about a Taxonomy Item</w:t>
      </w:r>
    </w:p>
    <w:p w14:paraId="078C8336" w14:textId="3EB34222" w:rsidR="00713A71" w:rsidRPr="00841F54" w:rsidRDefault="00713A71" w:rsidP="00E22A9D">
      <w:pPr>
        <w:rPr>
          <w:rFonts w:eastAsiaTheme="minorHAnsi" w:cstheme="minorBidi"/>
        </w:rPr>
      </w:pPr>
      <w:r w:rsidRPr="00841F54">
        <w:rPr>
          <w:rFonts w:eastAsiaTheme="minorHAnsi" w:cstheme="minorBidi"/>
        </w:rPr>
        <w:t>This option provides a detailed report of a Taxonomy item</w:t>
      </w:r>
      <w:r w:rsidR="006E45CA" w:rsidRPr="00841F54">
        <w:rPr>
          <w:rFonts w:eastAsiaTheme="minorHAnsi" w:cstheme="minorBidi"/>
        </w:rPr>
        <w:t>’</w:t>
      </w:r>
      <w:r w:rsidRPr="00841F54">
        <w:rPr>
          <w:rFonts w:eastAsiaTheme="minorHAnsi" w:cstheme="minorBidi"/>
        </w:rPr>
        <w:t>s definition, with a list of the actual ICD codes that will meet the taxonomy definition from the ICD Diagnosis and ICD Operation/Procedure files.</w:t>
      </w:r>
    </w:p>
    <w:p w14:paraId="078C8337" w14:textId="7DFCD94E" w:rsidR="00713A71" w:rsidRPr="00841F54" w:rsidRDefault="00713A71" w:rsidP="00E22A9D">
      <w:pPr>
        <w:rPr>
          <w:rFonts w:eastAsiaTheme="minorHAnsi" w:cstheme="minorBidi"/>
        </w:rPr>
      </w:pPr>
      <w:r w:rsidRPr="003D10FB">
        <w:rPr>
          <w:rFonts w:eastAsiaTheme="minorHAnsi" w:cstheme="minorBidi"/>
          <w:b/>
        </w:rPr>
        <w:t xml:space="preserve">PXRM TAXONOMY LIST </w:t>
      </w:r>
      <w:r w:rsidR="006E45CA" w:rsidRPr="003D10FB">
        <w:rPr>
          <w:rFonts w:eastAsiaTheme="minorHAnsi" w:cstheme="minorBidi"/>
          <w:b/>
        </w:rPr>
        <w:t>–</w:t>
      </w:r>
      <w:r w:rsidRPr="00841F54">
        <w:rPr>
          <w:rFonts w:eastAsiaTheme="minorHAnsi" w:cstheme="minorBidi"/>
        </w:rPr>
        <w:t xml:space="preserve"> List Taxonomy Definitions</w:t>
      </w:r>
    </w:p>
    <w:p w14:paraId="078C8338" w14:textId="77777777" w:rsidR="00713A71" w:rsidRPr="00841F54" w:rsidRDefault="00713A71" w:rsidP="00E22A9D">
      <w:pPr>
        <w:rPr>
          <w:rFonts w:eastAsiaTheme="minorHAnsi" w:cstheme="minorBidi"/>
        </w:rPr>
      </w:pPr>
      <w:r w:rsidRPr="00841F54">
        <w:rPr>
          <w:rFonts w:eastAsiaTheme="minorHAnsi" w:cstheme="minorBidi"/>
        </w:rPr>
        <w:t>This option lists the current definition of taxonomies defined in the PCE Taxonomy file. The PCE Taxonomy file is used to define the coded values from ICD Diagnosis, ICD Operation/ Procedures, and CPT codes that can be viewed as being part of a clinical category (taxonomy). These taxonomy low and high range definitions are used in the Clinical Maintenance and Clinical Reminders components to determine if a patient has coded values in the clinical files that indicate the patient is part of the taxonomy.</w:t>
      </w:r>
    </w:p>
    <w:p w14:paraId="078C8339" w14:textId="68298610" w:rsidR="00713A71" w:rsidRPr="00841F54" w:rsidRDefault="00713A71" w:rsidP="00E22A9D">
      <w:pPr>
        <w:rPr>
          <w:rFonts w:eastAsiaTheme="minorHAnsi" w:cstheme="minorBidi"/>
        </w:rPr>
      </w:pPr>
      <w:r w:rsidRPr="003D10FB">
        <w:rPr>
          <w:rFonts w:eastAsiaTheme="minorHAnsi" w:cstheme="minorBidi"/>
          <w:b/>
        </w:rPr>
        <w:t>PXRM (IN)/ ACTIVATE TAXONOMIES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Activate/Inactivate Taxonomies</w:t>
      </w:r>
    </w:p>
    <w:p w14:paraId="078C833A" w14:textId="77777777" w:rsidR="00713A71" w:rsidRPr="00841F54" w:rsidRDefault="00713A71" w:rsidP="00E22A9D">
      <w:pPr>
        <w:rPr>
          <w:rFonts w:eastAsiaTheme="minorHAnsi" w:cstheme="minorBidi"/>
        </w:rPr>
      </w:pPr>
      <w:r w:rsidRPr="00841F54">
        <w:rPr>
          <w:rFonts w:eastAsiaTheme="minorHAnsi" w:cstheme="minorBidi"/>
        </w:rPr>
        <w:t>This option allows you to activate/inactivate taxonomies.</w:t>
      </w:r>
    </w:p>
    <w:p w14:paraId="078C833B" w14:textId="77777777" w:rsidR="00713A71" w:rsidRPr="00841F54" w:rsidRDefault="00713A71" w:rsidP="008E6CAB">
      <w:pPr>
        <w:pStyle w:val="Heading3"/>
        <w:rPr>
          <w:rFonts w:eastAsiaTheme="minorHAnsi"/>
        </w:rPr>
      </w:pPr>
      <w:bookmarkStart w:id="66" w:name="_PCE_Clinical_Reports"/>
      <w:bookmarkStart w:id="67" w:name="_Toc414852638"/>
      <w:bookmarkStart w:id="68" w:name="_Toc468093279"/>
      <w:bookmarkEnd w:id="66"/>
      <w:r w:rsidRPr="00841F54">
        <w:rPr>
          <w:rFonts w:eastAsiaTheme="minorHAnsi"/>
        </w:rPr>
        <w:t>PCE Clinical Reports</w:t>
      </w:r>
      <w:bookmarkEnd w:id="67"/>
      <w:bookmarkEnd w:id="68"/>
    </w:p>
    <w:p w14:paraId="078C833C" w14:textId="7E458845" w:rsidR="00713A71" w:rsidRPr="00841F54" w:rsidRDefault="00713A71" w:rsidP="00E22A9D">
      <w:pPr>
        <w:rPr>
          <w:rFonts w:eastAsiaTheme="minorHAnsi" w:cstheme="minorBidi"/>
        </w:rPr>
      </w:pPr>
      <w:r w:rsidRPr="00841F54">
        <w:rPr>
          <w:rFonts w:eastAsiaTheme="minorHAnsi" w:cstheme="minorBidi"/>
        </w:rPr>
        <w:t>The PCE Clinical Reports options provide clinicians and managers with data never before available. They extract data from various files in VISTA, including laboratory, pharmacy, and PIMS to create output reports</w:t>
      </w:r>
      <w:r w:rsidR="00451A47" w:rsidRPr="00841F54">
        <w:rPr>
          <w:rFonts w:eastAsiaTheme="minorHAnsi" w:cstheme="minorBidi"/>
        </w:rPr>
        <w:t>,</w:t>
      </w:r>
      <w:r w:rsidRPr="00841F54">
        <w:rPr>
          <w:rFonts w:eastAsiaTheme="minorHAnsi" w:cstheme="minorBidi"/>
        </w:rPr>
        <w:t xml:space="preserve"> which have been requested by physicians all over the VA. Below is a description of the options.</w:t>
      </w:r>
    </w:p>
    <w:p w14:paraId="078C833D" w14:textId="1C08F00D" w:rsidR="00713A71" w:rsidRPr="00841F54" w:rsidRDefault="00713A71" w:rsidP="00E22A9D">
      <w:pPr>
        <w:rPr>
          <w:rFonts w:eastAsiaTheme="minorHAnsi" w:cstheme="minorBidi"/>
        </w:rPr>
      </w:pPr>
      <w:r w:rsidRPr="003D10FB">
        <w:rPr>
          <w:rFonts w:eastAsiaTheme="minorHAnsi" w:cstheme="minorBidi"/>
          <w:b/>
        </w:rPr>
        <w:lastRenderedPageBreak/>
        <w:t>PXRR PATIENT ACTIVITY BY CL</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Patient Activity by Clinic-</w:t>
      </w:r>
    </w:p>
    <w:p w14:paraId="078C833E" w14:textId="77777777" w:rsidR="00713A71" w:rsidRPr="00841F54" w:rsidRDefault="00713A71" w:rsidP="00E22A9D">
      <w:pPr>
        <w:rPr>
          <w:rFonts w:eastAsiaTheme="minorHAnsi" w:cstheme="minorBidi"/>
        </w:rPr>
      </w:pPr>
      <w:r w:rsidRPr="00841F54">
        <w:rPr>
          <w:rFonts w:eastAsiaTheme="minorHAnsi" w:cstheme="minorBidi"/>
        </w:rPr>
        <w:t>This report provides a summary of patient data for one or more clinics as a measure of continuity of care.</w:t>
      </w:r>
    </w:p>
    <w:p w14:paraId="078C833F" w14:textId="1DEDED34" w:rsidR="00713A71" w:rsidRPr="00841F54" w:rsidRDefault="00713A71" w:rsidP="00E22A9D">
      <w:pPr>
        <w:rPr>
          <w:rFonts w:eastAsiaTheme="minorHAnsi" w:cstheme="minorBidi"/>
        </w:rPr>
      </w:pPr>
      <w:r w:rsidRPr="003D10FB">
        <w:rPr>
          <w:rFonts w:eastAsiaTheme="minorHAnsi" w:cstheme="minorBidi"/>
          <w:b/>
        </w:rPr>
        <w:t>PXRR CASELOAD PROFILE BY CL</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Caseload Profile by Clinic</w:t>
      </w:r>
    </w:p>
    <w:p w14:paraId="078C8340" w14:textId="4BB1AC7F" w:rsidR="00713A71" w:rsidRPr="00841F54" w:rsidRDefault="00713A71" w:rsidP="00E22A9D">
      <w:pPr>
        <w:rPr>
          <w:rFonts w:eastAsiaTheme="minorHAnsi" w:cstheme="minorBidi"/>
        </w:rPr>
      </w:pPr>
      <w:r w:rsidRPr="00841F54">
        <w:rPr>
          <w:rFonts w:eastAsiaTheme="minorHAnsi" w:cstheme="minorBidi"/>
        </w:rPr>
        <w:t>This report generates a profile of the patients in a clinic</w:t>
      </w:r>
      <w:r w:rsidR="006E45CA" w:rsidRPr="00841F54">
        <w:rPr>
          <w:rFonts w:eastAsiaTheme="minorHAnsi" w:cstheme="minorBidi"/>
        </w:rPr>
        <w:t>’</w:t>
      </w:r>
      <w:r w:rsidRPr="00841F54">
        <w:rPr>
          <w:rFonts w:eastAsiaTheme="minorHAnsi" w:cstheme="minorBidi"/>
        </w:rPr>
        <w:t>s caseload, given a selected date range. One or more clinics or a stop code may be selected to represent the caseload; it combines PCE encounter, Lab, Radiology, Outpatient Pharmacy, and Admissions data, with report areas of demographics, preventive medicine, quality of care markers, and utilization.</w:t>
      </w:r>
    </w:p>
    <w:p w14:paraId="078C8341" w14:textId="7A335E59" w:rsidR="00713A71" w:rsidRPr="00841F54" w:rsidRDefault="00713A71" w:rsidP="00E22A9D">
      <w:pPr>
        <w:rPr>
          <w:rFonts w:eastAsiaTheme="minorHAnsi" w:cstheme="minorBidi"/>
        </w:rPr>
      </w:pPr>
      <w:r w:rsidRPr="003D10FB">
        <w:rPr>
          <w:rFonts w:eastAsiaTheme="minorHAnsi" w:cstheme="minorBidi"/>
          <w:b/>
        </w:rPr>
        <w:t>PXRR CLINIC WORKLOAD</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Workload by Clinic </w:t>
      </w:r>
    </w:p>
    <w:p w14:paraId="078C8342" w14:textId="77777777" w:rsidR="00713A71" w:rsidRPr="00841F54" w:rsidRDefault="00713A71" w:rsidP="00E22A9D">
      <w:pPr>
        <w:rPr>
          <w:rFonts w:eastAsiaTheme="minorHAnsi" w:cstheme="minorBidi"/>
        </w:rPr>
      </w:pPr>
      <w:r w:rsidRPr="00841F54">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078C8343" w14:textId="1FB770D9" w:rsidR="00713A71" w:rsidRPr="00841F54" w:rsidRDefault="00713A71" w:rsidP="00E22A9D">
      <w:pPr>
        <w:rPr>
          <w:rFonts w:eastAsiaTheme="minorHAnsi" w:cstheme="minorBidi"/>
        </w:rPr>
      </w:pPr>
      <w:bookmarkStart w:id="69" w:name="icdp29"/>
      <w:bookmarkStart w:id="70" w:name="PXRRMSTFRQ"/>
      <w:bookmarkEnd w:id="69"/>
      <w:bookmarkEnd w:id="70"/>
      <w:r w:rsidRPr="003D10FB">
        <w:rPr>
          <w:rFonts w:eastAsiaTheme="minorHAnsi" w:cstheme="minorBidi"/>
          <w:b/>
        </w:rPr>
        <w:t>PXRR MOST FREQUENT DIAGNOSES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Diagnoses Ranked by Frequency</w:t>
      </w:r>
    </w:p>
    <w:p w14:paraId="078C8344" w14:textId="77777777" w:rsidR="00713A71" w:rsidRPr="00841F54" w:rsidRDefault="00713A71" w:rsidP="00E22A9D">
      <w:pPr>
        <w:rPr>
          <w:rFonts w:eastAsiaTheme="minorHAnsi" w:cstheme="minorBidi"/>
        </w:rPr>
      </w:pPr>
      <w:r w:rsidRPr="00841F54">
        <w:rPr>
          <w:rFonts w:eastAsiaTheme="minorHAnsi" w:cstheme="minorBidi"/>
        </w:rPr>
        <w:t>This report lists the most frequent diagnostic codes (ICD9 or ICD10) and the most frequent diagnostic categories.</w:t>
      </w:r>
    </w:p>
    <w:p w14:paraId="078C8345" w14:textId="5B70F9B1" w:rsidR="00713A71" w:rsidRPr="00841F54" w:rsidRDefault="00713A71" w:rsidP="00E22A9D">
      <w:pPr>
        <w:rPr>
          <w:rFonts w:eastAsiaTheme="minorHAnsi" w:cstheme="minorBidi"/>
        </w:rPr>
      </w:pPr>
      <w:r w:rsidRPr="003D10FB">
        <w:rPr>
          <w:rFonts w:eastAsiaTheme="minorHAnsi" w:cstheme="minorBidi"/>
          <w:b/>
        </w:rPr>
        <w:t>PXRR LOCATION ENCOUNTER COUNTS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Location Encounter Counts</w:t>
      </w:r>
    </w:p>
    <w:p w14:paraId="078C8346" w14:textId="77777777" w:rsidR="00713A71" w:rsidRPr="00841F54" w:rsidRDefault="00713A71" w:rsidP="00E22A9D">
      <w:pPr>
        <w:rPr>
          <w:rFonts w:eastAsiaTheme="minorHAnsi" w:cstheme="minorBidi"/>
        </w:rPr>
      </w:pPr>
      <w:r w:rsidRPr="00841F54">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078C8347" w14:textId="1827D25F" w:rsidR="00713A71" w:rsidRPr="00841F54" w:rsidRDefault="00713A71" w:rsidP="00E22A9D">
      <w:pPr>
        <w:rPr>
          <w:rFonts w:eastAsiaTheme="minorHAnsi" w:cstheme="minorBidi"/>
        </w:rPr>
      </w:pPr>
      <w:r w:rsidRPr="003D10FB">
        <w:rPr>
          <w:rFonts w:eastAsiaTheme="minorHAnsi" w:cstheme="minorBidi"/>
          <w:b/>
        </w:rPr>
        <w:t>PXRR PROVIDER ENCOUNTER COUNTS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Provider Encounter Counts</w:t>
      </w:r>
    </w:p>
    <w:p w14:paraId="078C8348" w14:textId="55B4212B" w:rsidR="00A3444B" w:rsidRPr="00841F54" w:rsidRDefault="00713A71" w:rsidP="00E22A9D">
      <w:pPr>
        <w:rPr>
          <w:rFonts w:eastAsiaTheme="minorHAnsi" w:cstheme="minorBidi"/>
        </w:rPr>
      </w:pPr>
      <w:r w:rsidRPr="00841F54">
        <w:rPr>
          <w:rFonts w:eastAsiaTheme="minorHAnsi" w:cstheme="minorBidi"/>
        </w:rPr>
        <w:t>This report lists provider counts related to PCE outpatient encounters (in detailed or summary reports). The selection criteria includes facility, service category, provider, and date range.</w:t>
      </w:r>
      <w:bookmarkEnd w:id="62"/>
      <w:bookmarkEnd w:id="63"/>
      <w:bookmarkEnd w:id="64"/>
    </w:p>
    <w:p w14:paraId="17089650" w14:textId="77777777" w:rsidR="00AB4E01" w:rsidRDefault="00AB4E01">
      <w:pPr>
        <w:spacing w:before="0" w:after="0"/>
        <w:rPr>
          <w:rFonts w:cs="Arial"/>
          <w:b/>
          <w:bCs/>
          <w:kern w:val="32"/>
          <w:sz w:val="36"/>
          <w:szCs w:val="32"/>
        </w:rPr>
      </w:pPr>
      <w:bookmarkStart w:id="71" w:name="_Toc414852639"/>
      <w:r w:rsidRPr="00841F54">
        <w:rPr>
          <w:rFonts w:eastAsiaTheme="minorHAnsi" w:cstheme="minorBidi"/>
        </w:rPr>
        <w:br w:type="page"/>
      </w:r>
    </w:p>
    <w:p w14:paraId="078C8349" w14:textId="3107E5D3" w:rsidR="00A3444B" w:rsidRDefault="00713A71" w:rsidP="0090069A">
      <w:pPr>
        <w:pStyle w:val="Heading1"/>
      </w:pPr>
      <w:bookmarkStart w:id="72" w:name="_Toc468093280"/>
      <w:r>
        <w:lastRenderedPageBreak/>
        <w:t>File Descriptions</w:t>
      </w:r>
      <w:bookmarkEnd w:id="71"/>
      <w:bookmarkEnd w:id="72"/>
    </w:p>
    <w:p w14:paraId="078C834A" w14:textId="1C054347" w:rsidR="00713A71" w:rsidRPr="00841F54" w:rsidRDefault="00713A71" w:rsidP="00713A71">
      <w:pPr>
        <w:pStyle w:val="Heading2"/>
      </w:pPr>
      <w:bookmarkStart w:id="73" w:name="_PCE_Patient_Care"/>
      <w:bookmarkStart w:id="74" w:name="_Toc414852640"/>
      <w:bookmarkStart w:id="75" w:name="_Toc468093281"/>
      <w:bookmarkEnd w:id="73"/>
      <w:r w:rsidRPr="00841F54">
        <w:t>PCE Patient Care Encounter Files</w:t>
      </w:r>
      <w:bookmarkEnd w:id="74"/>
      <w:bookmarkEnd w:id="75"/>
    </w:p>
    <w:tbl>
      <w:tblPr>
        <w:tblStyle w:val="LightShading-Accent2"/>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20" w:firstRow="1" w:lastRow="0" w:firstColumn="0" w:lastColumn="0" w:noHBand="0" w:noVBand="1"/>
        <w:tblCaption w:val="3.1. PCE PATIENT CARE ENCOUNTER FILES"/>
        <w:tblDescription w:val="PCE PATIENT CARE ENCOUNTER FILES"/>
      </w:tblPr>
      <w:tblGrid>
        <w:gridCol w:w="1890"/>
        <w:gridCol w:w="2700"/>
        <w:gridCol w:w="1980"/>
        <w:gridCol w:w="900"/>
        <w:gridCol w:w="1620"/>
      </w:tblGrid>
      <w:tr w:rsidR="00713A71" w:rsidRPr="003D10FB" w14:paraId="078C8350" w14:textId="77777777" w:rsidTr="00D24125">
        <w:trPr>
          <w:cnfStyle w:val="100000000000" w:firstRow="1" w:lastRow="0" w:firstColumn="0" w:lastColumn="0" w:oddVBand="0" w:evenVBand="0" w:oddHBand="0" w:evenHBand="0" w:firstRowFirstColumn="0" w:firstRowLastColumn="0" w:lastRowFirstColumn="0" w:lastRowLastColumn="0"/>
          <w:tblHeader/>
        </w:trPr>
        <w:tc>
          <w:tcPr>
            <w:tcW w:w="1890" w:type="dxa"/>
            <w:tcBorders>
              <w:top w:val="none" w:sz="0" w:space="0" w:color="auto"/>
              <w:left w:val="none" w:sz="0" w:space="0" w:color="auto"/>
              <w:bottom w:val="none" w:sz="0" w:space="0" w:color="auto"/>
              <w:right w:val="none" w:sz="0" w:space="0" w:color="auto"/>
            </w:tcBorders>
          </w:tcPr>
          <w:p w14:paraId="078C834B" w14:textId="2E6D82A7" w:rsidR="00713A71" w:rsidRPr="003D10FB" w:rsidRDefault="003D10FB" w:rsidP="00B83709">
            <w:pPr>
              <w:pStyle w:val="TableText"/>
              <w:rPr>
                <w:rFonts w:eastAsiaTheme="minorHAnsi"/>
              </w:rPr>
            </w:pPr>
            <w:r w:rsidRPr="003D10FB">
              <w:rPr>
                <w:rFonts w:eastAsiaTheme="minorHAnsi"/>
              </w:rPr>
              <w:t>FILE NUMBER</w:t>
            </w:r>
          </w:p>
        </w:tc>
        <w:tc>
          <w:tcPr>
            <w:tcW w:w="2700" w:type="dxa"/>
            <w:tcBorders>
              <w:top w:val="none" w:sz="0" w:space="0" w:color="auto"/>
              <w:left w:val="none" w:sz="0" w:space="0" w:color="auto"/>
              <w:bottom w:val="none" w:sz="0" w:space="0" w:color="auto"/>
              <w:right w:val="none" w:sz="0" w:space="0" w:color="auto"/>
            </w:tcBorders>
          </w:tcPr>
          <w:p w14:paraId="078C834C" w14:textId="5FC7998A" w:rsidR="00713A71" w:rsidRPr="003D10FB" w:rsidRDefault="003D10FB" w:rsidP="00B83709">
            <w:pPr>
              <w:pStyle w:val="TableText"/>
              <w:rPr>
                <w:rFonts w:eastAsiaTheme="minorHAnsi"/>
              </w:rPr>
            </w:pPr>
            <w:r w:rsidRPr="003D10FB">
              <w:rPr>
                <w:rFonts w:eastAsiaTheme="minorHAnsi"/>
              </w:rPr>
              <w:t>FILE NAME</w:t>
            </w:r>
          </w:p>
        </w:tc>
        <w:tc>
          <w:tcPr>
            <w:tcW w:w="1980" w:type="dxa"/>
            <w:tcBorders>
              <w:top w:val="none" w:sz="0" w:space="0" w:color="auto"/>
              <w:left w:val="none" w:sz="0" w:space="0" w:color="auto"/>
              <w:bottom w:val="none" w:sz="0" w:space="0" w:color="auto"/>
              <w:right w:val="none" w:sz="0" w:space="0" w:color="auto"/>
            </w:tcBorders>
          </w:tcPr>
          <w:p w14:paraId="078C834D" w14:textId="27C2C65F" w:rsidR="00713A71" w:rsidRPr="003D10FB" w:rsidRDefault="003D10FB" w:rsidP="00B83709">
            <w:pPr>
              <w:pStyle w:val="TableText"/>
              <w:rPr>
                <w:rFonts w:eastAsiaTheme="minorHAnsi"/>
              </w:rPr>
            </w:pPr>
            <w:r w:rsidRPr="003D10FB">
              <w:rPr>
                <w:rFonts w:eastAsiaTheme="minorHAnsi"/>
              </w:rPr>
              <w:t>GLOBAL</w:t>
            </w:r>
          </w:p>
        </w:tc>
        <w:tc>
          <w:tcPr>
            <w:tcW w:w="900" w:type="dxa"/>
            <w:tcBorders>
              <w:top w:val="none" w:sz="0" w:space="0" w:color="auto"/>
              <w:left w:val="none" w:sz="0" w:space="0" w:color="auto"/>
              <w:bottom w:val="none" w:sz="0" w:space="0" w:color="auto"/>
              <w:right w:val="none" w:sz="0" w:space="0" w:color="auto"/>
            </w:tcBorders>
          </w:tcPr>
          <w:p w14:paraId="078C834E" w14:textId="34B020A1" w:rsidR="00713A71" w:rsidRPr="003D10FB" w:rsidRDefault="003D10FB" w:rsidP="00B83709">
            <w:pPr>
              <w:pStyle w:val="TableText"/>
              <w:rPr>
                <w:rFonts w:eastAsiaTheme="minorHAnsi"/>
              </w:rPr>
            </w:pPr>
            <w:r w:rsidRPr="003D10FB">
              <w:rPr>
                <w:rFonts w:eastAsiaTheme="minorHAnsi"/>
              </w:rPr>
              <w:t>DATA</w:t>
            </w:r>
          </w:p>
        </w:tc>
        <w:tc>
          <w:tcPr>
            <w:tcW w:w="1620" w:type="dxa"/>
            <w:tcBorders>
              <w:top w:val="none" w:sz="0" w:space="0" w:color="auto"/>
              <w:left w:val="none" w:sz="0" w:space="0" w:color="auto"/>
              <w:bottom w:val="none" w:sz="0" w:space="0" w:color="auto"/>
              <w:right w:val="none" w:sz="0" w:space="0" w:color="auto"/>
            </w:tcBorders>
          </w:tcPr>
          <w:p w14:paraId="078C834F" w14:textId="3B4551E9" w:rsidR="00713A71" w:rsidRPr="003D10FB" w:rsidRDefault="003D10FB" w:rsidP="00B83709">
            <w:pPr>
              <w:pStyle w:val="TableText"/>
              <w:rPr>
                <w:rFonts w:eastAsiaTheme="minorHAnsi"/>
              </w:rPr>
            </w:pPr>
            <w:r w:rsidRPr="003D10FB">
              <w:rPr>
                <w:rFonts w:eastAsiaTheme="minorHAnsi"/>
              </w:rPr>
              <w:t>JOURNALING</w:t>
            </w:r>
          </w:p>
        </w:tc>
      </w:tr>
      <w:tr w:rsidR="00713A71" w:rsidRPr="00841F54" w14:paraId="078C8356"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51" w14:textId="77777777" w:rsidR="00713A71" w:rsidRPr="00841F54" w:rsidRDefault="00713A71" w:rsidP="00B83709">
            <w:pPr>
              <w:pStyle w:val="TableText"/>
              <w:rPr>
                <w:rFonts w:eastAsiaTheme="minorHAnsi"/>
              </w:rPr>
            </w:pPr>
            <w:r w:rsidRPr="00841F54">
              <w:rPr>
                <w:rFonts w:eastAsiaTheme="minorHAnsi"/>
              </w:rPr>
              <w:t>811.1</w:t>
            </w:r>
          </w:p>
        </w:tc>
        <w:tc>
          <w:tcPr>
            <w:tcW w:w="2700" w:type="dxa"/>
            <w:tcBorders>
              <w:left w:val="none" w:sz="0" w:space="0" w:color="auto"/>
              <w:right w:val="none" w:sz="0" w:space="0" w:color="auto"/>
            </w:tcBorders>
          </w:tcPr>
          <w:p w14:paraId="078C8352" w14:textId="77777777" w:rsidR="00713A71" w:rsidRPr="00841F54" w:rsidRDefault="00713A71" w:rsidP="00B83709">
            <w:pPr>
              <w:pStyle w:val="TableText"/>
              <w:rPr>
                <w:rFonts w:eastAsiaTheme="minorHAnsi"/>
              </w:rPr>
            </w:pPr>
            <w:r w:rsidRPr="00841F54">
              <w:rPr>
                <w:rFonts w:eastAsiaTheme="minorHAnsi"/>
              </w:rPr>
              <w:t>PCE Code Mapping</w:t>
            </w:r>
          </w:p>
        </w:tc>
        <w:tc>
          <w:tcPr>
            <w:tcW w:w="1980" w:type="dxa"/>
            <w:tcBorders>
              <w:left w:val="none" w:sz="0" w:space="0" w:color="auto"/>
              <w:right w:val="none" w:sz="0" w:space="0" w:color="auto"/>
            </w:tcBorders>
          </w:tcPr>
          <w:p w14:paraId="078C8353" w14:textId="77777777" w:rsidR="00713A71" w:rsidRPr="00841F54" w:rsidRDefault="00713A71" w:rsidP="00B83709">
            <w:pPr>
              <w:pStyle w:val="TableText"/>
              <w:rPr>
                <w:rFonts w:eastAsiaTheme="minorHAnsi"/>
              </w:rPr>
            </w:pPr>
            <w:r w:rsidRPr="00841F54">
              <w:rPr>
                <w:rFonts w:eastAsiaTheme="minorHAnsi"/>
              </w:rPr>
              <w:t>^PXD(811.1,</w:t>
            </w:r>
          </w:p>
        </w:tc>
        <w:tc>
          <w:tcPr>
            <w:tcW w:w="900" w:type="dxa"/>
            <w:tcBorders>
              <w:left w:val="none" w:sz="0" w:space="0" w:color="auto"/>
              <w:right w:val="none" w:sz="0" w:space="0" w:color="auto"/>
            </w:tcBorders>
          </w:tcPr>
          <w:p w14:paraId="078C8354"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55" w14:textId="77777777" w:rsidR="00713A71" w:rsidRPr="00841F54" w:rsidRDefault="00713A71" w:rsidP="00B83709">
            <w:pPr>
              <w:pStyle w:val="TableText"/>
              <w:rPr>
                <w:rFonts w:eastAsiaTheme="minorHAnsi"/>
              </w:rPr>
            </w:pPr>
          </w:p>
        </w:tc>
      </w:tr>
      <w:tr w:rsidR="00713A71" w:rsidRPr="00841F54" w14:paraId="078C835C" w14:textId="77777777" w:rsidTr="003D10FB">
        <w:tc>
          <w:tcPr>
            <w:tcW w:w="1890" w:type="dxa"/>
          </w:tcPr>
          <w:p w14:paraId="078C8357" w14:textId="77777777" w:rsidR="00713A71" w:rsidRPr="00841F54" w:rsidRDefault="00713A71" w:rsidP="00B83709">
            <w:pPr>
              <w:pStyle w:val="TableText"/>
              <w:rPr>
                <w:rFonts w:eastAsiaTheme="minorHAnsi"/>
              </w:rPr>
            </w:pPr>
            <w:r w:rsidRPr="00841F54">
              <w:rPr>
                <w:rFonts w:eastAsiaTheme="minorHAnsi"/>
              </w:rPr>
              <w:t>811.2</w:t>
            </w:r>
          </w:p>
        </w:tc>
        <w:tc>
          <w:tcPr>
            <w:tcW w:w="2700" w:type="dxa"/>
          </w:tcPr>
          <w:p w14:paraId="078C8358" w14:textId="77777777" w:rsidR="00713A71" w:rsidRPr="00841F54" w:rsidRDefault="00713A71" w:rsidP="00B83709">
            <w:pPr>
              <w:pStyle w:val="TableText"/>
              <w:rPr>
                <w:rFonts w:eastAsiaTheme="minorHAnsi"/>
              </w:rPr>
            </w:pPr>
            <w:r w:rsidRPr="00841F54">
              <w:rPr>
                <w:rFonts w:eastAsiaTheme="minorHAnsi"/>
              </w:rPr>
              <w:t xml:space="preserve">PCE Taxonomy </w:t>
            </w:r>
          </w:p>
        </w:tc>
        <w:tc>
          <w:tcPr>
            <w:tcW w:w="1980" w:type="dxa"/>
          </w:tcPr>
          <w:p w14:paraId="078C8359" w14:textId="77777777" w:rsidR="00713A71" w:rsidRPr="00841F54" w:rsidRDefault="00713A71" w:rsidP="00B83709">
            <w:pPr>
              <w:pStyle w:val="TableText"/>
              <w:rPr>
                <w:rFonts w:eastAsiaTheme="minorHAnsi"/>
              </w:rPr>
            </w:pPr>
            <w:r w:rsidRPr="00841F54">
              <w:rPr>
                <w:rFonts w:eastAsiaTheme="minorHAnsi"/>
              </w:rPr>
              <w:t>^PXD(811.2,</w:t>
            </w:r>
          </w:p>
        </w:tc>
        <w:tc>
          <w:tcPr>
            <w:tcW w:w="900" w:type="dxa"/>
          </w:tcPr>
          <w:p w14:paraId="078C835A"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5B" w14:textId="77777777" w:rsidR="00713A71" w:rsidRPr="00841F54" w:rsidRDefault="00713A71" w:rsidP="00B83709">
            <w:pPr>
              <w:pStyle w:val="TableText"/>
              <w:rPr>
                <w:rFonts w:eastAsiaTheme="minorHAnsi"/>
              </w:rPr>
            </w:pPr>
          </w:p>
        </w:tc>
      </w:tr>
      <w:tr w:rsidR="00713A71" w:rsidRPr="00841F54" w14:paraId="078C8362"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5D" w14:textId="77777777" w:rsidR="00713A71" w:rsidRPr="00841F54" w:rsidRDefault="00713A71" w:rsidP="00B83709">
            <w:pPr>
              <w:pStyle w:val="TableText"/>
              <w:rPr>
                <w:rFonts w:eastAsiaTheme="minorHAnsi"/>
              </w:rPr>
            </w:pPr>
            <w:r w:rsidRPr="00841F54">
              <w:rPr>
                <w:rFonts w:eastAsiaTheme="minorHAnsi"/>
              </w:rPr>
              <w:t>811.8</w:t>
            </w:r>
          </w:p>
        </w:tc>
        <w:tc>
          <w:tcPr>
            <w:tcW w:w="2700" w:type="dxa"/>
            <w:tcBorders>
              <w:left w:val="none" w:sz="0" w:space="0" w:color="auto"/>
              <w:right w:val="none" w:sz="0" w:space="0" w:color="auto"/>
            </w:tcBorders>
          </w:tcPr>
          <w:p w14:paraId="078C835E" w14:textId="77777777" w:rsidR="00713A71" w:rsidRPr="00841F54" w:rsidRDefault="00713A71" w:rsidP="00B83709">
            <w:pPr>
              <w:pStyle w:val="TableText"/>
              <w:rPr>
                <w:rFonts w:eastAsiaTheme="minorHAnsi"/>
              </w:rPr>
            </w:pPr>
            <w:r w:rsidRPr="00841F54">
              <w:rPr>
                <w:rFonts w:eastAsiaTheme="minorHAnsi"/>
              </w:rPr>
              <w:t>PCE Reminder Type</w:t>
            </w:r>
          </w:p>
        </w:tc>
        <w:tc>
          <w:tcPr>
            <w:tcW w:w="1980" w:type="dxa"/>
            <w:tcBorders>
              <w:left w:val="none" w:sz="0" w:space="0" w:color="auto"/>
              <w:right w:val="none" w:sz="0" w:space="0" w:color="auto"/>
            </w:tcBorders>
          </w:tcPr>
          <w:p w14:paraId="078C835F" w14:textId="77777777" w:rsidR="00713A71" w:rsidRPr="00841F54" w:rsidRDefault="00713A71" w:rsidP="00B83709">
            <w:pPr>
              <w:pStyle w:val="TableText"/>
              <w:rPr>
                <w:rFonts w:eastAsiaTheme="minorHAnsi"/>
              </w:rPr>
            </w:pPr>
            <w:r w:rsidRPr="00841F54">
              <w:rPr>
                <w:rFonts w:eastAsiaTheme="minorHAnsi"/>
              </w:rPr>
              <w:t>^PXD(811.8,</w:t>
            </w:r>
          </w:p>
        </w:tc>
        <w:tc>
          <w:tcPr>
            <w:tcW w:w="900" w:type="dxa"/>
            <w:tcBorders>
              <w:left w:val="none" w:sz="0" w:space="0" w:color="auto"/>
              <w:right w:val="none" w:sz="0" w:space="0" w:color="auto"/>
            </w:tcBorders>
          </w:tcPr>
          <w:p w14:paraId="078C8360"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61" w14:textId="77777777" w:rsidR="00713A71" w:rsidRPr="00841F54" w:rsidRDefault="00713A71" w:rsidP="00B83709">
            <w:pPr>
              <w:pStyle w:val="TableText"/>
              <w:rPr>
                <w:rFonts w:eastAsiaTheme="minorHAnsi"/>
              </w:rPr>
            </w:pPr>
          </w:p>
        </w:tc>
      </w:tr>
      <w:tr w:rsidR="00713A71" w:rsidRPr="00841F54" w14:paraId="078C8368" w14:textId="77777777" w:rsidTr="003D10FB">
        <w:tc>
          <w:tcPr>
            <w:tcW w:w="1890" w:type="dxa"/>
          </w:tcPr>
          <w:p w14:paraId="078C8363" w14:textId="77777777" w:rsidR="00713A71" w:rsidRPr="00841F54" w:rsidRDefault="00713A71" w:rsidP="00B83709">
            <w:pPr>
              <w:pStyle w:val="TableText"/>
              <w:rPr>
                <w:rFonts w:eastAsiaTheme="minorHAnsi"/>
              </w:rPr>
            </w:pPr>
            <w:r w:rsidRPr="00841F54">
              <w:rPr>
                <w:rFonts w:eastAsiaTheme="minorHAnsi"/>
              </w:rPr>
              <w:t>811.9</w:t>
            </w:r>
          </w:p>
        </w:tc>
        <w:tc>
          <w:tcPr>
            <w:tcW w:w="2700" w:type="dxa"/>
          </w:tcPr>
          <w:p w14:paraId="078C8364" w14:textId="77777777" w:rsidR="00713A71" w:rsidRPr="00841F54" w:rsidRDefault="00713A71" w:rsidP="00B83709">
            <w:pPr>
              <w:pStyle w:val="TableText"/>
              <w:rPr>
                <w:rFonts w:eastAsiaTheme="minorHAnsi"/>
              </w:rPr>
            </w:pPr>
            <w:r w:rsidRPr="00841F54">
              <w:rPr>
                <w:rFonts w:eastAsiaTheme="minorHAnsi"/>
              </w:rPr>
              <w:t>PCE Reminder/ Maintenance Item</w:t>
            </w:r>
          </w:p>
        </w:tc>
        <w:tc>
          <w:tcPr>
            <w:tcW w:w="1980" w:type="dxa"/>
          </w:tcPr>
          <w:p w14:paraId="078C8365" w14:textId="77777777" w:rsidR="00713A71" w:rsidRPr="00841F54" w:rsidRDefault="00713A71" w:rsidP="00B83709">
            <w:pPr>
              <w:pStyle w:val="TableText"/>
              <w:rPr>
                <w:rFonts w:eastAsiaTheme="minorHAnsi"/>
              </w:rPr>
            </w:pPr>
            <w:r w:rsidRPr="00841F54">
              <w:rPr>
                <w:rFonts w:eastAsiaTheme="minorHAnsi"/>
              </w:rPr>
              <w:t>^PXD(811.9,</w:t>
            </w:r>
          </w:p>
        </w:tc>
        <w:tc>
          <w:tcPr>
            <w:tcW w:w="900" w:type="dxa"/>
          </w:tcPr>
          <w:p w14:paraId="078C8366"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67" w14:textId="77777777" w:rsidR="00713A71" w:rsidRPr="00841F54" w:rsidRDefault="00713A71" w:rsidP="00B83709">
            <w:pPr>
              <w:pStyle w:val="TableText"/>
              <w:rPr>
                <w:rFonts w:eastAsiaTheme="minorHAnsi"/>
              </w:rPr>
            </w:pPr>
          </w:p>
        </w:tc>
      </w:tr>
      <w:tr w:rsidR="00713A71" w:rsidRPr="00841F54" w14:paraId="078C836E"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69" w14:textId="77777777" w:rsidR="00713A71" w:rsidRPr="00841F54" w:rsidRDefault="00713A71" w:rsidP="00B83709">
            <w:pPr>
              <w:pStyle w:val="TableText"/>
              <w:rPr>
                <w:rFonts w:eastAsiaTheme="minorHAnsi"/>
              </w:rPr>
            </w:pPr>
            <w:r w:rsidRPr="00841F54">
              <w:rPr>
                <w:rFonts w:eastAsiaTheme="minorHAnsi"/>
              </w:rPr>
              <w:t>815</w:t>
            </w:r>
          </w:p>
        </w:tc>
        <w:tc>
          <w:tcPr>
            <w:tcW w:w="2700" w:type="dxa"/>
            <w:tcBorders>
              <w:left w:val="none" w:sz="0" w:space="0" w:color="auto"/>
              <w:right w:val="none" w:sz="0" w:space="0" w:color="auto"/>
            </w:tcBorders>
          </w:tcPr>
          <w:p w14:paraId="078C836A" w14:textId="77777777" w:rsidR="00713A71" w:rsidRPr="00841F54" w:rsidRDefault="00713A71" w:rsidP="00B83709">
            <w:pPr>
              <w:pStyle w:val="TableText"/>
              <w:rPr>
                <w:rFonts w:eastAsiaTheme="minorHAnsi"/>
              </w:rPr>
            </w:pPr>
            <w:r w:rsidRPr="00841F54">
              <w:rPr>
                <w:rFonts w:eastAsiaTheme="minorHAnsi"/>
              </w:rPr>
              <w:t>PCE Parameters</w:t>
            </w:r>
          </w:p>
        </w:tc>
        <w:tc>
          <w:tcPr>
            <w:tcW w:w="1980" w:type="dxa"/>
            <w:tcBorders>
              <w:left w:val="none" w:sz="0" w:space="0" w:color="auto"/>
              <w:right w:val="none" w:sz="0" w:space="0" w:color="auto"/>
            </w:tcBorders>
          </w:tcPr>
          <w:p w14:paraId="078C836B" w14:textId="77777777" w:rsidR="00713A71" w:rsidRPr="00841F54" w:rsidRDefault="00713A71" w:rsidP="00B83709">
            <w:pPr>
              <w:pStyle w:val="TableText"/>
              <w:rPr>
                <w:rFonts w:eastAsiaTheme="minorHAnsi"/>
              </w:rPr>
            </w:pPr>
            <w:r w:rsidRPr="00841F54">
              <w:rPr>
                <w:rFonts w:eastAsiaTheme="minorHAnsi"/>
              </w:rPr>
              <w:t>^PX(815,</w:t>
            </w:r>
          </w:p>
        </w:tc>
        <w:tc>
          <w:tcPr>
            <w:tcW w:w="900" w:type="dxa"/>
            <w:tcBorders>
              <w:left w:val="none" w:sz="0" w:space="0" w:color="auto"/>
              <w:right w:val="none" w:sz="0" w:space="0" w:color="auto"/>
            </w:tcBorders>
          </w:tcPr>
          <w:p w14:paraId="078C836C"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6D" w14:textId="77777777" w:rsidR="00713A71" w:rsidRPr="00841F54" w:rsidRDefault="00713A71" w:rsidP="00B83709">
            <w:pPr>
              <w:pStyle w:val="TableText"/>
              <w:rPr>
                <w:rFonts w:eastAsiaTheme="minorHAnsi"/>
              </w:rPr>
            </w:pPr>
          </w:p>
        </w:tc>
      </w:tr>
      <w:tr w:rsidR="00713A71" w:rsidRPr="00841F54" w14:paraId="078C8374" w14:textId="77777777" w:rsidTr="003D10FB">
        <w:tc>
          <w:tcPr>
            <w:tcW w:w="1890" w:type="dxa"/>
          </w:tcPr>
          <w:p w14:paraId="078C836F" w14:textId="77777777" w:rsidR="00713A71" w:rsidRPr="00841F54" w:rsidRDefault="00713A71" w:rsidP="00B83709">
            <w:pPr>
              <w:pStyle w:val="TableText"/>
              <w:rPr>
                <w:rFonts w:eastAsiaTheme="minorHAnsi"/>
              </w:rPr>
            </w:pPr>
            <w:r w:rsidRPr="00841F54">
              <w:rPr>
                <w:rFonts w:eastAsiaTheme="minorHAnsi"/>
              </w:rPr>
              <w:t>839.01</w:t>
            </w:r>
          </w:p>
        </w:tc>
        <w:tc>
          <w:tcPr>
            <w:tcW w:w="2700" w:type="dxa"/>
          </w:tcPr>
          <w:p w14:paraId="078C8370" w14:textId="77777777" w:rsidR="00713A71" w:rsidRPr="00841F54" w:rsidRDefault="00713A71" w:rsidP="00B83709">
            <w:pPr>
              <w:pStyle w:val="TableText"/>
              <w:rPr>
                <w:rFonts w:eastAsiaTheme="minorHAnsi"/>
              </w:rPr>
            </w:pPr>
            <w:r w:rsidRPr="00841F54">
              <w:rPr>
                <w:rFonts w:eastAsiaTheme="minorHAnsi"/>
              </w:rPr>
              <w:t>PXCA Device Interface Module Errors</w:t>
            </w:r>
          </w:p>
        </w:tc>
        <w:tc>
          <w:tcPr>
            <w:tcW w:w="1980" w:type="dxa"/>
          </w:tcPr>
          <w:p w14:paraId="078C8371" w14:textId="77777777" w:rsidR="00713A71" w:rsidRPr="00841F54" w:rsidRDefault="00713A71" w:rsidP="00B83709">
            <w:pPr>
              <w:pStyle w:val="TableText"/>
              <w:rPr>
                <w:rFonts w:eastAsiaTheme="minorHAnsi"/>
              </w:rPr>
            </w:pPr>
            <w:r w:rsidRPr="00841F54">
              <w:rPr>
                <w:rFonts w:eastAsiaTheme="minorHAnsi"/>
              </w:rPr>
              <w:t>^PX(839.01,</w:t>
            </w:r>
          </w:p>
        </w:tc>
        <w:tc>
          <w:tcPr>
            <w:tcW w:w="900" w:type="dxa"/>
          </w:tcPr>
          <w:p w14:paraId="078C8372"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73"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7A"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75" w14:textId="77777777" w:rsidR="00713A71" w:rsidRPr="00841F54" w:rsidRDefault="00713A71" w:rsidP="00B83709">
            <w:pPr>
              <w:pStyle w:val="TableText"/>
              <w:rPr>
                <w:rFonts w:eastAsiaTheme="minorHAnsi"/>
              </w:rPr>
            </w:pPr>
            <w:r w:rsidRPr="00841F54">
              <w:rPr>
                <w:rFonts w:eastAsiaTheme="minorHAnsi"/>
              </w:rPr>
              <w:t>839.7</w:t>
            </w:r>
          </w:p>
        </w:tc>
        <w:tc>
          <w:tcPr>
            <w:tcW w:w="2700" w:type="dxa"/>
            <w:tcBorders>
              <w:left w:val="none" w:sz="0" w:space="0" w:color="auto"/>
              <w:right w:val="none" w:sz="0" w:space="0" w:color="auto"/>
            </w:tcBorders>
          </w:tcPr>
          <w:p w14:paraId="078C8376" w14:textId="77777777" w:rsidR="00713A71" w:rsidRPr="00841F54" w:rsidRDefault="00713A71" w:rsidP="00B83709">
            <w:pPr>
              <w:pStyle w:val="TableText"/>
              <w:rPr>
                <w:rFonts w:eastAsiaTheme="minorHAnsi"/>
              </w:rPr>
            </w:pPr>
            <w:r w:rsidRPr="00841F54">
              <w:rPr>
                <w:rFonts w:eastAsiaTheme="minorHAnsi"/>
              </w:rPr>
              <w:t>Data Source</w:t>
            </w:r>
          </w:p>
        </w:tc>
        <w:tc>
          <w:tcPr>
            <w:tcW w:w="1980" w:type="dxa"/>
            <w:tcBorders>
              <w:left w:val="none" w:sz="0" w:space="0" w:color="auto"/>
              <w:right w:val="none" w:sz="0" w:space="0" w:color="auto"/>
            </w:tcBorders>
          </w:tcPr>
          <w:p w14:paraId="078C8377" w14:textId="77777777" w:rsidR="00713A71" w:rsidRPr="00841F54" w:rsidRDefault="00713A71" w:rsidP="00B83709">
            <w:pPr>
              <w:pStyle w:val="TableText"/>
              <w:rPr>
                <w:rFonts w:eastAsiaTheme="minorHAnsi"/>
              </w:rPr>
            </w:pPr>
            <w:r w:rsidRPr="00841F54">
              <w:rPr>
                <w:rFonts w:eastAsiaTheme="minorHAnsi"/>
              </w:rPr>
              <w:t>^PX(839.7,</w:t>
            </w:r>
          </w:p>
        </w:tc>
        <w:tc>
          <w:tcPr>
            <w:tcW w:w="900" w:type="dxa"/>
            <w:tcBorders>
              <w:left w:val="none" w:sz="0" w:space="0" w:color="auto"/>
              <w:right w:val="none" w:sz="0" w:space="0" w:color="auto"/>
            </w:tcBorders>
          </w:tcPr>
          <w:p w14:paraId="078C8378"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79" w14:textId="77777777" w:rsidR="00713A71" w:rsidRPr="00841F54" w:rsidRDefault="00713A71" w:rsidP="00B83709">
            <w:pPr>
              <w:pStyle w:val="TableText"/>
              <w:rPr>
                <w:rFonts w:eastAsiaTheme="minorHAnsi"/>
              </w:rPr>
            </w:pPr>
          </w:p>
        </w:tc>
      </w:tr>
      <w:tr w:rsidR="00713A71" w:rsidRPr="00841F54" w14:paraId="078C8381" w14:textId="77777777" w:rsidTr="003D10FB">
        <w:tc>
          <w:tcPr>
            <w:tcW w:w="1890" w:type="dxa"/>
          </w:tcPr>
          <w:p w14:paraId="078C837B" w14:textId="77777777" w:rsidR="00713A71" w:rsidRPr="00841F54" w:rsidRDefault="00713A71" w:rsidP="00B83709">
            <w:pPr>
              <w:pStyle w:val="TableText"/>
              <w:rPr>
                <w:rFonts w:eastAsiaTheme="minorHAnsi"/>
              </w:rPr>
            </w:pPr>
            <w:r w:rsidRPr="00841F54">
              <w:rPr>
                <w:rFonts w:eastAsiaTheme="minorHAnsi"/>
              </w:rPr>
              <w:t>920</w:t>
            </w:r>
          </w:p>
        </w:tc>
        <w:tc>
          <w:tcPr>
            <w:tcW w:w="2700" w:type="dxa"/>
          </w:tcPr>
          <w:p w14:paraId="078C837C" w14:textId="77777777" w:rsidR="00713A71" w:rsidRPr="00841F54" w:rsidRDefault="00713A71" w:rsidP="00B83709">
            <w:pPr>
              <w:pStyle w:val="TableText"/>
              <w:rPr>
                <w:rFonts w:eastAsiaTheme="minorHAnsi"/>
              </w:rPr>
            </w:pPr>
            <w:r w:rsidRPr="00841F54">
              <w:rPr>
                <w:rFonts w:eastAsiaTheme="minorHAnsi"/>
              </w:rPr>
              <w:t>Vaccine Information</w:t>
            </w:r>
          </w:p>
          <w:p w14:paraId="078C837D" w14:textId="77777777" w:rsidR="00713A71" w:rsidRPr="00841F54" w:rsidRDefault="00713A71" w:rsidP="00B83709">
            <w:pPr>
              <w:pStyle w:val="TableText"/>
              <w:rPr>
                <w:rFonts w:eastAsiaTheme="minorHAnsi"/>
              </w:rPr>
            </w:pPr>
            <w:r w:rsidRPr="00841F54">
              <w:rPr>
                <w:rFonts w:eastAsiaTheme="minorHAnsi"/>
              </w:rPr>
              <w:t>Statement</w:t>
            </w:r>
          </w:p>
        </w:tc>
        <w:tc>
          <w:tcPr>
            <w:tcW w:w="1980" w:type="dxa"/>
          </w:tcPr>
          <w:p w14:paraId="078C837E" w14:textId="77777777" w:rsidR="00713A71" w:rsidRPr="00841F54" w:rsidRDefault="00713A71" w:rsidP="00B83709">
            <w:pPr>
              <w:pStyle w:val="TableText"/>
              <w:rPr>
                <w:rFonts w:eastAsiaTheme="minorHAnsi"/>
              </w:rPr>
            </w:pPr>
            <w:r w:rsidRPr="00841F54">
              <w:rPr>
                <w:rFonts w:eastAsiaTheme="minorHAnsi"/>
              </w:rPr>
              <w:t>^AUTTIVIS(</w:t>
            </w:r>
          </w:p>
        </w:tc>
        <w:tc>
          <w:tcPr>
            <w:tcW w:w="900" w:type="dxa"/>
          </w:tcPr>
          <w:p w14:paraId="078C837F"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80" w14:textId="77777777" w:rsidR="00713A71" w:rsidRPr="00841F54" w:rsidRDefault="00713A71" w:rsidP="00B83709">
            <w:pPr>
              <w:pStyle w:val="TableText"/>
              <w:rPr>
                <w:rFonts w:eastAsiaTheme="minorHAnsi"/>
              </w:rPr>
            </w:pPr>
          </w:p>
        </w:tc>
      </w:tr>
      <w:tr w:rsidR="00B2424D" w:rsidRPr="00841F54" w14:paraId="635222A8"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71BE9E8" w14:textId="6108850F" w:rsidR="00B2424D" w:rsidRPr="00841F54" w:rsidRDefault="00B2424D" w:rsidP="00B83709">
            <w:pPr>
              <w:pStyle w:val="TableText"/>
              <w:rPr>
                <w:rFonts w:eastAsiaTheme="minorHAnsi"/>
              </w:rPr>
            </w:pPr>
            <w:r w:rsidRPr="00841F54">
              <w:rPr>
                <w:rFonts w:eastAsiaTheme="minorHAnsi"/>
              </w:rPr>
              <w:t>920.05</w:t>
            </w:r>
          </w:p>
        </w:tc>
        <w:tc>
          <w:tcPr>
            <w:tcW w:w="2700" w:type="dxa"/>
            <w:tcBorders>
              <w:left w:val="none" w:sz="0" w:space="0" w:color="auto"/>
              <w:right w:val="none" w:sz="0" w:space="0" w:color="auto"/>
            </w:tcBorders>
          </w:tcPr>
          <w:p w14:paraId="34E949F1" w14:textId="64F30913" w:rsidR="00B2424D" w:rsidRPr="00841F54" w:rsidRDefault="00B2424D" w:rsidP="00B83709">
            <w:pPr>
              <w:pStyle w:val="TableText"/>
              <w:rPr>
                <w:rFonts w:eastAsiaTheme="minorHAnsi"/>
              </w:rPr>
            </w:pPr>
            <w:r w:rsidRPr="00841F54">
              <w:rPr>
                <w:rFonts w:eastAsiaTheme="minorHAnsi"/>
              </w:rPr>
              <w:t>Imm Default Responses</w:t>
            </w:r>
          </w:p>
        </w:tc>
        <w:tc>
          <w:tcPr>
            <w:tcW w:w="1980" w:type="dxa"/>
            <w:tcBorders>
              <w:left w:val="none" w:sz="0" w:space="0" w:color="auto"/>
              <w:right w:val="none" w:sz="0" w:space="0" w:color="auto"/>
            </w:tcBorders>
          </w:tcPr>
          <w:p w14:paraId="74C66229" w14:textId="273B6BBA" w:rsidR="00B2424D" w:rsidRPr="00841F54" w:rsidRDefault="00B2424D" w:rsidP="00B83709">
            <w:pPr>
              <w:pStyle w:val="TableText"/>
              <w:rPr>
                <w:rFonts w:eastAsiaTheme="minorHAnsi"/>
              </w:rPr>
            </w:pPr>
            <w:r w:rsidRPr="00841F54">
              <w:rPr>
                <w:rFonts w:eastAsiaTheme="minorHAnsi"/>
              </w:rPr>
              <w:t>^PXV(920.05,</w:t>
            </w:r>
          </w:p>
        </w:tc>
        <w:tc>
          <w:tcPr>
            <w:tcW w:w="900" w:type="dxa"/>
            <w:tcBorders>
              <w:left w:val="none" w:sz="0" w:space="0" w:color="auto"/>
              <w:right w:val="none" w:sz="0" w:space="0" w:color="auto"/>
            </w:tcBorders>
          </w:tcPr>
          <w:p w14:paraId="79B0C743" w14:textId="2DA0798A" w:rsidR="00B2424D" w:rsidRPr="00841F54" w:rsidRDefault="00B2424D"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DD945A9" w14:textId="77777777" w:rsidR="00B2424D" w:rsidRPr="00841F54" w:rsidRDefault="00B2424D" w:rsidP="00B83709">
            <w:pPr>
              <w:pStyle w:val="TableText"/>
              <w:rPr>
                <w:rFonts w:eastAsiaTheme="minorHAnsi"/>
              </w:rPr>
            </w:pPr>
          </w:p>
        </w:tc>
      </w:tr>
      <w:tr w:rsidR="00713A71" w:rsidRPr="00841F54" w14:paraId="078C8387" w14:textId="77777777" w:rsidTr="003D10FB">
        <w:tc>
          <w:tcPr>
            <w:tcW w:w="1890" w:type="dxa"/>
          </w:tcPr>
          <w:p w14:paraId="078C8382" w14:textId="77777777" w:rsidR="00713A71" w:rsidRPr="00841F54" w:rsidRDefault="00713A71" w:rsidP="00B83709">
            <w:pPr>
              <w:pStyle w:val="TableText"/>
              <w:rPr>
                <w:rFonts w:eastAsiaTheme="minorHAnsi"/>
              </w:rPr>
            </w:pPr>
            <w:r w:rsidRPr="00841F54">
              <w:rPr>
                <w:rFonts w:eastAsiaTheme="minorHAnsi"/>
              </w:rPr>
              <w:t>920.1</w:t>
            </w:r>
          </w:p>
        </w:tc>
        <w:tc>
          <w:tcPr>
            <w:tcW w:w="2700" w:type="dxa"/>
          </w:tcPr>
          <w:p w14:paraId="078C8383" w14:textId="77777777" w:rsidR="00713A71" w:rsidRPr="00841F54" w:rsidRDefault="00713A71" w:rsidP="00B83709">
            <w:pPr>
              <w:pStyle w:val="TableText"/>
              <w:rPr>
                <w:rFonts w:eastAsiaTheme="minorHAnsi"/>
              </w:rPr>
            </w:pPr>
            <w:r w:rsidRPr="00841F54">
              <w:rPr>
                <w:rFonts w:eastAsiaTheme="minorHAnsi"/>
              </w:rPr>
              <w:t>Immunization Info Source</w:t>
            </w:r>
          </w:p>
        </w:tc>
        <w:tc>
          <w:tcPr>
            <w:tcW w:w="1980" w:type="dxa"/>
          </w:tcPr>
          <w:p w14:paraId="078C8384" w14:textId="77777777" w:rsidR="00713A71" w:rsidRPr="00841F54" w:rsidRDefault="00713A71" w:rsidP="00B83709">
            <w:pPr>
              <w:pStyle w:val="TableText"/>
              <w:rPr>
                <w:rFonts w:eastAsiaTheme="minorHAnsi"/>
              </w:rPr>
            </w:pPr>
            <w:r w:rsidRPr="00841F54">
              <w:rPr>
                <w:rFonts w:eastAsiaTheme="minorHAnsi"/>
              </w:rPr>
              <w:t>^PXV(920.1,</w:t>
            </w:r>
          </w:p>
        </w:tc>
        <w:tc>
          <w:tcPr>
            <w:tcW w:w="900" w:type="dxa"/>
          </w:tcPr>
          <w:p w14:paraId="078C8385"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86" w14:textId="77777777" w:rsidR="00713A71" w:rsidRPr="00841F54" w:rsidRDefault="00713A71" w:rsidP="00B83709">
            <w:pPr>
              <w:pStyle w:val="TableText"/>
              <w:rPr>
                <w:rFonts w:eastAsiaTheme="minorHAnsi"/>
              </w:rPr>
            </w:pPr>
          </w:p>
        </w:tc>
      </w:tr>
      <w:tr w:rsidR="00713A71" w:rsidRPr="00841F54" w14:paraId="078C838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88" w14:textId="77777777" w:rsidR="00713A71" w:rsidRPr="00841F54" w:rsidRDefault="00713A71" w:rsidP="00B83709">
            <w:pPr>
              <w:pStyle w:val="TableText"/>
              <w:rPr>
                <w:rFonts w:eastAsiaTheme="minorHAnsi"/>
              </w:rPr>
            </w:pPr>
            <w:r w:rsidRPr="00841F54">
              <w:rPr>
                <w:rFonts w:eastAsiaTheme="minorHAnsi"/>
              </w:rPr>
              <w:t>920.2</w:t>
            </w:r>
          </w:p>
        </w:tc>
        <w:tc>
          <w:tcPr>
            <w:tcW w:w="2700" w:type="dxa"/>
            <w:tcBorders>
              <w:left w:val="none" w:sz="0" w:space="0" w:color="auto"/>
              <w:right w:val="none" w:sz="0" w:space="0" w:color="auto"/>
            </w:tcBorders>
          </w:tcPr>
          <w:p w14:paraId="078C8389" w14:textId="77777777" w:rsidR="00713A71" w:rsidRPr="00841F54" w:rsidRDefault="00713A71" w:rsidP="00B83709">
            <w:pPr>
              <w:pStyle w:val="TableText"/>
              <w:rPr>
                <w:rFonts w:eastAsiaTheme="minorHAnsi"/>
              </w:rPr>
            </w:pPr>
            <w:r w:rsidRPr="00841F54">
              <w:rPr>
                <w:rFonts w:eastAsiaTheme="minorHAnsi"/>
              </w:rPr>
              <w:t>Imm Administration Route</w:t>
            </w:r>
          </w:p>
        </w:tc>
        <w:tc>
          <w:tcPr>
            <w:tcW w:w="1980" w:type="dxa"/>
            <w:tcBorders>
              <w:left w:val="none" w:sz="0" w:space="0" w:color="auto"/>
              <w:right w:val="none" w:sz="0" w:space="0" w:color="auto"/>
            </w:tcBorders>
          </w:tcPr>
          <w:p w14:paraId="078C838A" w14:textId="77777777" w:rsidR="00713A71" w:rsidRPr="00841F54" w:rsidRDefault="00713A71" w:rsidP="00B83709">
            <w:pPr>
              <w:pStyle w:val="TableText"/>
              <w:rPr>
                <w:rFonts w:eastAsiaTheme="minorHAnsi"/>
              </w:rPr>
            </w:pPr>
            <w:r w:rsidRPr="00841F54">
              <w:rPr>
                <w:rFonts w:eastAsiaTheme="minorHAnsi"/>
              </w:rPr>
              <w:t>^PXV(920.2,</w:t>
            </w:r>
          </w:p>
        </w:tc>
        <w:tc>
          <w:tcPr>
            <w:tcW w:w="900" w:type="dxa"/>
            <w:tcBorders>
              <w:left w:val="none" w:sz="0" w:space="0" w:color="auto"/>
              <w:right w:val="none" w:sz="0" w:space="0" w:color="auto"/>
            </w:tcBorders>
          </w:tcPr>
          <w:p w14:paraId="078C838B"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8C" w14:textId="77777777" w:rsidR="00713A71" w:rsidRPr="00841F54" w:rsidRDefault="00713A71" w:rsidP="00B83709">
            <w:pPr>
              <w:pStyle w:val="TableText"/>
              <w:rPr>
                <w:rFonts w:eastAsiaTheme="minorHAnsi"/>
              </w:rPr>
            </w:pPr>
          </w:p>
        </w:tc>
      </w:tr>
      <w:tr w:rsidR="00713A71" w:rsidRPr="00841F54" w14:paraId="078C8393" w14:textId="77777777" w:rsidTr="003D10FB">
        <w:tc>
          <w:tcPr>
            <w:tcW w:w="1890" w:type="dxa"/>
          </w:tcPr>
          <w:p w14:paraId="078C838E" w14:textId="77777777" w:rsidR="00713A71" w:rsidRPr="00841F54" w:rsidRDefault="00713A71" w:rsidP="00B83709">
            <w:pPr>
              <w:pStyle w:val="TableText"/>
              <w:rPr>
                <w:rFonts w:eastAsiaTheme="minorHAnsi"/>
              </w:rPr>
            </w:pPr>
            <w:r w:rsidRPr="00841F54">
              <w:rPr>
                <w:rFonts w:eastAsiaTheme="minorHAnsi"/>
              </w:rPr>
              <w:t>920.3</w:t>
            </w:r>
          </w:p>
        </w:tc>
        <w:tc>
          <w:tcPr>
            <w:tcW w:w="2700" w:type="dxa"/>
          </w:tcPr>
          <w:p w14:paraId="078C838F" w14:textId="77777777" w:rsidR="00713A71" w:rsidRPr="00841F54" w:rsidRDefault="00713A71" w:rsidP="00B83709">
            <w:pPr>
              <w:pStyle w:val="TableText"/>
              <w:rPr>
                <w:rFonts w:eastAsiaTheme="minorHAnsi"/>
              </w:rPr>
            </w:pPr>
            <w:r w:rsidRPr="00841F54">
              <w:rPr>
                <w:rFonts w:eastAsiaTheme="minorHAnsi"/>
              </w:rPr>
              <w:t>Imm Administration Site (Body)</w:t>
            </w:r>
          </w:p>
        </w:tc>
        <w:tc>
          <w:tcPr>
            <w:tcW w:w="1980" w:type="dxa"/>
          </w:tcPr>
          <w:p w14:paraId="078C8390" w14:textId="77777777" w:rsidR="00713A71" w:rsidRPr="00841F54" w:rsidRDefault="00713A71" w:rsidP="00B83709">
            <w:pPr>
              <w:pStyle w:val="TableText"/>
              <w:rPr>
                <w:rFonts w:eastAsiaTheme="minorHAnsi"/>
              </w:rPr>
            </w:pPr>
            <w:r w:rsidRPr="00841F54">
              <w:rPr>
                <w:rFonts w:eastAsiaTheme="minorHAnsi"/>
              </w:rPr>
              <w:t>^PXV(920.3,</w:t>
            </w:r>
          </w:p>
        </w:tc>
        <w:tc>
          <w:tcPr>
            <w:tcW w:w="900" w:type="dxa"/>
          </w:tcPr>
          <w:p w14:paraId="078C8391"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92" w14:textId="77777777" w:rsidR="00713A71" w:rsidRPr="00841F54" w:rsidRDefault="00713A71" w:rsidP="00B83709">
            <w:pPr>
              <w:pStyle w:val="TableText"/>
              <w:rPr>
                <w:rFonts w:eastAsiaTheme="minorHAnsi"/>
              </w:rPr>
            </w:pPr>
          </w:p>
        </w:tc>
      </w:tr>
      <w:tr w:rsidR="00162F0C" w:rsidRPr="00841F54" w14:paraId="078C839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94" w14:textId="77777777" w:rsidR="00162F0C" w:rsidRPr="00841F54" w:rsidRDefault="00162F0C" w:rsidP="00B83709">
            <w:pPr>
              <w:pStyle w:val="TableText"/>
              <w:rPr>
                <w:rFonts w:eastAsiaTheme="minorHAnsi"/>
              </w:rPr>
            </w:pPr>
            <w:r w:rsidRPr="00841F54">
              <w:rPr>
                <w:rFonts w:eastAsiaTheme="minorHAnsi"/>
              </w:rPr>
              <w:t>920.4</w:t>
            </w:r>
          </w:p>
        </w:tc>
        <w:tc>
          <w:tcPr>
            <w:tcW w:w="2700" w:type="dxa"/>
            <w:tcBorders>
              <w:left w:val="none" w:sz="0" w:space="0" w:color="auto"/>
              <w:right w:val="none" w:sz="0" w:space="0" w:color="auto"/>
            </w:tcBorders>
          </w:tcPr>
          <w:p w14:paraId="078C8395" w14:textId="77777777" w:rsidR="00162F0C" w:rsidRPr="00841F54" w:rsidRDefault="00162F0C" w:rsidP="00B83709">
            <w:pPr>
              <w:pStyle w:val="TableText"/>
              <w:rPr>
                <w:rFonts w:eastAsiaTheme="minorHAnsi"/>
              </w:rPr>
            </w:pPr>
            <w:r w:rsidRPr="00841F54">
              <w:rPr>
                <w:rFonts w:eastAsiaTheme="minorHAnsi"/>
              </w:rPr>
              <w:t>Imm Contraindications</w:t>
            </w:r>
          </w:p>
        </w:tc>
        <w:tc>
          <w:tcPr>
            <w:tcW w:w="1980" w:type="dxa"/>
            <w:tcBorders>
              <w:left w:val="none" w:sz="0" w:space="0" w:color="auto"/>
              <w:right w:val="none" w:sz="0" w:space="0" w:color="auto"/>
            </w:tcBorders>
          </w:tcPr>
          <w:p w14:paraId="078C8396" w14:textId="77777777" w:rsidR="00162F0C" w:rsidRPr="00841F54" w:rsidRDefault="00162F0C" w:rsidP="00B83709">
            <w:pPr>
              <w:pStyle w:val="TableText"/>
              <w:rPr>
                <w:rFonts w:eastAsiaTheme="minorHAnsi"/>
              </w:rPr>
            </w:pPr>
            <w:r w:rsidRPr="00841F54">
              <w:rPr>
                <w:rFonts w:eastAsiaTheme="minorHAnsi"/>
              </w:rPr>
              <w:t>^PXV(920.4,</w:t>
            </w:r>
          </w:p>
        </w:tc>
        <w:tc>
          <w:tcPr>
            <w:tcW w:w="900" w:type="dxa"/>
            <w:tcBorders>
              <w:left w:val="none" w:sz="0" w:space="0" w:color="auto"/>
              <w:right w:val="none" w:sz="0" w:space="0" w:color="auto"/>
            </w:tcBorders>
          </w:tcPr>
          <w:p w14:paraId="078C8397" w14:textId="77777777" w:rsidR="00162F0C" w:rsidRPr="00841F54" w:rsidRDefault="00162F0C"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98" w14:textId="77777777" w:rsidR="00162F0C" w:rsidRPr="00841F54" w:rsidRDefault="00162F0C" w:rsidP="00B83709">
            <w:pPr>
              <w:pStyle w:val="TableText"/>
              <w:rPr>
                <w:rFonts w:eastAsiaTheme="minorHAnsi"/>
              </w:rPr>
            </w:pPr>
          </w:p>
        </w:tc>
      </w:tr>
      <w:tr w:rsidR="00162F0C" w:rsidRPr="00841F54" w14:paraId="078C839F" w14:textId="77777777" w:rsidTr="003D10FB">
        <w:tc>
          <w:tcPr>
            <w:tcW w:w="1890" w:type="dxa"/>
          </w:tcPr>
          <w:p w14:paraId="078C839A" w14:textId="77777777" w:rsidR="00162F0C" w:rsidRPr="00841F54" w:rsidRDefault="00162F0C" w:rsidP="00B83709">
            <w:pPr>
              <w:pStyle w:val="TableText"/>
              <w:rPr>
                <w:rFonts w:eastAsiaTheme="minorHAnsi"/>
              </w:rPr>
            </w:pPr>
            <w:r w:rsidRPr="00841F54">
              <w:rPr>
                <w:rFonts w:eastAsiaTheme="minorHAnsi"/>
              </w:rPr>
              <w:t>920.5</w:t>
            </w:r>
          </w:p>
        </w:tc>
        <w:tc>
          <w:tcPr>
            <w:tcW w:w="2700" w:type="dxa"/>
          </w:tcPr>
          <w:p w14:paraId="078C839B" w14:textId="77777777" w:rsidR="00162F0C" w:rsidRPr="00841F54" w:rsidRDefault="00162F0C" w:rsidP="00B83709">
            <w:pPr>
              <w:pStyle w:val="TableText"/>
              <w:rPr>
                <w:rFonts w:eastAsiaTheme="minorHAnsi"/>
              </w:rPr>
            </w:pPr>
            <w:r w:rsidRPr="00841F54">
              <w:rPr>
                <w:rFonts w:eastAsiaTheme="minorHAnsi"/>
              </w:rPr>
              <w:t>Imm Refusals</w:t>
            </w:r>
          </w:p>
        </w:tc>
        <w:tc>
          <w:tcPr>
            <w:tcW w:w="1980" w:type="dxa"/>
          </w:tcPr>
          <w:p w14:paraId="078C839C" w14:textId="77777777" w:rsidR="00162F0C" w:rsidRPr="00841F54" w:rsidRDefault="00162F0C" w:rsidP="00B83709">
            <w:pPr>
              <w:pStyle w:val="TableText"/>
              <w:rPr>
                <w:rFonts w:eastAsiaTheme="minorHAnsi"/>
              </w:rPr>
            </w:pPr>
            <w:r w:rsidRPr="00841F54">
              <w:rPr>
                <w:rFonts w:eastAsiaTheme="minorHAnsi"/>
              </w:rPr>
              <w:t>^PXV(920.5,</w:t>
            </w:r>
          </w:p>
        </w:tc>
        <w:tc>
          <w:tcPr>
            <w:tcW w:w="900" w:type="dxa"/>
          </w:tcPr>
          <w:p w14:paraId="078C839D" w14:textId="77777777" w:rsidR="00162F0C" w:rsidRPr="00841F54" w:rsidRDefault="00162F0C" w:rsidP="00B83709">
            <w:pPr>
              <w:pStyle w:val="TableText"/>
              <w:rPr>
                <w:rFonts w:eastAsiaTheme="minorHAnsi"/>
              </w:rPr>
            </w:pPr>
            <w:r w:rsidRPr="00841F54">
              <w:rPr>
                <w:rFonts w:eastAsiaTheme="minorHAnsi"/>
              </w:rPr>
              <w:t>YES</w:t>
            </w:r>
          </w:p>
        </w:tc>
        <w:tc>
          <w:tcPr>
            <w:tcW w:w="1620" w:type="dxa"/>
          </w:tcPr>
          <w:p w14:paraId="078C839E" w14:textId="77777777" w:rsidR="00162F0C" w:rsidRPr="00841F54" w:rsidRDefault="00162F0C" w:rsidP="00B83709">
            <w:pPr>
              <w:pStyle w:val="TableText"/>
              <w:rPr>
                <w:rFonts w:eastAsiaTheme="minorHAnsi"/>
              </w:rPr>
            </w:pPr>
          </w:p>
        </w:tc>
      </w:tr>
      <w:tr w:rsidR="00B2424D" w:rsidRPr="00841F54" w14:paraId="62C8D9B3"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3FBE4C33" w14:textId="4E549D4A" w:rsidR="00B2424D" w:rsidRPr="00841F54" w:rsidRDefault="00B2424D" w:rsidP="00B83709">
            <w:pPr>
              <w:pStyle w:val="TableText"/>
              <w:rPr>
                <w:rFonts w:eastAsiaTheme="minorHAnsi"/>
              </w:rPr>
            </w:pPr>
            <w:r w:rsidRPr="00841F54">
              <w:rPr>
                <w:rFonts w:eastAsiaTheme="minorHAnsi"/>
              </w:rPr>
              <w:t>920.6</w:t>
            </w:r>
          </w:p>
        </w:tc>
        <w:tc>
          <w:tcPr>
            <w:tcW w:w="2700" w:type="dxa"/>
            <w:tcBorders>
              <w:left w:val="none" w:sz="0" w:space="0" w:color="auto"/>
              <w:right w:val="none" w:sz="0" w:space="0" w:color="auto"/>
            </w:tcBorders>
          </w:tcPr>
          <w:p w14:paraId="027E0817" w14:textId="6FED34A8" w:rsidR="00B2424D" w:rsidRPr="00841F54" w:rsidRDefault="00B2424D" w:rsidP="00B83709">
            <w:pPr>
              <w:pStyle w:val="TableText"/>
              <w:rPr>
                <w:rFonts w:eastAsiaTheme="minorHAnsi"/>
              </w:rPr>
            </w:pPr>
            <w:r w:rsidRPr="00841F54">
              <w:rPr>
                <w:rFonts w:eastAsiaTheme="minorHAnsi"/>
              </w:rPr>
              <w:t>Imm Routes To Sites</w:t>
            </w:r>
          </w:p>
        </w:tc>
        <w:tc>
          <w:tcPr>
            <w:tcW w:w="1980" w:type="dxa"/>
            <w:tcBorders>
              <w:left w:val="none" w:sz="0" w:space="0" w:color="auto"/>
              <w:right w:val="none" w:sz="0" w:space="0" w:color="auto"/>
            </w:tcBorders>
          </w:tcPr>
          <w:p w14:paraId="3808F960" w14:textId="7A0A0637" w:rsidR="00B2424D" w:rsidRPr="00841F54" w:rsidRDefault="00B2424D" w:rsidP="00B83709">
            <w:pPr>
              <w:pStyle w:val="TableText"/>
              <w:rPr>
                <w:rFonts w:eastAsiaTheme="minorHAnsi"/>
              </w:rPr>
            </w:pPr>
            <w:r w:rsidRPr="00841F54">
              <w:rPr>
                <w:rFonts w:eastAsiaTheme="minorHAnsi"/>
              </w:rPr>
              <w:t>^PXV(920.6,</w:t>
            </w:r>
          </w:p>
        </w:tc>
        <w:tc>
          <w:tcPr>
            <w:tcW w:w="900" w:type="dxa"/>
            <w:tcBorders>
              <w:left w:val="none" w:sz="0" w:space="0" w:color="auto"/>
              <w:right w:val="none" w:sz="0" w:space="0" w:color="auto"/>
            </w:tcBorders>
          </w:tcPr>
          <w:p w14:paraId="4B53B95C" w14:textId="6D9D6F7A" w:rsidR="00B2424D" w:rsidRPr="00841F54" w:rsidRDefault="00B2424D"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65FAD4F6" w14:textId="77777777" w:rsidR="00B2424D" w:rsidRPr="00841F54" w:rsidRDefault="00B2424D" w:rsidP="00B83709">
            <w:pPr>
              <w:pStyle w:val="TableText"/>
              <w:rPr>
                <w:rFonts w:eastAsiaTheme="minorHAnsi"/>
              </w:rPr>
            </w:pPr>
          </w:p>
        </w:tc>
      </w:tr>
      <w:tr w:rsidR="001C35F9" w:rsidRPr="00841F54" w14:paraId="06B53400" w14:textId="77777777" w:rsidTr="003D10FB">
        <w:tc>
          <w:tcPr>
            <w:tcW w:w="1890" w:type="dxa"/>
          </w:tcPr>
          <w:p w14:paraId="26741B9C" w14:textId="2ADA51E3" w:rsidR="001C35F9" w:rsidRPr="00841F54" w:rsidRDefault="001C35F9" w:rsidP="00B83709">
            <w:pPr>
              <w:pStyle w:val="TableText"/>
              <w:rPr>
                <w:rFonts w:eastAsiaTheme="minorHAnsi"/>
              </w:rPr>
            </w:pPr>
            <w:r w:rsidRPr="00841F54">
              <w:rPr>
                <w:rFonts w:eastAsiaTheme="minorHAnsi"/>
              </w:rPr>
              <w:t>920.71</w:t>
            </w:r>
          </w:p>
        </w:tc>
        <w:tc>
          <w:tcPr>
            <w:tcW w:w="2700" w:type="dxa"/>
          </w:tcPr>
          <w:p w14:paraId="4F540850" w14:textId="42ABF621" w:rsidR="001C35F9" w:rsidRPr="00841F54" w:rsidRDefault="001C35F9" w:rsidP="00B83709">
            <w:pPr>
              <w:pStyle w:val="TableText"/>
              <w:rPr>
                <w:rFonts w:eastAsiaTheme="minorHAnsi"/>
              </w:rPr>
            </w:pPr>
            <w:r w:rsidRPr="00841F54">
              <w:rPr>
                <w:rFonts w:eastAsiaTheme="minorHAnsi"/>
              </w:rPr>
              <w:t>Imm External Agency</w:t>
            </w:r>
          </w:p>
        </w:tc>
        <w:tc>
          <w:tcPr>
            <w:tcW w:w="1980" w:type="dxa"/>
          </w:tcPr>
          <w:p w14:paraId="65CFC5D5" w14:textId="4F5C8052" w:rsidR="001C35F9" w:rsidRPr="00841F54" w:rsidRDefault="001C35F9" w:rsidP="00B83709">
            <w:pPr>
              <w:pStyle w:val="TableText"/>
              <w:rPr>
                <w:rFonts w:eastAsiaTheme="minorHAnsi"/>
              </w:rPr>
            </w:pPr>
            <w:r w:rsidRPr="00841F54">
              <w:rPr>
                <w:rFonts w:eastAsiaTheme="minorHAnsi"/>
              </w:rPr>
              <w:t>^PXV(920.71,</w:t>
            </w:r>
          </w:p>
        </w:tc>
        <w:tc>
          <w:tcPr>
            <w:tcW w:w="900" w:type="dxa"/>
          </w:tcPr>
          <w:p w14:paraId="6EE55996" w14:textId="3A853E5D" w:rsidR="001C35F9" w:rsidRPr="00841F54" w:rsidRDefault="001C35F9" w:rsidP="00B83709">
            <w:pPr>
              <w:pStyle w:val="TableText"/>
              <w:rPr>
                <w:rFonts w:eastAsiaTheme="minorHAnsi"/>
              </w:rPr>
            </w:pPr>
            <w:r w:rsidRPr="00841F54">
              <w:rPr>
                <w:rFonts w:eastAsiaTheme="minorHAnsi"/>
              </w:rPr>
              <w:t>NO</w:t>
            </w:r>
          </w:p>
        </w:tc>
        <w:tc>
          <w:tcPr>
            <w:tcW w:w="1620" w:type="dxa"/>
          </w:tcPr>
          <w:p w14:paraId="6FAACE31" w14:textId="77777777" w:rsidR="001C35F9" w:rsidRPr="00841F54" w:rsidRDefault="001C35F9" w:rsidP="00B83709">
            <w:pPr>
              <w:pStyle w:val="TableText"/>
              <w:rPr>
                <w:rFonts w:eastAsiaTheme="minorHAnsi"/>
              </w:rPr>
            </w:pPr>
          </w:p>
        </w:tc>
      </w:tr>
      <w:tr w:rsidR="00713A71" w:rsidRPr="00841F54" w14:paraId="078C83A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A0" w14:textId="77777777" w:rsidR="00713A71" w:rsidRPr="00841F54" w:rsidRDefault="00713A71" w:rsidP="00B83709">
            <w:pPr>
              <w:pStyle w:val="TableText"/>
              <w:rPr>
                <w:rFonts w:eastAsiaTheme="minorHAnsi"/>
              </w:rPr>
            </w:pPr>
            <w:r w:rsidRPr="00841F54">
              <w:rPr>
                <w:rFonts w:eastAsiaTheme="minorHAnsi"/>
              </w:rPr>
              <w:t>9000001</w:t>
            </w:r>
          </w:p>
        </w:tc>
        <w:tc>
          <w:tcPr>
            <w:tcW w:w="2700" w:type="dxa"/>
            <w:tcBorders>
              <w:left w:val="none" w:sz="0" w:space="0" w:color="auto"/>
              <w:right w:val="none" w:sz="0" w:space="0" w:color="auto"/>
            </w:tcBorders>
          </w:tcPr>
          <w:p w14:paraId="078C83A1" w14:textId="77777777" w:rsidR="00713A71" w:rsidRPr="00841F54" w:rsidRDefault="00713A71" w:rsidP="00B83709">
            <w:pPr>
              <w:pStyle w:val="TableText"/>
              <w:rPr>
                <w:rFonts w:eastAsiaTheme="minorHAnsi"/>
              </w:rPr>
            </w:pPr>
            <w:r w:rsidRPr="00841F54">
              <w:rPr>
                <w:rFonts w:eastAsiaTheme="minorHAnsi"/>
              </w:rPr>
              <w:t>Patient/IHS</w:t>
            </w:r>
          </w:p>
        </w:tc>
        <w:tc>
          <w:tcPr>
            <w:tcW w:w="1980" w:type="dxa"/>
            <w:tcBorders>
              <w:left w:val="none" w:sz="0" w:space="0" w:color="auto"/>
              <w:right w:val="none" w:sz="0" w:space="0" w:color="auto"/>
            </w:tcBorders>
          </w:tcPr>
          <w:p w14:paraId="078C83A2" w14:textId="77777777" w:rsidR="00713A71" w:rsidRPr="00841F54" w:rsidRDefault="00713A71" w:rsidP="00B83709">
            <w:pPr>
              <w:pStyle w:val="TableText"/>
              <w:rPr>
                <w:rFonts w:eastAsiaTheme="minorHAnsi"/>
              </w:rPr>
            </w:pPr>
            <w:r w:rsidRPr="00841F54">
              <w:rPr>
                <w:rFonts w:eastAsiaTheme="minorHAnsi"/>
              </w:rPr>
              <w:t>^AUPNPAT(</w:t>
            </w:r>
          </w:p>
        </w:tc>
        <w:tc>
          <w:tcPr>
            <w:tcW w:w="900" w:type="dxa"/>
            <w:tcBorders>
              <w:left w:val="none" w:sz="0" w:space="0" w:color="auto"/>
              <w:right w:val="none" w:sz="0" w:space="0" w:color="auto"/>
            </w:tcBorders>
          </w:tcPr>
          <w:p w14:paraId="078C83A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A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AB" w14:textId="77777777" w:rsidTr="003D10FB">
        <w:tc>
          <w:tcPr>
            <w:tcW w:w="1890" w:type="dxa"/>
          </w:tcPr>
          <w:p w14:paraId="078C83A6" w14:textId="77777777" w:rsidR="00713A71" w:rsidRPr="00841F54" w:rsidRDefault="00713A71" w:rsidP="00B83709">
            <w:pPr>
              <w:pStyle w:val="TableText"/>
              <w:rPr>
                <w:rFonts w:eastAsiaTheme="minorHAnsi"/>
              </w:rPr>
            </w:pPr>
            <w:r w:rsidRPr="00841F54">
              <w:rPr>
                <w:rFonts w:eastAsiaTheme="minorHAnsi"/>
              </w:rPr>
              <w:t>9000010.06</w:t>
            </w:r>
          </w:p>
        </w:tc>
        <w:tc>
          <w:tcPr>
            <w:tcW w:w="2700" w:type="dxa"/>
          </w:tcPr>
          <w:p w14:paraId="078C83A7" w14:textId="77777777" w:rsidR="00713A71" w:rsidRPr="00841F54" w:rsidRDefault="00713A71" w:rsidP="00B83709">
            <w:pPr>
              <w:pStyle w:val="TableText"/>
              <w:rPr>
                <w:rFonts w:eastAsiaTheme="minorHAnsi"/>
              </w:rPr>
            </w:pPr>
            <w:r w:rsidRPr="00841F54">
              <w:rPr>
                <w:rFonts w:eastAsiaTheme="minorHAnsi"/>
              </w:rPr>
              <w:t>V Provider</w:t>
            </w:r>
          </w:p>
        </w:tc>
        <w:tc>
          <w:tcPr>
            <w:tcW w:w="1980" w:type="dxa"/>
          </w:tcPr>
          <w:p w14:paraId="078C83A8" w14:textId="77777777" w:rsidR="00713A71" w:rsidRPr="00841F54" w:rsidRDefault="00713A71" w:rsidP="00B83709">
            <w:pPr>
              <w:pStyle w:val="TableText"/>
              <w:rPr>
                <w:rFonts w:eastAsiaTheme="minorHAnsi"/>
              </w:rPr>
            </w:pPr>
            <w:r w:rsidRPr="00841F54">
              <w:rPr>
                <w:rFonts w:eastAsiaTheme="minorHAnsi"/>
              </w:rPr>
              <w:t>^AUPNVPRV(</w:t>
            </w:r>
          </w:p>
        </w:tc>
        <w:tc>
          <w:tcPr>
            <w:tcW w:w="900" w:type="dxa"/>
          </w:tcPr>
          <w:p w14:paraId="078C83A9"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AA"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AC" w14:textId="77777777" w:rsidR="00713A71" w:rsidRPr="00841F54" w:rsidRDefault="00713A71" w:rsidP="00B83709">
            <w:pPr>
              <w:pStyle w:val="TableText"/>
              <w:rPr>
                <w:rFonts w:eastAsiaTheme="minorHAnsi"/>
              </w:rPr>
            </w:pPr>
            <w:r w:rsidRPr="00841F54">
              <w:rPr>
                <w:rFonts w:eastAsiaTheme="minorHAnsi"/>
              </w:rPr>
              <w:t>9000010.07</w:t>
            </w:r>
          </w:p>
        </w:tc>
        <w:tc>
          <w:tcPr>
            <w:tcW w:w="2700" w:type="dxa"/>
            <w:tcBorders>
              <w:left w:val="none" w:sz="0" w:space="0" w:color="auto"/>
              <w:right w:val="none" w:sz="0" w:space="0" w:color="auto"/>
            </w:tcBorders>
          </w:tcPr>
          <w:p w14:paraId="078C83AD" w14:textId="77777777" w:rsidR="00713A71" w:rsidRPr="00841F54" w:rsidRDefault="00713A71" w:rsidP="00B83709">
            <w:pPr>
              <w:pStyle w:val="TableText"/>
              <w:rPr>
                <w:rFonts w:eastAsiaTheme="minorHAnsi"/>
              </w:rPr>
            </w:pPr>
            <w:r w:rsidRPr="00841F54">
              <w:rPr>
                <w:rFonts w:eastAsiaTheme="minorHAnsi"/>
              </w:rPr>
              <w:t>V POV</w:t>
            </w:r>
          </w:p>
        </w:tc>
        <w:tc>
          <w:tcPr>
            <w:tcW w:w="1980" w:type="dxa"/>
            <w:tcBorders>
              <w:left w:val="none" w:sz="0" w:space="0" w:color="auto"/>
              <w:right w:val="none" w:sz="0" w:space="0" w:color="auto"/>
            </w:tcBorders>
          </w:tcPr>
          <w:p w14:paraId="078C83AE" w14:textId="77777777" w:rsidR="00713A71" w:rsidRPr="00841F54" w:rsidRDefault="00713A71" w:rsidP="00B83709">
            <w:pPr>
              <w:pStyle w:val="TableText"/>
              <w:rPr>
                <w:rFonts w:eastAsiaTheme="minorHAnsi"/>
              </w:rPr>
            </w:pPr>
            <w:r w:rsidRPr="00841F54">
              <w:rPr>
                <w:rFonts w:eastAsiaTheme="minorHAnsi"/>
              </w:rPr>
              <w:t>^AUPNVPOV(</w:t>
            </w:r>
          </w:p>
        </w:tc>
        <w:tc>
          <w:tcPr>
            <w:tcW w:w="900" w:type="dxa"/>
            <w:tcBorders>
              <w:left w:val="none" w:sz="0" w:space="0" w:color="auto"/>
              <w:right w:val="none" w:sz="0" w:space="0" w:color="auto"/>
            </w:tcBorders>
          </w:tcPr>
          <w:p w14:paraId="078C83AF"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B0"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7" w14:textId="77777777" w:rsidTr="003D10FB">
        <w:tc>
          <w:tcPr>
            <w:tcW w:w="1890" w:type="dxa"/>
          </w:tcPr>
          <w:p w14:paraId="078C83B2" w14:textId="77777777" w:rsidR="00713A71" w:rsidRPr="00841F54" w:rsidRDefault="00713A71" w:rsidP="00B83709">
            <w:pPr>
              <w:pStyle w:val="TableText"/>
              <w:rPr>
                <w:rFonts w:eastAsiaTheme="minorHAnsi"/>
              </w:rPr>
            </w:pPr>
            <w:r w:rsidRPr="00841F54">
              <w:rPr>
                <w:rFonts w:eastAsiaTheme="minorHAnsi"/>
              </w:rPr>
              <w:t>9000010.11</w:t>
            </w:r>
          </w:p>
        </w:tc>
        <w:tc>
          <w:tcPr>
            <w:tcW w:w="2700" w:type="dxa"/>
          </w:tcPr>
          <w:p w14:paraId="078C83B3" w14:textId="77777777" w:rsidR="00713A71" w:rsidRPr="00841F54" w:rsidRDefault="00713A71" w:rsidP="00B83709">
            <w:pPr>
              <w:pStyle w:val="TableText"/>
              <w:rPr>
                <w:rFonts w:eastAsiaTheme="minorHAnsi"/>
              </w:rPr>
            </w:pPr>
            <w:r w:rsidRPr="00841F54">
              <w:rPr>
                <w:rFonts w:eastAsiaTheme="minorHAnsi"/>
              </w:rPr>
              <w:t>V Immunization</w:t>
            </w:r>
          </w:p>
        </w:tc>
        <w:tc>
          <w:tcPr>
            <w:tcW w:w="1980" w:type="dxa"/>
          </w:tcPr>
          <w:p w14:paraId="078C83B4" w14:textId="77777777" w:rsidR="00713A71" w:rsidRPr="00841F54" w:rsidRDefault="00713A71" w:rsidP="00B83709">
            <w:pPr>
              <w:pStyle w:val="TableText"/>
              <w:rPr>
                <w:rFonts w:eastAsiaTheme="minorHAnsi"/>
              </w:rPr>
            </w:pPr>
            <w:r w:rsidRPr="00841F54">
              <w:rPr>
                <w:rFonts w:eastAsiaTheme="minorHAnsi"/>
              </w:rPr>
              <w:t>^AUPNVIMM(</w:t>
            </w:r>
          </w:p>
        </w:tc>
        <w:tc>
          <w:tcPr>
            <w:tcW w:w="900" w:type="dxa"/>
          </w:tcPr>
          <w:p w14:paraId="078C83B5"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B6"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B8" w14:textId="77777777" w:rsidR="00713A71" w:rsidRPr="00841F54" w:rsidRDefault="00713A71" w:rsidP="00B83709">
            <w:pPr>
              <w:pStyle w:val="TableText"/>
              <w:rPr>
                <w:rFonts w:eastAsiaTheme="minorHAnsi"/>
              </w:rPr>
            </w:pPr>
            <w:r w:rsidRPr="00841F54">
              <w:rPr>
                <w:rFonts w:eastAsiaTheme="minorHAnsi"/>
              </w:rPr>
              <w:t>9000010.12</w:t>
            </w:r>
          </w:p>
        </w:tc>
        <w:tc>
          <w:tcPr>
            <w:tcW w:w="2700" w:type="dxa"/>
            <w:tcBorders>
              <w:left w:val="none" w:sz="0" w:space="0" w:color="auto"/>
              <w:right w:val="none" w:sz="0" w:space="0" w:color="auto"/>
            </w:tcBorders>
          </w:tcPr>
          <w:p w14:paraId="078C83B9" w14:textId="77777777" w:rsidR="00713A71" w:rsidRPr="00841F54" w:rsidRDefault="00713A71" w:rsidP="00B83709">
            <w:pPr>
              <w:pStyle w:val="TableText"/>
              <w:rPr>
                <w:rFonts w:eastAsiaTheme="minorHAnsi"/>
              </w:rPr>
            </w:pPr>
            <w:r w:rsidRPr="00841F54">
              <w:rPr>
                <w:rFonts w:eastAsiaTheme="minorHAnsi"/>
              </w:rPr>
              <w:t>V Skin Test</w:t>
            </w:r>
          </w:p>
        </w:tc>
        <w:tc>
          <w:tcPr>
            <w:tcW w:w="1980" w:type="dxa"/>
            <w:tcBorders>
              <w:left w:val="none" w:sz="0" w:space="0" w:color="auto"/>
              <w:right w:val="none" w:sz="0" w:space="0" w:color="auto"/>
            </w:tcBorders>
          </w:tcPr>
          <w:p w14:paraId="078C83BA" w14:textId="77777777" w:rsidR="00713A71" w:rsidRPr="00841F54" w:rsidRDefault="00713A71" w:rsidP="00B83709">
            <w:pPr>
              <w:pStyle w:val="TableText"/>
              <w:rPr>
                <w:rFonts w:eastAsiaTheme="minorHAnsi"/>
              </w:rPr>
            </w:pPr>
            <w:r w:rsidRPr="00841F54">
              <w:rPr>
                <w:rFonts w:eastAsiaTheme="minorHAnsi"/>
              </w:rPr>
              <w:t>^AUPNVSK(</w:t>
            </w:r>
          </w:p>
        </w:tc>
        <w:tc>
          <w:tcPr>
            <w:tcW w:w="900" w:type="dxa"/>
            <w:tcBorders>
              <w:left w:val="none" w:sz="0" w:space="0" w:color="auto"/>
              <w:right w:val="none" w:sz="0" w:space="0" w:color="auto"/>
            </w:tcBorders>
          </w:tcPr>
          <w:p w14:paraId="078C83BB"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BC"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3" w14:textId="77777777" w:rsidTr="003D10FB">
        <w:tc>
          <w:tcPr>
            <w:tcW w:w="1890" w:type="dxa"/>
          </w:tcPr>
          <w:p w14:paraId="078C83BE" w14:textId="77777777" w:rsidR="00713A71" w:rsidRPr="00841F54" w:rsidRDefault="00713A71" w:rsidP="00B83709">
            <w:pPr>
              <w:pStyle w:val="TableText"/>
              <w:rPr>
                <w:rFonts w:eastAsiaTheme="minorHAnsi"/>
              </w:rPr>
            </w:pPr>
            <w:r w:rsidRPr="00841F54">
              <w:rPr>
                <w:rFonts w:eastAsiaTheme="minorHAnsi"/>
              </w:rPr>
              <w:t>9000010.13</w:t>
            </w:r>
          </w:p>
        </w:tc>
        <w:tc>
          <w:tcPr>
            <w:tcW w:w="2700" w:type="dxa"/>
          </w:tcPr>
          <w:p w14:paraId="078C83BF" w14:textId="77777777" w:rsidR="00713A71" w:rsidRPr="00841F54" w:rsidRDefault="00713A71" w:rsidP="00B83709">
            <w:pPr>
              <w:pStyle w:val="TableText"/>
              <w:rPr>
                <w:rFonts w:eastAsiaTheme="minorHAnsi"/>
              </w:rPr>
            </w:pPr>
            <w:r w:rsidRPr="00841F54">
              <w:rPr>
                <w:rFonts w:eastAsiaTheme="minorHAnsi"/>
              </w:rPr>
              <w:t>V Exam</w:t>
            </w:r>
          </w:p>
        </w:tc>
        <w:tc>
          <w:tcPr>
            <w:tcW w:w="1980" w:type="dxa"/>
          </w:tcPr>
          <w:p w14:paraId="078C83C0" w14:textId="77777777" w:rsidR="00713A71" w:rsidRPr="00841F54" w:rsidRDefault="00713A71" w:rsidP="00B83709">
            <w:pPr>
              <w:pStyle w:val="TableText"/>
              <w:rPr>
                <w:rFonts w:eastAsiaTheme="minorHAnsi"/>
              </w:rPr>
            </w:pPr>
            <w:r w:rsidRPr="00841F54">
              <w:rPr>
                <w:rFonts w:eastAsiaTheme="minorHAnsi"/>
              </w:rPr>
              <w:t>^AUPNVXAM(</w:t>
            </w:r>
          </w:p>
        </w:tc>
        <w:tc>
          <w:tcPr>
            <w:tcW w:w="900" w:type="dxa"/>
          </w:tcPr>
          <w:p w14:paraId="078C83C1"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C2"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C4" w14:textId="77777777" w:rsidR="00713A71" w:rsidRPr="00841F54" w:rsidRDefault="00713A71" w:rsidP="00B83709">
            <w:pPr>
              <w:pStyle w:val="TableText"/>
              <w:rPr>
                <w:rFonts w:eastAsiaTheme="minorHAnsi"/>
              </w:rPr>
            </w:pPr>
            <w:r w:rsidRPr="00841F54">
              <w:rPr>
                <w:rFonts w:eastAsiaTheme="minorHAnsi"/>
              </w:rPr>
              <w:t>9000010.15</w:t>
            </w:r>
          </w:p>
        </w:tc>
        <w:tc>
          <w:tcPr>
            <w:tcW w:w="2700" w:type="dxa"/>
            <w:tcBorders>
              <w:left w:val="none" w:sz="0" w:space="0" w:color="auto"/>
              <w:right w:val="none" w:sz="0" w:space="0" w:color="auto"/>
            </w:tcBorders>
          </w:tcPr>
          <w:p w14:paraId="078C83C5" w14:textId="77777777" w:rsidR="00713A71" w:rsidRPr="00841F54" w:rsidRDefault="00713A71" w:rsidP="00B83709">
            <w:pPr>
              <w:pStyle w:val="TableText"/>
              <w:rPr>
                <w:rFonts w:eastAsiaTheme="minorHAnsi"/>
              </w:rPr>
            </w:pPr>
            <w:r w:rsidRPr="00841F54">
              <w:rPr>
                <w:rFonts w:eastAsiaTheme="minorHAnsi"/>
              </w:rPr>
              <w:t>V Treatment</w:t>
            </w:r>
          </w:p>
        </w:tc>
        <w:tc>
          <w:tcPr>
            <w:tcW w:w="1980" w:type="dxa"/>
            <w:tcBorders>
              <w:left w:val="none" w:sz="0" w:space="0" w:color="auto"/>
              <w:right w:val="none" w:sz="0" w:space="0" w:color="auto"/>
            </w:tcBorders>
          </w:tcPr>
          <w:p w14:paraId="078C83C6" w14:textId="77777777" w:rsidR="00713A71" w:rsidRPr="00841F54" w:rsidRDefault="00713A71" w:rsidP="00B83709">
            <w:pPr>
              <w:pStyle w:val="TableText"/>
              <w:rPr>
                <w:rFonts w:eastAsiaTheme="minorHAnsi"/>
              </w:rPr>
            </w:pPr>
            <w:r w:rsidRPr="00841F54">
              <w:rPr>
                <w:rFonts w:eastAsiaTheme="minorHAnsi"/>
              </w:rPr>
              <w:t>^AUPNVTRT(</w:t>
            </w:r>
          </w:p>
        </w:tc>
        <w:tc>
          <w:tcPr>
            <w:tcW w:w="900" w:type="dxa"/>
            <w:tcBorders>
              <w:left w:val="none" w:sz="0" w:space="0" w:color="auto"/>
              <w:right w:val="none" w:sz="0" w:space="0" w:color="auto"/>
            </w:tcBorders>
          </w:tcPr>
          <w:p w14:paraId="078C83C7"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C8"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F" w14:textId="77777777" w:rsidTr="003D10FB">
        <w:tc>
          <w:tcPr>
            <w:tcW w:w="1890" w:type="dxa"/>
          </w:tcPr>
          <w:p w14:paraId="078C83CA" w14:textId="77777777" w:rsidR="00713A71" w:rsidRPr="00841F54" w:rsidRDefault="00713A71" w:rsidP="00B83709">
            <w:pPr>
              <w:pStyle w:val="TableText"/>
              <w:rPr>
                <w:rFonts w:eastAsiaTheme="minorHAnsi"/>
              </w:rPr>
            </w:pPr>
            <w:r w:rsidRPr="00841F54">
              <w:rPr>
                <w:rFonts w:eastAsiaTheme="minorHAnsi"/>
              </w:rPr>
              <w:t>9000010.16</w:t>
            </w:r>
          </w:p>
        </w:tc>
        <w:tc>
          <w:tcPr>
            <w:tcW w:w="2700" w:type="dxa"/>
          </w:tcPr>
          <w:p w14:paraId="078C83CB" w14:textId="77777777" w:rsidR="00713A71" w:rsidRPr="00841F54" w:rsidRDefault="00713A71" w:rsidP="00B83709">
            <w:pPr>
              <w:pStyle w:val="TableText"/>
              <w:rPr>
                <w:rFonts w:eastAsiaTheme="minorHAnsi"/>
              </w:rPr>
            </w:pPr>
            <w:r w:rsidRPr="00841F54">
              <w:rPr>
                <w:rFonts w:eastAsiaTheme="minorHAnsi"/>
              </w:rPr>
              <w:t>V Patient Ed</w:t>
            </w:r>
          </w:p>
        </w:tc>
        <w:tc>
          <w:tcPr>
            <w:tcW w:w="1980" w:type="dxa"/>
          </w:tcPr>
          <w:p w14:paraId="078C83CC" w14:textId="77777777" w:rsidR="00713A71" w:rsidRPr="00841F54" w:rsidRDefault="00713A71" w:rsidP="00B83709">
            <w:pPr>
              <w:pStyle w:val="TableText"/>
              <w:rPr>
                <w:rFonts w:eastAsiaTheme="minorHAnsi"/>
              </w:rPr>
            </w:pPr>
            <w:r w:rsidRPr="00841F54">
              <w:rPr>
                <w:rFonts w:eastAsiaTheme="minorHAnsi"/>
              </w:rPr>
              <w:t>^AUPNVPED(</w:t>
            </w:r>
          </w:p>
        </w:tc>
        <w:tc>
          <w:tcPr>
            <w:tcW w:w="900" w:type="dxa"/>
          </w:tcPr>
          <w:p w14:paraId="078C83CD"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CE"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D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D0" w14:textId="77777777" w:rsidR="00713A71" w:rsidRPr="00841F54" w:rsidRDefault="00713A71" w:rsidP="00B83709">
            <w:pPr>
              <w:pStyle w:val="TableText"/>
              <w:rPr>
                <w:rFonts w:eastAsiaTheme="minorHAnsi"/>
              </w:rPr>
            </w:pPr>
            <w:r w:rsidRPr="00841F54">
              <w:rPr>
                <w:rFonts w:eastAsiaTheme="minorHAnsi"/>
              </w:rPr>
              <w:t>9000010.18</w:t>
            </w:r>
          </w:p>
        </w:tc>
        <w:tc>
          <w:tcPr>
            <w:tcW w:w="2700" w:type="dxa"/>
            <w:tcBorders>
              <w:left w:val="none" w:sz="0" w:space="0" w:color="auto"/>
              <w:right w:val="none" w:sz="0" w:space="0" w:color="auto"/>
            </w:tcBorders>
          </w:tcPr>
          <w:p w14:paraId="078C83D1" w14:textId="77777777" w:rsidR="00713A71" w:rsidRPr="00841F54" w:rsidRDefault="00713A71" w:rsidP="00B83709">
            <w:pPr>
              <w:pStyle w:val="TableText"/>
              <w:rPr>
                <w:rFonts w:eastAsiaTheme="minorHAnsi"/>
              </w:rPr>
            </w:pPr>
            <w:r w:rsidRPr="00841F54">
              <w:rPr>
                <w:rFonts w:eastAsiaTheme="minorHAnsi"/>
              </w:rPr>
              <w:t>V CPT</w:t>
            </w:r>
          </w:p>
        </w:tc>
        <w:tc>
          <w:tcPr>
            <w:tcW w:w="1980" w:type="dxa"/>
            <w:tcBorders>
              <w:left w:val="none" w:sz="0" w:space="0" w:color="auto"/>
              <w:right w:val="none" w:sz="0" w:space="0" w:color="auto"/>
            </w:tcBorders>
          </w:tcPr>
          <w:p w14:paraId="078C83D2" w14:textId="77777777" w:rsidR="00713A71" w:rsidRPr="00841F54" w:rsidRDefault="00713A71" w:rsidP="00B83709">
            <w:pPr>
              <w:pStyle w:val="TableText"/>
              <w:rPr>
                <w:rFonts w:eastAsiaTheme="minorHAnsi"/>
              </w:rPr>
            </w:pPr>
            <w:r w:rsidRPr="00841F54">
              <w:rPr>
                <w:rFonts w:eastAsiaTheme="minorHAnsi"/>
              </w:rPr>
              <w:t>^AUPNVCPT(</w:t>
            </w:r>
          </w:p>
        </w:tc>
        <w:tc>
          <w:tcPr>
            <w:tcW w:w="900" w:type="dxa"/>
            <w:tcBorders>
              <w:left w:val="none" w:sz="0" w:space="0" w:color="auto"/>
              <w:right w:val="none" w:sz="0" w:space="0" w:color="auto"/>
            </w:tcBorders>
          </w:tcPr>
          <w:p w14:paraId="078C83D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D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DB" w14:textId="77777777" w:rsidTr="003D10FB">
        <w:tc>
          <w:tcPr>
            <w:tcW w:w="1890" w:type="dxa"/>
          </w:tcPr>
          <w:p w14:paraId="078C83D6" w14:textId="77777777" w:rsidR="00713A71" w:rsidRPr="00841F54" w:rsidRDefault="00713A71" w:rsidP="00B83709">
            <w:pPr>
              <w:pStyle w:val="TableText"/>
              <w:rPr>
                <w:rFonts w:eastAsiaTheme="minorHAnsi"/>
              </w:rPr>
            </w:pPr>
            <w:r w:rsidRPr="00841F54">
              <w:rPr>
                <w:rFonts w:eastAsiaTheme="minorHAnsi"/>
              </w:rPr>
              <w:t>9000010.23</w:t>
            </w:r>
          </w:p>
        </w:tc>
        <w:tc>
          <w:tcPr>
            <w:tcW w:w="2700" w:type="dxa"/>
          </w:tcPr>
          <w:p w14:paraId="078C83D7" w14:textId="77777777" w:rsidR="00713A71" w:rsidRPr="00841F54" w:rsidRDefault="00713A71" w:rsidP="00B83709">
            <w:pPr>
              <w:pStyle w:val="TableText"/>
              <w:rPr>
                <w:rFonts w:eastAsiaTheme="minorHAnsi"/>
              </w:rPr>
            </w:pPr>
            <w:r w:rsidRPr="00841F54">
              <w:rPr>
                <w:rFonts w:eastAsiaTheme="minorHAnsi"/>
              </w:rPr>
              <w:t>V Health Factors</w:t>
            </w:r>
          </w:p>
        </w:tc>
        <w:tc>
          <w:tcPr>
            <w:tcW w:w="1980" w:type="dxa"/>
          </w:tcPr>
          <w:p w14:paraId="078C83D8" w14:textId="77777777" w:rsidR="00713A71" w:rsidRPr="00841F54" w:rsidRDefault="00713A71" w:rsidP="00B83709">
            <w:pPr>
              <w:pStyle w:val="TableText"/>
              <w:rPr>
                <w:rFonts w:eastAsiaTheme="minorHAnsi"/>
              </w:rPr>
            </w:pPr>
            <w:r w:rsidRPr="00841F54">
              <w:rPr>
                <w:rFonts w:eastAsiaTheme="minorHAnsi"/>
              </w:rPr>
              <w:t>^AUPNVHF(</w:t>
            </w:r>
          </w:p>
        </w:tc>
        <w:tc>
          <w:tcPr>
            <w:tcW w:w="900" w:type="dxa"/>
          </w:tcPr>
          <w:p w14:paraId="078C83D9"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DA" w14:textId="77777777" w:rsidR="00713A71" w:rsidRPr="00841F54" w:rsidRDefault="00713A71" w:rsidP="00B83709">
            <w:pPr>
              <w:pStyle w:val="TableText"/>
              <w:rPr>
                <w:rFonts w:eastAsiaTheme="minorHAnsi"/>
              </w:rPr>
            </w:pPr>
            <w:r w:rsidRPr="00841F54">
              <w:rPr>
                <w:rFonts w:eastAsiaTheme="minorHAnsi"/>
              </w:rPr>
              <w:t>ON</w:t>
            </w:r>
          </w:p>
        </w:tc>
      </w:tr>
      <w:tr w:rsidR="006E45CA" w:rsidRPr="00841F54" w14:paraId="201F6DDA"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244C624D" w14:textId="423459DB" w:rsidR="006E45CA" w:rsidRPr="00841F54" w:rsidRDefault="006E45CA" w:rsidP="00B83709">
            <w:pPr>
              <w:pStyle w:val="TableText"/>
              <w:rPr>
                <w:rFonts w:eastAsiaTheme="minorHAnsi"/>
              </w:rPr>
            </w:pPr>
            <w:r w:rsidRPr="00841F54">
              <w:rPr>
                <w:rFonts w:eastAsiaTheme="minorHAnsi"/>
              </w:rPr>
              <w:t>9000010.707</w:t>
            </w:r>
          </w:p>
        </w:tc>
        <w:tc>
          <w:tcPr>
            <w:tcW w:w="2700" w:type="dxa"/>
            <w:tcBorders>
              <w:left w:val="none" w:sz="0" w:space="0" w:color="auto"/>
              <w:right w:val="none" w:sz="0" w:space="0" w:color="auto"/>
            </w:tcBorders>
          </w:tcPr>
          <w:p w14:paraId="2163F353" w14:textId="540DD8D1" w:rsidR="006E45CA" w:rsidRPr="00841F54" w:rsidRDefault="006E45CA" w:rsidP="00B83709">
            <w:pPr>
              <w:pStyle w:val="TableText"/>
              <w:rPr>
                <w:rFonts w:eastAsiaTheme="minorHAnsi"/>
              </w:rPr>
            </w:pPr>
            <w:r w:rsidRPr="00841F54">
              <w:rPr>
                <w:rFonts w:eastAsiaTheme="minorHAnsi"/>
              </w:rPr>
              <w:t>V Imm Contra/Refusal Events</w:t>
            </w:r>
          </w:p>
        </w:tc>
        <w:tc>
          <w:tcPr>
            <w:tcW w:w="1980" w:type="dxa"/>
            <w:tcBorders>
              <w:left w:val="none" w:sz="0" w:space="0" w:color="auto"/>
              <w:right w:val="none" w:sz="0" w:space="0" w:color="auto"/>
            </w:tcBorders>
          </w:tcPr>
          <w:p w14:paraId="127A7858" w14:textId="3243B3F3" w:rsidR="006E45CA" w:rsidRPr="00841F54" w:rsidRDefault="006E45CA" w:rsidP="00B83709">
            <w:pPr>
              <w:pStyle w:val="TableText"/>
              <w:rPr>
                <w:rFonts w:eastAsiaTheme="minorHAnsi"/>
              </w:rPr>
            </w:pPr>
            <w:r w:rsidRPr="00841F54">
              <w:rPr>
                <w:rFonts w:eastAsiaTheme="minorHAnsi"/>
              </w:rPr>
              <w:t>^AUPNVICR(</w:t>
            </w:r>
          </w:p>
        </w:tc>
        <w:tc>
          <w:tcPr>
            <w:tcW w:w="900" w:type="dxa"/>
            <w:tcBorders>
              <w:left w:val="none" w:sz="0" w:space="0" w:color="auto"/>
              <w:right w:val="none" w:sz="0" w:space="0" w:color="auto"/>
            </w:tcBorders>
          </w:tcPr>
          <w:p w14:paraId="7F677C7D" w14:textId="6A5B4BF0" w:rsidR="006E45CA" w:rsidRPr="00841F54" w:rsidRDefault="006E45CA"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401FD447" w14:textId="6D1C2A1C" w:rsidR="006E45CA" w:rsidRPr="00841F54" w:rsidRDefault="006E45CA" w:rsidP="00B83709">
            <w:pPr>
              <w:pStyle w:val="TableText"/>
              <w:rPr>
                <w:rFonts w:eastAsiaTheme="minorHAnsi"/>
              </w:rPr>
            </w:pPr>
          </w:p>
        </w:tc>
      </w:tr>
      <w:tr w:rsidR="001C35F9" w:rsidRPr="00841F54" w14:paraId="227492F5" w14:textId="77777777" w:rsidTr="003D10FB">
        <w:tc>
          <w:tcPr>
            <w:tcW w:w="1890" w:type="dxa"/>
          </w:tcPr>
          <w:p w14:paraId="602CE187" w14:textId="303A7AE9" w:rsidR="001C35F9" w:rsidRPr="00841F54" w:rsidRDefault="001C35F9" w:rsidP="00B83709">
            <w:pPr>
              <w:pStyle w:val="TableText"/>
              <w:rPr>
                <w:rFonts w:eastAsiaTheme="minorHAnsi"/>
              </w:rPr>
            </w:pPr>
            <w:r w:rsidRPr="00841F54">
              <w:rPr>
                <w:rFonts w:eastAsiaTheme="minorHAnsi"/>
              </w:rPr>
              <w:lastRenderedPageBreak/>
              <w:t>9000080.11</w:t>
            </w:r>
          </w:p>
        </w:tc>
        <w:tc>
          <w:tcPr>
            <w:tcW w:w="2700" w:type="dxa"/>
          </w:tcPr>
          <w:p w14:paraId="34D4E178" w14:textId="05A9263D" w:rsidR="001C35F9" w:rsidRPr="00841F54" w:rsidRDefault="001C35F9" w:rsidP="00B83709">
            <w:pPr>
              <w:pStyle w:val="TableText"/>
              <w:rPr>
                <w:rFonts w:eastAsiaTheme="minorHAnsi"/>
              </w:rPr>
            </w:pPr>
            <w:r w:rsidRPr="00841F54">
              <w:rPr>
                <w:rFonts w:eastAsiaTheme="minorHAnsi"/>
              </w:rPr>
              <w:t>V Immunization Deleted</w:t>
            </w:r>
          </w:p>
        </w:tc>
        <w:tc>
          <w:tcPr>
            <w:tcW w:w="1980" w:type="dxa"/>
          </w:tcPr>
          <w:p w14:paraId="65DA81DF" w14:textId="43CB8898" w:rsidR="001C35F9" w:rsidRPr="00841F54" w:rsidRDefault="001C35F9" w:rsidP="00B83709">
            <w:pPr>
              <w:pStyle w:val="TableText"/>
              <w:rPr>
                <w:rFonts w:eastAsiaTheme="minorHAnsi"/>
              </w:rPr>
            </w:pPr>
            <w:r w:rsidRPr="00841F54">
              <w:rPr>
                <w:rFonts w:eastAsiaTheme="minorHAnsi"/>
              </w:rPr>
              <w:t>^AUPDVIMM(</w:t>
            </w:r>
          </w:p>
        </w:tc>
        <w:tc>
          <w:tcPr>
            <w:tcW w:w="900" w:type="dxa"/>
          </w:tcPr>
          <w:p w14:paraId="0AB53A95" w14:textId="72440B61" w:rsidR="001C35F9" w:rsidRPr="00841F54" w:rsidRDefault="001C35F9" w:rsidP="00B83709">
            <w:pPr>
              <w:pStyle w:val="TableText"/>
              <w:rPr>
                <w:rFonts w:eastAsiaTheme="minorHAnsi"/>
              </w:rPr>
            </w:pPr>
            <w:r w:rsidRPr="00841F54">
              <w:rPr>
                <w:rFonts w:eastAsiaTheme="minorHAnsi"/>
              </w:rPr>
              <w:t>NO</w:t>
            </w:r>
          </w:p>
        </w:tc>
        <w:tc>
          <w:tcPr>
            <w:tcW w:w="1620" w:type="dxa"/>
          </w:tcPr>
          <w:p w14:paraId="65950F30" w14:textId="77777777" w:rsidR="001C35F9" w:rsidRPr="00841F54" w:rsidRDefault="001C35F9" w:rsidP="00B83709">
            <w:pPr>
              <w:pStyle w:val="TableText"/>
              <w:rPr>
                <w:rFonts w:eastAsiaTheme="minorHAnsi"/>
              </w:rPr>
            </w:pPr>
          </w:p>
        </w:tc>
      </w:tr>
      <w:tr w:rsidR="00713A71" w:rsidRPr="00841F54" w14:paraId="078C83E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DC" w14:textId="77777777" w:rsidR="00713A71" w:rsidRPr="00841F54" w:rsidRDefault="00713A71" w:rsidP="00B83709">
            <w:pPr>
              <w:pStyle w:val="TableText"/>
              <w:rPr>
                <w:rFonts w:eastAsiaTheme="minorHAnsi"/>
              </w:rPr>
            </w:pPr>
            <w:r w:rsidRPr="00841F54">
              <w:rPr>
                <w:rFonts w:eastAsiaTheme="minorHAnsi"/>
              </w:rPr>
              <w:t>9999999.04</w:t>
            </w:r>
          </w:p>
        </w:tc>
        <w:tc>
          <w:tcPr>
            <w:tcW w:w="2700" w:type="dxa"/>
            <w:tcBorders>
              <w:left w:val="none" w:sz="0" w:space="0" w:color="auto"/>
              <w:right w:val="none" w:sz="0" w:space="0" w:color="auto"/>
            </w:tcBorders>
          </w:tcPr>
          <w:p w14:paraId="078C83DD" w14:textId="77777777" w:rsidR="00713A71" w:rsidRPr="00841F54" w:rsidRDefault="00713A71" w:rsidP="00B83709">
            <w:pPr>
              <w:pStyle w:val="TableText"/>
              <w:rPr>
                <w:rFonts w:eastAsiaTheme="minorHAnsi"/>
              </w:rPr>
            </w:pPr>
            <w:r w:rsidRPr="00841F54">
              <w:rPr>
                <w:rFonts w:eastAsiaTheme="minorHAnsi"/>
              </w:rPr>
              <w:t>Imm Manufacturer</w:t>
            </w:r>
          </w:p>
        </w:tc>
        <w:tc>
          <w:tcPr>
            <w:tcW w:w="1980" w:type="dxa"/>
            <w:tcBorders>
              <w:left w:val="none" w:sz="0" w:space="0" w:color="auto"/>
              <w:right w:val="none" w:sz="0" w:space="0" w:color="auto"/>
            </w:tcBorders>
          </w:tcPr>
          <w:p w14:paraId="078C83DE" w14:textId="77777777" w:rsidR="00713A71" w:rsidRPr="00841F54" w:rsidRDefault="00713A71" w:rsidP="00B83709">
            <w:pPr>
              <w:pStyle w:val="TableText"/>
              <w:rPr>
                <w:rFonts w:eastAsiaTheme="minorHAnsi"/>
              </w:rPr>
            </w:pPr>
            <w:r w:rsidRPr="00841F54">
              <w:rPr>
                <w:rFonts w:eastAsiaTheme="minorHAnsi"/>
              </w:rPr>
              <w:t>^AUTTIMAN(</w:t>
            </w:r>
          </w:p>
        </w:tc>
        <w:tc>
          <w:tcPr>
            <w:tcW w:w="900" w:type="dxa"/>
            <w:tcBorders>
              <w:left w:val="none" w:sz="0" w:space="0" w:color="auto"/>
              <w:right w:val="none" w:sz="0" w:space="0" w:color="auto"/>
            </w:tcBorders>
          </w:tcPr>
          <w:p w14:paraId="078C83DF"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E0" w14:textId="77777777" w:rsidR="00713A71" w:rsidRPr="00841F54" w:rsidRDefault="00713A71" w:rsidP="00B83709">
            <w:pPr>
              <w:pStyle w:val="TableText"/>
              <w:rPr>
                <w:rFonts w:eastAsiaTheme="minorHAnsi"/>
              </w:rPr>
            </w:pPr>
          </w:p>
        </w:tc>
      </w:tr>
      <w:tr w:rsidR="00713A71" w:rsidRPr="00841F54" w14:paraId="078C83E7" w14:textId="77777777" w:rsidTr="003D10FB">
        <w:tc>
          <w:tcPr>
            <w:tcW w:w="1890" w:type="dxa"/>
          </w:tcPr>
          <w:p w14:paraId="078C83E2" w14:textId="77777777" w:rsidR="00713A71" w:rsidRPr="00841F54" w:rsidRDefault="00713A71" w:rsidP="00B83709">
            <w:pPr>
              <w:pStyle w:val="TableText"/>
              <w:rPr>
                <w:rFonts w:eastAsiaTheme="minorHAnsi"/>
              </w:rPr>
            </w:pPr>
            <w:r w:rsidRPr="00841F54">
              <w:rPr>
                <w:rFonts w:eastAsiaTheme="minorHAnsi"/>
              </w:rPr>
              <w:t>9999999.06</w:t>
            </w:r>
          </w:p>
        </w:tc>
        <w:tc>
          <w:tcPr>
            <w:tcW w:w="2700" w:type="dxa"/>
          </w:tcPr>
          <w:p w14:paraId="078C83E3" w14:textId="77777777" w:rsidR="00713A71" w:rsidRPr="00841F54" w:rsidRDefault="00713A71" w:rsidP="00B83709">
            <w:pPr>
              <w:pStyle w:val="TableText"/>
              <w:rPr>
                <w:rFonts w:eastAsiaTheme="minorHAnsi"/>
              </w:rPr>
            </w:pPr>
            <w:r w:rsidRPr="00841F54">
              <w:rPr>
                <w:rFonts w:eastAsiaTheme="minorHAnsi"/>
              </w:rPr>
              <w:t>Location</w:t>
            </w:r>
          </w:p>
        </w:tc>
        <w:tc>
          <w:tcPr>
            <w:tcW w:w="1980" w:type="dxa"/>
          </w:tcPr>
          <w:p w14:paraId="078C83E4" w14:textId="77777777" w:rsidR="00713A71" w:rsidRPr="00841F54" w:rsidRDefault="00713A71" w:rsidP="00B83709">
            <w:pPr>
              <w:pStyle w:val="TableText"/>
              <w:rPr>
                <w:rFonts w:eastAsiaTheme="minorHAnsi"/>
              </w:rPr>
            </w:pPr>
            <w:r w:rsidRPr="00841F54">
              <w:rPr>
                <w:rFonts w:eastAsiaTheme="minorHAnsi"/>
              </w:rPr>
              <w:t>^AUTTLOC(</w:t>
            </w:r>
          </w:p>
        </w:tc>
        <w:tc>
          <w:tcPr>
            <w:tcW w:w="900" w:type="dxa"/>
          </w:tcPr>
          <w:p w14:paraId="078C83E5"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E6" w14:textId="77777777" w:rsidR="00713A71" w:rsidRPr="00841F54" w:rsidRDefault="00713A71" w:rsidP="00B83709">
            <w:pPr>
              <w:pStyle w:val="TableText"/>
              <w:rPr>
                <w:rFonts w:eastAsiaTheme="minorHAnsi"/>
              </w:rPr>
            </w:pPr>
          </w:p>
        </w:tc>
      </w:tr>
      <w:tr w:rsidR="00713A71" w:rsidRPr="00841F54" w14:paraId="078C83E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E8" w14:textId="77777777" w:rsidR="00713A71" w:rsidRPr="00841F54" w:rsidRDefault="00713A71" w:rsidP="00B83709">
            <w:pPr>
              <w:pStyle w:val="TableText"/>
              <w:rPr>
                <w:rFonts w:eastAsiaTheme="minorHAnsi"/>
              </w:rPr>
            </w:pPr>
            <w:r w:rsidRPr="00841F54">
              <w:rPr>
                <w:rFonts w:eastAsiaTheme="minorHAnsi"/>
              </w:rPr>
              <w:t>9999999.09</w:t>
            </w:r>
          </w:p>
        </w:tc>
        <w:tc>
          <w:tcPr>
            <w:tcW w:w="2700" w:type="dxa"/>
            <w:tcBorders>
              <w:left w:val="none" w:sz="0" w:space="0" w:color="auto"/>
              <w:right w:val="none" w:sz="0" w:space="0" w:color="auto"/>
            </w:tcBorders>
          </w:tcPr>
          <w:p w14:paraId="078C83E9" w14:textId="77777777" w:rsidR="00713A71" w:rsidRPr="00841F54" w:rsidRDefault="00713A71" w:rsidP="00B83709">
            <w:pPr>
              <w:pStyle w:val="TableText"/>
              <w:rPr>
                <w:rFonts w:eastAsiaTheme="minorHAnsi"/>
              </w:rPr>
            </w:pPr>
            <w:r w:rsidRPr="00841F54">
              <w:rPr>
                <w:rFonts w:eastAsiaTheme="minorHAnsi"/>
              </w:rPr>
              <w:t>Education Topics</w:t>
            </w:r>
          </w:p>
        </w:tc>
        <w:tc>
          <w:tcPr>
            <w:tcW w:w="1980" w:type="dxa"/>
            <w:tcBorders>
              <w:left w:val="none" w:sz="0" w:space="0" w:color="auto"/>
              <w:right w:val="none" w:sz="0" w:space="0" w:color="auto"/>
            </w:tcBorders>
          </w:tcPr>
          <w:p w14:paraId="078C83EA" w14:textId="77777777" w:rsidR="00713A71" w:rsidRPr="00841F54" w:rsidRDefault="00713A71" w:rsidP="00B83709">
            <w:pPr>
              <w:pStyle w:val="TableText"/>
              <w:rPr>
                <w:rFonts w:eastAsiaTheme="minorHAnsi"/>
              </w:rPr>
            </w:pPr>
            <w:r w:rsidRPr="00841F54">
              <w:rPr>
                <w:rFonts w:eastAsiaTheme="minorHAnsi"/>
              </w:rPr>
              <w:t>^AUTTEDT(</w:t>
            </w:r>
          </w:p>
        </w:tc>
        <w:tc>
          <w:tcPr>
            <w:tcW w:w="900" w:type="dxa"/>
            <w:tcBorders>
              <w:left w:val="none" w:sz="0" w:space="0" w:color="auto"/>
              <w:right w:val="none" w:sz="0" w:space="0" w:color="auto"/>
            </w:tcBorders>
          </w:tcPr>
          <w:p w14:paraId="078C83EB"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EC"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F3" w14:textId="77777777" w:rsidTr="003D10FB">
        <w:tc>
          <w:tcPr>
            <w:tcW w:w="1890" w:type="dxa"/>
          </w:tcPr>
          <w:p w14:paraId="078C83EE" w14:textId="77777777" w:rsidR="00713A71" w:rsidRPr="00841F54" w:rsidRDefault="00713A71" w:rsidP="00B83709">
            <w:pPr>
              <w:pStyle w:val="TableText"/>
              <w:rPr>
                <w:rFonts w:eastAsiaTheme="minorHAnsi"/>
              </w:rPr>
            </w:pPr>
            <w:r w:rsidRPr="00841F54">
              <w:rPr>
                <w:rFonts w:eastAsiaTheme="minorHAnsi"/>
              </w:rPr>
              <w:t>9999999.14</w:t>
            </w:r>
          </w:p>
        </w:tc>
        <w:tc>
          <w:tcPr>
            <w:tcW w:w="2700" w:type="dxa"/>
          </w:tcPr>
          <w:p w14:paraId="078C83EF" w14:textId="77777777" w:rsidR="00713A71" w:rsidRPr="00841F54" w:rsidRDefault="00713A71" w:rsidP="00B83709">
            <w:pPr>
              <w:pStyle w:val="TableText"/>
              <w:rPr>
                <w:rFonts w:eastAsiaTheme="minorHAnsi"/>
              </w:rPr>
            </w:pPr>
            <w:r w:rsidRPr="00841F54">
              <w:rPr>
                <w:rFonts w:eastAsiaTheme="minorHAnsi"/>
              </w:rPr>
              <w:t>Immunization</w:t>
            </w:r>
          </w:p>
        </w:tc>
        <w:tc>
          <w:tcPr>
            <w:tcW w:w="1980" w:type="dxa"/>
          </w:tcPr>
          <w:p w14:paraId="078C83F0" w14:textId="77777777" w:rsidR="00713A71" w:rsidRPr="00841F54" w:rsidRDefault="00713A71" w:rsidP="00B83709">
            <w:pPr>
              <w:pStyle w:val="TableText"/>
              <w:rPr>
                <w:rFonts w:eastAsiaTheme="minorHAnsi"/>
              </w:rPr>
            </w:pPr>
            <w:r w:rsidRPr="00841F54">
              <w:rPr>
                <w:rFonts w:eastAsiaTheme="minorHAnsi"/>
              </w:rPr>
              <w:t>^AUTTIMM(</w:t>
            </w:r>
          </w:p>
        </w:tc>
        <w:tc>
          <w:tcPr>
            <w:tcW w:w="900" w:type="dxa"/>
          </w:tcPr>
          <w:p w14:paraId="078C83F1"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F2" w14:textId="77777777" w:rsidR="00713A71" w:rsidRPr="00841F54" w:rsidRDefault="00713A71" w:rsidP="00B83709">
            <w:pPr>
              <w:pStyle w:val="TableText"/>
              <w:rPr>
                <w:rFonts w:eastAsiaTheme="minorHAnsi"/>
              </w:rPr>
            </w:pPr>
          </w:p>
        </w:tc>
      </w:tr>
      <w:tr w:rsidR="00713A71" w:rsidRPr="00841F54" w14:paraId="078C83F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F4" w14:textId="77777777" w:rsidR="00713A71" w:rsidRPr="00841F54" w:rsidRDefault="00713A71" w:rsidP="00B83709">
            <w:pPr>
              <w:pStyle w:val="TableText"/>
              <w:rPr>
                <w:rFonts w:eastAsiaTheme="minorHAnsi"/>
              </w:rPr>
            </w:pPr>
            <w:r w:rsidRPr="00841F54">
              <w:rPr>
                <w:rFonts w:eastAsiaTheme="minorHAnsi"/>
              </w:rPr>
              <w:t>9999999.15</w:t>
            </w:r>
          </w:p>
        </w:tc>
        <w:tc>
          <w:tcPr>
            <w:tcW w:w="2700" w:type="dxa"/>
            <w:tcBorders>
              <w:left w:val="none" w:sz="0" w:space="0" w:color="auto"/>
              <w:right w:val="none" w:sz="0" w:space="0" w:color="auto"/>
            </w:tcBorders>
          </w:tcPr>
          <w:p w14:paraId="078C83F5" w14:textId="77777777" w:rsidR="00713A71" w:rsidRPr="00841F54" w:rsidRDefault="00713A71" w:rsidP="00B83709">
            <w:pPr>
              <w:pStyle w:val="TableText"/>
              <w:rPr>
                <w:rFonts w:eastAsiaTheme="minorHAnsi"/>
              </w:rPr>
            </w:pPr>
            <w:r w:rsidRPr="00841F54">
              <w:rPr>
                <w:rFonts w:eastAsiaTheme="minorHAnsi"/>
              </w:rPr>
              <w:t>Exam</w:t>
            </w:r>
          </w:p>
        </w:tc>
        <w:tc>
          <w:tcPr>
            <w:tcW w:w="1980" w:type="dxa"/>
            <w:tcBorders>
              <w:left w:val="none" w:sz="0" w:space="0" w:color="auto"/>
              <w:right w:val="none" w:sz="0" w:space="0" w:color="auto"/>
            </w:tcBorders>
          </w:tcPr>
          <w:p w14:paraId="078C83F6" w14:textId="77777777" w:rsidR="00713A71" w:rsidRPr="00841F54" w:rsidRDefault="00713A71" w:rsidP="00B83709">
            <w:pPr>
              <w:pStyle w:val="TableText"/>
              <w:rPr>
                <w:rFonts w:eastAsiaTheme="minorHAnsi"/>
              </w:rPr>
            </w:pPr>
            <w:r w:rsidRPr="00841F54">
              <w:rPr>
                <w:rFonts w:eastAsiaTheme="minorHAnsi"/>
              </w:rPr>
              <w:t>^AUTTEXAM(</w:t>
            </w:r>
          </w:p>
        </w:tc>
        <w:tc>
          <w:tcPr>
            <w:tcW w:w="900" w:type="dxa"/>
            <w:tcBorders>
              <w:left w:val="none" w:sz="0" w:space="0" w:color="auto"/>
              <w:right w:val="none" w:sz="0" w:space="0" w:color="auto"/>
            </w:tcBorders>
          </w:tcPr>
          <w:p w14:paraId="078C83F7"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F8" w14:textId="77777777" w:rsidR="00713A71" w:rsidRPr="00841F54" w:rsidRDefault="00713A71" w:rsidP="00B83709">
            <w:pPr>
              <w:pStyle w:val="TableText"/>
              <w:rPr>
                <w:rFonts w:eastAsiaTheme="minorHAnsi"/>
              </w:rPr>
            </w:pPr>
          </w:p>
        </w:tc>
      </w:tr>
      <w:tr w:rsidR="00713A71" w:rsidRPr="00841F54" w14:paraId="078C83FF" w14:textId="77777777" w:rsidTr="003D10FB">
        <w:tc>
          <w:tcPr>
            <w:tcW w:w="1890" w:type="dxa"/>
          </w:tcPr>
          <w:p w14:paraId="078C83FA" w14:textId="77777777" w:rsidR="00713A71" w:rsidRPr="00841F54" w:rsidRDefault="00713A71" w:rsidP="00B83709">
            <w:pPr>
              <w:pStyle w:val="TableText"/>
              <w:rPr>
                <w:rFonts w:eastAsiaTheme="minorHAnsi"/>
              </w:rPr>
            </w:pPr>
            <w:r w:rsidRPr="00841F54">
              <w:rPr>
                <w:rFonts w:eastAsiaTheme="minorHAnsi"/>
              </w:rPr>
              <w:t>9999999.17</w:t>
            </w:r>
          </w:p>
        </w:tc>
        <w:tc>
          <w:tcPr>
            <w:tcW w:w="2700" w:type="dxa"/>
          </w:tcPr>
          <w:p w14:paraId="078C83FB" w14:textId="77777777" w:rsidR="00713A71" w:rsidRPr="00841F54" w:rsidRDefault="00713A71" w:rsidP="00B83709">
            <w:pPr>
              <w:pStyle w:val="TableText"/>
              <w:rPr>
                <w:rFonts w:eastAsiaTheme="minorHAnsi"/>
              </w:rPr>
            </w:pPr>
            <w:r w:rsidRPr="00841F54">
              <w:rPr>
                <w:rFonts w:eastAsiaTheme="minorHAnsi"/>
              </w:rPr>
              <w:t>Treatment</w:t>
            </w:r>
          </w:p>
        </w:tc>
        <w:tc>
          <w:tcPr>
            <w:tcW w:w="1980" w:type="dxa"/>
          </w:tcPr>
          <w:p w14:paraId="078C83FC" w14:textId="77777777" w:rsidR="00713A71" w:rsidRPr="00841F54" w:rsidRDefault="00713A71" w:rsidP="00B83709">
            <w:pPr>
              <w:pStyle w:val="TableText"/>
              <w:rPr>
                <w:rFonts w:eastAsiaTheme="minorHAnsi"/>
              </w:rPr>
            </w:pPr>
            <w:r w:rsidRPr="00841F54">
              <w:rPr>
                <w:rFonts w:eastAsiaTheme="minorHAnsi"/>
              </w:rPr>
              <w:t>^AUTTTRT(</w:t>
            </w:r>
          </w:p>
        </w:tc>
        <w:tc>
          <w:tcPr>
            <w:tcW w:w="900" w:type="dxa"/>
          </w:tcPr>
          <w:p w14:paraId="078C83FD"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FE" w14:textId="77777777" w:rsidR="00713A71" w:rsidRPr="00841F54" w:rsidRDefault="00713A71" w:rsidP="00B83709">
            <w:pPr>
              <w:pStyle w:val="TableText"/>
              <w:rPr>
                <w:rFonts w:eastAsiaTheme="minorHAnsi"/>
              </w:rPr>
            </w:pPr>
          </w:p>
        </w:tc>
      </w:tr>
      <w:tr w:rsidR="00713A71" w:rsidRPr="00841F54" w14:paraId="078C840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400" w14:textId="77777777" w:rsidR="00713A71" w:rsidRPr="00841F54" w:rsidRDefault="00713A71" w:rsidP="00B83709">
            <w:pPr>
              <w:pStyle w:val="TableText"/>
              <w:rPr>
                <w:rFonts w:eastAsiaTheme="minorHAnsi"/>
              </w:rPr>
            </w:pPr>
            <w:r w:rsidRPr="00841F54">
              <w:rPr>
                <w:rFonts w:eastAsiaTheme="minorHAnsi"/>
              </w:rPr>
              <w:t>9999999.27</w:t>
            </w:r>
          </w:p>
        </w:tc>
        <w:tc>
          <w:tcPr>
            <w:tcW w:w="2700" w:type="dxa"/>
            <w:tcBorders>
              <w:left w:val="none" w:sz="0" w:space="0" w:color="auto"/>
              <w:right w:val="none" w:sz="0" w:space="0" w:color="auto"/>
            </w:tcBorders>
          </w:tcPr>
          <w:p w14:paraId="078C8401" w14:textId="77777777" w:rsidR="00713A71" w:rsidRPr="00841F54" w:rsidRDefault="00713A71" w:rsidP="00B83709">
            <w:pPr>
              <w:pStyle w:val="TableText"/>
              <w:rPr>
                <w:rFonts w:eastAsiaTheme="minorHAnsi"/>
              </w:rPr>
            </w:pPr>
            <w:r w:rsidRPr="00841F54">
              <w:rPr>
                <w:rFonts w:eastAsiaTheme="minorHAnsi"/>
              </w:rPr>
              <w:t>Provider Narrative</w:t>
            </w:r>
          </w:p>
        </w:tc>
        <w:tc>
          <w:tcPr>
            <w:tcW w:w="1980" w:type="dxa"/>
            <w:tcBorders>
              <w:left w:val="none" w:sz="0" w:space="0" w:color="auto"/>
              <w:right w:val="none" w:sz="0" w:space="0" w:color="auto"/>
            </w:tcBorders>
          </w:tcPr>
          <w:p w14:paraId="078C8402" w14:textId="77777777" w:rsidR="00713A71" w:rsidRPr="00841F54" w:rsidRDefault="00713A71" w:rsidP="00B83709">
            <w:pPr>
              <w:pStyle w:val="TableText"/>
              <w:rPr>
                <w:rFonts w:eastAsiaTheme="minorHAnsi"/>
              </w:rPr>
            </w:pPr>
            <w:r w:rsidRPr="00841F54">
              <w:rPr>
                <w:rFonts w:eastAsiaTheme="minorHAnsi"/>
              </w:rPr>
              <w:t>^AUTNPOV(</w:t>
            </w:r>
          </w:p>
        </w:tc>
        <w:tc>
          <w:tcPr>
            <w:tcW w:w="900" w:type="dxa"/>
            <w:tcBorders>
              <w:left w:val="none" w:sz="0" w:space="0" w:color="auto"/>
              <w:right w:val="none" w:sz="0" w:space="0" w:color="auto"/>
            </w:tcBorders>
          </w:tcPr>
          <w:p w14:paraId="078C840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40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40B" w14:textId="77777777" w:rsidTr="003D10FB">
        <w:tc>
          <w:tcPr>
            <w:tcW w:w="1890" w:type="dxa"/>
          </w:tcPr>
          <w:p w14:paraId="078C8406" w14:textId="77777777" w:rsidR="00713A71" w:rsidRPr="00841F54" w:rsidRDefault="00713A71" w:rsidP="00B83709">
            <w:pPr>
              <w:pStyle w:val="TableText"/>
              <w:rPr>
                <w:rFonts w:eastAsiaTheme="minorHAnsi"/>
              </w:rPr>
            </w:pPr>
            <w:r w:rsidRPr="00841F54">
              <w:rPr>
                <w:rFonts w:eastAsiaTheme="minorHAnsi"/>
              </w:rPr>
              <w:t>9999999.28</w:t>
            </w:r>
          </w:p>
        </w:tc>
        <w:tc>
          <w:tcPr>
            <w:tcW w:w="2700" w:type="dxa"/>
          </w:tcPr>
          <w:p w14:paraId="078C8407" w14:textId="77777777" w:rsidR="00713A71" w:rsidRPr="00841F54" w:rsidRDefault="00713A71" w:rsidP="00B83709">
            <w:pPr>
              <w:pStyle w:val="TableText"/>
              <w:rPr>
                <w:rFonts w:eastAsiaTheme="minorHAnsi"/>
              </w:rPr>
            </w:pPr>
            <w:r w:rsidRPr="00841F54">
              <w:rPr>
                <w:rFonts w:eastAsiaTheme="minorHAnsi"/>
              </w:rPr>
              <w:t>Skin Test</w:t>
            </w:r>
          </w:p>
        </w:tc>
        <w:tc>
          <w:tcPr>
            <w:tcW w:w="1980" w:type="dxa"/>
          </w:tcPr>
          <w:p w14:paraId="078C8408" w14:textId="77777777" w:rsidR="00713A71" w:rsidRPr="00841F54" w:rsidRDefault="00713A71" w:rsidP="00B83709">
            <w:pPr>
              <w:pStyle w:val="TableText"/>
              <w:rPr>
                <w:rFonts w:eastAsiaTheme="minorHAnsi"/>
              </w:rPr>
            </w:pPr>
            <w:r w:rsidRPr="00841F54">
              <w:rPr>
                <w:rFonts w:eastAsiaTheme="minorHAnsi"/>
              </w:rPr>
              <w:t>^AUTTSK(</w:t>
            </w:r>
          </w:p>
        </w:tc>
        <w:tc>
          <w:tcPr>
            <w:tcW w:w="900" w:type="dxa"/>
          </w:tcPr>
          <w:p w14:paraId="078C8409"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40A" w14:textId="77777777" w:rsidR="00713A71" w:rsidRPr="00841F54" w:rsidRDefault="00713A71" w:rsidP="00B83709">
            <w:pPr>
              <w:pStyle w:val="TableText"/>
              <w:rPr>
                <w:rFonts w:eastAsiaTheme="minorHAnsi"/>
              </w:rPr>
            </w:pPr>
          </w:p>
        </w:tc>
      </w:tr>
      <w:tr w:rsidR="00713A71" w:rsidRPr="00841F54" w14:paraId="078C841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40C" w14:textId="77777777" w:rsidR="00713A71" w:rsidRPr="00841F54" w:rsidRDefault="00713A71" w:rsidP="00B83709">
            <w:pPr>
              <w:pStyle w:val="TableText"/>
              <w:rPr>
                <w:rFonts w:eastAsiaTheme="minorHAnsi"/>
              </w:rPr>
            </w:pPr>
            <w:r w:rsidRPr="00841F54">
              <w:rPr>
                <w:rFonts w:eastAsiaTheme="minorHAnsi"/>
              </w:rPr>
              <w:t>9999999.41</w:t>
            </w:r>
          </w:p>
        </w:tc>
        <w:tc>
          <w:tcPr>
            <w:tcW w:w="2700" w:type="dxa"/>
            <w:tcBorders>
              <w:left w:val="none" w:sz="0" w:space="0" w:color="auto"/>
              <w:right w:val="none" w:sz="0" w:space="0" w:color="auto"/>
            </w:tcBorders>
          </w:tcPr>
          <w:p w14:paraId="078C840D" w14:textId="77777777" w:rsidR="00713A71" w:rsidRPr="00841F54" w:rsidRDefault="00713A71" w:rsidP="00B83709">
            <w:pPr>
              <w:pStyle w:val="TableText"/>
              <w:rPr>
                <w:rFonts w:eastAsiaTheme="minorHAnsi"/>
              </w:rPr>
            </w:pPr>
            <w:r w:rsidRPr="00841F54">
              <w:rPr>
                <w:rFonts w:eastAsiaTheme="minorHAnsi"/>
              </w:rPr>
              <w:t>Immunization Lot</w:t>
            </w:r>
          </w:p>
        </w:tc>
        <w:tc>
          <w:tcPr>
            <w:tcW w:w="1980" w:type="dxa"/>
            <w:tcBorders>
              <w:left w:val="none" w:sz="0" w:space="0" w:color="auto"/>
              <w:right w:val="none" w:sz="0" w:space="0" w:color="auto"/>
            </w:tcBorders>
          </w:tcPr>
          <w:p w14:paraId="078C840E" w14:textId="77777777" w:rsidR="00713A71" w:rsidRPr="00841F54" w:rsidRDefault="00713A71" w:rsidP="00B83709">
            <w:pPr>
              <w:pStyle w:val="TableText"/>
              <w:rPr>
                <w:rFonts w:eastAsiaTheme="minorHAnsi"/>
              </w:rPr>
            </w:pPr>
            <w:r w:rsidRPr="00841F54">
              <w:rPr>
                <w:rFonts w:eastAsiaTheme="minorHAnsi"/>
              </w:rPr>
              <w:t>^AUTTIML(</w:t>
            </w:r>
          </w:p>
        </w:tc>
        <w:tc>
          <w:tcPr>
            <w:tcW w:w="900" w:type="dxa"/>
            <w:tcBorders>
              <w:left w:val="none" w:sz="0" w:space="0" w:color="auto"/>
              <w:right w:val="none" w:sz="0" w:space="0" w:color="auto"/>
            </w:tcBorders>
          </w:tcPr>
          <w:p w14:paraId="078C840F"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410" w14:textId="77777777" w:rsidR="00713A71" w:rsidRPr="00841F54" w:rsidRDefault="00713A71" w:rsidP="00B83709">
            <w:pPr>
              <w:pStyle w:val="TableText"/>
              <w:rPr>
                <w:rFonts w:eastAsiaTheme="minorHAnsi"/>
              </w:rPr>
            </w:pPr>
          </w:p>
        </w:tc>
      </w:tr>
      <w:tr w:rsidR="00713A71" w:rsidRPr="00841F54" w14:paraId="078C8417" w14:textId="77777777" w:rsidTr="003D10FB">
        <w:tc>
          <w:tcPr>
            <w:tcW w:w="1890" w:type="dxa"/>
          </w:tcPr>
          <w:p w14:paraId="078C8412" w14:textId="77777777" w:rsidR="00713A71" w:rsidRPr="00841F54" w:rsidRDefault="00713A71" w:rsidP="00B83709">
            <w:pPr>
              <w:pStyle w:val="TableText"/>
              <w:rPr>
                <w:rFonts w:eastAsiaTheme="minorHAnsi"/>
              </w:rPr>
            </w:pPr>
            <w:r w:rsidRPr="00841F54">
              <w:rPr>
                <w:rFonts w:eastAsiaTheme="minorHAnsi"/>
              </w:rPr>
              <w:t>9999999.64</w:t>
            </w:r>
          </w:p>
        </w:tc>
        <w:tc>
          <w:tcPr>
            <w:tcW w:w="2700" w:type="dxa"/>
          </w:tcPr>
          <w:p w14:paraId="078C8413" w14:textId="77777777" w:rsidR="00713A71" w:rsidRPr="00841F54" w:rsidRDefault="00713A71" w:rsidP="00B83709">
            <w:pPr>
              <w:pStyle w:val="TableText"/>
              <w:rPr>
                <w:rFonts w:eastAsiaTheme="minorHAnsi"/>
              </w:rPr>
            </w:pPr>
            <w:r w:rsidRPr="00841F54">
              <w:rPr>
                <w:rFonts w:eastAsiaTheme="minorHAnsi"/>
              </w:rPr>
              <w:t>Health Factors</w:t>
            </w:r>
          </w:p>
        </w:tc>
        <w:tc>
          <w:tcPr>
            <w:tcW w:w="1980" w:type="dxa"/>
          </w:tcPr>
          <w:p w14:paraId="078C8414" w14:textId="77777777" w:rsidR="00713A71" w:rsidRPr="00841F54" w:rsidRDefault="00713A71" w:rsidP="00B83709">
            <w:pPr>
              <w:pStyle w:val="TableText"/>
              <w:rPr>
                <w:rFonts w:eastAsiaTheme="minorHAnsi"/>
              </w:rPr>
            </w:pPr>
            <w:r w:rsidRPr="00841F54">
              <w:rPr>
                <w:rFonts w:eastAsiaTheme="minorHAnsi"/>
              </w:rPr>
              <w:t>^AUTTHF(</w:t>
            </w:r>
          </w:p>
        </w:tc>
        <w:tc>
          <w:tcPr>
            <w:tcW w:w="900" w:type="dxa"/>
          </w:tcPr>
          <w:p w14:paraId="078C8415"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416" w14:textId="77777777" w:rsidR="00713A71" w:rsidRPr="00841F54" w:rsidRDefault="00713A71" w:rsidP="00B83709">
            <w:pPr>
              <w:pStyle w:val="TableText"/>
              <w:rPr>
                <w:rFonts w:eastAsiaTheme="minorHAnsi"/>
              </w:rPr>
            </w:pPr>
            <w:r w:rsidRPr="00841F54">
              <w:rPr>
                <w:rFonts w:eastAsiaTheme="minorHAnsi"/>
              </w:rPr>
              <w:t>ON</w:t>
            </w:r>
          </w:p>
        </w:tc>
      </w:tr>
    </w:tbl>
    <w:p w14:paraId="48E7D9FC" w14:textId="0B0E9D0C" w:rsidR="00B2424D" w:rsidRPr="00841F54" w:rsidRDefault="00B2424D" w:rsidP="00E22A9D">
      <w:pPr>
        <w:rPr>
          <w:rFonts w:eastAsiaTheme="minorHAnsi" w:cstheme="minorBidi"/>
        </w:rPr>
      </w:pPr>
      <w:r w:rsidRPr="00841F54">
        <w:rPr>
          <w:rFonts w:eastAsiaTheme="minorHAnsi" w:cstheme="minorBidi"/>
        </w:rPr>
        <w:t>811.1</w:t>
      </w:r>
      <w:r w:rsidRPr="00841F54">
        <w:rPr>
          <w:rFonts w:eastAsiaTheme="minorHAnsi" w:cstheme="minorBidi"/>
        </w:rPr>
        <w:sym w:font="Symbol" w:char="F0BE"/>
      </w:r>
      <w:r w:rsidRPr="00841F54">
        <w:rPr>
          <w:rFonts w:eastAsiaTheme="minorHAnsi" w:cstheme="minorBidi"/>
        </w:rPr>
        <w:t>PCE CODE MAPPING FILE</w:t>
      </w:r>
    </w:p>
    <w:p w14:paraId="078C8419" w14:textId="77777777" w:rsidR="00E3425C" w:rsidRPr="00841F54" w:rsidRDefault="00E3425C" w:rsidP="00E22A9D">
      <w:pPr>
        <w:rPr>
          <w:rFonts w:eastAsiaTheme="minorHAnsi" w:cstheme="minorBidi"/>
        </w:rPr>
      </w:pPr>
      <w:r w:rsidRPr="00841F54">
        <w:rPr>
          <w:rFonts w:eastAsiaTheme="minorHAnsi" w:cstheme="minorBidi"/>
        </w:rPr>
        <w:t>This file is used to map entries from two different files such as between CPT codes and a related entry in a PCE supporting file. For example, the CPT code 90732 is related to the Immunization file entry PNEUMOCCOCAL. PCE uses the code mapping relationships to populate multiple files from one data entry step. For example, an entry of PNEUMOCCOCAL in the V Immunization file will also create a CPT entry, 90732 in the V CPT file</w:t>
      </w:r>
      <w:r w:rsidR="00AB2189" w:rsidRPr="00841F54">
        <w:rPr>
          <w:rFonts w:eastAsiaTheme="minorHAnsi" w:cstheme="minorBidi"/>
        </w:rPr>
        <w:t>,</w:t>
      </w:r>
      <w:r w:rsidRPr="00841F54">
        <w:rPr>
          <w:rFonts w:eastAsiaTheme="minorHAnsi" w:cstheme="minorBidi"/>
        </w:rPr>
        <w:t xml:space="preserve"> which will then be passed to PIMS.</w:t>
      </w:r>
    </w:p>
    <w:p w14:paraId="1CF873A1" w14:textId="22E1489E" w:rsidR="00B2424D" w:rsidRPr="00841F54" w:rsidRDefault="00B2424D" w:rsidP="00AB6832">
      <w:pPr>
        <w:pStyle w:val="notes"/>
        <w:rPr>
          <w:rFonts w:eastAsiaTheme="minorHAnsi"/>
        </w:rPr>
      </w:pPr>
      <w:r w:rsidRPr="00841F54">
        <w:rPr>
          <w:rFonts w:eastAsiaTheme="minorHAnsi"/>
        </w:rPr>
        <w:t xml:space="preserve">NOTE: As of patch PX*1.0*215, this file has been </w:t>
      </w:r>
      <w:r w:rsidR="002D0694" w:rsidRPr="00841F54">
        <w:rPr>
          <w:rFonts w:eastAsiaTheme="minorHAnsi"/>
        </w:rPr>
        <w:t>superseded</w:t>
      </w:r>
      <w:r w:rsidRPr="00841F54">
        <w:rPr>
          <w:rFonts w:eastAsiaTheme="minorHAnsi"/>
        </w:rPr>
        <w:t>. The mappings of immunizations and skin tests to CPT codes are now contained in the CODING SYSTEM multiple of the IMMUNIZATION (#9999999.14) and SKIN TEST (#9999999.28) files themselves.</w:t>
      </w:r>
    </w:p>
    <w:p w14:paraId="078C841A" w14:textId="77777777" w:rsidR="00E3425C" w:rsidRPr="00841F54" w:rsidRDefault="00E3425C" w:rsidP="00E22A9D">
      <w:pPr>
        <w:rPr>
          <w:rFonts w:eastAsiaTheme="minorHAnsi" w:cstheme="minorBidi"/>
        </w:rPr>
      </w:pPr>
      <w:r w:rsidRPr="00841F54">
        <w:rPr>
          <w:rFonts w:eastAsiaTheme="minorHAnsi" w:cstheme="minorBidi"/>
        </w:rPr>
        <w:t>811.2</w:t>
      </w:r>
      <w:r w:rsidRPr="00841F54">
        <w:rPr>
          <w:rFonts w:eastAsiaTheme="minorHAnsi" w:cstheme="minorBidi"/>
        </w:rPr>
        <w:sym w:font="Symbol" w:char="F0BE"/>
      </w:r>
      <w:r w:rsidRPr="00841F54">
        <w:rPr>
          <w:rFonts w:eastAsiaTheme="minorHAnsi" w:cstheme="minorBidi"/>
        </w:rPr>
        <w:t>PCE TAXONOMY FILE</w:t>
      </w:r>
    </w:p>
    <w:p w14:paraId="078C841B" w14:textId="77777777" w:rsidR="00E3425C" w:rsidRPr="00841F54" w:rsidRDefault="00E3425C" w:rsidP="00E22A9D">
      <w:pPr>
        <w:rPr>
          <w:rFonts w:eastAsiaTheme="minorHAnsi" w:cstheme="minorBidi"/>
        </w:rPr>
      </w:pPr>
      <w:r w:rsidRPr="00841F54">
        <w:rPr>
          <w:rFonts w:eastAsiaTheme="minorHAnsi" w:cstheme="minorBidi"/>
        </w:rPr>
        <w:t>This file stores the taxonomies used by the PCE/Reminders/Maintenance sub-module. A Taxonomy entry in this file allows the coded values in another file to be related as a group, identified by the taxonomy name. Once entries are defined in this file, they can be referenced in the PCE Reminders/ Maintenance Item file to define a group of codes to use for reminders/maintenance. The taxonomy entries may be defined in ranges for ICD Diagnosis, ICD Operation/Procedure, and CPT-coded values.</w:t>
      </w:r>
    </w:p>
    <w:p w14:paraId="078C841C" w14:textId="77777777" w:rsidR="00E3425C" w:rsidRPr="00841F54" w:rsidRDefault="00E3425C" w:rsidP="00E22A9D">
      <w:pPr>
        <w:rPr>
          <w:rFonts w:eastAsiaTheme="minorHAnsi" w:cstheme="minorBidi"/>
        </w:rPr>
      </w:pPr>
      <w:r w:rsidRPr="00841F54">
        <w:rPr>
          <w:rFonts w:eastAsiaTheme="minorHAnsi" w:cstheme="minorBidi"/>
        </w:rPr>
        <w:t>811.8</w:t>
      </w:r>
      <w:r w:rsidRPr="00841F54">
        <w:rPr>
          <w:rFonts w:eastAsiaTheme="minorHAnsi" w:cstheme="minorBidi"/>
        </w:rPr>
        <w:sym w:font="Symbol" w:char="F0BE"/>
      </w:r>
      <w:r w:rsidRPr="00841F54">
        <w:rPr>
          <w:rFonts w:eastAsiaTheme="minorHAnsi" w:cstheme="minorBidi"/>
        </w:rPr>
        <w:t>PCE REMINDER TYPE FILE</w:t>
      </w:r>
    </w:p>
    <w:p w14:paraId="078C841D" w14:textId="77777777" w:rsidR="00E3425C" w:rsidRPr="00841F54" w:rsidRDefault="00E3425C" w:rsidP="00E22A9D">
      <w:pPr>
        <w:rPr>
          <w:rFonts w:eastAsiaTheme="minorHAnsi" w:cstheme="minorBidi"/>
        </w:rPr>
      </w:pPr>
      <w:r w:rsidRPr="00841F54">
        <w:rPr>
          <w:rFonts w:eastAsiaTheme="minorHAnsi" w:cstheme="minorBidi"/>
        </w:rPr>
        <w:t xml:space="preserve">This file contains the names of reminder types. </w:t>
      </w:r>
    </w:p>
    <w:p w14:paraId="078C841E" w14:textId="77777777" w:rsidR="00E3425C" w:rsidRPr="00841F54" w:rsidRDefault="00E3425C" w:rsidP="00E22A9D">
      <w:pPr>
        <w:rPr>
          <w:rFonts w:eastAsiaTheme="minorHAnsi" w:cstheme="minorBidi"/>
        </w:rPr>
      </w:pPr>
      <w:r w:rsidRPr="00841F54">
        <w:rPr>
          <w:rFonts w:eastAsiaTheme="minorHAnsi" w:cstheme="minorBidi"/>
        </w:rPr>
        <w:t>811.9</w:t>
      </w:r>
      <w:r w:rsidRPr="00841F54">
        <w:rPr>
          <w:rFonts w:eastAsiaTheme="minorHAnsi" w:cstheme="minorBidi"/>
        </w:rPr>
        <w:sym w:font="Symbol" w:char="F0BE"/>
      </w:r>
      <w:r w:rsidRPr="00841F54">
        <w:rPr>
          <w:rFonts w:eastAsiaTheme="minorHAnsi" w:cstheme="minorBidi"/>
        </w:rPr>
        <w:t>PCE REMINDER/MAINTENANCE ITEM FILE</w:t>
      </w:r>
    </w:p>
    <w:p w14:paraId="078C841F" w14:textId="11E92FBE" w:rsidR="00E3425C" w:rsidRPr="00841F54" w:rsidRDefault="00E3425C" w:rsidP="00E22A9D">
      <w:pPr>
        <w:rPr>
          <w:rFonts w:eastAsiaTheme="minorHAnsi" w:cstheme="minorBidi"/>
        </w:rPr>
      </w:pPr>
      <w:r w:rsidRPr="00841F54">
        <w:rPr>
          <w:rFonts w:eastAsiaTheme="minorHAnsi" w:cstheme="minorBidi"/>
        </w:rPr>
        <w:t xml:space="preserve">This file contains the names of reminders and their definitions </w:t>
      </w:r>
      <w:r w:rsidR="00451A47" w:rsidRPr="00841F54">
        <w:rPr>
          <w:rFonts w:eastAsiaTheme="minorHAnsi" w:cstheme="minorBidi"/>
        </w:rPr>
        <w:t>that</w:t>
      </w:r>
      <w:r w:rsidRPr="00841F54">
        <w:rPr>
          <w:rFonts w:eastAsiaTheme="minorHAnsi" w:cstheme="minorBidi"/>
        </w:rPr>
        <w:t xml:space="preserve"> can be selected for use in the Health Summary package components:</w:t>
      </w:r>
    </w:p>
    <w:p w14:paraId="078C8420" w14:textId="77777777" w:rsidR="00E3425C" w:rsidRPr="00841F54" w:rsidRDefault="00E3425C" w:rsidP="00E22A9D">
      <w:pPr>
        <w:rPr>
          <w:rFonts w:eastAsiaTheme="minorHAnsi" w:cstheme="minorBidi"/>
        </w:rPr>
      </w:pPr>
      <w:r w:rsidRPr="00841F54">
        <w:rPr>
          <w:rFonts w:eastAsiaTheme="minorHAnsi" w:cstheme="minorBidi"/>
        </w:rPr>
        <w:t>PCE CLINICAL REMINDERS</w:t>
      </w:r>
    </w:p>
    <w:p w14:paraId="078C8421" w14:textId="77777777" w:rsidR="00E3425C" w:rsidRPr="00841F54" w:rsidRDefault="00E3425C" w:rsidP="00E22A9D">
      <w:pPr>
        <w:rPr>
          <w:rFonts w:eastAsiaTheme="minorHAnsi" w:cstheme="minorBidi"/>
        </w:rPr>
      </w:pPr>
      <w:r w:rsidRPr="00841F54">
        <w:rPr>
          <w:rFonts w:eastAsiaTheme="minorHAnsi" w:cstheme="minorBidi"/>
        </w:rPr>
        <w:t>This component evaluates patient findings to determine if the reminder is "DUE NOW."</w:t>
      </w:r>
    </w:p>
    <w:p w14:paraId="078C8422" w14:textId="77777777" w:rsidR="00E3425C" w:rsidRPr="00841F54" w:rsidRDefault="00E3425C" w:rsidP="00E22A9D">
      <w:pPr>
        <w:rPr>
          <w:rFonts w:eastAsiaTheme="minorHAnsi" w:cstheme="minorBidi"/>
        </w:rPr>
      </w:pPr>
      <w:r w:rsidRPr="00841F54">
        <w:rPr>
          <w:rFonts w:eastAsiaTheme="minorHAnsi" w:cstheme="minorBidi"/>
        </w:rPr>
        <w:lastRenderedPageBreak/>
        <w:t>PCE CLINICAL MAINTENANCE</w:t>
      </w:r>
    </w:p>
    <w:p w14:paraId="078C8423" w14:textId="77777777" w:rsidR="00E3425C" w:rsidRPr="00841F54" w:rsidRDefault="00E3425C" w:rsidP="00E22A9D">
      <w:pPr>
        <w:rPr>
          <w:rFonts w:eastAsiaTheme="minorHAnsi" w:cstheme="minorBidi"/>
        </w:rPr>
      </w:pPr>
      <w:r w:rsidRPr="00841F54">
        <w:rPr>
          <w:rFonts w:eastAsiaTheme="minorHAnsi" w:cstheme="minorBidi"/>
        </w:rPr>
        <w:t>This component evaluates patient findings and reports the findings or lack of findings used to determine if the reminder is due.</w:t>
      </w:r>
    </w:p>
    <w:p w14:paraId="078C8424" w14:textId="77777777" w:rsidR="00E3425C" w:rsidRPr="00841F54" w:rsidRDefault="00E3425C" w:rsidP="00E22A9D">
      <w:pPr>
        <w:rPr>
          <w:rFonts w:eastAsiaTheme="minorHAnsi" w:cstheme="minorBidi"/>
        </w:rPr>
      </w:pPr>
      <w:r w:rsidRPr="00841F54">
        <w:rPr>
          <w:rFonts w:eastAsiaTheme="minorHAnsi" w:cstheme="minorBidi"/>
        </w:rPr>
        <w:t>815</w:t>
      </w:r>
      <w:r w:rsidRPr="00841F54">
        <w:rPr>
          <w:rFonts w:eastAsiaTheme="minorHAnsi" w:cstheme="minorBidi"/>
        </w:rPr>
        <w:sym w:font="Symbol" w:char="F0BE"/>
      </w:r>
      <w:r w:rsidRPr="00841F54">
        <w:rPr>
          <w:rFonts w:eastAsiaTheme="minorHAnsi" w:cstheme="minorBidi"/>
        </w:rPr>
        <w:t>PCE PARAMETERS FILE</w:t>
      </w:r>
    </w:p>
    <w:p w14:paraId="078C8425" w14:textId="18DEFCBB" w:rsidR="00E3425C" w:rsidRPr="00841F54" w:rsidRDefault="00E3425C" w:rsidP="00E22A9D">
      <w:pPr>
        <w:rPr>
          <w:rFonts w:eastAsiaTheme="minorHAnsi" w:cstheme="minorBidi"/>
        </w:rPr>
      </w:pPr>
      <w:r w:rsidRPr="00841F54">
        <w:rPr>
          <w:rFonts w:eastAsiaTheme="minorHAnsi" w:cstheme="minorBidi"/>
        </w:rPr>
        <w:t xml:space="preserve">This file has one entry </w:t>
      </w:r>
      <w:r w:rsidR="00451A47" w:rsidRPr="00841F54">
        <w:rPr>
          <w:rFonts w:eastAsiaTheme="minorHAnsi" w:cstheme="minorBidi"/>
        </w:rPr>
        <w:t>containing</w:t>
      </w:r>
      <w:r w:rsidRPr="00841F54">
        <w:rPr>
          <w:rFonts w:eastAsiaTheme="minorHAnsi" w:cstheme="minorBidi"/>
        </w:rPr>
        <w:t xml:space="preserve"> parameters used by PCE. Users can set defaults for start-up views (Appointment or Encounter lists), for a range of dates that will be displayed, whether to display warnings if no diagnoses or procedures are passed, and several Health Summary/Reminders/Reports parameters.</w:t>
      </w:r>
    </w:p>
    <w:p w14:paraId="078C8426" w14:textId="77777777" w:rsidR="00E3425C" w:rsidRPr="00841F54" w:rsidRDefault="00E3425C" w:rsidP="00E22A9D">
      <w:pPr>
        <w:rPr>
          <w:rFonts w:eastAsiaTheme="minorHAnsi" w:cstheme="minorBidi"/>
        </w:rPr>
      </w:pPr>
      <w:r w:rsidRPr="00841F54">
        <w:rPr>
          <w:rFonts w:eastAsiaTheme="minorHAnsi" w:cstheme="minorBidi"/>
        </w:rPr>
        <w:t>839.01</w:t>
      </w:r>
      <w:r w:rsidRPr="00841F54">
        <w:rPr>
          <w:rFonts w:eastAsiaTheme="minorHAnsi" w:cstheme="minorBidi"/>
        </w:rPr>
        <w:sym w:font="Symbol" w:char="F0BE"/>
      </w:r>
      <w:r w:rsidRPr="00841F54">
        <w:rPr>
          <w:rFonts w:eastAsiaTheme="minorHAnsi" w:cstheme="minorBidi"/>
        </w:rPr>
        <w:t>PCE DEVICE INTERFACE MODULE ERROR FILE</w:t>
      </w:r>
    </w:p>
    <w:p w14:paraId="078C8427" w14:textId="77777777" w:rsidR="00E3425C" w:rsidRPr="00841F54" w:rsidRDefault="00E3425C" w:rsidP="00E22A9D">
      <w:pPr>
        <w:rPr>
          <w:rFonts w:eastAsiaTheme="minorHAnsi" w:cstheme="minorBidi"/>
        </w:rPr>
      </w:pPr>
      <w:r w:rsidRPr="00841F54">
        <w:rPr>
          <w:rFonts w:eastAsiaTheme="minorHAnsi" w:cstheme="minorBidi"/>
        </w:rPr>
        <w:t>This file holds the PXCA and PXKERROR variables when PXK returns error(s) to the device interface.</w:t>
      </w:r>
    </w:p>
    <w:p w14:paraId="078C8428" w14:textId="77777777" w:rsidR="00E3425C" w:rsidRPr="00841F54" w:rsidRDefault="00E3425C" w:rsidP="00E22A9D">
      <w:pPr>
        <w:rPr>
          <w:rFonts w:eastAsiaTheme="minorHAnsi" w:cstheme="minorBidi"/>
        </w:rPr>
      </w:pPr>
      <w:r w:rsidRPr="00841F54">
        <w:rPr>
          <w:rFonts w:eastAsiaTheme="minorHAnsi" w:cstheme="minorBidi"/>
        </w:rPr>
        <w:t>839.7</w:t>
      </w:r>
      <w:r w:rsidRPr="00841F54">
        <w:rPr>
          <w:rFonts w:eastAsiaTheme="minorHAnsi" w:cstheme="minorBidi"/>
        </w:rPr>
        <w:sym w:font="Symbol" w:char="F0BE"/>
      </w:r>
      <w:r w:rsidRPr="00841F54">
        <w:rPr>
          <w:rFonts w:eastAsiaTheme="minorHAnsi" w:cstheme="minorBidi"/>
        </w:rPr>
        <w:t>DATA SOURCE FILE</w:t>
      </w:r>
    </w:p>
    <w:p w14:paraId="078C8429" w14:textId="77777777" w:rsidR="00E3425C" w:rsidRPr="00841F54" w:rsidRDefault="00E3425C" w:rsidP="00E22A9D">
      <w:pPr>
        <w:rPr>
          <w:rFonts w:eastAsiaTheme="minorHAnsi" w:cstheme="minorBidi"/>
        </w:rPr>
      </w:pPr>
      <w:r w:rsidRPr="00841F54">
        <w:rPr>
          <w:rFonts w:eastAsiaTheme="minorHAnsi" w:cstheme="minorBidi"/>
        </w:rPr>
        <w:t xml:space="preserve">This file holds the names of the sources that PCE receives encounter data from </w:t>
      </w:r>
      <w:r w:rsidRPr="00841F54">
        <w:rPr>
          <w:rFonts w:eastAsiaTheme="minorHAnsi" w:cstheme="minorBidi"/>
        </w:rPr>
        <w:sym w:font="Symbol" w:char="F0BE"/>
      </w:r>
      <w:r w:rsidRPr="00841F54">
        <w:rPr>
          <w:rFonts w:eastAsiaTheme="minorHAnsi" w:cstheme="minorBidi"/>
        </w:rPr>
        <w:t xml:space="preserve"> scanning devices, scheduling package, PCE User Interface, etc.</w:t>
      </w:r>
    </w:p>
    <w:p w14:paraId="078C842A" w14:textId="77777777" w:rsidR="00E3425C" w:rsidRPr="00841F54" w:rsidRDefault="00E3425C" w:rsidP="00E22A9D">
      <w:pPr>
        <w:rPr>
          <w:rFonts w:eastAsiaTheme="minorHAnsi" w:cstheme="minorBidi"/>
        </w:rPr>
      </w:pPr>
      <w:r w:rsidRPr="00841F54">
        <w:rPr>
          <w:rFonts w:eastAsiaTheme="minorHAnsi" w:cstheme="minorBidi"/>
        </w:rPr>
        <w:t>920</w:t>
      </w:r>
      <w:r w:rsidRPr="00841F54">
        <w:rPr>
          <w:rFonts w:eastAsiaTheme="minorHAnsi" w:cstheme="minorBidi"/>
        </w:rPr>
        <w:sym w:font="Symbol" w:char="F0BE"/>
      </w:r>
      <w:r w:rsidRPr="00841F54">
        <w:rPr>
          <w:rFonts w:eastAsiaTheme="minorHAnsi" w:cstheme="minorBidi"/>
        </w:rPr>
        <w:t>VACCINE INFORMATION STATEMENT FILE</w:t>
      </w:r>
    </w:p>
    <w:p w14:paraId="078C842B" w14:textId="77777777" w:rsidR="00E3425C" w:rsidRPr="00841F54" w:rsidRDefault="00E3425C" w:rsidP="00E22A9D">
      <w:pPr>
        <w:rPr>
          <w:rFonts w:eastAsiaTheme="minorHAnsi" w:cstheme="minorBidi"/>
        </w:rPr>
      </w:pPr>
      <w:r w:rsidRPr="00841F54">
        <w:rPr>
          <w:rFonts w:eastAsiaTheme="minorHAnsi" w:cstheme="minorBidi"/>
        </w:rPr>
        <w:t>This file stores Vaccine Information Statements (VISs). These are information sheets produced by the Centers for Disease Control and Prevention (CDC) that explain both the benefits and risks of a vaccine to vaccine recipients.</w:t>
      </w:r>
    </w:p>
    <w:p w14:paraId="165FE4EA" w14:textId="5171A4A6" w:rsidR="00B2424D" w:rsidRPr="00841F54" w:rsidRDefault="00B2424D" w:rsidP="00E22A9D">
      <w:pPr>
        <w:rPr>
          <w:rFonts w:eastAsiaTheme="minorHAnsi" w:cstheme="minorBidi"/>
        </w:rPr>
      </w:pPr>
      <w:r w:rsidRPr="00841F54">
        <w:rPr>
          <w:rFonts w:eastAsiaTheme="minorHAnsi" w:cstheme="minorBidi"/>
        </w:rPr>
        <w:t>920.05</w:t>
      </w:r>
      <w:r w:rsidRPr="00841F54">
        <w:rPr>
          <w:rFonts w:eastAsiaTheme="minorHAnsi" w:cstheme="minorBidi"/>
        </w:rPr>
        <w:sym w:font="Symbol" w:char="F0BE"/>
      </w:r>
      <w:r w:rsidRPr="00841F54">
        <w:rPr>
          <w:rFonts w:eastAsiaTheme="minorHAnsi" w:cstheme="minorBidi"/>
        </w:rPr>
        <w:t>IMM DEFAULT RESPONSES FILE</w:t>
      </w:r>
    </w:p>
    <w:p w14:paraId="7FFB113C" w14:textId="77777777" w:rsidR="00B2424D" w:rsidRPr="00841F54" w:rsidRDefault="00B2424D" w:rsidP="00E22A9D">
      <w:pPr>
        <w:rPr>
          <w:rFonts w:eastAsiaTheme="minorHAnsi" w:cstheme="minorBidi"/>
        </w:rPr>
      </w:pPr>
      <w:r w:rsidRPr="00841F54">
        <w:rPr>
          <w:rFonts w:eastAsiaTheme="minorHAnsi" w:cstheme="minorBidi"/>
        </w:rPr>
        <w:t>This file stores the facility default responses for data prompts in the immunization</w:t>
      </w:r>
    </w:p>
    <w:p w14:paraId="653AA885" w14:textId="5DD11605" w:rsidR="00B2424D" w:rsidRPr="00841F54" w:rsidRDefault="00B2424D" w:rsidP="00E22A9D">
      <w:pPr>
        <w:rPr>
          <w:rFonts w:eastAsiaTheme="minorHAnsi" w:cstheme="minorBidi"/>
        </w:rPr>
      </w:pPr>
      <w:r w:rsidRPr="00841F54">
        <w:rPr>
          <w:rFonts w:eastAsiaTheme="minorHAnsi" w:cstheme="minorBidi"/>
        </w:rPr>
        <w:t>data entry process.</w:t>
      </w:r>
    </w:p>
    <w:p w14:paraId="078C842C" w14:textId="77777777" w:rsidR="00E3425C" w:rsidRPr="00841F54" w:rsidRDefault="00E3425C" w:rsidP="00E22A9D">
      <w:pPr>
        <w:rPr>
          <w:rFonts w:eastAsiaTheme="minorHAnsi" w:cstheme="minorBidi"/>
        </w:rPr>
      </w:pPr>
      <w:r w:rsidRPr="00841F54">
        <w:rPr>
          <w:rFonts w:eastAsiaTheme="minorHAnsi" w:cstheme="minorBidi"/>
        </w:rPr>
        <w:t>920.1</w:t>
      </w:r>
      <w:r w:rsidRPr="00841F54">
        <w:rPr>
          <w:rFonts w:eastAsiaTheme="minorHAnsi" w:cstheme="minorBidi"/>
        </w:rPr>
        <w:sym w:font="Symbol" w:char="F0BE"/>
      </w:r>
      <w:r w:rsidRPr="00841F54">
        <w:rPr>
          <w:rFonts w:eastAsiaTheme="minorHAnsi" w:cstheme="minorBidi"/>
        </w:rPr>
        <w:t>IMMUNIZATION INFO SOURCE FILE</w:t>
      </w:r>
    </w:p>
    <w:p w14:paraId="078C842D" w14:textId="77777777" w:rsidR="00E3425C" w:rsidRPr="00841F54" w:rsidRDefault="00E3425C" w:rsidP="00E22A9D">
      <w:pPr>
        <w:rPr>
          <w:rFonts w:eastAsiaTheme="minorHAnsi" w:cstheme="minorBidi"/>
        </w:rPr>
      </w:pPr>
      <w:r w:rsidRPr="00841F54">
        <w:rPr>
          <w:rFonts w:eastAsiaTheme="minorHAnsi" w:cstheme="minorBidi"/>
        </w:rPr>
        <w:t>This file is a table of standard possible sources from which the information about a particular immunization event was obtained. The data in this file are derived from the CDC-defined Immunization Information Source table (NIP001).</w:t>
      </w:r>
    </w:p>
    <w:p w14:paraId="078C842E" w14:textId="77777777" w:rsidR="00E3425C" w:rsidRPr="00841F54" w:rsidRDefault="00E3425C" w:rsidP="00E22A9D">
      <w:pPr>
        <w:rPr>
          <w:rFonts w:eastAsiaTheme="minorHAnsi" w:cstheme="minorBidi"/>
        </w:rPr>
      </w:pPr>
      <w:r w:rsidRPr="00841F54">
        <w:rPr>
          <w:rFonts w:eastAsiaTheme="minorHAnsi" w:cstheme="minorBidi"/>
        </w:rPr>
        <w:t>920.2</w:t>
      </w:r>
      <w:r w:rsidRPr="00841F54">
        <w:rPr>
          <w:rFonts w:eastAsiaTheme="minorHAnsi" w:cstheme="minorBidi"/>
        </w:rPr>
        <w:sym w:font="Symbol" w:char="F0BE"/>
      </w:r>
      <w:r w:rsidRPr="00841F54">
        <w:rPr>
          <w:rFonts w:eastAsiaTheme="minorHAnsi" w:cstheme="minorBidi"/>
        </w:rPr>
        <w:t>IMM ADMINISTRATION ROUTE FILE</w:t>
      </w:r>
    </w:p>
    <w:p w14:paraId="078C842F" w14:textId="77777777" w:rsidR="00E3425C" w:rsidRPr="00841F54" w:rsidRDefault="00E3425C" w:rsidP="00E22A9D">
      <w:pPr>
        <w:rPr>
          <w:rFonts w:eastAsiaTheme="minorHAnsi" w:cstheme="minorBidi"/>
        </w:rPr>
      </w:pPr>
      <w:r w:rsidRPr="00841F54">
        <w:rPr>
          <w:rFonts w:eastAsiaTheme="minorHAnsi" w:cstheme="minorBidi"/>
        </w:rPr>
        <w:t>This file is a table of routes of administration for vaccines/immunization events. The data in this table are from the HL7-defined Table 0162 - Route of Administrations.</w:t>
      </w:r>
    </w:p>
    <w:p w14:paraId="078C8430" w14:textId="77777777" w:rsidR="00E3425C" w:rsidRPr="00841F54" w:rsidRDefault="00E3425C" w:rsidP="00E22A9D">
      <w:pPr>
        <w:rPr>
          <w:rFonts w:eastAsiaTheme="minorHAnsi" w:cstheme="minorBidi"/>
        </w:rPr>
      </w:pPr>
      <w:r w:rsidRPr="00841F54">
        <w:rPr>
          <w:rFonts w:eastAsiaTheme="minorHAnsi" w:cstheme="minorBidi"/>
        </w:rPr>
        <w:t>920.3</w:t>
      </w:r>
      <w:r w:rsidRPr="00841F54">
        <w:rPr>
          <w:rFonts w:eastAsiaTheme="minorHAnsi" w:cstheme="minorBidi"/>
        </w:rPr>
        <w:sym w:font="Symbol" w:char="F0BE"/>
      </w:r>
      <w:r w:rsidRPr="00841F54">
        <w:rPr>
          <w:rFonts w:eastAsiaTheme="minorHAnsi" w:cstheme="minorBidi"/>
        </w:rPr>
        <w:t xml:space="preserve"> IMM ADMINISTRATION SITE FILE</w:t>
      </w:r>
    </w:p>
    <w:p w14:paraId="078C8431" w14:textId="77777777" w:rsidR="00E3425C" w:rsidRPr="00841F54" w:rsidRDefault="00E3425C" w:rsidP="00E22A9D">
      <w:pPr>
        <w:rPr>
          <w:rFonts w:eastAsiaTheme="minorHAnsi" w:cstheme="minorBidi"/>
        </w:rPr>
      </w:pPr>
      <w:r w:rsidRPr="00841F54">
        <w:rPr>
          <w:rFonts w:eastAsiaTheme="minorHAnsi" w:cstheme="minorBidi"/>
        </w:rPr>
        <w:t>This is a table of administration sites - areas of the patient's body through which a vaccine/immunization can be administered. The values in this table are from the HL7-defined Table 0163 - Administrative site.</w:t>
      </w:r>
    </w:p>
    <w:p w14:paraId="078C8432" w14:textId="77777777" w:rsidR="00836712" w:rsidRPr="00841F54" w:rsidRDefault="00836712" w:rsidP="00E22A9D">
      <w:pPr>
        <w:rPr>
          <w:rFonts w:eastAsiaTheme="minorHAnsi" w:cstheme="minorBidi"/>
        </w:rPr>
      </w:pPr>
      <w:r w:rsidRPr="00841F54">
        <w:rPr>
          <w:rFonts w:eastAsiaTheme="minorHAnsi" w:cstheme="minorBidi"/>
        </w:rPr>
        <w:t>920.4 – IMM CONTRAINDICATIONS FILE</w:t>
      </w:r>
    </w:p>
    <w:p w14:paraId="078C8433" w14:textId="77777777" w:rsidR="00836712" w:rsidRPr="00841F54" w:rsidRDefault="00836712" w:rsidP="00E22A9D">
      <w:pPr>
        <w:rPr>
          <w:rFonts w:eastAsiaTheme="minorHAnsi" w:cstheme="minorBidi"/>
        </w:rPr>
      </w:pPr>
      <w:r w:rsidRPr="00841F54">
        <w:rPr>
          <w:rFonts w:eastAsiaTheme="minorHAnsi" w:cstheme="minorBidi"/>
        </w:rPr>
        <w:t>This is a table of contraindications regarding immunizations and skin tests. The data for this table is derived from the CDC table Vaccinations Contraindications.</w:t>
      </w:r>
    </w:p>
    <w:p w14:paraId="078C8434" w14:textId="77777777" w:rsidR="00836712" w:rsidRPr="00841F54" w:rsidRDefault="00836712" w:rsidP="00E22A9D">
      <w:pPr>
        <w:rPr>
          <w:rFonts w:eastAsiaTheme="minorHAnsi" w:cstheme="minorBidi"/>
        </w:rPr>
      </w:pPr>
      <w:r w:rsidRPr="00841F54">
        <w:rPr>
          <w:rFonts w:eastAsiaTheme="minorHAnsi" w:cstheme="minorBidi"/>
        </w:rPr>
        <w:t>920.5 – IMM REFUSALS FILE</w:t>
      </w:r>
    </w:p>
    <w:p w14:paraId="078C8435" w14:textId="77777777" w:rsidR="00836712" w:rsidRPr="00841F54" w:rsidRDefault="00836712" w:rsidP="00E22A9D">
      <w:pPr>
        <w:rPr>
          <w:rFonts w:eastAsiaTheme="minorHAnsi" w:cstheme="minorBidi"/>
        </w:rPr>
      </w:pPr>
      <w:r w:rsidRPr="00841F54">
        <w:rPr>
          <w:rFonts w:eastAsiaTheme="minorHAnsi" w:cstheme="minorBidi"/>
        </w:rPr>
        <w:lastRenderedPageBreak/>
        <w:t>This is a table of reason for refusal of an immunization or skin test. The data in this file has been derived from the CDC-defined table NIP002 – Substance Refusal Reason.</w:t>
      </w:r>
    </w:p>
    <w:p w14:paraId="27BD945C" w14:textId="09AFC36E" w:rsidR="00B2424D" w:rsidRPr="00841F54" w:rsidRDefault="00B2424D" w:rsidP="00E22A9D">
      <w:pPr>
        <w:rPr>
          <w:rFonts w:eastAsiaTheme="minorHAnsi" w:cstheme="minorBidi"/>
        </w:rPr>
      </w:pPr>
      <w:r w:rsidRPr="00841F54">
        <w:rPr>
          <w:rFonts w:eastAsiaTheme="minorHAnsi" w:cstheme="minorBidi"/>
        </w:rPr>
        <w:t>920.6 – IMM ROUTES TO SITES FILE</w:t>
      </w:r>
    </w:p>
    <w:p w14:paraId="144D1AD7" w14:textId="77777777" w:rsidR="00B2424D" w:rsidRPr="00841F54" w:rsidRDefault="00B2424D" w:rsidP="00E22A9D">
      <w:pPr>
        <w:rPr>
          <w:rFonts w:eastAsiaTheme="minorHAnsi" w:cstheme="minorBidi"/>
        </w:rPr>
      </w:pPr>
      <w:r w:rsidRPr="00841F54">
        <w:rPr>
          <w:rFonts w:eastAsiaTheme="minorHAnsi" w:cstheme="minorBidi"/>
        </w:rPr>
        <w:t>This file contains a mapping of applicable immunization administration sites for a</w:t>
      </w:r>
    </w:p>
    <w:p w14:paraId="2EF16099" w14:textId="6D0B767E" w:rsidR="00B2424D" w:rsidRPr="00841F54" w:rsidRDefault="00B2424D" w:rsidP="00E22A9D">
      <w:pPr>
        <w:rPr>
          <w:rFonts w:eastAsiaTheme="minorHAnsi" w:cstheme="minorBidi"/>
        </w:rPr>
      </w:pPr>
      <w:r w:rsidRPr="00841F54">
        <w:rPr>
          <w:rFonts w:eastAsiaTheme="minorHAnsi" w:cstheme="minorBidi"/>
        </w:rPr>
        <w:t>given administration route.</w:t>
      </w:r>
    </w:p>
    <w:p w14:paraId="6F77CC48" w14:textId="781836A3" w:rsidR="001C35F9" w:rsidRPr="00841F54" w:rsidRDefault="001C35F9" w:rsidP="00E22A9D">
      <w:pPr>
        <w:rPr>
          <w:rFonts w:eastAsiaTheme="minorHAnsi" w:cstheme="minorBidi"/>
        </w:rPr>
      </w:pPr>
      <w:r w:rsidRPr="00841F54">
        <w:rPr>
          <w:rFonts w:eastAsiaTheme="minorHAnsi" w:cstheme="minorBidi"/>
        </w:rPr>
        <w:t>920.71 – IMM EXTERNAL AGENCY</w:t>
      </w:r>
    </w:p>
    <w:p w14:paraId="035324F6" w14:textId="3FEB2357" w:rsidR="00B2424D" w:rsidRPr="00841F54" w:rsidRDefault="001C35F9" w:rsidP="00E22A9D">
      <w:pPr>
        <w:rPr>
          <w:rFonts w:eastAsiaTheme="minorHAnsi" w:cstheme="minorBidi"/>
        </w:rPr>
      </w:pPr>
      <w:r w:rsidRPr="00841F54">
        <w:rPr>
          <w:rFonts w:eastAsiaTheme="minorHAnsi" w:cstheme="minorBidi"/>
        </w:rPr>
        <w:t>This file is used to maintain a list of external agencies (e.g., State Immunization Information Registries) to whom immunization data has been transmitted. The data in this file is automatically populated and is not editable by the end-user.</w:t>
      </w:r>
    </w:p>
    <w:p w14:paraId="078C8436" w14:textId="77777777" w:rsidR="00E3425C" w:rsidRPr="00841F54" w:rsidRDefault="00E3425C" w:rsidP="00E22A9D">
      <w:pPr>
        <w:rPr>
          <w:rFonts w:eastAsiaTheme="minorHAnsi" w:cstheme="minorBidi"/>
        </w:rPr>
      </w:pPr>
      <w:r w:rsidRPr="00841F54">
        <w:rPr>
          <w:rFonts w:eastAsiaTheme="minorHAnsi" w:cstheme="minorBidi"/>
        </w:rPr>
        <w:t xml:space="preserve">V Files – Files </w:t>
      </w:r>
      <w:r w:rsidR="003F63D9" w:rsidRPr="00841F54">
        <w:rPr>
          <w:rFonts w:eastAsiaTheme="minorHAnsi" w:cstheme="minorBidi"/>
        </w:rPr>
        <w:t>O</w:t>
      </w:r>
      <w:r w:rsidRPr="00841F54">
        <w:rPr>
          <w:rFonts w:eastAsiaTheme="minorHAnsi" w:cstheme="minorBidi"/>
        </w:rPr>
        <w:t xml:space="preserve">riginally from Indian Health Service and </w:t>
      </w:r>
      <w:r w:rsidR="003F63D9" w:rsidRPr="00841F54">
        <w:rPr>
          <w:rFonts w:eastAsiaTheme="minorHAnsi" w:cstheme="minorBidi"/>
        </w:rPr>
        <w:t>I</w:t>
      </w:r>
      <w:r w:rsidRPr="00841F54">
        <w:rPr>
          <w:rFonts w:eastAsiaTheme="minorHAnsi" w:cstheme="minorBidi"/>
        </w:rPr>
        <w:t>nvolved in Joint Sharing</w:t>
      </w:r>
    </w:p>
    <w:p w14:paraId="078C8437" w14:textId="77777777" w:rsidR="00E3425C" w:rsidRPr="00841F54" w:rsidRDefault="00E3425C" w:rsidP="00E22A9D">
      <w:pPr>
        <w:rPr>
          <w:rFonts w:eastAsiaTheme="minorHAnsi" w:cstheme="minorBidi"/>
        </w:rPr>
      </w:pPr>
      <w:r w:rsidRPr="00841F54">
        <w:rPr>
          <w:rFonts w:eastAsiaTheme="minorHAnsi" w:cstheme="minorBidi"/>
        </w:rPr>
        <w:t>In all V-files, the patient name is a pointer to the IHS Patient file, and the visit is a pointer to the visit file. Both of these must exist before data can be entered into any V file. The .01 field may be duplicated in multiple records. Also, a V file can have multiple entries for a visit, to capture multiple procedures, etc. For example, a patient may have several performed; each one would be a separate entry in V-CPT, each pointing to the same patient and visit.</w:t>
      </w:r>
    </w:p>
    <w:p w14:paraId="078C8438" w14:textId="77777777" w:rsidR="00E3425C" w:rsidRPr="00841F54" w:rsidRDefault="00AB2189" w:rsidP="00E22A9D">
      <w:pPr>
        <w:rPr>
          <w:rFonts w:eastAsiaTheme="minorHAnsi" w:cstheme="minorBidi"/>
        </w:rPr>
      </w:pPr>
      <w:r w:rsidRPr="00841F54">
        <w:rPr>
          <w:rFonts w:eastAsiaTheme="minorHAnsi" w:cstheme="minorBidi"/>
        </w:rPr>
        <w:t>9000010 – VISIT</w:t>
      </w:r>
    </w:p>
    <w:p w14:paraId="078C8439" w14:textId="77777777" w:rsidR="00E3425C" w:rsidRPr="00841F54" w:rsidRDefault="00E3425C" w:rsidP="00E22A9D">
      <w:pPr>
        <w:rPr>
          <w:rFonts w:eastAsiaTheme="minorHAnsi" w:cstheme="minorBidi"/>
        </w:rPr>
      </w:pPr>
      <w:r w:rsidRPr="00841F54">
        <w:rPr>
          <w:rFonts w:eastAsiaTheme="minorHAnsi" w:cstheme="minorBidi"/>
        </w:rPr>
        <w:t>This file contains a record of all patient visits at health care facilities or by health care providers, including direct outpatient and clinic visits, as well as inpatient encounters with providers of care. All other visit related files, such as purpose of visit (diagnoses), operative procedures, immunizations, examinations, etc. will point to a visit in this file. The records are maintained by date/time of visit, and the patient name field is a pointer to the IHS Patient file, where the patient must exist before data can be added here.</w:t>
      </w:r>
    </w:p>
    <w:p w14:paraId="078C843A" w14:textId="77777777" w:rsidR="00E3425C" w:rsidRPr="00841F54" w:rsidRDefault="00E3425C" w:rsidP="00E22A9D">
      <w:pPr>
        <w:rPr>
          <w:rFonts w:eastAsiaTheme="minorHAnsi" w:cstheme="minorBidi"/>
        </w:rPr>
      </w:pPr>
      <w:r w:rsidRPr="00841F54">
        <w:rPr>
          <w:rFonts w:eastAsiaTheme="minorHAnsi" w:cstheme="minorBidi"/>
        </w:rPr>
        <w:t>9000010.06 – V PROVIDER</w:t>
      </w:r>
    </w:p>
    <w:p w14:paraId="078C843B" w14:textId="77777777" w:rsidR="00E3425C" w:rsidRPr="00841F54" w:rsidRDefault="00E3425C" w:rsidP="00E22A9D">
      <w:pPr>
        <w:rPr>
          <w:rFonts w:eastAsiaTheme="minorHAnsi" w:cstheme="minorBidi"/>
        </w:rPr>
      </w:pPr>
      <w:r w:rsidRPr="00841F54">
        <w:rPr>
          <w:rFonts w:eastAsiaTheme="minorHAnsi" w:cstheme="minorBidi"/>
        </w:rPr>
        <w:t>Stores providers related to a visit. There can be multiple providers for a given visit. The primary/ secondary field identifies which provider is considered the primary provider for this visit.</w:t>
      </w:r>
    </w:p>
    <w:p w14:paraId="078C843C" w14:textId="77777777" w:rsidR="00E3425C" w:rsidRPr="00841F54" w:rsidRDefault="00E3425C" w:rsidP="00E22A9D">
      <w:pPr>
        <w:rPr>
          <w:rFonts w:eastAsiaTheme="minorHAnsi" w:cstheme="minorBidi"/>
        </w:rPr>
      </w:pPr>
      <w:r w:rsidRPr="00841F54">
        <w:rPr>
          <w:rFonts w:eastAsiaTheme="minorHAnsi" w:cstheme="minorBidi"/>
        </w:rPr>
        <w:t>9000010.07 – V POV</w:t>
      </w:r>
    </w:p>
    <w:p w14:paraId="078C843D" w14:textId="77777777" w:rsidR="00E3425C" w:rsidRPr="00841F54" w:rsidRDefault="00E3425C" w:rsidP="00E22A9D">
      <w:pPr>
        <w:rPr>
          <w:rFonts w:eastAsiaTheme="minorHAnsi" w:cstheme="minorBidi"/>
        </w:rPr>
      </w:pPr>
      <w:r w:rsidRPr="00841F54">
        <w:rPr>
          <w:rFonts w:eastAsiaTheme="minorHAnsi" w:cstheme="minorBidi"/>
        </w:rPr>
        <w:t xml:space="preserve">Stores problems treated at a visit. At least one purpose of visit (POV) is required for workload and billing purposes for each patient outpatient visit, regardless of the discipline of the provider (i.e. dental, CHN, mental health, etc.). There is no limit to the number of POVs that can be entered for a patient for a given encounter. </w:t>
      </w:r>
    </w:p>
    <w:p w14:paraId="078C843E" w14:textId="77777777" w:rsidR="00E3425C" w:rsidRPr="00841F54" w:rsidRDefault="00E3425C" w:rsidP="00E22A9D">
      <w:pPr>
        <w:rPr>
          <w:rFonts w:eastAsiaTheme="minorHAnsi" w:cstheme="minorBidi"/>
        </w:rPr>
      </w:pPr>
      <w:r w:rsidRPr="00841F54">
        <w:rPr>
          <w:rFonts w:eastAsiaTheme="minorHAnsi" w:cstheme="minorBidi"/>
        </w:rPr>
        <w:t>9000010.11 – V IMMUNIZATION</w:t>
      </w:r>
    </w:p>
    <w:p w14:paraId="078C843F" w14:textId="77777777" w:rsidR="00E3425C" w:rsidRPr="00841F54" w:rsidRDefault="00E3425C" w:rsidP="00E22A9D">
      <w:pPr>
        <w:rPr>
          <w:rFonts w:eastAsiaTheme="minorHAnsi" w:cstheme="minorBidi"/>
        </w:rPr>
      </w:pPr>
      <w:r w:rsidRPr="00841F54">
        <w:rPr>
          <w:rFonts w:eastAsiaTheme="minorHAnsi" w:cstheme="minorBidi"/>
        </w:rPr>
        <w:t xml:space="preserve">This file contains immunizations specific to a particular visit for a particular patient. </w:t>
      </w:r>
    </w:p>
    <w:p w14:paraId="078C8440" w14:textId="77777777" w:rsidR="00E3425C" w:rsidRPr="00841F54" w:rsidRDefault="00E3425C" w:rsidP="00E22A9D">
      <w:pPr>
        <w:rPr>
          <w:rFonts w:eastAsiaTheme="minorHAnsi" w:cstheme="minorBidi"/>
        </w:rPr>
      </w:pPr>
      <w:r w:rsidRPr="00841F54">
        <w:rPr>
          <w:rFonts w:eastAsiaTheme="minorHAnsi" w:cstheme="minorBidi"/>
        </w:rPr>
        <w:t>9000010.12 – V SKIN TEST</w:t>
      </w:r>
    </w:p>
    <w:p w14:paraId="078C8441" w14:textId="77777777" w:rsidR="00E3425C" w:rsidRPr="00841F54" w:rsidRDefault="00E3425C" w:rsidP="00E22A9D">
      <w:pPr>
        <w:rPr>
          <w:rFonts w:eastAsiaTheme="minorHAnsi" w:cstheme="minorBidi"/>
        </w:rPr>
      </w:pPr>
      <w:r w:rsidRPr="00841F54">
        <w:rPr>
          <w:rFonts w:eastAsiaTheme="minorHAnsi" w:cstheme="minorBidi"/>
        </w:rPr>
        <w:t xml:space="preserve">Stores skin tests done at a visit. There will be one record for each type of skin test given to a patient on a given visit. The record is normally created when a skin test is given, and the results, if available, are entered at a later date and matched to the original </w:t>
      </w:r>
      <w:r w:rsidRPr="00841F54">
        <w:rPr>
          <w:rFonts w:eastAsiaTheme="minorHAnsi" w:cstheme="minorBidi"/>
        </w:rPr>
        <w:lastRenderedPageBreak/>
        <w:t>record. If results are entered and a skin test given does not exist, a new record is created.</w:t>
      </w:r>
    </w:p>
    <w:p w14:paraId="078C8442" w14:textId="77777777" w:rsidR="00E3425C" w:rsidRPr="00841F54" w:rsidRDefault="00E3425C" w:rsidP="00E22A9D">
      <w:pPr>
        <w:rPr>
          <w:rFonts w:eastAsiaTheme="minorHAnsi" w:cstheme="minorBidi"/>
        </w:rPr>
      </w:pPr>
      <w:r w:rsidRPr="00841F54">
        <w:rPr>
          <w:rFonts w:eastAsiaTheme="minorHAnsi" w:cstheme="minorBidi"/>
        </w:rPr>
        <w:t>9000010.13 – V EXAM</w:t>
      </w:r>
    </w:p>
    <w:p w14:paraId="078C8443" w14:textId="2D5C2E0E" w:rsidR="00E3425C" w:rsidRPr="00841F54" w:rsidRDefault="00E3425C" w:rsidP="00E22A9D">
      <w:pPr>
        <w:rPr>
          <w:rFonts w:eastAsiaTheme="minorHAnsi" w:cstheme="minorBidi"/>
        </w:rPr>
      </w:pPr>
      <w:r w:rsidRPr="00841F54">
        <w:rPr>
          <w:rFonts w:eastAsiaTheme="minorHAnsi" w:cstheme="minorBidi"/>
        </w:rPr>
        <w:t xml:space="preserve">Stores exams done at a visit </w:t>
      </w:r>
      <w:r w:rsidR="00451A47" w:rsidRPr="00841F54">
        <w:rPr>
          <w:rFonts w:eastAsiaTheme="minorHAnsi" w:cstheme="minorBidi"/>
        </w:rPr>
        <w:t>that</w:t>
      </w:r>
      <w:r w:rsidRPr="00841F54">
        <w:rPr>
          <w:rFonts w:eastAsiaTheme="minorHAnsi" w:cstheme="minorBidi"/>
        </w:rPr>
        <w:t xml:space="preserve"> do not map to a CPT code. This file contains exam information specific to a particular visit for a particular patient.</w:t>
      </w:r>
    </w:p>
    <w:p w14:paraId="078C8444" w14:textId="77777777" w:rsidR="00E3425C" w:rsidRPr="00841F54" w:rsidRDefault="00E3425C" w:rsidP="00E22A9D">
      <w:pPr>
        <w:rPr>
          <w:rFonts w:eastAsiaTheme="minorHAnsi" w:cstheme="minorBidi"/>
        </w:rPr>
      </w:pPr>
      <w:r w:rsidRPr="00841F54">
        <w:rPr>
          <w:rFonts w:eastAsiaTheme="minorHAnsi" w:cstheme="minorBidi"/>
        </w:rPr>
        <w:t>9000010.15 – V TREATMENT</w:t>
      </w:r>
    </w:p>
    <w:p w14:paraId="078C8445" w14:textId="77777777" w:rsidR="00E3425C" w:rsidRPr="00841F54" w:rsidRDefault="00E3425C" w:rsidP="00E22A9D">
      <w:pPr>
        <w:rPr>
          <w:rFonts w:eastAsiaTheme="minorHAnsi" w:cstheme="minorBidi"/>
        </w:rPr>
      </w:pPr>
      <w:r w:rsidRPr="00841F54">
        <w:rPr>
          <w:rFonts w:eastAsiaTheme="minorHAnsi" w:cstheme="minorBidi"/>
        </w:rPr>
        <w:t>Stores miscellaneous clinical data not fitting into any other V-file global. This file contains a record for each treatment provided to a patient on a given patient visit. There will be multiple treatment records for the same treatment (.01) field based on the date on which it was given.</w:t>
      </w:r>
    </w:p>
    <w:p w14:paraId="078C8446" w14:textId="77777777" w:rsidR="00E3425C" w:rsidRPr="00841F54" w:rsidRDefault="00E3425C" w:rsidP="00E22A9D">
      <w:pPr>
        <w:rPr>
          <w:rFonts w:eastAsiaTheme="minorHAnsi" w:cstheme="minorBidi"/>
        </w:rPr>
      </w:pPr>
      <w:r w:rsidRPr="00841F54">
        <w:rPr>
          <w:rFonts w:eastAsiaTheme="minorHAnsi" w:cstheme="minorBidi"/>
        </w:rPr>
        <w:t>9000010.16 – V PATIENT ED</w:t>
      </w:r>
    </w:p>
    <w:p w14:paraId="078C8447" w14:textId="77777777" w:rsidR="00E3425C" w:rsidRPr="00841F54" w:rsidRDefault="00E3425C" w:rsidP="00E22A9D">
      <w:pPr>
        <w:rPr>
          <w:rFonts w:eastAsiaTheme="minorHAnsi" w:cstheme="minorBidi"/>
        </w:rPr>
      </w:pPr>
      <w:r w:rsidRPr="00841F54">
        <w:rPr>
          <w:rFonts w:eastAsiaTheme="minorHAnsi" w:cstheme="minorBidi"/>
        </w:rPr>
        <w:t>Stores patient education done at a visit.</w:t>
      </w:r>
    </w:p>
    <w:p w14:paraId="078C8448" w14:textId="77777777" w:rsidR="00E3425C" w:rsidRPr="00841F54" w:rsidRDefault="00E3425C" w:rsidP="00E22A9D">
      <w:pPr>
        <w:rPr>
          <w:rFonts w:eastAsiaTheme="minorHAnsi" w:cstheme="minorBidi"/>
        </w:rPr>
      </w:pPr>
      <w:r w:rsidRPr="00841F54">
        <w:rPr>
          <w:rFonts w:eastAsiaTheme="minorHAnsi" w:cstheme="minorBidi"/>
        </w:rPr>
        <w:t>9000010.18 – V CPT</w:t>
      </w:r>
    </w:p>
    <w:p w14:paraId="078C8449" w14:textId="77777777" w:rsidR="00E3425C" w:rsidRPr="00841F54" w:rsidRDefault="00E3425C" w:rsidP="00E22A9D">
      <w:pPr>
        <w:rPr>
          <w:rFonts w:eastAsiaTheme="minorHAnsi" w:cstheme="minorBidi"/>
        </w:rPr>
      </w:pPr>
      <w:r w:rsidRPr="00841F54">
        <w:rPr>
          <w:rFonts w:eastAsiaTheme="minorHAnsi" w:cstheme="minorBidi"/>
        </w:rPr>
        <w:t>Stores CPT-related services performed at a visit.</w:t>
      </w:r>
    </w:p>
    <w:p w14:paraId="078C844A" w14:textId="77777777" w:rsidR="00E3425C" w:rsidRPr="00841F54" w:rsidRDefault="00E3425C" w:rsidP="00E22A9D">
      <w:pPr>
        <w:rPr>
          <w:rFonts w:eastAsiaTheme="minorHAnsi" w:cstheme="minorBidi"/>
        </w:rPr>
      </w:pPr>
      <w:r w:rsidRPr="00841F54">
        <w:rPr>
          <w:rFonts w:eastAsiaTheme="minorHAnsi" w:cstheme="minorBidi"/>
        </w:rPr>
        <w:t>9000010.23 – V HEALTH FACTORS</w:t>
      </w:r>
    </w:p>
    <w:p w14:paraId="078C844B" w14:textId="77777777" w:rsidR="00E3425C" w:rsidRPr="00841F54" w:rsidRDefault="00E3425C" w:rsidP="00E22A9D">
      <w:pPr>
        <w:rPr>
          <w:rFonts w:eastAsiaTheme="minorHAnsi" w:cstheme="minorBidi"/>
        </w:rPr>
      </w:pPr>
      <w:r w:rsidRPr="00841F54">
        <w:rPr>
          <w:rFonts w:eastAsiaTheme="minorHAnsi" w:cstheme="minorBidi"/>
        </w:rPr>
        <w:t>Stores patient health factors as of the visit date.</w:t>
      </w:r>
    </w:p>
    <w:p w14:paraId="47E64B66" w14:textId="5173AF82" w:rsidR="00857937" w:rsidRPr="00841F54" w:rsidRDefault="00857937" w:rsidP="00E22A9D">
      <w:pPr>
        <w:rPr>
          <w:rFonts w:eastAsiaTheme="minorHAnsi" w:cstheme="minorBidi"/>
        </w:rPr>
      </w:pPr>
      <w:r w:rsidRPr="00841F54">
        <w:rPr>
          <w:rFonts w:eastAsiaTheme="minorHAnsi" w:cstheme="minorBidi"/>
        </w:rPr>
        <w:t>9000010.707 – V IMM CONTRA/REFUSAL EVENTS</w:t>
      </w:r>
    </w:p>
    <w:p w14:paraId="5B32D370" w14:textId="0DE16EC1" w:rsidR="00857937" w:rsidRPr="00841F54" w:rsidRDefault="00857937" w:rsidP="00E22A9D">
      <w:pPr>
        <w:rPr>
          <w:rFonts w:eastAsiaTheme="minorHAnsi" w:cstheme="minorBidi"/>
        </w:rPr>
      </w:pPr>
      <w:r w:rsidRPr="00841F54">
        <w:rPr>
          <w:rFonts w:eastAsiaTheme="minorHAnsi" w:cstheme="minorBidi"/>
        </w:rPr>
        <w:t>This file is used to document immunization non-administration events, capturing the reasons for not administering immunizations, either that administration was contraindicated or that it was refused by the patient.</w:t>
      </w:r>
    </w:p>
    <w:p w14:paraId="06CB273F" w14:textId="657812F3" w:rsidR="001C35F9" w:rsidRPr="00841F54" w:rsidRDefault="001C35F9" w:rsidP="00E22A9D">
      <w:pPr>
        <w:rPr>
          <w:rFonts w:eastAsiaTheme="minorHAnsi" w:cstheme="minorBidi"/>
        </w:rPr>
      </w:pPr>
      <w:r w:rsidRPr="00841F54">
        <w:rPr>
          <w:rFonts w:eastAsiaTheme="minorHAnsi" w:cstheme="minorBidi"/>
        </w:rPr>
        <w:t>9000080.11 – V IMMUNIZATION DELETED</w:t>
      </w:r>
    </w:p>
    <w:p w14:paraId="3AAD4F83" w14:textId="267EB2AE" w:rsidR="001C35F9" w:rsidRPr="00841F54" w:rsidRDefault="001C35F9" w:rsidP="00E22A9D">
      <w:pPr>
        <w:rPr>
          <w:rFonts w:eastAsiaTheme="minorHAnsi" w:cstheme="minorBidi"/>
        </w:rPr>
      </w:pPr>
      <w:r w:rsidRPr="00841F54">
        <w:rPr>
          <w:rFonts w:eastAsiaTheme="minorHAnsi" w:cstheme="minorBidi"/>
        </w:rPr>
        <w:t>Stores entries that were deleted out of the V IMMUNIZATION file (#9000010.11). Immediately prior to deleting an entry from the V IMMUNIZATION file, a copy of the record is made and filed here.</w:t>
      </w:r>
    </w:p>
    <w:p w14:paraId="078C844C" w14:textId="77777777" w:rsidR="00E3425C" w:rsidRPr="00841F54" w:rsidRDefault="00E3425C" w:rsidP="00E22A9D">
      <w:pPr>
        <w:rPr>
          <w:rFonts w:eastAsiaTheme="minorHAnsi" w:cstheme="minorBidi"/>
        </w:rPr>
      </w:pPr>
      <w:r w:rsidRPr="00841F54">
        <w:rPr>
          <w:rFonts w:eastAsiaTheme="minorHAnsi" w:cstheme="minorBidi"/>
        </w:rPr>
        <w:t>Supporting Files (evolved from IHS/VA Joint Sharing)</w:t>
      </w:r>
    </w:p>
    <w:p w14:paraId="078C844D" w14:textId="77777777" w:rsidR="00E3425C" w:rsidRPr="00841F54" w:rsidRDefault="00E3425C" w:rsidP="00E22A9D">
      <w:pPr>
        <w:rPr>
          <w:rFonts w:eastAsiaTheme="minorHAnsi" w:cstheme="minorBidi"/>
        </w:rPr>
      </w:pPr>
      <w:r w:rsidRPr="00841F54">
        <w:rPr>
          <w:rFonts w:eastAsiaTheme="minorHAnsi" w:cstheme="minorBidi"/>
        </w:rPr>
        <w:t>9000001 – Patient/HIS</w:t>
      </w:r>
    </w:p>
    <w:p w14:paraId="078C844E" w14:textId="77777777" w:rsidR="00E3425C" w:rsidRPr="00841F54" w:rsidRDefault="00E3425C" w:rsidP="00E22A9D">
      <w:pPr>
        <w:rPr>
          <w:rFonts w:eastAsiaTheme="minorHAnsi" w:cstheme="minorBidi"/>
          <w:b/>
        </w:rPr>
      </w:pPr>
      <w:r w:rsidRPr="00841F54">
        <w:rPr>
          <w:rFonts w:eastAsiaTheme="minorHAnsi" w:cstheme="minorBidi"/>
        </w:rPr>
        <w:t>This file is IHS's primary patient data file. The NAME (.01) field of this file is a pointer to the VA's patient file (#2). Fields in common between the two dictionaries actually exist only in the VA patient file and are referenced by the IHS patient file as computed fields. All other files containing patient data have backward pointers linking them to this file.  The linkage is by patient name and the internal FileMan generated number of the ancillary file is the same number used in this file.</w:t>
      </w:r>
    </w:p>
    <w:p w14:paraId="078C844F" w14:textId="77777777" w:rsidR="00E3425C" w:rsidRPr="00841F54" w:rsidRDefault="00E3425C" w:rsidP="00E22A9D">
      <w:pPr>
        <w:rPr>
          <w:rFonts w:eastAsiaTheme="minorHAnsi" w:cstheme="minorBidi"/>
        </w:rPr>
      </w:pPr>
      <w:r w:rsidRPr="00841F54">
        <w:rPr>
          <w:rFonts w:eastAsiaTheme="minorHAnsi" w:cstheme="minorBidi"/>
        </w:rPr>
        <w:t>9999999.04 – IMM MANUFACTURER</w:t>
      </w:r>
    </w:p>
    <w:p w14:paraId="078C8450" w14:textId="77777777" w:rsidR="00E3425C" w:rsidRPr="00841F54" w:rsidRDefault="00E3425C" w:rsidP="00E22A9D">
      <w:pPr>
        <w:rPr>
          <w:rFonts w:eastAsiaTheme="minorHAnsi" w:cstheme="minorBidi"/>
        </w:rPr>
      </w:pPr>
      <w:r w:rsidRPr="00841F54">
        <w:rPr>
          <w:rFonts w:eastAsiaTheme="minorHAnsi" w:cstheme="minorBidi"/>
        </w:rPr>
        <w:t>This file is a table of immunization and/or vaccine manufacturers. The data in this file are derived from the CDC (Center for Disease Control) HL7 Table 0227 (Manufacturers of Vaccines (MVX)).</w:t>
      </w:r>
    </w:p>
    <w:p w14:paraId="078C8451" w14:textId="77777777" w:rsidR="00E3425C" w:rsidRPr="00841F54" w:rsidRDefault="00E3425C" w:rsidP="00E22A9D">
      <w:pPr>
        <w:rPr>
          <w:rFonts w:eastAsiaTheme="minorHAnsi" w:cstheme="minorBidi"/>
        </w:rPr>
      </w:pPr>
      <w:r w:rsidRPr="00841F54">
        <w:rPr>
          <w:rFonts w:eastAsiaTheme="minorHAnsi" w:cstheme="minorBidi"/>
        </w:rPr>
        <w:t>9999999.06 – LOCATION</w:t>
      </w:r>
    </w:p>
    <w:p w14:paraId="078C8452" w14:textId="77777777" w:rsidR="00E3425C" w:rsidRPr="00841F54" w:rsidRDefault="00E3425C" w:rsidP="00E22A9D">
      <w:pPr>
        <w:rPr>
          <w:rFonts w:eastAsiaTheme="minorHAnsi" w:cstheme="minorBidi"/>
        </w:rPr>
      </w:pPr>
      <w:r w:rsidRPr="00841F54">
        <w:rPr>
          <w:rFonts w:eastAsiaTheme="minorHAnsi" w:cstheme="minorBidi"/>
        </w:rPr>
        <w:lastRenderedPageBreak/>
        <w:t>Dinumed to the Institution file (#4).</w:t>
      </w:r>
    </w:p>
    <w:p w14:paraId="078C8453" w14:textId="77777777" w:rsidR="00E3425C" w:rsidRPr="00841F54" w:rsidRDefault="00E3425C" w:rsidP="00E22A9D">
      <w:pPr>
        <w:rPr>
          <w:rFonts w:eastAsiaTheme="minorHAnsi" w:cstheme="minorBidi"/>
        </w:rPr>
      </w:pPr>
      <w:r w:rsidRPr="00841F54">
        <w:rPr>
          <w:rFonts w:eastAsiaTheme="minorHAnsi" w:cstheme="minorBidi"/>
        </w:rPr>
        <w:t>9999999.09 – EDUCATION TOPICS</w:t>
      </w:r>
    </w:p>
    <w:p w14:paraId="078C8454" w14:textId="77777777" w:rsidR="00E3425C" w:rsidRPr="00841F54" w:rsidRDefault="00E3425C" w:rsidP="00E22A9D">
      <w:pPr>
        <w:rPr>
          <w:rFonts w:eastAsiaTheme="minorHAnsi" w:cstheme="minorBidi"/>
        </w:rPr>
      </w:pPr>
      <w:r w:rsidRPr="00841F54">
        <w:rPr>
          <w:rFonts w:eastAsiaTheme="minorHAnsi" w:cstheme="minorBidi"/>
        </w:rPr>
        <w:t xml:space="preserve">This file contains Patient Education Topics. Patient Education topics are subjects on which a patient needs may receive additional health-related information to facilitate better health care habits. For example, a patient may have had some podiatry work done and therefore was instructed with information about “foot care.” The "foot care" information is in this file. It is pointed to by the V Patient Ed file. </w:t>
      </w:r>
    </w:p>
    <w:p w14:paraId="078C8455" w14:textId="77777777" w:rsidR="00E3425C" w:rsidRPr="00841F54" w:rsidRDefault="00E3425C" w:rsidP="00E22A9D">
      <w:pPr>
        <w:rPr>
          <w:rFonts w:eastAsiaTheme="minorHAnsi" w:cstheme="minorBidi"/>
        </w:rPr>
      </w:pPr>
      <w:r w:rsidRPr="00841F54">
        <w:rPr>
          <w:rFonts w:eastAsiaTheme="minorHAnsi" w:cstheme="minorBidi"/>
        </w:rPr>
        <w:t xml:space="preserve">9999999.14 – IMMUNIZATION </w:t>
      </w:r>
    </w:p>
    <w:p w14:paraId="078C8456" w14:textId="6B1E01E1" w:rsidR="00E3425C" w:rsidRPr="00841F54" w:rsidRDefault="00E3425C" w:rsidP="00E22A9D">
      <w:pPr>
        <w:rPr>
          <w:rFonts w:eastAsiaTheme="minorHAnsi" w:cstheme="minorBidi"/>
        </w:rPr>
      </w:pPr>
      <w:r w:rsidRPr="00841F54">
        <w:rPr>
          <w:rFonts w:eastAsiaTheme="minorHAnsi" w:cstheme="minorBidi"/>
        </w:rPr>
        <w:t xml:space="preserve">This file contains a list of Immunizations and is pointed to by the V Immunization file. This file contains a full descriptive name for each Immunization, a shortened name of ten characters used in the Health Summary Immunization components and on other clinical reports. </w:t>
      </w:r>
    </w:p>
    <w:p w14:paraId="078C8457" w14:textId="77777777" w:rsidR="00E3425C" w:rsidRPr="00841F54" w:rsidRDefault="00E3425C" w:rsidP="00E22A9D">
      <w:pPr>
        <w:rPr>
          <w:rFonts w:eastAsiaTheme="minorHAnsi" w:cstheme="minorBidi"/>
        </w:rPr>
      </w:pPr>
      <w:r w:rsidRPr="00841F54">
        <w:rPr>
          <w:rFonts w:eastAsiaTheme="minorHAnsi" w:cstheme="minorBidi"/>
        </w:rPr>
        <w:t xml:space="preserve">9999999.15 – EXAM </w:t>
      </w:r>
    </w:p>
    <w:p w14:paraId="078C8458" w14:textId="77777777" w:rsidR="00E3425C" w:rsidRPr="00841F54" w:rsidRDefault="00E3425C" w:rsidP="00E22A9D">
      <w:pPr>
        <w:rPr>
          <w:rFonts w:eastAsiaTheme="minorHAnsi" w:cstheme="minorBidi"/>
        </w:rPr>
      </w:pPr>
      <w:r w:rsidRPr="00841F54">
        <w:rPr>
          <w:rFonts w:eastAsiaTheme="minorHAnsi" w:cstheme="minorBidi"/>
        </w:rPr>
        <w:t xml:space="preserve">This file contains a list of Physical Exams and associated codes used to document Examinations performed during an Outpatient or Inpatient Encounter. This file is pointed to by V Exam file. Some of the Exams are used in Surveillance Computations. </w:t>
      </w:r>
    </w:p>
    <w:p w14:paraId="078C8459" w14:textId="77777777" w:rsidR="00E3425C" w:rsidRPr="00841F54" w:rsidRDefault="00E3425C" w:rsidP="00E22A9D">
      <w:pPr>
        <w:rPr>
          <w:rFonts w:eastAsiaTheme="minorHAnsi" w:cstheme="minorBidi"/>
        </w:rPr>
      </w:pPr>
      <w:r w:rsidRPr="00841F54">
        <w:rPr>
          <w:rFonts w:eastAsiaTheme="minorHAnsi" w:cstheme="minorBidi"/>
        </w:rPr>
        <w:t xml:space="preserve">9999999.17 – TREATMENT </w:t>
      </w:r>
    </w:p>
    <w:p w14:paraId="078C845A" w14:textId="1344AB38" w:rsidR="00E3425C" w:rsidRPr="00841F54" w:rsidRDefault="00E3425C" w:rsidP="00E22A9D">
      <w:pPr>
        <w:rPr>
          <w:rFonts w:eastAsiaTheme="minorHAnsi" w:cstheme="minorBidi"/>
        </w:rPr>
      </w:pPr>
      <w:r w:rsidRPr="00841F54">
        <w:rPr>
          <w:rFonts w:eastAsiaTheme="minorHAnsi" w:cstheme="minorBidi"/>
        </w:rPr>
        <w:t xml:space="preserve">This file contains Patient Treatments </w:t>
      </w:r>
      <w:r w:rsidR="00451A47" w:rsidRPr="00841F54">
        <w:rPr>
          <w:rFonts w:eastAsiaTheme="minorHAnsi" w:cstheme="minorBidi"/>
        </w:rPr>
        <w:t>that</w:t>
      </w:r>
      <w:r w:rsidRPr="00841F54">
        <w:rPr>
          <w:rFonts w:eastAsiaTheme="minorHAnsi" w:cstheme="minorBidi"/>
        </w:rPr>
        <w:t xml:space="preserve"> are not included in the CPT codes, but are needed for clinical documentation. This file is pointed to by the V Treatment file. These treatments generally reflect nursing activities performed during a patient encounter, such as ear irrigation, or instructions or counseling given to a patient for a medical problem.</w:t>
      </w:r>
    </w:p>
    <w:p w14:paraId="078C845B" w14:textId="77777777" w:rsidR="00E3425C" w:rsidRPr="00841F54" w:rsidRDefault="00E3425C" w:rsidP="00E22A9D">
      <w:pPr>
        <w:rPr>
          <w:rFonts w:eastAsiaTheme="minorHAnsi" w:cstheme="minorBidi"/>
        </w:rPr>
      </w:pPr>
      <w:r w:rsidRPr="00841F54">
        <w:rPr>
          <w:rFonts w:eastAsiaTheme="minorHAnsi" w:cstheme="minorBidi"/>
        </w:rPr>
        <w:t>9999999.27 – PROVIDER NARRATIVE</w:t>
      </w:r>
    </w:p>
    <w:p w14:paraId="078C845C" w14:textId="77777777" w:rsidR="00E3425C" w:rsidRPr="00841F54" w:rsidRDefault="00E3425C" w:rsidP="00E22A9D">
      <w:pPr>
        <w:rPr>
          <w:rFonts w:eastAsiaTheme="minorHAnsi" w:cstheme="minorBidi"/>
          <w:b/>
        </w:rPr>
      </w:pPr>
      <w:r w:rsidRPr="00841F54">
        <w:rPr>
          <w:rFonts w:eastAsiaTheme="minorHAnsi" w:cstheme="minorBidi"/>
        </w:rPr>
        <w:t>This file contains each unique NARRATIVE QUALIFIER.</w:t>
      </w:r>
    </w:p>
    <w:p w14:paraId="078C845D" w14:textId="77777777" w:rsidR="00E3425C" w:rsidRPr="00841F54" w:rsidRDefault="00E3425C" w:rsidP="00E22A9D">
      <w:pPr>
        <w:rPr>
          <w:rFonts w:eastAsiaTheme="minorHAnsi" w:cstheme="minorBidi"/>
        </w:rPr>
      </w:pPr>
      <w:r w:rsidRPr="00841F54">
        <w:rPr>
          <w:rFonts w:eastAsiaTheme="minorHAnsi" w:cstheme="minorBidi"/>
        </w:rPr>
        <w:t>9999999.28 – SKIN TEST</w:t>
      </w:r>
    </w:p>
    <w:p w14:paraId="078C845E" w14:textId="77777777" w:rsidR="00E3425C" w:rsidRPr="00841F54" w:rsidRDefault="00E3425C" w:rsidP="00E22A9D">
      <w:pPr>
        <w:rPr>
          <w:rFonts w:eastAsiaTheme="minorHAnsi" w:cstheme="minorBidi"/>
        </w:rPr>
      </w:pPr>
      <w:r w:rsidRPr="00841F54">
        <w:rPr>
          <w:rFonts w:eastAsiaTheme="minorHAnsi" w:cstheme="minorBidi"/>
        </w:rPr>
        <w:t>This file contains Skin Tests and their associated codes. It is pointed to by V Skin Test.</w:t>
      </w:r>
    </w:p>
    <w:p w14:paraId="078C845F" w14:textId="77777777" w:rsidR="00E3425C" w:rsidRPr="00841F54" w:rsidRDefault="00E3425C" w:rsidP="00E22A9D">
      <w:pPr>
        <w:rPr>
          <w:rFonts w:eastAsiaTheme="minorHAnsi" w:cstheme="minorBidi"/>
        </w:rPr>
      </w:pPr>
      <w:r w:rsidRPr="00841F54">
        <w:rPr>
          <w:rFonts w:eastAsiaTheme="minorHAnsi" w:cstheme="minorBidi"/>
        </w:rPr>
        <w:t>9999999.41 – IMMUNIZATION LOT</w:t>
      </w:r>
    </w:p>
    <w:p w14:paraId="078C8460" w14:textId="77777777" w:rsidR="00E3425C" w:rsidRPr="00841F54" w:rsidRDefault="00E3425C" w:rsidP="00E22A9D">
      <w:pPr>
        <w:rPr>
          <w:rFonts w:eastAsiaTheme="minorHAnsi" w:cstheme="minorBidi"/>
        </w:rPr>
      </w:pPr>
      <w:r w:rsidRPr="00841F54">
        <w:rPr>
          <w:rFonts w:eastAsiaTheme="minorHAnsi" w:cstheme="minorBidi"/>
        </w:rPr>
        <w:t>This file contains the Immunization Manufacturers' LOT NUMBERS for the immunizations/vaccines administered in the VA.  The LOT NUMBERs themselves may not be unique, but the combination of LOT NUMBER and MANUFACTURER must form a unique entry. This file also relies on a nightly background task that checks the entries' EXPIRATION DATE field.  If the date is equal to that day's date, or has passed, that entry's STATUS is set to EXPIRED.</w:t>
      </w:r>
    </w:p>
    <w:p w14:paraId="078C8461" w14:textId="77777777" w:rsidR="00E3425C" w:rsidRPr="00841F54" w:rsidRDefault="00E3425C" w:rsidP="00E22A9D">
      <w:pPr>
        <w:rPr>
          <w:rFonts w:eastAsiaTheme="minorHAnsi" w:cstheme="minorBidi"/>
        </w:rPr>
      </w:pPr>
      <w:r w:rsidRPr="00841F54">
        <w:rPr>
          <w:rFonts w:eastAsiaTheme="minorHAnsi" w:cstheme="minorBidi"/>
        </w:rPr>
        <w:t>9999999.64 – HEALTH FACTORS</w:t>
      </w:r>
    </w:p>
    <w:p w14:paraId="078C8462" w14:textId="7AD88B79" w:rsidR="00E3425C" w:rsidRPr="00841F54" w:rsidRDefault="00E3425C" w:rsidP="00E22A9D">
      <w:pPr>
        <w:rPr>
          <w:rFonts w:eastAsiaTheme="minorHAnsi" w:cstheme="minorBidi"/>
        </w:rPr>
      </w:pPr>
      <w:r w:rsidRPr="00841F54">
        <w:rPr>
          <w:rFonts w:eastAsiaTheme="minorHAnsi" w:cstheme="minorBidi"/>
        </w:rPr>
        <w:t xml:space="preserve">This file contains Health Factors terms or phrases </w:t>
      </w:r>
      <w:r w:rsidR="00451A47" w:rsidRPr="00841F54">
        <w:rPr>
          <w:rFonts w:eastAsiaTheme="minorHAnsi" w:cstheme="minorBidi"/>
        </w:rPr>
        <w:t>that</w:t>
      </w:r>
      <w:r w:rsidRPr="00841F54">
        <w:rPr>
          <w:rFonts w:eastAsiaTheme="minorHAnsi" w:cstheme="minorBidi"/>
        </w:rPr>
        <w:t xml:space="preserve"> describe patient health characteristics (e.g., Current Smoker, Non-Tobacco User), and is pointed to by V Health Factors file. Some entries in this file are categories, used to group related health factors (e.g., Smoking). </w:t>
      </w:r>
    </w:p>
    <w:p w14:paraId="078C8463" w14:textId="38F6FA25" w:rsidR="00713A71" w:rsidRDefault="00E3425C" w:rsidP="0090069A">
      <w:pPr>
        <w:pStyle w:val="Heading1"/>
      </w:pPr>
      <w:bookmarkStart w:id="76" w:name="_Toc414852642"/>
      <w:bookmarkStart w:id="77" w:name="_Toc468093282"/>
      <w:r>
        <w:lastRenderedPageBreak/>
        <w:t>Archiving and Purging</w:t>
      </w:r>
      <w:bookmarkEnd w:id="76"/>
      <w:bookmarkEnd w:id="77"/>
    </w:p>
    <w:p w14:paraId="078C8464" w14:textId="5A2DDFAD" w:rsidR="00E3425C" w:rsidRPr="00841F54" w:rsidRDefault="00E3425C" w:rsidP="00E22A9D">
      <w:pPr>
        <w:rPr>
          <w:rFonts w:eastAsiaTheme="minorHAnsi" w:cs="Arial"/>
        </w:rPr>
      </w:pPr>
      <w:r w:rsidRPr="00841F54">
        <w:rPr>
          <w:rFonts w:eastAsiaTheme="minorHAnsi" w:cstheme="minorBidi"/>
        </w:rPr>
        <w:t>Archiving and purging utilities are not provided in this version of PCE. Initially, PCE was developed to provide a longitudinal database</w:t>
      </w:r>
      <w:r w:rsidR="00451A47" w:rsidRPr="00841F54">
        <w:rPr>
          <w:rFonts w:eastAsiaTheme="minorHAnsi" w:cstheme="minorBidi"/>
        </w:rPr>
        <w:t>,</w:t>
      </w:r>
      <w:r w:rsidRPr="00841F54">
        <w:rPr>
          <w:rFonts w:eastAsiaTheme="minorHAnsi" w:cstheme="minorBidi"/>
        </w:rPr>
        <w:t xml:space="preserve"> which would document patient care activities.</w:t>
      </w:r>
    </w:p>
    <w:p w14:paraId="078C8465" w14:textId="6A0AC139" w:rsidR="00713A71" w:rsidRDefault="00E3425C" w:rsidP="0090069A">
      <w:pPr>
        <w:pStyle w:val="Heading1"/>
      </w:pPr>
      <w:bookmarkStart w:id="78" w:name="_Toc414852643"/>
      <w:bookmarkStart w:id="79" w:name="_Toc468093283"/>
      <w:r>
        <w:t>Callable Routines</w:t>
      </w:r>
      <w:bookmarkEnd w:id="78"/>
      <w:bookmarkEnd w:id="79"/>
    </w:p>
    <w:p w14:paraId="078C8466" w14:textId="77777777" w:rsidR="00E3425C" w:rsidRPr="00841F54" w:rsidRDefault="00E3425C" w:rsidP="00E22A9D">
      <w:pPr>
        <w:rPr>
          <w:rFonts w:eastAsiaTheme="minorHAnsi" w:cstheme="minorBidi"/>
        </w:rPr>
      </w:pPr>
      <w:r w:rsidRPr="00841F54">
        <w:rPr>
          <w:rFonts w:eastAsiaTheme="minorHAnsi" w:cstheme="minorBidi"/>
        </w:rPr>
        <w:t>This package provides APIs as callable entry points for use by other developers, as well as those of the PCE Device Interface, which are described in Appendix A of this manual. These APIs and entry points are all by subscription only.</w:t>
      </w:r>
    </w:p>
    <w:p w14:paraId="078C8467" w14:textId="77777777" w:rsidR="00E3425C" w:rsidRPr="00841F54" w:rsidRDefault="00E3425C" w:rsidP="00E22A9D">
      <w:pPr>
        <w:rPr>
          <w:rFonts w:eastAsiaTheme="minorHAnsi" w:cstheme="minorBidi"/>
        </w:rPr>
      </w:pPr>
      <w:bookmarkStart w:id="80" w:name="_Toc364403619"/>
      <w:bookmarkStart w:id="81" w:name="_Toc364731335"/>
      <w:r w:rsidRPr="00841F54">
        <w:rPr>
          <w:rFonts w:eastAsiaTheme="minorHAnsi" w:cstheme="minorBidi"/>
        </w:rPr>
        <w:t>$$CLNCK^SDUTL2</w:t>
      </w:r>
    </w:p>
    <w:p w14:paraId="078C8468" w14:textId="77777777" w:rsidR="00E3425C" w:rsidRPr="00841F54" w:rsidRDefault="00E3425C" w:rsidP="00E22A9D">
      <w:pPr>
        <w:rPr>
          <w:rFonts w:eastAsiaTheme="minorHAnsi" w:cstheme="minorBidi"/>
        </w:rPr>
      </w:pPr>
      <w:r w:rsidRPr="00841F54">
        <w:rPr>
          <w:rFonts w:eastAsiaTheme="minorHAnsi" w:cstheme="minorBidi"/>
        </w:rPr>
        <w:t>Patient Care Encounter application was modified to check the clinic associated with an encounter to ensure that its corresponding stop pairs conform to the stop code restriction. The following components were affected:</w:t>
      </w:r>
    </w:p>
    <w:p w14:paraId="078C846A" w14:textId="201985D8" w:rsidR="00E3425C" w:rsidRPr="00841F54" w:rsidRDefault="00E3425C" w:rsidP="00E22A9D">
      <w:pPr>
        <w:rPr>
          <w:rFonts w:eastAsiaTheme="minorHAnsi" w:cstheme="minorBidi"/>
        </w:rPr>
      </w:pPr>
      <w:r w:rsidRPr="00841F54">
        <w:rPr>
          <w:rFonts w:eastAsiaTheme="minorHAnsi" w:cstheme="minorBidi"/>
        </w:rPr>
        <w:t>Routines PXBAPI1, PXCEVSIT and PXCE were modified to call API,</w:t>
      </w:r>
      <w:r w:rsidR="00451A47" w:rsidRPr="00841F54">
        <w:rPr>
          <w:rFonts w:eastAsiaTheme="minorHAnsi" w:cstheme="minorBidi"/>
        </w:rPr>
        <w:t xml:space="preserve"> </w:t>
      </w:r>
      <w:r w:rsidRPr="00841F54">
        <w:rPr>
          <w:rFonts w:eastAsiaTheme="minorHAnsi" w:cstheme="minorBidi"/>
        </w:rPr>
        <w:t>$$CLNCK^SDUTL2</w:t>
      </w:r>
      <w:r w:rsidR="00451A47" w:rsidRPr="00841F54">
        <w:rPr>
          <w:rFonts w:eastAsiaTheme="minorHAnsi" w:cstheme="minorBidi"/>
        </w:rPr>
        <w:t>,</w:t>
      </w:r>
      <w:r w:rsidRPr="00841F54">
        <w:rPr>
          <w:rFonts w:eastAsiaTheme="minorHAnsi" w:cstheme="minorBidi"/>
        </w:rPr>
        <w:t xml:space="preserve"> which checks to ensure a clinic has valid stop code pairs in accordance with restriction type.</w:t>
      </w:r>
    </w:p>
    <w:p w14:paraId="078C846B" w14:textId="77777777" w:rsidR="00E3425C" w:rsidRPr="00841F54" w:rsidRDefault="00E3425C" w:rsidP="00E22A9D">
      <w:pPr>
        <w:rPr>
          <w:rFonts w:eastAsiaTheme="minorHAnsi" w:cstheme="minorBidi"/>
        </w:rPr>
      </w:pPr>
      <w:r w:rsidRPr="00841F54">
        <w:rPr>
          <w:rFonts w:eastAsiaTheme="minorHAnsi" w:cstheme="minorBidi"/>
        </w:rPr>
        <w:t>PCE APIs</w:t>
      </w:r>
      <w:bookmarkEnd w:id="80"/>
      <w:bookmarkEnd w:id="81"/>
    </w:p>
    <w:p w14:paraId="078C846C" w14:textId="77777777" w:rsidR="00E3425C" w:rsidRPr="00841F54" w:rsidRDefault="00E3425C" w:rsidP="00E22A9D">
      <w:pPr>
        <w:rPr>
          <w:rFonts w:eastAsiaTheme="minorHAnsi" w:cstheme="minorBidi"/>
        </w:rPr>
      </w:pPr>
      <w:r w:rsidRPr="00841F54">
        <w:rPr>
          <w:rFonts w:eastAsiaTheme="minorHAnsi" w:cstheme="minorBidi"/>
        </w:rPr>
        <w:t>$$INTV^PXAPI(WHAT,PKG,SOURCE,.VISIT,.HL,.DFN,APPT, LIMITDT,ALLHLOC)</w:t>
      </w:r>
    </w:p>
    <w:p w14:paraId="078C846D" w14:textId="77777777" w:rsidR="00E3425C" w:rsidRPr="00841F54" w:rsidRDefault="00E3425C" w:rsidP="00E22A9D">
      <w:pPr>
        <w:rPr>
          <w:rFonts w:eastAsiaTheme="minorHAnsi" w:cstheme="minorBidi"/>
        </w:rPr>
      </w:pPr>
      <w:r w:rsidRPr="00841F54">
        <w:rPr>
          <w:rFonts w:eastAsiaTheme="minorHAnsi" w:cstheme="minorBidi"/>
        </w:rPr>
        <w:t>This API should be used by subscribing packages to prompt for Visit and related V-file data. The parameters passed by the subscribing packages determine which prompts will be displayed. If VISIT, HL or DFN are passed by reference (.), a value will be returned for those variables.</w:t>
      </w:r>
    </w:p>
    <w:p w14:paraId="078C846E" w14:textId="77777777" w:rsidR="00E3425C" w:rsidRPr="00841F54" w:rsidRDefault="00E3425C" w:rsidP="00FC780F">
      <w:pPr>
        <w:pStyle w:val="Heading2"/>
        <w:rPr>
          <w:rFonts w:eastAsiaTheme="minorHAnsi"/>
        </w:rPr>
      </w:pPr>
      <w:bookmarkStart w:id="82" w:name="_Toc468093284"/>
      <w:r w:rsidRPr="00841F54">
        <w:rPr>
          <w:rFonts w:eastAsiaTheme="minorHAnsi"/>
        </w:rPr>
        <w:t>Parameter Description:</w:t>
      </w:r>
      <w:bookmarkEnd w:id="82"/>
    </w:p>
    <w:p w14:paraId="078C846F" w14:textId="77777777" w:rsidR="00E3425C" w:rsidRPr="00841F54" w:rsidRDefault="00E3425C" w:rsidP="00E22A9D">
      <w:pPr>
        <w:rPr>
          <w:rFonts w:eastAsiaTheme="minorHAnsi" w:cstheme="minorBidi"/>
        </w:rPr>
      </w:pPr>
      <w:r w:rsidRPr="00841F54">
        <w:rPr>
          <w:rFonts w:eastAsiaTheme="minorHAnsi" w:cstheme="minorBidi"/>
        </w:rPr>
        <w:t>WHAT</w:t>
      </w:r>
    </w:p>
    <w:p w14:paraId="078C8470" w14:textId="77777777" w:rsidR="00E3425C" w:rsidRPr="00841F54" w:rsidRDefault="00E3425C" w:rsidP="00E22A9D">
      <w:pPr>
        <w:rPr>
          <w:rFonts w:eastAsiaTheme="minorHAnsi" w:cstheme="minorBidi"/>
        </w:rPr>
      </w:pPr>
      <w:r w:rsidRPr="00841F54">
        <w:rPr>
          <w:rFonts w:eastAsiaTheme="minorHAnsi" w:cstheme="minorBidi"/>
        </w:rPr>
        <w:t>Required parameter that defines the series of prompts that will be displayed.</w:t>
      </w:r>
    </w:p>
    <w:p w14:paraId="078C8471" w14:textId="77777777" w:rsidR="00E3425C" w:rsidRPr="00841F54" w:rsidRDefault="00E3425C" w:rsidP="00E22A9D">
      <w:pPr>
        <w:rPr>
          <w:rFonts w:eastAsiaTheme="minorHAnsi" w:cstheme="minorBidi"/>
        </w:rPr>
      </w:pPr>
      <w:r w:rsidRPr="00841F54">
        <w:rPr>
          <w:rFonts w:eastAsiaTheme="minorHAnsi" w:cstheme="minorBidi"/>
        </w:rPr>
        <w:t>INTV - Includes all prompts for the checkout interview:</w:t>
      </w:r>
    </w:p>
    <w:p w14:paraId="078C8472"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Patient (if not defined)</w:t>
      </w:r>
    </w:p>
    <w:p w14:paraId="078C8473"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Hospital Location (if not defined)</w:t>
      </w:r>
    </w:p>
    <w:p w14:paraId="078C8474"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Appointment/Eligibility (Call to Scheduling API if the encounter is not associated with an appointment and is a new encounter.)</w:t>
      </w:r>
    </w:p>
    <w:p w14:paraId="078C8475"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Check Out Date/Time</w:t>
      </w:r>
    </w:p>
    <w:p w14:paraId="078C8476"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Service Connected/Classification Questions</w:t>
      </w:r>
    </w:p>
    <w:p w14:paraId="078C8477"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Service Connected</w:t>
      </w:r>
    </w:p>
    <w:p w14:paraId="078C8478"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Agent Orange Exposure</w:t>
      </w:r>
    </w:p>
    <w:p w14:paraId="078C8479"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Ionizing Radiation Exposure</w:t>
      </w:r>
    </w:p>
    <w:p w14:paraId="078C847A"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SW Asia Conditions</w:t>
      </w:r>
    </w:p>
    <w:p w14:paraId="078C847B"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lastRenderedPageBreak/>
        <w:t>Military Sexual Trauma</w:t>
      </w:r>
    </w:p>
    <w:p w14:paraId="078C847C"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Head and/or Neck Cancer</w:t>
      </w:r>
    </w:p>
    <w:p w14:paraId="078C847D"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Combat Veteran</w:t>
      </w:r>
    </w:p>
    <w:p w14:paraId="078C847E"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Project 112/SHAD</w:t>
      </w:r>
    </w:p>
    <w:p w14:paraId="078C847F"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Provider (multiple)</w:t>
      </w:r>
    </w:p>
    <w:p w14:paraId="078C8480"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Provider</w:t>
      </w:r>
    </w:p>
    <w:p w14:paraId="078C8481"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Primary/Secondary Designation</w:t>
      </w:r>
    </w:p>
    <w:p w14:paraId="078C8482"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Procedures (multiple)</w:t>
      </w:r>
    </w:p>
    <w:p w14:paraId="078C8483"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CPT code</w:t>
      </w:r>
    </w:p>
    <w:p w14:paraId="078C8484"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Quantity</w:t>
      </w:r>
    </w:p>
    <w:p w14:paraId="078C8485"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Diagnosis (multiple)</w:t>
      </w:r>
    </w:p>
    <w:p w14:paraId="078C8486" w14:textId="77777777" w:rsidR="00E3425C" w:rsidRPr="00841F54" w:rsidRDefault="00E3425C" w:rsidP="00E22A9D">
      <w:pPr>
        <w:numPr>
          <w:ilvl w:val="1"/>
          <w:numId w:val="16"/>
        </w:numPr>
        <w:rPr>
          <w:rFonts w:eastAsiaTheme="minorHAnsi" w:cstheme="minorBidi"/>
        </w:rPr>
      </w:pPr>
      <w:bookmarkStart w:id="83" w:name="icdp38"/>
      <w:bookmarkEnd w:id="83"/>
      <w:r w:rsidRPr="00841F54">
        <w:rPr>
          <w:rFonts w:eastAsiaTheme="minorHAnsi" w:cstheme="minorBidi"/>
        </w:rPr>
        <w:t>ICD code</w:t>
      </w:r>
    </w:p>
    <w:p w14:paraId="078C8487"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Primary/Secondary Designation</w:t>
      </w:r>
    </w:p>
    <w:p w14:paraId="078C8488" w14:textId="26687BEA" w:rsidR="00713A71" w:rsidRDefault="00E3425C" w:rsidP="0090069A">
      <w:pPr>
        <w:pStyle w:val="Heading1"/>
      </w:pPr>
      <w:bookmarkStart w:id="84" w:name="_Toc414852644"/>
      <w:bookmarkStart w:id="85" w:name="_Toc468093285"/>
      <w:r>
        <w:t>Enhanced API</w:t>
      </w:r>
      <w:bookmarkEnd w:id="84"/>
      <w:bookmarkEnd w:id="85"/>
    </w:p>
    <w:p w14:paraId="078C8489" w14:textId="77777777" w:rsidR="00E3425C" w:rsidRPr="00841F54" w:rsidRDefault="00E3425C" w:rsidP="00E22A9D">
      <w:pPr>
        <w:rPr>
          <w:rFonts w:eastAsiaTheme="minorHAnsi" w:cstheme="minorBidi"/>
        </w:rPr>
      </w:pPr>
      <w:r w:rsidRPr="00841F54">
        <w:rPr>
          <w:rFonts w:eastAsiaTheme="minorHAnsi" w:cstheme="minorBidi"/>
        </w:rPr>
        <w:t>The DATA2PCE and PXCA Application Program Interface (API) Files, which are used by other packages to exchange data with the PCE files, were updated to include the CPT associated diagnoses and the diagnosis classifications of  SC, CV, AO, IR, EC, MST, HNC, and Project 12/SHAD.</w:t>
      </w:r>
    </w:p>
    <w:p w14:paraId="078C848A" w14:textId="77777777" w:rsidR="00E3425C" w:rsidRPr="00841F54" w:rsidRDefault="00E3425C" w:rsidP="00E22A9D">
      <w:pPr>
        <w:rPr>
          <w:rFonts w:eastAsiaTheme="minorHAnsi" w:cstheme="minorBidi"/>
        </w:rPr>
      </w:pPr>
      <w:r w:rsidRPr="00841F54">
        <w:rPr>
          <w:rFonts w:eastAsiaTheme="minorHAnsi" w:cstheme="minorBidi"/>
        </w:rPr>
        <w:t>$$DATA2PCE^PXAPI(INPUTROOT,PKG,SOURCE,.VISIT,USER,ERRDISP,.ERRARRAY,PPEDIT,.ERRPROB, .ACCOUNT)</w:t>
      </w:r>
    </w:p>
    <w:p w14:paraId="078C848B" w14:textId="1F8085AF" w:rsidR="00E3425C" w:rsidRPr="00841F54" w:rsidRDefault="00E3425C" w:rsidP="00E22A9D">
      <w:pPr>
        <w:rPr>
          <w:rFonts w:eastAsiaTheme="minorHAnsi" w:cstheme="minorBidi"/>
        </w:rPr>
      </w:pPr>
      <w:r w:rsidRPr="00841F54">
        <w:rPr>
          <w:rFonts w:eastAsiaTheme="minorHAnsi" w:cstheme="minorBidi"/>
          <w:bCs/>
        </w:rPr>
        <w:t xml:space="preserve">This </w:t>
      </w:r>
      <w:r w:rsidRPr="00841F54">
        <w:rPr>
          <w:rFonts w:eastAsiaTheme="minorHAnsi" w:cstheme="minorBidi"/>
        </w:rPr>
        <w:t xml:space="preserve">is a function </w:t>
      </w:r>
      <w:r w:rsidR="00451A47" w:rsidRPr="00841F54">
        <w:rPr>
          <w:rFonts w:eastAsiaTheme="minorHAnsi" w:cstheme="minorBidi"/>
        </w:rPr>
        <w:t>that</w:t>
      </w:r>
      <w:r w:rsidRPr="00841F54">
        <w:rPr>
          <w:rFonts w:eastAsiaTheme="minorHAnsi" w:cstheme="minorBidi"/>
        </w:rPr>
        <w:t xml:space="preserve"> will return a value identifying the status of the call. Data that is processed by PCE will be posted on the PXK VISIT DATA EVENT protocol.</w:t>
      </w:r>
    </w:p>
    <w:p w14:paraId="5FBC6934" w14:textId="77777777" w:rsidR="006D29D4" w:rsidRPr="00841F54" w:rsidRDefault="006D29D4" w:rsidP="00E22A9D">
      <w:pPr>
        <w:rPr>
          <w:rFonts w:eastAsiaTheme="minorHAnsi" w:cs="Arial"/>
          <w:color w:val="auto"/>
          <w:kern w:val="32"/>
          <w:sz w:val="32"/>
          <w:szCs w:val="28"/>
        </w:rPr>
      </w:pPr>
      <w:r w:rsidRPr="00841F54">
        <w:rPr>
          <w:rFonts w:eastAsiaTheme="minorHAnsi" w:cstheme="minorBidi"/>
        </w:rPr>
        <w:br w:type="page"/>
      </w:r>
    </w:p>
    <w:p w14:paraId="078C848C" w14:textId="791CC4F2" w:rsidR="00E3425C" w:rsidRPr="00841F54" w:rsidRDefault="00E3425C" w:rsidP="00FC780F">
      <w:pPr>
        <w:pStyle w:val="Heading2"/>
        <w:rPr>
          <w:rFonts w:eastAsiaTheme="minorHAnsi"/>
        </w:rPr>
      </w:pPr>
      <w:bookmarkStart w:id="86" w:name="_Toc468093286"/>
      <w:r w:rsidRPr="00841F54">
        <w:rPr>
          <w:rFonts w:eastAsiaTheme="minorHAnsi"/>
        </w:rPr>
        <w:lastRenderedPageBreak/>
        <w:t>Parameter Description:</w:t>
      </w:r>
      <w:bookmarkEnd w:id="86"/>
    </w:p>
    <w:p w14:paraId="078C848D" w14:textId="77777777" w:rsidR="00E3425C" w:rsidRPr="00841F54" w:rsidRDefault="00E3425C" w:rsidP="00E22A9D">
      <w:pPr>
        <w:rPr>
          <w:rFonts w:eastAsiaTheme="minorHAnsi" w:cstheme="minorBidi"/>
        </w:rPr>
      </w:pPr>
      <w:r w:rsidRPr="00841F54">
        <w:rPr>
          <w:rFonts w:eastAsiaTheme="minorHAnsi" w:cstheme="minorBidi"/>
        </w:rPr>
        <w:t>1.  INPUTROOT</w:t>
      </w:r>
    </w:p>
    <w:p w14:paraId="078C848E" w14:textId="77777777" w:rsidR="00E3425C" w:rsidRPr="00841F54" w:rsidRDefault="00E3425C" w:rsidP="00E22A9D">
      <w:pPr>
        <w:rPr>
          <w:rFonts w:eastAsiaTheme="minorHAnsi" w:cstheme="minorBidi"/>
        </w:rPr>
      </w:pPr>
      <w:r w:rsidRPr="00841F54">
        <w:rPr>
          <w:rFonts w:eastAsiaTheme="minorHAnsi" w:cstheme="minorBidi"/>
        </w:rPr>
        <w:t>(Required) Where INPUTROOT is a unique variable name, either local array or global array, which identifies the defined data elements for the encounter. An example of an INPUTROOT is ^TMP(”LRPXAPI”,$J) or ^TMP(”RAPXAPI”,$J). The gross structure of the array includes four additional subscripts (ENCOUNTER, PROVIDER, DX/PL, PROCEDURE and STOP) for defining the data passed. A detailed description of this array and its structure are included below in a table format.</w:t>
      </w:r>
    </w:p>
    <w:p w14:paraId="078C848F" w14:textId="77777777" w:rsidR="00E3425C" w:rsidRPr="00841F54" w:rsidRDefault="00E3425C" w:rsidP="00E22A9D">
      <w:pPr>
        <w:rPr>
          <w:rFonts w:eastAsiaTheme="minorHAnsi" w:cstheme="minorBidi"/>
        </w:rPr>
      </w:pPr>
      <w:r w:rsidRPr="00841F54">
        <w:rPr>
          <w:rFonts w:eastAsiaTheme="minorHAnsi" w:cstheme="minorBidi"/>
        </w:rPr>
        <w:t>2.  PKG</w:t>
      </w:r>
    </w:p>
    <w:p w14:paraId="078C8490" w14:textId="77777777" w:rsidR="00E3425C" w:rsidRPr="00841F54" w:rsidRDefault="00E3425C" w:rsidP="00E22A9D">
      <w:pPr>
        <w:rPr>
          <w:rFonts w:eastAsiaTheme="minorHAnsi" w:cstheme="minorBidi"/>
        </w:rPr>
      </w:pPr>
      <w:r w:rsidRPr="00841F54">
        <w:rPr>
          <w:rFonts w:eastAsiaTheme="minorHAnsi" w:cstheme="minorBidi"/>
        </w:rPr>
        <w:t>(Required) Where PKG is a pointer to the Package File (9.4).</w:t>
      </w:r>
    </w:p>
    <w:p w14:paraId="078C8491" w14:textId="77777777" w:rsidR="00E3425C" w:rsidRPr="00841F54" w:rsidRDefault="00E3425C" w:rsidP="00E22A9D">
      <w:pPr>
        <w:rPr>
          <w:rFonts w:eastAsiaTheme="minorHAnsi" w:cstheme="minorBidi"/>
        </w:rPr>
      </w:pPr>
      <w:r w:rsidRPr="00841F54">
        <w:rPr>
          <w:rFonts w:eastAsiaTheme="minorHAnsi" w:cstheme="minorBidi"/>
        </w:rPr>
        <w:t>3.  SOURCE</w:t>
      </w:r>
    </w:p>
    <w:p w14:paraId="078C8492" w14:textId="77777777" w:rsidR="00E3425C" w:rsidRPr="00841F54" w:rsidRDefault="00E3425C" w:rsidP="00E22A9D">
      <w:pPr>
        <w:rPr>
          <w:rFonts w:eastAsiaTheme="minorHAnsi" w:cstheme="minorBidi"/>
        </w:rPr>
      </w:pPr>
      <w:r w:rsidRPr="00841F54">
        <w:rPr>
          <w:rFonts w:eastAsiaTheme="minorHAnsi" w:cstheme="minorBidi"/>
        </w:rPr>
        <w:t>(Required) Where SOURCE is a string of text (3-30 character) identifying the source of the data. The text is the SOURCE NAME field (.01) of the PCE Data Source file (#839.7). If the SOURCE currently does not exist in the file, it will be added. Examples of SOURCE are: “LAB DATA” or “RADIOLOGY DATA” or “PXCE DATA ENTRY” or “AICS ENCOUNTER FORM.”</w:t>
      </w:r>
    </w:p>
    <w:p w14:paraId="078C8493" w14:textId="77777777" w:rsidR="00E3425C" w:rsidRPr="00841F54" w:rsidRDefault="00E3425C" w:rsidP="00E22A9D">
      <w:pPr>
        <w:rPr>
          <w:rFonts w:eastAsiaTheme="minorHAnsi" w:cstheme="minorBidi"/>
        </w:rPr>
      </w:pPr>
      <w:r w:rsidRPr="00841F54">
        <w:rPr>
          <w:rFonts w:eastAsiaTheme="minorHAnsi" w:cstheme="minorBidi"/>
        </w:rPr>
        <w:t>4.  VISIT</w:t>
      </w:r>
    </w:p>
    <w:p w14:paraId="078C8494" w14:textId="2CEA14F6" w:rsidR="00E3425C" w:rsidRPr="00841F54" w:rsidRDefault="00E3425C" w:rsidP="00E22A9D">
      <w:pPr>
        <w:rPr>
          <w:rFonts w:eastAsiaTheme="minorHAnsi" w:cstheme="minorBidi"/>
        </w:rPr>
      </w:pPr>
      <w:r w:rsidRPr="00841F54">
        <w:rPr>
          <w:rFonts w:eastAsiaTheme="minorHAnsi" w:cstheme="minorBidi"/>
        </w:rPr>
        <w:t>(Optional) A dotted variable name. Where VISIT is a pointer to the Visit file (9000010)</w:t>
      </w:r>
      <w:r w:rsidR="00451A47" w:rsidRPr="00841F54">
        <w:rPr>
          <w:rFonts w:eastAsiaTheme="minorHAnsi" w:cstheme="minorBidi"/>
        </w:rPr>
        <w:t>,</w:t>
      </w:r>
      <w:r w:rsidRPr="00841F54">
        <w:rPr>
          <w:rFonts w:eastAsiaTheme="minorHAnsi" w:cstheme="minorBidi"/>
        </w:rPr>
        <w:t xml:space="preserve"> which identifies the encounter </w:t>
      </w:r>
      <w:r w:rsidR="00451A47" w:rsidRPr="00841F54">
        <w:rPr>
          <w:rFonts w:eastAsiaTheme="minorHAnsi" w:cstheme="minorBidi"/>
        </w:rPr>
        <w:t>that</w:t>
      </w:r>
      <w:r w:rsidRPr="00841F54">
        <w:rPr>
          <w:rFonts w:eastAsiaTheme="minorHAnsi" w:cstheme="minorBidi"/>
        </w:rPr>
        <w:t xml:space="preserve"> this data should be associated with.</w:t>
      </w:r>
    </w:p>
    <w:p w14:paraId="078C8495" w14:textId="77777777" w:rsidR="00E3425C" w:rsidRPr="00841F54" w:rsidRDefault="00E3425C" w:rsidP="00E22A9D">
      <w:pPr>
        <w:rPr>
          <w:rFonts w:eastAsiaTheme="minorHAnsi" w:cstheme="minorBidi"/>
        </w:rPr>
      </w:pPr>
      <w:r w:rsidRPr="00841F54">
        <w:rPr>
          <w:rFonts w:eastAsiaTheme="minorHAnsi" w:cstheme="minorBidi"/>
        </w:rPr>
        <w:t>5.  USER</w:t>
      </w:r>
    </w:p>
    <w:p w14:paraId="078C8496" w14:textId="77777777" w:rsidR="00E3425C" w:rsidRPr="00841F54" w:rsidRDefault="00E3425C" w:rsidP="00E22A9D">
      <w:pPr>
        <w:rPr>
          <w:rFonts w:eastAsiaTheme="minorHAnsi" w:cstheme="minorBidi"/>
        </w:rPr>
      </w:pPr>
      <w:r w:rsidRPr="00841F54">
        <w:rPr>
          <w:rFonts w:eastAsiaTheme="minorHAnsi" w:cstheme="minorBidi"/>
        </w:rPr>
        <w:t>(Optional) User who is responsible for add/edit/delete action on the encounter. Pointer to the New Person file (200). If USER is not defined, DUZ will be used.</w:t>
      </w:r>
    </w:p>
    <w:p w14:paraId="078C8497" w14:textId="77777777" w:rsidR="00E3425C" w:rsidRPr="00841F54" w:rsidRDefault="00E3425C" w:rsidP="00E22A9D">
      <w:pPr>
        <w:rPr>
          <w:rFonts w:eastAsiaTheme="minorHAnsi" w:cstheme="minorBidi"/>
        </w:rPr>
      </w:pPr>
      <w:r w:rsidRPr="00841F54">
        <w:rPr>
          <w:rFonts w:eastAsiaTheme="minorHAnsi" w:cstheme="minorBidi"/>
        </w:rPr>
        <w:t>6.  ERRDISP</w:t>
      </w:r>
    </w:p>
    <w:p w14:paraId="078C8498" w14:textId="77777777" w:rsidR="00E3425C" w:rsidRPr="00841F54" w:rsidRDefault="00E3425C" w:rsidP="00E22A9D">
      <w:pPr>
        <w:rPr>
          <w:rFonts w:eastAsiaTheme="minorHAnsi" w:cstheme="minorBidi"/>
        </w:rPr>
      </w:pPr>
      <w:r w:rsidRPr="00841F54">
        <w:rPr>
          <w:rFonts w:eastAsiaTheme="minorHAnsi" w:cstheme="minorBidi"/>
        </w:rPr>
        <w:t>(Optional) To display errors during development, this variable may be set to “1”. If it is defined the errors will be displayed on screen when the error occurs. If ERRDISP is not defined, errors will be posted on the defined INPUTROOT subscripted by “DIERR”. BLD^DIALOG is used to manage errors.  Review BLD^DIALOG and MSG^DIALOG descriptions included in the FileManager v. 21.0 Programmer Manual on pages 189 - 200.</w:t>
      </w:r>
    </w:p>
    <w:p w14:paraId="078C8499" w14:textId="77777777" w:rsidR="00E3425C" w:rsidRPr="00841F54" w:rsidRDefault="00E3425C" w:rsidP="00E22A9D">
      <w:pPr>
        <w:rPr>
          <w:rFonts w:eastAsiaTheme="minorHAnsi" w:cstheme="minorBidi"/>
        </w:rPr>
      </w:pPr>
      <w:r w:rsidRPr="00841F54">
        <w:rPr>
          <w:rFonts w:eastAsiaTheme="minorHAnsi" w:cstheme="minorBidi"/>
        </w:rPr>
        <w:t>7.  ERRARRAY</w:t>
      </w:r>
    </w:p>
    <w:p w14:paraId="078C849A" w14:textId="77777777" w:rsidR="00E3425C" w:rsidRPr="00841F54" w:rsidRDefault="00E3425C" w:rsidP="00E22A9D">
      <w:pPr>
        <w:rPr>
          <w:rFonts w:eastAsiaTheme="minorHAnsi" w:cstheme="minorBidi"/>
        </w:rPr>
      </w:pPr>
      <w:r w:rsidRPr="00841F54">
        <w:rPr>
          <w:rFonts w:eastAsiaTheme="minorHAnsi" w:cstheme="minorBidi"/>
        </w:rPr>
        <w:t>(Optional) A dotted variable name. When errors and warning occur, the array will contain the PXKERROR array elements to the caller.</w:t>
      </w:r>
    </w:p>
    <w:p w14:paraId="078C849B" w14:textId="77777777" w:rsidR="00E3425C" w:rsidRPr="00841F54" w:rsidRDefault="00E3425C" w:rsidP="00E22A9D">
      <w:pPr>
        <w:rPr>
          <w:rFonts w:eastAsiaTheme="minorHAnsi" w:cstheme="minorBidi"/>
        </w:rPr>
      </w:pPr>
      <w:r w:rsidRPr="00841F54">
        <w:rPr>
          <w:rFonts w:eastAsiaTheme="minorHAnsi" w:cstheme="minorBidi"/>
        </w:rPr>
        <w:t>8.  PPEDIT</w:t>
      </w:r>
    </w:p>
    <w:p w14:paraId="078C849C" w14:textId="77777777" w:rsidR="00E3425C" w:rsidRPr="00841F54" w:rsidRDefault="00E3425C" w:rsidP="00E22A9D">
      <w:pPr>
        <w:rPr>
          <w:rFonts w:eastAsiaTheme="minorHAnsi" w:cstheme="minorBidi"/>
        </w:rPr>
      </w:pPr>
      <w:r w:rsidRPr="00841F54">
        <w:rPr>
          <w:rFonts w:eastAsiaTheme="minorHAnsi" w:cstheme="minorBidi"/>
        </w:rPr>
        <w:t>(Optional) Set to 1 if you want to edit the Primary Provider. Only use if for the moment that editing is being done.</w:t>
      </w:r>
    </w:p>
    <w:p w14:paraId="078C849D" w14:textId="77777777" w:rsidR="00E3425C" w:rsidRPr="00841F54" w:rsidRDefault="00E3425C" w:rsidP="00E22A9D">
      <w:pPr>
        <w:rPr>
          <w:rFonts w:eastAsiaTheme="minorHAnsi" w:cstheme="minorBidi"/>
        </w:rPr>
      </w:pPr>
      <w:r w:rsidRPr="00841F54">
        <w:rPr>
          <w:rFonts w:eastAsiaTheme="minorHAnsi" w:cstheme="minorBidi"/>
        </w:rPr>
        <w:t>9.  ERRPROB</w:t>
      </w:r>
    </w:p>
    <w:p w14:paraId="078C849E" w14:textId="77777777" w:rsidR="00E3425C" w:rsidRPr="00841F54" w:rsidRDefault="00E3425C" w:rsidP="00E22A9D">
      <w:pPr>
        <w:rPr>
          <w:rFonts w:eastAsiaTheme="minorHAnsi" w:cstheme="minorBidi"/>
        </w:rPr>
      </w:pPr>
      <w:r w:rsidRPr="00841F54">
        <w:rPr>
          <w:rFonts w:eastAsiaTheme="minorHAnsi" w:cstheme="minorBidi"/>
        </w:rPr>
        <w:t>(Optional) A dotted variable name. When errors and warnings occur, they will be passed back in the form of an array with the general description of the problem.</w:t>
      </w:r>
    </w:p>
    <w:p w14:paraId="078C849F" w14:textId="77777777" w:rsidR="00E3425C" w:rsidRPr="00841F54" w:rsidRDefault="00E3425C" w:rsidP="00E22A9D">
      <w:pPr>
        <w:rPr>
          <w:rFonts w:eastAsiaTheme="minorHAnsi" w:cstheme="minorBidi"/>
          <w:i/>
        </w:rPr>
      </w:pPr>
      <w:r w:rsidRPr="00841F54">
        <w:rPr>
          <w:rFonts w:eastAsiaTheme="minorHAnsi" w:cstheme="minorBidi"/>
        </w:rPr>
        <w:lastRenderedPageBreak/>
        <w:t>10.  ACCOUNT</w:t>
      </w:r>
    </w:p>
    <w:p w14:paraId="078C84A0" w14:textId="77777777" w:rsidR="00E3425C" w:rsidRPr="00841F54" w:rsidRDefault="00E3425C" w:rsidP="00E22A9D">
      <w:pPr>
        <w:rPr>
          <w:rFonts w:eastAsiaTheme="minorHAnsi" w:cstheme="minorBidi"/>
        </w:rPr>
      </w:pPr>
      <w:r w:rsidRPr="00841F54">
        <w:rPr>
          <w:rFonts w:eastAsiaTheme="minorHAnsi" w:cstheme="minorBidi"/>
        </w:rPr>
        <w:t>(Optional) A dotted variable name, where ACCOUNT is the PFSS Account Reference associated with the data being passed by the calling application. Each PFSS Account Reference represents an internal entry number in the PFSS ACCOUNT file (375).</w:t>
      </w:r>
    </w:p>
    <w:p w14:paraId="078C84A1" w14:textId="77777777" w:rsidR="00E3425C" w:rsidRPr="00841F54" w:rsidRDefault="00E3425C" w:rsidP="00E22A9D">
      <w:pPr>
        <w:rPr>
          <w:rFonts w:eastAsiaTheme="minorHAnsi" w:cstheme="minorBidi"/>
        </w:rPr>
      </w:pPr>
      <w:r w:rsidRPr="00841F54">
        <w:rPr>
          <w:rFonts w:eastAsiaTheme="minorHAnsi" w:cstheme="minorBidi"/>
        </w:rPr>
        <w:t>Returned Value:</w:t>
      </w:r>
    </w:p>
    <w:p w14:paraId="078C84A2" w14:textId="77777777" w:rsidR="00E3425C" w:rsidRPr="00841F54" w:rsidRDefault="00E3425C" w:rsidP="00E22A9D">
      <w:pPr>
        <w:rPr>
          <w:rFonts w:eastAsiaTheme="minorHAnsi" w:cstheme="minorBidi"/>
        </w:rPr>
      </w:pPr>
      <w:r w:rsidRPr="00841F54">
        <w:rPr>
          <w:rFonts w:eastAsiaTheme="minorHAnsi" w:cstheme="minorBidi"/>
        </w:rPr>
        <w:t xml:space="preserve"> 1</w:t>
      </w:r>
      <w:r w:rsidRPr="00841F54">
        <w:rPr>
          <w:rFonts w:eastAsiaTheme="minorHAnsi" w:cstheme="minorBidi"/>
        </w:rPr>
        <w:tab/>
        <w:t>If no errors occurred and data was processed.</w:t>
      </w:r>
    </w:p>
    <w:p w14:paraId="078C84A3" w14:textId="77777777" w:rsidR="00E3425C" w:rsidRPr="00841F54" w:rsidRDefault="00E3425C" w:rsidP="00E22A9D">
      <w:pPr>
        <w:rPr>
          <w:rFonts w:eastAsiaTheme="minorHAnsi" w:cstheme="minorBidi"/>
        </w:rPr>
      </w:pPr>
      <w:r w:rsidRPr="00841F54">
        <w:rPr>
          <w:rFonts w:eastAsiaTheme="minorHAnsi" w:cstheme="minorBidi"/>
        </w:rPr>
        <w:t>-1</w:t>
      </w:r>
      <w:r w:rsidRPr="00841F54">
        <w:rPr>
          <w:rFonts w:eastAsiaTheme="minorHAnsi" w:cstheme="minorBidi"/>
        </w:rPr>
        <w:tab/>
        <w:t xml:space="preserve">An error occurred. Data may or may not have been processed. If </w:t>
      </w:r>
    </w:p>
    <w:p w14:paraId="078C84A4" w14:textId="77777777" w:rsidR="00E3425C" w:rsidRPr="00841F54" w:rsidRDefault="00E3425C" w:rsidP="00E22A9D">
      <w:pPr>
        <w:rPr>
          <w:rFonts w:eastAsiaTheme="minorHAnsi" w:cstheme="minorBidi"/>
        </w:rPr>
      </w:pPr>
      <w:r w:rsidRPr="00841F54">
        <w:rPr>
          <w:rFonts w:eastAsiaTheme="minorHAnsi" w:cstheme="minorBidi"/>
        </w:rPr>
        <w:tab/>
        <w:t xml:space="preserve">ERR_DISPLAY is undefined; errors will be posted on the INPUT_ROOT </w:t>
      </w:r>
    </w:p>
    <w:p w14:paraId="078C84A5" w14:textId="77777777" w:rsidR="00E3425C" w:rsidRPr="00841F54" w:rsidRDefault="00E3425C" w:rsidP="00E22A9D">
      <w:pPr>
        <w:rPr>
          <w:rFonts w:eastAsiaTheme="minorHAnsi" w:cstheme="minorBidi"/>
        </w:rPr>
      </w:pPr>
      <w:r w:rsidRPr="00841F54">
        <w:rPr>
          <w:rFonts w:eastAsiaTheme="minorHAnsi" w:cstheme="minorBidi"/>
        </w:rPr>
        <w:tab/>
        <w:t xml:space="preserve">subscripted by “DIERR”.  </w:t>
      </w:r>
    </w:p>
    <w:p w14:paraId="078C84A6" w14:textId="77777777" w:rsidR="00E3425C" w:rsidRPr="00841F54" w:rsidRDefault="00E3425C" w:rsidP="00E22A9D">
      <w:pPr>
        <w:rPr>
          <w:rFonts w:eastAsiaTheme="minorHAnsi" w:cstheme="minorBidi"/>
        </w:rPr>
      </w:pPr>
      <w:r w:rsidRPr="00841F54">
        <w:rPr>
          <w:rFonts w:eastAsiaTheme="minorHAnsi" w:cstheme="minorBidi"/>
        </w:rPr>
        <w:t>-2</w:t>
      </w:r>
      <w:r w:rsidRPr="00841F54">
        <w:rPr>
          <w:rFonts w:eastAsiaTheme="minorHAnsi" w:cstheme="minorBidi"/>
        </w:rPr>
        <w:tab/>
        <w:t>Unable to identify a valid VISIT. No data was processed.</w:t>
      </w:r>
    </w:p>
    <w:p w14:paraId="078C84A7" w14:textId="77777777" w:rsidR="00E3425C" w:rsidRPr="00841F54" w:rsidRDefault="00E3425C" w:rsidP="00E22A9D">
      <w:pPr>
        <w:rPr>
          <w:rFonts w:eastAsiaTheme="minorHAnsi" w:cstheme="minorBidi"/>
        </w:rPr>
      </w:pPr>
      <w:r w:rsidRPr="00841F54">
        <w:rPr>
          <w:rFonts w:eastAsiaTheme="minorHAnsi" w:cstheme="minorBidi"/>
        </w:rPr>
        <w:t>-3</w:t>
      </w:r>
      <w:r w:rsidRPr="00841F54">
        <w:rPr>
          <w:rFonts w:eastAsiaTheme="minorHAnsi" w:cstheme="minorBidi"/>
        </w:rPr>
        <w:tab/>
        <w:t>API was called incorrectly. No data was processed.</w:t>
      </w:r>
    </w:p>
    <w:p w14:paraId="078C84A8" w14:textId="77777777" w:rsidR="00E3425C" w:rsidRPr="00841F54" w:rsidRDefault="00E3425C" w:rsidP="00E22A9D">
      <w:pPr>
        <w:rPr>
          <w:rFonts w:eastAsiaTheme="minorHAnsi" w:cstheme="minorBidi"/>
        </w:rPr>
      </w:pPr>
      <w:r w:rsidRPr="00841F54">
        <w:rPr>
          <w:rFonts w:eastAsiaTheme="minorHAnsi" w:cstheme="minorBidi"/>
        </w:rPr>
        <w:t>ENCOUNTER</w:t>
      </w:r>
    </w:p>
    <w:p w14:paraId="078C84A9" w14:textId="77777777" w:rsidR="00E3425C" w:rsidRPr="00841F54" w:rsidRDefault="00E3425C" w:rsidP="00E22A9D">
      <w:pPr>
        <w:rPr>
          <w:rFonts w:eastAsiaTheme="minorHAnsi" w:cstheme="minorBidi"/>
        </w:rPr>
      </w:pPr>
      <w:r w:rsidRPr="00841F54">
        <w:rPr>
          <w:rFonts w:eastAsiaTheme="minorHAnsi" w:cstheme="minorBidi"/>
        </w:rPr>
        <w:t>All data must be associated with an entry in the VISIT file (9000010). Only one “ENCOUNTER” node may be passed with each call to $$DATA2PCE^PXAPI. The “ENCOUNTER” node documents encounter specific information and must be passed:</w:t>
      </w:r>
    </w:p>
    <w:p w14:paraId="078C84AA" w14:textId="77777777" w:rsidR="00E3425C" w:rsidRPr="00841F54" w:rsidRDefault="00E3425C" w:rsidP="00E22A9D">
      <w:pPr>
        <w:numPr>
          <w:ilvl w:val="0"/>
          <w:numId w:val="17"/>
        </w:numPr>
        <w:rPr>
          <w:rFonts w:eastAsiaTheme="minorHAnsi" w:cstheme="minorBidi"/>
        </w:rPr>
      </w:pPr>
      <w:r w:rsidRPr="00841F54">
        <w:rPr>
          <w:rFonts w:eastAsiaTheme="minorHAnsi" w:cstheme="minorBidi"/>
        </w:rPr>
        <w:t>To create an entry in the VISIT file (#9000010). All provider, diagnosis and procedure data is related to an entry in the VISIT file.</w:t>
      </w:r>
    </w:p>
    <w:p w14:paraId="078C84AB" w14:textId="77777777" w:rsidR="00E3425C" w:rsidRPr="00841F54" w:rsidRDefault="00E3425C" w:rsidP="00E22A9D">
      <w:pPr>
        <w:numPr>
          <w:ilvl w:val="0"/>
          <w:numId w:val="17"/>
        </w:numPr>
        <w:rPr>
          <w:rFonts w:eastAsiaTheme="minorHAnsi" w:cstheme="minorBidi"/>
        </w:rPr>
      </w:pPr>
      <w:r w:rsidRPr="00841F54">
        <w:rPr>
          <w:rFonts w:eastAsiaTheme="minorHAnsi" w:cstheme="minorBidi"/>
        </w:rPr>
        <w:t>To enable adding, editing or deleting existing “ENCOUNTER” node data elements. The VISIT parameter may be passed in lieu of defining an “ENCOUNTER” node.</w:t>
      </w:r>
    </w:p>
    <w:tbl>
      <w:tblPr>
        <w:tblStyle w:val="LightShading-Accent2"/>
        <w:tblW w:w="94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20" w:firstRow="1" w:lastRow="0" w:firstColumn="0" w:lastColumn="0" w:noHBand="0" w:noVBand="0"/>
        <w:tblCaption w:val="patient encounter data"/>
        <w:tblDescription w:val="This is the encounter date/ time for primary encounters or the date for occasions of service. If the encounter is related to an appointment, this is the appointment date/time. If this is an occasion of service created by an ancillary package, this is the date/time of the instance of care.  &#10;Imprecise dates are allowed for historical encounters.  &#10;Encounter date/time may be added, but not edited. *Deletions of encounters can occur only when nothing is pointing to the encounter.&#10;"/>
      </w:tblPr>
      <w:tblGrid>
        <w:gridCol w:w="2520"/>
        <w:gridCol w:w="18"/>
        <w:gridCol w:w="3060"/>
        <w:gridCol w:w="720"/>
        <w:gridCol w:w="3150"/>
      </w:tblGrid>
      <w:tr w:rsidR="00FC780F" w:rsidRPr="00841F54" w14:paraId="078C84B0"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14:paraId="078C84AC" w14:textId="77777777" w:rsidR="00267EFA" w:rsidRPr="00841F54" w:rsidRDefault="00267EFA" w:rsidP="00E22A9D">
            <w:pPr>
              <w:pStyle w:val="TableText"/>
              <w:rPr>
                <w:rFonts w:eastAsiaTheme="minorHAnsi" w:cstheme="minorBidi"/>
              </w:rPr>
            </w:pPr>
            <w:r w:rsidRPr="00841F54">
              <w:rPr>
                <w:rFonts w:eastAsiaTheme="minorHAnsi" w:cstheme="minorBidi"/>
              </w:rPr>
              <w:t>SUBSCRIPT</w:t>
            </w:r>
          </w:p>
        </w:tc>
        <w:tc>
          <w:tcPr>
            <w:tcW w:w="3078" w:type="dxa"/>
            <w:gridSpan w:val="2"/>
            <w:tcBorders>
              <w:top w:val="none" w:sz="0" w:space="0" w:color="auto"/>
              <w:left w:val="none" w:sz="0" w:space="0" w:color="auto"/>
              <w:bottom w:val="none" w:sz="0" w:space="0" w:color="auto"/>
              <w:right w:val="none" w:sz="0" w:space="0" w:color="auto"/>
            </w:tcBorders>
          </w:tcPr>
          <w:p w14:paraId="078C84AD" w14:textId="77777777" w:rsidR="00267EFA" w:rsidRPr="00841F54" w:rsidRDefault="00267EF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14:paraId="078C84AE" w14:textId="77777777" w:rsidR="00267EFA" w:rsidRPr="00841F54" w:rsidRDefault="00267EFA" w:rsidP="00E22A9D">
            <w:pPr>
              <w:pStyle w:val="TableText"/>
              <w:rPr>
                <w:rFonts w:eastAsiaTheme="minorHAnsi" w:cstheme="minorBidi"/>
              </w:rPr>
            </w:pPr>
            <w:r w:rsidRPr="00841F54">
              <w:rPr>
                <w:rFonts w:eastAsiaTheme="minorHAnsi" w:cstheme="minorBidi"/>
              </w:rPr>
              <w:t>REQ/OPT</w:t>
            </w:r>
          </w:p>
        </w:tc>
        <w:tc>
          <w:tcPr>
            <w:tcW w:w="3150" w:type="dxa"/>
            <w:tcBorders>
              <w:top w:val="none" w:sz="0" w:space="0" w:color="auto"/>
              <w:left w:val="none" w:sz="0" w:space="0" w:color="auto"/>
              <w:bottom w:val="none" w:sz="0" w:space="0" w:color="auto"/>
              <w:right w:val="none" w:sz="0" w:space="0" w:color="auto"/>
            </w:tcBorders>
          </w:tcPr>
          <w:p w14:paraId="078C84AF" w14:textId="77777777" w:rsidR="00267EFA" w:rsidRPr="00841F54" w:rsidRDefault="00267EF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267EFA" w:rsidRPr="00841F54" w14:paraId="078C84B7"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1" w14:textId="77777777" w:rsidR="00267EFA" w:rsidRPr="00841F54" w:rsidRDefault="00267EFA" w:rsidP="00E22A9D">
            <w:pPr>
              <w:pStyle w:val="TableText"/>
              <w:rPr>
                <w:rFonts w:eastAsiaTheme="minorHAnsi" w:cstheme="minorBidi"/>
              </w:rPr>
            </w:pPr>
            <w:r w:rsidRPr="00841F54">
              <w:rPr>
                <w:rFonts w:eastAsiaTheme="minorHAnsi" w:cstheme="minorBidi"/>
              </w:rPr>
              <w:t>”ENCOUNTER”,1,”ENC D/T”)</w:t>
            </w:r>
          </w:p>
        </w:tc>
        <w:tc>
          <w:tcPr>
            <w:tcW w:w="3078" w:type="dxa"/>
            <w:gridSpan w:val="2"/>
            <w:tcBorders>
              <w:left w:val="none" w:sz="0" w:space="0" w:color="auto"/>
              <w:right w:val="none" w:sz="0" w:space="0" w:color="auto"/>
            </w:tcBorders>
          </w:tcPr>
          <w:p w14:paraId="078C84B2"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is the encounter date/ time for primary encounters or the date for occasions of service. If the encounter is related to an appointment, this is the appointment date/time. If this is an occasion of service created by an ancillary package, this is the date/time of the instance of care.  </w:t>
            </w:r>
          </w:p>
          <w:p w14:paraId="078C84B3"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Imprecise dates are allowed for historical encounters.  </w:t>
            </w:r>
          </w:p>
          <w:p w14:paraId="078C84B4"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Encounter date/time may be added, but not edited. *Deletions of encounters can occur only when nothing is p</w:t>
            </w:r>
            <w:r w:rsidR="003F63D9" w:rsidRPr="00841F54">
              <w:rPr>
                <w:rFonts w:eastAsiaTheme="minorHAnsi" w:cstheme="minorBidi"/>
              </w:rPr>
              <w:t>ointing to the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5" w14:textId="77777777" w:rsidR="00267EFA" w:rsidRPr="00841F54" w:rsidRDefault="00267EFA" w:rsidP="00E22A9D">
            <w:pPr>
              <w:pStyle w:val="TableText"/>
              <w:rPr>
                <w:rFonts w:eastAsiaTheme="minorHAnsi" w:cstheme="minorBidi"/>
              </w:rPr>
            </w:pPr>
            <w:r w:rsidRPr="00841F54">
              <w:rPr>
                <w:rFonts w:eastAsiaTheme="minorHAnsi" w:cstheme="minorBidi"/>
              </w:rPr>
              <w:t>R</w:t>
            </w:r>
          </w:p>
        </w:tc>
        <w:tc>
          <w:tcPr>
            <w:tcW w:w="3150" w:type="dxa"/>
            <w:tcBorders>
              <w:left w:val="none" w:sz="0" w:space="0" w:color="auto"/>
              <w:right w:val="none" w:sz="0" w:space="0" w:color="auto"/>
            </w:tcBorders>
          </w:tcPr>
          <w:p w14:paraId="078C84B6"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FC780F" w:rsidRPr="00841F54" w14:paraId="078C84BC"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8" w14:textId="77777777" w:rsidR="00267EFA" w:rsidRPr="00841F54" w:rsidRDefault="00267EFA" w:rsidP="00E22A9D">
            <w:pPr>
              <w:pStyle w:val="TableText"/>
              <w:rPr>
                <w:rFonts w:eastAsiaTheme="minorHAnsi" w:cstheme="minorBidi"/>
              </w:rPr>
            </w:pPr>
            <w:r w:rsidRPr="00841F54">
              <w:rPr>
                <w:rFonts w:eastAsiaTheme="minorHAnsi" w:cstheme="minorBidi"/>
              </w:rPr>
              <w:t>“ENCOUNTER”,1,”PATIENT”)</w:t>
            </w:r>
          </w:p>
        </w:tc>
        <w:tc>
          <w:tcPr>
            <w:tcW w:w="3078" w:type="dxa"/>
            <w:gridSpan w:val="2"/>
          </w:tcPr>
          <w:p w14:paraId="078C84B9"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patient DFN. This cannot be edited or deleted.</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A" w14:textId="77777777" w:rsidR="00267EFA" w:rsidRPr="00841F54" w:rsidRDefault="00267EFA" w:rsidP="00E22A9D">
            <w:pPr>
              <w:pStyle w:val="TableText"/>
              <w:rPr>
                <w:rFonts w:eastAsiaTheme="minorHAnsi" w:cstheme="minorBidi"/>
              </w:rPr>
            </w:pPr>
            <w:r w:rsidRPr="00841F54">
              <w:rPr>
                <w:rFonts w:eastAsiaTheme="minorHAnsi" w:cstheme="minorBidi"/>
              </w:rPr>
              <w:t>R</w:t>
            </w:r>
          </w:p>
        </w:tc>
        <w:tc>
          <w:tcPr>
            <w:tcW w:w="3150" w:type="dxa"/>
          </w:tcPr>
          <w:p w14:paraId="078C84BB"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w:t>
            </w:r>
            <w:r w:rsidR="003F63D9" w:rsidRPr="00841F54">
              <w:rPr>
                <w:rFonts w:eastAsiaTheme="minorHAnsi" w:cstheme="minorBidi"/>
              </w:rPr>
              <w:t>r to IHS Patient file (9000001)</w:t>
            </w:r>
          </w:p>
        </w:tc>
      </w:tr>
      <w:tr w:rsidR="00267EFA" w:rsidRPr="00841F54" w14:paraId="078C84C1"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D" w14:textId="77777777" w:rsidR="00267EFA" w:rsidRPr="00841F54" w:rsidRDefault="00267EFA" w:rsidP="00E22A9D">
            <w:pPr>
              <w:pStyle w:val="TableText"/>
              <w:rPr>
                <w:rFonts w:eastAsiaTheme="minorHAnsi" w:cstheme="minorBidi"/>
              </w:rPr>
            </w:pPr>
            <w:r w:rsidRPr="00841F54">
              <w:rPr>
                <w:rFonts w:eastAsiaTheme="minorHAnsi" w:cstheme="minorBidi"/>
              </w:rPr>
              <w:t xml:space="preserve">“ENCOUNTER”,1,”HOS </w:t>
            </w:r>
            <w:r w:rsidRPr="00841F54">
              <w:rPr>
                <w:rFonts w:eastAsiaTheme="minorHAnsi" w:cstheme="minorBidi"/>
              </w:rPr>
              <w:lastRenderedPageBreak/>
              <w:t>LOC”)</w:t>
            </w:r>
          </w:p>
        </w:tc>
        <w:tc>
          <w:tcPr>
            <w:tcW w:w="3078" w:type="dxa"/>
            <w:gridSpan w:val="2"/>
            <w:tcBorders>
              <w:left w:val="none" w:sz="0" w:space="0" w:color="auto"/>
              <w:right w:val="none" w:sz="0" w:space="0" w:color="auto"/>
            </w:tcBorders>
          </w:tcPr>
          <w:p w14:paraId="078C84BE"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This is the hospital location </w:t>
            </w:r>
            <w:r w:rsidRPr="00841F54">
              <w:rPr>
                <w:rFonts w:eastAsiaTheme="minorHAnsi" w:cstheme="minorBidi"/>
              </w:rPr>
              <w:lastRenderedPageBreak/>
              <w:t>where the encounter took place for primary encounters, or this is the ordering location for ancillary encounters.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F" w14:textId="77777777" w:rsidR="00267EFA" w:rsidRPr="00841F54" w:rsidRDefault="00267EFA" w:rsidP="00E22A9D">
            <w:pPr>
              <w:pStyle w:val="TableText"/>
              <w:rPr>
                <w:rFonts w:eastAsiaTheme="minorHAnsi" w:cstheme="minorBidi"/>
              </w:rPr>
            </w:pPr>
            <w:r w:rsidRPr="00841F54">
              <w:rPr>
                <w:rFonts w:eastAsiaTheme="minorHAnsi" w:cstheme="minorBidi"/>
              </w:rPr>
              <w:lastRenderedPageBreak/>
              <w:t>R</w:t>
            </w:r>
          </w:p>
        </w:tc>
        <w:tc>
          <w:tcPr>
            <w:tcW w:w="3150" w:type="dxa"/>
            <w:tcBorders>
              <w:left w:val="none" w:sz="0" w:space="0" w:color="auto"/>
              <w:right w:val="none" w:sz="0" w:space="0" w:color="auto"/>
            </w:tcBorders>
          </w:tcPr>
          <w:p w14:paraId="078C84C0"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Pointer to Hospital Location file </w:t>
            </w:r>
            <w:r w:rsidRPr="00841F54">
              <w:rPr>
                <w:rFonts w:eastAsiaTheme="minorHAnsi" w:cstheme="minorBidi"/>
              </w:rPr>
              <w:lastRenderedPageBreak/>
              <w:t>(44)</w:t>
            </w:r>
          </w:p>
        </w:tc>
      </w:tr>
      <w:tr w:rsidR="00FC780F" w:rsidRPr="00841F54" w14:paraId="078C84C6"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2" w14:textId="77777777" w:rsidR="00267EFA" w:rsidRPr="00841F54" w:rsidRDefault="00267EFA" w:rsidP="00E22A9D">
            <w:pPr>
              <w:pStyle w:val="TableText"/>
              <w:rPr>
                <w:rFonts w:eastAsiaTheme="minorHAnsi" w:cstheme="minorBidi"/>
              </w:rPr>
            </w:pPr>
            <w:r w:rsidRPr="00841F54">
              <w:rPr>
                <w:rFonts w:eastAsiaTheme="minorHAnsi" w:cstheme="minorBidi"/>
              </w:rPr>
              <w:lastRenderedPageBreak/>
              <w:t>“ENCOUNTER”,1,”SC”)</w:t>
            </w:r>
          </w:p>
        </w:tc>
        <w:tc>
          <w:tcPr>
            <w:tcW w:w="3078" w:type="dxa"/>
            <w:gridSpan w:val="2"/>
          </w:tcPr>
          <w:p w14:paraId="078C84C3"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w:t>
            </w:r>
            <w:r w:rsidR="003F63D9" w:rsidRPr="00841F54">
              <w:rPr>
                <w:rFonts w:eastAsiaTheme="minorHAnsi" w:cstheme="minorBidi"/>
              </w:rPr>
              <w:t xml:space="preserve"> a service connected condition.</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4"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C5"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CB"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7" w14:textId="77777777" w:rsidR="00267EFA" w:rsidRPr="00841F54" w:rsidRDefault="00267EFA" w:rsidP="00E22A9D">
            <w:pPr>
              <w:pStyle w:val="TableText"/>
              <w:rPr>
                <w:rFonts w:eastAsiaTheme="minorHAnsi" w:cstheme="minorBidi"/>
              </w:rPr>
            </w:pPr>
            <w:r w:rsidRPr="00841F54">
              <w:rPr>
                <w:rFonts w:eastAsiaTheme="minorHAnsi" w:cstheme="minorBidi"/>
              </w:rPr>
              <w:t>“ENCOUNTER”,1,”CV”)</w:t>
            </w:r>
          </w:p>
        </w:tc>
        <w:tc>
          <w:tcPr>
            <w:tcW w:w="3078" w:type="dxa"/>
            <w:gridSpan w:val="2"/>
            <w:tcBorders>
              <w:left w:val="none" w:sz="0" w:space="0" w:color="auto"/>
              <w:right w:val="none" w:sz="0" w:space="0" w:color="auto"/>
            </w:tcBorders>
          </w:tcPr>
          <w:p w14:paraId="078C84C8"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w:t>
            </w:r>
            <w:r w:rsidR="003F63D9" w:rsidRPr="00841F54">
              <w:rPr>
                <w:rFonts w:eastAsiaTheme="minorHAnsi" w:cstheme="minorBidi"/>
              </w:rPr>
              <w:t>r is related to Combat Veteran.</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9"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CA"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D0"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C" w14:textId="77777777" w:rsidR="00267EFA" w:rsidRPr="00841F54" w:rsidRDefault="00267EFA" w:rsidP="00E22A9D">
            <w:pPr>
              <w:pStyle w:val="TableText"/>
              <w:rPr>
                <w:rFonts w:eastAsiaTheme="minorHAnsi" w:cstheme="minorBidi"/>
              </w:rPr>
            </w:pPr>
            <w:r w:rsidRPr="00841F54">
              <w:rPr>
                <w:rFonts w:eastAsiaTheme="minorHAnsi" w:cstheme="minorBidi"/>
              </w:rPr>
              <w:t>“ENCOUNTER”,1,”AO”)</w:t>
            </w:r>
          </w:p>
        </w:tc>
        <w:tc>
          <w:tcPr>
            <w:tcW w:w="3078" w:type="dxa"/>
            <w:gridSpan w:val="2"/>
          </w:tcPr>
          <w:p w14:paraId="078C84CD"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 Agent Orange exposure.</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E"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CF"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D5"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1" w14:textId="77777777" w:rsidR="00267EFA" w:rsidRPr="00841F54" w:rsidRDefault="00267EFA" w:rsidP="00E22A9D">
            <w:pPr>
              <w:pStyle w:val="TableText"/>
              <w:rPr>
                <w:rFonts w:eastAsiaTheme="minorHAnsi" w:cstheme="minorBidi"/>
              </w:rPr>
            </w:pPr>
            <w:r w:rsidRPr="00841F54">
              <w:rPr>
                <w:rFonts w:eastAsiaTheme="minorHAnsi" w:cstheme="minorBidi"/>
              </w:rPr>
              <w:t>“ENCOUNTER”,1,”IR”)</w:t>
            </w:r>
          </w:p>
        </w:tc>
        <w:tc>
          <w:tcPr>
            <w:tcW w:w="3078" w:type="dxa"/>
            <w:gridSpan w:val="2"/>
            <w:tcBorders>
              <w:left w:val="none" w:sz="0" w:space="0" w:color="auto"/>
              <w:right w:val="none" w:sz="0" w:space="0" w:color="auto"/>
            </w:tcBorders>
          </w:tcPr>
          <w:p w14:paraId="078C84D2"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encounter is related </w:t>
            </w:r>
            <w:r w:rsidR="003F63D9" w:rsidRPr="00841F54">
              <w:rPr>
                <w:rFonts w:eastAsiaTheme="minorHAnsi" w:cstheme="minorBidi"/>
              </w:rPr>
              <w:t>to Ionizing Radiation exposure.</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3"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D4"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DA"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6" w14:textId="77777777" w:rsidR="00267EFA" w:rsidRPr="00841F54" w:rsidRDefault="00267EFA" w:rsidP="00E22A9D">
            <w:pPr>
              <w:pStyle w:val="TableText"/>
              <w:rPr>
                <w:rFonts w:eastAsiaTheme="minorHAnsi" w:cstheme="minorBidi"/>
              </w:rPr>
            </w:pPr>
            <w:r w:rsidRPr="00841F54">
              <w:rPr>
                <w:rFonts w:eastAsiaTheme="minorHAnsi" w:cstheme="minorBidi"/>
              </w:rPr>
              <w:t>“ENCOUNTER”,1,”EC”)</w:t>
            </w:r>
          </w:p>
        </w:tc>
        <w:tc>
          <w:tcPr>
            <w:tcW w:w="3078" w:type="dxa"/>
            <w:gridSpan w:val="2"/>
          </w:tcPr>
          <w:p w14:paraId="078C84D7"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w:t>
            </w:r>
            <w:r w:rsidR="003F63D9" w:rsidRPr="00841F54">
              <w:rPr>
                <w:rFonts w:eastAsiaTheme="minorHAnsi" w:cstheme="minorBidi"/>
              </w:rPr>
              <w:t xml:space="preserve"> related to SW Asia Conditions.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8"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D9"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E0"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B" w14:textId="77777777" w:rsidR="00267EFA" w:rsidRPr="00841F54" w:rsidRDefault="00267EFA" w:rsidP="00E22A9D">
            <w:pPr>
              <w:pStyle w:val="TableText"/>
              <w:rPr>
                <w:rFonts w:eastAsiaTheme="minorHAnsi" w:cstheme="minorBidi"/>
              </w:rPr>
            </w:pPr>
            <w:r w:rsidRPr="00841F54">
              <w:rPr>
                <w:rFonts w:eastAsiaTheme="minorHAnsi" w:cstheme="minorBidi"/>
              </w:rPr>
              <w:t>“ENCOUNTER”,1,”SHAD”)</w:t>
            </w:r>
          </w:p>
        </w:tc>
        <w:tc>
          <w:tcPr>
            <w:tcW w:w="3078" w:type="dxa"/>
            <w:gridSpan w:val="2"/>
            <w:tcBorders>
              <w:left w:val="none" w:sz="0" w:space="0" w:color="auto"/>
              <w:right w:val="none" w:sz="0" w:space="0" w:color="auto"/>
            </w:tcBorders>
          </w:tcPr>
          <w:p w14:paraId="078C84DC"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encounter is related to Project 112/SHAD.</w:t>
            </w:r>
          </w:p>
          <w:p w14:paraId="078C84DD"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E"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DF"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E5"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1" w14:textId="77777777" w:rsidR="00267EFA" w:rsidRPr="00841F54" w:rsidRDefault="00267EFA" w:rsidP="00E22A9D">
            <w:pPr>
              <w:pStyle w:val="TableText"/>
              <w:rPr>
                <w:rFonts w:eastAsiaTheme="minorHAnsi" w:cstheme="minorBidi"/>
              </w:rPr>
            </w:pPr>
            <w:r w:rsidRPr="00841F54">
              <w:rPr>
                <w:rFonts w:eastAsiaTheme="minorHAnsi" w:cstheme="minorBidi"/>
              </w:rPr>
              <w:t>“ENCOUNTER”,1,”MST”)</w:t>
            </w:r>
          </w:p>
        </w:tc>
        <w:tc>
          <w:tcPr>
            <w:tcW w:w="3078" w:type="dxa"/>
            <w:gridSpan w:val="2"/>
          </w:tcPr>
          <w:p w14:paraId="078C84E2"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 Militar</w:t>
            </w:r>
            <w:r w:rsidR="003F63D9" w:rsidRPr="00841F54">
              <w:rPr>
                <w:rFonts w:eastAsiaTheme="minorHAnsi" w:cstheme="minorBidi"/>
              </w:rPr>
              <w:t>y Sexual Trauma.</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3"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E4"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EA"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6" w14:textId="77777777" w:rsidR="00267EFA" w:rsidRPr="00841F54" w:rsidRDefault="00267EFA" w:rsidP="00E22A9D">
            <w:pPr>
              <w:pStyle w:val="TableText"/>
              <w:rPr>
                <w:rFonts w:eastAsiaTheme="minorHAnsi" w:cstheme="minorBidi"/>
              </w:rPr>
            </w:pPr>
            <w:r w:rsidRPr="00841F54">
              <w:rPr>
                <w:rFonts w:eastAsiaTheme="minorHAnsi" w:cstheme="minorBidi"/>
              </w:rPr>
              <w:t>“ENCOUNTER”,1,”HNC”)</w:t>
            </w:r>
          </w:p>
        </w:tc>
        <w:tc>
          <w:tcPr>
            <w:tcW w:w="3078" w:type="dxa"/>
            <w:gridSpan w:val="2"/>
            <w:tcBorders>
              <w:left w:val="none" w:sz="0" w:space="0" w:color="auto"/>
              <w:right w:val="none" w:sz="0" w:space="0" w:color="auto"/>
            </w:tcBorders>
          </w:tcPr>
          <w:p w14:paraId="078C84E7"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encounter is related to Head and/or Neck Cancer via Nose and/or Throat Radium treatment.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8"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E9"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EF"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B" w14:textId="77777777" w:rsidR="00267EFA" w:rsidRPr="00841F54" w:rsidRDefault="00267EFA" w:rsidP="00E22A9D">
            <w:pPr>
              <w:pStyle w:val="TableText"/>
              <w:rPr>
                <w:rFonts w:eastAsiaTheme="minorHAnsi" w:cstheme="minorBidi"/>
              </w:rPr>
            </w:pPr>
            <w:r w:rsidRPr="00841F54">
              <w:rPr>
                <w:rFonts w:eastAsiaTheme="minorHAnsi" w:cstheme="minorBidi"/>
              </w:rPr>
              <w:t>“ENCOUNTER”,1,”CHECKOUT D/T”)</w:t>
            </w:r>
          </w:p>
        </w:tc>
        <w:tc>
          <w:tcPr>
            <w:tcW w:w="3078" w:type="dxa"/>
            <w:gridSpan w:val="2"/>
          </w:tcPr>
          <w:p w14:paraId="078C84EC"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date/time when the encounter was checked</w:t>
            </w:r>
            <w:r w:rsidR="003F63D9" w:rsidRPr="00841F54">
              <w:rPr>
                <w:rFonts w:eastAsiaTheme="minorHAnsi" w:cstheme="minorBidi"/>
              </w:rPr>
              <w:t xml:space="preserve"> out.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D"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EE"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8D4E8F" w:rsidRPr="00841F54" w14:paraId="078C84F4"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F0" w14:textId="77777777" w:rsidR="008D4E8F" w:rsidRPr="00841F54" w:rsidRDefault="008D4E8F" w:rsidP="00E22A9D">
            <w:pPr>
              <w:pStyle w:val="TableText"/>
              <w:rPr>
                <w:rFonts w:eastAsiaTheme="minorHAnsi" w:cstheme="minorBidi"/>
              </w:rPr>
            </w:pPr>
            <w:r w:rsidRPr="00841F54">
              <w:rPr>
                <w:rFonts w:eastAsiaTheme="minorHAnsi" w:cstheme="minorBidi"/>
              </w:rPr>
              <w:t>“ENCOUNTER”,1,”ELIGIBILITY”)</w:t>
            </w:r>
          </w:p>
        </w:tc>
        <w:tc>
          <w:tcPr>
            <w:tcW w:w="3078" w:type="dxa"/>
            <w:gridSpan w:val="2"/>
            <w:tcBorders>
              <w:left w:val="none" w:sz="0" w:space="0" w:color="auto"/>
              <w:right w:val="none" w:sz="0" w:space="0" w:color="auto"/>
            </w:tcBorders>
          </w:tcPr>
          <w:p w14:paraId="078C84F1"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is the eligibility of </w:t>
            </w:r>
            <w:r w:rsidR="003F63D9" w:rsidRPr="00841F54">
              <w:rPr>
                <w:rFonts w:eastAsiaTheme="minorHAnsi" w:cstheme="minorBidi"/>
              </w:rPr>
              <w:t>the patient for this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F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F3"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Pointer to Eligibility Code file (8)</w:t>
            </w:r>
          </w:p>
        </w:tc>
      </w:tr>
      <w:tr w:rsidR="00FC780F" w:rsidRPr="00841F54" w14:paraId="078C850D"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F5" w14:textId="77777777" w:rsidR="008D4E8F" w:rsidRPr="00841F54" w:rsidRDefault="008D4E8F" w:rsidP="00E22A9D">
            <w:pPr>
              <w:pStyle w:val="TableText"/>
              <w:rPr>
                <w:rFonts w:eastAsiaTheme="minorHAnsi" w:cstheme="minorBidi"/>
              </w:rPr>
            </w:pPr>
            <w:r w:rsidRPr="00841F54">
              <w:rPr>
                <w:rFonts w:eastAsiaTheme="minorHAnsi" w:cstheme="minorBidi"/>
              </w:rPr>
              <w:t>“ENCOUNTER”,1,”SERVICE CATEGORY”)</w:t>
            </w:r>
          </w:p>
        </w:tc>
        <w:tc>
          <w:tcPr>
            <w:tcW w:w="3078" w:type="dxa"/>
            <w:gridSpan w:val="2"/>
          </w:tcPr>
          <w:p w14:paraId="078C84F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denotes the type of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F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3150" w:type="dxa"/>
          </w:tcPr>
          <w:p w14:paraId="078C84F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A::=Ambulatory</w:t>
            </w:r>
          </w:p>
          <w:p w14:paraId="078C84F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Should be used for</w:t>
            </w:r>
            <w:r w:rsidR="00050EE9" w:rsidRPr="00841F54">
              <w:rPr>
                <w:rFonts w:eastAsiaTheme="minorHAnsi" w:cstheme="minorBidi"/>
              </w:rPr>
              <w:t xml:space="preserve"> </w:t>
            </w:r>
            <w:r w:rsidRPr="00841F54">
              <w:rPr>
                <w:rFonts w:eastAsiaTheme="minorHAnsi" w:cstheme="minorBidi"/>
              </w:rPr>
              <w:t>clinic encounters.</w:t>
            </w:r>
          </w:p>
          <w:p w14:paraId="078C84F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“A” s are changed to “I”s by Visit Tracking </w:t>
            </w:r>
          </w:p>
          <w:p w14:paraId="078C84F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if patient is an inpatient at the time of the encounter.</w:t>
            </w:r>
          </w:p>
          <w:p w14:paraId="078C84F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078C84F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H::=Hospitalization</w:t>
            </w:r>
          </w:p>
          <w:p w14:paraId="078C84F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Should be used for an admission.</w:t>
            </w:r>
          </w:p>
          <w:p w14:paraId="078C84F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I::=In Hospital</w:t>
            </w:r>
          </w:p>
          <w:p w14:paraId="078C850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C::=Chart Review</w:t>
            </w:r>
          </w:p>
          <w:p w14:paraId="078C850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T::=Telecommunications</w:t>
            </w:r>
          </w:p>
          <w:p w14:paraId="078C850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N::=Not Found</w:t>
            </w:r>
          </w:p>
          <w:p w14:paraId="078C850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S::=Day Surgery</w:t>
            </w:r>
          </w:p>
          <w:p w14:paraId="078C850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O::=Observation</w:t>
            </w:r>
          </w:p>
          <w:p w14:paraId="078C850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E::=Event</w:t>
            </w:r>
          </w:p>
          <w:p w14:paraId="078C850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(Historical) Documents encounters that occur outside of this facility. Not used for workload credit or 3rd party billing. </w:t>
            </w:r>
          </w:p>
          <w:p w14:paraId="078C850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R::=Nursing Home</w:t>
            </w:r>
          </w:p>
          <w:p w14:paraId="078C850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D::=Daily Hospitalization Data</w:t>
            </w:r>
          </w:p>
          <w:p w14:paraId="078C850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X::=Ancillary Package </w:t>
            </w:r>
          </w:p>
          <w:p w14:paraId="078C850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Daily Data</w:t>
            </w:r>
          </w:p>
          <w:p w14:paraId="078C850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“X” s are changed to “D”s by Visit Tracking if patient is an inpatient</w:t>
            </w:r>
          </w:p>
          <w:p w14:paraId="078C850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at the time of the encounter.</w:t>
            </w:r>
          </w:p>
        </w:tc>
      </w:tr>
      <w:tr w:rsidR="008D4E8F" w:rsidRPr="00841F54" w14:paraId="078C8512"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0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“ENCOUNTER”,1,”DSS ID”)</w:t>
            </w:r>
          </w:p>
        </w:tc>
        <w:tc>
          <w:tcPr>
            <w:tcW w:w="3060" w:type="dxa"/>
            <w:tcBorders>
              <w:left w:val="none" w:sz="0" w:space="0" w:color="auto"/>
              <w:right w:val="none" w:sz="0" w:space="0" w:color="auto"/>
            </w:tcBorders>
          </w:tcPr>
          <w:p w14:paraId="078C850F"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is required for ancillary occasions of service such as laboratory and ra</w:t>
            </w:r>
            <w:r w:rsidR="003F63D9" w:rsidRPr="00841F54">
              <w:rPr>
                <w:rFonts w:eastAsiaTheme="minorHAnsi" w:cstheme="minorBidi"/>
              </w:rPr>
              <w:t>diology or telephone encounters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11"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Pointer to Clinic Stop file (40.7)</w:t>
            </w:r>
          </w:p>
        </w:tc>
      </w:tr>
      <w:tr w:rsidR="00FC780F" w:rsidRPr="00841F54" w14:paraId="078C8517"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3" w14:textId="77777777" w:rsidR="008D4E8F" w:rsidRPr="00841F54" w:rsidRDefault="008D4E8F" w:rsidP="00E22A9D">
            <w:pPr>
              <w:pStyle w:val="TableText"/>
              <w:rPr>
                <w:rFonts w:eastAsiaTheme="minorHAnsi" w:cstheme="minorBidi"/>
              </w:rPr>
            </w:pPr>
            <w:r w:rsidRPr="00841F54">
              <w:rPr>
                <w:rFonts w:eastAsiaTheme="minorHAnsi" w:cstheme="minorBidi"/>
              </w:rPr>
              <w:t>“ENCOUNTER”,1,”APPT”)</w:t>
            </w:r>
          </w:p>
        </w:tc>
        <w:tc>
          <w:tcPr>
            <w:tcW w:w="3060" w:type="dxa"/>
          </w:tcPr>
          <w:p w14:paraId="078C851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appointment type of the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1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w:t>
            </w:r>
            <w:r w:rsidR="003F63D9" w:rsidRPr="00841F54">
              <w:rPr>
                <w:rFonts w:eastAsiaTheme="minorHAnsi" w:cstheme="minorBidi"/>
              </w:rPr>
              <w:t>o Appointment Type file (409.1)</w:t>
            </w:r>
          </w:p>
        </w:tc>
      </w:tr>
      <w:tr w:rsidR="008D4E8F" w:rsidRPr="00841F54" w14:paraId="078C851C"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8" w14:textId="77777777" w:rsidR="008D4E8F" w:rsidRPr="00841F54" w:rsidRDefault="008D4E8F" w:rsidP="00E22A9D">
            <w:pPr>
              <w:pStyle w:val="TableText"/>
              <w:rPr>
                <w:rFonts w:eastAsiaTheme="minorHAnsi" w:cstheme="minorBidi"/>
              </w:rPr>
            </w:pPr>
            <w:r w:rsidRPr="00841F54">
              <w:rPr>
                <w:rFonts w:eastAsiaTheme="minorHAnsi" w:cstheme="minorBidi"/>
              </w:rPr>
              <w:t>“ENCOUNTER”,1,”OUTSIDE LOCATION”)</w:t>
            </w:r>
          </w:p>
        </w:tc>
        <w:tc>
          <w:tcPr>
            <w:tcW w:w="3060" w:type="dxa"/>
            <w:tcBorders>
              <w:left w:val="none" w:sz="0" w:space="0" w:color="auto"/>
              <w:right w:val="none" w:sz="0" w:space="0" w:color="auto"/>
            </w:tcBorders>
          </w:tcPr>
          <w:p w14:paraId="078C8519"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location of service if outside the VA.  If set, then the type of visit is set to “Other”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1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(1-50 characters)</w:t>
            </w:r>
          </w:p>
        </w:tc>
      </w:tr>
      <w:tr w:rsidR="00FC780F" w:rsidRPr="00841F54" w14:paraId="078C8521"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D" w14:textId="77777777" w:rsidR="008D4E8F" w:rsidRPr="00841F54" w:rsidRDefault="008D4E8F" w:rsidP="00E22A9D">
            <w:pPr>
              <w:pStyle w:val="TableText"/>
              <w:rPr>
                <w:rFonts w:eastAsiaTheme="minorHAnsi" w:cstheme="minorBidi"/>
              </w:rPr>
            </w:pPr>
            <w:r w:rsidRPr="00841F54">
              <w:rPr>
                <w:rFonts w:eastAsiaTheme="minorHAnsi" w:cstheme="minorBidi"/>
              </w:rPr>
              <w:t>“ENCOUNTER”,1,”INSTITUTION”)</w:t>
            </w:r>
          </w:p>
        </w:tc>
        <w:tc>
          <w:tcPr>
            <w:tcW w:w="3060" w:type="dxa"/>
          </w:tcPr>
          <w:p w14:paraId="078C851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Facility of service. If set, then the type of visit is set to “VA” </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2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Location file (#9999999.06)   This field points to the Institution file (#4) and has the same internal number as that file. The Location has the same name as the Institution file (#4). The location is a</w:t>
            </w:r>
            <w:r w:rsidR="003F63D9" w:rsidRPr="00841F54">
              <w:rPr>
                <w:rFonts w:eastAsiaTheme="minorHAnsi" w:cstheme="minorBidi"/>
              </w:rPr>
              <w:t>lso referred to as the Facility</w:t>
            </w:r>
          </w:p>
        </w:tc>
      </w:tr>
      <w:tr w:rsidR="008D4E8F" w:rsidRPr="00841F54" w14:paraId="078C8531"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22" w14:textId="77777777" w:rsidR="008D4E8F" w:rsidRPr="00841F54" w:rsidRDefault="008D4E8F" w:rsidP="00E22A9D">
            <w:pPr>
              <w:pStyle w:val="TableText"/>
              <w:rPr>
                <w:rFonts w:eastAsiaTheme="minorHAnsi" w:cstheme="minorBidi"/>
              </w:rPr>
            </w:pPr>
            <w:r w:rsidRPr="00841F54">
              <w:rPr>
                <w:rFonts w:eastAsiaTheme="minorHAnsi" w:cstheme="minorBidi"/>
              </w:rPr>
              <w:t>“ENCOUNTER”,1,”ENCOUNTER TYPE”)</w:t>
            </w:r>
          </w:p>
        </w:tc>
        <w:tc>
          <w:tcPr>
            <w:tcW w:w="3060" w:type="dxa"/>
            <w:tcBorders>
              <w:left w:val="none" w:sz="0" w:space="0" w:color="auto"/>
              <w:right w:val="none" w:sz="0" w:space="0" w:color="auto"/>
            </w:tcBorders>
          </w:tcPr>
          <w:p w14:paraId="078C8523"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identifies the type of encounter, e.g., primary encounter, ancillary encounter, etc.  </w:t>
            </w:r>
          </w:p>
          <w:p w14:paraId="078C8524"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 “Primary” designation indicates that the encounter is associated with an appointment or is a standalone. </w:t>
            </w:r>
          </w:p>
          <w:p w14:paraId="078C8525"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Examples of ancillary encounters include Laboratory and Radiology instances of care.</w:t>
            </w:r>
          </w:p>
          <w:p w14:paraId="078C8526"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2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3150" w:type="dxa"/>
            <w:tcBorders>
              <w:left w:val="none" w:sz="0" w:space="0" w:color="auto"/>
              <w:right w:val="none" w:sz="0" w:space="0" w:color="auto"/>
            </w:tcBorders>
          </w:tcPr>
          <w:p w14:paraId="078C8528"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Set of Codes.</w:t>
            </w:r>
          </w:p>
          <w:p w14:paraId="078C852A"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P::=Primary</w:t>
            </w:r>
          </w:p>
          <w:p w14:paraId="078C852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O::=Occasion of Service</w:t>
            </w:r>
          </w:p>
          <w:p w14:paraId="078C852C"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S::=Stop Code</w:t>
            </w:r>
          </w:p>
          <w:p w14:paraId="078C852D"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A::=Ancillary  </w:t>
            </w:r>
          </w:p>
          <w:p w14:paraId="078C852E"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Ancillary packages such a Laboratory and Radiology </w:t>
            </w:r>
          </w:p>
          <w:p w14:paraId="078C852F"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should pass an “A”</w:t>
            </w:r>
          </w:p>
          <w:p w14:paraId="078C8530"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C::=Credit Stop</w:t>
            </w:r>
          </w:p>
        </w:tc>
      </w:tr>
      <w:tr w:rsidR="00FC780F" w:rsidRPr="00841F54" w14:paraId="078C8536"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32" w14:textId="77777777" w:rsidR="008D4E8F" w:rsidRPr="00841F54" w:rsidRDefault="008D4E8F" w:rsidP="00E22A9D">
            <w:pPr>
              <w:pStyle w:val="TableText"/>
              <w:rPr>
                <w:rFonts w:eastAsiaTheme="minorHAnsi" w:cstheme="minorBidi"/>
              </w:rPr>
            </w:pPr>
            <w:r w:rsidRPr="00841F54">
              <w:rPr>
                <w:rFonts w:eastAsiaTheme="minorHAnsi" w:cstheme="minorBidi"/>
              </w:rPr>
              <w:t>“ENCOUNTER”,1,”PARE</w:t>
            </w:r>
            <w:r w:rsidRPr="00841F54">
              <w:rPr>
                <w:rFonts w:eastAsiaTheme="minorHAnsi" w:cstheme="minorBidi"/>
              </w:rPr>
              <w:lastRenderedPageBreak/>
              <w:t>NT”)</w:t>
            </w:r>
          </w:p>
        </w:tc>
        <w:tc>
          <w:tcPr>
            <w:tcW w:w="3060" w:type="dxa"/>
          </w:tcPr>
          <w:p w14:paraId="078C8533" w14:textId="6E4B0901"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This is the parent encounter for which the ENCOUNTER is a </w:t>
            </w:r>
            <w:r w:rsidRPr="00841F54">
              <w:rPr>
                <w:rFonts w:eastAsiaTheme="minorHAnsi" w:cstheme="minorBidi"/>
              </w:rPr>
              <w:lastRenderedPageBreak/>
              <w:t>supporting encounter. For example, this would be the primary encounter for which this occasion of service sup</w:t>
            </w:r>
            <w:r w:rsidR="003F63D9" w:rsidRPr="00841F54">
              <w:rPr>
                <w:rFonts w:eastAsiaTheme="minorHAnsi" w:cstheme="minorBidi"/>
              </w:rPr>
              <w:t>ports and should be associated.</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34"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O</w:t>
            </w:r>
          </w:p>
        </w:tc>
        <w:tc>
          <w:tcPr>
            <w:tcW w:w="3150" w:type="dxa"/>
          </w:tcPr>
          <w:p w14:paraId="078C853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Visit file (#9000010).</w:t>
            </w:r>
          </w:p>
        </w:tc>
      </w:tr>
      <w:tr w:rsidR="008D4E8F" w:rsidRPr="00841F54" w14:paraId="078C853C"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37"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“ENCOUNTER”,1,”COMMENT”)</w:t>
            </w:r>
          </w:p>
        </w:tc>
        <w:tc>
          <w:tcPr>
            <w:tcW w:w="3060" w:type="dxa"/>
            <w:tcBorders>
              <w:left w:val="none" w:sz="0" w:space="0" w:color="auto"/>
              <w:right w:val="none" w:sz="0" w:space="0" w:color="auto"/>
            </w:tcBorders>
          </w:tcPr>
          <w:p w14:paraId="078C8538"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3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3A"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p w14:paraId="078C853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r>
      <w:tr w:rsidR="00FC780F" w:rsidRPr="00841F54" w14:paraId="078C8541"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right w:val="none" w:sz="0" w:space="0" w:color="auto"/>
            </w:tcBorders>
          </w:tcPr>
          <w:p w14:paraId="078C853D" w14:textId="77777777" w:rsidR="008D4E8F" w:rsidRPr="00841F54" w:rsidRDefault="008D4E8F" w:rsidP="00E22A9D">
            <w:pPr>
              <w:pStyle w:val="TableText"/>
              <w:rPr>
                <w:rFonts w:eastAsiaTheme="minorHAnsi" w:cstheme="minorBidi"/>
              </w:rPr>
            </w:pPr>
            <w:r w:rsidRPr="00841F54">
              <w:rPr>
                <w:rFonts w:eastAsiaTheme="minorHAnsi" w:cstheme="minorBidi"/>
              </w:rPr>
              <w:t>“ENCOUNTER”,1,”DELETE”)</w:t>
            </w:r>
          </w:p>
        </w:tc>
        <w:tc>
          <w:tcPr>
            <w:tcW w:w="3060" w:type="dxa"/>
          </w:tcPr>
          <w:p w14:paraId="078C853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encounter entry.  Encounter will not be deleted if other data is pointing to it.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right w:val="none" w:sz="0" w:space="0" w:color="auto"/>
            </w:tcBorders>
          </w:tcPr>
          <w:p w14:paraId="078C853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4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42" w14:textId="180D647B" w:rsidR="00E3425C" w:rsidRPr="00841F54" w:rsidRDefault="008D4E8F" w:rsidP="008D4E8F">
      <w:pPr>
        <w:pStyle w:val="Heading2"/>
        <w:rPr>
          <w:sz w:val="24"/>
        </w:rPr>
      </w:pPr>
      <w:bookmarkStart w:id="87" w:name="_Toc414852645"/>
      <w:bookmarkStart w:id="88" w:name="_Toc468093287"/>
      <w:r w:rsidRPr="00841F54">
        <w:rPr>
          <w:sz w:val="24"/>
        </w:rPr>
        <w:t>Provider</w:t>
      </w:r>
      <w:bookmarkEnd w:id="87"/>
      <w:bookmarkEnd w:id="88"/>
    </w:p>
    <w:p w14:paraId="078C8543" w14:textId="2593726B" w:rsidR="008D4E8F" w:rsidRPr="00841F54" w:rsidRDefault="008D4E8F" w:rsidP="00E22A9D">
      <w:pPr>
        <w:rPr>
          <w:rFonts w:eastAsiaTheme="minorHAnsi" w:cstheme="minorBidi"/>
        </w:rPr>
      </w:pPr>
      <w:r w:rsidRPr="00841F54">
        <w:rPr>
          <w:rFonts w:eastAsiaTheme="minorHAnsi" w:cstheme="minorBidi"/>
        </w:rPr>
        <w:t>The “PROVIDER” node may have multiple entries (i) and documents the provider, indicates whether he/she is the primary provider, and indicates whether the provider is the attending provider.</w:t>
      </w:r>
      <w:r w:rsidR="00C71639" w:rsidRPr="00841F54">
        <w:rPr>
          <w:rFonts w:eastAsiaTheme="minorHAnsi" w:cstheme="minorBidi"/>
        </w:rPr>
        <w:t xml:space="preserve"> Comments may also be passed. </w:t>
      </w:r>
      <w:r w:rsidRPr="00841F54">
        <w:rPr>
          <w:rFonts w:eastAsiaTheme="minorHAnsi" w:cstheme="minorBidi"/>
        </w:rPr>
        <w:t>To delete the entire “PROVIDER”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provider data"/>
        <w:tblDescription w:val="The “PROVIDER” node may have multiple entries (i) and documents the provider, indicates whether he/she is the primary provider, and indicates whether the provider is the attending provider. Comments may also be passed. To delete the entire “PROVIDER” entry, set the “DELETE” node to 1."/>
      </w:tblPr>
      <w:tblGrid>
        <w:gridCol w:w="2520"/>
        <w:gridCol w:w="3960"/>
        <w:gridCol w:w="1440"/>
        <w:gridCol w:w="1530"/>
      </w:tblGrid>
      <w:tr w:rsidR="008D4E8F" w:rsidRPr="00841F54" w14:paraId="078C8548"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14:paraId="078C8544"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960" w:type="dxa"/>
            <w:tcBorders>
              <w:top w:val="none" w:sz="0" w:space="0" w:color="auto"/>
              <w:left w:val="none" w:sz="0" w:space="0" w:color="auto"/>
              <w:bottom w:val="none" w:sz="0" w:space="0" w:color="auto"/>
              <w:right w:val="none" w:sz="0" w:space="0" w:color="auto"/>
            </w:tcBorders>
          </w:tcPr>
          <w:p w14:paraId="078C8545"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546"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078C854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4D"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49" w14:textId="77777777" w:rsidR="008D4E8F" w:rsidRPr="00841F54" w:rsidRDefault="008D4E8F" w:rsidP="00E22A9D">
            <w:pPr>
              <w:pStyle w:val="TableText"/>
              <w:rPr>
                <w:rFonts w:eastAsiaTheme="minorHAnsi" w:cstheme="minorBidi"/>
              </w:rPr>
            </w:pPr>
            <w:r w:rsidRPr="00841F54">
              <w:rPr>
                <w:rFonts w:eastAsiaTheme="minorHAnsi" w:cstheme="minorBidi"/>
              </w:rPr>
              <w:t>”PROVIDER”,i,”NAME”)</w:t>
            </w:r>
          </w:p>
        </w:tc>
        <w:tc>
          <w:tcPr>
            <w:tcW w:w="3960" w:type="dxa"/>
          </w:tcPr>
          <w:p w14:paraId="078C854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Provider’s IEN.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4B"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530" w:type="dxa"/>
          </w:tcPr>
          <w:p w14:paraId="078C854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552"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4E" w14:textId="77777777" w:rsidR="008D4E8F" w:rsidRPr="00841F54" w:rsidRDefault="008D4E8F" w:rsidP="00E22A9D">
            <w:pPr>
              <w:pStyle w:val="TableText"/>
              <w:rPr>
                <w:rFonts w:eastAsiaTheme="minorHAnsi" w:cstheme="minorBidi"/>
              </w:rPr>
            </w:pPr>
            <w:r w:rsidRPr="00841F54">
              <w:rPr>
                <w:rFonts w:eastAsiaTheme="minorHAnsi" w:cstheme="minorBidi"/>
              </w:rPr>
              <w:t>“PROVIDER”,i,”PRIMARY”)</w:t>
            </w:r>
          </w:p>
        </w:tc>
        <w:tc>
          <w:tcPr>
            <w:tcW w:w="3960" w:type="dxa"/>
          </w:tcPr>
          <w:p w14:paraId="078C854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Indicator that denotes this provider as the “prima</w:t>
            </w:r>
            <w:r w:rsidR="00DA00A5" w:rsidRPr="00841F54">
              <w:rPr>
                <w:rFonts w:eastAsiaTheme="minorHAnsi" w:cstheme="minorBidi"/>
              </w:rPr>
              <w:t>ry” provider for the encounter.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57"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53" w14:textId="77777777" w:rsidR="008D4E8F" w:rsidRPr="00841F54" w:rsidRDefault="008D4E8F" w:rsidP="00E22A9D">
            <w:pPr>
              <w:pStyle w:val="TableText"/>
              <w:rPr>
                <w:rFonts w:eastAsiaTheme="minorHAnsi" w:cstheme="minorBidi"/>
              </w:rPr>
            </w:pPr>
            <w:r w:rsidRPr="00841F54">
              <w:rPr>
                <w:rFonts w:eastAsiaTheme="minorHAnsi" w:cstheme="minorBidi"/>
              </w:rPr>
              <w:t>“PROVIDER”,i,”ATTENDING”)</w:t>
            </w:r>
          </w:p>
        </w:tc>
        <w:tc>
          <w:tcPr>
            <w:tcW w:w="3960" w:type="dxa"/>
          </w:tcPr>
          <w:p w14:paraId="078C855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Indicator that denotes this prov</w:t>
            </w:r>
            <w:r w:rsidR="00DA00A5" w:rsidRPr="00841F54">
              <w:rPr>
                <w:rFonts w:eastAsiaTheme="minorHAnsi" w:cstheme="minorBidi"/>
              </w:rPr>
              <w:t>ider as the attending provider.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5C"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58" w14:textId="77777777" w:rsidR="008D4E8F" w:rsidRPr="00841F54" w:rsidRDefault="008D4E8F" w:rsidP="00E22A9D">
            <w:pPr>
              <w:pStyle w:val="TableText"/>
              <w:rPr>
                <w:rFonts w:eastAsiaTheme="minorHAnsi" w:cstheme="minorBidi"/>
              </w:rPr>
            </w:pPr>
            <w:r w:rsidRPr="00841F54">
              <w:rPr>
                <w:rFonts w:eastAsiaTheme="minorHAnsi" w:cstheme="minorBidi"/>
              </w:rPr>
              <w:t>“PROVIDER”,i,”COMMENT”)</w:t>
            </w:r>
          </w:p>
        </w:tc>
        <w:tc>
          <w:tcPr>
            <w:tcW w:w="3960" w:type="dxa"/>
          </w:tcPr>
          <w:p w14:paraId="078C855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(1 - 245 characte</w:t>
            </w:r>
            <w:r w:rsidR="00DA00A5" w:rsidRPr="00841F54">
              <w:rPr>
                <w:rFonts w:eastAsiaTheme="minorHAnsi" w:cstheme="minorBidi"/>
              </w:rPr>
              <w:t>rs)</w:t>
            </w:r>
          </w:p>
        </w:tc>
      </w:tr>
      <w:tr w:rsidR="008D4E8F" w:rsidRPr="00841F54" w14:paraId="078C8561"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right w:val="none" w:sz="0" w:space="0" w:color="auto"/>
            </w:tcBorders>
          </w:tcPr>
          <w:p w14:paraId="078C855D" w14:textId="77777777" w:rsidR="008D4E8F" w:rsidRPr="00841F54" w:rsidRDefault="008D4E8F" w:rsidP="00E22A9D">
            <w:pPr>
              <w:pStyle w:val="TableText"/>
              <w:rPr>
                <w:rFonts w:eastAsiaTheme="minorHAnsi" w:cstheme="minorBidi"/>
              </w:rPr>
            </w:pPr>
            <w:r w:rsidRPr="00841F54">
              <w:rPr>
                <w:rFonts w:eastAsiaTheme="minorHAnsi" w:cstheme="minorBidi"/>
              </w:rPr>
              <w:t>“PROVIDER”,i,”DELETE”)</w:t>
            </w:r>
          </w:p>
        </w:tc>
        <w:tc>
          <w:tcPr>
            <w:tcW w:w="3960" w:type="dxa"/>
          </w:tcPr>
          <w:p w14:paraId="078C855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Provider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55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60"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62" w14:textId="1B775221" w:rsidR="00713A71" w:rsidRPr="00841F54" w:rsidRDefault="008D4E8F" w:rsidP="00ED2C28">
      <w:pPr>
        <w:pStyle w:val="Heading2"/>
        <w:keepLines/>
        <w:rPr>
          <w:sz w:val="24"/>
        </w:rPr>
      </w:pPr>
      <w:bookmarkStart w:id="89" w:name="_Toc414852646"/>
      <w:bookmarkStart w:id="90" w:name="_Toc468093288"/>
      <w:r w:rsidRPr="00841F54">
        <w:rPr>
          <w:sz w:val="24"/>
        </w:rPr>
        <w:t>DX/PL</w:t>
      </w:r>
      <w:bookmarkEnd w:id="89"/>
      <w:bookmarkEnd w:id="90"/>
    </w:p>
    <w:p w14:paraId="078C8563" w14:textId="77777777" w:rsidR="00713A71" w:rsidRPr="00841F54" w:rsidRDefault="008D4E8F" w:rsidP="00E22A9D">
      <w:pPr>
        <w:rPr>
          <w:rFonts w:eastAsiaTheme="minorHAnsi" w:cs="Arial"/>
        </w:rPr>
      </w:pPr>
      <w:r w:rsidRPr="00841F54">
        <w:rPr>
          <w:rFonts w:eastAsiaTheme="minorHAnsi" w:cstheme="minorBidi"/>
        </w:rPr>
        <w:t xml:space="preserve">The “DX/PL” node may have multiple entries (i) and documents diagnoses </w:t>
      </w:r>
      <w:bookmarkStart w:id="91" w:name="icdp46"/>
      <w:bookmarkEnd w:id="91"/>
      <w:r w:rsidRPr="00841F54">
        <w:rPr>
          <w:rFonts w:eastAsiaTheme="minorHAnsi" w:cstheme="minorBidi"/>
        </w:rPr>
        <w:t>and/or problems. Only active ICD-9-CM or ICD-10-CM codes will be accepted. The “DX/PL” node adds diagnoses to the PCE database as well as adding an active or inactive diagnosis or problem to the Problem List. If a diagnosis or problem already exists on the Problem List, this node may be used to update it. To delete the entire “DX/PL” entry from PCE (not Problem List);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dx/pl"/>
        <w:tblDescription w:val="The “DX/PL” node may have multiple entries (i) and documents diagnoses and/or problems. Only active ICD-9-CM or ICD-10-CM codes will be accepted. The “DX/PL” node adds diagnoses to the PCE database as well as adding an active or inactive diagnosis or problem to the Problem List. "/>
      </w:tblPr>
      <w:tblGrid>
        <w:gridCol w:w="3690"/>
        <w:gridCol w:w="2610"/>
        <w:gridCol w:w="1440"/>
        <w:gridCol w:w="1710"/>
      </w:tblGrid>
      <w:tr w:rsidR="008D4E8F" w:rsidRPr="00841F54" w14:paraId="078C8568"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690" w:type="dxa"/>
            <w:tcBorders>
              <w:top w:val="none" w:sz="0" w:space="0" w:color="auto"/>
              <w:left w:val="none" w:sz="0" w:space="0" w:color="auto"/>
              <w:bottom w:val="none" w:sz="0" w:space="0" w:color="auto"/>
              <w:right w:val="none" w:sz="0" w:space="0" w:color="auto"/>
            </w:tcBorders>
          </w:tcPr>
          <w:p w14:paraId="078C8564"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2610" w:type="dxa"/>
            <w:tcBorders>
              <w:top w:val="none" w:sz="0" w:space="0" w:color="auto"/>
              <w:left w:val="none" w:sz="0" w:space="0" w:color="auto"/>
              <w:bottom w:val="none" w:sz="0" w:space="0" w:color="auto"/>
              <w:right w:val="none" w:sz="0" w:space="0" w:color="auto"/>
            </w:tcBorders>
          </w:tcPr>
          <w:p w14:paraId="078C8565"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566"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710" w:type="dxa"/>
            <w:tcBorders>
              <w:top w:val="none" w:sz="0" w:space="0" w:color="auto"/>
              <w:left w:val="none" w:sz="0" w:space="0" w:color="auto"/>
              <w:bottom w:val="none" w:sz="0" w:space="0" w:color="auto"/>
              <w:right w:val="none" w:sz="0" w:space="0" w:color="auto"/>
            </w:tcBorders>
          </w:tcPr>
          <w:p w14:paraId="078C856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6D"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69" w14:textId="77777777" w:rsidR="008D4E8F" w:rsidRPr="00841F54" w:rsidRDefault="008D4E8F" w:rsidP="00E22A9D">
            <w:pPr>
              <w:pStyle w:val="TableText"/>
              <w:rPr>
                <w:rFonts w:eastAsiaTheme="minorHAnsi" w:cstheme="minorBidi"/>
              </w:rPr>
            </w:pPr>
            <w:r w:rsidRPr="00841F54">
              <w:rPr>
                <w:rFonts w:eastAsiaTheme="minorHAnsi" w:cstheme="minorBidi"/>
              </w:rPr>
              <w:t>“DX/PL”,i,”DIAGNOSIS”)</w:t>
            </w:r>
          </w:p>
        </w:tc>
        <w:tc>
          <w:tcPr>
            <w:tcW w:w="2610" w:type="dxa"/>
          </w:tcPr>
          <w:p w14:paraId="078C856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Diagnosis code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6B"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6C"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Diagnosis file </w:t>
            </w:r>
            <w:r w:rsidRPr="00841F54">
              <w:rPr>
                <w:rFonts w:eastAsiaTheme="minorHAnsi" w:cstheme="minorBidi"/>
              </w:rPr>
              <w:lastRenderedPageBreak/>
              <w:t>(80)</w:t>
            </w:r>
          </w:p>
        </w:tc>
      </w:tr>
      <w:tr w:rsidR="008D4E8F" w:rsidRPr="00841F54" w14:paraId="078C8576"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6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“DX/PL”,i,”PRIMARY”)</w:t>
            </w:r>
          </w:p>
        </w:tc>
        <w:tc>
          <w:tcPr>
            <w:tcW w:w="2610" w:type="dxa"/>
          </w:tcPr>
          <w:p w14:paraId="078C856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Code that specifies that the diagnosis is the “primary” diagnosis for this encounter.  Only one “primary” diagnosis i</w:t>
            </w:r>
            <w:r w:rsidR="00ED2C28" w:rsidRPr="00841F54">
              <w:rPr>
                <w:rFonts w:eastAsiaTheme="minorHAnsi" w:cstheme="minorBidi"/>
              </w:rPr>
              <w:t xml:space="preserve">s recorded for each encounter.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70"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71"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“P”::=Primary</w:t>
            </w:r>
          </w:p>
          <w:p w14:paraId="078C8572"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“S”::=Secondary</w:t>
            </w:r>
          </w:p>
          <w:p w14:paraId="078C8573"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Alternatively</w:t>
            </w:r>
          </w:p>
          <w:p w14:paraId="078C8574"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1::=Primary</w:t>
            </w:r>
          </w:p>
          <w:p w14:paraId="078C8575"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0::=Secondary</w:t>
            </w:r>
          </w:p>
        </w:tc>
      </w:tr>
      <w:tr w:rsidR="008D4E8F" w:rsidRPr="00841F54" w14:paraId="078C857D"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77" w14:textId="77777777" w:rsidR="008D4E8F" w:rsidRPr="00841F54" w:rsidRDefault="008D4E8F" w:rsidP="00E22A9D">
            <w:pPr>
              <w:pStyle w:val="TableText"/>
              <w:rPr>
                <w:rFonts w:eastAsiaTheme="minorHAnsi" w:cstheme="minorBidi"/>
              </w:rPr>
            </w:pPr>
            <w:r w:rsidRPr="00841F54">
              <w:rPr>
                <w:rFonts w:eastAsiaTheme="minorHAnsi" w:cstheme="minorBidi"/>
              </w:rPr>
              <w:t>“DX/PL”,i,”ORD/RES”)</w:t>
            </w:r>
          </w:p>
        </w:tc>
        <w:tc>
          <w:tcPr>
            <w:tcW w:w="2610" w:type="dxa"/>
          </w:tcPr>
          <w:p w14:paraId="078C857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Code that specifies that the diagnosis is either an “ordering” diagnosis or is a “resulting” diagnosi</w:t>
            </w:r>
            <w:r w:rsidR="00ED2C28" w:rsidRPr="00841F54">
              <w:rPr>
                <w:rFonts w:eastAsiaTheme="minorHAnsi" w:cstheme="minorBidi"/>
              </w:rPr>
              <w:t xml:space="preserve">s or both for this encounter.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79"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7A"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“O”::=Ordering</w:t>
            </w:r>
          </w:p>
          <w:p w14:paraId="078C857B"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“R”::=Resulting</w:t>
            </w:r>
          </w:p>
          <w:p w14:paraId="078C857C"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“OR”::=Ordering and Resulting</w:t>
            </w:r>
          </w:p>
        </w:tc>
      </w:tr>
      <w:tr w:rsidR="008D4E8F" w:rsidRPr="00841F54" w14:paraId="078C8582"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7E" w14:textId="77777777" w:rsidR="008D4E8F" w:rsidRPr="00841F54" w:rsidRDefault="008D4E8F" w:rsidP="00E22A9D">
            <w:pPr>
              <w:pStyle w:val="TableText"/>
              <w:rPr>
                <w:rFonts w:eastAsiaTheme="minorHAnsi" w:cstheme="minorBidi"/>
              </w:rPr>
            </w:pPr>
            <w:r w:rsidRPr="00841F54">
              <w:rPr>
                <w:rFonts w:eastAsiaTheme="minorHAnsi" w:cstheme="minorBidi"/>
              </w:rPr>
              <w:t>“DX/PL”,i,”LEXICON TERM”)</w:t>
            </w:r>
          </w:p>
        </w:tc>
        <w:tc>
          <w:tcPr>
            <w:tcW w:w="2610" w:type="dxa"/>
          </w:tcPr>
          <w:p w14:paraId="078C857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term that is con</w:t>
            </w:r>
            <w:r w:rsidR="00ED2C28" w:rsidRPr="00841F54">
              <w:rPr>
                <w:rFonts w:eastAsiaTheme="minorHAnsi" w:cstheme="minorBidi"/>
              </w:rPr>
              <w:t>tained in the Clinical Lexicon.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81"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Expressions file (757.01)</w:t>
            </w:r>
          </w:p>
        </w:tc>
      </w:tr>
      <w:tr w:rsidR="008D4E8F" w:rsidRPr="00841F54" w14:paraId="078C8587"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3" w14:textId="77777777" w:rsidR="008D4E8F" w:rsidRPr="00841F54" w:rsidRDefault="008D4E8F" w:rsidP="00E22A9D">
            <w:pPr>
              <w:pStyle w:val="TableText"/>
              <w:rPr>
                <w:rFonts w:eastAsiaTheme="minorHAnsi" w:cstheme="minorBidi"/>
              </w:rPr>
            </w:pPr>
            <w:r w:rsidRPr="00841F54">
              <w:rPr>
                <w:rFonts w:eastAsiaTheme="minorHAnsi" w:cstheme="minorBidi"/>
              </w:rPr>
              <w:t>“DX/PL”,i,”PL IEN”)</w:t>
            </w:r>
          </w:p>
        </w:tc>
        <w:tc>
          <w:tcPr>
            <w:tcW w:w="2610" w:type="dxa"/>
          </w:tcPr>
          <w:p w14:paraId="078C858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problem IEN that is being acted upon.  *This node is required to edit an existing problem</w:t>
            </w:r>
            <w:r w:rsidR="00ED2C28" w:rsidRPr="00841F54">
              <w:rPr>
                <w:rFonts w:eastAsiaTheme="minorHAnsi" w:cstheme="minorBidi"/>
              </w:rPr>
              <w:t xml:space="preserve"> on the Problem List.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5"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86"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Problem List file (9000011)</w:t>
            </w:r>
          </w:p>
        </w:tc>
      </w:tr>
      <w:tr w:rsidR="008D4E8F" w:rsidRPr="00841F54" w14:paraId="078C858C"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8" w14:textId="77777777" w:rsidR="008D4E8F" w:rsidRPr="00841F54" w:rsidRDefault="008D4E8F" w:rsidP="00E22A9D">
            <w:pPr>
              <w:pStyle w:val="TableText"/>
              <w:rPr>
                <w:rFonts w:eastAsiaTheme="minorHAnsi" w:cstheme="minorBidi"/>
              </w:rPr>
            </w:pPr>
            <w:r w:rsidRPr="00841F54">
              <w:rPr>
                <w:rFonts w:eastAsiaTheme="minorHAnsi" w:cstheme="minorBidi"/>
              </w:rPr>
              <w:t>“DX/PL”,i,”PL ADD”)</w:t>
            </w:r>
          </w:p>
        </w:tc>
        <w:tc>
          <w:tcPr>
            <w:tcW w:w="2610" w:type="dxa"/>
          </w:tcPr>
          <w:p w14:paraId="078C858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*This is required to Add a diagnosis/problem to the Problem List. “1” indicates that the entry should be added to the </w:t>
            </w:r>
            <w:r w:rsidR="00ED2C28" w:rsidRPr="00841F54">
              <w:rPr>
                <w:rFonts w:eastAsiaTheme="minorHAnsi" w:cstheme="minorBidi"/>
              </w:rPr>
              <w:t>Problem List.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A"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8B"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92"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D" w14:textId="77777777" w:rsidR="008D4E8F" w:rsidRPr="00841F54" w:rsidRDefault="008D4E8F" w:rsidP="00E22A9D">
            <w:pPr>
              <w:pStyle w:val="TableText"/>
              <w:rPr>
                <w:rFonts w:eastAsiaTheme="minorHAnsi" w:cstheme="minorBidi"/>
              </w:rPr>
            </w:pPr>
            <w:r w:rsidRPr="00841F54">
              <w:rPr>
                <w:rFonts w:eastAsiaTheme="minorHAnsi" w:cstheme="minorBidi"/>
              </w:rPr>
              <w:t>“DX/PL”,i,”PL ACTIVE”)</w:t>
            </w:r>
          </w:p>
        </w:tc>
        <w:tc>
          <w:tcPr>
            <w:tcW w:w="2610" w:type="dxa"/>
          </w:tcPr>
          <w:p w14:paraId="078C858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documents whether a problem is active or inactive. The Defa</w:t>
            </w:r>
            <w:r w:rsidR="00ED2C28" w:rsidRPr="00841F54">
              <w:rPr>
                <w:rFonts w:eastAsiaTheme="minorHAnsi" w:cstheme="minorBidi"/>
              </w:rPr>
              <w:t>ult is Active if not specified.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F"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0"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A::=Active</w:t>
            </w:r>
          </w:p>
          <w:p w14:paraId="078C8591"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I::=Inactive</w:t>
            </w:r>
          </w:p>
        </w:tc>
      </w:tr>
      <w:tr w:rsidR="008D4E8F" w:rsidRPr="00841F54" w14:paraId="078C8597"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3" w14:textId="77777777" w:rsidR="008D4E8F" w:rsidRPr="00841F54" w:rsidRDefault="008D4E8F" w:rsidP="00E22A9D">
            <w:pPr>
              <w:pStyle w:val="TableText"/>
              <w:rPr>
                <w:rFonts w:eastAsiaTheme="minorHAnsi" w:cstheme="minorBidi"/>
              </w:rPr>
            </w:pPr>
            <w:r w:rsidRPr="00841F54">
              <w:rPr>
                <w:rFonts w:eastAsiaTheme="minorHAnsi" w:cstheme="minorBidi"/>
              </w:rPr>
              <w:t>“DX/PL”,i,”PL ONSET DATE”)</w:t>
            </w:r>
          </w:p>
        </w:tc>
        <w:tc>
          <w:tcPr>
            <w:tcW w:w="2610" w:type="dxa"/>
          </w:tcPr>
          <w:p w14:paraId="078C859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that the problem began.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5"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6"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w:t>
            </w:r>
          </w:p>
        </w:tc>
      </w:tr>
      <w:tr w:rsidR="000B5DAF" w:rsidRPr="00841F54" w14:paraId="078C859C"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8" w14:textId="77777777" w:rsidR="000B5DAF" w:rsidRPr="00841F54" w:rsidRDefault="000B5DAF" w:rsidP="00E22A9D">
            <w:pPr>
              <w:pStyle w:val="TableText"/>
              <w:rPr>
                <w:rFonts w:eastAsiaTheme="minorHAnsi" w:cstheme="minorBidi"/>
              </w:rPr>
            </w:pPr>
            <w:r w:rsidRPr="00841F54">
              <w:rPr>
                <w:rFonts w:eastAsiaTheme="minorHAnsi" w:cstheme="minorBidi"/>
              </w:rPr>
              <w:t>“DX/PL”,i,”PL RESOLVED DATE”)</w:t>
            </w:r>
          </w:p>
        </w:tc>
        <w:tc>
          <w:tcPr>
            <w:tcW w:w="2610" w:type="dxa"/>
          </w:tcPr>
          <w:p w14:paraId="078C8599" w14:textId="77777777" w:rsidR="000B5DAF" w:rsidRPr="00841F54" w:rsidRDefault="000B5DA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that the problem was resolved.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A" w14:textId="77777777" w:rsidR="000B5DA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B" w14:textId="77777777" w:rsidR="000B5DA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w:t>
            </w:r>
          </w:p>
        </w:tc>
      </w:tr>
      <w:tr w:rsidR="00F9469C" w:rsidRPr="00841F54" w14:paraId="078C85A1"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D" w14:textId="77777777" w:rsidR="00F9469C" w:rsidRPr="00841F54" w:rsidRDefault="00F9469C" w:rsidP="00E22A9D">
            <w:pPr>
              <w:pStyle w:val="TableText"/>
              <w:rPr>
                <w:rFonts w:eastAsiaTheme="minorHAnsi" w:cstheme="minorBidi"/>
              </w:rPr>
            </w:pPr>
            <w:r w:rsidRPr="00841F54">
              <w:rPr>
                <w:rFonts w:eastAsiaTheme="minorHAnsi" w:cstheme="minorBidi"/>
              </w:rPr>
              <w:t xml:space="preserve"> “DX/PL”,i,”PL SC”)</w:t>
            </w:r>
          </w:p>
        </w:tc>
        <w:tc>
          <w:tcPr>
            <w:tcW w:w="2610" w:type="dxa"/>
          </w:tcPr>
          <w:p w14:paraId="078C859E"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a service connected condition.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F"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0"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A6"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2" w14:textId="77777777" w:rsidR="00F9469C" w:rsidRPr="00841F54" w:rsidRDefault="00F9469C" w:rsidP="00E22A9D">
            <w:pPr>
              <w:pStyle w:val="TableText"/>
              <w:rPr>
                <w:rFonts w:eastAsiaTheme="minorHAnsi" w:cstheme="minorBidi"/>
              </w:rPr>
            </w:pPr>
            <w:r w:rsidRPr="00841F54">
              <w:rPr>
                <w:rFonts w:eastAsiaTheme="minorHAnsi" w:cstheme="minorBidi"/>
              </w:rPr>
              <w:t>“DX/PL”,i,”PL CV”)</w:t>
            </w:r>
          </w:p>
        </w:tc>
        <w:tc>
          <w:tcPr>
            <w:tcW w:w="2610" w:type="dxa"/>
          </w:tcPr>
          <w:p w14:paraId="078C85A3"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Combat Veteran.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4"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5"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AB"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7" w14:textId="77777777" w:rsidR="00F9469C" w:rsidRPr="00841F54" w:rsidRDefault="00F9469C" w:rsidP="00E22A9D">
            <w:pPr>
              <w:pStyle w:val="TableText"/>
              <w:rPr>
                <w:rFonts w:eastAsiaTheme="minorHAnsi" w:cstheme="minorBidi"/>
              </w:rPr>
            </w:pPr>
            <w:r w:rsidRPr="00841F54">
              <w:rPr>
                <w:rFonts w:eastAsiaTheme="minorHAnsi" w:cstheme="minorBidi"/>
              </w:rPr>
              <w:t>“DX/PL”,i,”PL AO”)</w:t>
            </w:r>
          </w:p>
        </w:tc>
        <w:tc>
          <w:tcPr>
            <w:tcW w:w="2610" w:type="dxa"/>
          </w:tcPr>
          <w:p w14:paraId="078C85A8"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Agent Orange exposure.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9"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A"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0"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C" w14:textId="77777777" w:rsidR="00F9469C" w:rsidRPr="00841F54" w:rsidRDefault="00F9469C" w:rsidP="00E22A9D">
            <w:pPr>
              <w:pStyle w:val="TableText"/>
              <w:rPr>
                <w:rFonts w:eastAsiaTheme="minorHAnsi" w:cstheme="minorBidi"/>
              </w:rPr>
            </w:pPr>
            <w:r w:rsidRPr="00841F54">
              <w:rPr>
                <w:rFonts w:eastAsiaTheme="minorHAnsi" w:cstheme="minorBidi"/>
              </w:rPr>
              <w:t>“DX/PL”,i,”PL IR”)</w:t>
            </w:r>
          </w:p>
        </w:tc>
        <w:tc>
          <w:tcPr>
            <w:tcW w:w="2610" w:type="dxa"/>
          </w:tcPr>
          <w:p w14:paraId="078C85AD"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Ionizing Radiation exposure.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E"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F"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5"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1" w14:textId="77777777" w:rsidR="00F9469C" w:rsidRPr="00841F54" w:rsidRDefault="00F9469C" w:rsidP="00E22A9D">
            <w:pPr>
              <w:pStyle w:val="TableText"/>
              <w:rPr>
                <w:rFonts w:eastAsiaTheme="minorHAnsi" w:cstheme="minorBidi"/>
              </w:rPr>
            </w:pPr>
            <w:r w:rsidRPr="00841F54">
              <w:rPr>
                <w:rFonts w:eastAsiaTheme="minorHAnsi" w:cstheme="minorBidi"/>
              </w:rPr>
              <w:t>“DX/PL”,i,”PL EC”)</w:t>
            </w:r>
          </w:p>
        </w:tc>
        <w:tc>
          <w:tcPr>
            <w:tcW w:w="2610" w:type="dxa"/>
          </w:tcPr>
          <w:p w14:paraId="078C85B2"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This problem is related to </w:t>
            </w:r>
            <w:r w:rsidRPr="00841F54">
              <w:rPr>
                <w:rFonts w:eastAsiaTheme="minorHAnsi" w:cstheme="minorBidi"/>
              </w:rPr>
              <w:lastRenderedPageBreak/>
              <w:t>SW Asia Conditions.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3" w14:textId="77777777" w:rsidR="00F9469C" w:rsidRPr="00841F54" w:rsidRDefault="00F9469C" w:rsidP="00E22A9D">
            <w:pPr>
              <w:pStyle w:val="TableText"/>
              <w:rPr>
                <w:rFonts w:eastAsiaTheme="minorHAnsi" w:cstheme="minorBidi"/>
              </w:rPr>
            </w:pPr>
            <w:r w:rsidRPr="00841F54">
              <w:rPr>
                <w:rFonts w:eastAsiaTheme="minorHAnsi" w:cstheme="minorBidi"/>
              </w:rPr>
              <w:lastRenderedPageBreak/>
              <w:t>O</w:t>
            </w:r>
          </w:p>
        </w:tc>
        <w:tc>
          <w:tcPr>
            <w:tcW w:w="1710" w:type="dxa"/>
          </w:tcPr>
          <w:p w14:paraId="078C85B4"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A"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6" w14:textId="77777777" w:rsidR="00F9469C" w:rsidRPr="00841F54" w:rsidRDefault="00F9469C" w:rsidP="00E22A9D">
            <w:pPr>
              <w:pStyle w:val="TableText"/>
              <w:rPr>
                <w:rFonts w:eastAsiaTheme="minorHAnsi" w:cstheme="minorBidi"/>
              </w:rPr>
            </w:pPr>
            <w:r w:rsidRPr="00841F54">
              <w:rPr>
                <w:rFonts w:eastAsiaTheme="minorHAnsi" w:cstheme="minorBidi"/>
              </w:rPr>
              <w:lastRenderedPageBreak/>
              <w:t>“DX/PL”,i,”PL SHAD”)</w:t>
            </w:r>
          </w:p>
        </w:tc>
        <w:tc>
          <w:tcPr>
            <w:tcW w:w="2610" w:type="dxa"/>
          </w:tcPr>
          <w:p w14:paraId="078C85B7"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Project 112/SHAD.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8"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B9"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F"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B" w14:textId="77777777" w:rsidR="00F9469C" w:rsidRPr="00841F54" w:rsidRDefault="00F9469C" w:rsidP="00E22A9D">
            <w:pPr>
              <w:pStyle w:val="TableText"/>
              <w:rPr>
                <w:rFonts w:eastAsiaTheme="minorHAnsi" w:cstheme="minorBidi"/>
              </w:rPr>
            </w:pPr>
            <w:r w:rsidRPr="00841F54">
              <w:rPr>
                <w:rFonts w:eastAsiaTheme="minorHAnsi" w:cstheme="minorBidi"/>
              </w:rPr>
              <w:t>“DX/PL”,i,”PL MST”)</w:t>
            </w:r>
          </w:p>
        </w:tc>
        <w:tc>
          <w:tcPr>
            <w:tcW w:w="2610" w:type="dxa"/>
          </w:tcPr>
          <w:p w14:paraId="078C85BC"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Military Sexual Trauma.</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D"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BE"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C4"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0" w14:textId="77777777" w:rsidR="008D4E8F" w:rsidRPr="00841F54" w:rsidRDefault="008D4E8F" w:rsidP="00E22A9D">
            <w:pPr>
              <w:pStyle w:val="TableText"/>
              <w:rPr>
                <w:rFonts w:eastAsiaTheme="minorHAnsi" w:cstheme="minorBidi"/>
              </w:rPr>
            </w:pPr>
            <w:r w:rsidRPr="00841F54">
              <w:rPr>
                <w:rFonts w:eastAsiaTheme="minorHAnsi" w:cstheme="minorBidi"/>
              </w:rPr>
              <w:t>“DX/PL”,i,”PL HNC”)</w:t>
            </w:r>
          </w:p>
        </w:tc>
        <w:tc>
          <w:tcPr>
            <w:tcW w:w="2610" w:type="dxa"/>
          </w:tcPr>
          <w:p w14:paraId="078C85C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w:t>
            </w:r>
            <w:r w:rsidR="00ED2C28" w:rsidRPr="00841F54">
              <w:rPr>
                <w:rFonts w:eastAsiaTheme="minorHAnsi" w:cstheme="minorBidi"/>
              </w:rPr>
              <w:t>ted to Head and/or Neck Cancer.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2"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C3"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C9"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5" w14:textId="77777777" w:rsidR="008D4E8F" w:rsidRPr="00841F54" w:rsidRDefault="008D4E8F" w:rsidP="00E22A9D">
            <w:pPr>
              <w:pStyle w:val="TableText"/>
              <w:rPr>
                <w:rFonts w:eastAsiaTheme="minorHAnsi" w:cstheme="minorBidi"/>
              </w:rPr>
            </w:pPr>
            <w:r w:rsidRPr="00841F54">
              <w:rPr>
                <w:rFonts w:eastAsiaTheme="minorHAnsi" w:cstheme="minorBidi"/>
              </w:rPr>
              <w:t>“DX/PL”,i,”NARRATIVE”)</w:t>
            </w:r>
          </w:p>
        </w:tc>
        <w:tc>
          <w:tcPr>
            <w:tcW w:w="2610" w:type="dxa"/>
          </w:tcPr>
          <w:p w14:paraId="078C85C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provider’s description of the diagnosis/problem.  *If NARRATIVE is not passed for a diagnosis/problem, the Description from the ICD Diagnosis file (80) will be used as the </w:t>
            </w:r>
            <w:r w:rsidR="00ED2C28" w:rsidRPr="00841F54">
              <w:rPr>
                <w:rFonts w:eastAsiaTheme="minorHAnsi" w:cstheme="minorBidi"/>
              </w:rPr>
              <w:t>default.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7"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C8"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5CE"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A" w14:textId="77777777" w:rsidR="008D4E8F" w:rsidRPr="00841F54" w:rsidRDefault="008D4E8F" w:rsidP="00E22A9D">
            <w:pPr>
              <w:pStyle w:val="TableText"/>
              <w:rPr>
                <w:rFonts w:eastAsiaTheme="minorHAnsi" w:cstheme="minorBidi"/>
              </w:rPr>
            </w:pPr>
            <w:r w:rsidRPr="00841F54">
              <w:rPr>
                <w:rFonts w:eastAsiaTheme="minorHAnsi" w:cstheme="minorBidi"/>
              </w:rPr>
              <w:t>“DX/PL”,i,”CATEGORY”)</w:t>
            </w:r>
          </w:p>
        </w:tc>
        <w:tc>
          <w:tcPr>
            <w:tcW w:w="2610" w:type="dxa"/>
          </w:tcPr>
          <w:p w14:paraId="078C85C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term that denotes a grouping or category for a se</w:t>
            </w:r>
            <w:r w:rsidR="00ED2C28" w:rsidRPr="00841F54">
              <w:rPr>
                <w:rFonts w:eastAsiaTheme="minorHAnsi" w:cstheme="minorBidi"/>
              </w:rPr>
              <w:t>t of related diagnosis/problem.</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C"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CD"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5D3"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F" w14:textId="77777777" w:rsidR="008D4E8F" w:rsidRPr="00841F54" w:rsidRDefault="008D4E8F" w:rsidP="00E22A9D">
            <w:pPr>
              <w:pStyle w:val="TableText"/>
              <w:rPr>
                <w:rFonts w:eastAsiaTheme="minorHAnsi" w:cstheme="minorBidi"/>
              </w:rPr>
            </w:pPr>
            <w:r w:rsidRPr="00841F54">
              <w:rPr>
                <w:rFonts w:eastAsiaTheme="minorHAnsi" w:cstheme="minorBidi"/>
              </w:rPr>
              <w:t>“DX/PL”,i,”ENC PROVIDER”)</w:t>
            </w:r>
          </w:p>
        </w:tc>
        <w:tc>
          <w:tcPr>
            <w:tcW w:w="2610" w:type="dxa"/>
          </w:tcPr>
          <w:p w14:paraId="078C85D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 who documented the </w:t>
            </w:r>
            <w:r w:rsidR="00ED2C28" w:rsidRPr="00841F54">
              <w:rPr>
                <w:rFonts w:eastAsiaTheme="minorHAnsi" w:cstheme="minorBidi"/>
              </w:rPr>
              <w:t>diagnosis/problem.</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1" w14:textId="77777777" w:rsidR="008D4E8F" w:rsidRPr="00841F54" w:rsidRDefault="000B5DAF" w:rsidP="00E22A9D">
            <w:pPr>
              <w:pStyle w:val="TableText"/>
              <w:rPr>
                <w:rFonts w:eastAsiaTheme="minorHAnsi" w:cstheme="minorBidi"/>
              </w:rPr>
            </w:pPr>
            <w:r w:rsidRPr="00841F54">
              <w:rPr>
                <w:rFonts w:eastAsiaTheme="minorHAnsi" w:cstheme="minorBidi"/>
              </w:rPr>
              <w:t>R/Add</w:t>
            </w:r>
          </w:p>
        </w:tc>
        <w:tc>
          <w:tcPr>
            <w:tcW w:w="1710" w:type="dxa"/>
          </w:tcPr>
          <w:p w14:paraId="078C85D2"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5D8"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D4" w14:textId="77777777" w:rsidR="008D4E8F" w:rsidRPr="00841F54" w:rsidRDefault="008D4E8F" w:rsidP="00E22A9D">
            <w:pPr>
              <w:pStyle w:val="TableText"/>
              <w:rPr>
                <w:rFonts w:eastAsiaTheme="minorHAnsi" w:cstheme="minorBidi"/>
              </w:rPr>
            </w:pPr>
            <w:r w:rsidRPr="00841F54">
              <w:rPr>
                <w:rFonts w:eastAsiaTheme="minorHAnsi" w:cstheme="minorBidi"/>
              </w:rPr>
              <w:t>“DX/PL”,i,”EVENT D/T”)</w:t>
            </w:r>
          </w:p>
        </w:tc>
        <w:tc>
          <w:tcPr>
            <w:tcW w:w="2610" w:type="dxa"/>
          </w:tcPr>
          <w:p w14:paraId="078C85D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Date/Time Diagnosis </w:t>
            </w:r>
            <w:r w:rsidR="00ED2C28" w:rsidRPr="00841F54">
              <w:rPr>
                <w:rFonts w:eastAsiaTheme="minorHAnsi" w:cstheme="minorBidi"/>
              </w:rPr>
              <w:t>was documented.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6"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D7"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8D4E8F" w:rsidRPr="00841F54" w14:paraId="078C85DE"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D9" w14:textId="77777777" w:rsidR="008D4E8F" w:rsidRPr="00841F54" w:rsidRDefault="008D4E8F" w:rsidP="00E22A9D">
            <w:pPr>
              <w:pStyle w:val="TableText"/>
              <w:rPr>
                <w:rFonts w:eastAsiaTheme="minorHAnsi" w:cstheme="minorBidi"/>
              </w:rPr>
            </w:pPr>
            <w:r w:rsidRPr="00841F54">
              <w:rPr>
                <w:rFonts w:eastAsiaTheme="minorHAnsi" w:cstheme="minorBidi"/>
              </w:rPr>
              <w:t>“DX/PL”,i,”COMMENT”)</w:t>
            </w:r>
          </w:p>
        </w:tc>
        <w:tc>
          <w:tcPr>
            <w:tcW w:w="2610" w:type="dxa"/>
          </w:tcPr>
          <w:p w14:paraId="078C85D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B"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DC"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DX Free Text  (1-245 char)</w:t>
            </w:r>
          </w:p>
          <w:p w14:paraId="078C85DD"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PL  Free Text (3-60 char)</w:t>
            </w:r>
          </w:p>
        </w:tc>
      </w:tr>
      <w:tr w:rsidR="008D4E8F" w:rsidRPr="00841F54" w14:paraId="078C85E3"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right w:val="none" w:sz="0" w:space="0" w:color="auto"/>
            </w:tcBorders>
          </w:tcPr>
          <w:p w14:paraId="078C85DF" w14:textId="77777777" w:rsidR="008D4E8F" w:rsidRPr="00841F54" w:rsidRDefault="008D4E8F" w:rsidP="00E22A9D">
            <w:pPr>
              <w:pStyle w:val="TableText"/>
              <w:rPr>
                <w:rFonts w:eastAsiaTheme="minorHAnsi" w:cstheme="minorBidi"/>
              </w:rPr>
            </w:pPr>
            <w:r w:rsidRPr="00841F54">
              <w:rPr>
                <w:rFonts w:eastAsiaTheme="minorHAnsi" w:cstheme="minorBidi"/>
              </w:rPr>
              <w:t>“DX/PL”,i,”DELETE”)</w:t>
            </w:r>
          </w:p>
        </w:tc>
        <w:tc>
          <w:tcPr>
            <w:tcW w:w="2610" w:type="dxa"/>
          </w:tcPr>
          <w:p w14:paraId="078C85E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delete flag used to denote deletion of the diagnosis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5E1"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E2"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E4" w14:textId="63F41F66" w:rsidR="00713A71" w:rsidRPr="00841F54" w:rsidRDefault="008D4E8F" w:rsidP="0071544A">
      <w:pPr>
        <w:pStyle w:val="Heading2"/>
      </w:pPr>
      <w:bookmarkStart w:id="92" w:name="_Toc414852647"/>
      <w:bookmarkStart w:id="93" w:name="_Toc468093289"/>
      <w:r w:rsidRPr="00841F54">
        <w:t>Procedure</w:t>
      </w:r>
      <w:bookmarkEnd w:id="92"/>
      <w:bookmarkEnd w:id="93"/>
    </w:p>
    <w:p w14:paraId="078C85E5" w14:textId="77777777" w:rsidR="008D4E8F" w:rsidRPr="00841F54" w:rsidRDefault="008D4E8F" w:rsidP="00E22A9D">
      <w:pPr>
        <w:rPr>
          <w:rFonts w:eastAsiaTheme="minorHAnsi" w:cstheme="minorBidi"/>
        </w:rPr>
      </w:pPr>
      <w:r w:rsidRPr="00841F54">
        <w:rPr>
          <w:rFonts w:eastAsiaTheme="minorHAnsi" w:cstheme="minorBidi"/>
        </w:rPr>
        <w:t>The “PROCEDURE” node may have multiple entries (i). Only active CPT/HCPCS codes will be accepted. The “PROCEDURE” node documents the procedure(s), the number of times the procedure was performed, the diagnosis the procedure is associated with and the narrative that describes the procedure. It also enables documentation of the provider who performed the procedure, the date/time the procedure was performed and any comments that are associated with the procedure. To delete the entire “PROCEDURE”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procedure"/>
        <w:tblDescription w:val="The “PROCEDURE” node may have multiple entries (i). Only active CPT/HCPCS codes will be accepted. The “PROCEDURE” node documents the procedure(s), the number of times the procedure was performed, the diagnosis the procedure is associated with and the narrative that describes the procedure. It also enables documentation of the provider who performed the procedure, the date/time the procedure was performed and any comments that are associated with the procedure. "/>
      </w:tblPr>
      <w:tblGrid>
        <w:gridCol w:w="3060"/>
        <w:gridCol w:w="3240"/>
        <w:gridCol w:w="1530"/>
        <w:gridCol w:w="1620"/>
      </w:tblGrid>
      <w:tr w:rsidR="008D4E8F" w:rsidRPr="00841F54" w14:paraId="078C85EA"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14:paraId="078C85E6"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240" w:type="dxa"/>
            <w:tcBorders>
              <w:top w:val="none" w:sz="0" w:space="0" w:color="auto"/>
              <w:left w:val="none" w:sz="0" w:space="0" w:color="auto"/>
              <w:bottom w:val="none" w:sz="0" w:space="0" w:color="auto"/>
              <w:right w:val="none" w:sz="0" w:space="0" w:color="auto"/>
            </w:tcBorders>
          </w:tcPr>
          <w:p w14:paraId="078C85E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14:paraId="078C85E8"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620" w:type="dxa"/>
            <w:tcBorders>
              <w:top w:val="none" w:sz="0" w:space="0" w:color="auto"/>
              <w:left w:val="none" w:sz="0" w:space="0" w:color="auto"/>
              <w:bottom w:val="none" w:sz="0" w:space="0" w:color="auto"/>
              <w:right w:val="none" w:sz="0" w:space="0" w:color="auto"/>
            </w:tcBorders>
          </w:tcPr>
          <w:p w14:paraId="078C85E9"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EF"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EB" w14:textId="77777777" w:rsidR="008D4E8F" w:rsidRPr="00841F54" w:rsidRDefault="008D4E8F" w:rsidP="00E22A9D">
            <w:pPr>
              <w:pStyle w:val="TableText"/>
              <w:rPr>
                <w:rFonts w:eastAsiaTheme="minorHAnsi" w:cstheme="minorBidi"/>
              </w:rPr>
            </w:pPr>
            <w:r w:rsidRPr="00841F54">
              <w:rPr>
                <w:rFonts w:eastAsiaTheme="minorHAnsi" w:cstheme="minorBidi"/>
              </w:rPr>
              <w:t>“PROCEDURE”,i,”PROCEDURE”)</w:t>
            </w:r>
          </w:p>
        </w:tc>
        <w:tc>
          <w:tcPr>
            <w:tcW w:w="3240" w:type="dxa"/>
          </w:tcPr>
          <w:p w14:paraId="078C85EC"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Procedure code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ED"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20" w:type="dxa"/>
          </w:tcPr>
          <w:p w14:paraId="078C85E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CPT file (81)</w:t>
            </w:r>
          </w:p>
        </w:tc>
      </w:tr>
      <w:tr w:rsidR="008D4E8F" w:rsidRPr="00841F54" w14:paraId="078C85F4"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0"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“PROCEDURE”,i,”MODIFIERS”, MODIFIER=””</w:t>
            </w:r>
          </w:p>
        </w:tc>
        <w:tc>
          <w:tcPr>
            <w:tcW w:w="3240" w:type="dxa"/>
          </w:tcPr>
          <w:p w14:paraId="078C85F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Modifiers associated with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5F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External pointer to CPT Modifier </w:t>
            </w:r>
            <w:r w:rsidR="00694FC9" w:rsidRPr="00841F54">
              <w:rPr>
                <w:rFonts w:eastAsiaTheme="minorHAnsi" w:cstheme="minorBidi"/>
              </w:rPr>
              <w:t>file (81.3).</w:t>
            </w:r>
          </w:p>
        </w:tc>
      </w:tr>
      <w:tr w:rsidR="008D4E8F" w:rsidRPr="00841F54" w14:paraId="078C85F9"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5" w14:textId="77777777" w:rsidR="008D4E8F" w:rsidRPr="00841F54" w:rsidRDefault="008D4E8F" w:rsidP="00E22A9D">
            <w:pPr>
              <w:pStyle w:val="TableText"/>
              <w:rPr>
                <w:rFonts w:eastAsiaTheme="minorHAnsi" w:cstheme="minorBidi"/>
              </w:rPr>
            </w:pPr>
            <w:r w:rsidRPr="00841F54">
              <w:rPr>
                <w:rFonts w:eastAsiaTheme="minorHAnsi" w:cstheme="minorBidi"/>
              </w:rPr>
              <w:t>“PROCEDURE”,i,”QTY”)</w:t>
            </w:r>
          </w:p>
        </w:tc>
        <w:tc>
          <w:tcPr>
            <w:tcW w:w="3240" w:type="dxa"/>
          </w:tcPr>
          <w:p w14:paraId="078C85F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Number of tim</w:t>
            </w:r>
            <w:r w:rsidR="00694FC9" w:rsidRPr="00841F54">
              <w:rPr>
                <w:rFonts w:eastAsiaTheme="minorHAnsi" w:cstheme="minorBidi"/>
              </w:rPr>
              <w:t>es the procedure was performed.</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20" w:type="dxa"/>
          </w:tcPr>
          <w:p w14:paraId="078C85F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Whole number &gt; 0</w:t>
            </w:r>
          </w:p>
        </w:tc>
      </w:tr>
      <w:tr w:rsidR="008D4E8F" w:rsidRPr="00841F54" w14:paraId="078C85FE"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A"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w:t>
            </w:r>
          </w:p>
        </w:tc>
        <w:tc>
          <w:tcPr>
            <w:tcW w:w="3240" w:type="dxa"/>
          </w:tcPr>
          <w:p w14:paraId="078C85F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first diagnosis that is associated with the identified procedure and is the primary diagnosis </w:t>
            </w:r>
            <w:r w:rsidR="00694FC9" w:rsidRPr="00841F54">
              <w:rPr>
                <w:rFonts w:eastAsiaTheme="minorHAnsi" w:cstheme="minorBidi"/>
              </w:rPr>
              <w:t>associated with this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C"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5F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3"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F"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2”)</w:t>
            </w:r>
          </w:p>
        </w:tc>
        <w:tc>
          <w:tcPr>
            <w:tcW w:w="3240" w:type="dxa"/>
          </w:tcPr>
          <w:p w14:paraId="078C860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1"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8"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4"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3”)</w:t>
            </w:r>
          </w:p>
        </w:tc>
        <w:tc>
          <w:tcPr>
            <w:tcW w:w="3240" w:type="dxa"/>
          </w:tcPr>
          <w:p w14:paraId="078C860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third diagnosis that is associated with the </w:t>
            </w:r>
            <w:r w:rsidR="00694FC9" w:rsidRPr="00841F54">
              <w:rPr>
                <w:rFonts w:eastAsiaTheme="minorHAnsi" w:cstheme="minorBidi"/>
              </w:rPr>
              <w:t>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6"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D"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9"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4”)</w:t>
            </w:r>
          </w:p>
        </w:tc>
        <w:tc>
          <w:tcPr>
            <w:tcW w:w="3240" w:type="dxa"/>
          </w:tcPr>
          <w:p w14:paraId="078C860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B"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2"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E"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5”)</w:t>
            </w:r>
          </w:p>
        </w:tc>
        <w:tc>
          <w:tcPr>
            <w:tcW w:w="3240" w:type="dxa"/>
          </w:tcPr>
          <w:p w14:paraId="078C860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7"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3"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6”)</w:t>
            </w:r>
          </w:p>
        </w:tc>
        <w:tc>
          <w:tcPr>
            <w:tcW w:w="3240" w:type="dxa"/>
          </w:tcPr>
          <w:p w14:paraId="078C861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C"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8"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7”)</w:t>
            </w:r>
          </w:p>
        </w:tc>
        <w:tc>
          <w:tcPr>
            <w:tcW w:w="3240" w:type="dxa"/>
          </w:tcPr>
          <w:p w14:paraId="078C861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21"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D" w14:textId="77777777" w:rsidR="008D4E8F" w:rsidRPr="00841F54" w:rsidRDefault="008D4E8F" w:rsidP="00E22A9D">
            <w:pPr>
              <w:pStyle w:val="TableText"/>
              <w:rPr>
                <w:rFonts w:eastAsiaTheme="minorHAnsi" w:cstheme="minorBidi"/>
              </w:rPr>
            </w:pPr>
            <w:r w:rsidRPr="00841F54">
              <w:rPr>
                <w:rFonts w:eastAsiaTheme="minorHAnsi" w:cstheme="minorBidi"/>
              </w:rPr>
              <w:t>“PROCEDURE”,i,”DIAGNOSIS 8”)</w:t>
            </w:r>
          </w:p>
        </w:tc>
        <w:tc>
          <w:tcPr>
            <w:tcW w:w="3240" w:type="dxa"/>
          </w:tcPr>
          <w:p w14:paraId="078C861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26"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2" w14:textId="77777777" w:rsidR="008D4E8F" w:rsidRPr="00841F54" w:rsidRDefault="008D4E8F" w:rsidP="00E22A9D">
            <w:pPr>
              <w:pStyle w:val="TableText"/>
              <w:rPr>
                <w:rFonts w:eastAsiaTheme="minorHAnsi" w:cstheme="minorBidi"/>
              </w:rPr>
            </w:pPr>
            <w:r w:rsidRPr="00841F54">
              <w:rPr>
                <w:rFonts w:eastAsiaTheme="minorHAnsi" w:cstheme="minorBidi"/>
              </w:rPr>
              <w:t>“PROCEDURE”,i,”NARRATIVE”)</w:t>
            </w:r>
          </w:p>
        </w:tc>
        <w:tc>
          <w:tcPr>
            <w:tcW w:w="3240" w:type="dxa"/>
          </w:tcPr>
          <w:p w14:paraId="078C862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provider’s description of the procedure performed. *If NARRATIVE is not passed for a procedure, the Short Name from the CPT file (8</w:t>
            </w:r>
            <w:r w:rsidR="00694FC9" w:rsidRPr="00841F54">
              <w:rPr>
                <w:rFonts w:eastAsiaTheme="minorHAnsi" w:cstheme="minorBidi"/>
              </w:rPr>
              <w:t>1) will be used as the default.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4"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62B"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7" w14:textId="77777777" w:rsidR="008D4E8F" w:rsidRPr="00841F54" w:rsidRDefault="008D4E8F" w:rsidP="00E22A9D">
            <w:pPr>
              <w:pStyle w:val="TableText"/>
              <w:rPr>
                <w:rFonts w:eastAsiaTheme="minorHAnsi" w:cstheme="minorBidi"/>
              </w:rPr>
            </w:pPr>
            <w:r w:rsidRPr="00841F54">
              <w:rPr>
                <w:rFonts w:eastAsiaTheme="minorHAnsi" w:cstheme="minorBidi"/>
              </w:rPr>
              <w:t>“PROCEDURE”,i,”CATEGORY”)</w:t>
            </w:r>
          </w:p>
        </w:tc>
        <w:tc>
          <w:tcPr>
            <w:tcW w:w="3240" w:type="dxa"/>
          </w:tcPr>
          <w:p w14:paraId="078C862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term that denotes a grouping or category f</w:t>
            </w:r>
            <w:r w:rsidR="00694FC9" w:rsidRPr="00841F54">
              <w:rPr>
                <w:rFonts w:eastAsiaTheme="minorHAnsi" w:cstheme="minorBidi"/>
              </w:rPr>
              <w:t>or a set of related procedures.</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630"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C" w14:textId="77777777" w:rsidR="008D4E8F" w:rsidRPr="00841F54" w:rsidRDefault="008D4E8F" w:rsidP="00E22A9D">
            <w:pPr>
              <w:pStyle w:val="TableText"/>
              <w:rPr>
                <w:rFonts w:eastAsiaTheme="minorHAnsi" w:cstheme="minorBidi"/>
              </w:rPr>
            </w:pPr>
            <w:r w:rsidRPr="00841F54">
              <w:rPr>
                <w:rFonts w:eastAsiaTheme="minorHAnsi" w:cstheme="minorBidi"/>
              </w:rPr>
              <w:t>“PROCEDURE”,i,”ENC PROVIDER”)</w:t>
            </w:r>
          </w:p>
        </w:tc>
        <w:tc>
          <w:tcPr>
            <w:tcW w:w="3240" w:type="dxa"/>
          </w:tcPr>
          <w:p w14:paraId="078C862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w:t>
            </w:r>
            <w:r w:rsidR="00DA00A5" w:rsidRPr="00841F54">
              <w:rPr>
                <w:rFonts w:eastAsiaTheme="minorHAnsi" w:cstheme="minorBidi"/>
              </w:rPr>
              <w:t>er who performed the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635"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1" w14:textId="77777777" w:rsidR="008D4E8F" w:rsidRPr="00841F54" w:rsidRDefault="008D4E8F" w:rsidP="00E22A9D">
            <w:pPr>
              <w:pStyle w:val="TableText"/>
              <w:rPr>
                <w:rFonts w:eastAsiaTheme="minorHAnsi" w:cstheme="minorBidi"/>
              </w:rPr>
            </w:pPr>
            <w:r w:rsidRPr="00841F54">
              <w:rPr>
                <w:rFonts w:eastAsiaTheme="minorHAnsi" w:cstheme="minorBidi"/>
              </w:rPr>
              <w:t>“PROCEDURE”,i,”ORD PROVIDER”)</w:t>
            </w:r>
          </w:p>
        </w:tc>
        <w:tc>
          <w:tcPr>
            <w:tcW w:w="3240" w:type="dxa"/>
          </w:tcPr>
          <w:p w14:paraId="078C863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w:t>
            </w:r>
            <w:r w:rsidR="00694FC9" w:rsidRPr="00841F54">
              <w:rPr>
                <w:rFonts w:eastAsiaTheme="minorHAnsi" w:cstheme="minorBidi"/>
              </w:rPr>
              <w:t>ider who ordered the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New Person file </w:t>
            </w:r>
            <w:r w:rsidRPr="00841F54">
              <w:rPr>
                <w:rFonts w:eastAsiaTheme="minorHAnsi" w:cstheme="minorBidi"/>
              </w:rPr>
              <w:lastRenderedPageBreak/>
              <w:t>(200)</w:t>
            </w:r>
          </w:p>
        </w:tc>
      </w:tr>
      <w:tr w:rsidR="008D4E8F" w:rsidRPr="00841F54" w14:paraId="078C863A"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6"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“PROCEDURE”,i,”ORD REFERENCE”)</w:t>
            </w:r>
          </w:p>
        </w:tc>
        <w:tc>
          <w:tcPr>
            <w:tcW w:w="3240" w:type="dxa"/>
          </w:tcPr>
          <w:p w14:paraId="078C863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Order reference </w:t>
            </w:r>
            <w:r w:rsidR="00694FC9" w:rsidRPr="00841F54">
              <w:rPr>
                <w:rFonts w:eastAsiaTheme="minorHAnsi" w:cstheme="minorBidi"/>
              </w:rPr>
              <w:t>for the ordered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Order file (100)</w:t>
            </w:r>
          </w:p>
        </w:tc>
      </w:tr>
      <w:tr w:rsidR="008D4E8F" w:rsidRPr="00841F54" w14:paraId="078C863F"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B" w14:textId="77777777" w:rsidR="008D4E8F" w:rsidRPr="00841F54" w:rsidRDefault="008D4E8F" w:rsidP="00E22A9D">
            <w:pPr>
              <w:pStyle w:val="TableText"/>
              <w:rPr>
                <w:rFonts w:eastAsiaTheme="minorHAnsi" w:cstheme="minorBidi"/>
              </w:rPr>
            </w:pPr>
            <w:r w:rsidRPr="00841F54">
              <w:rPr>
                <w:rFonts w:eastAsiaTheme="minorHAnsi" w:cstheme="minorBidi"/>
              </w:rPr>
              <w:t>“PROCEDURE”,i,”EVENT D/T”)</w:t>
            </w:r>
          </w:p>
        </w:tc>
        <w:tc>
          <w:tcPr>
            <w:tcW w:w="3240" w:type="dxa"/>
          </w:tcPr>
          <w:p w14:paraId="078C863C"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procedure was done.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D"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8D4E8F" w:rsidRPr="00841F54" w14:paraId="078C8660"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40" w14:textId="77777777" w:rsidR="008D4E8F" w:rsidRPr="00841F54" w:rsidRDefault="008D4E8F" w:rsidP="00E22A9D">
            <w:pPr>
              <w:pStyle w:val="TableText"/>
              <w:rPr>
                <w:rFonts w:eastAsiaTheme="minorHAnsi" w:cstheme="minorBidi"/>
              </w:rPr>
            </w:pPr>
            <w:r w:rsidRPr="00841F54">
              <w:rPr>
                <w:rFonts w:eastAsiaTheme="minorHAnsi" w:cstheme="minorBidi"/>
              </w:rPr>
              <w:t>“PROCEDURE”,i,”DEPARTMENT”)</w:t>
            </w:r>
          </w:p>
        </w:tc>
        <w:tc>
          <w:tcPr>
            <w:tcW w:w="3240" w:type="dxa"/>
          </w:tcPr>
          <w:p w14:paraId="078C864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3-digit code that defines the service area.  Missing Department Codes will be assigned a Department Code. The Department Code will be the Stop Code associated (in the HOSPITAL LOCATION file, #44) with the Hospital Location of the patient visit.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4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4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108::=Laboratory</w:t>
            </w:r>
          </w:p>
          <w:p w14:paraId="078C864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160::=Pharmacy</w:t>
            </w:r>
          </w:p>
          <w:p w14:paraId="078C864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419::=Anesthesiology</w:t>
            </w:r>
          </w:p>
          <w:p w14:paraId="078C864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423::=Prosthetics</w:t>
            </w:r>
          </w:p>
          <w:p w14:paraId="078C864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180::=Oral Surgery</w:t>
            </w:r>
          </w:p>
          <w:p w14:paraId="078C864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401::=General Surgery</w:t>
            </w:r>
          </w:p>
          <w:p w14:paraId="078C864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402::=Cardiac Surgery</w:t>
            </w:r>
          </w:p>
          <w:p w14:paraId="078C864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401::=General Surgery</w:t>
            </w:r>
          </w:p>
          <w:p w14:paraId="078C864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402::=Cardiac Surgery</w:t>
            </w:r>
          </w:p>
          <w:p w14:paraId="078C864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403::=Otorhinolaryngology (ENT)</w:t>
            </w:r>
          </w:p>
          <w:p w14:paraId="078C864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404::=Gynecology</w:t>
            </w:r>
          </w:p>
          <w:p w14:paraId="078C864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406::=Neurosurgery</w:t>
            </w:r>
          </w:p>
          <w:p w14:paraId="078C864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407::=Ophthalmology</w:t>
            </w:r>
          </w:p>
          <w:p w14:paraId="078C865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409::=Orthopedics</w:t>
            </w:r>
          </w:p>
          <w:p w14:paraId="078C865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410::=Plastic Surgery (inc. H&amp;N)</w:t>
            </w:r>
          </w:p>
          <w:p w14:paraId="078C865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411::=Podiatry </w:t>
            </w:r>
          </w:p>
          <w:p w14:paraId="078C865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412::=Proctology</w:t>
            </w:r>
          </w:p>
          <w:p w14:paraId="078C865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413::=Thoracic Surgery</w:t>
            </w:r>
          </w:p>
          <w:p w14:paraId="078C865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415::=Peripheral Vascular</w:t>
            </w:r>
          </w:p>
          <w:p w14:paraId="078C865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457::=Transpla</w:t>
            </w:r>
            <w:r w:rsidRPr="00841F54">
              <w:rPr>
                <w:rFonts w:eastAsiaTheme="minorHAnsi" w:cstheme="minorBidi"/>
              </w:rPr>
              <w:lastRenderedPageBreak/>
              <w:t>ntation</w:t>
            </w:r>
          </w:p>
          <w:p w14:paraId="078C865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105::=General Radiology</w:t>
            </w:r>
          </w:p>
          <w:p w14:paraId="078C865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109::=Nuclear Medicine</w:t>
            </w:r>
          </w:p>
          <w:p w14:paraId="078C865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109::=Cardiology Studies (Nuclear Med)</w:t>
            </w:r>
          </w:p>
          <w:p w14:paraId="078C865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115::=Ultrasound</w:t>
            </w:r>
          </w:p>
          <w:p w14:paraId="078C865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703::=Mammography</w:t>
            </w:r>
          </w:p>
          <w:p w14:paraId="078C865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150::=CT Scan</w:t>
            </w:r>
          </w:p>
          <w:p w14:paraId="078C865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151::=Magnetic Resonance Imaging</w:t>
            </w:r>
          </w:p>
          <w:p w14:paraId="078C865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152::=Angio-Neuro-Interventional</w:t>
            </w:r>
          </w:p>
          <w:p w14:paraId="078C865F"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421::=Vascular Lab</w:t>
            </w:r>
          </w:p>
        </w:tc>
      </w:tr>
      <w:tr w:rsidR="008D4E8F" w:rsidRPr="00841F54" w14:paraId="078C8665"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61"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“PROCEDURE”,i,”COMMENT”)</w:t>
            </w:r>
          </w:p>
        </w:tc>
        <w:tc>
          <w:tcPr>
            <w:tcW w:w="3240" w:type="dxa"/>
          </w:tcPr>
          <w:p w14:paraId="078C866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6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64"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8D4E8F" w:rsidRPr="00841F54" w14:paraId="078C866A"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right w:val="none" w:sz="0" w:space="0" w:color="auto"/>
            </w:tcBorders>
          </w:tcPr>
          <w:p w14:paraId="078C8666" w14:textId="77777777" w:rsidR="008D4E8F" w:rsidRPr="00841F54" w:rsidRDefault="008D4E8F" w:rsidP="00E22A9D">
            <w:pPr>
              <w:pStyle w:val="TableText"/>
              <w:rPr>
                <w:rFonts w:eastAsiaTheme="minorHAnsi" w:cstheme="minorBidi"/>
              </w:rPr>
            </w:pPr>
            <w:r w:rsidRPr="00841F54">
              <w:rPr>
                <w:rFonts w:eastAsiaTheme="minorHAnsi" w:cstheme="minorBidi"/>
              </w:rPr>
              <w:t>“PROCEDURE”,i,”DELETE”)</w:t>
            </w:r>
          </w:p>
        </w:tc>
        <w:tc>
          <w:tcPr>
            <w:tcW w:w="3240" w:type="dxa"/>
          </w:tcPr>
          <w:p w14:paraId="078C866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Procedure entry.</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right w:val="none" w:sz="0" w:space="0" w:color="auto"/>
            </w:tcBorders>
          </w:tcPr>
          <w:p w14:paraId="078C866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6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66B" w14:textId="4A3639C0" w:rsidR="008D4E8F" w:rsidRPr="00841F54" w:rsidRDefault="008D4E8F" w:rsidP="008D4E8F">
      <w:pPr>
        <w:pStyle w:val="Heading2"/>
      </w:pPr>
      <w:bookmarkStart w:id="94" w:name="_Skin_Test"/>
      <w:bookmarkStart w:id="95" w:name="_Toc414852648"/>
      <w:bookmarkStart w:id="96" w:name="_Toc468093290"/>
      <w:bookmarkEnd w:id="94"/>
      <w:r w:rsidRPr="00841F54">
        <w:t>Skin Test</w:t>
      </w:r>
      <w:bookmarkEnd w:id="95"/>
      <w:bookmarkEnd w:id="96"/>
    </w:p>
    <w:p w14:paraId="078C866C" w14:textId="77777777" w:rsidR="008D4E8F" w:rsidRPr="00841F54" w:rsidRDefault="008D4E8F" w:rsidP="00E22A9D">
      <w:pPr>
        <w:rPr>
          <w:rFonts w:eastAsiaTheme="minorHAnsi" w:cstheme="minorBidi"/>
        </w:rPr>
      </w:pPr>
      <w:r w:rsidRPr="00841F54">
        <w:rPr>
          <w:rFonts w:eastAsiaTheme="minorHAnsi" w:cstheme="minorBidi"/>
        </w:rPr>
        <w:t>The “SKIN TEST” node may have multiple entries (i). To delete the entire “SKIN TEST”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The skin test"/>
        <w:tblDescription w:val="The “SKIN TEST” node may have multiple entries (i). To delete the entire “SKIN TEST” entry, set the “DELETE” node to 1."/>
      </w:tblPr>
      <w:tblGrid>
        <w:gridCol w:w="3078"/>
        <w:gridCol w:w="3240"/>
        <w:gridCol w:w="1440"/>
        <w:gridCol w:w="1692"/>
      </w:tblGrid>
      <w:tr w:rsidR="008D4E8F" w:rsidRPr="00841F54" w14:paraId="078C8671"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078" w:type="dxa"/>
            <w:tcBorders>
              <w:top w:val="none" w:sz="0" w:space="0" w:color="auto"/>
              <w:left w:val="none" w:sz="0" w:space="0" w:color="auto"/>
              <w:bottom w:val="none" w:sz="0" w:space="0" w:color="auto"/>
              <w:right w:val="none" w:sz="0" w:space="0" w:color="auto"/>
            </w:tcBorders>
          </w:tcPr>
          <w:p w14:paraId="078C866D"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240" w:type="dxa"/>
            <w:tcBorders>
              <w:top w:val="none" w:sz="0" w:space="0" w:color="auto"/>
              <w:left w:val="none" w:sz="0" w:space="0" w:color="auto"/>
              <w:bottom w:val="none" w:sz="0" w:space="0" w:color="auto"/>
              <w:right w:val="none" w:sz="0" w:space="0" w:color="auto"/>
            </w:tcBorders>
          </w:tcPr>
          <w:p w14:paraId="078C866E"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66F"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692" w:type="dxa"/>
            <w:tcBorders>
              <w:top w:val="none" w:sz="0" w:space="0" w:color="auto"/>
              <w:left w:val="none" w:sz="0" w:space="0" w:color="auto"/>
              <w:bottom w:val="none" w:sz="0" w:space="0" w:color="auto"/>
              <w:right w:val="none" w:sz="0" w:space="0" w:color="auto"/>
            </w:tcBorders>
          </w:tcPr>
          <w:p w14:paraId="078C8670"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676"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2" w14:textId="77777777" w:rsidR="008D4E8F" w:rsidRPr="00841F54" w:rsidRDefault="008D4E8F" w:rsidP="00E22A9D">
            <w:pPr>
              <w:pStyle w:val="TableText"/>
              <w:rPr>
                <w:rFonts w:eastAsiaTheme="minorHAnsi" w:cstheme="minorBidi"/>
              </w:rPr>
            </w:pPr>
            <w:r w:rsidRPr="00841F54">
              <w:rPr>
                <w:rFonts w:eastAsiaTheme="minorHAnsi" w:cstheme="minorBidi"/>
              </w:rPr>
              <w:t>“SKIN TEST”,i,”TEST”)</w:t>
            </w:r>
          </w:p>
        </w:tc>
        <w:tc>
          <w:tcPr>
            <w:tcW w:w="3240" w:type="dxa"/>
          </w:tcPr>
          <w:p w14:paraId="078C8673"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 code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4"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92" w:type="dxa"/>
          </w:tcPr>
          <w:p w14:paraId="078C867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w:t>
            </w:r>
            <w:r w:rsidR="005B5465" w:rsidRPr="00841F54">
              <w:rPr>
                <w:rFonts w:eastAsiaTheme="minorHAnsi" w:cstheme="minorBidi"/>
              </w:rPr>
              <w:t xml:space="preserve"> to Skin Test file (9999999.28)</w:t>
            </w:r>
          </w:p>
        </w:tc>
      </w:tr>
      <w:tr w:rsidR="008D4E8F" w:rsidRPr="00841F54" w14:paraId="078C867B"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7" w14:textId="77777777" w:rsidR="008D4E8F" w:rsidRPr="00841F54" w:rsidRDefault="008D4E8F" w:rsidP="00E22A9D">
            <w:pPr>
              <w:pStyle w:val="TableText"/>
              <w:rPr>
                <w:rFonts w:eastAsiaTheme="minorHAnsi" w:cstheme="minorBidi"/>
              </w:rPr>
            </w:pPr>
            <w:r w:rsidRPr="00841F54">
              <w:rPr>
                <w:rFonts w:eastAsiaTheme="minorHAnsi" w:cstheme="minorBidi"/>
              </w:rPr>
              <w:t>“SKIN TEST”,i,”READING”)</w:t>
            </w:r>
          </w:p>
        </w:tc>
        <w:tc>
          <w:tcPr>
            <w:tcW w:w="3240" w:type="dxa"/>
          </w:tcPr>
          <w:p w14:paraId="078C867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Numeric measurement of the surface area tested (in millimeters).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7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Whole number between 0 and 40 inclusive.</w:t>
            </w:r>
          </w:p>
        </w:tc>
      </w:tr>
      <w:tr w:rsidR="008D4E8F" w:rsidRPr="00841F54" w14:paraId="078C8683"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C" w14:textId="77777777" w:rsidR="008D4E8F" w:rsidRPr="00841F54" w:rsidRDefault="008D4E8F" w:rsidP="00E22A9D">
            <w:pPr>
              <w:pStyle w:val="TableText"/>
              <w:rPr>
                <w:rFonts w:eastAsiaTheme="minorHAnsi" w:cstheme="minorBidi"/>
              </w:rPr>
            </w:pPr>
            <w:r w:rsidRPr="00841F54">
              <w:rPr>
                <w:rFonts w:eastAsiaTheme="minorHAnsi" w:cstheme="minorBidi"/>
              </w:rPr>
              <w:t>“SKIN TEST”,i,”RESULT”)</w:t>
            </w:r>
          </w:p>
        </w:tc>
        <w:tc>
          <w:tcPr>
            <w:tcW w:w="3240" w:type="dxa"/>
          </w:tcPr>
          <w:p w14:paraId="078C867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Results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7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 ::=Positive</w:t>
            </w:r>
          </w:p>
          <w:p w14:paraId="078C868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 ::=Doubtful</w:t>
            </w:r>
          </w:p>
          <w:p w14:paraId="078C868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 ::=Negative</w:t>
            </w:r>
          </w:p>
          <w:p w14:paraId="078C8682" w14:textId="77777777" w:rsidR="008D4E8F" w:rsidRPr="00841F54" w:rsidRDefault="005B546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 ::=No Take</w:t>
            </w:r>
          </w:p>
        </w:tc>
      </w:tr>
      <w:tr w:rsidR="008D4E8F" w:rsidRPr="00841F54" w14:paraId="078C8688"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4" w14:textId="77777777" w:rsidR="008D4E8F" w:rsidRPr="00841F54" w:rsidRDefault="008D4E8F" w:rsidP="00E22A9D">
            <w:pPr>
              <w:pStyle w:val="TableText"/>
              <w:rPr>
                <w:rFonts w:eastAsiaTheme="minorHAnsi" w:cstheme="minorBidi"/>
              </w:rPr>
            </w:pPr>
            <w:r w:rsidRPr="00841F54">
              <w:rPr>
                <w:rFonts w:eastAsiaTheme="minorHAnsi" w:cstheme="minorBidi"/>
              </w:rPr>
              <w:t>“SKIN TEST”,i,”D/T READ”)</w:t>
            </w:r>
          </w:p>
        </w:tc>
        <w:tc>
          <w:tcPr>
            <w:tcW w:w="3240" w:type="dxa"/>
          </w:tcPr>
          <w:p w14:paraId="078C868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Skin T</w:t>
            </w:r>
            <w:r w:rsidR="005B5465" w:rsidRPr="00841F54">
              <w:rPr>
                <w:rFonts w:eastAsiaTheme="minorHAnsi" w:cstheme="minorBidi"/>
              </w:rPr>
              <w:t>est was read.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86"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8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8D4E8F" w:rsidRPr="00841F54" w14:paraId="078C868D"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9"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w:t>
            </w:r>
          </w:p>
        </w:tc>
        <w:tc>
          <w:tcPr>
            <w:tcW w:w="3240" w:type="dxa"/>
          </w:tcPr>
          <w:p w14:paraId="078C868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primary diagnosis that is </w:t>
            </w:r>
            <w:r w:rsidRPr="00841F54">
              <w:rPr>
                <w:rFonts w:eastAsiaTheme="minorHAnsi" w:cstheme="minorBidi"/>
              </w:rPr>
              <w:lastRenderedPageBreak/>
              <w:t>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8B"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O</w:t>
            </w:r>
          </w:p>
        </w:tc>
        <w:tc>
          <w:tcPr>
            <w:tcW w:w="1692" w:type="dxa"/>
          </w:tcPr>
          <w:p w14:paraId="078C868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w:t>
            </w:r>
            <w:r w:rsidRPr="00841F54">
              <w:rPr>
                <w:rFonts w:eastAsiaTheme="minorHAnsi" w:cstheme="minorBidi"/>
              </w:rPr>
              <w:lastRenderedPageBreak/>
              <w:t>Diagnosis file (80)</w:t>
            </w:r>
          </w:p>
        </w:tc>
      </w:tr>
      <w:tr w:rsidR="008D4E8F" w:rsidRPr="00841F54" w14:paraId="078C8692"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“SKIN TEST”,i,”DIAGNOSIS 2”)</w:t>
            </w:r>
          </w:p>
        </w:tc>
        <w:tc>
          <w:tcPr>
            <w:tcW w:w="3240" w:type="dxa"/>
          </w:tcPr>
          <w:p w14:paraId="078C868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97"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3"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3”)</w:t>
            </w:r>
          </w:p>
        </w:tc>
        <w:tc>
          <w:tcPr>
            <w:tcW w:w="3240" w:type="dxa"/>
          </w:tcPr>
          <w:p w14:paraId="078C869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third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9C"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8"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4”)</w:t>
            </w:r>
          </w:p>
        </w:tc>
        <w:tc>
          <w:tcPr>
            <w:tcW w:w="3240" w:type="dxa"/>
          </w:tcPr>
          <w:p w14:paraId="078C869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1"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D"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5”)</w:t>
            </w:r>
          </w:p>
        </w:tc>
        <w:tc>
          <w:tcPr>
            <w:tcW w:w="3240" w:type="dxa"/>
          </w:tcPr>
          <w:p w14:paraId="078C869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6"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2"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6”)</w:t>
            </w:r>
          </w:p>
        </w:tc>
        <w:tc>
          <w:tcPr>
            <w:tcW w:w="3240" w:type="dxa"/>
          </w:tcPr>
          <w:p w14:paraId="078C86A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4"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B"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7"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7”)</w:t>
            </w:r>
          </w:p>
        </w:tc>
        <w:tc>
          <w:tcPr>
            <w:tcW w:w="3240" w:type="dxa"/>
          </w:tcPr>
          <w:p w14:paraId="078C86A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B0"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C" w14:textId="77777777" w:rsidR="008D4E8F" w:rsidRPr="00841F54" w:rsidRDefault="008D4E8F" w:rsidP="00E22A9D">
            <w:pPr>
              <w:pStyle w:val="TableText"/>
              <w:rPr>
                <w:rFonts w:eastAsiaTheme="minorHAnsi" w:cstheme="minorBidi"/>
              </w:rPr>
            </w:pPr>
            <w:r w:rsidRPr="00841F54">
              <w:rPr>
                <w:rFonts w:eastAsiaTheme="minorHAnsi" w:cstheme="minorBidi"/>
              </w:rPr>
              <w:t>“SKIN TEST”,i,”DIAGNOSIS 8”)</w:t>
            </w:r>
          </w:p>
        </w:tc>
        <w:tc>
          <w:tcPr>
            <w:tcW w:w="3240" w:type="dxa"/>
          </w:tcPr>
          <w:p w14:paraId="078C86A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B5"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1" w14:textId="77777777" w:rsidR="008D4E8F" w:rsidRPr="00841F54" w:rsidRDefault="008D4E8F" w:rsidP="00E22A9D">
            <w:pPr>
              <w:pStyle w:val="TableText"/>
              <w:rPr>
                <w:rFonts w:eastAsiaTheme="minorHAnsi" w:cstheme="minorBidi"/>
              </w:rPr>
            </w:pPr>
            <w:r w:rsidRPr="00841F54">
              <w:rPr>
                <w:rFonts w:eastAsiaTheme="minorHAnsi" w:cstheme="minorBidi"/>
              </w:rPr>
              <w:t>“SKIN TEST”,i,”ENC PROVIDER”)</w:t>
            </w:r>
          </w:p>
        </w:tc>
        <w:tc>
          <w:tcPr>
            <w:tcW w:w="3240" w:type="dxa"/>
          </w:tcPr>
          <w:p w14:paraId="078C86B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w:t>
            </w:r>
            <w:r w:rsidR="005B5465" w:rsidRPr="00841F54">
              <w:rPr>
                <w:rFonts w:eastAsiaTheme="minorHAnsi" w:cstheme="minorBidi"/>
              </w:rPr>
              <w:t>er who performed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6BA"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6" w14:textId="77777777" w:rsidR="008D4E8F" w:rsidRPr="00841F54" w:rsidRDefault="008D4E8F" w:rsidP="00E22A9D">
            <w:pPr>
              <w:pStyle w:val="TableText"/>
              <w:rPr>
                <w:rFonts w:eastAsiaTheme="minorHAnsi" w:cstheme="minorBidi"/>
              </w:rPr>
            </w:pPr>
            <w:r w:rsidRPr="00841F54">
              <w:rPr>
                <w:rFonts w:eastAsiaTheme="minorHAnsi" w:cstheme="minorBidi"/>
              </w:rPr>
              <w:t>“SKIN TEST”,i,”EVENT D/T”)</w:t>
            </w:r>
          </w:p>
        </w:tc>
        <w:tc>
          <w:tcPr>
            <w:tcW w:w="3240" w:type="dxa"/>
          </w:tcPr>
          <w:p w14:paraId="078C86B7" w14:textId="77777777" w:rsidR="008D4E8F" w:rsidRPr="00841F54" w:rsidRDefault="005B546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Skin Test was done.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8D4E8F" w:rsidRPr="00841F54" w14:paraId="078C86BF"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B" w14:textId="77777777" w:rsidR="008D4E8F" w:rsidRPr="00841F54" w:rsidRDefault="008D4E8F" w:rsidP="00E22A9D">
            <w:pPr>
              <w:pStyle w:val="TableText"/>
              <w:rPr>
                <w:rFonts w:eastAsiaTheme="minorHAnsi" w:cstheme="minorBidi"/>
              </w:rPr>
            </w:pPr>
            <w:r w:rsidRPr="00841F54">
              <w:rPr>
                <w:rFonts w:eastAsiaTheme="minorHAnsi" w:cstheme="minorBidi"/>
              </w:rPr>
              <w:t>“SKIN TEST”,i,”COMMENT”)</w:t>
            </w:r>
          </w:p>
        </w:tc>
        <w:tc>
          <w:tcPr>
            <w:tcW w:w="3240" w:type="dxa"/>
          </w:tcPr>
          <w:p w14:paraId="078C86B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D"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E"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AB2317" w:rsidRPr="00841F54" w14:paraId="078C86C4"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0" w14:textId="77777777" w:rsidR="00AB2317" w:rsidRPr="00841F54" w:rsidRDefault="00AB2317" w:rsidP="00E22A9D">
            <w:pPr>
              <w:pStyle w:val="TableText"/>
              <w:rPr>
                <w:rFonts w:eastAsiaTheme="minorHAnsi" w:cstheme="minorBidi"/>
              </w:rPr>
            </w:pPr>
            <w:r w:rsidRPr="00841F54">
              <w:rPr>
                <w:rFonts w:eastAsiaTheme="minorHAnsi" w:cstheme="minorBidi"/>
              </w:rPr>
              <w:t>"SKIN TEST",i,"READER")</w:t>
            </w:r>
          </w:p>
        </w:tc>
        <w:tc>
          <w:tcPr>
            <w:tcW w:w="3240" w:type="dxa"/>
          </w:tcPr>
          <w:p w14:paraId="078C86C1"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person who read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2"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3"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AB2317" w:rsidRPr="00841F54" w14:paraId="078C86C9"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5" w14:textId="77777777" w:rsidR="00AB2317" w:rsidRPr="00841F54" w:rsidRDefault="00AB2317" w:rsidP="00E22A9D">
            <w:pPr>
              <w:pStyle w:val="TableText"/>
              <w:rPr>
                <w:rFonts w:eastAsiaTheme="minorHAnsi" w:cstheme="minorBidi"/>
              </w:rPr>
            </w:pPr>
            <w:r w:rsidRPr="00841F54">
              <w:rPr>
                <w:rFonts w:eastAsiaTheme="minorHAnsi" w:cstheme="minorBidi"/>
              </w:rPr>
              <w:t>"SKIN TEST",i,"ORD PROVIDER")</w:t>
            </w:r>
          </w:p>
        </w:tc>
        <w:tc>
          <w:tcPr>
            <w:tcW w:w="3240" w:type="dxa"/>
          </w:tcPr>
          <w:p w14:paraId="078C86C6"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 who ordered this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7"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8"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AB2317" w:rsidRPr="00841F54" w14:paraId="078C86CE"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A" w14:textId="77777777" w:rsidR="00AB2317" w:rsidRPr="00841F54" w:rsidRDefault="00AB2317" w:rsidP="00E22A9D">
            <w:pPr>
              <w:pStyle w:val="TableText"/>
              <w:rPr>
                <w:rFonts w:eastAsiaTheme="minorHAnsi" w:cstheme="minorBidi"/>
              </w:rPr>
            </w:pPr>
            <w:r w:rsidRPr="00841F54">
              <w:rPr>
                <w:rFonts w:eastAsiaTheme="minorHAnsi" w:cstheme="minorBidi"/>
              </w:rPr>
              <w:t>"SKIN TEST",i,"D/T PLACEMENT RECORDED")</w:t>
            </w:r>
          </w:p>
        </w:tc>
        <w:tc>
          <w:tcPr>
            <w:tcW w:w="3240" w:type="dxa"/>
          </w:tcPr>
          <w:p w14:paraId="078C86CB"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and time of documentation of the placement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C"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D"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 Internal Format for date/time</w:t>
            </w:r>
          </w:p>
        </w:tc>
      </w:tr>
      <w:tr w:rsidR="00AB2317" w:rsidRPr="00841F54" w14:paraId="078C86D3"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F" w14:textId="77777777" w:rsidR="00AB2317" w:rsidRPr="00841F54" w:rsidRDefault="00AB2317" w:rsidP="00E22A9D">
            <w:pPr>
              <w:pStyle w:val="TableText"/>
              <w:rPr>
                <w:rFonts w:eastAsiaTheme="minorHAnsi" w:cstheme="minorBidi"/>
              </w:rPr>
            </w:pPr>
            <w:r w:rsidRPr="00841F54">
              <w:rPr>
                <w:rFonts w:eastAsiaTheme="minorHAnsi" w:cstheme="minorBidi"/>
              </w:rPr>
              <w:t>"SKIN TEST",i,"ANATOMIC LOC")</w:t>
            </w:r>
          </w:p>
        </w:tc>
        <w:tc>
          <w:tcPr>
            <w:tcW w:w="3240" w:type="dxa"/>
          </w:tcPr>
          <w:p w14:paraId="078C86D0"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anatomic location of skin test placement.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1"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D2"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 Administration Site (Body) file (920.3)</w:t>
            </w:r>
          </w:p>
        </w:tc>
      </w:tr>
      <w:tr w:rsidR="00AB2317" w:rsidRPr="00841F54" w14:paraId="078C86D8"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D4" w14:textId="77777777" w:rsidR="00AB2317" w:rsidRPr="00841F54" w:rsidRDefault="00AB2317" w:rsidP="00E22A9D">
            <w:pPr>
              <w:pStyle w:val="TableText"/>
              <w:rPr>
                <w:rFonts w:eastAsiaTheme="minorHAnsi" w:cstheme="minorBidi"/>
              </w:rPr>
            </w:pPr>
            <w:r w:rsidRPr="00841F54">
              <w:rPr>
                <w:rFonts w:eastAsiaTheme="minorHAnsi" w:cstheme="minorBidi"/>
              </w:rPr>
              <w:t>"SKIN TEST",i,"D/T READING RECORDED")</w:t>
            </w:r>
          </w:p>
        </w:tc>
        <w:tc>
          <w:tcPr>
            <w:tcW w:w="3240" w:type="dxa"/>
          </w:tcPr>
          <w:p w14:paraId="078C86D5"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and time of documentation of the reading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6"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D7"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 Internal Format for date/time</w:t>
            </w:r>
          </w:p>
        </w:tc>
      </w:tr>
      <w:tr w:rsidR="00AB2317" w:rsidRPr="00841F54" w14:paraId="078C86DD"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D9" w14:textId="77777777" w:rsidR="00AB2317" w:rsidRPr="00841F54" w:rsidRDefault="00AB2317" w:rsidP="00E22A9D">
            <w:pPr>
              <w:pStyle w:val="TableText"/>
              <w:rPr>
                <w:rFonts w:eastAsiaTheme="minorHAnsi" w:cstheme="minorBidi"/>
              </w:rPr>
            </w:pPr>
            <w:r w:rsidRPr="00841F54">
              <w:rPr>
                <w:rFonts w:eastAsiaTheme="minorHAnsi" w:cstheme="minorBidi"/>
              </w:rPr>
              <w:t xml:space="preserve">"SKIN TEST",i,"READING </w:t>
            </w:r>
            <w:r w:rsidRPr="00841F54">
              <w:rPr>
                <w:rFonts w:eastAsiaTheme="minorHAnsi" w:cstheme="minorBidi"/>
              </w:rPr>
              <w:lastRenderedPageBreak/>
              <w:t>COMMENT")</w:t>
            </w:r>
          </w:p>
        </w:tc>
        <w:tc>
          <w:tcPr>
            <w:tcW w:w="3240" w:type="dxa"/>
          </w:tcPr>
          <w:p w14:paraId="078C86DA"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Comment related to the reading </w:t>
            </w:r>
            <w:r w:rsidRPr="00841F54">
              <w:rPr>
                <w:rFonts w:eastAsiaTheme="minorHAnsi" w:cstheme="minorBidi"/>
              </w:rPr>
              <w:lastRenderedPageBreak/>
              <w:t>of the patient's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B" w14:textId="77777777" w:rsidR="00AB2317" w:rsidRPr="00841F54" w:rsidRDefault="00AB2317" w:rsidP="00E22A9D">
            <w:pPr>
              <w:pStyle w:val="TableText"/>
              <w:rPr>
                <w:rFonts w:eastAsiaTheme="minorHAnsi" w:cstheme="minorBidi"/>
              </w:rPr>
            </w:pPr>
            <w:r w:rsidRPr="00841F54">
              <w:rPr>
                <w:rFonts w:eastAsiaTheme="minorHAnsi" w:cstheme="minorBidi"/>
              </w:rPr>
              <w:lastRenderedPageBreak/>
              <w:t>O</w:t>
            </w:r>
          </w:p>
        </w:tc>
        <w:tc>
          <w:tcPr>
            <w:tcW w:w="1692" w:type="dxa"/>
          </w:tcPr>
          <w:p w14:paraId="078C86DC"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Free Text field </w:t>
            </w:r>
            <w:r w:rsidRPr="00841F54">
              <w:rPr>
                <w:rFonts w:eastAsiaTheme="minorHAnsi" w:cstheme="minorBidi"/>
              </w:rPr>
              <w:lastRenderedPageBreak/>
              <w:t>(1-245 characters)</w:t>
            </w:r>
          </w:p>
        </w:tc>
      </w:tr>
      <w:tr w:rsidR="008D4E8F" w:rsidRPr="00841F54" w14:paraId="078C86E2"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right w:val="none" w:sz="0" w:space="0" w:color="auto"/>
            </w:tcBorders>
          </w:tcPr>
          <w:p w14:paraId="078C86D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“SKIN TEST”,i,”DELETE”)</w:t>
            </w:r>
          </w:p>
        </w:tc>
        <w:tc>
          <w:tcPr>
            <w:tcW w:w="3240" w:type="dxa"/>
          </w:tcPr>
          <w:p w14:paraId="078C86D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Skin Test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6E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E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10E1C079" w14:textId="77777777" w:rsidR="00E56891" w:rsidRPr="00841F54" w:rsidRDefault="00E56891" w:rsidP="00E22A9D">
      <w:pPr>
        <w:rPr>
          <w:rFonts w:eastAsiaTheme="minorHAnsi" w:cstheme="minorBidi"/>
        </w:rPr>
      </w:pPr>
      <w:bookmarkStart w:id="97" w:name="_Immunization"/>
      <w:bookmarkStart w:id="98" w:name="_Toc414852649"/>
      <w:bookmarkEnd w:id="97"/>
    </w:p>
    <w:p w14:paraId="34113EF5" w14:textId="77777777" w:rsidR="00E56891" w:rsidRPr="00841F54" w:rsidRDefault="00E56891" w:rsidP="00E22A9D">
      <w:pPr>
        <w:rPr>
          <w:rFonts w:ascii="Arial Bold" w:eastAsiaTheme="minorHAnsi" w:hAnsi="Arial Bold" w:cs="Arial"/>
          <w:kern w:val="32"/>
          <w:sz w:val="32"/>
          <w:szCs w:val="28"/>
        </w:rPr>
      </w:pPr>
      <w:r w:rsidRPr="00841F54">
        <w:rPr>
          <w:rFonts w:eastAsiaTheme="minorHAnsi" w:cstheme="minorBidi"/>
        </w:rPr>
        <w:br w:type="page"/>
      </w:r>
    </w:p>
    <w:p w14:paraId="078C86E3" w14:textId="3FA18FAA" w:rsidR="008D4E8F" w:rsidRPr="00841F54" w:rsidRDefault="00194C57" w:rsidP="00194C57">
      <w:pPr>
        <w:pStyle w:val="Heading2"/>
      </w:pPr>
      <w:bookmarkStart w:id="99" w:name="_Toc468093291"/>
      <w:r w:rsidRPr="00841F54">
        <w:lastRenderedPageBreak/>
        <w:t>Immunization</w:t>
      </w:r>
      <w:bookmarkEnd w:id="98"/>
      <w:bookmarkEnd w:id="99"/>
    </w:p>
    <w:p w14:paraId="078C86E4" w14:textId="77777777" w:rsidR="00194C57" w:rsidRPr="00841F54" w:rsidRDefault="00194C57" w:rsidP="00E22A9D">
      <w:pPr>
        <w:rPr>
          <w:rFonts w:eastAsiaTheme="minorHAnsi" w:cstheme="minorBidi"/>
        </w:rPr>
      </w:pPr>
      <w:r w:rsidRPr="00841F54">
        <w:rPr>
          <w:rFonts w:eastAsiaTheme="minorHAnsi" w:cstheme="minorBidi"/>
        </w:rPr>
        <w:t>The “IMMUNIZATION” node may have multiple entries (i). To delete the entire “IMMUNIZATION”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immunization"/>
        <w:tblDescription w:val="The “IMMUNIZATION” node may have multiple entries (i). To delete the entire “IMMUNIZATION” entry, set the “DELETE” node to 1."/>
      </w:tblPr>
      <w:tblGrid>
        <w:gridCol w:w="3926"/>
        <w:gridCol w:w="2554"/>
        <w:gridCol w:w="1440"/>
        <w:gridCol w:w="1530"/>
      </w:tblGrid>
      <w:tr w:rsidR="00194C57" w:rsidRPr="00841F54" w14:paraId="078C86E9"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926" w:type="dxa"/>
            <w:tcBorders>
              <w:top w:val="none" w:sz="0" w:space="0" w:color="auto"/>
              <w:left w:val="none" w:sz="0" w:space="0" w:color="auto"/>
              <w:bottom w:val="none" w:sz="0" w:space="0" w:color="auto"/>
              <w:right w:val="none" w:sz="0" w:space="0" w:color="auto"/>
            </w:tcBorders>
          </w:tcPr>
          <w:p w14:paraId="078C86E5" w14:textId="77777777" w:rsidR="00194C57" w:rsidRPr="00841F54" w:rsidRDefault="00194C57" w:rsidP="00E22A9D">
            <w:pPr>
              <w:pStyle w:val="TableText"/>
              <w:rPr>
                <w:rFonts w:eastAsiaTheme="minorHAnsi" w:cstheme="minorBidi"/>
              </w:rPr>
            </w:pPr>
            <w:r w:rsidRPr="00841F54">
              <w:rPr>
                <w:rFonts w:eastAsiaTheme="minorHAnsi" w:cstheme="minorBidi"/>
              </w:rPr>
              <w:t>SUBSCRIPT</w:t>
            </w:r>
          </w:p>
        </w:tc>
        <w:tc>
          <w:tcPr>
            <w:tcW w:w="2554" w:type="dxa"/>
            <w:tcBorders>
              <w:top w:val="none" w:sz="0" w:space="0" w:color="auto"/>
              <w:left w:val="none" w:sz="0" w:space="0" w:color="auto"/>
              <w:bottom w:val="none" w:sz="0" w:space="0" w:color="auto"/>
              <w:right w:val="none" w:sz="0" w:space="0" w:color="auto"/>
            </w:tcBorders>
          </w:tcPr>
          <w:p w14:paraId="078C86E6" w14:textId="77777777" w:rsidR="00194C57" w:rsidRPr="00841F54" w:rsidRDefault="00194C57"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6E7" w14:textId="77777777" w:rsidR="00194C57" w:rsidRPr="00841F54" w:rsidRDefault="00194C57"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078C86E8" w14:textId="77777777" w:rsidR="00194C57" w:rsidRPr="00841F54" w:rsidRDefault="00194C57"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194C57" w:rsidRPr="00841F54" w14:paraId="078C86EE"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EA" w14:textId="77777777" w:rsidR="00194C57" w:rsidRPr="00841F54" w:rsidRDefault="00194C57" w:rsidP="00E22A9D">
            <w:pPr>
              <w:pStyle w:val="TableText"/>
              <w:rPr>
                <w:rFonts w:eastAsiaTheme="minorHAnsi" w:cstheme="minorBidi"/>
              </w:rPr>
            </w:pPr>
            <w:r w:rsidRPr="00841F54">
              <w:rPr>
                <w:rFonts w:eastAsiaTheme="minorHAnsi" w:cstheme="minorBidi"/>
              </w:rPr>
              <w:t>“IMMUNIZATION”,i,”IMMUN”)</w:t>
            </w:r>
          </w:p>
        </w:tc>
        <w:tc>
          <w:tcPr>
            <w:tcW w:w="2554" w:type="dxa"/>
          </w:tcPr>
          <w:p w14:paraId="078C86E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Immunization code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EC" w14:textId="77777777" w:rsidR="00194C57" w:rsidRPr="00841F54" w:rsidRDefault="00194C57" w:rsidP="00E22A9D">
            <w:pPr>
              <w:pStyle w:val="TableText"/>
              <w:rPr>
                <w:rFonts w:eastAsiaTheme="minorHAnsi" w:cstheme="minorBidi"/>
              </w:rPr>
            </w:pPr>
            <w:r w:rsidRPr="00841F54">
              <w:rPr>
                <w:rFonts w:eastAsiaTheme="minorHAnsi" w:cstheme="minorBidi"/>
              </w:rPr>
              <w:t>R</w:t>
            </w:r>
          </w:p>
        </w:tc>
        <w:tc>
          <w:tcPr>
            <w:tcW w:w="1530" w:type="dxa"/>
          </w:tcPr>
          <w:p w14:paraId="078C86E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w:t>
            </w:r>
            <w:r w:rsidR="00DA00A5" w:rsidRPr="00841F54">
              <w:rPr>
                <w:rFonts w:eastAsiaTheme="minorHAnsi" w:cstheme="minorBidi"/>
              </w:rPr>
              <w:t xml:space="preserve"> Immunization file (9999999.14)</w:t>
            </w:r>
          </w:p>
        </w:tc>
      </w:tr>
      <w:tr w:rsidR="00194C57" w:rsidRPr="00841F54" w14:paraId="078C86F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EF" w14:textId="77777777" w:rsidR="00194C57" w:rsidRPr="00841F54" w:rsidRDefault="00194C57" w:rsidP="00E22A9D">
            <w:pPr>
              <w:pStyle w:val="TableText"/>
              <w:rPr>
                <w:rFonts w:eastAsiaTheme="minorHAnsi" w:cstheme="minorBidi"/>
              </w:rPr>
            </w:pPr>
            <w:r w:rsidRPr="00841F54">
              <w:rPr>
                <w:rFonts w:eastAsiaTheme="minorHAnsi" w:cstheme="minorBidi"/>
              </w:rPr>
              <w:t>“IMMUNIZATION”,i,”SERIES”)</w:t>
            </w:r>
          </w:p>
        </w:tc>
        <w:tc>
          <w:tcPr>
            <w:tcW w:w="2554" w:type="dxa"/>
          </w:tcPr>
          <w:p w14:paraId="078C86F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Series specifies the sequence of the series for the immunization that was administered.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F1"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6F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 ::=Partially complete</w:t>
            </w:r>
          </w:p>
          <w:p w14:paraId="078C86F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 ::=Complete</w:t>
            </w:r>
          </w:p>
          <w:p w14:paraId="078C86F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B ::=Booster</w:t>
            </w:r>
          </w:p>
          <w:p w14:paraId="078C86F5"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::=Series1 thru 8::=Series8</w:t>
            </w:r>
          </w:p>
        </w:tc>
      </w:tr>
      <w:tr w:rsidR="00194C57" w:rsidRPr="00841F54" w14:paraId="078C870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F7" w14:textId="77777777" w:rsidR="00194C57" w:rsidRPr="00841F54" w:rsidRDefault="00194C57" w:rsidP="00E22A9D">
            <w:pPr>
              <w:pStyle w:val="TableText"/>
              <w:rPr>
                <w:rFonts w:eastAsiaTheme="minorHAnsi" w:cstheme="minorBidi"/>
              </w:rPr>
            </w:pPr>
            <w:r w:rsidRPr="00841F54">
              <w:rPr>
                <w:rFonts w:eastAsiaTheme="minorHAnsi" w:cstheme="minorBidi"/>
              </w:rPr>
              <w:t>“IMMUNIZATION”,i,”REACTION”)</w:t>
            </w:r>
          </w:p>
        </w:tc>
        <w:tc>
          <w:tcPr>
            <w:tcW w:w="2554" w:type="dxa"/>
          </w:tcPr>
          <w:p w14:paraId="078C86F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Observed reaction to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F9"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6F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0 ::=None</w:t>
            </w:r>
          </w:p>
          <w:p w14:paraId="078C86F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::=Fever</w:t>
            </w:r>
          </w:p>
          <w:p w14:paraId="078C86F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2 ::=Irritability</w:t>
            </w:r>
          </w:p>
          <w:p w14:paraId="078C86F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3 ::=Local reaction or swelling</w:t>
            </w:r>
          </w:p>
          <w:p w14:paraId="078C86FE"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 ::=Vomiting</w:t>
            </w:r>
          </w:p>
          <w:p w14:paraId="078C86F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5 ::=Rash or itching</w:t>
            </w:r>
          </w:p>
          <w:p w14:paraId="078C870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6 ::=Lethargy</w:t>
            </w:r>
          </w:p>
          <w:p w14:paraId="078C8701"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7 ::=Convulsions</w:t>
            </w:r>
          </w:p>
          <w:p w14:paraId="078C870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8 ::=Arthritis or arthralgias</w:t>
            </w:r>
          </w:p>
          <w:p w14:paraId="078C870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9 ::=Anaphylaxis or collapse</w:t>
            </w:r>
          </w:p>
          <w:p w14:paraId="078C870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 ::=Respiratory distress</w:t>
            </w:r>
          </w:p>
          <w:p w14:paraId="078C8705"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11 ::=Other</w:t>
            </w:r>
          </w:p>
        </w:tc>
      </w:tr>
      <w:tr w:rsidR="00194C57" w:rsidRPr="00841F54" w14:paraId="078C870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07" w14:textId="77777777" w:rsidR="00194C57" w:rsidRPr="00841F54" w:rsidRDefault="00194C57" w:rsidP="00E22A9D">
            <w:pPr>
              <w:pStyle w:val="TableText"/>
              <w:rPr>
                <w:rFonts w:eastAsiaTheme="minorHAnsi" w:cstheme="minorBidi"/>
              </w:rPr>
            </w:pPr>
            <w:r w:rsidRPr="00841F54">
              <w:rPr>
                <w:rFonts w:eastAsiaTheme="minorHAnsi" w:cstheme="minorBidi"/>
              </w:rPr>
              <w:t>“IMMUNIZATION”,i,”CONTRAINDICATED”)</w:t>
            </w:r>
          </w:p>
        </w:tc>
        <w:tc>
          <w:tcPr>
            <w:tcW w:w="2554" w:type="dxa"/>
          </w:tcPr>
          <w:p w14:paraId="078C870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field may be used to indicate that this immunization should not be administered again. “1” indicates that the immunization should not be giv</w:t>
            </w:r>
            <w:r w:rsidR="00FD386D" w:rsidRPr="00841F54">
              <w:rPr>
                <w:rFonts w:eastAsiaTheme="minorHAnsi" w:cstheme="minorBidi"/>
              </w:rPr>
              <w:t>en to the patient in the future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09"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0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194C57" w:rsidRPr="00841F54" w14:paraId="078C871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0C"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w:t>
            </w:r>
          </w:p>
        </w:tc>
        <w:tc>
          <w:tcPr>
            <w:tcW w:w="2554" w:type="dxa"/>
          </w:tcPr>
          <w:p w14:paraId="078C870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primary diagnosis </w:t>
            </w:r>
            <w:r w:rsidRPr="00841F54">
              <w:rPr>
                <w:rFonts w:eastAsiaTheme="minorHAnsi" w:cstheme="minorBidi"/>
              </w:rPr>
              <w:lastRenderedPageBreak/>
              <w:t>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0E"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O</w:t>
            </w:r>
          </w:p>
        </w:tc>
        <w:tc>
          <w:tcPr>
            <w:tcW w:w="1530" w:type="dxa"/>
          </w:tcPr>
          <w:p w14:paraId="078C870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w:t>
            </w:r>
            <w:r w:rsidRPr="00841F54">
              <w:rPr>
                <w:rFonts w:eastAsiaTheme="minorHAnsi" w:cstheme="minorBidi"/>
              </w:rPr>
              <w:lastRenderedPageBreak/>
              <w:t>Diagnosis file (80)</w:t>
            </w:r>
          </w:p>
        </w:tc>
      </w:tr>
      <w:tr w:rsidR="00194C57" w:rsidRPr="00841F54" w14:paraId="078C8715"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1"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“IMMUNIZATION”,i,”DIAGNOSIS 2”)</w:t>
            </w:r>
          </w:p>
        </w:tc>
        <w:tc>
          <w:tcPr>
            <w:tcW w:w="2554" w:type="dxa"/>
          </w:tcPr>
          <w:p w14:paraId="078C871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3"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1A"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6"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3”)</w:t>
            </w:r>
          </w:p>
        </w:tc>
        <w:tc>
          <w:tcPr>
            <w:tcW w:w="2554" w:type="dxa"/>
          </w:tcPr>
          <w:p w14:paraId="078C8717"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third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8"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9"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1F"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B"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4”)</w:t>
            </w:r>
          </w:p>
        </w:tc>
        <w:tc>
          <w:tcPr>
            <w:tcW w:w="2554" w:type="dxa"/>
          </w:tcPr>
          <w:p w14:paraId="078C871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 with th</w:t>
            </w:r>
            <w:r w:rsidR="00FD386D" w:rsidRPr="00841F54">
              <w:rPr>
                <w:rFonts w:eastAsiaTheme="minorHAnsi" w:cstheme="minorBidi"/>
              </w:rPr>
              <w:t>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D"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E"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4"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0"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5”)</w:t>
            </w:r>
          </w:p>
        </w:tc>
        <w:tc>
          <w:tcPr>
            <w:tcW w:w="2554" w:type="dxa"/>
          </w:tcPr>
          <w:p w14:paraId="078C8721"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2"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5"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6”)</w:t>
            </w:r>
          </w:p>
        </w:tc>
        <w:tc>
          <w:tcPr>
            <w:tcW w:w="2554" w:type="dxa"/>
          </w:tcPr>
          <w:p w14:paraId="078C8726"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7"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E"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A"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7”)</w:t>
            </w:r>
          </w:p>
        </w:tc>
        <w:tc>
          <w:tcPr>
            <w:tcW w:w="2554" w:type="dxa"/>
          </w:tcPr>
          <w:p w14:paraId="078C872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C"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33"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F" w14:textId="77777777" w:rsidR="00194C57" w:rsidRPr="00841F54" w:rsidRDefault="00194C57" w:rsidP="00E22A9D">
            <w:pPr>
              <w:pStyle w:val="TableText"/>
              <w:rPr>
                <w:rFonts w:eastAsiaTheme="minorHAnsi" w:cstheme="minorBidi"/>
              </w:rPr>
            </w:pPr>
            <w:r w:rsidRPr="00841F54">
              <w:rPr>
                <w:rFonts w:eastAsiaTheme="minorHAnsi" w:cstheme="minorBidi"/>
              </w:rPr>
              <w:t>“IMMUNIZATION”,i,”DIAGNOSIS 8”)</w:t>
            </w:r>
          </w:p>
        </w:tc>
        <w:tc>
          <w:tcPr>
            <w:tcW w:w="2554" w:type="dxa"/>
          </w:tcPr>
          <w:p w14:paraId="078C873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1"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38"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4" w14:textId="77777777" w:rsidR="00194C57" w:rsidRPr="00841F54" w:rsidRDefault="00194C57" w:rsidP="00E22A9D">
            <w:pPr>
              <w:pStyle w:val="TableText"/>
              <w:rPr>
                <w:rFonts w:eastAsiaTheme="minorHAnsi" w:cstheme="minorBidi"/>
              </w:rPr>
            </w:pPr>
            <w:r w:rsidRPr="00841F54">
              <w:rPr>
                <w:rFonts w:eastAsiaTheme="minorHAnsi" w:cstheme="minorBidi"/>
              </w:rPr>
              <w:t>“IMMUNIZATION”,i,”ENC PROVIDER”)</w:t>
            </w:r>
          </w:p>
        </w:tc>
        <w:tc>
          <w:tcPr>
            <w:tcW w:w="2554" w:type="dxa"/>
          </w:tcPr>
          <w:p w14:paraId="078C8735"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 </w:t>
            </w:r>
            <w:r w:rsidR="00FD386D" w:rsidRPr="00841F54">
              <w:rPr>
                <w:rFonts w:eastAsiaTheme="minorHAnsi" w:cstheme="minorBidi"/>
              </w:rPr>
              <w:t>who performed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6"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7"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194C57" w:rsidRPr="00841F54" w14:paraId="078C873D"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9" w14:textId="77777777" w:rsidR="00194C57" w:rsidRPr="00841F54" w:rsidRDefault="00194C57" w:rsidP="00E22A9D">
            <w:pPr>
              <w:pStyle w:val="TableText"/>
              <w:rPr>
                <w:rFonts w:eastAsiaTheme="minorHAnsi" w:cstheme="minorBidi"/>
              </w:rPr>
            </w:pPr>
            <w:r w:rsidRPr="00841F54">
              <w:rPr>
                <w:rFonts w:eastAsiaTheme="minorHAnsi" w:cstheme="minorBidi"/>
              </w:rPr>
              <w:t>“IMMUNIZATION”,i,”EVENT D/T”)</w:t>
            </w:r>
          </w:p>
        </w:tc>
        <w:tc>
          <w:tcPr>
            <w:tcW w:w="2554" w:type="dxa"/>
          </w:tcPr>
          <w:p w14:paraId="078C873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w:t>
            </w:r>
            <w:r w:rsidR="00FD386D" w:rsidRPr="00841F54">
              <w:rPr>
                <w:rFonts w:eastAsiaTheme="minorHAnsi" w:cstheme="minorBidi"/>
              </w:rPr>
              <w:t>ate/Time Immunization was done.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B"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194C57" w:rsidRPr="00841F54" w14:paraId="078C8742"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E" w14:textId="77777777" w:rsidR="00194C57" w:rsidRPr="00841F54" w:rsidRDefault="00194C57" w:rsidP="00E22A9D">
            <w:pPr>
              <w:pStyle w:val="TableText"/>
              <w:rPr>
                <w:rFonts w:eastAsiaTheme="minorHAnsi" w:cstheme="minorBidi"/>
              </w:rPr>
            </w:pPr>
            <w:r w:rsidRPr="00841F54">
              <w:rPr>
                <w:rFonts w:eastAsiaTheme="minorHAnsi" w:cstheme="minorBidi"/>
              </w:rPr>
              <w:t>“IMMUNIZATION”,i,”COMMENT”)</w:t>
            </w:r>
          </w:p>
        </w:tc>
        <w:tc>
          <w:tcPr>
            <w:tcW w:w="2554" w:type="dxa"/>
          </w:tcPr>
          <w:p w14:paraId="078C873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0"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41"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9F7A0F" w:rsidRPr="00841F54" w14:paraId="078C8747"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3" w14:textId="77777777" w:rsidR="009F7A0F" w:rsidRPr="00841F54" w:rsidRDefault="009F7A0F" w:rsidP="00E22A9D">
            <w:pPr>
              <w:pStyle w:val="TableText"/>
              <w:rPr>
                <w:rFonts w:eastAsiaTheme="minorHAnsi" w:cstheme="minorBidi"/>
              </w:rPr>
            </w:pPr>
            <w:r w:rsidRPr="00841F54">
              <w:rPr>
                <w:rFonts w:eastAsiaTheme="minorHAnsi" w:cstheme="minorBidi"/>
              </w:rPr>
              <w:t>“IMMUNIZATION”,i,”LOT NUM”)</w:t>
            </w:r>
          </w:p>
        </w:tc>
        <w:tc>
          <w:tcPr>
            <w:tcW w:w="2554" w:type="dxa"/>
          </w:tcPr>
          <w:p w14:paraId="078C8744"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lot number of the Immunization entered for this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5"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46"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Lot file (#9999999.41)</w:t>
            </w:r>
          </w:p>
        </w:tc>
      </w:tr>
      <w:tr w:rsidR="009F7A0F" w:rsidRPr="00841F54" w14:paraId="078C874C"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8" w14:textId="77777777" w:rsidR="009F7A0F" w:rsidRPr="00841F54" w:rsidRDefault="009F7A0F" w:rsidP="00E22A9D">
            <w:pPr>
              <w:pStyle w:val="TableText"/>
              <w:rPr>
                <w:rFonts w:eastAsiaTheme="minorHAnsi" w:cstheme="minorBidi"/>
              </w:rPr>
            </w:pPr>
            <w:r w:rsidRPr="00841F54">
              <w:rPr>
                <w:rFonts w:eastAsiaTheme="minorHAnsi" w:cstheme="minorBidi"/>
              </w:rPr>
              <w:t>“IMMUNIZATION”,i,”INFO SOURCE”)</w:t>
            </w:r>
          </w:p>
        </w:tc>
        <w:tc>
          <w:tcPr>
            <w:tcW w:w="2554" w:type="dxa"/>
          </w:tcPr>
          <w:p w14:paraId="078C8749"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source of the information obtained for this immunization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A"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4B"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Info Source file (#920.1)</w:t>
            </w:r>
          </w:p>
        </w:tc>
      </w:tr>
      <w:tr w:rsidR="009F7A0F" w:rsidRPr="00841F54" w14:paraId="078C8751"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D" w14:textId="77777777" w:rsidR="009F7A0F" w:rsidRPr="00841F54" w:rsidRDefault="009F7A0F" w:rsidP="00E22A9D">
            <w:pPr>
              <w:pStyle w:val="TableText"/>
              <w:rPr>
                <w:rFonts w:eastAsiaTheme="minorHAnsi" w:cstheme="minorBidi"/>
              </w:rPr>
            </w:pPr>
            <w:r w:rsidRPr="00841F54">
              <w:rPr>
                <w:rFonts w:eastAsiaTheme="minorHAnsi" w:cstheme="minorBidi"/>
              </w:rPr>
              <w:t>“IMMUNIZATION”,i,”ADMIN ROUTE”)</w:t>
            </w:r>
          </w:p>
        </w:tc>
        <w:tc>
          <w:tcPr>
            <w:tcW w:w="2554" w:type="dxa"/>
          </w:tcPr>
          <w:p w14:paraId="078C874E"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method this vaccine was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F"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50"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 Administration Route file (#920.2)</w:t>
            </w:r>
          </w:p>
        </w:tc>
      </w:tr>
      <w:tr w:rsidR="009F7A0F" w:rsidRPr="00841F54" w14:paraId="078C875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2" w14:textId="77777777" w:rsidR="009F7A0F" w:rsidRPr="00841F54" w:rsidRDefault="009F7A0F" w:rsidP="00E22A9D">
            <w:pPr>
              <w:pStyle w:val="TableText"/>
              <w:rPr>
                <w:rFonts w:eastAsiaTheme="minorHAnsi" w:cstheme="minorBidi"/>
              </w:rPr>
            </w:pPr>
            <w:r w:rsidRPr="00841F54">
              <w:rPr>
                <w:rFonts w:eastAsiaTheme="minorHAnsi" w:cstheme="minorBidi"/>
              </w:rPr>
              <w:lastRenderedPageBreak/>
              <w:t>“IMMUNIZATION”,i,”ANATOMIC LOC”)</w:t>
            </w:r>
          </w:p>
        </w:tc>
        <w:tc>
          <w:tcPr>
            <w:tcW w:w="2554" w:type="dxa"/>
          </w:tcPr>
          <w:p w14:paraId="078C8753"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area of the patient's body through which the vaccine was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4"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55"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 Administration Site (Body) file (#920.3)</w:t>
            </w:r>
          </w:p>
        </w:tc>
      </w:tr>
      <w:tr w:rsidR="008C2C7C" w:rsidRPr="00841F54" w14:paraId="078C875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7" w14:textId="77777777" w:rsidR="008C2C7C" w:rsidRPr="00841F54" w:rsidRDefault="008C2C7C" w:rsidP="00E22A9D">
            <w:pPr>
              <w:pStyle w:val="TableText"/>
              <w:rPr>
                <w:rFonts w:eastAsiaTheme="minorHAnsi" w:cstheme="minorBidi"/>
              </w:rPr>
            </w:pPr>
            <w:r w:rsidRPr="00841F54">
              <w:rPr>
                <w:rFonts w:eastAsiaTheme="minorHAnsi" w:cstheme="minorBidi"/>
              </w:rPr>
              <w:t>“IMMUNIZATION”,i,”DOSE”)</w:t>
            </w:r>
          </w:p>
        </w:tc>
        <w:tc>
          <w:tcPr>
            <w:tcW w:w="2554" w:type="dxa"/>
          </w:tcPr>
          <w:p w14:paraId="078C875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amount of vaccine product administered for this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9"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5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Numeric (between 0 and 999, 2 fractional digits).</w:t>
            </w:r>
          </w:p>
        </w:tc>
      </w:tr>
      <w:tr w:rsidR="008C2C7C" w:rsidRPr="00841F54" w14:paraId="078C876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C" w14:textId="77777777" w:rsidR="008C2C7C" w:rsidRPr="00841F54" w:rsidRDefault="008C2C7C" w:rsidP="00E22A9D">
            <w:pPr>
              <w:pStyle w:val="TableText"/>
              <w:rPr>
                <w:rFonts w:eastAsiaTheme="minorHAnsi" w:cstheme="minorBidi"/>
              </w:rPr>
            </w:pPr>
            <w:r w:rsidRPr="00841F54">
              <w:rPr>
                <w:rFonts w:eastAsiaTheme="minorHAnsi" w:cstheme="minorBidi"/>
              </w:rPr>
              <w:t>“IMMUNIZATION”,i,”DOSE UNITS”)</w:t>
            </w:r>
          </w:p>
        </w:tc>
        <w:tc>
          <w:tcPr>
            <w:tcW w:w="2554" w:type="dxa"/>
          </w:tcPr>
          <w:p w14:paraId="078C875D"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units that reflect the actual quantity of the vaccine product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E"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5F"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UCUM Codes file (#757.5).</w:t>
            </w:r>
          </w:p>
        </w:tc>
      </w:tr>
      <w:tr w:rsidR="008C2C7C" w:rsidRPr="00841F54" w14:paraId="078C876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61" w14:textId="77777777" w:rsidR="008C2C7C" w:rsidRPr="00841F54" w:rsidRDefault="008C2C7C" w:rsidP="00E22A9D">
            <w:pPr>
              <w:pStyle w:val="TableText"/>
              <w:rPr>
                <w:rFonts w:eastAsiaTheme="minorHAnsi" w:cstheme="minorBidi"/>
              </w:rPr>
            </w:pPr>
            <w:r w:rsidRPr="00841F54">
              <w:rPr>
                <w:rFonts w:eastAsiaTheme="minorHAnsi" w:cstheme="minorBidi"/>
              </w:rPr>
              <w:t>"IMMUNIZATION",i,"VIS",SEQ #,0)</w:t>
            </w:r>
          </w:p>
        </w:tc>
        <w:tc>
          <w:tcPr>
            <w:tcW w:w="2554" w:type="dxa"/>
          </w:tcPr>
          <w:p w14:paraId="078C8762"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Vaccine Information Statement (VIS) offered to or given to the patient before administration of the immunization, and the date it was offered or given.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63"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64"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Format: VISIEN^DATE</w:t>
            </w:r>
          </w:p>
          <w:p w14:paraId="078C8765"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"VISIEN" is a pointer to the Vaccine Information Statement file (#920). "DATE" is a date (without time) in FileManager internal format.</w:t>
            </w:r>
          </w:p>
          <w:p w14:paraId="078C8767" w14:textId="792C81A2"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w:t>
            </w:r>
            <w:r w:rsidR="005422AE" w:rsidRPr="00841F54">
              <w:rPr>
                <w:rFonts w:eastAsiaTheme="minorHAnsi" w:cstheme="minorBidi"/>
              </w:rPr>
              <w:t>ote</w:t>
            </w:r>
            <w:r w:rsidRPr="00841F54">
              <w:rPr>
                <w:rFonts w:eastAsiaTheme="minorHAnsi" w:cstheme="minorBidi"/>
              </w:rPr>
              <w:t xml:space="preserve">: </w:t>
            </w:r>
            <w:r w:rsidR="005422AE" w:rsidRPr="00841F54">
              <w:rPr>
                <w:rFonts w:eastAsiaTheme="minorHAnsi" w:cstheme="minorBidi"/>
              </w:rPr>
              <w:t xml:space="preserve"> </w:t>
            </w:r>
            <w:r w:rsidRPr="00841F54">
              <w:rPr>
                <w:rFonts w:eastAsiaTheme="minorHAnsi" w:cstheme="minorBidi"/>
              </w:rPr>
              <w:t xml:space="preserve">If the caller is updating a previously recorded immunization: </w:t>
            </w:r>
          </w:p>
          <w:p w14:paraId="078C876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If the caller passes in VIS data in the "VIS" subscript, the system will purge the previously filed VIS data before filing the updates.</w:t>
            </w:r>
          </w:p>
          <w:p w14:paraId="078C8769"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2) If the caller does not pass in any VIS data, the previously filed VIS data </w:t>
            </w:r>
            <w:r w:rsidRPr="00841F54">
              <w:rPr>
                <w:rFonts w:eastAsiaTheme="minorHAnsi" w:cstheme="minorBidi"/>
              </w:rPr>
              <w:lastRenderedPageBreak/>
              <w:t>persists.</w:t>
            </w:r>
          </w:p>
          <w:p w14:paraId="078C876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3) If the caller wants to delete the previously filed VIS without replacing it with anything else, that is done explicitly by setting the "VIS" subscript as follows: "IMMUNIZATION",i,"VIS")="@"</w:t>
            </w:r>
          </w:p>
        </w:tc>
      </w:tr>
      <w:tr w:rsidR="008C2C7C" w:rsidRPr="00841F54" w14:paraId="078C877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6C" w14:textId="77777777" w:rsidR="008C2C7C" w:rsidRPr="00841F54" w:rsidRDefault="008C2C7C" w:rsidP="00E22A9D">
            <w:pPr>
              <w:pStyle w:val="TableText"/>
              <w:rPr>
                <w:rFonts w:eastAsiaTheme="minorHAnsi" w:cstheme="minorBidi"/>
              </w:rPr>
            </w:pPr>
            <w:r w:rsidRPr="00841F54">
              <w:rPr>
                <w:rFonts w:eastAsiaTheme="minorHAnsi" w:cstheme="minorBidi"/>
              </w:rPr>
              <w:lastRenderedPageBreak/>
              <w:t>"IMMUNIZATION",i,"REMARKS",</w:t>
            </w:r>
          </w:p>
          <w:p w14:paraId="078C876D" w14:textId="77777777" w:rsidR="008C2C7C" w:rsidRPr="00841F54" w:rsidRDefault="008C2C7C" w:rsidP="00E22A9D">
            <w:pPr>
              <w:pStyle w:val="TableText"/>
              <w:rPr>
                <w:rFonts w:eastAsiaTheme="minorHAnsi" w:cstheme="minorBidi"/>
              </w:rPr>
            </w:pPr>
            <w:r w:rsidRPr="00841F54">
              <w:rPr>
                <w:rFonts w:eastAsiaTheme="minorHAnsi" w:cstheme="minorBidi"/>
              </w:rPr>
              <w:t>SEQ #,0)</w:t>
            </w:r>
          </w:p>
        </w:tc>
        <w:tc>
          <w:tcPr>
            <w:tcW w:w="2554" w:type="dxa"/>
          </w:tcPr>
          <w:p w14:paraId="078C876E"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Comments related to the immunization encounter with the patient.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6F"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0"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Free-text in the format of a FileManager word-processing field.</w:t>
            </w:r>
          </w:p>
          <w:p w14:paraId="078C8772" w14:textId="0C4A73AD"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w:t>
            </w:r>
            <w:r w:rsidR="005422AE" w:rsidRPr="00841F54">
              <w:rPr>
                <w:rFonts w:eastAsiaTheme="minorHAnsi" w:cstheme="minorBidi"/>
              </w:rPr>
              <w:t>ote</w:t>
            </w:r>
            <w:r w:rsidRPr="00841F54">
              <w:rPr>
                <w:rFonts w:eastAsiaTheme="minorHAnsi" w:cstheme="minorBidi"/>
              </w:rPr>
              <w:t xml:space="preserve">: </w:t>
            </w:r>
            <w:r w:rsidR="005422AE" w:rsidRPr="00841F54">
              <w:rPr>
                <w:rFonts w:eastAsiaTheme="minorHAnsi" w:cstheme="minorBidi"/>
              </w:rPr>
              <w:t xml:space="preserve"> </w:t>
            </w:r>
            <w:r w:rsidRPr="00841F54">
              <w:rPr>
                <w:rFonts w:eastAsiaTheme="minorHAnsi" w:cstheme="minorBidi"/>
              </w:rPr>
              <w:t>If the caller is updating a previously recorded immunization:</w:t>
            </w:r>
          </w:p>
          <w:p w14:paraId="078C8773"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If the caller passes in remarks in the "REMARKS" subscript, the system will purge the previously filed remarks before filing the updates.</w:t>
            </w:r>
          </w:p>
          <w:p w14:paraId="078C8774"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2) If the caller does not pass in any remarks, the previously filed remarks persist.</w:t>
            </w:r>
          </w:p>
          <w:p w14:paraId="078C8775"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3) If the caller wants to delete the </w:t>
            </w:r>
            <w:r w:rsidRPr="00841F54">
              <w:rPr>
                <w:rFonts w:eastAsiaTheme="minorHAnsi" w:cstheme="minorBidi"/>
              </w:rPr>
              <w:lastRenderedPageBreak/>
              <w:t>previously filed remarks without replacing it with anything else, that is done explicitly by setting the "REMARKS" subscript as follows: "IMMUNIZATION",i, "REMARKS")="@"</w:t>
            </w:r>
          </w:p>
        </w:tc>
      </w:tr>
      <w:tr w:rsidR="008C2C7C" w:rsidRPr="00841F54" w14:paraId="078C877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77" w14:textId="77777777" w:rsidR="008C2C7C" w:rsidRPr="00841F54" w:rsidRDefault="008C2C7C" w:rsidP="00E22A9D">
            <w:pPr>
              <w:pStyle w:val="TableText"/>
              <w:rPr>
                <w:rFonts w:eastAsiaTheme="minorHAnsi" w:cstheme="minorBidi"/>
              </w:rPr>
            </w:pPr>
            <w:r w:rsidRPr="00841F54">
              <w:rPr>
                <w:rFonts w:eastAsiaTheme="minorHAnsi" w:cstheme="minorBidi"/>
              </w:rPr>
              <w:lastRenderedPageBreak/>
              <w:t>"IMMUNIZATION",i,"ORD PROVIDER")</w:t>
            </w:r>
          </w:p>
        </w:tc>
        <w:tc>
          <w:tcPr>
            <w:tcW w:w="2554" w:type="dxa"/>
          </w:tcPr>
          <w:p w14:paraId="078C877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 who ordered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79"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E90E2A" w:rsidRPr="00841F54" w14:paraId="38C0E05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1B94C2E" w14:textId="0D4B336E" w:rsidR="00E90E2A" w:rsidRPr="00841F54" w:rsidRDefault="00E90E2A" w:rsidP="00E22A9D">
            <w:pPr>
              <w:pStyle w:val="TableText"/>
              <w:rPr>
                <w:rFonts w:eastAsiaTheme="minorHAnsi" w:cstheme="minorBidi"/>
              </w:rPr>
            </w:pPr>
            <w:r w:rsidRPr="00841F54">
              <w:rPr>
                <w:rFonts w:eastAsiaTheme="minorHAnsi" w:cstheme="minorBidi"/>
              </w:rPr>
              <w:t>"IMMUNIZATION",i,"WARNING ACK")</w:t>
            </w:r>
          </w:p>
        </w:tc>
        <w:tc>
          <w:tcPr>
            <w:tcW w:w="2554" w:type="dxa"/>
          </w:tcPr>
          <w:p w14:paraId="6CAC6BA2" w14:textId="003A5E0E"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field indicates acknowledgement of a contraindication/refusal event warning for this immunization with the decision to proceed with administration.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2DAA077C" w14:textId="5A36E260"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6EEDED98" w14:textId="68187A62"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E90E2A" w:rsidRPr="00841F54" w14:paraId="722940D4"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52947B48" w14:textId="7F7ACBAB" w:rsidR="00E90E2A" w:rsidRPr="00841F54" w:rsidRDefault="00E90E2A" w:rsidP="00E22A9D">
            <w:pPr>
              <w:pStyle w:val="TableText"/>
              <w:rPr>
                <w:rFonts w:eastAsiaTheme="minorHAnsi" w:cstheme="minorBidi"/>
              </w:rPr>
            </w:pPr>
            <w:r w:rsidRPr="00841F54">
              <w:rPr>
                <w:rFonts w:eastAsiaTheme="minorHAnsi" w:cstheme="minorBidi"/>
              </w:rPr>
              <w:t>"IMMUNIZATION",i,"OVERRIDE REASON"</w:t>
            </w:r>
          </w:p>
        </w:tc>
        <w:tc>
          <w:tcPr>
            <w:tcW w:w="2554" w:type="dxa"/>
          </w:tcPr>
          <w:p w14:paraId="254A6A00" w14:textId="5D8EDF7F"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reason for overriding the warning of existing contraindication and/or refusal reasons.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32D14A9B" w14:textId="4D20F323"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227F686" w14:textId="55D800DD"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(3-245 characters)</w:t>
            </w:r>
          </w:p>
        </w:tc>
      </w:tr>
      <w:tr w:rsidR="008C2C7C" w:rsidRPr="00841F54" w14:paraId="078C878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right w:val="none" w:sz="0" w:space="0" w:color="auto"/>
            </w:tcBorders>
          </w:tcPr>
          <w:p w14:paraId="078C877C" w14:textId="77777777" w:rsidR="008C2C7C" w:rsidRPr="00841F54" w:rsidRDefault="008C2C7C" w:rsidP="00E22A9D">
            <w:pPr>
              <w:pStyle w:val="TableText"/>
              <w:rPr>
                <w:rFonts w:eastAsiaTheme="minorHAnsi" w:cstheme="minorBidi"/>
              </w:rPr>
            </w:pPr>
            <w:r w:rsidRPr="00841F54">
              <w:rPr>
                <w:rFonts w:eastAsiaTheme="minorHAnsi" w:cstheme="minorBidi"/>
              </w:rPr>
              <w:t>“IMMUNIZATION”,i,”DELETE”)</w:t>
            </w:r>
          </w:p>
        </w:tc>
        <w:tc>
          <w:tcPr>
            <w:tcW w:w="2554" w:type="dxa"/>
          </w:tcPr>
          <w:p w14:paraId="078C877D"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Immunization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77E"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F"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2D8F73CC" w14:textId="2E73C935" w:rsidR="00E90E2A" w:rsidRPr="00841F54" w:rsidRDefault="00E90E2A" w:rsidP="00E90E2A">
      <w:pPr>
        <w:pStyle w:val="Heading2"/>
      </w:pPr>
      <w:bookmarkStart w:id="100" w:name="_Imm_Contra/Refusal"/>
      <w:bookmarkStart w:id="101" w:name="_Toc414852650"/>
      <w:bookmarkStart w:id="102" w:name="_Toc468093292"/>
      <w:bookmarkEnd w:id="100"/>
      <w:r w:rsidRPr="00841F54">
        <w:t>Imm Contra/Refusal</w:t>
      </w:r>
      <w:bookmarkEnd w:id="102"/>
    </w:p>
    <w:p w14:paraId="60E5004D" w14:textId="0810A746" w:rsidR="00E90E2A" w:rsidRPr="00841F54" w:rsidRDefault="00E90E2A" w:rsidP="00E22A9D">
      <w:pPr>
        <w:rPr>
          <w:rFonts w:eastAsiaTheme="minorHAnsi" w:cstheme="minorBidi"/>
        </w:rPr>
      </w:pPr>
      <w:r w:rsidRPr="00841F54">
        <w:rPr>
          <w:rFonts w:eastAsiaTheme="minorHAnsi" w:cstheme="minorBidi"/>
        </w:rPr>
        <w:t>The “IMM CONTRA/REFUSAL” node may have multiple entries (i). To delete the entire “IMM CONTRA/REFUSAL”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IMM CONTRA / REFUSAL"/>
        <w:tblDescription w:val="The “IMM CONTRA/REFUSAL” node may have multiple entries (i). To delete the entire “IMM CONTRA/REFUSAL” entry, set the “DELETE” node to 1."/>
      </w:tblPr>
      <w:tblGrid>
        <w:gridCol w:w="3926"/>
        <w:gridCol w:w="2554"/>
        <w:gridCol w:w="1440"/>
        <w:gridCol w:w="1530"/>
      </w:tblGrid>
      <w:tr w:rsidR="00E90E2A" w:rsidRPr="00841F54" w14:paraId="17F3E247"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926" w:type="dxa"/>
            <w:tcBorders>
              <w:top w:val="none" w:sz="0" w:space="0" w:color="auto"/>
              <w:left w:val="none" w:sz="0" w:space="0" w:color="auto"/>
              <w:bottom w:val="none" w:sz="0" w:space="0" w:color="auto"/>
              <w:right w:val="none" w:sz="0" w:space="0" w:color="auto"/>
            </w:tcBorders>
          </w:tcPr>
          <w:p w14:paraId="4C4978DE" w14:textId="77777777" w:rsidR="00E90E2A" w:rsidRPr="00841F54" w:rsidRDefault="00E90E2A" w:rsidP="00E22A9D">
            <w:pPr>
              <w:pStyle w:val="TableText"/>
              <w:rPr>
                <w:rFonts w:eastAsiaTheme="minorHAnsi" w:cstheme="minorBidi"/>
              </w:rPr>
            </w:pPr>
            <w:r w:rsidRPr="00841F54">
              <w:rPr>
                <w:rFonts w:eastAsiaTheme="minorHAnsi" w:cstheme="minorBidi"/>
              </w:rPr>
              <w:t>SUBSCRIPT</w:t>
            </w:r>
          </w:p>
        </w:tc>
        <w:tc>
          <w:tcPr>
            <w:tcW w:w="2554" w:type="dxa"/>
            <w:tcBorders>
              <w:top w:val="none" w:sz="0" w:space="0" w:color="auto"/>
              <w:left w:val="none" w:sz="0" w:space="0" w:color="auto"/>
              <w:bottom w:val="none" w:sz="0" w:space="0" w:color="auto"/>
              <w:right w:val="none" w:sz="0" w:space="0" w:color="auto"/>
            </w:tcBorders>
          </w:tcPr>
          <w:p w14:paraId="39AEAFE5" w14:textId="77777777" w:rsidR="00E90E2A" w:rsidRPr="00841F54" w:rsidRDefault="00E90E2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7D9EB676" w14:textId="77777777" w:rsidR="00E90E2A" w:rsidRPr="00841F54" w:rsidRDefault="00E90E2A"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4CCAB7A4" w14:textId="77777777" w:rsidR="00E90E2A" w:rsidRPr="00841F54" w:rsidRDefault="00E90E2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E90E2A" w:rsidRPr="00841F54" w14:paraId="1F43BE0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23C6D27" w14:textId="5BE4DDDF" w:rsidR="00E90E2A" w:rsidRPr="00841F54" w:rsidRDefault="00E90E2A" w:rsidP="00E22A9D">
            <w:pPr>
              <w:pStyle w:val="TableText"/>
              <w:rPr>
                <w:rFonts w:eastAsiaTheme="minorHAnsi" w:cstheme="minorBidi"/>
              </w:rPr>
            </w:pPr>
            <w:r w:rsidRPr="00841F54">
              <w:rPr>
                <w:rFonts w:eastAsiaTheme="minorHAnsi" w:cstheme="minorBidi"/>
              </w:rPr>
              <w:t>"IMM CONTRA/REFUSAL",i,"CONTRA/REFUSAL")</w:t>
            </w:r>
          </w:p>
        </w:tc>
        <w:tc>
          <w:tcPr>
            <w:tcW w:w="2554" w:type="dxa"/>
          </w:tcPr>
          <w:p w14:paraId="63341CD9" w14:textId="21CC1937"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Contraindication or Refusal Reason.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6143AD10" w14:textId="77777777" w:rsidR="00E90E2A" w:rsidRPr="00841F54" w:rsidRDefault="00E90E2A" w:rsidP="00E22A9D">
            <w:pPr>
              <w:pStyle w:val="TableText"/>
              <w:rPr>
                <w:rFonts w:eastAsiaTheme="minorHAnsi" w:cstheme="minorBidi"/>
              </w:rPr>
            </w:pPr>
            <w:r w:rsidRPr="00841F54">
              <w:rPr>
                <w:rFonts w:eastAsiaTheme="minorHAnsi" w:cstheme="minorBidi"/>
              </w:rPr>
              <w:t>R</w:t>
            </w:r>
          </w:p>
        </w:tc>
        <w:tc>
          <w:tcPr>
            <w:tcW w:w="1530" w:type="dxa"/>
          </w:tcPr>
          <w:p w14:paraId="7C5335CC" w14:textId="3116F226"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Variable Pointer to: IMM Contraindication Reasons file (920.4) or IMM Refusal Reasons file (920.5).</w:t>
            </w:r>
          </w:p>
        </w:tc>
      </w:tr>
      <w:tr w:rsidR="00E90E2A" w:rsidRPr="00841F54" w14:paraId="22813307"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15B7F1D6" w14:textId="27C32176" w:rsidR="00E90E2A" w:rsidRPr="00841F54" w:rsidRDefault="00E90E2A" w:rsidP="00E22A9D">
            <w:pPr>
              <w:pStyle w:val="TableText"/>
              <w:rPr>
                <w:rFonts w:eastAsiaTheme="minorHAnsi" w:cstheme="minorBidi"/>
              </w:rPr>
            </w:pPr>
            <w:r w:rsidRPr="00841F54">
              <w:rPr>
                <w:rFonts w:eastAsiaTheme="minorHAnsi" w:cstheme="minorBidi"/>
              </w:rPr>
              <w:lastRenderedPageBreak/>
              <w:t xml:space="preserve">"IMM CONTRA/REFUSAL",i,"IMMUN") </w:t>
            </w:r>
          </w:p>
        </w:tc>
        <w:tc>
          <w:tcPr>
            <w:tcW w:w="2554" w:type="dxa"/>
          </w:tcPr>
          <w:p w14:paraId="4CC54AF3" w14:textId="6C3088D2"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immunization contraindicated or refused.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47D92C8F" w14:textId="4E407B40" w:rsidR="00E90E2A" w:rsidRPr="00841F54" w:rsidRDefault="00E90E2A" w:rsidP="00E22A9D">
            <w:pPr>
              <w:pStyle w:val="TableText"/>
              <w:rPr>
                <w:rFonts w:eastAsiaTheme="minorHAnsi" w:cstheme="minorBidi"/>
              </w:rPr>
            </w:pPr>
            <w:r w:rsidRPr="00841F54">
              <w:rPr>
                <w:rFonts w:eastAsiaTheme="minorHAnsi" w:cstheme="minorBidi"/>
              </w:rPr>
              <w:t>R</w:t>
            </w:r>
          </w:p>
        </w:tc>
        <w:tc>
          <w:tcPr>
            <w:tcW w:w="1530" w:type="dxa"/>
          </w:tcPr>
          <w:p w14:paraId="718F5372" w14:textId="68F01AE4"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file (9999999.14)</w:t>
            </w:r>
          </w:p>
        </w:tc>
      </w:tr>
      <w:tr w:rsidR="00E90E2A" w:rsidRPr="00841F54" w14:paraId="74C7FE3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0A4BCAB" w14:textId="23FCB613" w:rsidR="00E90E2A" w:rsidRPr="00841F54" w:rsidRDefault="00E90E2A" w:rsidP="00E22A9D">
            <w:pPr>
              <w:pStyle w:val="TableText"/>
              <w:rPr>
                <w:rFonts w:eastAsiaTheme="minorHAnsi" w:cstheme="minorBidi"/>
              </w:rPr>
            </w:pPr>
            <w:r w:rsidRPr="00841F54">
              <w:rPr>
                <w:rFonts w:eastAsiaTheme="minorHAnsi" w:cstheme="minorBidi"/>
              </w:rPr>
              <w:t>"IMM CONTRA/REFUSAL",i,"WARN UNTIL DATE")</w:t>
            </w:r>
          </w:p>
        </w:tc>
        <w:tc>
          <w:tcPr>
            <w:tcW w:w="2554" w:type="dxa"/>
          </w:tcPr>
          <w:p w14:paraId="7AE6ED85" w14:textId="1703BC41"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until a warning should be given for this contraindication/refusal.</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832FBD5" w14:textId="1AC52BA1"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6F3DF3D" w14:textId="1D6AA220"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w:t>
            </w:r>
          </w:p>
        </w:tc>
      </w:tr>
      <w:tr w:rsidR="00E90E2A" w:rsidRPr="00841F54" w14:paraId="029102BD"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31CAA4F8" w14:textId="2DEA84F8" w:rsidR="00E90E2A" w:rsidRPr="00841F54" w:rsidRDefault="00E90E2A" w:rsidP="00E22A9D">
            <w:pPr>
              <w:pStyle w:val="TableText"/>
              <w:rPr>
                <w:rFonts w:eastAsiaTheme="minorHAnsi" w:cstheme="minorBidi"/>
              </w:rPr>
            </w:pPr>
            <w:r w:rsidRPr="00841F54">
              <w:rPr>
                <w:rFonts w:eastAsiaTheme="minorHAnsi" w:cstheme="minorBidi"/>
              </w:rPr>
              <w:t>"IMM CONTRA/REFUSAL",i,"EVENT D/T")</w:t>
            </w:r>
          </w:p>
        </w:tc>
        <w:tc>
          <w:tcPr>
            <w:tcW w:w="2554" w:type="dxa"/>
          </w:tcPr>
          <w:p w14:paraId="46278EDE" w14:textId="67AE121C"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date/time of this contraindication/refusal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76A0AD24" w14:textId="1927901D"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0D1F3DC2" w14:textId="56D9FE2E"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FileManager Internal Format for date/time.</w:t>
            </w:r>
          </w:p>
        </w:tc>
      </w:tr>
      <w:tr w:rsidR="00E90E2A" w:rsidRPr="00841F54" w14:paraId="3E06D393"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AD0D55B" w14:textId="6D48CA4F" w:rsidR="00E90E2A" w:rsidRPr="00841F54" w:rsidRDefault="00E90E2A" w:rsidP="00E22A9D">
            <w:pPr>
              <w:pStyle w:val="TableText"/>
              <w:rPr>
                <w:rFonts w:eastAsiaTheme="minorHAnsi" w:cstheme="minorBidi"/>
              </w:rPr>
            </w:pPr>
            <w:r w:rsidRPr="00841F54">
              <w:rPr>
                <w:rFonts w:eastAsiaTheme="minorHAnsi" w:cstheme="minorBidi"/>
              </w:rPr>
              <w:t>"IMM CONTRA/REFUSAL",i,"ENC PROVIDER")</w:t>
            </w:r>
          </w:p>
        </w:tc>
        <w:tc>
          <w:tcPr>
            <w:tcW w:w="2554" w:type="dxa"/>
          </w:tcPr>
          <w:p w14:paraId="3895F8B9" w14:textId="780EB396"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provider who recorded the contraindication/refusal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6C73A400" w14:textId="1DD06D19"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B678930" w14:textId="6AB78743"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E90E2A" w:rsidRPr="00841F54" w14:paraId="1218169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2B0AD7DF" w14:textId="454FE42C" w:rsidR="00E90E2A" w:rsidRPr="00841F54" w:rsidRDefault="00E90E2A" w:rsidP="00E22A9D">
            <w:pPr>
              <w:pStyle w:val="TableText"/>
              <w:rPr>
                <w:rFonts w:eastAsiaTheme="minorHAnsi" w:cstheme="minorBidi"/>
              </w:rPr>
            </w:pPr>
            <w:r w:rsidRPr="00841F54">
              <w:rPr>
                <w:rFonts w:eastAsiaTheme="minorHAnsi" w:cstheme="minorBidi"/>
              </w:rPr>
              <w:t>"IMM CONTRA/REFUSAL",i,"COMMENT")</w:t>
            </w:r>
          </w:p>
        </w:tc>
        <w:tc>
          <w:tcPr>
            <w:tcW w:w="2554" w:type="dxa"/>
          </w:tcPr>
          <w:p w14:paraId="5A08585B" w14:textId="0D3BF845"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D328CCE" w14:textId="5FF61346"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675063F8" w14:textId="3E383452"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E90E2A" w:rsidRPr="00841F54" w14:paraId="3596F24A"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right w:val="none" w:sz="0" w:space="0" w:color="auto"/>
            </w:tcBorders>
          </w:tcPr>
          <w:p w14:paraId="45788F30" w14:textId="77F6B311" w:rsidR="00E90E2A" w:rsidRPr="00841F54" w:rsidRDefault="00E90E2A" w:rsidP="00E22A9D">
            <w:pPr>
              <w:pStyle w:val="TableText"/>
              <w:rPr>
                <w:rFonts w:eastAsiaTheme="minorHAnsi" w:cstheme="minorBidi"/>
              </w:rPr>
            </w:pPr>
            <w:r w:rsidRPr="00841F54">
              <w:rPr>
                <w:rFonts w:eastAsiaTheme="minorHAnsi" w:cstheme="minorBidi"/>
              </w:rPr>
              <w:t>"IMM CONTRA/REFUSAL",i,"DELETE")</w:t>
            </w:r>
          </w:p>
        </w:tc>
        <w:tc>
          <w:tcPr>
            <w:tcW w:w="2554" w:type="dxa"/>
          </w:tcPr>
          <w:p w14:paraId="3D1A00F9" w14:textId="513A7D3E"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IMM Contra/Refusal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29A436D0" w14:textId="7E4E514C"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1BD781B0" w14:textId="7934B59B"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781" w14:textId="70A0C4B2" w:rsidR="008D4E8F" w:rsidRPr="00841F54" w:rsidRDefault="00194C57" w:rsidP="00DE4DA0">
      <w:pPr>
        <w:pStyle w:val="Heading2"/>
      </w:pPr>
      <w:bookmarkStart w:id="103" w:name="_Toc468093293"/>
      <w:r w:rsidRPr="00841F54">
        <w:t>Example of Data Passed Using $DATA2PCE^PXAPI</w:t>
      </w:r>
      <w:bookmarkEnd w:id="101"/>
      <w:bookmarkEnd w:id="103"/>
    </w:p>
    <w:p w14:paraId="078C8782" w14:textId="77777777" w:rsidR="00194C57" w:rsidRPr="00841F54" w:rsidRDefault="00194C57" w:rsidP="00E22A9D">
      <w:pPr>
        <w:rPr>
          <w:rFonts w:eastAsiaTheme="minorHAnsi" w:cstheme="minorBidi"/>
        </w:rPr>
      </w:pPr>
      <w:r w:rsidRPr="00841F54">
        <w:rPr>
          <w:rFonts w:eastAsiaTheme="minorHAnsi" w:cstheme="minorBidi"/>
        </w:rPr>
        <w:t>Below is an example of data passed to $$DATA2PCE^PXAPI where Laboratory is the ancillary package reporting the data.</w:t>
      </w:r>
    </w:p>
    <w:p w14:paraId="078C8783" w14:textId="77777777" w:rsidR="00194C57" w:rsidRPr="00841F54" w:rsidRDefault="00194C57" w:rsidP="00E22A9D">
      <w:pPr>
        <w:rPr>
          <w:rFonts w:eastAsiaTheme="minorHAnsi" w:cstheme="minorBidi"/>
        </w:rPr>
      </w:pPr>
      <w:r w:rsidRPr="00841F54">
        <w:rPr>
          <w:rFonts w:eastAsiaTheme="minorHAnsi" w:cstheme="minorBidi"/>
        </w:rPr>
        <w:t>$$DATA2PCE^PXAPI(“^TMP(““LRPXAPI””,$J)”,182,“LAB DATA”)</w:t>
      </w:r>
    </w:p>
    <w:p w14:paraId="078C8784" w14:textId="37F486EE" w:rsidR="00194C57" w:rsidRPr="00841F54" w:rsidRDefault="00194C57" w:rsidP="00E22A9D">
      <w:pPr>
        <w:rPr>
          <w:rFonts w:eastAsiaTheme="minorHAnsi" w:cstheme="minorBidi"/>
        </w:rPr>
      </w:pPr>
      <w:r w:rsidRPr="00841F54">
        <w:rPr>
          <w:rFonts w:eastAsiaTheme="minorHAnsi" w:cstheme="minorBidi"/>
        </w:rPr>
        <w:t xml:space="preserve">This is an example where Laboratory passes two laboratory tests (Glucose and CPK) </w:t>
      </w:r>
      <w:r w:rsidR="00451A47" w:rsidRPr="00841F54">
        <w:rPr>
          <w:rFonts w:eastAsiaTheme="minorHAnsi" w:cstheme="minorBidi"/>
        </w:rPr>
        <w:t>that</w:t>
      </w:r>
      <w:r w:rsidRPr="00841F54">
        <w:rPr>
          <w:rFonts w:eastAsiaTheme="minorHAnsi" w:cstheme="minorBidi"/>
        </w:rPr>
        <w:t xml:space="preserve"> were collected on 3/27/03 at 12:00 P.m. The provider who resulted the tests is Fred Jones. This occasion of service is defined as an Ancillary Package Daily Data (X). There are two diagnoses to support the tests, both of which are non–service connected; however, both are associated with Agent Orange exposure.</w:t>
      </w:r>
    </w:p>
    <w:p w14:paraId="078C8785"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^TMP(“LRPXAPI”,543173595,"DX/PL”,1,”DIAGNOSIS”)=465</w:t>
      </w:r>
    </w:p>
    <w:p w14:paraId="078C8786"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^TMP(“LRPXAPI”,543173595,"DX/PL”,1,”PRIMARY”)=1</w:t>
      </w:r>
    </w:p>
    <w:p w14:paraId="078C8787"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^TMP(“LRPXAPI”,543173595,"DX/PL”,1,”PL SC”)=0</w:t>
      </w:r>
    </w:p>
    <w:p w14:paraId="078C8788"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^TMP(“LRPXAPI”,543173595,"DX/PL”,1,”PL AO”)=1</w:t>
      </w:r>
    </w:p>
    <w:p w14:paraId="078C8789"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^TMP(“LRPXAPI”,543173595,"DX/PL”,2,”DIAGNOSIS”)=466</w:t>
      </w:r>
    </w:p>
    <w:p w14:paraId="078C878A"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^TMP(“LRPXAPI”,543173595,"DX/PL”,2,”PL SC”)=0</w:t>
      </w:r>
    </w:p>
    <w:p w14:paraId="078C878B"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^TMP(“LRPXAPI”,543173595,"DX/PL”,2,”PL AO”)=1</w:t>
      </w:r>
    </w:p>
    <w:p w14:paraId="078C878C"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^TMP(“LRPXAPI”,543173595,"ENCOUNTER",1,"DSS ID") = 59</w:t>
      </w:r>
    </w:p>
    <w:p w14:paraId="078C878D"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^TMP(“LRPXAPI”,543173595,"ENCOUNTER",1,"ENC D/T") = 3030328</w:t>
      </w:r>
    </w:p>
    <w:p w14:paraId="078C878E"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^TMP(“LRPXAPI”,543173595,"ENCOUNTER",1,"HOS LOC") = 19</w:t>
      </w:r>
    </w:p>
    <w:p w14:paraId="078C878F"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^TMP(“LRPXAPI”,543173595,"ENCOUNTER",1,"PATIENT") = 281</w:t>
      </w:r>
    </w:p>
    <w:p w14:paraId="078C8790"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^TMP(“LRPXAPI”,543173595,"ENCOUNTER",1,"SERVICE CATEGORY") = X</w:t>
      </w:r>
    </w:p>
    <w:p w14:paraId="078C8791"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^TMP(“LRPXAPI”,543173595,"PROCEDURE",1,"ENC PROVIDER") = 58</w:t>
      </w:r>
    </w:p>
    <w:p w14:paraId="078C8792"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^TMP(“LRPXAPI”,543173595,"PROCEDURE",2,"ORD PROVIDER") = 66</w:t>
      </w:r>
    </w:p>
    <w:p w14:paraId="078C8793"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^TMP(“LRPXAPI”,543173595,"PROCEDURE",1,"EVENT D/T") = 3030327.12</w:t>
      </w:r>
    </w:p>
    <w:p w14:paraId="078C8794"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^TMP(“LRPXAPI”,543173595,"PROCEDURE",1,"PROCEDURE") = 82950</w:t>
      </w:r>
    </w:p>
    <w:p w14:paraId="078C8795"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^TMP(“LRPXAPI”,543173595,"PROCEDURE",1,"DIAGNOSIS") = 465</w:t>
      </w:r>
    </w:p>
    <w:p w14:paraId="078C8796"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^TMP(“LRPXAPI”,543173595,"PROCEDURE",1,"DIAGNOSIS 2") = 466</w:t>
      </w:r>
    </w:p>
    <w:p w14:paraId="078C8797"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^TMP(“LRPXAPI”,543173595,"PROCEDURE",1,"MODIFIER”,22)=””</w:t>
      </w:r>
    </w:p>
    <w:p w14:paraId="078C8798"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^TMP(“LRPXAPI”,543173595,"PROCEDURE",1,"QTY") = 1</w:t>
      </w:r>
    </w:p>
    <w:p w14:paraId="078C8799"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^TMP(“LRPXAPI”,543173595,"PROCEDURE",2,"ENC PROVIDER") = 58</w:t>
      </w:r>
    </w:p>
    <w:p w14:paraId="078C879A"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^TMP(“LRPXAPI”,543173595,"PROCEDURE",2,"ORD PROVIDER") = 66</w:t>
      </w:r>
    </w:p>
    <w:p w14:paraId="078C879B"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^TMP(“LRPXAPI”,543173595,"PROCEDURE",2,"EVENT D/T") = 3030327.12</w:t>
      </w:r>
    </w:p>
    <w:p w14:paraId="078C879C"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^TMP(“LRPXAPI”,543173595,"PROCEDURE",2,"PROCEDURE") = 82552</w:t>
      </w:r>
    </w:p>
    <w:p w14:paraId="078C879D" w14:textId="77777777" w:rsidR="00194C57" w:rsidRPr="00841F54" w:rsidRDefault="00194C57" w:rsidP="00E22A9D">
      <w:pPr>
        <w:pStyle w:val="TableText"/>
        <w:rPr>
          <w:rFonts w:eastAsiaTheme="minorHAnsi" w:cstheme="minorBidi"/>
        </w:rPr>
      </w:pPr>
      <w:r w:rsidRPr="00841F54">
        <w:rPr>
          <w:rFonts w:eastAsiaTheme="minorHAnsi" w:cstheme="minorBidi"/>
        </w:rPr>
        <w:t>^TMP(“LRPXAPI”,543173595,"PROCEDURE",2,"QTY") = 1</w:t>
      </w:r>
    </w:p>
    <w:p w14:paraId="078C879E" w14:textId="6F9EE742" w:rsidR="00194C57" w:rsidRPr="00841F54" w:rsidRDefault="00194C57" w:rsidP="00194C57">
      <w:pPr>
        <w:pStyle w:val="Heading2"/>
      </w:pPr>
      <w:bookmarkStart w:id="104" w:name="_Toc414852651"/>
      <w:bookmarkStart w:id="105" w:name="_Toc468093294"/>
      <w:r w:rsidRPr="00841F54">
        <w:t>$$CLNCK^SDUTL2(CLN,DSP)</w:t>
      </w:r>
      <w:bookmarkEnd w:id="104"/>
      <w:bookmarkEnd w:id="105"/>
    </w:p>
    <w:p w14:paraId="078C879F" w14:textId="77777777" w:rsidR="00194C57" w:rsidRPr="00841F54" w:rsidRDefault="00194C57" w:rsidP="00E22A9D">
      <w:pPr>
        <w:rPr>
          <w:rFonts w:eastAsiaTheme="minorHAnsi" w:cstheme="minorBidi"/>
        </w:rPr>
      </w:pPr>
      <w:r w:rsidRPr="00841F54">
        <w:rPr>
          <w:rFonts w:eastAsiaTheme="minorHAnsi" w:cstheme="minorBidi"/>
        </w:rPr>
        <w:t xml:space="preserve">This API will be used by the subscribing package to check the clinic associated with an encounter to ensure that its corresponding stop pairs conform to the stop code restriction. </w:t>
      </w:r>
      <w:r w:rsidRPr="00841F54">
        <w:rPr>
          <w:rFonts w:eastAsiaTheme="minorHAnsi" w:cs="Century Schoolbook"/>
        </w:rPr>
        <w:t>Effective 10/1/2003, stop codes (also known as DSS Identifiers) are assigned a restriction type of primary, secondary, or either. Primary types can only be used in the primary stop code position; secondary types can only be used in the secondary stop code position; and those with a type of either can be used in the primary or secondary stop code position.  Stop codes that have a restriction type of primary or secondary will also have a restriction date to track when the stop code is designated as a restricted stop code.</w:t>
      </w:r>
    </w:p>
    <w:p w14:paraId="078C87A0" w14:textId="77777777" w:rsidR="00194C57" w:rsidRPr="00841F54" w:rsidRDefault="00194C57" w:rsidP="00E22A9D">
      <w:pPr>
        <w:rPr>
          <w:rFonts w:eastAsiaTheme="minorHAnsi" w:cstheme="minorBidi"/>
        </w:rPr>
      </w:pPr>
      <w:r w:rsidRPr="00841F54">
        <w:rPr>
          <w:rFonts w:eastAsiaTheme="minorHAnsi" w:cstheme="minorBidi"/>
        </w:rPr>
        <w:t>Parameter Description</w:t>
      </w:r>
      <w:r w:rsidR="00F33CD2" w:rsidRPr="00841F54">
        <w:rPr>
          <w:rFonts w:eastAsiaTheme="minorHAnsi" w:cstheme="minorBidi"/>
        </w:rPr>
        <w:t>:</w:t>
      </w:r>
    </w:p>
    <w:p w14:paraId="078C87A1" w14:textId="77777777" w:rsidR="00194C57" w:rsidRPr="00841F54" w:rsidRDefault="00194C57" w:rsidP="00E22A9D">
      <w:pPr>
        <w:rPr>
          <w:rFonts w:eastAsiaTheme="minorHAnsi" w:cstheme="minorBidi"/>
        </w:rPr>
      </w:pPr>
      <w:r w:rsidRPr="00841F54">
        <w:rPr>
          <w:rFonts w:eastAsiaTheme="minorHAnsi" w:cstheme="minorBidi"/>
        </w:rPr>
        <w:t>CLN</w:t>
      </w:r>
      <w:r w:rsidRPr="00841F54">
        <w:rPr>
          <w:rFonts w:eastAsiaTheme="minorHAnsi" w:cstheme="minorBidi"/>
        </w:rPr>
        <w:tab/>
        <w:t>The internal entry number of the clinic from file #44.</w:t>
      </w:r>
    </w:p>
    <w:p w14:paraId="078C87A2" w14:textId="77777777" w:rsidR="00194C57" w:rsidRPr="00841F54" w:rsidRDefault="00194C57" w:rsidP="00E22A9D">
      <w:pPr>
        <w:rPr>
          <w:rFonts w:eastAsiaTheme="minorHAnsi" w:cstheme="minorBidi"/>
        </w:rPr>
      </w:pPr>
      <w:r w:rsidRPr="00841F54">
        <w:rPr>
          <w:rFonts w:eastAsiaTheme="minorHAnsi" w:cstheme="minorBidi"/>
        </w:rPr>
        <w:t>DSP</w:t>
      </w:r>
      <w:r w:rsidRPr="00841F54">
        <w:rPr>
          <w:rFonts w:eastAsiaTheme="minorHAnsi" w:cstheme="minorBidi"/>
        </w:rPr>
        <w:tab/>
        <w:t>Interactive display of error message, 1 - Display or 0 No Display</w:t>
      </w:r>
    </w:p>
    <w:p w14:paraId="078C87A3" w14:textId="77777777" w:rsidR="00194C57" w:rsidRPr="00841F54" w:rsidRDefault="00194C57" w:rsidP="00E22A9D">
      <w:pPr>
        <w:rPr>
          <w:rFonts w:eastAsiaTheme="minorHAnsi" w:cstheme="minorBidi"/>
        </w:rPr>
      </w:pPr>
      <w:r w:rsidRPr="00841F54">
        <w:rPr>
          <w:rFonts w:eastAsiaTheme="minorHAnsi" w:cstheme="minorBidi"/>
        </w:rPr>
        <w:t>Returned Value:</w:t>
      </w:r>
    </w:p>
    <w:p w14:paraId="078C87A4" w14:textId="77777777" w:rsidR="00194C57" w:rsidRPr="00841F54" w:rsidRDefault="00194C57" w:rsidP="00E22A9D">
      <w:pPr>
        <w:rPr>
          <w:rFonts w:eastAsiaTheme="minorHAnsi" w:cstheme="minorBidi"/>
        </w:rPr>
      </w:pPr>
      <w:r w:rsidRPr="00841F54">
        <w:rPr>
          <w:rFonts w:eastAsiaTheme="minorHAnsi" w:cstheme="minorBidi"/>
        </w:rPr>
        <w:t>1</w:t>
      </w:r>
      <w:r w:rsidRPr="00841F54">
        <w:rPr>
          <w:rFonts w:eastAsiaTheme="minorHAnsi" w:cstheme="minorBidi"/>
        </w:rPr>
        <w:tab/>
      </w:r>
      <w:r w:rsidRPr="00841F54">
        <w:rPr>
          <w:rFonts w:eastAsiaTheme="minorHAnsi" w:cstheme="minorBidi"/>
        </w:rPr>
        <w:tab/>
        <w:t>If clinic has conforming stop codes.</w:t>
      </w:r>
    </w:p>
    <w:p w14:paraId="078C87A5" w14:textId="77777777" w:rsidR="00194C57" w:rsidRPr="00841F54" w:rsidRDefault="00194C57" w:rsidP="00E22A9D">
      <w:pPr>
        <w:rPr>
          <w:rFonts w:eastAsiaTheme="minorHAnsi" w:cstheme="minorBidi"/>
        </w:rPr>
      </w:pPr>
      <w:r w:rsidRPr="00841F54">
        <w:rPr>
          <w:rFonts w:eastAsiaTheme="minorHAnsi" w:cstheme="minorBidi"/>
        </w:rPr>
        <w:t>0^error</w:t>
      </w:r>
      <w:r w:rsidRPr="00841F54">
        <w:rPr>
          <w:rFonts w:eastAsiaTheme="minorHAnsi" w:cstheme="minorBidi"/>
        </w:rPr>
        <w:tab/>
        <w:t>If clinic has non-conforming stop codes plus error message.</w:t>
      </w:r>
    </w:p>
    <w:p w14:paraId="078C87A6" w14:textId="2169B432" w:rsidR="009E7850" w:rsidRDefault="009E7850" w:rsidP="0090069A">
      <w:pPr>
        <w:pStyle w:val="Heading1"/>
      </w:pPr>
      <w:bookmarkStart w:id="106" w:name="_Toc414852652"/>
      <w:bookmarkStart w:id="107" w:name="_Toc468093295"/>
      <w:r>
        <w:t>External Relations</w:t>
      </w:r>
      <w:bookmarkEnd w:id="106"/>
      <w:bookmarkEnd w:id="107"/>
    </w:p>
    <w:p w14:paraId="078C87A7" w14:textId="77777777" w:rsidR="009E7850" w:rsidRPr="00841F54" w:rsidRDefault="009E7850" w:rsidP="00E22A9D">
      <w:pPr>
        <w:rPr>
          <w:rFonts w:eastAsiaTheme="minorHAnsi" w:cstheme="minorBidi"/>
        </w:rPr>
      </w:pPr>
      <w:r w:rsidRPr="00841F54">
        <w:rPr>
          <w:rFonts w:eastAsiaTheme="minorHAnsi" w:cstheme="minorBidi"/>
        </w:rPr>
        <w:t xml:space="preserve">PCE is dependent upon the following </w:t>
      </w:r>
      <w:r w:rsidRPr="00841F54">
        <w:rPr>
          <w:rFonts w:eastAsiaTheme="minorHAnsi" w:cstheme="minorBidi"/>
          <w:b/>
        </w:rPr>
        <w:t>V</w:t>
      </w:r>
      <w:r w:rsidRPr="00841F54">
        <w:rPr>
          <w:rFonts w:eastAsiaTheme="minorHAnsi" w:cstheme="minorBidi"/>
          <w:i/>
        </w:rPr>
        <w:t>IST</w:t>
      </w:r>
      <w:r w:rsidRPr="00841F54">
        <w:rPr>
          <w:rFonts w:eastAsiaTheme="minorHAnsi" w:cstheme="minorBidi"/>
          <w:b/>
        </w:rPr>
        <w:t>A</w:t>
      </w:r>
      <w:r w:rsidRPr="00841F54">
        <w:rPr>
          <w:rFonts w:eastAsiaTheme="minorHAnsi" w:cstheme="minorBidi"/>
        </w:rPr>
        <w:t xml:space="preserve"> packages:</w:t>
      </w:r>
    </w:p>
    <w:tbl>
      <w:tblPr>
        <w:tblW w:w="9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08"/>
        <w:gridCol w:w="3960"/>
      </w:tblGrid>
      <w:tr w:rsidR="000377EA" w:rsidRPr="007F68A9" w14:paraId="1D5BEF5D" w14:textId="77777777" w:rsidTr="00AD347F">
        <w:tc>
          <w:tcPr>
            <w:tcW w:w="5508" w:type="dxa"/>
          </w:tcPr>
          <w:p w14:paraId="6E5145A3" w14:textId="2505BDAF" w:rsidR="000377EA" w:rsidRPr="007F68A9" w:rsidRDefault="007F68A9" w:rsidP="007F68A9">
            <w:pPr>
              <w:pStyle w:val="TableText"/>
              <w:jc w:val="center"/>
              <w:rPr>
                <w:rFonts w:eastAsiaTheme="minorHAnsi" w:cstheme="minorBidi"/>
                <w:b/>
              </w:rPr>
            </w:pPr>
            <w:r w:rsidRPr="007F68A9">
              <w:rPr>
                <w:rFonts w:eastAsiaTheme="minorHAnsi" w:cstheme="minorBidi"/>
                <w:b/>
              </w:rPr>
              <w:t>PACKAGE NAME</w:t>
            </w:r>
          </w:p>
        </w:tc>
        <w:tc>
          <w:tcPr>
            <w:tcW w:w="3960" w:type="dxa"/>
          </w:tcPr>
          <w:p w14:paraId="3EE975E0" w14:textId="11B013C9" w:rsidR="000377EA" w:rsidRPr="007F68A9" w:rsidRDefault="007F68A9" w:rsidP="007F68A9">
            <w:pPr>
              <w:pStyle w:val="TableText"/>
              <w:jc w:val="center"/>
              <w:rPr>
                <w:rFonts w:eastAsiaTheme="minorHAnsi" w:cstheme="minorBidi"/>
                <w:b/>
              </w:rPr>
            </w:pPr>
            <w:r w:rsidRPr="007F68A9">
              <w:rPr>
                <w:rFonts w:eastAsiaTheme="minorHAnsi" w:cstheme="minorBidi"/>
                <w:b/>
              </w:rPr>
              <w:t>MINIMUM VERSION</w:t>
            </w:r>
          </w:p>
        </w:tc>
      </w:tr>
      <w:tr w:rsidR="00F33CD2" w:rsidRPr="00841F54" w14:paraId="078C87AD" w14:textId="77777777" w:rsidTr="00AD347F">
        <w:tc>
          <w:tcPr>
            <w:tcW w:w="5508" w:type="dxa"/>
          </w:tcPr>
          <w:p w14:paraId="078C87AB" w14:textId="77777777" w:rsidR="00F33CD2" w:rsidRPr="00841F54" w:rsidRDefault="00F33CD2" w:rsidP="00AD347F">
            <w:pPr>
              <w:pStyle w:val="TableText"/>
              <w:rPr>
                <w:rFonts w:eastAsiaTheme="minorHAnsi" w:cstheme="minorBidi"/>
              </w:rPr>
            </w:pPr>
            <w:r w:rsidRPr="00841F54">
              <w:rPr>
                <w:rFonts w:eastAsiaTheme="minorHAnsi" w:cstheme="minorBidi"/>
              </w:rPr>
              <w:t>Kernel</w:t>
            </w:r>
            <w:r w:rsidRPr="00841F54">
              <w:rPr>
                <w:rFonts w:eastAsiaTheme="minorHAnsi" w:cstheme="minorBidi"/>
              </w:rPr>
              <w:tab/>
            </w:r>
          </w:p>
        </w:tc>
        <w:tc>
          <w:tcPr>
            <w:tcW w:w="3960" w:type="dxa"/>
          </w:tcPr>
          <w:p w14:paraId="078C87AC" w14:textId="77777777" w:rsidR="00F33CD2" w:rsidRPr="00841F54" w:rsidRDefault="00F33CD2" w:rsidP="00AD347F">
            <w:pPr>
              <w:pStyle w:val="TableText"/>
              <w:rPr>
                <w:rFonts w:eastAsiaTheme="minorHAnsi" w:cstheme="minorBidi"/>
              </w:rPr>
            </w:pPr>
            <w:r w:rsidRPr="00841F54">
              <w:rPr>
                <w:rFonts w:eastAsiaTheme="minorHAnsi" w:cstheme="minorBidi"/>
              </w:rPr>
              <w:t>8.0</w:t>
            </w:r>
          </w:p>
        </w:tc>
      </w:tr>
      <w:tr w:rsidR="00F33CD2" w:rsidRPr="00841F54" w14:paraId="078C87B0" w14:textId="77777777" w:rsidTr="00AD347F">
        <w:tc>
          <w:tcPr>
            <w:tcW w:w="5508" w:type="dxa"/>
          </w:tcPr>
          <w:p w14:paraId="078C87AE" w14:textId="77777777" w:rsidR="00F33CD2" w:rsidRPr="00841F54" w:rsidRDefault="00F33CD2" w:rsidP="00AD347F">
            <w:pPr>
              <w:pStyle w:val="TableText"/>
              <w:rPr>
                <w:rFonts w:eastAsiaTheme="minorHAnsi" w:cstheme="minorBidi"/>
              </w:rPr>
            </w:pPr>
            <w:r w:rsidRPr="00841F54">
              <w:rPr>
                <w:rFonts w:eastAsiaTheme="minorHAnsi" w:cstheme="minorBidi"/>
              </w:rPr>
              <w:t>VA FileMan</w:t>
            </w:r>
          </w:p>
        </w:tc>
        <w:tc>
          <w:tcPr>
            <w:tcW w:w="3960" w:type="dxa"/>
          </w:tcPr>
          <w:p w14:paraId="078C87AF" w14:textId="77777777" w:rsidR="00F33CD2" w:rsidRPr="00841F54" w:rsidRDefault="00F33CD2" w:rsidP="00AD347F">
            <w:pPr>
              <w:pStyle w:val="TableText"/>
              <w:rPr>
                <w:rFonts w:eastAsiaTheme="minorHAnsi" w:cstheme="minorBidi"/>
              </w:rPr>
            </w:pPr>
            <w:r w:rsidRPr="00841F54">
              <w:rPr>
                <w:rFonts w:eastAsiaTheme="minorHAnsi" w:cstheme="minorBidi"/>
              </w:rPr>
              <w:t>21</w:t>
            </w:r>
          </w:p>
        </w:tc>
      </w:tr>
      <w:tr w:rsidR="00F33CD2" w:rsidRPr="00841F54" w14:paraId="078C87B3" w14:textId="77777777" w:rsidTr="00AD347F">
        <w:tc>
          <w:tcPr>
            <w:tcW w:w="5508" w:type="dxa"/>
          </w:tcPr>
          <w:p w14:paraId="078C87B1" w14:textId="77777777" w:rsidR="00F33CD2" w:rsidRPr="00841F54" w:rsidRDefault="00F33CD2" w:rsidP="00AD347F">
            <w:pPr>
              <w:pStyle w:val="TableText"/>
              <w:rPr>
                <w:rFonts w:eastAsiaTheme="minorHAnsi" w:cstheme="minorBidi"/>
              </w:rPr>
            </w:pPr>
            <w:r w:rsidRPr="00841F54">
              <w:rPr>
                <w:rFonts w:eastAsiaTheme="minorHAnsi" w:cstheme="minorBidi"/>
              </w:rPr>
              <w:t>Patient Information Management System (PIMS)</w:t>
            </w:r>
          </w:p>
        </w:tc>
        <w:tc>
          <w:tcPr>
            <w:tcW w:w="3960" w:type="dxa"/>
          </w:tcPr>
          <w:p w14:paraId="078C87B2" w14:textId="77777777" w:rsidR="00F33CD2" w:rsidRPr="00841F54" w:rsidRDefault="00F33CD2" w:rsidP="00AD347F">
            <w:pPr>
              <w:pStyle w:val="TableText"/>
              <w:rPr>
                <w:rFonts w:eastAsiaTheme="minorHAnsi" w:cstheme="minorBidi"/>
              </w:rPr>
            </w:pPr>
            <w:r w:rsidRPr="00841F54">
              <w:rPr>
                <w:rFonts w:eastAsiaTheme="minorHAnsi" w:cstheme="minorBidi"/>
              </w:rPr>
              <w:t>5.3</w:t>
            </w:r>
          </w:p>
        </w:tc>
      </w:tr>
      <w:tr w:rsidR="00F33CD2" w:rsidRPr="00841F54" w14:paraId="078C87B6" w14:textId="77777777" w:rsidTr="00AD347F">
        <w:tc>
          <w:tcPr>
            <w:tcW w:w="5508" w:type="dxa"/>
          </w:tcPr>
          <w:p w14:paraId="078C87B4" w14:textId="77777777" w:rsidR="00F33CD2" w:rsidRPr="00841F54" w:rsidRDefault="00F33CD2" w:rsidP="00AD347F">
            <w:pPr>
              <w:pStyle w:val="TableText"/>
              <w:rPr>
                <w:rFonts w:eastAsiaTheme="minorHAnsi" w:cstheme="minorBidi"/>
              </w:rPr>
            </w:pPr>
            <w:r w:rsidRPr="00841F54">
              <w:rPr>
                <w:rFonts w:eastAsiaTheme="minorHAnsi" w:cstheme="minorBidi"/>
              </w:rPr>
              <w:t>Order Entry/Results Reporting (OE/RR)</w:t>
            </w:r>
          </w:p>
        </w:tc>
        <w:tc>
          <w:tcPr>
            <w:tcW w:w="3960" w:type="dxa"/>
          </w:tcPr>
          <w:p w14:paraId="078C87B5" w14:textId="77777777" w:rsidR="00F33CD2" w:rsidRPr="00841F54" w:rsidRDefault="00F33CD2" w:rsidP="00AD347F">
            <w:pPr>
              <w:pStyle w:val="TableText"/>
              <w:rPr>
                <w:rFonts w:eastAsiaTheme="minorHAnsi" w:cstheme="minorBidi"/>
              </w:rPr>
            </w:pPr>
            <w:r w:rsidRPr="00841F54">
              <w:rPr>
                <w:rFonts w:eastAsiaTheme="minorHAnsi" w:cstheme="minorBidi"/>
              </w:rPr>
              <w:t>2.5</w:t>
            </w:r>
          </w:p>
        </w:tc>
      </w:tr>
      <w:tr w:rsidR="00F33CD2" w:rsidRPr="00841F54" w14:paraId="078C87B9" w14:textId="77777777" w:rsidTr="00AD347F">
        <w:tc>
          <w:tcPr>
            <w:tcW w:w="5508" w:type="dxa"/>
          </w:tcPr>
          <w:p w14:paraId="078C87B7" w14:textId="77777777" w:rsidR="00F33CD2" w:rsidRPr="00841F54" w:rsidRDefault="00F33CD2" w:rsidP="00AD347F">
            <w:pPr>
              <w:pStyle w:val="TableText"/>
              <w:rPr>
                <w:rFonts w:eastAsiaTheme="minorHAnsi" w:cstheme="minorBidi"/>
              </w:rPr>
            </w:pPr>
            <w:r w:rsidRPr="00841F54">
              <w:rPr>
                <w:rFonts w:eastAsiaTheme="minorHAnsi" w:cstheme="minorBidi"/>
              </w:rPr>
              <w:lastRenderedPageBreak/>
              <w:t>Automated Information Collection System (AICS)</w:t>
            </w:r>
          </w:p>
        </w:tc>
        <w:tc>
          <w:tcPr>
            <w:tcW w:w="3960" w:type="dxa"/>
          </w:tcPr>
          <w:p w14:paraId="078C87B8" w14:textId="77777777" w:rsidR="00F33CD2" w:rsidRPr="00841F54" w:rsidRDefault="00F33CD2" w:rsidP="00AD347F">
            <w:pPr>
              <w:pStyle w:val="TableText"/>
              <w:rPr>
                <w:rFonts w:eastAsiaTheme="minorHAnsi" w:cstheme="minorBidi"/>
              </w:rPr>
            </w:pPr>
            <w:r w:rsidRPr="00841F54">
              <w:rPr>
                <w:rFonts w:eastAsiaTheme="minorHAnsi" w:cstheme="minorBidi"/>
              </w:rPr>
              <w:t>2.1</w:t>
            </w:r>
          </w:p>
        </w:tc>
      </w:tr>
      <w:tr w:rsidR="00F33CD2" w:rsidRPr="00841F54" w14:paraId="078C87BC" w14:textId="77777777" w:rsidTr="00AD347F">
        <w:tc>
          <w:tcPr>
            <w:tcW w:w="5508" w:type="dxa"/>
          </w:tcPr>
          <w:p w14:paraId="078C87BA" w14:textId="77777777" w:rsidR="00F33CD2" w:rsidRPr="00841F54" w:rsidRDefault="00F33CD2" w:rsidP="00AD347F">
            <w:pPr>
              <w:pStyle w:val="TableText"/>
              <w:rPr>
                <w:rFonts w:eastAsiaTheme="minorHAnsi" w:cstheme="minorBidi"/>
              </w:rPr>
            </w:pPr>
            <w:r w:rsidRPr="00841F54">
              <w:rPr>
                <w:rFonts w:eastAsiaTheme="minorHAnsi" w:cstheme="minorBidi"/>
              </w:rPr>
              <w:t>PCE Patient/IHS Subset (PXPT)</w:t>
            </w:r>
          </w:p>
        </w:tc>
        <w:tc>
          <w:tcPr>
            <w:tcW w:w="3960" w:type="dxa"/>
          </w:tcPr>
          <w:p w14:paraId="078C87BB" w14:textId="77777777" w:rsidR="00F33CD2" w:rsidRPr="00841F54" w:rsidRDefault="00F33CD2" w:rsidP="00AD347F">
            <w:pPr>
              <w:pStyle w:val="TableText"/>
              <w:rPr>
                <w:rFonts w:eastAsiaTheme="minorHAnsi" w:cstheme="minorBidi"/>
              </w:rPr>
            </w:pPr>
            <w:r w:rsidRPr="00841F54">
              <w:rPr>
                <w:rFonts w:eastAsiaTheme="minorHAnsi" w:cstheme="minorBidi"/>
              </w:rPr>
              <w:t>1.0</w:t>
            </w:r>
          </w:p>
        </w:tc>
      </w:tr>
    </w:tbl>
    <w:p w14:paraId="078C87BD" w14:textId="45CDD8D7" w:rsidR="008D4E8F" w:rsidRDefault="009E7850" w:rsidP="0090069A">
      <w:pPr>
        <w:pStyle w:val="Heading1"/>
      </w:pPr>
      <w:bookmarkStart w:id="108" w:name="_Toc414852653"/>
      <w:bookmarkStart w:id="109" w:name="_Toc468093296"/>
      <w:r>
        <w:t>Package-Wide Variables</w:t>
      </w:r>
      <w:bookmarkEnd w:id="108"/>
      <w:bookmarkEnd w:id="109"/>
    </w:p>
    <w:p w14:paraId="078C87BE" w14:textId="77777777" w:rsidR="009E7850" w:rsidRPr="00841F54" w:rsidRDefault="009E7850" w:rsidP="00E22A9D">
      <w:pPr>
        <w:rPr>
          <w:rFonts w:eastAsiaTheme="minorHAnsi" w:cstheme="minorBidi"/>
        </w:rPr>
      </w:pPr>
      <w:r w:rsidRPr="00841F54">
        <w:rPr>
          <w:rFonts w:eastAsiaTheme="minorHAnsi" w:cstheme="minorBidi"/>
        </w:rPr>
        <w:t>No package-wide variables have been defined for use throughout the Patient Care Encounter package.</w:t>
      </w:r>
    </w:p>
    <w:p w14:paraId="078C87BF" w14:textId="77777777" w:rsidR="00651C49" w:rsidRPr="00841F54" w:rsidRDefault="009E7850" w:rsidP="00E22A9D">
      <w:pPr>
        <w:rPr>
          <w:rFonts w:eastAsiaTheme="minorHAnsi" w:cstheme="minorBidi"/>
        </w:rPr>
      </w:pPr>
      <w:r w:rsidRPr="00841F54">
        <w:rPr>
          <w:rFonts w:eastAsiaTheme="minorHAnsi" w:cstheme="minorBidi"/>
        </w:rPr>
        <w:t>The PX namespace is reserved for use by PCE; however, the joint sharing of files between the Department of Veterans Affairs and the Indian Health Service has necessitated use of some AU-name spaced variables established for use by the Indian Health Service and by the Department of Veterans Affairs to facilitate joint sharing.</w:t>
      </w:r>
    </w:p>
    <w:p w14:paraId="078C87C0" w14:textId="77777777" w:rsidR="00651C49" w:rsidRPr="00651C49" w:rsidRDefault="00651C49" w:rsidP="0090069A">
      <w:pPr>
        <w:pStyle w:val="Heading1"/>
      </w:pPr>
      <w:bookmarkStart w:id="110" w:name="_Toc414852654"/>
      <w:bookmarkStart w:id="111" w:name="_Toc468093297"/>
      <w:r w:rsidRPr="00651C49">
        <w:t>Integration Control Registrations</w:t>
      </w:r>
      <w:bookmarkEnd w:id="111"/>
    </w:p>
    <w:p w14:paraId="078C87C1" w14:textId="2499357C" w:rsidR="00651C49" w:rsidRPr="00841F54" w:rsidRDefault="00651C49" w:rsidP="00E22A9D">
      <w:pPr>
        <w:rPr>
          <w:rFonts w:eastAsiaTheme="minorHAnsi" w:cstheme="minorBidi"/>
        </w:rPr>
      </w:pPr>
      <w:r w:rsidRPr="00841F54">
        <w:rPr>
          <w:rFonts w:eastAsiaTheme="minorHAnsi" w:cstheme="minorBidi"/>
        </w:rPr>
        <w:t>Integration Control Registrations (ICRs) are available on the DBA menu on Forum.</w:t>
      </w:r>
    </w:p>
    <w:p w14:paraId="078C87C2" w14:textId="77777777" w:rsidR="00651C49" w:rsidRPr="00651C49" w:rsidRDefault="00651C49" w:rsidP="0090069A">
      <w:pPr>
        <w:pStyle w:val="Heading1"/>
      </w:pPr>
      <w:bookmarkStart w:id="112" w:name="_Remote_Procedure_Call"/>
      <w:bookmarkStart w:id="113" w:name="_Toc468093298"/>
      <w:bookmarkEnd w:id="112"/>
      <w:r w:rsidRPr="00651C49">
        <w:t>Remote Procedure Call</w:t>
      </w:r>
      <w:bookmarkEnd w:id="113"/>
    </w:p>
    <w:p w14:paraId="27493653" w14:textId="5C1BB58A" w:rsidR="00880CC9" w:rsidRPr="00841F54" w:rsidRDefault="00880CC9" w:rsidP="00C66344">
      <w:pPr>
        <w:pStyle w:val="Heading2"/>
      </w:pPr>
      <w:bookmarkStart w:id="114" w:name="_PX_SAVE_DATA"/>
      <w:bookmarkStart w:id="115" w:name="_Toc468093299"/>
      <w:bookmarkEnd w:id="114"/>
      <w:r w:rsidRPr="00841F54">
        <w:t>PX SAVE DATA</w:t>
      </w:r>
      <w:bookmarkEnd w:id="115"/>
    </w:p>
    <w:p w14:paraId="078C87C3" w14:textId="3EB5C90C" w:rsidR="00651C49" w:rsidRPr="00841F54" w:rsidRDefault="00651C49" w:rsidP="00E22A9D">
      <w:pPr>
        <w:rPr>
          <w:rFonts w:eastAsiaTheme="minorHAnsi" w:cstheme="minorBidi"/>
        </w:rPr>
      </w:pPr>
      <w:r w:rsidRPr="00841F54">
        <w:rPr>
          <w:rFonts w:eastAsiaTheme="minorHAnsi" w:cstheme="minorBidi"/>
        </w:rPr>
        <w:t>An integration control registration (ICR #6023) for the remote procedure call PX SAVE DATA is available for subscription by calling applications.</w:t>
      </w:r>
    </w:p>
    <w:p w14:paraId="078C87C4" w14:textId="77777777" w:rsidR="00651C49" w:rsidRPr="00841F54" w:rsidRDefault="00651C49" w:rsidP="00E22A9D">
      <w:pPr>
        <w:rPr>
          <w:rFonts w:eastAsiaTheme="minorHAnsi" w:cstheme="minorBidi"/>
        </w:rPr>
      </w:pPr>
      <w:r w:rsidRPr="00841F54">
        <w:rPr>
          <w:rFonts w:eastAsiaTheme="minorHAnsi" w:cstheme="minorBidi"/>
        </w:rPr>
        <w:t>NAME: PX SAVE DATA                      TAG: SAVE</w:t>
      </w:r>
    </w:p>
    <w:p w14:paraId="078C87C5" w14:textId="77777777" w:rsidR="00651C49" w:rsidRPr="00841F54" w:rsidRDefault="00651C49" w:rsidP="00E22A9D">
      <w:pPr>
        <w:rPr>
          <w:rFonts w:eastAsiaTheme="minorHAnsi" w:cstheme="minorBidi"/>
        </w:rPr>
      </w:pPr>
      <w:r w:rsidRPr="00841F54">
        <w:rPr>
          <w:rFonts w:eastAsiaTheme="minorHAnsi" w:cstheme="minorBidi"/>
        </w:rPr>
        <w:t xml:space="preserve">  ROUTINE: PXRPC                        RETURN VALUE TYPE: SINGLE VALUE</w:t>
      </w:r>
    </w:p>
    <w:p w14:paraId="078C87C6" w14:textId="77777777" w:rsidR="00651C49" w:rsidRPr="00841F54" w:rsidRDefault="00651C49" w:rsidP="00E22A9D">
      <w:pPr>
        <w:rPr>
          <w:rFonts w:eastAsiaTheme="minorHAnsi" w:cstheme="minorBidi"/>
        </w:rPr>
      </w:pPr>
      <w:r w:rsidRPr="00841F54">
        <w:rPr>
          <w:rFonts w:eastAsiaTheme="minorHAnsi" w:cstheme="minorBidi"/>
        </w:rPr>
        <w:t xml:space="preserve">  AVAILABILITY: PUBLIC                  APP PROXY ALLOWED: Yes</w:t>
      </w:r>
    </w:p>
    <w:p w14:paraId="078C87C7"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7C8" w14:textId="77777777" w:rsidR="00651C49" w:rsidRPr="00841F54" w:rsidRDefault="00651C49" w:rsidP="00E22A9D">
      <w:pPr>
        <w:rPr>
          <w:rFonts w:eastAsiaTheme="minorHAnsi" w:cstheme="minorBidi"/>
        </w:rPr>
      </w:pPr>
      <w:r w:rsidRPr="00841F54">
        <w:rPr>
          <w:rFonts w:eastAsiaTheme="minorHAnsi" w:cstheme="minorBidi"/>
        </w:rPr>
        <w:t xml:space="preserve"> The purpose of this RPC is to allow the calling application to save data </w:t>
      </w:r>
    </w:p>
    <w:p w14:paraId="078C87C9" w14:textId="77777777" w:rsidR="00651C49" w:rsidRPr="00841F54" w:rsidRDefault="00651C49" w:rsidP="00E22A9D">
      <w:pPr>
        <w:rPr>
          <w:rFonts w:eastAsiaTheme="minorHAnsi" w:cstheme="minorBidi"/>
        </w:rPr>
      </w:pPr>
      <w:r w:rsidRPr="00841F54">
        <w:rPr>
          <w:rFonts w:eastAsiaTheme="minorHAnsi" w:cstheme="minorBidi"/>
        </w:rPr>
        <w:t xml:space="preserve"> to PCE, such as Immunization data. See the Integration Control </w:t>
      </w:r>
    </w:p>
    <w:p w14:paraId="078C87CA" w14:textId="77777777" w:rsidR="00651C49" w:rsidRPr="00841F54" w:rsidRDefault="00651C49" w:rsidP="00E22A9D">
      <w:pPr>
        <w:rPr>
          <w:rFonts w:eastAsiaTheme="minorHAnsi" w:cstheme="minorBidi"/>
        </w:rPr>
      </w:pPr>
      <w:r w:rsidRPr="00841F54">
        <w:rPr>
          <w:rFonts w:eastAsiaTheme="minorHAnsi" w:cstheme="minorBidi"/>
        </w:rPr>
        <w:t xml:space="preserve"> Registration document for the full description of the data needed.</w:t>
      </w:r>
    </w:p>
    <w:p w14:paraId="078C87CB" w14:textId="77777777" w:rsidR="00651C49" w:rsidRPr="00841F54" w:rsidRDefault="00651C49" w:rsidP="00E22A9D">
      <w:pPr>
        <w:rPr>
          <w:rFonts w:eastAsiaTheme="minorHAnsi" w:cstheme="minorBidi"/>
        </w:rPr>
      </w:pPr>
      <w:r w:rsidRPr="00841F54">
        <w:rPr>
          <w:rFonts w:eastAsiaTheme="minorHAnsi" w:cstheme="minorBidi"/>
        </w:rPr>
        <w:t>INPUT PARAMETER: PCELIST                PARAMETER TYPE: LIST</w:t>
      </w:r>
    </w:p>
    <w:p w14:paraId="078C87CC"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10000            REQUIRED: YES</w:t>
      </w:r>
    </w:p>
    <w:p w14:paraId="078C87CD" w14:textId="77777777" w:rsidR="00651C49" w:rsidRPr="00841F54" w:rsidRDefault="00651C49" w:rsidP="00E22A9D">
      <w:pPr>
        <w:rPr>
          <w:rFonts w:eastAsiaTheme="minorHAnsi" w:cstheme="minorBidi"/>
        </w:rPr>
      </w:pPr>
      <w:r w:rsidRPr="00841F54">
        <w:rPr>
          <w:rFonts w:eastAsiaTheme="minorHAnsi" w:cstheme="minorBidi"/>
        </w:rPr>
        <w:t xml:space="preserve">  SEQUENCE NUMBER: 1</w:t>
      </w:r>
    </w:p>
    <w:p w14:paraId="078C87CE"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7CF" w14:textId="77777777" w:rsidR="00651C49" w:rsidRPr="00841F54" w:rsidRDefault="00651C49" w:rsidP="00E22A9D">
      <w:pPr>
        <w:rPr>
          <w:rFonts w:eastAsiaTheme="minorHAnsi" w:cstheme="minorBidi"/>
        </w:rPr>
      </w:pPr>
      <w:r w:rsidRPr="00841F54">
        <w:rPr>
          <w:rFonts w:eastAsiaTheme="minorHAnsi" w:cstheme="minorBidi"/>
        </w:rPr>
        <w:t xml:space="preserve"> PCELIST (n)= HDR ^ Encounter Inpatient? ^ Note has CPT codes? ^ Visit </w:t>
      </w:r>
    </w:p>
    <w:p w14:paraId="078C87D0" w14:textId="77777777" w:rsidR="00651C49" w:rsidRPr="00841F54" w:rsidRDefault="00651C49" w:rsidP="00E22A9D">
      <w:pPr>
        <w:rPr>
          <w:rFonts w:eastAsiaTheme="minorHAnsi" w:cstheme="minorBidi"/>
        </w:rPr>
      </w:pPr>
      <w:r w:rsidRPr="00841F54">
        <w:rPr>
          <w:rFonts w:eastAsiaTheme="minorHAnsi" w:cstheme="minorBidi"/>
        </w:rPr>
        <w:t xml:space="preserve">              string [Encounter location; Encounter date/time; Encounter</w:t>
      </w:r>
    </w:p>
    <w:p w14:paraId="078C87D1" w14:textId="77777777" w:rsidR="00651C49" w:rsidRPr="00841F54" w:rsidRDefault="00651C49" w:rsidP="00E22A9D">
      <w:pPr>
        <w:rPr>
          <w:rFonts w:eastAsiaTheme="minorHAnsi" w:cstheme="minorBidi"/>
        </w:rPr>
      </w:pPr>
      <w:r w:rsidRPr="00841F54">
        <w:rPr>
          <w:rFonts w:eastAsiaTheme="minorHAnsi" w:cstheme="minorBidi"/>
        </w:rPr>
        <w:t xml:space="preserve">              Service category]  (REQUIRED)</w:t>
      </w:r>
    </w:p>
    <w:p w14:paraId="078C87D2" w14:textId="77777777" w:rsidR="00651C49" w:rsidRPr="00841F54" w:rsidRDefault="00651C49" w:rsidP="00E22A9D">
      <w:pPr>
        <w:rPr>
          <w:rFonts w:eastAsiaTheme="minorHAnsi" w:cstheme="minorBidi"/>
        </w:rPr>
      </w:pPr>
      <w:r w:rsidRPr="00841F54">
        <w:rPr>
          <w:rFonts w:eastAsiaTheme="minorHAnsi" w:cstheme="minorBidi"/>
        </w:rPr>
        <w:t xml:space="preserve">         (n)=VST^DT^Encounter date/time</w:t>
      </w:r>
    </w:p>
    <w:p w14:paraId="078C87D3" w14:textId="77777777" w:rsidR="00651C49" w:rsidRPr="00841F54" w:rsidRDefault="00651C49" w:rsidP="00E22A9D">
      <w:pPr>
        <w:rPr>
          <w:rFonts w:eastAsiaTheme="minorHAnsi" w:cstheme="minorBidi"/>
        </w:rPr>
      </w:pPr>
      <w:r w:rsidRPr="00841F54">
        <w:rPr>
          <w:rFonts w:eastAsiaTheme="minorHAnsi" w:cstheme="minorBidi"/>
        </w:rPr>
        <w:t xml:space="preserve">         (n)=VST^PT^Encounter patient (DFN) (n)=VST^HL^Encounter location</w:t>
      </w:r>
    </w:p>
    <w:p w14:paraId="078C87D4" w14:textId="77777777" w:rsidR="00651C49" w:rsidRPr="00841F54" w:rsidRDefault="00651C49" w:rsidP="00E22A9D">
      <w:pPr>
        <w:rPr>
          <w:rFonts w:eastAsiaTheme="minorHAnsi" w:cstheme="minorBidi"/>
        </w:rPr>
      </w:pPr>
      <w:r w:rsidRPr="00841F54">
        <w:rPr>
          <w:rFonts w:eastAsiaTheme="minorHAnsi" w:cstheme="minorBidi"/>
        </w:rPr>
        <w:t xml:space="preserve">         (n)=VST^VC^ Encounter Service Category</w:t>
      </w:r>
    </w:p>
    <w:p w14:paraId="078C87D6" w14:textId="6C89E4E3" w:rsidR="00651C49" w:rsidRPr="00841F54" w:rsidRDefault="00651C49" w:rsidP="00E22A9D">
      <w:pPr>
        <w:rPr>
          <w:rFonts w:eastAsiaTheme="minorHAnsi" w:cstheme="minorBidi"/>
        </w:rPr>
      </w:pPr>
      <w:r w:rsidRPr="00841F54">
        <w:rPr>
          <w:rFonts w:eastAsiaTheme="minorHAnsi" w:cstheme="minorBidi"/>
        </w:rPr>
        <w:lastRenderedPageBreak/>
        <w:t xml:space="preserve">           If  applicable:</w:t>
      </w:r>
    </w:p>
    <w:p w14:paraId="078C87D8" w14:textId="77777777" w:rsidR="00651C49" w:rsidRPr="00841F54" w:rsidRDefault="00651C49" w:rsidP="00E22A9D">
      <w:pPr>
        <w:rPr>
          <w:rFonts w:eastAsiaTheme="minorHAnsi" w:cstheme="minorBidi"/>
        </w:rPr>
      </w:pPr>
      <w:r w:rsidRPr="00841F54">
        <w:rPr>
          <w:rFonts w:eastAsiaTheme="minorHAnsi" w:cstheme="minorBidi"/>
        </w:rPr>
        <w:t xml:space="preserve">         (n)=VST^PR^ Parent for secondary visit</w:t>
      </w:r>
    </w:p>
    <w:p w14:paraId="078C87D9" w14:textId="77777777" w:rsidR="00651C49" w:rsidRPr="00841F54" w:rsidRDefault="00651C49" w:rsidP="00E22A9D">
      <w:pPr>
        <w:rPr>
          <w:rFonts w:eastAsiaTheme="minorHAnsi" w:cstheme="minorBidi"/>
        </w:rPr>
      </w:pPr>
      <w:r w:rsidRPr="00841F54">
        <w:rPr>
          <w:rFonts w:eastAsiaTheme="minorHAnsi" w:cstheme="minorBidi"/>
        </w:rPr>
        <w:t xml:space="preserve">         (n)=VST^OL^ Outside Location for Historical visits</w:t>
      </w:r>
    </w:p>
    <w:p w14:paraId="078C87DA" w14:textId="77777777" w:rsidR="00651C49" w:rsidRPr="00841F54" w:rsidRDefault="00651C49" w:rsidP="00E22A9D">
      <w:pPr>
        <w:rPr>
          <w:rFonts w:eastAsiaTheme="minorHAnsi" w:cstheme="minorBidi"/>
        </w:rPr>
      </w:pPr>
      <w:r w:rsidRPr="00841F54">
        <w:rPr>
          <w:rFonts w:eastAsiaTheme="minorHAnsi" w:cstheme="minorBidi"/>
        </w:rPr>
        <w:t xml:space="preserve">         (n)=VST^SC^ Service Connected related?</w:t>
      </w:r>
    </w:p>
    <w:p w14:paraId="078C87DB" w14:textId="77777777" w:rsidR="00651C49" w:rsidRPr="00841F54" w:rsidRDefault="00651C49" w:rsidP="00E22A9D">
      <w:pPr>
        <w:rPr>
          <w:rFonts w:eastAsiaTheme="minorHAnsi" w:cstheme="minorBidi"/>
        </w:rPr>
      </w:pPr>
      <w:r w:rsidRPr="00841F54">
        <w:rPr>
          <w:rFonts w:eastAsiaTheme="minorHAnsi" w:cstheme="minorBidi"/>
        </w:rPr>
        <w:t xml:space="preserve">         (n)=VST^AO^ Agent Orange related?</w:t>
      </w:r>
    </w:p>
    <w:p w14:paraId="078C87DC" w14:textId="77777777" w:rsidR="00651C49" w:rsidRPr="00841F54" w:rsidRDefault="00651C49" w:rsidP="00E22A9D">
      <w:pPr>
        <w:rPr>
          <w:rFonts w:eastAsiaTheme="minorHAnsi" w:cstheme="minorBidi"/>
        </w:rPr>
      </w:pPr>
      <w:r w:rsidRPr="00841F54">
        <w:rPr>
          <w:rFonts w:eastAsiaTheme="minorHAnsi" w:cstheme="minorBidi"/>
        </w:rPr>
        <w:t xml:space="preserve">         (n)=VST^IR^ Ionizing Radiation related?</w:t>
      </w:r>
    </w:p>
    <w:p w14:paraId="078C87DD" w14:textId="77777777" w:rsidR="00651C49" w:rsidRPr="00841F54" w:rsidRDefault="00651C49" w:rsidP="00E22A9D">
      <w:pPr>
        <w:rPr>
          <w:rFonts w:eastAsiaTheme="minorHAnsi" w:cstheme="minorBidi"/>
        </w:rPr>
      </w:pPr>
      <w:r w:rsidRPr="00841F54">
        <w:rPr>
          <w:rFonts w:eastAsiaTheme="minorHAnsi" w:cstheme="minorBidi"/>
        </w:rPr>
        <w:t xml:space="preserve">         (n)=VST^EC^ Environmental Contaminates related?</w:t>
      </w:r>
    </w:p>
    <w:p w14:paraId="078C87DE" w14:textId="77777777" w:rsidR="00651C49" w:rsidRPr="00841F54" w:rsidRDefault="00651C49" w:rsidP="00E22A9D">
      <w:pPr>
        <w:rPr>
          <w:rFonts w:eastAsiaTheme="minorHAnsi" w:cstheme="minorBidi"/>
        </w:rPr>
      </w:pPr>
      <w:r w:rsidRPr="00841F54">
        <w:rPr>
          <w:rFonts w:eastAsiaTheme="minorHAnsi" w:cstheme="minorBidi"/>
        </w:rPr>
        <w:t xml:space="preserve">         (n)=VST^MST^ Military Sexual Trauma related?</w:t>
      </w:r>
    </w:p>
    <w:p w14:paraId="078C87DF" w14:textId="77777777" w:rsidR="00651C49" w:rsidRPr="00841F54" w:rsidRDefault="00651C49" w:rsidP="00E22A9D">
      <w:pPr>
        <w:rPr>
          <w:rFonts w:eastAsiaTheme="minorHAnsi" w:cstheme="minorBidi"/>
        </w:rPr>
      </w:pPr>
      <w:r w:rsidRPr="00841F54">
        <w:rPr>
          <w:rFonts w:eastAsiaTheme="minorHAnsi" w:cstheme="minorBidi"/>
        </w:rPr>
        <w:t xml:space="preserve">         (n)=VST^HNC^ Head and/or Neck Cancer related?</w:t>
      </w:r>
    </w:p>
    <w:p w14:paraId="078C87E0" w14:textId="77777777" w:rsidR="00651C49" w:rsidRPr="00841F54" w:rsidRDefault="00651C49" w:rsidP="00E22A9D">
      <w:pPr>
        <w:rPr>
          <w:rFonts w:eastAsiaTheme="minorHAnsi" w:cstheme="minorBidi"/>
        </w:rPr>
      </w:pPr>
      <w:r w:rsidRPr="00841F54">
        <w:rPr>
          <w:rFonts w:eastAsiaTheme="minorHAnsi" w:cstheme="minorBidi"/>
        </w:rPr>
        <w:t xml:space="preserve">         (n)=VST^CV^ Combat Vet related?</w:t>
      </w:r>
    </w:p>
    <w:p w14:paraId="078C87E1" w14:textId="77777777" w:rsidR="00651C49" w:rsidRPr="00841F54" w:rsidRDefault="00651C49" w:rsidP="00E22A9D">
      <w:pPr>
        <w:rPr>
          <w:rFonts w:eastAsiaTheme="minorHAnsi" w:cstheme="minorBidi"/>
        </w:rPr>
      </w:pPr>
      <w:r w:rsidRPr="00841F54">
        <w:rPr>
          <w:rFonts w:eastAsiaTheme="minorHAnsi" w:cstheme="minorBidi"/>
        </w:rPr>
        <w:t xml:space="preserve">         (n)=VST^SHD^ Shipboard Hazard and Defense related?</w:t>
      </w:r>
    </w:p>
    <w:p w14:paraId="078C87E2" w14:textId="77777777" w:rsidR="00651C49" w:rsidRPr="00841F54" w:rsidRDefault="00651C49" w:rsidP="00E22A9D">
      <w:pPr>
        <w:rPr>
          <w:rFonts w:eastAsiaTheme="minorHAnsi" w:cstheme="minorBidi"/>
        </w:rPr>
      </w:pPr>
      <w:r w:rsidRPr="00841F54">
        <w:rPr>
          <w:rFonts w:eastAsiaTheme="minorHAnsi" w:cstheme="minorBidi"/>
        </w:rPr>
        <w:t xml:space="preserve">  </w:t>
      </w:r>
    </w:p>
    <w:p w14:paraId="75900A58" w14:textId="2E12CC76" w:rsidR="002D2B7B" w:rsidRPr="00841F54" w:rsidRDefault="00651C49" w:rsidP="00E22A9D">
      <w:pPr>
        <w:rPr>
          <w:rFonts w:eastAsiaTheme="minorHAnsi" w:cstheme="minorBidi"/>
        </w:rPr>
      </w:pPr>
      <w:r w:rsidRPr="00841F54">
        <w:rPr>
          <w:rFonts w:eastAsiaTheme="minorHAnsi" w:cstheme="minorBidi"/>
        </w:rPr>
        <w:t xml:space="preserve">         (n)=PRV</w:t>
      </w:r>
      <w:r w:rsidR="002D2B7B" w:rsidRPr="00841F54">
        <w:rPr>
          <w:rFonts w:eastAsiaTheme="minorHAnsi" w:cstheme="minorBidi"/>
        </w:rPr>
        <w:t>(+:  add, -: delete)</w:t>
      </w:r>
      <w:r w:rsidRPr="00841F54">
        <w:rPr>
          <w:rFonts w:eastAsiaTheme="minorHAnsi" w:cstheme="minorBidi"/>
        </w:rPr>
        <w:t xml:space="preserve"> ^ Provider IEN ^^^ Provider Name ^ </w:t>
      </w:r>
    </w:p>
    <w:p w14:paraId="078C87E3" w14:textId="71815BB1" w:rsidR="00651C49" w:rsidRPr="00841F54" w:rsidRDefault="002D2B7B" w:rsidP="00E22A9D">
      <w:pPr>
        <w:rPr>
          <w:rFonts w:eastAsiaTheme="minorHAnsi" w:cstheme="minorBidi"/>
        </w:rPr>
      </w:pPr>
      <w:r w:rsidRPr="00841F54">
        <w:rPr>
          <w:rFonts w:eastAsiaTheme="minorHAnsi" w:cstheme="minorBidi"/>
        </w:rPr>
        <w:t xml:space="preserve">             </w:t>
      </w:r>
      <w:r w:rsidR="00651C49" w:rsidRPr="00841F54">
        <w:rPr>
          <w:rFonts w:eastAsiaTheme="minorHAnsi" w:cstheme="minorBidi"/>
        </w:rPr>
        <w:t>Primary Provider?</w:t>
      </w:r>
    </w:p>
    <w:p w14:paraId="078C87E4" w14:textId="77777777" w:rsidR="00651C49" w:rsidRPr="00841F54" w:rsidRDefault="00651C49" w:rsidP="00E22A9D">
      <w:pPr>
        <w:rPr>
          <w:rFonts w:eastAsiaTheme="minorHAnsi" w:cstheme="minorBidi"/>
        </w:rPr>
      </w:pPr>
      <w:r w:rsidRPr="00841F54">
        <w:rPr>
          <w:rFonts w:eastAsiaTheme="minorHAnsi" w:cstheme="minorBidi"/>
        </w:rPr>
        <w:t xml:space="preserve">         (n)=POV(+:  add, -: delete) ^ ICD diagnosis code ^ Category  ^ </w:t>
      </w:r>
    </w:p>
    <w:p w14:paraId="078C87E5" w14:textId="77777777" w:rsidR="00651C49" w:rsidRPr="00841F54" w:rsidRDefault="00651C49" w:rsidP="00E22A9D">
      <w:pPr>
        <w:rPr>
          <w:rFonts w:eastAsiaTheme="minorHAnsi" w:cstheme="minorBidi"/>
        </w:rPr>
      </w:pPr>
      <w:r w:rsidRPr="00841F54">
        <w:rPr>
          <w:rFonts w:eastAsiaTheme="minorHAnsi" w:cstheme="minorBidi"/>
        </w:rPr>
        <w:t xml:space="preserve">             Narrative (Diagnosis description) ^ Primary Diagnosis? ^</w:t>
      </w:r>
    </w:p>
    <w:p w14:paraId="078C87E6" w14:textId="77777777" w:rsidR="00651C49" w:rsidRPr="00841F54" w:rsidRDefault="00651C49" w:rsidP="00E22A9D">
      <w:pPr>
        <w:rPr>
          <w:rFonts w:eastAsiaTheme="minorHAnsi" w:cstheme="minorBidi"/>
        </w:rPr>
      </w:pPr>
      <w:r w:rsidRPr="00841F54">
        <w:rPr>
          <w:rFonts w:eastAsiaTheme="minorHAnsi" w:cstheme="minorBidi"/>
        </w:rPr>
        <w:t xml:space="preserve">             Provider String ^ Add to Problem List? ^^^ Next comment</w:t>
      </w:r>
    </w:p>
    <w:p w14:paraId="078C87E7" w14:textId="77777777" w:rsidR="00651C49" w:rsidRPr="00841F54" w:rsidRDefault="00651C49" w:rsidP="00E22A9D">
      <w:pPr>
        <w:rPr>
          <w:rFonts w:eastAsiaTheme="minorHAnsi" w:cstheme="minorBidi"/>
        </w:rPr>
      </w:pPr>
      <w:r w:rsidRPr="00841F54">
        <w:rPr>
          <w:rFonts w:eastAsiaTheme="minorHAnsi" w:cstheme="minorBidi"/>
        </w:rPr>
        <w:t xml:space="preserve">             sequence # if saving comments</w:t>
      </w:r>
    </w:p>
    <w:p w14:paraId="078C87E8" w14:textId="77777777" w:rsidR="00651C49" w:rsidRPr="00841F54" w:rsidRDefault="00651C49" w:rsidP="00E22A9D">
      <w:pPr>
        <w:rPr>
          <w:rFonts w:eastAsiaTheme="minorHAnsi" w:cstheme="minorBidi"/>
        </w:rPr>
      </w:pPr>
      <w:r w:rsidRPr="00841F54">
        <w:rPr>
          <w:rFonts w:eastAsiaTheme="minorHAnsi" w:cstheme="minorBidi"/>
        </w:rPr>
        <w:t xml:space="preserve">         (n)=COM^COM (Comments) ^ Next comment sequence # ^ @ = no </w:t>
      </w:r>
    </w:p>
    <w:p w14:paraId="078C87E9" w14:textId="77777777" w:rsidR="00651C49" w:rsidRPr="00841F54" w:rsidRDefault="00651C49" w:rsidP="00E22A9D">
      <w:pPr>
        <w:rPr>
          <w:rFonts w:eastAsiaTheme="minorHAnsi" w:cstheme="minorBidi"/>
        </w:rPr>
      </w:pPr>
      <w:r w:rsidRPr="00841F54">
        <w:rPr>
          <w:rFonts w:eastAsiaTheme="minorHAnsi" w:cstheme="minorBidi"/>
        </w:rPr>
        <w:t xml:space="preserve">             comments added</w:t>
      </w:r>
    </w:p>
    <w:p w14:paraId="078C87EA" w14:textId="77777777" w:rsidR="00651C49" w:rsidRPr="00841F54" w:rsidRDefault="00651C49" w:rsidP="00E22A9D">
      <w:pPr>
        <w:rPr>
          <w:rFonts w:eastAsiaTheme="minorHAnsi" w:cstheme="minorBidi"/>
        </w:rPr>
      </w:pPr>
      <w:r w:rsidRPr="00841F54">
        <w:rPr>
          <w:rFonts w:eastAsiaTheme="minorHAnsi" w:cstheme="minorBidi"/>
        </w:rPr>
        <w:t xml:space="preserve">         (n)=CPT (+:  add, -: delete) ^ Procedural  CPT code ^ Category ^ </w:t>
      </w:r>
    </w:p>
    <w:p w14:paraId="078C87EB" w14:textId="77777777" w:rsidR="00651C49" w:rsidRPr="00841F54" w:rsidRDefault="00651C49" w:rsidP="00E22A9D">
      <w:pPr>
        <w:rPr>
          <w:rFonts w:eastAsiaTheme="minorHAnsi" w:cstheme="minorBidi"/>
        </w:rPr>
      </w:pPr>
      <w:r w:rsidRPr="00841F54">
        <w:rPr>
          <w:rFonts w:eastAsiaTheme="minorHAnsi" w:cstheme="minorBidi"/>
        </w:rPr>
        <w:t xml:space="preserve">             Narrative (Procedure description) ^ Quantity ^ Provider IEN</w:t>
      </w:r>
    </w:p>
    <w:p w14:paraId="078C87EC" w14:textId="77777777" w:rsidR="00651C49" w:rsidRPr="00841F54" w:rsidRDefault="00651C49" w:rsidP="00E22A9D">
      <w:pPr>
        <w:rPr>
          <w:rFonts w:eastAsiaTheme="minorHAnsi" w:cstheme="minorBidi"/>
        </w:rPr>
      </w:pPr>
      <w:r w:rsidRPr="00841F54">
        <w:rPr>
          <w:rFonts w:eastAsiaTheme="minorHAnsi" w:cstheme="minorBidi"/>
        </w:rPr>
        <w:t xml:space="preserve">             ^^^ [# of modifiers;  Modifier code/Modifier IEN ^ Next</w:t>
      </w:r>
    </w:p>
    <w:p w14:paraId="078C87ED" w14:textId="77777777" w:rsidR="00651C49" w:rsidRPr="00841F54" w:rsidRDefault="00651C49" w:rsidP="00E22A9D">
      <w:pPr>
        <w:rPr>
          <w:rFonts w:eastAsiaTheme="minorHAnsi" w:cstheme="minorBidi"/>
        </w:rPr>
      </w:pPr>
      <w:r w:rsidRPr="00841F54">
        <w:rPr>
          <w:rFonts w:eastAsiaTheme="minorHAnsi" w:cstheme="minorBidi"/>
        </w:rPr>
        <w:t xml:space="preserve">             comment sequence # ^</w:t>
      </w:r>
    </w:p>
    <w:p w14:paraId="078C87EE" w14:textId="77777777" w:rsidR="00651C49" w:rsidRPr="00841F54" w:rsidRDefault="00651C49" w:rsidP="00E22A9D">
      <w:pPr>
        <w:rPr>
          <w:rFonts w:eastAsiaTheme="minorHAnsi" w:cstheme="minorBidi"/>
        </w:rPr>
      </w:pPr>
      <w:r w:rsidRPr="00841F54">
        <w:rPr>
          <w:rFonts w:eastAsiaTheme="minorHAnsi" w:cstheme="minorBidi"/>
        </w:rPr>
        <w:t xml:space="preserve">         (n)=IMM (+:  add, -: delete) ^ Immunization IEN ^ Category ^ </w:t>
      </w:r>
    </w:p>
    <w:p w14:paraId="078C87EF" w14:textId="77777777" w:rsidR="00651C49" w:rsidRPr="00841F54" w:rsidRDefault="00651C49" w:rsidP="00E22A9D">
      <w:pPr>
        <w:rPr>
          <w:rFonts w:eastAsiaTheme="minorHAnsi" w:cstheme="minorBidi"/>
        </w:rPr>
      </w:pPr>
      <w:r w:rsidRPr="00841F54">
        <w:rPr>
          <w:rFonts w:eastAsiaTheme="minorHAnsi" w:cstheme="minorBidi"/>
        </w:rPr>
        <w:t xml:space="preserve">             Narrative (Immunization description/name) ^ Series ^</w:t>
      </w:r>
    </w:p>
    <w:p w14:paraId="078C87F0" w14:textId="77777777" w:rsidR="00651C49" w:rsidRPr="00841F54" w:rsidRDefault="00651C49" w:rsidP="00E22A9D">
      <w:pPr>
        <w:rPr>
          <w:rFonts w:eastAsiaTheme="minorHAnsi" w:cstheme="minorBidi"/>
        </w:rPr>
      </w:pPr>
      <w:r w:rsidRPr="00841F54">
        <w:rPr>
          <w:rFonts w:eastAsiaTheme="minorHAnsi" w:cstheme="minorBidi"/>
        </w:rPr>
        <w:t xml:space="preserve">             Encounter Provider ^ Reaction ^ Contraindicated? ^ ^</w:t>
      </w:r>
    </w:p>
    <w:p w14:paraId="078C87F1" w14:textId="77777777" w:rsidR="00651C49" w:rsidRPr="00841F54" w:rsidRDefault="00651C49" w:rsidP="00E22A9D">
      <w:pPr>
        <w:rPr>
          <w:rFonts w:eastAsiaTheme="minorHAnsi" w:cstheme="minorBidi"/>
        </w:rPr>
      </w:pPr>
      <w:r w:rsidRPr="00841F54">
        <w:rPr>
          <w:rFonts w:eastAsiaTheme="minorHAnsi" w:cstheme="minorBidi"/>
        </w:rPr>
        <w:t xml:space="preserve">             Next comment sequence # ^ CVX ^ Event Info Source</w:t>
      </w:r>
      <w:r w:rsidR="007F6CBF" w:rsidRPr="00841F54">
        <w:rPr>
          <w:rFonts w:eastAsiaTheme="minorHAnsi" w:cstheme="minorBidi"/>
        </w:rPr>
        <w:t xml:space="preserve"> HL7 Code;IEN</w:t>
      </w:r>
      <w:r w:rsidRPr="00841F54">
        <w:rPr>
          <w:rFonts w:eastAsiaTheme="minorHAnsi" w:cstheme="minorBidi"/>
        </w:rPr>
        <w:t xml:space="preserve"> ^  </w:t>
      </w:r>
    </w:p>
    <w:p w14:paraId="078C87F2" w14:textId="77777777" w:rsidR="00651C49" w:rsidRPr="00841F54" w:rsidRDefault="00651C49" w:rsidP="00E22A9D">
      <w:pPr>
        <w:rPr>
          <w:rFonts w:eastAsiaTheme="minorHAnsi" w:cstheme="minorBidi"/>
        </w:rPr>
      </w:pPr>
      <w:r w:rsidRPr="00841F54">
        <w:rPr>
          <w:rFonts w:eastAsiaTheme="minorHAnsi" w:cstheme="minorBidi"/>
        </w:rPr>
        <w:t xml:space="preserve">             Dos</w:t>
      </w:r>
      <w:r w:rsidR="007F6CBF" w:rsidRPr="00841F54">
        <w:rPr>
          <w:rFonts w:eastAsiaTheme="minorHAnsi" w:cstheme="minorBidi"/>
        </w:rPr>
        <w:t>e;Units;Units IEN</w:t>
      </w:r>
      <w:r w:rsidRPr="00841F54">
        <w:rPr>
          <w:rFonts w:eastAsiaTheme="minorHAnsi" w:cstheme="minorBidi"/>
        </w:rPr>
        <w:t xml:space="preserve"> ^</w:t>
      </w:r>
    </w:p>
    <w:p w14:paraId="078C87F3" w14:textId="77777777" w:rsidR="00651C49" w:rsidRPr="00841F54" w:rsidRDefault="00651C49" w:rsidP="00E22A9D">
      <w:pPr>
        <w:rPr>
          <w:rFonts w:eastAsiaTheme="minorHAnsi" w:cstheme="minorBidi"/>
        </w:rPr>
      </w:pPr>
      <w:r w:rsidRPr="00841F54">
        <w:rPr>
          <w:rFonts w:eastAsiaTheme="minorHAnsi" w:cstheme="minorBidi"/>
        </w:rPr>
        <w:t xml:space="preserve">             Route </w:t>
      </w:r>
      <w:r w:rsidR="00221878" w:rsidRPr="00841F54">
        <w:rPr>
          <w:rFonts w:eastAsiaTheme="minorHAnsi" w:cstheme="minorBidi"/>
        </w:rPr>
        <w:t xml:space="preserve">Name;HL7 Code;IEN </w:t>
      </w:r>
      <w:r w:rsidRPr="00841F54">
        <w:rPr>
          <w:rFonts w:eastAsiaTheme="minorHAnsi" w:cstheme="minorBidi"/>
        </w:rPr>
        <w:t xml:space="preserve">^ Admin Site </w:t>
      </w:r>
      <w:r w:rsidR="00221878" w:rsidRPr="00841F54">
        <w:rPr>
          <w:rFonts w:eastAsiaTheme="minorHAnsi" w:cstheme="minorBidi"/>
        </w:rPr>
        <w:t xml:space="preserve">Name;HL7 Code;IEN </w:t>
      </w:r>
      <w:r w:rsidRPr="00841F54">
        <w:rPr>
          <w:rFonts w:eastAsiaTheme="minorHAnsi" w:cstheme="minorBidi"/>
        </w:rPr>
        <w:t>^ Lot#</w:t>
      </w:r>
      <w:r w:rsidR="00221878" w:rsidRPr="00841F54">
        <w:rPr>
          <w:rFonts w:eastAsiaTheme="minorHAnsi" w:cstheme="minorBidi"/>
        </w:rPr>
        <w:t>;IEN</w:t>
      </w:r>
      <w:r w:rsidRPr="00841F54">
        <w:rPr>
          <w:rFonts w:eastAsiaTheme="minorHAnsi" w:cstheme="minorBidi"/>
        </w:rPr>
        <w:t xml:space="preserve"> </w:t>
      </w:r>
    </w:p>
    <w:p w14:paraId="078C87F4" w14:textId="77777777" w:rsidR="00221878" w:rsidRPr="00841F54" w:rsidRDefault="00651C49" w:rsidP="00E22A9D">
      <w:pPr>
        <w:rPr>
          <w:rFonts w:eastAsiaTheme="minorHAnsi" w:cstheme="minorBidi"/>
        </w:rPr>
      </w:pPr>
      <w:r w:rsidRPr="00841F54">
        <w:rPr>
          <w:rFonts w:eastAsiaTheme="minorHAnsi" w:cstheme="minorBidi"/>
        </w:rPr>
        <w:t xml:space="preserve">             ^ Manufacturer ^ Expiration Date</w:t>
      </w:r>
      <w:r w:rsidR="00221878" w:rsidRPr="00841F54">
        <w:rPr>
          <w:rFonts w:eastAsiaTheme="minorHAnsi" w:cstheme="minorBidi"/>
        </w:rPr>
        <w:t xml:space="preserve"> ^ Event Date and Time ^ Ordering</w:t>
      </w:r>
    </w:p>
    <w:p w14:paraId="078C87F5" w14:textId="77777777" w:rsidR="00221878" w:rsidRPr="00841F54" w:rsidRDefault="00221878" w:rsidP="00E22A9D">
      <w:pPr>
        <w:rPr>
          <w:rFonts w:eastAsiaTheme="minorHAnsi" w:cstheme="minorBidi"/>
        </w:rPr>
      </w:pPr>
      <w:r w:rsidRPr="00841F54">
        <w:rPr>
          <w:rFonts w:eastAsiaTheme="minorHAnsi" w:cstheme="minorBidi"/>
        </w:rPr>
        <w:t xml:space="preserve">             Provider ^ VIS1 IEN/VIS1 Date;VISn IEN/VISn Date;...^Remarks Start </w:t>
      </w:r>
    </w:p>
    <w:p w14:paraId="078C87F6" w14:textId="41C7D135" w:rsidR="00C65BD7" w:rsidRPr="00841F54" w:rsidRDefault="00221878" w:rsidP="00E22A9D">
      <w:pPr>
        <w:rPr>
          <w:rFonts w:eastAsiaTheme="minorHAnsi" w:cstheme="minorBidi"/>
        </w:rPr>
      </w:pPr>
      <w:r w:rsidRPr="00841F54">
        <w:rPr>
          <w:rFonts w:eastAsiaTheme="minorHAnsi" w:cstheme="minorBidi"/>
        </w:rPr>
        <w:t xml:space="preserve">             Seq #;End Seq #</w:t>
      </w:r>
      <w:r w:rsidR="00850EF6" w:rsidRPr="00841F54">
        <w:rPr>
          <w:rFonts w:eastAsiaTheme="minorHAnsi" w:cstheme="minorBidi"/>
        </w:rPr>
        <w:t xml:space="preserve"> ^ Warning Ack ^ Override Reason (Seq #)</w:t>
      </w:r>
    </w:p>
    <w:p w14:paraId="078C87F7" w14:textId="77777777" w:rsidR="00651C49" w:rsidRPr="00841F54" w:rsidRDefault="00651C49" w:rsidP="00E22A9D">
      <w:pPr>
        <w:rPr>
          <w:rFonts w:eastAsiaTheme="minorHAnsi" w:cstheme="minorBidi"/>
        </w:rPr>
      </w:pPr>
      <w:r w:rsidRPr="00841F54">
        <w:rPr>
          <w:rFonts w:eastAsiaTheme="minorHAnsi" w:cstheme="minorBidi"/>
        </w:rPr>
        <w:lastRenderedPageBreak/>
        <w:t xml:space="preserve">         (n)=SK (+:  add, -: delete) ^ Skin Test IEN ^ Category ^ </w:t>
      </w:r>
    </w:p>
    <w:p w14:paraId="6BC03076" w14:textId="77777777" w:rsidR="00590773" w:rsidRPr="00841F54" w:rsidRDefault="00651C49" w:rsidP="00E22A9D">
      <w:pPr>
        <w:rPr>
          <w:rFonts w:eastAsiaTheme="minorHAnsi" w:cstheme="minorBidi"/>
        </w:rPr>
      </w:pPr>
      <w:r w:rsidRPr="00841F54">
        <w:rPr>
          <w:rFonts w:eastAsiaTheme="minorHAnsi" w:cstheme="minorBidi"/>
        </w:rPr>
        <w:t xml:space="preserve">             Narrative (Skin Test description/name) ^ Results ^</w:t>
      </w:r>
      <w:r w:rsidR="006E46A4" w:rsidRPr="00841F54">
        <w:rPr>
          <w:rFonts w:eastAsiaTheme="minorHAnsi" w:cstheme="minorBidi"/>
        </w:rPr>
        <w:t xml:space="preserve"> Enc Provider </w:t>
      </w:r>
      <w:r w:rsidRPr="00841F54">
        <w:rPr>
          <w:rFonts w:eastAsiaTheme="minorHAnsi" w:cstheme="minorBidi"/>
        </w:rPr>
        <w:t xml:space="preserve">^ </w:t>
      </w:r>
    </w:p>
    <w:p w14:paraId="078C87F9" w14:textId="4CE000F0" w:rsidR="00651C49" w:rsidRPr="00841F54" w:rsidRDefault="00590773" w:rsidP="00E22A9D">
      <w:pPr>
        <w:rPr>
          <w:rFonts w:eastAsiaTheme="minorHAnsi" w:cstheme="minorBidi"/>
        </w:rPr>
      </w:pPr>
      <w:r w:rsidRPr="00841F54">
        <w:rPr>
          <w:rFonts w:eastAsiaTheme="minorHAnsi" w:cstheme="minorBidi"/>
        </w:rPr>
        <w:t xml:space="preserve">             </w:t>
      </w:r>
      <w:r w:rsidR="00651C49" w:rsidRPr="00841F54">
        <w:rPr>
          <w:rFonts w:eastAsiaTheme="minorHAnsi" w:cstheme="minorBidi"/>
        </w:rPr>
        <w:t>Reading</w:t>
      </w:r>
      <w:r w:rsidRPr="00841F54">
        <w:rPr>
          <w:rFonts w:eastAsiaTheme="minorHAnsi" w:cstheme="minorBidi"/>
        </w:rPr>
        <w:t xml:space="preserve"> </w:t>
      </w:r>
      <w:r w:rsidR="00651C49" w:rsidRPr="00841F54">
        <w:rPr>
          <w:rFonts w:eastAsiaTheme="minorHAnsi" w:cstheme="minorBidi"/>
        </w:rPr>
        <w:t>^</w:t>
      </w:r>
      <w:r w:rsidRPr="00841F54">
        <w:rPr>
          <w:rFonts w:eastAsiaTheme="minorHAnsi" w:cstheme="minorBidi"/>
        </w:rPr>
        <w:t xml:space="preserve"> D/T Read </w:t>
      </w:r>
      <w:r w:rsidR="00651C49" w:rsidRPr="00841F54">
        <w:rPr>
          <w:rFonts w:eastAsiaTheme="minorHAnsi" w:cstheme="minorBidi"/>
        </w:rPr>
        <w:t>^</w:t>
      </w:r>
      <w:r w:rsidRPr="00841F54">
        <w:rPr>
          <w:rFonts w:eastAsiaTheme="minorHAnsi" w:cstheme="minorBidi"/>
        </w:rPr>
        <w:t xml:space="preserve"> Event D/T </w:t>
      </w:r>
      <w:r w:rsidR="00651C49" w:rsidRPr="00841F54">
        <w:rPr>
          <w:rFonts w:eastAsiaTheme="minorHAnsi" w:cstheme="minorBidi"/>
        </w:rPr>
        <w:t>^ Next comment sequence #</w:t>
      </w:r>
      <w:r w:rsidRPr="00841F54">
        <w:rPr>
          <w:rFonts w:eastAsiaTheme="minorHAnsi" w:cstheme="minorBidi"/>
        </w:rPr>
        <w:t xml:space="preserve"> ^ </w:t>
      </w:r>
    </w:p>
    <w:p w14:paraId="7050DDF7" w14:textId="77777777" w:rsidR="00590773" w:rsidRPr="00841F54" w:rsidRDefault="00590773" w:rsidP="00E22A9D">
      <w:pPr>
        <w:rPr>
          <w:rFonts w:eastAsiaTheme="minorHAnsi" w:cstheme="minorBidi"/>
        </w:rPr>
      </w:pPr>
      <w:r w:rsidRPr="00841F54">
        <w:rPr>
          <w:rFonts w:eastAsiaTheme="minorHAnsi" w:cstheme="minorBidi"/>
        </w:rPr>
        <w:t xml:space="preserve">             Reader ^ Ordering Provider ^ Anatomic Location of Placement;</w:t>
      </w:r>
    </w:p>
    <w:p w14:paraId="087F349A" w14:textId="7EB40B1B" w:rsidR="00590773" w:rsidRPr="00841F54" w:rsidRDefault="00590773" w:rsidP="00E22A9D">
      <w:pPr>
        <w:rPr>
          <w:rFonts w:eastAsiaTheme="minorHAnsi" w:cstheme="minorBidi"/>
        </w:rPr>
      </w:pPr>
      <w:r w:rsidRPr="00841F54">
        <w:rPr>
          <w:rFonts w:eastAsiaTheme="minorHAnsi" w:cstheme="minorBidi"/>
        </w:rPr>
        <w:t xml:space="preserve">             HL7 Code;IEN ^ Reading Comment (Seq #)</w:t>
      </w:r>
    </w:p>
    <w:p w14:paraId="078C87FA" w14:textId="77777777" w:rsidR="00651C49" w:rsidRPr="00841F54" w:rsidRDefault="00651C49" w:rsidP="00E22A9D">
      <w:pPr>
        <w:rPr>
          <w:rFonts w:eastAsiaTheme="minorHAnsi" w:cstheme="minorBidi"/>
        </w:rPr>
      </w:pPr>
      <w:r w:rsidRPr="00841F54">
        <w:rPr>
          <w:rFonts w:eastAsiaTheme="minorHAnsi" w:cstheme="minorBidi"/>
        </w:rPr>
        <w:t xml:space="preserve">         (n)=PED (+:  add, -: delete) ^ Patient Education IEN ^ Category ^ </w:t>
      </w:r>
    </w:p>
    <w:p w14:paraId="078C87FB" w14:textId="77777777" w:rsidR="00651C49" w:rsidRPr="00841F54" w:rsidRDefault="00651C49" w:rsidP="00E22A9D">
      <w:pPr>
        <w:rPr>
          <w:rFonts w:eastAsiaTheme="minorHAnsi" w:cstheme="minorBidi"/>
        </w:rPr>
      </w:pPr>
      <w:r w:rsidRPr="00841F54">
        <w:rPr>
          <w:rFonts w:eastAsiaTheme="minorHAnsi" w:cstheme="minorBidi"/>
        </w:rPr>
        <w:t xml:space="preserve">             Narrative (Patient Education description/name) ^ Level of</w:t>
      </w:r>
    </w:p>
    <w:p w14:paraId="078C87FC" w14:textId="77777777" w:rsidR="00651C49" w:rsidRPr="00841F54" w:rsidRDefault="00651C49" w:rsidP="00E22A9D">
      <w:pPr>
        <w:rPr>
          <w:rFonts w:eastAsiaTheme="minorHAnsi" w:cstheme="minorBidi"/>
        </w:rPr>
      </w:pPr>
      <w:r w:rsidRPr="00841F54">
        <w:rPr>
          <w:rFonts w:eastAsiaTheme="minorHAnsi" w:cstheme="minorBidi"/>
        </w:rPr>
        <w:t xml:space="preserve">             understanding ^^^^^ ^^ Next comment sequence #</w:t>
      </w:r>
    </w:p>
    <w:p w14:paraId="078C87FD" w14:textId="77777777" w:rsidR="00651C49" w:rsidRPr="00841F54" w:rsidRDefault="00651C49" w:rsidP="00E22A9D">
      <w:pPr>
        <w:rPr>
          <w:rFonts w:eastAsiaTheme="minorHAnsi" w:cstheme="minorBidi"/>
        </w:rPr>
      </w:pPr>
      <w:r w:rsidRPr="00841F54">
        <w:rPr>
          <w:rFonts w:eastAsiaTheme="minorHAnsi" w:cstheme="minorBidi"/>
        </w:rPr>
        <w:t xml:space="preserve">         (n)=HF (+:  add, -: delete) ^ Health Factor IEN ^ Category ^ </w:t>
      </w:r>
    </w:p>
    <w:p w14:paraId="078C87FE" w14:textId="77777777" w:rsidR="00651C49" w:rsidRPr="00841F54" w:rsidRDefault="00651C49" w:rsidP="00E22A9D">
      <w:pPr>
        <w:rPr>
          <w:rFonts w:eastAsiaTheme="minorHAnsi" w:cstheme="minorBidi"/>
        </w:rPr>
      </w:pPr>
      <w:r w:rsidRPr="00841F54">
        <w:rPr>
          <w:rFonts w:eastAsiaTheme="minorHAnsi" w:cstheme="minorBidi"/>
        </w:rPr>
        <w:t xml:space="preserve">             Narrative (Health Factor description/name) ^ Level ^^^^^ Next</w:t>
      </w:r>
    </w:p>
    <w:p w14:paraId="078C87FF" w14:textId="77777777" w:rsidR="00651C49" w:rsidRPr="00841F54" w:rsidRDefault="00651C49" w:rsidP="00E22A9D">
      <w:pPr>
        <w:rPr>
          <w:rFonts w:eastAsiaTheme="minorHAnsi" w:cstheme="minorBidi"/>
        </w:rPr>
      </w:pPr>
      <w:r w:rsidRPr="00841F54">
        <w:rPr>
          <w:rFonts w:eastAsiaTheme="minorHAnsi" w:cstheme="minorBidi"/>
        </w:rPr>
        <w:t xml:space="preserve">             comment sequence # ^ Get Reminder</w:t>
      </w:r>
    </w:p>
    <w:p w14:paraId="078C8800" w14:textId="77777777" w:rsidR="00651C49" w:rsidRPr="00841F54" w:rsidRDefault="00651C49" w:rsidP="00E22A9D">
      <w:pPr>
        <w:rPr>
          <w:rFonts w:eastAsiaTheme="minorHAnsi" w:cstheme="minorBidi"/>
        </w:rPr>
      </w:pPr>
      <w:r w:rsidRPr="00841F54">
        <w:rPr>
          <w:rFonts w:eastAsiaTheme="minorHAnsi" w:cstheme="minorBidi"/>
        </w:rPr>
        <w:t xml:space="preserve">         (n)=XAM(+:  add, -: delete) ^ Exam IEN ^ Category ^ Narrative </w:t>
      </w:r>
    </w:p>
    <w:p w14:paraId="078C8801" w14:textId="77777777" w:rsidR="00651C49" w:rsidRPr="00841F54" w:rsidRDefault="00651C49" w:rsidP="00E22A9D">
      <w:pPr>
        <w:rPr>
          <w:rFonts w:eastAsiaTheme="minorHAnsi" w:cstheme="minorBidi"/>
        </w:rPr>
      </w:pPr>
      <w:r w:rsidRPr="00841F54">
        <w:rPr>
          <w:rFonts w:eastAsiaTheme="minorHAnsi" w:cstheme="minorBidi"/>
        </w:rPr>
        <w:t xml:space="preserve">             (Exam description/name) ^ Results ^^^^^ Next comment sequence</w:t>
      </w:r>
    </w:p>
    <w:p w14:paraId="078C8802" w14:textId="77777777" w:rsidR="00651C49" w:rsidRPr="00841F54" w:rsidRDefault="00651C49" w:rsidP="00E22A9D">
      <w:pPr>
        <w:rPr>
          <w:rFonts w:eastAsiaTheme="minorHAnsi" w:cstheme="minorBidi"/>
        </w:rPr>
      </w:pPr>
      <w:r w:rsidRPr="00841F54">
        <w:rPr>
          <w:rFonts w:eastAsiaTheme="minorHAnsi" w:cstheme="minorBidi"/>
        </w:rPr>
        <w:t xml:space="preserve">             #</w:t>
      </w:r>
    </w:p>
    <w:p w14:paraId="716849B2" w14:textId="00176173" w:rsidR="00850EF6" w:rsidRPr="00841F54" w:rsidRDefault="00850EF6" w:rsidP="00E22A9D">
      <w:pPr>
        <w:rPr>
          <w:rFonts w:eastAsiaTheme="minorHAnsi" w:cstheme="minorBidi"/>
        </w:rPr>
      </w:pPr>
      <w:r w:rsidRPr="00841F54">
        <w:rPr>
          <w:rFonts w:eastAsiaTheme="minorHAnsi" w:cstheme="minorBidi"/>
        </w:rPr>
        <w:t xml:space="preserve">         (n)=ICR (+:  add, -: delete) ^ Variable Pointer IMM</w:t>
      </w:r>
    </w:p>
    <w:p w14:paraId="48E02CEC" w14:textId="0C2FB167" w:rsidR="00850EF6" w:rsidRPr="00841F54" w:rsidRDefault="00850EF6" w:rsidP="00E22A9D">
      <w:pPr>
        <w:rPr>
          <w:rFonts w:eastAsiaTheme="minorHAnsi" w:cstheme="minorBidi"/>
        </w:rPr>
      </w:pPr>
      <w:r w:rsidRPr="00841F54">
        <w:rPr>
          <w:rFonts w:eastAsiaTheme="minorHAnsi" w:cstheme="minorBidi"/>
        </w:rPr>
        <w:t xml:space="preserve">             Contraindication Reasons/IMM Refusal Reasons ^ Category ^</w:t>
      </w:r>
    </w:p>
    <w:p w14:paraId="5B282BEE" w14:textId="3B5980BA" w:rsidR="00850EF6" w:rsidRPr="00841F54" w:rsidRDefault="00850EF6" w:rsidP="00E22A9D">
      <w:pPr>
        <w:rPr>
          <w:rFonts w:eastAsiaTheme="minorHAnsi" w:cstheme="minorBidi"/>
        </w:rPr>
      </w:pPr>
      <w:r w:rsidRPr="00841F54">
        <w:rPr>
          <w:rFonts w:eastAsiaTheme="minorHAnsi" w:cstheme="minorBidi"/>
        </w:rPr>
        <w:t xml:space="preserve">             Narrative ^ Immunization IEN ^ Warn Until Date ^ Event</w:t>
      </w:r>
    </w:p>
    <w:p w14:paraId="45BDECAC" w14:textId="6B287258" w:rsidR="00850EF6" w:rsidRPr="00841F54" w:rsidRDefault="00850EF6" w:rsidP="00E22A9D">
      <w:pPr>
        <w:rPr>
          <w:rFonts w:eastAsiaTheme="minorHAnsi" w:cstheme="minorBidi"/>
        </w:rPr>
      </w:pPr>
      <w:r w:rsidRPr="00841F54">
        <w:rPr>
          <w:rFonts w:eastAsiaTheme="minorHAnsi" w:cstheme="minorBidi"/>
        </w:rPr>
        <w:t xml:space="preserve">             Date/Time ^ Enc Provider IEN ^ ^ Next comment sequence #</w:t>
      </w:r>
    </w:p>
    <w:p w14:paraId="078C8803" w14:textId="77777777" w:rsidR="00651C49" w:rsidRPr="00841F54" w:rsidRDefault="00651C49" w:rsidP="00E22A9D">
      <w:pPr>
        <w:rPr>
          <w:rFonts w:eastAsiaTheme="minorHAnsi" w:cstheme="minorBidi"/>
        </w:rPr>
      </w:pPr>
      <w:r w:rsidRPr="00841F54">
        <w:rPr>
          <w:rFonts w:eastAsiaTheme="minorHAnsi" w:cstheme="minorBidi"/>
        </w:rPr>
        <w:t>INPUT PARAMETER: LOC                    PARAMETER TYPE: LITERAL</w:t>
      </w:r>
    </w:p>
    <w:p w14:paraId="078C8804"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40               REQUIRED: NO</w:t>
      </w:r>
    </w:p>
    <w:p w14:paraId="078C8805" w14:textId="77777777" w:rsidR="00651C49" w:rsidRPr="00841F54" w:rsidRDefault="00651C49" w:rsidP="00E22A9D">
      <w:pPr>
        <w:rPr>
          <w:rFonts w:eastAsiaTheme="minorHAnsi" w:cstheme="minorBidi"/>
        </w:rPr>
      </w:pPr>
      <w:r w:rsidRPr="00841F54">
        <w:rPr>
          <w:rFonts w:eastAsiaTheme="minorHAnsi" w:cstheme="minorBidi"/>
        </w:rPr>
        <w:t xml:space="preserve">  SEQUENCE NUMBER: 2</w:t>
      </w:r>
    </w:p>
    <w:p w14:paraId="078C8806"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807" w14:textId="77777777" w:rsidR="00651C49" w:rsidRPr="00841F54" w:rsidRDefault="00651C49" w:rsidP="00E22A9D">
      <w:pPr>
        <w:rPr>
          <w:rFonts w:eastAsiaTheme="minorHAnsi" w:cstheme="minorBidi"/>
        </w:rPr>
      </w:pPr>
      <w:r w:rsidRPr="00841F54">
        <w:rPr>
          <w:rFonts w:eastAsiaTheme="minorHAnsi" w:cstheme="minorBidi"/>
        </w:rPr>
        <w:t xml:space="preserve">This is the hospital location. This is not used when the information is </w:t>
      </w:r>
    </w:p>
    <w:p w14:paraId="078C8808" w14:textId="77777777" w:rsidR="00651C49" w:rsidRPr="00841F54" w:rsidRDefault="00651C49" w:rsidP="00E22A9D">
      <w:pPr>
        <w:rPr>
          <w:rFonts w:eastAsiaTheme="minorHAnsi" w:cstheme="minorBidi"/>
        </w:rPr>
      </w:pPr>
      <w:r w:rsidRPr="00841F54">
        <w:rPr>
          <w:rFonts w:eastAsiaTheme="minorHAnsi" w:cstheme="minorBidi"/>
        </w:rPr>
        <w:t xml:space="preserve"> from an outside source.</w:t>
      </w:r>
    </w:p>
    <w:p w14:paraId="078C8809" w14:textId="77777777" w:rsidR="00651C49" w:rsidRPr="00841F54" w:rsidRDefault="00651C49" w:rsidP="00E22A9D">
      <w:pPr>
        <w:rPr>
          <w:rFonts w:eastAsiaTheme="minorHAnsi" w:cstheme="minorBidi"/>
        </w:rPr>
      </w:pPr>
      <w:r w:rsidRPr="00841F54">
        <w:rPr>
          <w:rFonts w:eastAsiaTheme="minorHAnsi" w:cstheme="minorBidi"/>
        </w:rPr>
        <w:t>INPUT PARAMETER: PKGNAME                PARAMETER TYPE: LITERAL</w:t>
      </w:r>
    </w:p>
    <w:p w14:paraId="078C880A"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60               REQUIRED: YES</w:t>
      </w:r>
    </w:p>
    <w:p w14:paraId="078C880B" w14:textId="77777777" w:rsidR="00651C49" w:rsidRPr="00841F54" w:rsidRDefault="00651C49" w:rsidP="00E22A9D">
      <w:pPr>
        <w:rPr>
          <w:rFonts w:eastAsiaTheme="minorHAnsi" w:cstheme="minorBidi"/>
        </w:rPr>
      </w:pPr>
      <w:r w:rsidRPr="00841F54">
        <w:rPr>
          <w:rFonts w:eastAsiaTheme="minorHAnsi" w:cstheme="minorBidi"/>
        </w:rPr>
        <w:t xml:space="preserve">  SEQUENCE NUMBER: 3</w:t>
      </w:r>
    </w:p>
    <w:p w14:paraId="078C880C"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80D" w14:textId="77777777" w:rsidR="00651C49" w:rsidRPr="00841F54" w:rsidRDefault="00651C49" w:rsidP="00E22A9D">
      <w:pPr>
        <w:rPr>
          <w:rFonts w:eastAsiaTheme="minorHAnsi" w:cstheme="minorBidi"/>
        </w:rPr>
      </w:pPr>
      <w:r w:rsidRPr="00841F54">
        <w:rPr>
          <w:rFonts w:eastAsiaTheme="minorHAnsi" w:cstheme="minorBidi"/>
        </w:rPr>
        <w:t xml:space="preserve"> The package name that is sending the data to PCE. This should be the </w:t>
      </w:r>
    </w:p>
    <w:p w14:paraId="078C880E" w14:textId="77777777" w:rsidR="00651C49" w:rsidRPr="00841F54" w:rsidRDefault="00651C49" w:rsidP="00E22A9D">
      <w:pPr>
        <w:rPr>
          <w:rFonts w:eastAsiaTheme="minorHAnsi" w:cstheme="minorBidi"/>
        </w:rPr>
      </w:pPr>
      <w:r w:rsidRPr="00841F54">
        <w:rPr>
          <w:rFonts w:eastAsiaTheme="minorHAnsi" w:cstheme="minorBidi"/>
        </w:rPr>
        <w:t xml:space="preserve"> full package name, such as PATIENT CARE ENCOUNTERS. </w:t>
      </w:r>
    </w:p>
    <w:p w14:paraId="078C880F" w14:textId="77777777" w:rsidR="00651C49" w:rsidRPr="00841F54" w:rsidRDefault="00651C49" w:rsidP="00E22A9D">
      <w:pPr>
        <w:rPr>
          <w:rFonts w:eastAsiaTheme="minorHAnsi" w:cstheme="minorBidi"/>
        </w:rPr>
      </w:pPr>
      <w:r w:rsidRPr="00841F54">
        <w:rPr>
          <w:rFonts w:eastAsiaTheme="minorHAnsi" w:cstheme="minorBidi"/>
        </w:rPr>
        <w:t>INPUT PARAMETER: SRC                    PARAMETER TYPE: LITERAL</w:t>
      </w:r>
    </w:p>
    <w:p w14:paraId="078C8810"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60               REQUIRED: YES</w:t>
      </w:r>
    </w:p>
    <w:p w14:paraId="078C8811" w14:textId="77777777" w:rsidR="00651C49" w:rsidRPr="00841F54" w:rsidRDefault="00651C49" w:rsidP="00E22A9D">
      <w:pPr>
        <w:rPr>
          <w:rFonts w:eastAsiaTheme="minorHAnsi" w:cstheme="minorBidi"/>
        </w:rPr>
      </w:pPr>
      <w:r w:rsidRPr="00841F54">
        <w:rPr>
          <w:rFonts w:eastAsiaTheme="minorHAnsi" w:cstheme="minorBidi"/>
        </w:rPr>
        <w:t xml:space="preserve">  SEQUENCE NUMBER: 4</w:t>
      </w:r>
    </w:p>
    <w:p w14:paraId="078C8812" w14:textId="77777777" w:rsidR="00651C49" w:rsidRPr="00841F54" w:rsidRDefault="00651C49" w:rsidP="00E22A9D">
      <w:pPr>
        <w:rPr>
          <w:rFonts w:eastAsiaTheme="minorHAnsi" w:cstheme="minorBidi"/>
        </w:rPr>
      </w:pPr>
      <w:r w:rsidRPr="00841F54">
        <w:rPr>
          <w:rFonts w:eastAsiaTheme="minorHAnsi" w:cstheme="minorBidi"/>
        </w:rPr>
        <w:lastRenderedPageBreak/>
        <w:t xml:space="preserve"> DESCRIPTION:   </w:t>
      </w:r>
    </w:p>
    <w:p w14:paraId="078C8813" w14:textId="77777777" w:rsidR="00651C49" w:rsidRPr="00841F54" w:rsidRDefault="00651C49" w:rsidP="00E22A9D">
      <w:pPr>
        <w:rPr>
          <w:rFonts w:eastAsiaTheme="minorHAnsi" w:cstheme="minorBidi"/>
        </w:rPr>
      </w:pPr>
      <w:r w:rsidRPr="00841F54">
        <w:rPr>
          <w:rFonts w:eastAsiaTheme="minorHAnsi" w:cstheme="minorBidi"/>
        </w:rPr>
        <w:t xml:space="preserve"> The source of the data - such as VLER E-HEALTH EXCHANGE.</w:t>
      </w:r>
    </w:p>
    <w:p w14:paraId="078C8814" w14:textId="77777777" w:rsidR="00651C49" w:rsidRPr="00841F54" w:rsidRDefault="00651C49" w:rsidP="00E22A9D">
      <w:pPr>
        <w:rPr>
          <w:rFonts w:eastAsiaTheme="minorHAnsi" w:cstheme="minorBidi"/>
        </w:rPr>
      </w:pPr>
      <w:r w:rsidRPr="00841F54">
        <w:rPr>
          <w:rFonts w:eastAsiaTheme="minorHAnsi" w:cstheme="minorBidi"/>
        </w:rPr>
        <w:t xml:space="preserve"> RETURN PARAMETER DESCRIPTION:   </w:t>
      </w:r>
    </w:p>
    <w:p w14:paraId="078C8815" w14:textId="77777777" w:rsidR="00651C49" w:rsidRPr="00841F54" w:rsidRDefault="00651C49" w:rsidP="00E22A9D">
      <w:pPr>
        <w:rPr>
          <w:rFonts w:eastAsiaTheme="minorHAnsi" w:cstheme="minorBidi"/>
        </w:rPr>
      </w:pPr>
      <w:r w:rsidRPr="00841F54">
        <w:rPr>
          <w:rFonts w:eastAsiaTheme="minorHAnsi" w:cstheme="minorBidi"/>
        </w:rPr>
        <w:t xml:space="preserve"> The only return will be the one passed back to the calling application.</w:t>
      </w:r>
    </w:p>
    <w:p w14:paraId="078C8817" w14:textId="4393D502" w:rsidR="00651C49" w:rsidRPr="00841F54" w:rsidRDefault="00651C49" w:rsidP="00E22A9D">
      <w:pPr>
        <w:rPr>
          <w:rFonts w:eastAsiaTheme="minorHAnsi" w:cstheme="minorBidi"/>
        </w:rPr>
      </w:pPr>
      <w:r w:rsidRPr="00841F54">
        <w:rPr>
          <w:rFonts w:eastAsiaTheme="minorHAnsi" w:cstheme="minorBidi"/>
        </w:rPr>
        <w:t xml:space="preserve">A -2 indicates that the routine PXAI found an issue even though the </w:t>
      </w:r>
    </w:p>
    <w:p w14:paraId="078C8818" w14:textId="77777777" w:rsidR="00651C49" w:rsidRPr="00841F54" w:rsidRDefault="00651C49" w:rsidP="00E22A9D">
      <w:pPr>
        <w:rPr>
          <w:rFonts w:eastAsiaTheme="minorHAnsi" w:cstheme="minorBidi"/>
        </w:rPr>
      </w:pPr>
      <w:r w:rsidRPr="00841F54">
        <w:rPr>
          <w:rFonts w:eastAsiaTheme="minorHAnsi" w:cstheme="minorBidi"/>
        </w:rPr>
        <w:t xml:space="preserve"> original input values appeared to be correct.</w:t>
      </w:r>
    </w:p>
    <w:p w14:paraId="078C881A" w14:textId="195F8608" w:rsidR="00651C49" w:rsidRPr="00841F54" w:rsidRDefault="00651C49" w:rsidP="00E22A9D">
      <w:pPr>
        <w:rPr>
          <w:rFonts w:eastAsiaTheme="minorHAnsi" w:cstheme="minorBidi"/>
        </w:rPr>
      </w:pPr>
      <w:r w:rsidRPr="00841F54">
        <w:rPr>
          <w:rFonts w:eastAsiaTheme="minorHAnsi" w:cstheme="minorBidi"/>
        </w:rPr>
        <w:t>A -3 indicates that the input parameters were not properly defined.</w:t>
      </w:r>
    </w:p>
    <w:p w14:paraId="078C881C" w14:textId="00A5AA0A" w:rsidR="00651C49" w:rsidRPr="00841F54" w:rsidRDefault="00651C49" w:rsidP="00E22A9D">
      <w:pPr>
        <w:rPr>
          <w:rFonts w:eastAsiaTheme="minorHAnsi" w:cstheme="minorBidi"/>
        </w:rPr>
      </w:pPr>
      <w:r w:rsidRPr="00841F54">
        <w:rPr>
          <w:rFonts w:eastAsiaTheme="minorHAnsi" w:cstheme="minorBidi"/>
        </w:rPr>
        <w:t>A 1 indicate success.</w:t>
      </w:r>
    </w:p>
    <w:p w14:paraId="21719B8A" w14:textId="46D4004E" w:rsidR="00880CC9" w:rsidRPr="00841F54" w:rsidRDefault="00880CC9" w:rsidP="00783A0D">
      <w:pPr>
        <w:pStyle w:val="Heading2"/>
      </w:pPr>
      <w:bookmarkStart w:id="116" w:name="_PXVIMM_ADMIN_CODES"/>
      <w:bookmarkStart w:id="117" w:name="_Toc468093300"/>
      <w:bookmarkEnd w:id="116"/>
      <w:r w:rsidRPr="00841F54">
        <w:t>PXVIMM ADMIN CODES</w:t>
      </w:r>
      <w:bookmarkEnd w:id="117"/>
    </w:p>
    <w:p w14:paraId="2E25517B" w14:textId="77777777" w:rsidR="00582356" w:rsidRPr="00841F54" w:rsidRDefault="00582356" w:rsidP="00E22A9D">
      <w:pPr>
        <w:pStyle w:val="screen"/>
        <w:rPr>
          <w:rFonts w:cstheme="minorBidi"/>
        </w:rPr>
      </w:pPr>
      <w:r w:rsidRPr="00841F54">
        <w:rPr>
          <w:rFonts w:cstheme="minorBidi"/>
        </w:rPr>
        <w:t>NAME: PXVIMM ADMIN CODES                TAG: IMMADMCD</w:t>
      </w:r>
    </w:p>
    <w:p w14:paraId="68B3A3EA" w14:textId="77777777" w:rsidR="00582356" w:rsidRPr="00841F54" w:rsidRDefault="00582356" w:rsidP="00E22A9D">
      <w:pPr>
        <w:pStyle w:val="screen"/>
        <w:rPr>
          <w:rFonts w:cstheme="minorBidi"/>
        </w:rPr>
      </w:pPr>
      <w:r w:rsidRPr="00841F54">
        <w:rPr>
          <w:rFonts w:cstheme="minorBidi"/>
        </w:rPr>
        <w:t xml:space="preserve">  ROUTINE: PXVRPC4                      RETURN VALUE TYPE: ARRAY</w:t>
      </w:r>
    </w:p>
    <w:p w14:paraId="4EA425BE" w14:textId="77777777" w:rsidR="00582356" w:rsidRPr="00841F54" w:rsidRDefault="00582356" w:rsidP="00E22A9D">
      <w:pPr>
        <w:pStyle w:val="screen"/>
        <w:rPr>
          <w:rFonts w:cstheme="minorBidi"/>
        </w:rPr>
      </w:pPr>
      <w:r w:rsidRPr="00841F54">
        <w:rPr>
          <w:rFonts w:cstheme="minorBidi"/>
        </w:rPr>
        <w:t xml:space="preserve"> DESCRIPTION:   </w:t>
      </w:r>
    </w:p>
    <w:p w14:paraId="0A48CCC8" w14:textId="77777777" w:rsidR="00582356" w:rsidRPr="00841F54" w:rsidRDefault="00582356" w:rsidP="00E22A9D">
      <w:pPr>
        <w:pStyle w:val="screen"/>
        <w:rPr>
          <w:rFonts w:cstheme="minorBidi"/>
        </w:rPr>
      </w:pPr>
      <w:r w:rsidRPr="00841F54">
        <w:rPr>
          <w:rFonts w:cstheme="minorBidi"/>
        </w:rPr>
        <w:t xml:space="preserve"> Returns immunization administration CPT codes.</w:t>
      </w:r>
    </w:p>
    <w:p w14:paraId="25E4D792" w14:textId="77777777" w:rsidR="00582356" w:rsidRPr="00841F54" w:rsidRDefault="00582356" w:rsidP="00E22A9D">
      <w:pPr>
        <w:pStyle w:val="screen"/>
        <w:rPr>
          <w:rFonts w:cstheme="minorBidi"/>
        </w:rPr>
      </w:pPr>
      <w:r w:rsidRPr="00841F54">
        <w:rPr>
          <w:rFonts w:cstheme="minorBidi"/>
        </w:rPr>
        <w:t>INPUT PARAMETER: PXDATE                 PARAMETER TYPE: LITERAL</w:t>
      </w:r>
    </w:p>
    <w:p w14:paraId="572EB762" w14:textId="77777777" w:rsidR="00582356" w:rsidRPr="00841F54" w:rsidRDefault="00582356" w:rsidP="00E22A9D">
      <w:pPr>
        <w:pStyle w:val="screen"/>
        <w:rPr>
          <w:rFonts w:cstheme="minorBidi"/>
        </w:rPr>
      </w:pPr>
      <w:r w:rsidRPr="00841F54">
        <w:rPr>
          <w:rFonts w:cstheme="minorBidi"/>
        </w:rPr>
        <w:t xml:space="preserve">  REQUIRED: NO                          SEQUENCE NUMBER: 1</w:t>
      </w:r>
    </w:p>
    <w:p w14:paraId="363DFF0C" w14:textId="77777777" w:rsidR="00582356" w:rsidRPr="00841F54" w:rsidRDefault="00582356" w:rsidP="00E22A9D">
      <w:pPr>
        <w:pStyle w:val="screen"/>
        <w:rPr>
          <w:rFonts w:cstheme="minorBidi"/>
        </w:rPr>
      </w:pPr>
      <w:r w:rsidRPr="00841F54">
        <w:rPr>
          <w:rFonts w:cstheme="minorBidi"/>
        </w:rPr>
        <w:t xml:space="preserve"> DESCRIPTION:   </w:t>
      </w:r>
    </w:p>
    <w:p w14:paraId="036E3E0A" w14:textId="77777777" w:rsidR="00582356" w:rsidRPr="00841F54" w:rsidRDefault="00582356" w:rsidP="00E22A9D">
      <w:pPr>
        <w:pStyle w:val="screen"/>
        <w:rPr>
          <w:rFonts w:cstheme="minorBidi"/>
        </w:rPr>
      </w:pPr>
      <w:r w:rsidRPr="00841F54">
        <w:rPr>
          <w:rFonts w:cstheme="minorBidi"/>
        </w:rPr>
        <w:t xml:space="preserve"> Code status will be based off this date. (Optional; Defaults to TODAY).</w:t>
      </w:r>
    </w:p>
    <w:p w14:paraId="374EAE78" w14:textId="77777777" w:rsidR="00582356" w:rsidRPr="00841F54" w:rsidRDefault="00582356" w:rsidP="00E22A9D">
      <w:pPr>
        <w:pStyle w:val="screen"/>
        <w:rPr>
          <w:rFonts w:cstheme="minorBidi"/>
        </w:rPr>
      </w:pPr>
      <w:r w:rsidRPr="00841F54">
        <w:rPr>
          <w:rFonts w:cstheme="minorBidi"/>
        </w:rPr>
        <w:t xml:space="preserve"> RETURN PARAMETER DESCRIPTION:   </w:t>
      </w:r>
    </w:p>
    <w:p w14:paraId="60880B35" w14:textId="77777777" w:rsidR="00582356" w:rsidRPr="00841F54" w:rsidRDefault="00582356" w:rsidP="00E22A9D">
      <w:pPr>
        <w:pStyle w:val="screen"/>
        <w:rPr>
          <w:rFonts w:cstheme="minorBidi"/>
        </w:rPr>
      </w:pPr>
      <w:r w:rsidRPr="00841F54">
        <w:rPr>
          <w:rFonts w:cstheme="minorBidi"/>
        </w:rPr>
        <w:t xml:space="preserve"> PXRSLT(0) = Count of elements returned (0 if nothing found)</w:t>
      </w:r>
    </w:p>
    <w:p w14:paraId="5E22D362" w14:textId="77777777" w:rsidR="00582356" w:rsidRPr="00841F54" w:rsidRDefault="00582356" w:rsidP="00E22A9D">
      <w:pPr>
        <w:pStyle w:val="screen"/>
        <w:rPr>
          <w:rFonts w:cstheme="minorBidi"/>
        </w:rPr>
      </w:pPr>
      <w:r w:rsidRPr="00841F54">
        <w:rPr>
          <w:rFonts w:cstheme="minorBidi"/>
        </w:rPr>
        <w:t xml:space="preserve"> PXRSLT(n) =</w:t>
      </w:r>
    </w:p>
    <w:p w14:paraId="79143C5A" w14:textId="77777777" w:rsidR="00582356" w:rsidRPr="00841F54" w:rsidRDefault="00582356" w:rsidP="00E22A9D">
      <w:pPr>
        <w:pStyle w:val="screen"/>
        <w:rPr>
          <w:rFonts w:cstheme="minorBidi"/>
        </w:rPr>
      </w:pPr>
      <w:r w:rsidRPr="00841F54">
        <w:rPr>
          <w:rFonts w:cstheme="minorBidi"/>
        </w:rPr>
        <w:t xml:space="preserve">    Note: Only active codes (based off PXDATE) are returned.</w:t>
      </w:r>
    </w:p>
    <w:p w14:paraId="185C3C2A" w14:textId="77777777" w:rsidR="00582356" w:rsidRPr="00841F54" w:rsidRDefault="00582356" w:rsidP="00E22A9D">
      <w:pPr>
        <w:pStyle w:val="screen"/>
        <w:rPr>
          <w:rFonts w:cstheme="minorBidi"/>
        </w:rPr>
      </w:pPr>
      <w:r w:rsidRPr="00841F54">
        <w:rPr>
          <w:rFonts w:cstheme="minorBidi"/>
        </w:rPr>
        <w:t xml:space="preserve">    1: "CPT-ADM" or "CPT-ADD"</w:t>
      </w:r>
    </w:p>
    <w:p w14:paraId="257CC74A" w14:textId="77777777" w:rsidR="00582356" w:rsidRPr="00841F54" w:rsidRDefault="00582356" w:rsidP="00E22A9D">
      <w:pPr>
        <w:pStyle w:val="screen"/>
        <w:rPr>
          <w:rFonts w:cstheme="minorBidi"/>
        </w:rPr>
      </w:pPr>
      <w:r w:rsidRPr="00841F54">
        <w:rPr>
          <w:rFonts w:cstheme="minorBidi"/>
        </w:rPr>
        <w:t xml:space="preserve">    2: Code</w:t>
      </w:r>
    </w:p>
    <w:p w14:paraId="3EF625EB" w14:textId="77777777" w:rsidR="00582356" w:rsidRPr="00841F54" w:rsidRDefault="00582356" w:rsidP="00E22A9D">
      <w:pPr>
        <w:pStyle w:val="screen"/>
        <w:rPr>
          <w:rFonts w:cstheme="minorBidi"/>
        </w:rPr>
      </w:pPr>
      <w:r w:rsidRPr="00841F54">
        <w:rPr>
          <w:rFonts w:cstheme="minorBidi"/>
        </w:rPr>
        <w:t xml:space="preserve">    3: Variable pointer. e.g., IEN;ICPT(</w:t>
      </w:r>
    </w:p>
    <w:p w14:paraId="613DA7F1" w14:textId="210054CB" w:rsidR="00582356" w:rsidRPr="00841F54" w:rsidRDefault="00582356" w:rsidP="00E22A9D">
      <w:pPr>
        <w:pStyle w:val="screen"/>
        <w:rPr>
          <w:rFonts w:cstheme="minorBidi"/>
        </w:rPr>
      </w:pPr>
      <w:r w:rsidRPr="00841F54">
        <w:rPr>
          <w:rFonts w:cstheme="minorBidi"/>
        </w:rPr>
        <w:t xml:space="preserve">    4: Short Description</w:t>
      </w:r>
    </w:p>
    <w:p w14:paraId="71C0ED01" w14:textId="77777777" w:rsidR="00880CC9" w:rsidRPr="00841F54" w:rsidRDefault="00880CC9" w:rsidP="00783A0D">
      <w:pPr>
        <w:pStyle w:val="Heading2"/>
      </w:pPr>
      <w:bookmarkStart w:id="118" w:name="_Toc468093301"/>
      <w:r w:rsidRPr="00841F54">
        <w:t>PXVIMM ADMIN ROUTE</w:t>
      </w:r>
      <w:bookmarkEnd w:id="118"/>
      <w:r w:rsidRPr="00841F54">
        <w:t xml:space="preserve">  </w:t>
      </w:r>
    </w:p>
    <w:p w14:paraId="66D05B88" w14:textId="77777777" w:rsidR="0014220E" w:rsidRPr="00841F54" w:rsidRDefault="0014220E" w:rsidP="00E22A9D">
      <w:pPr>
        <w:pStyle w:val="screen"/>
        <w:rPr>
          <w:rFonts w:cstheme="minorBidi"/>
        </w:rPr>
      </w:pPr>
      <w:r w:rsidRPr="00841F54">
        <w:rPr>
          <w:rFonts w:cstheme="minorBidi"/>
        </w:rPr>
        <w:t>NAME: PXVIMM ADMIN ROUTE                TAG: IMMROUTE</w:t>
      </w:r>
    </w:p>
    <w:p w14:paraId="62546B83" w14:textId="77777777" w:rsidR="0014220E" w:rsidRPr="00841F54" w:rsidRDefault="0014220E" w:rsidP="00E22A9D">
      <w:pPr>
        <w:pStyle w:val="screen"/>
        <w:rPr>
          <w:rFonts w:cstheme="minorBidi"/>
        </w:rPr>
      </w:pPr>
      <w:r w:rsidRPr="00841F54">
        <w:rPr>
          <w:rFonts w:cstheme="minorBidi"/>
        </w:rPr>
        <w:t xml:space="preserve">  ROUTINE: PXVRPC2                      RETURN VALUE TYPE: ARRAY</w:t>
      </w:r>
    </w:p>
    <w:p w14:paraId="5BAD6B23" w14:textId="77777777" w:rsidR="0014220E" w:rsidRPr="00841F54" w:rsidRDefault="0014220E" w:rsidP="00E22A9D">
      <w:pPr>
        <w:pStyle w:val="screen"/>
        <w:rPr>
          <w:rFonts w:cstheme="minorBidi"/>
        </w:rPr>
      </w:pPr>
      <w:r w:rsidRPr="00841F54">
        <w:rPr>
          <w:rFonts w:cstheme="minorBidi"/>
        </w:rPr>
        <w:t xml:space="preserve"> DESCRIPTION:   </w:t>
      </w:r>
    </w:p>
    <w:p w14:paraId="26F402CC" w14:textId="77777777" w:rsidR="0014220E" w:rsidRPr="00841F54" w:rsidRDefault="0014220E" w:rsidP="00E22A9D">
      <w:pPr>
        <w:pStyle w:val="screen"/>
        <w:rPr>
          <w:rFonts w:cstheme="minorBidi"/>
        </w:rPr>
      </w:pPr>
      <w:r w:rsidRPr="00841F54">
        <w:rPr>
          <w:rFonts w:cstheme="minorBidi"/>
        </w:rPr>
        <w:t xml:space="preserve"> Returns entries from the IMM ADMINISTRATION ROUTE file (920.2).</w:t>
      </w:r>
    </w:p>
    <w:p w14:paraId="7A1C00DB" w14:textId="77777777" w:rsidR="0014220E" w:rsidRPr="00841F54" w:rsidRDefault="0014220E" w:rsidP="00E22A9D">
      <w:pPr>
        <w:pStyle w:val="screen"/>
        <w:rPr>
          <w:rFonts w:cstheme="minorBidi"/>
        </w:rPr>
      </w:pPr>
      <w:r w:rsidRPr="00841F54">
        <w:rPr>
          <w:rFonts w:cstheme="minorBidi"/>
        </w:rPr>
        <w:t>INPUT PARAMETER: FILTER                 PARAMETER TYPE: LITERAL</w:t>
      </w:r>
    </w:p>
    <w:p w14:paraId="1F59CCF8" w14:textId="77777777" w:rsidR="0014220E" w:rsidRPr="00841F54" w:rsidRDefault="0014220E" w:rsidP="00E22A9D">
      <w:pPr>
        <w:pStyle w:val="screen"/>
        <w:rPr>
          <w:rFonts w:cstheme="minorBidi"/>
        </w:rPr>
      </w:pPr>
      <w:r w:rsidRPr="00841F54">
        <w:rPr>
          <w:rFonts w:cstheme="minorBidi"/>
        </w:rPr>
        <w:t xml:space="preserve">  REQUIRED: NO                          SEQUENCE NUMBER: 1</w:t>
      </w:r>
    </w:p>
    <w:p w14:paraId="5318FFDD" w14:textId="77777777" w:rsidR="0014220E" w:rsidRPr="00841F54" w:rsidRDefault="0014220E" w:rsidP="00E22A9D">
      <w:pPr>
        <w:pStyle w:val="screen"/>
        <w:rPr>
          <w:rFonts w:cstheme="minorBidi"/>
        </w:rPr>
      </w:pPr>
      <w:r w:rsidRPr="00841F54">
        <w:rPr>
          <w:rFonts w:cstheme="minorBidi"/>
        </w:rPr>
        <w:t xml:space="preserve"> DESCRIPTION:   </w:t>
      </w:r>
    </w:p>
    <w:p w14:paraId="011C9CDA" w14:textId="77777777" w:rsidR="0014220E" w:rsidRPr="00841F54" w:rsidRDefault="0014220E" w:rsidP="00E22A9D">
      <w:pPr>
        <w:pStyle w:val="screen"/>
        <w:rPr>
          <w:rFonts w:cstheme="minorBidi"/>
        </w:rPr>
      </w:pPr>
      <w:r w:rsidRPr="00841F54">
        <w:rPr>
          <w:rFonts w:cstheme="minorBidi"/>
        </w:rPr>
        <w:t xml:space="preserve"> Filter. Possible values are:</w:t>
      </w:r>
    </w:p>
    <w:p w14:paraId="41BA0953" w14:textId="77777777" w:rsidR="0014220E" w:rsidRPr="00841F54" w:rsidRDefault="0014220E" w:rsidP="00E22A9D">
      <w:pPr>
        <w:pStyle w:val="screen"/>
        <w:rPr>
          <w:rFonts w:cstheme="minorBidi"/>
        </w:rPr>
      </w:pPr>
      <w:r w:rsidRPr="00841F54">
        <w:rPr>
          <w:rFonts w:cstheme="minorBidi"/>
        </w:rPr>
        <w:t xml:space="preserve">    R:XXX - Return entry with IEN XXX.</w:t>
      </w:r>
    </w:p>
    <w:p w14:paraId="19047C7D" w14:textId="77777777" w:rsidR="0014220E" w:rsidRPr="00841F54" w:rsidRDefault="0014220E" w:rsidP="00E22A9D">
      <w:pPr>
        <w:pStyle w:val="screen"/>
        <w:rPr>
          <w:rFonts w:cstheme="minorBidi"/>
        </w:rPr>
      </w:pPr>
      <w:r w:rsidRPr="00841F54">
        <w:rPr>
          <w:rFonts w:cstheme="minorBidi"/>
        </w:rPr>
        <w:t xml:space="preserve">    H:XXX - Return entry with HL7 Code XXX.</w:t>
      </w:r>
    </w:p>
    <w:p w14:paraId="5C28835A" w14:textId="77777777" w:rsidR="0014220E" w:rsidRPr="00841F54" w:rsidRDefault="0014220E" w:rsidP="00E22A9D">
      <w:pPr>
        <w:pStyle w:val="screen"/>
        <w:rPr>
          <w:rFonts w:cstheme="minorBidi"/>
        </w:rPr>
      </w:pPr>
      <w:r w:rsidRPr="00841F54">
        <w:rPr>
          <w:rFonts w:cstheme="minorBidi"/>
        </w:rPr>
        <w:t xml:space="preserve">    N:XXX - Return entry with #.01 field equal to XXX</w:t>
      </w:r>
    </w:p>
    <w:p w14:paraId="1943F987" w14:textId="77777777" w:rsidR="0014220E" w:rsidRPr="00841F54" w:rsidRDefault="0014220E" w:rsidP="00E22A9D">
      <w:pPr>
        <w:pStyle w:val="screen"/>
        <w:rPr>
          <w:rFonts w:cstheme="minorBidi"/>
        </w:rPr>
      </w:pPr>
      <w:r w:rsidRPr="00841F54">
        <w:rPr>
          <w:rFonts w:cstheme="minorBidi"/>
        </w:rPr>
        <w:t xml:space="preserve">    S:X   - Return all entries with a status of X.</w:t>
      </w:r>
    </w:p>
    <w:p w14:paraId="5FC85DBF" w14:textId="77777777" w:rsidR="0014220E" w:rsidRPr="00841F54" w:rsidRDefault="0014220E" w:rsidP="00E22A9D">
      <w:pPr>
        <w:pStyle w:val="screen"/>
        <w:rPr>
          <w:rFonts w:cstheme="minorBidi"/>
        </w:rPr>
      </w:pPr>
      <w:r w:rsidRPr="00841F54">
        <w:rPr>
          <w:rFonts w:cstheme="minorBidi"/>
        </w:rPr>
        <w:t xml:space="preserve">            Possible values of X:</w:t>
      </w:r>
    </w:p>
    <w:p w14:paraId="24C160F3" w14:textId="77777777" w:rsidR="0014220E" w:rsidRPr="00841F54" w:rsidRDefault="0014220E" w:rsidP="00E22A9D">
      <w:pPr>
        <w:pStyle w:val="screen"/>
        <w:rPr>
          <w:rFonts w:cstheme="minorBidi"/>
        </w:rPr>
      </w:pPr>
      <w:r w:rsidRPr="00841F54">
        <w:rPr>
          <w:rFonts w:cstheme="minorBidi"/>
        </w:rPr>
        <w:t xml:space="preserve">               A - Active Entries</w:t>
      </w:r>
    </w:p>
    <w:p w14:paraId="29B107B8" w14:textId="77777777" w:rsidR="0014220E" w:rsidRPr="00841F54" w:rsidRDefault="0014220E" w:rsidP="00E22A9D">
      <w:pPr>
        <w:pStyle w:val="screen"/>
        <w:rPr>
          <w:rFonts w:cstheme="minorBidi"/>
        </w:rPr>
      </w:pPr>
      <w:r w:rsidRPr="00841F54">
        <w:rPr>
          <w:rFonts w:cstheme="minorBidi"/>
        </w:rPr>
        <w:t xml:space="preserve">               I - Inactive Entries</w:t>
      </w:r>
    </w:p>
    <w:p w14:paraId="0781F597" w14:textId="77777777" w:rsidR="0014220E" w:rsidRPr="00841F54" w:rsidRDefault="0014220E" w:rsidP="00E22A9D">
      <w:pPr>
        <w:pStyle w:val="screen"/>
        <w:rPr>
          <w:rFonts w:cstheme="minorBidi"/>
        </w:rPr>
      </w:pPr>
      <w:r w:rsidRPr="00841F54">
        <w:rPr>
          <w:rFonts w:cstheme="minorBidi"/>
        </w:rPr>
        <w:t xml:space="preserve">               B - Both active and inactive entries</w:t>
      </w:r>
    </w:p>
    <w:p w14:paraId="1FB749DF" w14:textId="77777777" w:rsidR="0014220E" w:rsidRPr="00841F54" w:rsidRDefault="0014220E" w:rsidP="00E22A9D">
      <w:pPr>
        <w:pStyle w:val="screen"/>
        <w:rPr>
          <w:rFonts w:cstheme="minorBidi"/>
        </w:rPr>
      </w:pPr>
      <w:r w:rsidRPr="00841F54">
        <w:rPr>
          <w:rFonts w:cstheme="minorBidi"/>
        </w:rPr>
        <w:t xml:space="preserve">  </w:t>
      </w:r>
    </w:p>
    <w:p w14:paraId="5599A356" w14:textId="77777777" w:rsidR="0014220E" w:rsidRPr="00841F54" w:rsidRDefault="0014220E" w:rsidP="00E22A9D">
      <w:pPr>
        <w:pStyle w:val="screen"/>
        <w:rPr>
          <w:rFonts w:cstheme="minorBidi"/>
        </w:rPr>
      </w:pPr>
      <w:r w:rsidRPr="00841F54">
        <w:rPr>
          <w:rFonts w:cstheme="minorBidi"/>
        </w:rPr>
        <w:t xml:space="preserve"> Defaults to "S:B".</w:t>
      </w:r>
    </w:p>
    <w:p w14:paraId="021C0458" w14:textId="77777777" w:rsidR="0014220E" w:rsidRPr="00841F54" w:rsidRDefault="0014220E" w:rsidP="00E22A9D">
      <w:pPr>
        <w:pStyle w:val="screen"/>
        <w:rPr>
          <w:rFonts w:cstheme="minorBidi"/>
        </w:rPr>
      </w:pPr>
      <w:r w:rsidRPr="00841F54">
        <w:rPr>
          <w:rFonts w:cstheme="minorBidi"/>
        </w:rPr>
        <w:t>INPUT PARAMETER: PXVSITES               PARAMETER TYPE: LITERAL</w:t>
      </w:r>
    </w:p>
    <w:p w14:paraId="07DF5F3E" w14:textId="77777777" w:rsidR="0014220E" w:rsidRPr="00841F54" w:rsidRDefault="0014220E" w:rsidP="00E22A9D">
      <w:pPr>
        <w:pStyle w:val="screen"/>
        <w:rPr>
          <w:rFonts w:cstheme="minorBidi"/>
        </w:rPr>
      </w:pPr>
      <w:r w:rsidRPr="00841F54">
        <w:rPr>
          <w:rFonts w:cstheme="minorBidi"/>
        </w:rPr>
        <w:t xml:space="preserve">  REQUIRED: NO                          SEQUENCE NUMBER: 2</w:t>
      </w:r>
    </w:p>
    <w:p w14:paraId="1F5574A4" w14:textId="77777777" w:rsidR="0014220E" w:rsidRPr="00841F54" w:rsidRDefault="0014220E" w:rsidP="00E22A9D">
      <w:pPr>
        <w:pStyle w:val="screen"/>
        <w:rPr>
          <w:rFonts w:cstheme="minorBidi"/>
        </w:rPr>
      </w:pPr>
      <w:r w:rsidRPr="00841F54">
        <w:rPr>
          <w:rFonts w:cstheme="minorBidi"/>
        </w:rPr>
        <w:t xml:space="preserve"> DESCRIPTION:   </w:t>
      </w:r>
    </w:p>
    <w:p w14:paraId="23199A54" w14:textId="04EED9B0" w:rsidR="0014220E" w:rsidRPr="00841F54" w:rsidRDefault="0014220E" w:rsidP="00E22A9D">
      <w:pPr>
        <w:pStyle w:val="screen"/>
        <w:rPr>
          <w:rFonts w:cstheme="minorBidi"/>
        </w:rPr>
      </w:pPr>
      <w:r w:rsidRPr="00841F54">
        <w:rPr>
          <w:rFonts w:cstheme="minorBidi"/>
        </w:rPr>
        <w:t>Controls if the available sites for a give route are returned.</w:t>
      </w:r>
    </w:p>
    <w:p w14:paraId="28424150" w14:textId="77777777" w:rsidR="0014220E" w:rsidRPr="00841F54" w:rsidRDefault="0014220E" w:rsidP="00E22A9D">
      <w:pPr>
        <w:pStyle w:val="screen"/>
        <w:rPr>
          <w:rFonts w:cstheme="minorBidi"/>
        </w:rPr>
      </w:pPr>
      <w:r w:rsidRPr="00841F54">
        <w:rPr>
          <w:rFonts w:cstheme="minorBidi"/>
        </w:rPr>
        <w:lastRenderedPageBreak/>
        <w:t xml:space="preserve"> RETURN PARAMETER DESCRIPTION:   </w:t>
      </w:r>
    </w:p>
    <w:p w14:paraId="10D067C4" w14:textId="77777777" w:rsidR="0014220E" w:rsidRPr="00841F54" w:rsidRDefault="0014220E" w:rsidP="00E22A9D">
      <w:pPr>
        <w:pStyle w:val="screen"/>
        <w:rPr>
          <w:rFonts w:cstheme="minorBidi"/>
        </w:rPr>
      </w:pPr>
      <w:r w:rsidRPr="00841F54">
        <w:rPr>
          <w:rFonts w:cstheme="minorBidi"/>
        </w:rPr>
        <w:t xml:space="preserve"> PXVRSLT(0)=Count of elements returned (0 if nothing found)</w:t>
      </w:r>
    </w:p>
    <w:p w14:paraId="26298B8B" w14:textId="77777777" w:rsidR="0014220E" w:rsidRPr="00841F54" w:rsidRDefault="0014220E" w:rsidP="00E22A9D">
      <w:pPr>
        <w:pStyle w:val="screen"/>
        <w:rPr>
          <w:rFonts w:cstheme="minorBidi"/>
        </w:rPr>
      </w:pPr>
      <w:r w:rsidRPr="00841F54">
        <w:rPr>
          <w:rFonts w:cstheme="minorBidi"/>
        </w:rPr>
        <w:t xml:space="preserve"> PXVRSLT(n)=IEN^Name^HL7 Code^Status (1:Active, 0:Inactive)</w:t>
      </w:r>
    </w:p>
    <w:p w14:paraId="22DB15F6" w14:textId="77777777" w:rsidR="0014220E" w:rsidRPr="00841F54" w:rsidRDefault="0014220E" w:rsidP="00E22A9D">
      <w:pPr>
        <w:pStyle w:val="screen"/>
        <w:rPr>
          <w:rFonts w:cstheme="minorBidi"/>
        </w:rPr>
      </w:pPr>
      <w:r w:rsidRPr="00841F54">
        <w:rPr>
          <w:rFonts w:cstheme="minorBidi"/>
        </w:rPr>
        <w:t xml:space="preserve">  </w:t>
      </w:r>
    </w:p>
    <w:p w14:paraId="49E63643" w14:textId="77777777" w:rsidR="0014220E" w:rsidRPr="00841F54" w:rsidRDefault="0014220E" w:rsidP="00E22A9D">
      <w:pPr>
        <w:pStyle w:val="screen"/>
        <w:rPr>
          <w:rFonts w:cstheme="minorBidi"/>
        </w:rPr>
      </w:pPr>
      <w:r w:rsidRPr="00841F54">
        <w:rPr>
          <w:rFonts w:cstheme="minorBidi"/>
        </w:rPr>
        <w:t xml:space="preserve"> If PXVSITES=1, the sites for a given route will also be returned.</w:t>
      </w:r>
    </w:p>
    <w:p w14:paraId="1FBC9583" w14:textId="77777777" w:rsidR="0014220E" w:rsidRPr="00841F54" w:rsidRDefault="0014220E" w:rsidP="00E22A9D">
      <w:pPr>
        <w:pStyle w:val="screen"/>
        <w:rPr>
          <w:rFonts w:cstheme="minorBidi"/>
        </w:rPr>
      </w:pPr>
      <w:r w:rsidRPr="00841F54">
        <w:rPr>
          <w:rFonts w:cstheme="minorBidi"/>
        </w:rPr>
        <w:t xml:space="preserve">    o If only a subset of sites are selectable for a route, that list will</w:t>
      </w:r>
    </w:p>
    <w:p w14:paraId="20C08F05" w14:textId="77777777" w:rsidR="0014220E" w:rsidRPr="00841F54" w:rsidRDefault="0014220E" w:rsidP="00E22A9D">
      <w:pPr>
        <w:pStyle w:val="screen"/>
        <w:rPr>
          <w:rFonts w:cstheme="minorBidi"/>
        </w:rPr>
      </w:pPr>
      <w:r w:rsidRPr="00841F54">
        <w:rPr>
          <w:rFonts w:cstheme="minorBidi"/>
        </w:rPr>
        <w:t xml:space="preserve">      be returned in:</w:t>
      </w:r>
    </w:p>
    <w:p w14:paraId="163B70C9" w14:textId="77777777" w:rsidR="0014220E" w:rsidRPr="00841F54" w:rsidRDefault="0014220E" w:rsidP="00E22A9D">
      <w:pPr>
        <w:pStyle w:val="screen"/>
        <w:rPr>
          <w:rFonts w:cstheme="minorBidi"/>
        </w:rPr>
      </w:pPr>
      <w:r w:rsidRPr="00841F54">
        <w:rPr>
          <w:rFonts w:cstheme="minorBidi"/>
        </w:rPr>
        <w:t xml:space="preserve">        PXVRSLT(n+1)=SITE^Site IEN 1</w:t>
      </w:r>
    </w:p>
    <w:p w14:paraId="01628AD1" w14:textId="77777777" w:rsidR="0014220E" w:rsidRPr="00841F54" w:rsidRDefault="0014220E" w:rsidP="00E22A9D">
      <w:pPr>
        <w:pStyle w:val="screen"/>
        <w:rPr>
          <w:rFonts w:cstheme="minorBidi"/>
        </w:rPr>
      </w:pPr>
      <w:r w:rsidRPr="00841F54">
        <w:rPr>
          <w:rFonts w:cstheme="minorBidi"/>
        </w:rPr>
        <w:t xml:space="preserve">        PXVRSLT(n+2)=SITE^Site IEN 2</w:t>
      </w:r>
    </w:p>
    <w:p w14:paraId="3C742574" w14:textId="77777777" w:rsidR="0014220E" w:rsidRPr="00841F54" w:rsidRDefault="0014220E" w:rsidP="00E22A9D">
      <w:pPr>
        <w:pStyle w:val="screen"/>
        <w:rPr>
          <w:rFonts w:cstheme="minorBidi"/>
        </w:rPr>
      </w:pPr>
      <w:r w:rsidRPr="00841F54">
        <w:rPr>
          <w:rFonts w:cstheme="minorBidi"/>
        </w:rPr>
        <w:t xml:space="preserve">        PXVRSLT(n+x)=SITE^Site IEN x</w:t>
      </w:r>
    </w:p>
    <w:p w14:paraId="4ECDAF74" w14:textId="77777777" w:rsidR="0014220E" w:rsidRPr="00841F54" w:rsidRDefault="0014220E" w:rsidP="00E22A9D">
      <w:pPr>
        <w:pStyle w:val="screen"/>
        <w:rPr>
          <w:rFonts w:cstheme="minorBidi"/>
        </w:rPr>
      </w:pPr>
      <w:r w:rsidRPr="00841F54">
        <w:rPr>
          <w:rFonts w:cstheme="minorBidi"/>
        </w:rPr>
        <w:t xml:space="preserve">    o If all sites are selectable for a route, the RPC will return:</w:t>
      </w:r>
    </w:p>
    <w:p w14:paraId="43D0D20D" w14:textId="77777777" w:rsidR="0014220E" w:rsidRPr="00841F54" w:rsidRDefault="0014220E" w:rsidP="00E22A9D">
      <w:pPr>
        <w:pStyle w:val="screen"/>
        <w:rPr>
          <w:rFonts w:cstheme="minorBidi"/>
        </w:rPr>
      </w:pPr>
      <w:r w:rsidRPr="00841F54">
        <w:rPr>
          <w:rFonts w:cstheme="minorBidi"/>
        </w:rPr>
        <w:t xml:space="preserve">        PXVRSLT(n+1)=SITE^ALL</w:t>
      </w:r>
    </w:p>
    <w:p w14:paraId="3D171F8E" w14:textId="77777777" w:rsidR="0014220E" w:rsidRPr="00841F54" w:rsidRDefault="0014220E" w:rsidP="00E22A9D">
      <w:pPr>
        <w:pStyle w:val="screen"/>
        <w:rPr>
          <w:rFonts w:cstheme="minorBidi"/>
        </w:rPr>
      </w:pPr>
      <w:r w:rsidRPr="00841F54">
        <w:rPr>
          <w:rFonts w:cstheme="minorBidi"/>
        </w:rPr>
        <w:t xml:space="preserve">    o If no sites are selectable for a route, the RPC will return:</w:t>
      </w:r>
    </w:p>
    <w:p w14:paraId="3B225477" w14:textId="77777777" w:rsidR="0014220E" w:rsidRPr="00841F54" w:rsidRDefault="0014220E" w:rsidP="00E22A9D">
      <w:pPr>
        <w:pStyle w:val="screen"/>
        <w:rPr>
          <w:rFonts w:cstheme="minorBidi"/>
        </w:rPr>
      </w:pPr>
      <w:r w:rsidRPr="00841F54">
        <w:rPr>
          <w:rFonts w:cstheme="minorBidi"/>
        </w:rPr>
        <w:t xml:space="preserve">        PXVRSLT(n+1)=SITE^NONE</w:t>
      </w:r>
    </w:p>
    <w:p w14:paraId="2F0F36D1" w14:textId="77777777" w:rsidR="0014220E" w:rsidRPr="00841F54" w:rsidRDefault="0014220E" w:rsidP="00E22A9D">
      <w:pPr>
        <w:pStyle w:val="screen"/>
        <w:rPr>
          <w:rFonts w:cstheme="minorBidi"/>
        </w:rPr>
      </w:pPr>
      <w:r w:rsidRPr="00841F54">
        <w:rPr>
          <w:rFonts w:cstheme="minorBidi"/>
        </w:rPr>
        <w:t xml:space="preserve"> equal 0, and there will be no data returned in the subsequent subscripts.</w:t>
      </w:r>
    </w:p>
    <w:p w14:paraId="11512186" w14:textId="1F79B06C" w:rsidR="00880CC9" w:rsidRPr="00841F54" w:rsidRDefault="0071544A" w:rsidP="00783A0D">
      <w:pPr>
        <w:pStyle w:val="Heading2"/>
      </w:pPr>
      <w:bookmarkStart w:id="119" w:name="_Toc468093302"/>
      <w:r w:rsidRPr="00841F54">
        <w:t>PXVIMM ADMIN SITE</w:t>
      </w:r>
      <w:bookmarkEnd w:id="119"/>
    </w:p>
    <w:p w14:paraId="09B3664F" w14:textId="77777777" w:rsidR="00570B86" w:rsidRPr="00841F54" w:rsidRDefault="00570B86" w:rsidP="00E22A9D">
      <w:pPr>
        <w:pStyle w:val="screen"/>
        <w:rPr>
          <w:rFonts w:cstheme="minorBidi"/>
        </w:rPr>
      </w:pPr>
      <w:r w:rsidRPr="00841F54">
        <w:rPr>
          <w:rFonts w:cstheme="minorBidi"/>
        </w:rPr>
        <w:t>NAME: PXVIMM ADMIN SITE                 TAG: IMMSITE</w:t>
      </w:r>
    </w:p>
    <w:p w14:paraId="426896E7" w14:textId="77777777" w:rsidR="00570B86" w:rsidRPr="00841F54" w:rsidRDefault="00570B86" w:rsidP="00E22A9D">
      <w:pPr>
        <w:pStyle w:val="screen"/>
        <w:rPr>
          <w:rFonts w:cstheme="minorBidi"/>
        </w:rPr>
      </w:pPr>
      <w:r w:rsidRPr="00841F54">
        <w:rPr>
          <w:rFonts w:cstheme="minorBidi"/>
        </w:rPr>
        <w:t xml:space="preserve">  ROUTINE: PXVRPC2                      RETURN VALUE TYPE: ARRAY</w:t>
      </w:r>
    </w:p>
    <w:p w14:paraId="4171EA38" w14:textId="77777777" w:rsidR="00570B86" w:rsidRPr="00841F54" w:rsidRDefault="00570B86" w:rsidP="00E22A9D">
      <w:pPr>
        <w:pStyle w:val="screen"/>
        <w:rPr>
          <w:rFonts w:cstheme="minorBidi"/>
        </w:rPr>
      </w:pPr>
      <w:r w:rsidRPr="00841F54">
        <w:rPr>
          <w:rFonts w:cstheme="minorBidi"/>
        </w:rPr>
        <w:t xml:space="preserve"> DESCRIPTION:   </w:t>
      </w:r>
    </w:p>
    <w:p w14:paraId="4A333910" w14:textId="77777777" w:rsidR="00570B86" w:rsidRPr="00841F54" w:rsidRDefault="00570B86" w:rsidP="00E22A9D">
      <w:pPr>
        <w:pStyle w:val="screen"/>
        <w:rPr>
          <w:rFonts w:cstheme="minorBidi"/>
        </w:rPr>
      </w:pPr>
      <w:r w:rsidRPr="00841F54">
        <w:rPr>
          <w:rFonts w:cstheme="minorBidi"/>
        </w:rPr>
        <w:t xml:space="preserve"> Returns entries from the IMM ADMINISTRATION SITE (BODY) file (920.3).</w:t>
      </w:r>
    </w:p>
    <w:p w14:paraId="2A210909" w14:textId="77777777" w:rsidR="00570B86" w:rsidRPr="00841F54" w:rsidRDefault="00570B86" w:rsidP="00E22A9D">
      <w:pPr>
        <w:pStyle w:val="screen"/>
        <w:rPr>
          <w:rFonts w:cstheme="minorBidi"/>
        </w:rPr>
      </w:pPr>
      <w:r w:rsidRPr="00841F54">
        <w:rPr>
          <w:rFonts w:cstheme="minorBidi"/>
        </w:rPr>
        <w:t>INPUT PARAMETER: FILTER                 PARAMETER TYPE: LITERAL</w:t>
      </w:r>
    </w:p>
    <w:p w14:paraId="5064592A" w14:textId="77777777" w:rsidR="00570B86" w:rsidRPr="00841F54" w:rsidRDefault="00570B86" w:rsidP="00E22A9D">
      <w:pPr>
        <w:pStyle w:val="screen"/>
        <w:rPr>
          <w:rFonts w:cstheme="minorBidi"/>
        </w:rPr>
      </w:pPr>
      <w:r w:rsidRPr="00841F54">
        <w:rPr>
          <w:rFonts w:cstheme="minorBidi"/>
        </w:rPr>
        <w:t xml:space="preserve">  REQUIRED: NO                          SEQUENCE NUMBER: 1</w:t>
      </w:r>
    </w:p>
    <w:p w14:paraId="34BD7142" w14:textId="77777777" w:rsidR="00570B86" w:rsidRPr="00841F54" w:rsidRDefault="00570B86" w:rsidP="00E22A9D">
      <w:pPr>
        <w:pStyle w:val="screen"/>
        <w:rPr>
          <w:rFonts w:cstheme="minorBidi"/>
        </w:rPr>
      </w:pPr>
      <w:r w:rsidRPr="00841F54">
        <w:rPr>
          <w:rFonts w:cstheme="minorBidi"/>
        </w:rPr>
        <w:t xml:space="preserve"> DESCRIPTION:   </w:t>
      </w:r>
    </w:p>
    <w:p w14:paraId="62AEB203" w14:textId="77777777" w:rsidR="00570B86" w:rsidRPr="00841F54" w:rsidRDefault="00570B86" w:rsidP="00E22A9D">
      <w:pPr>
        <w:pStyle w:val="screen"/>
        <w:rPr>
          <w:rFonts w:cstheme="minorBidi"/>
        </w:rPr>
      </w:pPr>
      <w:r w:rsidRPr="00841F54">
        <w:rPr>
          <w:rFonts w:cstheme="minorBidi"/>
        </w:rPr>
        <w:t xml:space="preserve"> Filter. Possible values are:</w:t>
      </w:r>
    </w:p>
    <w:p w14:paraId="62F01067" w14:textId="77777777" w:rsidR="00570B86" w:rsidRPr="00841F54" w:rsidRDefault="00570B86" w:rsidP="00E22A9D">
      <w:pPr>
        <w:pStyle w:val="screen"/>
        <w:rPr>
          <w:rFonts w:cstheme="minorBidi"/>
        </w:rPr>
      </w:pPr>
      <w:r w:rsidRPr="00841F54">
        <w:rPr>
          <w:rFonts w:cstheme="minorBidi"/>
        </w:rPr>
        <w:t xml:space="preserve">    R:XXX - Return entry with IEN XXX.</w:t>
      </w:r>
    </w:p>
    <w:p w14:paraId="2EB22E2A" w14:textId="77777777" w:rsidR="00570B86" w:rsidRPr="00841F54" w:rsidRDefault="00570B86" w:rsidP="00E22A9D">
      <w:pPr>
        <w:pStyle w:val="screen"/>
        <w:rPr>
          <w:rFonts w:cstheme="minorBidi"/>
        </w:rPr>
      </w:pPr>
      <w:r w:rsidRPr="00841F54">
        <w:rPr>
          <w:rFonts w:cstheme="minorBidi"/>
        </w:rPr>
        <w:t xml:space="preserve">    H:XXX - Return entry with HL7 Code XXX.</w:t>
      </w:r>
    </w:p>
    <w:p w14:paraId="04A1C692" w14:textId="77777777" w:rsidR="00570B86" w:rsidRPr="00841F54" w:rsidRDefault="00570B86" w:rsidP="00E22A9D">
      <w:pPr>
        <w:pStyle w:val="screen"/>
        <w:rPr>
          <w:rFonts w:cstheme="minorBidi"/>
        </w:rPr>
      </w:pPr>
      <w:r w:rsidRPr="00841F54">
        <w:rPr>
          <w:rFonts w:cstheme="minorBidi"/>
        </w:rPr>
        <w:t xml:space="preserve">    N:XXX - Return entry with #.01 field equal to XXX</w:t>
      </w:r>
    </w:p>
    <w:p w14:paraId="4D4B8330" w14:textId="77777777" w:rsidR="00570B86" w:rsidRPr="00841F54" w:rsidRDefault="00570B86" w:rsidP="00E22A9D">
      <w:pPr>
        <w:pStyle w:val="screen"/>
        <w:rPr>
          <w:rFonts w:cstheme="minorBidi"/>
        </w:rPr>
      </w:pPr>
      <w:r w:rsidRPr="00841F54">
        <w:rPr>
          <w:rFonts w:cstheme="minorBidi"/>
        </w:rPr>
        <w:t xml:space="preserve">    S:X   - Return all entries with a status of X.</w:t>
      </w:r>
    </w:p>
    <w:p w14:paraId="64F4B276" w14:textId="77777777" w:rsidR="00570B86" w:rsidRPr="00841F54" w:rsidRDefault="00570B86" w:rsidP="00E22A9D">
      <w:pPr>
        <w:pStyle w:val="screen"/>
        <w:rPr>
          <w:rFonts w:cstheme="minorBidi"/>
        </w:rPr>
      </w:pPr>
      <w:r w:rsidRPr="00841F54">
        <w:rPr>
          <w:rFonts w:cstheme="minorBidi"/>
        </w:rPr>
        <w:t xml:space="preserve">            Possible values of X:</w:t>
      </w:r>
    </w:p>
    <w:p w14:paraId="1A6F3388" w14:textId="77777777" w:rsidR="00570B86" w:rsidRPr="00841F54" w:rsidRDefault="00570B86" w:rsidP="00E22A9D">
      <w:pPr>
        <w:pStyle w:val="screen"/>
        <w:rPr>
          <w:rFonts w:cstheme="minorBidi"/>
        </w:rPr>
      </w:pPr>
      <w:r w:rsidRPr="00841F54">
        <w:rPr>
          <w:rFonts w:cstheme="minorBidi"/>
        </w:rPr>
        <w:t xml:space="preserve">               A - Active Entries</w:t>
      </w:r>
    </w:p>
    <w:p w14:paraId="3718BA01" w14:textId="77777777" w:rsidR="00570B86" w:rsidRPr="00841F54" w:rsidRDefault="00570B86" w:rsidP="00E22A9D">
      <w:pPr>
        <w:pStyle w:val="screen"/>
        <w:rPr>
          <w:rFonts w:cstheme="minorBidi"/>
        </w:rPr>
      </w:pPr>
      <w:r w:rsidRPr="00841F54">
        <w:rPr>
          <w:rFonts w:cstheme="minorBidi"/>
        </w:rPr>
        <w:t xml:space="preserve">               I - Inactive Entries</w:t>
      </w:r>
    </w:p>
    <w:p w14:paraId="4AA48AC9" w14:textId="77777777" w:rsidR="00570B86" w:rsidRPr="00841F54" w:rsidRDefault="00570B86" w:rsidP="00E22A9D">
      <w:pPr>
        <w:pStyle w:val="screen"/>
        <w:rPr>
          <w:rFonts w:cstheme="minorBidi"/>
        </w:rPr>
      </w:pPr>
      <w:r w:rsidRPr="00841F54">
        <w:rPr>
          <w:rFonts w:cstheme="minorBidi"/>
        </w:rPr>
        <w:t xml:space="preserve">               B - Both active and inactive entries</w:t>
      </w:r>
    </w:p>
    <w:p w14:paraId="256D135E" w14:textId="77777777" w:rsidR="00570B86" w:rsidRPr="00841F54" w:rsidRDefault="00570B86" w:rsidP="00E22A9D">
      <w:pPr>
        <w:pStyle w:val="screen"/>
        <w:rPr>
          <w:rFonts w:cstheme="minorBidi"/>
        </w:rPr>
      </w:pPr>
      <w:r w:rsidRPr="00841F54">
        <w:rPr>
          <w:rFonts w:cstheme="minorBidi"/>
        </w:rPr>
        <w:t xml:space="preserve">  </w:t>
      </w:r>
    </w:p>
    <w:p w14:paraId="648CC886" w14:textId="77777777" w:rsidR="00570B86" w:rsidRPr="00841F54" w:rsidRDefault="00570B86" w:rsidP="00E22A9D">
      <w:pPr>
        <w:pStyle w:val="screen"/>
        <w:rPr>
          <w:rFonts w:cstheme="minorBidi"/>
        </w:rPr>
      </w:pPr>
      <w:r w:rsidRPr="00841F54">
        <w:rPr>
          <w:rFonts w:cstheme="minorBidi"/>
        </w:rPr>
        <w:t xml:space="preserve"> Defaults to "S:B".</w:t>
      </w:r>
    </w:p>
    <w:p w14:paraId="07F5B28C" w14:textId="77777777" w:rsidR="00570B86" w:rsidRPr="00841F54" w:rsidRDefault="00570B86" w:rsidP="00E22A9D">
      <w:pPr>
        <w:pStyle w:val="screen"/>
        <w:rPr>
          <w:rFonts w:cstheme="minorBidi"/>
        </w:rPr>
      </w:pPr>
      <w:r w:rsidRPr="00841F54">
        <w:rPr>
          <w:rFonts w:cstheme="minorBidi"/>
        </w:rPr>
        <w:t xml:space="preserve"> RETURN PARAMETER DESCRIPTION:   </w:t>
      </w:r>
    </w:p>
    <w:p w14:paraId="77CF4D9E" w14:textId="77777777" w:rsidR="00570B86" w:rsidRPr="00841F54" w:rsidRDefault="00570B86" w:rsidP="00E22A9D">
      <w:pPr>
        <w:pStyle w:val="screen"/>
        <w:rPr>
          <w:rFonts w:cstheme="minorBidi"/>
        </w:rPr>
      </w:pPr>
      <w:r w:rsidRPr="00841F54">
        <w:rPr>
          <w:rFonts w:cstheme="minorBidi"/>
        </w:rPr>
        <w:t xml:space="preserve"> Returns:</w:t>
      </w:r>
    </w:p>
    <w:p w14:paraId="66E19F68" w14:textId="77777777" w:rsidR="00570B86" w:rsidRPr="00841F54" w:rsidRDefault="00570B86" w:rsidP="00E22A9D">
      <w:pPr>
        <w:pStyle w:val="screen"/>
        <w:rPr>
          <w:rFonts w:cstheme="minorBidi"/>
        </w:rPr>
      </w:pPr>
      <w:r w:rsidRPr="00841F54">
        <w:rPr>
          <w:rFonts w:cstheme="minorBidi"/>
        </w:rPr>
        <w:t xml:space="preserve">    PXVRSLT(0)=Count of elements returned (0 if nothing found)</w:t>
      </w:r>
    </w:p>
    <w:p w14:paraId="5D54232E" w14:textId="77777777" w:rsidR="00570B86" w:rsidRPr="00841F54" w:rsidRDefault="00570B86" w:rsidP="00E22A9D">
      <w:pPr>
        <w:pStyle w:val="screen"/>
        <w:rPr>
          <w:rFonts w:cstheme="minorBidi"/>
        </w:rPr>
      </w:pPr>
      <w:r w:rsidRPr="00841F54">
        <w:rPr>
          <w:rFonts w:cstheme="minorBidi"/>
        </w:rPr>
        <w:t xml:space="preserve">    PXVRSLT(n)=IEN^Name^HL7 Code^Status (1:Active, 0:Inactive)</w:t>
      </w:r>
    </w:p>
    <w:p w14:paraId="7FD694F1" w14:textId="77777777" w:rsidR="00570B86" w:rsidRPr="00841F54" w:rsidRDefault="00570B86" w:rsidP="00E22A9D">
      <w:pPr>
        <w:pStyle w:val="screen"/>
        <w:rPr>
          <w:rFonts w:cstheme="minorBidi"/>
        </w:rPr>
      </w:pPr>
      <w:r w:rsidRPr="00841F54">
        <w:rPr>
          <w:rFonts w:cstheme="minorBidi"/>
        </w:rPr>
        <w:t xml:space="preserve">   </w:t>
      </w:r>
    </w:p>
    <w:p w14:paraId="661CDDB4" w14:textId="77777777" w:rsidR="00570B86" w:rsidRPr="00841F54" w:rsidRDefault="00570B86" w:rsidP="00E22A9D">
      <w:pPr>
        <w:pStyle w:val="screen"/>
        <w:rPr>
          <w:rFonts w:cstheme="minorBidi"/>
        </w:rPr>
      </w:pPr>
      <w:r w:rsidRPr="00841F54">
        <w:rPr>
          <w:rFonts w:cstheme="minorBidi"/>
        </w:rPr>
        <w:t xml:space="preserve"> When filtering based off IEN, HL7 Code, or #.01 field, only one entry will</w:t>
      </w:r>
    </w:p>
    <w:p w14:paraId="7C7241D7" w14:textId="77777777" w:rsidR="00570B86" w:rsidRPr="00841F54" w:rsidRDefault="00570B86" w:rsidP="00E22A9D">
      <w:pPr>
        <w:pStyle w:val="screen"/>
        <w:rPr>
          <w:rFonts w:cstheme="minorBidi"/>
        </w:rPr>
      </w:pPr>
      <w:r w:rsidRPr="00841F54">
        <w:rPr>
          <w:rFonts w:cstheme="minorBidi"/>
        </w:rPr>
        <w:t xml:space="preserve"> be returned in PXVRSLT(1).</w:t>
      </w:r>
    </w:p>
    <w:p w14:paraId="4654D42F" w14:textId="77777777" w:rsidR="00570B86" w:rsidRPr="00841F54" w:rsidRDefault="00570B86" w:rsidP="00E22A9D">
      <w:pPr>
        <w:pStyle w:val="screen"/>
        <w:rPr>
          <w:rFonts w:cstheme="minorBidi"/>
        </w:rPr>
      </w:pPr>
      <w:r w:rsidRPr="00841F54">
        <w:rPr>
          <w:rFonts w:cstheme="minorBidi"/>
        </w:rPr>
        <w:t xml:space="preserve">  </w:t>
      </w:r>
    </w:p>
    <w:p w14:paraId="3F5CEB50" w14:textId="77777777" w:rsidR="00570B86" w:rsidRPr="00841F54" w:rsidRDefault="00570B86" w:rsidP="00E22A9D">
      <w:pPr>
        <w:pStyle w:val="screen"/>
        <w:rPr>
          <w:rFonts w:cstheme="minorBidi"/>
        </w:rPr>
      </w:pPr>
      <w:r w:rsidRPr="00841F54">
        <w:rPr>
          <w:rFonts w:cstheme="minorBidi"/>
        </w:rPr>
        <w:t xml:space="preserve"> When filtering based off status, multiple entries can be returned. The</w:t>
      </w:r>
    </w:p>
    <w:p w14:paraId="6ABC268A" w14:textId="77777777" w:rsidR="00570B86" w:rsidRPr="00841F54" w:rsidRDefault="00570B86" w:rsidP="00E22A9D">
      <w:pPr>
        <w:pStyle w:val="screen"/>
        <w:rPr>
          <w:rFonts w:cstheme="minorBidi"/>
        </w:rPr>
      </w:pPr>
      <w:r w:rsidRPr="00841F54">
        <w:rPr>
          <w:rFonts w:cstheme="minorBidi"/>
        </w:rPr>
        <w:t xml:space="preserve"> first entry will be returned in subscript 1, and subscripts will be</w:t>
      </w:r>
    </w:p>
    <w:p w14:paraId="4F1F6B1A" w14:textId="77777777" w:rsidR="00570B86" w:rsidRPr="00841F54" w:rsidRDefault="00570B86" w:rsidP="00E22A9D">
      <w:pPr>
        <w:pStyle w:val="screen"/>
        <w:rPr>
          <w:rFonts w:cstheme="minorBidi"/>
        </w:rPr>
      </w:pPr>
      <w:r w:rsidRPr="00841F54">
        <w:rPr>
          <w:rFonts w:cstheme="minorBidi"/>
        </w:rPr>
        <w:t xml:space="preserve"> incremented by 1 for further entries. Entries will be sorted</w:t>
      </w:r>
    </w:p>
    <w:p w14:paraId="035C9EAA" w14:textId="77777777" w:rsidR="00570B86" w:rsidRPr="00841F54" w:rsidRDefault="00570B86" w:rsidP="00E22A9D">
      <w:pPr>
        <w:pStyle w:val="screen"/>
        <w:rPr>
          <w:rFonts w:cstheme="minorBidi"/>
        </w:rPr>
      </w:pPr>
      <w:r w:rsidRPr="00841F54">
        <w:rPr>
          <w:rFonts w:cstheme="minorBidi"/>
        </w:rPr>
        <w:t xml:space="preserve"> alphabetically.</w:t>
      </w:r>
    </w:p>
    <w:p w14:paraId="133F878C" w14:textId="77777777" w:rsidR="00570B86" w:rsidRPr="00841F54" w:rsidRDefault="00570B86" w:rsidP="00E22A9D">
      <w:pPr>
        <w:pStyle w:val="screen"/>
        <w:rPr>
          <w:rFonts w:cstheme="minorBidi"/>
        </w:rPr>
      </w:pPr>
      <w:r w:rsidRPr="00841F54">
        <w:rPr>
          <w:rFonts w:cstheme="minorBidi"/>
        </w:rPr>
        <w:t xml:space="preserve">  </w:t>
      </w:r>
    </w:p>
    <w:p w14:paraId="073FCAA6" w14:textId="77777777" w:rsidR="00570B86" w:rsidRPr="00841F54" w:rsidRDefault="00570B86" w:rsidP="00E22A9D">
      <w:pPr>
        <w:pStyle w:val="screen"/>
        <w:rPr>
          <w:rFonts w:cstheme="minorBidi"/>
        </w:rPr>
      </w:pPr>
      <w:r w:rsidRPr="00841F54">
        <w:rPr>
          <w:rFonts w:cstheme="minorBidi"/>
        </w:rPr>
        <w:t xml:space="preserve"> If no entries are found based off the filtering criteria, PXVRSLT(0) will</w:t>
      </w:r>
    </w:p>
    <w:p w14:paraId="354DEC0A" w14:textId="77777777" w:rsidR="00570B86" w:rsidRPr="00841F54" w:rsidRDefault="00570B86" w:rsidP="00E22A9D">
      <w:pPr>
        <w:pStyle w:val="screen"/>
        <w:rPr>
          <w:rFonts w:cstheme="minorBidi"/>
        </w:rPr>
      </w:pPr>
      <w:r w:rsidRPr="00841F54">
        <w:rPr>
          <w:rFonts w:cstheme="minorBidi"/>
        </w:rPr>
        <w:t xml:space="preserve"> equal 0, and there will be no data returned in the subsequent subscripts.</w:t>
      </w:r>
    </w:p>
    <w:p w14:paraId="707FC35B" w14:textId="47E398A1" w:rsidR="00880CC9" w:rsidRPr="00841F54" w:rsidRDefault="00B504FE" w:rsidP="0083110A">
      <w:pPr>
        <w:pStyle w:val="Heading2"/>
      </w:pPr>
      <w:bookmarkStart w:id="120" w:name="_PXVIMM_ICR_LIST"/>
      <w:bookmarkStart w:id="121" w:name="_Toc468093303"/>
      <w:bookmarkEnd w:id="120"/>
      <w:r w:rsidRPr="00841F54">
        <w:t>PXVIMM ICR LIST</w:t>
      </w:r>
      <w:bookmarkEnd w:id="121"/>
    </w:p>
    <w:p w14:paraId="6643E8AF" w14:textId="77777777" w:rsidR="00DB03DF" w:rsidRPr="00841F54" w:rsidRDefault="00DB03DF" w:rsidP="00E22A9D">
      <w:pPr>
        <w:pStyle w:val="screen"/>
        <w:rPr>
          <w:rFonts w:cstheme="minorBidi"/>
        </w:rPr>
      </w:pPr>
      <w:r w:rsidRPr="00841F54">
        <w:rPr>
          <w:rFonts w:cstheme="minorBidi"/>
        </w:rPr>
        <w:t>NAME: PXVIMM ICR LIST                   TAG: GETICR</w:t>
      </w:r>
    </w:p>
    <w:p w14:paraId="56425C03" w14:textId="77777777" w:rsidR="00DB03DF" w:rsidRPr="00841F54" w:rsidRDefault="00DB03DF" w:rsidP="00E22A9D">
      <w:pPr>
        <w:pStyle w:val="screen"/>
        <w:rPr>
          <w:rFonts w:cstheme="minorBidi"/>
        </w:rPr>
      </w:pPr>
      <w:r w:rsidRPr="00841F54">
        <w:rPr>
          <w:rFonts w:cstheme="minorBidi"/>
        </w:rPr>
        <w:t xml:space="preserve">  ROUTINE: PXVRPC5                      RETURN VALUE TYPE: ARRAY</w:t>
      </w:r>
    </w:p>
    <w:p w14:paraId="4AD0C225" w14:textId="77777777" w:rsidR="00DB03DF" w:rsidRPr="00841F54" w:rsidRDefault="00DB03DF" w:rsidP="00E22A9D">
      <w:pPr>
        <w:pStyle w:val="screen"/>
        <w:rPr>
          <w:rFonts w:cstheme="minorBidi"/>
        </w:rPr>
      </w:pPr>
      <w:r w:rsidRPr="00841F54">
        <w:rPr>
          <w:rFonts w:cstheme="minorBidi"/>
        </w:rPr>
        <w:t xml:space="preserve"> DESCRIPTION:   </w:t>
      </w:r>
    </w:p>
    <w:p w14:paraId="45B4E43A" w14:textId="77777777" w:rsidR="00DB03DF" w:rsidRPr="00841F54" w:rsidRDefault="00DB03DF" w:rsidP="00E22A9D">
      <w:pPr>
        <w:pStyle w:val="screen"/>
        <w:rPr>
          <w:rFonts w:cstheme="minorBidi"/>
        </w:rPr>
      </w:pPr>
      <w:r w:rsidRPr="00841F54">
        <w:rPr>
          <w:rFonts w:cstheme="minorBidi"/>
        </w:rPr>
        <w:lastRenderedPageBreak/>
        <w:t xml:space="preserve"> Returns entries from the IMM CONTRAINDICATION REASONS (#920.4) and IMM</w:t>
      </w:r>
    </w:p>
    <w:p w14:paraId="47A4564B" w14:textId="77777777" w:rsidR="00DB03DF" w:rsidRPr="00841F54" w:rsidRDefault="00DB03DF" w:rsidP="00E22A9D">
      <w:pPr>
        <w:pStyle w:val="screen"/>
        <w:rPr>
          <w:rFonts w:cstheme="minorBidi"/>
        </w:rPr>
      </w:pPr>
      <w:r w:rsidRPr="00841F54">
        <w:rPr>
          <w:rFonts w:cstheme="minorBidi"/>
        </w:rPr>
        <w:t xml:space="preserve"> REFUSAL REASONS (#920.5) files.</w:t>
      </w:r>
    </w:p>
    <w:p w14:paraId="068F5131" w14:textId="77777777" w:rsidR="00DB03DF" w:rsidRPr="00841F54" w:rsidRDefault="00DB03DF" w:rsidP="00E22A9D">
      <w:pPr>
        <w:pStyle w:val="screen"/>
        <w:rPr>
          <w:rFonts w:cstheme="minorBidi"/>
        </w:rPr>
      </w:pPr>
      <w:r w:rsidRPr="00841F54">
        <w:rPr>
          <w:rFonts w:cstheme="minorBidi"/>
        </w:rPr>
        <w:t>INPUT PARAMETER: PXFILE                 PARAMETER TYPE: LITERAL</w:t>
      </w:r>
    </w:p>
    <w:p w14:paraId="432A8564" w14:textId="77777777" w:rsidR="00DB03DF" w:rsidRPr="00841F54" w:rsidRDefault="00DB03DF" w:rsidP="00E22A9D">
      <w:pPr>
        <w:pStyle w:val="screen"/>
        <w:rPr>
          <w:rFonts w:cstheme="minorBidi"/>
        </w:rPr>
      </w:pPr>
      <w:r w:rsidRPr="00841F54">
        <w:rPr>
          <w:rFonts w:cstheme="minorBidi"/>
        </w:rPr>
        <w:t xml:space="preserve">  REQUIRED: NO                          SEQUENCE NUMBER: 1</w:t>
      </w:r>
    </w:p>
    <w:p w14:paraId="514C16D5" w14:textId="77777777" w:rsidR="00DB03DF" w:rsidRPr="00841F54" w:rsidRDefault="00DB03DF" w:rsidP="00E22A9D">
      <w:pPr>
        <w:pStyle w:val="screen"/>
        <w:rPr>
          <w:rFonts w:cstheme="minorBidi"/>
        </w:rPr>
      </w:pPr>
      <w:r w:rsidRPr="00841F54">
        <w:rPr>
          <w:rFonts w:cstheme="minorBidi"/>
        </w:rPr>
        <w:t xml:space="preserve"> DESCRIPTION:   </w:t>
      </w:r>
    </w:p>
    <w:p w14:paraId="6F14CA7C" w14:textId="77777777" w:rsidR="00DB03DF" w:rsidRPr="00841F54" w:rsidRDefault="00DB03DF" w:rsidP="00E22A9D">
      <w:pPr>
        <w:pStyle w:val="screen"/>
        <w:rPr>
          <w:rFonts w:cstheme="minorBidi"/>
        </w:rPr>
      </w:pPr>
      <w:r w:rsidRPr="00841F54">
        <w:rPr>
          <w:rFonts w:cstheme="minorBidi"/>
        </w:rPr>
        <w:t xml:space="preserve"> Which file to pull from.</w:t>
      </w:r>
    </w:p>
    <w:p w14:paraId="0BA8E079" w14:textId="77777777" w:rsidR="00DB03DF" w:rsidRPr="00841F54" w:rsidRDefault="00DB03DF" w:rsidP="00E22A9D">
      <w:pPr>
        <w:pStyle w:val="screen"/>
        <w:rPr>
          <w:rFonts w:cstheme="minorBidi"/>
        </w:rPr>
      </w:pPr>
      <w:r w:rsidRPr="00841F54">
        <w:rPr>
          <w:rFonts w:cstheme="minorBidi"/>
        </w:rPr>
        <w:t xml:space="preserve"> (Optional; Leave this null to pull entries from both files)</w:t>
      </w:r>
    </w:p>
    <w:p w14:paraId="68B84B4F" w14:textId="77777777" w:rsidR="00DB03DF" w:rsidRPr="00841F54" w:rsidRDefault="00DB03DF" w:rsidP="00E22A9D">
      <w:pPr>
        <w:pStyle w:val="screen"/>
        <w:rPr>
          <w:rFonts w:cstheme="minorBidi"/>
        </w:rPr>
      </w:pPr>
      <w:r w:rsidRPr="00841F54">
        <w:rPr>
          <w:rFonts w:cstheme="minorBidi"/>
        </w:rPr>
        <w:t xml:space="preserve"> Possible values are: </w:t>
      </w:r>
    </w:p>
    <w:p w14:paraId="012E0F3D" w14:textId="77777777" w:rsidR="00DB03DF" w:rsidRPr="00841F54" w:rsidRDefault="00DB03DF" w:rsidP="00E22A9D">
      <w:pPr>
        <w:pStyle w:val="screen"/>
        <w:rPr>
          <w:rFonts w:cstheme="minorBidi"/>
        </w:rPr>
      </w:pPr>
      <w:r w:rsidRPr="00841F54">
        <w:rPr>
          <w:rFonts w:cstheme="minorBidi"/>
        </w:rPr>
        <w:t xml:space="preserve">    "920.4" - Only return entries from IMM CONTRAINDICATION REASONS</w:t>
      </w:r>
    </w:p>
    <w:p w14:paraId="5F0B3C19" w14:textId="77777777" w:rsidR="00DB03DF" w:rsidRPr="00841F54" w:rsidRDefault="00DB03DF" w:rsidP="00E22A9D">
      <w:pPr>
        <w:pStyle w:val="screen"/>
        <w:rPr>
          <w:rFonts w:cstheme="minorBidi"/>
        </w:rPr>
      </w:pPr>
      <w:r w:rsidRPr="00841F54">
        <w:rPr>
          <w:rFonts w:cstheme="minorBidi"/>
        </w:rPr>
        <w:t xml:space="preserve">              (#920.4)</w:t>
      </w:r>
    </w:p>
    <w:p w14:paraId="4D0D79FA" w14:textId="77777777" w:rsidR="00DB03DF" w:rsidRPr="00841F54" w:rsidRDefault="00DB03DF" w:rsidP="00E22A9D">
      <w:pPr>
        <w:pStyle w:val="screen"/>
        <w:rPr>
          <w:rFonts w:cstheme="minorBidi"/>
        </w:rPr>
      </w:pPr>
      <w:r w:rsidRPr="00841F54">
        <w:rPr>
          <w:rFonts w:cstheme="minorBidi"/>
        </w:rPr>
        <w:t xml:space="preserve">    "920.5" - Only return entries from IMM REFUSAL REASONS (#920.5)</w:t>
      </w:r>
    </w:p>
    <w:p w14:paraId="190D4A88" w14:textId="77777777" w:rsidR="00DB03DF" w:rsidRPr="00841F54" w:rsidRDefault="00DB03DF" w:rsidP="00E22A9D">
      <w:pPr>
        <w:pStyle w:val="screen"/>
        <w:rPr>
          <w:rFonts w:cstheme="minorBidi"/>
        </w:rPr>
      </w:pPr>
      <w:r w:rsidRPr="00841F54">
        <w:rPr>
          <w:rFonts w:cstheme="minorBidi"/>
        </w:rPr>
        <w:t>INPUT PARAMETER: FILTER                 PARAMETER TYPE: LITERAL</w:t>
      </w:r>
    </w:p>
    <w:p w14:paraId="2DF10DA9" w14:textId="77777777" w:rsidR="00DB03DF" w:rsidRPr="00841F54" w:rsidRDefault="00DB03DF" w:rsidP="00E22A9D">
      <w:pPr>
        <w:pStyle w:val="screen"/>
        <w:rPr>
          <w:rFonts w:cstheme="minorBidi"/>
        </w:rPr>
      </w:pPr>
      <w:r w:rsidRPr="00841F54">
        <w:rPr>
          <w:rFonts w:cstheme="minorBidi"/>
        </w:rPr>
        <w:t xml:space="preserve">  REQUIRED: NO                          SEQUENCE NUMBER: 2</w:t>
      </w:r>
    </w:p>
    <w:p w14:paraId="13A5E676" w14:textId="77777777" w:rsidR="00DB03DF" w:rsidRPr="00841F54" w:rsidRDefault="00DB03DF" w:rsidP="00E22A9D">
      <w:pPr>
        <w:pStyle w:val="screen"/>
        <w:rPr>
          <w:rFonts w:cstheme="minorBidi"/>
        </w:rPr>
      </w:pPr>
      <w:r w:rsidRPr="00841F54">
        <w:rPr>
          <w:rFonts w:cstheme="minorBidi"/>
        </w:rPr>
        <w:t xml:space="preserve"> DESCRIPTION:   </w:t>
      </w:r>
    </w:p>
    <w:p w14:paraId="5E86FD14" w14:textId="77777777" w:rsidR="00DB03DF" w:rsidRPr="00841F54" w:rsidRDefault="00DB03DF" w:rsidP="00E22A9D">
      <w:pPr>
        <w:pStyle w:val="screen"/>
        <w:rPr>
          <w:rFonts w:cstheme="minorBidi"/>
        </w:rPr>
      </w:pPr>
      <w:r w:rsidRPr="00841F54">
        <w:rPr>
          <w:rFonts w:cstheme="minorBidi"/>
        </w:rPr>
        <w:t xml:space="preserve"> Filter (Optional; Defaults to "S:A")</w:t>
      </w:r>
    </w:p>
    <w:p w14:paraId="7BA7DBA7" w14:textId="77777777" w:rsidR="00DB03DF" w:rsidRPr="00841F54" w:rsidRDefault="00DB03DF" w:rsidP="00E22A9D">
      <w:pPr>
        <w:pStyle w:val="screen"/>
        <w:rPr>
          <w:rFonts w:cstheme="minorBidi"/>
        </w:rPr>
      </w:pPr>
      <w:r w:rsidRPr="00841F54">
        <w:rPr>
          <w:rFonts w:cstheme="minorBidi"/>
        </w:rPr>
        <w:t xml:space="preserve"> Possible values are:</w:t>
      </w:r>
    </w:p>
    <w:p w14:paraId="71A28B61" w14:textId="77777777" w:rsidR="00DB03DF" w:rsidRPr="00841F54" w:rsidRDefault="00DB03DF" w:rsidP="00E22A9D">
      <w:pPr>
        <w:pStyle w:val="screen"/>
        <w:rPr>
          <w:rFonts w:cstheme="minorBidi"/>
        </w:rPr>
      </w:pPr>
      <w:r w:rsidRPr="00841F54">
        <w:rPr>
          <w:rFonts w:cstheme="minorBidi"/>
        </w:rPr>
        <w:t xml:space="preserve">    R:X   - Return entry with IEN X (PXFILE must be passed in with this </w:t>
      </w:r>
    </w:p>
    <w:p w14:paraId="03C9EFDE" w14:textId="77777777" w:rsidR="00DB03DF" w:rsidRPr="00841F54" w:rsidRDefault="00DB03DF" w:rsidP="00E22A9D">
      <w:pPr>
        <w:pStyle w:val="screen"/>
        <w:rPr>
          <w:rFonts w:cstheme="minorBidi"/>
        </w:rPr>
      </w:pPr>
      <w:r w:rsidRPr="00841F54">
        <w:rPr>
          <w:rFonts w:cstheme="minorBidi"/>
        </w:rPr>
        <w:t xml:space="preserve">            option).</w:t>
      </w:r>
    </w:p>
    <w:p w14:paraId="355A5557" w14:textId="77777777" w:rsidR="00DB03DF" w:rsidRPr="00841F54" w:rsidRDefault="00DB03DF" w:rsidP="00E22A9D">
      <w:pPr>
        <w:pStyle w:val="screen"/>
        <w:rPr>
          <w:rFonts w:cstheme="minorBidi"/>
        </w:rPr>
      </w:pPr>
      <w:r w:rsidRPr="00841F54">
        <w:rPr>
          <w:rFonts w:cstheme="minorBidi"/>
        </w:rPr>
        <w:t xml:space="preserve">    C:X^Y - Return entry with Concept Code^Coding System X^Y (used only for</w:t>
      </w:r>
    </w:p>
    <w:p w14:paraId="6588C8DD" w14:textId="77777777" w:rsidR="00DB03DF" w:rsidRPr="00841F54" w:rsidRDefault="00DB03DF" w:rsidP="00E22A9D">
      <w:pPr>
        <w:pStyle w:val="screen"/>
        <w:rPr>
          <w:rFonts w:cstheme="minorBidi"/>
        </w:rPr>
      </w:pPr>
      <w:r w:rsidRPr="00841F54">
        <w:rPr>
          <w:rFonts w:cstheme="minorBidi"/>
        </w:rPr>
        <w:t xml:space="preserve">            #920.4).</w:t>
      </w:r>
    </w:p>
    <w:p w14:paraId="4B8EB375" w14:textId="77777777" w:rsidR="00DB03DF" w:rsidRPr="00841F54" w:rsidRDefault="00DB03DF" w:rsidP="00E22A9D">
      <w:pPr>
        <w:pStyle w:val="screen"/>
        <w:rPr>
          <w:rFonts w:cstheme="minorBidi"/>
        </w:rPr>
      </w:pPr>
      <w:r w:rsidRPr="00841F54">
        <w:rPr>
          <w:rFonts w:cstheme="minorBidi"/>
        </w:rPr>
        <w:t xml:space="preserve">    H:X   - Return entry with HL7 Code X (used only for #920.5).</w:t>
      </w:r>
    </w:p>
    <w:p w14:paraId="3C875BEE" w14:textId="77777777" w:rsidR="00DB03DF" w:rsidRPr="00841F54" w:rsidRDefault="00DB03DF" w:rsidP="00E22A9D">
      <w:pPr>
        <w:pStyle w:val="screen"/>
        <w:rPr>
          <w:rFonts w:cstheme="minorBidi"/>
        </w:rPr>
      </w:pPr>
      <w:r w:rsidRPr="00841F54">
        <w:rPr>
          <w:rFonts w:cstheme="minorBidi"/>
        </w:rPr>
        <w:t xml:space="preserve">    N:X   - Return entry with #.01 field equal to X</w:t>
      </w:r>
    </w:p>
    <w:p w14:paraId="2FDE9DCB" w14:textId="77777777" w:rsidR="00DB03DF" w:rsidRPr="00841F54" w:rsidRDefault="00DB03DF" w:rsidP="00E22A9D">
      <w:pPr>
        <w:pStyle w:val="screen"/>
        <w:rPr>
          <w:rFonts w:cstheme="minorBidi"/>
        </w:rPr>
      </w:pPr>
      <w:r w:rsidRPr="00841F54">
        <w:rPr>
          <w:rFonts w:cstheme="minorBidi"/>
        </w:rPr>
        <w:t xml:space="preserve">    I:X   - Return all active entries that are selectable for Immunization </w:t>
      </w:r>
    </w:p>
    <w:p w14:paraId="0A58308B" w14:textId="77777777" w:rsidR="00DB03DF" w:rsidRPr="00841F54" w:rsidRDefault="00DB03DF" w:rsidP="00E22A9D">
      <w:pPr>
        <w:pStyle w:val="screen"/>
        <w:rPr>
          <w:rFonts w:cstheme="minorBidi"/>
        </w:rPr>
      </w:pPr>
      <w:r w:rsidRPr="00841F54">
        <w:rPr>
          <w:rFonts w:cstheme="minorBidi"/>
        </w:rPr>
        <w:t xml:space="preserve">            IEN X.</w:t>
      </w:r>
    </w:p>
    <w:p w14:paraId="744AF605" w14:textId="77777777" w:rsidR="00DB03DF" w:rsidRPr="00841F54" w:rsidRDefault="00DB03DF" w:rsidP="00E22A9D">
      <w:pPr>
        <w:pStyle w:val="screen"/>
        <w:rPr>
          <w:rFonts w:cstheme="minorBidi"/>
        </w:rPr>
      </w:pPr>
      <w:r w:rsidRPr="00841F54">
        <w:rPr>
          <w:rFonts w:cstheme="minorBidi"/>
        </w:rPr>
        <w:t xml:space="preserve">    S:A   - Return all active entries.</w:t>
      </w:r>
    </w:p>
    <w:p w14:paraId="7ACD207D" w14:textId="77777777" w:rsidR="00DB03DF" w:rsidRPr="00841F54" w:rsidRDefault="00DB03DF" w:rsidP="00E22A9D">
      <w:pPr>
        <w:pStyle w:val="screen"/>
        <w:rPr>
          <w:rFonts w:cstheme="minorBidi"/>
        </w:rPr>
      </w:pPr>
      <w:r w:rsidRPr="00841F54">
        <w:rPr>
          <w:rFonts w:cstheme="minorBidi"/>
        </w:rPr>
        <w:t xml:space="preserve">    S:I   - Return all inactive entries.</w:t>
      </w:r>
    </w:p>
    <w:p w14:paraId="2A645339" w14:textId="77777777" w:rsidR="00DB03DF" w:rsidRPr="00841F54" w:rsidRDefault="00DB03DF" w:rsidP="00E22A9D">
      <w:pPr>
        <w:pStyle w:val="screen"/>
        <w:rPr>
          <w:rFonts w:cstheme="minorBidi"/>
        </w:rPr>
      </w:pPr>
      <w:r w:rsidRPr="00841F54">
        <w:rPr>
          <w:rFonts w:cstheme="minorBidi"/>
        </w:rPr>
        <w:t xml:space="preserve">    S:B   - Return all entries (both active and inactive).</w:t>
      </w:r>
    </w:p>
    <w:p w14:paraId="65D97644" w14:textId="77777777" w:rsidR="00DB03DF" w:rsidRPr="00841F54" w:rsidRDefault="00DB03DF" w:rsidP="00E22A9D">
      <w:pPr>
        <w:pStyle w:val="screen"/>
        <w:rPr>
          <w:rFonts w:cstheme="minorBidi"/>
        </w:rPr>
      </w:pPr>
      <w:r w:rsidRPr="00841F54">
        <w:rPr>
          <w:rFonts w:cstheme="minorBidi"/>
        </w:rPr>
        <w:t xml:space="preserve"> RETURN PARAMETER DESCRIPTION:   </w:t>
      </w:r>
    </w:p>
    <w:p w14:paraId="629AF042" w14:textId="77777777" w:rsidR="00DB03DF" w:rsidRPr="00841F54" w:rsidRDefault="00DB03DF" w:rsidP="00E22A9D">
      <w:pPr>
        <w:pStyle w:val="screen"/>
        <w:rPr>
          <w:rFonts w:cstheme="minorBidi"/>
        </w:rPr>
      </w:pPr>
      <w:r w:rsidRPr="00841F54">
        <w:rPr>
          <w:rFonts w:cstheme="minorBidi"/>
        </w:rPr>
        <w:t xml:space="preserve"> PXRSLT(0)=Count of elements returned (0 if nothing found)</w:t>
      </w:r>
    </w:p>
    <w:p w14:paraId="6D0000D8" w14:textId="77777777" w:rsidR="00DB03DF" w:rsidRPr="00841F54" w:rsidRDefault="00DB03DF" w:rsidP="00E22A9D">
      <w:pPr>
        <w:pStyle w:val="screen"/>
        <w:rPr>
          <w:rFonts w:cstheme="minorBidi"/>
        </w:rPr>
      </w:pPr>
      <w:r w:rsidRPr="00841F54">
        <w:rPr>
          <w:rFonts w:cstheme="minorBidi"/>
        </w:rPr>
        <w:t xml:space="preserve"> For 920.4 Entry:</w:t>
      </w:r>
    </w:p>
    <w:p w14:paraId="342D5BC0" w14:textId="77777777" w:rsidR="00DB03DF" w:rsidRPr="00841F54" w:rsidRDefault="00DB03DF" w:rsidP="00E22A9D">
      <w:pPr>
        <w:pStyle w:val="screen"/>
        <w:rPr>
          <w:rFonts w:cstheme="minorBidi"/>
        </w:rPr>
      </w:pPr>
      <w:r w:rsidRPr="00841F54">
        <w:rPr>
          <w:rFonts w:cstheme="minorBidi"/>
        </w:rPr>
        <w:t xml:space="preserve">    PXRSLT(n)=IEN;PXV(920.4,^Name^Status (1:Active, 0:Inactive)^Code|Coding</w:t>
      </w:r>
    </w:p>
    <w:p w14:paraId="126F4CAB" w14:textId="77777777" w:rsidR="00400DC5" w:rsidRPr="00841F54" w:rsidRDefault="00DB03DF" w:rsidP="00E22A9D">
      <w:pPr>
        <w:pStyle w:val="screen"/>
        <w:rPr>
          <w:rFonts w:cstheme="minorBidi"/>
        </w:rPr>
      </w:pPr>
      <w:r w:rsidRPr="00841F54">
        <w:rPr>
          <w:rFonts w:cstheme="minorBidi"/>
        </w:rPr>
        <w:t xml:space="preserve">              System^NIP004^Contraindication/Precaution</w:t>
      </w:r>
      <w:r w:rsidR="00400DC5" w:rsidRPr="00841F54">
        <w:rPr>
          <w:rFonts w:cstheme="minorBidi"/>
        </w:rPr>
        <w:t xml:space="preserve">^Allergy-Related </w:t>
      </w:r>
    </w:p>
    <w:p w14:paraId="4B25A333" w14:textId="52DCED7F" w:rsidR="00DB03DF" w:rsidRPr="00841F54" w:rsidRDefault="00400DC5" w:rsidP="00E22A9D">
      <w:pPr>
        <w:pStyle w:val="screen"/>
        <w:rPr>
          <w:rFonts w:cstheme="minorBidi"/>
        </w:rPr>
      </w:pPr>
      <w:r w:rsidRPr="00841F54">
        <w:rPr>
          <w:rFonts w:cstheme="minorBidi"/>
        </w:rPr>
        <w:t xml:space="preserve">              (1:Yes, 0:No)</w:t>
      </w:r>
    </w:p>
    <w:p w14:paraId="7DF2BC2E" w14:textId="77777777" w:rsidR="00DB03DF" w:rsidRPr="00841F54" w:rsidRDefault="00DB03DF" w:rsidP="00E22A9D">
      <w:pPr>
        <w:pStyle w:val="screen"/>
        <w:rPr>
          <w:rFonts w:cstheme="minorBidi"/>
        </w:rPr>
      </w:pPr>
      <w:r w:rsidRPr="00841F54">
        <w:rPr>
          <w:rFonts w:cstheme="minorBidi"/>
        </w:rPr>
        <w:t xml:space="preserve"> For 920.5 Entry:</w:t>
      </w:r>
    </w:p>
    <w:p w14:paraId="360EE64F" w14:textId="642A3D0D" w:rsidR="00DB03DF" w:rsidRPr="00841F54" w:rsidRDefault="00DB03DF" w:rsidP="00E22A9D">
      <w:pPr>
        <w:pStyle w:val="screen"/>
        <w:rPr>
          <w:rFonts w:eastAsiaTheme="minorHAnsi" w:cstheme="minorBidi"/>
        </w:rPr>
      </w:pPr>
      <w:r w:rsidRPr="00841F54">
        <w:rPr>
          <w:rFonts w:cstheme="minorBidi"/>
        </w:rPr>
        <w:t xml:space="preserve">    PXRSLT(n)=IEN;PXV(920.5,^Name^Status (1:Active, 0:Inactive)^HL7 Code</w:t>
      </w:r>
    </w:p>
    <w:p w14:paraId="60F8A027" w14:textId="754CE5C9" w:rsidR="009C0EB4" w:rsidRPr="00841F54" w:rsidRDefault="00B504FE" w:rsidP="00783A0D">
      <w:pPr>
        <w:pStyle w:val="Heading2"/>
      </w:pPr>
      <w:bookmarkStart w:id="122" w:name="_PXVIMM_IMM_DETAILED"/>
      <w:bookmarkStart w:id="123" w:name="_Toc468093304"/>
      <w:bookmarkEnd w:id="122"/>
      <w:r w:rsidRPr="00841F54">
        <w:t>PXVIMM IMM DETAILED</w:t>
      </w:r>
      <w:bookmarkEnd w:id="123"/>
    </w:p>
    <w:p w14:paraId="5A981EE3" w14:textId="77777777" w:rsidR="009C0EB4" w:rsidRPr="00841F54" w:rsidRDefault="009C0EB4" w:rsidP="00E22A9D">
      <w:pPr>
        <w:pStyle w:val="screen"/>
        <w:rPr>
          <w:rFonts w:cstheme="minorBidi"/>
        </w:rPr>
      </w:pPr>
      <w:r w:rsidRPr="00841F54">
        <w:rPr>
          <w:rFonts w:cstheme="minorBidi"/>
        </w:rPr>
        <w:t>NAME: PXVIMM IMM DETAILED               TAG: IMMRPC</w:t>
      </w:r>
    </w:p>
    <w:p w14:paraId="18E5DBD6" w14:textId="77777777" w:rsidR="009C0EB4" w:rsidRPr="00841F54" w:rsidRDefault="009C0EB4" w:rsidP="00E22A9D">
      <w:pPr>
        <w:pStyle w:val="screen"/>
        <w:rPr>
          <w:rFonts w:cstheme="minorBidi"/>
        </w:rPr>
      </w:pPr>
      <w:r w:rsidRPr="00841F54">
        <w:rPr>
          <w:rFonts w:cstheme="minorBidi"/>
        </w:rPr>
        <w:t xml:space="preserve">  ROUTINE: PXVRPC4                      RETURN VALUE TYPE: GLOBAL ARRAY</w:t>
      </w:r>
    </w:p>
    <w:p w14:paraId="452F4D66" w14:textId="77777777" w:rsidR="009C0EB4" w:rsidRPr="00841F54" w:rsidRDefault="009C0EB4" w:rsidP="00E22A9D">
      <w:pPr>
        <w:pStyle w:val="screen"/>
        <w:rPr>
          <w:rFonts w:cstheme="minorBidi"/>
        </w:rPr>
      </w:pPr>
      <w:r w:rsidRPr="00841F54">
        <w:rPr>
          <w:rFonts w:cstheme="minorBidi"/>
        </w:rPr>
        <w:t xml:space="preserve">  WORD WRAP ON: TRUE</w:t>
      </w:r>
    </w:p>
    <w:p w14:paraId="07ED1E3F" w14:textId="57A8B281" w:rsidR="009C0EB4" w:rsidRPr="00841F54" w:rsidRDefault="009C0EB4" w:rsidP="00E22A9D">
      <w:pPr>
        <w:pStyle w:val="screen"/>
        <w:rPr>
          <w:rFonts w:cstheme="minorBidi"/>
        </w:rPr>
      </w:pPr>
      <w:r w:rsidRPr="00841F54">
        <w:rPr>
          <w:rFonts w:cstheme="minorBidi"/>
        </w:rPr>
        <w:t xml:space="preserve">DESCRIPTION:   </w:t>
      </w:r>
    </w:p>
    <w:p w14:paraId="2EAE09D7" w14:textId="77777777" w:rsidR="009C0EB4" w:rsidRPr="00841F54" w:rsidRDefault="009C0EB4" w:rsidP="00E22A9D">
      <w:pPr>
        <w:pStyle w:val="screen"/>
        <w:rPr>
          <w:rFonts w:cstheme="minorBidi"/>
        </w:rPr>
      </w:pPr>
      <w:r w:rsidRPr="00841F54">
        <w:rPr>
          <w:rFonts w:cstheme="minorBidi"/>
        </w:rPr>
        <w:t xml:space="preserve"> Returns a detailed Immunization record</w:t>
      </w:r>
    </w:p>
    <w:p w14:paraId="65BC445C" w14:textId="77777777" w:rsidR="009C0EB4" w:rsidRPr="00841F54" w:rsidRDefault="009C0EB4" w:rsidP="00E22A9D">
      <w:pPr>
        <w:pStyle w:val="screen"/>
        <w:rPr>
          <w:rFonts w:cstheme="minorBidi"/>
        </w:rPr>
      </w:pPr>
      <w:r w:rsidRPr="00841F54">
        <w:rPr>
          <w:rFonts w:cstheme="minorBidi"/>
        </w:rPr>
        <w:t>INPUT PARAMETER: PXIMM                  PARAMETER TYPE: LITERAL</w:t>
      </w:r>
    </w:p>
    <w:p w14:paraId="029773AA" w14:textId="77777777" w:rsidR="009C0EB4" w:rsidRPr="00841F54" w:rsidRDefault="009C0EB4" w:rsidP="00E22A9D">
      <w:pPr>
        <w:pStyle w:val="screen"/>
        <w:rPr>
          <w:rFonts w:cstheme="minorBidi"/>
        </w:rPr>
      </w:pPr>
      <w:r w:rsidRPr="00841F54">
        <w:rPr>
          <w:rFonts w:cstheme="minorBidi"/>
        </w:rPr>
        <w:t xml:space="preserve">  REQUIRED: YES                         SEQUENCE NUMBER: 1</w:t>
      </w:r>
    </w:p>
    <w:p w14:paraId="073CE600" w14:textId="77777777" w:rsidR="009C0EB4" w:rsidRPr="00841F54" w:rsidRDefault="009C0EB4" w:rsidP="00E22A9D">
      <w:pPr>
        <w:pStyle w:val="screen"/>
        <w:rPr>
          <w:rFonts w:cstheme="minorBidi"/>
        </w:rPr>
      </w:pPr>
      <w:r w:rsidRPr="00841F54">
        <w:rPr>
          <w:rFonts w:cstheme="minorBidi"/>
        </w:rPr>
        <w:t xml:space="preserve"> DESCRIPTION:   </w:t>
      </w:r>
    </w:p>
    <w:p w14:paraId="46504C0B" w14:textId="77777777" w:rsidR="009C0EB4" w:rsidRPr="00841F54" w:rsidRDefault="009C0EB4" w:rsidP="00E22A9D">
      <w:pPr>
        <w:pStyle w:val="screen"/>
        <w:rPr>
          <w:rFonts w:cstheme="minorBidi"/>
        </w:rPr>
      </w:pPr>
      <w:r w:rsidRPr="00841F54">
        <w:rPr>
          <w:rFonts w:cstheme="minorBidi"/>
        </w:rPr>
        <w:t xml:space="preserve"> Pointer to #9999999.14 (Required)</w:t>
      </w:r>
    </w:p>
    <w:p w14:paraId="11821BC1" w14:textId="77777777" w:rsidR="009C0EB4" w:rsidRPr="00841F54" w:rsidRDefault="009C0EB4" w:rsidP="00E22A9D">
      <w:pPr>
        <w:pStyle w:val="screen"/>
        <w:rPr>
          <w:rFonts w:cstheme="minorBidi"/>
        </w:rPr>
      </w:pPr>
      <w:r w:rsidRPr="00841F54">
        <w:rPr>
          <w:rFonts w:cstheme="minorBidi"/>
        </w:rPr>
        <w:t>INPUT PARAMETER: PXDATE                 PARAMETER TYPE: LITERAL</w:t>
      </w:r>
    </w:p>
    <w:p w14:paraId="476F7688" w14:textId="77777777" w:rsidR="009C0EB4" w:rsidRPr="00841F54" w:rsidRDefault="009C0EB4" w:rsidP="00E22A9D">
      <w:pPr>
        <w:pStyle w:val="screen"/>
        <w:rPr>
          <w:rFonts w:cstheme="minorBidi"/>
        </w:rPr>
      </w:pPr>
      <w:r w:rsidRPr="00841F54">
        <w:rPr>
          <w:rFonts w:cstheme="minorBidi"/>
        </w:rPr>
        <w:t xml:space="preserve">  REQUIRED: NO                          SEQUENCE NUMBER: 2</w:t>
      </w:r>
    </w:p>
    <w:p w14:paraId="1A231AD2" w14:textId="77777777" w:rsidR="009C0EB4" w:rsidRPr="00841F54" w:rsidRDefault="009C0EB4" w:rsidP="00E22A9D">
      <w:pPr>
        <w:pStyle w:val="screen"/>
        <w:rPr>
          <w:rFonts w:cstheme="minorBidi"/>
        </w:rPr>
      </w:pPr>
      <w:r w:rsidRPr="00841F54">
        <w:rPr>
          <w:rFonts w:cstheme="minorBidi"/>
        </w:rPr>
        <w:t xml:space="preserve"> DESCRIPTION:   </w:t>
      </w:r>
    </w:p>
    <w:p w14:paraId="4FC8B4D8" w14:textId="77777777" w:rsidR="009C0EB4" w:rsidRPr="00841F54" w:rsidRDefault="009C0EB4" w:rsidP="00E22A9D">
      <w:pPr>
        <w:pStyle w:val="screen"/>
        <w:rPr>
          <w:rFonts w:cstheme="minorBidi"/>
        </w:rPr>
      </w:pPr>
      <w:r w:rsidRPr="00841F54">
        <w:rPr>
          <w:rFonts w:cstheme="minorBidi"/>
        </w:rPr>
        <w:t xml:space="preserve"> Immunization status and Codes will be based off this date</w:t>
      </w:r>
    </w:p>
    <w:p w14:paraId="61CE920A" w14:textId="77777777" w:rsidR="009C0EB4" w:rsidRPr="00841F54" w:rsidRDefault="009C0EB4" w:rsidP="00E22A9D">
      <w:pPr>
        <w:pStyle w:val="screen"/>
        <w:rPr>
          <w:rFonts w:cstheme="minorBidi"/>
        </w:rPr>
      </w:pPr>
      <w:r w:rsidRPr="00841F54">
        <w:rPr>
          <w:rFonts w:cstheme="minorBidi"/>
        </w:rPr>
        <w:t xml:space="preserve"> (Optional; Defaults to NOW)</w:t>
      </w:r>
    </w:p>
    <w:p w14:paraId="72B8FAF4" w14:textId="44538EC7" w:rsidR="00DD15C2" w:rsidRPr="00841F54" w:rsidRDefault="00DD15C2" w:rsidP="00E22A9D">
      <w:pPr>
        <w:pStyle w:val="screen"/>
        <w:rPr>
          <w:rFonts w:cstheme="minorBidi"/>
        </w:rPr>
      </w:pPr>
      <w:r w:rsidRPr="00841F54">
        <w:rPr>
          <w:rFonts w:cstheme="minorBidi"/>
        </w:rPr>
        <w:t>INPUT PARAMETER: PXLOC                  PARAMETER TYPE: LITERAL</w:t>
      </w:r>
    </w:p>
    <w:p w14:paraId="3D8053C8" w14:textId="42334C96" w:rsidR="00DD15C2" w:rsidRPr="00841F54" w:rsidRDefault="00DD15C2" w:rsidP="00E22A9D">
      <w:pPr>
        <w:pStyle w:val="screen"/>
        <w:rPr>
          <w:rFonts w:cstheme="minorBidi"/>
        </w:rPr>
      </w:pPr>
      <w:r w:rsidRPr="00841F54">
        <w:rPr>
          <w:rFonts w:cstheme="minorBidi"/>
        </w:rPr>
        <w:t xml:space="preserve">  REQUIRED: NO                          SEQUENCE NUMBER: 3</w:t>
      </w:r>
    </w:p>
    <w:p w14:paraId="450DFB32" w14:textId="0AA1B39A" w:rsidR="00DD15C2" w:rsidRPr="00841F54" w:rsidRDefault="00DD15C2" w:rsidP="00E22A9D">
      <w:pPr>
        <w:pStyle w:val="screen"/>
        <w:rPr>
          <w:rFonts w:cstheme="minorBidi"/>
        </w:rPr>
      </w:pPr>
      <w:r w:rsidRPr="00841F54">
        <w:rPr>
          <w:rFonts w:cstheme="minorBidi"/>
        </w:rPr>
        <w:t xml:space="preserve"> DESCRIPTION:</w:t>
      </w:r>
    </w:p>
    <w:p w14:paraId="7873C520" w14:textId="7C84F71C" w:rsidR="00DD15C2" w:rsidRPr="00841F54" w:rsidRDefault="00DD15C2" w:rsidP="00E22A9D">
      <w:pPr>
        <w:pStyle w:val="screen"/>
        <w:rPr>
          <w:rFonts w:cstheme="minorBidi"/>
        </w:rPr>
      </w:pPr>
      <w:r w:rsidRPr="00841F54">
        <w:rPr>
          <w:rFonts w:cstheme="minorBidi"/>
        </w:rPr>
        <w:t xml:space="preserve"> Used to determine Institution, when filtering Lot and Defaults (Optional).</w:t>
      </w:r>
    </w:p>
    <w:p w14:paraId="7F1B0422" w14:textId="6F97676A" w:rsidR="00DD15C2" w:rsidRPr="00841F54" w:rsidRDefault="00DD15C2" w:rsidP="00E22A9D">
      <w:pPr>
        <w:pStyle w:val="screen"/>
        <w:rPr>
          <w:rFonts w:cstheme="minorBidi"/>
        </w:rPr>
      </w:pPr>
      <w:r w:rsidRPr="00841F54">
        <w:rPr>
          <w:rFonts w:cstheme="minorBidi"/>
        </w:rPr>
        <w:t xml:space="preserve"> Possible values are:</w:t>
      </w:r>
    </w:p>
    <w:p w14:paraId="4A7A7C72" w14:textId="2D100170" w:rsidR="00DD15C2" w:rsidRPr="00841F54" w:rsidRDefault="00DD15C2" w:rsidP="00E22A9D">
      <w:pPr>
        <w:pStyle w:val="screen"/>
        <w:rPr>
          <w:rFonts w:cstheme="minorBidi"/>
        </w:rPr>
      </w:pPr>
      <w:r w:rsidRPr="00841F54">
        <w:rPr>
          <w:rFonts w:cstheme="minorBidi"/>
        </w:rPr>
        <w:lastRenderedPageBreak/>
        <w:t xml:space="preserve">    "I:X": Institution (#4) IEN #X</w:t>
      </w:r>
    </w:p>
    <w:p w14:paraId="5A13F2F0" w14:textId="3949E6EC" w:rsidR="00DD15C2" w:rsidRPr="00841F54" w:rsidRDefault="00DD15C2" w:rsidP="00E22A9D">
      <w:pPr>
        <w:pStyle w:val="screen"/>
        <w:rPr>
          <w:rFonts w:cstheme="minorBidi"/>
        </w:rPr>
      </w:pPr>
      <w:r w:rsidRPr="00841F54">
        <w:rPr>
          <w:rFonts w:cstheme="minorBidi"/>
        </w:rPr>
        <w:t xml:space="preserve">    "V:X": Visit (#9000010) IEN #X</w:t>
      </w:r>
    </w:p>
    <w:p w14:paraId="632CC0C7" w14:textId="3709E918" w:rsidR="00DD15C2" w:rsidRPr="00841F54" w:rsidRDefault="00DD15C2" w:rsidP="00E22A9D">
      <w:pPr>
        <w:pStyle w:val="screen"/>
        <w:rPr>
          <w:rFonts w:cstheme="minorBidi"/>
        </w:rPr>
      </w:pPr>
      <w:r w:rsidRPr="00841F54">
        <w:rPr>
          <w:rFonts w:cstheme="minorBidi"/>
        </w:rPr>
        <w:t xml:space="preserve">    "L:X": Hopital Location (#44) IEN #X</w:t>
      </w:r>
    </w:p>
    <w:p w14:paraId="12401816" w14:textId="5AB14BCB" w:rsidR="00DD15C2" w:rsidRPr="00841F54" w:rsidRDefault="00DD15C2" w:rsidP="00E22A9D">
      <w:pPr>
        <w:pStyle w:val="screen"/>
        <w:rPr>
          <w:rFonts w:cstheme="minorBidi"/>
        </w:rPr>
      </w:pPr>
    </w:p>
    <w:p w14:paraId="3FE8B9B7" w14:textId="20FC9CBD" w:rsidR="00DD15C2" w:rsidRPr="00841F54" w:rsidRDefault="00DD15C2" w:rsidP="00E22A9D">
      <w:pPr>
        <w:pStyle w:val="screen"/>
        <w:rPr>
          <w:rFonts w:cstheme="minorBidi"/>
        </w:rPr>
      </w:pPr>
      <w:r w:rsidRPr="00841F54">
        <w:rPr>
          <w:rFonts w:cstheme="minorBidi"/>
        </w:rPr>
        <w:t xml:space="preserve"> If PXLOC is not passed in OR could not make determination based off input,</w:t>
      </w:r>
    </w:p>
    <w:p w14:paraId="1615C64B" w14:textId="77992087" w:rsidR="00DD15C2" w:rsidRPr="00841F54" w:rsidRDefault="00DD15C2" w:rsidP="00E22A9D">
      <w:pPr>
        <w:pStyle w:val="screen"/>
        <w:rPr>
          <w:rFonts w:cstheme="minorBidi"/>
        </w:rPr>
      </w:pPr>
      <w:r w:rsidRPr="00841F54">
        <w:rPr>
          <w:rFonts w:cstheme="minorBidi"/>
        </w:rPr>
        <w:t xml:space="preserve"> then default to DUZ(2), and if DUZ(2) is not defined, default to Default</w:t>
      </w:r>
    </w:p>
    <w:p w14:paraId="5804F110" w14:textId="530C35F1" w:rsidR="00DD15C2" w:rsidRPr="00841F54" w:rsidRDefault="00DD15C2" w:rsidP="00E22A9D">
      <w:pPr>
        <w:pStyle w:val="screen"/>
        <w:rPr>
          <w:rFonts w:cstheme="minorBidi"/>
        </w:rPr>
      </w:pPr>
      <w:r w:rsidRPr="00841F54">
        <w:rPr>
          <w:rFonts w:cstheme="minorBidi"/>
        </w:rPr>
        <w:t xml:space="preserve"> Institution.</w:t>
      </w:r>
    </w:p>
    <w:p w14:paraId="4CC58617" w14:textId="77777777" w:rsidR="009C0EB4" w:rsidRPr="00841F54" w:rsidRDefault="009C0EB4" w:rsidP="00E22A9D">
      <w:pPr>
        <w:pStyle w:val="screen"/>
        <w:rPr>
          <w:rFonts w:cstheme="minorBidi"/>
        </w:rPr>
      </w:pPr>
      <w:r w:rsidRPr="00841F54">
        <w:rPr>
          <w:rFonts w:cstheme="minorBidi"/>
        </w:rPr>
        <w:t xml:space="preserve"> RETURN PARAMETER DESCRIPTION:   </w:t>
      </w:r>
    </w:p>
    <w:p w14:paraId="50B5EEE1" w14:textId="77777777" w:rsidR="009C0EB4" w:rsidRPr="00841F54" w:rsidRDefault="009C0EB4" w:rsidP="00E22A9D">
      <w:pPr>
        <w:pStyle w:val="screen"/>
        <w:rPr>
          <w:rFonts w:cstheme="minorBidi"/>
        </w:rPr>
      </w:pPr>
      <w:r w:rsidRPr="00841F54">
        <w:rPr>
          <w:rFonts w:cstheme="minorBidi"/>
        </w:rPr>
        <w:t xml:space="preserve"> ^TMP("PXVIMMRPC",$J,0)</w:t>
      </w:r>
    </w:p>
    <w:p w14:paraId="6E9A155D" w14:textId="77777777" w:rsidR="009C0EB4" w:rsidRPr="00841F54" w:rsidRDefault="009C0EB4" w:rsidP="00E22A9D">
      <w:pPr>
        <w:pStyle w:val="screen"/>
        <w:rPr>
          <w:rFonts w:cstheme="minorBidi"/>
        </w:rPr>
      </w:pPr>
      <w:r w:rsidRPr="00841F54">
        <w:rPr>
          <w:rFonts w:cstheme="minorBidi"/>
        </w:rPr>
        <w:t xml:space="preserve">    1:  1 - Immunization was found. The "1" node will be returned, but the</w:t>
      </w:r>
    </w:p>
    <w:p w14:paraId="283272A5" w14:textId="77777777" w:rsidR="009C0EB4" w:rsidRPr="00841F54" w:rsidRDefault="009C0EB4" w:rsidP="00E22A9D">
      <w:pPr>
        <w:pStyle w:val="screen"/>
        <w:rPr>
          <w:rFonts w:cstheme="minorBidi"/>
        </w:rPr>
      </w:pPr>
      <w:r w:rsidRPr="00841F54">
        <w:rPr>
          <w:rFonts w:cstheme="minorBidi"/>
        </w:rPr>
        <w:t xml:space="preserve">            other nodes are optional.</w:t>
      </w:r>
    </w:p>
    <w:p w14:paraId="3264E01C" w14:textId="77777777" w:rsidR="009C0EB4" w:rsidRPr="00841F54" w:rsidRDefault="009C0EB4" w:rsidP="00E22A9D">
      <w:pPr>
        <w:pStyle w:val="screen"/>
        <w:rPr>
          <w:rFonts w:cstheme="minorBidi"/>
        </w:rPr>
      </w:pPr>
      <w:r w:rsidRPr="00841F54">
        <w:rPr>
          <w:rFonts w:cstheme="minorBidi"/>
        </w:rPr>
        <w:t xml:space="preserve">       -1 - Immunization was not found; no other nodes will be returned</w:t>
      </w:r>
    </w:p>
    <w:p w14:paraId="62F6668A" w14:textId="77777777" w:rsidR="009C0EB4" w:rsidRPr="00841F54" w:rsidRDefault="009C0EB4" w:rsidP="00E22A9D">
      <w:pPr>
        <w:pStyle w:val="screen"/>
        <w:rPr>
          <w:rFonts w:cstheme="minorBidi"/>
        </w:rPr>
      </w:pPr>
      <w:r w:rsidRPr="00841F54">
        <w:rPr>
          <w:rFonts w:cstheme="minorBidi"/>
        </w:rPr>
        <w:t xml:space="preserve"> ^TMP("PXVIMMRPC",$J,1)</w:t>
      </w:r>
    </w:p>
    <w:p w14:paraId="21C8AA34" w14:textId="77777777" w:rsidR="009C0EB4" w:rsidRPr="00841F54" w:rsidRDefault="009C0EB4" w:rsidP="00E22A9D">
      <w:pPr>
        <w:pStyle w:val="screen"/>
        <w:rPr>
          <w:rFonts w:cstheme="minorBidi"/>
        </w:rPr>
      </w:pPr>
      <w:r w:rsidRPr="00841F54">
        <w:rPr>
          <w:rFonts w:cstheme="minorBidi"/>
        </w:rPr>
        <w:t xml:space="preserve">    Note: Status (in the 5th piece) is determined as follows:</w:t>
      </w:r>
    </w:p>
    <w:p w14:paraId="2A366036" w14:textId="77777777" w:rsidR="009C0EB4" w:rsidRPr="00841F54" w:rsidRDefault="009C0EB4" w:rsidP="00E22A9D">
      <w:pPr>
        <w:pStyle w:val="screen"/>
        <w:rPr>
          <w:rFonts w:cstheme="minorBidi"/>
        </w:rPr>
      </w:pPr>
      <w:r w:rsidRPr="00841F54">
        <w:rPr>
          <w:rFonts w:cstheme="minorBidi"/>
        </w:rPr>
        <w:t xml:space="preserve">      - If PXDATE is today, the status is based off the Inactive Flag</w:t>
      </w:r>
    </w:p>
    <w:p w14:paraId="0315D0DC" w14:textId="77777777" w:rsidR="009C0EB4" w:rsidRPr="00841F54" w:rsidRDefault="009C0EB4" w:rsidP="00E22A9D">
      <w:pPr>
        <w:pStyle w:val="screen"/>
        <w:rPr>
          <w:rFonts w:cstheme="minorBidi"/>
        </w:rPr>
      </w:pPr>
      <w:r w:rsidRPr="00841F54">
        <w:rPr>
          <w:rFonts w:cstheme="minorBidi"/>
        </w:rPr>
        <w:t xml:space="preserve">        (#.07)</w:t>
      </w:r>
    </w:p>
    <w:p w14:paraId="76FA4835" w14:textId="77777777" w:rsidR="009C0EB4" w:rsidRPr="00841F54" w:rsidRDefault="009C0EB4" w:rsidP="00E22A9D">
      <w:pPr>
        <w:pStyle w:val="screen"/>
        <w:rPr>
          <w:rFonts w:cstheme="minorBidi"/>
        </w:rPr>
      </w:pPr>
      <w:r w:rsidRPr="00841F54">
        <w:rPr>
          <w:rFonts w:cstheme="minorBidi"/>
        </w:rPr>
        <w:t xml:space="preserve">      - If PXDATE is different than today, we will look when an update was</w:t>
      </w:r>
    </w:p>
    <w:p w14:paraId="1BF61FA4" w14:textId="77777777" w:rsidR="009C0EB4" w:rsidRPr="00841F54" w:rsidRDefault="009C0EB4" w:rsidP="00E22A9D">
      <w:pPr>
        <w:pStyle w:val="screen"/>
        <w:rPr>
          <w:rFonts w:cstheme="minorBidi"/>
        </w:rPr>
      </w:pPr>
      <w:r w:rsidRPr="00841F54">
        <w:rPr>
          <w:rFonts w:cstheme="minorBidi"/>
        </w:rPr>
        <w:t xml:space="preserve">        last made to the Immunization file (based off the Audits). If there</w:t>
      </w:r>
    </w:p>
    <w:p w14:paraId="4C288F73" w14:textId="77777777" w:rsidR="009C0EB4" w:rsidRPr="00841F54" w:rsidRDefault="009C0EB4" w:rsidP="00E22A9D">
      <w:pPr>
        <w:pStyle w:val="screen"/>
        <w:rPr>
          <w:rFonts w:cstheme="minorBidi"/>
        </w:rPr>
      </w:pPr>
      <w:r w:rsidRPr="00841F54">
        <w:rPr>
          <w:rFonts w:cstheme="minorBidi"/>
        </w:rPr>
        <w:t xml:space="preserve">        have not been any changes since PXDATE, we will get the status</w:t>
      </w:r>
    </w:p>
    <w:p w14:paraId="4B140372" w14:textId="77777777" w:rsidR="009C0EB4" w:rsidRPr="00841F54" w:rsidRDefault="009C0EB4" w:rsidP="00E22A9D">
      <w:pPr>
        <w:pStyle w:val="screen"/>
        <w:rPr>
          <w:rFonts w:cstheme="minorBidi"/>
        </w:rPr>
      </w:pPr>
      <w:r w:rsidRPr="00841F54">
        <w:rPr>
          <w:rFonts w:cstheme="minorBidi"/>
        </w:rPr>
        <w:t xml:space="preserve">        based off the Inactive Flag, otherwise, we will get the status for</w:t>
      </w:r>
    </w:p>
    <w:p w14:paraId="59D50FFE" w14:textId="77777777" w:rsidR="009C0EB4" w:rsidRPr="00841F54" w:rsidRDefault="009C0EB4" w:rsidP="00E22A9D">
      <w:pPr>
        <w:pStyle w:val="screen"/>
        <w:rPr>
          <w:rFonts w:cstheme="minorBidi"/>
        </w:rPr>
      </w:pPr>
      <w:r w:rsidRPr="00841F54">
        <w:rPr>
          <w:rFonts w:cstheme="minorBidi"/>
        </w:rPr>
        <w:t xml:space="preserve">        that date by calling GETSTAT^XTID.</w:t>
      </w:r>
    </w:p>
    <w:p w14:paraId="5DD36C79" w14:textId="77777777" w:rsidR="009C0EB4" w:rsidRPr="00841F54" w:rsidRDefault="009C0EB4" w:rsidP="00E22A9D">
      <w:pPr>
        <w:pStyle w:val="screen"/>
        <w:rPr>
          <w:rFonts w:cstheme="minorBidi"/>
        </w:rPr>
      </w:pPr>
      <w:r w:rsidRPr="00841F54">
        <w:rPr>
          <w:rFonts w:cstheme="minorBidi"/>
        </w:rPr>
        <w:t xml:space="preserve">    1: "IMM"</w:t>
      </w:r>
    </w:p>
    <w:p w14:paraId="12F538B3" w14:textId="77777777" w:rsidR="009C0EB4" w:rsidRPr="00841F54" w:rsidRDefault="009C0EB4" w:rsidP="00E22A9D">
      <w:pPr>
        <w:pStyle w:val="screen"/>
        <w:rPr>
          <w:rFonts w:cstheme="minorBidi"/>
        </w:rPr>
      </w:pPr>
      <w:r w:rsidRPr="00841F54">
        <w:rPr>
          <w:rFonts w:cstheme="minorBidi"/>
        </w:rPr>
        <w:t xml:space="preserve">    2: #9999999.14 IEN</w:t>
      </w:r>
    </w:p>
    <w:p w14:paraId="648CDD3A" w14:textId="77777777" w:rsidR="009C0EB4" w:rsidRPr="00841F54" w:rsidRDefault="009C0EB4" w:rsidP="00E22A9D">
      <w:pPr>
        <w:pStyle w:val="screen"/>
        <w:rPr>
          <w:rFonts w:cstheme="minorBidi"/>
        </w:rPr>
      </w:pPr>
      <w:r w:rsidRPr="00841F54">
        <w:rPr>
          <w:rFonts w:cstheme="minorBidi"/>
        </w:rPr>
        <w:t xml:space="preserve">    3: Name (#.01)</w:t>
      </w:r>
    </w:p>
    <w:p w14:paraId="0B0FEEBD" w14:textId="77777777" w:rsidR="009C0EB4" w:rsidRPr="00841F54" w:rsidRDefault="009C0EB4" w:rsidP="00E22A9D">
      <w:pPr>
        <w:pStyle w:val="screen"/>
        <w:rPr>
          <w:rFonts w:cstheme="minorBidi"/>
        </w:rPr>
      </w:pPr>
      <w:r w:rsidRPr="00841F54">
        <w:rPr>
          <w:rFonts w:cstheme="minorBidi"/>
        </w:rPr>
        <w:t xml:space="preserve">    4: CVX Code (#.03)</w:t>
      </w:r>
    </w:p>
    <w:p w14:paraId="7D467504" w14:textId="77777777" w:rsidR="009C0EB4" w:rsidRPr="00841F54" w:rsidRDefault="009C0EB4" w:rsidP="00E22A9D">
      <w:pPr>
        <w:pStyle w:val="screen"/>
        <w:rPr>
          <w:rFonts w:cstheme="minorBidi"/>
        </w:rPr>
      </w:pPr>
      <w:r w:rsidRPr="00841F54">
        <w:rPr>
          <w:rFonts w:cstheme="minorBidi"/>
        </w:rPr>
        <w:t xml:space="preserve">    5: Status (1: Active; 0: Inactive)</w:t>
      </w:r>
    </w:p>
    <w:p w14:paraId="130408AD" w14:textId="77777777" w:rsidR="009C0EB4" w:rsidRPr="00841F54" w:rsidRDefault="009C0EB4" w:rsidP="00E22A9D">
      <w:pPr>
        <w:pStyle w:val="screen"/>
        <w:rPr>
          <w:rFonts w:cstheme="minorBidi"/>
        </w:rPr>
      </w:pPr>
      <w:r w:rsidRPr="00841F54">
        <w:rPr>
          <w:rFonts w:cstheme="minorBidi"/>
        </w:rPr>
        <w:t xml:space="preserve">    6: Selectable for Historic (#8803)</w:t>
      </w:r>
    </w:p>
    <w:p w14:paraId="1CCD8FD2" w14:textId="77777777" w:rsidR="009C0EB4" w:rsidRPr="00841F54" w:rsidRDefault="009C0EB4" w:rsidP="00E22A9D">
      <w:pPr>
        <w:pStyle w:val="screen"/>
        <w:rPr>
          <w:rFonts w:cstheme="minorBidi"/>
        </w:rPr>
      </w:pPr>
      <w:r w:rsidRPr="00841F54">
        <w:rPr>
          <w:rFonts w:cstheme="minorBidi"/>
        </w:rPr>
        <w:t xml:space="preserve">    7: Mnemonic (#8801)</w:t>
      </w:r>
    </w:p>
    <w:p w14:paraId="15131CE5" w14:textId="77777777" w:rsidR="009C0EB4" w:rsidRPr="00841F54" w:rsidRDefault="009C0EB4" w:rsidP="00E22A9D">
      <w:pPr>
        <w:pStyle w:val="screen"/>
        <w:rPr>
          <w:rFonts w:cstheme="minorBidi"/>
        </w:rPr>
      </w:pPr>
      <w:r w:rsidRPr="00841F54">
        <w:rPr>
          <w:rFonts w:cstheme="minorBidi"/>
        </w:rPr>
        <w:t xml:space="preserve">    8: Acronym (#8802)</w:t>
      </w:r>
    </w:p>
    <w:p w14:paraId="19483A1C" w14:textId="77777777" w:rsidR="009C0EB4" w:rsidRPr="00841F54" w:rsidRDefault="009C0EB4" w:rsidP="00E22A9D">
      <w:pPr>
        <w:pStyle w:val="screen"/>
        <w:rPr>
          <w:rFonts w:cstheme="minorBidi"/>
        </w:rPr>
      </w:pPr>
      <w:r w:rsidRPr="00841F54">
        <w:rPr>
          <w:rFonts w:cstheme="minorBidi"/>
        </w:rPr>
        <w:t xml:space="preserve">    9: Max # In Series (#.05)</w:t>
      </w:r>
    </w:p>
    <w:p w14:paraId="02EA1180" w14:textId="77777777" w:rsidR="009C0EB4" w:rsidRPr="00841F54" w:rsidRDefault="009C0EB4" w:rsidP="00E22A9D">
      <w:pPr>
        <w:pStyle w:val="screen"/>
        <w:rPr>
          <w:rFonts w:cstheme="minorBidi"/>
        </w:rPr>
      </w:pPr>
      <w:r w:rsidRPr="00841F54">
        <w:rPr>
          <w:rFonts w:cstheme="minorBidi"/>
        </w:rPr>
        <w:t xml:space="preserve">   10: Combination Immunization (Y/N) (#.2)</w:t>
      </w:r>
    </w:p>
    <w:p w14:paraId="68AE205B" w14:textId="77777777" w:rsidR="009C0EB4" w:rsidRPr="00841F54" w:rsidRDefault="009C0EB4" w:rsidP="00E22A9D">
      <w:pPr>
        <w:pStyle w:val="screen"/>
        <w:rPr>
          <w:rFonts w:cstheme="minorBidi"/>
        </w:rPr>
      </w:pPr>
      <w:r w:rsidRPr="00841F54">
        <w:rPr>
          <w:rFonts w:cstheme="minorBidi"/>
        </w:rPr>
        <w:t xml:space="preserve">   11: Reading Required (#.51)</w:t>
      </w:r>
    </w:p>
    <w:p w14:paraId="7B1C407D" w14:textId="77777777" w:rsidR="009C0EB4" w:rsidRPr="00841F54" w:rsidRDefault="009C0EB4" w:rsidP="00E22A9D">
      <w:pPr>
        <w:pStyle w:val="screen"/>
        <w:rPr>
          <w:rFonts w:cstheme="minorBidi"/>
        </w:rPr>
      </w:pPr>
      <w:r w:rsidRPr="00841F54">
        <w:rPr>
          <w:rFonts w:cstheme="minorBidi"/>
        </w:rPr>
        <w:t xml:space="preserve"> ^TMP("PXVIMMRPC",$J,x)</w:t>
      </w:r>
    </w:p>
    <w:p w14:paraId="05E2EECE" w14:textId="77777777" w:rsidR="009C0EB4" w:rsidRPr="00841F54" w:rsidRDefault="009C0EB4" w:rsidP="00E22A9D">
      <w:pPr>
        <w:pStyle w:val="screen"/>
        <w:rPr>
          <w:rFonts w:cstheme="minorBidi"/>
        </w:rPr>
      </w:pPr>
      <w:r w:rsidRPr="00841F54">
        <w:rPr>
          <w:rFonts w:cstheme="minorBidi"/>
        </w:rPr>
        <w:t xml:space="preserve">    1: "VIS"</w:t>
      </w:r>
    </w:p>
    <w:p w14:paraId="6DEFFDD2" w14:textId="77777777" w:rsidR="009C0EB4" w:rsidRPr="00841F54" w:rsidRDefault="009C0EB4" w:rsidP="00E22A9D">
      <w:pPr>
        <w:pStyle w:val="screen"/>
        <w:rPr>
          <w:rFonts w:cstheme="minorBidi"/>
        </w:rPr>
      </w:pPr>
      <w:r w:rsidRPr="00841F54">
        <w:rPr>
          <w:rFonts w:cstheme="minorBidi"/>
        </w:rPr>
        <w:t xml:space="preserve">    2: #920 IEN</w:t>
      </w:r>
    </w:p>
    <w:p w14:paraId="2AE948D7" w14:textId="77777777" w:rsidR="009C0EB4" w:rsidRPr="00841F54" w:rsidRDefault="009C0EB4" w:rsidP="00E22A9D">
      <w:pPr>
        <w:pStyle w:val="screen"/>
        <w:rPr>
          <w:rFonts w:cstheme="minorBidi"/>
        </w:rPr>
      </w:pPr>
      <w:r w:rsidRPr="00841F54">
        <w:rPr>
          <w:rFonts w:cstheme="minorBidi"/>
        </w:rPr>
        <w:t xml:space="preserve">    3: Name (#920,#.01)</w:t>
      </w:r>
    </w:p>
    <w:p w14:paraId="529C3B24" w14:textId="77777777" w:rsidR="009C0EB4" w:rsidRPr="00841F54" w:rsidRDefault="009C0EB4" w:rsidP="00E22A9D">
      <w:pPr>
        <w:pStyle w:val="screen"/>
        <w:rPr>
          <w:rFonts w:cstheme="minorBidi"/>
        </w:rPr>
      </w:pPr>
      <w:r w:rsidRPr="00841F54">
        <w:rPr>
          <w:rFonts w:cstheme="minorBidi"/>
        </w:rPr>
        <w:t xml:space="preserve">    4: Edition Date (#920,#.02)</w:t>
      </w:r>
    </w:p>
    <w:p w14:paraId="4E95C884" w14:textId="77777777" w:rsidR="009C0EB4" w:rsidRPr="00841F54" w:rsidRDefault="009C0EB4" w:rsidP="00E22A9D">
      <w:pPr>
        <w:pStyle w:val="screen"/>
        <w:rPr>
          <w:rFonts w:cstheme="minorBidi"/>
        </w:rPr>
      </w:pPr>
      <w:r w:rsidRPr="00841F54">
        <w:rPr>
          <w:rFonts w:cstheme="minorBidi"/>
        </w:rPr>
        <w:t xml:space="preserve">    5: Edition Status (#920,#.03)</w:t>
      </w:r>
    </w:p>
    <w:p w14:paraId="3E7D712C" w14:textId="77777777" w:rsidR="009C0EB4" w:rsidRPr="00841F54" w:rsidRDefault="009C0EB4" w:rsidP="00E22A9D">
      <w:pPr>
        <w:pStyle w:val="screen"/>
        <w:rPr>
          <w:rFonts w:cstheme="minorBidi"/>
        </w:rPr>
      </w:pPr>
      <w:r w:rsidRPr="00841F54">
        <w:rPr>
          <w:rFonts w:cstheme="minorBidi"/>
        </w:rPr>
        <w:t xml:space="preserve">    6: Language (#920, #.04)</w:t>
      </w:r>
    </w:p>
    <w:p w14:paraId="6D6B808B" w14:textId="77777777" w:rsidR="009C0EB4" w:rsidRPr="00841F54" w:rsidRDefault="009C0EB4" w:rsidP="00E22A9D">
      <w:pPr>
        <w:pStyle w:val="screen"/>
        <w:rPr>
          <w:rFonts w:cstheme="minorBidi"/>
        </w:rPr>
      </w:pPr>
      <w:r w:rsidRPr="00841F54">
        <w:rPr>
          <w:rFonts w:cstheme="minorBidi"/>
        </w:rPr>
        <w:t xml:space="preserve">    7: 2D Bar Code (#100)</w:t>
      </w:r>
    </w:p>
    <w:p w14:paraId="0694CEDA" w14:textId="260A5E5C" w:rsidR="00345631" w:rsidRPr="00841F54" w:rsidRDefault="00345631" w:rsidP="00E22A9D">
      <w:pPr>
        <w:pStyle w:val="screen"/>
        <w:rPr>
          <w:rFonts w:cstheme="minorBidi"/>
        </w:rPr>
      </w:pPr>
      <w:r w:rsidRPr="00841F54">
        <w:rPr>
          <w:rFonts w:cstheme="minorBidi"/>
        </w:rPr>
        <w:t xml:space="preserve">    8: VIS URL (#101)</w:t>
      </w:r>
    </w:p>
    <w:p w14:paraId="502F5359" w14:textId="77777777" w:rsidR="009C0EB4" w:rsidRPr="00841F54" w:rsidRDefault="009C0EB4" w:rsidP="00E22A9D">
      <w:pPr>
        <w:pStyle w:val="screen"/>
        <w:rPr>
          <w:rFonts w:cstheme="minorBidi"/>
        </w:rPr>
      </w:pPr>
      <w:r w:rsidRPr="00841F54">
        <w:rPr>
          <w:rFonts w:cstheme="minorBidi"/>
        </w:rPr>
        <w:t xml:space="preserve"> ^TMP("PXVIMMRPC",$J,x)</w:t>
      </w:r>
    </w:p>
    <w:p w14:paraId="429D6B1A" w14:textId="77777777" w:rsidR="009C0EB4" w:rsidRPr="00841F54" w:rsidRDefault="009C0EB4" w:rsidP="00E22A9D">
      <w:pPr>
        <w:pStyle w:val="screen"/>
        <w:rPr>
          <w:rFonts w:cstheme="minorBidi"/>
        </w:rPr>
      </w:pPr>
      <w:r w:rsidRPr="00841F54">
        <w:rPr>
          <w:rFonts w:cstheme="minorBidi"/>
        </w:rPr>
        <w:t xml:space="preserve">    1: "CDC"</w:t>
      </w:r>
    </w:p>
    <w:p w14:paraId="2C22A242" w14:textId="77777777" w:rsidR="009C0EB4" w:rsidRPr="00841F54" w:rsidRDefault="009C0EB4" w:rsidP="00E22A9D">
      <w:pPr>
        <w:pStyle w:val="screen"/>
        <w:rPr>
          <w:rFonts w:cstheme="minorBidi"/>
        </w:rPr>
      </w:pPr>
      <w:r w:rsidRPr="00841F54">
        <w:rPr>
          <w:rFonts w:cstheme="minorBidi"/>
        </w:rPr>
        <w:t xml:space="preserve">    2: CDC Product Name (#9999999.145, #.01)</w:t>
      </w:r>
    </w:p>
    <w:p w14:paraId="47B78156" w14:textId="77777777" w:rsidR="009C0EB4" w:rsidRPr="00841F54" w:rsidRDefault="009C0EB4" w:rsidP="00E22A9D">
      <w:pPr>
        <w:pStyle w:val="screen"/>
        <w:rPr>
          <w:rFonts w:cstheme="minorBidi"/>
        </w:rPr>
      </w:pPr>
      <w:r w:rsidRPr="00841F54">
        <w:rPr>
          <w:rFonts w:cstheme="minorBidi"/>
        </w:rPr>
        <w:t xml:space="preserve"> ^TMP("PXVIMMRPC",$J,x)</w:t>
      </w:r>
    </w:p>
    <w:p w14:paraId="65E9A565" w14:textId="77777777" w:rsidR="009C0EB4" w:rsidRPr="00841F54" w:rsidRDefault="009C0EB4" w:rsidP="00E22A9D">
      <w:pPr>
        <w:pStyle w:val="screen"/>
        <w:rPr>
          <w:rFonts w:cstheme="minorBidi"/>
        </w:rPr>
      </w:pPr>
      <w:r w:rsidRPr="00841F54">
        <w:rPr>
          <w:rFonts w:cstheme="minorBidi"/>
        </w:rPr>
        <w:t xml:space="preserve">    1: "GROUP"</w:t>
      </w:r>
    </w:p>
    <w:p w14:paraId="4F7AF5C6" w14:textId="77777777" w:rsidR="009C0EB4" w:rsidRPr="00841F54" w:rsidRDefault="009C0EB4" w:rsidP="00E22A9D">
      <w:pPr>
        <w:pStyle w:val="screen"/>
        <w:rPr>
          <w:rFonts w:cstheme="minorBidi"/>
        </w:rPr>
      </w:pPr>
      <w:r w:rsidRPr="00841F54">
        <w:rPr>
          <w:rFonts w:cstheme="minorBidi"/>
        </w:rPr>
        <w:t xml:space="preserve">    2: Vaccine Group Name (#9999999.147, #.01)</w:t>
      </w:r>
    </w:p>
    <w:p w14:paraId="3B337DDA" w14:textId="77777777" w:rsidR="009C0EB4" w:rsidRPr="00841F54" w:rsidRDefault="009C0EB4" w:rsidP="00E22A9D">
      <w:pPr>
        <w:pStyle w:val="screen"/>
        <w:rPr>
          <w:rFonts w:cstheme="minorBidi"/>
        </w:rPr>
      </w:pPr>
      <w:r w:rsidRPr="00841F54">
        <w:rPr>
          <w:rFonts w:cstheme="minorBidi"/>
        </w:rPr>
        <w:t xml:space="preserve"> ^TMP("PXVIMMRPC",$J,x)</w:t>
      </w:r>
    </w:p>
    <w:p w14:paraId="416FF4A1" w14:textId="77777777" w:rsidR="009C0EB4" w:rsidRPr="00841F54" w:rsidRDefault="009C0EB4" w:rsidP="00E22A9D">
      <w:pPr>
        <w:pStyle w:val="screen"/>
        <w:rPr>
          <w:rFonts w:cstheme="minorBidi"/>
        </w:rPr>
      </w:pPr>
      <w:r w:rsidRPr="00841F54">
        <w:rPr>
          <w:rFonts w:cstheme="minorBidi"/>
        </w:rPr>
        <w:t xml:space="preserve">    1: "SYNONYM"</w:t>
      </w:r>
    </w:p>
    <w:p w14:paraId="7F08958F" w14:textId="77777777" w:rsidR="009C0EB4" w:rsidRPr="00841F54" w:rsidRDefault="009C0EB4" w:rsidP="00E22A9D">
      <w:pPr>
        <w:pStyle w:val="screen"/>
        <w:rPr>
          <w:rFonts w:cstheme="minorBidi"/>
        </w:rPr>
      </w:pPr>
      <w:r w:rsidRPr="00841F54">
        <w:rPr>
          <w:rFonts w:cstheme="minorBidi"/>
        </w:rPr>
        <w:t xml:space="preserve">    2: Synonym (#9999999.141, #.01)</w:t>
      </w:r>
    </w:p>
    <w:p w14:paraId="075E7D53" w14:textId="77777777" w:rsidR="009C0EB4" w:rsidRPr="00841F54" w:rsidRDefault="009C0EB4" w:rsidP="00E22A9D">
      <w:pPr>
        <w:pStyle w:val="screen"/>
        <w:rPr>
          <w:rFonts w:cstheme="minorBidi"/>
        </w:rPr>
      </w:pPr>
      <w:r w:rsidRPr="00841F54">
        <w:rPr>
          <w:rFonts w:cstheme="minorBidi"/>
        </w:rPr>
        <w:t xml:space="preserve"> ^TMP("PXVIMMRPC",$J,x)</w:t>
      </w:r>
    </w:p>
    <w:p w14:paraId="4EFA7BB2" w14:textId="77777777" w:rsidR="009C0EB4" w:rsidRPr="00841F54" w:rsidRDefault="009C0EB4" w:rsidP="00E22A9D">
      <w:pPr>
        <w:pStyle w:val="screen"/>
        <w:rPr>
          <w:rFonts w:cstheme="minorBidi"/>
        </w:rPr>
      </w:pPr>
      <w:r w:rsidRPr="00841F54">
        <w:rPr>
          <w:rFonts w:cstheme="minorBidi"/>
        </w:rPr>
        <w:t xml:space="preserve">    Note: Only active codes (based off PXDATE) are returned.</w:t>
      </w:r>
    </w:p>
    <w:p w14:paraId="7A682B62" w14:textId="77777777" w:rsidR="009C0EB4" w:rsidRPr="00841F54" w:rsidRDefault="009C0EB4" w:rsidP="00E22A9D">
      <w:pPr>
        <w:pStyle w:val="screen"/>
        <w:rPr>
          <w:rFonts w:cstheme="minorBidi"/>
        </w:rPr>
      </w:pPr>
      <w:r w:rsidRPr="00841F54">
        <w:rPr>
          <w:rFonts w:cstheme="minorBidi"/>
        </w:rPr>
        <w:t xml:space="preserve">    1: "CS"</w:t>
      </w:r>
    </w:p>
    <w:p w14:paraId="095558FF" w14:textId="77777777" w:rsidR="009C0EB4" w:rsidRPr="00841F54" w:rsidRDefault="009C0EB4" w:rsidP="00E22A9D">
      <w:pPr>
        <w:pStyle w:val="screen"/>
        <w:rPr>
          <w:rFonts w:cstheme="minorBidi"/>
        </w:rPr>
      </w:pPr>
      <w:r w:rsidRPr="00841F54">
        <w:rPr>
          <w:rFonts w:cstheme="minorBidi"/>
        </w:rPr>
        <w:t xml:space="preserve">    2: Coding System (#9999999.143, #.01)</w:t>
      </w:r>
    </w:p>
    <w:p w14:paraId="2A43F4FF" w14:textId="77777777" w:rsidR="009C0EB4" w:rsidRPr="00841F54" w:rsidRDefault="009C0EB4" w:rsidP="00E22A9D">
      <w:pPr>
        <w:pStyle w:val="screen"/>
        <w:rPr>
          <w:rFonts w:cstheme="minorBidi"/>
        </w:rPr>
      </w:pPr>
      <w:r w:rsidRPr="00841F54">
        <w:rPr>
          <w:rFonts w:cstheme="minorBidi"/>
        </w:rPr>
        <w:t xml:space="preserve">    3: Code (#9999999.1431,#.01)</w:t>
      </w:r>
    </w:p>
    <w:p w14:paraId="0C1AA39F" w14:textId="77777777" w:rsidR="009C0EB4" w:rsidRPr="00841F54" w:rsidRDefault="009C0EB4" w:rsidP="00E22A9D">
      <w:pPr>
        <w:pStyle w:val="screen"/>
        <w:rPr>
          <w:rFonts w:cstheme="minorBidi"/>
        </w:rPr>
      </w:pPr>
      <w:r w:rsidRPr="00841F54">
        <w:rPr>
          <w:rFonts w:cstheme="minorBidi"/>
        </w:rPr>
        <w:t xml:space="preserve">    4: Variable pointer. e.g., IEN;ICPT(</w:t>
      </w:r>
    </w:p>
    <w:p w14:paraId="7503BB16" w14:textId="77777777" w:rsidR="009C0EB4" w:rsidRPr="00841F54" w:rsidRDefault="009C0EB4" w:rsidP="00E22A9D">
      <w:pPr>
        <w:pStyle w:val="screen"/>
        <w:rPr>
          <w:rFonts w:cstheme="minorBidi"/>
        </w:rPr>
      </w:pPr>
      <w:r w:rsidRPr="00841F54">
        <w:rPr>
          <w:rFonts w:cstheme="minorBidi"/>
        </w:rPr>
        <w:t xml:space="preserve">    5: Short Description</w:t>
      </w:r>
    </w:p>
    <w:p w14:paraId="2B2D4144" w14:textId="77777777" w:rsidR="009C0EB4" w:rsidRPr="00841F54" w:rsidRDefault="009C0EB4" w:rsidP="00E22A9D">
      <w:pPr>
        <w:pStyle w:val="screen"/>
        <w:rPr>
          <w:rFonts w:cstheme="minorBidi"/>
        </w:rPr>
      </w:pPr>
      <w:r w:rsidRPr="00841F54">
        <w:rPr>
          <w:rFonts w:cstheme="minorBidi"/>
        </w:rPr>
        <w:lastRenderedPageBreak/>
        <w:t xml:space="preserve"> ^TMP("PXVIMMRPC",$J,x)</w:t>
      </w:r>
    </w:p>
    <w:p w14:paraId="022D945D" w14:textId="792F9BB3" w:rsidR="009C0EB4" w:rsidRPr="00841F54" w:rsidRDefault="009C0EB4" w:rsidP="00E22A9D">
      <w:pPr>
        <w:pStyle w:val="screen"/>
        <w:rPr>
          <w:rFonts w:cstheme="minorBidi"/>
        </w:rPr>
      </w:pPr>
      <w:r w:rsidRPr="00841F54">
        <w:rPr>
          <w:rFonts w:cstheme="minorBidi"/>
        </w:rPr>
        <w:t xml:space="preserve">    Note: Only active lots </w:t>
      </w:r>
      <w:r w:rsidR="000F5949" w:rsidRPr="00841F54">
        <w:rPr>
          <w:rFonts w:eastAsiaTheme="minorHAnsi" w:cstheme="minorBidi"/>
        </w:rPr>
        <w:t>for the given division</w:t>
      </w:r>
      <w:r w:rsidR="000F5949" w:rsidRPr="00841F54">
        <w:rPr>
          <w:rFonts w:cstheme="minorBidi"/>
        </w:rPr>
        <w:t xml:space="preserve"> </w:t>
      </w:r>
      <w:r w:rsidRPr="00841F54">
        <w:rPr>
          <w:rFonts w:cstheme="minorBidi"/>
        </w:rPr>
        <w:t>are returned.</w:t>
      </w:r>
    </w:p>
    <w:p w14:paraId="29A17247" w14:textId="77777777" w:rsidR="009C0EB4" w:rsidRPr="00841F54" w:rsidRDefault="009C0EB4" w:rsidP="00E22A9D">
      <w:pPr>
        <w:pStyle w:val="screen"/>
        <w:rPr>
          <w:rFonts w:cstheme="minorBidi"/>
        </w:rPr>
      </w:pPr>
      <w:r w:rsidRPr="00841F54">
        <w:rPr>
          <w:rFonts w:cstheme="minorBidi"/>
        </w:rPr>
        <w:t xml:space="preserve">          Also, the Expiration date must be &gt;= PXDATE</w:t>
      </w:r>
    </w:p>
    <w:p w14:paraId="677E1E03" w14:textId="77777777" w:rsidR="009C0EB4" w:rsidRPr="00841F54" w:rsidRDefault="009C0EB4" w:rsidP="00E22A9D">
      <w:pPr>
        <w:pStyle w:val="screen"/>
        <w:rPr>
          <w:rFonts w:cstheme="minorBidi"/>
        </w:rPr>
      </w:pPr>
      <w:r w:rsidRPr="00841F54">
        <w:rPr>
          <w:rFonts w:cstheme="minorBidi"/>
        </w:rPr>
        <w:t xml:space="preserve">    1: "LOT"</w:t>
      </w:r>
    </w:p>
    <w:p w14:paraId="6C523912" w14:textId="77777777" w:rsidR="009C0EB4" w:rsidRPr="00841F54" w:rsidRDefault="009C0EB4" w:rsidP="00E22A9D">
      <w:pPr>
        <w:pStyle w:val="screen"/>
        <w:rPr>
          <w:rFonts w:cstheme="minorBidi"/>
        </w:rPr>
      </w:pPr>
      <w:r w:rsidRPr="00841F54">
        <w:rPr>
          <w:rFonts w:cstheme="minorBidi"/>
        </w:rPr>
        <w:t xml:space="preserve">    2: #9999999.41 IEN</w:t>
      </w:r>
    </w:p>
    <w:p w14:paraId="29645B88" w14:textId="77777777" w:rsidR="009C0EB4" w:rsidRPr="00841F54" w:rsidRDefault="009C0EB4" w:rsidP="00E22A9D">
      <w:pPr>
        <w:pStyle w:val="screen"/>
        <w:rPr>
          <w:rFonts w:cstheme="minorBidi"/>
        </w:rPr>
      </w:pPr>
      <w:r w:rsidRPr="00841F54">
        <w:rPr>
          <w:rFonts w:cstheme="minorBidi"/>
        </w:rPr>
        <w:t xml:space="preserve">    3: Lot Number (#9999999.41, #.01)</w:t>
      </w:r>
    </w:p>
    <w:p w14:paraId="0A182AC7" w14:textId="77777777" w:rsidR="009C0EB4" w:rsidRPr="00841F54" w:rsidRDefault="009C0EB4" w:rsidP="00E22A9D">
      <w:pPr>
        <w:pStyle w:val="screen"/>
        <w:rPr>
          <w:rFonts w:cstheme="minorBidi"/>
        </w:rPr>
      </w:pPr>
      <w:r w:rsidRPr="00841F54">
        <w:rPr>
          <w:rFonts w:cstheme="minorBidi"/>
        </w:rPr>
        <w:t xml:space="preserve">    4: Manufacturer (#9999999.04, #.01)</w:t>
      </w:r>
    </w:p>
    <w:p w14:paraId="5C2DDAE0" w14:textId="77777777" w:rsidR="009C0EB4" w:rsidRPr="00841F54" w:rsidRDefault="009C0EB4" w:rsidP="00E22A9D">
      <w:pPr>
        <w:pStyle w:val="screen"/>
        <w:rPr>
          <w:rFonts w:cstheme="minorBidi"/>
        </w:rPr>
      </w:pPr>
      <w:r w:rsidRPr="00841F54">
        <w:rPr>
          <w:rFonts w:cstheme="minorBidi"/>
        </w:rPr>
        <w:t xml:space="preserve">    5: Expiration Date (#9999999.41, #.09)</w:t>
      </w:r>
    </w:p>
    <w:p w14:paraId="6632A142" w14:textId="77777777" w:rsidR="009C0EB4" w:rsidRPr="00841F54" w:rsidRDefault="009C0EB4" w:rsidP="00E22A9D">
      <w:pPr>
        <w:pStyle w:val="screen"/>
        <w:rPr>
          <w:rFonts w:cstheme="minorBidi"/>
        </w:rPr>
      </w:pPr>
      <w:r w:rsidRPr="00841F54">
        <w:rPr>
          <w:rFonts w:cstheme="minorBidi"/>
        </w:rPr>
        <w:t xml:space="preserve">    6: Doses Unused (#9999999.41, #.12)</w:t>
      </w:r>
    </w:p>
    <w:p w14:paraId="3F6151AB" w14:textId="77777777" w:rsidR="009C0EB4" w:rsidRPr="00841F54" w:rsidRDefault="009C0EB4" w:rsidP="00E22A9D">
      <w:pPr>
        <w:pStyle w:val="screen"/>
        <w:rPr>
          <w:rFonts w:cstheme="minorBidi"/>
        </w:rPr>
      </w:pPr>
      <w:r w:rsidRPr="00841F54">
        <w:rPr>
          <w:rFonts w:cstheme="minorBidi"/>
        </w:rPr>
        <w:t xml:space="preserve">    7: Low Supply Alert (#9999999.41, #.15)</w:t>
      </w:r>
    </w:p>
    <w:p w14:paraId="1386EE28" w14:textId="77777777" w:rsidR="009C0EB4" w:rsidRPr="00841F54" w:rsidRDefault="009C0EB4" w:rsidP="00E22A9D">
      <w:pPr>
        <w:pStyle w:val="screen"/>
        <w:rPr>
          <w:rFonts w:cstheme="minorBidi"/>
        </w:rPr>
      </w:pPr>
      <w:r w:rsidRPr="00841F54">
        <w:rPr>
          <w:rFonts w:cstheme="minorBidi"/>
        </w:rPr>
        <w:t xml:space="preserve">    8: NDC Code (#9999999.41, #.18)</w:t>
      </w:r>
    </w:p>
    <w:p w14:paraId="3A6B30A0" w14:textId="77777777" w:rsidR="009C0EB4" w:rsidRPr="00841F54" w:rsidRDefault="009C0EB4" w:rsidP="00E22A9D">
      <w:pPr>
        <w:pStyle w:val="screen"/>
        <w:rPr>
          <w:rFonts w:cstheme="minorBidi"/>
        </w:rPr>
      </w:pPr>
      <w:r w:rsidRPr="00841F54">
        <w:rPr>
          <w:rFonts w:cstheme="minorBidi"/>
        </w:rPr>
        <w:t xml:space="preserve"> ^TMP("PXVIMMRPC",$J,x)</w:t>
      </w:r>
    </w:p>
    <w:p w14:paraId="3D353787" w14:textId="77777777" w:rsidR="009C0EB4" w:rsidRPr="00841F54" w:rsidRDefault="009C0EB4" w:rsidP="00E22A9D">
      <w:pPr>
        <w:pStyle w:val="screen"/>
        <w:rPr>
          <w:rFonts w:cstheme="minorBidi"/>
        </w:rPr>
      </w:pPr>
      <w:r w:rsidRPr="00841F54">
        <w:rPr>
          <w:rFonts w:cstheme="minorBidi"/>
        </w:rPr>
        <w:t xml:space="preserve">    Note: Only active contraindications are returned</w:t>
      </w:r>
    </w:p>
    <w:p w14:paraId="3DA001DF" w14:textId="77777777" w:rsidR="009C0EB4" w:rsidRPr="00841F54" w:rsidRDefault="009C0EB4" w:rsidP="00E22A9D">
      <w:pPr>
        <w:pStyle w:val="screen"/>
        <w:rPr>
          <w:rFonts w:cstheme="minorBidi"/>
        </w:rPr>
      </w:pPr>
      <w:r w:rsidRPr="00841F54">
        <w:rPr>
          <w:rFonts w:cstheme="minorBidi"/>
        </w:rPr>
        <w:t xml:space="preserve">    1: "CONTRA"</w:t>
      </w:r>
    </w:p>
    <w:p w14:paraId="3E749AF5" w14:textId="77777777" w:rsidR="009C0EB4" w:rsidRPr="00841F54" w:rsidRDefault="009C0EB4" w:rsidP="00E22A9D">
      <w:pPr>
        <w:pStyle w:val="screen"/>
        <w:rPr>
          <w:rFonts w:cstheme="minorBidi"/>
        </w:rPr>
      </w:pPr>
      <w:r w:rsidRPr="00841F54">
        <w:rPr>
          <w:rFonts w:cstheme="minorBidi"/>
        </w:rPr>
        <w:t xml:space="preserve">    2: #920.4 variable pointer: IEN;PXV(920.4,</w:t>
      </w:r>
    </w:p>
    <w:p w14:paraId="1A6985C5" w14:textId="77777777" w:rsidR="009C0EB4" w:rsidRPr="00841F54" w:rsidRDefault="009C0EB4" w:rsidP="00E22A9D">
      <w:pPr>
        <w:pStyle w:val="screen"/>
        <w:rPr>
          <w:rFonts w:cstheme="minorBidi"/>
        </w:rPr>
      </w:pPr>
      <w:r w:rsidRPr="00841F54">
        <w:rPr>
          <w:rFonts w:cstheme="minorBidi"/>
        </w:rPr>
        <w:t xml:space="preserve">    3: Name (#920.4, #.01)</w:t>
      </w:r>
    </w:p>
    <w:p w14:paraId="5D3D8518" w14:textId="77777777" w:rsidR="009C0EB4" w:rsidRPr="00841F54" w:rsidRDefault="009C0EB4" w:rsidP="00E22A9D">
      <w:pPr>
        <w:pStyle w:val="screen"/>
        <w:rPr>
          <w:rFonts w:cstheme="minorBidi"/>
        </w:rPr>
      </w:pPr>
      <w:r w:rsidRPr="00841F54">
        <w:rPr>
          <w:rFonts w:cstheme="minorBidi"/>
        </w:rPr>
        <w:t xml:space="preserve">    4: Status (1:Active, 0:Inactive)</w:t>
      </w:r>
    </w:p>
    <w:p w14:paraId="1C27E235" w14:textId="77777777" w:rsidR="009C0EB4" w:rsidRPr="00841F54" w:rsidRDefault="009C0EB4" w:rsidP="00E22A9D">
      <w:pPr>
        <w:pStyle w:val="screen"/>
        <w:rPr>
          <w:rFonts w:cstheme="minorBidi"/>
        </w:rPr>
      </w:pPr>
      <w:r w:rsidRPr="00841F54">
        <w:rPr>
          <w:rFonts w:cstheme="minorBidi"/>
        </w:rPr>
        <w:t xml:space="preserve">    5: Code|Coding System (#920.4, #.02 and .05)</w:t>
      </w:r>
    </w:p>
    <w:p w14:paraId="411DC1BA" w14:textId="77777777" w:rsidR="009C0EB4" w:rsidRPr="00841F54" w:rsidRDefault="009C0EB4" w:rsidP="00E22A9D">
      <w:pPr>
        <w:pStyle w:val="screen"/>
        <w:rPr>
          <w:rFonts w:cstheme="minorBidi"/>
        </w:rPr>
      </w:pPr>
      <w:r w:rsidRPr="00841F54">
        <w:rPr>
          <w:rFonts w:cstheme="minorBidi"/>
        </w:rPr>
        <w:t xml:space="preserve">    6: NIP004 (#920.4, #.04)</w:t>
      </w:r>
    </w:p>
    <w:p w14:paraId="2D9DD86F" w14:textId="77777777" w:rsidR="009C0EB4" w:rsidRPr="00841F54" w:rsidRDefault="009C0EB4" w:rsidP="00E22A9D">
      <w:pPr>
        <w:pStyle w:val="screen"/>
        <w:rPr>
          <w:rFonts w:cstheme="minorBidi"/>
        </w:rPr>
      </w:pPr>
      <w:r w:rsidRPr="00841F54">
        <w:rPr>
          <w:rFonts w:cstheme="minorBidi"/>
        </w:rPr>
        <w:t xml:space="preserve">    7: Contraindication/Precaution (#920.4, #.06)</w:t>
      </w:r>
    </w:p>
    <w:p w14:paraId="1B84E854" w14:textId="77777777" w:rsidR="009C0EB4" w:rsidRPr="00841F54" w:rsidRDefault="009C0EB4" w:rsidP="00E22A9D">
      <w:pPr>
        <w:pStyle w:val="screen"/>
        <w:rPr>
          <w:rFonts w:cstheme="minorBidi"/>
        </w:rPr>
      </w:pPr>
      <w:r w:rsidRPr="00841F54">
        <w:rPr>
          <w:rFonts w:cstheme="minorBidi"/>
        </w:rPr>
        <w:t xml:space="preserve"> ^TMP("PXVIMMRPC",$J,x)</w:t>
      </w:r>
    </w:p>
    <w:p w14:paraId="54D1955D" w14:textId="77777777" w:rsidR="009C0EB4" w:rsidRPr="00841F54" w:rsidRDefault="009C0EB4" w:rsidP="00E22A9D">
      <w:pPr>
        <w:pStyle w:val="screen"/>
        <w:rPr>
          <w:rFonts w:cstheme="minorBidi"/>
        </w:rPr>
      </w:pPr>
      <w:r w:rsidRPr="00841F54">
        <w:rPr>
          <w:rFonts w:cstheme="minorBidi"/>
        </w:rPr>
        <w:t xml:space="preserve">    1: "DEF"</w:t>
      </w:r>
    </w:p>
    <w:p w14:paraId="075BE921" w14:textId="77777777" w:rsidR="009C0EB4" w:rsidRPr="00841F54" w:rsidRDefault="009C0EB4" w:rsidP="00E22A9D">
      <w:pPr>
        <w:pStyle w:val="screen"/>
        <w:rPr>
          <w:rFonts w:cstheme="minorBidi"/>
        </w:rPr>
      </w:pPr>
      <w:r w:rsidRPr="00841F54">
        <w:rPr>
          <w:rFonts w:cstheme="minorBidi"/>
        </w:rPr>
        <w:t xml:space="preserve">    2: Default Route (#920.051, #1302)</w:t>
      </w:r>
    </w:p>
    <w:p w14:paraId="6C0B5062" w14:textId="77777777" w:rsidR="009C0EB4" w:rsidRPr="00841F54" w:rsidRDefault="009C0EB4" w:rsidP="00E22A9D">
      <w:pPr>
        <w:pStyle w:val="screen"/>
        <w:rPr>
          <w:rFonts w:cstheme="minorBidi"/>
        </w:rPr>
      </w:pPr>
      <w:r w:rsidRPr="00841F54">
        <w:rPr>
          <w:rFonts w:cstheme="minorBidi"/>
        </w:rPr>
        <w:t xml:space="preserve">    3: Default Site (#920.051, #1303)</w:t>
      </w:r>
    </w:p>
    <w:p w14:paraId="3D3747D0" w14:textId="77777777" w:rsidR="009C0EB4" w:rsidRPr="00841F54" w:rsidRDefault="009C0EB4" w:rsidP="00E22A9D">
      <w:pPr>
        <w:pStyle w:val="screen"/>
        <w:rPr>
          <w:rFonts w:cstheme="minorBidi"/>
        </w:rPr>
      </w:pPr>
      <w:r w:rsidRPr="00841F54">
        <w:rPr>
          <w:rFonts w:cstheme="minorBidi"/>
        </w:rPr>
        <w:t xml:space="preserve">    4: Default Dose (#920.051, #1312)</w:t>
      </w:r>
    </w:p>
    <w:p w14:paraId="0CCADAE5" w14:textId="77777777" w:rsidR="009C0EB4" w:rsidRPr="00841F54" w:rsidRDefault="009C0EB4" w:rsidP="00E22A9D">
      <w:pPr>
        <w:pStyle w:val="screen"/>
        <w:rPr>
          <w:rFonts w:cstheme="minorBidi"/>
        </w:rPr>
      </w:pPr>
      <w:r w:rsidRPr="00841F54">
        <w:rPr>
          <w:rFonts w:cstheme="minorBidi"/>
        </w:rPr>
        <w:t xml:space="preserve">    5: Default Dose Units (#920.051, #1313)</w:t>
      </w:r>
    </w:p>
    <w:p w14:paraId="5D3C3EFC" w14:textId="77777777" w:rsidR="009C0EB4" w:rsidRPr="00841F54" w:rsidRDefault="009C0EB4" w:rsidP="00E22A9D">
      <w:pPr>
        <w:pStyle w:val="screen"/>
        <w:rPr>
          <w:rFonts w:cstheme="minorBidi"/>
        </w:rPr>
      </w:pPr>
      <w:r w:rsidRPr="00841F54">
        <w:rPr>
          <w:rFonts w:cstheme="minorBidi"/>
        </w:rPr>
        <w:t xml:space="preserve">    6: Default Dose Units (external format) (#920.051, #1313)</w:t>
      </w:r>
    </w:p>
    <w:p w14:paraId="6B49216F" w14:textId="77777777" w:rsidR="009C0EB4" w:rsidRPr="00841F54" w:rsidRDefault="009C0EB4" w:rsidP="00E22A9D">
      <w:pPr>
        <w:pStyle w:val="screen"/>
        <w:rPr>
          <w:rFonts w:cstheme="minorBidi"/>
        </w:rPr>
      </w:pPr>
      <w:r w:rsidRPr="00841F54">
        <w:rPr>
          <w:rFonts w:cstheme="minorBidi"/>
        </w:rPr>
        <w:t xml:space="preserve"> ^TMP("PXVIMMRPC",$J,x)</w:t>
      </w:r>
    </w:p>
    <w:p w14:paraId="6F94A1FF" w14:textId="77777777" w:rsidR="009C0EB4" w:rsidRPr="00841F54" w:rsidRDefault="009C0EB4" w:rsidP="00E22A9D">
      <w:pPr>
        <w:pStyle w:val="screen"/>
        <w:rPr>
          <w:rFonts w:cstheme="minorBidi"/>
        </w:rPr>
      </w:pPr>
      <w:r w:rsidRPr="00841F54">
        <w:rPr>
          <w:rFonts w:cstheme="minorBidi"/>
        </w:rPr>
        <w:t xml:space="preserve">    1: "DEFC"</w:t>
      </w:r>
    </w:p>
    <w:p w14:paraId="00080A37" w14:textId="383CFA5D" w:rsidR="009C0EB4" w:rsidRPr="00841F54" w:rsidRDefault="009C0EB4" w:rsidP="00E22A9D">
      <w:pPr>
        <w:pStyle w:val="screen"/>
        <w:rPr>
          <w:rFonts w:cstheme="minorBidi"/>
        </w:rPr>
      </w:pPr>
      <w:r w:rsidRPr="00841F54">
        <w:rPr>
          <w:rFonts w:cstheme="minorBidi"/>
        </w:rPr>
        <w:t xml:space="preserve">    2: Default Comments (#920.051, #81101)</w:t>
      </w:r>
    </w:p>
    <w:p w14:paraId="08F2F40F" w14:textId="1F364354" w:rsidR="00880CC9" w:rsidRPr="00841F54" w:rsidRDefault="00B504FE" w:rsidP="00783A0D">
      <w:pPr>
        <w:pStyle w:val="Heading2"/>
      </w:pPr>
      <w:bookmarkStart w:id="124" w:name="_Toc468093305"/>
      <w:r w:rsidRPr="00841F54">
        <w:t>PXVIMM IMM FORMAT</w:t>
      </w:r>
      <w:bookmarkEnd w:id="124"/>
    </w:p>
    <w:p w14:paraId="5EF1CA74" w14:textId="77777777" w:rsidR="009C0EB4" w:rsidRPr="00841F54" w:rsidRDefault="009C0EB4" w:rsidP="00E22A9D">
      <w:pPr>
        <w:pStyle w:val="screen"/>
        <w:rPr>
          <w:rFonts w:cstheme="minorBidi"/>
        </w:rPr>
      </w:pPr>
      <w:r w:rsidRPr="00841F54">
        <w:rPr>
          <w:rFonts w:cstheme="minorBidi"/>
        </w:rPr>
        <w:t>NAME: PXVIMM IMM FORMAT                 TAG: GETTEXT</w:t>
      </w:r>
    </w:p>
    <w:p w14:paraId="7CF0AF36" w14:textId="13CB74DD" w:rsidR="009C0EB4" w:rsidRPr="00841F54" w:rsidRDefault="00B548CD" w:rsidP="00E22A9D">
      <w:pPr>
        <w:pStyle w:val="screen"/>
        <w:rPr>
          <w:rFonts w:cstheme="minorBidi"/>
        </w:rPr>
      </w:pPr>
      <w:r w:rsidRPr="00841F54">
        <w:rPr>
          <w:rFonts w:cstheme="minorBidi"/>
        </w:rPr>
        <w:t xml:space="preserve">  </w:t>
      </w:r>
      <w:r w:rsidR="009C0EB4" w:rsidRPr="00841F54">
        <w:rPr>
          <w:rFonts w:cstheme="minorBidi"/>
        </w:rPr>
        <w:t>ROUTINE: PXVRPC6                      RETURN VALUE TYPE: ARRAY</w:t>
      </w:r>
    </w:p>
    <w:p w14:paraId="387E9A1C" w14:textId="77777777" w:rsidR="009C0EB4" w:rsidRPr="00841F54" w:rsidRDefault="009C0EB4" w:rsidP="00E22A9D">
      <w:pPr>
        <w:pStyle w:val="screen"/>
        <w:rPr>
          <w:rFonts w:cstheme="minorBidi"/>
        </w:rPr>
      </w:pPr>
      <w:r w:rsidRPr="00841F54">
        <w:rPr>
          <w:rFonts w:cstheme="minorBidi"/>
        </w:rPr>
        <w:t xml:space="preserve"> DESCRIPTION:   </w:t>
      </w:r>
    </w:p>
    <w:p w14:paraId="6BEB08CC" w14:textId="77777777" w:rsidR="009C0EB4" w:rsidRPr="00841F54" w:rsidRDefault="009C0EB4" w:rsidP="00E22A9D">
      <w:pPr>
        <w:pStyle w:val="screen"/>
        <w:rPr>
          <w:rFonts w:cstheme="minorBidi"/>
        </w:rPr>
      </w:pPr>
      <w:r w:rsidRPr="00841F54">
        <w:rPr>
          <w:rFonts w:cstheme="minorBidi"/>
        </w:rPr>
        <w:t xml:space="preserve"> This RPC takes an input array of immunization properties set from the GUI.</w:t>
      </w:r>
    </w:p>
    <w:p w14:paraId="32BD7824" w14:textId="77777777" w:rsidR="009C0EB4" w:rsidRPr="00841F54" w:rsidRDefault="009C0EB4" w:rsidP="00E22A9D">
      <w:pPr>
        <w:pStyle w:val="screen"/>
        <w:rPr>
          <w:rFonts w:cstheme="minorBidi"/>
        </w:rPr>
      </w:pPr>
      <w:r w:rsidRPr="00841F54">
        <w:rPr>
          <w:rFonts w:cstheme="minorBidi"/>
        </w:rPr>
        <w:t xml:space="preserve"> It returns a formatted text of an immunization for use in documentation.</w:t>
      </w:r>
    </w:p>
    <w:p w14:paraId="29B6C4A3" w14:textId="77777777" w:rsidR="009C0EB4" w:rsidRPr="00841F54" w:rsidRDefault="009C0EB4" w:rsidP="00E22A9D">
      <w:pPr>
        <w:pStyle w:val="screen"/>
        <w:rPr>
          <w:rFonts w:cstheme="minorBidi"/>
        </w:rPr>
      </w:pPr>
      <w:r w:rsidRPr="00841F54">
        <w:rPr>
          <w:rFonts w:cstheme="minorBidi"/>
        </w:rPr>
        <w:t>INPUT PARAMETER: INPUT                  PARAMETER TYPE: LIST</w:t>
      </w:r>
    </w:p>
    <w:p w14:paraId="63A26699" w14:textId="77777777" w:rsidR="009C0EB4" w:rsidRPr="00841F54" w:rsidRDefault="009C0EB4" w:rsidP="00E22A9D">
      <w:pPr>
        <w:pStyle w:val="screen"/>
        <w:rPr>
          <w:rFonts w:cstheme="minorBidi"/>
        </w:rPr>
      </w:pPr>
      <w:r w:rsidRPr="00841F54">
        <w:rPr>
          <w:rFonts w:cstheme="minorBidi"/>
        </w:rPr>
        <w:t xml:space="preserve">  REQUIRED: YES                         SEQUENCE NUMBER: 1</w:t>
      </w:r>
    </w:p>
    <w:p w14:paraId="6846DD10" w14:textId="77777777" w:rsidR="009C0EB4" w:rsidRPr="00841F54" w:rsidRDefault="009C0EB4" w:rsidP="00E22A9D">
      <w:pPr>
        <w:pStyle w:val="screen"/>
        <w:rPr>
          <w:rFonts w:cstheme="minorBidi"/>
        </w:rPr>
      </w:pPr>
      <w:r w:rsidRPr="00841F54">
        <w:rPr>
          <w:rFonts w:cstheme="minorBidi"/>
        </w:rPr>
        <w:t xml:space="preserve"> DESCRIPTION:   </w:t>
      </w:r>
    </w:p>
    <w:p w14:paraId="019B94B8" w14:textId="77777777" w:rsidR="009C0EB4" w:rsidRPr="00841F54" w:rsidRDefault="009C0EB4" w:rsidP="00E22A9D">
      <w:pPr>
        <w:pStyle w:val="screen"/>
        <w:rPr>
          <w:rFonts w:cstheme="minorBidi"/>
        </w:rPr>
      </w:pPr>
      <w:r w:rsidRPr="00841F54">
        <w:rPr>
          <w:rFonts w:cstheme="minorBidi"/>
        </w:rPr>
        <w:t xml:space="preserve"> INPUT(n)=IMM ^ Imm IEN ^  ^ Date Administered (for immunizations) / Date </w:t>
      </w:r>
    </w:p>
    <w:p w14:paraId="48A50B85" w14:textId="77777777" w:rsidR="009C0EB4" w:rsidRPr="00841F54" w:rsidRDefault="009C0EB4" w:rsidP="00E22A9D">
      <w:pPr>
        <w:pStyle w:val="screen"/>
        <w:rPr>
          <w:rFonts w:cstheme="minorBidi"/>
        </w:rPr>
      </w:pPr>
      <w:r w:rsidRPr="00841F54">
        <w:rPr>
          <w:rFonts w:cstheme="minorBidi"/>
        </w:rPr>
        <w:t xml:space="preserve">          Contra-Refusal Event Documented (for contra/refusals) ^ Warn</w:t>
      </w:r>
    </w:p>
    <w:p w14:paraId="7EB7BB64" w14:textId="77777777" w:rsidR="009C0EB4" w:rsidRPr="00841F54" w:rsidRDefault="009C0EB4" w:rsidP="00E22A9D">
      <w:pPr>
        <w:pStyle w:val="screen"/>
        <w:rPr>
          <w:rFonts w:cstheme="minorBidi"/>
        </w:rPr>
      </w:pPr>
      <w:r w:rsidRPr="00841F54">
        <w:rPr>
          <w:rFonts w:cstheme="minorBidi"/>
        </w:rPr>
        <w:t xml:space="preserve">          Until Date (for contra/refusals) ^ Series ^ Refusal reason ^</w:t>
      </w:r>
    </w:p>
    <w:p w14:paraId="699CDAF8" w14:textId="77777777" w:rsidR="009C0EB4" w:rsidRPr="00841F54" w:rsidRDefault="009C0EB4" w:rsidP="00E22A9D">
      <w:pPr>
        <w:pStyle w:val="screen"/>
        <w:rPr>
          <w:rFonts w:cstheme="minorBidi"/>
        </w:rPr>
      </w:pPr>
      <w:r w:rsidRPr="00841F54">
        <w:rPr>
          <w:rFonts w:cstheme="minorBidi"/>
        </w:rPr>
        <w:t xml:space="preserve">          Contraindication Reason ^ Ordered By ^ Administered By (for VA </w:t>
      </w:r>
    </w:p>
    <w:p w14:paraId="41894ECF" w14:textId="77777777" w:rsidR="009C0EB4" w:rsidRPr="00841F54" w:rsidRDefault="009C0EB4" w:rsidP="00E22A9D">
      <w:pPr>
        <w:pStyle w:val="screen"/>
        <w:rPr>
          <w:rFonts w:cstheme="minorBidi"/>
        </w:rPr>
      </w:pPr>
      <w:r w:rsidRPr="00841F54">
        <w:rPr>
          <w:rFonts w:cstheme="minorBidi"/>
        </w:rPr>
        <w:t xml:space="preserve">          administered) / Documented By (for historical) ^ Document Type</w:t>
      </w:r>
    </w:p>
    <w:p w14:paraId="3EF30496" w14:textId="77777777" w:rsidR="009C0EB4" w:rsidRPr="00841F54" w:rsidRDefault="009C0EB4" w:rsidP="00E22A9D">
      <w:pPr>
        <w:pStyle w:val="screen"/>
        <w:rPr>
          <w:rFonts w:cstheme="minorBidi"/>
        </w:rPr>
      </w:pPr>
      <w:r w:rsidRPr="00841F54">
        <w:rPr>
          <w:rFonts w:cstheme="minorBidi"/>
        </w:rPr>
        <w:t xml:space="preserve">          ("Historical"/"Administered") ^ Information Source</w:t>
      </w:r>
    </w:p>
    <w:p w14:paraId="0C03CE55" w14:textId="77777777" w:rsidR="009C0EB4" w:rsidRPr="00841F54" w:rsidRDefault="009C0EB4" w:rsidP="00E22A9D">
      <w:pPr>
        <w:pStyle w:val="screen"/>
        <w:rPr>
          <w:rFonts w:cstheme="minorBidi"/>
        </w:rPr>
      </w:pPr>
      <w:r w:rsidRPr="00841F54">
        <w:rPr>
          <w:rFonts w:cstheme="minorBidi"/>
        </w:rPr>
        <w:t xml:space="preserve">      (n)=LOC ^ File #44 IEN ^  ^  ^ Outside Location (for historicals)</w:t>
      </w:r>
    </w:p>
    <w:p w14:paraId="090F4336" w14:textId="77777777" w:rsidR="009C0EB4" w:rsidRPr="00841F54" w:rsidRDefault="009C0EB4" w:rsidP="00E22A9D">
      <w:pPr>
        <w:pStyle w:val="screen"/>
        <w:rPr>
          <w:rFonts w:cstheme="minorBidi"/>
        </w:rPr>
      </w:pPr>
      <w:r w:rsidRPr="00841F54">
        <w:rPr>
          <w:rFonts w:cstheme="minorBidi"/>
        </w:rPr>
        <w:t xml:space="preserve">      (n)=ROUTE ^ Route ^ Site ^ Dosage</w:t>
      </w:r>
    </w:p>
    <w:p w14:paraId="2992282A" w14:textId="77777777" w:rsidR="009C0EB4" w:rsidRPr="00841F54" w:rsidRDefault="009C0EB4" w:rsidP="00E22A9D">
      <w:pPr>
        <w:pStyle w:val="screen"/>
        <w:rPr>
          <w:rFonts w:cstheme="minorBidi"/>
        </w:rPr>
      </w:pPr>
      <w:r w:rsidRPr="00841F54">
        <w:rPr>
          <w:rFonts w:cstheme="minorBidi"/>
        </w:rPr>
        <w:t xml:space="preserve">      (n)=VIS ^ VIS Name ^ Edition Date ^ Language</w:t>
      </w:r>
    </w:p>
    <w:p w14:paraId="671B99EA" w14:textId="77777777" w:rsidR="009C0EB4" w:rsidRPr="00841F54" w:rsidRDefault="009C0EB4" w:rsidP="00E22A9D">
      <w:pPr>
        <w:pStyle w:val="screen"/>
        <w:rPr>
          <w:rFonts w:cstheme="minorBidi"/>
        </w:rPr>
      </w:pPr>
      <w:r w:rsidRPr="00841F54">
        <w:rPr>
          <w:rFonts w:cstheme="minorBidi"/>
        </w:rPr>
        <w:t xml:space="preserve">      (n)=LOT ^ Lot # ^ Manufacturer ^ Exp Date</w:t>
      </w:r>
    </w:p>
    <w:p w14:paraId="28EC8ADD" w14:textId="77777777" w:rsidR="009C0EB4" w:rsidRPr="00841F54" w:rsidRDefault="009C0EB4" w:rsidP="00E22A9D">
      <w:pPr>
        <w:pStyle w:val="screen"/>
        <w:rPr>
          <w:rFonts w:cstheme="minorBidi"/>
        </w:rPr>
      </w:pPr>
      <w:r w:rsidRPr="00841F54">
        <w:rPr>
          <w:rFonts w:cstheme="minorBidi"/>
        </w:rPr>
        <w:t xml:space="preserve">      (n)=COM ^ Comment</w:t>
      </w:r>
    </w:p>
    <w:p w14:paraId="1598067F" w14:textId="77777777" w:rsidR="009C0EB4" w:rsidRPr="00841F54" w:rsidRDefault="009C0EB4" w:rsidP="00E22A9D">
      <w:pPr>
        <w:pStyle w:val="screen"/>
        <w:rPr>
          <w:rFonts w:cstheme="minorBidi"/>
        </w:rPr>
      </w:pPr>
      <w:r w:rsidRPr="00841F54">
        <w:rPr>
          <w:rFonts w:cstheme="minorBidi"/>
        </w:rPr>
        <w:t xml:space="preserve">      (n)=OVER ^ Override Reason</w:t>
      </w:r>
    </w:p>
    <w:p w14:paraId="043DF12F" w14:textId="77777777" w:rsidR="009C0EB4" w:rsidRPr="00841F54" w:rsidRDefault="009C0EB4" w:rsidP="00E22A9D">
      <w:pPr>
        <w:pStyle w:val="screen"/>
        <w:rPr>
          <w:rFonts w:cstheme="minorBidi"/>
        </w:rPr>
      </w:pPr>
      <w:r w:rsidRPr="00841F54">
        <w:rPr>
          <w:rFonts w:cstheme="minorBidi"/>
        </w:rPr>
        <w:t xml:space="preserve"> RETURN PARAMETER DESCRIPTION:   </w:t>
      </w:r>
    </w:p>
    <w:p w14:paraId="7DD4E3A3" w14:textId="575A50A5" w:rsidR="009C0EB4" w:rsidRPr="00841F54" w:rsidRDefault="009C0EB4" w:rsidP="00E22A9D">
      <w:pPr>
        <w:pStyle w:val="screen"/>
        <w:rPr>
          <w:rFonts w:eastAsiaTheme="minorHAnsi" w:cstheme="minorBidi"/>
        </w:rPr>
      </w:pPr>
      <w:r w:rsidRPr="00841F54">
        <w:rPr>
          <w:rFonts w:cstheme="minorBidi"/>
        </w:rPr>
        <w:t xml:space="preserve"> Formatted text of an immunization for use in documentation.</w:t>
      </w:r>
    </w:p>
    <w:p w14:paraId="6B899054" w14:textId="51B19D65" w:rsidR="00880CC9" w:rsidRPr="00841F54" w:rsidRDefault="00B504FE" w:rsidP="00783A0D">
      <w:pPr>
        <w:pStyle w:val="Heading2"/>
      </w:pPr>
      <w:bookmarkStart w:id="125" w:name="_PXVIMM_IMM_LOT"/>
      <w:bookmarkStart w:id="126" w:name="_Toc468093306"/>
      <w:bookmarkEnd w:id="125"/>
      <w:r w:rsidRPr="00841F54">
        <w:lastRenderedPageBreak/>
        <w:t>PXVIMM IMM LOT</w:t>
      </w:r>
      <w:bookmarkEnd w:id="126"/>
    </w:p>
    <w:p w14:paraId="37EF4F91" w14:textId="77777777" w:rsidR="009C0EB4" w:rsidRPr="00841F54" w:rsidRDefault="009C0EB4" w:rsidP="00E22A9D">
      <w:pPr>
        <w:pStyle w:val="screen"/>
        <w:rPr>
          <w:rFonts w:cstheme="minorBidi"/>
        </w:rPr>
      </w:pPr>
      <w:r w:rsidRPr="00841F54">
        <w:rPr>
          <w:rFonts w:cstheme="minorBidi"/>
        </w:rPr>
        <w:t>NAME: PXVIMM IMM LOT                    TAG: ILOT</w:t>
      </w:r>
    </w:p>
    <w:p w14:paraId="72CC51DA" w14:textId="77777777" w:rsidR="009C0EB4" w:rsidRPr="00841F54" w:rsidRDefault="009C0EB4" w:rsidP="00E22A9D">
      <w:pPr>
        <w:pStyle w:val="screen"/>
        <w:rPr>
          <w:rFonts w:cstheme="minorBidi"/>
        </w:rPr>
      </w:pPr>
      <w:r w:rsidRPr="00841F54">
        <w:rPr>
          <w:rFonts w:cstheme="minorBidi"/>
        </w:rPr>
        <w:t xml:space="preserve">  ROUTINE: PXVRPC1                      RETURN VALUE TYPE: GLOBAL ARRAY</w:t>
      </w:r>
    </w:p>
    <w:p w14:paraId="236D12C8" w14:textId="77777777" w:rsidR="009C0EB4" w:rsidRPr="00841F54" w:rsidRDefault="009C0EB4" w:rsidP="00E22A9D">
      <w:pPr>
        <w:pStyle w:val="screen"/>
        <w:rPr>
          <w:rFonts w:cstheme="minorBidi"/>
        </w:rPr>
      </w:pPr>
      <w:r w:rsidRPr="00841F54">
        <w:rPr>
          <w:rFonts w:cstheme="minorBidi"/>
        </w:rPr>
        <w:t xml:space="preserve">  WORD WRAP ON: TRUE</w:t>
      </w:r>
    </w:p>
    <w:p w14:paraId="2A763C6D" w14:textId="77777777" w:rsidR="009C0EB4" w:rsidRPr="00841F54" w:rsidRDefault="009C0EB4" w:rsidP="00E22A9D">
      <w:pPr>
        <w:pStyle w:val="screen"/>
        <w:rPr>
          <w:rFonts w:cstheme="minorBidi"/>
        </w:rPr>
      </w:pPr>
      <w:r w:rsidRPr="00841F54">
        <w:rPr>
          <w:rFonts w:cstheme="minorBidi"/>
        </w:rPr>
        <w:t xml:space="preserve"> DESCRIPTION:   </w:t>
      </w:r>
    </w:p>
    <w:p w14:paraId="14F8FD2A" w14:textId="77777777" w:rsidR="009C0EB4" w:rsidRPr="00841F54" w:rsidRDefault="009C0EB4" w:rsidP="00E22A9D">
      <w:pPr>
        <w:pStyle w:val="screen"/>
        <w:rPr>
          <w:rFonts w:cstheme="minorBidi"/>
        </w:rPr>
      </w:pPr>
      <w:r w:rsidRPr="00841F54">
        <w:rPr>
          <w:rFonts w:cstheme="minorBidi"/>
        </w:rPr>
        <w:t xml:space="preserve"> This RPC returns information from the IMMUNIZATION LOT file </w:t>
      </w:r>
    </w:p>
    <w:p w14:paraId="2F14E663" w14:textId="77777777" w:rsidR="009C0EB4" w:rsidRPr="00841F54" w:rsidRDefault="009C0EB4" w:rsidP="00E22A9D">
      <w:pPr>
        <w:pStyle w:val="screen"/>
        <w:rPr>
          <w:rFonts w:cstheme="minorBidi"/>
        </w:rPr>
      </w:pPr>
      <w:r w:rsidRPr="00841F54">
        <w:rPr>
          <w:rFonts w:cstheme="minorBidi"/>
        </w:rPr>
        <w:t xml:space="preserve"> (#9999999.41).</w:t>
      </w:r>
    </w:p>
    <w:p w14:paraId="4FD72B4C" w14:textId="77777777" w:rsidR="009C0EB4" w:rsidRPr="00841F54" w:rsidRDefault="009C0EB4" w:rsidP="00E22A9D">
      <w:pPr>
        <w:pStyle w:val="screen"/>
        <w:rPr>
          <w:rFonts w:cstheme="minorBidi"/>
        </w:rPr>
      </w:pPr>
      <w:r w:rsidRPr="00841F54">
        <w:rPr>
          <w:rFonts w:cstheme="minorBidi"/>
        </w:rPr>
        <w:t>INPUT PARAMETER: FILTER                 PARAMETER TYPE: LITERAL</w:t>
      </w:r>
    </w:p>
    <w:p w14:paraId="0CA4D974" w14:textId="77777777" w:rsidR="009C0EB4" w:rsidRPr="00841F54" w:rsidRDefault="009C0EB4" w:rsidP="00E22A9D">
      <w:pPr>
        <w:pStyle w:val="screen"/>
        <w:rPr>
          <w:rFonts w:cstheme="minorBidi"/>
        </w:rPr>
      </w:pPr>
      <w:r w:rsidRPr="00841F54">
        <w:rPr>
          <w:rFonts w:cstheme="minorBidi"/>
        </w:rPr>
        <w:t xml:space="preserve">  MAXIMUM DATA LENGTH: 30               REQUIRED: NO</w:t>
      </w:r>
    </w:p>
    <w:p w14:paraId="2B36FEA0" w14:textId="77777777" w:rsidR="009C0EB4" w:rsidRPr="00841F54" w:rsidRDefault="009C0EB4" w:rsidP="00E22A9D">
      <w:pPr>
        <w:pStyle w:val="screen"/>
        <w:rPr>
          <w:rFonts w:cstheme="minorBidi"/>
        </w:rPr>
      </w:pPr>
      <w:r w:rsidRPr="00841F54">
        <w:rPr>
          <w:rFonts w:cstheme="minorBidi"/>
        </w:rPr>
        <w:t xml:space="preserve">  SEQUENCE NUMBER: 1</w:t>
      </w:r>
    </w:p>
    <w:p w14:paraId="77D2FE8A" w14:textId="77777777" w:rsidR="009C0EB4" w:rsidRPr="00841F54" w:rsidRDefault="009C0EB4" w:rsidP="00E22A9D">
      <w:pPr>
        <w:pStyle w:val="screen"/>
        <w:rPr>
          <w:rFonts w:cstheme="minorBidi"/>
        </w:rPr>
      </w:pPr>
      <w:r w:rsidRPr="00841F54">
        <w:rPr>
          <w:rFonts w:cstheme="minorBidi"/>
        </w:rPr>
        <w:t xml:space="preserve"> DESCRIPTION:   </w:t>
      </w:r>
    </w:p>
    <w:p w14:paraId="5D100B49" w14:textId="557F71BC" w:rsidR="009C0EB4" w:rsidRPr="00841F54" w:rsidRDefault="009C0EB4" w:rsidP="00E22A9D">
      <w:pPr>
        <w:pStyle w:val="screen"/>
        <w:rPr>
          <w:rFonts w:cstheme="minorBidi"/>
        </w:rPr>
      </w:pPr>
      <w:r w:rsidRPr="00841F54">
        <w:rPr>
          <w:rFonts w:cstheme="minorBidi"/>
        </w:rPr>
        <w:t xml:space="preserve">This input parameter is used to specify the IMMUNIZATION LOT file </w:t>
      </w:r>
    </w:p>
    <w:p w14:paraId="4B8DD92B" w14:textId="77777777" w:rsidR="009C0EB4" w:rsidRPr="00841F54" w:rsidRDefault="009C0EB4" w:rsidP="00E22A9D">
      <w:pPr>
        <w:pStyle w:val="screen"/>
        <w:rPr>
          <w:rFonts w:cstheme="minorBidi"/>
        </w:rPr>
      </w:pPr>
      <w:r w:rsidRPr="00841F54">
        <w:rPr>
          <w:rFonts w:cstheme="minorBidi"/>
        </w:rPr>
        <w:t xml:space="preserve"> records to be returned. Possible values:</w:t>
      </w:r>
    </w:p>
    <w:p w14:paraId="1BD124CF" w14:textId="77777777" w:rsidR="009C0EB4" w:rsidRPr="00841F54" w:rsidRDefault="009C0EB4" w:rsidP="00E22A9D">
      <w:pPr>
        <w:pStyle w:val="screen"/>
        <w:rPr>
          <w:rFonts w:cstheme="minorBidi"/>
        </w:rPr>
      </w:pPr>
      <w:r w:rsidRPr="00841F54">
        <w:rPr>
          <w:rFonts w:cstheme="minorBidi"/>
        </w:rPr>
        <w:t xml:space="preserve">    R:XXX - return entry with ien XXX</w:t>
      </w:r>
    </w:p>
    <w:p w14:paraId="417DD90A" w14:textId="77777777" w:rsidR="009C0EB4" w:rsidRPr="00841F54" w:rsidRDefault="009C0EB4" w:rsidP="00E22A9D">
      <w:pPr>
        <w:pStyle w:val="screen"/>
        <w:rPr>
          <w:rFonts w:cstheme="minorBidi"/>
        </w:rPr>
      </w:pPr>
      <w:r w:rsidRPr="00841F54">
        <w:rPr>
          <w:rFonts w:cstheme="minorBidi"/>
        </w:rPr>
        <w:t xml:space="preserve">    N:XXX - return entry with lot number XXX</w:t>
      </w:r>
    </w:p>
    <w:p w14:paraId="13FC252F" w14:textId="77777777" w:rsidR="009C0EB4" w:rsidRPr="00841F54" w:rsidRDefault="009C0EB4" w:rsidP="00E22A9D">
      <w:pPr>
        <w:pStyle w:val="screen"/>
        <w:rPr>
          <w:rFonts w:cstheme="minorBidi"/>
        </w:rPr>
      </w:pPr>
      <w:r w:rsidRPr="00841F54">
        <w:rPr>
          <w:rFonts w:cstheme="minorBidi"/>
        </w:rPr>
        <w:t xml:space="preserve">    S:A   - return list of all active lot numbers</w:t>
      </w:r>
    </w:p>
    <w:p w14:paraId="4B2B39AA" w14:textId="77777777" w:rsidR="009C0EB4" w:rsidRPr="00841F54" w:rsidRDefault="009C0EB4" w:rsidP="00E22A9D">
      <w:pPr>
        <w:pStyle w:val="screen"/>
        <w:rPr>
          <w:rFonts w:cstheme="minorBidi"/>
        </w:rPr>
      </w:pPr>
      <w:r w:rsidRPr="00841F54">
        <w:rPr>
          <w:rFonts w:cstheme="minorBidi"/>
        </w:rPr>
        <w:t xml:space="preserve">    S:I   - return list of all inactive lot num</w:t>
      </w:r>
    </w:p>
    <w:p w14:paraId="5450146F" w14:textId="77777777" w:rsidR="009C0EB4" w:rsidRPr="00841F54" w:rsidRDefault="009C0EB4" w:rsidP="00E22A9D">
      <w:pPr>
        <w:pStyle w:val="screen"/>
        <w:rPr>
          <w:rFonts w:cstheme="minorBidi"/>
        </w:rPr>
      </w:pPr>
      <w:r w:rsidRPr="00841F54">
        <w:rPr>
          <w:rFonts w:cstheme="minorBidi"/>
        </w:rPr>
        <w:t xml:space="preserve">    S:B   - return list of all lot numbers, active and inactive</w:t>
      </w:r>
    </w:p>
    <w:p w14:paraId="1F2CD2D3" w14:textId="77777777" w:rsidR="009C0EB4" w:rsidRPr="00841F54" w:rsidRDefault="009C0EB4" w:rsidP="00E22A9D">
      <w:pPr>
        <w:pStyle w:val="screen"/>
        <w:rPr>
          <w:rFonts w:cstheme="minorBidi"/>
        </w:rPr>
      </w:pPr>
      <w:r w:rsidRPr="00841F54">
        <w:rPr>
          <w:rFonts w:cstheme="minorBidi"/>
        </w:rPr>
        <w:t xml:space="preserve">  </w:t>
      </w:r>
    </w:p>
    <w:p w14:paraId="15A09CBB" w14:textId="77777777" w:rsidR="009C0EB4" w:rsidRPr="00841F54" w:rsidRDefault="009C0EB4" w:rsidP="00E22A9D">
      <w:pPr>
        <w:pStyle w:val="screen"/>
        <w:rPr>
          <w:rFonts w:cstheme="minorBidi"/>
        </w:rPr>
      </w:pPr>
      <w:r w:rsidRPr="00841F54">
        <w:rPr>
          <w:rFonts w:cstheme="minorBidi"/>
        </w:rPr>
        <w:t xml:space="preserve"> If this parameter is null, it defaults to "S:B".</w:t>
      </w:r>
    </w:p>
    <w:p w14:paraId="4DA96EA0" w14:textId="77777777" w:rsidR="009C0EB4" w:rsidRPr="00841F54" w:rsidRDefault="009C0EB4" w:rsidP="00E22A9D">
      <w:pPr>
        <w:pStyle w:val="screen"/>
        <w:rPr>
          <w:rFonts w:cstheme="minorBidi"/>
        </w:rPr>
      </w:pPr>
      <w:r w:rsidRPr="00841F54">
        <w:rPr>
          <w:rFonts w:cstheme="minorBidi"/>
        </w:rPr>
        <w:t>INPUT PARAMETER: PXVI                   PARAMETER TYPE: LITERAL</w:t>
      </w:r>
    </w:p>
    <w:p w14:paraId="7805CEE8" w14:textId="77777777" w:rsidR="009C0EB4" w:rsidRPr="00841F54" w:rsidRDefault="009C0EB4" w:rsidP="00E22A9D">
      <w:pPr>
        <w:pStyle w:val="screen"/>
        <w:rPr>
          <w:rFonts w:cstheme="minorBidi"/>
        </w:rPr>
      </w:pPr>
      <w:r w:rsidRPr="00841F54">
        <w:rPr>
          <w:rFonts w:cstheme="minorBidi"/>
        </w:rPr>
        <w:t xml:space="preserve">  MAXIMUM DATA LENGTH: 1                REQUIRED: NO</w:t>
      </w:r>
    </w:p>
    <w:p w14:paraId="11DF91DF" w14:textId="77777777" w:rsidR="009C0EB4" w:rsidRPr="00841F54" w:rsidRDefault="009C0EB4" w:rsidP="00E22A9D">
      <w:pPr>
        <w:pStyle w:val="screen"/>
        <w:rPr>
          <w:rFonts w:cstheme="minorBidi"/>
        </w:rPr>
      </w:pPr>
      <w:r w:rsidRPr="00841F54">
        <w:rPr>
          <w:rFonts w:cstheme="minorBidi"/>
        </w:rPr>
        <w:t xml:space="preserve">  SEQUENCE NUMBER: 2</w:t>
      </w:r>
    </w:p>
    <w:p w14:paraId="48EBC797" w14:textId="77777777" w:rsidR="009C0EB4" w:rsidRPr="00841F54" w:rsidRDefault="009C0EB4" w:rsidP="00E22A9D">
      <w:pPr>
        <w:pStyle w:val="screen"/>
        <w:rPr>
          <w:rFonts w:cstheme="minorBidi"/>
        </w:rPr>
      </w:pPr>
      <w:r w:rsidRPr="00841F54">
        <w:rPr>
          <w:rFonts w:cstheme="minorBidi"/>
        </w:rPr>
        <w:t xml:space="preserve"> DESCRIPTION:   </w:t>
      </w:r>
    </w:p>
    <w:p w14:paraId="1854D2CF" w14:textId="77777777" w:rsidR="009C0EB4" w:rsidRPr="00841F54" w:rsidRDefault="009C0EB4" w:rsidP="00E22A9D">
      <w:pPr>
        <w:pStyle w:val="screen"/>
        <w:rPr>
          <w:rFonts w:cstheme="minorBidi"/>
        </w:rPr>
      </w:pPr>
      <w:r w:rsidRPr="00841F54">
        <w:rPr>
          <w:rFonts w:cstheme="minorBidi"/>
        </w:rPr>
        <w:t xml:space="preserve"> This optional input parameter is used to return an alternate array with </w:t>
      </w:r>
    </w:p>
    <w:p w14:paraId="092818B5" w14:textId="77777777" w:rsidR="009C0EB4" w:rsidRPr="00841F54" w:rsidRDefault="009C0EB4" w:rsidP="00E22A9D">
      <w:pPr>
        <w:pStyle w:val="screen"/>
        <w:rPr>
          <w:rFonts w:cstheme="minorBidi"/>
        </w:rPr>
      </w:pPr>
      <w:r w:rsidRPr="00841F54">
        <w:rPr>
          <w:rFonts w:cstheme="minorBidi"/>
        </w:rPr>
        <w:t xml:space="preserve"> record data in a caret delimited string. If this parameter is null or 0, </w:t>
      </w:r>
    </w:p>
    <w:p w14:paraId="6248927F" w14:textId="77777777" w:rsidR="009C0EB4" w:rsidRPr="00841F54" w:rsidRDefault="009C0EB4" w:rsidP="00E22A9D">
      <w:pPr>
        <w:pStyle w:val="screen"/>
        <w:rPr>
          <w:rFonts w:cstheme="minorBidi"/>
        </w:rPr>
      </w:pPr>
      <w:r w:rsidRPr="00841F54">
        <w:rPr>
          <w:rFonts w:cstheme="minorBidi"/>
        </w:rPr>
        <w:t xml:space="preserve"> the return defaults to the other array.</w:t>
      </w:r>
    </w:p>
    <w:p w14:paraId="1528FB90" w14:textId="77777777" w:rsidR="009C0EB4" w:rsidRPr="00841F54" w:rsidRDefault="009C0EB4" w:rsidP="00E22A9D">
      <w:pPr>
        <w:pStyle w:val="screen"/>
        <w:rPr>
          <w:rFonts w:cstheme="minorBidi"/>
        </w:rPr>
      </w:pPr>
      <w:r w:rsidRPr="00841F54">
        <w:rPr>
          <w:rFonts w:cstheme="minorBidi"/>
        </w:rPr>
        <w:t xml:space="preserve">    1 - return alternate array with internal values in delimited string</w:t>
      </w:r>
    </w:p>
    <w:p w14:paraId="2E68E57E" w14:textId="77777777" w:rsidR="0006295D" w:rsidRPr="00841F54" w:rsidRDefault="0006295D" w:rsidP="00E22A9D">
      <w:pPr>
        <w:pStyle w:val="screen"/>
        <w:rPr>
          <w:rFonts w:cstheme="minorBidi"/>
        </w:rPr>
      </w:pPr>
      <w:r w:rsidRPr="00841F54">
        <w:rPr>
          <w:rFonts w:cstheme="minorBidi"/>
        </w:rPr>
        <w:t>INPUT PARAMETER: PXLOC                  PARAMETER TYPE: LITERAL</w:t>
      </w:r>
    </w:p>
    <w:p w14:paraId="0938E13A" w14:textId="77777777" w:rsidR="0006295D" w:rsidRPr="00841F54" w:rsidRDefault="0006295D" w:rsidP="00E22A9D">
      <w:pPr>
        <w:pStyle w:val="screen"/>
        <w:rPr>
          <w:rFonts w:cstheme="minorBidi"/>
        </w:rPr>
      </w:pPr>
      <w:r w:rsidRPr="00841F54">
        <w:rPr>
          <w:rFonts w:cstheme="minorBidi"/>
        </w:rPr>
        <w:t xml:space="preserve">  MAXIMUM DATA LENGTH: 30               REQUIRED: NO</w:t>
      </w:r>
    </w:p>
    <w:p w14:paraId="6625285D" w14:textId="77777777" w:rsidR="0006295D" w:rsidRPr="00841F54" w:rsidRDefault="0006295D" w:rsidP="00E22A9D">
      <w:pPr>
        <w:pStyle w:val="screen"/>
        <w:rPr>
          <w:rFonts w:cstheme="minorBidi"/>
        </w:rPr>
      </w:pPr>
      <w:r w:rsidRPr="00841F54">
        <w:rPr>
          <w:rFonts w:cstheme="minorBidi"/>
        </w:rPr>
        <w:t xml:space="preserve">  SEQUENCE NUMBER: 3</w:t>
      </w:r>
    </w:p>
    <w:p w14:paraId="3A8A5DC3" w14:textId="77777777" w:rsidR="0006295D" w:rsidRPr="00841F54" w:rsidRDefault="0006295D" w:rsidP="00E22A9D">
      <w:pPr>
        <w:pStyle w:val="screen"/>
        <w:rPr>
          <w:rFonts w:cstheme="minorBidi"/>
        </w:rPr>
      </w:pPr>
      <w:r w:rsidRPr="00841F54">
        <w:rPr>
          <w:rFonts w:cstheme="minorBidi"/>
        </w:rPr>
        <w:t xml:space="preserve"> DESCRIPTION:</w:t>
      </w:r>
    </w:p>
    <w:p w14:paraId="693BE3D8" w14:textId="77777777" w:rsidR="0006295D" w:rsidRPr="00841F54" w:rsidRDefault="0006295D" w:rsidP="00E22A9D">
      <w:pPr>
        <w:pStyle w:val="screen"/>
        <w:rPr>
          <w:rFonts w:cstheme="minorBidi"/>
        </w:rPr>
      </w:pPr>
      <w:r w:rsidRPr="00841F54">
        <w:rPr>
          <w:rFonts w:cstheme="minorBidi"/>
        </w:rPr>
        <w:t xml:space="preserve"> This optional input parameter is used to specify the institution</w:t>
      </w:r>
    </w:p>
    <w:p w14:paraId="39A0C5C9" w14:textId="77777777" w:rsidR="0006295D" w:rsidRPr="00841F54" w:rsidRDefault="0006295D" w:rsidP="00E22A9D">
      <w:pPr>
        <w:pStyle w:val="screen"/>
        <w:rPr>
          <w:rFonts w:cstheme="minorBidi"/>
        </w:rPr>
      </w:pPr>
      <w:r w:rsidRPr="00841F54">
        <w:rPr>
          <w:rFonts w:cstheme="minorBidi"/>
        </w:rPr>
        <w:t xml:space="preserve"> (division) for which records should be returned at multidivisional</w:t>
      </w:r>
    </w:p>
    <w:p w14:paraId="67D09492" w14:textId="77777777" w:rsidR="0006295D" w:rsidRPr="00841F54" w:rsidRDefault="0006295D" w:rsidP="00E22A9D">
      <w:pPr>
        <w:pStyle w:val="screen"/>
        <w:rPr>
          <w:rFonts w:cstheme="minorBidi"/>
        </w:rPr>
      </w:pPr>
      <w:r w:rsidRPr="00841F54">
        <w:rPr>
          <w:rFonts w:cstheme="minorBidi"/>
        </w:rPr>
        <w:t xml:space="preserve"> facilities that may have immunization inventory specific to divisions.</w:t>
      </w:r>
    </w:p>
    <w:p w14:paraId="47E09C1A" w14:textId="77777777" w:rsidR="0006295D" w:rsidRPr="00841F54" w:rsidRDefault="0006295D" w:rsidP="00E22A9D">
      <w:pPr>
        <w:pStyle w:val="screen"/>
        <w:rPr>
          <w:rFonts w:cstheme="minorBidi"/>
        </w:rPr>
      </w:pPr>
      <w:r w:rsidRPr="00841F54">
        <w:rPr>
          <w:rFonts w:cstheme="minorBidi"/>
        </w:rPr>
        <w:t xml:space="preserve"> Possible values are:</w:t>
      </w:r>
    </w:p>
    <w:p w14:paraId="0ED15CFA" w14:textId="77777777" w:rsidR="0006295D" w:rsidRPr="00841F54" w:rsidRDefault="0006295D" w:rsidP="00E22A9D">
      <w:pPr>
        <w:pStyle w:val="screen"/>
        <w:rPr>
          <w:rFonts w:cstheme="minorBidi"/>
        </w:rPr>
      </w:pPr>
      <w:r w:rsidRPr="00841F54">
        <w:rPr>
          <w:rFonts w:cstheme="minorBidi"/>
        </w:rPr>
        <w:t xml:space="preserve">   "I:X": Institution (#4) IEN #X</w:t>
      </w:r>
    </w:p>
    <w:p w14:paraId="10E899E5" w14:textId="77777777" w:rsidR="0006295D" w:rsidRPr="00841F54" w:rsidRDefault="0006295D" w:rsidP="00E22A9D">
      <w:pPr>
        <w:pStyle w:val="screen"/>
        <w:rPr>
          <w:rFonts w:cstheme="minorBidi"/>
        </w:rPr>
      </w:pPr>
      <w:r w:rsidRPr="00841F54">
        <w:rPr>
          <w:rFonts w:cstheme="minorBidi"/>
        </w:rPr>
        <w:t xml:space="preserve">   "V:X": Visit (#9000010) IEN #X</w:t>
      </w:r>
    </w:p>
    <w:p w14:paraId="4664AD13" w14:textId="77777777" w:rsidR="0006295D" w:rsidRPr="00841F54" w:rsidRDefault="0006295D" w:rsidP="00E22A9D">
      <w:pPr>
        <w:pStyle w:val="screen"/>
        <w:rPr>
          <w:rFonts w:cstheme="minorBidi"/>
        </w:rPr>
      </w:pPr>
      <w:r w:rsidRPr="00841F54">
        <w:rPr>
          <w:rFonts w:cstheme="minorBidi"/>
        </w:rPr>
        <w:t xml:space="preserve">   "L:X": Hopital Location (#44) IEN #X</w:t>
      </w:r>
    </w:p>
    <w:p w14:paraId="1F50854D" w14:textId="77777777" w:rsidR="0006295D" w:rsidRPr="00841F54" w:rsidRDefault="0006295D" w:rsidP="00E22A9D">
      <w:pPr>
        <w:pStyle w:val="screen"/>
        <w:rPr>
          <w:rFonts w:cstheme="minorBidi"/>
        </w:rPr>
      </w:pPr>
      <w:r w:rsidRPr="00841F54">
        <w:rPr>
          <w:rFonts w:cstheme="minorBidi"/>
        </w:rPr>
        <w:t xml:space="preserve"> If determination cannot be made based off input, then default to DUZ(2),</w:t>
      </w:r>
    </w:p>
    <w:p w14:paraId="3B063311" w14:textId="6F1694D1" w:rsidR="0006295D" w:rsidRPr="00841F54" w:rsidRDefault="0006295D" w:rsidP="00E22A9D">
      <w:pPr>
        <w:pStyle w:val="screen"/>
        <w:rPr>
          <w:rFonts w:cstheme="minorBidi"/>
        </w:rPr>
      </w:pPr>
      <w:r w:rsidRPr="00841F54">
        <w:rPr>
          <w:rFonts w:cstheme="minorBidi"/>
        </w:rPr>
        <w:t xml:space="preserve"> and if DUZ(2) is not defined, default to Default Institution.</w:t>
      </w:r>
      <w:r w:rsidR="009C0EB4" w:rsidRPr="00841F54">
        <w:rPr>
          <w:rFonts w:cstheme="minorBidi"/>
        </w:rPr>
        <w:t xml:space="preserve"> </w:t>
      </w:r>
    </w:p>
    <w:p w14:paraId="60478C97" w14:textId="5057F875" w:rsidR="009C0EB4" w:rsidRPr="00841F54" w:rsidRDefault="0006295D" w:rsidP="00E22A9D">
      <w:pPr>
        <w:pStyle w:val="screen"/>
        <w:rPr>
          <w:rFonts w:cstheme="minorBidi"/>
        </w:rPr>
      </w:pPr>
      <w:r w:rsidRPr="00841F54">
        <w:rPr>
          <w:rFonts w:cstheme="minorBidi"/>
        </w:rPr>
        <w:t xml:space="preserve"> </w:t>
      </w:r>
      <w:r w:rsidR="009C0EB4" w:rsidRPr="00841F54">
        <w:rPr>
          <w:rFonts w:cstheme="minorBidi"/>
        </w:rPr>
        <w:t xml:space="preserve">RETURN PARAMETER DESCRIPTION:   </w:t>
      </w:r>
    </w:p>
    <w:p w14:paraId="33E96F6C" w14:textId="77777777" w:rsidR="009C0EB4" w:rsidRPr="00841F54" w:rsidRDefault="009C0EB4" w:rsidP="00E22A9D">
      <w:pPr>
        <w:pStyle w:val="screen"/>
        <w:rPr>
          <w:rFonts w:cstheme="minorBidi"/>
        </w:rPr>
      </w:pPr>
      <w:r w:rsidRPr="00841F54">
        <w:rPr>
          <w:rFonts w:cstheme="minorBidi"/>
        </w:rPr>
        <w:t xml:space="preserve"> Returns with PXVI not equal to 1:</w:t>
      </w:r>
    </w:p>
    <w:p w14:paraId="1D6451A9" w14:textId="77777777" w:rsidR="009C0EB4" w:rsidRPr="00841F54" w:rsidRDefault="009C0EB4" w:rsidP="00E22A9D">
      <w:pPr>
        <w:pStyle w:val="screen"/>
        <w:rPr>
          <w:rFonts w:cstheme="minorBidi"/>
        </w:rPr>
      </w:pPr>
      <w:r w:rsidRPr="00841F54">
        <w:rPr>
          <w:rFonts w:cstheme="minorBidi"/>
        </w:rPr>
        <w:t xml:space="preserve">    PXVRETRN  - returned information is stored in ^TMP("PXVLST",$J))</w:t>
      </w:r>
    </w:p>
    <w:p w14:paraId="2C9D888D" w14:textId="77777777" w:rsidR="009C0EB4" w:rsidRPr="00841F54" w:rsidRDefault="009C0EB4" w:rsidP="00E22A9D">
      <w:pPr>
        <w:pStyle w:val="screen"/>
        <w:rPr>
          <w:rFonts w:cstheme="minorBidi"/>
        </w:rPr>
      </w:pPr>
      <w:r w:rsidRPr="00841F54">
        <w:rPr>
          <w:rFonts w:cstheme="minorBidi"/>
        </w:rPr>
        <w:t xml:space="preserve">              - return info format: Data Element Name^Data Element Value</w:t>
      </w:r>
    </w:p>
    <w:p w14:paraId="3ADA2EEB" w14:textId="77777777" w:rsidR="009C0EB4" w:rsidRPr="00841F54" w:rsidRDefault="009C0EB4" w:rsidP="00E22A9D">
      <w:pPr>
        <w:pStyle w:val="screen"/>
        <w:rPr>
          <w:rFonts w:cstheme="minorBidi"/>
        </w:rPr>
      </w:pPr>
      <w:r w:rsidRPr="00841F54">
        <w:rPr>
          <w:rFonts w:cstheme="minorBidi"/>
        </w:rPr>
        <w:t xml:space="preserve">              -       error format: -1^error message</w:t>
      </w:r>
    </w:p>
    <w:p w14:paraId="5F46D299" w14:textId="77777777" w:rsidR="009C0EB4" w:rsidRPr="00841F54" w:rsidRDefault="009C0EB4" w:rsidP="00E22A9D">
      <w:pPr>
        <w:pStyle w:val="screen"/>
        <w:rPr>
          <w:rFonts w:cstheme="minorBidi"/>
        </w:rPr>
      </w:pPr>
      <w:r w:rsidRPr="00841F54">
        <w:rPr>
          <w:rFonts w:cstheme="minorBidi"/>
        </w:rPr>
        <w:t xml:space="preserve">   </w:t>
      </w:r>
    </w:p>
    <w:p w14:paraId="3B0A20A2" w14:textId="77777777" w:rsidR="009C0EB4" w:rsidRPr="00841F54" w:rsidRDefault="009C0EB4" w:rsidP="00E22A9D">
      <w:pPr>
        <w:pStyle w:val="screen"/>
        <w:rPr>
          <w:rFonts w:cstheme="minorBidi"/>
        </w:rPr>
      </w:pPr>
      <w:r w:rsidRPr="00841F54">
        <w:rPr>
          <w:rFonts w:cstheme="minorBidi"/>
        </w:rPr>
        <w:t xml:space="preserve"> For each record returned in the global array, the top value returned will</w:t>
      </w:r>
    </w:p>
    <w:p w14:paraId="0E92B3A8" w14:textId="77777777" w:rsidR="009C0EB4" w:rsidRPr="00841F54" w:rsidRDefault="009C0EB4" w:rsidP="00E22A9D">
      <w:pPr>
        <w:pStyle w:val="screen"/>
        <w:rPr>
          <w:rFonts w:cstheme="minorBidi"/>
        </w:rPr>
      </w:pPr>
      <w:r w:rsidRPr="00841F54">
        <w:rPr>
          <w:rFonts w:cstheme="minorBidi"/>
        </w:rPr>
        <w:t xml:space="preserve"> indicate the record number in the array and the total number of records </w:t>
      </w:r>
    </w:p>
    <w:p w14:paraId="2D02EE7A" w14:textId="77777777" w:rsidR="009C0EB4" w:rsidRPr="00841F54" w:rsidRDefault="009C0EB4" w:rsidP="00E22A9D">
      <w:pPr>
        <w:pStyle w:val="screen"/>
        <w:rPr>
          <w:rFonts w:cstheme="minorBidi"/>
        </w:rPr>
      </w:pPr>
      <w:r w:rsidRPr="00841F54">
        <w:rPr>
          <w:rFonts w:cstheme="minorBidi"/>
        </w:rPr>
        <w:t xml:space="preserve"> returned, e.g., "RECORD^1 OF 3".</w:t>
      </w:r>
    </w:p>
    <w:p w14:paraId="64838BDF" w14:textId="77777777" w:rsidR="009C0EB4" w:rsidRPr="00841F54" w:rsidRDefault="009C0EB4" w:rsidP="00E22A9D">
      <w:pPr>
        <w:pStyle w:val="screen"/>
        <w:rPr>
          <w:rFonts w:cstheme="minorBidi"/>
        </w:rPr>
      </w:pPr>
      <w:r w:rsidRPr="00841F54">
        <w:rPr>
          <w:rFonts w:cstheme="minorBidi"/>
        </w:rPr>
        <w:t xml:space="preserve">   </w:t>
      </w:r>
    </w:p>
    <w:p w14:paraId="2599C3C7" w14:textId="77777777" w:rsidR="009C0EB4" w:rsidRPr="00841F54" w:rsidRDefault="009C0EB4" w:rsidP="00E22A9D">
      <w:pPr>
        <w:pStyle w:val="screen"/>
        <w:rPr>
          <w:rFonts w:cstheme="minorBidi"/>
        </w:rPr>
      </w:pPr>
      <w:r w:rsidRPr="00841F54">
        <w:rPr>
          <w:rFonts w:cstheme="minorBidi"/>
        </w:rPr>
        <w:t xml:space="preserve"> This RPC returns the internal entry number (IEN) of the record and data in</w:t>
      </w:r>
    </w:p>
    <w:p w14:paraId="16F87400" w14:textId="77777777" w:rsidR="009C0EB4" w:rsidRPr="00841F54" w:rsidRDefault="009C0EB4" w:rsidP="00E22A9D">
      <w:pPr>
        <w:pStyle w:val="screen"/>
        <w:rPr>
          <w:rFonts w:cstheme="minorBidi"/>
        </w:rPr>
      </w:pPr>
      <w:r w:rsidRPr="00841F54">
        <w:rPr>
          <w:rFonts w:cstheme="minorBidi"/>
        </w:rPr>
        <w:t xml:space="preserve"> external format from the following data fields in the IMMUNIZATION LOT</w:t>
      </w:r>
    </w:p>
    <w:p w14:paraId="5486DB25" w14:textId="77777777" w:rsidR="009C0EB4" w:rsidRPr="00841F54" w:rsidRDefault="009C0EB4" w:rsidP="00E22A9D">
      <w:pPr>
        <w:pStyle w:val="screen"/>
        <w:rPr>
          <w:rFonts w:cstheme="minorBidi"/>
        </w:rPr>
      </w:pPr>
      <w:r w:rsidRPr="00841F54">
        <w:rPr>
          <w:rFonts w:cstheme="minorBidi"/>
        </w:rPr>
        <w:t xml:space="preserve"> file:</w:t>
      </w:r>
    </w:p>
    <w:p w14:paraId="54920EA7" w14:textId="77777777" w:rsidR="009C0EB4" w:rsidRPr="00841F54" w:rsidRDefault="009C0EB4" w:rsidP="00E22A9D">
      <w:pPr>
        <w:pStyle w:val="screen"/>
        <w:rPr>
          <w:rFonts w:cstheme="minorBidi"/>
        </w:rPr>
      </w:pPr>
      <w:r w:rsidRPr="00841F54">
        <w:rPr>
          <w:rFonts w:cstheme="minorBidi"/>
        </w:rPr>
        <w:t xml:space="preserve">    - LOT NUMBER (#.01)</w:t>
      </w:r>
    </w:p>
    <w:p w14:paraId="0249124F" w14:textId="77777777" w:rsidR="009C0EB4" w:rsidRPr="00841F54" w:rsidRDefault="009C0EB4" w:rsidP="00E22A9D">
      <w:pPr>
        <w:pStyle w:val="screen"/>
        <w:rPr>
          <w:rFonts w:cstheme="minorBidi"/>
        </w:rPr>
      </w:pPr>
      <w:r w:rsidRPr="00841F54">
        <w:rPr>
          <w:rFonts w:cstheme="minorBidi"/>
        </w:rPr>
        <w:lastRenderedPageBreak/>
        <w:t xml:space="preserve">    - MANUFACTURER (#.02)</w:t>
      </w:r>
    </w:p>
    <w:p w14:paraId="48501AEB" w14:textId="77777777" w:rsidR="009C0EB4" w:rsidRPr="00841F54" w:rsidRDefault="009C0EB4" w:rsidP="00E22A9D">
      <w:pPr>
        <w:pStyle w:val="screen"/>
        <w:rPr>
          <w:rFonts w:cstheme="minorBidi"/>
        </w:rPr>
      </w:pPr>
      <w:r w:rsidRPr="00841F54">
        <w:rPr>
          <w:rFonts w:cstheme="minorBidi"/>
        </w:rPr>
        <w:t xml:space="preserve">    - STATUS (#.03)</w:t>
      </w:r>
    </w:p>
    <w:p w14:paraId="44258862" w14:textId="77777777" w:rsidR="009C0EB4" w:rsidRPr="00841F54" w:rsidRDefault="009C0EB4" w:rsidP="00E22A9D">
      <w:pPr>
        <w:pStyle w:val="screen"/>
        <w:rPr>
          <w:rFonts w:cstheme="minorBidi"/>
        </w:rPr>
      </w:pPr>
      <w:r w:rsidRPr="00841F54">
        <w:rPr>
          <w:rFonts w:cstheme="minorBidi"/>
        </w:rPr>
        <w:t xml:space="preserve">    - VACCINE (#.04)</w:t>
      </w:r>
    </w:p>
    <w:p w14:paraId="6EEDEE5E" w14:textId="77777777" w:rsidR="009C0EB4" w:rsidRPr="00841F54" w:rsidRDefault="009C0EB4" w:rsidP="00E22A9D">
      <w:pPr>
        <w:pStyle w:val="screen"/>
        <w:rPr>
          <w:rFonts w:cstheme="minorBidi"/>
        </w:rPr>
      </w:pPr>
      <w:r w:rsidRPr="00841F54">
        <w:rPr>
          <w:rFonts w:cstheme="minorBidi"/>
        </w:rPr>
        <w:t xml:space="preserve">    - EXPIRATION DATE (#.09)</w:t>
      </w:r>
    </w:p>
    <w:p w14:paraId="569CCBD7" w14:textId="630805F9" w:rsidR="0006295D" w:rsidRPr="00841F54" w:rsidRDefault="0006295D" w:rsidP="00E22A9D">
      <w:pPr>
        <w:pStyle w:val="screen"/>
        <w:rPr>
          <w:rFonts w:cstheme="minorBidi"/>
        </w:rPr>
      </w:pPr>
      <w:r w:rsidRPr="00841F54">
        <w:rPr>
          <w:rFonts w:cstheme="minorBidi"/>
        </w:rPr>
        <w:t xml:space="preserve">    - ASSOCIATED VA FACILITY (#.1)</w:t>
      </w:r>
    </w:p>
    <w:p w14:paraId="38DE7307" w14:textId="77777777" w:rsidR="009C0EB4" w:rsidRPr="00841F54" w:rsidRDefault="009C0EB4" w:rsidP="00E22A9D">
      <w:pPr>
        <w:pStyle w:val="screen"/>
        <w:rPr>
          <w:rFonts w:cstheme="minorBidi"/>
        </w:rPr>
      </w:pPr>
      <w:r w:rsidRPr="00841F54">
        <w:rPr>
          <w:rFonts w:cstheme="minorBidi"/>
        </w:rPr>
        <w:t xml:space="preserve">    - DOSES UNUSED (#.12)</w:t>
      </w:r>
    </w:p>
    <w:p w14:paraId="48EF9627" w14:textId="77777777" w:rsidR="009C0EB4" w:rsidRPr="00841F54" w:rsidRDefault="009C0EB4" w:rsidP="00E22A9D">
      <w:pPr>
        <w:pStyle w:val="screen"/>
        <w:rPr>
          <w:rFonts w:cstheme="minorBidi"/>
        </w:rPr>
      </w:pPr>
      <w:r w:rsidRPr="00841F54">
        <w:rPr>
          <w:rFonts w:cstheme="minorBidi"/>
        </w:rPr>
        <w:t xml:space="preserve">    - LOW SUPPLY ALERT (#.15)</w:t>
      </w:r>
    </w:p>
    <w:p w14:paraId="2A60425E" w14:textId="77777777" w:rsidR="009C0EB4" w:rsidRPr="00841F54" w:rsidRDefault="009C0EB4" w:rsidP="00E22A9D">
      <w:pPr>
        <w:pStyle w:val="screen"/>
        <w:rPr>
          <w:rFonts w:cstheme="minorBidi"/>
        </w:rPr>
      </w:pPr>
      <w:r w:rsidRPr="00841F54">
        <w:rPr>
          <w:rFonts w:cstheme="minorBidi"/>
        </w:rPr>
        <w:t xml:space="preserve">    - NDC CODE (VA) (#.18)</w:t>
      </w:r>
    </w:p>
    <w:p w14:paraId="49DECEB7" w14:textId="77777777" w:rsidR="009C0EB4" w:rsidRPr="00841F54" w:rsidRDefault="009C0EB4" w:rsidP="00E22A9D">
      <w:pPr>
        <w:pStyle w:val="screen"/>
        <w:rPr>
          <w:rFonts w:cstheme="minorBidi"/>
        </w:rPr>
      </w:pPr>
      <w:r w:rsidRPr="00841F54">
        <w:rPr>
          <w:rFonts w:cstheme="minorBidi"/>
        </w:rPr>
        <w:t xml:space="preserve">   </w:t>
      </w:r>
    </w:p>
    <w:p w14:paraId="03AD0FA9" w14:textId="77777777" w:rsidR="009C0EB4" w:rsidRPr="00841F54" w:rsidRDefault="009C0EB4" w:rsidP="00E22A9D">
      <w:pPr>
        <w:pStyle w:val="screen"/>
        <w:rPr>
          <w:rFonts w:cstheme="minorBidi"/>
        </w:rPr>
      </w:pPr>
      <w:r w:rsidRPr="00841F54">
        <w:rPr>
          <w:rFonts w:cstheme="minorBidi"/>
        </w:rPr>
        <w:t xml:space="preserve">   Example Global Array Returned:</w:t>
      </w:r>
    </w:p>
    <w:p w14:paraId="213E7D52" w14:textId="77777777" w:rsidR="009C0EB4" w:rsidRPr="00841F54" w:rsidRDefault="009C0EB4" w:rsidP="00E22A9D">
      <w:pPr>
        <w:pStyle w:val="screen"/>
        <w:rPr>
          <w:rFonts w:cstheme="minorBidi"/>
        </w:rPr>
      </w:pPr>
      <w:r w:rsidRPr="00841F54">
        <w:rPr>
          <w:rFonts w:cstheme="minorBidi"/>
        </w:rPr>
        <w:t xml:space="preserve">    ^TMP("PXVLST",$J,"P92A8769LN 1",0)="RECORD^1 OF 1"</w:t>
      </w:r>
    </w:p>
    <w:p w14:paraId="755A6BBB" w14:textId="77777777" w:rsidR="009C0EB4" w:rsidRPr="00841F54" w:rsidRDefault="009C0EB4" w:rsidP="00E22A9D">
      <w:pPr>
        <w:pStyle w:val="screen"/>
        <w:rPr>
          <w:rFonts w:cstheme="minorBidi"/>
        </w:rPr>
      </w:pPr>
      <w:r w:rsidRPr="00841F54">
        <w:rPr>
          <w:rFonts w:cstheme="minorBidi"/>
        </w:rPr>
        <w:t xml:space="preserve">                                 .001)="IEN^6"</w:t>
      </w:r>
    </w:p>
    <w:p w14:paraId="2BA8199A" w14:textId="77777777" w:rsidR="009C0EB4" w:rsidRPr="00841F54" w:rsidRDefault="009C0EB4" w:rsidP="00E22A9D">
      <w:pPr>
        <w:pStyle w:val="screen"/>
        <w:rPr>
          <w:rFonts w:cstheme="minorBidi"/>
        </w:rPr>
      </w:pPr>
      <w:r w:rsidRPr="00841F54">
        <w:rPr>
          <w:rFonts w:cstheme="minorBidi"/>
        </w:rPr>
        <w:t xml:space="preserve">                                  .01)="LOT NUMBER^P92A8769LN"</w:t>
      </w:r>
    </w:p>
    <w:p w14:paraId="6AEAFC0A" w14:textId="77777777" w:rsidR="009C0EB4" w:rsidRPr="00841F54" w:rsidRDefault="009C0EB4" w:rsidP="00E22A9D">
      <w:pPr>
        <w:pStyle w:val="screen"/>
        <w:rPr>
          <w:rFonts w:cstheme="minorBidi"/>
        </w:rPr>
      </w:pPr>
      <w:r w:rsidRPr="00841F54">
        <w:rPr>
          <w:rFonts w:cstheme="minorBidi"/>
        </w:rPr>
        <w:t xml:space="preserve">                                  .02)="MANUFACTURER^SCLAVO, INC."</w:t>
      </w:r>
    </w:p>
    <w:p w14:paraId="53D3F654" w14:textId="77777777" w:rsidR="009C0EB4" w:rsidRPr="00841F54" w:rsidRDefault="009C0EB4" w:rsidP="00E22A9D">
      <w:pPr>
        <w:pStyle w:val="screen"/>
        <w:rPr>
          <w:rFonts w:cstheme="minorBidi"/>
        </w:rPr>
      </w:pPr>
      <w:r w:rsidRPr="00841F54">
        <w:rPr>
          <w:rFonts w:cstheme="minorBidi"/>
        </w:rPr>
        <w:t xml:space="preserve">                                  .03)="STATUS^ACTIVE"</w:t>
      </w:r>
    </w:p>
    <w:p w14:paraId="059DE789" w14:textId="77777777" w:rsidR="009C0EB4" w:rsidRPr="00841F54" w:rsidRDefault="009C0EB4" w:rsidP="00E22A9D">
      <w:pPr>
        <w:pStyle w:val="screen"/>
        <w:rPr>
          <w:rFonts w:cstheme="minorBidi"/>
        </w:rPr>
      </w:pPr>
      <w:r w:rsidRPr="00841F54">
        <w:rPr>
          <w:rFonts w:cstheme="minorBidi"/>
        </w:rPr>
        <w:t xml:space="preserve">                                  .04)="VACCINE^ANTHRAX"</w:t>
      </w:r>
    </w:p>
    <w:p w14:paraId="15C81F48" w14:textId="77777777" w:rsidR="009C0EB4" w:rsidRPr="00841F54" w:rsidRDefault="009C0EB4" w:rsidP="00E22A9D">
      <w:pPr>
        <w:pStyle w:val="screen"/>
        <w:rPr>
          <w:rFonts w:cstheme="minorBidi"/>
        </w:rPr>
      </w:pPr>
      <w:r w:rsidRPr="00841F54">
        <w:rPr>
          <w:rFonts w:cstheme="minorBidi"/>
        </w:rPr>
        <w:t xml:space="preserve">                                  .09)="EXPIRATION DATE^DEC 31, 2016"</w:t>
      </w:r>
    </w:p>
    <w:p w14:paraId="13F1BC2A" w14:textId="1F6C5D9B" w:rsidR="0006295D" w:rsidRPr="00841F54" w:rsidRDefault="0006295D" w:rsidP="00E22A9D">
      <w:pPr>
        <w:pStyle w:val="screen"/>
        <w:rPr>
          <w:rFonts w:cstheme="minorBidi"/>
        </w:rPr>
      </w:pPr>
      <w:r w:rsidRPr="00841F54">
        <w:rPr>
          <w:rFonts w:cstheme="minorBidi"/>
        </w:rPr>
        <w:t xml:space="preserve">                                   .1)=</w:t>
      </w:r>
      <w:r w:rsidRPr="00841F54">
        <w:rPr>
          <w:rFonts w:eastAsiaTheme="minorHAnsi" w:cstheme="minorBidi"/>
        </w:rPr>
        <w:t>"ASSOCIATED VA FACILITY^ALBANY"</w:t>
      </w:r>
    </w:p>
    <w:p w14:paraId="3964BC96" w14:textId="77777777" w:rsidR="009C0EB4" w:rsidRPr="00841F54" w:rsidRDefault="009C0EB4" w:rsidP="00E22A9D">
      <w:pPr>
        <w:pStyle w:val="screen"/>
        <w:rPr>
          <w:rFonts w:cstheme="minorBidi"/>
        </w:rPr>
      </w:pPr>
      <w:r w:rsidRPr="00841F54">
        <w:rPr>
          <w:rFonts w:cstheme="minorBidi"/>
        </w:rPr>
        <w:t xml:space="preserve">                                  .12)="DOSES UNUSED^94"</w:t>
      </w:r>
    </w:p>
    <w:p w14:paraId="68A39F81" w14:textId="77777777" w:rsidR="009C0EB4" w:rsidRPr="00841F54" w:rsidRDefault="009C0EB4" w:rsidP="00E22A9D">
      <w:pPr>
        <w:pStyle w:val="screen"/>
        <w:rPr>
          <w:rFonts w:cstheme="minorBidi"/>
        </w:rPr>
      </w:pPr>
      <w:r w:rsidRPr="00841F54">
        <w:rPr>
          <w:rFonts w:cstheme="minorBidi"/>
        </w:rPr>
        <w:t xml:space="preserve">                                  .15)="LOW SUPPLY ALERT^10"</w:t>
      </w:r>
    </w:p>
    <w:p w14:paraId="682B0FF9" w14:textId="77777777" w:rsidR="009C0EB4" w:rsidRPr="00841F54" w:rsidRDefault="009C0EB4" w:rsidP="00E22A9D">
      <w:pPr>
        <w:pStyle w:val="screen"/>
        <w:rPr>
          <w:rFonts w:cstheme="minorBidi"/>
        </w:rPr>
      </w:pPr>
      <w:r w:rsidRPr="00841F54">
        <w:rPr>
          <w:rFonts w:cstheme="minorBidi"/>
        </w:rPr>
        <w:t xml:space="preserve">                                  .18)="NDC CODE (VA)^"</w:t>
      </w:r>
    </w:p>
    <w:p w14:paraId="5710A3D0" w14:textId="77777777" w:rsidR="009C0EB4" w:rsidRPr="00841F54" w:rsidRDefault="009C0EB4" w:rsidP="00E22A9D">
      <w:pPr>
        <w:pStyle w:val="screen"/>
        <w:rPr>
          <w:rFonts w:cstheme="minorBidi"/>
        </w:rPr>
      </w:pPr>
      <w:r w:rsidRPr="00841F54">
        <w:rPr>
          <w:rFonts w:cstheme="minorBidi"/>
        </w:rPr>
        <w:t xml:space="preserve">      </w:t>
      </w:r>
    </w:p>
    <w:p w14:paraId="34695308" w14:textId="77777777" w:rsidR="009C0EB4" w:rsidRPr="00841F54" w:rsidRDefault="009C0EB4" w:rsidP="00E22A9D">
      <w:pPr>
        <w:pStyle w:val="screen"/>
        <w:rPr>
          <w:rFonts w:cstheme="minorBidi"/>
        </w:rPr>
      </w:pPr>
      <w:r w:rsidRPr="00841F54">
        <w:rPr>
          <w:rFonts w:cstheme="minorBidi"/>
        </w:rPr>
        <w:t xml:space="preserve">   Example Global Array Returned if No Records Found:</w:t>
      </w:r>
    </w:p>
    <w:p w14:paraId="47A32609" w14:textId="77777777" w:rsidR="009C0EB4" w:rsidRPr="00841F54" w:rsidRDefault="009C0EB4" w:rsidP="00E22A9D">
      <w:pPr>
        <w:pStyle w:val="screen"/>
        <w:rPr>
          <w:rFonts w:cstheme="minorBidi"/>
        </w:rPr>
      </w:pPr>
      <w:r w:rsidRPr="00841F54">
        <w:rPr>
          <w:rFonts w:cstheme="minorBidi"/>
        </w:rPr>
        <w:t xml:space="preserve">    ^TMP("PXVLST",$J,0)="0 RECORDS"</w:t>
      </w:r>
    </w:p>
    <w:p w14:paraId="58F6EFB9" w14:textId="77777777" w:rsidR="009C0EB4" w:rsidRPr="00841F54" w:rsidRDefault="009C0EB4" w:rsidP="00E22A9D">
      <w:pPr>
        <w:pStyle w:val="screen"/>
        <w:rPr>
          <w:rFonts w:cstheme="minorBidi"/>
        </w:rPr>
      </w:pPr>
      <w:r w:rsidRPr="00841F54">
        <w:rPr>
          <w:rFonts w:cstheme="minorBidi"/>
        </w:rPr>
        <w:t xml:space="preserve">   </w:t>
      </w:r>
    </w:p>
    <w:p w14:paraId="14577EDA" w14:textId="77777777" w:rsidR="009C0EB4" w:rsidRPr="00841F54" w:rsidRDefault="009C0EB4" w:rsidP="00E22A9D">
      <w:pPr>
        <w:pStyle w:val="screen"/>
        <w:rPr>
          <w:rFonts w:cstheme="minorBidi"/>
        </w:rPr>
      </w:pPr>
      <w:r w:rsidRPr="00841F54">
        <w:rPr>
          <w:rFonts w:cstheme="minorBidi"/>
        </w:rPr>
        <w:t xml:space="preserve">   Example error messages:</w:t>
      </w:r>
    </w:p>
    <w:p w14:paraId="7BAA2139" w14:textId="77777777" w:rsidR="009C0EB4" w:rsidRPr="00841F54" w:rsidRDefault="009C0EB4" w:rsidP="00E22A9D">
      <w:pPr>
        <w:pStyle w:val="screen"/>
        <w:rPr>
          <w:rFonts w:cstheme="minorBidi"/>
        </w:rPr>
      </w:pPr>
      <w:r w:rsidRPr="00841F54">
        <w:rPr>
          <w:rFonts w:cstheme="minorBidi"/>
        </w:rPr>
        <w:t xml:space="preserve">    ^TMP("PXVLST",$J,0)="-1^Invalid input value"</w:t>
      </w:r>
    </w:p>
    <w:p w14:paraId="48C9721B" w14:textId="77777777" w:rsidR="009C0EB4" w:rsidRPr="00841F54" w:rsidRDefault="009C0EB4" w:rsidP="00E22A9D">
      <w:pPr>
        <w:pStyle w:val="screen"/>
        <w:rPr>
          <w:rFonts w:cstheme="minorBidi"/>
        </w:rPr>
      </w:pPr>
      <w:r w:rsidRPr="00841F54">
        <w:rPr>
          <w:rFonts w:cstheme="minorBidi"/>
        </w:rPr>
        <w:t xml:space="preserve">    ^TMP("PXVLST",$J,0)="-1^Invalid input for immunization lot IEN"</w:t>
      </w:r>
    </w:p>
    <w:p w14:paraId="732B4CF3" w14:textId="77777777" w:rsidR="009C0EB4" w:rsidRPr="00841F54" w:rsidRDefault="009C0EB4" w:rsidP="00E22A9D">
      <w:pPr>
        <w:pStyle w:val="screen"/>
        <w:rPr>
          <w:rFonts w:cstheme="minorBidi"/>
        </w:rPr>
      </w:pPr>
      <w:r w:rsidRPr="00841F54">
        <w:rPr>
          <w:rFonts w:cstheme="minorBidi"/>
        </w:rPr>
        <w:t xml:space="preserve">    ^TMP("PXVLST",$J,0)="-1^Invalid input for lot number"</w:t>
      </w:r>
    </w:p>
    <w:p w14:paraId="5F33E9A1" w14:textId="77777777" w:rsidR="009C0EB4" w:rsidRPr="00841F54" w:rsidRDefault="009C0EB4" w:rsidP="00E22A9D">
      <w:pPr>
        <w:pStyle w:val="screen"/>
        <w:rPr>
          <w:rFonts w:cstheme="minorBidi"/>
        </w:rPr>
      </w:pPr>
      <w:r w:rsidRPr="00841F54">
        <w:rPr>
          <w:rFonts w:cstheme="minorBidi"/>
        </w:rPr>
        <w:t xml:space="preserve">  </w:t>
      </w:r>
    </w:p>
    <w:p w14:paraId="6596C04B" w14:textId="77777777" w:rsidR="009C0EB4" w:rsidRPr="00841F54" w:rsidRDefault="009C0EB4" w:rsidP="00E22A9D">
      <w:pPr>
        <w:pStyle w:val="screen"/>
        <w:rPr>
          <w:rFonts w:cstheme="minorBidi"/>
        </w:rPr>
      </w:pPr>
      <w:r w:rsidRPr="00841F54">
        <w:rPr>
          <w:rFonts w:cstheme="minorBidi"/>
        </w:rPr>
        <w:t xml:space="preserve"> Returns with PXVI equal to 1:</w:t>
      </w:r>
    </w:p>
    <w:p w14:paraId="635BF248" w14:textId="77777777" w:rsidR="009C0EB4" w:rsidRPr="00841F54" w:rsidRDefault="009C0EB4" w:rsidP="00E22A9D">
      <w:pPr>
        <w:pStyle w:val="screen"/>
        <w:rPr>
          <w:rFonts w:cstheme="minorBidi"/>
        </w:rPr>
      </w:pPr>
      <w:r w:rsidRPr="00841F54">
        <w:rPr>
          <w:rFonts w:cstheme="minorBidi"/>
        </w:rPr>
        <w:t xml:space="preserve">    PXVRETRN  - returned information is stored in ^TMP("PXVLST",$J))</w:t>
      </w:r>
    </w:p>
    <w:p w14:paraId="596AA9B8" w14:textId="77777777" w:rsidR="009C0EB4" w:rsidRPr="00841F54" w:rsidRDefault="009C0EB4" w:rsidP="00E22A9D">
      <w:pPr>
        <w:pStyle w:val="screen"/>
        <w:rPr>
          <w:rFonts w:cstheme="minorBidi"/>
        </w:rPr>
      </w:pPr>
      <w:r w:rsidRPr="00841F54">
        <w:rPr>
          <w:rFonts w:cstheme="minorBidi"/>
        </w:rPr>
        <w:t xml:space="preserve">  </w:t>
      </w:r>
    </w:p>
    <w:p w14:paraId="6BFDD175" w14:textId="77777777" w:rsidR="009C0EB4" w:rsidRPr="00841F54" w:rsidRDefault="009C0EB4" w:rsidP="00E22A9D">
      <w:pPr>
        <w:pStyle w:val="screen"/>
        <w:rPr>
          <w:rFonts w:cstheme="minorBidi"/>
        </w:rPr>
      </w:pPr>
      <w:r w:rsidRPr="00841F54">
        <w:rPr>
          <w:rFonts w:cstheme="minorBidi"/>
        </w:rPr>
        <w:t xml:space="preserve">    Each record is a caret-delimited list of values. Within the </w:t>
      </w:r>
    </w:p>
    <w:p w14:paraId="3B4DFB48" w14:textId="77777777" w:rsidR="009C0EB4" w:rsidRPr="00841F54" w:rsidRDefault="009C0EB4" w:rsidP="00E22A9D">
      <w:pPr>
        <w:pStyle w:val="screen"/>
        <w:rPr>
          <w:rFonts w:cstheme="minorBidi"/>
        </w:rPr>
      </w:pPr>
      <w:r w:rsidRPr="00841F54">
        <w:rPr>
          <w:rFonts w:cstheme="minorBidi"/>
        </w:rPr>
        <w:t xml:space="preserve">    caret-delimited list, for fields with different internal and external</w:t>
      </w:r>
    </w:p>
    <w:p w14:paraId="39ADCB5A" w14:textId="77777777" w:rsidR="009C0EB4" w:rsidRPr="00841F54" w:rsidRDefault="009C0EB4" w:rsidP="00E22A9D">
      <w:pPr>
        <w:pStyle w:val="screen"/>
        <w:rPr>
          <w:rFonts w:cstheme="minorBidi"/>
        </w:rPr>
      </w:pPr>
      <w:r w:rsidRPr="00841F54">
        <w:rPr>
          <w:rFonts w:cstheme="minorBidi"/>
        </w:rPr>
        <w:t xml:space="preserve">    values, both the internal and external values are included, delimited</w:t>
      </w:r>
    </w:p>
    <w:p w14:paraId="5B5F1F80" w14:textId="77777777" w:rsidR="009C0EB4" w:rsidRPr="00841F54" w:rsidRDefault="009C0EB4" w:rsidP="00E22A9D">
      <w:pPr>
        <w:pStyle w:val="screen"/>
        <w:rPr>
          <w:rFonts w:cstheme="minorBidi"/>
        </w:rPr>
      </w:pPr>
      <w:r w:rsidRPr="00841F54">
        <w:rPr>
          <w:rFonts w:cstheme="minorBidi"/>
        </w:rPr>
        <w:t xml:space="preserve">    by a tilde (~) as indicated below:</w:t>
      </w:r>
    </w:p>
    <w:p w14:paraId="6B48493D" w14:textId="77777777" w:rsidR="009C0EB4" w:rsidRPr="00841F54" w:rsidRDefault="009C0EB4" w:rsidP="00E22A9D">
      <w:pPr>
        <w:pStyle w:val="screen"/>
        <w:rPr>
          <w:rFonts w:cstheme="minorBidi"/>
        </w:rPr>
      </w:pPr>
      <w:r w:rsidRPr="00841F54">
        <w:rPr>
          <w:rFonts w:cstheme="minorBidi"/>
        </w:rPr>
        <w:t xml:space="preserve">     Piece# Field# Field Name</w:t>
      </w:r>
    </w:p>
    <w:p w14:paraId="4F2E9DE6" w14:textId="77777777" w:rsidR="009C0EB4" w:rsidRPr="00841F54" w:rsidRDefault="009C0EB4" w:rsidP="00E22A9D">
      <w:pPr>
        <w:pStyle w:val="screen"/>
        <w:rPr>
          <w:rFonts w:cstheme="minorBidi"/>
        </w:rPr>
      </w:pPr>
      <w:r w:rsidRPr="00841F54">
        <w:rPr>
          <w:rFonts w:cstheme="minorBidi"/>
        </w:rPr>
        <w:t xml:space="preserve">     ------ ------ ----------</w:t>
      </w:r>
    </w:p>
    <w:p w14:paraId="4A6C5A65" w14:textId="77777777" w:rsidR="009C0EB4" w:rsidRPr="00841F54" w:rsidRDefault="009C0EB4" w:rsidP="00E22A9D">
      <w:pPr>
        <w:pStyle w:val="screen"/>
        <w:rPr>
          <w:rFonts w:cstheme="minorBidi"/>
        </w:rPr>
      </w:pPr>
      <w:r w:rsidRPr="00841F54">
        <w:rPr>
          <w:rFonts w:cstheme="minorBidi"/>
        </w:rPr>
        <w:t xml:space="preserve">     1             IEN             </w:t>
      </w:r>
    </w:p>
    <w:p w14:paraId="39D4A65D" w14:textId="77777777" w:rsidR="009C0EB4" w:rsidRPr="00841F54" w:rsidRDefault="009C0EB4" w:rsidP="00E22A9D">
      <w:pPr>
        <w:pStyle w:val="screen"/>
        <w:rPr>
          <w:rFonts w:cstheme="minorBidi"/>
        </w:rPr>
      </w:pPr>
      <w:r w:rsidRPr="00841F54">
        <w:rPr>
          <w:rFonts w:cstheme="minorBidi"/>
        </w:rPr>
        <w:t xml:space="preserve">     2      .01    LOT NUMBER</w:t>
      </w:r>
    </w:p>
    <w:p w14:paraId="2DFF172D" w14:textId="77777777" w:rsidR="009C0EB4" w:rsidRPr="00841F54" w:rsidRDefault="009C0EB4" w:rsidP="00E22A9D">
      <w:pPr>
        <w:pStyle w:val="screen"/>
        <w:rPr>
          <w:rFonts w:cstheme="minorBidi"/>
        </w:rPr>
      </w:pPr>
      <w:r w:rsidRPr="00841F54">
        <w:rPr>
          <w:rFonts w:cstheme="minorBidi"/>
        </w:rPr>
        <w:t xml:space="preserve">     3      .02    MANUFACTURER  (Internal~External)</w:t>
      </w:r>
    </w:p>
    <w:p w14:paraId="2E28E793" w14:textId="77777777" w:rsidR="009C0EB4" w:rsidRPr="00841F54" w:rsidRDefault="009C0EB4" w:rsidP="00E22A9D">
      <w:pPr>
        <w:pStyle w:val="screen"/>
        <w:rPr>
          <w:rFonts w:cstheme="minorBidi"/>
        </w:rPr>
      </w:pPr>
      <w:r w:rsidRPr="00841F54">
        <w:rPr>
          <w:rFonts w:cstheme="minorBidi"/>
        </w:rPr>
        <w:t xml:space="preserve">     4      .03    STATUS (Internal~External)</w:t>
      </w:r>
    </w:p>
    <w:p w14:paraId="7248BE27" w14:textId="77777777" w:rsidR="009C0EB4" w:rsidRPr="00841F54" w:rsidRDefault="009C0EB4" w:rsidP="00E22A9D">
      <w:pPr>
        <w:pStyle w:val="screen"/>
        <w:rPr>
          <w:rFonts w:cstheme="minorBidi"/>
        </w:rPr>
      </w:pPr>
      <w:r w:rsidRPr="00841F54">
        <w:rPr>
          <w:rFonts w:cstheme="minorBidi"/>
        </w:rPr>
        <w:t xml:space="preserve">     5      .04    VACCINE (Internal~External)</w:t>
      </w:r>
    </w:p>
    <w:p w14:paraId="6BB3D082" w14:textId="77777777" w:rsidR="009C0EB4" w:rsidRPr="00841F54" w:rsidRDefault="009C0EB4" w:rsidP="00E22A9D">
      <w:pPr>
        <w:pStyle w:val="screen"/>
        <w:rPr>
          <w:rFonts w:cstheme="minorBidi"/>
        </w:rPr>
      </w:pPr>
      <w:r w:rsidRPr="00841F54">
        <w:rPr>
          <w:rFonts w:cstheme="minorBidi"/>
        </w:rPr>
        <w:t xml:space="preserve">     6      .09    EXPIRATION DATE (Internal~External)</w:t>
      </w:r>
    </w:p>
    <w:p w14:paraId="6C52EC42" w14:textId="77777777" w:rsidR="009C0EB4" w:rsidRPr="00841F54" w:rsidRDefault="009C0EB4" w:rsidP="00E22A9D">
      <w:pPr>
        <w:pStyle w:val="screen"/>
        <w:rPr>
          <w:rFonts w:cstheme="minorBidi"/>
        </w:rPr>
      </w:pPr>
      <w:r w:rsidRPr="00841F54">
        <w:rPr>
          <w:rFonts w:cstheme="minorBidi"/>
        </w:rPr>
        <w:t xml:space="preserve">     7      .12    DOSES UNUSED</w:t>
      </w:r>
    </w:p>
    <w:p w14:paraId="443E8282" w14:textId="77777777" w:rsidR="009C0EB4" w:rsidRPr="00841F54" w:rsidRDefault="009C0EB4" w:rsidP="00E22A9D">
      <w:pPr>
        <w:pStyle w:val="screen"/>
        <w:rPr>
          <w:rFonts w:cstheme="minorBidi"/>
        </w:rPr>
      </w:pPr>
      <w:r w:rsidRPr="00841F54">
        <w:rPr>
          <w:rFonts w:cstheme="minorBidi"/>
        </w:rPr>
        <w:t xml:space="preserve">     8      .15    LOW SUPPLY ALERT</w:t>
      </w:r>
    </w:p>
    <w:p w14:paraId="2D2189AC" w14:textId="77777777" w:rsidR="009C0EB4" w:rsidRPr="00841F54" w:rsidRDefault="009C0EB4" w:rsidP="00E22A9D">
      <w:pPr>
        <w:pStyle w:val="screen"/>
        <w:rPr>
          <w:rFonts w:cstheme="minorBidi"/>
        </w:rPr>
      </w:pPr>
      <w:r w:rsidRPr="00841F54">
        <w:rPr>
          <w:rFonts w:cstheme="minorBidi"/>
        </w:rPr>
        <w:t xml:space="preserve">     9      .18    NDC CODE (VA) (Internal~External)</w:t>
      </w:r>
    </w:p>
    <w:p w14:paraId="66D578EC" w14:textId="07343BD7" w:rsidR="0006295D" w:rsidRPr="00841F54" w:rsidRDefault="0006295D" w:rsidP="00E22A9D">
      <w:pPr>
        <w:pStyle w:val="screen"/>
        <w:rPr>
          <w:rFonts w:cstheme="minorBidi"/>
        </w:rPr>
      </w:pPr>
      <w:r w:rsidRPr="00841F54">
        <w:rPr>
          <w:rFonts w:cstheme="minorBidi"/>
        </w:rPr>
        <w:t xml:space="preserve">    10      .1     ASSOCIATED VA FACILITY (Internal~External)</w:t>
      </w:r>
    </w:p>
    <w:p w14:paraId="7AAB5A28" w14:textId="77777777" w:rsidR="009C0EB4" w:rsidRPr="00841F54" w:rsidRDefault="009C0EB4" w:rsidP="00E22A9D">
      <w:pPr>
        <w:pStyle w:val="screen"/>
        <w:rPr>
          <w:rFonts w:cstheme="minorBidi"/>
        </w:rPr>
      </w:pPr>
      <w:r w:rsidRPr="00841F54">
        <w:rPr>
          <w:rFonts w:cstheme="minorBidi"/>
        </w:rPr>
        <w:t xml:space="preserve">   </w:t>
      </w:r>
    </w:p>
    <w:p w14:paraId="1AAEA619" w14:textId="77777777" w:rsidR="009C0EB4" w:rsidRPr="00841F54" w:rsidRDefault="009C0EB4" w:rsidP="00E22A9D">
      <w:pPr>
        <w:pStyle w:val="screen"/>
        <w:rPr>
          <w:rFonts w:cstheme="minorBidi"/>
        </w:rPr>
      </w:pPr>
      <w:r w:rsidRPr="00841F54">
        <w:rPr>
          <w:rFonts w:cstheme="minorBidi"/>
        </w:rPr>
        <w:t xml:space="preserve">   Example Alternate Global Array:</w:t>
      </w:r>
    </w:p>
    <w:p w14:paraId="3926C069" w14:textId="77777777" w:rsidR="009C0EB4" w:rsidRPr="00841F54" w:rsidRDefault="009C0EB4" w:rsidP="00E22A9D">
      <w:pPr>
        <w:pStyle w:val="screen"/>
        <w:rPr>
          <w:rFonts w:cstheme="minorBidi"/>
        </w:rPr>
      </w:pPr>
      <w:r w:rsidRPr="00841F54">
        <w:rPr>
          <w:rFonts w:cstheme="minorBidi"/>
        </w:rPr>
        <w:t xml:space="preserve">    ^TMP("PXVLST",$J,0)=1 RECORD </w:t>
      </w:r>
    </w:p>
    <w:p w14:paraId="1EB03FE2" w14:textId="77777777" w:rsidR="009C0EB4" w:rsidRPr="00841F54" w:rsidRDefault="009C0EB4" w:rsidP="00E22A9D">
      <w:pPr>
        <w:pStyle w:val="screen"/>
        <w:rPr>
          <w:rFonts w:cstheme="minorBidi"/>
        </w:rPr>
      </w:pPr>
      <w:r w:rsidRPr="00841F54">
        <w:rPr>
          <w:rFonts w:cstheme="minorBidi"/>
        </w:rPr>
        <w:t xml:space="preserve">                      6)="6^P92A8769LN^49~SCLAVO, INC.^0~ACTIVE^41~ANTHRAX^</w:t>
      </w:r>
    </w:p>
    <w:p w14:paraId="6A8F7C5E" w14:textId="0DD72F0F" w:rsidR="009C0EB4" w:rsidRPr="00841F54" w:rsidRDefault="009C0EB4" w:rsidP="00E22A9D">
      <w:pPr>
        <w:pStyle w:val="screen"/>
        <w:rPr>
          <w:rFonts w:cstheme="minorBidi"/>
        </w:rPr>
      </w:pPr>
      <w:r w:rsidRPr="00841F54">
        <w:rPr>
          <w:rFonts w:cstheme="minorBidi"/>
        </w:rPr>
        <w:t xml:space="preserve">                           3161231~DEC 31, 2016^93^10^~</w:t>
      </w:r>
      <w:r w:rsidR="0006295D" w:rsidRPr="00841F54">
        <w:rPr>
          <w:rFonts w:eastAsiaTheme="minorHAnsi" w:cstheme="minorBidi"/>
        </w:rPr>
        <w:t>^500~ALBANY</w:t>
      </w:r>
      <w:r w:rsidRPr="00841F54">
        <w:rPr>
          <w:rFonts w:cstheme="minorBidi"/>
        </w:rPr>
        <w:t>"</w:t>
      </w:r>
    </w:p>
    <w:p w14:paraId="1772DF27" w14:textId="1557802A" w:rsidR="00880CC9" w:rsidRPr="00841F54" w:rsidRDefault="00B504FE" w:rsidP="00783A0D">
      <w:pPr>
        <w:pStyle w:val="Heading2"/>
      </w:pPr>
      <w:bookmarkStart w:id="127" w:name="_Toc468093307"/>
      <w:r w:rsidRPr="00841F54">
        <w:lastRenderedPageBreak/>
        <w:t>PXVIMM IMM MAN</w:t>
      </w:r>
      <w:bookmarkEnd w:id="127"/>
    </w:p>
    <w:p w14:paraId="5197C3E6" w14:textId="77777777" w:rsidR="00825141" w:rsidRPr="00841F54" w:rsidRDefault="00825141" w:rsidP="00E22A9D">
      <w:pPr>
        <w:pStyle w:val="screen"/>
        <w:rPr>
          <w:rFonts w:cstheme="minorBidi"/>
        </w:rPr>
      </w:pPr>
      <w:r w:rsidRPr="00841F54">
        <w:rPr>
          <w:rFonts w:cstheme="minorBidi"/>
        </w:rPr>
        <w:t>NAME: PXVIMM IMM MAN                    TAG: IMAN</w:t>
      </w:r>
    </w:p>
    <w:p w14:paraId="4643331C" w14:textId="77777777" w:rsidR="00825141" w:rsidRPr="00841F54" w:rsidRDefault="00825141" w:rsidP="00E22A9D">
      <w:pPr>
        <w:pStyle w:val="screen"/>
        <w:rPr>
          <w:rFonts w:cstheme="minorBidi"/>
        </w:rPr>
      </w:pPr>
      <w:r w:rsidRPr="00841F54">
        <w:rPr>
          <w:rFonts w:cstheme="minorBidi"/>
        </w:rPr>
        <w:t xml:space="preserve">  ROUTINE: PXVRPC1                      RETURN VALUE TYPE: GLOBAL ARRAY</w:t>
      </w:r>
    </w:p>
    <w:p w14:paraId="1B0C89DF" w14:textId="77777777" w:rsidR="00825141" w:rsidRPr="00841F54" w:rsidRDefault="00825141" w:rsidP="00E22A9D">
      <w:pPr>
        <w:pStyle w:val="screen"/>
        <w:rPr>
          <w:rFonts w:cstheme="minorBidi"/>
        </w:rPr>
      </w:pPr>
      <w:r w:rsidRPr="00841F54">
        <w:rPr>
          <w:rFonts w:cstheme="minorBidi"/>
        </w:rPr>
        <w:t xml:space="preserve">  WORD WRAP ON: TRUE</w:t>
      </w:r>
    </w:p>
    <w:p w14:paraId="4B11FB8A" w14:textId="77777777" w:rsidR="00825141" w:rsidRPr="00841F54" w:rsidRDefault="00825141" w:rsidP="00E22A9D">
      <w:pPr>
        <w:pStyle w:val="screen"/>
        <w:rPr>
          <w:rFonts w:cstheme="minorBidi"/>
        </w:rPr>
      </w:pPr>
      <w:r w:rsidRPr="00841F54">
        <w:rPr>
          <w:rFonts w:cstheme="minorBidi"/>
        </w:rPr>
        <w:t xml:space="preserve"> DESCRIPTION:   </w:t>
      </w:r>
    </w:p>
    <w:p w14:paraId="0BEBBA92" w14:textId="77777777" w:rsidR="00825141" w:rsidRPr="00841F54" w:rsidRDefault="00825141" w:rsidP="00E22A9D">
      <w:pPr>
        <w:pStyle w:val="screen"/>
        <w:rPr>
          <w:rFonts w:cstheme="minorBidi"/>
        </w:rPr>
      </w:pPr>
      <w:r w:rsidRPr="00841F54">
        <w:rPr>
          <w:rFonts w:cstheme="minorBidi"/>
        </w:rPr>
        <w:t xml:space="preserve"> This RPC returns information from the IMM MANUFACTURER file </w:t>
      </w:r>
    </w:p>
    <w:p w14:paraId="6D6139EB" w14:textId="77777777" w:rsidR="00825141" w:rsidRPr="00841F54" w:rsidRDefault="00825141" w:rsidP="00E22A9D">
      <w:pPr>
        <w:pStyle w:val="screen"/>
        <w:rPr>
          <w:rFonts w:cstheme="minorBidi"/>
        </w:rPr>
      </w:pPr>
      <w:r w:rsidRPr="00841F54">
        <w:rPr>
          <w:rFonts w:cstheme="minorBidi"/>
        </w:rPr>
        <w:t xml:space="preserve"> (#9999999.04).</w:t>
      </w:r>
    </w:p>
    <w:p w14:paraId="45F7E621" w14:textId="77777777" w:rsidR="00825141" w:rsidRPr="00841F54" w:rsidRDefault="00825141" w:rsidP="00E22A9D">
      <w:pPr>
        <w:pStyle w:val="screen"/>
        <w:rPr>
          <w:rFonts w:cstheme="minorBidi"/>
        </w:rPr>
      </w:pPr>
      <w:r w:rsidRPr="00841F54">
        <w:rPr>
          <w:rFonts w:cstheme="minorBidi"/>
        </w:rPr>
        <w:t>INPUT PARAMETER: FILTER                 PARAMETER TYPE: LITERAL</w:t>
      </w:r>
    </w:p>
    <w:p w14:paraId="52446045" w14:textId="77777777" w:rsidR="00825141" w:rsidRPr="00841F54" w:rsidRDefault="00825141" w:rsidP="00E22A9D">
      <w:pPr>
        <w:pStyle w:val="screen"/>
        <w:rPr>
          <w:rFonts w:cstheme="minorBidi"/>
        </w:rPr>
      </w:pPr>
      <w:r w:rsidRPr="00841F54">
        <w:rPr>
          <w:rFonts w:cstheme="minorBidi"/>
        </w:rPr>
        <w:t xml:space="preserve">  MAXIMUM DATA LENGTH: 80               REQUIRED: NO</w:t>
      </w:r>
    </w:p>
    <w:p w14:paraId="242E2091" w14:textId="77777777" w:rsidR="00825141" w:rsidRPr="00841F54" w:rsidRDefault="00825141" w:rsidP="00E22A9D">
      <w:pPr>
        <w:pStyle w:val="screen"/>
        <w:rPr>
          <w:rFonts w:cstheme="minorBidi"/>
        </w:rPr>
      </w:pPr>
      <w:r w:rsidRPr="00841F54">
        <w:rPr>
          <w:rFonts w:cstheme="minorBidi"/>
        </w:rPr>
        <w:t xml:space="preserve">  SEQUENCE NUMBER: 1</w:t>
      </w:r>
    </w:p>
    <w:p w14:paraId="18A42AED" w14:textId="77777777" w:rsidR="00825141" w:rsidRPr="00841F54" w:rsidRDefault="00825141" w:rsidP="00E22A9D">
      <w:pPr>
        <w:pStyle w:val="screen"/>
        <w:rPr>
          <w:rFonts w:cstheme="minorBidi"/>
        </w:rPr>
      </w:pPr>
      <w:r w:rsidRPr="00841F54">
        <w:rPr>
          <w:rFonts w:cstheme="minorBidi"/>
        </w:rPr>
        <w:t xml:space="preserve"> DESCRIPTION:   </w:t>
      </w:r>
    </w:p>
    <w:p w14:paraId="6D0F8E2D" w14:textId="77777777" w:rsidR="00825141" w:rsidRPr="00841F54" w:rsidRDefault="00825141" w:rsidP="00E22A9D">
      <w:pPr>
        <w:pStyle w:val="screen"/>
        <w:rPr>
          <w:rFonts w:cstheme="minorBidi"/>
        </w:rPr>
      </w:pPr>
      <w:r w:rsidRPr="00841F54">
        <w:rPr>
          <w:rFonts w:cstheme="minorBidi"/>
        </w:rPr>
        <w:t xml:space="preserve"> This input parameter is used to specify the IMMUNIZATION LOT file </w:t>
      </w:r>
    </w:p>
    <w:p w14:paraId="08CE4A83" w14:textId="77777777" w:rsidR="00825141" w:rsidRPr="00841F54" w:rsidRDefault="00825141" w:rsidP="00E22A9D">
      <w:pPr>
        <w:pStyle w:val="screen"/>
        <w:rPr>
          <w:rFonts w:cstheme="minorBidi"/>
        </w:rPr>
      </w:pPr>
      <w:r w:rsidRPr="00841F54">
        <w:rPr>
          <w:rFonts w:cstheme="minorBidi"/>
        </w:rPr>
        <w:t xml:space="preserve"> records to be returned. Possible values:</w:t>
      </w:r>
    </w:p>
    <w:p w14:paraId="6D0D484C" w14:textId="77777777" w:rsidR="00825141" w:rsidRPr="00841F54" w:rsidRDefault="00825141" w:rsidP="00E22A9D">
      <w:pPr>
        <w:pStyle w:val="screen"/>
        <w:rPr>
          <w:rFonts w:cstheme="minorBidi"/>
        </w:rPr>
      </w:pPr>
      <w:r w:rsidRPr="00841F54">
        <w:rPr>
          <w:rFonts w:cstheme="minorBidi"/>
        </w:rPr>
        <w:t xml:space="preserve">    R:XXX - return entry with ien XXX</w:t>
      </w:r>
    </w:p>
    <w:p w14:paraId="319B7B1B" w14:textId="77777777" w:rsidR="00825141" w:rsidRPr="00841F54" w:rsidRDefault="00825141" w:rsidP="00E22A9D">
      <w:pPr>
        <w:pStyle w:val="screen"/>
        <w:rPr>
          <w:rFonts w:cstheme="minorBidi"/>
        </w:rPr>
      </w:pPr>
      <w:r w:rsidRPr="00841F54">
        <w:rPr>
          <w:rFonts w:cstheme="minorBidi"/>
        </w:rPr>
        <w:t xml:space="preserve">    M:XXX - return entry with MVX code XXX</w:t>
      </w:r>
    </w:p>
    <w:p w14:paraId="34CE7913" w14:textId="77777777" w:rsidR="00825141" w:rsidRPr="00841F54" w:rsidRDefault="00825141" w:rsidP="00E22A9D">
      <w:pPr>
        <w:pStyle w:val="screen"/>
        <w:rPr>
          <w:rFonts w:cstheme="minorBidi"/>
        </w:rPr>
      </w:pPr>
      <w:r w:rsidRPr="00841F54">
        <w:rPr>
          <w:rFonts w:cstheme="minorBidi"/>
        </w:rPr>
        <w:t xml:space="preserve">    N:XXX - return entry with imm manufacturer name XXX   </w:t>
      </w:r>
    </w:p>
    <w:p w14:paraId="7007A591" w14:textId="77777777" w:rsidR="00825141" w:rsidRPr="00841F54" w:rsidRDefault="00825141" w:rsidP="00E22A9D">
      <w:pPr>
        <w:pStyle w:val="screen"/>
        <w:rPr>
          <w:rFonts w:cstheme="minorBidi"/>
        </w:rPr>
      </w:pPr>
      <w:r w:rsidRPr="00841F54">
        <w:rPr>
          <w:rFonts w:cstheme="minorBidi"/>
        </w:rPr>
        <w:t xml:space="preserve">    S:A   - return list of all active manufacturers</w:t>
      </w:r>
    </w:p>
    <w:p w14:paraId="70679971" w14:textId="77777777" w:rsidR="00825141" w:rsidRPr="00841F54" w:rsidRDefault="00825141" w:rsidP="00E22A9D">
      <w:pPr>
        <w:pStyle w:val="screen"/>
        <w:rPr>
          <w:rFonts w:cstheme="minorBidi"/>
        </w:rPr>
      </w:pPr>
      <w:r w:rsidRPr="00841F54">
        <w:rPr>
          <w:rFonts w:cstheme="minorBidi"/>
        </w:rPr>
        <w:t xml:space="preserve">    S:I   - return list of all inactive manufacturers</w:t>
      </w:r>
    </w:p>
    <w:p w14:paraId="5176884C" w14:textId="77777777" w:rsidR="00825141" w:rsidRPr="00841F54" w:rsidRDefault="00825141" w:rsidP="00E22A9D">
      <w:pPr>
        <w:pStyle w:val="screen"/>
        <w:rPr>
          <w:rFonts w:cstheme="minorBidi"/>
        </w:rPr>
      </w:pPr>
      <w:r w:rsidRPr="00841F54">
        <w:rPr>
          <w:rFonts w:cstheme="minorBidi"/>
        </w:rPr>
        <w:t xml:space="preserve">    S:B   - return list of all manufacturers, active and inactive</w:t>
      </w:r>
    </w:p>
    <w:p w14:paraId="4B57BC60" w14:textId="77777777" w:rsidR="00825141" w:rsidRPr="00841F54" w:rsidRDefault="00825141" w:rsidP="00E22A9D">
      <w:pPr>
        <w:pStyle w:val="screen"/>
        <w:rPr>
          <w:rFonts w:cstheme="minorBidi"/>
        </w:rPr>
      </w:pPr>
      <w:r w:rsidRPr="00841F54">
        <w:rPr>
          <w:rFonts w:cstheme="minorBidi"/>
        </w:rPr>
        <w:t xml:space="preserve">   </w:t>
      </w:r>
    </w:p>
    <w:p w14:paraId="7FE296DF" w14:textId="77777777" w:rsidR="00825141" w:rsidRPr="00841F54" w:rsidRDefault="00825141" w:rsidP="00E22A9D">
      <w:pPr>
        <w:pStyle w:val="screen"/>
        <w:rPr>
          <w:rFonts w:cstheme="minorBidi"/>
        </w:rPr>
      </w:pPr>
      <w:r w:rsidRPr="00841F54">
        <w:rPr>
          <w:rFonts w:cstheme="minorBidi"/>
        </w:rPr>
        <w:t xml:space="preserve"> If this parameter is null, it defaults to "S:B".</w:t>
      </w:r>
    </w:p>
    <w:p w14:paraId="32C2EDB6" w14:textId="77777777" w:rsidR="00825141" w:rsidRPr="00841F54" w:rsidRDefault="00825141" w:rsidP="00E22A9D">
      <w:pPr>
        <w:pStyle w:val="screen"/>
        <w:rPr>
          <w:rFonts w:cstheme="minorBidi"/>
        </w:rPr>
      </w:pPr>
      <w:r w:rsidRPr="00841F54">
        <w:rPr>
          <w:rFonts w:cstheme="minorBidi"/>
        </w:rPr>
        <w:t>INPUT PARAMETER: PXVDATE                PARAMETER TYPE: LITERAL</w:t>
      </w:r>
    </w:p>
    <w:p w14:paraId="1AACF7E2" w14:textId="77777777" w:rsidR="00825141" w:rsidRPr="00841F54" w:rsidRDefault="00825141" w:rsidP="00E22A9D">
      <w:pPr>
        <w:pStyle w:val="screen"/>
        <w:rPr>
          <w:rFonts w:cstheme="minorBidi"/>
        </w:rPr>
      </w:pPr>
      <w:r w:rsidRPr="00841F54">
        <w:rPr>
          <w:rFonts w:cstheme="minorBidi"/>
        </w:rPr>
        <w:t xml:space="preserve">  MAXIMUM DATA LENGTH: 7                REQUIRED: NO</w:t>
      </w:r>
    </w:p>
    <w:p w14:paraId="78AE5FAF" w14:textId="77777777" w:rsidR="00825141" w:rsidRPr="00841F54" w:rsidRDefault="00825141" w:rsidP="00E22A9D">
      <w:pPr>
        <w:pStyle w:val="screen"/>
        <w:rPr>
          <w:rFonts w:cstheme="minorBidi"/>
        </w:rPr>
      </w:pPr>
      <w:r w:rsidRPr="00841F54">
        <w:rPr>
          <w:rFonts w:cstheme="minorBidi"/>
        </w:rPr>
        <w:t xml:space="preserve">  SEQUENCE NUMBER: 2</w:t>
      </w:r>
    </w:p>
    <w:p w14:paraId="5499B176" w14:textId="77777777" w:rsidR="00825141" w:rsidRPr="00841F54" w:rsidRDefault="00825141" w:rsidP="00E22A9D">
      <w:pPr>
        <w:pStyle w:val="screen"/>
        <w:rPr>
          <w:rFonts w:cstheme="minorBidi"/>
        </w:rPr>
      </w:pPr>
      <w:r w:rsidRPr="00841F54">
        <w:rPr>
          <w:rFonts w:cstheme="minorBidi"/>
        </w:rPr>
        <w:t xml:space="preserve"> DESCRIPTION:   </w:t>
      </w:r>
    </w:p>
    <w:p w14:paraId="2739E37F" w14:textId="77777777" w:rsidR="00825141" w:rsidRPr="00841F54" w:rsidRDefault="00825141" w:rsidP="00E22A9D">
      <w:pPr>
        <w:pStyle w:val="screen"/>
        <w:rPr>
          <w:rFonts w:cstheme="minorBidi"/>
        </w:rPr>
      </w:pPr>
      <w:r w:rsidRPr="00841F54">
        <w:rPr>
          <w:rFonts w:cstheme="minorBidi"/>
        </w:rPr>
        <w:t xml:space="preserve"> This optional input parameter is used in determining status. Input </w:t>
      </w:r>
    </w:p>
    <w:p w14:paraId="72D93AA1" w14:textId="77777777" w:rsidR="00825141" w:rsidRPr="00841F54" w:rsidRDefault="00825141" w:rsidP="00E22A9D">
      <w:pPr>
        <w:pStyle w:val="screen"/>
        <w:rPr>
          <w:rFonts w:cstheme="minorBidi"/>
        </w:rPr>
      </w:pPr>
      <w:r w:rsidRPr="00841F54">
        <w:rPr>
          <w:rFonts w:cstheme="minorBidi"/>
        </w:rPr>
        <w:t xml:space="preserve"> should be in VA FileMan date format. The default value is the current </w:t>
      </w:r>
    </w:p>
    <w:p w14:paraId="12AB14DF" w14:textId="77777777" w:rsidR="00825141" w:rsidRPr="00841F54" w:rsidRDefault="00825141" w:rsidP="00E22A9D">
      <w:pPr>
        <w:pStyle w:val="screen"/>
        <w:rPr>
          <w:rFonts w:cstheme="minorBidi"/>
        </w:rPr>
      </w:pPr>
      <w:r w:rsidRPr="00841F54">
        <w:rPr>
          <w:rFonts w:cstheme="minorBidi"/>
        </w:rPr>
        <w:t xml:space="preserve"> date.</w:t>
      </w:r>
    </w:p>
    <w:p w14:paraId="484C7585" w14:textId="77777777" w:rsidR="00825141" w:rsidRPr="00841F54" w:rsidRDefault="00825141" w:rsidP="00E22A9D">
      <w:pPr>
        <w:pStyle w:val="screen"/>
        <w:rPr>
          <w:rFonts w:cstheme="minorBidi"/>
        </w:rPr>
      </w:pPr>
      <w:r w:rsidRPr="00841F54">
        <w:rPr>
          <w:rFonts w:cstheme="minorBidi"/>
        </w:rPr>
        <w:t>INPUT PARAMETER: PXVI                   PARAMETER TYPE: LITERAL</w:t>
      </w:r>
    </w:p>
    <w:p w14:paraId="3845463C" w14:textId="77777777" w:rsidR="00825141" w:rsidRPr="00841F54" w:rsidRDefault="00825141" w:rsidP="00E22A9D">
      <w:pPr>
        <w:pStyle w:val="screen"/>
        <w:rPr>
          <w:rFonts w:cstheme="minorBidi"/>
        </w:rPr>
      </w:pPr>
      <w:r w:rsidRPr="00841F54">
        <w:rPr>
          <w:rFonts w:cstheme="minorBidi"/>
        </w:rPr>
        <w:t xml:space="preserve">  MAXIMUM DATA LENGTH: 1                REQUIRED: NO</w:t>
      </w:r>
    </w:p>
    <w:p w14:paraId="54A43A3F" w14:textId="77777777" w:rsidR="00825141" w:rsidRPr="00841F54" w:rsidRDefault="00825141" w:rsidP="00E22A9D">
      <w:pPr>
        <w:pStyle w:val="screen"/>
        <w:rPr>
          <w:rFonts w:cstheme="minorBidi"/>
        </w:rPr>
      </w:pPr>
      <w:r w:rsidRPr="00841F54">
        <w:rPr>
          <w:rFonts w:cstheme="minorBidi"/>
        </w:rPr>
        <w:t xml:space="preserve">  SEQUENCE NUMBER: 3</w:t>
      </w:r>
    </w:p>
    <w:p w14:paraId="3B5B638B" w14:textId="77777777" w:rsidR="00825141" w:rsidRPr="00841F54" w:rsidRDefault="00825141" w:rsidP="00E22A9D">
      <w:pPr>
        <w:pStyle w:val="screen"/>
        <w:rPr>
          <w:rFonts w:cstheme="minorBidi"/>
        </w:rPr>
      </w:pPr>
      <w:r w:rsidRPr="00841F54">
        <w:rPr>
          <w:rFonts w:cstheme="minorBidi"/>
        </w:rPr>
        <w:t xml:space="preserve"> DESCRIPTION:   </w:t>
      </w:r>
    </w:p>
    <w:p w14:paraId="3C06B179" w14:textId="77777777" w:rsidR="00825141" w:rsidRPr="00841F54" w:rsidRDefault="00825141" w:rsidP="00E22A9D">
      <w:pPr>
        <w:pStyle w:val="screen"/>
        <w:rPr>
          <w:rFonts w:cstheme="minorBidi"/>
        </w:rPr>
      </w:pPr>
      <w:r w:rsidRPr="00841F54">
        <w:rPr>
          <w:rFonts w:cstheme="minorBidi"/>
        </w:rPr>
        <w:t xml:space="preserve"> This optional input parameter is used to return an alternate array with </w:t>
      </w:r>
    </w:p>
    <w:p w14:paraId="67D350F6" w14:textId="77777777" w:rsidR="00825141" w:rsidRPr="00841F54" w:rsidRDefault="00825141" w:rsidP="00E22A9D">
      <w:pPr>
        <w:pStyle w:val="screen"/>
        <w:rPr>
          <w:rFonts w:cstheme="minorBidi"/>
        </w:rPr>
      </w:pPr>
      <w:r w:rsidRPr="00841F54">
        <w:rPr>
          <w:rFonts w:cstheme="minorBidi"/>
        </w:rPr>
        <w:t xml:space="preserve"> record data in a caret delimited string. If this parameter is null or 0, </w:t>
      </w:r>
    </w:p>
    <w:p w14:paraId="30D5DDB0" w14:textId="77777777" w:rsidR="00825141" w:rsidRPr="00841F54" w:rsidRDefault="00825141" w:rsidP="00E22A9D">
      <w:pPr>
        <w:pStyle w:val="screen"/>
        <w:rPr>
          <w:rFonts w:cstheme="minorBidi"/>
        </w:rPr>
      </w:pPr>
      <w:r w:rsidRPr="00841F54">
        <w:rPr>
          <w:rFonts w:cstheme="minorBidi"/>
        </w:rPr>
        <w:t xml:space="preserve"> the return defaults to the other array.</w:t>
      </w:r>
    </w:p>
    <w:p w14:paraId="17A66721" w14:textId="77777777" w:rsidR="00825141" w:rsidRPr="00841F54" w:rsidRDefault="00825141" w:rsidP="00E22A9D">
      <w:pPr>
        <w:pStyle w:val="screen"/>
        <w:rPr>
          <w:rFonts w:cstheme="minorBidi"/>
        </w:rPr>
      </w:pPr>
      <w:r w:rsidRPr="00841F54">
        <w:rPr>
          <w:rFonts w:cstheme="minorBidi"/>
        </w:rPr>
        <w:t xml:space="preserve">    1 - return alternate array with internal values in delimited string</w:t>
      </w:r>
    </w:p>
    <w:p w14:paraId="65CF2DAF" w14:textId="77777777" w:rsidR="00825141" w:rsidRPr="00841F54" w:rsidRDefault="00825141" w:rsidP="00E22A9D">
      <w:pPr>
        <w:pStyle w:val="screen"/>
        <w:rPr>
          <w:rFonts w:cstheme="minorBidi"/>
        </w:rPr>
      </w:pPr>
      <w:r w:rsidRPr="00841F54">
        <w:rPr>
          <w:rFonts w:cstheme="minorBidi"/>
        </w:rPr>
        <w:t xml:space="preserve"> RETURN PARAMETER DESCRIPTION:   </w:t>
      </w:r>
    </w:p>
    <w:p w14:paraId="58188477" w14:textId="77777777" w:rsidR="00825141" w:rsidRPr="00841F54" w:rsidRDefault="00825141" w:rsidP="00E22A9D">
      <w:pPr>
        <w:pStyle w:val="screen"/>
        <w:rPr>
          <w:rFonts w:cstheme="minorBidi"/>
        </w:rPr>
      </w:pPr>
      <w:r w:rsidRPr="00841F54">
        <w:rPr>
          <w:rFonts w:cstheme="minorBidi"/>
        </w:rPr>
        <w:t xml:space="preserve"> Returns with PXVI not equal to 1:</w:t>
      </w:r>
    </w:p>
    <w:p w14:paraId="3F9EA6AB" w14:textId="77777777" w:rsidR="00825141" w:rsidRPr="00841F54" w:rsidRDefault="00825141" w:rsidP="00E22A9D">
      <w:pPr>
        <w:pStyle w:val="screen"/>
        <w:rPr>
          <w:rFonts w:cstheme="minorBidi"/>
        </w:rPr>
      </w:pPr>
      <w:r w:rsidRPr="00841F54">
        <w:rPr>
          <w:rFonts w:cstheme="minorBidi"/>
        </w:rPr>
        <w:t xml:space="preserve">    PXVRETRN  - returned information is stored in ^TMP("PXVLST",$J))</w:t>
      </w:r>
    </w:p>
    <w:p w14:paraId="446CB501" w14:textId="77777777" w:rsidR="00825141" w:rsidRPr="00841F54" w:rsidRDefault="00825141" w:rsidP="00E22A9D">
      <w:pPr>
        <w:pStyle w:val="screen"/>
        <w:rPr>
          <w:rFonts w:cstheme="minorBidi"/>
        </w:rPr>
      </w:pPr>
      <w:r w:rsidRPr="00841F54">
        <w:rPr>
          <w:rFonts w:cstheme="minorBidi"/>
        </w:rPr>
        <w:t xml:space="preserve">              - return info format: Data Element Name^Data Element Value</w:t>
      </w:r>
    </w:p>
    <w:p w14:paraId="1968BAC3" w14:textId="77777777" w:rsidR="00825141" w:rsidRPr="00841F54" w:rsidRDefault="00825141" w:rsidP="00E22A9D">
      <w:pPr>
        <w:pStyle w:val="screen"/>
        <w:rPr>
          <w:rFonts w:cstheme="minorBidi"/>
        </w:rPr>
      </w:pPr>
      <w:r w:rsidRPr="00841F54">
        <w:rPr>
          <w:rFonts w:cstheme="minorBidi"/>
        </w:rPr>
        <w:t xml:space="preserve">              -       error format: -1^error message</w:t>
      </w:r>
    </w:p>
    <w:p w14:paraId="61D184AF" w14:textId="77777777" w:rsidR="00825141" w:rsidRPr="00841F54" w:rsidRDefault="00825141" w:rsidP="00E22A9D">
      <w:pPr>
        <w:pStyle w:val="screen"/>
        <w:rPr>
          <w:rFonts w:cstheme="minorBidi"/>
        </w:rPr>
      </w:pPr>
      <w:r w:rsidRPr="00841F54">
        <w:rPr>
          <w:rFonts w:cstheme="minorBidi"/>
        </w:rPr>
        <w:t xml:space="preserve">  </w:t>
      </w:r>
    </w:p>
    <w:p w14:paraId="3DDC101B" w14:textId="77777777" w:rsidR="00825141" w:rsidRPr="00841F54" w:rsidRDefault="00825141" w:rsidP="00E22A9D">
      <w:pPr>
        <w:pStyle w:val="screen"/>
        <w:rPr>
          <w:rFonts w:cstheme="minorBidi"/>
        </w:rPr>
      </w:pPr>
      <w:r w:rsidRPr="00841F54">
        <w:rPr>
          <w:rFonts w:cstheme="minorBidi"/>
        </w:rPr>
        <w:t xml:space="preserve"> For each record returned in the global array, the top value returned will</w:t>
      </w:r>
    </w:p>
    <w:p w14:paraId="04368832" w14:textId="5E34F7AE" w:rsidR="00825141" w:rsidRPr="00841F54" w:rsidRDefault="00825141" w:rsidP="00E22A9D">
      <w:pPr>
        <w:pStyle w:val="screen"/>
        <w:rPr>
          <w:rFonts w:cstheme="minorBidi"/>
        </w:rPr>
      </w:pPr>
      <w:r w:rsidRPr="00841F54">
        <w:rPr>
          <w:rFonts w:cstheme="minorBidi"/>
        </w:rPr>
        <w:t xml:space="preserve">indicate the record number in the array and the total number of records </w:t>
      </w:r>
    </w:p>
    <w:p w14:paraId="3B13990A" w14:textId="77777777" w:rsidR="00825141" w:rsidRPr="00841F54" w:rsidRDefault="00825141" w:rsidP="00E22A9D">
      <w:pPr>
        <w:pStyle w:val="screen"/>
        <w:rPr>
          <w:rFonts w:cstheme="minorBidi"/>
        </w:rPr>
      </w:pPr>
      <w:r w:rsidRPr="00841F54">
        <w:rPr>
          <w:rFonts w:cstheme="minorBidi"/>
        </w:rPr>
        <w:t xml:space="preserve"> returned, e.g., "RECORD^1 OF 3".</w:t>
      </w:r>
    </w:p>
    <w:p w14:paraId="79E2FB48" w14:textId="77777777" w:rsidR="00825141" w:rsidRPr="00841F54" w:rsidRDefault="00825141" w:rsidP="00E22A9D">
      <w:pPr>
        <w:pStyle w:val="screen"/>
        <w:rPr>
          <w:rFonts w:cstheme="minorBidi"/>
        </w:rPr>
      </w:pPr>
      <w:r w:rsidRPr="00841F54">
        <w:rPr>
          <w:rFonts w:cstheme="minorBidi"/>
        </w:rPr>
        <w:t xml:space="preserve">  </w:t>
      </w:r>
    </w:p>
    <w:p w14:paraId="13CEF384" w14:textId="77777777" w:rsidR="00825141" w:rsidRPr="00841F54" w:rsidRDefault="00825141" w:rsidP="00E22A9D">
      <w:pPr>
        <w:pStyle w:val="screen"/>
        <w:rPr>
          <w:rFonts w:cstheme="minorBidi"/>
        </w:rPr>
      </w:pPr>
      <w:r w:rsidRPr="00841F54">
        <w:rPr>
          <w:rFonts w:cstheme="minorBidi"/>
        </w:rPr>
        <w:t xml:space="preserve"> This RPC returns the internal entry number (IEN) of the record and data</w:t>
      </w:r>
    </w:p>
    <w:p w14:paraId="0560DA43" w14:textId="77777777" w:rsidR="00825141" w:rsidRPr="00841F54" w:rsidRDefault="00825141" w:rsidP="00E22A9D">
      <w:pPr>
        <w:pStyle w:val="screen"/>
        <w:rPr>
          <w:rFonts w:cstheme="minorBidi"/>
        </w:rPr>
      </w:pPr>
      <w:r w:rsidRPr="00841F54">
        <w:rPr>
          <w:rFonts w:cstheme="minorBidi"/>
        </w:rPr>
        <w:t xml:space="preserve"> in external format from the following data fields in the IMM</w:t>
      </w:r>
    </w:p>
    <w:p w14:paraId="6FA1DE81" w14:textId="77777777" w:rsidR="00825141" w:rsidRPr="00841F54" w:rsidRDefault="00825141" w:rsidP="00E22A9D">
      <w:pPr>
        <w:pStyle w:val="screen"/>
        <w:rPr>
          <w:rFonts w:cstheme="minorBidi"/>
        </w:rPr>
      </w:pPr>
      <w:r w:rsidRPr="00841F54">
        <w:rPr>
          <w:rFonts w:cstheme="minorBidi"/>
        </w:rPr>
        <w:t xml:space="preserve"> MANUFACTURER file:</w:t>
      </w:r>
    </w:p>
    <w:p w14:paraId="2FE1F479" w14:textId="77777777" w:rsidR="00825141" w:rsidRPr="00841F54" w:rsidRDefault="00825141" w:rsidP="00E22A9D">
      <w:pPr>
        <w:pStyle w:val="screen"/>
        <w:rPr>
          <w:rFonts w:cstheme="minorBidi"/>
        </w:rPr>
      </w:pPr>
      <w:r w:rsidRPr="00841F54">
        <w:rPr>
          <w:rFonts w:cstheme="minorBidi"/>
        </w:rPr>
        <w:t xml:space="preserve">   - NAME (#.01)</w:t>
      </w:r>
    </w:p>
    <w:p w14:paraId="0A6C984F" w14:textId="77777777" w:rsidR="00825141" w:rsidRPr="00841F54" w:rsidRDefault="00825141" w:rsidP="00E22A9D">
      <w:pPr>
        <w:pStyle w:val="screen"/>
        <w:rPr>
          <w:rFonts w:cstheme="minorBidi"/>
        </w:rPr>
      </w:pPr>
      <w:r w:rsidRPr="00841F54">
        <w:rPr>
          <w:rFonts w:cstheme="minorBidi"/>
        </w:rPr>
        <w:t xml:space="preserve">   - MVX (#.02)</w:t>
      </w:r>
    </w:p>
    <w:p w14:paraId="031BB3B8" w14:textId="77777777" w:rsidR="00825141" w:rsidRPr="00841F54" w:rsidRDefault="00825141" w:rsidP="00E22A9D">
      <w:pPr>
        <w:pStyle w:val="screen"/>
        <w:rPr>
          <w:rFonts w:cstheme="minorBidi"/>
        </w:rPr>
      </w:pPr>
      <w:r w:rsidRPr="00841F54">
        <w:rPr>
          <w:rFonts w:cstheme="minorBidi"/>
        </w:rPr>
        <w:t xml:space="preserve">   - INACTIVE FLAG (#.03)</w:t>
      </w:r>
    </w:p>
    <w:p w14:paraId="58CA42FA" w14:textId="77777777" w:rsidR="00825141" w:rsidRPr="00841F54" w:rsidRDefault="00825141" w:rsidP="00E22A9D">
      <w:pPr>
        <w:pStyle w:val="screen"/>
        <w:rPr>
          <w:rFonts w:cstheme="minorBidi"/>
        </w:rPr>
      </w:pPr>
      <w:r w:rsidRPr="00841F54">
        <w:rPr>
          <w:rFonts w:cstheme="minorBidi"/>
        </w:rPr>
        <w:t xml:space="preserve">   - CDC NOTES (#201)</w:t>
      </w:r>
    </w:p>
    <w:p w14:paraId="6278664F" w14:textId="77777777" w:rsidR="00825141" w:rsidRPr="00841F54" w:rsidRDefault="00825141" w:rsidP="00E22A9D">
      <w:pPr>
        <w:pStyle w:val="screen"/>
        <w:rPr>
          <w:rFonts w:cstheme="minorBidi"/>
        </w:rPr>
      </w:pPr>
      <w:r w:rsidRPr="00841F54">
        <w:rPr>
          <w:rFonts w:cstheme="minorBidi"/>
        </w:rPr>
        <w:t xml:space="preserve">   - STATUS (computed by Data Standardization utility)</w:t>
      </w:r>
    </w:p>
    <w:p w14:paraId="3FF9CE59" w14:textId="77777777" w:rsidR="00825141" w:rsidRPr="00841F54" w:rsidRDefault="00825141" w:rsidP="00E22A9D">
      <w:pPr>
        <w:pStyle w:val="screen"/>
        <w:rPr>
          <w:rFonts w:cstheme="minorBidi"/>
        </w:rPr>
      </w:pPr>
      <w:r w:rsidRPr="00841F54">
        <w:rPr>
          <w:rFonts w:cstheme="minorBidi"/>
        </w:rPr>
        <w:t xml:space="preserve">  </w:t>
      </w:r>
    </w:p>
    <w:p w14:paraId="6D6E0A84" w14:textId="77777777" w:rsidR="00825141" w:rsidRPr="00841F54" w:rsidRDefault="00825141" w:rsidP="00E22A9D">
      <w:pPr>
        <w:pStyle w:val="screen"/>
        <w:rPr>
          <w:rFonts w:cstheme="minorBidi"/>
        </w:rPr>
      </w:pPr>
      <w:r w:rsidRPr="00841F54">
        <w:rPr>
          <w:rFonts w:cstheme="minorBidi"/>
        </w:rPr>
        <w:lastRenderedPageBreak/>
        <w:t xml:space="preserve">   Example Global Array Returned:</w:t>
      </w:r>
    </w:p>
    <w:p w14:paraId="31965028" w14:textId="77777777" w:rsidR="00825141" w:rsidRPr="00841F54" w:rsidRDefault="00825141" w:rsidP="00E22A9D">
      <w:pPr>
        <w:pStyle w:val="screen"/>
        <w:rPr>
          <w:rFonts w:cstheme="minorBidi"/>
        </w:rPr>
      </w:pPr>
      <w:r w:rsidRPr="00841F54">
        <w:rPr>
          <w:rFonts w:cstheme="minorBidi"/>
        </w:rPr>
        <w:t xml:space="preserve">   ^TMP("PXVLST",$J,"WYETH-AYERST 1",0)="RECORD^1 OF 1"</w:t>
      </w:r>
    </w:p>
    <w:p w14:paraId="6E8DDF14" w14:textId="77777777" w:rsidR="00825141" w:rsidRPr="00841F54" w:rsidRDefault="00825141" w:rsidP="00E22A9D">
      <w:pPr>
        <w:pStyle w:val="screen"/>
        <w:rPr>
          <w:rFonts w:cstheme="minorBidi"/>
        </w:rPr>
      </w:pPr>
      <w:r w:rsidRPr="00841F54">
        <w:rPr>
          <w:rFonts w:cstheme="minorBidi"/>
        </w:rPr>
        <w:t xml:space="preserve">                                  .001)="IEN^55"</w:t>
      </w:r>
    </w:p>
    <w:p w14:paraId="53B3E638" w14:textId="77777777" w:rsidR="00825141" w:rsidRPr="00841F54" w:rsidRDefault="00825141" w:rsidP="00E22A9D">
      <w:pPr>
        <w:pStyle w:val="screen"/>
        <w:rPr>
          <w:rFonts w:cstheme="minorBidi"/>
        </w:rPr>
      </w:pPr>
      <w:r w:rsidRPr="00841F54">
        <w:rPr>
          <w:rFonts w:cstheme="minorBidi"/>
        </w:rPr>
        <w:t xml:space="preserve">                                   .01)="NAME^WYETH-AYERST"</w:t>
      </w:r>
    </w:p>
    <w:p w14:paraId="3793D82C" w14:textId="77777777" w:rsidR="00825141" w:rsidRPr="00841F54" w:rsidRDefault="00825141" w:rsidP="00E22A9D">
      <w:pPr>
        <w:pStyle w:val="screen"/>
        <w:rPr>
          <w:rFonts w:cstheme="minorBidi"/>
        </w:rPr>
      </w:pPr>
      <w:r w:rsidRPr="00841F54">
        <w:rPr>
          <w:rFonts w:cstheme="minorBidi"/>
        </w:rPr>
        <w:t xml:space="preserve">                                   .02)="MVX CODE^WA"</w:t>
      </w:r>
    </w:p>
    <w:p w14:paraId="3DD8E40E" w14:textId="77777777" w:rsidR="00825141" w:rsidRPr="00841F54" w:rsidRDefault="00825141" w:rsidP="00E22A9D">
      <w:pPr>
        <w:pStyle w:val="screen"/>
        <w:rPr>
          <w:rFonts w:cstheme="minorBidi"/>
        </w:rPr>
      </w:pPr>
      <w:r w:rsidRPr="00841F54">
        <w:rPr>
          <w:rFonts w:cstheme="minorBidi"/>
        </w:rPr>
        <w:t xml:space="preserve">                                   .03)="INACTIVE FLAG^INACTIVE"</w:t>
      </w:r>
    </w:p>
    <w:p w14:paraId="44B1BF48" w14:textId="77777777" w:rsidR="00825141" w:rsidRPr="00841F54" w:rsidRDefault="00825141" w:rsidP="00E22A9D">
      <w:pPr>
        <w:pStyle w:val="screen"/>
        <w:rPr>
          <w:rFonts w:cstheme="minorBidi"/>
        </w:rPr>
      </w:pPr>
      <w:r w:rsidRPr="00841F54">
        <w:rPr>
          <w:rFonts w:cstheme="minorBidi"/>
        </w:rPr>
        <w:t xml:space="preserve">                                   201)="CDC NOTES^became WAL, now owned by</w:t>
      </w:r>
    </w:p>
    <w:p w14:paraId="720410F5" w14:textId="77777777" w:rsidR="00825141" w:rsidRPr="00841F54" w:rsidRDefault="00825141" w:rsidP="00E22A9D">
      <w:pPr>
        <w:pStyle w:val="screen"/>
        <w:rPr>
          <w:rFonts w:cstheme="minorBidi"/>
        </w:rPr>
      </w:pPr>
      <w:r w:rsidRPr="00841F54">
        <w:rPr>
          <w:rFonts w:cstheme="minorBidi"/>
        </w:rPr>
        <w:t xml:space="preserve">                                         Pfizer"</w:t>
      </w:r>
    </w:p>
    <w:p w14:paraId="210B851C" w14:textId="77777777" w:rsidR="00825141" w:rsidRPr="00841F54" w:rsidRDefault="00825141" w:rsidP="00E22A9D">
      <w:pPr>
        <w:pStyle w:val="screen"/>
        <w:rPr>
          <w:rFonts w:cstheme="minorBidi"/>
        </w:rPr>
      </w:pPr>
      <w:r w:rsidRPr="00841F54">
        <w:rPr>
          <w:rFonts w:cstheme="minorBidi"/>
        </w:rPr>
        <w:t xml:space="preserve">                              "STATUS")="STATUS^INACTIVE"</w:t>
      </w:r>
    </w:p>
    <w:p w14:paraId="7BA4EBD8" w14:textId="77777777" w:rsidR="00825141" w:rsidRPr="00841F54" w:rsidRDefault="00825141" w:rsidP="00E22A9D">
      <w:pPr>
        <w:pStyle w:val="screen"/>
        <w:rPr>
          <w:rFonts w:cstheme="minorBidi"/>
        </w:rPr>
      </w:pPr>
      <w:r w:rsidRPr="00841F54">
        <w:rPr>
          <w:rFonts w:cstheme="minorBidi"/>
        </w:rPr>
        <w:t xml:space="preserve">  </w:t>
      </w:r>
    </w:p>
    <w:p w14:paraId="00F8C5D8" w14:textId="77777777" w:rsidR="00825141" w:rsidRPr="00841F54" w:rsidRDefault="00825141" w:rsidP="00E22A9D">
      <w:pPr>
        <w:pStyle w:val="screen"/>
        <w:rPr>
          <w:rFonts w:cstheme="minorBidi"/>
        </w:rPr>
      </w:pPr>
      <w:r w:rsidRPr="00841F54">
        <w:rPr>
          <w:rFonts w:cstheme="minorBidi"/>
        </w:rPr>
        <w:t xml:space="preserve">   Example Global Array Returned if No Records Found:</w:t>
      </w:r>
    </w:p>
    <w:p w14:paraId="62CA930F" w14:textId="77777777" w:rsidR="00825141" w:rsidRPr="00841F54" w:rsidRDefault="00825141" w:rsidP="00E22A9D">
      <w:pPr>
        <w:pStyle w:val="screen"/>
        <w:rPr>
          <w:rFonts w:cstheme="minorBidi"/>
        </w:rPr>
      </w:pPr>
      <w:r w:rsidRPr="00841F54">
        <w:rPr>
          <w:rFonts w:cstheme="minorBidi"/>
        </w:rPr>
        <w:t xml:space="preserve">   ^TMP("PXVLST",$J,0)="0 RECORDS"</w:t>
      </w:r>
    </w:p>
    <w:p w14:paraId="10788B02" w14:textId="77777777" w:rsidR="00825141" w:rsidRPr="00841F54" w:rsidRDefault="00825141" w:rsidP="00E22A9D">
      <w:pPr>
        <w:pStyle w:val="screen"/>
        <w:rPr>
          <w:rFonts w:cstheme="minorBidi"/>
        </w:rPr>
      </w:pPr>
      <w:r w:rsidRPr="00841F54">
        <w:rPr>
          <w:rFonts w:cstheme="minorBidi"/>
        </w:rPr>
        <w:t xml:space="preserve">  </w:t>
      </w:r>
    </w:p>
    <w:p w14:paraId="7B798186" w14:textId="77777777" w:rsidR="00825141" w:rsidRPr="00841F54" w:rsidRDefault="00825141" w:rsidP="00E22A9D">
      <w:pPr>
        <w:pStyle w:val="screen"/>
        <w:rPr>
          <w:rFonts w:cstheme="minorBidi"/>
        </w:rPr>
      </w:pPr>
      <w:r w:rsidRPr="00841F54">
        <w:rPr>
          <w:rFonts w:cstheme="minorBidi"/>
        </w:rPr>
        <w:t xml:space="preserve">   Example error messages:</w:t>
      </w:r>
    </w:p>
    <w:p w14:paraId="7F6ADB8D" w14:textId="77777777" w:rsidR="00825141" w:rsidRPr="00841F54" w:rsidRDefault="00825141" w:rsidP="00E22A9D">
      <w:pPr>
        <w:pStyle w:val="screen"/>
        <w:rPr>
          <w:rFonts w:cstheme="minorBidi"/>
        </w:rPr>
      </w:pPr>
      <w:r w:rsidRPr="00841F54">
        <w:rPr>
          <w:rFonts w:cstheme="minorBidi"/>
        </w:rPr>
        <w:t xml:space="preserve">   ^TMP("PXVLST",$J,0)="-1^Invalid input value"</w:t>
      </w:r>
    </w:p>
    <w:p w14:paraId="4175A363" w14:textId="77777777" w:rsidR="00825141" w:rsidRPr="00841F54" w:rsidRDefault="00825141" w:rsidP="00E22A9D">
      <w:pPr>
        <w:pStyle w:val="screen"/>
        <w:rPr>
          <w:rFonts w:cstheme="minorBidi"/>
        </w:rPr>
      </w:pPr>
      <w:r w:rsidRPr="00841F54">
        <w:rPr>
          <w:rFonts w:cstheme="minorBidi"/>
        </w:rPr>
        <w:t xml:space="preserve">   ^TMP("PXVLST",$J,0)="-1^Invalid input for manufacturer IEN"</w:t>
      </w:r>
    </w:p>
    <w:p w14:paraId="5909EDD9" w14:textId="77777777" w:rsidR="00825141" w:rsidRPr="00841F54" w:rsidRDefault="00825141" w:rsidP="00E22A9D">
      <w:pPr>
        <w:pStyle w:val="screen"/>
        <w:rPr>
          <w:rFonts w:cstheme="minorBidi"/>
        </w:rPr>
      </w:pPr>
      <w:r w:rsidRPr="00841F54">
        <w:rPr>
          <w:rFonts w:cstheme="minorBidi"/>
        </w:rPr>
        <w:t xml:space="preserve">   ^TMP("PXVLST",$J,0)="-1^Invalid input for MVX code"</w:t>
      </w:r>
    </w:p>
    <w:p w14:paraId="6CF67259" w14:textId="77777777" w:rsidR="00825141" w:rsidRPr="00841F54" w:rsidRDefault="00825141" w:rsidP="00E22A9D">
      <w:pPr>
        <w:pStyle w:val="screen"/>
        <w:rPr>
          <w:rFonts w:cstheme="minorBidi"/>
        </w:rPr>
      </w:pPr>
      <w:r w:rsidRPr="00841F54">
        <w:rPr>
          <w:rFonts w:cstheme="minorBidi"/>
        </w:rPr>
        <w:t xml:space="preserve">   ^TMP("PXVLST",$J,0)="-1^Invalid input for manufacturer name"</w:t>
      </w:r>
    </w:p>
    <w:p w14:paraId="458DBC57" w14:textId="77777777" w:rsidR="00825141" w:rsidRPr="00841F54" w:rsidRDefault="00825141" w:rsidP="00E22A9D">
      <w:pPr>
        <w:pStyle w:val="screen"/>
        <w:rPr>
          <w:rFonts w:cstheme="minorBidi"/>
        </w:rPr>
      </w:pPr>
      <w:r w:rsidRPr="00841F54">
        <w:rPr>
          <w:rFonts w:cstheme="minorBidi"/>
        </w:rPr>
        <w:t xml:space="preserve">  </w:t>
      </w:r>
    </w:p>
    <w:p w14:paraId="697F20C2" w14:textId="77777777" w:rsidR="00825141" w:rsidRPr="00841F54" w:rsidRDefault="00825141" w:rsidP="00E22A9D">
      <w:pPr>
        <w:pStyle w:val="screen"/>
        <w:rPr>
          <w:rFonts w:cstheme="minorBidi"/>
        </w:rPr>
      </w:pPr>
      <w:r w:rsidRPr="00841F54">
        <w:rPr>
          <w:rFonts w:cstheme="minorBidi"/>
        </w:rPr>
        <w:t xml:space="preserve"> Returns with PXVI equal to 1:</w:t>
      </w:r>
    </w:p>
    <w:p w14:paraId="4D18936F" w14:textId="77777777" w:rsidR="00825141" w:rsidRPr="00841F54" w:rsidRDefault="00825141" w:rsidP="00E22A9D">
      <w:pPr>
        <w:pStyle w:val="screen"/>
        <w:rPr>
          <w:rFonts w:cstheme="minorBidi"/>
        </w:rPr>
      </w:pPr>
      <w:r w:rsidRPr="00841F54">
        <w:rPr>
          <w:rFonts w:cstheme="minorBidi"/>
        </w:rPr>
        <w:t xml:space="preserve">    PXVRETRN  - returned information is stored in ^TMP("PXVLST",$J))</w:t>
      </w:r>
    </w:p>
    <w:p w14:paraId="42DCE4D0" w14:textId="77777777" w:rsidR="00825141" w:rsidRPr="00841F54" w:rsidRDefault="00825141" w:rsidP="00E22A9D">
      <w:pPr>
        <w:pStyle w:val="screen"/>
        <w:rPr>
          <w:rFonts w:cstheme="minorBidi"/>
        </w:rPr>
      </w:pPr>
      <w:r w:rsidRPr="00841F54">
        <w:rPr>
          <w:rFonts w:cstheme="minorBidi"/>
        </w:rPr>
        <w:t xml:space="preserve">  </w:t>
      </w:r>
    </w:p>
    <w:p w14:paraId="2F42D116" w14:textId="77777777" w:rsidR="00825141" w:rsidRPr="00841F54" w:rsidRDefault="00825141" w:rsidP="00E22A9D">
      <w:pPr>
        <w:pStyle w:val="screen"/>
        <w:rPr>
          <w:rFonts w:cstheme="minorBidi"/>
        </w:rPr>
      </w:pPr>
      <w:r w:rsidRPr="00841F54">
        <w:rPr>
          <w:rFonts w:cstheme="minorBidi"/>
        </w:rPr>
        <w:t xml:space="preserve">    Each record is a caret-delimited list of values. Within the </w:t>
      </w:r>
    </w:p>
    <w:p w14:paraId="315C0472" w14:textId="77777777" w:rsidR="00825141" w:rsidRPr="00841F54" w:rsidRDefault="00825141" w:rsidP="00E22A9D">
      <w:pPr>
        <w:pStyle w:val="screen"/>
        <w:rPr>
          <w:rFonts w:cstheme="minorBidi"/>
        </w:rPr>
      </w:pPr>
      <w:r w:rsidRPr="00841F54">
        <w:rPr>
          <w:rFonts w:cstheme="minorBidi"/>
        </w:rPr>
        <w:t xml:space="preserve">    caret-delimited list, for fields with different internal and external</w:t>
      </w:r>
    </w:p>
    <w:p w14:paraId="32235FE2" w14:textId="77777777" w:rsidR="00825141" w:rsidRPr="00841F54" w:rsidRDefault="00825141" w:rsidP="00E22A9D">
      <w:pPr>
        <w:pStyle w:val="screen"/>
        <w:rPr>
          <w:rFonts w:cstheme="minorBidi"/>
        </w:rPr>
      </w:pPr>
      <w:r w:rsidRPr="00841F54">
        <w:rPr>
          <w:rFonts w:cstheme="minorBidi"/>
        </w:rPr>
        <w:t xml:space="preserve">    values, both the internal and external values are included, delimited</w:t>
      </w:r>
    </w:p>
    <w:p w14:paraId="12222C1C" w14:textId="77777777" w:rsidR="00825141" w:rsidRPr="00841F54" w:rsidRDefault="00825141" w:rsidP="00E22A9D">
      <w:pPr>
        <w:pStyle w:val="screen"/>
        <w:rPr>
          <w:rFonts w:cstheme="minorBidi"/>
        </w:rPr>
      </w:pPr>
      <w:r w:rsidRPr="00841F54">
        <w:rPr>
          <w:rFonts w:cstheme="minorBidi"/>
        </w:rPr>
        <w:t xml:space="preserve">    by a tilde (~) as indicated below:</w:t>
      </w:r>
    </w:p>
    <w:p w14:paraId="4402DAD4" w14:textId="77777777" w:rsidR="00825141" w:rsidRPr="00841F54" w:rsidRDefault="00825141" w:rsidP="00E22A9D">
      <w:pPr>
        <w:pStyle w:val="screen"/>
        <w:rPr>
          <w:rFonts w:cstheme="minorBidi"/>
        </w:rPr>
      </w:pPr>
      <w:r w:rsidRPr="00841F54">
        <w:rPr>
          <w:rFonts w:cstheme="minorBidi"/>
        </w:rPr>
        <w:t xml:space="preserve">     Piece# Field# Field Name</w:t>
      </w:r>
    </w:p>
    <w:p w14:paraId="3C91DABF" w14:textId="77777777" w:rsidR="00825141" w:rsidRPr="00841F54" w:rsidRDefault="00825141" w:rsidP="00E22A9D">
      <w:pPr>
        <w:pStyle w:val="screen"/>
        <w:rPr>
          <w:rFonts w:cstheme="minorBidi"/>
        </w:rPr>
      </w:pPr>
      <w:r w:rsidRPr="00841F54">
        <w:rPr>
          <w:rFonts w:cstheme="minorBidi"/>
        </w:rPr>
        <w:t xml:space="preserve">     ------ ------ ----------</w:t>
      </w:r>
    </w:p>
    <w:p w14:paraId="4281A229" w14:textId="77777777" w:rsidR="00825141" w:rsidRPr="00841F54" w:rsidRDefault="00825141" w:rsidP="00E22A9D">
      <w:pPr>
        <w:pStyle w:val="screen"/>
        <w:rPr>
          <w:rFonts w:cstheme="minorBidi"/>
        </w:rPr>
      </w:pPr>
      <w:r w:rsidRPr="00841F54">
        <w:rPr>
          <w:rFonts w:cstheme="minorBidi"/>
        </w:rPr>
        <w:t xml:space="preserve">     1             IEN             </w:t>
      </w:r>
    </w:p>
    <w:p w14:paraId="0236D165" w14:textId="77777777" w:rsidR="00825141" w:rsidRPr="00841F54" w:rsidRDefault="00825141" w:rsidP="00E22A9D">
      <w:pPr>
        <w:pStyle w:val="screen"/>
        <w:rPr>
          <w:rFonts w:cstheme="minorBidi"/>
        </w:rPr>
      </w:pPr>
      <w:r w:rsidRPr="00841F54">
        <w:rPr>
          <w:rFonts w:cstheme="minorBidi"/>
        </w:rPr>
        <w:t xml:space="preserve">     2      .01    NAME</w:t>
      </w:r>
    </w:p>
    <w:p w14:paraId="6A4FBA64" w14:textId="77777777" w:rsidR="00825141" w:rsidRPr="00841F54" w:rsidRDefault="00825141" w:rsidP="00E22A9D">
      <w:pPr>
        <w:pStyle w:val="screen"/>
        <w:rPr>
          <w:rFonts w:cstheme="minorBidi"/>
        </w:rPr>
      </w:pPr>
      <w:r w:rsidRPr="00841F54">
        <w:rPr>
          <w:rFonts w:cstheme="minorBidi"/>
        </w:rPr>
        <w:t xml:space="preserve">     3      .02    MVX CODE</w:t>
      </w:r>
    </w:p>
    <w:p w14:paraId="0FAE8E4F" w14:textId="77777777" w:rsidR="00825141" w:rsidRPr="00841F54" w:rsidRDefault="00825141" w:rsidP="00E22A9D">
      <w:pPr>
        <w:pStyle w:val="screen"/>
        <w:rPr>
          <w:rFonts w:cstheme="minorBidi"/>
        </w:rPr>
      </w:pPr>
      <w:r w:rsidRPr="00841F54">
        <w:rPr>
          <w:rFonts w:cstheme="minorBidi"/>
        </w:rPr>
        <w:t xml:space="preserve">     4      .03    INACTIVE FLAG (Internal~External)</w:t>
      </w:r>
    </w:p>
    <w:p w14:paraId="36962978" w14:textId="77777777" w:rsidR="00825141" w:rsidRPr="00841F54" w:rsidRDefault="00825141" w:rsidP="00E22A9D">
      <w:pPr>
        <w:pStyle w:val="screen"/>
        <w:rPr>
          <w:rFonts w:cstheme="minorBidi"/>
        </w:rPr>
      </w:pPr>
      <w:r w:rsidRPr="00841F54">
        <w:rPr>
          <w:rFonts w:cstheme="minorBidi"/>
        </w:rPr>
        <w:t xml:space="preserve">     5      201    CDC NOTES</w:t>
      </w:r>
    </w:p>
    <w:p w14:paraId="7265D853" w14:textId="6A4CDD9F" w:rsidR="00825141" w:rsidRPr="00841F54" w:rsidRDefault="00825141" w:rsidP="00E22A9D">
      <w:pPr>
        <w:pStyle w:val="screen"/>
        <w:rPr>
          <w:rFonts w:cstheme="minorBidi"/>
        </w:rPr>
      </w:pPr>
      <w:r w:rsidRPr="00841F54">
        <w:rPr>
          <w:rFonts w:cstheme="minorBidi"/>
        </w:rPr>
        <w:t xml:space="preserve">     6             STATUS (computed by Data Standardization utility)</w:t>
      </w:r>
    </w:p>
    <w:p w14:paraId="2CE79FBB" w14:textId="32ACDCF0" w:rsidR="00880CC9" w:rsidRPr="00841F54" w:rsidRDefault="00B504FE" w:rsidP="00783A0D">
      <w:pPr>
        <w:pStyle w:val="Heading2"/>
      </w:pPr>
      <w:bookmarkStart w:id="128" w:name="_Toc468093308"/>
      <w:r w:rsidRPr="00841F54">
        <w:t>PXVIMM IMM SHORT LIST</w:t>
      </w:r>
      <w:bookmarkEnd w:id="128"/>
    </w:p>
    <w:p w14:paraId="70643EF2" w14:textId="77777777" w:rsidR="00FF6C6F" w:rsidRPr="00841F54" w:rsidRDefault="00FF6C6F" w:rsidP="00E22A9D">
      <w:pPr>
        <w:pStyle w:val="screen"/>
        <w:rPr>
          <w:rFonts w:cstheme="minorBidi"/>
        </w:rPr>
      </w:pPr>
      <w:r w:rsidRPr="00841F54">
        <w:rPr>
          <w:rFonts w:cstheme="minorBidi"/>
        </w:rPr>
        <w:t>NAME: PXVIMM IMM SHORT LIST             TAG: IMMSHORT</w:t>
      </w:r>
    </w:p>
    <w:p w14:paraId="50CFC6F8" w14:textId="77777777" w:rsidR="00FF6C6F" w:rsidRPr="00841F54" w:rsidRDefault="00FF6C6F" w:rsidP="00E22A9D">
      <w:pPr>
        <w:pStyle w:val="screen"/>
        <w:rPr>
          <w:rFonts w:cstheme="minorBidi"/>
        </w:rPr>
      </w:pPr>
      <w:r w:rsidRPr="00841F54">
        <w:rPr>
          <w:rFonts w:cstheme="minorBidi"/>
        </w:rPr>
        <w:t xml:space="preserve">  ROUTINE: PXVRPC4                      RETURN VALUE TYPE: ARRAY</w:t>
      </w:r>
    </w:p>
    <w:p w14:paraId="4E10F814" w14:textId="77777777" w:rsidR="00FF6C6F" w:rsidRPr="00841F54" w:rsidRDefault="00FF6C6F" w:rsidP="00E22A9D">
      <w:pPr>
        <w:pStyle w:val="screen"/>
        <w:rPr>
          <w:rFonts w:cstheme="minorBidi"/>
        </w:rPr>
      </w:pPr>
      <w:r w:rsidRPr="00841F54">
        <w:rPr>
          <w:rFonts w:cstheme="minorBidi"/>
        </w:rPr>
        <w:t xml:space="preserve"> DESCRIPTION:   </w:t>
      </w:r>
    </w:p>
    <w:p w14:paraId="7C09E4E3" w14:textId="77777777" w:rsidR="00FF6C6F" w:rsidRPr="00841F54" w:rsidRDefault="00FF6C6F" w:rsidP="00E22A9D">
      <w:pPr>
        <w:pStyle w:val="screen"/>
        <w:rPr>
          <w:rFonts w:cstheme="minorBidi"/>
        </w:rPr>
      </w:pPr>
      <w:r w:rsidRPr="00841F54">
        <w:rPr>
          <w:rFonts w:cstheme="minorBidi"/>
        </w:rPr>
        <w:t xml:space="preserve"> Returns a short list of immunizations.</w:t>
      </w:r>
    </w:p>
    <w:p w14:paraId="229EDF90" w14:textId="77777777" w:rsidR="00FF6C6F" w:rsidRPr="00841F54" w:rsidRDefault="00FF6C6F" w:rsidP="00E22A9D">
      <w:pPr>
        <w:pStyle w:val="screen"/>
        <w:rPr>
          <w:rFonts w:cstheme="minorBidi"/>
        </w:rPr>
      </w:pPr>
      <w:r w:rsidRPr="00841F54">
        <w:rPr>
          <w:rFonts w:cstheme="minorBidi"/>
        </w:rPr>
        <w:t>INPUT PARAMETER: FILTER                 PARAMETER TYPE: LITERAL</w:t>
      </w:r>
    </w:p>
    <w:p w14:paraId="43F35DF8" w14:textId="77777777" w:rsidR="00FF6C6F" w:rsidRPr="00841F54" w:rsidRDefault="00FF6C6F" w:rsidP="00E22A9D">
      <w:pPr>
        <w:pStyle w:val="screen"/>
        <w:rPr>
          <w:rFonts w:cstheme="minorBidi"/>
        </w:rPr>
      </w:pPr>
      <w:r w:rsidRPr="00841F54">
        <w:rPr>
          <w:rFonts w:cstheme="minorBidi"/>
        </w:rPr>
        <w:t xml:space="preserve">  REQUIRED: NO                          SEQUENCE NUMBER: 1</w:t>
      </w:r>
    </w:p>
    <w:p w14:paraId="6A68D7F2" w14:textId="77777777" w:rsidR="00FF6C6F" w:rsidRPr="00841F54" w:rsidRDefault="00FF6C6F" w:rsidP="00E22A9D">
      <w:pPr>
        <w:pStyle w:val="screen"/>
        <w:rPr>
          <w:rFonts w:cstheme="minorBidi"/>
        </w:rPr>
      </w:pPr>
      <w:r w:rsidRPr="00841F54">
        <w:rPr>
          <w:rFonts w:cstheme="minorBidi"/>
        </w:rPr>
        <w:t xml:space="preserve"> DESCRIPTION:   </w:t>
      </w:r>
    </w:p>
    <w:p w14:paraId="53314B7C" w14:textId="77777777" w:rsidR="00FF6C6F" w:rsidRPr="00841F54" w:rsidRDefault="00FF6C6F" w:rsidP="00E22A9D">
      <w:pPr>
        <w:pStyle w:val="screen"/>
        <w:rPr>
          <w:rFonts w:cstheme="minorBidi"/>
        </w:rPr>
      </w:pPr>
      <w:r w:rsidRPr="00841F54">
        <w:rPr>
          <w:rFonts w:cstheme="minorBidi"/>
        </w:rPr>
        <w:t xml:space="preserve"> Filter (Optional; Defaults to "B")</w:t>
      </w:r>
    </w:p>
    <w:p w14:paraId="2529B575" w14:textId="77777777" w:rsidR="00FF6C6F" w:rsidRPr="00841F54" w:rsidRDefault="00FF6C6F" w:rsidP="00E22A9D">
      <w:pPr>
        <w:pStyle w:val="screen"/>
        <w:rPr>
          <w:rFonts w:cstheme="minorBidi"/>
        </w:rPr>
      </w:pPr>
      <w:r w:rsidRPr="00841F54">
        <w:rPr>
          <w:rFonts w:cstheme="minorBidi"/>
        </w:rPr>
        <w:t xml:space="preserve"> Possible values are: ;               </w:t>
      </w:r>
    </w:p>
    <w:p w14:paraId="4C230213" w14:textId="77777777" w:rsidR="00FF6C6F" w:rsidRPr="00841F54" w:rsidRDefault="00FF6C6F" w:rsidP="00E22A9D">
      <w:pPr>
        <w:pStyle w:val="screen"/>
        <w:rPr>
          <w:rFonts w:cstheme="minorBidi"/>
        </w:rPr>
      </w:pPr>
      <w:r w:rsidRPr="00841F54">
        <w:rPr>
          <w:rFonts w:cstheme="minorBidi"/>
        </w:rPr>
        <w:t xml:space="preserve">    "A": Only return active entries</w:t>
      </w:r>
    </w:p>
    <w:p w14:paraId="7613720F" w14:textId="77777777" w:rsidR="00FF6C6F" w:rsidRPr="00841F54" w:rsidRDefault="00FF6C6F" w:rsidP="00E22A9D">
      <w:pPr>
        <w:pStyle w:val="screen"/>
        <w:rPr>
          <w:rFonts w:cstheme="minorBidi"/>
        </w:rPr>
      </w:pPr>
      <w:r w:rsidRPr="00841F54">
        <w:rPr>
          <w:rFonts w:cstheme="minorBidi"/>
        </w:rPr>
        <w:t xml:space="preserve">    "H": Only return entries marked as Selectable for Historic</w:t>
      </w:r>
    </w:p>
    <w:p w14:paraId="630B9D83" w14:textId="77777777" w:rsidR="00FF6C6F" w:rsidRPr="00841F54" w:rsidRDefault="00FF6C6F" w:rsidP="00E22A9D">
      <w:pPr>
        <w:pStyle w:val="screen"/>
        <w:rPr>
          <w:rFonts w:cstheme="minorBidi"/>
        </w:rPr>
      </w:pPr>
      <w:r w:rsidRPr="00841F54">
        <w:rPr>
          <w:rFonts w:cstheme="minorBidi"/>
        </w:rPr>
        <w:t xml:space="preserve">    "B": Return both active entries and those marked as Selectable for</w:t>
      </w:r>
    </w:p>
    <w:p w14:paraId="4FA6925D" w14:textId="77777777" w:rsidR="00FF6C6F" w:rsidRPr="00841F54" w:rsidRDefault="00FF6C6F" w:rsidP="00E22A9D">
      <w:pPr>
        <w:pStyle w:val="screen"/>
        <w:rPr>
          <w:rFonts w:cstheme="minorBidi"/>
        </w:rPr>
      </w:pPr>
      <w:r w:rsidRPr="00841F54">
        <w:rPr>
          <w:rFonts w:cstheme="minorBidi"/>
        </w:rPr>
        <w:t xml:space="preserve">         Historic</w:t>
      </w:r>
    </w:p>
    <w:p w14:paraId="4449E994" w14:textId="77777777" w:rsidR="00FF6C6F" w:rsidRPr="00841F54" w:rsidRDefault="00FF6C6F" w:rsidP="00E22A9D">
      <w:pPr>
        <w:pStyle w:val="screen"/>
        <w:rPr>
          <w:rFonts w:cstheme="minorBidi"/>
        </w:rPr>
      </w:pPr>
      <w:r w:rsidRPr="00841F54">
        <w:rPr>
          <w:rFonts w:cstheme="minorBidi"/>
        </w:rPr>
        <w:t>INPUT PARAMETER: PXDATE                 PARAMETER TYPE: LITERAL</w:t>
      </w:r>
    </w:p>
    <w:p w14:paraId="6292ACE7" w14:textId="77777777" w:rsidR="00FF6C6F" w:rsidRPr="00841F54" w:rsidRDefault="00FF6C6F" w:rsidP="00E22A9D">
      <w:pPr>
        <w:pStyle w:val="screen"/>
        <w:rPr>
          <w:rFonts w:cstheme="minorBidi"/>
        </w:rPr>
      </w:pPr>
      <w:r w:rsidRPr="00841F54">
        <w:rPr>
          <w:rFonts w:cstheme="minorBidi"/>
        </w:rPr>
        <w:t xml:space="preserve">  REQUIRED: NO                          SEQUENCE NUMBER: 2</w:t>
      </w:r>
    </w:p>
    <w:p w14:paraId="6ED5F370" w14:textId="384E95C3" w:rsidR="00FF6C6F" w:rsidRPr="00841F54" w:rsidRDefault="00FF6C6F" w:rsidP="00E22A9D">
      <w:pPr>
        <w:pStyle w:val="screen"/>
        <w:rPr>
          <w:rFonts w:cstheme="minorBidi"/>
        </w:rPr>
      </w:pPr>
      <w:r w:rsidRPr="00841F54">
        <w:rPr>
          <w:rFonts w:cstheme="minorBidi"/>
        </w:rPr>
        <w:t xml:space="preserve">DESCRIPTION:   </w:t>
      </w:r>
    </w:p>
    <w:p w14:paraId="20E8F3B8" w14:textId="77777777" w:rsidR="00FF6C6F" w:rsidRPr="00841F54" w:rsidRDefault="00FF6C6F" w:rsidP="00E22A9D">
      <w:pPr>
        <w:pStyle w:val="screen"/>
        <w:rPr>
          <w:rFonts w:cstheme="minorBidi"/>
        </w:rPr>
      </w:pPr>
      <w:r w:rsidRPr="00841F54">
        <w:rPr>
          <w:rFonts w:cstheme="minorBidi"/>
        </w:rPr>
        <w:t xml:space="preserve"> Date (optional; defaults to TODAY)</w:t>
      </w:r>
    </w:p>
    <w:p w14:paraId="23DAA034" w14:textId="77777777" w:rsidR="00FF6C6F" w:rsidRPr="00841F54" w:rsidRDefault="00FF6C6F" w:rsidP="00E22A9D">
      <w:pPr>
        <w:pStyle w:val="screen"/>
        <w:rPr>
          <w:rFonts w:cstheme="minorBidi"/>
        </w:rPr>
      </w:pPr>
      <w:r w:rsidRPr="00841F54">
        <w:rPr>
          <w:rFonts w:cstheme="minorBidi"/>
        </w:rPr>
        <w:t xml:space="preserve"> Used for determining immunization status (both for filtering and for</w:t>
      </w:r>
    </w:p>
    <w:p w14:paraId="1540B3E0" w14:textId="77777777" w:rsidR="00FF6C6F" w:rsidRPr="00841F54" w:rsidRDefault="00FF6C6F" w:rsidP="00E22A9D">
      <w:pPr>
        <w:pStyle w:val="screen"/>
        <w:rPr>
          <w:rFonts w:cstheme="minorBidi"/>
        </w:rPr>
      </w:pPr>
      <w:r w:rsidRPr="00841F54">
        <w:rPr>
          <w:rFonts w:cstheme="minorBidi"/>
        </w:rPr>
        <w:t xml:space="preserve"> return value)</w:t>
      </w:r>
    </w:p>
    <w:p w14:paraId="6E4148B4" w14:textId="77777777" w:rsidR="00FF6C6F" w:rsidRPr="00841F54" w:rsidRDefault="00FF6C6F" w:rsidP="00E22A9D">
      <w:pPr>
        <w:pStyle w:val="screen"/>
        <w:rPr>
          <w:rFonts w:cstheme="minorBidi"/>
        </w:rPr>
      </w:pPr>
      <w:r w:rsidRPr="00841F54">
        <w:rPr>
          <w:rFonts w:cstheme="minorBidi"/>
        </w:rPr>
        <w:t xml:space="preserve"> RETURN PARAMETER DESCRIPTION:   </w:t>
      </w:r>
    </w:p>
    <w:p w14:paraId="598F014C" w14:textId="77777777" w:rsidR="00FF6C6F" w:rsidRPr="00841F54" w:rsidRDefault="00FF6C6F" w:rsidP="00E22A9D">
      <w:pPr>
        <w:pStyle w:val="screen"/>
        <w:rPr>
          <w:rFonts w:cstheme="minorBidi"/>
        </w:rPr>
      </w:pPr>
      <w:r w:rsidRPr="00841F54">
        <w:rPr>
          <w:rFonts w:cstheme="minorBidi"/>
        </w:rPr>
        <w:lastRenderedPageBreak/>
        <w:t xml:space="preserve"> PXRTRN(x)</w:t>
      </w:r>
    </w:p>
    <w:p w14:paraId="5E31ADA1" w14:textId="77777777" w:rsidR="00FF6C6F" w:rsidRPr="00841F54" w:rsidRDefault="00FF6C6F" w:rsidP="00E22A9D">
      <w:pPr>
        <w:pStyle w:val="screen"/>
        <w:rPr>
          <w:rFonts w:cstheme="minorBidi"/>
        </w:rPr>
      </w:pPr>
      <w:r w:rsidRPr="00841F54">
        <w:rPr>
          <w:rFonts w:cstheme="minorBidi"/>
        </w:rPr>
        <w:t xml:space="preserve">    Note: Status (in the 5th piece) is determined as follows:</w:t>
      </w:r>
    </w:p>
    <w:p w14:paraId="32DEDE58" w14:textId="77777777" w:rsidR="00FF6C6F" w:rsidRPr="00841F54" w:rsidRDefault="00FF6C6F" w:rsidP="00E22A9D">
      <w:pPr>
        <w:pStyle w:val="screen"/>
        <w:rPr>
          <w:rFonts w:cstheme="minorBidi"/>
        </w:rPr>
      </w:pPr>
      <w:r w:rsidRPr="00841F54">
        <w:rPr>
          <w:rFonts w:cstheme="minorBidi"/>
        </w:rPr>
        <w:t xml:space="preserve">      - If PXDATE is today, the status is based off the Inactive Flag</w:t>
      </w:r>
    </w:p>
    <w:p w14:paraId="2B049C2E" w14:textId="77777777" w:rsidR="00FF6C6F" w:rsidRPr="00841F54" w:rsidRDefault="00FF6C6F" w:rsidP="00E22A9D">
      <w:pPr>
        <w:pStyle w:val="screen"/>
        <w:rPr>
          <w:rFonts w:cstheme="minorBidi"/>
        </w:rPr>
      </w:pPr>
      <w:r w:rsidRPr="00841F54">
        <w:rPr>
          <w:rFonts w:cstheme="minorBidi"/>
        </w:rPr>
        <w:t xml:space="preserve">        (#.07)</w:t>
      </w:r>
    </w:p>
    <w:p w14:paraId="6AE84BC1" w14:textId="77777777" w:rsidR="00FF6C6F" w:rsidRPr="00841F54" w:rsidRDefault="00FF6C6F" w:rsidP="00E22A9D">
      <w:pPr>
        <w:pStyle w:val="screen"/>
        <w:rPr>
          <w:rFonts w:cstheme="minorBidi"/>
        </w:rPr>
      </w:pPr>
      <w:r w:rsidRPr="00841F54">
        <w:rPr>
          <w:rFonts w:cstheme="minorBidi"/>
        </w:rPr>
        <w:t xml:space="preserve">      - If PXDATE is different than today, we will look when an update was</w:t>
      </w:r>
    </w:p>
    <w:p w14:paraId="6CAF0A0C" w14:textId="77777777" w:rsidR="00FF6C6F" w:rsidRPr="00841F54" w:rsidRDefault="00FF6C6F" w:rsidP="00E22A9D">
      <w:pPr>
        <w:pStyle w:val="screen"/>
        <w:rPr>
          <w:rFonts w:cstheme="minorBidi"/>
        </w:rPr>
      </w:pPr>
      <w:r w:rsidRPr="00841F54">
        <w:rPr>
          <w:rFonts w:cstheme="minorBidi"/>
        </w:rPr>
        <w:t xml:space="preserve">        last made to the Immunization file (based off the Audits). If there</w:t>
      </w:r>
    </w:p>
    <w:p w14:paraId="12214D99" w14:textId="77777777" w:rsidR="00FF6C6F" w:rsidRPr="00841F54" w:rsidRDefault="00FF6C6F" w:rsidP="00E22A9D">
      <w:pPr>
        <w:pStyle w:val="screen"/>
        <w:rPr>
          <w:rFonts w:cstheme="minorBidi"/>
        </w:rPr>
      </w:pPr>
      <w:r w:rsidRPr="00841F54">
        <w:rPr>
          <w:rFonts w:cstheme="minorBidi"/>
        </w:rPr>
        <w:t xml:space="preserve">        have not been any changes since PXDATE, we will get the status</w:t>
      </w:r>
    </w:p>
    <w:p w14:paraId="22AA94F7" w14:textId="77777777" w:rsidR="00FF6C6F" w:rsidRPr="00841F54" w:rsidRDefault="00FF6C6F" w:rsidP="00E22A9D">
      <w:pPr>
        <w:pStyle w:val="screen"/>
        <w:rPr>
          <w:rFonts w:cstheme="minorBidi"/>
        </w:rPr>
      </w:pPr>
      <w:r w:rsidRPr="00841F54">
        <w:rPr>
          <w:rFonts w:cstheme="minorBidi"/>
        </w:rPr>
        <w:t xml:space="preserve">        based off the Inactive Flag, otherwise, we will get the status for</w:t>
      </w:r>
    </w:p>
    <w:p w14:paraId="05218BEB" w14:textId="77777777" w:rsidR="00FF6C6F" w:rsidRPr="00841F54" w:rsidRDefault="00FF6C6F" w:rsidP="00E22A9D">
      <w:pPr>
        <w:pStyle w:val="screen"/>
        <w:rPr>
          <w:rFonts w:cstheme="minorBidi"/>
        </w:rPr>
      </w:pPr>
      <w:r w:rsidRPr="00841F54">
        <w:rPr>
          <w:rFonts w:cstheme="minorBidi"/>
        </w:rPr>
        <w:t xml:space="preserve">        that date by calling GETSTAT^XTID.</w:t>
      </w:r>
    </w:p>
    <w:p w14:paraId="73017515" w14:textId="77777777" w:rsidR="00FF6C6F" w:rsidRPr="00841F54" w:rsidRDefault="00FF6C6F" w:rsidP="00E22A9D">
      <w:pPr>
        <w:pStyle w:val="screen"/>
        <w:rPr>
          <w:rFonts w:cstheme="minorBidi"/>
        </w:rPr>
      </w:pPr>
      <w:r w:rsidRPr="00841F54">
        <w:rPr>
          <w:rFonts w:cstheme="minorBidi"/>
        </w:rPr>
        <w:t xml:space="preserve">    1: "IMM"</w:t>
      </w:r>
    </w:p>
    <w:p w14:paraId="19F5A81C" w14:textId="77777777" w:rsidR="00FF6C6F" w:rsidRPr="00841F54" w:rsidRDefault="00FF6C6F" w:rsidP="00E22A9D">
      <w:pPr>
        <w:pStyle w:val="screen"/>
        <w:rPr>
          <w:rFonts w:cstheme="minorBidi"/>
        </w:rPr>
      </w:pPr>
      <w:r w:rsidRPr="00841F54">
        <w:rPr>
          <w:rFonts w:cstheme="minorBidi"/>
        </w:rPr>
        <w:t xml:space="preserve">    2: #9999999.14 IEN</w:t>
      </w:r>
    </w:p>
    <w:p w14:paraId="003EE8DB" w14:textId="77777777" w:rsidR="00FF6C6F" w:rsidRPr="00841F54" w:rsidRDefault="00FF6C6F" w:rsidP="00E22A9D">
      <w:pPr>
        <w:pStyle w:val="screen"/>
        <w:rPr>
          <w:rFonts w:cstheme="minorBidi"/>
        </w:rPr>
      </w:pPr>
      <w:r w:rsidRPr="00841F54">
        <w:rPr>
          <w:rFonts w:cstheme="minorBidi"/>
        </w:rPr>
        <w:t xml:space="preserve">    3: Name (#.01)</w:t>
      </w:r>
    </w:p>
    <w:p w14:paraId="0877D342" w14:textId="77777777" w:rsidR="00FF6C6F" w:rsidRPr="00841F54" w:rsidRDefault="00FF6C6F" w:rsidP="00E22A9D">
      <w:pPr>
        <w:pStyle w:val="screen"/>
        <w:rPr>
          <w:rFonts w:cstheme="minorBidi"/>
        </w:rPr>
      </w:pPr>
      <w:r w:rsidRPr="00841F54">
        <w:rPr>
          <w:rFonts w:cstheme="minorBidi"/>
        </w:rPr>
        <w:t xml:space="preserve">    4: CVX Code (#.03)</w:t>
      </w:r>
    </w:p>
    <w:p w14:paraId="77F03935" w14:textId="77777777" w:rsidR="00FF6C6F" w:rsidRPr="00841F54" w:rsidRDefault="00FF6C6F" w:rsidP="00E22A9D">
      <w:pPr>
        <w:pStyle w:val="screen"/>
        <w:rPr>
          <w:rFonts w:cstheme="minorBidi"/>
        </w:rPr>
      </w:pPr>
      <w:r w:rsidRPr="00841F54">
        <w:rPr>
          <w:rFonts w:cstheme="minorBidi"/>
        </w:rPr>
        <w:t xml:space="preserve">    5: Status (1: Active; 0: Inactive)</w:t>
      </w:r>
    </w:p>
    <w:p w14:paraId="55CF913E" w14:textId="77777777" w:rsidR="00FF6C6F" w:rsidRPr="00841F54" w:rsidRDefault="00FF6C6F" w:rsidP="00E22A9D">
      <w:pPr>
        <w:pStyle w:val="screen"/>
        <w:rPr>
          <w:rFonts w:cstheme="minorBidi"/>
        </w:rPr>
      </w:pPr>
      <w:r w:rsidRPr="00841F54">
        <w:rPr>
          <w:rFonts w:cstheme="minorBidi"/>
        </w:rPr>
        <w:t xml:space="preserve">    6: Selectable for Historic (#8803)</w:t>
      </w:r>
    </w:p>
    <w:p w14:paraId="1703D0EA" w14:textId="77777777" w:rsidR="00FF6C6F" w:rsidRPr="00841F54" w:rsidRDefault="00FF6C6F" w:rsidP="00E22A9D">
      <w:pPr>
        <w:pStyle w:val="screen"/>
        <w:rPr>
          <w:rFonts w:cstheme="minorBidi"/>
        </w:rPr>
      </w:pPr>
      <w:r w:rsidRPr="00841F54">
        <w:rPr>
          <w:rFonts w:cstheme="minorBidi"/>
        </w:rPr>
        <w:t xml:space="preserve">    7: Mnemonic (#8801)</w:t>
      </w:r>
    </w:p>
    <w:p w14:paraId="1CAE1934" w14:textId="77777777" w:rsidR="00FF6C6F" w:rsidRPr="00841F54" w:rsidRDefault="00FF6C6F" w:rsidP="00E22A9D">
      <w:pPr>
        <w:pStyle w:val="screen"/>
        <w:rPr>
          <w:rFonts w:cstheme="minorBidi"/>
        </w:rPr>
      </w:pPr>
      <w:r w:rsidRPr="00841F54">
        <w:rPr>
          <w:rFonts w:cstheme="minorBidi"/>
        </w:rPr>
        <w:t xml:space="preserve">    8: Acronym (#8802)</w:t>
      </w:r>
    </w:p>
    <w:p w14:paraId="5E099A68" w14:textId="77777777" w:rsidR="00FF6C6F" w:rsidRPr="00841F54" w:rsidRDefault="00FF6C6F" w:rsidP="00E22A9D">
      <w:pPr>
        <w:pStyle w:val="screen"/>
        <w:rPr>
          <w:rFonts w:cstheme="minorBidi"/>
        </w:rPr>
      </w:pPr>
      <w:r w:rsidRPr="00841F54">
        <w:rPr>
          <w:rFonts w:cstheme="minorBidi"/>
        </w:rPr>
        <w:t xml:space="preserve"> PXRTRN(x)</w:t>
      </w:r>
    </w:p>
    <w:p w14:paraId="317582AA" w14:textId="77777777" w:rsidR="00FF6C6F" w:rsidRPr="00841F54" w:rsidRDefault="00FF6C6F" w:rsidP="00E22A9D">
      <w:pPr>
        <w:pStyle w:val="screen"/>
        <w:rPr>
          <w:rFonts w:cstheme="minorBidi"/>
        </w:rPr>
      </w:pPr>
      <w:r w:rsidRPr="00841F54">
        <w:rPr>
          <w:rFonts w:cstheme="minorBidi"/>
        </w:rPr>
        <w:t xml:space="preserve">    1: "CDC"</w:t>
      </w:r>
    </w:p>
    <w:p w14:paraId="304A4AEF" w14:textId="04228968" w:rsidR="00FF6C6F" w:rsidRPr="00841F54" w:rsidRDefault="00FF6C6F" w:rsidP="00E22A9D">
      <w:pPr>
        <w:pStyle w:val="screen"/>
        <w:rPr>
          <w:rFonts w:cstheme="minorBidi"/>
        </w:rPr>
      </w:pPr>
      <w:r w:rsidRPr="00841F54">
        <w:rPr>
          <w:rFonts w:cstheme="minorBidi"/>
        </w:rPr>
        <w:t xml:space="preserve">    2: CDC Product Name (#9999999.145, #.01)</w:t>
      </w:r>
    </w:p>
    <w:p w14:paraId="4CE78420" w14:textId="593662E8" w:rsidR="00880CC9" w:rsidRPr="00841F54" w:rsidRDefault="00B504FE" w:rsidP="00783A0D">
      <w:pPr>
        <w:pStyle w:val="Heading2"/>
      </w:pPr>
      <w:bookmarkStart w:id="129" w:name="_Toc468093309"/>
      <w:r w:rsidRPr="00841F54">
        <w:t>PXVIMM IMMDATA</w:t>
      </w:r>
      <w:bookmarkEnd w:id="129"/>
    </w:p>
    <w:p w14:paraId="0612E4B9" w14:textId="77777777" w:rsidR="00FF6C6F" w:rsidRPr="00841F54" w:rsidRDefault="00FF6C6F" w:rsidP="00E22A9D">
      <w:pPr>
        <w:pStyle w:val="screen"/>
        <w:rPr>
          <w:rFonts w:cstheme="minorBidi"/>
        </w:rPr>
      </w:pPr>
      <w:r w:rsidRPr="00841F54">
        <w:rPr>
          <w:rFonts w:cstheme="minorBidi"/>
        </w:rPr>
        <w:t>NAME: PXVIMM IMMDATA                    TAG: IMMDATA</w:t>
      </w:r>
    </w:p>
    <w:p w14:paraId="1DDD3419" w14:textId="77777777" w:rsidR="00FF6C6F" w:rsidRPr="00841F54" w:rsidRDefault="00FF6C6F" w:rsidP="00E22A9D">
      <w:pPr>
        <w:pStyle w:val="screen"/>
        <w:rPr>
          <w:rFonts w:cstheme="minorBidi"/>
        </w:rPr>
      </w:pPr>
      <w:r w:rsidRPr="00841F54">
        <w:rPr>
          <w:rFonts w:cstheme="minorBidi"/>
        </w:rPr>
        <w:t xml:space="preserve">  ROUTINE: PXVRPC3                      RETURN VALUE TYPE: GLOBAL ARRAY</w:t>
      </w:r>
    </w:p>
    <w:p w14:paraId="4A2460F9" w14:textId="77777777" w:rsidR="00FF6C6F" w:rsidRPr="00841F54" w:rsidRDefault="00FF6C6F" w:rsidP="00E22A9D">
      <w:pPr>
        <w:pStyle w:val="screen"/>
        <w:rPr>
          <w:rFonts w:cstheme="minorBidi"/>
        </w:rPr>
      </w:pPr>
      <w:r w:rsidRPr="00841F54">
        <w:rPr>
          <w:rFonts w:cstheme="minorBidi"/>
        </w:rPr>
        <w:t xml:space="preserve">  WORD WRAP ON: TRUE</w:t>
      </w:r>
    </w:p>
    <w:p w14:paraId="70A90BA4" w14:textId="77777777" w:rsidR="00FF6C6F" w:rsidRPr="00841F54" w:rsidRDefault="00FF6C6F" w:rsidP="00E22A9D">
      <w:pPr>
        <w:pStyle w:val="screen"/>
        <w:rPr>
          <w:rFonts w:cstheme="minorBidi"/>
        </w:rPr>
      </w:pPr>
      <w:r w:rsidRPr="00841F54">
        <w:rPr>
          <w:rFonts w:cstheme="minorBidi"/>
        </w:rPr>
        <w:t xml:space="preserve"> DESCRIPTION:   </w:t>
      </w:r>
    </w:p>
    <w:p w14:paraId="203094F5" w14:textId="77777777" w:rsidR="00FF6C6F" w:rsidRPr="00841F54" w:rsidRDefault="00FF6C6F" w:rsidP="00E22A9D">
      <w:pPr>
        <w:pStyle w:val="screen"/>
        <w:rPr>
          <w:rFonts w:cstheme="minorBidi"/>
        </w:rPr>
      </w:pPr>
      <w:r w:rsidRPr="00841F54">
        <w:rPr>
          <w:rFonts w:cstheme="minorBidi"/>
        </w:rPr>
        <w:t xml:space="preserve"> Returns entries from the IMMUNIZATION file (9999999.14).</w:t>
      </w:r>
    </w:p>
    <w:p w14:paraId="02CF3095" w14:textId="77777777" w:rsidR="00FF6C6F" w:rsidRPr="00841F54" w:rsidRDefault="00FF6C6F" w:rsidP="00E22A9D">
      <w:pPr>
        <w:pStyle w:val="screen"/>
        <w:rPr>
          <w:rFonts w:cstheme="minorBidi"/>
        </w:rPr>
      </w:pPr>
      <w:r w:rsidRPr="00841F54">
        <w:rPr>
          <w:rFonts w:cstheme="minorBidi"/>
        </w:rPr>
        <w:t>INPUT PARAMETER: FILTER                 PARAMETER TYPE: LITERAL</w:t>
      </w:r>
    </w:p>
    <w:p w14:paraId="618772BC" w14:textId="77777777" w:rsidR="00FF6C6F" w:rsidRPr="00841F54" w:rsidRDefault="00FF6C6F" w:rsidP="00E22A9D">
      <w:pPr>
        <w:pStyle w:val="screen"/>
        <w:rPr>
          <w:rFonts w:cstheme="minorBidi"/>
        </w:rPr>
      </w:pPr>
      <w:r w:rsidRPr="00841F54">
        <w:rPr>
          <w:rFonts w:cstheme="minorBidi"/>
        </w:rPr>
        <w:t xml:space="preserve">  REQUIRED: NO                          SEQUENCE NUMBER: 1</w:t>
      </w:r>
    </w:p>
    <w:p w14:paraId="24496F64" w14:textId="77777777" w:rsidR="00FF6C6F" w:rsidRPr="00841F54" w:rsidRDefault="00FF6C6F" w:rsidP="00E22A9D">
      <w:pPr>
        <w:pStyle w:val="screen"/>
        <w:rPr>
          <w:rFonts w:cstheme="minorBidi"/>
        </w:rPr>
      </w:pPr>
      <w:r w:rsidRPr="00841F54">
        <w:rPr>
          <w:rFonts w:cstheme="minorBidi"/>
        </w:rPr>
        <w:t xml:space="preserve"> DESCRIPTION:   </w:t>
      </w:r>
    </w:p>
    <w:p w14:paraId="304318AF" w14:textId="77777777" w:rsidR="00FF6C6F" w:rsidRPr="00841F54" w:rsidRDefault="00FF6C6F" w:rsidP="00E22A9D">
      <w:pPr>
        <w:pStyle w:val="screen"/>
        <w:rPr>
          <w:rFonts w:cstheme="minorBidi"/>
        </w:rPr>
      </w:pPr>
      <w:r w:rsidRPr="00841F54">
        <w:rPr>
          <w:rFonts w:cstheme="minorBidi"/>
        </w:rPr>
        <w:t xml:space="preserve"> This parameter is used to specify the IMMUNIZATION file records to be </w:t>
      </w:r>
    </w:p>
    <w:p w14:paraId="1916C4BF" w14:textId="77777777" w:rsidR="00FF6C6F" w:rsidRPr="00841F54" w:rsidRDefault="00FF6C6F" w:rsidP="00E22A9D">
      <w:pPr>
        <w:pStyle w:val="screen"/>
        <w:rPr>
          <w:rFonts w:cstheme="minorBidi"/>
        </w:rPr>
      </w:pPr>
      <w:r w:rsidRPr="00841F54">
        <w:rPr>
          <w:rFonts w:cstheme="minorBidi"/>
        </w:rPr>
        <w:t xml:space="preserve"> returned. Possible values:</w:t>
      </w:r>
    </w:p>
    <w:p w14:paraId="19869EB1" w14:textId="77777777" w:rsidR="00FF6C6F" w:rsidRPr="00841F54" w:rsidRDefault="00FF6C6F" w:rsidP="00E22A9D">
      <w:pPr>
        <w:pStyle w:val="screen"/>
        <w:rPr>
          <w:rFonts w:cstheme="minorBidi"/>
        </w:rPr>
      </w:pPr>
      <w:r w:rsidRPr="00841F54">
        <w:rPr>
          <w:rFonts w:cstheme="minorBidi"/>
        </w:rPr>
        <w:t xml:space="preserve">    R:XXX - return entry with ien XXX</w:t>
      </w:r>
    </w:p>
    <w:p w14:paraId="5C82B4D4" w14:textId="77777777" w:rsidR="00FF6C6F" w:rsidRPr="00841F54" w:rsidRDefault="00FF6C6F" w:rsidP="00E22A9D">
      <w:pPr>
        <w:pStyle w:val="screen"/>
        <w:rPr>
          <w:rFonts w:cstheme="minorBidi"/>
        </w:rPr>
      </w:pPr>
      <w:r w:rsidRPr="00841F54">
        <w:rPr>
          <w:rFonts w:cstheme="minorBidi"/>
        </w:rPr>
        <w:t xml:space="preserve">    S:A   - return list of active immunizations</w:t>
      </w:r>
    </w:p>
    <w:p w14:paraId="1D6022A0" w14:textId="77777777" w:rsidR="00FF6C6F" w:rsidRPr="00841F54" w:rsidRDefault="00FF6C6F" w:rsidP="00E22A9D">
      <w:pPr>
        <w:pStyle w:val="screen"/>
        <w:rPr>
          <w:rFonts w:cstheme="minorBidi"/>
        </w:rPr>
      </w:pPr>
      <w:r w:rsidRPr="00841F54">
        <w:rPr>
          <w:rFonts w:cstheme="minorBidi"/>
        </w:rPr>
        <w:t xml:space="preserve">    S:H   - return list of [selectable for] historic immunizations</w:t>
      </w:r>
    </w:p>
    <w:p w14:paraId="0C1D2666" w14:textId="77777777" w:rsidR="00FF6C6F" w:rsidRPr="00841F54" w:rsidRDefault="00FF6C6F" w:rsidP="00E22A9D">
      <w:pPr>
        <w:pStyle w:val="screen"/>
        <w:rPr>
          <w:rFonts w:cstheme="minorBidi"/>
        </w:rPr>
      </w:pPr>
      <w:r w:rsidRPr="00841F54">
        <w:rPr>
          <w:rFonts w:cstheme="minorBidi"/>
        </w:rPr>
        <w:t xml:space="preserve">    S:*   - return all records regardless of their status</w:t>
      </w:r>
    </w:p>
    <w:p w14:paraId="5556DB77" w14:textId="77777777" w:rsidR="00FF6C6F" w:rsidRPr="00841F54" w:rsidRDefault="00FF6C6F" w:rsidP="00E22A9D">
      <w:pPr>
        <w:pStyle w:val="screen"/>
        <w:rPr>
          <w:rFonts w:cstheme="minorBidi"/>
        </w:rPr>
      </w:pPr>
      <w:r w:rsidRPr="00841F54">
        <w:rPr>
          <w:rFonts w:cstheme="minorBidi"/>
        </w:rPr>
        <w:t xml:space="preserve">  </w:t>
      </w:r>
    </w:p>
    <w:p w14:paraId="06903E16" w14:textId="76E023F1" w:rsidR="00FF6C6F" w:rsidRPr="00841F54" w:rsidRDefault="00FF6C6F" w:rsidP="00E22A9D">
      <w:pPr>
        <w:pStyle w:val="screen"/>
        <w:rPr>
          <w:rFonts w:cstheme="minorBidi"/>
        </w:rPr>
      </w:pPr>
      <w:r w:rsidRPr="00841F54">
        <w:rPr>
          <w:rFonts w:cstheme="minorBidi"/>
        </w:rPr>
        <w:t>If this parameter is null, it defaults to "S:A".</w:t>
      </w:r>
    </w:p>
    <w:p w14:paraId="66AA8F7F" w14:textId="77777777" w:rsidR="00FF6C6F" w:rsidRPr="00841F54" w:rsidRDefault="00FF6C6F" w:rsidP="00E22A9D">
      <w:pPr>
        <w:pStyle w:val="screen"/>
        <w:rPr>
          <w:rFonts w:cstheme="minorBidi"/>
        </w:rPr>
      </w:pPr>
      <w:r w:rsidRPr="00841F54">
        <w:rPr>
          <w:rFonts w:cstheme="minorBidi"/>
        </w:rPr>
        <w:t>INPUT PARAMETER: SUBFILES               PARAMETER TYPE: LITERAL</w:t>
      </w:r>
    </w:p>
    <w:p w14:paraId="384FF0F4" w14:textId="77777777" w:rsidR="00FF6C6F" w:rsidRPr="00841F54" w:rsidRDefault="00FF6C6F" w:rsidP="00E22A9D">
      <w:pPr>
        <w:pStyle w:val="screen"/>
        <w:rPr>
          <w:rFonts w:cstheme="minorBidi"/>
        </w:rPr>
      </w:pPr>
      <w:r w:rsidRPr="00841F54">
        <w:rPr>
          <w:rFonts w:cstheme="minorBidi"/>
        </w:rPr>
        <w:t xml:space="preserve">  MAXIMUM DATA LENGTH: 1                REQUIRED: NO</w:t>
      </w:r>
    </w:p>
    <w:p w14:paraId="6DDB9036" w14:textId="77777777" w:rsidR="00FF6C6F" w:rsidRPr="00841F54" w:rsidRDefault="00FF6C6F" w:rsidP="00E22A9D">
      <w:pPr>
        <w:pStyle w:val="screen"/>
        <w:rPr>
          <w:rFonts w:cstheme="minorBidi"/>
        </w:rPr>
      </w:pPr>
      <w:r w:rsidRPr="00841F54">
        <w:rPr>
          <w:rFonts w:cstheme="minorBidi"/>
        </w:rPr>
        <w:t xml:space="preserve">  SEQUENCE NUMBER: 2</w:t>
      </w:r>
    </w:p>
    <w:p w14:paraId="1B386413" w14:textId="77777777" w:rsidR="00FF6C6F" w:rsidRPr="00841F54" w:rsidRDefault="00FF6C6F" w:rsidP="00E22A9D">
      <w:pPr>
        <w:pStyle w:val="screen"/>
        <w:rPr>
          <w:rFonts w:cstheme="minorBidi"/>
        </w:rPr>
      </w:pPr>
      <w:r w:rsidRPr="00841F54">
        <w:rPr>
          <w:rFonts w:cstheme="minorBidi"/>
        </w:rPr>
        <w:t xml:space="preserve"> DESCRIPTION:   </w:t>
      </w:r>
    </w:p>
    <w:p w14:paraId="5D63FB80" w14:textId="77777777" w:rsidR="00FF6C6F" w:rsidRPr="00841F54" w:rsidRDefault="00FF6C6F" w:rsidP="00E22A9D">
      <w:pPr>
        <w:pStyle w:val="screen"/>
        <w:rPr>
          <w:rFonts w:cstheme="minorBidi"/>
        </w:rPr>
      </w:pPr>
      <w:r w:rsidRPr="00841F54">
        <w:rPr>
          <w:rFonts w:cstheme="minorBidi"/>
        </w:rPr>
        <w:t xml:space="preserve"> A value of 1 or Y indicates that all subfile multiples should be included.</w:t>
      </w:r>
    </w:p>
    <w:p w14:paraId="5FB44C18" w14:textId="77777777" w:rsidR="00FF6C6F" w:rsidRPr="00841F54" w:rsidRDefault="00FF6C6F" w:rsidP="00E22A9D">
      <w:pPr>
        <w:pStyle w:val="screen"/>
        <w:rPr>
          <w:rFonts w:cstheme="minorBidi"/>
        </w:rPr>
      </w:pPr>
      <w:r w:rsidRPr="00841F54">
        <w:rPr>
          <w:rFonts w:cstheme="minorBidi"/>
        </w:rPr>
        <w:t xml:space="preserve"> RETURN PARAMETER DESCRIPTION:   </w:t>
      </w:r>
    </w:p>
    <w:p w14:paraId="22D81275" w14:textId="77777777" w:rsidR="00FF6C6F" w:rsidRPr="00841F54" w:rsidRDefault="00FF6C6F" w:rsidP="00E22A9D">
      <w:pPr>
        <w:pStyle w:val="screen"/>
        <w:rPr>
          <w:rFonts w:cstheme="minorBidi"/>
        </w:rPr>
      </w:pPr>
      <w:r w:rsidRPr="00841F54">
        <w:rPr>
          <w:rFonts w:cstheme="minorBidi"/>
        </w:rPr>
        <w:t xml:space="preserve"> The first record of the returned array contains the count of records </w:t>
      </w:r>
    </w:p>
    <w:p w14:paraId="5648CEE5" w14:textId="77777777" w:rsidR="00FF6C6F" w:rsidRPr="00841F54" w:rsidRDefault="00FF6C6F" w:rsidP="00E22A9D">
      <w:pPr>
        <w:pStyle w:val="screen"/>
        <w:rPr>
          <w:rFonts w:cstheme="minorBidi"/>
        </w:rPr>
      </w:pPr>
      <w:r w:rsidRPr="00841F54">
        <w:rPr>
          <w:rFonts w:cstheme="minorBidi"/>
        </w:rPr>
        <w:t xml:space="preserve"> being returned.</w:t>
      </w:r>
    </w:p>
    <w:p w14:paraId="42361077" w14:textId="77777777" w:rsidR="00FF6C6F" w:rsidRPr="00841F54" w:rsidRDefault="00FF6C6F" w:rsidP="00E22A9D">
      <w:pPr>
        <w:pStyle w:val="screen"/>
        <w:rPr>
          <w:rFonts w:cstheme="minorBidi"/>
        </w:rPr>
      </w:pPr>
      <w:r w:rsidRPr="00841F54">
        <w:rPr>
          <w:rFonts w:cstheme="minorBidi"/>
        </w:rPr>
        <w:t xml:space="preserve"> Each record is a caret-delimited list of values.</w:t>
      </w:r>
    </w:p>
    <w:p w14:paraId="2F2286F0" w14:textId="77777777" w:rsidR="00FF6C6F" w:rsidRPr="00841F54" w:rsidRDefault="00FF6C6F" w:rsidP="00E22A9D">
      <w:pPr>
        <w:pStyle w:val="screen"/>
        <w:rPr>
          <w:rFonts w:cstheme="minorBidi"/>
        </w:rPr>
      </w:pPr>
      <w:r w:rsidRPr="00841F54">
        <w:rPr>
          <w:rFonts w:cstheme="minorBidi"/>
        </w:rPr>
        <w:t xml:space="preserve"> Piece# Field# Field Name</w:t>
      </w:r>
    </w:p>
    <w:p w14:paraId="5A9F79A1" w14:textId="77777777" w:rsidR="00FF6C6F" w:rsidRPr="00841F54" w:rsidRDefault="00FF6C6F" w:rsidP="00E22A9D">
      <w:pPr>
        <w:pStyle w:val="screen"/>
        <w:rPr>
          <w:rFonts w:cstheme="minorBidi"/>
        </w:rPr>
      </w:pPr>
      <w:r w:rsidRPr="00841F54">
        <w:rPr>
          <w:rFonts w:cstheme="minorBidi"/>
        </w:rPr>
        <w:t xml:space="preserve"> ------ ------ ----------</w:t>
      </w:r>
    </w:p>
    <w:p w14:paraId="330A0A87" w14:textId="77777777" w:rsidR="00FF6C6F" w:rsidRPr="00841F54" w:rsidRDefault="00FF6C6F" w:rsidP="00E22A9D">
      <w:pPr>
        <w:pStyle w:val="screen"/>
        <w:rPr>
          <w:rFonts w:cstheme="minorBidi"/>
        </w:rPr>
      </w:pPr>
      <w:r w:rsidRPr="00841F54">
        <w:rPr>
          <w:rFonts w:cstheme="minorBidi"/>
        </w:rPr>
        <w:t xml:space="preserve"> 1             IEN</w:t>
      </w:r>
    </w:p>
    <w:p w14:paraId="2342AC3F" w14:textId="77777777" w:rsidR="00FF6C6F" w:rsidRPr="00841F54" w:rsidRDefault="00FF6C6F" w:rsidP="00E22A9D">
      <w:pPr>
        <w:pStyle w:val="screen"/>
        <w:rPr>
          <w:rFonts w:cstheme="minorBidi"/>
        </w:rPr>
      </w:pPr>
      <w:r w:rsidRPr="00841F54">
        <w:rPr>
          <w:rFonts w:cstheme="minorBidi"/>
        </w:rPr>
        <w:t xml:space="preserve"> 2      .01    NAME</w:t>
      </w:r>
    </w:p>
    <w:p w14:paraId="4FD6A023" w14:textId="77777777" w:rsidR="00FF6C6F" w:rsidRPr="00841F54" w:rsidRDefault="00FF6C6F" w:rsidP="00E22A9D">
      <w:pPr>
        <w:pStyle w:val="screen"/>
        <w:rPr>
          <w:rFonts w:cstheme="minorBidi"/>
        </w:rPr>
      </w:pPr>
      <w:r w:rsidRPr="00841F54">
        <w:rPr>
          <w:rFonts w:cstheme="minorBidi"/>
        </w:rPr>
        <w:t xml:space="preserve"> 3      .02    SHORT NAME</w:t>
      </w:r>
    </w:p>
    <w:p w14:paraId="77CA41D8" w14:textId="77777777" w:rsidR="00FF6C6F" w:rsidRPr="00841F54" w:rsidRDefault="00FF6C6F" w:rsidP="00E22A9D">
      <w:pPr>
        <w:pStyle w:val="screen"/>
        <w:rPr>
          <w:rFonts w:cstheme="minorBidi"/>
        </w:rPr>
      </w:pPr>
      <w:r w:rsidRPr="00841F54">
        <w:rPr>
          <w:rFonts w:cstheme="minorBidi"/>
        </w:rPr>
        <w:t xml:space="preserve"> 4      .03    CVX CODE</w:t>
      </w:r>
    </w:p>
    <w:p w14:paraId="254CE139" w14:textId="77777777" w:rsidR="00FF6C6F" w:rsidRPr="00841F54" w:rsidRDefault="00FF6C6F" w:rsidP="00E22A9D">
      <w:pPr>
        <w:pStyle w:val="screen"/>
        <w:rPr>
          <w:rFonts w:cstheme="minorBidi"/>
        </w:rPr>
      </w:pPr>
      <w:r w:rsidRPr="00841F54">
        <w:rPr>
          <w:rFonts w:cstheme="minorBidi"/>
        </w:rPr>
        <w:t xml:space="preserve"> 5      .05    MAX # IN SERIES</w:t>
      </w:r>
    </w:p>
    <w:p w14:paraId="116914F6" w14:textId="77777777" w:rsidR="00FF6C6F" w:rsidRPr="00841F54" w:rsidRDefault="00FF6C6F" w:rsidP="00E22A9D">
      <w:pPr>
        <w:pStyle w:val="screen"/>
        <w:rPr>
          <w:rFonts w:cstheme="minorBidi"/>
        </w:rPr>
      </w:pPr>
      <w:r w:rsidRPr="00841F54">
        <w:rPr>
          <w:rFonts w:cstheme="minorBidi"/>
        </w:rPr>
        <w:t xml:space="preserve"> 6      .07    INACTIVE FLAG</w:t>
      </w:r>
    </w:p>
    <w:p w14:paraId="0755DF43" w14:textId="77777777" w:rsidR="00FF6C6F" w:rsidRPr="00841F54" w:rsidRDefault="00FF6C6F" w:rsidP="00E22A9D">
      <w:pPr>
        <w:pStyle w:val="screen"/>
        <w:rPr>
          <w:rFonts w:cstheme="minorBidi"/>
        </w:rPr>
      </w:pPr>
      <w:r w:rsidRPr="00841F54">
        <w:rPr>
          <w:rFonts w:cstheme="minorBidi"/>
        </w:rPr>
        <w:t xml:space="preserve"> 7      8801   MNEMONIC</w:t>
      </w:r>
    </w:p>
    <w:p w14:paraId="0462C22B" w14:textId="77777777" w:rsidR="00FF6C6F" w:rsidRPr="00841F54" w:rsidRDefault="00FF6C6F" w:rsidP="00E22A9D">
      <w:pPr>
        <w:pStyle w:val="screen"/>
        <w:rPr>
          <w:rFonts w:cstheme="minorBidi"/>
        </w:rPr>
      </w:pPr>
      <w:r w:rsidRPr="00841F54">
        <w:rPr>
          <w:rFonts w:cstheme="minorBidi"/>
        </w:rPr>
        <w:lastRenderedPageBreak/>
        <w:t xml:space="preserve"> 8      8802   ACRONYM</w:t>
      </w:r>
    </w:p>
    <w:p w14:paraId="5BBFA145" w14:textId="77777777" w:rsidR="00FF6C6F" w:rsidRPr="00841F54" w:rsidRDefault="00FF6C6F" w:rsidP="00E22A9D">
      <w:pPr>
        <w:pStyle w:val="screen"/>
        <w:rPr>
          <w:rFonts w:cstheme="minorBidi"/>
        </w:rPr>
      </w:pPr>
      <w:r w:rsidRPr="00841F54">
        <w:rPr>
          <w:rFonts w:cstheme="minorBidi"/>
        </w:rPr>
        <w:t xml:space="preserve"> 9      8803   SELECTABLE FOR HISTORIC</w:t>
      </w:r>
    </w:p>
    <w:p w14:paraId="0276F4F9" w14:textId="0FCFCD30" w:rsidR="00FF6C6F" w:rsidRPr="00841F54" w:rsidRDefault="00FF6C6F" w:rsidP="00E22A9D">
      <w:pPr>
        <w:pStyle w:val="screen"/>
        <w:rPr>
          <w:rFonts w:cstheme="minorBidi"/>
        </w:rPr>
      </w:pPr>
      <w:r w:rsidRPr="00841F54">
        <w:rPr>
          <w:rFonts w:cstheme="minorBidi"/>
        </w:rPr>
        <w:t>(These subfiles are included when the SUBFILES parameter is set to 1)</w:t>
      </w:r>
    </w:p>
    <w:p w14:paraId="28A0A6D0" w14:textId="77777777" w:rsidR="00FF6C6F" w:rsidRPr="00841F54" w:rsidRDefault="00FF6C6F" w:rsidP="00E22A9D">
      <w:pPr>
        <w:pStyle w:val="screen"/>
        <w:rPr>
          <w:rFonts w:cstheme="minorBidi"/>
        </w:rPr>
      </w:pPr>
      <w:r w:rsidRPr="00841F54">
        <w:rPr>
          <w:rFonts w:cstheme="minorBidi"/>
        </w:rPr>
        <w:t xml:space="preserve"> (Each multiple is separated by the pipe (|) character)</w:t>
      </w:r>
    </w:p>
    <w:p w14:paraId="362C2F70" w14:textId="77777777" w:rsidR="00FF6C6F" w:rsidRPr="00841F54" w:rsidRDefault="00FF6C6F" w:rsidP="00E22A9D">
      <w:pPr>
        <w:pStyle w:val="screen"/>
        <w:rPr>
          <w:rFonts w:cstheme="minorBidi"/>
        </w:rPr>
      </w:pPr>
      <w:r w:rsidRPr="00841F54">
        <w:rPr>
          <w:rFonts w:cstheme="minorBidi"/>
        </w:rPr>
        <w:t xml:space="preserve"> 10     2      CDC FULL VACCINE NAME</w:t>
      </w:r>
    </w:p>
    <w:p w14:paraId="5824BD2B" w14:textId="77777777" w:rsidR="00FF6C6F" w:rsidRPr="00841F54" w:rsidRDefault="00FF6C6F" w:rsidP="00E22A9D">
      <w:pPr>
        <w:pStyle w:val="screen"/>
        <w:rPr>
          <w:rFonts w:cstheme="minorBidi"/>
        </w:rPr>
      </w:pPr>
      <w:r w:rsidRPr="00841F54">
        <w:rPr>
          <w:rFonts w:cstheme="minorBidi"/>
        </w:rPr>
        <w:t xml:space="preserve"> 11     3      CODING SYSTEM</w:t>
      </w:r>
    </w:p>
    <w:p w14:paraId="147A0087" w14:textId="77777777" w:rsidR="00FF6C6F" w:rsidRPr="00841F54" w:rsidRDefault="00FF6C6F" w:rsidP="00E22A9D">
      <w:pPr>
        <w:pStyle w:val="screen"/>
        <w:rPr>
          <w:rFonts w:cstheme="minorBidi"/>
        </w:rPr>
      </w:pPr>
      <w:r w:rsidRPr="00841F54">
        <w:rPr>
          <w:rFonts w:cstheme="minorBidi"/>
        </w:rPr>
        <w:t xml:space="preserve">               (For each CODING SYSTEM, there are multiple CODE values.)</w:t>
      </w:r>
    </w:p>
    <w:p w14:paraId="2772EFB8" w14:textId="77777777" w:rsidR="00FF6C6F" w:rsidRPr="00841F54" w:rsidRDefault="00FF6C6F" w:rsidP="00E22A9D">
      <w:pPr>
        <w:pStyle w:val="screen"/>
        <w:rPr>
          <w:rFonts w:cstheme="minorBidi"/>
        </w:rPr>
      </w:pPr>
      <w:r w:rsidRPr="00841F54">
        <w:rPr>
          <w:rFonts w:cstheme="minorBidi"/>
        </w:rPr>
        <w:t xml:space="preserve">               (CODING SYSTEM1~CODE1;;CODE2|CODING SYSTEM2~CODE3;;CODE4)</w:t>
      </w:r>
    </w:p>
    <w:p w14:paraId="7F6333EA" w14:textId="77777777" w:rsidR="00FF6C6F" w:rsidRPr="00841F54" w:rsidRDefault="00FF6C6F" w:rsidP="00E22A9D">
      <w:pPr>
        <w:pStyle w:val="screen"/>
        <w:rPr>
          <w:rFonts w:cstheme="minorBidi"/>
        </w:rPr>
      </w:pPr>
      <w:r w:rsidRPr="00841F54">
        <w:rPr>
          <w:rFonts w:cstheme="minorBidi"/>
        </w:rPr>
        <w:t xml:space="preserve"> 12     4      VACCINE INFORMATION STATEMENT</w:t>
      </w:r>
    </w:p>
    <w:p w14:paraId="1BCBA28E" w14:textId="77777777" w:rsidR="00FF6C6F" w:rsidRPr="00841F54" w:rsidRDefault="00FF6C6F" w:rsidP="00E22A9D">
      <w:pPr>
        <w:pStyle w:val="screen"/>
        <w:rPr>
          <w:rFonts w:cstheme="minorBidi"/>
        </w:rPr>
      </w:pPr>
      <w:r w:rsidRPr="00841F54">
        <w:rPr>
          <w:rFonts w:cstheme="minorBidi"/>
        </w:rPr>
        <w:t xml:space="preserve">               (VIS1-IEN~VIS1-NAME|VIS2-IEN~VIS2-NAME)</w:t>
      </w:r>
    </w:p>
    <w:p w14:paraId="6E27CF84" w14:textId="77777777" w:rsidR="00FF6C6F" w:rsidRPr="00841F54" w:rsidRDefault="00FF6C6F" w:rsidP="00E22A9D">
      <w:pPr>
        <w:pStyle w:val="screen"/>
        <w:rPr>
          <w:rFonts w:cstheme="minorBidi"/>
        </w:rPr>
      </w:pPr>
      <w:r w:rsidRPr="00841F54">
        <w:rPr>
          <w:rFonts w:cstheme="minorBidi"/>
        </w:rPr>
        <w:t xml:space="preserve"> 13     5      CDC PRODUCT NAME</w:t>
      </w:r>
    </w:p>
    <w:p w14:paraId="0850E20F" w14:textId="77777777" w:rsidR="00FF6C6F" w:rsidRPr="00841F54" w:rsidRDefault="00FF6C6F" w:rsidP="00E22A9D">
      <w:pPr>
        <w:pStyle w:val="screen"/>
        <w:rPr>
          <w:rFonts w:cstheme="minorBidi"/>
        </w:rPr>
      </w:pPr>
      <w:r w:rsidRPr="00841F54">
        <w:rPr>
          <w:rFonts w:cstheme="minorBidi"/>
        </w:rPr>
        <w:t xml:space="preserve"> 14     7      VACCINE GROUP NAME</w:t>
      </w:r>
    </w:p>
    <w:p w14:paraId="21FD0A88" w14:textId="77777777" w:rsidR="00FF6C6F" w:rsidRPr="00841F54" w:rsidRDefault="00FF6C6F" w:rsidP="00E22A9D">
      <w:pPr>
        <w:pStyle w:val="screen"/>
        <w:rPr>
          <w:rFonts w:cstheme="minorBidi"/>
        </w:rPr>
      </w:pPr>
      <w:r w:rsidRPr="00841F54">
        <w:rPr>
          <w:rFonts w:cstheme="minorBidi"/>
        </w:rPr>
        <w:t xml:space="preserve"> 15     10     SYNONYM</w:t>
      </w:r>
    </w:p>
    <w:p w14:paraId="0389B5E9" w14:textId="77777777" w:rsidR="00FF6C6F" w:rsidRPr="00841F54" w:rsidRDefault="00FF6C6F" w:rsidP="00E22A9D">
      <w:pPr>
        <w:pStyle w:val="screen"/>
        <w:rPr>
          <w:rFonts w:cstheme="minorBidi"/>
        </w:rPr>
      </w:pPr>
      <w:r w:rsidRPr="00841F54">
        <w:rPr>
          <w:rFonts w:cstheme="minorBidi"/>
        </w:rPr>
        <w:t xml:space="preserve"> 16     99.991 EFFECTIVE DATE/TIME</w:t>
      </w:r>
    </w:p>
    <w:p w14:paraId="55146F74" w14:textId="77777777" w:rsidR="00FF6C6F" w:rsidRPr="00841F54" w:rsidRDefault="00FF6C6F" w:rsidP="00E22A9D">
      <w:pPr>
        <w:pStyle w:val="screen"/>
        <w:rPr>
          <w:rFonts w:cstheme="minorBidi"/>
        </w:rPr>
      </w:pPr>
      <w:r w:rsidRPr="00841F54">
        <w:rPr>
          <w:rFonts w:cstheme="minorBidi"/>
        </w:rPr>
        <w:t xml:space="preserve">               (There are date/time and status fields in each multiple.) </w:t>
      </w:r>
    </w:p>
    <w:p w14:paraId="39D4213F" w14:textId="0C049DBE" w:rsidR="00FF6C6F" w:rsidRPr="00841F54" w:rsidRDefault="00FF6C6F" w:rsidP="00E22A9D">
      <w:pPr>
        <w:pStyle w:val="screen"/>
        <w:rPr>
          <w:rFonts w:eastAsiaTheme="minorHAnsi" w:cstheme="minorBidi"/>
        </w:rPr>
      </w:pPr>
      <w:r w:rsidRPr="00841F54">
        <w:rPr>
          <w:rFonts w:cstheme="minorBidi"/>
        </w:rPr>
        <w:t xml:space="preserve">               (EFFECTIVE DATE/TIME1~STATUS1|EFFECTIVE DATE/TIME2~STATUS2)</w:t>
      </w:r>
    </w:p>
    <w:p w14:paraId="68C4AC7E" w14:textId="5359C059" w:rsidR="00880CC9" w:rsidRPr="00841F54" w:rsidRDefault="00B504FE" w:rsidP="00783A0D">
      <w:pPr>
        <w:pStyle w:val="Heading2"/>
      </w:pPr>
      <w:bookmarkStart w:id="130" w:name="_Toc468093310"/>
      <w:r w:rsidRPr="00841F54">
        <w:t>PXVIMM INFO SOURCE</w:t>
      </w:r>
      <w:bookmarkEnd w:id="130"/>
    </w:p>
    <w:p w14:paraId="3B68AF0B" w14:textId="77777777" w:rsidR="00A74B5B" w:rsidRPr="00841F54" w:rsidRDefault="00A74B5B" w:rsidP="00E22A9D">
      <w:pPr>
        <w:pStyle w:val="screen"/>
        <w:rPr>
          <w:rFonts w:cstheme="minorBidi"/>
        </w:rPr>
      </w:pPr>
      <w:r w:rsidRPr="00841F54">
        <w:rPr>
          <w:rFonts w:cstheme="minorBidi"/>
        </w:rPr>
        <w:t>NAME: PXVIMM INFO SOURCE                TAG: IMMSRC</w:t>
      </w:r>
    </w:p>
    <w:p w14:paraId="3A0FFA56" w14:textId="77777777" w:rsidR="00A74B5B" w:rsidRPr="00841F54" w:rsidRDefault="00A74B5B" w:rsidP="00E22A9D">
      <w:pPr>
        <w:pStyle w:val="screen"/>
        <w:rPr>
          <w:rFonts w:cstheme="minorBidi"/>
        </w:rPr>
      </w:pPr>
      <w:r w:rsidRPr="00841F54">
        <w:rPr>
          <w:rFonts w:cstheme="minorBidi"/>
        </w:rPr>
        <w:t xml:space="preserve">  ROUTINE: PXVRPC2                      RETURN VALUE TYPE: ARRAY</w:t>
      </w:r>
    </w:p>
    <w:p w14:paraId="120377B5" w14:textId="77777777" w:rsidR="00A74B5B" w:rsidRPr="00841F54" w:rsidRDefault="00A74B5B" w:rsidP="00E22A9D">
      <w:pPr>
        <w:pStyle w:val="screen"/>
        <w:rPr>
          <w:rFonts w:cstheme="minorBidi"/>
        </w:rPr>
      </w:pPr>
      <w:r w:rsidRPr="00841F54">
        <w:rPr>
          <w:rFonts w:cstheme="minorBidi"/>
        </w:rPr>
        <w:t xml:space="preserve"> DESCRIPTION:   </w:t>
      </w:r>
    </w:p>
    <w:p w14:paraId="2A1412A7" w14:textId="77777777" w:rsidR="00A74B5B" w:rsidRPr="00841F54" w:rsidRDefault="00A74B5B" w:rsidP="00E22A9D">
      <w:pPr>
        <w:pStyle w:val="screen"/>
        <w:rPr>
          <w:rFonts w:cstheme="minorBidi"/>
        </w:rPr>
      </w:pPr>
      <w:r w:rsidRPr="00841F54">
        <w:rPr>
          <w:rFonts w:cstheme="minorBidi"/>
        </w:rPr>
        <w:t xml:space="preserve"> Returns entries from the IMMUNIZATION INFO SOURCE file (920.1).</w:t>
      </w:r>
    </w:p>
    <w:p w14:paraId="5F1C5779" w14:textId="77777777" w:rsidR="00A74B5B" w:rsidRPr="00841F54" w:rsidRDefault="00A74B5B" w:rsidP="00E22A9D">
      <w:pPr>
        <w:pStyle w:val="screen"/>
        <w:rPr>
          <w:rFonts w:cstheme="minorBidi"/>
        </w:rPr>
      </w:pPr>
      <w:r w:rsidRPr="00841F54">
        <w:rPr>
          <w:rFonts w:cstheme="minorBidi"/>
        </w:rPr>
        <w:t>INPUT PARAMETER: FILTER                 PARAMETER TYPE: LITERAL</w:t>
      </w:r>
    </w:p>
    <w:p w14:paraId="005F4CA4" w14:textId="77777777" w:rsidR="00A74B5B" w:rsidRPr="00841F54" w:rsidRDefault="00A74B5B" w:rsidP="00E22A9D">
      <w:pPr>
        <w:pStyle w:val="screen"/>
        <w:rPr>
          <w:rFonts w:cstheme="minorBidi"/>
        </w:rPr>
      </w:pPr>
      <w:r w:rsidRPr="00841F54">
        <w:rPr>
          <w:rFonts w:cstheme="minorBidi"/>
        </w:rPr>
        <w:t xml:space="preserve">  REQUIRED: NO                          SEQUENCE NUMBER: 1</w:t>
      </w:r>
    </w:p>
    <w:p w14:paraId="630BE11B" w14:textId="77777777" w:rsidR="00A74B5B" w:rsidRPr="00841F54" w:rsidRDefault="00A74B5B" w:rsidP="00E22A9D">
      <w:pPr>
        <w:pStyle w:val="screen"/>
        <w:rPr>
          <w:rFonts w:cstheme="minorBidi"/>
        </w:rPr>
      </w:pPr>
      <w:r w:rsidRPr="00841F54">
        <w:rPr>
          <w:rFonts w:cstheme="minorBidi"/>
        </w:rPr>
        <w:t xml:space="preserve"> DESCRIPTION:   </w:t>
      </w:r>
    </w:p>
    <w:p w14:paraId="59C7A51F" w14:textId="77777777" w:rsidR="00A74B5B" w:rsidRPr="00841F54" w:rsidRDefault="00A74B5B" w:rsidP="00E22A9D">
      <w:pPr>
        <w:pStyle w:val="screen"/>
        <w:rPr>
          <w:rFonts w:cstheme="minorBidi"/>
        </w:rPr>
      </w:pPr>
      <w:r w:rsidRPr="00841F54">
        <w:rPr>
          <w:rFonts w:cstheme="minorBidi"/>
        </w:rPr>
        <w:t xml:space="preserve"> Filter. Possible values are:</w:t>
      </w:r>
    </w:p>
    <w:p w14:paraId="5B167618" w14:textId="77777777" w:rsidR="00A74B5B" w:rsidRPr="00841F54" w:rsidRDefault="00A74B5B" w:rsidP="00E22A9D">
      <w:pPr>
        <w:pStyle w:val="screen"/>
        <w:rPr>
          <w:rFonts w:cstheme="minorBidi"/>
        </w:rPr>
      </w:pPr>
      <w:r w:rsidRPr="00841F54">
        <w:rPr>
          <w:rFonts w:cstheme="minorBidi"/>
        </w:rPr>
        <w:t xml:space="preserve">    R:XXX - Return entry with IEN XXX.</w:t>
      </w:r>
    </w:p>
    <w:p w14:paraId="07BD5CC6" w14:textId="77777777" w:rsidR="00A74B5B" w:rsidRPr="00841F54" w:rsidRDefault="00A74B5B" w:rsidP="00E22A9D">
      <w:pPr>
        <w:pStyle w:val="screen"/>
        <w:rPr>
          <w:rFonts w:cstheme="minorBidi"/>
        </w:rPr>
      </w:pPr>
      <w:r w:rsidRPr="00841F54">
        <w:rPr>
          <w:rFonts w:cstheme="minorBidi"/>
        </w:rPr>
        <w:t xml:space="preserve">    H:XXX - Return entry with HL7 Code XXX.</w:t>
      </w:r>
    </w:p>
    <w:p w14:paraId="069CDA8B" w14:textId="77777777" w:rsidR="00A74B5B" w:rsidRPr="00841F54" w:rsidRDefault="00A74B5B" w:rsidP="00E22A9D">
      <w:pPr>
        <w:pStyle w:val="screen"/>
        <w:rPr>
          <w:rFonts w:cstheme="minorBidi"/>
        </w:rPr>
      </w:pPr>
      <w:r w:rsidRPr="00841F54">
        <w:rPr>
          <w:rFonts w:cstheme="minorBidi"/>
        </w:rPr>
        <w:t xml:space="preserve">    N:XXX - Return entry with #.01 field equal to XXX</w:t>
      </w:r>
    </w:p>
    <w:p w14:paraId="4A78CC54" w14:textId="77777777" w:rsidR="00A74B5B" w:rsidRPr="00841F54" w:rsidRDefault="00A74B5B" w:rsidP="00E22A9D">
      <w:pPr>
        <w:pStyle w:val="screen"/>
        <w:rPr>
          <w:rFonts w:cstheme="minorBidi"/>
        </w:rPr>
      </w:pPr>
      <w:r w:rsidRPr="00841F54">
        <w:rPr>
          <w:rFonts w:cstheme="minorBidi"/>
        </w:rPr>
        <w:t xml:space="preserve">    S:X   - Return all entries with a status of X.</w:t>
      </w:r>
    </w:p>
    <w:p w14:paraId="17439772" w14:textId="77777777" w:rsidR="00A74B5B" w:rsidRPr="00841F54" w:rsidRDefault="00A74B5B" w:rsidP="00E22A9D">
      <w:pPr>
        <w:pStyle w:val="screen"/>
        <w:rPr>
          <w:rFonts w:cstheme="minorBidi"/>
        </w:rPr>
      </w:pPr>
      <w:r w:rsidRPr="00841F54">
        <w:rPr>
          <w:rFonts w:cstheme="minorBidi"/>
        </w:rPr>
        <w:t xml:space="preserve">            Possible values of X:</w:t>
      </w:r>
    </w:p>
    <w:p w14:paraId="1715BD98" w14:textId="77777777" w:rsidR="00A74B5B" w:rsidRPr="00841F54" w:rsidRDefault="00A74B5B" w:rsidP="00E22A9D">
      <w:pPr>
        <w:pStyle w:val="screen"/>
        <w:rPr>
          <w:rFonts w:cstheme="minorBidi"/>
        </w:rPr>
      </w:pPr>
      <w:r w:rsidRPr="00841F54">
        <w:rPr>
          <w:rFonts w:cstheme="minorBidi"/>
        </w:rPr>
        <w:t xml:space="preserve">               A - Active Entries</w:t>
      </w:r>
    </w:p>
    <w:p w14:paraId="38172724" w14:textId="77777777" w:rsidR="00A74B5B" w:rsidRPr="00841F54" w:rsidRDefault="00A74B5B" w:rsidP="00E22A9D">
      <w:pPr>
        <w:pStyle w:val="screen"/>
        <w:rPr>
          <w:rFonts w:cstheme="minorBidi"/>
        </w:rPr>
      </w:pPr>
      <w:r w:rsidRPr="00841F54">
        <w:rPr>
          <w:rFonts w:cstheme="minorBidi"/>
        </w:rPr>
        <w:t xml:space="preserve">               I - Inactive Entries</w:t>
      </w:r>
    </w:p>
    <w:p w14:paraId="6B456F62" w14:textId="77777777" w:rsidR="00A74B5B" w:rsidRPr="00841F54" w:rsidRDefault="00A74B5B" w:rsidP="00E22A9D">
      <w:pPr>
        <w:pStyle w:val="screen"/>
        <w:rPr>
          <w:rFonts w:cstheme="minorBidi"/>
        </w:rPr>
      </w:pPr>
      <w:r w:rsidRPr="00841F54">
        <w:rPr>
          <w:rFonts w:cstheme="minorBidi"/>
        </w:rPr>
        <w:t xml:space="preserve">               B - Both active and inactive entries</w:t>
      </w:r>
    </w:p>
    <w:p w14:paraId="61CF049A" w14:textId="77777777" w:rsidR="00A74B5B" w:rsidRPr="00841F54" w:rsidRDefault="00A74B5B" w:rsidP="00E22A9D">
      <w:pPr>
        <w:pStyle w:val="screen"/>
        <w:rPr>
          <w:rFonts w:cstheme="minorBidi"/>
        </w:rPr>
      </w:pPr>
      <w:r w:rsidRPr="00841F54">
        <w:rPr>
          <w:rFonts w:cstheme="minorBidi"/>
        </w:rPr>
        <w:t xml:space="preserve">  </w:t>
      </w:r>
    </w:p>
    <w:p w14:paraId="5DF0677A" w14:textId="77777777" w:rsidR="00A74B5B" w:rsidRPr="00841F54" w:rsidRDefault="00A74B5B" w:rsidP="00E22A9D">
      <w:pPr>
        <w:pStyle w:val="screen"/>
        <w:rPr>
          <w:rFonts w:cstheme="minorBidi"/>
        </w:rPr>
      </w:pPr>
      <w:r w:rsidRPr="00841F54">
        <w:rPr>
          <w:rFonts w:cstheme="minorBidi"/>
        </w:rPr>
        <w:t xml:space="preserve"> Defaults to "S:B".</w:t>
      </w:r>
    </w:p>
    <w:p w14:paraId="6ABEA3DC" w14:textId="77777777" w:rsidR="00A74B5B" w:rsidRPr="00841F54" w:rsidRDefault="00A74B5B" w:rsidP="00E22A9D">
      <w:pPr>
        <w:pStyle w:val="screen"/>
        <w:rPr>
          <w:rFonts w:cstheme="minorBidi"/>
        </w:rPr>
      </w:pPr>
      <w:r w:rsidRPr="00841F54">
        <w:rPr>
          <w:rFonts w:cstheme="minorBidi"/>
        </w:rPr>
        <w:t xml:space="preserve"> RETURN PARAMETER DESCRIPTION:   </w:t>
      </w:r>
    </w:p>
    <w:p w14:paraId="2EA12862" w14:textId="77777777" w:rsidR="00A74B5B" w:rsidRPr="00841F54" w:rsidRDefault="00A74B5B" w:rsidP="00E22A9D">
      <w:pPr>
        <w:pStyle w:val="screen"/>
        <w:rPr>
          <w:rFonts w:cstheme="minorBidi"/>
        </w:rPr>
      </w:pPr>
      <w:r w:rsidRPr="00841F54">
        <w:rPr>
          <w:rFonts w:cstheme="minorBidi"/>
        </w:rPr>
        <w:t xml:space="preserve"> Returns:</w:t>
      </w:r>
    </w:p>
    <w:p w14:paraId="7796FBEF" w14:textId="77777777" w:rsidR="00A74B5B" w:rsidRPr="00841F54" w:rsidRDefault="00A74B5B" w:rsidP="00E22A9D">
      <w:pPr>
        <w:pStyle w:val="screen"/>
        <w:rPr>
          <w:rFonts w:cstheme="minorBidi"/>
        </w:rPr>
      </w:pPr>
      <w:r w:rsidRPr="00841F54">
        <w:rPr>
          <w:rFonts w:cstheme="minorBidi"/>
        </w:rPr>
        <w:t xml:space="preserve">    PXVRSLT(0)=Count of elements returned (0 if nothing found)</w:t>
      </w:r>
    </w:p>
    <w:p w14:paraId="764BF2D6" w14:textId="77777777" w:rsidR="00A74B5B" w:rsidRPr="00841F54" w:rsidRDefault="00A74B5B" w:rsidP="00E22A9D">
      <w:pPr>
        <w:pStyle w:val="screen"/>
        <w:rPr>
          <w:rFonts w:cstheme="minorBidi"/>
        </w:rPr>
      </w:pPr>
      <w:r w:rsidRPr="00841F54">
        <w:rPr>
          <w:rFonts w:cstheme="minorBidi"/>
        </w:rPr>
        <w:t xml:space="preserve">    PXVRSLT(n)=IEN^Name^HL7 Code^Status (1:Active, 0:Inactive)</w:t>
      </w:r>
    </w:p>
    <w:p w14:paraId="5AAFF50D" w14:textId="77777777" w:rsidR="00A74B5B" w:rsidRPr="00841F54" w:rsidRDefault="00A74B5B" w:rsidP="00E22A9D">
      <w:pPr>
        <w:pStyle w:val="screen"/>
        <w:rPr>
          <w:rFonts w:cstheme="minorBidi"/>
        </w:rPr>
      </w:pPr>
      <w:r w:rsidRPr="00841F54">
        <w:rPr>
          <w:rFonts w:cstheme="minorBidi"/>
        </w:rPr>
        <w:t xml:space="preserve">   </w:t>
      </w:r>
    </w:p>
    <w:p w14:paraId="2B58D08F" w14:textId="77777777" w:rsidR="00A74B5B" w:rsidRPr="00841F54" w:rsidRDefault="00A74B5B" w:rsidP="00E22A9D">
      <w:pPr>
        <w:pStyle w:val="screen"/>
        <w:rPr>
          <w:rFonts w:cstheme="minorBidi"/>
        </w:rPr>
      </w:pPr>
      <w:r w:rsidRPr="00841F54">
        <w:rPr>
          <w:rFonts w:cstheme="minorBidi"/>
        </w:rPr>
        <w:t xml:space="preserve"> When filtering based off IEN, HL7 Code, or #.01 field, only one entry will</w:t>
      </w:r>
    </w:p>
    <w:p w14:paraId="0945D9D1" w14:textId="77777777" w:rsidR="00A74B5B" w:rsidRPr="00841F54" w:rsidRDefault="00A74B5B" w:rsidP="00E22A9D">
      <w:pPr>
        <w:pStyle w:val="screen"/>
        <w:rPr>
          <w:rFonts w:cstheme="minorBidi"/>
        </w:rPr>
      </w:pPr>
      <w:r w:rsidRPr="00841F54">
        <w:rPr>
          <w:rFonts w:cstheme="minorBidi"/>
        </w:rPr>
        <w:t xml:space="preserve"> be returned in PXVRSLT(1).</w:t>
      </w:r>
    </w:p>
    <w:p w14:paraId="57C1CE90" w14:textId="77777777" w:rsidR="00A74B5B" w:rsidRPr="00841F54" w:rsidRDefault="00A74B5B" w:rsidP="00E22A9D">
      <w:pPr>
        <w:pStyle w:val="screen"/>
        <w:rPr>
          <w:rFonts w:cstheme="minorBidi"/>
        </w:rPr>
      </w:pPr>
      <w:r w:rsidRPr="00841F54">
        <w:rPr>
          <w:rFonts w:cstheme="minorBidi"/>
        </w:rPr>
        <w:t xml:space="preserve">  </w:t>
      </w:r>
    </w:p>
    <w:p w14:paraId="4D627793" w14:textId="41313358" w:rsidR="00A74B5B" w:rsidRPr="00841F54" w:rsidRDefault="00A74B5B" w:rsidP="00E22A9D">
      <w:pPr>
        <w:pStyle w:val="screen"/>
        <w:rPr>
          <w:rFonts w:cstheme="minorBidi"/>
        </w:rPr>
      </w:pPr>
      <w:r w:rsidRPr="00841F54">
        <w:rPr>
          <w:rFonts w:cstheme="minorBidi"/>
        </w:rPr>
        <w:t>When filtering based off status, multiple entries can be returned. The</w:t>
      </w:r>
    </w:p>
    <w:p w14:paraId="5592217C" w14:textId="77777777" w:rsidR="00A74B5B" w:rsidRPr="00841F54" w:rsidRDefault="00A74B5B" w:rsidP="00E22A9D">
      <w:pPr>
        <w:pStyle w:val="screen"/>
        <w:rPr>
          <w:rFonts w:cstheme="minorBidi"/>
        </w:rPr>
      </w:pPr>
      <w:r w:rsidRPr="00841F54">
        <w:rPr>
          <w:rFonts w:cstheme="minorBidi"/>
        </w:rPr>
        <w:t xml:space="preserve"> first entry will be returned in subscript 1, and subscripts will be</w:t>
      </w:r>
    </w:p>
    <w:p w14:paraId="621B7F24" w14:textId="77777777" w:rsidR="00A74B5B" w:rsidRPr="00841F54" w:rsidRDefault="00A74B5B" w:rsidP="00E22A9D">
      <w:pPr>
        <w:pStyle w:val="screen"/>
        <w:rPr>
          <w:rFonts w:cstheme="minorBidi"/>
        </w:rPr>
      </w:pPr>
      <w:r w:rsidRPr="00841F54">
        <w:rPr>
          <w:rFonts w:cstheme="minorBidi"/>
        </w:rPr>
        <w:t xml:space="preserve"> incremented by 1 for further entries. Entries will be sorted</w:t>
      </w:r>
    </w:p>
    <w:p w14:paraId="53E973E6" w14:textId="77777777" w:rsidR="00A74B5B" w:rsidRPr="00841F54" w:rsidRDefault="00A74B5B" w:rsidP="00E22A9D">
      <w:pPr>
        <w:pStyle w:val="screen"/>
        <w:rPr>
          <w:rFonts w:cstheme="minorBidi"/>
        </w:rPr>
      </w:pPr>
      <w:r w:rsidRPr="00841F54">
        <w:rPr>
          <w:rFonts w:cstheme="minorBidi"/>
        </w:rPr>
        <w:t xml:space="preserve"> alphabetically.</w:t>
      </w:r>
    </w:p>
    <w:p w14:paraId="3E102701" w14:textId="77777777" w:rsidR="00A74B5B" w:rsidRPr="00841F54" w:rsidRDefault="00A74B5B" w:rsidP="00E22A9D">
      <w:pPr>
        <w:pStyle w:val="screen"/>
        <w:rPr>
          <w:rFonts w:cstheme="minorBidi"/>
        </w:rPr>
      </w:pPr>
      <w:r w:rsidRPr="00841F54">
        <w:rPr>
          <w:rFonts w:cstheme="minorBidi"/>
        </w:rPr>
        <w:t xml:space="preserve">  </w:t>
      </w:r>
    </w:p>
    <w:p w14:paraId="0CB53326" w14:textId="77777777" w:rsidR="00A74B5B" w:rsidRPr="00841F54" w:rsidRDefault="00A74B5B" w:rsidP="00E22A9D">
      <w:pPr>
        <w:pStyle w:val="screen"/>
        <w:rPr>
          <w:rFonts w:cstheme="minorBidi"/>
        </w:rPr>
      </w:pPr>
      <w:r w:rsidRPr="00841F54">
        <w:rPr>
          <w:rFonts w:cstheme="minorBidi"/>
        </w:rPr>
        <w:t xml:space="preserve"> If no entries are found based off the filtering criteria, PXVRSLT(0) will</w:t>
      </w:r>
    </w:p>
    <w:p w14:paraId="1442A4A0" w14:textId="08ECE91D" w:rsidR="00A74B5B" w:rsidRPr="00841F54" w:rsidRDefault="00A74B5B" w:rsidP="00E22A9D">
      <w:pPr>
        <w:pStyle w:val="screen"/>
        <w:rPr>
          <w:rFonts w:cstheme="minorBidi"/>
        </w:rPr>
      </w:pPr>
      <w:r w:rsidRPr="00841F54">
        <w:rPr>
          <w:rFonts w:cstheme="minorBidi"/>
        </w:rPr>
        <w:t xml:space="preserve"> equal 0, and there will be no data returned in the subsequent subscripts.</w:t>
      </w:r>
    </w:p>
    <w:p w14:paraId="688A29B9" w14:textId="5C7C6F5C" w:rsidR="00880CC9" w:rsidRPr="00841F54" w:rsidRDefault="00B504FE" w:rsidP="00783A0D">
      <w:pPr>
        <w:pStyle w:val="Heading2"/>
      </w:pPr>
      <w:bookmarkStart w:id="131" w:name="_Toc468093311"/>
      <w:r w:rsidRPr="00841F54">
        <w:t>PXVIMM VICR EVENTS</w:t>
      </w:r>
      <w:bookmarkEnd w:id="131"/>
    </w:p>
    <w:p w14:paraId="4E59FD9B" w14:textId="77777777" w:rsidR="00A74B5B" w:rsidRPr="00841F54" w:rsidRDefault="00A74B5B" w:rsidP="00E22A9D">
      <w:pPr>
        <w:pStyle w:val="screen"/>
        <w:rPr>
          <w:rFonts w:cstheme="minorBidi"/>
        </w:rPr>
      </w:pPr>
      <w:r w:rsidRPr="00841F54">
        <w:rPr>
          <w:rFonts w:cstheme="minorBidi"/>
        </w:rPr>
        <w:t>NAME: PXVIMM VICR EVENTS                TAG: GETVICR</w:t>
      </w:r>
    </w:p>
    <w:p w14:paraId="6D62FDBF" w14:textId="77777777" w:rsidR="00A74B5B" w:rsidRPr="00841F54" w:rsidRDefault="00A74B5B" w:rsidP="00E22A9D">
      <w:pPr>
        <w:pStyle w:val="screen"/>
        <w:rPr>
          <w:rFonts w:cstheme="minorBidi"/>
        </w:rPr>
      </w:pPr>
      <w:r w:rsidRPr="00841F54">
        <w:rPr>
          <w:rFonts w:cstheme="minorBidi"/>
        </w:rPr>
        <w:t xml:space="preserve">  ROUTINE: PXVRPC5                      RETURN VALUE TYPE: ARRAY</w:t>
      </w:r>
    </w:p>
    <w:p w14:paraId="09AD6B72" w14:textId="77777777" w:rsidR="00A74B5B" w:rsidRPr="00841F54" w:rsidRDefault="00A74B5B" w:rsidP="00E22A9D">
      <w:pPr>
        <w:pStyle w:val="screen"/>
        <w:rPr>
          <w:rFonts w:cstheme="minorBidi"/>
        </w:rPr>
      </w:pPr>
      <w:r w:rsidRPr="00841F54">
        <w:rPr>
          <w:rFonts w:cstheme="minorBidi"/>
        </w:rPr>
        <w:lastRenderedPageBreak/>
        <w:t xml:space="preserve"> DESCRIPTION:   </w:t>
      </w:r>
    </w:p>
    <w:p w14:paraId="5CFFACFC" w14:textId="77777777" w:rsidR="00A74B5B" w:rsidRPr="00841F54" w:rsidRDefault="00A74B5B" w:rsidP="00E22A9D">
      <w:pPr>
        <w:pStyle w:val="screen"/>
        <w:rPr>
          <w:rFonts w:cstheme="minorBidi"/>
        </w:rPr>
      </w:pPr>
      <w:r w:rsidRPr="00841F54">
        <w:rPr>
          <w:rFonts w:cstheme="minorBidi"/>
        </w:rPr>
        <w:t xml:space="preserve"> Returns "active" entries from the V IMM CONTRA/REFUSAL EVENTS file </w:t>
      </w:r>
    </w:p>
    <w:p w14:paraId="579C1EB4" w14:textId="77777777" w:rsidR="00A74B5B" w:rsidRPr="00841F54" w:rsidRDefault="00A74B5B" w:rsidP="00E22A9D">
      <w:pPr>
        <w:pStyle w:val="screen"/>
        <w:rPr>
          <w:rFonts w:cstheme="minorBidi"/>
        </w:rPr>
      </w:pPr>
      <w:r w:rsidRPr="00841F54">
        <w:rPr>
          <w:rFonts w:cstheme="minorBidi"/>
        </w:rPr>
        <w:t xml:space="preserve"> (#9000010.707) that are related to the given patient and immunization.</w:t>
      </w:r>
    </w:p>
    <w:p w14:paraId="1B52D375" w14:textId="77777777" w:rsidR="00A74B5B" w:rsidRPr="00841F54" w:rsidRDefault="00A74B5B" w:rsidP="00E22A9D">
      <w:pPr>
        <w:pStyle w:val="screen"/>
        <w:rPr>
          <w:rFonts w:cstheme="minorBidi"/>
        </w:rPr>
      </w:pPr>
      <w:r w:rsidRPr="00841F54">
        <w:rPr>
          <w:rFonts w:cstheme="minorBidi"/>
        </w:rPr>
        <w:t xml:space="preserve"> "Active" is defined as entries where the Event Date and Time is &gt;= PXDATE </w:t>
      </w:r>
    </w:p>
    <w:p w14:paraId="5386F0D7" w14:textId="77777777" w:rsidR="00A74B5B" w:rsidRPr="00841F54" w:rsidRDefault="00A74B5B" w:rsidP="00E22A9D">
      <w:pPr>
        <w:pStyle w:val="screen"/>
        <w:rPr>
          <w:rFonts w:cstheme="minorBidi"/>
        </w:rPr>
      </w:pPr>
      <w:r w:rsidRPr="00841F54">
        <w:rPr>
          <w:rFonts w:cstheme="minorBidi"/>
        </w:rPr>
        <w:t xml:space="preserve"> and the Warn Until Date is null or greater than PXDATE.</w:t>
      </w:r>
    </w:p>
    <w:p w14:paraId="7AD250ED" w14:textId="77777777" w:rsidR="00A74B5B" w:rsidRPr="00841F54" w:rsidRDefault="00A74B5B" w:rsidP="00E22A9D">
      <w:pPr>
        <w:pStyle w:val="screen"/>
        <w:rPr>
          <w:rFonts w:cstheme="minorBidi"/>
        </w:rPr>
      </w:pPr>
      <w:r w:rsidRPr="00841F54">
        <w:rPr>
          <w:rFonts w:cstheme="minorBidi"/>
        </w:rPr>
        <w:t>INPUT PARAMETER: DFN                    PARAMETER TYPE: LITERAL</w:t>
      </w:r>
    </w:p>
    <w:p w14:paraId="717798B8" w14:textId="77777777" w:rsidR="00A74B5B" w:rsidRPr="00841F54" w:rsidRDefault="00A74B5B" w:rsidP="00E22A9D">
      <w:pPr>
        <w:pStyle w:val="screen"/>
        <w:rPr>
          <w:rFonts w:cstheme="minorBidi"/>
        </w:rPr>
      </w:pPr>
      <w:r w:rsidRPr="00841F54">
        <w:rPr>
          <w:rFonts w:cstheme="minorBidi"/>
        </w:rPr>
        <w:t xml:space="preserve">  REQUIRED: YES                         SEQUENCE NUMBER: 1</w:t>
      </w:r>
    </w:p>
    <w:p w14:paraId="142AB82B" w14:textId="77777777" w:rsidR="00A74B5B" w:rsidRPr="00841F54" w:rsidRDefault="00A74B5B" w:rsidP="00E22A9D">
      <w:pPr>
        <w:pStyle w:val="screen"/>
        <w:rPr>
          <w:rFonts w:cstheme="minorBidi"/>
        </w:rPr>
      </w:pPr>
      <w:r w:rsidRPr="00841F54">
        <w:rPr>
          <w:rFonts w:cstheme="minorBidi"/>
        </w:rPr>
        <w:t xml:space="preserve"> DESCRIPTION:   </w:t>
      </w:r>
    </w:p>
    <w:p w14:paraId="45E7FDB2" w14:textId="77777777" w:rsidR="00A74B5B" w:rsidRPr="00841F54" w:rsidRDefault="00A74B5B" w:rsidP="00E22A9D">
      <w:pPr>
        <w:pStyle w:val="screen"/>
        <w:rPr>
          <w:rFonts w:cstheme="minorBidi"/>
        </w:rPr>
      </w:pPr>
      <w:r w:rsidRPr="00841F54">
        <w:rPr>
          <w:rFonts w:cstheme="minorBidi"/>
        </w:rPr>
        <w:t xml:space="preserve"> Pointer to file #2.</w:t>
      </w:r>
    </w:p>
    <w:p w14:paraId="6FFC78B7" w14:textId="77777777" w:rsidR="00A74B5B" w:rsidRPr="00841F54" w:rsidRDefault="00A74B5B" w:rsidP="00E22A9D">
      <w:pPr>
        <w:pStyle w:val="screen"/>
        <w:rPr>
          <w:rFonts w:cstheme="minorBidi"/>
        </w:rPr>
      </w:pPr>
      <w:r w:rsidRPr="00841F54">
        <w:rPr>
          <w:rFonts w:cstheme="minorBidi"/>
        </w:rPr>
        <w:t>INPUT PARAMETER: PXVIMM                 PARAMETER TYPE: LITERAL</w:t>
      </w:r>
    </w:p>
    <w:p w14:paraId="463899EE" w14:textId="77777777" w:rsidR="00A74B5B" w:rsidRPr="00841F54" w:rsidRDefault="00A74B5B" w:rsidP="00E22A9D">
      <w:pPr>
        <w:pStyle w:val="screen"/>
        <w:rPr>
          <w:rFonts w:cstheme="minorBidi"/>
        </w:rPr>
      </w:pPr>
      <w:r w:rsidRPr="00841F54">
        <w:rPr>
          <w:rFonts w:cstheme="minorBidi"/>
        </w:rPr>
        <w:t xml:space="preserve">  REQUIRED: YES                         SEQUENCE NUMBER: 2</w:t>
      </w:r>
    </w:p>
    <w:p w14:paraId="0476224C" w14:textId="77777777" w:rsidR="00A74B5B" w:rsidRPr="00841F54" w:rsidRDefault="00A74B5B" w:rsidP="00E22A9D">
      <w:pPr>
        <w:pStyle w:val="screen"/>
        <w:rPr>
          <w:rFonts w:cstheme="minorBidi"/>
        </w:rPr>
      </w:pPr>
      <w:r w:rsidRPr="00841F54">
        <w:rPr>
          <w:rFonts w:cstheme="minorBidi"/>
        </w:rPr>
        <w:t xml:space="preserve"> DESCRIPTION:   </w:t>
      </w:r>
    </w:p>
    <w:p w14:paraId="430E6120" w14:textId="77777777" w:rsidR="00A74B5B" w:rsidRPr="00841F54" w:rsidRDefault="00A74B5B" w:rsidP="00E22A9D">
      <w:pPr>
        <w:pStyle w:val="screen"/>
        <w:rPr>
          <w:rFonts w:cstheme="minorBidi"/>
        </w:rPr>
      </w:pPr>
      <w:r w:rsidRPr="00841F54">
        <w:rPr>
          <w:rFonts w:cstheme="minorBidi"/>
        </w:rPr>
        <w:t xml:space="preserve"> Pointer to #9999999.14.</w:t>
      </w:r>
    </w:p>
    <w:p w14:paraId="19B0E637" w14:textId="77777777" w:rsidR="00A74B5B" w:rsidRPr="00841F54" w:rsidRDefault="00A74B5B" w:rsidP="00E22A9D">
      <w:pPr>
        <w:pStyle w:val="screen"/>
        <w:rPr>
          <w:rFonts w:cstheme="minorBidi"/>
        </w:rPr>
      </w:pPr>
      <w:r w:rsidRPr="00841F54">
        <w:rPr>
          <w:rFonts w:cstheme="minorBidi"/>
        </w:rPr>
        <w:t>INPUT PARAMETER: PXDATE                 PARAMETER TYPE: LITERAL</w:t>
      </w:r>
    </w:p>
    <w:p w14:paraId="327C7A70" w14:textId="77777777" w:rsidR="00A74B5B" w:rsidRPr="00841F54" w:rsidRDefault="00A74B5B" w:rsidP="00E22A9D">
      <w:pPr>
        <w:pStyle w:val="screen"/>
        <w:rPr>
          <w:rFonts w:cstheme="minorBidi"/>
        </w:rPr>
      </w:pPr>
      <w:r w:rsidRPr="00841F54">
        <w:rPr>
          <w:rFonts w:cstheme="minorBidi"/>
        </w:rPr>
        <w:t xml:space="preserve">  REQUIRED: NO                          SEQUENCE NUMBER: 3</w:t>
      </w:r>
    </w:p>
    <w:p w14:paraId="6C71E5D7" w14:textId="77777777" w:rsidR="00A74B5B" w:rsidRPr="00841F54" w:rsidRDefault="00A74B5B" w:rsidP="00E22A9D">
      <w:pPr>
        <w:pStyle w:val="screen"/>
        <w:rPr>
          <w:rFonts w:cstheme="minorBidi"/>
        </w:rPr>
      </w:pPr>
      <w:r w:rsidRPr="00841F54">
        <w:rPr>
          <w:rFonts w:cstheme="minorBidi"/>
        </w:rPr>
        <w:t xml:space="preserve"> DESCRIPTION:   </w:t>
      </w:r>
    </w:p>
    <w:p w14:paraId="688B4A0F" w14:textId="77777777" w:rsidR="00A74B5B" w:rsidRPr="00841F54" w:rsidRDefault="00A74B5B" w:rsidP="00E22A9D">
      <w:pPr>
        <w:pStyle w:val="screen"/>
        <w:rPr>
          <w:rFonts w:cstheme="minorBidi"/>
        </w:rPr>
      </w:pPr>
      <w:r w:rsidRPr="00841F54">
        <w:rPr>
          <w:rFonts w:cstheme="minorBidi"/>
        </w:rPr>
        <w:t xml:space="preserve"> Used to determine if entry is "active" (Optional; Defaults to TODAY)</w:t>
      </w:r>
    </w:p>
    <w:p w14:paraId="42A52373" w14:textId="77777777" w:rsidR="00A74B5B" w:rsidRPr="00841F54" w:rsidRDefault="00A74B5B" w:rsidP="00E22A9D">
      <w:pPr>
        <w:pStyle w:val="screen"/>
        <w:rPr>
          <w:rFonts w:cstheme="minorBidi"/>
        </w:rPr>
      </w:pPr>
      <w:r w:rsidRPr="00841F54">
        <w:rPr>
          <w:rFonts w:cstheme="minorBidi"/>
        </w:rPr>
        <w:t>INPUT PARAMETER: PXFORMAT               PARAMETER TYPE: LITERAL</w:t>
      </w:r>
    </w:p>
    <w:p w14:paraId="544DD23C" w14:textId="77777777" w:rsidR="00A74B5B" w:rsidRPr="00841F54" w:rsidRDefault="00A74B5B" w:rsidP="00E22A9D">
      <w:pPr>
        <w:pStyle w:val="screen"/>
        <w:rPr>
          <w:rFonts w:cstheme="minorBidi"/>
        </w:rPr>
      </w:pPr>
      <w:r w:rsidRPr="00841F54">
        <w:rPr>
          <w:rFonts w:cstheme="minorBidi"/>
        </w:rPr>
        <w:t xml:space="preserve">  REQUIRED: NO                          SEQUENCE NUMBER: 4</w:t>
      </w:r>
    </w:p>
    <w:p w14:paraId="4887315F" w14:textId="77777777" w:rsidR="00A74B5B" w:rsidRPr="00841F54" w:rsidRDefault="00A74B5B" w:rsidP="00E22A9D">
      <w:pPr>
        <w:pStyle w:val="screen"/>
        <w:rPr>
          <w:rFonts w:cstheme="minorBidi"/>
        </w:rPr>
      </w:pPr>
      <w:r w:rsidRPr="00841F54">
        <w:rPr>
          <w:rFonts w:cstheme="minorBidi"/>
        </w:rPr>
        <w:t xml:space="preserve"> DESCRIPTION:   </w:t>
      </w:r>
    </w:p>
    <w:p w14:paraId="057DE0BB" w14:textId="77777777" w:rsidR="00A74B5B" w:rsidRPr="00841F54" w:rsidRDefault="00A74B5B" w:rsidP="00E22A9D">
      <w:pPr>
        <w:pStyle w:val="screen"/>
        <w:rPr>
          <w:rFonts w:cstheme="minorBidi"/>
        </w:rPr>
      </w:pPr>
      <w:r w:rsidRPr="00841F54">
        <w:rPr>
          <w:rFonts w:cstheme="minorBidi"/>
        </w:rPr>
        <w:t xml:space="preserve"> Format that return array should be returned (Optional; Defaults to "L")</w:t>
      </w:r>
    </w:p>
    <w:p w14:paraId="492329E5" w14:textId="77777777" w:rsidR="00A74B5B" w:rsidRPr="00841F54" w:rsidRDefault="00A74B5B" w:rsidP="00E22A9D">
      <w:pPr>
        <w:pStyle w:val="screen"/>
        <w:rPr>
          <w:rFonts w:cstheme="minorBidi"/>
        </w:rPr>
      </w:pPr>
      <w:r w:rsidRPr="00841F54">
        <w:rPr>
          <w:rFonts w:cstheme="minorBidi"/>
        </w:rPr>
        <w:t xml:space="preserve"> Possible values are: </w:t>
      </w:r>
    </w:p>
    <w:p w14:paraId="650B065D" w14:textId="77777777" w:rsidR="00A74B5B" w:rsidRPr="00841F54" w:rsidRDefault="00A74B5B" w:rsidP="00E22A9D">
      <w:pPr>
        <w:pStyle w:val="screen"/>
        <w:rPr>
          <w:rFonts w:cstheme="minorBidi"/>
        </w:rPr>
      </w:pPr>
      <w:r w:rsidRPr="00841F54">
        <w:rPr>
          <w:rFonts w:cstheme="minorBidi"/>
        </w:rPr>
        <w:t xml:space="preserve">    "L": Return a caret-delimited list of entries.</w:t>
      </w:r>
    </w:p>
    <w:p w14:paraId="73000542" w14:textId="77777777" w:rsidR="00A74B5B" w:rsidRPr="00841F54" w:rsidRDefault="00A74B5B" w:rsidP="00E22A9D">
      <w:pPr>
        <w:pStyle w:val="screen"/>
        <w:rPr>
          <w:rFonts w:cstheme="minorBidi"/>
        </w:rPr>
      </w:pPr>
      <w:r w:rsidRPr="00841F54">
        <w:rPr>
          <w:rFonts w:cstheme="minorBidi"/>
        </w:rPr>
        <w:t xml:space="preserve">    "W": Returns a warning message.</w:t>
      </w:r>
    </w:p>
    <w:p w14:paraId="62D6AF42" w14:textId="77777777" w:rsidR="00A74B5B" w:rsidRPr="00841F54" w:rsidRDefault="00A74B5B" w:rsidP="00E22A9D">
      <w:pPr>
        <w:pStyle w:val="screen"/>
        <w:rPr>
          <w:rFonts w:cstheme="minorBidi"/>
        </w:rPr>
      </w:pPr>
      <w:r w:rsidRPr="00841F54">
        <w:rPr>
          <w:rFonts w:cstheme="minorBidi"/>
        </w:rPr>
        <w:t xml:space="preserve"> RETURN PARAMETER DESCRIPTION:   </w:t>
      </w:r>
    </w:p>
    <w:p w14:paraId="610E6199" w14:textId="77777777" w:rsidR="00A74B5B" w:rsidRPr="00841F54" w:rsidRDefault="00A74B5B" w:rsidP="00E22A9D">
      <w:pPr>
        <w:pStyle w:val="screen"/>
        <w:rPr>
          <w:rFonts w:cstheme="minorBidi"/>
        </w:rPr>
      </w:pPr>
      <w:r w:rsidRPr="00841F54">
        <w:rPr>
          <w:rFonts w:cstheme="minorBidi"/>
        </w:rPr>
        <w:t xml:space="preserve"> PXRSLT(0)=Count of elements returned (0 if nothing found)</w:t>
      </w:r>
    </w:p>
    <w:p w14:paraId="7FC316A0" w14:textId="77777777" w:rsidR="00A74B5B" w:rsidRPr="00841F54" w:rsidRDefault="00A74B5B" w:rsidP="00E22A9D">
      <w:pPr>
        <w:pStyle w:val="screen"/>
        <w:rPr>
          <w:rFonts w:cstheme="minorBidi"/>
        </w:rPr>
      </w:pPr>
      <w:r w:rsidRPr="00841F54">
        <w:rPr>
          <w:rFonts w:cstheme="minorBidi"/>
        </w:rPr>
        <w:t xml:space="preserve"> If PXFORMAT="L":</w:t>
      </w:r>
    </w:p>
    <w:p w14:paraId="7A47F57A" w14:textId="77777777" w:rsidR="00A74B5B" w:rsidRPr="00841F54" w:rsidRDefault="00A74B5B" w:rsidP="00E22A9D">
      <w:pPr>
        <w:pStyle w:val="screen"/>
        <w:rPr>
          <w:rFonts w:cstheme="minorBidi"/>
        </w:rPr>
      </w:pPr>
      <w:r w:rsidRPr="00841F54">
        <w:rPr>
          <w:rFonts w:cstheme="minorBidi"/>
        </w:rPr>
        <w:t xml:space="preserve">    PXRSLT(n)="VICR" ^ V IMM Contra/Refusal Events IEN ^ Visit IEN ^</w:t>
      </w:r>
    </w:p>
    <w:p w14:paraId="35A1452E" w14:textId="77777777" w:rsidR="00A74B5B" w:rsidRPr="00841F54" w:rsidRDefault="00A74B5B" w:rsidP="00E22A9D">
      <w:pPr>
        <w:pStyle w:val="screen"/>
        <w:rPr>
          <w:rFonts w:cstheme="minorBidi"/>
        </w:rPr>
      </w:pPr>
      <w:r w:rsidRPr="00841F54">
        <w:rPr>
          <w:rFonts w:cstheme="minorBidi"/>
        </w:rPr>
        <w:t xml:space="preserve">              Contra/Refusal variable pointer | Contra/Refusal Name ^</w:t>
      </w:r>
    </w:p>
    <w:p w14:paraId="06E7B2EE" w14:textId="77777777" w:rsidR="00A74B5B" w:rsidRPr="00841F54" w:rsidRDefault="00A74B5B" w:rsidP="00E22A9D">
      <w:pPr>
        <w:pStyle w:val="screen"/>
        <w:rPr>
          <w:rFonts w:cstheme="minorBidi"/>
        </w:rPr>
      </w:pPr>
      <w:r w:rsidRPr="00841F54">
        <w:rPr>
          <w:rFonts w:cstheme="minorBidi"/>
        </w:rPr>
        <w:t xml:space="preserve">              Immunization IEN | Name ^ Warn Until Date ^ D/T Recorded ^</w:t>
      </w:r>
    </w:p>
    <w:p w14:paraId="01C8174D" w14:textId="77777777" w:rsidR="00A74B5B" w:rsidRPr="00841F54" w:rsidRDefault="00A74B5B" w:rsidP="00E22A9D">
      <w:pPr>
        <w:pStyle w:val="screen"/>
        <w:rPr>
          <w:rFonts w:cstheme="minorBidi"/>
        </w:rPr>
      </w:pPr>
      <w:r w:rsidRPr="00841F54">
        <w:rPr>
          <w:rFonts w:cstheme="minorBidi"/>
        </w:rPr>
        <w:t xml:space="preserve">              Event D/T ^ Encounter Provider IEN | Name</w:t>
      </w:r>
    </w:p>
    <w:p w14:paraId="143533F0" w14:textId="77777777" w:rsidR="00A74B5B" w:rsidRPr="00841F54" w:rsidRDefault="00A74B5B" w:rsidP="00E22A9D">
      <w:pPr>
        <w:pStyle w:val="screen"/>
        <w:rPr>
          <w:rFonts w:cstheme="minorBidi"/>
        </w:rPr>
      </w:pPr>
      <w:r w:rsidRPr="00841F54">
        <w:rPr>
          <w:rFonts w:cstheme="minorBidi"/>
        </w:rPr>
        <w:t xml:space="preserve">    PXRSLT(n)="COM" ^ Comments</w:t>
      </w:r>
    </w:p>
    <w:p w14:paraId="58162872" w14:textId="77777777" w:rsidR="00A74B5B" w:rsidRPr="00841F54" w:rsidRDefault="00A74B5B" w:rsidP="00E22A9D">
      <w:pPr>
        <w:pStyle w:val="screen"/>
        <w:rPr>
          <w:rFonts w:cstheme="minorBidi"/>
        </w:rPr>
      </w:pPr>
      <w:r w:rsidRPr="00841F54">
        <w:rPr>
          <w:rFonts w:cstheme="minorBidi"/>
        </w:rPr>
        <w:t xml:space="preserve"> If PXFORMAT["W":</w:t>
      </w:r>
    </w:p>
    <w:p w14:paraId="651A8856" w14:textId="77777777" w:rsidR="00A74B5B" w:rsidRPr="00841F54" w:rsidRDefault="00A74B5B" w:rsidP="00E22A9D">
      <w:pPr>
        <w:pStyle w:val="screen"/>
        <w:rPr>
          <w:rFonts w:cstheme="minorBidi"/>
        </w:rPr>
      </w:pPr>
      <w:r w:rsidRPr="00841F54">
        <w:rPr>
          <w:rFonts w:cstheme="minorBidi"/>
        </w:rPr>
        <w:t xml:space="preserve">    PXRSLT(n)=Warning text</w:t>
      </w:r>
    </w:p>
    <w:p w14:paraId="4E1C8E38" w14:textId="1932EAB4" w:rsidR="00880CC9" w:rsidRPr="00841F54" w:rsidRDefault="00B504FE" w:rsidP="00783A0D">
      <w:pPr>
        <w:pStyle w:val="Heading2"/>
      </w:pPr>
      <w:bookmarkStart w:id="132" w:name="_PXVIMM_VIS"/>
      <w:bookmarkStart w:id="133" w:name="_Toc468093312"/>
      <w:bookmarkEnd w:id="132"/>
      <w:r w:rsidRPr="00841F54">
        <w:t>PXVIMM VIS</w:t>
      </w:r>
      <w:bookmarkEnd w:id="133"/>
    </w:p>
    <w:p w14:paraId="04B4C318" w14:textId="77777777" w:rsidR="00DB1342" w:rsidRPr="00841F54" w:rsidRDefault="00DB1342" w:rsidP="00E22A9D">
      <w:pPr>
        <w:pStyle w:val="screen"/>
        <w:rPr>
          <w:rFonts w:cstheme="minorBidi"/>
        </w:rPr>
      </w:pPr>
      <w:r w:rsidRPr="00841F54">
        <w:rPr>
          <w:rFonts w:cstheme="minorBidi"/>
        </w:rPr>
        <w:t>NAME: PXVIMM VIS                        TAG: IVIS</w:t>
      </w:r>
    </w:p>
    <w:p w14:paraId="25AD3567" w14:textId="77777777" w:rsidR="00DB1342" w:rsidRPr="00841F54" w:rsidRDefault="00DB1342" w:rsidP="00E22A9D">
      <w:pPr>
        <w:pStyle w:val="screen"/>
        <w:rPr>
          <w:rFonts w:cstheme="minorBidi"/>
        </w:rPr>
      </w:pPr>
      <w:r w:rsidRPr="00841F54">
        <w:rPr>
          <w:rFonts w:cstheme="minorBidi"/>
        </w:rPr>
        <w:t xml:space="preserve">  ROUTINE: PXVRPC1                      RETURN VALUE TYPE: GLOBAL ARRAY</w:t>
      </w:r>
    </w:p>
    <w:p w14:paraId="00E6876A" w14:textId="77777777" w:rsidR="00DB1342" w:rsidRPr="00841F54" w:rsidRDefault="00DB1342" w:rsidP="00E22A9D">
      <w:pPr>
        <w:pStyle w:val="screen"/>
        <w:rPr>
          <w:rFonts w:cstheme="minorBidi"/>
        </w:rPr>
      </w:pPr>
      <w:r w:rsidRPr="00841F54">
        <w:rPr>
          <w:rFonts w:cstheme="minorBidi"/>
        </w:rPr>
        <w:t xml:space="preserve">  WORD WRAP ON: TRUE</w:t>
      </w:r>
    </w:p>
    <w:p w14:paraId="26E59C91" w14:textId="77777777" w:rsidR="00DB1342" w:rsidRPr="00841F54" w:rsidRDefault="00DB1342" w:rsidP="00E22A9D">
      <w:pPr>
        <w:pStyle w:val="screen"/>
        <w:rPr>
          <w:rFonts w:cstheme="minorBidi"/>
        </w:rPr>
      </w:pPr>
      <w:r w:rsidRPr="00841F54">
        <w:rPr>
          <w:rFonts w:cstheme="minorBidi"/>
        </w:rPr>
        <w:t xml:space="preserve"> DESCRIPTION:   </w:t>
      </w:r>
    </w:p>
    <w:p w14:paraId="51B41CD9" w14:textId="77777777" w:rsidR="00DB1342" w:rsidRPr="00841F54" w:rsidRDefault="00DB1342" w:rsidP="00E22A9D">
      <w:pPr>
        <w:pStyle w:val="screen"/>
        <w:rPr>
          <w:rFonts w:cstheme="minorBidi"/>
        </w:rPr>
      </w:pPr>
      <w:r w:rsidRPr="00841F54">
        <w:rPr>
          <w:rFonts w:cstheme="minorBidi"/>
        </w:rPr>
        <w:t xml:space="preserve"> This RPC returns information from the VACCINE INFORMATION STATEMENT file </w:t>
      </w:r>
    </w:p>
    <w:p w14:paraId="05C3A2B0" w14:textId="77777777" w:rsidR="00DB1342" w:rsidRPr="00841F54" w:rsidRDefault="00DB1342" w:rsidP="00E22A9D">
      <w:pPr>
        <w:pStyle w:val="screen"/>
        <w:rPr>
          <w:rFonts w:cstheme="minorBidi"/>
        </w:rPr>
      </w:pPr>
      <w:r w:rsidRPr="00841F54">
        <w:rPr>
          <w:rFonts w:cstheme="minorBidi"/>
        </w:rPr>
        <w:t xml:space="preserve"> (#920).</w:t>
      </w:r>
    </w:p>
    <w:p w14:paraId="3D4500AC" w14:textId="77777777" w:rsidR="00DB1342" w:rsidRPr="00841F54" w:rsidRDefault="00DB1342" w:rsidP="00E22A9D">
      <w:pPr>
        <w:pStyle w:val="screen"/>
        <w:rPr>
          <w:rFonts w:cstheme="minorBidi"/>
        </w:rPr>
      </w:pPr>
      <w:r w:rsidRPr="00841F54">
        <w:rPr>
          <w:rFonts w:cstheme="minorBidi"/>
        </w:rPr>
        <w:t>INPUT PARAMETER: FILTER                 PARAMETER TYPE: LITERAL</w:t>
      </w:r>
    </w:p>
    <w:p w14:paraId="1B378BF2" w14:textId="77777777" w:rsidR="00DB1342" w:rsidRPr="00841F54" w:rsidRDefault="00DB1342" w:rsidP="00E22A9D">
      <w:pPr>
        <w:pStyle w:val="screen"/>
        <w:rPr>
          <w:rFonts w:cstheme="minorBidi"/>
        </w:rPr>
      </w:pPr>
      <w:r w:rsidRPr="00841F54">
        <w:rPr>
          <w:rFonts w:cstheme="minorBidi"/>
        </w:rPr>
        <w:t xml:space="preserve">  MAXIMUM DATA LENGTH: 55               REQUIRED: NO</w:t>
      </w:r>
    </w:p>
    <w:p w14:paraId="3D008500" w14:textId="77777777" w:rsidR="00DB1342" w:rsidRPr="00841F54" w:rsidRDefault="00DB1342" w:rsidP="00E22A9D">
      <w:pPr>
        <w:pStyle w:val="screen"/>
        <w:rPr>
          <w:rFonts w:cstheme="minorBidi"/>
        </w:rPr>
      </w:pPr>
      <w:r w:rsidRPr="00841F54">
        <w:rPr>
          <w:rFonts w:cstheme="minorBidi"/>
        </w:rPr>
        <w:t xml:space="preserve">  SEQUENCE NUMBER: 1</w:t>
      </w:r>
    </w:p>
    <w:p w14:paraId="57FB32C8" w14:textId="77777777" w:rsidR="00DB1342" w:rsidRPr="00841F54" w:rsidRDefault="00DB1342" w:rsidP="00E22A9D">
      <w:pPr>
        <w:pStyle w:val="screen"/>
        <w:rPr>
          <w:rFonts w:cstheme="minorBidi"/>
        </w:rPr>
      </w:pPr>
      <w:r w:rsidRPr="00841F54">
        <w:rPr>
          <w:rFonts w:cstheme="minorBidi"/>
        </w:rPr>
        <w:t xml:space="preserve"> DESCRIPTION:   </w:t>
      </w:r>
    </w:p>
    <w:p w14:paraId="5AD7FE11" w14:textId="77777777" w:rsidR="00DB1342" w:rsidRPr="00841F54" w:rsidRDefault="00DB1342" w:rsidP="00E22A9D">
      <w:pPr>
        <w:pStyle w:val="screen"/>
        <w:rPr>
          <w:rFonts w:cstheme="minorBidi"/>
        </w:rPr>
      </w:pPr>
      <w:r w:rsidRPr="00841F54">
        <w:rPr>
          <w:rFonts w:cstheme="minorBidi"/>
        </w:rPr>
        <w:t xml:space="preserve"> This input parameter is used to specify the VACCINE INFORMATION </w:t>
      </w:r>
    </w:p>
    <w:p w14:paraId="2B3AC318" w14:textId="77777777" w:rsidR="00DB1342" w:rsidRPr="00841F54" w:rsidRDefault="00DB1342" w:rsidP="00E22A9D">
      <w:pPr>
        <w:pStyle w:val="screen"/>
        <w:rPr>
          <w:rFonts w:cstheme="minorBidi"/>
        </w:rPr>
      </w:pPr>
      <w:r w:rsidRPr="00841F54">
        <w:rPr>
          <w:rFonts w:cstheme="minorBidi"/>
        </w:rPr>
        <w:t xml:space="preserve"> STATEMENT file records to be returned.</w:t>
      </w:r>
    </w:p>
    <w:p w14:paraId="085B3F4C" w14:textId="77777777" w:rsidR="00DB1342" w:rsidRPr="00841F54" w:rsidRDefault="00DB1342" w:rsidP="00E22A9D">
      <w:pPr>
        <w:pStyle w:val="screen"/>
        <w:rPr>
          <w:rFonts w:cstheme="minorBidi"/>
        </w:rPr>
      </w:pPr>
      <w:r w:rsidRPr="00841F54">
        <w:rPr>
          <w:rFonts w:cstheme="minorBidi"/>
        </w:rPr>
        <w:t xml:space="preserve">    R:XXX - return entry with ien XXX</w:t>
      </w:r>
    </w:p>
    <w:p w14:paraId="2F97F657" w14:textId="77777777" w:rsidR="00DB1342" w:rsidRPr="00841F54" w:rsidRDefault="00DB1342" w:rsidP="00E22A9D">
      <w:pPr>
        <w:pStyle w:val="screen"/>
        <w:rPr>
          <w:rFonts w:cstheme="minorBidi"/>
        </w:rPr>
      </w:pPr>
      <w:r w:rsidRPr="00841F54">
        <w:rPr>
          <w:rFonts w:cstheme="minorBidi"/>
        </w:rPr>
        <w:t xml:space="preserve">    N:XXX - return entry with VIS name XXX   </w:t>
      </w:r>
    </w:p>
    <w:p w14:paraId="73D23621" w14:textId="77777777" w:rsidR="00DB1342" w:rsidRPr="00841F54" w:rsidRDefault="00DB1342" w:rsidP="00E22A9D">
      <w:pPr>
        <w:pStyle w:val="screen"/>
        <w:rPr>
          <w:rFonts w:cstheme="minorBidi"/>
        </w:rPr>
      </w:pPr>
      <w:r w:rsidRPr="00841F54">
        <w:rPr>
          <w:rFonts w:cstheme="minorBidi"/>
        </w:rPr>
        <w:t xml:space="preserve">    S:A   - return list of all active VISs</w:t>
      </w:r>
    </w:p>
    <w:p w14:paraId="6273779D" w14:textId="77777777" w:rsidR="00DB1342" w:rsidRPr="00841F54" w:rsidRDefault="00DB1342" w:rsidP="00E22A9D">
      <w:pPr>
        <w:pStyle w:val="screen"/>
        <w:rPr>
          <w:rFonts w:cstheme="minorBidi"/>
        </w:rPr>
      </w:pPr>
      <w:r w:rsidRPr="00841F54">
        <w:rPr>
          <w:rFonts w:cstheme="minorBidi"/>
        </w:rPr>
        <w:t xml:space="preserve">    S:I   - return list of all inactive VISs</w:t>
      </w:r>
    </w:p>
    <w:p w14:paraId="63F7FBF1" w14:textId="77777777" w:rsidR="00DB1342" w:rsidRPr="00841F54" w:rsidRDefault="00DB1342" w:rsidP="00E22A9D">
      <w:pPr>
        <w:pStyle w:val="screen"/>
        <w:rPr>
          <w:rFonts w:cstheme="minorBidi"/>
        </w:rPr>
      </w:pPr>
      <w:r w:rsidRPr="00841F54">
        <w:rPr>
          <w:rFonts w:cstheme="minorBidi"/>
        </w:rPr>
        <w:t xml:space="preserve">    S:B   - return list of all VISs, active and inactive</w:t>
      </w:r>
    </w:p>
    <w:p w14:paraId="3B8933E1" w14:textId="77777777" w:rsidR="00DB1342" w:rsidRPr="00841F54" w:rsidRDefault="00DB1342" w:rsidP="00E22A9D">
      <w:pPr>
        <w:pStyle w:val="screen"/>
        <w:rPr>
          <w:rFonts w:cstheme="minorBidi"/>
        </w:rPr>
      </w:pPr>
      <w:r w:rsidRPr="00841F54">
        <w:rPr>
          <w:rFonts w:cstheme="minorBidi"/>
        </w:rPr>
        <w:t xml:space="preserve">  </w:t>
      </w:r>
    </w:p>
    <w:p w14:paraId="199804B9" w14:textId="77777777" w:rsidR="00DB1342" w:rsidRPr="00841F54" w:rsidRDefault="00DB1342" w:rsidP="00E22A9D">
      <w:pPr>
        <w:pStyle w:val="screen"/>
        <w:rPr>
          <w:rFonts w:cstheme="minorBidi"/>
        </w:rPr>
      </w:pPr>
      <w:r w:rsidRPr="00841F54">
        <w:rPr>
          <w:rFonts w:cstheme="minorBidi"/>
        </w:rPr>
        <w:t xml:space="preserve"> If this parameter is null, it defaults to "S:B".</w:t>
      </w:r>
    </w:p>
    <w:p w14:paraId="77F9F9B5" w14:textId="77777777" w:rsidR="00DB1342" w:rsidRPr="00841F54" w:rsidRDefault="00DB1342" w:rsidP="00E22A9D">
      <w:pPr>
        <w:pStyle w:val="screen"/>
        <w:rPr>
          <w:rFonts w:cstheme="minorBidi"/>
        </w:rPr>
      </w:pPr>
      <w:r w:rsidRPr="00841F54">
        <w:rPr>
          <w:rFonts w:cstheme="minorBidi"/>
        </w:rPr>
        <w:t>INPUT PARAMETER: PXVDATE                PARAMETER TYPE: LITERAL</w:t>
      </w:r>
    </w:p>
    <w:p w14:paraId="4BED800D" w14:textId="77777777" w:rsidR="00DB1342" w:rsidRPr="00841F54" w:rsidRDefault="00DB1342" w:rsidP="00E22A9D">
      <w:pPr>
        <w:pStyle w:val="screen"/>
        <w:rPr>
          <w:rFonts w:cstheme="minorBidi"/>
        </w:rPr>
      </w:pPr>
      <w:r w:rsidRPr="00841F54">
        <w:rPr>
          <w:rFonts w:cstheme="minorBidi"/>
        </w:rPr>
        <w:lastRenderedPageBreak/>
        <w:t xml:space="preserve">  MAXIMUM DATA LENGTH: 7                REQUIRED: NO</w:t>
      </w:r>
    </w:p>
    <w:p w14:paraId="715650C1" w14:textId="77777777" w:rsidR="00DB1342" w:rsidRPr="00841F54" w:rsidRDefault="00DB1342" w:rsidP="00E22A9D">
      <w:pPr>
        <w:pStyle w:val="screen"/>
        <w:rPr>
          <w:rFonts w:cstheme="minorBidi"/>
        </w:rPr>
      </w:pPr>
      <w:r w:rsidRPr="00841F54">
        <w:rPr>
          <w:rFonts w:cstheme="minorBidi"/>
        </w:rPr>
        <w:t xml:space="preserve">  SEQUENCE NUMBER: 2</w:t>
      </w:r>
    </w:p>
    <w:p w14:paraId="1764FABF" w14:textId="77777777" w:rsidR="00DB1342" w:rsidRPr="00841F54" w:rsidRDefault="00DB1342" w:rsidP="00E22A9D">
      <w:pPr>
        <w:pStyle w:val="screen"/>
        <w:rPr>
          <w:rFonts w:cstheme="minorBidi"/>
        </w:rPr>
      </w:pPr>
      <w:r w:rsidRPr="00841F54">
        <w:rPr>
          <w:rFonts w:cstheme="minorBidi"/>
        </w:rPr>
        <w:t xml:space="preserve"> DESCRIPTION:   </w:t>
      </w:r>
    </w:p>
    <w:p w14:paraId="17F423F7" w14:textId="77777777" w:rsidR="00DB1342" w:rsidRPr="00841F54" w:rsidRDefault="00DB1342" w:rsidP="00E22A9D">
      <w:pPr>
        <w:pStyle w:val="screen"/>
        <w:rPr>
          <w:rFonts w:cstheme="minorBidi"/>
        </w:rPr>
      </w:pPr>
      <w:r w:rsidRPr="00841F54">
        <w:rPr>
          <w:rFonts w:cstheme="minorBidi"/>
        </w:rPr>
        <w:t xml:space="preserve"> This optional input parameter is used in determining status. Input </w:t>
      </w:r>
    </w:p>
    <w:p w14:paraId="0C148583" w14:textId="77777777" w:rsidR="00DB1342" w:rsidRPr="00841F54" w:rsidRDefault="00DB1342" w:rsidP="00E22A9D">
      <w:pPr>
        <w:pStyle w:val="screen"/>
        <w:rPr>
          <w:rFonts w:cstheme="minorBidi"/>
        </w:rPr>
      </w:pPr>
      <w:r w:rsidRPr="00841F54">
        <w:rPr>
          <w:rFonts w:cstheme="minorBidi"/>
        </w:rPr>
        <w:t xml:space="preserve"> should be in VA FileMan date format. The default value is the current </w:t>
      </w:r>
    </w:p>
    <w:p w14:paraId="0A52B0B6" w14:textId="77777777" w:rsidR="00DB1342" w:rsidRPr="00841F54" w:rsidRDefault="00DB1342" w:rsidP="00E22A9D">
      <w:pPr>
        <w:pStyle w:val="screen"/>
        <w:rPr>
          <w:rFonts w:cstheme="minorBidi"/>
        </w:rPr>
      </w:pPr>
      <w:r w:rsidRPr="00841F54">
        <w:rPr>
          <w:rFonts w:cstheme="minorBidi"/>
        </w:rPr>
        <w:t xml:space="preserve"> date.</w:t>
      </w:r>
    </w:p>
    <w:p w14:paraId="2151D97C" w14:textId="77777777" w:rsidR="00DB1342" w:rsidRPr="00841F54" w:rsidRDefault="00DB1342" w:rsidP="00E22A9D">
      <w:pPr>
        <w:pStyle w:val="screen"/>
        <w:rPr>
          <w:rFonts w:cstheme="minorBidi"/>
        </w:rPr>
      </w:pPr>
      <w:r w:rsidRPr="00841F54">
        <w:rPr>
          <w:rFonts w:cstheme="minorBidi"/>
        </w:rPr>
        <w:t xml:space="preserve"> RETURN PARAMETER DESCRIPTION:   </w:t>
      </w:r>
    </w:p>
    <w:p w14:paraId="5C1139B2" w14:textId="77777777" w:rsidR="00DB1342" w:rsidRPr="00841F54" w:rsidRDefault="00DB1342" w:rsidP="00E22A9D">
      <w:pPr>
        <w:pStyle w:val="screen"/>
        <w:rPr>
          <w:rFonts w:cstheme="minorBidi"/>
        </w:rPr>
      </w:pPr>
      <w:r w:rsidRPr="00841F54">
        <w:rPr>
          <w:rFonts w:cstheme="minorBidi"/>
        </w:rPr>
        <w:t xml:space="preserve"> Returns:</w:t>
      </w:r>
    </w:p>
    <w:p w14:paraId="1BDF3EBA" w14:textId="77777777" w:rsidR="00DB1342" w:rsidRPr="00841F54" w:rsidRDefault="00DB1342" w:rsidP="00E22A9D">
      <w:pPr>
        <w:pStyle w:val="screen"/>
        <w:rPr>
          <w:rFonts w:cstheme="minorBidi"/>
        </w:rPr>
      </w:pPr>
      <w:r w:rsidRPr="00841F54">
        <w:rPr>
          <w:rFonts w:cstheme="minorBidi"/>
        </w:rPr>
        <w:t xml:space="preserve">   PXVRETRN  - returned information is stored in ^TMP("PXVLST",$J))</w:t>
      </w:r>
    </w:p>
    <w:p w14:paraId="5E762FF9" w14:textId="77777777" w:rsidR="00DB1342" w:rsidRPr="00841F54" w:rsidRDefault="00DB1342" w:rsidP="00E22A9D">
      <w:pPr>
        <w:pStyle w:val="screen"/>
        <w:rPr>
          <w:rFonts w:cstheme="minorBidi"/>
        </w:rPr>
      </w:pPr>
      <w:r w:rsidRPr="00841F54">
        <w:rPr>
          <w:rFonts w:cstheme="minorBidi"/>
        </w:rPr>
        <w:t xml:space="preserve">             - return info format: Data Element Name^Data Element Value</w:t>
      </w:r>
    </w:p>
    <w:p w14:paraId="771B4B74" w14:textId="77777777" w:rsidR="00DB1342" w:rsidRPr="00841F54" w:rsidRDefault="00DB1342" w:rsidP="00E22A9D">
      <w:pPr>
        <w:pStyle w:val="screen"/>
        <w:rPr>
          <w:rFonts w:cstheme="minorBidi"/>
        </w:rPr>
      </w:pPr>
      <w:r w:rsidRPr="00841F54">
        <w:rPr>
          <w:rFonts w:cstheme="minorBidi"/>
        </w:rPr>
        <w:t xml:space="preserve">             -       error format: -1^error message</w:t>
      </w:r>
    </w:p>
    <w:p w14:paraId="6D2AA5D6" w14:textId="77777777" w:rsidR="00DB1342" w:rsidRPr="00841F54" w:rsidRDefault="00DB1342" w:rsidP="00E22A9D">
      <w:pPr>
        <w:pStyle w:val="screen"/>
        <w:rPr>
          <w:rFonts w:cstheme="minorBidi"/>
        </w:rPr>
      </w:pPr>
      <w:r w:rsidRPr="00841F54">
        <w:rPr>
          <w:rFonts w:cstheme="minorBidi"/>
        </w:rPr>
        <w:t xml:space="preserve">  </w:t>
      </w:r>
    </w:p>
    <w:p w14:paraId="1828F6F5" w14:textId="77777777" w:rsidR="00DB1342" w:rsidRPr="00841F54" w:rsidRDefault="00DB1342" w:rsidP="00E22A9D">
      <w:pPr>
        <w:pStyle w:val="screen"/>
        <w:rPr>
          <w:rFonts w:cstheme="minorBidi"/>
        </w:rPr>
      </w:pPr>
      <w:r w:rsidRPr="00841F54">
        <w:rPr>
          <w:rFonts w:cstheme="minorBidi"/>
        </w:rPr>
        <w:t xml:space="preserve"> For each record returned in the global array, the top value returned will </w:t>
      </w:r>
    </w:p>
    <w:p w14:paraId="7696E45A" w14:textId="77777777" w:rsidR="00DB1342" w:rsidRPr="00841F54" w:rsidRDefault="00DB1342" w:rsidP="00E22A9D">
      <w:pPr>
        <w:pStyle w:val="screen"/>
        <w:rPr>
          <w:rFonts w:cstheme="minorBidi"/>
        </w:rPr>
      </w:pPr>
      <w:r w:rsidRPr="00841F54">
        <w:rPr>
          <w:rFonts w:cstheme="minorBidi"/>
        </w:rPr>
        <w:t xml:space="preserve"> indicate the record number in the array and the total number of records </w:t>
      </w:r>
    </w:p>
    <w:p w14:paraId="15C33840" w14:textId="77777777" w:rsidR="00DB1342" w:rsidRPr="00841F54" w:rsidRDefault="00DB1342" w:rsidP="00E22A9D">
      <w:pPr>
        <w:pStyle w:val="screen"/>
        <w:rPr>
          <w:rFonts w:cstheme="minorBidi"/>
        </w:rPr>
      </w:pPr>
      <w:r w:rsidRPr="00841F54">
        <w:rPr>
          <w:rFonts w:cstheme="minorBidi"/>
        </w:rPr>
        <w:t xml:space="preserve"> returned, e.g., "RECORD^1 OF 3".</w:t>
      </w:r>
    </w:p>
    <w:p w14:paraId="7D51A3EC" w14:textId="77777777" w:rsidR="00DB1342" w:rsidRPr="00841F54" w:rsidRDefault="00DB1342" w:rsidP="00E22A9D">
      <w:pPr>
        <w:pStyle w:val="screen"/>
        <w:rPr>
          <w:rFonts w:cstheme="minorBidi"/>
        </w:rPr>
      </w:pPr>
      <w:r w:rsidRPr="00841F54">
        <w:rPr>
          <w:rFonts w:cstheme="minorBidi"/>
        </w:rPr>
        <w:t xml:space="preserve">  </w:t>
      </w:r>
    </w:p>
    <w:p w14:paraId="400A892C" w14:textId="77777777" w:rsidR="00DB1342" w:rsidRPr="00841F54" w:rsidRDefault="00DB1342" w:rsidP="00E22A9D">
      <w:pPr>
        <w:pStyle w:val="screen"/>
        <w:rPr>
          <w:rFonts w:cstheme="minorBidi"/>
        </w:rPr>
      </w:pPr>
      <w:r w:rsidRPr="00841F54">
        <w:rPr>
          <w:rFonts w:cstheme="minorBidi"/>
        </w:rPr>
        <w:t xml:space="preserve"> This RPC returns the internal entry number (IEN) of the record and data</w:t>
      </w:r>
    </w:p>
    <w:p w14:paraId="334D4863" w14:textId="3E605D1E" w:rsidR="00DB1342" w:rsidRPr="00841F54" w:rsidRDefault="00DB1342" w:rsidP="00E22A9D">
      <w:pPr>
        <w:pStyle w:val="screen"/>
        <w:rPr>
          <w:rFonts w:cstheme="minorBidi"/>
        </w:rPr>
      </w:pPr>
      <w:r w:rsidRPr="00841F54">
        <w:rPr>
          <w:rFonts w:cstheme="minorBidi"/>
        </w:rPr>
        <w:t>in external format from the following data fields in the VACCINE</w:t>
      </w:r>
    </w:p>
    <w:p w14:paraId="36DEC1DA" w14:textId="77777777" w:rsidR="00DB1342" w:rsidRPr="00841F54" w:rsidRDefault="00DB1342" w:rsidP="00E22A9D">
      <w:pPr>
        <w:pStyle w:val="screen"/>
        <w:rPr>
          <w:rFonts w:cstheme="minorBidi"/>
        </w:rPr>
      </w:pPr>
      <w:r w:rsidRPr="00841F54">
        <w:rPr>
          <w:rFonts w:cstheme="minorBidi"/>
        </w:rPr>
        <w:t xml:space="preserve"> INFORMATION STATEMENT file:</w:t>
      </w:r>
    </w:p>
    <w:p w14:paraId="1ABF9167" w14:textId="77777777" w:rsidR="00DB1342" w:rsidRPr="00841F54" w:rsidRDefault="00DB1342" w:rsidP="00E22A9D">
      <w:pPr>
        <w:pStyle w:val="screen"/>
        <w:rPr>
          <w:rFonts w:cstheme="minorBidi"/>
        </w:rPr>
      </w:pPr>
      <w:r w:rsidRPr="00841F54">
        <w:rPr>
          <w:rFonts w:cstheme="minorBidi"/>
        </w:rPr>
        <w:t xml:space="preserve">   - NAME (#.01)</w:t>
      </w:r>
    </w:p>
    <w:p w14:paraId="4239E1A7" w14:textId="77777777" w:rsidR="00DB1342" w:rsidRPr="00841F54" w:rsidRDefault="00DB1342" w:rsidP="00E22A9D">
      <w:pPr>
        <w:pStyle w:val="screen"/>
        <w:rPr>
          <w:rFonts w:cstheme="minorBidi"/>
        </w:rPr>
      </w:pPr>
      <w:r w:rsidRPr="00841F54">
        <w:rPr>
          <w:rFonts w:cstheme="minorBidi"/>
        </w:rPr>
        <w:t xml:space="preserve">   - EDITION DATE (#.02)</w:t>
      </w:r>
    </w:p>
    <w:p w14:paraId="41929737" w14:textId="77777777" w:rsidR="00DB1342" w:rsidRPr="00841F54" w:rsidRDefault="00DB1342" w:rsidP="00E22A9D">
      <w:pPr>
        <w:pStyle w:val="screen"/>
        <w:rPr>
          <w:rFonts w:cstheme="minorBidi"/>
        </w:rPr>
      </w:pPr>
      <w:r w:rsidRPr="00841F54">
        <w:rPr>
          <w:rFonts w:cstheme="minorBidi"/>
        </w:rPr>
        <w:t xml:space="preserve">   - EDITION STATUS (#.03)</w:t>
      </w:r>
    </w:p>
    <w:p w14:paraId="2FBFE0C3" w14:textId="77777777" w:rsidR="00DB1342" w:rsidRPr="00841F54" w:rsidRDefault="00DB1342" w:rsidP="00E22A9D">
      <w:pPr>
        <w:pStyle w:val="screen"/>
        <w:rPr>
          <w:rFonts w:cstheme="minorBidi"/>
        </w:rPr>
      </w:pPr>
      <w:r w:rsidRPr="00841F54">
        <w:rPr>
          <w:rFonts w:cstheme="minorBidi"/>
        </w:rPr>
        <w:t xml:space="preserve">   - LANGUAGE (#.04)</w:t>
      </w:r>
    </w:p>
    <w:p w14:paraId="6F1E7320" w14:textId="77777777" w:rsidR="00DB1342" w:rsidRPr="00841F54" w:rsidRDefault="00DB1342" w:rsidP="00E22A9D">
      <w:pPr>
        <w:pStyle w:val="screen"/>
        <w:rPr>
          <w:rFonts w:cstheme="minorBidi"/>
        </w:rPr>
      </w:pPr>
      <w:r w:rsidRPr="00841F54">
        <w:rPr>
          <w:rFonts w:cstheme="minorBidi"/>
        </w:rPr>
        <w:t xml:space="preserve">   - VIS TEXT (#2) (word-processing)</w:t>
      </w:r>
    </w:p>
    <w:p w14:paraId="7E338E1A" w14:textId="77777777" w:rsidR="00DB1342" w:rsidRPr="00841F54" w:rsidRDefault="00DB1342" w:rsidP="00E22A9D">
      <w:pPr>
        <w:pStyle w:val="screen"/>
        <w:rPr>
          <w:rFonts w:cstheme="minorBidi"/>
        </w:rPr>
      </w:pPr>
      <w:r w:rsidRPr="00841F54">
        <w:rPr>
          <w:rFonts w:cstheme="minorBidi"/>
        </w:rPr>
        <w:t xml:space="preserve">   - 2D BAR CODE (#100)</w:t>
      </w:r>
    </w:p>
    <w:p w14:paraId="1ADF88D6" w14:textId="77777777" w:rsidR="00DB1342" w:rsidRPr="00841F54" w:rsidRDefault="00DB1342" w:rsidP="00E22A9D">
      <w:pPr>
        <w:pStyle w:val="screen"/>
        <w:rPr>
          <w:rFonts w:cstheme="minorBidi"/>
        </w:rPr>
      </w:pPr>
      <w:r w:rsidRPr="00841F54">
        <w:rPr>
          <w:rFonts w:cstheme="minorBidi"/>
        </w:rPr>
        <w:t xml:space="preserve">   - VIS URL (#101)</w:t>
      </w:r>
    </w:p>
    <w:p w14:paraId="0C914A4B" w14:textId="77777777" w:rsidR="00DB1342" w:rsidRPr="00841F54" w:rsidRDefault="00DB1342" w:rsidP="00E22A9D">
      <w:pPr>
        <w:pStyle w:val="screen"/>
        <w:rPr>
          <w:rFonts w:cstheme="minorBidi"/>
        </w:rPr>
      </w:pPr>
      <w:r w:rsidRPr="00841F54">
        <w:rPr>
          <w:rFonts w:cstheme="minorBidi"/>
        </w:rPr>
        <w:t xml:space="preserve">   - STATUS (computed by Data Standardization utility)</w:t>
      </w:r>
    </w:p>
    <w:p w14:paraId="3CDBDCD6" w14:textId="77777777" w:rsidR="00DB1342" w:rsidRPr="00841F54" w:rsidRDefault="00DB1342" w:rsidP="00E22A9D">
      <w:pPr>
        <w:pStyle w:val="screen"/>
        <w:rPr>
          <w:rFonts w:cstheme="minorBidi"/>
        </w:rPr>
      </w:pPr>
      <w:r w:rsidRPr="00841F54">
        <w:rPr>
          <w:rFonts w:cstheme="minorBidi"/>
        </w:rPr>
        <w:t xml:space="preserve">  </w:t>
      </w:r>
    </w:p>
    <w:p w14:paraId="59B3E36B" w14:textId="77777777" w:rsidR="00DB1342" w:rsidRPr="00841F54" w:rsidRDefault="00DB1342" w:rsidP="00E22A9D">
      <w:pPr>
        <w:pStyle w:val="screen"/>
        <w:rPr>
          <w:rFonts w:cstheme="minorBidi"/>
        </w:rPr>
      </w:pPr>
      <w:r w:rsidRPr="00841F54">
        <w:rPr>
          <w:rFonts w:cstheme="minorBidi"/>
        </w:rPr>
        <w:t xml:space="preserve"> Example Global Array Returned:</w:t>
      </w:r>
    </w:p>
    <w:p w14:paraId="65286C5E" w14:textId="77777777" w:rsidR="00DB1342" w:rsidRPr="00841F54" w:rsidRDefault="00DB1342" w:rsidP="00E22A9D">
      <w:pPr>
        <w:pStyle w:val="screen"/>
        <w:rPr>
          <w:rFonts w:cstheme="minorBidi"/>
        </w:rPr>
      </w:pPr>
      <w:r w:rsidRPr="00841F54">
        <w:rPr>
          <w:rFonts w:cstheme="minorBidi"/>
        </w:rPr>
        <w:t xml:space="preserve"> (Stored in ^TMP("PXVLST",$J,"SHINGLES VIS 1",)</w:t>
      </w:r>
    </w:p>
    <w:p w14:paraId="5AD22C96" w14:textId="77777777" w:rsidR="00DB1342" w:rsidRPr="00841F54" w:rsidRDefault="00DB1342" w:rsidP="00E22A9D">
      <w:pPr>
        <w:pStyle w:val="screen"/>
        <w:rPr>
          <w:rFonts w:cstheme="minorBidi"/>
        </w:rPr>
      </w:pPr>
      <w:r w:rsidRPr="00841F54">
        <w:rPr>
          <w:rFonts w:cstheme="minorBidi"/>
        </w:rPr>
        <w:t xml:space="preserve">    0)="RECORD^1 OF 1"</w:t>
      </w:r>
    </w:p>
    <w:p w14:paraId="4C05598C" w14:textId="77777777" w:rsidR="00DB1342" w:rsidRPr="00841F54" w:rsidRDefault="00DB1342" w:rsidP="00E22A9D">
      <w:pPr>
        <w:pStyle w:val="screen"/>
        <w:rPr>
          <w:rFonts w:cstheme="minorBidi"/>
        </w:rPr>
      </w:pPr>
      <w:r w:rsidRPr="00841F54">
        <w:rPr>
          <w:rFonts w:cstheme="minorBidi"/>
        </w:rPr>
        <w:t xml:space="preserve">  .001)="IEN^27"</w:t>
      </w:r>
    </w:p>
    <w:p w14:paraId="04492EA6" w14:textId="77777777" w:rsidR="00DB1342" w:rsidRPr="00841F54" w:rsidRDefault="00DB1342" w:rsidP="00E22A9D">
      <w:pPr>
        <w:pStyle w:val="screen"/>
        <w:rPr>
          <w:rFonts w:cstheme="minorBidi"/>
        </w:rPr>
      </w:pPr>
      <w:r w:rsidRPr="00841F54">
        <w:rPr>
          <w:rFonts w:cstheme="minorBidi"/>
        </w:rPr>
        <w:t xml:space="preserve">  .01)="NAME^SHINGLES VIS"</w:t>
      </w:r>
    </w:p>
    <w:p w14:paraId="068F412B" w14:textId="77777777" w:rsidR="00DB1342" w:rsidRPr="00841F54" w:rsidRDefault="00DB1342" w:rsidP="00E22A9D">
      <w:pPr>
        <w:pStyle w:val="screen"/>
        <w:rPr>
          <w:rFonts w:cstheme="minorBidi"/>
        </w:rPr>
      </w:pPr>
      <w:r w:rsidRPr="00841F54">
        <w:rPr>
          <w:rFonts w:cstheme="minorBidi"/>
        </w:rPr>
        <w:t xml:space="preserve">  .02)="EDITION DATE^OCT 06, 2009"</w:t>
      </w:r>
    </w:p>
    <w:p w14:paraId="40C3BE33" w14:textId="77777777" w:rsidR="00DB1342" w:rsidRPr="00841F54" w:rsidRDefault="00DB1342" w:rsidP="00E22A9D">
      <w:pPr>
        <w:pStyle w:val="screen"/>
        <w:rPr>
          <w:rFonts w:cstheme="minorBidi"/>
        </w:rPr>
      </w:pPr>
      <w:r w:rsidRPr="00841F54">
        <w:rPr>
          <w:rFonts w:cstheme="minorBidi"/>
        </w:rPr>
        <w:t xml:space="preserve">  .03)="EDITION STATUS^CURRENT"</w:t>
      </w:r>
    </w:p>
    <w:p w14:paraId="3064917B" w14:textId="77777777" w:rsidR="00DB1342" w:rsidRPr="00841F54" w:rsidRDefault="00DB1342" w:rsidP="00E22A9D">
      <w:pPr>
        <w:pStyle w:val="screen"/>
        <w:rPr>
          <w:rFonts w:cstheme="minorBidi"/>
        </w:rPr>
      </w:pPr>
      <w:r w:rsidRPr="00841F54">
        <w:rPr>
          <w:rFonts w:cstheme="minorBidi"/>
        </w:rPr>
        <w:t xml:space="preserve">  .04)="LANGUAGE^ENGLISH"</w:t>
      </w:r>
    </w:p>
    <w:p w14:paraId="1D2DE531" w14:textId="77777777" w:rsidR="00DB1342" w:rsidRPr="00841F54" w:rsidRDefault="00DB1342" w:rsidP="00E22A9D">
      <w:pPr>
        <w:pStyle w:val="screen"/>
        <w:rPr>
          <w:rFonts w:cstheme="minorBidi"/>
        </w:rPr>
      </w:pPr>
      <w:r w:rsidRPr="00841F54">
        <w:rPr>
          <w:rFonts w:cstheme="minorBidi"/>
        </w:rPr>
        <w:t xml:space="preserve">  2,1)="VIS TEXT 1^Shingles  Vaccine: What you need to know "</w:t>
      </w:r>
    </w:p>
    <w:p w14:paraId="04BE438C" w14:textId="77777777" w:rsidR="00DB1342" w:rsidRPr="00841F54" w:rsidRDefault="00DB1342" w:rsidP="00E22A9D">
      <w:pPr>
        <w:pStyle w:val="screen"/>
        <w:rPr>
          <w:rFonts w:cstheme="minorBidi"/>
        </w:rPr>
      </w:pPr>
      <w:r w:rsidRPr="00841F54">
        <w:rPr>
          <w:rFonts w:cstheme="minorBidi"/>
        </w:rPr>
        <w:t xml:space="preserve">    2)="VIS TEXT 2^ "</w:t>
      </w:r>
    </w:p>
    <w:p w14:paraId="4F6B44A8" w14:textId="77777777" w:rsidR="00DB1342" w:rsidRPr="00841F54" w:rsidRDefault="00DB1342" w:rsidP="00E22A9D">
      <w:pPr>
        <w:pStyle w:val="screen"/>
        <w:rPr>
          <w:rFonts w:cstheme="minorBidi"/>
        </w:rPr>
      </w:pPr>
      <w:r w:rsidRPr="00841F54">
        <w:rPr>
          <w:rFonts w:cstheme="minorBidi"/>
        </w:rPr>
        <w:t xml:space="preserve">    3)="VIS TEXT 3^1. What is shingles?"</w:t>
      </w:r>
    </w:p>
    <w:p w14:paraId="6135B074" w14:textId="77777777" w:rsidR="00DB1342" w:rsidRPr="00841F54" w:rsidRDefault="00DB1342" w:rsidP="00E22A9D">
      <w:pPr>
        <w:pStyle w:val="screen"/>
        <w:rPr>
          <w:rFonts w:cstheme="minorBidi"/>
        </w:rPr>
      </w:pPr>
      <w:r w:rsidRPr="00841F54">
        <w:rPr>
          <w:rFonts w:cstheme="minorBidi"/>
        </w:rPr>
        <w:t xml:space="preserve">    4)="VIS TEXT 4^ "</w:t>
      </w:r>
    </w:p>
    <w:p w14:paraId="63BF40A8" w14:textId="77777777" w:rsidR="00DB1342" w:rsidRPr="00841F54" w:rsidRDefault="00DB1342" w:rsidP="00E22A9D">
      <w:pPr>
        <w:pStyle w:val="screen"/>
        <w:rPr>
          <w:rFonts w:cstheme="minorBidi"/>
        </w:rPr>
      </w:pPr>
      <w:r w:rsidRPr="00841F54">
        <w:rPr>
          <w:rFonts w:cstheme="minorBidi"/>
        </w:rPr>
        <w:t xml:space="preserve">    5)="VIS TEXT 5^Shingles is a painful skin rash, often with blisters. It</w:t>
      </w:r>
    </w:p>
    <w:p w14:paraId="3B206A2A" w14:textId="77777777" w:rsidR="00DB1342" w:rsidRPr="00841F54" w:rsidRDefault="00DB1342" w:rsidP="00E22A9D">
      <w:pPr>
        <w:pStyle w:val="screen"/>
        <w:rPr>
          <w:rFonts w:cstheme="minorBidi"/>
        </w:rPr>
      </w:pPr>
      <w:r w:rsidRPr="00841F54">
        <w:rPr>
          <w:rFonts w:cstheme="minorBidi"/>
        </w:rPr>
        <w:t xml:space="preserve">        is also called "</w:t>
      </w:r>
    </w:p>
    <w:p w14:paraId="65958DC5" w14:textId="77777777" w:rsidR="00DB1342" w:rsidRPr="00841F54" w:rsidRDefault="00DB1342" w:rsidP="00E22A9D">
      <w:pPr>
        <w:pStyle w:val="screen"/>
        <w:rPr>
          <w:rFonts w:cstheme="minorBidi"/>
        </w:rPr>
      </w:pPr>
      <w:r w:rsidRPr="00841F54">
        <w:rPr>
          <w:rFonts w:cstheme="minorBidi"/>
        </w:rPr>
        <w:t xml:space="preserve">    .</w:t>
      </w:r>
    </w:p>
    <w:p w14:paraId="356CA778" w14:textId="77777777" w:rsidR="00DB1342" w:rsidRPr="00841F54" w:rsidRDefault="00DB1342" w:rsidP="00E22A9D">
      <w:pPr>
        <w:pStyle w:val="screen"/>
        <w:rPr>
          <w:rFonts w:cstheme="minorBidi"/>
        </w:rPr>
      </w:pPr>
      <w:r w:rsidRPr="00841F54">
        <w:rPr>
          <w:rFonts w:cstheme="minorBidi"/>
        </w:rPr>
        <w:t xml:space="preserve">    .</w:t>
      </w:r>
    </w:p>
    <w:p w14:paraId="24616576" w14:textId="77777777" w:rsidR="00DB1342" w:rsidRPr="00841F54" w:rsidRDefault="00DB1342" w:rsidP="00E22A9D">
      <w:pPr>
        <w:pStyle w:val="screen"/>
        <w:rPr>
          <w:rFonts w:cstheme="minorBidi"/>
        </w:rPr>
      </w:pPr>
      <w:r w:rsidRPr="00841F54">
        <w:rPr>
          <w:rFonts w:cstheme="minorBidi"/>
        </w:rPr>
        <w:t xml:space="preserve">    .</w:t>
      </w:r>
    </w:p>
    <w:p w14:paraId="477E228E" w14:textId="77777777" w:rsidR="00DB1342" w:rsidRPr="00841F54" w:rsidRDefault="00DB1342" w:rsidP="00E22A9D">
      <w:pPr>
        <w:pStyle w:val="screen"/>
        <w:rPr>
          <w:rFonts w:cstheme="minorBidi"/>
        </w:rPr>
      </w:pPr>
      <w:r w:rsidRPr="00841F54">
        <w:rPr>
          <w:rFonts w:cstheme="minorBidi"/>
        </w:rPr>
        <w:t xml:space="preserve">    117)="VIS TEXT 117^ "</w:t>
      </w:r>
    </w:p>
    <w:p w14:paraId="4D006E63" w14:textId="77777777" w:rsidR="00DB1342" w:rsidRPr="00841F54" w:rsidRDefault="00DB1342" w:rsidP="00E22A9D">
      <w:pPr>
        <w:pStyle w:val="screen"/>
        <w:rPr>
          <w:rFonts w:cstheme="minorBidi"/>
        </w:rPr>
      </w:pPr>
      <w:r w:rsidRPr="00841F54">
        <w:rPr>
          <w:rFonts w:cstheme="minorBidi"/>
        </w:rPr>
        <w:t xml:space="preserve">    118)="VIS TEXT 118^Department of Health and Human Services"</w:t>
      </w:r>
    </w:p>
    <w:p w14:paraId="2497ACC6" w14:textId="77777777" w:rsidR="00DB1342" w:rsidRPr="00841F54" w:rsidRDefault="00DB1342" w:rsidP="00E22A9D">
      <w:pPr>
        <w:pStyle w:val="screen"/>
        <w:rPr>
          <w:rFonts w:cstheme="minorBidi"/>
        </w:rPr>
      </w:pPr>
      <w:r w:rsidRPr="00841F54">
        <w:rPr>
          <w:rFonts w:cstheme="minorBidi"/>
        </w:rPr>
        <w:t xml:space="preserve">    119)="VIS TEXT 119^Centers for Disease Control and Prevention"</w:t>
      </w:r>
    </w:p>
    <w:p w14:paraId="69CBF57A" w14:textId="77777777" w:rsidR="00DB1342" w:rsidRPr="00841F54" w:rsidRDefault="00DB1342" w:rsidP="00E22A9D">
      <w:pPr>
        <w:pStyle w:val="screen"/>
        <w:rPr>
          <w:rFonts w:cstheme="minorBidi"/>
        </w:rPr>
      </w:pPr>
      <w:r w:rsidRPr="00841F54">
        <w:rPr>
          <w:rFonts w:cstheme="minorBidi"/>
        </w:rPr>
        <w:t xml:space="preserve">  100)="2D BAR CODE^253088698300020211091006"</w:t>
      </w:r>
    </w:p>
    <w:p w14:paraId="50954972" w14:textId="77777777" w:rsidR="00DB1342" w:rsidRPr="00841F54" w:rsidRDefault="00DB1342" w:rsidP="00E22A9D">
      <w:pPr>
        <w:pStyle w:val="screen"/>
        <w:rPr>
          <w:rFonts w:cstheme="minorBidi"/>
        </w:rPr>
      </w:pPr>
      <w:r w:rsidRPr="00841F54">
        <w:rPr>
          <w:rFonts w:cstheme="minorBidi"/>
        </w:rPr>
        <w:t xml:space="preserve">  101)="VIS URL^http://www.immunize.org/vis/shingles.pdf"</w:t>
      </w:r>
    </w:p>
    <w:p w14:paraId="0A2F8B7C" w14:textId="77777777" w:rsidR="00DB1342" w:rsidRPr="00841F54" w:rsidRDefault="00DB1342" w:rsidP="00E22A9D">
      <w:pPr>
        <w:pStyle w:val="screen"/>
        <w:rPr>
          <w:rFonts w:cstheme="minorBidi"/>
        </w:rPr>
      </w:pPr>
      <w:r w:rsidRPr="00841F54">
        <w:rPr>
          <w:rFonts w:cstheme="minorBidi"/>
        </w:rPr>
        <w:t xml:space="preserve">  "STATUS")="STATUS^ACTIVE"</w:t>
      </w:r>
    </w:p>
    <w:p w14:paraId="5D06CB31" w14:textId="77777777" w:rsidR="00DB1342" w:rsidRPr="00841F54" w:rsidRDefault="00DB1342" w:rsidP="00E22A9D">
      <w:pPr>
        <w:pStyle w:val="screen"/>
        <w:rPr>
          <w:rFonts w:cstheme="minorBidi"/>
        </w:rPr>
      </w:pPr>
      <w:r w:rsidRPr="00841F54">
        <w:rPr>
          <w:rFonts w:cstheme="minorBidi"/>
        </w:rPr>
        <w:t xml:space="preserve">  </w:t>
      </w:r>
    </w:p>
    <w:p w14:paraId="68AE0B03" w14:textId="77777777" w:rsidR="00DB1342" w:rsidRPr="00841F54" w:rsidRDefault="00DB1342" w:rsidP="00E22A9D">
      <w:pPr>
        <w:pStyle w:val="screen"/>
        <w:rPr>
          <w:rFonts w:cstheme="minorBidi"/>
        </w:rPr>
      </w:pPr>
      <w:r w:rsidRPr="00841F54">
        <w:rPr>
          <w:rFonts w:cstheme="minorBidi"/>
        </w:rPr>
        <w:t xml:space="preserve"> Example Global Array Returned if No Records Found:</w:t>
      </w:r>
    </w:p>
    <w:p w14:paraId="77E967B9" w14:textId="77777777" w:rsidR="00DB1342" w:rsidRPr="00841F54" w:rsidRDefault="00DB1342" w:rsidP="00E22A9D">
      <w:pPr>
        <w:pStyle w:val="screen"/>
        <w:rPr>
          <w:rFonts w:cstheme="minorBidi"/>
        </w:rPr>
      </w:pPr>
      <w:r w:rsidRPr="00841F54">
        <w:rPr>
          <w:rFonts w:cstheme="minorBidi"/>
        </w:rPr>
        <w:t xml:space="preserve">  ^TMP("PXVLST",$J,0)="0 RECORDS"</w:t>
      </w:r>
    </w:p>
    <w:p w14:paraId="503D2B27" w14:textId="77777777" w:rsidR="00DB1342" w:rsidRPr="00841F54" w:rsidRDefault="00DB1342" w:rsidP="00E22A9D">
      <w:pPr>
        <w:pStyle w:val="screen"/>
        <w:rPr>
          <w:rFonts w:cstheme="minorBidi"/>
        </w:rPr>
      </w:pPr>
      <w:r w:rsidRPr="00841F54">
        <w:rPr>
          <w:rFonts w:cstheme="minorBidi"/>
        </w:rPr>
        <w:t xml:space="preserve">  </w:t>
      </w:r>
    </w:p>
    <w:p w14:paraId="55AD5640" w14:textId="77777777" w:rsidR="00DB1342" w:rsidRPr="00841F54" w:rsidRDefault="00DB1342" w:rsidP="00E22A9D">
      <w:pPr>
        <w:pStyle w:val="screen"/>
        <w:rPr>
          <w:rFonts w:cstheme="minorBidi"/>
        </w:rPr>
      </w:pPr>
      <w:r w:rsidRPr="00841F54">
        <w:rPr>
          <w:rFonts w:cstheme="minorBidi"/>
        </w:rPr>
        <w:t xml:space="preserve"> Example error messages:</w:t>
      </w:r>
    </w:p>
    <w:p w14:paraId="75D2C258" w14:textId="77777777" w:rsidR="00DB1342" w:rsidRPr="00841F54" w:rsidRDefault="00DB1342" w:rsidP="00E22A9D">
      <w:pPr>
        <w:pStyle w:val="screen"/>
        <w:rPr>
          <w:rFonts w:cstheme="minorBidi"/>
        </w:rPr>
      </w:pPr>
      <w:r w:rsidRPr="00841F54">
        <w:rPr>
          <w:rFonts w:cstheme="minorBidi"/>
        </w:rPr>
        <w:t xml:space="preserve">  ^TMP("PXVLST",$J,0)="-1^Invalid input value"</w:t>
      </w:r>
    </w:p>
    <w:p w14:paraId="317695CB" w14:textId="77777777" w:rsidR="00DB1342" w:rsidRPr="00841F54" w:rsidRDefault="00DB1342" w:rsidP="00E22A9D">
      <w:pPr>
        <w:pStyle w:val="screen"/>
        <w:rPr>
          <w:rFonts w:cstheme="minorBidi"/>
        </w:rPr>
      </w:pPr>
      <w:r w:rsidRPr="00841F54">
        <w:rPr>
          <w:rFonts w:cstheme="minorBidi"/>
        </w:rPr>
        <w:lastRenderedPageBreak/>
        <w:t xml:space="preserve">  ^TMP("PXVLST",$J,0)="-1^Invalid input for VIS IEN"</w:t>
      </w:r>
    </w:p>
    <w:p w14:paraId="2D5D4EE9" w14:textId="77777777" w:rsidR="00DB1342" w:rsidRPr="00841F54" w:rsidRDefault="00DB1342" w:rsidP="00E22A9D">
      <w:pPr>
        <w:pStyle w:val="screen"/>
        <w:rPr>
          <w:rFonts w:cstheme="minorBidi"/>
        </w:rPr>
      </w:pPr>
      <w:r w:rsidRPr="00841F54">
        <w:rPr>
          <w:rFonts w:cstheme="minorBidi"/>
        </w:rPr>
        <w:t xml:space="preserve">  ^TMP("PXVLST",$J,0)="-1^Invalid input for VIS name"</w:t>
      </w:r>
    </w:p>
    <w:p w14:paraId="5452FCA1" w14:textId="631B700F" w:rsidR="00345631" w:rsidRPr="00841F54" w:rsidRDefault="00345631" w:rsidP="00345631">
      <w:pPr>
        <w:pStyle w:val="Heading2"/>
      </w:pPr>
      <w:bookmarkStart w:id="134" w:name="_PXVIMM_IMM_DISCLOSURE"/>
      <w:bookmarkStart w:id="135" w:name="_Toc468093313"/>
      <w:bookmarkEnd w:id="134"/>
      <w:r w:rsidRPr="00841F54">
        <w:t>PXVIMM IMM DISCLOSURE</w:t>
      </w:r>
      <w:bookmarkEnd w:id="135"/>
    </w:p>
    <w:p w14:paraId="6552D522" w14:textId="77777777" w:rsidR="00345631" w:rsidRPr="00841F54" w:rsidRDefault="00345631" w:rsidP="00E22A9D">
      <w:pPr>
        <w:pStyle w:val="screen"/>
        <w:rPr>
          <w:rFonts w:cstheme="minorBidi"/>
        </w:rPr>
      </w:pPr>
      <w:r w:rsidRPr="00841F54">
        <w:rPr>
          <w:rFonts w:cstheme="minorBidi"/>
        </w:rPr>
        <w:t>NAME: PXVIMM IMM DISCLOSURE             TAG: SETDIS</w:t>
      </w:r>
    </w:p>
    <w:p w14:paraId="35C7573D" w14:textId="77777777" w:rsidR="00345631" w:rsidRPr="00841F54" w:rsidRDefault="00345631" w:rsidP="00E22A9D">
      <w:pPr>
        <w:pStyle w:val="screen"/>
        <w:rPr>
          <w:rFonts w:cstheme="minorBidi"/>
        </w:rPr>
      </w:pPr>
      <w:r w:rsidRPr="00841F54">
        <w:rPr>
          <w:rFonts w:cstheme="minorBidi"/>
        </w:rPr>
        <w:t xml:space="preserve">  ROUTINE: PXVRPC9                      RETURN VALUE TYPE: SINGLE VALUE</w:t>
      </w:r>
    </w:p>
    <w:p w14:paraId="3B6A897D" w14:textId="77777777" w:rsidR="00345631" w:rsidRPr="00841F54" w:rsidRDefault="00345631" w:rsidP="00E22A9D">
      <w:pPr>
        <w:pStyle w:val="screen"/>
        <w:rPr>
          <w:rFonts w:cstheme="minorBidi"/>
        </w:rPr>
      </w:pPr>
      <w:r w:rsidRPr="00841F54">
        <w:rPr>
          <w:rFonts w:cstheme="minorBidi"/>
        </w:rPr>
        <w:t xml:space="preserve">DESCRIPTION:   </w:t>
      </w:r>
    </w:p>
    <w:p w14:paraId="01296172" w14:textId="77777777" w:rsidR="00345631" w:rsidRPr="00841F54" w:rsidRDefault="00345631" w:rsidP="00E22A9D">
      <w:pPr>
        <w:pStyle w:val="screen"/>
        <w:rPr>
          <w:rFonts w:cstheme="minorBidi"/>
        </w:rPr>
      </w:pPr>
      <w:r w:rsidRPr="00841F54">
        <w:rPr>
          <w:rFonts w:cstheme="minorBidi"/>
        </w:rPr>
        <w:t xml:space="preserve"> Save immunization disclosure information.</w:t>
      </w:r>
    </w:p>
    <w:p w14:paraId="2B8C0E82" w14:textId="77777777" w:rsidR="00345631" w:rsidRPr="00841F54" w:rsidRDefault="00345631" w:rsidP="00E22A9D">
      <w:pPr>
        <w:pStyle w:val="screen"/>
        <w:rPr>
          <w:rFonts w:cstheme="minorBidi"/>
        </w:rPr>
      </w:pPr>
      <w:r w:rsidRPr="00841F54">
        <w:rPr>
          <w:rFonts w:cstheme="minorBidi"/>
        </w:rPr>
        <w:t>INPUT PARAMETER: VIMM                   PARAMETER TYPE: LITERAL</w:t>
      </w:r>
    </w:p>
    <w:p w14:paraId="37155EA1" w14:textId="77777777" w:rsidR="00345631" w:rsidRPr="00841F54" w:rsidRDefault="00345631" w:rsidP="00E22A9D">
      <w:pPr>
        <w:pStyle w:val="screen"/>
        <w:rPr>
          <w:rFonts w:cstheme="minorBidi"/>
        </w:rPr>
      </w:pPr>
      <w:r w:rsidRPr="00841F54">
        <w:rPr>
          <w:rFonts w:cstheme="minorBidi"/>
        </w:rPr>
        <w:t xml:space="preserve">  REQUIRED: YES                         SEQUENCE NUMBER: 1</w:t>
      </w:r>
    </w:p>
    <w:p w14:paraId="49DC1DD1" w14:textId="77777777" w:rsidR="00345631" w:rsidRPr="00841F54" w:rsidRDefault="00345631" w:rsidP="00E22A9D">
      <w:pPr>
        <w:pStyle w:val="screen"/>
        <w:rPr>
          <w:rFonts w:cstheme="minorBidi"/>
        </w:rPr>
      </w:pPr>
      <w:r w:rsidRPr="00841F54">
        <w:rPr>
          <w:rFonts w:cstheme="minorBidi"/>
        </w:rPr>
        <w:t xml:space="preserve">DESCRIPTION:   </w:t>
      </w:r>
    </w:p>
    <w:p w14:paraId="1C70BC7C" w14:textId="77777777" w:rsidR="00345631" w:rsidRPr="00841F54" w:rsidRDefault="00345631" w:rsidP="00E22A9D">
      <w:pPr>
        <w:pStyle w:val="screen"/>
        <w:rPr>
          <w:rFonts w:cstheme="minorBidi"/>
        </w:rPr>
      </w:pPr>
      <w:r w:rsidRPr="00841F54">
        <w:rPr>
          <w:rFonts w:cstheme="minorBidi"/>
        </w:rPr>
        <w:t xml:space="preserve"> V Immunization IEN.</w:t>
      </w:r>
    </w:p>
    <w:p w14:paraId="2BFBA78E" w14:textId="77777777" w:rsidR="00345631" w:rsidRPr="00841F54" w:rsidRDefault="00345631" w:rsidP="00E22A9D">
      <w:pPr>
        <w:pStyle w:val="screen"/>
        <w:rPr>
          <w:rFonts w:cstheme="minorBidi"/>
        </w:rPr>
      </w:pPr>
      <w:r w:rsidRPr="00841F54">
        <w:rPr>
          <w:rFonts w:cstheme="minorBidi"/>
        </w:rPr>
        <w:t>INPUT PARAMETER: AGENCY                 PARAMETER TYPE: LITERAL</w:t>
      </w:r>
    </w:p>
    <w:p w14:paraId="7057C980" w14:textId="77777777" w:rsidR="00345631" w:rsidRPr="00841F54" w:rsidRDefault="00345631" w:rsidP="00E22A9D">
      <w:pPr>
        <w:pStyle w:val="screen"/>
        <w:rPr>
          <w:rFonts w:cstheme="minorBidi"/>
        </w:rPr>
      </w:pPr>
      <w:r w:rsidRPr="00841F54">
        <w:rPr>
          <w:rFonts w:cstheme="minorBidi"/>
        </w:rPr>
        <w:t xml:space="preserve">  REQUIRED: YES                         SEQUENCE NUMBER: 2</w:t>
      </w:r>
    </w:p>
    <w:p w14:paraId="72DA284F" w14:textId="77777777" w:rsidR="00345631" w:rsidRPr="00841F54" w:rsidRDefault="00345631" w:rsidP="00E22A9D">
      <w:pPr>
        <w:pStyle w:val="screen"/>
        <w:rPr>
          <w:rFonts w:cstheme="minorBidi"/>
        </w:rPr>
      </w:pPr>
      <w:r w:rsidRPr="00841F54">
        <w:rPr>
          <w:rFonts w:cstheme="minorBidi"/>
        </w:rPr>
        <w:t xml:space="preserve">DESCRIPTION:   </w:t>
      </w:r>
    </w:p>
    <w:p w14:paraId="364965CC" w14:textId="77777777" w:rsidR="00345631" w:rsidRPr="00841F54" w:rsidRDefault="00345631" w:rsidP="00E22A9D">
      <w:pPr>
        <w:pStyle w:val="screen"/>
        <w:rPr>
          <w:rFonts w:cstheme="minorBidi"/>
        </w:rPr>
      </w:pPr>
      <w:r w:rsidRPr="00841F54">
        <w:rPr>
          <w:rFonts w:cstheme="minorBidi"/>
        </w:rPr>
        <w:t xml:space="preserve"> Agency Name this record was disclosed to.</w:t>
      </w:r>
    </w:p>
    <w:p w14:paraId="38D309C4" w14:textId="77777777" w:rsidR="00345631" w:rsidRPr="00841F54" w:rsidRDefault="00345631" w:rsidP="00E22A9D">
      <w:pPr>
        <w:pStyle w:val="screen"/>
        <w:rPr>
          <w:rFonts w:cstheme="minorBidi"/>
        </w:rPr>
      </w:pPr>
      <w:r w:rsidRPr="00841F54">
        <w:rPr>
          <w:rFonts w:cstheme="minorBidi"/>
        </w:rPr>
        <w:t>INPUT PARAMETER: DATE                   PARAMETER TYPE: LITERAL</w:t>
      </w:r>
    </w:p>
    <w:p w14:paraId="132A890F" w14:textId="77777777" w:rsidR="00345631" w:rsidRPr="00841F54" w:rsidRDefault="00345631" w:rsidP="00E22A9D">
      <w:pPr>
        <w:pStyle w:val="screen"/>
        <w:rPr>
          <w:rFonts w:cstheme="minorBidi"/>
        </w:rPr>
      </w:pPr>
      <w:r w:rsidRPr="00841F54">
        <w:rPr>
          <w:rFonts w:cstheme="minorBidi"/>
        </w:rPr>
        <w:t xml:space="preserve">  REQUIRED: YES                         SEQUENCE NUMBER: 3</w:t>
      </w:r>
    </w:p>
    <w:p w14:paraId="61D8CAA8" w14:textId="77777777" w:rsidR="00345631" w:rsidRPr="00841F54" w:rsidRDefault="00345631" w:rsidP="00E22A9D">
      <w:pPr>
        <w:pStyle w:val="screen"/>
        <w:rPr>
          <w:rFonts w:cstheme="minorBidi"/>
        </w:rPr>
      </w:pPr>
      <w:r w:rsidRPr="00841F54">
        <w:rPr>
          <w:rFonts w:cstheme="minorBidi"/>
        </w:rPr>
        <w:t xml:space="preserve">DESCRIPTION:   </w:t>
      </w:r>
    </w:p>
    <w:p w14:paraId="54E37070" w14:textId="77777777" w:rsidR="00345631" w:rsidRPr="00841F54" w:rsidRDefault="00345631" w:rsidP="00E22A9D">
      <w:pPr>
        <w:pStyle w:val="screen"/>
        <w:rPr>
          <w:rFonts w:cstheme="minorBidi"/>
        </w:rPr>
      </w:pPr>
      <w:r w:rsidRPr="00841F54">
        <w:rPr>
          <w:rFonts w:cstheme="minorBidi"/>
        </w:rPr>
        <w:t xml:space="preserve"> Date/Time this record was disclosed.</w:t>
      </w:r>
    </w:p>
    <w:p w14:paraId="345D579F" w14:textId="77777777" w:rsidR="00345631" w:rsidRPr="00841F54" w:rsidRDefault="00345631" w:rsidP="00E22A9D">
      <w:pPr>
        <w:pStyle w:val="screen"/>
        <w:rPr>
          <w:rFonts w:cstheme="minorBidi"/>
        </w:rPr>
      </w:pPr>
      <w:r w:rsidRPr="00841F54">
        <w:rPr>
          <w:rFonts w:cstheme="minorBidi"/>
        </w:rPr>
        <w:t>INPUT PARAMETER: TIMEZONE               PARAMETER TYPE: LITERAL</w:t>
      </w:r>
    </w:p>
    <w:p w14:paraId="7BF74DEB" w14:textId="77777777" w:rsidR="00345631" w:rsidRPr="00841F54" w:rsidRDefault="00345631" w:rsidP="00E22A9D">
      <w:pPr>
        <w:pStyle w:val="screen"/>
        <w:rPr>
          <w:rFonts w:cstheme="minorBidi"/>
        </w:rPr>
      </w:pPr>
      <w:r w:rsidRPr="00841F54">
        <w:rPr>
          <w:rFonts w:cstheme="minorBidi"/>
        </w:rPr>
        <w:t xml:space="preserve">  REQUIRED: YES                         SEQUENCE NUMBER: 4</w:t>
      </w:r>
    </w:p>
    <w:p w14:paraId="5975246F" w14:textId="77777777" w:rsidR="00345631" w:rsidRPr="00841F54" w:rsidRDefault="00345631" w:rsidP="00E22A9D">
      <w:pPr>
        <w:pStyle w:val="screen"/>
        <w:rPr>
          <w:rFonts w:cstheme="minorBidi"/>
        </w:rPr>
      </w:pPr>
      <w:r w:rsidRPr="00841F54">
        <w:rPr>
          <w:rFonts w:cstheme="minorBidi"/>
        </w:rPr>
        <w:t xml:space="preserve">DESCRIPTION:   </w:t>
      </w:r>
    </w:p>
    <w:p w14:paraId="7E039E19" w14:textId="77777777" w:rsidR="00345631" w:rsidRPr="00841F54" w:rsidRDefault="00345631" w:rsidP="00E22A9D">
      <w:pPr>
        <w:pStyle w:val="screen"/>
        <w:rPr>
          <w:rFonts w:cstheme="minorBidi"/>
        </w:rPr>
      </w:pPr>
      <w:r w:rsidRPr="00841F54">
        <w:rPr>
          <w:rFonts w:cstheme="minorBidi"/>
        </w:rPr>
        <w:t xml:space="preserve"> Time zone of the Date/Time (either as the 3-character time zone </w:t>
      </w:r>
    </w:p>
    <w:p w14:paraId="6BD514DF" w14:textId="77777777" w:rsidR="00345631" w:rsidRPr="00841F54" w:rsidRDefault="00345631" w:rsidP="00E22A9D">
      <w:pPr>
        <w:pStyle w:val="screen"/>
        <w:rPr>
          <w:rFonts w:cstheme="minorBidi"/>
        </w:rPr>
      </w:pPr>
      <w:r w:rsidRPr="00841F54">
        <w:rPr>
          <w:rFonts w:cstheme="minorBidi"/>
        </w:rPr>
        <w:t xml:space="preserve"> designation or the UTC time offset, in the format -/+HHMM).</w:t>
      </w:r>
    </w:p>
    <w:p w14:paraId="688EAF83" w14:textId="77777777" w:rsidR="00345631" w:rsidRPr="00841F54" w:rsidRDefault="00345631" w:rsidP="00E22A9D">
      <w:pPr>
        <w:pStyle w:val="screen"/>
        <w:rPr>
          <w:rFonts w:cstheme="minorBidi"/>
        </w:rPr>
      </w:pPr>
      <w:r w:rsidRPr="00841F54">
        <w:rPr>
          <w:rFonts w:cstheme="minorBidi"/>
        </w:rPr>
        <w:t xml:space="preserve">RETURN PARAMETER DESCRIPTION:   </w:t>
      </w:r>
    </w:p>
    <w:p w14:paraId="44F02236" w14:textId="77777777" w:rsidR="00345631" w:rsidRPr="00841F54" w:rsidRDefault="00345631" w:rsidP="00E22A9D">
      <w:pPr>
        <w:pStyle w:val="screen"/>
        <w:rPr>
          <w:rFonts w:cstheme="minorBidi"/>
        </w:rPr>
      </w:pPr>
      <w:r w:rsidRPr="00841F54">
        <w:rPr>
          <w:rFonts w:cstheme="minorBidi"/>
        </w:rPr>
        <w:t xml:space="preserve"> 0^error message - If we could not save the disclosure information (either </w:t>
      </w:r>
    </w:p>
    <w:p w14:paraId="4B5D417E" w14:textId="77777777" w:rsidR="00345631" w:rsidRPr="00841F54" w:rsidRDefault="00345631" w:rsidP="00E22A9D">
      <w:pPr>
        <w:pStyle w:val="screen"/>
        <w:rPr>
          <w:rFonts w:cstheme="minorBidi"/>
        </w:rPr>
      </w:pPr>
      <w:r w:rsidRPr="00841F54">
        <w:rPr>
          <w:rFonts w:cstheme="minorBidi"/>
        </w:rPr>
        <w:t xml:space="preserve">                   the RPC was called incorrectly, or the V Immunization</w:t>
      </w:r>
    </w:p>
    <w:p w14:paraId="53A64A60" w14:textId="77777777" w:rsidR="00345631" w:rsidRPr="00841F54" w:rsidRDefault="00345631" w:rsidP="00E22A9D">
      <w:pPr>
        <w:pStyle w:val="screen"/>
        <w:rPr>
          <w:rFonts w:cstheme="minorBidi"/>
        </w:rPr>
      </w:pPr>
      <w:r w:rsidRPr="00841F54">
        <w:rPr>
          <w:rFonts w:cstheme="minorBidi"/>
        </w:rPr>
        <w:t xml:space="preserve">                   IEN did not exist).</w:t>
      </w:r>
    </w:p>
    <w:p w14:paraId="2D802948" w14:textId="77777777" w:rsidR="00345631" w:rsidRPr="00841F54" w:rsidRDefault="00345631" w:rsidP="00E22A9D">
      <w:pPr>
        <w:pStyle w:val="screen"/>
        <w:rPr>
          <w:rFonts w:cstheme="minorBidi"/>
        </w:rPr>
      </w:pPr>
      <w:r w:rsidRPr="00841F54">
        <w:rPr>
          <w:rFonts w:cstheme="minorBidi"/>
        </w:rPr>
        <w:t>1               - Successfully saved the disclosure information.</w:t>
      </w:r>
    </w:p>
    <w:p w14:paraId="28BC71EB" w14:textId="77777777" w:rsidR="00345631" w:rsidRPr="00841F54" w:rsidRDefault="00345631" w:rsidP="00E22A9D">
      <w:pPr>
        <w:pStyle w:val="screen"/>
        <w:rPr>
          <w:rFonts w:cstheme="minorBidi"/>
        </w:rPr>
      </w:pPr>
      <w:r w:rsidRPr="00841F54">
        <w:rPr>
          <w:rFonts w:cstheme="minorBidi"/>
        </w:rPr>
        <w:t>2^error message - We attempted to save the disclosure information, but</w:t>
      </w:r>
    </w:p>
    <w:p w14:paraId="606B1824" w14:textId="77777777" w:rsidR="00345631" w:rsidRPr="00841F54" w:rsidRDefault="00345631" w:rsidP="00E22A9D">
      <w:pPr>
        <w:pStyle w:val="screen"/>
        <w:rPr>
          <w:rFonts w:cstheme="minorBidi"/>
        </w:rPr>
      </w:pPr>
      <w:r w:rsidRPr="00841F54">
        <w:rPr>
          <w:rFonts w:cstheme="minorBidi"/>
        </w:rPr>
        <w:t xml:space="preserve">                   encountered an error when filing the data to the</w:t>
      </w:r>
    </w:p>
    <w:p w14:paraId="1E08FFF5" w14:textId="0789F9C5" w:rsidR="00345631" w:rsidRPr="00841F54" w:rsidRDefault="00345631" w:rsidP="00E22A9D">
      <w:pPr>
        <w:pStyle w:val="screen"/>
        <w:rPr>
          <w:rFonts w:eastAsiaTheme="minorHAnsi" w:cstheme="minorBidi"/>
        </w:rPr>
      </w:pPr>
      <w:r w:rsidRPr="00841F54">
        <w:rPr>
          <w:rFonts w:cstheme="minorBidi"/>
        </w:rPr>
        <w:t xml:space="preserve">                   database.</w:t>
      </w:r>
    </w:p>
    <w:p w14:paraId="52F88258" w14:textId="3DA74943" w:rsidR="00345631" w:rsidRPr="00841F54" w:rsidRDefault="00345631" w:rsidP="00B504FE">
      <w:pPr>
        <w:pStyle w:val="Heading2"/>
      </w:pPr>
      <w:bookmarkStart w:id="136" w:name="_Toc468093314"/>
      <w:r w:rsidRPr="00841F54">
        <w:t>PXVIMM VIMM DATA</w:t>
      </w:r>
      <w:bookmarkEnd w:id="136"/>
    </w:p>
    <w:p w14:paraId="5006CEDD" w14:textId="77777777" w:rsidR="00345631" w:rsidRPr="00841F54" w:rsidRDefault="00345631" w:rsidP="00E22A9D">
      <w:pPr>
        <w:pStyle w:val="screen"/>
        <w:rPr>
          <w:rFonts w:cstheme="minorBidi"/>
        </w:rPr>
      </w:pPr>
      <w:r w:rsidRPr="00841F54">
        <w:rPr>
          <w:rFonts w:cstheme="minorBidi"/>
        </w:rPr>
        <w:t>NAME: PXVIMM VIMM DATA                  TAG: RPC</w:t>
      </w:r>
    </w:p>
    <w:p w14:paraId="303ACD4D" w14:textId="77777777" w:rsidR="00345631" w:rsidRPr="00841F54" w:rsidRDefault="00345631" w:rsidP="00E22A9D">
      <w:pPr>
        <w:pStyle w:val="screen"/>
        <w:rPr>
          <w:rFonts w:cstheme="minorBidi"/>
        </w:rPr>
      </w:pPr>
      <w:r w:rsidRPr="00841F54">
        <w:rPr>
          <w:rFonts w:cstheme="minorBidi"/>
        </w:rPr>
        <w:t xml:space="preserve">  ROUTINE: PXVRPC7                      RETURN VALUE TYPE: GLOBAL ARRAY</w:t>
      </w:r>
    </w:p>
    <w:p w14:paraId="5AE2D4B8" w14:textId="77777777" w:rsidR="00345631" w:rsidRPr="00841F54" w:rsidRDefault="00345631" w:rsidP="00E22A9D">
      <w:pPr>
        <w:pStyle w:val="screen"/>
        <w:rPr>
          <w:rFonts w:cstheme="minorBidi"/>
        </w:rPr>
      </w:pPr>
      <w:r w:rsidRPr="00841F54">
        <w:rPr>
          <w:rFonts w:cstheme="minorBidi"/>
        </w:rPr>
        <w:t xml:space="preserve">  AVAILABILITY: SUBSCRIPTION            WORD WRAP ON: FALSE</w:t>
      </w:r>
    </w:p>
    <w:p w14:paraId="4B077734" w14:textId="77777777" w:rsidR="00345631" w:rsidRPr="00841F54" w:rsidRDefault="00345631" w:rsidP="00E22A9D">
      <w:pPr>
        <w:pStyle w:val="screen"/>
        <w:rPr>
          <w:rFonts w:cstheme="minorBidi"/>
        </w:rPr>
      </w:pPr>
      <w:r w:rsidRPr="00841F54">
        <w:rPr>
          <w:rFonts w:cstheme="minorBidi"/>
        </w:rPr>
        <w:t xml:space="preserve">DESCRIPTION:   </w:t>
      </w:r>
    </w:p>
    <w:p w14:paraId="7874CFFE" w14:textId="77777777" w:rsidR="00345631" w:rsidRPr="00841F54" w:rsidRDefault="00345631" w:rsidP="00E22A9D">
      <w:pPr>
        <w:pStyle w:val="screen"/>
        <w:rPr>
          <w:rFonts w:cstheme="minorBidi"/>
        </w:rPr>
      </w:pPr>
      <w:r w:rsidRPr="00841F54">
        <w:rPr>
          <w:rFonts w:cstheme="minorBidi"/>
        </w:rPr>
        <w:t xml:space="preserve"> Returns immunization records from the V Immunization and V Immunization </w:t>
      </w:r>
    </w:p>
    <w:p w14:paraId="345C35C4" w14:textId="77777777" w:rsidR="00345631" w:rsidRPr="00841F54" w:rsidRDefault="00345631" w:rsidP="00E22A9D">
      <w:pPr>
        <w:pStyle w:val="screen"/>
        <w:rPr>
          <w:rFonts w:cstheme="minorBidi"/>
        </w:rPr>
      </w:pPr>
      <w:r w:rsidRPr="00841F54">
        <w:rPr>
          <w:rFonts w:cstheme="minorBidi"/>
        </w:rPr>
        <w:t xml:space="preserve"> Deleted file. There are two methods for defining the criteria to determine</w:t>
      </w:r>
    </w:p>
    <w:p w14:paraId="508768A8" w14:textId="77777777" w:rsidR="00345631" w:rsidRPr="00841F54" w:rsidRDefault="00345631" w:rsidP="00E22A9D">
      <w:pPr>
        <w:pStyle w:val="screen"/>
        <w:rPr>
          <w:rFonts w:cstheme="minorBidi"/>
        </w:rPr>
      </w:pPr>
      <w:r w:rsidRPr="00841F54">
        <w:rPr>
          <w:rFonts w:cstheme="minorBidi"/>
        </w:rPr>
        <w:t>which records to return.</w:t>
      </w:r>
    </w:p>
    <w:p w14:paraId="75C6E7AB" w14:textId="77777777" w:rsidR="00345631" w:rsidRPr="00841F54" w:rsidRDefault="00345631" w:rsidP="00E22A9D">
      <w:pPr>
        <w:pStyle w:val="screen"/>
        <w:rPr>
          <w:rFonts w:cstheme="minorBidi"/>
        </w:rPr>
      </w:pPr>
      <w:r w:rsidRPr="00841F54">
        <w:rPr>
          <w:rFonts w:cstheme="minorBidi"/>
        </w:rPr>
        <w:t xml:space="preserve">  </w:t>
      </w:r>
    </w:p>
    <w:p w14:paraId="6AB287E0" w14:textId="77777777" w:rsidR="00345631" w:rsidRPr="00841F54" w:rsidRDefault="00345631" w:rsidP="00E22A9D">
      <w:pPr>
        <w:pStyle w:val="screen"/>
        <w:rPr>
          <w:rFonts w:cstheme="minorBidi"/>
        </w:rPr>
      </w:pPr>
      <w:r w:rsidRPr="00841F54">
        <w:rPr>
          <w:rFonts w:cstheme="minorBidi"/>
        </w:rPr>
        <w:t xml:space="preserve">   1. A specific list of record IDs can be passed in, and only those</w:t>
      </w:r>
    </w:p>
    <w:p w14:paraId="5E1386D9" w14:textId="77777777" w:rsidR="00345631" w:rsidRPr="00841F54" w:rsidRDefault="00345631" w:rsidP="00E22A9D">
      <w:pPr>
        <w:pStyle w:val="screen"/>
        <w:rPr>
          <w:rFonts w:cstheme="minorBidi"/>
        </w:rPr>
      </w:pPr>
      <w:r w:rsidRPr="00841F54">
        <w:rPr>
          <w:rFonts w:cstheme="minorBidi"/>
        </w:rPr>
        <w:t xml:space="preserve">      records will be returned (if they exist on the system). When called</w:t>
      </w:r>
    </w:p>
    <w:p w14:paraId="2E2910F2" w14:textId="77777777" w:rsidR="00345631" w:rsidRPr="00841F54" w:rsidRDefault="00345631" w:rsidP="00E22A9D">
      <w:pPr>
        <w:pStyle w:val="screen"/>
        <w:rPr>
          <w:rFonts w:cstheme="minorBidi"/>
        </w:rPr>
      </w:pPr>
      <w:r w:rsidRPr="00841F54">
        <w:rPr>
          <w:rFonts w:cstheme="minorBidi"/>
        </w:rPr>
        <w:t xml:space="preserve">      in this way, the list of records should be passed in LIST, and FILTER</w:t>
      </w:r>
    </w:p>
    <w:p w14:paraId="787BCCC8" w14:textId="77777777" w:rsidR="00345631" w:rsidRPr="00841F54" w:rsidRDefault="00345631" w:rsidP="00E22A9D">
      <w:pPr>
        <w:pStyle w:val="screen"/>
        <w:rPr>
          <w:rFonts w:cstheme="minorBidi"/>
        </w:rPr>
      </w:pPr>
      <w:r w:rsidRPr="00841F54">
        <w:rPr>
          <w:rFonts w:cstheme="minorBidi"/>
        </w:rPr>
        <w:t xml:space="preserve">      should not be defined (if both LIST and FILTER are defined, only the</w:t>
      </w:r>
    </w:p>
    <w:p w14:paraId="406C0FB0" w14:textId="77777777" w:rsidR="00345631" w:rsidRPr="00841F54" w:rsidRDefault="00345631" w:rsidP="00E22A9D">
      <w:pPr>
        <w:pStyle w:val="screen"/>
        <w:rPr>
          <w:rFonts w:cstheme="minorBidi"/>
        </w:rPr>
      </w:pPr>
      <w:r w:rsidRPr="00841F54">
        <w:rPr>
          <w:rFonts w:cstheme="minorBidi"/>
        </w:rPr>
        <w:t xml:space="preserve">      records listed in LIST will be returned, and the search criteria in</w:t>
      </w:r>
    </w:p>
    <w:p w14:paraId="0CA2B6AC" w14:textId="77777777" w:rsidR="00345631" w:rsidRPr="00841F54" w:rsidRDefault="00345631" w:rsidP="00E22A9D">
      <w:pPr>
        <w:pStyle w:val="screen"/>
        <w:rPr>
          <w:rFonts w:cstheme="minorBidi"/>
        </w:rPr>
      </w:pPr>
      <w:r w:rsidRPr="00841F54">
        <w:rPr>
          <w:rFonts w:cstheme="minorBidi"/>
        </w:rPr>
        <w:t xml:space="preserve">      FILTER will be ignored).</w:t>
      </w:r>
    </w:p>
    <w:p w14:paraId="59468EE4" w14:textId="77777777" w:rsidR="00345631" w:rsidRPr="00841F54" w:rsidRDefault="00345631" w:rsidP="00E22A9D">
      <w:pPr>
        <w:pStyle w:val="screen"/>
        <w:rPr>
          <w:rFonts w:cstheme="minorBidi"/>
        </w:rPr>
      </w:pPr>
      <w:r w:rsidRPr="00841F54">
        <w:rPr>
          <w:rFonts w:cstheme="minorBidi"/>
        </w:rPr>
        <w:t xml:space="preserve">  </w:t>
      </w:r>
    </w:p>
    <w:p w14:paraId="02E4B9B1" w14:textId="77777777" w:rsidR="00345631" w:rsidRPr="00841F54" w:rsidRDefault="00345631" w:rsidP="00E22A9D">
      <w:pPr>
        <w:pStyle w:val="screen"/>
        <w:rPr>
          <w:rFonts w:cstheme="minorBidi"/>
        </w:rPr>
      </w:pPr>
      <w:r w:rsidRPr="00841F54">
        <w:rPr>
          <w:rFonts w:cstheme="minorBidi"/>
        </w:rPr>
        <w:t xml:space="preserve">      If an invalid IEN was passed in, the following error will be</w:t>
      </w:r>
    </w:p>
    <w:p w14:paraId="1BB46E41" w14:textId="77777777" w:rsidR="00345631" w:rsidRPr="00841F54" w:rsidRDefault="00345631" w:rsidP="00E22A9D">
      <w:pPr>
        <w:pStyle w:val="screen"/>
        <w:rPr>
          <w:rFonts w:cstheme="minorBidi"/>
        </w:rPr>
      </w:pPr>
      <w:r w:rsidRPr="00841F54">
        <w:rPr>
          <w:rFonts w:cstheme="minorBidi"/>
        </w:rPr>
        <w:t xml:space="preserve">      returned: "Record with IEN #xxx does not exist."</w:t>
      </w:r>
    </w:p>
    <w:p w14:paraId="73F67ADF" w14:textId="77777777" w:rsidR="00345631" w:rsidRPr="00841F54" w:rsidRDefault="00345631" w:rsidP="00E22A9D">
      <w:pPr>
        <w:pStyle w:val="screen"/>
        <w:rPr>
          <w:rFonts w:cstheme="minorBidi"/>
        </w:rPr>
      </w:pPr>
      <w:r w:rsidRPr="00841F54">
        <w:rPr>
          <w:rFonts w:cstheme="minorBidi"/>
        </w:rPr>
        <w:t xml:space="preserve">             </w:t>
      </w:r>
    </w:p>
    <w:p w14:paraId="51D4A3E3" w14:textId="77777777" w:rsidR="00345631" w:rsidRPr="00841F54" w:rsidRDefault="00345631" w:rsidP="00E22A9D">
      <w:pPr>
        <w:pStyle w:val="screen"/>
        <w:rPr>
          <w:rFonts w:cstheme="minorBidi"/>
        </w:rPr>
      </w:pPr>
      <w:r w:rsidRPr="00841F54">
        <w:rPr>
          <w:rFonts w:cstheme="minorBidi"/>
        </w:rPr>
        <w:t xml:space="preserve">      If the record could not be returned for some other reason, the</w:t>
      </w:r>
    </w:p>
    <w:p w14:paraId="65A02470" w14:textId="77777777" w:rsidR="00345631" w:rsidRPr="00841F54" w:rsidRDefault="00345631" w:rsidP="00E22A9D">
      <w:pPr>
        <w:pStyle w:val="screen"/>
        <w:rPr>
          <w:rFonts w:cstheme="minorBidi"/>
        </w:rPr>
      </w:pPr>
      <w:r w:rsidRPr="00841F54">
        <w:rPr>
          <w:rFonts w:cstheme="minorBidi"/>
        </w:rPr>
        <w:t xml:space="preserve">      following error will be returned: "Unable to return record with IEN</w:t>
      </w:r>
    </w:p>
    <w:p w14:paraId="4BA2C8E2" w14:textId="77777777" w:rsidR="00345631" w:rsidRPr="00841F54" w:rsidRDefault="00345631" w:rsidP="00E22A9D">
      <w:pPr>
        <w:pStyle w:val="screen"/>
        <w:rPr>
          <w:rFonts w:cstheme="minorBidi"/>
        </w:rPr>
      </w:pPr>
      <w:r w:rsidRPr="00841F54">
        <w:rPr>
          <w:rFonts w:cstheme="minorBidi"/>
        </w:rPr>
        <w:lastRenderedPageBreak/>
        <w:t xml:space="preserve">      #xxx."</w:t>
      </w:r>
    </w:p>
    <w:p w14:paraId="3F016B08" w14:textId="77777777" w:rsidR="00345631" w:rsidRPr="00841F54" w:rsidRDefault="00345631" w:rsidP="00E22A9D">
      <w:pPr>
        <w:pStyle w:val="screen"/>
        <w:rPr>
          <w:rFonts w:cstheme="minorBidi"/>
        </w:rPr>
      </w:pPr>
      <w:r w:rsidRPr="00841F54">
        <w:rPr>
          <w:rFonts w:cstheme="minorBidi"/>
        </w:rPr>
        <w:t xml:space="preserve">  </w:t>
      </w:r>
    </w:p>
    <w:p w14:paraId="3473DF15" w14:textId="77777777" w:rsidR="00345631" w:rsidRPr="00841F54" w:rsidRDefault="00345631" w:rsidP="00E22A9D">
      <w:pPr>
        <w:pStyle w:val="screen"/>
        <w:rPr>
          <w:rFonts w:cstheme="minorBidi"/>
        </w:rPr>
      </w:pPr>
      <w:r w:rsidRPr="00841F54">
        <w:rPr>
          <w:rFonts w:cstheme="minorBidi"/>
        </w:rPr>
        <w:t xml:space="preserve">   2. A time range (and other filter criteria) can be passed in FILTER, and</w:t>
      </w:r>
    </w:p>
    <w:p w14:paraId="5C4205EA" w14:textId="77777777" w:rsidR="00345631" w:rsidRPr="00841F54" w:rsidRDefault="00345631" w:rsidP="00E22A9D">
      <w:pPr>
        <w:pStyle w:val="screen"/>
        <w:rPr>
          <w:rFonts w:cstheme="minorBidi"/>
        </w:rPr>
      </w:pPr>
      <w:r w:rsidRPr="00841F54">
        <w:rPr>
          <w:rFonts w:cstheme="minorBidi"/>
        </w:rPr>
        <w:t xml:space="preserve">      a list of records that meet that criteria will be returned. Any</w:t>
      </w:r>
    </w:p>
    <w:p w14:paraId="6BE9C150" w14:textId="397E3CE9" w:rsidR="00345631" w:rsidRPr="00841F54" w:rsidRDefault="00345631" w:rsidP="00E22A9D">
      <w:pPr>
        <w:pStyle w:val="screen"/>
        <w:rPr>
          <w:rFonts w:cstheme="minorBidi"/>
        </w:rPr>
      </w:pPr>
      <w:r w:rsidRPr="00841F54">
        <w:rPr>
          <w:rFonts w:cstheme="minorBidi"/>
        </w:rPr>
        <w:t xml:space="preserve">      record </w:t>
      </w:r>
      <w:r w:rsidR="009B6906" w:rsidRPr="00841F54">
        <w:rPr>
          <w:rFonts w:cstheme="minorBidi"/>
        </w:rPr>
        <w:t>last modified</w:t>
      </w:r>
      <w:r w:rsidRPr="00841F54">
        <w:rPr>
          <w:rFonts w:cstheme="minorBidi"/>
        </w:rPr>
        <w:t xml:space="preserve"> or deleted (if FILTER("INC DELETE")=1) within</w:t>
      </w:r>
    </w:p>
    <w:p w14:paraId="01AA1C11" w14:textId="77777777" w:rsidR="00345631" w:rsidRPr="00841F54" w:rsidRDefault="00345631" w:rsidP="00E22A9D">
      <w:pPr>
        <w:pStyle w:val="screen"/>
        <w:rPr>
          <w:rFonts w:cstheme="minorBidi"/>
        </w:rPr>
      </w:pPr>
      <w:r w:rsidRPr="00841F54">
        <w:rPr>
          <w:rFonts w:cstheme="minorBidi"/>
        </w:rPr>
        <w:t xml:space="preserve">      that time range will be returned.</w:t>
      </w:r>
    </w:p>
    <w:p w14:paraId="76037158" w14:textId="77777777" w:rsidR="00345631" w:rsidRPr="00841F54" w:rsidRDefault="00345631" w:rsidP="00E22A9D">
      <w:pPr>
        <w:pStyle w:val="screen"/>
        <w:rPr>
          <w:rFonts w:cstheme="minorBidi"/>
        </w:rPr>
      </w:pPr>
      <w:r w:rsidRPr="00841F54">
        <w:rPr>
          <w:rFonts w:cstheme="minorBidi"/>
        </w:rPr>
        <w:t xml:space="preserve">  </w:t>
      </w:r>
    </w:p>
    <w:p w14:paraId="7D202D82" w14:textId="77777777" w:rsidR="00345631" w:rsidRPr="00841F54" w:rsidRDefault="00345631" w:rsidP="00E22A9D">
      <w:pPr>
        <w:pStyle w:val="screen"/>
        <w:rPr>
          <w:rFonts w:cstheme="minorBidi"/>
        </w:rPr>
      </w:pPr>
      <w:r w:rsidRPr="00841F54">
        <w:rPr>
          <w:rFonts w:cstheme="minorBidi"/>
        </w:rPr>
        <w:t xml:space="preserve">      To limit the number of records returned, FILTER("MAX") can be set to</w:t>
      </w:r>
    </w:p>
    <w:p w14:paraId="567ED939" w14:textId="77777777" w:rsidR="00345631" w:rsidRPr="00841F54" w:rsidRDefault="00345631" w:rsidP="00E22A9D">
      <w:pPr>
        <w:pStyle w:val="screen"/>
        <w:rPr>
          <w:rFonts w:cstheme="minorBidi"/>
        </w:rPr>
      </w:pPr>
      <w:r w:rsidRPr="00841F54">
        <w:rPr>
          <w:rFonts w:cstheme="minorBidi"/>
        </w:rPr>
        <w:t xml:space="preserve">      the maximum number of records to be returned. The RPC will return a</w:t>
      </w:r>
    </w:p>
    <w:p w14:paraId="5B60496E" w14:textId="77777777" w:rsidR="00345631" w:rsidRPr="00841F54" w:rsidRDefault="00345631" w:rsidP="00E22A9D">
      <w:pPr>
        <w:pStyle w:val="screen"/>
        <w:rPr>
          <w:rFonts w:cstheme="minorBidi"/>
        </w:rPr>
      </w:pPr>
      <w:r w:rsidRPr="00841F54">
        <w:rPr>
          <w:rFonts w:cstheme="minorBidi"/>
        </w:rPr>
        <w:t xml:space="preserve">      value called "BOOKMARK". That value can be used to call the RPC</w:t>
      </w:r>
    </w:p>
    <w:p w14:paraId="17EDE61E" w14:textId="77777777" w:rsidR="00345631" w:rsidRPr="00841F54" w:rsidRDefault="00345631" w:rsidP="00E22A9D">
      <w:pPr>
        <w:pStyle w:val="screen"/>
        <w:rPr>
          <w:rFonts w:cstheme="minorBidi"/>
        </w:rPr>
      </w:pPr>
      <w:r w:rsidRPr="00841F54">
        <w:rPr>
          <w:rFonts w:cstheme="minorBidi"/>
        </w:rPr>
        <w:t xml:space="preserve">      again, this time passing in the "BOOKMARK" value in</w:t>
      </w:r>
    </w:p>
    <w:p w14:paraId="1CA1C89E" w14:textId="77777777" w:rsidR="00345631" w:rsidRPr="00841F54" w:rsidRDefault="00345631" w:rsidP="00E22A9D">
      <w:pPr>
        <w:pStyle w:val="screen"/>
        <w:rPr>
          <w:rFonts w:cstheme="minorBidi"/>
        </w:rPr>
      </w:pPr>
      <w:r w:rsidRPr="00841F54">
        <w:rPr>
          <w:rFonts w:cstheme="minorBidi"/>
        </w:rPr>
        <w:t xml:space="preserve">      FILTER("BOOKMARK") (all other parameters should be defined exactly as</w:t>
      </w:r>
    </w:p>
    <w:p w14:paraId="059A2653" w14:textId="77777777" w:rsidR="00345631" w:rsidRPr="00841F54" w:rsidRDefault="00345631" w:rsidP="00E22A9D">
      <w:pPr>
        <w:pStyle w:val="screen"/>
        <w:rPr>
          <w:rFonts w:cstheme="minorBidi"/>
        </w:rPr>
      </w:pPr>
      <w:r w:rsidRPr="00841F54">
        <w:rPr>
          <w:rFonts w:cstheme="minorBidi"/>
        </w:rPr>
        <w:t xml:space="preserve">      when previously called), and the RPC will return the next n number of</w:t>
      </w:r>
    </w:p>
    <w:p w14:paraId="05BCF83A" w14:textId="77777777" w:rsidR="00345631" w:rsidRPr="00841F54" w:rsidRDefault="00345631" w:rsidP="00E22A9D">
      <w:pPr>
        <w:pStyle w:val="screen"/>
        <w:rPr>
          <w:rFonts w:cstheme="minorBidi"/>
        </w:rPr>
      </w:pPr>
      <w:r w:rsidRPr="00841F54">
        <w:rPr>
          <w:rFonts w:cstheme="minorBidi"/>
        </w:rPr>
        <w:t xml:space="preserve">      records that meet the search criteria, and starting where the</w:t>
      </w:r>
    </w:p>
    <w:p w14:paraId="3D8B73C8" w14:textId="77777777" w:rsidR="00345631" w:rsidRPr="00841F54" w:rsidRDefault="00345631" w:rsidP="00E22A9D">
      <w:pPr>
        <w:pStyle w:val="screen"/>
        <w:rPr>
          <w:rFonts w:cstheme="minorBidi"/>
        </w:rPr>
      </w:pPr>
      <w:r w:rsidRPr="00841F54">
        <w:rPr>
          <w:rFonts w:cstheme="minorBidi"/>
        </w:rPr>
        <w:t xml:space="preserve">      previous call left off. So for example, if there are 1,000 records</w:t>
      </w:r>
    </w:p>
    <w:p w14:paraId="29E587AA" w14:textId="77777777" w:rsidR="00345631" w:rsidRPr="00841F54" w:rsidRDefault="00345631" w:rsidP="00E22A9D">
      <w:pPr>
        <w:pStyle w:val="screen"/>
        <w:rPr>
          <w:rFonts w:cstheme="minorBidi"/>
        </w:rPr>
      </w:pPr>
      <w:r w:rsidRPr="00841F54">
        <w:rPr>
          <w:rFonts w:cstheme="minorBidi"/>
        </w:rPr>
        <w:t xml:space="preserve">      that meet the search criteria, and FILTER("MAX") is set to return a</w:t>
      </w:r>
    </w:p>
    <w:p w14:paraId="65924D96" w14:textId="77777777" w:rsidR="00345631" w:rsidRPr="00841F54" w:rsidRDefault="00345631" w:rsidP="00E22A9D">
      <w:pPr>
        <w:pStyle w:val="screen"/>
        <w:rPr>
          <w:rFonts w:cstheme="minorBidi"/>
        </w:rPr>
      </w:pPr>
      <w:r w:rsidRPr="00841F54">
        <w:rPr>
          <w:rFonts w:cstheme="minorBidi"/>
        </w:rPr>
        <w:t xml:space="preserve">      maximum of 100 records, the RPC will need to be called 10 times in</w:t>
      </w:r>
    </w:p>
    <w:p w14:paraId="38B7629D" w14:textId="77777777" w:rsidR="00345631" w:rsidRPr="00841F54" w:rsidRDefault="00345631" w:rsidP="00E22A9D">
      <w:pPr>
        <w:pStyle w:val="screen"/>
        <w:rPr>
          <w:rFonts w:cstheme="minorBidi"/>
        </w:rPr>
      </w:pPr>
      <w:r w:rsidRPr="00841F54">
        <w:rPr>
          <w:rFonts w:cstheme="minorBidi"/>
        </w:rPr>
        <w:t xml:space="preserve">      order to return all 1,000 records. Each subsequent time the RPC is</w:t>
      </w:r>
    </w:p>
    <w:p w14:paraId="6E4EE2D2" w14:textId="77777777" w:rsidR="00345631" w:rsidRPr="00841F54" w:rsidRDefault="00345631" w:rsidP="00E22A9D">
      <w:pPr>
        <w:pStyle w:val="screen"/>
        <w:rPr>
          <w:rFonts w:cstheme="minorBidi"/>
        </w:rPr>
      </w:pPr>
      <w:r w:rsidRPr="00841F54">
        <w:rPr>
          <w:rFonts w:cstheme="minorBidi"/>
        </w:rPr>
        <w:t xml:space="preserve">      called, the caller would set FILTER("BOOKMARK") to the bookmark value</w:t>
      </w:r>
    </w:p>
    <w:p w14:paraId="63607E8F" w14:textId="77777777" w:rsidR="00345631" w:rsidRPr="00841F54" w:rsidRDefault="00345631" w:rsidP="00E22A9D">
      <w:pPr>
        <w:pStyle w:val="screen"/>
        <w:rPr>
          <w:rFonts w:cstheme="minorBidi"/>
        </w:rPr>
      </w:pPr>
      <w:r w:rsidRPr="00841F54">
        <w:rPr>
          <w:rFonts w:cstheme="minorBidi"/>
        </w:rPr>
        <w:t xml:space="preserve">      returned in the previous call. The caller would know when they reach</w:t>
      </w:r>
    </w:p>
    <w:p w14:paraId="07E41FED" w14:textId="77777777" w:rsidR="00345631" w:rsidRPr="00841F54" w:rsidRDefault="00345631" w:rsidP="00E22A9D">
      <w:pPr>
        <w:pStyle w:val="screen"/>
        <w:rPr>
          <w:rFonts w:cstheme="minorBidi"/>
        </w:rPr>
      </w:pPr>
      <w:r w:rsidRPr="00841F54">
        <w:rPr>
          <w:rFonts w:cstheme="minorBidi"/>
        </w:rPr>
        <w:t xml:space="preserve">      the end and that there are no more records to be returned, when the</w:t>
      </w:r>
    </w:p>
    <w:p w14:paraId="55A970C2" w14:textId="77777777" w:rsidR="00345631" w:rsidRPr="00841F54" w:rsidRDefault="00345631" w:rsidP="00E22A9D">
      <w:pPr>
        <w:pStyle w:val="screen"/>
        <w:rPr>
          <w:rFonts w:cstheme="minorBidi"/>
        </w:rPr>
      </w:pPr>
      <w:r w:rsidRPr="00841F54">
        <w:rPr>
          <w:rFonts w:cstheme="minorBidi"/>
        </w:rPr>
        <w:t xml:space="preserve">      RPC returns TOTAL ITEMS=0.</w:t>
      </w:r>
    </w:p>
    <w:p w14:paraId="60579C04" w14:textId="77777777" w:rsidR="00345631" w:rsidRPr="00841F54" w:rsidRDefault="00345631" w:rsidP="00E22A9D">
      <w:pPr>
        <w:pStyle w:val="screen"/>
        <w:rPr>
          <w:rFonts w:cstheme="minorBidi"/>
        </w:rPr>
      </w:pPr>
      <w:r w:rsidRPr="00841F54">
        <w:rPr>
          <w:rFonts w:cstheme="minorBidi"/>
        </w:rPr>
        <w:t xml:space="preserve">  </w:t>
      </w:r>
    </w:p>
    <w:p w14:paraId="1C09219E" w14:textId="77777777" w:rsidR="00345631" w:rsidRPr="00841F54" w:rsidRDefault="00345631" w:rsidP="00E22A9D">
      <w:pPr>
        <w:pStyle w:val="screen"/>
        <w:rPr>
          <w:rFonts w:cstheme="minorBidi"/>
        </w:rPr>
      </w:pPr>
      <w:r w:rsidRPr="00841F54">
        <w:rPr>
          <w:rFonts w:cstheme="minorBidi"/>
        </w:rPr>
        <w:t xml:space="preserve"> Note: All date/time references are to be in FileMan format.</w:t>
      </w:r>
    </w:p>
    <w:p w14:paraId="255B6DE9" w14:textId="77777777" w:rsidR="00345631" w:rsidRPr="00841F54" w:rsidRDefault="00345631" w:rsidP="00E22A9D">
      <w:pPr>
        <w:pStyle w:val="screen"/>
        <w:rPr>
          <w:rFonts w:cstheme="minorBidi"/>
        </w:rPr>
      </w:pPr>
      <w:r w:rsidRPr="00841F54">
        <w:rPr>
          <w:rFonts w:cstheme="minorBidi"/>
        </w:rPr>
        <w:t>INPUT PARAMETER: FILTER                 PARAMETER TYPE: LIST</w:t>
      </w:r>
    </w:p>
    <w:p w14:paraId="3F94505F" w14:textId="77777777" w:rsidR="00345631" w:rsidRPr="00841F54" w:rsidRDefault="00345631" w:rsidP="00E22A9D">
      <w:pPr>
        <w:pStyle w:val="screen"/>
        <w:rPr>
          <w:rFonts w:cstheme="minorBidi"/>
        </w:rPr>
      </w:pPr>
      <w:r w:rsidRPr="00841F54">
        <w:rPr>
          <w:rFonts w:cstheme="minorBidi"/>
        </w:rPr>
        <w:t xml:space="preserve">  REQUIRED: NO                          SEQUENCE NUMBER: 1</w:t>
      </w:r>
    </w:p>
    <w:p w14:paraId="37DC265A" w14:textId="77777777" w:rsidR="00345631" w:rsidRPr="00841F54" w:rsidRDefault="00345631" w:rsidP="00E22A9D">
      <w:pPr>
        <w:pStyle w:val="screen"/>
        <w:rPr>
          <w:rFonts w:cstheme="minorBidi"/>
        </w:rPr>
      </w:pPr>
      <w:r w:rsidRPr="00841F54">
        <w:rPr>
          <w:rFonts w:cstheme="minorBidi"/>
        </w:rPr>
        <w:t xml:space="preserve">DESCRIPTION:   </w:t>
      </w:r>
    </w:p>
    <w:p w14:paraId="13B81C5F" w14:textId="77777777" w:rsidR="00345631" w:rsidRPr="00841F54" w:rsidRDefault="00345631" w:rsidP="00E22A9D">
      <w:pPr>
        <w:pStyle w:val="screen"/>
        <w:rPr>
          <w:rFonts w:cstheme="minorBidi"/>
        </w:rPr>
      </w:pPr>
      <w:r w:rsidRPr="00841F54">
        <w:rPr>
          <w:rFonts w:cstheme="minorBidi"/>
        </w:rPr>
        <w:t xml:space="preserve"> Search criteria (Optional).</w:t>
      </w:r>
    </w:p>
    <w:p w14:paraId="19251B8A" w14:textId="77777777" w:rsidR="00345631" w:rsidRPr="00841F54" w:rsidRDefault="00345631" w:rsidP="00E22A9D">
      <w:pPr>
        <w:pStyle w:val="screen"/>
        <w:rPr>
          <w:rFonts w:cstheme="minorBidi"/>
        </w:rPr>
      </w:pPr>
      <w:r w:rsidRPr="00841F54">
        <w:rPr>
          <w:rFonts w:cstheme="minorBidi"/>
        </w:rPr>
        <w:t xml:space="preserve">         ("START") - Start date/time to begin search from (Defaults to T-1)</w:t>
      </w:r>
    </w:p>
    <w:p w14:paraId="3F9E4B5C" w14:textId="77777777" w:rsidR="00345631" w:rsidRPr="00841F54" w:rsidRDefault="00345631" w:rsidP="00E22A9D">
      <w:pPr>
        <w:pStyle w:val="screen"/>
        <w:rPr>
          <w:rFonts w:cstheme="minorBidi"/>
        </w:rPr>
      </w:pPr>
      <w:r w:rsidRPr="00841F54">
        <w:rPr>
          <w:rFonts w:cstheme="minorBidi"/>
        </w:rPr>
        <w:t xml:space="preserve">          ("STOP") - Stop date/time to end search (if time is not</w:t>
      </w:r>
    </w:p>
    <w:p w14:paraId="36BDD42D" w14:textId="77777777" w:rsidR="00345631" w:rsidRPr="00841F54" w:rsidRDefault="00345631" w:rsidP="00E22A9D">
      <w:pPr>
        <w:pStyle w:val="screen"/>
        <w:rPr>
          <w:rFonts w:cstheme="minorBidi"/>
        </w:rPr>
      </w:pPr>
      <w:r w:rsidRPr="00841F54">
        <w:rPr>
          <w:rFonts w:cstheme="minorBidi"/>
        </w:rPr>
        <w:t xml:space="preserve">                     specified, midnight is assumed). (Defaults to T-1)</w:t>
      </w:r>
    </w:p>
    <w:p w14:paraId="2B818E54" w14:textId="77777777" w:rsidR="00345631" w:rsidRPr="00841F54" w:rsidRDefault="00345631" w:rsidP="00E22A9D">
      <w:pPr>
        <w:pStyle w:val="screen"/>
        <w:rPr>
          <w:rFonts w:cstheme="minorBidi"/>
        </w:rPr>
      </w:pPr>
      <w:r w:rsidRPr="00841F54">
        <w:rPr>
          <w:rFonts w:cstheme="minorBidi"/>
        </w:rPr>
        <w:t xml:space="preserve">  ("DATA SRC EXC") - A semi-colon delimited list of Data Source names (in</w:t>
      </w:r>
    </w:p>
    <w:p w14:paraId="243DE709" w14:textId="77777777" w:rsidR="00345631" w:rsidRPr="00841F54" w:rsidRDefault="00345631" w:rsidP="00E22A9D">
      <w:pPr>
        <w:pStyle w:val="screen"/>
        <w:rPr>
          <w:rFonts w:cstheme="minorBidi"/>
        </w:rPr>
      </w:pPr>
      <w:r w:rsidRPr="00841F54">
        <w:rPr>
          <w:rFonts w:cstheme="minorBidi"/>
        </w:rPr>
        <w:t xml:space="preserve">                     external format) (e.g., SRC1;SRC2;SRCn). (Optional)</w:t>
      </w:r>
    </w:p>
    <w:p w14:paraId="75D518C9" w14:textId="77777777" w:rsidR="00345631" w:rsidRPr="00841F54" w:rsidRDefault="00345631" w:rsidP="00E22A9D">
      <w:pPr>
        <w:pStyle w:val="screen"/>
        <w:rPr>
          <w:rFonts w:cstheme="minorBidi"/>
        </w:rPr>
      </w:pPr>
      <w:r w:rsidRPr="00841F54">
        <w:rPr>
          <w:rFonts w:cstheme="minorBidi"/>
        </w:rPr>
        <w:t xml:space="preserve">                     Any immunization record whose DATA SOURCE matches one</w:t>
      </w:r>
    </w:p>
    <w:p w14:paraId="0B24D308" w14:textId="77777777" w:rsidR="00345631" w:rsidRPr="00841F54" w:rsidRDefault="00345631" w:rsidP="00E22A9D">
      <w:pPr>
        <w:pStyle w:val="screen"/>
        <w:rPr>
          <w:rFonts w:cstheme="minorBidi"/>
        </w:rPr>
      </w:pPr>
      <w:r w:rsidRPr="00841F54">
        <w:rPr>
          <w:rFonts w:cstheme="minorBidi"/>
        </w:rPr>
        <w:t xml:space="preserve">                     of the data names in this list will be filtered out,</w:t>
      </w:r>
    </w:p>
    <w:p w14:paraId="1EC07EB3" w14:textId="77777777" w:rsidR="00345631" w:rsidRPr="00841F54" w:rsidRDefault="00345631" w:rsidP="00E22A9D">
      <w:pPr>
        <w:pStyle w:val="screen"/>
        <w:rPr>
          <w:rFonts w:cstheme="minorBidi"/>
        </w:rPr>
      </w:pPr>
      <w:r w:rsidRPr="00841F54">
        <w:rPr>
          <w:rFonts w:cstheme="minorBidi"/>
        </w:rPr>
        <w:t xml:space="preserve">                     and will not be returned.</w:t>
      </w:r>
    </w:p>
    <w:p w14:paraId="59C9539F" w14:textId="77777777" w:rsidR="00345631" w:rsidRPr="00841F54" w:rsidRDefault="00345631" w:rsidP="00E22A9D">
      <w:pPr>
        <w:pStyle w:val="screen"/>
        <w:rPr>
          <w:rFonts w:cstheme="minorBidi"/>
        </w:rPr>
      </w:pPr>
      <w:r w:rsidRPr="00841F54">
        <w:rPr>
          <w:rFonts w:cstheme="minorBidi"/>
        </w:rPr>
        <w:t xml:space="preserve">           ("MAX") - The maximum number of records to return (defaults to</w:t>
      </w:r>
    </w:p>
    <w:p w14:paraId="1B99D640" w14:textId="77777777" w:rsidR="00345631" w:rsidRPr="00841F54" w:rsidRDefault="00345631" w:rsidP="00E22A9D">
      <w:pPr>
        <w:pStyle w:val="screen"/>
        <w:rPr>
          <w:rFonts w:cstheme="minorBidi"/>
        </w:rPr>
      </w:pPr>
      <w:r w:rsidRPr="00841F54">
        <w:rPr>
          <w:rFonts w:cstheme="minorBidi"/>
        </w:rPr>
        <w:t xml:space="preserve">                     99)</w:t>
      </w:r>
    </w:p>
    <w:p w14:paraId="77BD26C5" w14:textId="77777777" w:rsidR="00345631" w:rsidRPr="00841F54" w:rsidRDefault="00345631" w:rsidP="00E22A9D">
      <w:pPr>
        <w:pStyle w:val="screen"/>
        <w:rPr>
          <w:rFonts w:cstheme="minorBidi"/>
        </w:rPr>
      </w:pPr>
      <w:r w:rsidRPr="00841F54">
        <w:rPr>
          <w:rFonts w:cstheme="minorBidi"/>
        </w:rPr>
        <w:t xml:space="preserve">      ("BOOKMARK") - If wanting to get the next n number of records, the</w:t>
      </w:r>
    </w:p>
    <w:p w14:paraId="2E854562" w14:textId="77777777" w:rsidR="00345631" w:rsidRPr="00841F54" w:rsidRDefault="00345631" w:rsidP="00E22A9D">
      <w:pPr>
        <w:pStyle w:val="screen"/>
        <w:rPr>
          <w:rFonts w:cstheme="minorBidi"/>
        </w:rPr>
      </w:pPr>
      <w:r w:rsidRPr="00841F54">
        <w:rPr>
          <w:rFonts w:cstheme="minorBidi"/>
        </w:rPr>
        <w:t xml:space="preserve">                     bookmark value returned in the previous call should be</w:t>
      </w:r>
    </w:p>
    <w:p w14:paraId="49C39725" w14:textId="77777777" w:rsidR="00345631" w:rsidRPr="00841F54" w:rsidRDefault="00345631" w:rsidP="00E22A9D">
      <w:pPr>
        <w:pStyle w:val="screen"/>
        <w:rPr>
          <w:rFonts w:cstheme="minorBidi"/>
        </w:rPr>
      </w:pPr>
      <w:r w:rsidRPr="00841F54">
        <w:rPr>
          <w:rFonts w:cstheme="minorBidi"/>
        </w:rPr>
        <w:t xml:space="preserve">                     passed here. (Optional)</w:t>
      </w:r>
    </w:p>
    <w:p w14:paraId="6F8A3869" w14:textId="77777777" w:rsidR="00345631" w:rsidRPr="00841F54" w:rsidRDefault="00345631" w:rsidP="00E22A9D">
      <w:pPr>
        <w:pStyle w:val="screen"/>
        <w:rPr>
          <w:rFonts w:cstheme="minorBidi"/>
        </w:rPr>
      </w:pPr>
      <w:r w:rsidRPr="00841F54">
        <w:rPr>
          <w:rFonts w:cstheme="minorBidi"/>
        </w:rPr>
        <w:t xml:space="preserve">    ("INC DELETE") - Flag to control if records should also be returned</w:t>
      </w:r>
    </w:p>
    <w:p w14:paraId="24A30969" w14:textId="77777777" w:rsidR="00345631" w:rsidRPr="00841F54" w:rsidRDefault="00345631" w:rsidP="00E22A9D">
      <w:pPr>
        <w:pStyle w:val="screen"/>
        <w:rPr>
          <w:rFonts w:cstheme="minorBidi"/>
        </w:rPr>
      </w:pPr>
      <w:r w:rsidRPr="00841F54">
        <w:rPr>
          <w:rFonts w:cstheme="minorBidi"/>
        </w:rPr>
        <w:t xml:space="preserve">                     from the V IMMUNIZATION DELETED file. (defaults to</w:t>
      </w:r>
    </w:p>
    <w:p w14:paraId="1DACBEF6" w14:textId="77777777" w:rsidR="00345631" w:rsidRPr="00841F54" w:rsidRDefault="00345631" w:rsidP="00E22A9D">
      <w:pPr>
        <w:pStyle w:val="screen"/>
        <w:rPr>
          <w:rFonts w:cstheme="minorBidi"/>
        </w:rPr>
      </w:pPr>
      <w:r w:rsidRPr="00841F54">
        <w:rPr>
          <w:rFonts w:cstheme="minorBidi"/>
        </w:rPr>
        <w:t xml:space="preserve">                     "1").</w:t>
      </w:r>
    </w:p>
    <w:p w14:paraId="0726B797" w14:textId="77777777" w:rsidR="00345631" w:rsidRPr="00841F54" w:rsidRDefault="00345631" w:rsidP="00E22A9D">
      <w:pPr>
        <w:pStyle w:val="screen"/>
        <w:rPr>
          <w:rFonts w:cstheme="minorBidi"/>
        </w:rPr>
      </w:pPr>
      <w:r w:rsidRPr="00841F54">
        <w:rPr>
          <w:rFonts w:cstheme="minorBidi"/>
        </w:rPr>
        <w:t xml:space="preserve">                     1 - Include records from both the V IMMUNIZATION and V</w:t>
      </w:r>
    </w:p>
    <w:p w14:paraId="735DD59F" w14:textId="77777777" w:rsidR="00345631" w:rsidRPr="00841F54" w:rsidRDefault="00345631" w:rsidP="00E22A9D">
      <w:pPr>
        <w:pStyle w:val="screen"/>
        <w:rPr>
          <w:rFonts w:cstheme="minorBidi"/>
        </w:rPr>
      </w:pPr>
      <w:r w:rsidRPr="00841F54">
        <w:rPr>
          <w:rFonts w:cstheme="minorBidi"/>
        </w:rPr>
        <w:t xml:space="preserve">                         IMMUNIZATION DELETED files </w:t>
      </w:r>
    </w:p>
    <w:p w14:paraId="71D936AF" w14:textId="77777777" w:rsidR="00345631" w:rsidRPr="00841F54" w:rsidRDefault="00345631" w:rsidP="00E22A9D">
      <w:pPr>
        <w:pStyle w:val="screen"/>
        <w:rPr>
          <w:rFonts w:cstheme="minorBidi"/>
        </w:rPr>
      </w:pPr>
      <w:r w:rsidRPr="00841F54">
        <w:rPr>
          <w:rFonts w:cstheme="minorBidi"/>
        </w:rPr>
        <w:t xml:space="preserve">                     0 - Only include records from the V IMMUNIZATION file.</w:t>
      </w:r>
    </w:p>
    <w:p w14:paraId="3513D694" w14:textId="77777777" w:rsidR="00345631" w:rsidRPr="00841F54" w:rsidRDefault="00345631" w:rsidP="00E22A9D">
      <w:pPr>
        <w:pStyle w:val="screen"/>
        <w:rPr>
          <w:rFonts w:cstheme="minorBidi"/>
        </w:rPr>
      </w:pPr>
      <w:r w:rsidRPr="00841F54">
        <w:rPr>
          <w:rFonts w:cstheme="minorBidi"/>
        </w:rPr>
        <w:t>INPUT PARAMETER: LIST                   PARAMETER TYPE: LIST</w:t>
      </w:r>
    </w:p>
    <w:p w14:paraId="551BC11C" w14:textId="77777777" w:rsidR="00345631" w:rsidRPr="00841F54" w:rsidRDefault="00345631" w:rsidP="00E22A9D">
      <w:pPr>
        <w:pStyle w:val="screen"/>
        <w:rPr>
          <w:rFonts w:cstheme="minorBidi"/>
        </w:rPr>
      </w:pPr>
      <w:r w:rsidRPr="00841F54">
        <w:rPr>
          <w:rFonts w:cstheme="minorBidi"/>
        </w:rPr>
        <w:t xml:space="preserve">  REQUIRED: NO                          SEQUENCE NUMBER: 2</w:t>
      </w:r>
    </w:p>
    <w:p w14:paraId="24CC24BE" w14:textId="77777777" w:rsidR="00345631" w:rsidRPr="00841F54" w:rsidRDefault="00345631" w:rsidP="00E22A9D">
      <w:pPr>
        <w:pStyle w:val="screen"/>
        <w:rPr>
          <w:rFonts w:cstheme="minorBidi"/>
        </w:rPr>
      </w:pPr>
      <w:r w:rsidRPr="00841F54">
        <w:rPr>
          <w:rFonts w:cstheme="minorBidi"/>
        </w:rPr>
        <w:t xml:space="preserve">DESCRIPTION:   </w:t>
      </w:r>
    </w:p>
    <w:p w14:paraId="46AA5122" w14:textId="77777777" w:rsidR="00345631" w:rsidRPr="00841F54" w:rsidRDefault="00345631" w:rsidP="00E22A9D">
      <w:pPr>
        <w:pStyle w:val="screen"/>
        <w:rPr>
          <w:rFonts w:cstheme="minorBidi"/>
        </w:rPr>
      </w:pPr>
      <w:r w:rsidRPr="00841F54">
        <w:rPr>
          <w:rFonts w:cstheme="minorBidi"/>
        </w:rPr>
        <w:t xml:space="preserve"> A list of record numbers (IENs) to return. (Optional)</w:t>
      </w:r>
    </w:p>
    <w:p w14:paraId="0EF76377" w14:textId="77777777" w:rsidR="00345631" w:rsidRPr="00841F54" w:rsidRDefault="00345631" w:rsidP="00E22A9D">
      <w:pPr>
        <w:pStyle w:val="screen"/>
        <w:rPr>
          <w:rFonts w:cstheme="minorBidi"/>
        </w:rPr>
      </w:pPr>
      <w:r w:rsidRPr="00841F54">
        <w:rPr>
          <w:rFonts w:cstheme="minorBidi"/>
        </w:rPr>
        <w:t>To specify an IEN from the V IMMUNIZATION file, set LIST(IEN)="".</w:t>
      </w:r>
    </w:p>
    <w:p w14:paraId="43AF851A" w14:textId="77777777" w:rsidR="00345631" w:rsidRPr="00841F54" w:rsidRDefault="00345631" w:rsidP="00E22A9D">
      <w:pPr>
        <w:pStyle w:val="screen"/>
        <w:rPr>
          <w:rFonts w:cstheme="minorBidi"/>
        </w:rPr>
      </w:pPr>
      <w:r w:rsidRPr="00841F54">
        <w:rPr>
          <w:rFonts w:cstheme="minorBidi"/>
        </w:rPr>
        <w:t>To specify an IEN from the V IMMUNIZATION DELETED file, set</w:t>
      </w:r>
    </w:p>
    <w:p w14:paraId="3F920B1D" w14:textId="77777777" w:rsidR="00345631" w:rsidRPr="00841F54" w:rsidRDefault="00345631" w:rsidP="00E22A9D">
      <w:pPr>
        <w:pStyle w:val="screen"/>
        <w:rPr>
          <w:rFonts w:cstheme="minorBidi"/>
        </w:rPr>
      </w:pPr>
      <w:r w:rsidRPr="00841F54">
        <w:rPr>
          <w:rFonts w:cstheme="minorBidi"/>
        </w:rPr>
        <w:t>LIST(IEN_"D")=""  (e.g., PXLIST("123D")="").</w:t>
      </w:r>
    </w:p>
    <w:p w14:paraId="60C13B1D" w14:textId="77777777" w:rsidR="00345631" w:rsidRPr="00841F54" w:rsidRDefault="00345631" w:rsidP="00E22A9D">
      <w:pPr>
        <w:pStyle w:val="screen"/>
        <w:rPr>
          <w:rFonts w:cstheme="minorBidi"/>
        </w:rPr>
      </w:pPr>
      <w:r w:rsidRPr="00841F54">
        <w:rPr>
          <w:rFonts w:cstheme="minorBidi"/>
        </w:rPr>
        <w:t>INPUT PARAMETER: DATE                   PARAMETER TYPE: LITERAL</w:t>
      </w:r>
    </w:p>
    <w:p w14:paraId="7005B0BB" w14:textId="77777777" w:rsidR="00345631" w:rsidRPr="00841F54" w:rsidRDefault="00345631" w:rsidP="00E22A9D">
      <w:pPr>
        <w:pStyle w:val="screen"/>
        <w:rPr>
          <w:rFonts w:cstheme="minorBidi"/>
        </w:rPr>
      </w:pPr>
      <w:r w:rsidRPr="00841F54">
        <w:rPr>
          <w:rFonts w:cstheme="minorBidi"/>
        </w:rPr>
        <w:t xml:space="preserve">  REQUIRED: NO                          SEQUENCE NUMBER: 3</w:t>
      </w:r>
    </w:p>
    <w:p w14:paraId="2559F709" w14:textId="77777777" w:rsidR="00345631" w:rsidRPr="00841F54" w:rsidRDefault="00345631" w:rsidP="00E22A9D">
      <w:pPr>
        <w:pStyle w:val="screen"/>
        <w:rPr>
          <w:rFonts w:cstheme="minorBidi"/>
        </w:rPr>
      </w:pPr>
      <w:r w:rsidRPr="00841F54">
        <w:rPr>
          <w:rFonts w:cstheme="minorBidi"/>
        </w:rPr>
        <w:t xml:space="preserve">DESCRIPTION:   </w:t>
      </w:r>
    </w:p>
    <w:p w14:paraId="0766ECEA" w14:textId="77777777" w:rsidR="00345631" w:rsidRPr="00841F54" w:rsidRDefault="00345631" w:rsidP="00E22A9D">
      <w:pPr>
        <w:pStyle w:val="screen"/>
        <w:rPr>
          <w:rFonts w:cstheme="minorBidi"/>
        </w:rPr>
      </w:pPr>
      <w:r w:rsidRPr="00841F54">
        <w:rPr>
          <w:rFonts w:cstheme="minorBidi"/>
        </w:rPr>
        <w:lastRenderedPageBreak/>
        <w:t xml:space="preserve"> A date in FileMan format. (Optional)</w:t>
      </w:r>
    </w:p>
    <w:p w14:paraId="129B7BEB" w14:textId="77777777" w:rsidR="00345631" w:rsidRPr="00841F54" w:rsidRDefault="00345631" w:rsidP="00E22A9D">
      <w:pPr>
        <w:pStyle w:val="screen"/>
        <w:rPr>
          <w:rFonts w:cstheme="minorBidi"/>
        </w:rPr>
      </w:pPr>
      <w:r w:rsidRPr="00841F54">
        <w:rPr>
          <w:rFonts w:cstheme="minorBidi"/>
        </w:rPr>
        <w:t>It is used when the caller wants to see how the records being returned</w:t>
      </w:r>
    </w:p>
    <w:p w14:paraId="71ED8E9B" w14:textId="77777777" w:rsidR="00345631" w:rsidRPr="00841F54" w:rsidRDefault="00345631" w:rsidP="00E22A9D">
      <w:pPr>
        <w:pStyle w:val="screen"/>
        <w:rPr>
          <w:rFonts w:cstheme="minorBidi"/>
        </w:rPr>
      </w:pPr>
      <w:r w:rsidRPr="00841F54">
        <w:rPr>
          <w:rFonts w:cstheme="minorBidi"/>
        </w:rPr>
        <w:t>changed since that date. When populated, it is used in a number of ways:</w:t>
      </w:r>
    </w:p>
    <w:p w14:paraId="4184BEE7" w14:textId="77777777" w:rsidR="00345631" w:rsidRPr="00841F54" w:rsidRDefault="00345631" w:rsidP="00E22A9D">
      <w:pPr>
        <w:pStyle w:val="screen"/>
        <w:rPr>
          <w:rFonts w:cstheme="minorBidi"/>
        </w:rPr>
      </w:pPr>
      <w:r w:rsidRPr="00841F54">
        <w:rPr>
          <w:rFonts w:cstheme="minorBidi"/>
        </w:rPr>
        <w:t xml:space="preserve">   1. Additions: If a record was added after that date, and later edited,</w:t>
      </w:r>
    </w:p>
    <w:p w14:paraId="1C9C81A8" w14:textId="77777777" w:rsidR="00345631" w:rsidRPr="00841F54" w:rsidRDefault="00345631" w:rsidP="00E22A9D">
      <w:pPr>
        <w:pStyle w:val="screen"/>
        <w:rPr>
          <w:rFonts w:cstheme="minorBidi"/>
        </w:rPr>
      </w:pPr>
      <w:r w:rsidRPr="00841F54">
        <w:rPr>
          <w:rFonts w:cstheme="minorBidi"/>
        </w:rPr>
        <w:t xml:space="preserve">      we will return the record as if it's a new record (i.e., TYPE="ADD")</w:t>
      </w:r>
    </w:p>
    <w:p w14:paraId="3B26C66D" w14:textId="77777777" w:rsidR="00345631" w:rsidRPr="00841F54" w:rsidRDefault="00345631" w:rsidP="00E22A9D">
      <w:pPr>
        <w:pStyle w:val="screen"/>
        <w:rPr>
          <w:rFonts w:cstheme="minorBidi"/>
        </w:rPr>
      </w:pPr>
      <w:r w:rsidRPr="00841F54">
        <w:rPr>
          <w:rFonts w:cstheme="minorBidi"/>
        </w:rPr>
        <w:t xml:space="preserve">      (even though it's truly an edited record), as from that date's</w:t>
      </w:r>
    </w:p>
    <w:p w14:paraId="59970682" w14:textId="77777777" w:rsidR="00345631" w:rsidRPr="00841F54" w:rsidRDefault="00345631" w:rsidP="00E22A9D">
      <w:pPr>
        <w:pStyle w:val="screen"/>
        <w:rPr>
          <w:rFonts w:cstheme="minorBidi"/>
        </w:rPr>
      </w:pPr>
      <w:r w:rsidRPr="00841F54">
        <w:rPr>
          <w:rFonts w:cstheme="minorBidi"/>
        </w:rPr>
        <w:t xml:space="preserve">      perspective this is a new record.</w:t>
      </w:r>
    </w:p>
    <w:p w14:paraId="11E18AF0" w14:textId="77777777" w:rsidR="00345631" w:rsidRPr="00841F54" w:rsidRDefault="00345631" w:rsidP="00E22A9D">
      <w:pPr>
        <w:pStyle w:val="screen"/>
        <w:rPr>
          <w:rFonts w:cstheme="minorBidi"/>
        </w:rPr>
      </w:pPr>
      <w:r w:rsidRPr="00841F54">
        <w:rPr>
          <w:rFonts w:cstheme="minorBidi"/>
        </w:rPr>
        <w:t xml:space="preserve">   2. Edits: a) We will return two versions of an edited record. One, will</w:t>
      </w:r>
    </w:p>
    <w:p w14:paraId="149BC745" w14:textId="77777777" w:rsidR="00345631" w:rsidRPr="00841F54" w:rsidRDefault="00345631" w:rsidP="00E22A9D">
      <w:pPr>
        <w:pStyle w:val="screen"/>
        <w:rPr>
          <w:rFonts w:cstheme="minorBidi"/>
        </w:rPr>
      </w:pPr>
      <w:r w:rsidRPr="00841F54">
        <w:rPr>
          <w:rFonts w:cstheme="minorBidi"/>
        </w:rPr>
        <w:t xml:space="preserve">      be the way the record existed on that date (i.e.,</w:t>
      </w:r>
    </w:p>
    <w:p w14:paraId="373870BE" w14:textId="77777777" w:rsidR="00345631" w:rsidRPr="00841F54" w:rsidRDefault="00345631" w:rsidP="00E22A9D">
      <w:pPr>
        <w:pStyle w:val="screen"/>
        <w:rPr>
          <w:rFonts w:cstheme="minorBidi"/>
        </w:rPr>
      </w:pPr>
      <w:r w:rsidRPr="00841F54">
        <w:rPr>
          <w:rFonts w:cstheme="minorBidi"/>
        </w:rPr>
        <w:t xml:space="preserve">      TYPE="UPDATE-BEFORE"). Two, will be the current state of the record</w:t>
      </w:r>
    </w:p>
    <w:p w14:paraId="0B49F83A" w14:textId="77777777" w:rsidR="00345631" w:rsidRPr="00841F54" w:rsidRDefault="00345631" w:rsidP="00E22A9D">
      <w:pPr>
        <w:pStyle w:val="screen"/>
        <w:rPr>
          <w:rFonts w:cstheme="minorBidi"/>
        </w:rPr>
      </w:pPr>
      <w:r w:rsidRPr="00841F54">
        <w:rPr>
          <w:rFonts w:cstheme="minorBidi"/>
        </w:rPr>
        <w:t xml:space="preserve">      (i.e., TYPE="UPDATE-AFTER"). b) if no significant changes have been</w:t>
      </w:r>
    </w:p>
    <w:p w14:paraId="2FC47C53" w14:textId="77777777" w:rsidR="00345631" w:rsidRPr="00841F54" w:rsidRDefault="00345631" w:rsidP="00E22A9D">
      <w:pPr>
        <w:pStyle w:val="screen"/>
        <w:rPr>
          <w:rFonts w:cstheme="minorBidi"/>
        </w:rPr>
      </w:pPr>
      <w:r w:rsidRPr="00841F54">
        <w:rPr>
          <w:rFonts w:cstheme="minorBidi"/>
        </w:rPr>
        <w:t xml:space="preserve">      made to this record since that date (i.e., the record was edited</w:t>
      </w:r>
    </w:p>
    <w:p w14:paraId="1FE238EC" w14:textId="77777777" w:rsidR="00345631" w:rsidRPr="00841F54" w:rsidRDefault="00345631" w:rsidP="00E22A9D">
      <w:pPr>
        <w:pStyle w:val="screen"/>
        <w:rPr>
          <w:rFonts w:cstheme="minorBidi"/>
        </w:rPr>
      </w:pPr>
      <w:r w:rsidRPr="00841F54">
        <w:rPr>
          <w:rFonts w:cstheme="minorBidi"/>
        </w:rPr>
        <w:t xml:space="preserve">      after that date, but none of the fields that are returned in this</w:t>
      </w:r>
    </w:p>
    <w:p w14:paraId="44AE7520" w14:textId="77777777" w:rsidR="00345631" w:rsidRPr="00841F54" w:rsidRDefault="00345631" w:rsidP="00E22A9D">
      <w:pPr>
        <w:pStyle w:val="screen"/>
        <w:rPr>
          <w:rFonts w:cstheme="minorBidi"/>
        </w:rPr>
      </w:pPr>
      <w:r w:rsidRPr="00841F54">
        <w:rPr>
          <w:rFonts w:cstheme="minorBidi"/>
        </w:rPr>
        <w:t xml:space="preserve">      call were modified with that edit), then we will not return this</w:t>
      </w:r>
    </w:p>
    <w:p w14:paraId="73D019B9" w14:textId="77777777" w:rsidR="00345631" w:rsidRPr="00841F54" w:rsidRDefault="00345631" w:rsidP="00E22A9D">
      <w:pPr>
        <w:pStyle w:val="screen"/>
        <w:rPr>
          <w:rFonts w:cstheme="minorBidi"/>
        </w:rPr>
      </w:pPr>
      <w:r w:rsidRPr="00841F54">
        <w:rPr>
          <w:rFonts w:cstheme="minorBidi"/>
        </w:rPr>
        <w:t xml:space="preserve">      record, as nothing significant changed since that date.</w:t>
      </w:r>
    </w:p>
    <w:p w14:paraId="1177CAE4" w14:textId="77777777" w:rsidR="00345631" w:rsidRPr="00841F54" w:rsidRDefault="00345631" w:rsidP="00E22A9D">
      <w:pPr>
        <w:pStyle w:val="screen"/>
        <w:rPr>
          <w:rFonts w:cstheme="minorBidi"/>
        </w:rPr>
      </w:pPr>
      <w:r w:rsidRPr="00841F54">
        <w:rPr>
          <w:rFonts w:cstheme="minorBidi"/>
        </w:rPr>
        <w:t xml:space="preserve">   3. Deletes: a) If a record was added after that date and later deleted,</w:t>
      </w:r>
    </w:p>
    <w:p w14:paraId="3BAF49E5" w14:textId="77777777" w:rsidR="00345631" w:rsidRPr="00841F54" w:rsidRDefault="00345631" w:rsidP="00E22A9D">
      <w:pPr>
        <w:pStyle w:val="screen"/>
        <w:rPr>
          <w:rFonts w:cstheme="minorBidi"/>
        </w:rPr>
      </w:pPr>
      <w:r w:rsidRPr="00841F54">
        <w:rPr>
          <w:rFonts w:cstheme="minorBidi"/>
        </w:rPr>
        <w:t xml:space="preserve">      we won't return the record, as on that date the record did not exist,</w:t>
      </w:r>
    </w:p>
    <w:p w14:paraId="4EB2B174" w14:textId="77777777" w:rsidR="00345631" w:rsidRPr="00841F54" w:rsidRDefault="00345631" w:rsidP="00E22A9D">
      <w:pPr>
        <w:pStyle w:val="screen"/>
        <w:rPr>
          <w:rFonts w:cstheme="minorBidi"/>
        </w:rPr>
      </w:pPr>
      <w:r w:rsidRPr="00841F54">
        <w:rPr>
          <w:rFonts w:cstheme="minorBidi"/>
        </w:rPr>
        <w:t xml:space="preserve">      and the current record is deleted, so nothing really changed since</w:t>
      </w:r>
    </w:p>
    <w:p w14:paraId="384E921F" w14:textId="77777777" w:rsidR="00345631" w:rsidRPr="00841F54" w:rsidRDefault="00345631" w:rsidP="00E22A9D">
      <w:pPr>
        <w:pStyle w:val="screen"/>
        <w:rPr>
          <w:rFonts w:cstheme="minorBidi"/>
        </w:rPr>
      </w:pPr>
      <w:r w:rsidRPr="00841F54">
        <w:rPr>
          <w:rFonts w:cstheme="minorBidi"/>
        </w:rPr>
        <w:t xml:space="preserve">      that date. b) If a record was edited after that date and then</w:t>
      </w:r>
    </w:p>
    <w:p w14:paraId="39488714" w14:textId="77777777" w:rsidR="00345631" w:rsidRPr="00841F54" w:rsidRDefault="00345631" w:rsidP="00E22A9D">
      <w:pPr>
        <w:pStyle w:val="screen"/>
        <w:rPr>
          <w:rFonts w:cstheme="minorBidi"/>
        </w:rPr>
      </w:pPr>
      <w:r w:rsidRPr="00841F54">
        <w:rPr>
          <w:rFonts w:cstheme="minorBidi"/>
        </w:rPr>
        <w:t xml:space="preserve">      deleted, the deleted record will be returned the way it existed on</w:t>
      </w:r>
    </w:p>
    <w:p w14:paraId="2E72DF9C" w14:textId="77777777" w:rsidR="00345631" w:rsidRPr="00841F54" w:rsidRDefault="00345631" w:rsidP="00E22A9D">
      <w:pPr>
        <w:pStyle w:val="screen"/>
        <w:rPr>
          <w:rFonts w:cstheme="minorBidi"/>
        </w:rPr>
      </w:pPr>
      <w:r w:rsidRPr="00841F54">
        <w:rPr>
          <w:rFonts w:cstheme="minorBidi"/>
        </w:rPr>
        <w:t xml:space="preserve">      that date, as from that date's perspective that is what the deleted</w:t>
      </w:r>
    </w:p>
    <w:p w14:paraId="07F9393E" w14:textId="77777777" w:rsidR="00345631" w:rsidRPr="00841F54" w:rsidRDefault="00345631" w:rsidP="00E22A9D">
      <w:pPr>
        <w:pStyle w:val="screen"/>
        <w:rPr>
          <w:rFonts w:cstheme="minorBidi"/>
        </w:rPr>
      </w:pPr>
      <w:r w:rsidRPr="00841F54">
        <w:rPr>
          <w:rFonts w:cstheme="minorBidi"/>
        </w:rPr>
        <w:t xml:space="preserve">      record looked like.</w:t>
      </w:r>
    </w:p>
    <w:p w14:paraId="7F15C3A1" w14:textId="77777777" w:rsidR="00345631" w:rsidRPr="00841F54" w:rsidRDefault="00345631" w:rsidP="00E22A9D">
      <w:pPr>
        <w:pStyle w:val="screen"/>
        <w:rPr>
          <w:rFonts w:cstheme="minorBidi"/>
        </w:rPr>
      </w:pPr>
      <w:r w:rsidRPr="00841F54">
        <w:rPr>
          <w:rFonts w:cstheme="minorBidi"/>
        </w:rPr>
        <w:t>INPUT PARAMETER: DEMOGRAPHICS           PARAMETER TYPE: LITERAL</w:t>
      </w:r>
    </w:p>
    <w:p w14:paraId="00FEFBF7" w14:textId="77777777" w:rsidR="00345631" w:rsidRPr="00841F54" w:rsidRDefault="00345631" w:rsidP="00E22A9D">
      <w:pPr>
        <w:pStyle w:val="screen"/>
        <w:rPr>
          <w:rFonts w:cstheme="minorBidi"/>
        </w:rPr>
      </w:pPr>
      <w:r w:rsidRPr="00841F54">
        <w:rPr>
          <w:rFonts w:cstheme="minorBidi"/>
        </w:rPr>
        <w:t xml:space="preserve">  REQUIRED: NO                          SEQUENCE NUMBER: 4</w:t>
      </w:r>
    </w:p>
    <w:p w14:paraId="5114EB9A" w14:textId="77777777" w:rsidR="00345631" w:rsidRPr="00841F54" w:rsidRDefault="00345631" w:rsidP="00E22A9D">
      <w:pPr>
        <w:pStyle w:val="screen"/>
        <w:rPr>
          <w:rFonts w:cstheme="minorBidi"/>
        </w:rPr>
      </w:pPr>
      <w:r w:rsidRPr="00841F54">
        <w:rPr>
          <w:rFonts w:cstheme="minorBidi"/>
        </w:rPr>
        <w:t xml:space="preserve">DESCRIPTION:   </w:t>
      </w:r>
    </w:p>
    <w:p w14:paraId="2A9F479E" w14:textId="77777777" w:rsidR="00345631" w:rsidRPr="00841F54" w:rsidRDefault="00345631" w:rsidP="00E22A9D">
      <w:pPr>
        <w:pStyle w:val="screen"/>
        <w:rPr>
          <w:rFonts w:cstheme="minorBidi"/>
        </w:rPr>
      </w:pPr>
      <w:r w:rsidRPr="00841F54">
        <w:rPr>
          <w:rFonts w:cstheme="minorBidi"/>
        </w:rPr>
        <w:t xml:space="preserve"> Return patient demographics? (1=Yes/0=No). (Defaults to "1").</w:t>
      </w:r>
    </w:p>
    <w:p w14:paraId="3B8B4114" w14:textId="77777777" w:rsidR="00345631" w:rsidRPr="00841F54" w:rsidRDefault="00345631" w:rsidP="00E22A9D">
      <w:pPr>
        <w:pStyle w:val="screen"/>
        <w:rPr>
          <w:rFonts w:cstheme="minorBidi"/>
        </w:rPr>
      </w:pPr>
      <w:r w:rsidRPr="00841F54">
        <w:rPr>
          <w:rFonts w:cstheme="minorBidi"/>
        </w:rPr>
        <w:t xml:space="preserve">RETURN PARAMETER DESCRIPTION:   </w:t>
      </w:r>
    </w:p>
    <w:p w14:paraId="684C7D72" w14:textId="77777777" w:rsidR="00345631" w:rsidRPr="00841F54" w:rsidRDefault="00345631" w:rsidP="00E22A9D">
      <w:pPr>
        <w:pStyle w:val="screen"/>
        <w:rPr>
          <w:rFonts w:cstheme="minorBidi"/>
        </w:rPr>
      </w:pPr>
      <w:r w:rsidRPr="00841F54">
        <w:rPr>
          <w:rFonts w:cstheme="minorBidi"/>
        </w:rPr>
        <w:t xml:space="preserve"> A list of records that meet the search criteria.</w:t>
      </w:r>
    </w:p>
    <w:p w14:paraId="59756ECE" w14:textId="77777777" w:rsidR="00345631" w:rsidRPr="00841F54" w:rsidRDefault="00345631" w:rsidP="00E22A9D">
      <w:pPr>
        <w:pStyle w:val="screen"/>
        <w:rPr>
          <w:rFonts w:cstheme="minorBidi"/>
        </w:rPr>
      </w:pPr>
      <w:r w:rsidRPr="00841F54">
        <w:rPr>
          <w:rFonts w:cstheme="minorBidi"/>
        </w:rPr>
        <w:t xml:space="preserve">  </w:t>
      </w:r>
    </w:p>
    <w:p w14:paraId="0928C05D" w14:textId="77777777" w:rsidR="00345631" w:rsidRPr="00841F54" w:rsidRDefault="00345631" w:rsidP="00E22A9D">
      <w:pPr>
        <w:pStyle w:val="screen"/>
        <w:rPr>
          <w:rFonts w:cstheme="minorBidi"/>
        </w:rPr>
      </w:pPr>
      <w:r w:rsidRPr="00841F54">
        <w:rPr>
          <w:rFonts w:cstheme="minorBidi"/>
        </w:rPr>
        <w:t xml:space="preserve"> Each item returned will contain an immunization object, and if </w:t>
      </w:r>
    </w:p>
    <w:p w14:paraId="7B6855FF" w14:textId="77777777" w:rsidR="00345631" w:rsidRPr="00841F54" w:rsidRDefault="00345631" w:rsidP="00E22A9D">
      <w:pPr>
        <w:pStyle w:val="screen"/>
        <w:rPr>
          <w:rFonts w:cstheme="minorBidi"/>
        </w:rPr>
      </w:pPr>
      <w:r w:rsidRPr="00841F54">
        <w:rPr>
          <w:rFonts w:cstheme="minorBidi"/>
        </w:rPr>
        <w:t xml:space="preserve"> demographics are requested, a patient object.</w:t>
      </w:r>
    </w:p>
    <w:p w14:paraId="6CB809E6" w14:textId="77777777" w:rsidR="00345631" w:rsidRPr="00841F54" w:rsidRDefault="00345631" w:rsidP="00E22A9D">
      <w:pPr>
        <w:pStyle w:val="screen"/>
        <w:rPr>
          <w:rFonts w:cstheme="minorBidi"/>
        </w:rPr>
      </w:pPr>
      <w:r w:rsidRPr="00841F54">
        <w:rPr>
          <w:rFonts w:cstheme="minorBidi"/>
        </w:rPr>
        <w:t xml:space="preserve">         </w:t>
      </w:r>
    </w:p>
    <w:p w14:paraId="6B60BCE8" w14:textId="77777777" w:rsidR="00345631" w:rsidRPr="00841F54" w:rsidRDefault="00345631" w:rsidP="00E22A9D">
      <w:pPr>
        <w:pStyle w:val="screen"/>
        <w:rPr>
          <w:rFonts w:cstheme="minorBidi"/>
        </w:rPr>
      </w:pPr>
      <w:r w:rsidRPr="00841F54">
        <w:rPr>
          <w:rFonts w:cstheme="minorBidi"/>
        </w:rPr>
        <w:t xml:space="preserve"> The immunization object can be called: IMM-ADD, IMM-DELETE, IMM-UPDATE,</w:t>
      </w:r>
    </w:p>
    <w:p w14:paraId="793BEFF6" w14:textId="77777777" w:rsidR="00345631" w:rsidRPr="00841F54" w:rsidRDefault="00345631" w:rsidP="00E22A9D">
      <w:pPr>
        <w:pStyle w:val="screen"/>
        <w:rPr>
          <w:rFonts w:cstheme="minorBidi"/>
        </w:rPr>
      </w:pPr>
      <w:r w:rsidRPr="00841F54">
        <w:rPr>
          <w:rFonts w:cstheme="minorBidi"/>
        </w:rPr>
        <w:t>IMM-UPDATE-BEFORE, or IMM-UPDATE-AFTER.</w:t>
      </w:r>
    </w:p>
    <w:p w14:paraId="0B71AEED" w14:textId="77777777" w:rsidR="00345631" w:rsidRPr="00841F54" w:rsidRDefault="00345631" w:rsidP="00E22A9D">
      <w:pPr>
        <w:pStyle w:val="screen"/>
        <w:rPr>
          <w:rFonts w:cstheme="minorBidi"/>
        </w:rPr>
      </w:pPr>
      <w:r w:rsidRPr="00841F54">
        <w:rPr>
          <w:rFonts w:cstheme="minorBidi"/>
        </w:rPr>
        <w:t xml:space="preserve">   o IMM-ADD - Used when the immunization record is a "new" record.</w:t>
      </w:r>
    </w:p>
    <w:p w14:paraId="235065A2" w14:textId="77777777" w:rsidR="00345631" w:rsidRPr="00841F54" w:rsidRDefault="00345631" w:rsidP="00E22A9D">
      <w:pPr>
        <w:pStyle w:val="screen"/>
        <w:rPr>
          <w:rFonts w:cstheme="minorBidi"/>
        </w:rPr>
      </w:pPr>
      <w:r w:rsidRPr="00841F54">
        <w:rPr>
          <w:rFonts w:cstheme="minorBidi"/>
        </w:rPr>
        <w:t xml:space="preserve">   o IMM-DELETE - Used when the immunizatin record is a deleted record.</w:t>
      </w:r>
    </w:p>
    <w:p w14:paraId="5E57BFC8" w14:textId="77777777" w:rsidR="00345631" w:rsidRPr="00841F54" w:rsidRDefault="00345631" w:rsidP="00E22A9D">
      <w:pPr>
        <w:pStyle w:val="screen"/>
        <w:rPr>
          <w:rFonts w:cstheme="minorBidi"/>
        </w:rPr>
      </w:pPr>
      <w:r w:rsidRPr="00841F54">
        <w:rPr>
          <w:rFonts w:cstheme="minorBidi"/>
        </w:rPr>
        <w:t xml:space="preserve">  o IMM-UPDATE - Used wehn the immunizatin record was edited (and the</w:t>
      </w:r>
    </w:p>
    <w:p w14:paraId="676543E1" w14:textId="77777777" w:rsidR="00345631" w:rsidRPr="00841F54" w:rsidRDefault="00345631" w:rsidP="00E22A9D">
      <w:pPr>
        <w:pStyle w:val="screen"/>
        <w:rPr>
          <w:rFonts w:cstheme="minorBidi"/>
        </w:rPr>
      </w:pPr>
      <w:r w:rsidRPr="00841F54">
        <w:rPr>
          <w:rFonts w:cstheme="minorBidi"/>
        </w:rPr>
        <w:t xml:space="preserve">     caller did not pass in DATE).</w:t>
      </w:r>
    </w:p>
    <w:p w14:paraId="32EA01FB" w14:textId="77777777" w:rsidR="00345631" w:rsidRPr="00841F54" w:rsidRDefault="00345631" w:rsidP="00E22A9D">
      <w:pPr>
        <w:pStyle w:val="screen"/>
        <w:rPr>
          <w:rFonts w:cstheme="minorBidi"/>
        </w:rPr>
      </w:pPr>
      <w:r w:rsidRPr="00841F54">
        <w:rPr>
          <w:rFonts w:cstheme="minorBidi"/>
        </w:rPr>
        <w:t xml:space="preserve">   o IMM-UPDATE-BEFORE/IMM-UPDATE-AFTER - Used when the immunizatin record</w:t>
      </w:r>
    </w:p>
    <w:p w14:paraId="565ABB98" w14:textId="77777777" w:rsidR="00345631" w:rsidRPr="00841F54" w:rsidRDefault="00345631" w:rsidP="00E22A9D">
      <w:pPr>
        <w:pStyle w:val="screen"/>
        <w:rPr>
          <w:rFonts w:cstheme="minorBidi"/>
        </w:rPr>
      </w:pPr>
      <w:r w:rsidRPr="00841F54">
        <w:rPr>
          <w:rFonts w:cstheme="minorBidi"/>
        </w:rPr>
        <w:t xml:space="preserve">     was edited and the called passed in DATE. Two objects will be</w:t>
      </w:r>
    </w:p>
    <w:p w14:paraId="71DBA602" w14:textId="77777777" w:rsidR="00345631" w:rsidRPr="00841F54" w:rsidRDefault="00345631" w:rsidP="00E22A9D">
      <w:pPr>
        <w:pStyle w:val="screen"/>
        <w:rPr>
          <w:rFonts w:cstheme="minorBidi"/>
        </w:rPr>
      </w:pPr>
      <w:r w:rsidRPr="00841F54">
        <w:rPr>
          <w:rFonts w:cstheme="minorBidi"/>
        </w:rPr>
        <w:t xml:space="preserve">     returned. The IMM-UPDATE-BEFORE object will be the way the record</w:t>
      </w:r>
    </w:p>
    <w:p w14:paraId="127C9B3B" w14:textId="77777777" w:rsidR="00345631" w:rsidRPr="00841F54" w:rsidRDefault="00345631" w:rsidP="00E22A9D">
      <w:pPr>
        <w:pStyle w:val="screen"/>
        <w:rPr>
          <w:rFonts w:cstheme="minorBidi"/>
        </w:rPr>
      </w:pPr>
      <w:r w:rsidRPr="00841F54">
        <w:rPr>
          <w:rFonts w:cstheme="minorBidi"/>
        </w:rPr>
        <w:t xml:space="preserve">     existed before that date, and the IMM-UPDATE-AFTER will be the current</w:t>
      </w:r>
    </w:p>
    <w:p w14:paraId="515BEDB1" w14:textId="77777777" w:rsidR="00345631" w:rsidRPr="00841F54" w:rsidRDefault="00345631" w:rsidP="00E22A9D">
      <w:pPr>
        <w:pStyle w:val="screen"/>
        <w:rPr>
          <w:rFonts w:cstheme="minorBidi"/>
        </w:rPr>
      </w:pPr>
      <w:r w:rsidRPr="00841F54">
        <w:rPr>
          <w:rFonts w:cstheme="minorBidi"/>
        </w:rPr>
        <w:t xml:space="preserve">     state of the record.</w:t>
      </w:r>
    </w:p>
    <w:p w14:paraId="4EBA6F2C" w14:textId="77777777" w:rsidR="00345631" w:rsidRPr="00841F54" w:rsidRDefault="00345631" w:rsidP="00E22A9D">
      <w:pPr>
        <w:pStyle w:val="screen"/>
        <w:rPr>
          <w:rFonts w:cstheme="minorBidi"/>
        </w:rPr>
      </w:pPr>
      <w:r w:rsidRPr="00841F54">
        <w:rPr>
          <w:rFonts w:cstheme="minorBidi"/>
        </w:rPr>
        <w:t xml:space="preserve">         </w:t>
      </w:r>
    </w:p>
    <w:p w14:paraId="6147DCF3" w14:textId="77777777" w:rsidR="00345631" w:rsidRPr="00841F54" w:rsidRDefault="00345631" w:rsidP="00E22A9D">
      <w:pPr>
        <w:pStyle w:val="screen"/>
        <w:rPr>
          <w:rFonts w:cstheme="minorBidi"/>
        </w:rPr>
      </w:pPr>
      <w:r w:rsidRPr="00841F54">
        <w:rPr>
          <w:rFonts w:cstheme="minorBidi"/>
        </w:rPr>
        <w:t xml:space="preserve"> For more details on the fields and attributes of the immunization and</w:t>
      </w:r>
    </w:p>
    <w:p w14:paraId="7C6A78E3" w14:textId="1CF43AAF" w:rsidR="00345631" w:rsidRPr="00841F54" w:rsidRDefault="00345631" w:rsidP="00E22A9D">
      <w:pPr>
        <w:pStyle w:val="screen"/>
        <w:rPr>
          <w:rFonts w:eastAsiaTheme="minorHAnsi" w:cstheme="minorBidi"/>
        </w:rPr>
      </w:pPr>
      <w:r w:rsidRPr="00841F54">
        <w:rPr>
          <w:rFonts w:cstheme="minorBidi"/>
        </w:rPr>
        <w:t>patient objects, please see the documentation.</w:t>
      </w:r>
    </w:p>
    <w:p w14:paraId="0C86728F" w14:textId="4997378F" w:rsidR="009D5D0F" w:rsidRPr="00841F54" w:rsidRDefault="00B504FE" w:rsidP="00E22A9D">
      <w:pPr>
        <w:rPr>
          <w:rFonts w:eastAsiaTheme="minorHAnsi" w:cstheme="minorBidi"/>
        </w:rPr>
      </w:pPr>
      <w:r w:rsidRPr="00841F54">
        <w:rPr>
          <w:rFonts w:eastAsiaTheme="minorHAnsi" w:cstheme="minorBidi"/>
        </w:rPr>
        <w:t>The f</w:t>
      </w:r>
      <w:r w:rsidR="000354AE" w:rsidRPr="00841F54">
        <w:rPr>
          <w:rFonts w:eastAsiaTheme="minorHAnsi" w:cstheme="minorBidi"/>
        </w:rPr>
        <w:t xml:space="preserve">ollowing is a table that list the data </w:t>
      </w:r>
      <w:r w:rsidRPr="00841F54">
        <w:rPr>
          <w:rFonts w:eastAsiaTheme="minorHAnsi" w:cstheme="minorBidi"/>
        </w:rPr>
        <w:t>elements</w:t>
      </w:r>
      <w:r w:rsidR="000354AE" w:rsidRPr="00841F54">
        <w:rPr>
          <w:rFonts w:eastAsiaTheme="minorHAnsi" w:cstheme="minorBidi"/>
        </w:rPr>
        <w:t xml:space="preserve"> returned by the RPC.</w:t>
      </w:r>
    </w:p>
    <w:tbl>
      <w:tblPr>
        <w:tblStyle w:val="LightShading-Accent2"/>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RPC"/>
        <w:tblDescription w:val="The following is a table that list the data elements returned by the RPC."/>
      </w:tblPr>
      <w:tblGrid>
        <w:gridCol w:w="2232"/>
        <w:gridCol w:w="1800"/>
        <w:gridCol w:w="5418"/>
      </w:tblGrid>
      <w:tr w:rsidR="000354AE" w:rsidRPr="00841F54" w14:paraId="00DC5B51"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2" w:type="dxa"/>
            <w:tcBorders>
              <w:top w:val="none" w:sz="0" w:space="0" w:color="auto"/>
              <w:left w:val="none" w:sz="0" w:space="0" w:color="auto"/>
              <w:bottom w:val="none" w:sz="0" w:space="0" w:color="auto"/>
              <w:right w:val="none" w:sz="0" w:space="0" w:color="auto"/>
            </w:tcBorders>
          </w:tcPr>
          <w:p w14:paraId="69D458C9" w14:textId="4F770EAF" w:rsidR="000354AE" w:rsidRPr="00841F54" w:rsidRDefault="004B7371" w:rsidP="00E22A9D">
            <w:pPr>
              <w:pStyle w:val="TableText"/>
              <w:rPr>
                <w:rFonts w:eastAsiaTheme="minorHAnsi" w:cstheme="minorBidi"/>
              </w:rPr>
            </w:pPr>
            <w:r w:rsidRPr="00841F54">
              <w:rPr>
                <w:rFonts w:eastAsiaTheme="minorHAnsi" w:cstheme="minorBidi"/>
              </w:rPr>
              <w:t>ELEMENTS</w:t>
            </w:r>
          </w:p>
        </w:tc>
        <w:tc>
          <w:tcPr>
            <w:tcW w:w="1800" w:type="dxa"/>
            <w:tcBorders>
              <w:top w:val="none" w:sz="0" w:space="0" w:color="auto"/>
              <w:left w:val="none" w:sz="0" w:space="0" w:color="auto"/>
              <w:bottom w:val="none" w:sz="0" w:space="0" w:color="auto"/>
              <w:right w:val="none" w:sz="0" w:space="0" w:color="auto"/>
            </w:tcBorders>
          </w:tcPr>
          <w:p w14:paraId="125F1354" w14:textId="7FB18788" w:rsidR="000354AE" w:rsidRPr="00841F54" w:rsidRDefault="004B7371"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ATTRIBUTES</w:t>
            </w:r>
          </w:p>
        </w:tc>
        <w:tc>
          <w:tcPr>
            <w:tcW w:w="5418" w:type="dxa"/>
            <w:tcBorders>
              <w:top w:val="none" w:sz="0" w:space="0" w:color="auto"/>
              <w:left w:val="none" w:sz="0" w:space="0" w:color="auto"/>
              <w:bottom w:val="none" w:sz="0" w:space="0" w:color="auto"/>
              <w:right w:val="none" w:sz="0" w:space="0" w:color="auto"/>
            </w:tcBorders>
          </w:tcPr>
          <w:p w14:paraId="64753E1A" w14:textId="76371429" w:rsidR="000354AE" w:rsidRPr="00841F54" w:rsidRDefault="004B7371"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CONTENT</w:t>
            </w:r>
          </w:p>
        </w:tc>
      </w:tr>
      <w:tr w:rsidR="000354AE" w:rsidRPr="00841F54" w:rsidDel="009C2551" w14:paraId="3819D0E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A7ED2C" w14:textId="77777777" w:rsidR="000354AE" w:rsidRPr="00841F54" w:rsidRDefault="000354AE" w:rsidP="00E22A9D">
            <w:pPr>
              <w:pStyle w:val="TableText"/>
              <w:rPr>
                <w:rFonts w:eastAsiaTheme="minorHAnsi" w:cstheme="minorBidi"/>
              </w:rPr>
            </w:pPr>
            <w:r w:rsidRPr="00841F54">
              <w:rPr>
                <w:rFonts w:eastAsiaTheme="minorHAnsi" w:cstheme="minorBidi"/>
              </w:rPr>
              <w:t>TOTAL ITEMS</w:t>
            </w:r>
          </w:p>
        </w:tc>
        <w:tc>
          <w:tcPr>
            <w:tcW w:w="1800" w:type="dxa"/>
            <w:tcBorders>
              <w:left w:val="none" w:sz="0" w:space="0" w:color="auto"/>
              <w:right w:val="none" w:sz="0" w:space="0" w:color="auto"/>
            </w:tcBorders>
          </w:tcPr>
          <w:p w14:paraId="6542740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16AC52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Number of immunization records being returned.</w:t>
            </w:r>
          </w:p>
        </w:tc>
      </w:tr>
      <w:tr w:rsidR="000354AE" w:rsidRPr="00841F54" w14:paraId="286C0834"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16F9A5C" w14:textId="77777777" w:rsidR="000354AE" w:rsidRPr="00841F54" w:rsidRDefault="000354AE" w:rsidP="00E22A9D">
            <w:pPr>
              <w:pStyle w:val="TableText"/>
              <w:rPr>
                <w:rFonts w:eastAsiaTheme="minorHAnsi" w:cstheme="minorBidi"/>
              </w:rPr>
            </w:pPr>
            <w:r w:rsidRPr="00841F54">
              <w:rPr>
                <w:rFonts w:eastAsiaTheme="minorHAnsi" w:cstheme="minorBidi"/>
              </w:rPr>
              <w:t>FACILITY ID</w:t>
            </w:r>
          </w:p>
        </w:tc>
        <w:tc>
          <w:tcPr>
            <w:tcW w:w="1800" w:type="dxa"/>
          </w:tcPr>
          <w:p w14:paraId="4181ABF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6AEF5D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p w14:paraId="21198A5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6BDD6B5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system’s default Institution.)</w:t>
            </w:r>
          </w:p>
        </w:tc>
      </w:tr>
      <w:tr w:rsidR="000354AE" w:rsidRPr="00841F54" w:rsidDel="009C2551" w14:paraId="251964E2"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38388D5" w14:textId="77777777" w:rsidR="000354AE" w:rsidRPr="00841F54" w:rsidRDefault="000354AE" w:rsidP="00E22A9D">
            <w:pPr>
              <w:pStyle w:val="TableText"/>
              <w:rPr>
                <w:rFonts w:eastAsiaTheme="minorHAnsi" w:cstheme="minorBidi"/>
              </w:rPr>
            </w:pPr>
            <w:r w:rsidRPr="00841F54">
              <w:rPr>
                <w:rFonts w:eastAsiaTheme="minorHAnsi" w:cstheme="minorBidi"/>
              </w:rPr>
              <w:lastRenderedPageBreak/>
              <w:t>BOOKMARK</w:t>
            </w:r>
          </w:p>
        </w:tc>
        <w:tc>
          <w:tcPr>
            <w:tcW w:w="1800" w:type="dxa"/>
            <w:tcBorders>
              <w:left w:val="none" w:sz="0" w:space="0" w:color="auto"/>
              <w:right w:val="none" w:sz="0" w:space="0" w:color="auto"/>
            </w:tcBorders>
          </w:tcPr>
          <w:p w14:paraId="78253A5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73B986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p w14:paraId="5451C8C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6090910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(To return next n number of records after bookmark.)</w:t>
            </w:r>
          </w:p>
        </w:tc>
      </w:tr>
      <w:tr w:rsidR="000354AE" w:rsidRPr="00841F54" w:rsidDel="009C2551" w14:paraId="641A251D" w14:textId="77777777" w:rsidTr="007832FD">
        <w:tc>
          <w:tcPr>
            <w:cnfStyle w:val="001000000000" w:firstRow="0" w:lastRow="0" w:firstColumn="1" w:lastColumn="0" w:oddVBand="0" w:evenVBand="0" w:oddHBand="0" w:evenHBand="0" w:firstRowFirstColumn="0" w:firstRowLastColumn="0" w:lastRowFirstColumn="0" w:lastRowLastColumn="0"/>
            <w:tcW w:w="9450" w:type="dxa"/>
            <w:gridSpan w:val="3"/>
          </w:tcPr>
          <w:p w14:paraId="5A3FFEAD" w14:textId="2E802186" w:rsidR="000354AE" w:rsidRPr="00841F54" w:rsidRDefault="004B7371" w:rsidP="00E22A9D">
            <w:pPr>
              <w:pStyle w:val="TableText"/>
              <w:rPr>
                <w:rFonts w:eastAsiaTheme="minorHAnsi" w:cstheme="minorBidi"/>
              </w:rPr>
            </w:pPr>
            <w:r w:rsidRPr="00841F54">
              <w:rPr>
                <w:rFonts w:eastAsiaTheme="minorHAnsi" w:cstheme="minorBidi"/>
              </w:rPr>
              <w:t>PATIENT</w:t>
            </w:r>
          </w:p>
        </w:tc>
      </w:tr>
      <w:tr w:rsidR="000354AE" w:rsidRPr="00841F54" w14:paraId="00A1EF6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A0EA373" w14:textId="77777777" w:rsidR="000354AE" w:rsidRPr="00841F54" w:rsidRDefault="000354AE" w:rsidP="00E22A9D">
            <w:pPr>
              <w:pStyle w:val="TableText"/>
              <w:rPr>
                <w:rFonts w:eastAsiaTheme="minorHAnsi" w:cstheme="minorBidi"/>
              </w:rPr>
            </w:pPr>
            <w:r w:rsidRPr="00841F54">
              <w:rPr>
                <w:rFonts w:eastAsiaTheme="minorHAnsi" w:cstheme="minorBidi"/>
              </w:rPr>
              <w:t>FACILITY[n]</w:t>
            </w:r>
          </w:p>
        </w:tc>
        <w:tc>
          <w:tcPr>
            <w:tcW w:w="1800" w:type="dxa"/>
            <w:tcBorders>
              <w:left w:val="none" w:sz="0" w:space="0" w:color="auto"/>
              <w:right w:val="none" w:sz="0" w:space="0" w:color="auto"/>
            </w:tcBorders>
          </w:tcPr>
          <w:p w14:paraId="7EA14B6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CD71D2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Institution #4 Name</w:t>
            </w:r>
          </w:p>
          <w:p w14:paraId="3385BCD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29DF8FF2" w14:textId="4FB4659A"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(All known VA facilities where a patient visited in the</w:t>
            </w:r>
            <w:r w:rsidR="009D5D0F" w:rsidRPr="00841F54">
              <w:rPr>
                <w:rFonts w:eastAsiaTheme="minorHAnsi" w:cstheme="minorBidi"/>
              </w:rPr>
              <w:t xml:space="preserve"> last 12 months; p</w:t>
            </w:r>
            <w:r w:rsidRPr="00841F54">
              <w:rPr>
                <w:rFonts w:eastAsiaTheme="minorHAnsi" w:cstheme="minorBidi"/>
              </w:rPr>
              <w:t>ulled from the Treating Facility File (#391.91)).</w:t>
            </w:r>
          </w:p>
        </w:tc>
      </w:tr>
      <w:tr w:rsidR="000354AE" w:rsidRPr="00841F54" w14:paraId="662310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F6A6755" w14:textId="77777777" w:rsidR="000354AE" w:rsidRPr="00841F54" w:rsidDel="003F3242" w:rsidRDefault="000354AE" w:rsidP="00E22A9D">
            <w:pPr>
              <w:pStyle w:val="TableText"/>
              <w:rPr>
                <w:rFonts w:eastAsiaTheme="minorHAnsi" w:cstheme="minorBidi"/>
              </w:rPr>
            </w:pPr>
          </w:p>
        </w:tc>
        <w:tc>
          <w:tcPr>
            <w:tcW w:w="1800" w:type="dxa"/>
          </w:tcPr>
          <w:p w14:paraId="100B201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STATION NUMBER</w:t>
            </w:r>
          </w:p>
        </w:tc>
        <w:tc>
          <w:tcPr>
            <w:tcW w:w="5418" w:type="dxa"/>
          </w:tcPr>
          <w:p w14:paraId="15D9F89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tc>
      </w:tr>
      <w:tr w:rsidR="000354AE" w:rsidRPr="00841F54" w14:paraId="2FD5AE7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A342F95" w14:textId="77777777" w:rsidR="000354AE" w:rsidRPr="00841F54" w:rsidRDefault="000354AE" w:rsidP="00E22A9D">
            <w:pPr>
              <w:pStyle w:val="TableText"/>
              <w:rPr>
                <w:rFonts w:eastAsiaTheme="minorHAnsi" w:cstheme="minorBidi"/>
              </w:rPr>
            </w:pPr>
            <w:r w:rsidRPr="00841F54">
              <w:rPr>
                <w:rFonts w:eastAsiaTheme="minorHAnsi" w:cstheme="minorBidi"/>
              </w:rPr>
              <w:t>NAME (Last, First M)</w:t>
            </w:r>
          </w:p>
        </w:tc>
        <w:tc>
          <w:tcPr>
            <w:tcW w:w="1800" w:type="dxa"/>
            <w:tcBorders>
              <w:left w:val="none" w:sz="0" w:space="0" w:color="auto"/>
              <w:right w:val="none" w:sz="0" w:space="0" w:color="auto"/>
            </w:tcBorders>
          </w:tcPr>
          <w:p w14:paraId="6F12656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FC83CE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Name</w:t>
            </w:r>
          </w:p>
        </w:tc>
      </w:tr>
      <w:tr w:rsidR="000354AE" w:rsidRPr="00841F54" w14:paraId="63A1AB8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39282FD"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ADDRESS</w:t>
            </w:r>
          </w:p>
        </w:tc>
        <w:tc>
          <w:tcPr>
            <w:tcW w:w="1800" w:type="dxa"/>
          </w:tcPr>
          <w:p w14:paraId="16B7FE8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1</w:t>
            </w:r>
          </w:p>
        </w:tc>
        <w:tc>
          <w:tcPr>
            <w:tcW w:w="5418" w:type="dxa"/>
          </w:tcPr>
          <w:p w14:paraId="2BAB3F2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Street Address 1</w:t>
            </w:r>
          </w:p>
        </w:tc>
      </w:tr>
      <w:tr w:rsidR="000354AE" w:rsidRPr="00841F54" w14:paraId="0586518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C3E5261"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DEB222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2</w:t>
            </w:r>
          </w:p>
        </w:tc>
        <w:tc>
          <w:tcPr>
            <w:tcW w:w="5418" w:type="dxa"/>
            <w:tcBorders>
              <w:left w:val="none" w:sz="0" w:space="0" w:color="auto"/>
              <w:right w:val="none" w:sz="0" w:space="0" w:color="auto"/>
            </w:tcBorders>
          </w:tcPr>
          <w:p w14:paraId="10897CD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Street Address 2</w:t>
            </w:r>
          </w:p>
        </w:tc>
      </w:tr>
      <w:tr w:rsidR="000354AE" w:rsidRPr="00841F54" w14:paraId="45F918A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CF2FF64" w14:textId="77777777" w:rsidR="000354AE" w:rsidRPr="00841F54" w:rsidRDefault="000354AE" w:rsidP="00E22A9D">
            <w:pPr>
              <w:pStyle w:val="TableText"/>
              <w:rPr>
                <w:rFonts w:eastAsiaTheme="minorHAnsi" w:cstheme="minorBidi"/>
              </w:rPr>
            </w:pPr>
          </w:p>
        </w:tc>
        <w:tc>
          <w:tcPr>
            <w:tcW w:w="1800" w:type="dxa"/>
          </w:tcPr>
          <w:p w14:paraId="613C542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3</w:t>
            </w:r>
          </w:p>
        </w:tc>
        <w:tc>
          <w:tcPr>
            <w:tcW w:w="5418" w:type="dxa"/>
          </w:tcPr>
          <w:p w14:paraId="6275382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Street Address 3</w:t>
            </w:r>
          </w:p>
        </w:tc>
      </w:tr>
      <w:tr w:rsidR="000354AE" w:rsidRPr="00841F54" w14:paraId="027A0F89"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0336D4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FF3EF8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Borders>
              <w:left w:val="none" w:sz="0" w:space="0" w:color="auto"/>
              <w:right w:val="none" w:sz="0" w:space="0" w:color="auto"/>
            </w:tcBorders>
          </w:tcPr>
          <w:p w14:paraId="5C389A0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City</w:t>
            </w:r>
          </w:p>
        </w:tc>
      </w:tr>
      <w:tr w:rsidR="000354AE" w:rsidRPr="00841F54" w14:paraId="2AFB0C9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FB29A18" w14:textId="77777777" w:rsidR="000354AE" w:rsidRPr="00841F54" w:rsidRDefault="000354AE" w:rsidP="00E22A9D">
            <w:pPr>
              <w:pStyle w:val="TableText"/>
              <w:rPr>
                <w:rFonts w:eastAsiaTheme="minorHAnsi" w:cstheme="minorBidi"/>
              </w:rPr>
            </w:pPr>
          </w:p>
        </w:tc>
        <w:tc>
          <w:tcPr>
            <w:tcW w:w="1800" w:type="dxa"/>
          </w:tcPr>
          <w:p w14:paraId="21CE3B5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Pr>
          <w:p w14:paraId="7FC7B1C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State</w:t>
            </w:r>
          </w:p>
        </w:tc>
      </w:tr>
      <w:tr w:rsidR="000354AE" w:rsidRPr="00841F54" w14:paraId="47A5D1AF"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C1E9774"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CA5297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ZIP</w:t>
            </w:r>
          </w:p>
        </w:tc>
        <w:tc>
          <w:tcPr>
            <w:tcW w:w="5418" w:type="dxa"/>
            <w:tcBorders>
              <w:left w:val="none" w:sz="0" w:space="0" w:color="auto"/>
              <w:right w:val="none" w:sz="0" w:space="0" w:color="auto"/>
            </w:tcBorders>
          </w:tcPr>
          <w:p w14:paraId="27356D1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Zip</w:t>
            </w:r>
          </w:p>
        </w:tc>
      </w:tr>
      <w:tr w:rsidR="000354AE" w:rsidRPr="00841F54" w14:paraId="00D722B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F69FC5E"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PHONE</w:t>
            </w:r>
          </w:p>
        </w:tc>
        <w:tc>
          <w:tcPr>
            <w:tcW w:w="1800" w:type="dxa"/>
          </w:tcPr>
          <w:p w14:paraId="60037B2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0098CC0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Phone Residence</w:t>
            </w:r>
          </w:p>
        </w:tc>
      </w:tr>
      <w:tr w:rsidR="000354AE" w:rsidRPr="00841F54" w14:paraId="393BE81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85BDD50" w14:textId="77777777" w:rsidR="000354AE" w:rsidRPr="00841F54" w:rsidRDefault="000354AE" w:rsidP="00E22A9D">
            <w:pPr>
              <w:pStyle w:val="TableText"/>
              <w:rPr>
                <w:rFonts w:eastAsiaTheme="minorHAnsi" w:cstheme="minorBidi"/>
              </w:rPr>
            </w:pPr>
            <w:r w:rsidRPr="00841F54">
              <w:rPr>
                <w:rFonts w:eastAsiaTheme="minorHAnsi" w:cstheme="minorBidi"/>
              </w:rPr>
              <w:t>ICN</w:t>
            </w:r>
          </w:p>
        </w:tc>
        <w:tc>
          <w:tcPr>
            <w:tcW w:w="1800" w:type="dxa"/>
            <w:tcBorders>
              <w:left w:val="none" w:sz="0" w:space="0" w:color="auto"/>
              <w:right w:val="none" w:sz="0" w:space="0" w:color="auto"/>
            </w:tcBorders>
          </w:tcPr>
          <w:p w14:paraId="57461DB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7EDCF7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Integration Control Number (with checksum)</w:t>
            </w:r>
          </w:p>
        </w:tc>
      </w:tr>
      <w:tr w:rsidR="000354AE" w:rsidRPr="00841F54" w14:paraId="7547966C"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A444DA4" w14:textId="77777777" w:rsidR="000354AE" w:rsidRPr="00841F54" w:rsidDel="00155543" w:rsidRDefault="000354AE" w:rsidP="00E22A9D">
            <w:pPr>
              <w:pStyle w:val="TableText"/>
              <w:rPr>
                <w:rFonts w:eastAsiaTheme="minorHAnsi" w:cstheme="minorBidi"/>
              </w:rPr>
            </w:pPr>
            <w:r w:rsidRPr="00841F54">
              <w:rPr>
                <w:rFonts w:eastAsiaTheme="minorHAnsi" w:cstheme="minorBidi"/>
              </w:rPr>
              <w:t xml:space="preserve">DFN </w:t>
            </w:r>
          </w:p>
        </w:tc>
        <w:tc>
          <w:tcPr>
            <w:tcW w:w="1800" w:type="dxa"/>
          </w:tcPr>
          <w:p w14:paraId="396373C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375C918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IEN</w:t>
            </w:r>
          </w:p>
        </w:tc>
      </w:tr>
      <w:tr w:rsidR="000354AE" w:rsidRPr="00841F54" w14:paraId="745067F7" w14:textId="77777777" w:rsidTr="007832F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66297C8" w14:textId="77777777" w:rsidR="000354AE" w:rsidRPr="00841F54" w:rsidRDefault="000354AE" w:rsidP="00E22A9D">
            <w:pPr>
              <w:pStyle w:val="TableText"/>
              <w:rPr>
                <w:rFonts w:eastAsiaTheme="minorHAnsi" w:cstheme="minorBidi"/>
              </w:rPr>
            </w:pPr>
            <w:r w:rsidRPr="00841F54">
              <w:rPr>
                <w:rFonts w:eastAsiaTheme="minorHAnsi" w:cstheme="minorBidi"/>
              </w:rPr>
              <w:t>DOB</w:t>
            </w:r>
          </w:p>
        </w:tc>
        <w:tc>
          <w:tcPr>
            <w:tcW w:w="1800" w:type="dxa"/>
            <w:tcBorders>
              <w:left w:val="none" w:sz="0" w:space="0" w:color="auto"/>
              <w:right w:val="none" w:sz="0" w:space="0" w:color="auto"/>
            </w:tcBorders>
          </w:tcPr>
          <w:p w14:paraId="1F65B8E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C729F2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Date of Birth</w:t>
            </w:r>
          </w:p>
        </w:tc>
      </w:tr>
      <w:tr w:rsidR="000354AE" w:rsidRPr="00841F54" w14:paraId="450541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BB175E7" w14:textId="77777777" w:rsidR="000354AE" w:rsidRPr="00841F54" w:rsidRDefault="000354AE" w:rsidP="00E22A9D">
            <w:pPr>
              <w:pStyle w:val="TableText"/>
              <w:rPr>
                <w:rFonts w:eastAsiaTheme="minorHAnsi" w:cstheme="minorBidi"/>
              </w:rPr>
            </w:pPr>
            <w:r w:rsidRPr="00841F54">
              <w:rPr>
                <w:rFonts w:eastAsiaTheme="minorHAnsi" w:cstheme="minorBidi"/>
              </w:rPr>
              <w:t>SEX</w:t>
            </w:r>
          </w:p>
        </w:tc>
        <w:tc>
          <w:tcPr>
            <w:tcW w:w="1800" w:type="dxa"/>
          </w:tcPr>
          <w:p w14:paraId="7204EC7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41F0915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Patient #2 Sex </w:t>
            </w:r>
          </w:p>
        </w:tc>
      </w:tr>
      <w:tr w:rsidR="000354AE" w:rsidRPr="00841F54" w14:paraId="6130688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5A605E0" w14:textId="77777777" w:rsidR="000354AE" w:rsidRPr="00841F54" w:rsidRDefault="000354AE" w:rsidP="00E22A9D">
            <w:pPr>
              <w:pStyle w:val="TableText"/>
              <w:rPr>
                <w:rFonts w:eastAsiaTheme="minorHAnsi" w:cstheme="minorBidi"/>
              </w:rPr>
            </w:pPr>
            <w:r w:rsidRPr="00841F54">
              <w:rPr>
                <w:rFonts w:eastAsiaTheme="minorHAnsi" w:cstheme="minorBidi"/>
              </w:rPr>
              <w:t>RACE[n]</w:t>
            </w:r>
          </w:p>
        </w:tc>
        <w:tc>
          <w:tcPr>
            <w:tcW w:w="1800" w:type="dxa"/>
            <w:tcBorders>
              <w:left w:val="none" w:sz="0" w:space="0" w:color="auto"/>
              <w:right w:val="none" w:sz="0" w:space="0" w:color="auto"/>
            </w:tcBorders>
          </w:tcPr>
          <w:p w14:paraId="7D3C4E5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D967C6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Race Information</w:t>
            </w:r>
          </w:p>
        </w:tc>
      </w:tr>
      <w:tr w:rsidR="000354AE" w:rsidRPr="00841F54" w14:paraId="1CD959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9277B82" w14:textId="77777777" w:rsidR="000354AE" w:rsidRPr="00841F54" w:rsidRDefault="000354AE" w:rsidP="00E22A9D">
            <w:pPr>
              <w:pStyle w:val="TableText"/>
              <w:rPr>
                <w:rFonts w:eastAsiaTheme="minorHAnsi" w:cstheme="minorBidi"/>
              </w:rPr>
            </w:pPr>
          </w:p>
        </w:tc>
        <w:tc>
          <w:tcPr>
            <w:tcW w:w="1800" w:type="dxa"/>
          </w:tcPr>
          <w:p w14:paraId="1AB9E9F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69527ED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Race #10 HL7 Value</w:t>
            </w:r>
          </w:p>
        </w:tc>
      </w:tr>
      <w:tr w:rsidR="000354AE" w:rsidRPr="00841F54" w14:paraId="43EB082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942915E" w14:textId="77777777" w:rsidR="000354AE" w:rsidRPr="00841F54" w:rsidRDefault="000354AE" w:rsidP="00E22A9D">
            <w:pPr>
              <w:pStyle w:val="TableText"/>
              <w:rPr>
                <w:rFonts w:eastAsiaTheme="minorHAnsi" w:cstheme="minorBidi"/>
              </w:rPr>
            </w:pPr>
            <w:r w:rsidRPr="00841F54">
              <w:rPr>
                <w:rFonts w:eastAsiaTheme="minorHAnsi" w:cstheme="minorBidi"/>
              </w:rPr>
              <w:t>ETHNICITY[n]</w:t>
            </w:r>
          </w:p>
        </w:tc>
        <w:tc>
          <w:tcPr>
            <w:tcW w:w="1800" w:type="dxa"/>
            <w:tcBorders>
              <w:left w:val="none" w:sz="0" w:space="0" w:color="auto"/>
              <w:right w:val="none" w:sz="0" w:space="0" w:color="auto"/>
            </w:tcBorders>
          </w:tcPr>
          <w:p w14:paraId="69CFB32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6019414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Ethnicity Information</w:t>
            </w:r>
          </w:p>
        </w:tc>
      </w:tr>
      <w:tr w:rsidR="000354AE" w:rsidRPr="00841F54" w14:paraId="2C161AAC"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A4B090" w14:textId="77777777" w:rsidR="000354AE" w:rsidRPr="00841F54" w:rsidRDefault="000354AE" w:rsidP="00E22A9D">
            <w:pPr>
              <w:pStyle w:val="TableText"/>
              <w:rPr>
                <w:rFonts w:eastAsiaTheme="minorHAnsi" w:cstheme="minorBidi"/>
              </w:rPr>
            </w:pPr>
          </w:p>
        </w:tc>
        <w:tc>
          <w:tcPr>
            <w:tcW w:w="1800" w:type="dxa"/>
          </w:tcPr>
          <w:p w14:paraId="0B16497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710D738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Ethnicity #10.2 HL7 Value</w:t>
            </w:r>
          </w:p>
        </w:tc>
      </w:tr>
      <w:tr w:rsidR="000354AE" w:rsidRPr="00841F54" w14:paraId="3CB20FA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70A1279" w14:textId="77777777" w:rsidR="000354AE" w:rsidRPr="00841F54" w:rsidRDefault="000354AE" w:rsidP="00E22A9D">
            <w:pPr>
              <w:pStyle w:val="TableText"/>
              <w:rPr>
                <w:rFonts w:eastAsiaTheme="minorHAnsi" w:cstheme="minorBidi"/>
              </w:rPr>
            </w:pPr>
            <w:r w:rsidRPr="00841F54">
              <w:rPr>
                <w:rFonts w:eastAsiaTheme="minorHAnsi" w:cstheme="minorBidi"/>
              </w:rPr>
              <w:t>PLACE OF BIRTH</w:t>
            </w:r>
          </w:p>
        </w:tc>
        <w:tc>
          <w:tcPr>
            <w:tcW w:w="1800" w:type="dxa"/>
            <w:tcBorders>
              <w:left w:val="none" w:sz="0" w:space="0" w:color="auto"/>
              <w:right w:val="none" w:sz="0" w:space="0" w:color="auto"/>
            </w:tcBorders>
          </w:tcPr>
          <w:p w14:paraId="08738B9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Borders>
              <w:left w:val="none" w:sz="0" w:space="0" w:color="auto"/>
              <w:right w:val="none" w:sz="0" w:space="0" w:color="auto"/>
            </w:tcBorders>
          </w:tcPr>
          <w:p w14:paraId="53BE0AD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Place of Birth[City]</w:t>
            </w:r>
          </w:p>
        </w:tc>
      </w:tr>
      <w:tr w:rsidR="000354AE" w:rsidRPr="00841F54" w14:paraId="740AA50F"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60E5833" w14:textId="77777777" w:rsidR="000354AE" w:rsidRPr="00841F54" w:rsidRDefault="000354AE" w:rsidP="00E22A9D">
            <w:pPr>
              <w:pStyle w:val="TableText"/>
              <w:rPr>
                <w:rFonts w:eastAsiaTheme="minorHAnsi" w:cstheme="minorBidi"/>
              </w:rPr>
            </w:pPr>
          </w:p>
        </w:tc>
        <w:tc>
          <w:tcPr>
            <w:tcW w:w="1800" w:type="dxa"/>
          </w:tcPr>
          <w:p w14:paraId="3F5A65A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Pr>
          <w:p w14:paraId="09FAC2A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Place of Birth[State]</w:t>
            </w:r>
          </w:p>
        </w:tc>
      </w:tr>
      <w:tr w:rsidR="000354AE" w:rsidRPr="00841F54" w14:paraId="79DDFED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76B1E38" w14:textId="77777777" w:rsidR="000354AE" w:rsidRPr="00841F54" w:rsidRDefault="000354AE" w:rsidP="00E22A9D">
            <w:pPr>
              <w:pStyle w:val="TableText"/>
              <w:rPr>
                <w:rFonts w:eastAsiaTheme="minorHAnsi" w:cstheme="minorBidi"/>
              </w:rPr>
            </w:pPr>
            <w:r w:rsidRPr="00841F54">
              <w:rPr>
                <w:rFonts w:eastAsiaTheme="minorHAnsi" w:cstheme="minorBidi"/>
              </w:rPr>
              <w:t>MOTHER MAIDEN NAME</w:t>
            </w:r>
          </w:p>
        </w:tc>
        <w:tc>
          <w:tcPr>
            <w:tcW w:w="1800" w:type="dxa"/>
            <w:tcBorders>
              <w:left w:val="none" w:sz="0" w:space="0" w:color="auto"/>
              <w:right w:val="none" w:sz="0" w:space="0" w:color="auto"/>
            </w:tcBorders>
          </w:tcPr>
          <w:p w14:paraId="4373283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3DB29C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Mother's Maiden Name</w:t>
            </w:r>
          </w:p>
        </w:tc>
      </w:tr>
      <w:tr w:rsidR="000354AE" w:rsidRPr="00841F54" w14:paraId="62D01D1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4879377"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DATE OF DEATH</w:t>
            </w:r>
          </w:p>
        </w:tc>
        <w:tc>
          <w:tcPr>
            <w:tcW w:w="1800" w:type="dxa"/>
          </w:tcPr>
          <w:p w14:paraId="7031302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A10D53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Patient #2 Date of Death </w:t>
            </w:r>
          </w:p>
        </w:tc>
      </w:tr>
      <w:tr w:rsidR="000354AE" w:rsidRPr="00841F54" w14:paraId="38E221F0"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4F98041" w14:textId="77777777" w:rsidR="000354AE" w:rsidRPr="00841F54" w:rsidRDefault="000354AE" w:rsidP="00E22A9D">
            <w:pPr>
              <w:pStyle w:val="TableText"/>
              <w:rPr>
                <w:rFonts w:eastAsiaTheme="minorHAnsi" w:cstheme="minorBidi"/>
              </w:rPr>
            </w:pPr>
            <w:r w:rsidRPr="00841F54">
              <w:rPr>
                <w:rFonts w:eastAsiaTheme="minorHAnsi" w:cstheme="minorBidi"/>
              </w:rPr>
              <w:t>SUPPORT[n]</w:t>
            </w:r>
          </w:p>
        </w:tc>
        <w:tc>
          <w:tcPr>
            <w:tcW w:w="1800" w:type="dxa"/>
            <w:tcBorders>
              <w:left w:val="none" w:sz="0" w:space="0" w:color="auto"/>
              <w:right w:val="none" w:sz="0" w:space="0" w:color="auto"/>
            </w:tcBorders>
          </w:tcPr>
          <w:p w14:paraId="52BA299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TYPE</w:t>
            </w:r>
          </w:p>
        </w:tc>
        <w:tc>
          <w:tcPr>
            <w:tcW w:w="5418" w:type="dxa"/>
            <w:tcBorders>
              <w:left w:val="none" w:sz="0" w:space="0" w:color="auto"/>
              <w:right w:val="none" w:sz="0" w:space="0" w:color="auto"/>
            </w:tcBorders>
          </w:tcPr>
          <w:p w14:paraId="4ADA2F8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NOK = Next of Kin</w:t>
            </w:r>
          </w:p>
          <w:p w14:paraId="2F5DB47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ECON = Emergency Contact</w:t>
            </w:r>
          </w:p>
        </w:tc>
      </w:tr>
      <w:tr w:rsidR="000354AE" w:rsidRPr="00841F54" w14:paraId="53425D63" w14:textId="77777777" w:rsidTr="007832FD">
        <w:trPr>
          <w:trHeight w:val="259"/>
        </w:trPr>
        <w:tc>
          <w:tcPr>
            <w:cnfStyle w:val="001000000000" w:firstRow="0" w:lastRow="0" w:firstColumn="1" w:lastColumn="0" w:oddVBand="0" w:evenVBand="0" w:oddHBand="0" w:evenHBand="0" w:firstRowFirstColumn="0" w:firstRowLastColumn="0" w:lastRowFirstColumn="0" w:lastRowLastColumn="0"/>
            <w:tcW w:w="2232" w:type="dxa"/>
          </w:tcPr>
          <w:p w14:paraId="563CB7B2" w14:textId="77777777" w:rsidR="000354AE" w:rsidRPr="00841F54" w:rsidRDefault="000354AE" w:rsidP="00E22A9D">
            <w:pPr>
              <w:pStyle w:val="TableText"/>
              <w:rPr>
                <w:rFonts w:eastAsiaTheme="minorHAnsi" w:cstheme="minorBidi"/>
              </w:rPr>
            </w:pPr>
          </w:p>
        </w:tc>
        <w:tc>
          <w:tcPr>
            <w:tcW w:w="1800" w:type="dxa"/>
          </w:tcPr>
          <w:p w14:paraId="72601AC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6BEF37F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7CAF1977" w14:textId="77777777" w:rsidTr="007832F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4057F66"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1F53D2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RELATIONSHIP</w:t>
            </w:r>
          </w:p>
        </w:tc>
        <w:tc>
          <w:tcPr>
            <w:tcW w:w="5418" w:type="dxa"/>
            <w:tcBorders>
              <w:left w:val="none" w:sz="0" w:space="0" w:color="auto"/>
              <w:right w:val="none" w:sz="0" w:space="0" w:color="auto"/>
            </w:tcBorders>
          </w:tcPr>
          <w:p w14:paraId="4836E2F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6F54836D" w14:textId="77777777" w:rsidTr="007832FD">
        <w:trPr>
          <w:trHeight w:val="259"/>
        </w:trPr>
        <w:tc>
          <w:tcPr>
            <w:cnfStyle w:val="001000000000" w:firstRow="0" w:lastRow="0" w:firstColumn="1" w:lastColumn="0" w:oddVBand="0" w:evenVBand="0" w:oddHBand="0" w:evenHBand="0" w:firstRowFirstColumn="0" w:firstRowLastColumn="0" w:lastRowFirstColumn="0" w:lastRowLastColumn="0"/>
            <w:tcW w:w="2232" w:type="dxa"/>
          </w:tcPr>
          <w:p w14:paraId="6470D959" w14:textId="77777777" w:rsidR="000354AE" w:rsidRPr="00841F54" w:rsidRDefault="000354AE" w:rsidP="00E22A9D">
            <w:pPr>
              <w:pStyle w:val="TableText"/>
              <w:rPr>
                <w:rFonts w:eastAsiaTheme="minorHAnsi" w:cstheme="minorBidi"/>
              </w:rPr>
            </w:pPr>
          </w:p>
        </w:tc>
        <w:tc>
          <w:tcPr>
            <w:tcW w:w="1800" w:type="dxa"/>
          </w:tcPr>
          <w:p w14:paraId="584F138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PHONE</w:t>
            </w:r>
          </w:p>
        </w:tc>
        <w:tc>
          <w:tcPr>
            <w:tcW w:w="5418" w:type="dxa"/>
          </w:tcPr>
          <w:p w14:paraId="6CAE21D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00BD214C" w14:textId="77777777" w:rsidTr="007832F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842DC7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810A26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1</w:t>
            </w:r>
          </w:p>
        </w:tc>
        <w:tc>
          <w:tcPr>
            <w:tcW w:w="5418" w:type="dxa"/>
            <w:tcBorders>
              <w:left w:val="none" w:sz="0" w:space="0" w:color="auto"/>
              <w:right w:val="none" w:sz="0" w:space="0" w:color="auto"/>
            </w:tcBorders>
          </w:tcPr>
          <w:p w14:paraId="1133868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4B79E81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2B306D2" w14:textId="77777777" w:rsidR="000354AE" w:rsidRPr="00841F54" w:rsidRDefault="000354AE" w:rsidP="00E22A9D">
            <w:pPr>
              <w:pStyle w:val="TableText"/>
              <w:rPr>
                <w:rFonts w:eastAsiaTheme="minorHAnsi" w:cstheme="minorBidi"/>
              </w:rPr>
            </w:pPr>
          </w:p>
        </w:tc>
        <w:tc>
          <w:tcPr>
            <w:tcW w:w="1800" w:type="dxa"/>
          </w:tcPr>
          <w:p w14:paraId="5919988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2</w:t>
            </w:r>
          </w:p>
        </w:tc>
        <w:tc>
          <w:tcPr>
            <w:tcW w:w="5418" w:type="dxa"/>
          </w:tcPr>
          <w:p w14:paraId="45FE651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06E7905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EC9C36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D5A025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3</w:t>
            </w:r>
          </w:p>
        </w:tc>
        <w:tc>
          <w:tcPr>
            <w:tcW w:w="5418" w:type="dxa"/>
            <w:tcBorders>
              <w:left w:val="none" w:sz="0" w:space="0" w:color="auto"/>
              <w:right w:val="none" w:sz="0" w:space="0" w:color="auto"/>
            </w:tcBorders>
          </w:tcPr>
          <w:p w14:paraId="4119694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68C85123"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C986BFB" w14:textId="77777777" w:rsidR="000354AE" w:rsidRPr="00841F54" w:rsidRDefault="000354AE" w:rsidP="00E22A9D">
            <w:pPr>
              <w:pStyle w:val="TableText"/>
              <w:rPr>
                <w:rFonts w:eastAsiaTheme="minorHAnsi" w:cstheme="minorBidi"/>
              </w:rPr>
            </w:pPr>
          </w:p>
        </w:tc>
        <w:tc>
          <w:tcPr>
            <w:tcW w:w="1800" w:type="dxa"/>
          </w:tcPr>
          <w:p w14:paraId="7E73865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Pr>
          <w:p w14:paraId="30F6027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560249D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7DD8C5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95EFE7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Borders>
              <w:left w:val="none" w:sz="0" w:space="0" w:color="auto"/>
              <w:right w:val="none" w:sz="0" w:space="0" w:color="auto"/>
            </w:tcBorders>
          </w:tcPr>
          <w:p w14:paraId="0C55E36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color w:val="000000"/>
              </w:rPr>
            </w:pPr>
            <w:r w:rsidRPr="00841F54">
              <w:rPr>
                <w:rFonts w:eastAsiaTheme="minorHAnsi" w:cstheme="minorBidi"/>
              </w:rPr>
              <w:t>State #5 Name</w:t>
            </w:r>
          </w:p>
        </w:tc>
      </w:tr>
      <w:tr w:rsidR="000354AE" w:rsidRPr="00841F54" w14:paraId="6EE56C0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0D70835" w14:textId="77777777" w:rsidR="000354AE" w:rsidRPr="00841F54" w:rsidRDefault="000354AE" w:rsidP="00E22A9D">
            <w:pPr>
              <w:pStyle w:val="TableText"/>
              <w:rPr>
                <w:rFonts w:eastAsiaTheme="minorHAnsi" w:cstheme="minorBidi"/>
              </w:rPr>
            </w:pPr>
          </w:p>
        </w:tc>
        <w:tc>
          <w:tcPr>
            <w:tcW w:w="1800" w:type="dxa"/>
          </w:tcPr>
          <w:p w14:paraId="4462A9F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ZIP</w:t>
            </w:r>
          </w:p>
        </w:tc>
        <w:tc>
          <w:tcPr>
            <w:tcW w:w="5418" w:type="dxa"/>
          </w:tcPr>
          <w:p w14:paraId="181EC12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31508A6D"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gridSpan w:val="3"/>
            <w:tcBorders>
              <w:left w:val="none" w:sz="0" w:space="0" w:color="auto"/>
              <w:right w:val="none" w:sz="0" w:space="0" w:color="auto"/>
            </w:tcBorders>
          </w:tcPr>
          <w:p w14:paraId="726F4254" w14:textId="12064EA4" w:rsidR="000354AE" w:rsidRPr="00841F54" w:rsidRDefault="004B7371" w:rsidP="00E22A9D">
            <w:pPr>
              <w:pStyle w:val="TableText"/>
              <w:rPr>
                <w:rFonts w:eastAsiaTheme="minorHAnsi" w:cstheme="minorBidi"/>
              </w:rPr>
            </w:pPr>
            <w:r w:rsidRPr="00841F54">
              <w:rPr>
                <w:rFonts w:eastAsiaTheme="minorHAnsi" w:cstheme="minorBidi"/>
              </w:rPr>
              <w:t>IMMUNIZATION</w:t>
            </w:r>
          </w:p>
        </w:tc>
      </w:tr>
      <w:tr w:rsidR="000354AE" w:rsidRPr="00841F54" w14:paraId="56DFE1F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9DB3F73" w14:textId="77777777" w:rsidR="000354AE" w:rsidRPr="00841F54" w:rsidRDefault="000354AE" w:rsidP="00E22A9D">
            <w:pPr>
              <w:pStyle w:val="TableText"/>
              <w:rPr>
                <w:rFonts w:eastAsiaTheme="minorHAnsi" w:cstheme="minorBidi"/>
              </w:rPr>
            </w:pPr>
            <w:r w:rsidRPr="00841F54">
              <w:rPr>
                <w:rFonts w:eastAsiaTheme="minorHAnsi" w:cstheme="minorBidi"/>
              </w:rPr>
              <w:t xml:space="preserve"> ID </w:t>
            </w:r>
          </w:p>
        </w:tc>
        <w:tc>
          <w:tcPr>
            <w:tcW w:w="1800" w:type="dxa"/>
          </w:tcPr>
          <w:p w14:paraId="6B1E266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7EB3E83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IEN</w:t>
            </w:r>
          </w:p>
        </w:tc>
      </w:tr>
      <w:tr w:rsidR="000354AE" w:rsidRPr="00841F54" w14:paraId="6B16FB6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5EBA64D" w14:textId="77777777" w:rsidR="000354AE" w:rsidRPr="00841F54" w:rsidRDefault="000354AE" w:rsidP="00E22A9D">
            <w:pPr>
              <w:pStyle w:val="TableText"/>
              <w:rPr>
                <w:rFonts w:eastAsiaTheme="minorHAnsi" w:cstheme="minorBidi"/>
              </w:rPr>
            </w:pPr>
            <w:r w:rsidRPr="00841F54">
              <w:rPr>
                <w:rFonts w:eastAsiaTheme="minorHAnsi" w:cstheme="minorBidi"/>
              </w:rPr>
              <w:t>IMMUNIZATION</w:t>
            </w:r>
          </w:p>
        </w:tc>
        <w:tc>
          <w:tcPr>
            <w:tcW w:w="1800" w:type="dxa"/>
            <w:tcBorders>
              <w:left w:val="none" w:sz="0" w:space="0" w:color="auto"/>
              <w:right w:val="none" w:sz="0" w:space="0" w:color="auto"/>
            </w:tcBorders>
          </w:tcPr>
          <w:p w14:paraId="1C57CA5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6EF93FF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#9999999.14 IEN</w:t>
            </w:r>
          </w:p>
        </w:tc>
      </w:tr>
      <w:tr w:rsidR="000354AE" w:rsidRPr="00841F54" w14:paraId="77B721D3"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6BB8A6F7" w14:textId="77777777" w:rsidR="000354AE" w:rsidRPr="00841F54" w:rsidRDefault="000354AE" w:rsidP="00E22A9D">
            <w:pPr>
              <w:pStyle w:val="TableText"/>
              <w:rPr>
                <w:rFonts w:eastAsiaTheme="minorHAnsi" w:cstheme="minorBidi"/>
              </w:rPr>
            </w:pPr>
          </w:p>
        </w:tc>
        <w:tc>
          <w:tcPr>
            <w:tcW w:w="1800" w:type="dxa"/>
          </w:tcPr>
          <w:p w14:paraId="25EA434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2722A8E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Immunization #9999999.14 Name </w:t>
            </w:r>
          </w:p>
        </w:tc>
      </w:tr>
      <w:tr w:rsidR="000354AE" w:rsidRPr="00841F54" w14:paraId="423BC71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7998F6B" w14:textId="77777777" w:rsidR="000354AE" w:rsidRPr="00841F54" w:rsidRDefault="000354AE" w:rsidP="00E22A9D">
            <w:pPr>
              <w:pStyle w:val="TableText"/>
              <w:rPr>
                <w:rFonts w:eastAsiaTheme="minorHAnsi" w:cstheme="minorBidi"/>
              </w:rPr>
            </w:pPr>
            <w:r w:rsidRPr="00841F54">
              <w:rPr>
                <w:rFonts w:eastAsiaTheme="minorHAnsi" w:cstheme="minorBidi"/>
              </w:rPr>
              <w:t>CVX</w:t>
            </w:r>
          </w:p>
        </w:tc>
        <w:tc>
          <w:tcPr>
            <w:tcW w:w="1800" w:type="dxa"/>
            <w:tcBorders>
              <w:left w:val="none" w:sz="0" w:space="0" w:color="auto"/>
              <w:right w:val="none" w:sz="0" w:space="0" w:color="auto"/>
            </w:tcBorders>
          </w:tcPr>
          <w:p w14:paraId="691FC7C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033FD0D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File #9999999.14 CVX Code</w:t>
            </w:r>
          </w:p>
        </w:tc>
      </w:tr>
      <w:tr w:rsidR="000354AE" w:rsidRPr="00841F54" w14:paraId="7D10CB8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A525272" w14:textId="77777777" w:rsidR="000354AE" w:rsidRPr="00841F54" w:rsidRDefault="000354AE" w:rsidP="00E22A9D">
            <w:pPr>
              <w:pStyle w:val="TableText"/>
              <w:rPr>
                <w:rFonts w:eastAsiaTheme="minorHAnsi" w:cstheme="minorBidi"/>
              </w:rPr>
            </w:pPr>
            <w:r w:rsidRPr="00841F54">
              <w:rPr>
                <w:rFonts w:eastAsiaTheme="minorHAnsi" w:cstheme="minorBidi"/>
              </w:rPr>
              <w:t>FACILITY</w:t>
            </w:r>
          </w:p>
        </w:tc>
        <w:tc>
          <w:tcPr>
            <w:tcW w:w="1800" w:type="dxa"/>
          </w:tcPr>
          <w:p w14:paraId="13319EA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71A0523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Name</w:t>
            </w:r>
          </w:p>
          <w:p w14:paraId="2E7E26B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38A06A0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(Administering facility)</w:t>
            </w:r>
          </w:p>
        </w:tc>
      </w:tr>
      <w:tr w:rsidR="000354AE" w:rsidRPr="00841F54" w14:paraId="717863C6"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85C3E2E"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5CA193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STATION NUMBER</w:t>
            </w:r>
          </w:p>
        </w:tc>
        <w:tc>
          <w:tcPr>
            <w:tcW w:w="5418" w:type="dxa"/>
            <w:tcBorders>
              <w:left w:val="none" w:sz="0" w:space="0" w:color="auto"/>
              <w:right w:val="none" w:sz="0" w:space="0" w:color="auto"/>
            </w:tcBorders>
          </w:tcPr>
          <w:p w14:paraId="453731A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tc>
      </w:tr>
      <w:tr w:rsidR="000354AE" w:rsidRPr="00841F54" w14:paraId="553A448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98A528" w14:textId="77777777" w:rsidR="000354AE" w:rsidRPr="00841F54" w:rsidRDefault="000354AE" w:rsidP="00E22A9D">
            <w:pPr>
              <w:pStyle w:val="TableText"/>
              <w:rPr>
                <w:rFonts w:eastAsiaTheme="minorHAnsi" w:cstheme="minorBidi"/>
              </w:rPr>
            </w:pPr>
            <w:r w:rsidRPr="00841F54">
              <w:rPr>
                <w:rFonts w:eastAsiaTheme="minorHAnsi" w:cstheme="minorBidi"/>
              </w:rPr>
              <w:t>INFO SOURCE</w:t>
            </w:r>
          </w:p>
        </w:tc>
        <w:tc>
          <w:tcPr>
            <w:tcW w:w="1800" w:type="dxa"/>
          </w:tcPr>
          <w:p w14:paraId="2504BDA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41EDA75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 #920 IEN</w:t>
            </w:r>
          </w:p>
        </w:tc>
      </w:tr>
      <w:tr w:rsidR="000354AE" w:rsidRPr="00841F54" w14:paraId="7E9DCA9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76382D3"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7F9EB0B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5ED608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Info Source #920 Name</w:t>
            </w:r>
          </w:p>
        </w:tc>
      </w:tr>
      <w:tr w:rsidR="000354AE" w:rsidRPr="00841F54" w14:paraId="16AB555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67162F1" w14:textId="77777777" w:rsidR="000354AE" w:rsidRPr="00841F54" w:rsidRDefault="000354AE" w:rsidP="00E22A9D">
            <w:pPr>
              <w:pStyle w:val="TableText"/>
              <w:rPr>
                <w:rFonts w:eastAsiaTheme="minorHAnsi" w:cstheme="minorBidi"/>
              </w:rPr>
            </w:pPr>
          </w:p>
        </w:tc>
        <w:tc>
          <w:tcPr>
            <w:tcW w:w="1800" w:type="dxa"/>
          </w:tcPr>
          <w:p w14:paraId="46ED5CA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1B07D60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 #920 HL7 Code</w:t>
            </w:r>
          </w:p>
        </w:tc>
      </w:tr>
      <w:tr w:rsidR="000354AE" w:rsidRPr="00841F54" w14:paraId="246BA2A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5F6A3CE" w14:textId="77777777" w:rsidR="000354AE" w:rsidRPr="00841F54" w:rsidRDefault="000354AE" w:rsidP="00E22A9D">
            <w:pPr>
              <w:pStyle w:val="TableText"/>
              <w:rPr>
                <w:rFonts w:eastAsiaTheme="minorHAnsi" w:cstheme="minorBidi"/>
              </w:rPr>
            </w:pPr>
            <w:r w:rsidRPr="00841F54">
              <w:rPr>
                <w:rFonts w:eastAsiaTheme="minorHAnsi" w:cstheme="minorBidi"/>
              </w:rPr>
              <w:t>COMPLETION STATUS</w:t>
            </w:r>
          </w:p>
        </w:tc>
        <w:tc>
          <w:tcPr>
            <w:tcW w:w="1800" w:type="dxa"/>
            <w:tcBorders>
              <w:left w:val="none" w:sz="0" w:space="0" w:color="auto"/>
              <w:right w:val="none" w:sz="0" w:space="0" w:color="auto"/>
            </w:tcBorders>
          </w:tcPr>
          <w:p w14:paraId="21F6F99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AD1007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"COMPLETE"</w:t>
            </w:r>
          </w:p>
          <w:p w14:paraId="5F0B0E4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462F6CB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(Currently stuffing all records with "COMPLETE".)</w:t>
            </w:r>
          </w:p>
        </w:tc>
      </w:tr>
      <w:tr w:rsidR="000354AE" w:rsidRPr="00841F54" w14:paraId="609EB4C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04B63D0" w14:textId="77777777" w:rsidR="000354AE" w:rsidRPr="00841F54" w:rsidRDefault="000354AE" w:rsidP="00E22A9D">
            <w:pPr>
              <w:pStyle w:val="TableText"/>
              <w:rPr>
                <w:rFonts w:eastAsiaTheme="minorHAnsi" w:cstheme="minorBidi"/>
              </w:rPr>
            </w:pPr>
            <w:r w:rsidRPr="00841F54">
              <w:rPr>
                <w:rFonts w:eastAsiaTheme="minorHAnsi" w:cstheme="minorBidi"/>
              </w:rPr>
              <w:t>MANUFACTURER</w:t>
            </w:r>
          </w:p>
        </w:tc>
        <w:tc>
          <w:tcPr>
            <w:tcW w:w="1800" w:type="dxa"/>
          </w:tcPr>
          <w:p w14:paraId="7741148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16BD637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Manufacturer #9999999.04 IEN</w:t>
            </w:r>
          </w:p>
          <w:p w14:paraId="7A9CF58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728482E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0354AE" w:rsidRPr="00841F54" w14:paraId="3116730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3892C0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06BC3B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413F366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Imm Manufacturer #9999999.04 Name </w:t>
            </w:r>
          </w:p>
        </w:tc>
      </w:tr>
      <w:tr w:rsidR="000354AE" w:rsidRPr="00841F54" w14:paraId="7475C34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54854B2" w14:textId="77777777" w:rsidR="000354AE" w:rsidRPr="00841F54" w:rsidRDefault="000354AE" w:rsidP="00E22A9D">
            <w:pPr>
              <w:pStyle w:val="TableText"/>
              <w:rPr>
                <w:rFonts w:eastAsiaTheme="minorHAnsi" w:cstheme="minorBidi"/>
              </w:rPr>
            </w:pPr>
          </w:p>
        </w:tc>
        <w:tc>
          <w:tcPr>
            <w:tcW w:w="1800" w:type="dxa"/>
          </w:tcPr>
          <w:p w14:paraId="02E6197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MVX CODE</w:t>
            </w:r>
          </w:p>
        </w:tc>
        <w:tc>
          <w:tcPr>
            <w:tcW w:w="5418" w:type="dxa"/>
          </w:tcPr>
          <w:p w14:paraId="506CAEA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Manufacturer #9999999.04 MVX Code</w:t>
            </w:r>
          </w:p>
        </w:tc>
      </w:tr>
      <w:tr w:rsidR="000354AE" w:rsidRPr="00841F54" w14:paraId="0143D2C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4D1F7AD" w14:textId="77777777" w:rsidR="000354AE" w:rsidRPr="00841F54" w:rsidRDefault="000354AE" w:rsidP="00E22A9D">
            <w:pPr>
              <w:pStyle w:val="TableText"/>
              <w:rPr>
                <w:rFonts w:eastAsiaTheme="minorHAnsi" w:cstheme="minorBidi"/>
              </w:rPr>
            </w:pPr>
            <w:r w:rsidRPr="00841F54">
              <w:rPr>
                <w:rFonts w:eastAsiaTheme="minorHAnsi" w:cstheme="minorBidi"/>
              </w:rPr>
              <w:t>ADMINISTERED DATE TIME</w:t>
            </w:r>
          </w:p>
        </w:tc>
        <w:tc>
          <w:tcPr>
            <w:tcW w:w="1800" w:type="dxa"/>
            <w:tcBorders>
              <w:left w:val="none" w:sz="0" w:space="0" w:color="auto"/>
              <w:right w:val="none" w:sz="0" w:space="0" w:color="auto"/>
            </w:tcBorders>
          </w:tcPr>
          <w:p w14:paraId="6617832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F108C0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Event Date and Time</w:t>
            </w:r>
          </w:p>
          <w:p w14:paraId="28D895E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17FA881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If Event Date and Time is null then default to Visit Date/Time.</w:t>
            </w:r>
          </w:p>
        </w:tc>
      </w:tr>
      <w:tr w:rsidR="000354AE" w:rsidRPr="00841F54" w14:paraId="6F8F0F4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1F97F13" w14:textId="77777777" w:rsidR="000354AE" w:rsidRPr="00841F54" w:rsidRDefault="000354AE" w:rsidP="00E22A9D">
            <w:pPr>
              <w:pStyle w:val="TableText"/>
              <w:rPr>
                <w:rFonts w:eastAsiaTheme="minorHAnsi" w:cstheme="minorBidi"/>
              </w:rPr>
            </w:pPr>
            <w:r w:rsidRPr="00841F54">
              <w:rPr>
                <w:rFonts w:eastAsiaTheme="minorHAnsi" w:cstheme="minorBidi"/>
              </w:rPr>
              <w:t>LOT NUMBER</w:t>
            </w:r>
          </w:p>
        </w:tc>
        <w:tc>
          <w:tcPr>
            <w:tcW w:w="1800" w:type="dxa"/>
          </w:tcPr>
          <w:p w14:paraId="7B8CB58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601CAEC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Lot #9999999.41 IEN</w:t>
            </w:r>
          </w:p>
          <w:p w14:paraId="476B044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0354AE" w:rsidRPr="00841F54" w14:paraId="0A89A61D"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E49CC3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02C477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4DBDEF1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Lot #9999999.41 Lot Number</w:t>
            </w:r>
          </w:p>
        </w:tc>
      </w:tr>
      <w:tr w:rsidR="000354AE" w:rsidRPr="00841F54" w14:paraId="25956039"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DB663D3" w14:textId="77777777" w:rsidR="000354AE" w:rsidRPr="00841F54" w:rsidRDefault="000354AE" w:rsidP="00E22A9D">
            <w:pPr>
              <w:pStyle w:val="TableText"/>
              <w:rPr>
                <w:rFonts w:eastAsiaTheme="minorHAnsi" w:cstheme="minorBidi"/>
              </w:rPr>
            </w:pPr>
            <w:r w:rsidRPr="00841F54">
              <w:rPr>
                <w:rFonts w:eastAsiaTheme="minorHAnsi" w:cstheme="minorBidi"/>
              </w:rPr>
              <w:t>SERIES</w:t>
            </w:r>
          </w:p>
        </w:tc>
        <w:tc>
          <w:tcPr>
            <w:tcW w:w="1800" w:type="dxa"/>
          </w:tcPr>
          <w:p w14:paraId="392085D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FBA9FE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PARTIALLY COMPLETE, COMPLETE, BOOSTER, SERIES 1-8</w:t>
            </w:r>
          </w:p>
        </w:tc>
      </w:tr>
      <w:tr w:rsidR="000354AE" w:rsidRPr="00841F54" w14:paraId="3534D97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E99357C" w14:textId="77777777" w:rsidR="000354AE" w:rsidRPr="00841F54" w:rsidRDefault="000354AE" w:rsidP="00E22A9D">
            <w:pPr>
              <w:pStyle w:val="TableText"/>
              <w:rPr>
                <w:rFonts w:eastAsiaTheme="minorHAnsi" w:cstheme="minorBidi"/>
              </w:rPr>
            </w:pPr>
            <w:r w:rsidRPr="00841F54">
              <w:rPr>
                <w:rFonts w:eastAsiaTheme="minorHAnsi" w:cstheme="minorBidi"/>
              </w:rPr>
              <w:t>DOSE</w:t>
            </w:r>
          </w:p>
        </w:tc>
        <w:tc>
          <w:tcPr>
            <w:tcW w:w="1800" w:type="dxa"/>
            <w:tcBorders>
              <w:left w:val="none" w:sz="0" w:space="0" w:color="auto"/>
              <w:right w:val="none" w:sz="0" w:space="0" w:color="auto"/>
            </w:tcBorders>
          </w:tcPr>
          <w:p w14:paraId="06A5BA8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EF196D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Dose</w:t>
            </w:r>
          </w:p>
        </w:tc>
      </w:tr>
      <w:tr w:rsidR="000354AE" w:rsidRPr="00841F54" w14:paraId="43C17E4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786E9B8" w14:textId="77777777" w:rsidR="000354AE" w:rsidRPr="00841F54" w:rsidRDefault="000354AE" w:rsidP="00E22A9D">
            <w:pPr>
              <w:pStyle w:val="TableText"/>
              <w:rPr>
                <w:rFonts w:eastAsiaTheme="minorHAnsi" w:cstheme="minorBidi"/>
              </w:rPr>
            </w:pPr>
            <w:r w:rsidRPr="00841F54">
              <w:rPr>
                <w:rFonts w:eastAsiaTheme="minorHAnsi" w:cstheme="minorBidi"/>
              </w:rPr>
              <w:lastRenderedPageBreak/>
              <w:t>DOSE UNITS</w:t>
            </w:r>
          </w:p>
        </w:tc>
        <w:tc>
          <w:tcPr>
            <w:tcW w:w="1800" w:type="dxa"/>
          </w:tcPr>
          <w:p w14:paraId="1DC102A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108E723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Dose Units</w:t>
            </w:r>
          </w:p>
        </w:tc>
      </w:tr>
      <w:tr w:rsidR="000354AE" w:rsidRPr="00841F54" w14:paraId="72B1D307"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1155342" w14:textId="77777777" w:rsidR="000354AE" w:rsidRPr="00841F54" w:rsidRDefault="000354AE" w:rsidP="00E22A9D">
            <w:pPr>
              <w:pStyle w:val="TableText"/>
              <w:rPr>
                <w:rFonts w:eastAsiaTheme="minorHAnsi" w:cstheme="minorBidi"/>
              </w:rPr>
            </w:pPr>
            <w:r w:rsidRPr="00841F54">
              <w:rPr>
                <w:rFonts w:eastAsiaTheme="minorHAnsi" w:cstheme="minorBidi"/>
              </w:rPr>
              <w:t>EXPIRATION DATE</w:t>
            </w:r>
          </w:p>
        </w:tc>
        <w:tc>
          <w:tcPr>
            <w:tcW w:w="1800" w:type="dxa"/>
            <w:tcBorders>
              <w:left w:val="none" w:sz="0" w:space="0" w:color="auto"/>
              <w:right w:val="none" w:sz="0" w:space="0" w:color="auto"/>
            </w:tcBorders>
          </w:tcPr>
          <w:p w14:paraId="5A280E6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DBD4FF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Immunization Lot #9999999.41 Expiration Date </w:t>
            </w:r>
          </w:p>
        </w:tc>
      </w:tr>
      <w:tr w:rsidR="000354AE" w:rsidRPr="00841F54" w14:paraId="2546B61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F9B000" w14:textId="77777777" w:rsidR="000354AE" w:rsidRPr="00841F54" w:rsidRDefault="000354AE" w:rsidP="00E22A9D">
            <w:pPr>
              <w:pStyle w:val="TableText"/>
              <w:rPr>
                <w:rFonts w:eastAsiaTheme="minorHAnsi" w:cstheme="minorBidi"/>
              </w:rPr>
            </w:pPr>
            <w:r w:rsidRPr="00841F54">
              <w:rPr>
                <w:rFonts w:eastAsiaTheme="minorHAnsi" w:cstheme="minorBidi"/>
              </w:rPr>
              <w:t>ADMIN ROUTE</w:t>
            </w:r>
          </w:p>
        </w:tc>
        <w:tc>
          <w:tcPr>
            <w:tcW w:w="1800" w:type="dxa"/>
          </w:tcPr>
          <w:p w14:paraId="47E1BE9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3A59E22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Administration Route #920.2 IEN</w:t>
            </w:r>
          </w:p>
        </w:tc>
      </w:tr>
      <w:tr w:rsidR="000354AE" w:rsidRPr="00841F54" w14:paraId="3768D71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4C42663"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40166E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14D4811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 Administration Route #920.2 Route</w:t>
            </w:r>
          </w:p>
        </w:tc>
      </w:tr>
      <w:tr w:rsidR="000354AE" w:rsidRPr="00841F54" w14:paraId="3B680219"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C0FC294" w14:textId="77777777" w:rsidR="000354AE" w:rsidRPr="00841F54" w:rsidRDefault="000354AE" w:rsidP="00E22A9D">
            <w:pPr>
              <w:pStyle w:val="TableText"/>
              <w:rPr>
                <w:rFonts w:eastAsiaTheme="minorHAnsi" w:cstheme="minorBidi"/>
              </w:rPr>
            </w:pPr>
          </w:p>
        </w:tc>
        <w:tc>
          <w:tcPr>
            <w:tcW w:w="1800" w:type="dxa"/>
          </w:tcPr>
          <w:p w14:paraId="13A876F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40E8BB5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Administration Route #920.2 HL7 Code</w:t>
            </w:r>
          </w:p>
        </w:tc>
      </w:tr>
      <w:tr w:rsidR="000354AE" w:rsidRPr="00841F54" w14:paraId="149A0A7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255ED6" w14:textId="77777777" w:rsidR="000354AE" w:rsidRPr="00841F54" w:rsidRDefault="000354AE" w:rsidP="00E22A9D">
            <w:pPr>
              <w:pStyle w:val="TableText"/>
              <w:rPr>
                <w:rFonts w:eastAsiaTheme="minorHAnsi" w:cstheme="minorBidi"/>
              </w:rPr>
            </w:pPr>
            <w:r w:rsidRPr="00841F54">
              <w:rPr>
                <w:rFonts w:eastAsiaTheme="minorHAnsi" w:cstheme="minorBidi"/>
              </w:rPr>
              <w:t>ADMIN SITE</w:t>
            </w:r>
          </w:p>
        </w:tc>
        <w:tc>
          <w:tcPr>
            <w:tcW w:w="1800" w:type="dxa"/>
            <w:tcBorders>
              <w:left w:val="none" w:sz="0" w:space="0" w:color="auto"/>
              <w:right w:val="none" w:sz="0" w:space="0" w:color="auto"/>
            </w:tcBorders>
          </w:tcPr>
          <w:p w14:paraId="54B404D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192AA8C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 Administration Site (Body) # 920.3 IEN</w:t>
            </w:r>
          </w:p>
        </w:tc>
      </w:tr>
      <w:tr w:rsidR="000354AE" w:rsidRPr="00841F54" w14:paraId="6256156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48FB90A" w14:textId="77777777" w:rsidR="000354AE" w:rsidRPr="00841F54" w:rsidRDefault="000354AE" w:rsidP="00E22A9D">
            <w:pPr>
              <w:pStyle w:val="TableText"/>
              <w:rPr>
                <w:rFonts w:eastAsiaTheme="minorHAnsi" w:cstheme="minorBidi"/>
              </w:rPr>
            </w:pPr>
          </w:p>
        </w:tc>
        <w:tc>
          <w:tcPr>
            <w:tcW w:w="1800" w:type="dxa"/>
          </w:tcPr>
          <w:p w14:paraId="48BA979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395739E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Administration Site (Body) # 920.3 Site</w:t>
            </w:r>
          </w:p>
        </w:tc>
      </w:tr>
      <w:tr w:rsidR="000354AE" w:rsidRPr="00841F54" w14:paraId="3AF417D0"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B802E9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F8841B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Borders>
              <w:left w:val="none" w:sz="0" w:space="0" w:color="auto"/>
              <w:right w:val="none" w:sz="0" w:space="0" w:color="auto"/>
            </w:tcBorders>
          </w:tcPr>
          <w:p w14:paraId="494D70F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 Administration Site (Body) # 920.3 HL7 Code</w:t>
            </w:r>
          </w:p>
        </w:tc>
      </w:tr>
      <w:tr w:rsidR="000354AE" w:rsidRPr="00841F54" w14:paraId="2F90CCB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1425D1B" w14:textId="77777777" w:rsidR="000354AE" w:rsidRPr="00841F54" w:rsidRDefault="000354AE" w:rsidP="00E22A9D">
            <w:pPr>
              <w:pStyle w:val="TableText"/>
              <w:rPr>
                <w:rFonts w:eastAsiaTheme="minorHAnsi" w:cstheme="minorBidi"/>
              </w:rPr>
            </w:pPr>
            <w:r w:rsidRPr="00841F54">
              <w:rPr>
                <w:rFonts w:eastAsiaTheme="minorHAnsi" w:cstheme="minorBidi"/>
              </w:rPr>
              <w:t>ENCOUNTER PROVIDER</w:t>
            </w:r>
          </w:p>
        </w:tc>
        <w:tc>
          <w:tcPr>
            <w:tcW w:w="1800" w:type="dxa"/>
          </w:tcPr>
          <w:p w14:paraId="29FAA6C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0FDD158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7BF0263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1096F8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209587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7B941B8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3F03672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6F7CE19" w14:textId="77777777" w:rsidR="000354AE" w:rsidRPr="00841F54" w:rsidRDefault="000354AE" w:rsidP="00E22A9D">
            <w:pPr>
              <w:pStyle w:val="TableText"/>
              <w:rPr>
                <w:rFonts w:eastAsiaTheme="minorHAnsi" w:cstheme="minorBidi"/>
              </w:rPr>
            </w:pPr>
          </w:p>
        </w:tc>
        <w:tc>
          <w:tcPr>
            <w:tcW w:w="1800" w:type="dxa"/>
          </w:tcPr>
          <w:p w14:paraId="2BAA6A2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43B62DA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55039EE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099B93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2463F9C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2A713B7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126C7B7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6F41BD7" w14:textId="77777777" w:rsidR="000354AE" w:rsidRPr="00841F54" w:rsidRDefault="000354AE" w:rsidP="00E22A9D">
            <w:pPr>
              <w:pStyle w:val="TableText"/>
              <w:rPr>
                <w:rFonts w:eastAsiaTheme="minorHAnsi" w:cstheme="minorBidi"/>
              </w:rPr>
            </w:pPr>
            <w:r w:rsidRPr="00841F54">
              <w:rPr>
                <w:rFonts w:eastAsiaTheme="minorHAnsi" w:cstheme="minorBidi"/>
              </w:rPr>
              <w:t>DOCUMENTER</w:t>
            </w:r>
          </w:p>
        </w:tc>
        <w:tc>
          <w:tcPr>
            <w:tcW w:w="1800" w:type="dxa"/>
          </w:tcPr>
          <w:p w14:paraId="5DDCB1F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76A426A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15A99F7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6C8415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2B7F95A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589CE27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26CD9F1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7567736" w14:textId="77777777" w:rsidR="000354AE" w:rsidRPr="00841F54" w:rsidRDefault="000354AE" w:rsidP="00E22A9D">
            <w:pPr>
              <w:pStyle w:val="TableText"/>
              <w:rPr>
                <w:rFonts w:eastAsiaTheme="minorHAnsi" w:cstheme="minorBidi"/>
              </w:rPr>
            </w:pPr>
          </w:p>
        </w:tc>
        <w:tc>
          <w:tcPr>
            <w:tcW w:w="1800" w:type="dxa"/>
          </w:tcPr>
          <w:p w14:paraId="3B281F3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0D418D1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524E945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95D0DF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1EEC4E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0004C6E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612A918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B9D5E9E" w14:textId="77777777" w:rsidR="000354AE" w:rsidRPr="00841F54" w:rsidRDefault="000354AE" w:rsidP="00E22A9D">
            <w:pPr>
              <w:pStyle w:val="TableText"/>
              <w:rPr>
                <w:rFonts w:eastAsiaTheme="minorHAnsi" w:cstheme="minorBidi"/>
              </w:rPr>
            </w:pPr>
            <w:r w:rsidRPr="00841F54">
              <w:rPr>
                <w:rFonts w:eastAsiaTheme="minorHAnsi" w:cstheme="minorBidi"/>
              </w:rPr>
              <w:t>DATE RECORDED</w:t>
            </w:r>
          </w:p>
        </w:tc>
        <w:tc>
          <w:tcPr>
            <w:tcW w:w="1800" w:type="dxa"/>
          </w:tcPr>
          <w:p w14:paraId="4F439DA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7003E9B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V Immunization #9000010.11, Date and Time Recorded </w:t>
            </w:r>
          </w:p>
        </w:tc>
      </w:tr>
      <w:tr w:rsidR="000354AE" w:rsidRPr="00841F54" w14:paraId="0551B34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91D1BB1" w14:textId="77777777" w:rsidR="000354AE" w:rsidRPr="00841F54" w:rsidRDefault="000354AE" w:rsidP="00E22A9D">
            <w:pPr>
              <w:pStyle w:val="TableText"/>
              <w:rPr>
                <w:rFonts w:eastAsiaTheme="minorHAnsi" w:cstheme="minorBidi"/>
              </w:rPr>
            </w:pPr>
            <w:r w:rsidRPr="00841F54">
              <w:rPr>
                <w:rFonts w:eastAsiaTheme="minorHAnsi" w:cstheme="minorBidi"/>
              </w:rPr>
              <w:t>DATA SOURCE</w:t>
            </w:r>
          </w:p>
        </w:tc>
        <w:tc>
          <w:tcPr>
            <w:tcW w:w="1800" w:type="dxa"/>
            <w:tcBorders>
              <w:left w:val="none" w:sz="0" w:space="0" w:color="auto"/>
              <w:right w:val="none" w:sz="0" w:space="0" w:color="auto"/>
            </w:tcBorders>
          </w:tcPr>
          <w:p w14:paraId="2CBC2B9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49E22FD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PCE Data Source #839.7 IEN</w:t>
            </w:r>
          </w:p>
        </w:tc>
      </w:tr>
      <w:tr w:rsidR="000354AE" w:rsidRPr="00841F54" w14:paraId="05659B9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578DC6" w14:textId="77777777" w:rsidR="000354AE" w:rsidRPr="00841F54" w:rsidRDefault="000354AE" w:rsidP="00E22A9D">
            <w:pPr>
              <w:pStyle w:val="TableText"/>
              <w:rPr>
                <w:rFonts w:eastAsiaTheme="minorHAnsi" w:cstheme="minorBidi"/>
              </w:rPr>
            </w:pPr>
          </w:p>
        </w:tc>
        <w:tc>
          <w:tcPr>
            <w:tcW w:w="1800" w:type="dxa"/>
          </w:tcPr>
          <w:p w14:paraId="7BE6BCB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5DE3C0B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 #839.7 Source Name</w:t>
            </w:r>
          </w:p>
        </w:tc>
      </w:tr>
      <w:tr w:rsidR="000354AE" w:rsidRPr="00841F54" w14:paraId="64254CA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60E47D8" w14:textId="77777777" w:rsidR="000354AE" w:rsidRPr="00841F54" w:rsidRDefault="000354AE" w:rsidP="00E22A9D">
            <w:pPr>
              <w:pStyle w:val="TableText"/>
              <w:rPr>
                <w:rFonts w:eastAsiaTheme="minorHAnsi" w:cstheme="minorBidi"/>
              </w:rPr>
            </w:pPr>
            <w:r w:rsidRPr="00841F54">
              <w:rPr>
                <w:rFonts w:eastAsiaTheme="minorHAnsi" w:cstheme="minorBidi"/>
              </w:rPr>
              <w:t>VACCINE GROUPS[n]</w:t>
            </w:r>
          </w:p>
        </w:tc>
        <w:tc>
          <w:tcPr>
            <w:tcW w:w="1800" w:type="dxa"/>
            <w:tcBorders>
              <w:left w:val="none" w:sz="0" w:space="0" w:color="auto"/>
              <w:right w:val="none" w:sz="0" w:space="0" w:color="auto"/>
            </w:tcBorders>
          </w:tcPr>
          <w:p w14:paraId="0CE7037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57C7F1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#9999999.14 Vaccine Group Name</w:t>
            </w:r>
          </w:p>
        </w:tc>
      </w:tr>
      <w:tr w:rsidR="000354AE" w:rsidRPr="00841F54" w14:paraId="43470B4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5FBA48D" w14:textId="77777777" w:rsidR="000354AE" w:rsidRPr="00841F54" w:rsidRDefault="000354AE" w:rsidP="00E22A9D">
            <w:pPr>
              <w:pStyle w:val="TableText"/>
              <w:rPr>
                <w:rFonts w:eastAsiaTheme="minorHAnsi" w:cstheme="minorBidi"/>
              </w:rPr>
            </w:pPr>
            <w:r w:rsidRPr="00841F54">
              <w:rPr>
                <w:rFonts w:eastAsiaTheme="minorHAnsi" w:cstheme="minorBidi"/>
              </w:rPr>
              <w:t>WARNING ACK</w:t>
            </w:r>
          </w:p>
        </w:tc>
        <w:tc>
          <w:tcPr>
            <w:tcW w:w="1800" w:type="dxa"/>
          </w:tcPr>
          <w:p w14:paraId="21E479E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55268EF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Warning Acknowledged</w:t>
            </w:r>
          </w:p>
        </w:tc>
      </w:tr>
      <w:tr w:rsidR="000354AE" w:rsidRPr="00841F54" w14:paraId="2DD6554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7882DBC" w14:textId="77777777" w:rsidR="000354AE" w:rsidRPr="00841F54" w:rsidRDefault="000354AE" w:rsidP="00E22A9D">
            <w:pPr>
              <w:pStyle w:val="TableText"/>
              <w:rPr>
                <w:rFonts w:eastAsiaTheme="minorHAnsi" w:cstheme="minorBidi"/>
              </w:rPr>
            </w:pPr>
            <w:r w:rsidRPr="00841F54">
              <w:rPr>
                <w:rFonts w:eastAsiaTheme="minorHAnsi" w:cstheme="minorBidi"/>
              </w:rPr>
              <w:t>OVERRIDE REASON</w:t>
            </w:r>
          </w:p>
        </w:tc>
        <w:tc>
          <w:tcPr>
            <w:tcW w:w="1800" w:type="dxa"/>
            <w:tcBorders>
              <w:left w:val="none" w:sz="0" w:space="0" w:color="auto"/>
              <w:right w:val="none" w:sz="0" w:space="0" w:color="auto"/>
            </w:tcBorders>
          </w:tcPr>
          <w:p w14:paraId="5E4F4CB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33E733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Warning Override Reason</w:t>
            </w:r>
          </w:p>
        </w:tc>
      </w:tr>
      <w:tr w:rsidR="000354AE" w:rsidRPr="00841F54" w14:paraId="6A1E1CA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2915D68" w14:textId="77777777" w:rsidR="000354AE" w:rsidRPr="00841F54" w:rsidRDefault="000354AE" w:rsidP="00E22A9D">
            <w:pPr>
              <w:pStyle w:val="TableText"/>
              <w:rPr>
                <w:rFonts w:eastAsiaTheme="minorHAnsi" w:cstheme="minorBidi"/>
              </w:rPr>
            </w:pPr>
            <w:r w:rsidRPr="00841F54">
              <w:rPr>
                <w:rFonts w:eastAsiaTheme="minorHAnsi" w:cstheme="minorBidi"/>
              </w:rPr>
              <w:t>CODING SYSTEM[n]</w:t>
            </w:r>
          </w:p>
        </w:tc>
        <w:tc>
          <w:tcPr>
            <w:tcW w:w="1800" w:type="dxa"/>
          </w:tcPr>
          <w:p w14:paraId="6DB91A7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 of coding system (e.g. CPT)</w:t>
            </w:r>
          </w:p>
        </w:tc>
        <w:tc>
          <w:tcPr>
            <w:tcW w:w="5418" w:type="dxa"/>
          </w:tcPr>
          <w:p w14:paraId="713A716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#9999999.14 Coding System</w:t>
            </w:r>
          </w:p>
        </w:tc>
      </w:tr>
      <w:tr w:rsidR="000354AE" w:rsidRPr="00841F54" w14:paraId="3C3C51E2"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3E9D45" w14:textId="77777777" w:rsidR="000354AE" w:rsidRPr="00841F54" w:rsidRDefault="000354AE" w:rsidP="00E22A9D">
            <w:pPr>
              <w:pStyle w:val="TableText"/>
              <w:rPr>
                <w:rFonts w:eastAsiaTheme="minorHAnsi" w:cstheme="minorBidi"/>
              </w:rPr>
            </w:pPr>
            <w:r w:rsidRPr="00841F54">
              <w:rPr>
                <w:rFonts w:eastAsiaTheme="minorHAnsi" w:cstheme="minorBidi"/>
              </w:rPr>
              <w:t>COMMENTS</w:t>
            </w:r>
          </w:p>
        </w:tc>
        <w:tc>
          <w:tcPr>
            <w:tcW w:w="1800" w:type="dxa"/>
            <w:tcBorders>
              <w:left w:val="none" w:sz="0" w:space="0" w:color="auto"/>
              <w:right w:val="none" w:sz="0" w:space="0" w:color="auto"/>
            </w:tcBorders>
          </w:tcPr>
          <w:p w14:paraId="1D242F0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02D7DB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Comments</w:t>
            </w:r>
          </w:p>
        </w:tc>
      </w:tr>
      <w:tr w:rsidR="000354AE" w:rsidRPr="00841F54" w14:paraId="3236194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11E2FBA" w14:textId="77777777" w:rsidR="000354AE" w:rsidRPr="00841F54" w:rsidRDefault="000354AE" w:rsidP="00E22A9D">
            <w:pPr>
              <w:pStyle w:val="TableText"/>
              <w:rPr>
                <w:rFonts w:eastAsiaTheme="minorHAnsi" w:cstheme="minorBidi"/>
              </w:rPr>
            </w:pPr>
            <w:r w:rsidRPr="00841F54">
              <w:rPr>
                <w:rFonts w:eastAsiaTheme="minorHAnsi" w:cstheme="minorBidi"/>
              </w:rPr>
              <w:t>CONTRAINDICATED</w:t>
            </w:r>
          </w:p>
        </w:tc>
        <w:tc>
          <w:tcPr>
            <w:tcW w:w="1800" w:type="dxa"/>
          </w:tcPr>
          <w:p w14:paraId="2E19F09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34300B8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Contraindicated</w:t>
            </w:r>
          </w:p>
        </w:tc>
      </w:tr>
      <w:tr w:rsidR="000354AE" w:rsidRPr="00841F54" w14:paraId="49ED5EE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073675E" w14:textId="77777777" w:rsidR="000354AE" w:rsidRPr="00841F54" w:rsidRDefault="000354AE" w:rsidP="00E22A9D">
            <w:pPr>
              <w:pStyle w:val="TableText"/>
              <w:rPr>
                <w:rFonts w:eastAsiaTheme="minorHAnsi" w:cstheme="minorBidi"/>
              </w:rPr>
            </w:pPr>
            <w:r w:rsidRPr="00841F54">
              <w:rPr>
                <w:rFonts w:eastAsiaTheme="minorHAnsi" w:cstheme="minorBidi"/>
              </w:rPr>
              <w:t>LOCATION</w:t>
            </w:r>
          </w:p>
        </w:tc>
        <w:tc>
          <w:tcPr>
            <w:tcW w:w="1800" w:type="dxa"/>
            <w:tcBorders>
              <w:left w:val="none" w:sz="0" w:space="0" w:color="auto"/>
              <w:right w:val="none" w:sz="0" w:space="0" w:color="auto"/>
            </w:tcBorders>
          </w:tcPr>
          <w:p w14:paraId="4651670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3BEB38C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Hospital Location #44 IEN</w:t>
            </w:r>
          </w:p>
        </w:tc>
      </w:tr>
      <w:tr w:rsidR="000354AE" w:rsidRPr="00841F54" w14:paraId="6D3053D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5F1B30" w14:textId="77777777" w:rsidR="000354AE" w:rsidRPr="00841F54" w:rsidRDefault="000354AE" w:rsidP="00E22A9D">
            <w:pPr>
              <w:pStyle w:val="TableText"/>
              <w:rPr>
                <w:rFonts w:eastAsiaTheme="minorHAnsi" w:cstheme="minorBidi"/>
              </w:rPr>
            </w:pPr>
          </w:p>
        </w:tc>
        <w:tc>
          <w:tcPr>
            <w:tcW w:w="1800" w:type="dxa"/>
          </w:tcPr>
          <w:p w14:paraId="05A2D4A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52C5112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Hospital Location #44 Name</w:t>
            </w:r>
          </w:p>
        </w:tc>
      </w:tr>
      <w:tr w:rsidR="000354AE" w:rsidRPr="00841F54" w14:paraId="642C075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20C77C7" w14:textId="77777777" w:rsidR="000354AE" w:rsidRPr="00841F54" w:rsidRDefault="000354AE" w:rsidP="00E22A9D">
            <w:pPr>
              <w:pStyle w:val="TableText"/>
              <w:rPr>
                <w:rFonts w:eastAsiaTheme="minorHAnsi" w:cstheme="minorBidi"/>
              </w:rPr>
            </w:pPr>
            <w:r w:rsidRPr="00841F54">
              <w:rPr>
                <w:rFonts w:eastAsiaTheme="minorHAnsi" w:cstheme="minorBidi"/>
              </w:rPr>
              <w:t>REACTION</w:t>
            </w:r>
          </w:p>
        </w:tc>
        <w:tc>
          <w:tcPr>
            <w:tcW w:w="1800" w:type="dxa"/>
            <w:tcBorders>
              <w:left w:val="none" w:sz="0" w:space="0" w:color="auto"/>
              <w:right w:val="none" w:sz="0" w:space="0" w:color="auto"/>
            </w:tcBorders>
          </w:tcPr>
          <w:p w14:paraId="635BFB1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5ABB72B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Reaction</w:t>
            </w:r>
          </w:p>
        </w:tc>
      </w:tr>
      <w:tr w:rsidR="000354AE" w:rsidRPr="00841F54" w14:paraId="6438268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8230F18" w14:textId="77777777" w:rsidR="000354AE" w:rsidRPr="00841F54" w:rsidRDefault="000354AE" w:rsidP="00E22A9D">
            <w:pPr>
              <w:pStyle w:val="TableText"/>
              <w:rPr>
                <w:rFonts w:eastAsiaTheme="minorHAnsi" w:cstheme="minorBidi"/>
              </w:rPr>
            </w:pPr>
            <w:r w:rsidRPr="00841F54">
              <w:rPr>
                <w:rFonts w:eastAsiaTheme="minorHAnsi" w:cstheme="minorBidi"/>
              </w:rPr>
              <w:t>ORDERING PROVIDER</w:t>
            </w:r>
          </w:p>
        </w:tc>
        <w:tc>
          <w:tcPr>
            <w:tcW w:w="1800" w:type="dxa"/>
          </w:tcPr>
          <w:p w14:paraId="4406C7D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532C43F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4320A5E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92C0EE5"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A4443F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77EFBC8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0AA5280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688F8AA" w14:textId="77777777" w:rsidR="000354AE" w:rsidRPr="00841F54" w:rsidRDefault="000354AE" w:rsidP="00E22A9D">
            <w:pPr>
              <w:pStyle w:val="TableText"/>
              <w:rPr>
                <w:rFonts w:eastAsiaTheme="minorHAnsi" w:cstheme="minorBidi"/>
              </w:rPr>
            </w:pPr>
          </w:p>
        </w:tc>
        <w:tc>
          <w:tcPr>
            <w:tcW w:w="1800" w:type="dxa"/>
          </w:tcPr>
          <w:p w14:paraId="5FB86D9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41523AC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29F4DE1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CFE530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3C56C9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07E2FC4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2278909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1F948AA" w14:textId="77777777" w:rsidR="000354AE" w:rsidRPr="00841F54" w:rsidRDefault="000354AE" w:rsidP="00E22A9D">
            <w:pPr>
              <w:pStyle w:val="TableText"/>
              <w:rPr>
                <w:rFonts w:eastAsiaTheme="minorHAnsi" w:cstheme="minorBidi"/>
              </w:rPr>
            </w:pPr>
            <w:r w:rsidRPr="00841F54">
              <w:rPr>
                <w:rFonts w:eastAsiaTheme="minorHAnsi" w:cstheme="minorBidi"/>
              </w:rPr>
              <w:t>VIS OFFERED[n]</w:t>
            </w:r>
          </w:p>
        </w:tc>
        <w:tc>
          <w:tcPr>
            <w:tcW w:w="1800" w:type="dxa"/>
          </w:tcPr>
          <w:p w14:paraId="4365649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 OFFERED</w:t>
            </w:r>
          </w:p>
        </w:tc>
        <w:tc>
          <w:tcPr>
            <w:tcW w:w="5418" w:type="dxa"/>
          </w:tcPr>
          <w:p w14:paraId="23D0F5F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File #9000010.11, Sub-file 9000010.112 Date VIS Offered/Given</w:t>
            </w:r>
          </w:p>
        </w:tc>
      </w:tr>
      <w:tr w:rsidR="000354AE" w:rsidRPr="00841F54" w14:paraId="3DC2FAC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64EFF5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FA67F5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516F815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IEN</w:t>
            </w:r>
          </w:p>
        </w:tc>
      </w:tr>
      <w:tr w:rsidR="000354AE" w:rsidRPr="00841F54" w14:paraId="14D97AB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C1B2890" w14:textId="77777777" w:rsidR="000354AE" w:rsidRPr="00841F54" w:rsidRDefault="000354AE" w:rsidP="00E22A9D">
            <w:pPr>
              <w:pStyle w:val="TableText"/>
              <w:rPr>
                <w:rFonts w:eastAsiaTheme="minorHAnsi" w:cstheme="minorBidi"/>
              </w:rPr>
            </w:pPr>
          </w:p>
        </w:tc>
        <w:tc>
          <w:tcPr>
            <w:tcW w:w="1800" w:type="dxa"/>
          </w:tcPr>
          <w:p w14:paraId="38F003B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6ACB506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Name</w:t>
            </w:r>
          </w:p>
        </w:tc>
      </w:tr>
      <w:tr w:rsidR="000354AE" w:rsidRPr="00841F54" w14:paraId="35CEFE29"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6453736"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863FB1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EDITION DATE</w:t>
            </w:r>
          </w:p>
        </w:tc>
        <w:tc>
          <w:tcPr>
            <w:tcW w:w="5418" w:type="dxa"/>
            <w:tcBorders>
              <w:left w:val="none" w:sz="0" w:space="0" w:color="auto"/>
              <w:right w:val="none" w:sz="0" w:space="0" w:color="auto"/>
            </w:tcBorders>
          </w:tcPr>
          <w:p w14:paraId="0EA39D1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Edition Date</w:t>
            </w:r>
          </w:p>
        </w:tc>
      </w:tr>
      <w:tr w:rsidR="000354AE" w:rsidRPr="00841F54" w14:paraId="6418139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60F92D34" w14:textId="77777777" w:rsidR="000354AE" w:rsidRPr="00841F54" w:rsidRDefault="000354AE" w:rsidP="00E22A9D">
            <w:pPr>
              <w:pStyle w:val="TableText"/>
              <w:rPr>
                <w:rFonts w:eastAsiaTheme="minorHAnsi" w:cstheme="minorBidi"/>
              </w:rPr>
            </w:pPr>
          </w:p>
        </w:tc>
        <w:tc>
          <w:tcPr>
            <w:tcW w:w="1800" w:type="dxa"/>
          </w:tcPr>
          <w:p w14:paraId="52481A9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LANGUAGE</w:t>
            </w:r>
          </w:p>
        </w:tc>
        <w:tc>
          <w:tcPr>
            <w:tcW w:w="5418" w:type="dxa"/>
          </w:tcPr>
          <w:p w14:paraId="33306ED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Language #.85 Name</w:t>
            </w:r>
          </w:p>
        </w:tc>
      </w:tr>
      <w:tr w:rsidR="000354AE" w:rsidRPr="00841F54" w14:paraId="235EBAF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AB4E652" w14:textId="77777777" w:rsidR="000354AE" w:rsidRPr="00841F54" w:rsidRDefault="000354AE" w:rsidP="00E22A9D">
            <w:pPr>
              <w:pStyle w:val="TableText"/>
              <w:rPr>
                <w:rFonts w:eastAsiaTheme="minorHAnsi" w:cstheme="minorBidi"/>
              </w:rPr>
            </w:pPr>
            <w:r w:rsidRPr="00841F54">
              <w:rPr>
                <w:rFonts w:eastAsiaTheme="minorHAnsi" w:cstheme="minorBidi"/>
              </w:rPr>
              <w:t>VISIT</w:t>
            </w:r>
          </w:p>
        </w:tc>
        <w:tc>
          <w:tcPr>
            <w:tcW w:w="1800" w:type="dxa"/>
            <w:tcBorders>
              <w:left w:val="none" w:sz="0" w:space="0" w:color="auto"/>
              <w:right w:val="none" w:sz="0" w:space="0" w:color="auto"/>
            </w:tcBorders>
          </w:tcPr>
          <w:p w14:paraId="58F4966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A3BCE1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Visit #9000010 IEN</w:t>
            </w:r>
          </w:p>
        </w:tc>
      </w:tr>
      <w:tr w:rsidR="000354AE" w:rsidRPr="00841F54" w14:paraId="3A43B8E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437C225" w14:textId="77777777" w:rsidR="000354AE" w:rsidRPr="00841F54" w:rsidRDefault="000354AE" w:rsidP="00E22A9D">
            <w:pPr>
              <w:pStyle w:val="TableText"/>
              <w:rPr>
                <w:rFonts w:eastAsiaTheme="minorHAnsi" w:cstheme="minorBidi"/>
              </w:rPr>
            </w:pPr>
            <w:r w:rsidRPr="00841F54">
              <w:rPr>
                <w:rFonts w:eastAsiaTheme="minorHAnsi" w:cstheme="minorBidi"/>
              </w:rPr>
              <w:t>VISIT DATE TIME</w:t>
            </w:r>
          </w:p>
        </w:tc>
        <w:tc>
          <w:tcPr>
            <w:tcW w:w="1800" w:type="dxa"/>
          </w:tcPr>
          <w:p w14:paraId="6A1FB73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5DC3C40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#9000010 IEN Visit/Admit Date&amp;Time</w:t>
            </w:r>
          </w:p>
        </w:tc>
      </w:tr>
      <w:tr w:rsidR="000354AE" w:rsidRPr="00841F54" w14:paraId="1664C3A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3193B87" w14:textId="77777777" w:rsidR="000354AE" w:rsidRPr="00841F54" w:rsidRDefault="000354AE" w:rsidP="00E22A9D">
            <w:pPr>
              <w:pStyle w:val="TableText"/>
              <w:rPr>
                <w:rFonts w:eastAsiaTheme="minorHAnsi" w:cstheme="minorBidi"/>
              </w:rPr>
            </w:pPr>
            <w:r w:rsidRPr="00841F54">
              <w:rPr>
                <w:rFonts w:eastAsiaTheme="minorHAnsi" w:cstheme="minorBidi"/>
              </w:rPr>
              <w:t>PATIENT</w:t>
            </w:r>
          </w:p>
        </w:tc>
        <w:tc>
          <w:tcPr>
            <w:tcW w:w="1800" w:type="dxa"/>
            <w:tcBorders>
              <w:left w:val="none" w:sz="0" w:space="0" w:color="auto"/>
              <w:right w:val="none" w:sz="0" w:space="0" w:color="auto"/>
            </w:tcBorders>
          </w:tcPr>
          <w:p w14:paraId="0A0D7A1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DFN</w:t>
            </w:r>
          </w:p>
        </w:tc>
        <w:tc>
          <w:tcPr>
            <w:tcW w:w="5418" w:type="dxa"/>
            <w:tcBorders>
              <w:left w:val="none" w:sz="0" w:space="0" w:color="auto"/>
              <w:right w:val="none" w:sz="0" w:space="0" w:color="auto"/>
            </w:tcBorders>
          </w:tcPr>
          <w:p w14:paraId="4210B7B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IEN</w:t>
            </w:r>
          </w:p>
        </w:tc>
      </w:tr>
      <w:tr w:rsidR="000354AE" w:rsidRPr="00841F54" w14:paraId="4318352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B25474" w14:textId="77777777" w:rsidR="000354AE" w:rsidRPr="00841F54" w:rsidRDefault="000354AE" w:rsidP="00E22A9D">
            <w:pPr>
              <w:pStyle w:val="TableText"/>
              <w:rPr>
                <w:rFonts w:eastAsiaTheme="minorHAnsi" w:cstheme="minorBidi"/>
              </w:rPr>
            </w:pPr>
          </w:p>
        </w:tc>
        <w:tc>
          <w:tcPr>
            <w:tcW w:w="1800" w:type="dxa"/>
          </w:tcPr>
          <w:p w14:paraId="7E5EB2D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1200C87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Name</w:t>
            </w:r>
          </w:p>
        </w:tc>
      </w:tr>
    </w:tbl>
    <w:p w14:paraId="15EACF32" w14:textId="77777777" w:rsidR="000354AE" w:rsidRPr="00841F54" w:rsidRDefault="000354AE" w:rsidP="00E22A9D">
      <w:pPr>
        <w:rPr>
          <w:rFonts w:eastAsiaTheme="minorHAnsi" w:cstheme="minorBidi"/>
        </w:rPr>
      </w:pPr>
    </w:p>
    <w:p w14:paraId="17039C88" w14:textId="77777777" w:rsidR="004B7371" w:rsidRPr="00841F54" w:rsidRDefault="004B7371" w:rsidP="00E22A9D">
      <w:pPr>
        <w:rPr>
          <w:rFonts w:eastAsiaTheme="minorHAnsi" w:cstheme="minorBidi"/>
        </w:rPr>
      </w:pPr>
    </w:p>
    <w:p w14:paraId="0098D4AB" w14:textId="77777777" w:rsidR="004B7371" w:rsidRPr="00841F54" w:rsidRDefault="004B7371" w:rsidP="00E22A9D">
      <w:pPr>
        <w:rPr>
          <w:rFonts w:eastAsiaTheme="minorHAnsi" w:cstheme="minorBidi"/>
        </w:rPr>
      </w:pPr>
    </w:p>
    <w:p w14:paraId="632CEEA6" w14:textId="2BA2BAA9" w:rsidR="00345631" w:rsidRPr="00841F54" w:rsidRDefault="00345631" w:rsidP="00345631">
      <w:pPr>
        <w:pStyle w:val="Heading2"/>
      </w:pPr>
      <w:bookmarkStart w:id="137" w:name="_Toc468093315"/>
      <w:r w:rsidRPr="00841F54">
        <w:t>PXVSK DEF SITES</w:t>
      </w:r>
      <w:bookmarkEnd w:id="137"/>
      <w:r w:rsidRPr="00841F54">
        <w:t xml:space="preserve">  </w:t>
      </w:r>
    </w:p>
    <w:p w14:paraId="7E753C6C" w14:textId="77777777" w:rsidR="00345631" w:rsidRPr="00841F54" w:rsidRDefault="00345631" w:rsidP="00E22A9D">
      <w:pPr>
        <w:pStyle w:val="screen"/>
        <w:rPr>
          <w:rFonts w:cstheme="minorBidi"/>
        </w:rPr>
      </w:pPr>
      <w:r w:rsidRPr="00841F54">
        <w:rPr>
          <w:rFonts w:cstheme="minorBidi"/>
        </w:rPr>
        <w:t>NAME: PXVSK DEF SITES                   TAG: SKSITES</w:t>
      </w:r>
    </w:p>
    <w:p w14:paraId="729BEC4C"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62C5238E" w14:textId="77777777" w:rsidR="00345631" w:rsidRPr="00841F54" w:rsidRDefault="00345631" w:rsidP="00E22A9D">
      <w:pPr>
        <w:pStyle w:val="screen"/>
        <w:rPr>
          <w:rFonts w:cstheme="minorBidi"/>
        </w:rPr>
      </w:pPr>
      <w:r w:rsidRPr="00841F54">
        <w:rPr>
          <w:rFonts w:cstheme="minorBidi"/>
        </w:rPr>
        <w:t xml:space="preserve">  AVAILABILITY: SUBSCRIPTION</w:t>
      </w:r>
    </w:p>
    <w:p w14:paraId="3FF1F9D8" w14:textId="77777777" w:rsidR="00345631" w:rsidRPr="00841F54" w:rsidRDefault="00345631" w:rsidP="00E22A9D">
      <w:pPr>
        <w:pStyle w:val="screen"/>
        <w:rPr>
          <w:rFonts w:cstheme="minorBidi"/>
        </w:rPr>
      </w:pPr>
      <w:r w:rsidRPr="00841F54">
        <w:rPr>
          <w:rFonts w:cstheme="minorBidi"/>
        </w:rPr>
        <w:t xml:space="preserve">DESCRIPTION:   </w:t>
      </w:r>
    </w:p>
    <w:p w14:paraId="410AA597" w14:textId="77777777" w:rsidR="00345631" w:rsidRPr="00841F54" w:rsidRDefault="00345631" w:rsidP="00E22A9D">
      <w:pPr>
        <w:pStyle w:val="screen"/>
        <w:rPr>
          <w:rFonts w:cstheme="minorBidi"/>
        </w:rPr>
      </w:pPr>
      <w:r w:rsidRPr="00841F54">
        <w:rPr>
          <w:rFonts w:cstheme="minorBidi"/>
        </w:rPr>
        <w:t xml:space="preserve"> Returns a list of default administration sites for skin tests.</w:t>
      </w:r>
    </w:p>
    <w:p w14:paraId="54BBF9F9" w14:textId="77777777" w:rsidR="00EE2FFE" w:rsidRPr="00841F54" w:rsidRDefault="00345631" w:rsidP="00E22A9D">
      <w:pPr>
        <w:pStyle w:val="screen"/>
        <w:rPr>
          <w:rFonts w:cstheme="minorBidi"/>
        </w:rPr>
      </w:pPr>
      <w:r w:rsidRPr="00841F54">
        <w:rPr>
          <w:rFonts w:cstheme="minorBidi"/>
        </w:rPr>
        <w:t xml:space="preserve">RETURN PARAMETER DESCRIPTION: </w:t>
      </w:r>
    </w:p>
    <w:p w14:paraId="507F6EB1" w14:textId="6AB52D44" w:rsidR="00345631" w:rsidRPr="00841F54" w:rsidRDefault="00EE2FFE" w:rsidP="00E22A9D">
      <w:pPr>
        <w:pStyle w:val="screen"/>
        <w:rPr>
          <w:rFonts w:cstheme="minorBidi"/>
        </w:rPr>
      </w:pPr>
      <w:r w:rsidRPr="00841F54">
        <w:rPr>
          <w:rFonts w:cstheme="minorBidi"/>
        </w:rPr>
        <w:t xml:space="preserve"> (0)=Count of elements returned (0 if nothing found)</w:t>
      </w:r>
      <w:r w:rsidR="00345631" w:rsidRPr="00841F54">
        <w:rPr>
          <w:rFonts w:cstheme="minorBidi"/>
        </w:rPr>
        <w:t xml:space="preserve">  </w:t>
      </w:r>
    </w:p>
    <w:p w14:paraId="2B7B98C3" w14:textId="43C6582A" w:rsidR="00345631" w:rsidRPr="00841F54" w:rsidRDefault="00345631" w:rsidP="00E22A9D">
      <w:pPr>
        <w:pStyle w:val="screen"/>
        <w:rPr>
          <w:rFonts w:eastAsiaTheme="minorHAnsi" w:cstheme="minorBidi"/>
        </w:rPr>
      </w:pPr>
      <w:r w:rsidRPr="00841F54">
        <w:rPr>
          <w:rFonts w:cstheme="minorBidi"/>
        </w:rPr>
        <w:t xml:space="preserve"> (n)=IEN^NAME</w:t>
      </w:r>
    </w:p>
    <w:p w14:paraId="65DF4AE3" w14:textId="424DDAB9" w:rsidR="00345631" w:rsidRPr="00841F54" w:rsidRDefault="00345631" w:rsidP="00345631">
      <w:pPr>
        <w:pStyle w:val="Heading2"/>
      </w:pPr>
      <w:bookmarkStart w:id="138" w:name="_Toc468093316"/>
      <w:r w:rsidRPr="00841F54">
        <w:t>PXVSK SKIN SHORT LIST</w:t>
      </w:r>
      <w:bookmarkEnd w:id="138"/>
    </w:p>
    <w:p w14:paraId="141E6636" w14:textId="77777777" w:rsidR="00345631" w:rsidRPr="00841F54" w:rsidRDefault="00345631" w:rsidP="00E22A9D">
      <w:pPr>
        <w:pStyle w:val="screen"/>
        <w:rPr>
          <w:rFonts w:cstheme="minorBidi"/>
        </w:rPr>
      </w:pPr>
      <w:r w:rsidRPr="00841F54">
        <w:rPr>
          <w:rFonts w:cstheme="minorBidi"/>
        </w:rPr>
        <w:t>NAME: PXVSK SKIN SHORT LIST             TAG: SKSHORT</w:t>
      </w:r>
    </w:p>
    <w:p w14:paraId="6D43DD49"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5F8D3826" w14:textId="77777777" w:rsidR="00345631" w:rsidRPr="00841F54" w:rsidRDefault="00345631" w:rsidP="00E22A9D">
      <w:pPr>
        <w:pStyle w:val="screen"/>
        <w:rPr>
          <w:rFonts w:cstheme="minorBidi"/>
        </w:rPr>
      </w:pPr>
      <w:r w:rsidRPr="00841F54">
        <w:rPr>
          <w:rFonts w:cstheme="minorBidi"/>
        </w:rPr>
        <w:t xml:space="preserve">  AVAILABILITY: SUBSCRIPTION</w:t>
      </w:r>
    </w:p>
    <w:p w14:paraId="47AFE2BF" w14:textId="77777777" w:rsidR="00345631" w:rsidRPr="00841F54" w:rsidRDefault="00345631" w:rsidP="00E22A9D">
      <w:pPr>
        <w:pStyle w:val="screen"/>
        <w:rPr>
          <w:rFonts w:cstheme="minorBidi"/>
        </w:rPr>
      </w:pPr>
      <w:r w:rsidRPr="00841F54">
        <w:rPr>
          <w:rFonts w:cstheme="minorBidi"/>
        </w:rPr>
        <w:t xml:space="preserve">DESCRIPTION:   </w:t>
      </w:r>
    </w:p>
    <w:p w14:paraId="419A842A" w14:textId="77777777" w:rsidR="00345631" w:rsidRPr="00841F54" w:rsidRDefault="00345631" w:rsidP="00E22A9D">
      <w:pPr>
        <w:pStyle w:val="screen"/>
        <w:rPr>
          <w:rFonts w:cstheme="minorBidi"/>
        </w:rPr>
      </w:pPr>
      <w:r w:rsidRPr="00841F54">
        <w:rPr>
          <w:rFonts w:cstheme="minorBidi"/>
        </w:rPr>
        <w:t xml:space="preserve"> Returns active list of skin tests.</w:t>
      </w:r>
    </w:p>
    <w:p w14:paraId="5FCD23BC" w14:textId="77777777" w:rsidR="00345631" w:rsidRPr="00841F54" w:rsidRDefault="00345631" w:rsidP="00E22A9D">
      <w:pPr>
        <w:pStyle w:val="screen"/>
        <w:rPr>
          <w:rFonts w:cstheme="minorBidi"/>
        </w:rPr>
      </w:pPr>
      <w:r w:rsidRPr="00841F54">
        <w:rPr>
          <w:rFonts w:cstheme="minorBidi"/>
        </w:rPr>
        <w:t>INPUT PARAMETER: DATE                   PARAMETER TYPE: LITERAL</w:t>
      </w:r>
    </w:p>
    <w:p w14:paraId="5BE0D363" w14:textId="77777777" w:rsidR="00345631" w:rsidRPr="00841F54" w:rsidRDefault="00345631" w:rsidP="00E22A9D">
      <w:pPr>
        <w:pStyle w:val="screen"/>
        <w:rPr>
          <w:rFonts w:cstheme="minorBidi"/>
        </w:rPr>
      </w:pPr>
      <w:r w:rsidRPr="00841F54">
        <w:rPr>
          <w:rFonts w:cstheme="minorBidi"/>
        </w:rPr>
        <w:t xml:space="preserve">  REQUIRED: NO                          SEQUENCE NUMBER: 1</w:t>
      </w:r>
    </w:p>
    <w:p w14:paraId="5B1A72FA" w14:textId="77777777" w:rsidR="00345631" w:rsidRPr="00841F54" w:rsidRDefault="00345631" w:rsidP="00E22A9D">
      <w:pPr>
        <w:pStyle w:val="screen"/>
        <w:rPr>
          <w:rFonts w:cstheme="minorBidi"/>
        </w:rPr>
      </w:pPr>
      <w:r w:rsidRPr="00841F54">
        <w:rPr>
          <w:rFonts w:cstheme="minorBidi"/>
        </w:rPr>
        <w:t xml:space="preserve">DESCRIPTION:   </w:t>
      </w:r>
    </w:p>
    <w:p w14:paraId="20B9BDE2" w14:textId="77777777" w:rsidR="00345631" w:rsidRPr="00841F54" w:rsidRDefault="00345631" w:rsidP="00E22A9D">
      <w:pPr>
        <w:pStyle w:val="screen"/>
        <w:rPr>
          <w:rFonts w:cstheme="minorBidi"/>
        </w:rPr>
      </w:pPr>
      <w:r w:rsidRPr="00841F54">
        <w:rPr>
          <w:rFonts w:cstheme="minorBidi"/>
        </w:rPr>
        <w:t xml:space="preserve"> Used for determining skin test status. (Defaults to TODAY).</w:t>
      </w:r>
    </w:p>
    <w:p w14:paraId="10B65182" w14:textId="77777777" w:rsidR="00345631" w:rsidRPr="00841F54" w:rsidRDefault="00345631" w:rsidP="00E22A9D">
      <w:pPr>
        <w:pStyle w:val="screen"/>
        <w:rPr>
          <w:rFonts w:cstheme="minorBidi"/>
        </w:rPr>
      </w:pPr>
      <w:r w:rsidRPr="00841F54">
        <w:rPr>
          <w:rFonts w:cstheme="minorBidi"/>
        </w:rPr>
        <w:t xml:space="preserve">RETURN PARAMETER DESCRIPTION:   </w:t>
      </w:r>
    </w:p>
    <w:p w14:paraId="6B783873" w14:textId="57FD2BEF" w:rsidR="00EE2FFE" w:rsidRPr="00841F54" w:rsidRDefault="00EE2FFE" w:rsidP="00E22A9D">
      <w:pPr>
        <w:pStyle w:val="screen"/>
        <w:rPr>
          <w:rFonts w:cstheme="minorBidi"/>
        </w:rPr>
      </w:pPr>
      <w:r w:rsidRPr="00841F54">
        <w:rPr>
          <w:rFonts w:cstheme="minorBidi"/>
        </w:rPr>
        <w:t xml:space="preserve"> (0)=Count of elements returned (0 if nothing found)</w:t>
      </w:r>
    </w:p>
    <w:p w14:paraId="3D61A9DD" w14:textId="77777777" w:rsidR="00345631" w:rsidRPr="00841F54" w:rsidRDefault="00345631" w:rsidP="00E22A9D">
      <w:pPr>
        <w:pStyle w:val="screen"/>
        <w:rPr>
          <w:rFonts w:cstheme="minorBidi"/>
        </w:rPr>
      </w:pPr>
      <w:r w:rsidRPr="00841F54">
        <w:rPr>
          <w:rFonts w:cstheme="minorBidi"/>
        </w:rPr>
        <w:t xml:space="preserve"> (n)=SK^IEN^NAME^PRINT NAME</w:t>
      </w:r>
    </w:p>
    <w:p w14:paraId="5D4BDA6E" w14:textId="67F635BB" w:rsidR="00345631" w:rsidRPr="00841F54" w:rsidRDefault="00EE2FFE" w:rsidP="00E22A9D">
      <w:pPr>
        <w:pStyle w:val="screen"/>
        <w:rPr>
          <w:rFonts w:eastAsiaTheme="minorHAnsi" w:cstheme="minorBidi"/>
        </w:rPr>
      </w:pPr>
      <w:r w:rsidRPr="00841F54">
        <w:rPr>
          <w:rFonts w:cstheme="minorBidi"/>
        </w:rPr>
        <w:t xml:space="preserve"> </w:t>
      </w:r>
      <w:r w:rsidR="00345631" w:rsidRPr="00841F54">
        <w:rPr>
          <w:rFonts w:cstheme="minorBidi"/>
        </w:rPr>
        <w:t>(n)=CS^Coding System^Code^Variable pointer^Short Description</w:t>
      </w:r>
    </w:p>
    <w:p w14:paraId="3DEF7074" w14:textId="50E6D34B" w:rsidR="00345631" w:rsidRPr="00841F54" w:rsidRDefault="00345631" w:rsidP="0083110A">
      <w:pPr>
        <w:pStyle w:val="Heading2"/>
      </w:pPr>
      <w:bookmarkStart w:id="139" w:name="_PXVSK_V_SKIN"/>
      <w:bookmarkStart w:id="140" w:name="_Toc468093317"/>
      <w:bookmarkEnd w:id="139"/>
      <w:r w:rsidRPr="00841F54">
        <w:t>PXVSK V SKIN TEST LIST</w:t>
      </w:r>
      <w:bookmarkEnd w:id="140"/>
    </w:p>
    <w:p w14:paraId="0C9E5EF7" w14:textId="77777777" w:rsidR="00345631" w:rsidRPr="00841F54" w:rsidRDefault="00345631" w:rsidP="00E22A9D">
      <w:pPr>
        <w:pStyle w:val="screen"/>
        <w:rPr>
          <w:rFonts w:cstheme="minorBidi"/>
        </w:rPr>
      </w:pPr>
      <w:r w:rsidRPr="00841F54">
        <w:rPr>
          <w:rFonts w:cstheme="minorBidi"/>
        </w:rPr>
        <w:t>NAME: PXVSK V SKIN TEST LIST            TAG: SKLIST</w:t>
      </w:r>
    </w:p>
    <w:p w14:paraId="32ADD80A"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5245B4D9" w14:textId="77777777" w:rsidR="00345631" w:rsidRPr="00841F54" w:rsidRDefault="00345631" w:rsidP="00E22A9D">
      <w:pPr>
        <w:pStyle w:val="screen"/>
        <w:rPr>
          <w:rFonts w:cstheme="minorBidi"/>
        </w:rPr>
      </w:pPr>
      <w:r w:rsidRPr="00841F54">
        <w:rPr>
          <w:rFonts w:cstheme="minorBidi"/>
        </w:rPr>
        <w:t xml:space="preserve">  AVAILABILITY: SUBSCRIPTION</w:t>
      </w:r>
    </w:p>
    <w:p w14:paraId="5737D208" w14:textId="77777777" w:rsidR="00345631" w:rsidRPr="00841F54" w:rsidRDefault="00345631" w:rsidP="00E22A9D">
      <w:pPr>
        <w:pStyle w:val="screen"/>
        <w:rPr>
          <w:rFonts w:cstheme="minorBidi"/>
        </w:rPr>
      </w:pPr>
      <w:r w:rsidRPr="00841F54">
        <w:rPr>
          <w:rFonts w:cstheme="minorBidi"/>
        </w:rPr>
        <w:lastRenderedPageBreak/>
        <w:t xml:space="preserve">DESCRIPTION:   </w:t>
      </w:r>
    </w:p>
    <w:p w14:paraId="138157A6" w14:textId="77777777" w:rsidR="00345631" w:rsidRPr="00841F54" w:rsidRDefault="00345631" w:rsidP="00E22A9D">
      <w:pPr>
        <w:pStyle w:val="screen"/>
        <w:rPr>
          <w:rFonts w:cstheme="minorBidi"/>
        </w:rPr>
      </w:pPr>
      <w:r w:rsidRPr="00841F54">
        <w:rPr>
          <w:rFonts w:cstheme="minorBidi"/>
        </w:rPr>
        <w:t xml:space="preserve"> Returns a list of V Skin Test entries that have been placed within the </w:t>
      </w:r>
    </w:p>
    <w:p w14:paraId="640C2D81" w14:textId="77777777" w:rsidR="00345631" w:rsidRPr="00841F54" w:rsidRDefault="00345631" w:rsidP="00E22A9D">
      <w:pPr>
        <w:pStyle w:val="screen"/>
        <w:rPr>
          <w:rFonts w:cstheme="minorBidi"/>
        </w:rPr>
      </w:pPr>
      <w:r w:rsidRPr="00841F54">
        <w:rPr>
          <w:rFonts w:cstheme="minorBidi"/>
        </w:rPr>
        <w:t xml:space="preserve"> last x days. The number of days to look back is defined in the PXV SK DAYS</w:t>
      </w:r>
    </w:p>
    <w:p w14:paraId="423AA287" w14:textId="77777777" w:rsidR="00345631" w:rsidRPr="00841F54" w:rsidRDefault="00345631" w:rsidP="00E22A9D">
      <w:pPr>
        <w:pStyle w:val="screen"/>
        <w:rPr>
          <w:rFonts w:cstheme="minorBidi"/>
        </w:rPr>
      </w:pPr>
      <w:r w:rsidRPr="00841F54">
        <w:rPr>
          <w:rFonts w:cstheme="minorBidi"/>
        </w:rPr>
        <w:t>BACK parameter.</w:t>
      </w:r>
    </w:p>
    <w:p w14:paraId="5E79E7C3" w14:textId="77777777" w:rsidR="00345631" w:rsidRPr="00841F54" w:rsidRDefault="00345631" w:rsidP="00E22A9D">
      <w:pPr>
        <w:pStyle w:val="screen"/>
        <w:rPr>
          <w:rFonts w:cstheme="minorBidi"/>
        </w:rPr>
      </w:pPr>
      <w:r w:rsidRPr="00841F54">
        <w:rPr>
          <w:rFonts w:cstheme="minorBidi"/>
        </w:rPr>
        <w:t>INPUT PARAMETER: DFN                    PARAMETER TYPE: LITERAL</w:t>
      </w:r>
    </w:p>
    <w:p w14:paraId="05BD1210" w14:textId="77777777" w:rsidR="00345631" w:rsidRPr="00841F54" w:rsidRDefault="00345631" w:rsidP="00E22A9D">
      <w:pPr>
        <w:pStyle w:val="screen"/>
        <w:rPr>
          <w:rFonts w:cstheme="minorBidi"/>
        </w:rPr>
      </w:pPr>
      <w:r w:rsidRPr="00841F54">
        <w:rPr>
          <w:rFonts w:cstheme="minorBidi"/>
        </w:rPr>
        <w:t xml:space="preserve">  REQUIRED: YES                         SEQUENCE NUMBER: 1</w:t>
      </w:r>
    </w:p>
    <w:p w14:paraId="416AAAB5" w14:textId="77777777" w:rsidR="00345631" w:rsidRPr="00841F54" w:rsidRDefault="00345631" w:rsidP="00E22A9D">
      <w:pPr>
        <w:pStyle w:val="screen"/>
        <w:rPr>
          <w:rFonts w:cstheme="minorBidi"/>
        </w:rPr>
      </w:pPr>
      <w:r w:rsidRPr="00841F54">
        <w:rPr>
          <w:rFonts w:cstheme="minorBidi"/>
        </w:rPr>
        <w:t xml:space="preserve">DESCRIPTION:   </w:t>
      </w:r>
    </w:p>
    <w:p w14:paraId="3423B2C1" w14:textId="77777777" w:rsidR="00345631" w:rsidRPr="00841F54" w:rsidRDefault="00345631" w:rsidP="00E22A9D">
      <w:pPr>
        <w:pStyle w:val="screen"/>
        <w:rPr>
          <w:rFonts w:cstheme="minorBidi"/>
        </w:rPr>
      </w:pPr>
      <w:r w:rsidRPr="00841F54">
        <w:rPr>
          <w:rFonts w:cstheme="minorBidi"/>
        </w:rPr>
        <w:t xml:space="preserve"> Only V Skin Test entries for this patient will be returned.</w:t>
      </w:r>
    </w:p>
    <w:p w14:paraId="588D5726" w14:textId="77777777" w:rsidR="00345631" w:rsidRPr="00841F54" w:rsidRDefault="00345631" w:rsidP="00E22A9D">
      <w:pPr>
        <w:pStyle w:val="screen"/>
        <w:rPr>
          <w:rFonts w:cstheme="minorBidi"/>
        </w:rPr>
      </w:pPr>
      <w:r w:rsidRPr="00841F54">
        <w:rPr>
          <w:rFonts w:cstheme="minorBidi"/>
        </w:rPr>
        <w:t>INPUT PARAMETER: SKINTEST               PARAMETER TYPE: LITERAL</w:t>
      </w:r>
    </w:p>
    <w:p w14:paraId="4155401F" w14:textId="77777777" w:rsidR="00345631" w:rsidRPr="00841F54" w:rsidRDefault="00345631" w:rsidP="00E22A9D">
      <w:pPr>
        <w:pStyle w:val="screen"/>
        <w:rPr>
          <w:rFonts w:cstheme="minorBidi"/>
        </w:rPr>
      </w:pPr>
      <w:r w:rsidRPr="00841F54">
        <w:rPr>
          <w:rFonts w:cstheme="minorBidi"/>
        </w:rPr>
        <w:t xml:space="preserve">  REQUIRED: YES                         SEQUENCE NUMBER: 2</w:t>
      </w:r>
    </w:p>
    <w:p w14:paraId="7E89ADA4" w14:textId="77777777" w:rsidR="00345631" w:rsidRPr="00841F54" w:rsidRDefault="00345631" w:rsidP="00E22A9D">
      <w:pPr>
        <w:pStyle w:val="screen"/>
        <w:rPr>
          <w:rFonts w:cstheme="minorBidi"/>
        </w:rPr>
      </w:pPr>
      <w:r w:rsidRPr="00841F54">
        <w:rPr>
          <w:rFonts w:cstheme="minorBidi"/>
        </w:rPr>
        <w:t xml:space="preserve">DESCRIPTION:   </w:t>
      </w:r>
    </w:p>
    <w:p w14:paraId="02D75841" w14:textId="77777777" w:rsidR="00345631" w:rsidRPr="00841F54" w:rsidRDefault="00345631" w:rsidP="00E22A9D">
      <w:pPr>
        <w:pStyle w:val="screen"/>
        <w:rPr>
          <w:rFonts w:cstheme="minorBidi"/>
        </w:rPr>
      </w:pPr>
      <w:r w:rsidRPr="00841F54">
        <w:rPr>
          <w:rFonts w:cstheme="minorBidi"/>
        </w:rPr>
        <w:t xml:space="preserve"> Skin Test IEN. Only V Skin Test entries for this Skin Test will be</w:t>
      </w:r>
    </w:p>
    <w:p w14:paraId="1A6169D7" w14:textId="77777777" w:rsidR="00345631" w:rsidRPr="00841F54" w:rsidRDefault="00345631" w:rsidP="00E22A9D">
      <w:pPr>
        <w:pStyle w:val="screen"/>
        <w:rPr>
          <w:rFonts w:cstheme="minorBidi"/>
        </w:rPr>
      </w:pPr>
      <w:r w:rsidRPr="00841F54">
        <w:rPr>
          <w:rFonts w:cstheme="minorBidi"/>
        </w:rPr>
        <w:t>returned.</w:t>
      </w:r>
    </w:p>
    <w:p w14:paraId="262627BD" w14:textId="77777777" w:rsidR="00345631" w:rsidRPr="00841F54" w:rsidRDefault="00345631" w:rsidP="00E22A9D">
      <w:pPr>
        <w:pStyle w:val="screen"/>
        <w:rPr>
          <w:rFonts w:cstheme="minorBidi"/>
        </w:rPr>
      </w:pPr>
      <w:r w:rsidRPr="00841F54">
        <w:rPr>
          <w:rFonts w:cstheme="minorBidi"/>
        </w:rPr>
        <w:t>INPUT PARAMETER: DATE                   PARAMETER TYPE: LITERAL</w:t>
      </w:r>
    </w:p>
    <w:p w14:paraId="20CF44D8" w14:textId="77777777" w:rsidR="00345631" w:rsidRPr="00841F54" w:rsidRDefault="00345631" w:rsidP="00E22A9D">
      <w:pPr>
        <w:pStyle w:val="screen"/>
        <w:rPr>
          <w:rFonts w:cstheme="minorBidi"/>
        </w:rPr>
      </w:pPr>
      <w:r w:rsidRPr="00841F54">
        <w:rPr>
          <w:rFonts w:cstheme="minorBidi"/>
        </w:rPr>
        <w:t xml:space="preserve">  REQUIRED: NO                          SEQUENCE NUMBER: 3</w:t>
      </w:r>
    </w:p>
    <w:p w14:paraId="4A90DB60" w14:textId="77777777" w:rsidR="00345631" w:rsidRPr="00841F54" w:rsidRDefault="00345631" w:rsidP="00E22A9D">
      <w:pPr>
        <w:pStyle w:val="screen"/>
        <w:rPr>
          <w:rFonts w:cstheme="minorBidi"/>
        </w:rPr>
      </w:pPr>
      <w:r w:rsidRPr="00841F54">
        <w:rPr>
          <w:rFonts w:cstheme="minorBidi"/>
        </w:rPr>
        <w:t xml:space="preserve">DESCRIPTION:   </w:t>
      </w:r>
    </w:p>
    <w:p w14:paraId="323CC19A" w14:textId="77777777" w:rsidR="00345631" w:rsidRPr="00841F54" w:rsidRDefault="00345631" w:rsidP="00E22A9D">
      <w:pPr>
        <w:pStyle w:val="screen"/>
        <w:rPr>
          <w:rFonts w:cstheme="minorBidi"/>
        </w:rPr>
      </w:pPr>
      <w:r w:rsidRPr="00841F54">
        <w:rPr>
          <w:rFonts w:cstheme="minorBidi"/>
        </w:rPr>
        <w:t xml:space="preserve"> The system will search back x number of days from this date. Defaults to </w:t>
      </w:r>
    </w:p>
    <w:p w14:paraId="5FDBEE9C" w14:textId="77777777" w:rsidR="00345631" w:rsidRPr="00841F54" w:rsidRDefault="00345631" w:rsidP="00E22A9D">
      <w:pPr>
        <w:pStyle w:val="screen"/>
        <w:rPr>
          <w:rFonts w:cstheme="minorBidi"/>
        </w:rPr>
      </w:pPr>
      <w:r w:rsidRPr="00841F54">
        <w:rPr>
          <w:rFonts w:cstheme="minorBidi"/>
        </w:rPr>
        <w:t xml:space="preserve"> TODAY.</w:t>
      </w:r>
    </w:p>
    <w:p w14:paraId="135DC352" w14:textId="77777777" w:rsidR="00345631" w:rsidRPr="00841F54" w:rsidRDefault="00345631" w:rsidP="00E22A9D">
      <w:pPr>
        <w:pStyle w:val="screen"/>
        <w:rPr>
          <w:rFonts w:cstheme="minorBidi"/>
        </w:rPr>
      </w:pPr>
      <w:r w:rsidRPr="00841F54">
        <w:rPr>
          <w:rFonts w:cstheme="minorBidi"/>
        </w:rPr>
        <w:t xml:space="preserve">RETURN PARAMETER DESCRIPTION:   </w:t>
      </w:r>
    </w:p>
    <w:p w14:paraId="4970469A" w14:textId="12384B55" w:rsidR="00EE2FFE" w:rsidRPr="00841F54" w:rsidRDefault="00EE2FFE" w:rsidP="00E22A9D">
      <w:pPr>
        <w:pStyle w:val="screen"/>
        <w:rPr>
          <w:rFonts w:cstheme="minorBidi"/>
        </w:rPr>
      </w:pPr>
      <w:r w:rsidRPr="00841F54">
        <w:rPr>
          <w:rFonts w:cstheme="minorBidi"/>
        </w:rPr>
        <w:t xml:space="preserve"> (0)=Count of elements returned (0 if nothing found)</w:t>
      </w:r>
    </w:p>
    <w:p w14:paraId="0F1AE2CE" w14:textId="77777777" w:rsidR="00345631" w:rsidRPr="00841F54" w:rsidRDefault="00345631" w:rsidP="00E22A9D">
      <w:pPr>
        <w:pStyle w:val="screen"/>
        <w:rPr>
          <w:rFonts w:cstheme="minorBidi"/>
        </w:rPr>
      </w:pPr>
      <w:r w:rsidRPr="00841F54">
        <w:rPr>
          <w:rFonts w:cstheme="minorBidi"/>
        </w:rPr>
        <w:t xml:space="preserve"> (n)=DATERANGE^Start Date^Stop Date</w:t>
      </w:r>
    </w:p>
    <w:p w14:paraId="1CAACC30" w14:textId="268B4F5C" w:rsidR="00345631" w:rsidRPr="00841F54" w:rsidRDefault="00EE2FFE" w:rsidP="00E22A9D">
      <w:pPr>
        <w:pStyle w:val="screen"/>
        <w:rPr>
          <w:rFonts w:eastAsiaTheme="minorHAnsi" w:cstheme="minorBidi"/>
        </w:rPr>
      </w:pPr>
      <w:r w:rsidRPr="00841F54">
        <w:rPr>
          <w:rFonts w:cstheme="minorBidi"/>
        </w:rPr>
        <w:t xml:space="preserve"> </w:t>
      </w:r>
      <w:r w:rsidR="00345631" w:rsidRPr="00841F54">
        <w:rPr>
          <w:rFonts w:cstheme="minorBidi"/>
        </w:rPr>
        <w:t>(n)=PLACEMENT^IEN^Skin Test Name^Date/Time of Placement</w:t>
      </w:r>
    </w:p>
    <w:p w14:paraId="078C881D" w14:textId="0F0A4A88" w:rsidR="008D4E8F" w:rsidRDefault="009E7850" w:rsidP="0090069A">
      <w:pPr>
        <w:pStyle w:val="Heading1"/>
      </w:pPr>
      <w:bookmarkStart w:id="141" w:name="_PX_ICE_WEB"/>
      <w:bookmarkStart w:id="142" w:name="_Toc468093318"/>
      <w:bookmarkEnd w:id="141"/>
      <w:r>
        <w:t>Generating Online Documentation</w:t>
      </w:r>
      <w:bookmarkEnd w:id="110"/>
      <w:bookmarkEnd w:id="142"/>
    </w:p>
    <w:p w14:paraId="078C881E" w14:textId="1EE049EF" w:rsidR="008D4E8F" w:rsidRPr="00841F54" w:rsidRDefault="00EC39F7" w:rsidP="00EC39F7">
      <w:pPr>
        <w:pStyle w:val="Heading2"/>
      </w:pPr>
      <w:bookmarkStart w:id="143" w:name="_Toc414852655"/>
      <w:bookmarkStart w:id="144" w:name="_Toc468093319"/>
      <w:r w:rsidRPr="00841F54">
        <w:t>Routines</w:t>
      </w:r>
      <w:bookmarkEnd w:id="143"/>
      <w:bookmarkEnd w:id="144"/>
    </w:p>
    <w:p w14:paraId="078C881F" w14:textId="77777777" w:rsidR="00EC39F7" w:rsidRPr="00841F54" w:rsidRDefault="00EC39F7" w:rsidP="00E22A9D">
      <w:pPr>
        <w:rPr>
          <w:rFonts w:eastAsiaTheme="minorHAnsi" w:cstheme="minorBidi"/>
        </w:rPr>
      </w:pPr>
      <w:r w:rsidRPr="00841F54">
        <w:rPr>
          <w:rFonts w:eastAsiaTheme="minorHAnsi" w:cstheme="minorBidi"/>
        </w:rPr>
        <w:t xml:space="preserve">The namespace for the PCE package is PX. Some AU* routines are distributed by PCE. Use the Kernel option, List Routines [XUPRROU], to print a list of any or all of the PCE routines. This option is found on the Routine Tools [XUPR-ROUTINE-TOOLS] menu on the Programmer Options [XUPROG] menu, which is a sub-menu of the Systems Manager Menu [EVE] option. </w:t>
      </w:r>
    </w:p>
    <w:p w14:paraId="078C8820" w14:textId="77777777" w:rsidR="00EC39F7" w:rsidRPr="00841F54" w:rsidRDefault="00EC39F7" w:rsidP="00E22A9D">
      <w:pPr>
        <w:rPr>
          <w:rFonts w:eastAsiaTheme="minorHAnsi" w:cstheme="minorBidi"/>
        </w:rPr>
      </w:pPr>
      <w:r w:rsidRPr="00841F54">
        <w:rPr>
          <w:rFonts w:eastAsiaTheme="minorHAnsi" w:cstheme="minorBidi"/>
        </w:rPr>
        <w:t>Select Systems Manager Menu Option: programmer Options</w:t>
      </w:r>
    </w:p>
    <w:p w14:paraId="078C8821"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Select Programmer Options Option: routine Tools</w:t>
      </w:r>
    </w:p>
    <w:p w14:paraId="078C8822"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Select Routine Tools Option: list Routines</w:t>
      </w:r>
    </w:p>
    <w:p w14:paraId="078C8823"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Routine Print</w:t>
      </w:r>
    </w:p>
    <w:p w14:paraId="078C8824" w14:textId="77777777" w:rsidR="00EC39F7" w:rsidRPr="00841F54" w:rsidRDefault="00EC39F7" w:rsidP="00E22A9D">
      <w:pPr>
        <w:rPr>
          <w:rFonts w:eastAsiaTheme="minorHAnsi" w:cstheme="minorBidi"/>
        </w:rPr>
      </w:pPr>
      <w:r w:rsidRPr="00841F54">
        <w:rPr>
          <w:rFonts w:eastAsiaTheme="minorHAnsi" w:cstheme="minorBidi"/>
        </w:rPr>
        <w:t>Want to start each routine on a new page: No// [ENTER]</w:t>
      </w:r>
    </w:p>
    <w:p w14:paraId="078C8825" w14:textId="77777777" w:rsidR="00EC39F7" w:rsidRPr="00841F54" w:rsidRDefault="00EC39F7" w:rsidP="00E22A9D">
      <w:pPr>
        <w:rPr>
          <w:rFonts w:eastAsiaTheme="minorHAnsi" w:cstheme="minorBidi"/>
        </w:rPr>
      </w:pPr>
      <w:r w:rsidRPr="00841F54">
        <w:rPr>
          <w:rFonts w:eastAsiaTheme="minorHAnsi" w:cstheme="minorBidi"/>
        </w:rPr>
        <w:t>routine(s) ?   &gt; PX*</w:t>
      </w:r>
    </w:p>
    <w:p w14:paraId="078C8826" w14:textId="77777777" w:rsidR="00EC39F7" w:rsidRPr="00841F54" w:rsidRDefault="00EC39F7" w:rsidP="00E22A9D">
      <w:pPr>
        <w:rPr>
          <w:rFonts w:eastAsiaTheme="minorHAnsi" w:cstheme="minorBidi"/>
        </w:rPr>
      </w:pPr>
      <w:r w:rsidRPr="00841F54">
        <w:rPr>
          <w:rFonts w:eastAsiaTheme="minorHAnsi" w:cstheme="minorBidi"/>
        </w:rPr>
        <w:t xml:space="preserve">The first line of each routine contains a brief description of the general function of the routine. Use the Kernel option, First Line Routine Print [XU FIRST LINE PRINT] to print a list of just the first line of each Health Summary subset routine. </w:t>
      </w:r>
    </w:p>
    <w:p w14:paraId="078C8827"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Systems Manager Menu Option: programmer Options</w:t>
      </w:r>
    </w:p>
    <w:p w14:paraId="078C8828"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Programmer Options Option: routine Tools</w:t>
      </w:r>
    </w:p>
    <w:p w14:paraId="078C8829"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Routine Tools Option: First Line Routine Print</w:t>
      </w:r>
    </w:p>
    <w:p w14:paraId="078C882A" w14:textId="77777777" w:rsidR="00EC39F7" w:rsidRPr="00841F54" w:rsidRDefault="00EC39F7" w:rsidP="00E22A9D">
      <w:pPr>
        <w:rPr>
          <w:rFonts w:eastAsiaTheme="minorHAnsi" w:cstheme="minorBidi"/>
        </w:rPr>
      </w:pPr>
      <w:r w:rsidRPr="00841F54">
        <w:rPr>
          <w:rFonts w:eastAsiaTheme="minorHAnsi" w:cstheme="minorBidi"/>
        </w:rPr>
        <w:t>PRINTS FIRST LINES</w:t>
      </w:r>
    </w:p>
    <w:p w14:paraId="078C882B"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lastRenderedPageBreak/>
        <w:t>routine(s) ?   &gt;PX*</w:t>
      </w:r>
    </w:p>
    <w:p w14:paraId="078C882C" w14:textId="02CB612D" w:rsidR="00EC39F7" w:rsidRPr="00841F54" w:rsidRDefault="00EC39F7" w:rsidP="00EC39F7">
      <w:pPr>
        <w:pStyle w:val="Heading2"/>
      </w:pPr>
      <w:bookmarkStart w:id="145" w:name="_Toc414852656"/>
      <w:bookmarkStart w:id="146" w:name="_Toc468093320"/>
      <w:r w:rsidRPr="00841F54">
        <w:t>Globals</w:t>
      </w:r>
      <w:bookmarkEnd w:id="145"/>
      <w:bookmarkEnd w:id="146"/>
    </w:p>
    <w:p w14:paraId="078C882D" w14:textId="77777777" w:rsidR="00EC39F7" w:rsidRPr="00841F54" w:rsidRDefault="00EC39F7" w:rsidP="00E22A9D">
      <w:pPr>
        <w:rPr>
          <w:rFonts w:eastAsiaTheme="minorHAnsi" w:cstheme="minorBidi"/>
        </w:rPr>
      </w:pPr>
      <w:r w:rsidRPr="00841F54">
        <w:rPr>
          <w:rFonts w:eastAsiaTheme="minorHAnsi" w:cstheme="minorBidi"/>
        </w:rPr>
        <w:t>Globals exported by PCE include ^PX, ^PXD, and ^AU*. Use the Kernel option, List Global [XUPRGL], to print a list of any of these globals. This option is found on the Programmer Options menu [XUPROG], which is a sub-menu of the Systems Manager Menu [EVE] option.</w:t>
      </w:r>
    </w:p>
    <w:p w14:paraId="078C882E"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Select Systems Manager Menu Option: programmer Options</w:t>
      </w:r>
    </w:p>
    <w:p w14:paraId="078C882F"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Select Programmer Options Option: LIST Global</w:t>
      </w:r>
    </w:p>
    <w:p w14:paraId="078C8830"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Global ^^PX*</w:t>
      </w:r>
    </w:p>
    <w:p w14:paraId="078C8831" w14:textId="27E53EFB" w:rsidR="008D4E8F" w:rsidRPr="00841F54" w:rsidRDefault="00EC39F7" w:rsidP="00EC39F7">
      <w:pPr>
        <w:pStyle w:val="Heading2"/>
      </w:pPr>
      <w:bookmarkStart w:id="147" w:name="_Toc414852657"/>
      <w:bookmarkStart w:id="148" w:name="_Toc468093321"/>
      <w:r w:rsidRPr="00841F54">
        <w:t>Files</w:t>
      </w:r>
      <w:bookmarkEnd w:id="147"/>
      <w:bookmarkEnd w:id="148"/>
    </w:p>
    <w:p w14:paraId="078C8832" w14:textId="30879699" w:rsidR="00EC39F7" w:rsidRPr="00841F54" w:rsidRDefault="00EC39F7" w:rsidP="00E22A9D">
      <w:pPr>
        <w:rPr>
          <w:rFonts w:eastAsiaTheme="minorHAnsi" w:cstheme="minorBidi"/>
        </w:rPr>
      </w:pPr>
      <w:r w:rsidRPr="00841F54">
        <w:rPr>
          <w:rFonts w:eastAsiaTheme="minorHAnsi" w:cstheme="minorBidi"/>
        </w:rPr>
        <w:t>The number-spaces assigned to PCE include 800-839.99</w:t>
      </w:r>
      <w:r w:rsidR="0040140B" w:rsidRPr="00841F54">
        <w:rPr>
          <w:rFonts w:eastAsiaTheme="minorHAnsi" w:cstheme="minorBidi"/>
        </w:rPr>
        <w:t>, 920.xx</w:t>
      </w:r>
      <w:r w:rsidRPr="00841F54">
        <w:rPr>
          <w:rFonts w:eastAsiaTheme="minorHAnsi" w:cstheme="minorBidi"/>
        </w:rPr>
        <w:t xml:space="preserve">, and 9000001, 900010.xx, and 9999999.xx. Use the VA FileMan option, List File Attributes [DILIST] to print a list of these files. </w:t>
      </w:r>
    </w:p>
    <w:p w14:paraId="078C8833" w14:textId="5BE5E02A" w:rsidR="00EC39F7" w:rsidRPr="00841F54" w:rsidRDefault="00EC39F7" w:rsidP="00EC39F7">
      <w:pPr>
        <w:pStyle w:val="Heading2"/>
      </w:pPr>
      <w:bookmarkStart w:id="149" w:name="_Toc414852658"/>
      <w:bookmarkStart w:id="150" w:name="_Toc468093322"/>
      <w:r w:rsidRPr="00841F54">
        <w:t>XINDEX</w:t>
      </w:r>
      <w:bookmarkEnd w:id="149"/>
      <w:bookmarkEnd w:id="150"/>
    </w:p>
    <w:p w14:paraId="078C8834" w14:textId="77777777" w:rsidR="00EC39F7" w:rsidRPr="00841F54" w:rsidRDefault="00EC39F7" w:rsidP="00E22A9D">
      <w:pPr>
        <w:rPr>
          <w:rFonts w:eastAsiaTheme="minorHAnsi" w:cstheme="minorBidi"/>
        </w:rPr>
      </w:pPr>
      <w:r w:rsidRPr="00841F54">
        <w:rPr>
          <w:rFonts w:eastAsiaTheme="minorHAnsi" w:cstheme="minorBidi"/>
        </w:rPr>
        <w:t xml:space="preserve">XINDEX is a routine that produces a report called the VA Cross-Referencer. This report is a technical and cross-reference listing of one routine or a group of routines. XINDEX provides a summary of errors and warnings for routines that do not comply with VA programming standards and conventions, a list of local and global variables and what routines they are referenced in, and a list of internal and external routine calls. XINDEX is invoked from programmer mode:  D ^XINDEX. When prompted to select routines, enter PX*. </w:t>
      </w:r>
    </w:p>
    <w:p w14:paraId="078C8835" w14:textId="0B347E01" w:rsidR="00EC39F7" w:rsidRPr="00841F54" w:rsidRDefault="00EC39F7" w:rsidP="00EC39F7">
      <w:pPr>
        <w:pStyle w:val="Heading2"/>
      </w:pPr>
      <w:bookmarkStart w:id="151" w:name="_Toc414852659"/>
      <w:bookmarkStart w:id="152" w:name="_Toc468093323"/>
      <w:r w:rsidRPr="00841F54">
        <w:t>Data Dictionaries</w:t>
      </w:r>
      <w:bookmarkEnd w:id="151"/>
      <w:bookmarkEnd w:id="152"/>
    </w:p>
    <w:p w14:paraId="078C8836" w14:textId="77777777" w:rsidR="00EC39F7" w:rsidRPr="00841F54" w:rsidRDefault="00EC39F7" w:rsidP="00E22A9D">
      <w:pPr>
        <w:rPr>
          <w:rFonts w:eastAsiaTheme="minorHAnsi" w:cstheme="minorBidi"/>
        </w:rPr>
      </w:pPr>
      <w:r w:rsidRPr="00841F54">
        <w:rPr>
          <w:rFonts w:eastAsiaTheme="minorHAnsi" w:cstheme="minorBidi"/>
        </w:rPr>
        <w:t>The Data Dictionaries (DDs) are considered part of the online documentation. Use VA FileMan option #8 (DATA DICTIONARY UTILITIES) to print DDs.</w:t>
      </w:r>
    </w:p>
    <w:p w14:paraId="078C8837" w14:textId="77777777" w:rsidR="00EC39F7" w:rsidRPr="00841F54" w:rsidRDefault="00EC39F7" w:rsidP="00E22A9D">
      <w:pPr>
        <w:rPr>
          <w:rFonts w:eastAsiaTheme="minorHAnsi" w:cstheme="minorBidi"/>
        </w:rPr>
      </w:pPr>
      <w:r w:rsidRPr="00841F54">
        <w:rPr>
          <w:rFonts w:eastAsiaTheme="minorHAnsi" w:cstheme="minorBidi"/>
        </w:rPr>
        <w:t>&gt;D P^DI</w:t>
      </w:r>
    </w:p>
    <w:p w14:paraId="078C8838" w14:textId="77777777" w:rsidR="00EC39F7" w:rsidRPr="00841F54" w:rsidRDefault="00EC39F7" w:rsidP="00E22A9D">
      <w:pPr>
        <w:rPr>
          <w:rFonts w:eastAsiaTheme="minorHAnsi" w:cstheme="minorBidi"/>
        </w:rPr>
      </w:pPr>
      <w:r w:rsidRPr="00841F54">
        <w:rPr>
          <w:rFonts w:eastAsiaTheme="minorHAnsi" w:cstheme="minorBidi"/>
        </w:rPr>
        <w:t>VA FileMan 21.0</w:t>
      </w:r>
    </w:p>
    <w:p w14:paraId="078C8839" w14:textId="77777777" w:rsidR="00EC39F7" w:rsidRPr="00841F54" w:rsidRDefault="00EC39F7" w:rsidP="00E22A9D">
      <w:pPr>
        <w:rPr>
          <w:rFonts w:eastAsiaTheme="minorHAnsi" w:cstheme="minorBidi"/>
        </w:rPr>
      </w:pPr>
      <w:r w:rsidRPr="00841F54">
        <w:rPr>
          <w:rFonts w:eastAsiaTheme="minorHAnsi" w:cstheme="minorBidi"/>
        </w:rPr>
        <w:t xml:space="preserve">Select OPTION: DATA DICTIONARY UTILITIES  </w:t>
      </w:r>
    </w:p>
    <w:p w14:paraId="078C883A" w14:textId="77777777" w:rsidR="00EC39F7" w:rsidRPr="00841F54" w:rsidRDefault="00EC39F7" w:rsidP="00E22A9D">
      <w:pPr>
        <w:rPr>
          <w:rFonts w:eastAsiaTheme="minorHAnsi" w:cstheme="minorBidi"/>
        </w:rPr>
      </w:pPr>
      <w:r w:rsidRPr="00841F54">
        <w:rPr>
          <w:rFonts w:eastAsiaTheme="minorHAnsi" w:cstheme="minorBidi"/>
        </w:rPr>
        <w:t xml:space="preserve">Select DATA DICTIONARY UTILITY OPTION: LIST FILE ATTRIBUTES  </w:t>
      </w:r>
    </w:p>
    <w:p w14:paraId="078C883B" w14:textId="77777777" w:rsidR="00EC39F7" w:rsidRPr="00841F54" w:rsidRDefault="00EC39F7" w:rsidP="00E22A9D">
      <w:pPr>
        <w:rPr>
          <w:rFonts w:eastAsiaTheme="minorHAnsi" w:cstheme="minorBidi"/>
        </w:rPr>
      </w:pPr>
      <w:r w:rsidRPr="00841F54">
        <w:rPr>
          <w:rFonts w:eastAsiaTheme="minorHAnsi" w:cstheme="minorBidi"/>
        </w:rPr>
        <w:t xml:space="preserve"> START WITH WHAT FILE: V MEASUREMENT// 9000010  VISIT  </w:t>
      </w:r>
    </w:p>
    <w:p w14:paraId="078C883C" w14:textId="77777777" w:rsidR="00EC39F7" w:rsidRPr="00841F54" w:rsidRDefault="00EC39F7" w:rsidP="00E22A9D">
      <w:pPr>
        <w:rPr>
          <w:rFonts w:eastAsiaTheme="minorHAnsi" w:cstheme="minorBidi"/>
        </w:rPr>
      </w:pPr>
      <w:r w:rsidRPr="00841F54">
        <w:rPr>
          <w:rFonts w:eastAsiaTheme="minorHAnsi" w:cstheme="minorBidi"/>
        </w:rPr>
        <w:t xml:space="preserve">                                          (1 entry)</w:t>
      </w:r>
    </w:p>
    <w:p w14:paraId="078C883D" w14:textId="77777777" w:rsidR="00EC39F7" w:rsidRPr="00841F54" w:rsidRDefault="00EC39F7" w:rsidP="00E22A9D">
      <w:pPr>
        <w:rPr>
          <w:rFonts w:eastAsiaTheme="minorHAnsi" w:cstheme="minorBidi"/>
        </w:rPr>
      </w:pPr>
      <w:r w:rsidRPr="00841F54">
        <w:rPr>
          <w:rFonts w:eastAsiaTheme="minorHAnsi" w:cstheme="minorBidi"/>
        </w:rPr>
        <w:t xml:space="preserve">      GO TO WHAT FILE: VISIT// &lt;RET&gt;</w:t>
      </w:r>
    </w:p>
    <w:p w14:paraId="078C883E" w14:textId="77777777" w:rsidR="00EC39F7" w:rsidRPr="00841F54" w:rsidRDefault="00EC39F7" w:rsidP="00E22A9D">
      <w:pPr>
        <w:rPr>
          <w:rFonts w:eastAsiaTheme="minorHAnsi" w:cstheme="minorBidi"/>
        </w:rPr>
      </w:pPr>
      <w:r w:rsidRPr="00841F54">
        <w:rPr>
          <w:rFonts w:eastAsiaTheme="minorHAnsi" w:cstheme="minorBidi"/>
        </w:rPr>
        <w:t xml:space="preserve">Select LISTING FORMAT: STANDARD// &lt;RET&gt; </w:t>
      </w:r>
    </w:p>
    <w:p w14:paraId="078C883F" w14:textId="77777777" w:rsidR="00EC39F7" w:rsidRPr="00841F54" w:rsidRDefault="00EC39F7" w:rsidP="00E22A9D">
      <w:pPr>
        <w:rPr>
          <w:rFonts w:eastAsiaTheme="minorHAnsi" w:cstheme="minorBidi"/>
        </w:rPr>
      </w:pPr>
      <w:r w:rsidRPr="00841F54">
        <w:rPr>
          <w:rFonts w:eastAsiaTheme="minorHAnsi" w:cstheme="minorBidi"/>
        </w:rPr>
        <w:t>DEVICE: PRINTER</w:t>
      </w:r>
    </w:p>
    <w:p w14:paraId="078C8840" w14:textId="1D9AA330" w:rsidR="00EC39F7" w:rsidRDefault="00EC39F7" w:rsidP="0090069A">
      <w:pPr>
        <w:pStyle w:val="Heading1"/>
      </w:pPr>
      <w:bookmarkStart w:id="153" w:name="_Toc414852660"/>
      <w:bookmarkStart w:id="154" w:name="_Toc468093324"/>
      <w:r>
        <w:lastRenderedPageBreak/>
        <w:t>Troubleshooting and Helpful Hints</w:t>
      </w:r>
      <w:bookmarkEnd w:id="153"/>
      <w:bookmarkEnd w:id="154"/>
    </w:p>
    <w:p w14:paraId="078C8841"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The Automated Information Collection System (AICS) package includes a Print Manager that allows sites to define reports that should print along with the encounter forms. This can save considerable time preparing and collating reports for appointments. See the Automated Information Collection System User Manual for instructions.</w:t>
      </w:r>
    </w:p>
    <w:p w14:paraId="078C8842"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You can add Health Summary, Problem List, and Progress Notes as actions to PCE, to allow quick access to these programs. When you press the [RETURN] key at the quit prompts (or up-arrow out), you are automatically returned to PCE.</w:t>
      </w:r>
    </w:p>
    <w:p w14:paraId="078C8843"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Since problems can occur if you delete patients (the internal entry number of the file can be reassigned, causing discrepancies in the data), we recommend that you NOT delete any patients.</w:t>
      </w:r>
    </w:p>
    <w:p w14:paraId="078C8844" w14:textId="3646AB99" w:rsidR="00EC39F7" w:rsidRPr="00841F54" w:rsidRDefault="00EC39F7" w:rsidP="00E22A9D">
      <w:pPr>
        <w:numPr>
          <w:ilvl w:val="0"/>
          <w:numId w:val="18"/>
        </w:numPr>
        <w:rPr>
          <w:rFonts w:eastAsiaTheme="minorHAnsi" w:cstheme="minorBidi"/>
        </w:rPr>
      </w:pPr>
      <w:r w:rsidRPr="00841F54">
        <w:rPr>
          <w:rFonts w:eastAsiaTheme="minorHAnsi" w:cstheme="minorBidi"/>
        </w:rPr>
        <w:t>If clinical reminders are not showing up correctly on Health Summaries</w:t>
      </w:r>
      <w:r w:rsidR="00451A47" w:rsidRPr="00841F54">
        <w:rPr>
          <w:rFonts w:eastAsiaTheme="minorHAnsi" w:cstheme="minorBidi"/>
        </w:rPr>
        <w:t xml:space="preserve">, </w:t>
      </w:r>
      <w:r w:rsidRPr="00841F54">
        <w:rPr>
          <w:rFonts w:eastAsiaTheme="minorHAnsi" w:cstheme="minorBidi"/>
        </w:rPr>
        <w:t xml:space="preserve">see the </w:t>
      </w:r>
      <w:r w:rsidRPr="00841F54">
        <w:rPr>
          <w:rFonts w:eastAsiaTheme="minorHAnsi" w:cstheme="minorBidi"/>
          <w:i/>
        </w:rPr>
        <w:t>PCE User Manual Appendices</w:t>
      </w:r>
      <w:r w:rsidRPr="00841F54">
        <w:rPr>
          <w:rFonts w:eastAsiaTheme="minorHAnsi" w:cstheme="minorBidi"/>
        </w:rPr>
        <w:t xml:space="preserve"> document, </w:t>
      </w:r>
      <w:r w:rsidRPr="00841F54">
        <w:rPr>
          <w:rFonts w:eastAsiaTheme="minorHAnsi" w:cstheme="minorBidi"/>
          <w:i/>
        </w:rPr>
        <w:t>Appendix A-7</w:t>
      </w:r>
      <w:r w:rsidRPr="00841F54">
        <w:rPr>
          <w:rFonts w:eastAsiaTheme="minorHAnsi" w:cstheme="minorBidi"/>
        </w:rPr>
        <w:t>, for troubleshooting information</w:t>
      </w:r>
      <w:r w:rsidR="00451A47" w:rsidRPr="00841F54">
        <w:rPr>
          <w:rFonts w:eastAsiaTheme="minorHAnsi" w:cstheme="minorBidi"/>
        </w:rPr>
        <w:t xml:space="preserve"> regarding</w:t>
      </w:r>
      <w:r w:rsidRPr="00841F54">
        <w:rPr>
          <w:rFonts w:eastAsiaTheme="minorHAnsi" w:cstheme="minorBidi"/>
        </w:rPr>
        <w:t xml:space="preserve"> which IRM staff with programmer access can access.</w:t>
      </w:r>
    </w:p>
    <w:p w14:paraId="078C8845"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If you see zeroes instead of numbers on encounter dates (e.g., 00/00/95 or 01/00/96) – on reports or encounter displays – they are for Historical Encounters where the exact date is not known.</w:t>
      </w:r>
    </w:p>
    <w:p w14:paraId="078C8846" w14:textId="2A9E4EF1" w:rsidR="00EC39F7" w:rsidRPr="00841F54" w:rsidRDefault="00EC39F7" w:rsidP="00EC39F7">
      <w:pPr>
        <w:pStyle w:val="Heading2"/>
      </w:pPr>
      <w:bookmarkStart w:id="155" w:name="_Toc414852661"/>
      <w:bookmarkStart w:id="156" w:name="_Toc468093325"/>
      <w:r w:rsidRPr="00841F54">
        <w:t>Shortcuts</w:t>
      </w:r>
      <w:bookmarkEnd w:id="155"/>
      <w:bookmarkEnd w:id="156"/>
    </w:p>
    <w:p w14:paraId="078C8847"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 xml:space="preserve">After entering a diagnosis, a prompt for Provider Narrative appears. If you don't want to enter additional descriptive information, press the [ENTER] key, and the </w:t>
      </w:r>
      <w:bookmarkStart w:id="157" w:name="icdp63"/>
      <w:bookmarkEnd w:id="157"/>
      <w:r w:rsidRPr="00841F54">
        <w:rPr>
          <w:rFonts w:eastAsiaTheme="minorHAnsi" w:cstheme="minorBidi"/>
        </w:rPr>
        <w:t>ICD9 or ICD10 short description for the diagnosis will be stored in the Provider Narrative field. (This only works if you're entering directly into the PCE user interface.)</w:t>
      </w:r>
    </w:p>
    <w:p w14:paraId="078C8848" w14:textId="77777777" w:rsidR="00EC39F7" w:rsidRPr="00841F54" w:rsidRDefault="00EC39F7" w:rsidP="00E22A9D">
      <w:pPr>
        <w:rPr>
          <w:rFonts w:eastAsiaTheme="minorHAnsi" w:cstheme="minorBidi"/>
        </w:rPr>
      </w:pPr>
      <w:r w:rsidRPr="00841F54">
        <w:rPr>
          <w:rFonts w:eastAsiaTheme="minorHAnsi" w:cstheme="minorBidi"/>
        </w:rPr>
        <w:t xml:space="preserve">More Shortcuts </w:t>
      </w:r>
    </w:p>
    <w:p w14:paraId="078C8849"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After Diagnosis has been entered, if the Provider Narrative is an exact match, you can enter = and the diagnosis will be duplicated here.</w:t>
      </w:r>
    </w:p>
    <w:p w14:paraId="078C884A"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The equals sign (=) can also be used as a shortcut when selecting an action plus encounters or appointments from a list in a single response (e.g., Select Action: ED=2).</w:t>
      </w:r>
    </w:p>
    <w:p w14:paraId="078C884B"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To quickly add or edit encounter information, select an appointment number at the first appointment screen.</w:t>
      </w:r>
    </w:p>
    <w:p w14:paraId="078C884C" w14:textId="394A83C1" w:rsidR="00EC39F7" w:rsidRPr="00841F54" w:rsidRDefault="00EC39F7" w:rsidP="00EC39F7">
      <w:pPr>
        <w:pStyle w:val="Heading2"/>
      </w:pPr>
      <w:bookmarkStart w:id="158" w:name="_Toc414852662"/>
      <w:bookmarkStart w:id="159" w:name="_Toc468093326"/>
      <w:r w:rsidRPr="00841F54">
        <w:t>Device Interface Error Report</w:t>
      </w:r>
      <w:bookmarkEnd w:id="158"/>
      <w:bookmarkEnd w:id="159"/>
    </w:p>
    <w:p w14:paraId="078C884D" w14:textId="77777777" w:rsidR="00EC39F7" w:rsidRPr="00841F54" w:rsidRDefault="00EC39F7" w:rsidP="00E22A9D">
      <w:pPr>
        <w:rPr>
          <w:rFonts w:eastAsiaTheme="minorHAnsi" w:cstheme="minorBidi"/>
        </w:rPr>
      </w:pPr>
      <w:r w:rsidRPr="00841F54">
        <w:rPr>
          <w:rFonts w:eastAsiaTheme="minorHAnsi" w:cstheme="minorBidi"/>
        </w:rPr>
        <w:t>The PCE Device Interface Error Report lets you look up PCE device interface errors by Error Number, Error Date and Time, Encounter Date and Time, or by Patient Name.</w:t>
      </w:r>
    </w:p>
    <w:p w14:paraId="078C884E" w14:textId="77777777" w:rsidR="00EC39F7" w:rsidRPr="00841F54" w:rsidRDefault="00EC39F7" w:rsidP="00E22A9D">
      <w:pPr>
        <w:rPr>
          <w:rFonts w:eastAsiaTheme="minorHAnsi" w:cstheme="minorBidi"/>
        </w:rPr>
      </w:pPr>
      <w:r w:rsidRPr="00841F54">
        <w:rPr>
          <w:rFonts w:eastAsiaTheme="minorHAnsi" w:cstheme="minorBidi"/>
        </w:rPr>
        <w:t>Select PCE Coordinator Menu Option: die  PCE Device Interface Error Report</w:t>
      </w:r>
    </w:p>
    <w:p w14:paraId="078C8850" w14:textId="77777777" w:rsidR="00EC39F7" w:rsidRPr="00841F54" w:rsidRDefault="00EC39F7" w:rsidP="00E22A9D">
      <w:pPr>
        <w:rPr>
          <w:rFonts w:eastAsiaTheme="minorHAnsi" w:cstheme="minorBidi"/>
        </w:rPr>
      </w:pPr>
      <w:r w:rsidRPr="00841F54">
        <w:rPr>
          <w:rFonts w:eastAsiaTheme="minorHAnsi" w:cstheme="minorBidi"/>
        </w:rPr>
        <w:t xml:space="preserve">     Select one of the following:</w:t>
      </w:r>
    </w:p>
    <w:p w14:paraId="078C8852" w14:textId="5690821C" w:rsidR="00EC39F7" w:rsidRPr="00841F54" w:rsidRDefault="00EC39F7" w:rsidP="00E22A9D">
      <w:pPr>
        <w:numPr>
          <w:ilvl w:val="0"/>
          <w:numId w:val="34"/>
        </w:numPr>
        <w:rPr>
          <w:rFonts w:eastAsiaTheme="minorHAnsi" w:cstheme="minorBidi"/>
        </w:rPr>
      </w:pPr>
      <w:r w:rsidRPr="00841F54">
        <w:rPr>
          <w:rFonts w:eastAsiaTheme="minorHAnsi" w:cstheme="minorBidi"/>
        </w:rPr>
        <w:t>ERN       Error Number</w:t>
      </w:r>
    </w:p>
    <w:p w14:paraId="078C8853" w14:textId="00DC5E38" w:rsidR="00EC39F7" w:rsidRPr="00841F54" w:rsidRDefault="00EC39F7" w:rsidP="00E22A9D">
      <w:pPr>
        <w:numPr>
          <w:ilvl w:val="0"/>
          <w:numId w:val="34"/>
        </w:numPr>
        <w:rPr>
          <w:rFonts w:eastAsiaTheme="minorHAnsi" w:cstheme="minorBidi"/>
        </w:rPr>
      </w:pPr>
      <w:r w:rsidRPr="00841F54">
        <w:rPr>
          <w:rFonts w:eastAsiaTheme="minorHAnsi" w:cstheme="minorBidi"/>
        </w:rPr>
        <w:lastRenderedPageBreak/>
        <w:t>PDT       Processing Date and Time</w:t>
      </w:r>
    </w:p>
    <w:p w14:paraId="078C8854" w14:textId="211728FE" w:rsidR="00EC39F7" w:rsidRPr="00841F54" w:rsidRDefault="00EC39F7" w:rsidP="00E22A9D">
      <w:pPr>
        <w:numPr>
          <w:ilvl w:val="0"/>
          <w:numId w:val="34"/>
        </w:numPr>
        <w:rPr>
          <w:rFonts w:eastAsiaTheme="minorHAnsi" w:cstheme="minorBidi"/>
        </w:rPr>
      </w:pPr>
      <w:r w:rsidRPr="00841F54">
        <w:rPr>
          <w:rFonts w:eastAsiaTheme="minorHAnsi" w:cstheme="minorBidi"/>
        </w:rPr>
        <w:t>EDT       Encounter Date and Time</w:t>
      </w:r>
    </w:p>
    <w:p w14:paraId="078C8855" w14:textId="108C56EB" w:rsidR="00EC39F7" w:rsidRPr="00841F54" w:rsidRDefault="00EC39F7" w:rsidP="00E22A9D">
      <w:pPr>
        <w:numPr>
          <w:ilvl w:val="0"/>
          <w:numId w:val="34"/>
        </w:numPr>
        <w:rPr>
          <w:rFonts w:eastAsiaTheme="minorHAnsi" w:cstheme="minorBidi"/>
        </w:rPr>
      </w:pPr>
      <w:r w:rsidRPr="00841F54">
        <w:rPr>
          <w:rFonts w:eastAsiaTheme="minorHAnsi" w:cstheme="minorBidi"/>
        </w:rPr>
        <w:t>PAT       Patient Name</w:t>
      </w:r>
    </w:p>
    <w:p w14:paraId="078C8857" w14:textId="77777777" w:rsidR="00EC39F7" w:rsidRPr="00841F54" w:rsidRDefault="00EC39F7" w:rsidP="00E22A9D">
      <w:pPr>
        <w:rPr>
          <w:rFonts w:eastAsiaTheme="minorHAnsi" w:cstheme="minorBidi"/>
        </w:rPr>
      </w:pPr>
      <w:r w:rsidRPr="00841F54">
        <w:rPr>
          <w:rFonts w:eastAsiaTheme="minorHAnsi" w:cstheme="minorBidi"/>
        </w:rPr>
        <w:t>Look up PCE device interface errors based on: ERN//   Error Number</w:t>
      </w:r>
    </w:p>
    <w:p w14:paraId="078C8859" w14:textId="77777777" w:rsidR="00EC39F7" w:rsidRPr="00841F54" w:rsidRDefault="00EC39F7" w:rsidP="00E22A9D">
      <w:pPr>
        <w:rPr>
          <w:rFonts w:eastAsiaTheme="minorHAnsi" w:cstheme="minorBidi"/>
        </w:rPr>
      </w:pPr>
      <w:r w:rsidRPr="00841F54">
        <w:rPr>
          <w:rFonts w:eastAsiaTheme="minorHAnsi" w:cstheme="minorBidi"/>
        </w:rPr>
        <w:t>Enter the beginning error number:  (1-4): 1// [ENTER]</w:t>
      </w:r>
    </w:p>
    <w:p w14:paraId="078C885B" w14:textId="77777777" w:rsidR="00EC39F7" w:rsidRPr="00841F54" w:rsidRDefault="00EC39F7" w:rsidP="00E22A9D">
      <w:pPr>
        <w:rPr>
          <w:rFonts w:eastAsiaTheme="minorHAnsi" w:cstheme="minorBidi"/>
        </w:rPr>
      </w:pPr>
      <w:r w:rsidRPr="00841F54">
        <w:rPr>
          <w:rFonts w:eastAsiaTheme="minorHAnsi" w:cstheme="minorBidi"/>
        </w:rPr>
        <w:t>Enter the ending error number:  (1-4): 4//  [ENTER]</w:t>
      </w:r>
    </w:p>
    <w:p w14:paraId="078C885D" w14:textId="77777777" w:rsidR="00EC39F7" w:rsidRPr="00841F54" w:rsidRDefault="00EC39F7" w:rsidP="00E22A9D">
      <w:pPr>
        <w:rPr>
          <w:rFonts w:eastAsiaTheme="minorHAnsi" w:cstheme="minorBidi"/>
        </w:rPr>
      </w:pPr>
      <w:r w:rsidRPr="00841F54">
        <w:rPr>
          <w:rFonts w:eastAsiaTheme="minorHAnsi" w:cstheme="minorBidi"/>
        </w:rPr>
        <w:t>DEVICE: HOME//   [ENTER] VAX    RIGHT MARGIN: 80//  [ENTER]</w:t>
      </w:r>
    </w:p>
    <w:p w14:paraId="078C885F" w14:textId="77777777" w:rsidR="00EC39F7" w:rsidRPr="00841F54" w:rsidRDefault="00EC39F7" w:rsidP="00E22A9D">
      <w:pPr>
        <w:rPr>
          <w:rFonts w:eastAsiaTheme="minorHAnsi" w:cstheme="minorBidi"/>
        </w:rPr>
      </w:pPr>
      <w:r w:rsidRPr="00841F54">
        <w:rPr>
          <w:rFonts w:eastAsiaTheme="minorHAnsi" w:cstheme="minorBidi"/>
        </w:rPr>
        <w:t xml:space="preserve">                                        Aug 08, 1996 4:05:09 pm  Page 1</w:t>
      </w:r>
    </w:p>
    <w:p w14:paraId="078C8861" w14:textId="77777777" w:rsidR="00EC39F7" w:rsidRPr="00841F54" w:rsidRDefault="00EC39F7" w:rsidP="00E22A9D">
      <w:pPr>
        <w:rPr>
          <w:rFonts w:eastAsiaTheme="minorHAnsi" w:cstheme="minorBidi"/>
        </w:rPr>
      </w:pPr>
      <w:r w:rsidRPr="00841F54">
        <w:rPr>
          <w:rFonts w:eastAsiaTheme="minorHAnsi" w:cstheme="minorBidi"/>
        </w:rPr>
        <w:t xml:space="preserve">                       PCE Device Interface Error Report</w:t>
      </w:r>
    </w:p>
    <w:p w14:paraId="078C8863" w14:textId="77777777" w:rsidR="00EC39F7" w:rsidRPr="00841F54" w:rsidRDefault="00EC39F7" w:rsidP="00E22A9D">
      <w:pPr>
        <w:rPr>
          <w:rFonts w:eastAsiaTheme="minorHAnsi" w:cstheme="minorBidi"/>
        </w:rPr>
      </w:pPr>
      <w:r w:rsidRPr="00841F54">
        <w:rPr>
          <w:rFonts w:eastAsiaTheme="minorHAnsi" w:cstheme="minorBidi"/>
        </w:rPr>
        <w:t>Report based on Error Numbers 1 through 26.</w:t>
      </w:r>
    </w:p>
    <w:p w14:paraId="078C8864" w14:textId="77777777" w:rsidR="00EC39F7" w:rsidRPr="00841F54" w:rsidRDefault="00EC39F7" w:rsidP="00E22A9D">
      <w:pPr>
        <w:rPr>
          <w:rFonts w:eastAsiaTheme="minorHAnsi" w:cstheme="minorBidi"/>
        </w:rPr>
      </w:pPr>
      <w:r w:rsidRPr="00841F54">
        <w:rPr>
          <w:rFonts w:eastAsiaTheme="minorHAnsi" w:cstheme="minorBidi"/>
        </w:rPr>
        <w:t>------------------------------------------------------</w:t>
      </w:r>
    </w:p>
    <w:p w14:paraId="078C8865" w14:textId="77777777" w:rsidR="00EC39F7" w:rsidRPr="00841F54" w:rsidRDefault="00EC39F7" w:rsidP="00E22A9D">
      <w:pPr>
        <w:rPr>
          <w:rFonts w:eastAsiaTheme="minorHAnsi" w:cstheme="minorBidi"/>
        </w:rPr>
      </w:pPr>
      <w:r w:rsidRPr="00841F54">
        <w:rPr>
          <w:rFonts w:eastAsiaTheme="minorHAnsi" w:cstheme="minorBidi"/>
        </w:rPr>
        <w:t>Error Number: 1</w:t>
      </w:r>
    </w:p>
    <w:p w14:paraId="078C8866" w14:textId="77777777" w:rsidR="00EC39F7" w:rsidRPr="00841F54" w:rsidRDefault="00EC39F7" w:rsidP="00E22A9D">
      <w:pPr>
        <w:rPr>
          <w:rFonts w:eastAsiaTheme="minorHAnsi" w:cstheme="minorBidi"/>
        </w:rPr>
      </w:pPr>
      <w:r w:rsidRPr="00841F54">
        <w:rPr>
          <w:rFonts w:eastAsiaTheme="minorHAnsi" w:cstheme="minorBidi"/>
        </w:rPr>
        <w:t xml:space="preserve">   Patient:  PCEPATIENT,ONE 000-45-6789</w:t>
      </w:r>
    </w:p>
    <w:p w14:paraId="078C8867" w14:textId="77777777" w:rsidR="00EC39F7" w:rsidRPr="00841F54" w:rsidRDefault="00EC39F7" w:rsidP="00E22A9D">
      <w:pPr>
        <w:rPr>
          <w:rFonts w:eastAsiaTheme="minorHAnsi" w:cstheme="minorBidi"/>
        </w:rPr>
      </w:pPr>
      <w:r w:rsidRPr="00841F54">
        <w:rPr>
          <w:rFonts w:eastAsiaTheme="minorHAnsi" w:cstheme="minorBidi"/>
        </w:rPr>
        <w:t xml:space="preserve">   Hospital Location:  DIABETES CLINIC</w:t>
      </w:r>
    </w:p>
    <w:p w14:paraId="078C8868" w14:textId="77777777" w:rsidR="00EC39F7" w:rsidRPr="00841F54" w:rsidRDefault="00EC39F7" w:rsidP="00E22A9D">
      <w:pPr>
        <w:rPr>
          <w:rFonts w:eastAsiaTheme="minorHAnsi" w:cstheme="minorBidi"/>
        </w:rPr>
      </w:pPr>
      <w:r w:rsidRPr="00841F54">
        <w:rPr>
          <w:rFonts w:eastAsiaTheme="minorHAnsi" w:cstheme="minorBidi"/>
        </w:rPr>
        <w:t xml:space="preserve">   Encounter date:  May 06, 1996@14:53:17</w:t>
      </w:r>
    </w:p>
    <w:p w14:paraId="078C8869" w14:textId="77777777" w:rsidR="00EC39F7" w:rsidRPr="00841F54" w:rsidRDefault="00EC39F7" w:rsidP="00E22A9D">
      <w:pPr>
        <w:rPr>
          <w:rFonts w:eastAsiaTheme="minorHAnsi" w:cstheme="minorBidi"/>
        </w:rPr>
      </w:pPr>
      <w:r w:rsidRPr="00841F54">
        <w:rPr>
          <w:rFonts w:eastAsiaTheme="minorHAnsi" w:cstheme="minorBidi"/>
        </w:rPr>
        <w:t xml:space="preserve">   Processing date: May 06, 1996@16:18:53</w:t>
      </w:r>
    </w:p>
    <w:p w14:paraId="078C886A" w14:textId="77777777" w:rsidR="00EC39F7" w:rsidRPr="00841F54" w:rsidRDefault="00EC39F7" w:rsidP="00E22A9D">
      <w:pPr>
        <w:rPr>
          <w:rFonts w:eastAsiaTheme="minorHAnsi" w:cstheme="minorBidi"/>
        </w:rPr>
      </w:pPr>
    </w:p>
    <w:p w14:paraId="078C886B" w14:textId="77777777" w:rsidR="00EC39F7" w:rsidRPr="00841F54" w:rsidRDefault="00EC39F7" w:rsidP="00E22A9D">
      <w:pPr>
        <w:rPr>
          <w:rFonts w:eastAsiaTheme="minorHAnsi" w:cstheme="minorBidi"/>
        </w:rPr>
      </w:pPr>
      <w:r w:rsidRPr="00841F54">
        <w:rPr>
          <w:rFonts w:eastAsiaTheme="minorHAnsi" w:cstheme="minorBidi"/>
        </w:rPr>
        <w:t xml:space="preserve">   File: 9000010.07 (V POV)  IEN: 0  Field .04 (PROVIDER NARRATIVE)</w:t>
      </w:r>
    </w:p>
    <w:p w14:paraId="078C886C" w14:textId="77777777" w:rsidR="00EC39F7" w:rsidRPr="00841F54" w:rsidRDefault="00EC39F7" w:rsidP="00E22A9D">
      <w:pPr>
        <w:rPr>
          <w:rFonts w:eastAsiaTheme="minorHAnsi" w:cstheme="minorBidi"/>
        </w:rPr>
      </w:pPr>
      <w:r w:rsidRPr="00841F54">
        <w:rPr>
          <w:rFonts w:eastAsiaTheme="minorHAnsi" w:cstheme="minorBidi"/>
        </w:rPr>
        <w:t xml:space="preserve">   Error message: Missing Required Fields</w:t>
      </w:r>
    </w:p>
    <w:p w14:paraId="078C886D" w14:textId="77777777" w:rsidR="00EC39F7" w:rsidRPr="00841F54" w:rsidRDefault="00EC39F7" w:rsidP="00E22A9D">
      <w:pPr>
        <w:rPr>
          <w:rFonts w:eastAsiaTheme="minorHAnsi" w:cstheme="minorBidi"/>
        </w:rPr>
      </w:pPr>
      <w:r w:rsidRPr="00841F54">
        <w:rPr>
          <w:rFonts w:eastAsiaTheme="minorHAnsi" w:cstheme="minorBidi"/>
        </w:rPr>
        <w:t xml:space="preserve">   Node: Missing</w:t>
      </w:r>
    </w:p>
    <w:p w14:paraId="078C886E" w14:textId="77777777" w:rsidR="00EC39F7" w:rsidRPr="00841F54" w:rsidRDefault="00EC39F7" w:rsidP="00E22A9D">
      <w:pPr>
        <w:rPr>
          <w:rFonts w:eastAsiaTheme="minorHAnsi" w:cstheme="minorBidi"/>
        </w:rPr>
      </w:pPr>
      <w:r w:rsidRPr="00841F54">
        <w:rPr>
          <w:rFonts w:eastAsiaTheme="minorHAnsi" w:cstheme="minorBidi"/>
        </w:rPr>
        <w:t xml:space="preserve">      Original: Missing</w:t>
      </w:r>
    </w:p>
    <w:p w14:paraId="078C886F" w14:textId="77777777" w:rsidR="00EC39F7" w:rsidRPr="00841F54" w:rsidRDefault="00EC39F7" w:rsidP="00E22A9D">
      <w:pPr>
        <w:rPr>
          <w:rFonts w:eastAsiaTheme="minorHAnsi" w:cstheme="minorBidi"/>
        </w:rPr>
      </w:pPr>
      <w:r w:rsidRPr="00841F54">
        <w:rPr>
          <w:rFonts w:eastAsiaTheme="minorHAnsi" w:cstheme="minorBidi"/>
        </w:rPr>
        <w:t xml:space="preserve">       Updated: Missing</w:t>
      </w:r>
    </w:p>
    <w:p w14:paraId="078C8871" w14:textId="77777777" w:rsidR="00EC39F7" w:rsidRPr="00841F54" w:rsidRDefault="00EC39F7" w:rsidP="00E22A9D">
      <w:pPr>
        <w:rPr>
          <w:rFonts w:eastAsiaTheme="minorHAnsi" w:cstheme="minorBidi"/>
        </w:rPr>
      </w:pPr>
      <w:r w:rsidRPr="00841F54">
        <w:rPr>
          <w:rFonts w:eastAsiaTheme="minorHAnsi" w:cstheme="minorBidi"/>
        </w:rPr>
        <w:t xml:space="preserve">   File: 9000010.07 (V POV)  IEN: 0  Field .04 (PROVIDER NARRATIVE)</w:t>
      </w:r>
    </w:p>
    <w:p w14:paraId="078C8872" w14:textId="77777777" w:rsidR="00EC39F7" w:rsidRPr="00841F54" w:rsidRDefault="00EC39F7" w:rsidP="00E22A9D">
      <w:pPr>
        <w:rPr>
          <w:rFonts w:eastAsiaTheme="minorHAnsi" w:cstheme="minorBidi"/>
        </w:rPr>
      </w:pPr>
      <w:r w:rsidRPr="00841F54">
        <w:rPr>
          <w:rFonts w:eastAsiaTheme="minorHAnsi" w:cstheme="minorBidi"/>
        </w:rPr>
        <w:t xml:space="preserve">   Error message: Missing Required Fields</w:t>
      </w:r>
    </w:p>
    <w:p w14:paraId="078C8873" w14:textId="77777777" w:rsidR="00EC39F7" w:rsidRPr="00841F54" w:rsidRDefault="00EC39F7" w:rsidP="00E22A9D">
      <w:pPr>
        <w:rPr>
          <w:rFonts w:eastAsiaTheme="minorHAnsi" w:cstheme="minorBidi"/>
        </w:rPr>
      </w:pPr>
      <w:r w:rsidRPr="00841F54">
        <w:rPr>
          <w:rFonts w:eastAsiaTheme="minorHAnsi" w:cstheme="minorBidi"/>
        </w:rPr>
        <w:t xml:space="preserve">   Node: Missing</w:t>
      </w:r>
    </w:p>
    <w:p w14:paraId="078C8874" w14:textId="77777777" w:rsidR="00EC39F7" w:rsidRPr="00841F54" w:rsidRDefault="00EC39F7" w:rsidP="00E22A9D">
      <w:pPr>
        <w:rPr>
          <w:rFonts w:eastAsiaTheme="minorHAnsi" w:cstheme="minorBidi"/>
        </w:rPr>
      </w:pPr>
      <w:r w:rsidRPr="00841F54">
        <w:rPr>
          <w:rFonts w:eastAsiaTheme="minorHAnsi" w:cstheme="minorBidi"/>
        </w:rPr>
        <w:t xml:space="preserve">      Original: Missing</w:t>
      </w:r>
    </w:p>
    <w:p w14:paraId="078C8875" w14:textId="77777777" w:rsidR="00EC39F7" w:rsidRPr="00841F54" w:rsidRDefault="00EC39F7" w:rsidP="00E22A9D">
      <w:pPr>
        <w:rPr>
          <w:rFonts w:eastAsiaTheme="minorHAnsi" w:cs="Arial"/>
        </w:rPr>
      </w:pPr>
      <w:r w:rsidRPr="00841F54">
        <w:rPr>
          <w:rFonts w:eastAsiaTheme="minorHAnsi" w:cstheme="minorBidi"/>
        </w:rPr>
        <w:t xml:space="preserve">       Updated: Missing     ETC.</w:t>
      </w:r>
    </w:p>
    <w:p w14:paraId="401DEABA" w14:textId="77777777" w:rsidR="008E589C" w:rsidRPr="00841F54" w:rsidRDefault="008E589C" w:rsidP="00E22A9D">
      <w:pPr>
        <w:rPr>
          <w:rFonts w:eastAsiaTheme="minorHAnsi" w:cs="Arial"/>
          <w:kern w:val="32"/>
          <w:sz w:val="36"/>
          <w:szCs w:val="32"/>
        </w:rPr>
      </w:pPr>
      <w:bookmarkStart w:id="160" w:name="_Toc414852663"/>
      <w:r w:rsidRPr="00841F54">
        <w:rPr>
          <w:rFonts w:eastAsiaTheme="minorHAnsi" w:cstheme="minorBidi"/>
        </w:rPr>
        <w:br w:type="page"/>
      </w:r>
    </w:p>
    <w:p w14:paraId="078C8876" w14:textId="173AA6CE" w:rsidR="00EC39F7" w:rsidRDefault="00EC39F7" w:rsidP="0090069A">
      <w:pPr>
        <w:pStyle w:val="Heading1"/>
      </w:pPr>
      <w:bookmarkStart w:id="161" w:name="_Toc468093327"/>
      <w:r>
        <w:lastRenderedPageBreak/>
        <w:t>Glossary</w:t>
      </w:r>
      <w:bookmarkEnd w:id="160"/>
      <w:bookmarkEnd w:id="161"/>
    </w:p>
    <w:p w14:paraId="078C8877" w14:textId="77777777" w:rsidR="00EC39F7" w:rsidRPr="00841F54" w:rsidRDefault="00EC39F7" w:rsidP="00E22A9D">
      <w:pPr>
        <w:rPr>
          <w:rFonts w:eastAsiaTheme="minorHAnsi" w:cstheme="minorBidi"/>
        </w:rPr>
      </w:pPr>
      <w:r w:rsidRPr="00841F54">
        <w:rPr>
          <w:rFonts w:eastAsiaTheme="minorHAnsi" w:cstheme="minorBidi"/>
          <w:b/>
        </w:rPr>
        <w:t>AICS: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Automated Information Collection System, formerly Integrated Billing, the program that manages the definition, scanning, and tracking of Encounter Forms. </w:t>
      </w:r>
    </w:p>
    <w:p w14:paraId="078C8878" w14:textId="77777777" w:rsidR="00EC39F7" w:rsidRPr="00841F54" w:rsidRDefault="00EC39F7" w:rsidP="00E22A9D">
      <w:pPr>
        <w:rPr>
          <w:rFonts w:eastAsiaTheme="minorHAnsi" w:cstheme="minorBidi"/>
        </w:rPr>
      </w:pPr>
      <w:r w:rsidRPr="00841F54">
        <w:rPr>
          <w:rFonts w:eastAsiaTheme="minorHAnsi" w:cstheme="minorBidi"/>
          <w:b/>
        </w:rPr>
        <w:t xml:space="preserve">Action: </w:t>
      </w:r>
      <w:r w:rsidR="0060258E" w:rsidRPr="00841F54">
        <w:rPr>
          <w:rFonts w:eastAsiaTheme="minorHAnsi" w:cstheme="minorBidi"/>
          <w:b/>
        </w:rPr>
        <w:t xml:space="preserve"> </w:t>
      </w:r>
      <w:r w:rsidRPr="00841F54">
        <w:rPr>
          <w:rFonts w:eastAsiaTheme="minorHAnsi" w:cstheme="minorBidi"/>
        </w:rPr>
        <w:t xml:space="preserve">A functional process that a clinician or clerk uses in the PCE computer program. For example, “Update Encounter” is an action that allows the user to pick an encounter and edit information that was previously entered (either through PCE or the PIMS Checkout process), or add new information (such as an immunization or patient education). </w:t>
      </w:r>
    </w:p>
    <w:p w14:paraId="078C8879" w14:textId="77777777" w:rsidR="00EC39F7" w:rsidRPr="00841F54" w:rsidRDefault="00EC39F7" w:rsidP="00E22A9D">
      <w:pPr>
        <w:rPr>
          <w:rFonts w:eastAsiaTheme="minorHAnsi" w:cstheme="minorBidi"/>
        </w:rPr>
      </w:pPr>
      <w:r w:rsidRPr="00841F54">
        <w:rPr>
          <w:rFonts w:eastAsiaTheme="minorHAnsi" w:cstheme="minorBidi"/>
          <w:b/>
        </w:rPr>
        <w:t>Ambulatory Care Data Capture project:</w:t>
      </w:r>
      <w:r w:rsidR="0060258E" w:rsidRPr="00841F54">
        <w:rPr>
          <w:rFonts w:eastAsiaTheme="minorHAnsi" w:cstheme="minorBidi"/>
          <w:b/>
        </w:rPr>
        <w:t xml:space="preserve"> </w:t>
      </w:r>
      <w:r w:rsidRPr="00841F54">
        <w:rPr>
          <w:rFonts w:eastAsiaTheme="minorHAnsi" w:cstheme="minorBidi"/>
        </w:rPr>
        <w:t xml:space="preserve"> A project assigned to coordinate the efforts of various VISTA (DHCP) software packages to meet the 10/1/96 outpatient minimum data set mandate from the Under Secretary for Health. </w:t>
      </w:r>
    </w:p>
    <w:p w14:paraId="078C887A" w14:textId="721E9807" w:rsidR="00EC39F7" w:rsidRPr="00841F54" w:rsidRDefault="00EC39F7" w:rsidP="00E22A9D">
      <w:pPr>
        <w:rPr>
          <w:rFonts w:eastAsiaTheme="minorHAnsi" w:cstheme="minorBidi"/>
        </w:rPr>
      </w:pPr>
      <w:r w:rsidRPr="00841F54">
        <w:rPr>
          <w:rFonts w:eastAsiaTheme="minorHAnsi" w:cstheme="minorBidi"/>
          <w:b/>
        </w:rPr>
        <w:t>Ancillary Service:</w:t>
      </w:r>
      <w:r w:rsidR="0060258E" w:rsidRPr="00841F54">
        <w:rPr>
          <w:rFonts w:eastAsiaTheme="minorHAnsi" w:cstheme="minorBidi"/>
          <w:b/>
        </w:rPr>
        <w:t xml:space="preserve"> </w:t>
      </w:r>
      <w:r w:rsidRPr="00841F54">
        <w:rPr>
          <w:rFonts w:eastAsiaTheme="minorHAnsi" w:cstheme="minorBidi"/>
          <w:b/>
        </w:rPr>
        <w:t xml:space="preserve"> </w:t>
      </w:r>
      <w:r w:rsidRPr="00841F54">
        <w:rPr>
          <w:rFonts w:eastAsiaTheme="minorHAnsi" w:cstheme="minorBidi"/>
        </w:rPr>
        <w:t xml:space="preserve">(Occasion of Service) A specified instance of an act of service involved in the care of the patient or consumer </w:t>
      </w:r>
      <w:r w:rsidR="00451A47" w:rsidRPr="00841F54">
        <w:rPr>
          <w:rFonts w:eastAsiaTheme="minorHAnsi" w:cstheme="minorBidi"/>
        </w:rPr>
        <w:t>that</w:t>
      </w:r>
      <w:r w:rsidRPr="00841F54">
        <w:rPr>
          <w:rFonts w:eastAsiaTheme="minorHAnsi" w:cstheme="minorBidi"/>
        </w:rPr>
        <w:t xml:space="preserve"> is not an encounter.</w:t>
      </w:r>
    </w:p>
    <w:p w14:paraId="078C887B" w14:textId="77777777" w:rsidR="00EC39F7" w:rsidRPr="00841F54" w:rsidRDefault="00EC39F7" w:rsidP="00E22A9D">
      <w:pPr>
        <w:rPr>
          <w:rFonts w:eastAsiaTheme="minorHAnsi" w:cstheme="minorBidi"/>
        </w:rPr>
      </w:pPr>
      <w:r w:rsidRPr="00841F54">
        <w:rPr>
          <w:rFonts w:eastAsiaTheme="minorHAnsi" w:cstheme="minorBidi"/>
          <w:b/>
        </w:rPr>
        <w:t>Appointment: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scheduled meeting with a provider at a clinic; an appointment can include several encounters involving other providers, tests, procedures, etc.</w:t>
      </w:r>
    </w:p>
    <w:p w14:paraId="078C887C" w14:textId="77777777" w:rsidR="00EC39F7" w:rsidRPr="00841F54" w:rsidRDefault="00EC39F7" w:rsidP="00E22A9D">
      <w:pPr>
        <w:rPr>
          <w:rFonts w:eastAsiaTheme="minorHAnsi" w:cstheme="minorBidi"/>
        </w:rPr>
      </w:pPr>
      <w:r w:rsidRPr="00841F54">
        <w:rPr>
          <w:rFonts w:eastAsiaTheme="minorHAnsi" w:cstheme="minorBidi"/>
          <w:b/>
        </w:rPr>
        <w:t>Checkout Process: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Part of Medical Administration (PIMS) appointment processing. The checkout process documents administrative and clinical data related to the appointment.</w:t>
      </w:r>
    </w:p>
    <w:p w14:paraId="078C887D" w14:textId="77777777" w:rsidR="00EC39F7" w:rsidRPr="00841F54" w:rsidRDefault="00EC39F7" w:rsidP="00E22A9D">
      <w:pPr>
        <w:rPr>
          <w:rFonts w:eastAsiaTheme="minorHAnsi" w:cstheme="minorBidi"/>
        </w:rPr>
      </w:pPr>
      <w:r w:rsidRPr="00841F54">
        <w:rPr>
          <w:rFonts w:eastAsiaTheme="minorHAnsi" w:cstheme="minorBidi"/>
          <w:b/>
        </w:rPr>
        <w:t>Clinician:</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doctor or other provider in the medical center who is authorized to provide patient care.</w:t>
      </w:r>
    </w:p>
    <w:p w14:paraId="078C887E" w14:textId="77777777" w:rsidR="00EC39F7" w:rsidRPr="00841F54" w:rsidRDefault="00EC39F7" w:rsidP="00E22A9D">
      <w:pPr>
        <w:rPr>
          <w:rFonts w:eastAsiaTheme="minorHAnsi" w:cstheme="minorBidi"/>
        </w:rPr>
      </w:pPr>
      <w:r w:rsidRPr="00841F54">
        <w:rPr>
          <w:rFonts w:eastAsiaTheme="minorHAnsi" w:cstheme="minorBidi"/>
          <w:b/>
        </w:rPr>
        <w:t>Encounter: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contact between a patient and a provider who has responsibility for assessing and treating the patient at a given contact, exercising independent judgment. A patient can have multiple encounters per visit.</w:t>
      </w:r>
    </w:p>
    <w:p w14:paraId="078C887F" w14:textId="77777777" w:rsidR="00EC39F7" w:rsidRPr="00841F54" w:rsidRDefault="00EC39F7" w:rsidP="00E22A9D">
      <w:pPr>
        <w:rPr>
          <w:rFonts w:eastAsiaTheme="minorHAnsi" w:cstheme="minorBidi"/>
        </w:rPr>
      </w:pPr>
      <w:r w:rsidRPr="00841F54">
        <w:rPr>
          <w:rFonts w:eastAsiaTheme="minorHAnsi" w:cstheme="minorBidi"/>
          <w:b/>
        </w:rPr>
        <w:t xml:space="preserve">Encounter Form: </w:t>
      </w:r>
      <w:r w:rsidR="0060258E" w:rsidRPr="00841F54">
        <w:rPr>
          <w:rFonts w:eastAsiaTheme="minorHAnsi" w:cstheme="minorBidi"/>
          <w:b/>
        </w:rPr>
        <w:t xml:space="preserve"> </w:t>
      </w:r>
      <w:r w:rsidRPr="00841F54">
        <w:rPr>
          <w:rFonts w:eastAsiaTheme="minorHAnsi" w:cstheme="minorBidi"/>
        </w:rPr>
        <w:t>A paper form used to display and collect data pertaining to an outpatient encounter, developed by the AICS package.</w:t>
      </w:r>
    </w:p>
    <w:p w14:paraId="078C8880" w14:textId="77777777" w:rsidR="00EC39F7" w:rsidRPr="00841F54" w:rsidRDefault="00EC39F7" w:rsidP="00E22A9D">
      <w:pPr>
        <w:rPr>
          <w:rFonts w:eastAsiaTheme="minorHAnsi" w:cstheme="minorBidi"/>
        </w:rPr>
      </w:pPr>
      <w:r w:rsidRPr="00841F54">
        <w:rPr>
          <w:rFonts w:eastAsiaTheme="minorHAnsi" w:cstheme="minorBidi"/>
          <w:b/>
        </w:rPr>
        <w:t>Episode of Care:</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Therefore, the duration of an episode of care is dependent on the viewpoints of individuals delivering or reviewing the care provided.</w:t>
      </w:r>
    </w:p>
    <w:p w14:paraId="078C8881" w14:textId="77777777" w:rsidR="00EC39F7" w:rsidRPr="00841F54" w:rsidRDefault="00EC39F7" w:rsidP="00E22A9D">
      <w:pPr>
        <w:rPr>
          <w:rFonts w:eastAsiaTheme="minorHAnsi" w:cstheme="minorBidi"/>
        </w:rPr>
      </w:pPr>
      <w:r w:rsidRPr="00841F54">
        <w:rPr>
          <w:rFonts w:eastAsiaTheme="minorHAnsi" w:cstheme="minorBidi"/>
          <w:b/>
        </w:rPr>
        <w:t>Health Summary:</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Health Summary is a clinically oriented, structured report that extracts many kinds of data from VISTA and displays it in a standard format. The individual patient is the focus of health summaries, but health summaries can also be printed or displayed for groups of patients. The data displayed covers a wide range of health-related information such as demographic data, allergies, current active medical problems, laboratory results, etc.</w:t>
      </w:r>
    </w:p>
    <w:p w14:paraId="078C8882" w14:textId="793486A5" w:rsidR="00EC39F7" w:rsidRPr="00841F54" w:rsidRDefault="00EC39F7" w:rsidP="00E22A9D">
      <w:pPr>
        <w:rPr>
          <w:rFonts w:eastAsiaTheme="minorHAnsi" w:cstheme="minorBidi"/>
        </w:rPr>
      </w:pPr>
      <w:r w:rsidRPr="00841F54">
        <w:rPr>
          <w:rFonts w:eastAsiaTheme="minorHAnsi" w:cstheme="minorBidi"/>
          <w:b/>
        </w:rPr>
        <w:t xml:space="preserve">Indian Health Service (IHS): </w:t>
      </w:r>
      <w:r w:rsidR="0060258E" w:rsidRPr="00841F54">
        <w:rPr>
          <w:rFonts w:eastAsiaTheme="minorHAnsi" w:cstheme="minorBidi"/>
          <w:b/>
        </w:rPr>
        <w:t xml:space="preserve"> </w:t>
      </w:r>
      <w:r w:rsidRPr="00841F54">
        <w:rPr>
          <w:rFonts w:eastAsiaTheme="minorHAnsi" w:cstheme="minorBidi"/>
        </w:rPr>
        <w:t>IHS developed a computer program similar to VA’s VISTA</w:t>
      </w:r>
      <w:r w:rsidR="00451A47" w:rsidRPr="00841F54">
        <w:rPr>
          <w:rFonts w:eastAsiaTheme="minorHAnsi" w:cstheme="minorBidi"/>
        </w:rPr>
        <w:t xml:space="preserve"> containing the</w:t>
      </w:r>
      <w:r w:rsidRPr="00841F54">
        <w:rPr>
          <w:rFonts w:eastAsiaTheme="minorHAnsi" w:cstheme="minorBidi"/>
        </w:rPr>
        <w:t xml:space="preserve"> Patient Care Component (PCC) from which PCE and many of its components were derived.</w:t>
      </w:r>
    </w:p>
    <w:p w14:paraId="078C8883" w14:textId="77777777" w:rsidR="00EC39F7" w:rsidRPr="00841F54" w:rsidRDefault="00EC39F7" w:rsidP="00E22A9D">
      <w:pPr>
        <w:rPr>
          <w:rFonts w:eastAsiaTheme="minorHAnsi" w:cstheme="minorBidi"/>
        </w:rPr>
      </w:pPr>
      <w:r w:rsidRPr="00841F54">
        <w:rPr>
          <w:rFonts w:eastAsiaTheme="minorHAnsi" w:cstheme="minorBidi"/>
          <w:b/>
        </w:rPr>
        <w:lastRenderedPageBreak/>
        <w:t>Inpatient 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Inpatient encounters include the admission of a patient to a VAMC and any clinically significant change related to treatment of that patient. For example, a treating specialty change is clinically significant, whereas a bed switch is not. The clinically significant visits created throughout the inpatient stay would be related to the inpatient admission visit. If the patient is seen in an outpatient clinic while an Inpatient, this is treated as a separate encounter.</w:t>
      </w:r>
    </w:p>
    <w:p w14:paraId="078C8884" w14:textId="77777777" w:rsidR="00EC39F7" w:rsidRPr="00841F54" w:rsidRDefault="00EC39F7" w:rsidP="00E22A9D">
      <w:pPr>
        <w:rPr>
          <w:rFonts w:eastAsiaTheme="minorHAnsi" w:cstheme="minorBidi"/>
        </w:rPr>
      </w:pPr>
      <w:r w:rsidRPr="00841F54">
        <w:rPr>
          <w:rFonts w:eastAsiaTheme="minorHAnsi" w:cstheme="minorBidi"/>
          <w:b/>
        </w:rPr>
        <w:t>Integrated Billing (IB):</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VISTA package responsible for identifying billable episodes of care, creating bills, and tracking the whole billing process through to the passing of charges to Accounts Receivable (AR). Includes the Encounter Form utility.</w:t>
      </w:r>
    </w:p>
    <w:p w14:paraId="078C8885" w14:textId="11CE13D4" w:rsidR="00EC39F7" w:rsidRPr="00841F54" w:rsidRDefault="00EC39F7" w:rsidP="00E22A9D">
      <w:pPr>
        <w:rPr>
          <w:rFonts w:eastAsiaTheme="minorHAnsi" w:cstheme="minorBidi"/>
        </w:rPr>
      </w:pPr>
      <w:r w:rsidRPr="00841F54">
        <w:rPr>
          <w:rFonts w:eastAsiaTheme="minorHAnsi" w:cstheme="minorBidi"/>
          <w:b/>
        </w:rPr>
        <w:t>MCCR: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Medical Care Cost Recovery, a VISTA entity </w:t>
      </w:r>
      <w:r w:rsidR="00451A47" w:rsidRPr="00841F54">
        <w:rPr>
          <w:rFonts w:eastAsiaTheme="minorHAnsi" w:cstheme="minorBidi"/>
        </w:rPr>
        <w:t>that</w:t>
      </w:r>
      <w:r w:rsidRPr="00841F54">
        <w:rPr>
          <w:rFonts w:eastAsiaTheme="minorHAnsi" w:cstheme="minorBidi"/>
        </w:rPr>
        <w:t xml:space="preserve"> supports Integrated Billing and many data capture pilot projects related to PCE.</w:t>
      </w:r>
    </w:p>
    <w:p w14:paraId="078C8886" w14:textId="77777777" w:rsidR="00EC39F7" w:rsidRPr="00841F54" w:rsidRDefault="00EC39F7" w:rsidP="00E22A9D">
      <w:pPr>
        <w:rPr>
          <w:rFonts w:eastAsiaTheme="minorHAnsi" w:cstheme="minorBidi"/>
        </w:rPr>
      </w:pPr>
      <w:r w:rsidRPr="00841F54">
        <w:rPr>
          <w:rFonts w:eastAsiaTheme="minorHAnsi" w:cstheme="minorBidi"/>
          <w:b/>
        </w:rPr>
        <w:t>Minimum Data Set: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Each ambulatory encounter and/or ancillary service with associated provider, procedure, and diagnosis information must be reported to the National Patient Care Data Base (NPCDB), as of 10/1/96.</w:t>
      </w:r>
    </w:p>
    <w:p w14:paraId="078C8887" w14:textId="77777777" w:rsidR="00EC39F7" w:rsidRPr="00841F54" w:rsidRDefault="00EC39F7" w:rsidP="00E22A9D">
      <w:pPr>
        <w:rPr>
          <w:rFonts w:eastAsiaTheme="minorHAnsi" w:cstheme="minorBidi"/>
        </w:rPr>
      </w:pPr>
      <w:r w:rsidRPr="00841F54">
        <w:rPr>
          <w:rFonts w:eastAsiaTheme="minorHAnsi" w:cstheme="minorBidi"/>
          <w:b/>
        </w:rPr>
        <w:t>NPCDB:</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National Patient Care Data Base, a database located in the Austin Accounting Center.</w:t>
      </w:r>
    </w:p>
    <w:p w14:paraId="078C8888" w14:textId="6A287F2B" w:rsidR="00EC39F7" w:rsidRPr="00841F54" w:rsidRDefault="00EC39F7" w:rsidP="00E22A9D">
      <w:pPr>
        <w:rPr>
          <w:rFonts w:eastAsiaTheme="minorHAnsi" w:cstheme="minorBidi"/>
        </w:rPr>
      </w:pPr>
      <w:r w:rsidRPr="00841F54">
        <w:rPr>
          <w:rFonts w:eastAsiaTheme="minorHAnsi" w:cstheme="minorBidi"/>
          <w:b/>
        </w:rPr>
        <w:t>Occasion of Service:</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 specified instance of an act of service involved in the care of a patient or consumer </w:t>
      </w:r>
      <w:r w:rsidR="00451A47" w:rsidRPr="00841F54">
        <w:rPr>
          <w:rFonts w:eastAsiaTheme="minorHAnsi" w:cstheme="minorBidi"/>
        </w:rPr>
        <w:t>that</w:t>
      </w:r>
      <w:r w:rsidRPr="00841F54">
        <w:rPr>
          <w:rFonts w:eastAsiaTheme="minorHAnsi" w:cstheme="minorBidi"/>
        </w:rPr>
        <w:t xml:space="preserve"> is not an encounter. These occasions of service may be the result of an encounter; for example, tests or procedures ordered as part of an encounter. A patient may have multiple occasions of service per encounter or per visit.</w:t>
      </w:r>
    </w:p>
    <w:p w14:paraId="078C8889" w14:textId="77777777" w:rsidR="00EC39F7" w:rsidRPr="00841F54" w:rsidRDefault="00EC39F7" w:rsidP="00E22A9D">
      <w:pPr>
        <w:rPr>
          <w:rFonts w:eastAsiaTheme="minorHAnsi" w:cstheme="minorBidi"/>
        </w:rPr>
      </w:pPr>
      <w:r w:rsidRPr="00841F54">
        <w:rPr>
          <w:rFonts w:eastAsiaTheme="minorHAnsi" w:cstheme="minorBidi"/>
          <w:b/>
        </w:rPr>
        <w:t xml:space="preserve">Outpatient Encounter: </w:t>
      </w:r>
      <w:r w:rsidR="0060258E" w:rsidRPr="00841F54">
        <w:rPr>
          <w:rFonts w:eastAsiaTheme="minorHAnsi" w:cstheme="minorBidi"/>
          <w:b/>
        </w:rPr>
        <w:t xml:space="preserve"> </w:t>
      </w:r>
      <w:r w:rsidRPr="00841F54">
        <w:rPr>
          <w:rFonts w:eastAsiaTheme="minorHAnsi" w:cstheme="minorBidi"/>
        </w:rPr>
        <w:t>Outpatient encounters include scheduled appointments and walk-in unscheduled visits. A clinician’s telephone communications with a patient may be represented by a separate visit entry.</w:t>
      </w:r>
    </w:p>
    <w:p w14:paraId="078C888A" w14:textId="77777777" w:rsidR="00EC39F7" w:rsidRPr="00841F54" w:rsidRDefault="00EC39F7" w:rsidP="00E22A9D">
      <w:pPr>
        <w:rPr>
          <w:rFonts w:eastAsiaTheme="minorHAnsi" w:cstheme="minorBidi"/>
        </w:rPr>
      </w:pPr>
      <w:r w:rsidRPr="00841F54">
        <w:rPr>
          <w:rFonts w:eastAsiaTheme="minorHAnsi" w:cstheme="minorBidi"/>
          <w:b/>
        </w:rPr>
        <w:t>Outpatient 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The visit of an outpatient to one or more units or facilities located in or directed by the provider maintaining the outpatient health care services (clinic, physician’s office, hospital/medical center) within one calendar day.</w:t>
      </w:r>
    </w:p>
    <w:p w14:paraId="078C888B" w14:textId="77777777" w:rsidR="00EC39F7" w:rsidRPr="00841F54" w:rsidRDefault="00EC39F7" w:rsidP="00E22A9D">
      <w:pPr>
        <w:rPr>
          <w:rFonts w:eastAsiaTheme="minorHAnsi" w:cstheme="minorBidi"/>
        </w:rPr>
      </w:pPr>
      <w:r w:rsidRPr="00841F54">
        <w:rPr>
          <w:rFonts w:eastAsiaTheme="minorHAnsi" w:cstheme="minorBidi"/>
          <w:b/>
        </w:rPr>
        <w:t>Person Class: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As part of the October 1, 1996 mandate, VAMCs must collect provider information. The provider information reported is the "Person Class" defined for all providers associated with ambulatory care delivery. All VAMC providers must be assigned a Profession/ Occupation code (Person Class) so that a Person Class can be associated with each ambulatory patient encounter.</w:t>
      </w:r>
    </w:p>
    <w:p w14:paraId="078C888C" w14:textId="760477E3" w:rsidR="00EC39F7" w:rsidRPr="00841F54" w:rsidRDefault="00EC39F7" w:rsidP="00E22A9D">
      <w:pPr>
        <w:rPr>
          <w:rFonts w:eastAsiaTheme="minorHAnsi" w:cstheme="minorBidi"/>
        </w:rPr>
      </w:pPr>
      <w:r w:rsidRPr="00841F54">
        <w:rPr>
          <w:rFonts w:eastAsiaTheme="minorHAnsi" w:cstheme="minorBidi"/>
          <w:b/>
        </w:rPr>
        <w:t>Provider: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The entity </w:t>
      </w:r>
      <w:r w:rsidR="00451A47" w:rsidRPr="00841F54">
        <w:rPr>
          <w:rFonts w:eastAsiaTheme="minorHAnsi" w:cstheme="minorBidi"/>
        </w:rPr>
        <w:t>that</w:t>
      </w:r>
      <w:r w:rsidRPr="00841F54">
        <w:rPr>
          <w:rFonts w:eastAsiaTheme="minorHAnsi" w:cstheme="minorBidi"/>
        </w:rPr>
        <w:t xml:space="preserve"> furnishes health care to a consumer. It includes a professionally licensed practitioner who is authorized to operate a health care delivery facility</w:t>
      </w:r>
      <w:r w:rsidRPr="00841F54">
        <w:rPr>
          <w:rFonts w:eastAsiaTheme="minorHAnsi" w:cstheme="minorBidi"/>
        </w:rPr>
        <w:sym w:font="Symbol" w:char="F0BE"/>
      </w:r>
      <w:r w:rsidRPr="00841F54">
        <w:rPr>
          <w:rFonts w:eastAsiaTheme="minorHAnsi" w:cstheme="minorBidi"/>
        </w:rPr>
        <w:t>an individual or defined group of individuals who provides a defined unit of health care services (defined = codable) to one or more individuals at a single session.</w:t>
      </w:r>
    </w:p>
    <w:p w14:paraId="078C888D" w14:textId="77777777" w:rsidR="00EC39F7" w:rsidRPr="00841F54" w:rsidRDefault="00EC39F7" w:rsidP="00E22A9D">
      <w:pPr>
        <w:rPr>
          <w:rFonts w:eastAsiaTheme="minorHAnsi" w:cstheme="minorBidi"/>
        </w:rPr>
      </w:pPr>
      <w:r w:rsidRPr="00841F54">
        <w:rPr>
          <w:rFonts w:eastAsiaTheme="minorHAnsi" w:cstheme="minorBidi"/>
          <w:b/>
        </w:rPr>
        <w:t xml:space="preserve">Stop Code: </w:t>
      </w:r>
      <w:r w:rsidR="0060258E" w:rsidRPr="00841F54">
        <w:rPr>
          <w:rFonts w:eastAsiaTheme="minorHAnsi" w:cstheme="minorBidi"/>
          <w:b/>
        </w:rPr>
        <w:t xml:space="preserve"> </w:t>
      </w:r>
      <w:r w:rsidRPr="00841F54">
        <w:rPr>
          <w:rFonts w:eastAsiaTheme="minorHAnsi" w:cstheme="minorBidi"/>
        </w:rPr>
        <w:t>A three-digit number corresponding to an additional stop/service a patient received in conjunction with a clinic visit. Stop code entries are used so that medical facilities may receive credit for the services rendered during a patient visit. After 10/1/96, stop codes will become DSS Identifiers.</w:t>
      </w:r>
    </w:p>
    <w:p w14:paraId="078C888E" w14:textId="77777777" w:rsidR="00EC39F7" w:rsidRPr="00841F54" w:rsidRDefault="00EC39F7" w:rsidP="00E22A9D">
      <w:pPr>
        <w:rPr>
          <w:rFonts w:eastAsiaTheme="minorHAnsi" w:cstheme="minorBidi"/>
        </w:rPr>
      </w:pPr>
      <w:r w:rsidRPr="00841F54">
        <w:rPr>
          <w:rFonts w:eastAsiaTheme="minorHAnsi" w:cstheme="minorBidi"/>
          <w:b/>
        </w:rPr>
        <w:t>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The visit of a patient to one or more units of a facility within one calendar day.</w:t>
      </w:r>
    </w:p>
    <w:p w14:paraId="078C888F" w14:textId="47CA334C" w:rsidR="00EC39F7" w:rsidRPr="00841F54" w:rsidRDefault="00EC39F7" w:rsidP="00E22A9D">
      <w:pPr>
        <w:rPr>
          <w:rFonts w:eastAsiaTheme="minorHAnsi" w:cstheme="minorBidi"/>
        </w:rPr>
      </w:pPr>
      <w:r w:rsidRPr="00841F54">
        <w:rPr>
          <w:rFonts w:eastAsiaTheme="minorHAnsi" w:cstheme="minorBidi"/>
          <w:b/>
        </w:rPr>
        <w:lastRenderedPageBreak/>
        <w:t>Visit Tracking:</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 VISTA utility that creates and manages entries in the Visit file </w:t>
      </w:r>
      <w:r w:rsidR="00451A47" w:rsidRPr="00841F54">
        <w:rPr>
          <w:rFonts w:eastAsiaTheme="minorHAnsi" w:cstheme="minorBidi"/>
        </w:rPr>
        <w:t>that</w:t>
      </w:r>
      <w:r w:rsidRPr="00841F54">
        <w:rPr>
          <w:rFonts w:eastAsiaTheme="minorHAnsi" w:cstheme="minorBidi"/>
        </w:rPr>
        <w:t xml:space="preserve"> links patient-related information for patient encounters.</w:t>
      </w:r>
    </w:p>
    <w:p w14:paraId="078C8890" w14:textId="77777777" w:rsidR="00EC39F7" w:rsidRPr="00841F54" w:rsidRDefault="00EC39F7" w:rsidP="00E22A9D">
      <w:pPr>
        <w:rPr>
          <w:rFonts w:eastAsiaTheme="minorHAnsi" w:cstheme="minorBidi"/>
        </w:rPr>
      </w:pPr>
      <w:r w:rsidRPr="00841F54">
        <w:rPr>
          <w:rFonts w:eastAsiaTheme="minorHAnsi" w:cstheme="minorBidi"/>
          <w:b/>
        </w:rPr>
        <w:t>VISTA:</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Veterans Information System Technology Architecture, the new name for DHCP.</w:t>
      </w:r>
    </w:p>
    <w:p w14:paraId="078C8891" w14:textId="56C2BCC2" w:rsidR="00EC39F7" w:rsidRDefault="0015646A" w:rsidP="0090069A">
      <w:pPr>
        <w:pStyle w:val="Heading1"/>
      </w:pPr>
      <w:bookmarkStart w:id="162" w:name="_Toc414852664"/>
      <w:bookmarkStart w:id="163" w:name="_Toc468093328"/>
      <w:r>
        <w:t>Appendix A – Developer Guide – PCE Device Interface Module</w:t>
      </w:r>
      <w:bookmarkEnd w:id="162"/>
      <w:bookmarkEnd w:id="163"/>
    </w:p>
    <w:p w14:paraId="078C8892" w14:textId="77777777" w:rsidR="0015646A" w:rsidRPr="00841F54" w:rsidRDefault="0015646A" w:rsidP="00E22A9D">
      <w:pPr>
        <w:rPr>
          <w:rFonts w:eastAsiaTheme="minorHAnsi" w:cstheme="minorBidi"/>
        </w:rPr>
      </w:pPr>
      <w:r w:rsidRPr="00841F54">
        <w:rPr>
          <w:rFonts w:eastAsiaTheme="minorHAnsi" w:cstheme="minorBidi"/>
        </w:rPr>
        <w:t xml:space="preserve">  PCE Device Interface module local array structures exported with PCE.  </w:t>
      </w:r>
    </w:p>
    <w:p w14:paraId="078C8894" w14:textId="5A60A959" w:rsidR="0015646A" w:rsidRPr="00841F54" w:rsidRDefault="0015646A" w:rsidP="00D46CE5">
      <w:pPr>
        <w:pStyle w:val="Heading2"/>
      </w:pPr>
      <w:r w:rsidRPr="00841F54">
        <w:t xml:space="preserve">      </w:t>
      </w:r>
      <w:bookmarkStart w:id="164" w:name="_Toc468093329"/>
      <w:r w:rsidRPr="00841F54">
        <w:t>Conventions</w:t>
      </w:r>
      <w:bookmarkEnd w:id="164"/>
      <w:r w:rsidRPr="00841F54">
        <w:t xml:space="preserve"> </w:t>
      </w:r>
    </w:p>
    <w:p w14:paraId="078C8896" w14:textId="2424A490" w:rsidR="0015646A" w:rsidRPr="00841F54" w:rsidRDefault="008E589C"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An Error Suspension file records data that fails the verification process</w:t>
      </w:r>
    </w:p>
    <w:p w14:paraId="078C8897" w14:textId="77777777" w:rsidR="0015646A" w:rsidRPr="00841F54" w:rsidRDefault="0015646A" w:rsidP="00E22A9D">
      <w:pPr>
        <w:rPr>
          <w:rFonts w:eastAsiaTheme="minorHAnsi" w:cstheme="minorBidi"/>
        </w:rPr>
      </w:pPr>
      <w:r w:rsidRPr="00841F54">
        <w:rPr>
          <w:rFonts w:eastAsiaTheme="minorHAnsi" w:cstheme="minorBidi"/>
        </w:rPr>
        <w:t xml:space="preserve">   or if there are errors in storing.  </w:t>
      </w:r>
    </w:p>
    <w:p w14:paraId="078C8899" w14:textId="099110CA" w:rsidR="0015646A" w:rsidRPr="00841F54" w:rsidRDefault="00446B33" w:rsidP="00E22A9D">
      <w:pPr>
        <w:rPr>
          <w:rFonts w:eastAsiaTheme="minorHAnsi" w:cstheme="minorBidi"/>
        </w:rPr>
      </w:pPr>
      <w:r>
        <w:rPr>
          <w:rFonts w:eastAsiaTheme="minorHAnsi" w:cstheme="minorBidi"/>
        </w:rPr>
        <w:t xml:space="preserve">          </w:t>
      </w:r>
      <w:r w:rsidR="0015646A" w:rsidRPr="00841F54">
        <w:rPr>
          <w:rFonts w:eastAsiaTheme="minorHAnsi" w:cstheme="minorBidi"/>
        </w:rPr>
        <w:t xml:space="preserve">1. In listings of valid values [1 | 0 | null] </w:t>
      </w:r>
    </w:p>
    <w:p w14:paraId="078C889A" w14:textId="77777777" w:rsidR="0015646A" w:rsidRPr="00841F54" w:rsidRDefault="0015646A" w:rsidP="00E22A9D">
      <w:pPr>
        <w:rPr>
          <w:rFonts w:eastAsiaTheme="minorHAnsi" w:cstheme="minorBidi"/>
        </w:rPr>
      </w:pPr>
      <w:r w:rsidRPr="00841F54">
        <w:rPr>
          <w:rFonts w:eastAsiaTheme="minorHAnsi" w:cstheme="minorBidi"/>
        </w:rPr>
        <w:t xml:space="preserve">          1 denotes TRUE or YES </w:t>
      </w:r>
    </w:p>
    <w:p w14:paraId="078C889B" w14:textId="77777777" w:rsidR="0015646A" w:rsidRPr="00841F54" w:rsidRDefault="0015646A" w:rsidP="00E22A9D">
      <w:pPr>
        <w:rPr>
          <w:rFonts w:eastAsiaTheme="minorHAnsi" w:cstheme="minorBidi"/>
        </w:rPr>
      </w:pPr>
      <w:r w:rsidRPr="00841F54">
        <w:rPr>
          <w:rFonts w:eastAsiaTheme="minorHAnsi" w:cstheme="minorBidi"/>
        </w:rPr>
        <w:t xml:space="preserve">          0 denotes FALSE or NO </w:t>
      </w:r>
    </w:p>
    <w:p w14:paraId="078C889C" w14:textId="77777777" w:rsidR="0015646A" w:rsidRPr="00841F54" w:rsidRDefault="0015646A" w:rsidP="00E22A9D">
      <w:pPr>
        <w:rPr>
          <w:rFonts w:eastAsiaTheme="minorHAnsi" w:cstheme="minorBidi"/>
        </w:rPr>
      </w:pPr>
      <w:r w:rsidRPr="00841F54">
        <w:rPr>
          <w:rFonts w:eastAsiaTheme="minorHAnsi" w:cstheme="minorBidi"/>
        </w:rPr>
        <w:t xml:space="preserve">          null denotes VALUE NOT SUPPLIED BY DATA CAPTURE APPLICATION </w:t>
      </w:r>
    </w:p>
    <w:p w14:paraId="078C889E" w14:textId="2CC9E0F6" w:rsidR="0015646A" w:rsidRPr="00841F54" w:rsidRDefault="0015646A" w:rsidP="00E22A9D">
      <w:pPr>
        <w:rPr>
          <w:rFonts w:eastAsiaTheme="minorHAnsi" w:cstheme="minorBidi"/>
        </w:rPr>
      </w:pPr>
      <w:r w:rsidRPr="00841F54">
        <w:rPr>
          <w:rFonts w:eastAsiaTheme="minorHAnsi" w:cstheme="minorBidi"/>
        </w:rPr>
        <w:t xml:space="preserve">           2. The PCE Device Interface uses a locally name-spaced array (called </w:t>
      </w:r>
    </w:p>
    <w:p w14:paraId="078C889F" w14:textId="77777777" w:rsidR="0015646A" w:rsidRPr="00841F54" w:rsidRDefault="0015646A" w:rsidP="00E22A9D">
      <w:pPr>
        <w:rPr>
          <w:rFonts w:eastAsiaTheme="minorHAnsi" w:cstheme="minorBidi"/>
        </w:rPr>
      </w:pPr>
      <w:r w:rsidRPr="00841F54">
        <w:rPr>
          <w:rFonts w:eastAsiaTheme="minorHAnsi" w:cstheme="minorBidi"/>
        </w:rPr>
        <w:t xml:space="preserve">          LOCAL in this document) with the following gross structure to </w:t>
      </w:r>
    </w:p>
    <w:p w14:paraId="078C88A0" w14:textId="77777777" w:rsidR="0015646A" w:rsidRPr="00841F54" w:rsidRDefault="0015646A" w:rsidP="00E22A9D">
      <w:pPr>
        <w:rPr>
          <w:rFonts w:eastAsiaTheme="minorHAnsi" w:cstheme="minorBidi"/>
        </w:rPr>
      </w:pPr>
      <w:r w:rsidRPr="00841F54">
        <w:rPr>
          <w:rFonts w:eastAsiaTheme="minorHAnsi" w:cstheme="minorBidi"/>
        </w:rPr>
        <w:t xml:space="preserve">          receive data from an external device. Developers should use an </w:t>
      </w:r>
    </w:p>
    <w:p w14:paraId="078C88A1" w14:textId="77777777" w:rsidR="0015646A" w:rsidRPr="00841F54" w:rsidRDefault="0015646A" w:rsidP="00E22A9D">
      <w:pPr>
        <w:rPr>
          <w:rFonts w:eastAsiaTheme="minorHAnsi" w:cstheme="minorBidi"/>
        </w:rPr>
      </w:pPr>
      <w:r w:rsidRPr="00841F54">
        <w:rPr>
          <w:rFonts w:eastAsiaTheme="minorHAnsi" w:cstheme="minorBidi"/>
        </w:rPr>
        <w:t xml:space="preserve">          array in their namespace to represent the LOCAL array. It is </w:t>
      </w:r>
    </w:p>
    <w:p w14:paraId="078C88A2" w14:textId="77777777" w:rsidR="0015646A" w:rsidRPr="00841F54" w:rsidRDefault="0015646A" w:rsidP="00E22A9D">
      <w:pPr>
        <w:rPr>
          <w:rFonts w:eastAsiaTheme="minorHAnsi" w:cstheme="minorBidi"/>
        </w:rPr>
      </w:pPr>
      <w:r w:rsidRPr="00841F54">
        <w:rPr>
          <w:rFonts w:eastAsiaTheme="minorHAnsi" w:cstheme="minorBidi"/>
        </w:rPr>
        <w:t xml:space="preserve">          possible that data from multiple providers was captured for the </w:t>
      </w:r>
    </w:p>
    <w:p w14:paraId="078C88A3" w14:textId="77777777" w:rsidR="0015646A" w:rsidRPr="00841F54" w:rsidRDefault="0015646A" w:rsidP="00E22A9D">
      <w:pPr>
        <w:rPr>
          <w:rFonts w:eastAsiaTheme="minorHAnsi" w:cstheme="minorBidi"/>
        </w:rPr>
      </w:pPr>
      <w:r w:rsidRPr="00841F54">
        <w:rPr>
          <w:rFonts w:eastAsiaTheme="minorHAnsi" w:cstheme="minorBidi"/>
        </w:rPr>
        <w:t xml:space="preserve">          encounter. The ENCOUNTER node records information about the </w:t>
      </w:r>
    </w:p>
    <w:p w14:paraId="078C88A4" w14:textId="77777777" w:rsidR="0015646A" w:rsidRPr="00841F54" w:rsidRDefault="0015646A" w:rsidP="00E22A9D">
      <w:pPr>
        <w:rPr>
          <w:rFonts w:eastAsiaTheme="minorHAnsi" w:cstheme="minorBidi"/>
        </w:rPr>
      </w:pPr>
      <w:r w:rsidRPr="00841F54">
        <w:rPr>
          <w:rFonts w:eastAsiaTheme="minorHAnsi" w:cstheme="minorBidi"/>
        </w:rPr>
        <w:t xml:space="preserve">          "main" provider. It is mandatory that this person be identified </w:t>
      </w:r>
    </w:p>
    <w:p w14:paraId="078C88A5" w14:textId="77777777" w:rsidR="0015646A" w:rsidRPr="00841F54" w:rsidRDefault="0015646A" w:rsidP="00E22A9D">
      <w:pPr>
        <w:rPr>
          <w:rFonts w:eastAsiaTheme="minorHAnsi" w:cstheme="minorBidi"/>
        </w:rPr>
      </w:pPr>
      <w:r w:rsidRPr="00841F54">
        <w:rPr>
          <w:rFonts w:eastAsiaTheme="minorHAnsi" w:cstheme="minorBidi"/>
        </w:rPr>
        <w:t xml:space="preserve">          in the ENCOUNTER node. Data will NOT be moved to VISTA if such a </w:t>
      </w:r>
    </w:p>
    <w:p w14:paraId="078C88A6" w14:textId="77777777" w:rsidR="0015646A" w:rsidRPr="00841F54" w:rsidRDefault="0015646A" w:rsidP="00E22A9D">
      <w:pPr>
        <w:rPr>
          <w:rFonts w:eastAsiaTheme="minorHAnsi" w:cstheme="minorBidi"/>
        </w:rPr>
      </w:pPr>
      <w:r w:rsidRPr="00841F54">
        <w:rPr>
          <w:rFonts w:eastAsiaTheme="minorHAnsi" w:cstheme="minorBidi"/>
        </w:rPr>
        <w:t xml:space="preserve">          provider is not identified on the ENCOUNTER node. The remaining </w:t>
      </w:r>
    </w:p>
    <w:p w14:paraId="078C88A7" w14:textId="77777777" w:rsidR="0015646A" w:rsidRPr="00841F54" w:rsidRDefault="0015646A" w:rsidP="00E22A9D">
      <w:pPr>
        <w:rPr>
          <w:rFonts w:eastAsiaTheme="minorHAnsi" w:cstheme="minorBidi"/>
        </w:rPr>
      </w:pPr>
      <w:r w:rsidRPr="00841F54">
        <w:rPr>
          <w:rFonts w:eastAsiaTheme="minorHAnsi" w:cstheme="minorBidi"/>
        </w:rPr>
        <w:t xml:space="preserve">          nodes in the LOCAL( array [VITALS, DIAGNOSIS, PROCEDURE, </w:t>
      </w:r>
    </w:p>
    <w:p w14:paraId="078C88A8" w14:textId="77777777" w:rsidR="0015646A" w:rsidRPr="00841F54" w:rsidRDefault="0015646A" w:rsidP="00E22A9D">
      <w:pPr>
        <w:rPr>
          <w:rFonts w:eastAsiaTheme="minorHAnsi" w:cstheme="minorBidi"/>
        </w:rPr>
      </w:pPr>
      <w:r w:rsidRPr="00841F54">
        <w:rPr>
          <w:rFonts w:eastAsiaTheme="minorHAnsi" w:cstheme="minorBidi"/>
        </w:rPr>
        <w:t xml:space="preserve">          PROBLEM... ] are specific to the particular PROVIDER associated </w:t>
      </w:r>
    </w:p>
    <w:p w14:paraId="078C88A9" w14:textId="77777777" w:rsidR="0015646A" w:rsidRPr="00841F54" w:rsidRDefault="0015646A" w:rsidP="00E22A9D">
      <w:pPr>
        <w:rPr>
          <w:rFonts w:eastAsiaTheme="minorHAnsi" w:cstheme="minorBidi"/>
        </w:rPr>
      </w:pPr>
      <w:r w:rsidRPr="00841F54">
        <w:rPr>
          <w:rFonts w:eastAsiaTheme="minorHAnsi" w:cstheme="minorBidi"/>
        </w:rPr>
        <w:t xml:space="preserve">          with the data on that node. If the provider is unknown, (for </w:t>
      </w:r>
    </w:p>
    <w:p w14:paraId="078C88AA" w14:textId="77777777" w:rsidR="0015646A" w:rsidRPr="00841F54" w:rsidRDefault="0015646A" w:rsidP="00E22A9D">
      <w:pPr>
        <w:rPr>
          <w:rFonts w:eastAsiaTheme="minorHAnsi" w:cstheme="minorBidi"/>
        </w:rPr>
      </w:pPr>
      <w:r w:rsidRPr="00841F54">
        <w:rPr>
          <w:rFonts w:eastAsiaTheme="minorHAnsi" w:cstheme="minorBidi"/>
        </w:rPr>
        <w:t xml:space="preserve">          example, the identity of the nurse who took the vitals was not </w:t>
      </w:r>
    </w:p>
    <w:p w14:paraId="078C88AB" w14:textId="77777777" w:rsidR="0015646A" w:rsidRPr="00841F54" w:rsidRDefault="0015646A" w:rsidP="00E22A9D">
      <w:pPr>
        <w:rPr>
          <w:rFonts w:eastAsiaTheme="minorHAnsi" w:cstheme="minorBidi"/>
        </w:rPr>
      </w:pPr>
      <w:r w:rsidRPr="00841F54">
        <w:rPr>
          <w:rFonts w:eastAsiaTheme="minorHAnsi" w:cstheme="minorBidi"/>
        </w:rPr>
        <w:t xml:space="preserve">          captured on a scanned encounter form) the provider subscript </w:t>
      </w:r>
    </w:p>
    <w:p w14:paraId="078C88AC" w14:textId="77777777" w:rsidR="0015646A" w:rsidRPr="00841F54" w:rsidRDefault="0015646A" w:rsidP="00E22A9D">
      <w:pPr>
        <w:rPr>
          <w:rFonts w:eastAsiaTheme="minorHAnsi" w:cstheme="minorBidi"/>
        </w:rPr>
      </w:pPr>
      <w:r w:rsidRPr="00841F54">
        <w:rPr>
          <w:rFonts w:eastAsiaTheme="minorHAnsi" w:cstheme="minorBidi"/>
        </w:rPr>
        <w:t xml:space="preserve">          &lt;PROVIDER IEN&gt; may be set to zero except provider is required for </w:t>
      </w:r>
    </w:p>
    <w:p w14:paraId="078C88AD" w14:textId="77777777" w:rsidR="0015646A" w:rsidRPr="00841F54" w:rsidRDefault="0015646A" w:rsidP="00E22A9D">
      <w:pPr>
        <w:rPr>
          <w:rFonts w:eastAsiaTheme="minorHAnsi" w:cstheme="minorBidi"/>
        </w:rPr>
      </w:pPr>
      <w:r w:rsidRPr="00841F54">
        <w:rPr>
          <w:rFonts w:eastAsiaTheme="minorHAnsi" w:cstheme="minorBidi"/>
        </w:rPr>
        <w:t xml:space="preserve">          PROBLEM. This is a concession to reality, and should not be </w:t>
      </w:r>
    </w:p>
    <w:p w14:paraId="078C88AE" w14:textId="77777777" w:rsidR="0015646A" w:rsidRPr="00841F54" w:rsidRDefault="0015646A" w:rsidP="00E22A9D">
      <w:pPr>
        <w:rPr>
          <w:rFonts w:eastAsiaTheme="minorHAnsi" w:cstheme="minorBidi"/>
        </w:rPr>
      </w:pPr>
      <w:r w:rsidRPr="00841F54">
        <w:rPr>
          <w:rFonts w:eastAsiaTheme="minorHAnsi" w:cstheme="minorBidi"/>
        </w:rPr>
        <w:t xml:space="preserve">          encouraged. If a provider CAN be identified, they SHOULD be </w:t>
      </w:r>
    </w:p>
    <w:p w14:paraId="078C88AF" w14:textId="77777777" w:rsidR="0015646A" w:rsidRPr="00841F54" w:rsidRDefault="0015646A" w:rsidP="00E22A9D">
      <w:pPr>
        <w:rPr>
          <w:rFonts w:eastAsiaTheme="minorHAnsi" w:cstheme="minorBidi"/>
        </w:rPr>
      </w:pPr>
      <w:r w:rsidRPr="00841F54">
        <w:rPr>
          <w:rFonts w:eastAsiaTheme="minorHAnsi" w:cstheme="minorBidi"/>
        </w:rPr>
        <w:t xml:space="preserve">          identified.</w:t>
      </w:r>
    </w:p>
    <w:p w14:paraId="078C88B1" w14:textId="62A769A1" w:rsidR="0015646A" w:rsidRPr="00841F54" w:rsidRDefault="0015646A" w:rsidP="00E22A9D">
      <w:pPr>
        <w:rPr>
          <w:rFonts w:eastAsiaTheme="minorHAnsi" w:cstheme="minorBidi"/>
        </w:rPr>
      </w:pPr>
      <w:r w:rsidRPr="00841F54">
        <w:rPr>
          <w:rFonts w:eastAsiaTheme="minorHAnsi" w:cstheme="minorBidi"/>
        </w:rPr>
        <w:lastRenderedPageBreak/>
        <w:t xml:space="preserve">         Locally name-spaced array:</w:t>
      </w:r>
    </w:p>
    <w:p w14:paraId="078C88B2" w14:textId="77777777" w:rsidR="0015646A" w:rsidRPr="00841F54" w:rsidRDefault="0015646A" w:rsidP="00E22A9D">
      <w:pPr>
        <w:rPr>
          <w:rFonts w:eastAsiaTheme="minorHAnsi" w:cstheme="minorBidi"/>
        </w:rPr>
      </w:pPr>
      <w:r w:rsidRPr="00841F54">
        <w:rPr>
          <w:rFonts w:eastAsiaTheme="minorHAnsi" w:cstheme="minorBidi"/>
        </w:rPr>
        <w:t xml:space="preserve">             LOCAL("DIAGNOSIS/PROBLEM",&lt;PROVIDER IEN&gt;) </w:t>
      </w:r>
    </w:p>
    <w:p w14:paraId="078C88B3" w14:textId="77777777" w:rsidR="0015646A" w:rsidRPr="00841F54" w:rsidRDefault="0015646A" w:rsidP="00E22A9D">
      <w:pPr>
        <w:rPr>
          <w:rFonts w:eastAsiaTheme="minorHAnsi" w:cstheme="minorBidi"/>
        </w:rPr>
      </w:pPr>
      <w:r w:rsidRPr="00841F54">
        <w:rPr>
          <w:rFonts w:eastAsiaTheme="minorHAnsi" w:cstheme="minorBidi"/>
        </w:rPr>
        <w:t xml:space="preserve">             LOCAL("PROBLEM",&lt;PROVIDER IEN&gt;) </w:t>
      </w:r>
    </w:p>
    <w:p w14:paraId="078C88B4" w14:textId="77777777" w:rsidR="0015646A" w:rsidRPr="00841F54" w:rsidRDefault="0015646A" w:rsidP="00E22A9D">
      <w:pPr>
        <w:rPr>
          <w:rFonts w:eastAsiaTheme="minorHAnsi" w:cstheme="minorBidi"/>
        </w:rPr>
      </w:pPr>
      <w:r w:rsidRPr="00841F54">
        <w:rPr>
          <w:rFonts w:eastAsiaTheme="minorHAnsi" w:cstheme="minorBidi"/>
        </w:rPr>
        <w:t xml:space="preserve">             LOCAL("SOURCE") </w:t>
      </w:r>
    </w:p>
    <w:p w14:paraId="078C88B5" w14:textId="77777777" w:rsidR="0015646A" w:rsidRPr="00841F54" w:rsidRDefault="0015646A" w:rsidP="00E22A9D">
      <w:pPr>
        <w:rPr>
          <w:rFonts w:eastAsiaTheme="minorHAnsi" w:cstheme="minorBidi"/>
        </w:rPr>
      </w:pPr>
      <w:r w:rsidRPr="00841F54">
        <w:rPr>
          <w:rFonts w:eastAsiaTheme="minorHAnsi" w:cstheme="minorBidi"/>
        </w:rPr>
        <w:t xml:space="preserve">             LOCAL("ENCOUNTER") </w:t>
      </w:r>
    </w:p>
    <w:p w14:paraId="078C88B6" w14:textId="77777777" w:rsidR="0015646A" w:rsidRPr="00841F54" w:rsidRDefault="0015646A" w:rsidP="00E22A9D">
      <w:pPr>
        <w:rPr>
          <w:rFonts w:eastAsiaTheme="minorHAnsi" w:cstheme="minorBidi"/>
        </w:rPr>
      </w:pPr>
      <w:r w:rsidRPr="00841F54">
        <w:rPr>
          <w:rFonts w:eastAsiaTheme="minorHAnsi" w:cstheme="minorBidi"/>
        </w:rPr>
        <w:t xml:space="preserve">             LOCAL("DIAGNOSIS",&lt;PROVIDER IEN&gt;) </w:t>
      </w:r>
    </w:p>
    <w:p w14:paraId="078C88B7" w14:textId="77777777" w:rsidR="0015646A" w:rsidRPr="00841F54" w:rsidRDefault="0015646A" w:rsidP="00E22A9D">
      <w:pPr>
        <w:rPr>
          <w:rFonts w:eastAsiaTheme="minorHAnsi" w:cstheme="minorBidi"/>
        </w:rPr>
      </w:pPr>
      <w:r w:rsidRPr="00841F54">
        <w:rPr>
          <w:rFonts w:eastAsiaTheme="minorHAnsi" w:cstheme="minorBidi"/>
        </w:rPr>
        <w:t xml:space="preserve">             LOCAL("PROCEDURE",&lt;PROVIDER IEN&gt;) </w:t>
      </w:r>
    </w:p>
    <w:p w14:paraId="078C88B8" w14:textId="77777777" w:rsidR="0015646A" w:rsidRPr="00841F54" w:rsidRDefault="0015646A" w:rsidP="00E22A9D">
      <w:pPr>
        <w:rPr>
          <w:rFonts w:eastAsiaTheme="minorHAnsi" w:cstheme="minorBidi"/>
        </w:rPr>
      </w:pPr>
      <w:r w:rsidRPr="00841F54">
        <w:rPr>
          <w:rFonts w:eastAsiaTheme="minorHAnsi" w:cstheme="minorBidi"/>
        </w:rPr>
        <w:t xml:space="preserve">             LOCAL("PROVIDER",&lt;PROVIDER IEN&gt;) </w:t>
      </w:r>
    </w:p>
    <w:p w14:paraId="078C88B9" w14:textId="77777777" w:rsidR="0015646A" w:rsidRPr="00841F54" w:rsidRDefault="0015646A" w:rsidP="00E22A9D">
      <w:pPr>
        <w:rPr>
          <w:rFonts w:eastAsiaTheme="minorHAnsi" w:cstheme="minorBidi"/>
        </w:rPr>
      </w:pPr>
      <w:r w:rsidRPr="00841F54">
        <w:rPr>
          <w:rFonts w:eastAsiaTheme="minorHAnsi" w:cstheme="minorBidi"/>
        </w:rPr>
        <w:t xml:space="preserve">             LOCAL("IMMUNIZATION",&lt;PROVIDER IEN&gt;) </w:t>
      </w:r>
    </w:p>
    <w:p w14:paraId="078C88BA" w14:textId="77777777" w:rsidR="0015646A" w:rsidRPr="00841F54" w:rsidRDefault="0015646A" w:rsidP="00E22A9D">
      <w:pPr>
        <w:rPr>
          <w:rFonts w:eastAsiaTheme="minorHAnsi" w:cstheme="minorBidi"/>
        </w:rPr>
      </w:pPr>
      <w:r w:rsidRPr="00841F54">
        <w:rPr>
          <w:rFonts w:eastAsiaTheme="minorHAnsi" w:cstheme="minorBidi"/>
        </w:rPr>
        <w:t xml:space="preserve">             LOCAL("SKIN TEST",&lt;PROVIDER IEN&gt;) </w:t>
      </w:r>
    </w:p>
    <w:p w14:paraId="078C88BB" w14:textId="77777777" w:rsidR="0015646A" w:rsidRPr="00841F54" w:rsidRDefault="0015646A" w:rsidP="00E22A9D">
      <w:pPr>
        <w:rPr>
          <w:rFonts w:eastAsiaTheme="minorHAnsi" w:cstheme="minorBidi"/>
        </w:rPr>
      </w:pPr>
      <w:r w:rsidRPr="00841F54">
        <w:rPr>
          <w:rFonts w:eastAsiaTheme="minorHAnsi" w:cstheme="minorBidi"/>
        </w:rPr>
        <w:t xml:space="preserve">             LOCAL("EXAM",&lt;PROVIDER IEN&gt;) </w:t>
      </w:r>
    </w:p>
    <w:p w14:paraId="078C88BC" w14:textId="77777777" w:rsidR="0015646A" w:rsidRPr="00841F54" w:rsidRDefault="0015646A" w:rsidP="00E22A9D">
      <w:pPr>
        <w:rPr>
          <w:rFonts w:eastAsiaTheme="minorHAnsi" w:cstheme="minorBidi"/>
        </w:rPr>
      </w:pPr>
      <w:r w:rsidRPr="00841F54">
        <w:rPr>
          <w:rFonts w:eastAsiaTheme="minorHAnsi" w:cstheme="minorBidi"/>
        </w:rPr>
        <w:t xml:space="preserve">             LOCAL("PATIENT ED",&lt;PROVIDER IEN&gt;) </w:t>
      </w:r>
    </w:p>
    <w:p w14:paraId="078C88BD" w14:textId="77777777" w:rsidR="0015646A" w:rsidRPr="00841F54" w:rsidRDefault="0015646A" w:rsidP="00E22A9D">
      <w:pPr>
        <w:rPr>
          <w:rFonts w:eastAsiaTheme="minorHAnsi" w:cstheme="minorBidi"/>
        </w:rPr>
      </w:pPr>
      <w:r w:rsidRPr="00841F54">
        <w:rPr>
          <w:rFonts w:eastAsiaTheme="minorHAnsi" w:cstheme="minorBidi"/>
        </w:rPr>
        <w:t xml:space="preserve">             LOCAL("HEALTH FACTORS",&lt;PROVIDER IEN&gt;) </w:t>
      </w:r>
    </w:p>
    <w:p w14:paraId="078C88BE" w14:textId="77777777" w:rsidR="0015646A" w:rsidRPr="00841F54" w:rsidRDefault="0015646A" w:rsidP="00E22A9D">
      <w:pPr>
        <w:rPr>
          <w:rFonts w:eastAsiaTheme="minorHAnsi" w:cstheme="minorBidi"/>
        </w:rPr>
      </w:pPr>
      <w:r w:rsidRPr="00841F54">
        <w:rPr>
          <w:rFonts w:eastAsiaTheme="minorHAnsi" w:cstheme="minorBidi"/>
        </w:rPr>
        <w:t xml:space="preserve">             LOCAL("VITALS",&lt;PROVIDER IEN&gt;) </w:t>
      </w:r>
    </w:p>
    <w:p w14:paraId="078C88BF" w14:textId="593A42C3"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Vitals are not processed by PCE but are passed to the Vitals/Measurement package.  </w:t>
      </w:r>
    </w:p>
    <w:p w14:paraId="078C88C0" w14:textId="77777777" w:rsidR="0015646A" w:rsidRPr="00841F54" w:rsidRDefault="0015646A" w:rsidP="00E22A9D">
      <w:pPr>
        <w:rPr>
          <w:rFonts w:eastAsiaTheme="minorHAnsi" w:cstheme="minorBidi"/>
        </w:rPr>
      </w:pPr>
      <w:r w:rsidRPr="00841F54">
        <w:rPr>
          <w:rFonts w:eastAsiaTheme="minorHAnsi" w:cstheme="minorBidi"/>
        </w:rPr>
        <w:t xml:space="preserve">             LOCAL("LOCAL", </w:t>
      </w:r>
    </w:p>
    <w:p w14:paraId="078C88C1" w14:textId="77777777" w:rsidR="0015646A" w:rsidRPr="00841F54" w:rsidRDefault="0015646A" w:rsidP="00E22A9D">
      <w:pPr>
        <w:rPr>
          <w:rFonts w:eastAsiaTheme="minorHAnsi" w:cstheme="minorBidi"/>
        </w:rPr>
      </w:pPr>
      <w:r w:rsidRPr="00841F54">
        <w:rPr>
          <w:rFonts w:eastAsiaTheme="minorHAnsi" w:cstheme="minorBidi"/>
        </w:rPr>
        <w:t xml:space="preserve">                    This data doesn PCE and will not be </w:t>
      </w:r>
    </w:p>
    <w:p w14:paraId="078C88C2" w14:textId="77777777" w:rsidR="0015646A" w:rsidRPr="00841F54" w:rsidRDefault="0015646A" w:rsidP="00E22A9D">
      <w:pPr>
        <w:rPr>
          <w:rFonts w:eastAsiaTheme="minorHAnsi" w:cstheme="minorBidi"/>
        </w:rPr>
      </w:pPr>
      <w:r w:rsidRPr="00841F54">
        <w:rPr>
          <w:rFonts w:eastAsiaTheme="minorHAnsi" w:cstheme="minorBidi"/>
        </w:rPr>
        <w:t xml:space="preserve">                    processed by PCE, but it may be used to pass local data </w:t>
      </w:r>
    </w:p>
    <w:p w14:paraId="078C88C3" w14:textId="77777777" w:rsidR="0015646A" w:rsidRPr="00841F54" w:rsidRDefault="0015646A" w:rsidP="00E22A9D">
      <w:pPr>
        <w:rPr>
          <w:rFonts w:eastAsiaTheme="minorHAnsi" w:cstheme="minorBidi"/>
        </w:rPr>
      </w:pPr>
      <w:r w:rsidRPr="00841F54">
        <w:rPr>
          <w:rFonts w:eastAsiaTheme="minorHAnsi" w:cstheme="minorBidi"/>
        </w:rPr>
        <w:t xml:space="preserve">                    to a local process (see protocol for local data </w:t>
      </w:r>
    </w:p>
    <w:p w14:paraId="078C88C4" w14:textId="77777777" w:rsidR="0015646A" w:rsidRPr="00841F54" w:rsidRDefault="0015646A" w:rsidP="00E22A9D">
      <w:pPr>
        <w:rPr>
          <w:rFonts w:eastAsiaTheme="minorHAnsi" w:cstheme="minorBidi"/>
        </w:rPr>
      </w:pPr>
      <w:r w:rsidRPr="00841F54">
        <w:rPr>
          <w:rFonts w:eastAsiaTheme="minorHAnsi" w:cstheme="minorBidi"/>
        </w:rPr>
        <w:t xml:space="preserve">                    processing).</w:t>
      </w:r>
    </w:p>
    <w:p w14:paraId="078C88C6" w14:textId="4B8C350E" w:rsidR="0015646A" w:rsidRPr="00841F54" w:rsidRDefault="0015646A" w:rsidP="00E22A9D">
      <w:pPr>
        <w:rPr>
          <w:rFonts w:eastAsiaTheme="minorHAnsi" w:cstheme="minorBidi"/>
        </w:rPr>
      </w:pPr>
      <w:r w:rsidRPr="00841F54">
        <w:rPr>
          <w:rFonts w:eastAsiaTheme="minorHAnsi" w:cstheme="minorBidi"/>
        </w:rPr>
        <w:t xml:space="preserve">           3. The Encounter and Source nodes are required; the rest are </w:t>
      </w:r>
    </w:p>
    <w:p w14:paraId="078C88C7" w14:textId="77777777" w:rsidR="0015646A" w:rsidRPr="00841F54" w:rsidRDefault="0015646A" w:rsidP="00E22A9D">
      <w:pPr>
        <w:rPr>
          <w:rFonts w:eastAsiaTheme="minorHAnsi" w:cstheme="minorBidi"/>
        </w:rPr>
      </w:pPr>
      <w:r w:rsidRPr="00841F54">
        <w:rPr>
          <w:rFonts w:eastAsiaTheme="minorHAnsi" w:cstheme="minorBidi"/>
        </w:rPr>
        <w:t xml:space="preserve">          optional.</w:t>
      </w:r>
    </w:p>
    <w:p w14:paraId="078C88C9" w14:textId="6C1CA935" w:rsidR="0015646A" w:rsidRPr="00841F54" w:rsidRDefault="0015646A" w:rsidP="00E22A9D">
      <w:pPr>
        <w:rPr>
          <w:rFonts w:eastAsiaTheme="minorHAnsi" w:cstheme="minorBidi"/>
        </w:rPr>
      </w:pPr>
      <w:r w:rsidRPr="00841F54">
        <w:rPr>
          <w:rFonts w:eastAsiaTheme="minorHAnsi" w:cstheme="minorBidi"/>
        </w:rPr>
        <w:t xml:space="preserve">           4. All entries in the local array are resolved to internal values as </w:t>
      </w:r>
    </w:p>
    <w:p w14:paraId="078C88CA" w14:textId="77777777" w:rsidR="0015646A" w:rsidRPr="00841F54" w:rsidRDefault="0015646A" w:rsidP="00E22A9D">
      <w:pPr>
        <w:rPr>
          <w:rFonts w:eastAsiaTheme="minorHAnsi" w:cstheme="minorBidi"/>
        </w:rPr>
      </w:pPr>
      <w:r w:rsidRPr="00841F54">
        <w:rPr>
          <w:rFonts w:eastAsiaTheme="minorHAnsi" w:cstheme="minorBidi"/>
        </w:rPr>
        <w:t xml:space="preserve">          defined below.</w:t>
      </w:r>
    </w:p>
    <w:p w14:paraId="078C88CC" w14:textId="2294479F" w:rsidR="0015646A" w:rsidRPr="00841F54" w:rsidRDefault="0015646A" w:rsidP="00E22A9D">
      <w:pPr>
        <w:rPr>
          <w:rFonts w:eastAsiaTheme="minorHAnsi" w:cstheme="minorBidi"/>
        </w:rPr>
      </w:pPr>
      <w:r w:rsidRPr="00841F54">
        <w:rPr>
          <w:rFonts w:eastAsiaTheme="minorHAnsi" w:cstheme="minorBidi"/>
        </w:rPr>
        <w:t xml:space="preserve">           5. By convention; use a DUZ = .5 (the POSTMASTER) as a default when </w:t>
      </w:r>
    </w:p>
    <w:p w14:paraId="078C88CD" w14:textId="77777777" w:rsidR="0015646A" w:rsidRPr="00841F54" w:rsidRDefault="0015646A" w:rsidP="00E22A9D">
      <w:pPr>
        <w:rPr>
          <w:rFonts w:eastAsiaTheme="minorHAnsi" w:cstheme="minorBidi"/>
        </w:rPr>
      </w:pPr>
      <w:r w:rsidRPr="00841F54">
        <w:rPr>
          <w:rFonts w:eastAsiaTheme="minorHAnsi" w:cstheme="minorBidi"/>
        </w:rPr>
        <w:t xml:space="preserve">          one cannot be determined. This is only for tasked jobs on some </w:t>
      </w:r>
    </w:p>
    <w:p w14:paraId="078C88CE" w14:textId="77777777" w:rsidR="0015646A" w:rsidRPr="00841F54" w:rsidRDefault="0015646A" w:rsidP="00E22A9D">
      <w:pPr>
        <w:rPr>
          <w:rFonts w:eastAsiaTheme="minorHAnsi" w:cstheme="minorBidi"/>
        </w:rPr>
      </w:pPr>
      <w:r w:rsidRPr="00841F54">
        <w:rPr>
          <w:rFonts w:eastAsiaTheme="minorHAnsi" w:cstheme="minorBidi"/>
        </w:rPr>
        <w:t xml:space="preserve">          systems.</w:t>
      </w:r>
    </w:p>
    <w:p w14:paraId="078C88D0" w14:textId="2D8C71DC" w:rsidR="0015646A" w:rsidRPr="00841F54" w:rsidRDefault="0015646A" w:rsidP="00E22A9D">
      <w:pPr>
        <w:rPr>
          <w:rFonts w:eastAsiaTheme="minorHAnsi" w:cstheme="minorBidi"/>
        </w:rPr>
      </w:pPr>
      <w:r w:rsidRPr="00841F54">
        <w:rPr>
          <w:rFonts w:eastAsiaTheme="minorHAnsi" w:cstheme="minorBidi"/>
        </w:rPr>
        <w:t xml:space="preserve">           6. The data in the ENCOUNTER, PROCEDURE, and DIAGNOSIS/ </w:t>
      </w:r>
    </w:p>
    <w:p w14:paraId="078C88D1" w14:textId="77777777" w:rsidR="0015646A" w:rsidRPr="00841F54" w:rsidRDefault="0015646A" w:rsidP="00E22A9D">
      <w:pPr>
        <w:rPr>
          <w:rFonts w:eastAsiaTheme="minorHAnsi" w:cstheme="minorBidi"/>
        </w:rPr>
      </w:pPr>
      <w:r w:rsidRPr="00841F54">
        <w:rPr>
          <w:rFonts w:eastAsiaTheme="minorHAnsi" w:cstheme="minorBidi"/>
        </w:rPr>
        <w:t xml:space="preserve">          PROBLEM or DIAGNOSIS nodes are the minimal set for capturing </w:t>
      </w:r>
    </w:p>
    <w:p w14:paraId="078C88D2" w14:textId="77777777" w:rsidR="0015646A" w:rsidRPr="00841F54" w:rsidRDefault="0015646A" w:rsidP="00E22A9D">
      <w:pPr>
        <w:rPr>
          <w:rFonts w:eastAsiaTheme="minorHAnsi" w:cstheme="minorBidi"/>
        </w:rPr>
      </w:pPr>
      <w:r w:rsidRPr="00841F54">
        <w:rPr>
          <w:rFonts w:eastAsiaTheme="minorHAnsi" w:cstheme="minorBidi"/>
        </w:rPr>
        <w:t xml:space="preserve">          Workload starting 10/1/96. The data in the rest of the nodes with the </w:t>
      </w:r>
    </w:p>
    <w:p w14:paraId="078C88D3" w14:textId="77777777" w:rsidR="0015646A" w:rsidRPr="00841F54" w:rsidRDefault="0015646A" w:rsidP="00E22A9D">
      <w:pPr>
        <w:rPr>
          <w:rFonts w:eastAsiaTheme="minorHAnsi" w:cstheme="minorBidi"/>
        </w:rPr>
      </w:pPr>
      <w:r w:rsidRPr="00841F54">
        <w:rPr>
          <w:rFonts w:eastAsiaTheme="minorHAnsi" w:cstheme="minorBidi"/>
        </w:rPr>
        <w:t xml:space="preserve">          associated providers build on the clinically relevant data set and are </w:t>
      </w:r>
    </w:p>
    <w:p w14:paraId="078C88D4" w14:textId="77777777" w:rsidR="0015646A" w:rsidRPr="00841F54" w:rsidRDefault="0015646A" w:rsidP="00E22A9D">
      <w:pPr>
        <w:rPr>
          <w:rFonts w:eastAsiaTheme="minorHAnsi" w:cstheme="minorBidi"/>
        </w:rPr>
      </w:pPr>
      <w:r w:rsidRPr="00841F54">
        <w:rPr>
          <w:rFonts w:eastAsiaTheme="minorHAnsi" w:cstheme="minorBidi"/>
        </w:rPr>
        <w:t xml:space="preserve">          not used for workload.</w:t>
      </w:r>
    </w:p>
    <w:p w14:paraId="078C88D5" w14:textId="77777777" w:rsidR="0015646A" w:rsidRPr="00841F54" w:rsidRDefault="0015646A" w:rsidP="00E22A9D">
      <w:pPr>
        <w:rPr>
          <w:rFonts w:eastAsiaTheme="minorHAnsi" w:cstheme="minorBidi"/>
        </w:rPr>
      </w:pPr>
      <w:r w:rsidRPr="00841F54">
        <w:rPr>
          <w:rFonts w:eastAsiaTheme="minorHAnsi" w:cstheme="minorBidi"/>
        </w:rPr>
        <w:t xml:space="preserve">       7. While ENCOUNTER, PROCEDURE, and DIAGNOSIS/PROBLEM or </w:t>
      </w:r>
    </w:p>
    <w:p w14:paraId="078C88D6" w14:textId="6D0BD9E6" w:rsidR="0015646A" w:rsidRPr="00841F54" w:rsidRDefault="00D46CE5" w:rsidP="00E22A9D">
      <w:pPr>
        <w:rPr>
          <w:rFonts w:eastAsiaTheme="minorHAnsi" w:cstheme="minorBidi"/>
        </w:rPr>
      </w:pPr>
      <w:r w:rsidRPr="00841F54">
        <w:rPr>
          <w:rFonts w:eastAsiaTheme="minorHAnsi" w:cstheme="minorBidi"/>
        </w:rPr>
        <w:lastRenderedPageBreak/>
        <w:t xml:space="preserve">           </w:t>
      </w:r>
      <w:r w:rsidR="0015646A" w:rsidRPr="00841F54">
        <w:rPr>
          <w:rFonts w:eastAsiaTheme="minorHAnsi" w:cstheme="minorBidi"/>
        </w:rPr>
        <w:t>DIAGNOSIS values are required to capture workload and generate a \</w:t>
      </w:r>
    </w:p>
    <w:p w14:paraId="078C88D7" w14:textId="08F29E52"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          bill, they may not be present in every data set passed through this </w:t>
      </w:r>
    </w:p>
    <w:p w14:paraId="078C88D8" w14:textId="505C815C"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        event point. For example, data on Vitals may be collected by a Nurse </w:t>
      </w:r>
    </w:p>
    <w:p w14:paraId="078C88D9" w14:textId="77777777" w:rsidR="0015646A" w:rsidRPr="00841F54" w:rsidRDefault="0015646A" w:rsidP="00E22A9D">
      <w:pPr>
        <w:rPr>
          <w:rFonts w:eastAsiaTheme="minorHAnsi" w:cstheme="minorBidi"/>
        </w:rPr>
      </w:pPr>
      <w:r w:rsidRPr="00841F54">
        <w:rPr>
          <w:rFonts w:eastAsiaTheme="minorHAnsi" w:cstheme="minorBidi"/>
        </w:rPr>
        <w:t xml:space="preserve">          and passed through the event point for storage independent of </w:t>
      </w:r>
    </w:p>
    <w:p w14:paraId="078C88DA" w14:textId="77777777" w:rsidR="0015646A" w:rsidRPr="00841F54" w:rsidRDefault="0015646A" w:rsidP="00E22A9D">
      <w:pPr>
        <w:rPr>
          <w:rFonts w:eastAsiaTheme="minorHAnsi" w:cstheme="minorBidi"/>
        </w:rPr>
      </w:pPr>
      <w:r w:rsidRPr="00841F54">
        <w:rPr>
          <w:rFonts w:eastAsiaTheme="minorHAnsi" w:cstheme="minorBidi"/>
        </w:rPr>
        <w:t xml:space="preserve">          other data associated with the encounter. Because of this, these </w:t>
      </w:r>
    </w:p>
    <w:p w14:paraId="078C88DB" w14:textId="77777777" w:rsidR="0015646A" w:rsidRPr="00841F54" w:rsidRDefault="0015646A" w:rsidP="00E22A9D">
      <w:pPr>
        <w:rPr>
          <w:rFonts w:eastAsiaTheme="minorHAnsi" w:cstheme="minorBidi"/>
        </w:rPr>
      </w:pPr>
      <w:r w:rsidRPr="00841F54">
        <w:rPr>
          <w:rFonts w:eastAsiaTheme="minorHAnsi" w:cstheme="minorBidi"/>
        </w:rPr>
        <w:t xml:space="preserve">          are NOT required values in this version.  </w:t>
      </w:r>
    </w:p>
    <w:p w14:paraId="078C88DD" w14:textId="07DB7939" w:rsidR="0015646A" w:rsidRPr="00841F54" w:rsidRDefault="0015646A" w:rsidP="00E22A9D">
      <w:pPr>
        <w:rPr>
          <w:rFonts w:eastAsiaTheme="minorHAnsi" w:cstheme="minorBidi"/>
        </w:rPr>
      </w:pPr>
      <w:r w:rsidRPr="00841F54">
        <w:rPr>
          <w:rFonts w:eastAsiaTheme="minorHAnsi" w:cstheme="minorBidi"/>
        </w:rPr>
        <w:t xml:space="preserve">           8. If there is a different (ancillary) hospital location for this </w:t>
      </w:r>
    </w:p>
    <w:p w14:paraId="078C88DE" w14:textId="77777777" w:rsidR="0015646A" w:rsidRPr="00841F54" w:rsidRDefault="0015646A" w:rsidP="00E22A9D">
      <w:pPr>
        <w:rPr>
          <w:rFonts w:eastAsiaTheme="minorHAnsi" w:cstheme="minorBidi"/>
        </w:rPr>
      </w:pPr>
      <w:r w:rsidRPr="00841F54">
        <w:rPr>
          <w:rFonts w:eastAsiaTheme="minorHAnsi" w:cstheme="minorBidi"/>
        </w:rPr>
        <w:t xml:space="preserve">          patient encounter, you have to do a separate encounter. Separate </w:t>
      </w:r>
    </w:p>
    <w:p w14:paraId="078C88DF" w14:textId="77777777" w:rsidR="0015646A" w:rsidRPr="00841F54" w:rsidRDefault="0015646A" w:rsidP="00E22A9D">
      <w:pPr>
        <w:rPr>
          <w:rFonts w:eastAsiaTheme="minorHAnsi" w:cstheme="minorBidi"/>
        </w:rPr>
      </w:pPr>
      <w:r w:rsidRPr="00841F54">
        <w:rPr>
          <w:rFonts w:eastAsiaTheme="minorHAnsi" w:cstheme="minorBidi"/>
        </w:rPr>
        <w:t xml:space="preserve">          calls for each hospital location are required.  </w:t>
      </w:r>
    </w:p>
    <w:p w14:paraId="078C88E2" w14:textId="77777777" w:rsidR="0015646A" w:rsidRPr="00841F54" w:rsidRDefault="0015646A" w:rsidP="00D46CE5">
      <w:pPr>
        <w:pStyle w:val="Heading2"/>
      </w:pPr>
      <w:r w:rsidRPr="00841F54">
        <w:t xml:space="preserve">   </w:t>
      </w:r>
      <w:bookmarkStart w:id="165" w:name="_Toc468093330"/>
      <w:r w:rsidRPr="00841F54">
        <w:t>Required Input</w:t>
      </w:r>
      <w:bookmarkEnd w:id="165"/>
      <w:r w:rsidRPr="00841F54">
        <w:t xml:space="preserve"> </w:t>
      </w:r>
    </w:p>
    <w:p w14:paraId="078C88E4" w14:textId="09C6282C" w:rsidR="0015646A" w:rsidRPr="00841F54" w:rsidRDefault="0015646A" w:rsidP="00E22A9D">
      <w:pPr>
        <w:rPr>
          <w:rFonts w:eastAsiaTheme="minorHAnsi" w:cstheme="minorBidi"/>
        </w:rPr>
      </w:pPr>
      <w:r w:rsidRPr="00841F54">
        <w:rPr>
          <w:rFonts w:eastAsiaTheme="minorHAnsi" w:cstheme="minorBidi"/>
        </w:rPr>
        <w:t xml:space="preserve">             LOCAL(        LOCAL( is a local array as defined in the remainder </w:t>
      </w:r>
    </w:p>
    <w:p w14:paraId="078C88E5" w14:textId="77777777" w:rsidR="0015646A" w:rsidRPr="00841F54" w:rsidRDefault="0015646A" w:rsidP="00E22A9D">
      <w:pPr>
        <w:rPr>
          <w:rFonts w:eastAsiaTheme="minorHAnsi" w:cstheme="minorBidi"/>
        </w:rPr>
      </w:pPr>
      <w:r w:rsidRPr="00841F54">
        <w:rPr>
          <w:rFonts w:eastAsiaTheme="minorHAnsi" w:cstheme="minorBidi"/>
        </w:rPr>
        <w:t xml:space="preserve">                       of this document. Developers should use an array in </w:t>
      </w:r>
    </w:p>
    <w:p w14:paraId="078C88E6" w14:textId="77777777" w:rsidR="0015646A" w:rsidRPr="00841F54" w:rsidRDefault="0015646A" w:rsidP="00E22A9D">
      <w:pPr>
        <w:rPr>
          <w:rFonts w:eastAsiaTheme="minorHAnsi" w:cstheme="minorBidi"/>
        </w:rPr>
      </w:pPr>
      <w:r w:rsidRPr="00841F54">
        <w:rPr>
          <w:rFonts w:eastAsiaTheme="minorHAnsi" w:cstheme="minorBidi"/>
        </w:rPr>
        <w:t xml:space="preserve">                       their namespace to represent the LOCAL array; e.g., </w:t>
      </w:r>
    </w:p>
    <w:p w14:paraId="078C88E7" w14:textId="77777777" w:rsidR="0015646A" w:rsidRPr="00841F54" w:rsidRDefault="0015646A" w:rsidP="00E22A9D">
      <w:pPr>
        <w:rPr>
          <w:rFonts w:eastAsiaTheme="minorHAnsi" w:cstheme="minorBidi"/>
        </w:rPr>
      </w:pPr>
      <w:r w:rsidRPr="00841F54">
        <w:rPr>
          <w:rFonts w:eastAsiaTheme="minorHAnsi" w:cstheme="minorBidi"/>
        </w:rPr>
        <w:t xml:space="preserve">                       IBDFPCE.  </w:t>
      </w:r>
    </w:p>
    <w:p w14:paraId="078C88E9" w14:textId="11FFD6C3" w:rsidR="0015646A" w:rsidRPr="00841F54" w:rsidRDefault="0015646A" w:rsidP="00D46CE5">
      <w:pPr>
        <w:pStyle w:val="Heading2"/>
      </w:pPr>
      <w:r w:rsidRPr="00841F54">
        <w:t xml:space="preserve">       </w:t>
      </w:r>
      <w:bookmarkStart w:id="166" w:name="_Toc468093331"/>
      <w:r w:rsidRPr="00841F54">
        <w:t>Result returned</w:t>
      </w:r>
      <w:bookmarkEnd w:id="166"/>
      <w:r w:rsidRPr="00841F54">
        <w:t xml:space="preserve"> </w:t>
      </w:r>
    </w:p>
    <w:p w14:paraId="078C88EB" w14:textId="1EDEA1DA" w:rsidR="0015646A" w:rsidRPr="00841F54" w:rsidRDefault="0015646A" w:rsidP="00E22A9D">
      <w:pPr>
        <w:rPr>
          <w:rFonts w:eastAsiaTheme="minorHAnsi" w:cstheme="minorBidi"/>
        </w:rPr>
      </w:pPr>
      <w:r w:rsidRPr="00841F54">
        <w:rPr>
          <w:rFonts w:eastAsiaTheme="minorHAnsi" w:cstheme="minorBidi"/>
        </w:rPr>
        <w:t xml:space="preserve">             PXCASTAT      1 = event processing occurred and the data was </w:t>
      </w:r>
    </w:p>
    <w:p w14:paraId="078C88EC" w14:textId="77777777" w:rsidR="0015646A" w:rsidRPr="00841F54" w:rsidRDefault="0015646A" w:rsidP="00E22A9D">
      <w:pPr>
        <w:rPr>
          <w:rFonts w:eastAsiaTheme="minorHAnsi" w:cstheme="minorBidi"/>
        </w:rPr>
      </w:pPr>
      <w:r w:rsidRPr="00841F54">
        <w:rPr>
          <w:rFonts w:eastAsiaTheme="minorHAnsi" w:cstheme="minorBidi"/>
        </w:rPr>
        <w:t xml:space="preserve">                       passed to DHCP.  </w:t>
      </w:r>
    </w:p>
    <w:p w14:paraId="078C88ED" w14:textId="77777777" w:rsidR="0015646A" w:rsidRPr="00841F54" w:rsidRDefault="0015646A" w:rsidP="00E22A9D">
      <w:pPr>
        <w:rPr>
          <w:rFonts w:eastAsiaTheme="minorHAnsi" w:cstheme="minorBidi"/>
        </w:rPr>
      </w:pPr>
      <w:r w:rsidRPr="00841F54">
        <w:rPr>
          <w:rFonts w:eastAsiaTheme="minorHAnsi" w:cstheme="minorBidi"/>
        </w:rPr>
        <w:t xml:space="preserve">                       0 = event processing could not occur. There is data </w:t>
      </w:r>
    </w:p>
    <w:p w14:paraId="078C88EE" w14:textId="77777777" w:rsidR="0015646A" w:rsidRPr="00841F54" w:rsidRDefault="0015646A" w:rsidP="00E22A9D">
      <w:pPr>
        <w:rPr>
          <w:rFonts w:eastAsiaTheme="minorHAnsi" w:cstheme="minorBidi"/>
        </w:rPr>
      </w:pPr>
      <w:r w:rsidRPr="00841F54">
        <w:rPr>
          <w:rFonts w:eastAsiaTheme="minorHAnsi" w:cstheme="minorBidi"/>
        </w:rPr>
        <w:t xml:space="preserve">                       in LOCAL("ERROR" explaining why.  </w:t>
      </w:r>
    </w:p>
    <w:p w14:paraId="078C88F0" w14:textId="5DF3E5B6" w:rsidR="0015646A" w:rsidRPr="00841F54" w:rsidRDefault="0015646A" w:rsidP="00E22A9D">
      <w:pPr>
        <w:rPr>
          <w:rFonts w:eastAsiaTheme="minorHAnsi" w:cstheme="minorBidi"/>
        </w:rPr>
      </w:pPr>
      <w:r w:rsidRPr="00841F54">
        <w:rPr>
          <w:rFonts w:eastAsiaTheme="minorHAnsi" w:cstheme="minorBidi"/>
        </w:rPr>
        <w:t xml:space="preserve">             LOCAL("ERROR" as described below. Denotes Errors. Data associated </w:t>
      </w:r>
    </w:p>
    <w:p w14:paraId="078C88F1" w14:textId="77777777" w:rsidR="0015646A" w:rsidRPr="00841F54" w:rsidRDefault="0015646A" w:rsidP="00E22A9D">
      <w:pPr>
        <w:rPr>
          <w:rFonts w:eastAsiaTheme="minorHAnsi" w:cstheme="minorBidi"/>
        </w:rPr>
      </w:pPr>
      <w:r w:rsidRPr="00841F54">
        <w:rPr>
          <w:rFonts w:eastAsiaTheme="minorHAnsi" w:cstheme="minorBidi"/>
        </w:rPr>
        <w:t xml:space="preserve">                       with the error was not filed. The node does not </w:t>
      </w:r>
    </w:p>
    <w:p w14:paraId="078C88F2" w14:textId="77777777" w:rsidR="0015646A" w:rsidRPr="00841F54" w:rsidRDefault="0015646A" w:rsidP="00E22A9D">
      <w:pPr>
        <w:rPr>
          <w:rFonts w:eastAsiaTheme="minorHAnsi" w:cstheme="minorBidi"/>
        </w:rPr>
      </w:pPr>
      <w:r w:rsidRPr="00841F54">
        <w:rPr>
          <w:rFonts w:eastAsiaTheme="minorHAnsi" w:cstheme="minorBidi"/>
        </w:rPr>
        <w:t xml:space="preserve">                       exist if errors do not occur.  </w:t>
      </w:r>
    </w:p>
    <w:p w14:paraId="078C88F3" w14:textId="77777777" w:rsidR="0015646A" w:rsidRPr="00841F54" w:rsidRDefault="0015646A" w:rsidP="00E22A9D">
      <w:pPr>
        <w:rPr>
          <w:rFonts w:eastAsiaTheme="minorHAnsi" w:cstheme="minorBidi"/>
        </w:rPr>
      </w:pPr>
      <w:r w:rsidRPr="00841F54">
        <w:rPr>
          <w:rFonts w:eastAsiaTheme="minorHAnsi" w:cstheme="minorBidi"/>
        </w:rPr>
        <w:t xml:space="preserve">                       LOCAL("ERROR",&lt;NODE&gt;,&lt;PROVIDER </w:t>
      </w:r>
    </w:p>
    <w:p w14:paraId="078C88F4" w14:textId="77777777" w:rsidR="0015646A" w:rsidRPr="00841F54" w:rsidRDefault="0015646A" w:rsidP="00E22A9D">
      <w:pPr>
        <w:rPr>
          <w:rFonts w:eastAsiaTheme="minorHAnsi" w:cstheme="minorBidi"/>
        </w:rPr>
      </w:pPr>
      <w:r w:rsidRPr="00841F54">
        <w:rPr>
          <w:rFonts w:eastAsiaTheme="minorHAnsi" w:cstheme="minorBidi"/>
        </w:rPr>
        <w:t xml:space="preserve">                       IEN&gt;,&lt;i&gt;,&lt;PIECE&gt;)="Free text message^REJECTED VALUE" </w:t>
      </w:r>
    </w:p>
    <w:p w14:paraId="078C88F5" w14:textId="77777777" w:rsidR="0015646A" w:rsidRPr="00841F54" w:rsidRDefault="0015646A" w:rsidP="00E22A9D">
      <w:pPr>
        <w:rPr>
          <w:rFonts w:eastAsiaTheme="minorHAnsi" w:cstheme="minorBidi"/>
        </w:rPr>
      </w:pPr>
      <w:r w:rsidRPr="00841F54">
        <w:rPr>
          <w:rFonts w:eastAsiaTheme="minorHAnsi" w:cstheme="minorBidi"/>
        </w:rPr>
        <w:t xml:space="preserve">             Where     &lt;NODE&gt;      ::=  "ENCOUNTER" | "VITALS" | </w:t>
      </w:r>
    </w:p>
    <w:p w14:paraId="078C88F6" w14:textId="77777777" w:rsidR="0015646A" w:rsidRPr="00841F54" w:rsidRDefault="0015646A" w:rsidP="00E22A9D">
      <w:pPr>
        <w:rPr>
          <w:rFonts w:eastAsiaTheme="minorHAnsi" w:cstheme="minorBidi"/>
        </w:rPr>
      </w:pPr>
      <w:r w:rsidRPr="00841F54">
        <w:rPr>
          <w:rFonts w:eastAsiaTheme="minorHAnsi" w:cstheme="minorBidi"/>
        </w:rPr>
        <w:t xml:space="preserve">                                        "DIAGNOSIS" | "PROCEDURE" | </w:t>
      </w:r>
    </w:p>
    <w:p w14:paraId="078C88F7" w14:textId="77777777" w:rsidR="0015646A" w:rsidRPr="00841F54" w:rsidRDefault="0015646A" w:rsidP="00E22A9D">
      <w:pPr>
        <w:rPr>
          <w:rFonts w:eastAsiaTheme="minorHAnsi" w:cstheme="minorBidi"/>
        </w:rPr>
      </w:pPr>
      <w:r w:rsidRPr="00841F54">
        <w:rPr>
          <w:rFonts w:eastAsiaTheme="minorHAnsi" w:cstheme="minorBidi"/>
        </w:rPr>
        <w:t xml:space="preserve">                                        "PROBLEM" | rest of list| </w:t>
      </w:r>
    </w:p>
    <w:p w14:paraId="078C88F8" w14:textId="77777777" w:rsidR="0015646A" w:rsidRPr="00841F54" w:rsidRDefault="0015646A" w:rsidP="00E22A9D">
      <w:pPr>
        <w:rPr>
          <w:rFonts w:eastAsiaTheme="minorHAnsi" w:cstheme="minorBidi"/>
        </w:rPr>
      </w:pPr>
      <w:r w:rsidRPr="00841F54">
        <w:rPr>
          <w:rFonts w:eastAsiaTheme="minorHAnsi" w:cstheme="minorBidi"/>
        </w:rPr>
        <w:t xml:space="preserve">                       &lt;PROVIDER IEN&gt;   ::=    internal entry number of </w:t>
      </w:r>
    </w:p>
    <w:p w14:paraId="078C88F9" w14:textId="77777777" w:rsidR="0015646A" w:rsidRPr="00841F54" w:rsidRDefault="0015646A" w:rsidP="00E22A9D">
      <w:pPr>
        <w:rPr>
          <w:rFonts w:eastAsiaTheme="minorHAnsi" w:cstheme="minorBidi"/>
        </w:rPr>
      </w:pPr>
      <w:r w:rsidRPr="00841F54">
        <w:rPr>
          <w:rFonts w:eastAsiaTheme="minorHAnsi" w:cstheme="minorBidi"/>
        </w:rPr>
        <w:t xml:space="preserve">                                        provider. Is 0 (ZERO) for ENCOUNTER </w:t>
      </w:r>
    </w:p>
    <w:p w14:paraId="078C88FA" w14:textId="77777777" w:rsidR="0015646A" w:rsidRPr="00841F54" w:rsidRDefault="0015646A" w:rsidP="00E22A9D">
      <w:pPr>
        <w:rPr>
          <w:rFonts w:eastAsiaTheme="minorHAnsi" w:cstheme="minorBidi"/>
        </w:rPr>
      </w:pPr>
      <w:r w:rsidRPr="00841F54">
        <w:rPr>
          <w:rFonts w:eastAsiaTheme="minorHAnsi" w:cstheme="minorBidi"/>
        </w:rPr>
        <w:t xml:space="preserve">                                        and SOURCE </w:t>
      </w:r>
    </w:p>
    <w:p w14:paraId="078C88FB" w14:textId="77777777" w:rsidR="0015646A" w:rsidRPr="00841F54" w:rsidRDefault="0015646A" w:rsidP="00E22A9D">
      <w:pPr>
        <w:rPr>
          <w:rFonts w:eastAsiaTheme="minorHAnsi" w:cstheme="minorBidi"/>
        </w:rPr>
      </w:pPr>
      <w:r w:rsidRPr="00841F54">
        <w:rPr>
          <w:rFonts w:eastAsiaTheme="minorHAnsi" w:cstheme="minorBidi"/>
        </w:rPr>
        <w:t xml:space="preserve">                             &lt;i&gt;   ::=  sub-entry 'i' for that provider </w:t>
      </w:r>
    </w:p>
    <w:p w14:paraId="078C88FC" w14:textId="77777777" w:rsidR="0015646A" w:rsidRPr="00841F54" w:rsidRDefault="0015646A" w:rsidP="00E22A9D">
      <w:pPr>
        <w:rPr>
          <w:rFonts w:eastAsiaTheme="minorHAnsi" w:cstheme="minorBidi"/>
        </w:rPr>
      </w:pPr>
      <w:r w:rsidRPr="00841F54">
        <w:rPr>
          <w:rFonts w:eastAsiaTheme="minorHAnsi" w:cstheme="minorBidi"/>
        </w:rPr>
        <w:t xml:space="preserve">                                        Is 0 (ZERO) for ENCOUNTER, SOURCE </w:t>
      </w:r>
    </w:p>
    <w:p w14:paraId="078C88F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and PROVIDER </w:t>
      </w:r>
    </w:p>
    <w:p w14:paraId="078C88FE" w14:textId="77777777" w:rsidR="0015646A" w:rsidRPr="00841F54" w:rsidRDefault="0015646A" w:rsidP="00E22A9D">
      <w:pPr>
        <w:rPr>
          <w:rFonts w:eastAsiaTheme="minorHAnsi" w:cstheme="minorBidi"/>
        </w:rPr>
      </w:pPr>
      <w:r w:rsidRPr="00841F54">
        <w:rPr>
          <w:rFonts w:eastAsiaTheme="minorHAnsi" w:cstheme="minorBidi"/>
        </w:rPr>
        <w:t xml:space="preserve">                             &lt;PIECE&gt;    ::=    $P( selector in </w:t>
      </w:r>
    </w:p>
    <w:p w14:paraId="078C88FF" w14:textId="77777777" w:rsidR="0015646A" w:rsidRPr="00841F54" w:rsidRDefault="0015646A" w:rsidP="00E22A9D">
      <w:pPr>
        <w:rPr>
          <w:rFonts w:eastAsiaTheme="minorHAnsi" w:cstheme="minorBidi"/>
        </w:rPr>
      </w:pPr>
      <w:r w:rsidRPr="00841F54">
        <w:rPr>
          <w:rFonts w:eastAsiaTheme="minorHAnsi" w:cstheme="minorBidi"/>
        </w:rPr>
        <w:t xml:space="preserve">                                        LOCAL(&lt;NODE&gt;,&lt;PROVIDER IEN&gt;,&lt;i&gt;) </w:t>
      </w:r>
    </w:p>
    <w:p w14:paraId="078C8900" w14:textId="77777777" w:rsidR="0015646A" w:rsidRPr="00841F54" w:rsidRDefault="0015646A" w:rsidP="00E22A9D">
      <w:pPr>
        <w:rPr>
          <w:rFonts w:eastAsiaTheme="minorHAnsi" w:cstheme="minorBidi"/>
        </w:rPr>
      </w:pPr>
      <w:r w:rsidRPr="00841F54">
        <w:rPr>
          <w:rFonts w:eastAsiaTheme="minorHAnsi" w:cstheme="minorBidi"/>
        </w:rPr>
        <w:t xml:space="preserve">                                        that failed.  </w:t>
      </w:r>
    </w:p>
    <w:p w14:paraId="078C8901" w14:textId="77777777" w:rsidR="0015646A" w:rsidRPr="00841F54" w:rsidRDefault="0015646A" w:rsidP="00E22A9D">
      <w:pPr>
        <w:rPr>
          <w:rFonts w:eastAsiaTheme="minorHAnsi" w:cstheme="minorBidi"/>
        </w:rPr>
      </w:pPr>
      <w:r w:rsidRPr="00841F54">
        <w:rPr>
          <w:rFonts w:eastAsiaTheme="minorHAnsi" w:cstheme="minorBidi"/>
        </w:rPr>
        <w:t xml:space="preserve">                                          The value of &lt;PIECE&gt; may be 0 </w:t>
      </w:r>
    </w:p>
    <w:p w14:paraId="078C8902" w14:textId="77777777" w:rsidR="0015646A" w:rsidRPr="00841F54" w:rsidRDefault="0015646A" w:rsidP="00E22A9D">
      <w:pPr>
        <w:rPr>
          <w:rFonts w:eastAsiaTheme="minorHAnsi" w:cstheme="minorBidi"/>
        </w:rPr>
      </w:pPr>
      <w:r w:rsidRPr="00841F54">
        <w:rPr>
          <w:rFonts w:eastAsiaTheme="minorHAnsi" w:cstheme="minorBidi"/>
        </w:rPr>
        <w:t xml:space="preserve">                                        (ZERO) if a  problem is found that </w:t>
      </w:r>
    </w:p>
    <w:p w14:paraId="078C8903" w14:textId="77777777" w:rsidR="0015646A" w:rsidRPr="00841F54" w:rsidRDefault="0015646A" w:rsidP="00E22A9D">
      <w:pPr>
        <w:rPr>
          <w:rFonts w:eastAsiaTheme="minorHAnsi" w:cstheme="minorBidi"/>
        </w:rPr>
      </w:pPr>
      <w:r w:rsidRPr="00841F54">
        <w:rPr>
          <w:rFonts w:eastAsiaTheme="minorHAnsi" w:cstheme="minorBidi"/>
        </w:rPr>
        <w:t xml:space="preserve">                                        does not relate to a single </w:t>
      </w:r>
    </w:p>
    <w:p w14:paraId="078C8904" w14:textId="77777777" w:rsidR="0015646A" w:rsidRPr="00841F54" w:rsidRDefault="0015646A" w:rsidP="00E22A9D">
      <w:pPr>
        <w:rPr>
          <w:rFonts w:eastAsiaTheme="minorHAnsi" w:cstheme="minorBidi"/>
        </w:rPr>
      </w:pPr>
      <w:r w:rsidRPr="00841F54">
        <w:rPr>
          <w:rFonts w:eastAsiaTheme="minorHAnsi" w:cstheme="minorBidi"/>
        </w:rPr>
        <w:t xml:space="preserve">                                        specific piece.  </w:t>
      </w:r>
    </w:p>
    <w:p w14:paraId="078C8906" w14:textId="70C055D3" w:rsidR="0015646A" w:rsidRPr="00841F54" w:rsidRDefault="0015646A" w:rsidP="00E22A9D">
      <w:pPr>
        <w:rPr>
          <w:rFonts w:eastAsiaTheme="minorHAnsi" w:cstheme="minorBidi"/>
        </w:rPr>
      </w:pPr>
      <w:r w:rsidRPr="00841F54">
        <w:rPr>
          <w:rFonts w:eastAsiaTheme="minorHAnsi" w:cstheme="minorBidi"/>
        </w:rPr>
        <w:t xml:space="preserve">            LOCAL("WARNING"   as described below. Denotes problems with the </w:t>
      </w:r>
    </w:p>
    <w:p w14:paraId="078C8907" w14:textId="77777777" w:rsidR="0015646A" w:rsidRPr="00841F54" w:rsidRDefault="0015646A" w:rsidP="00E22A9D">
      <w:pPr>
        <w:rPr>
          <w:rFonts w:eastAsiaTheme="minorHAnsi" w:cstheme="minorBidi"/>
        </w:rPr>
      </w:pPr>
      <w:r w:rsidRPr="00841F54">
        <w:rPr>
          <w:rFonts w:eastAsiaTheme="minorHAnsi" w:cstheme="minorBidi"/>
        </w:rPr>
        <w:t xml:space="preserve">                       data that did not prevent processing. Processing </w:t>
      </w:r>
    </w:p>
    <w:p w14:paraId="078C8908" w14:textId="77777777" w:rsidR="0015646A" w:rsidRPr="00841F54" w:rsidRDefault="0015646A" w:rsidP="00E22A9D">
      <w:pPr>
        <w:rPr>
          <w:rFonts w:eastAsiaTheme="minorHAnsi" w:cstheme="minorBidi"/>
        </w:rPr>
      </w:pPr>
      <w:r w:rsidRPr="00841F54">
        <w:rPr>
          <w:rFonts w:eastAsiaTheme="minorHAnsi" w:cstheme="minorBidi"/>
        </w:rPr>
        <w:t xml:space="preserve">                       continued after the warnable condition was detected.  </w:t>
      </w:r>
    </w:p>
    <w:p w14:paraId="078C8909" w14:textId="77777777" w:rsidR="0015646A" w:rsidRPr="00841F54" w:rsidRDefault="0015646A" w:rsidP="00E22A9D">
      <w:pPr>
        <w:rPr>
          <w:rFonts w:eastAsiaTheme="minorHAnsi" w:cstheme="minorBidi"/>
        </w:rPr>
      </w:pPr>
      <w:r w:rsidRPr="00841F54">
        <w:rPr>
          <w:rFonts w:eastAsiaTheme="minorHAnsi" w:cstheme="minorBidi"/>
        </w:rPr>
        <w:t xml:space="preserve">                       The node does not exist if warning, conditions do </w:t>
      </w:r>
    </w:p>
    <w:p w14:paraId="078C890A" w14:textId="77777777" w:rsidR="0015646A" w:rsidRPr="00841F54" w:rsidRDefault="0015646A" w:rsidP="00E22A9D">
      <w:pPr>
        <w:rPr>
          <w:rFonts w:eastAsiaTheme="minorHAnsi" w:cstheme="minorBidi"/>
        </w:rPr>
      </w:pPr>
      <w:r w:rsidRPr="00841F54">
        <w:rPr>
          <w:rFonts w:eastAsiaTheme="minorHAnsi" w:cstheme="minorBidi"/>
        </w:rPr>
        <w:t xml:space="preserve">                       not occur. Warnings do NOT affect the value of </w:t>
      </w:r>
    </w:p>
    <w:p w14:paraId="078C890B" w14:textId="77777777" w:rsidR="0015646A" w:rsidRPr="00841F54" w:rsidRDefault="0015646A" w:rsidP="00E22A9D">
      <w:pPr>
        <w:rPr>
          <w:rFonts w:eastAsiaTheme="minorHAnsi" w:cstheme="minorBidi"/>
        </w:rPr>
      </w:pPr>
      <w:r w:rsidRPr="00841F54">
        <w:rPr>
          <w:rFonts w:eastAsiaTheme="minorHAnsi" w:cstheme="minorBidi"/>
        </w:rPr>
        <w:t xml:space="preserve">                       PXCASTAT.  </w:t>
      </w:r>
    </w:p>
    <w:p w14:paraId="078C890D" w14:textId="1DA97046" w:rsidR="0015646A" w:rsidRPr="00841F54" w:rsidRDefault="0015646A" w:rsidP="00E22A9D">
      <w:pPr>
        <w:rPr>
          <w:rFonts w:eastAsiaTheme="minorHAnsi" w:cstheme="minorBidi"/>
        </w:rPr>
      </w:pPr>
      <w:r w:rsidRPr="00841F54">
        <w:rPr>
          <w:rFonts w:eastAsiaTheme="minorHAnsi" w:cstheme="minorBidi"/>
        </w:rPr>
        <w:t xml:space="preserve">                           LOCAL("WARNING",&lt;NODE&gt;,&lt;PROVIDER IEN&gt;,&lt;i&gt;,&lt;PIECE&gt;) </w:t>
      </w:r>
    </w:p>
    <w:p w14:paraId="078C890E" w14:textId="77777777" w:rsidR="0015646A" w:rsidRPr="00841F54" w:rsidRDefault="0015646A" w:rsidP="00E22A9D">
      <w:pPr>
        <w:rPr>
          <w:rFonts w:eastAsiaTheme="minorHAnsi" w:cstheme="minorBidi"/>
        </w:rPr>
      </w:pPr>
      <w:r w:rsidRPr="00841F54">
        <w:rPr>
          <w:rFonts w:eastAsiaTheme="minorHAnsi" w:cstheme="minorBidi"/>
        </w:rPr>
        <w:t xml:space="preserve">                       ="Free text message^QUESTIONABLE VALUE" </w:t>
      </w:r>
    </w:p>
    <w:p w14:paraId="078C890F" w14:textId="77777777" w:rsidR="0015646A" w:rsidRPr="00841F54" w:rsidRDefault="0015646A" w:rsidP="00E22A9D">
      <w:pPr>
        <w:rPr>
          <w:rFonts w:eastAsiaTheme="minorHAnsi" w:cstheme="minorBidi"/>
        </w:rPr>
      </w:pPr>
      <w:r w:rsidRPr="00841F54">
        <w:rPr>
          <w:rFonts w:eastAsiaTheme="minorHAnsi" w:cstheme="minorBidi"/>
        </w:rPr>
        <w:t xml:space="preserve">             Where     &lt;NODE&gt;      ::=  "ENCOUNTER" | "VITALS" | </w:t>
      </w:r>
    </w:p>
    <w:p w14:paraId="078C8910" w14:textId="77777777" w:rsidR="0015646A" w:rsidRPr="00841F54" w:rsidRDefault="0015646A" w:rsidP="00E22A9D">
      <w:pPr>
        <w:rPr>
          <w:rFonts w:eastAsiaTheme="minorHAnsi" w:cstheme="minorBidi"/>
        </w:rPr>
      </w:pPr>
      <w:r w:rsidRPr="00841F54">
        <w:rPr>
          <w:rFonts w:eastAsiaTheme="minorHAnsi" w:cstheme="minorBidi"/>
        </w:rPr>
        <w:t xml:space="preserve">                                        "DIAGNOSIS" | "PROCEDURE" | </w:t>
      </w:r>
    </w:p>
    <w:p w14:paraId="078C8911" w14:textId="77777777" w:rsidR="0015646A" w:rsidRPr="00841F54" w:rsidRDefault="0015646A" w:rsidP="00E22A9D">
      <w:pPr>
        <w:rPr>
          <w:rFonts w:eastAsiaTheme="minorHAnsi" w:cstheme="minorBidi"/>
        </w:rPr>
      </w:pPr>
      <w:r w:rsidRPr="00841F54">
        <w:rPr>
          <w:rFonts w:eastAsiaTheme="minorHAnsi" w:cstheme="minorBidi"/>
        </w:rPr>
        <w:t xml:space="preserve">                                        "PROBLEM" </w:t>
      </w:r>
    </w:p>
    <w:p w14:paraId="078C8912" w14:textId="77777777" w:rsidR="0015646A" w:rsidRPr="00841F54" w:rsidRDefault="0015646A" w:rsidP="00E22A9D">
      <w:pPr>
        <w:rPr>
          <w:rFonts w:eastAsiaTheme="minorHAnsi" w:cstheme="minorBidi"/>
        </w:rPr>
      </w:pPr>
      <w:r w:rsidRPr="00841F54">
        <w:rPr>
          <w:rFonts w:eastAsiaTheme="minorHAnsi" w:cstheme="minorBidi"/>
        </w:rPr>
        <w:t xml:space="preserve">                       &lt;PROVIDER IEN&gt;   ::=    internal entry number of </w:t>
      </w:r>
    </w:p>
    <w:p w14:paraId="078C8913" w14:textId="77777777" w:rsidR="0015646A" w:rsidRPr="00841F54" w:rsidRDefault="0015646A" w:rsidP="00E22A9D">
      <w:pPr>
        <w:rPr>
          <w:rFonts w:eastAsiaTheme="minorHAnsi" w:cstheme="minorBidi"/>
        </w:rPr>
      </w:pPr>
      <w:r w:rsidRPr="00841F54">
        <w:rPr>
          <w:rFonts w:eastAsiaTheme="minorHAnsi" w:cstheme="minorBidi"/>
        </w:rPr>
        <w:t xml:space="preserve">                                        provider. Is 0 (ZERO) for ENCOUNTER </w:t>
      </w:r>
    </w:p>
    <w:p w14:paraId="078C8914" w14:textId="77777777" w:rsidR="0015646A" w:rsidRPr="00841F54" w:rsidRDefault="0015646A" w:rsidP="00E22A9D">
      <w:pPr>
        <w:rPr>
          <w:rFonts w:eastAsiaTheme="minorHAnsi" w:cstheme="minorBidi"/>
        </w:rPr>
      </w:pPr>
      <w:r w:rsidRPr="00841F54">
        <w:rPr>
          <w:rFonts w:eastAsiaTheme="minorHAnsi" w:cstheme="minorBidi"/>
        </w:rPr>
        <w:t xml:space="preserve">                                        and SOURCE </w:t>
      </w:r>
    </w:p>
    <w:p w14:paraId="078C8915" w14:textId="77777777" w:rsidR="0015646A" w:rsidRPr="00841F54" w:rsidRDefault="0015646A" w:rsidP="00E22A9D">
      <w:pPr>
        <w:rPr>
          <w:rFonts w:eastAsiaTheme="minorHAnsi" w:cstheme="minorBidi"/>
        </w:rPr>
      </w:pPr>
      <w:r w:rsidRPr="00841F54">
        <w:rPr>
          <w:rFonts w:eastAsiaTheme="minorHAnsi" w:cstheme="minorBidi"/>
        </w:rPr>
        <w:t xml:space="preserve">                             &lt;i&gt;   ::=  sub-entry 'i' for that provider </w:t>
      </w:r>
    </w:p>
    <w:p w14:paraId="078C8916" w14:textId="77777777" w:rsidR="0015646A" w:rsidRPr="00841F54" w:rsidRDefault="0015646A" w:rsidP="00E22A9D">
      <w:pPr>
        <w:rPr>
          <w:rFonts w:eastAsiaTheme="minorHAnsi" w:cstheme="minorBidi"/>
        </w:rPr>
      </w:pPr>
      <w:r w:rsidRPr="00841F54">
        <w:rPr>
          <w:rFonts w:eastAsiaTheme="minorHAnsi" w:cstheme="minorBidi"/>
        </w:rPr>
        <w:t xml:space="preserve">                                        Is 0 (ZERO) for ENCOUNTER, SOURCE, </w:t>
      </w:r>
    </w:p>
    <w:p w14:paraId="078C8917" w14:textId="77777777" w:rsidR="0015646A" w:rsidRPr="00841F54" w:rsidRDefault="0015646A" w:rsidP="00E22A9D">
      <w:pPr>
        <w:rPr>
          <w:rFonts w:eastAsiaTheme="minorHAnsi" w:cstheme="minorBidi"/>
        </w:rPr>
      </w:pPr>
      <w:r w:rsidRPr="00841F54">
        <w:rPr>
          <w:rFonts w:eastAsiaTheme="minorHAnsi" w:cstheme="minorBidi"/>
        </w:rPr>
        <w:t xml:space="preserve">                                        and PROVIDER </w:t>
      </w:r>
    </w:p>
    <w:p w14:paraId="078C8918" w14:textId="77777777" w:rsidR="0015646A" w:rsidRPr="00841F54" w:rsidRDefault="0015646A" w:rsidP="00E22A9D">
      <w:pPr>
        <w:rPr>
          <w:rFonts w:eastAsiaTheme="minorHAnsi" w:cstheme="minorBidi"/>
        </w:rPr>
      </w:pPr>
      <w:r w:rsidRPr="00841F54">
        <w:rPr>
          <w:rFonts w:eastAsiaTheme="minorHAnsi" w:cstheme="minorBidi"/>
        </w:rPr>
        <w:t xml:space="preserve">                             &lt;PIECE&gt;    ::=    $P( selector in </w:t>
      </w:r>
    </w:p>
    <w:p w14:paraId="078C8919" w14:textId="77777777" w:rsidR="0015646A" w:rsidRPr="00841F54" w:rsidRDefault="0015646A" w:rsidP="00E22A9D">
      <w:pPr>
        <w:rPr>
          <w:rFonts w:eastAsiaTheme="minorHAnsi" w:cstheme="minorBidi"/>
        </w:rPr>
      </w:pPr>
      <w:r w:rsidRPr="00841F54">
        <w:rPr>
          <w:rFonts w:eastAsiaTheme="minorHAnsi" w:cstheme="minorBidi"/>
        </w:rPr>
        <w:t xml:space="preserve">                                        LOCAL(&lt;NODE&gt;,&lt;PROVIDER IEN&gt;,&lt;i&gt;) in </w:t>
      </w:r>
    </w:p>
    <w:p w14:paraId="078C891A" w14:textId="77777777" w:rsidR="0015646A" w:rsidRPr="00841F54" w:rsidRDefault="0015646A" w:rsidP="00E22A9D">
      <w:pPr>
        <w:rPr>
          <w:rFonts w:eastAsiaTheme="minorHAnsi" w:cstheme="minorBidi"/>
        </w:rPr>
      </w:pPr>
      <w:r w:rsidRPr="00841F54">
        <w:rPr>
          <w:rFonts w:eastAsiaTheme="minorHAnsi" w:cstheme="minorBidi"/>
        </w:rPr>
        <w:t xml:space="preserve">                                        question.  </w:t>
      </w:r>
    </w:p>
    <w:p w14:paraId="078C891B" w14:textId="77777777" w:rsidR="0015646A" w:rsidRPr="00841F54" w:rsidRDefault="0015646A" w:rsidP="00E22A9D">
      <w:pPr>
        <w:rPr>
          <w:rFonts w:eastAsiaTheme="minorHAnsi" w:cstheme="minorBidi"/>
        </w:rPr>
      </w:pPr>
      <w:r w:rsidRPr="00841F54">
        <w:rPr>
          <w:rFonts w:eastAsiaTheme="minorHAnsi" w:cstheme="minorBidi"/>
        </w:rPr>
        <w:t xml:space="preserve">                                          The value of &lt;PIECE&gt; may be 0 </w:t>
      </w:r>
    </w:p>
    <w:p w14:paraId="078C891C" w14:textId="77777777" w:rsidR="0015646A" w:rsidRPr="00841F54" w:rsidRDefault="0015646A" w:rsidP="00E22A9D">
      <w:pPr>
        <w:rPr>
          <w:rFonts w:eastAsiaTheme="minorHAnsi" w:cstheme="minorBidi"/>
        </w:rPr>
      </w:pPr>
      <w:r w:rsidRPr="00841F54">
        <w:rPr>
          <w:rFonts w:eastAsiaTheme="minorHAnsi" w:cstheme="minorBidi"/>
        </w:rPr>
        <w:t xml:space="preserve">                                        (ZERO) if a  problem is found that </w:t>
      </w:r>
    </w:p>
    <w:p w14:paraId="078C891D" w14:textId="77777777" w:rsidR="0015646A" w:rsidRPr="00841F54" w:rsidRDefault="0015646A" w:rsidP="00E22A9D">
      <w:pPr>
        <w:rPr>
          <w:rFonts w:eastAsiaTheme="minorHAnsi" w:cstheme="minorBidi"/>
        </w:rPr>
      </w:pPr>
      <w:r w:rsidRPr="00841F54">
        <w:rPr>
          <w:rFonts w:eastAsiaTheme="minorHAnsi" w:cstheme="minorBidi"/>
        </w:rPr>
        <w:t xml:space="preserve">                                        does not relate to a single </w:t>
      </w:r>
    </w:p>
    <w:p w14:paraId="078C891E" w14:textId="77777777" w:rsidR="0015646A" w:rsidRPr="00841F54" w:rsidRDefault="0015646A" w:rsidP="00E22A9D">
      <w:pPr>
        <w:rPr>
          <w:rFonts w:eastAsiaTheme="minorHAnsi" w:cstheme="minorBidi"/>
        </w:rPr>
      </w:pPr>
      <w:r w:rsidRPr="00841F54">
        <w:rPr>
          <w:rFonts w:eastAsiaTheme="minorHAnsi" w:cstheme="minorBidi"/>
        </w:rPr>
        <w:t xml:space="preserve">                                        specific piece.  </w:t>
      </w:r>
    </w:p>
    <w:p w14:paraId="078C8921" w14:textId="77777777" w:rsidR="0015646A" w:rsidRPr="00841F54" w:rsidRDefault="0015646A" w:rsidP="00E22A9D">
      <w:pPr>
        <w:rPr>
          <w:rFonts w:eastAsiaTheme="minorHAnsi" w:cstheme="minorBidi"/>
        </w:rPr>
      </w:pPr>
      <w:r w:rsidRPr="00841F54">
        <w:rPr>
          <w:rFonts w:eastAsiaTheme="minorHAnsi" w:cstheme="minorBidi"/>
        </w:rPr>
        <w:t xml:space="preserve">   Entry Point for processing the data in the foreground </w:t>
      </w:r>
    </w:p>
    <w:p w14:paraId="078C8923"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FOREGND^PXCA(.LOCAL,.PXCASTAT)     All data for the event driver is </w:t>
      </w:r>
    </w:p>
    <w:p w14:paraId="078C8924" w14:textId="77777777" w:rsidR="0015646A" w:rsidRPr="00841F54" w:rsidRDefault="0015646A" w:rsidP="00E22A9D">
      <w:pPr>
        <w:rPr>
          <w:rFonts w:eastAsiaTheme="minorHAnsi" w:cstheme="minorBidi"/>
        </w:rPr>
      </w:pPr>
      <w:r w:rsidRPr="00841F54">
        <w:rPr>
          <w:rFonts w:eastAsiaTheme="minorHAnsi" w:cstheme="minorBidi"/>
        </w:rPr>
        <w:t xml:space="preserve">to be stored in the local array, LOCAL(, in the proper format by the source prior to calling this entry point. This entry point validates and </w:t>
      </w:r>
    </w:p>
    <w:p w14:paraId="078C8925" w14:textId="77777777" w:rsidR="0015646A" w:rsidRPr="00841F54" w:rsidRDefault="0015646A" w:rsidP="00E22A9D">
      <w:pPr>
        <w:rPr>
          <w:rFonts w:eastAsiaTheme="minorHAnsi" w:cstheme="minorBidi"/>
        </w:rPr>
      </w:pPr>
      <w:r w:rsidRPr="00841F54">
        <w:rPr>
          <w:rFonts w:eastAsiaTheme="minorHAnsi" w:cstheme="minorBidi"/>
        </w:rPr>
        <w:t xml:space="preserve">verifies the data and then if there are no validation errors, the data is processed in the foreground. Computation by the source will not continue until all processing is completed by any and all 'down-stream' protocol event points.  </w:t>
      </w:r>
    </w:p>
    <w:p w14:paraId="078C8927" w14:textId="77777777" w:rsidR="0015646A" w:rsidRPr="00841F54" w:rsidRDefault="0015646A" w:rsidP="00E22A9D">
      <w:pPr>
        <w:rPr>
          <w:rFonts w:eastAsiaTheme="minorHAnsi" w:cstheme="minorBidi"/>
        </w:rPr>
      </w:pPr>
      <w:r w:rsidRPr="00841F54">
        <w:rPr>
          <w:rFonts w:eastAsiaTheme="minorHAnsi" w:cstheme="minorBidi"/>
        </w:rPr>
        <w:t xml:space="preserve">   Entry Point for processing the data in the background on the Host </w:t>
      </w:r>
    </w:p>
    <w:p w14:paraId="078C8929" w14:textId="77777777" w:rsidR="0015646A" w:rsidRPr="00841F54" w:rsidRDefault="0015646A" w:rsidP="00E22A9D">
      <w:pPr>
        <w:rPr>
          <w:rFonts w:eastAsiaTheme="minorHAnsi" w:cstheme="minorBidi"/>
        </w:rPr>
      </w:pPr>
      <w:r w:rsidRPr="00841F54">
        <w:rPr>
          <w:rFonts w:eastAsiaTheme="minorHAnsi" w:cstheme="minorBidi"/>
        </w:rPr>
        <w:t xml:space="preserve">   BACKGND^PXCA(.LOCAL,.PXCASTAT)     All data for the event driver is </w:t>
      </w:r>
    </w:p>
    <w:p w14:paraId="078C892A" w14:textId="77777777" w:rsidR="0015646A" w:rsidRPr="00841F54" w:rsidRDefault="0015646A" w:rsidP="00E22A9D">
      <w:pPr>
        <w:rPr>
          <w:rFonts w:eastAsiaTheme="minorHAnsi" w:cstheme="minorBidi"/>
        </w:rPr>
      </w:pPr>
      <w:r w:rsidRPr="00841F54">
        <w:rPr>
          <w:rFonts w:eastAsiaTheme="minorHAnsi" w:cstheme="minorBidi"/>
        </w:rPr>
        <w:t xml:space="preserve">to be stored in the local array, LOCAL(, in the proper format by the source prior to calling this entry point. This entry point validates and verifies the data and then if there are no validation errors, the data is processed in the background via TASKMAN. Computation by the source may continue.  </w:t>
      </w:r>
    </w:p>
    <w:p w14:paraId="078C892C" w14:textId="77777777" w:rsidR="0015646A" w:rsidRPr="00841F54" w:rsidRDefault="0015646A" w:rsidP="00E22A9D">
      <w:pPr>
        <w:rPr>
          <w:rFonts w:eastAsiaTheme="minorHAnsi" w:cstheme="minorBidi"/>
        </w:rPr>
      </w:pPr>
      <w:r w:rsidRPr="00841F54">
        <w:rPr>
          <w:rFonts w:eastAsiaTheme="minorHAnsi" w:cstheme="minorBidi"/>
        </w:rPr>
        <w:t xml:space="preserve">   Entry Point for data validation </w:t>
      </w:r>
    </w:p>
    <w:p w14:paraId="078C892F" w14:textId="4FDADE90" w:rsidR="0015646A" w:rsidRPr="00841F54" w:rsidRDefault="0015646A" w:rsidP="00E22A9D">
      <w:pPr>
        <w:rPr>
          <w:rFonts w:eastAsiaTheme="minorHAnsi" w:cstheme="minorBidi"/>
        </w:rPr>
      </w:pPr>
      <w:r w:rsidRPr="00841F54">
        <w:rPr>
          <w:rFonts w:eastAsiaTheme="minorHAnsi" w:cstheme="minorBidi"/>
        </w:rPr>
        <w:t xml:space="preserve">  VALIDATE^PXCA(.LOCAL)  The data in the local  array, LOCAL(, is validated and verified, but is not processed. Use of this entry point by your application will result in the data being validated twice, since it is validated prior to processing by the FOREGND^PXCAEP and BACKGND^PXCAEP entry points. If a piece of data cannot be validated, an entry is placed in the LOCAL("ERROR" node as described above </w:t>
      </w:r>
    </w:p>
    <w:p w14:paraId="078C8931" w14:textId="77777777" w:rsidR="0015646A" w:rsidRPr="00841F54" w:rsidRDefault="0015646A" w:rsidP="00E22A9D">
      <w:pPr>
        <w:rPr>
          <w:rFonts w:eastAsiaTheme="minorHAnsi" w:cstheme="minorBidi"/>
        </w:rPr>
      </w:pPr>
      <w:r w:rsidRPr="00841F54">
        <w:rPr>
          <w:rFonts w:eastAsiaTheme="minorHAnsi" w:cstheme="minorBidi"/>
        </w:rPr>
        <w:t xml:space="preserve">   Protocol for local data processing </w:t>
      </w:r>
    </w:p>
    <w:p w14:paraId="078C8934" w14:textId="7C156F82" w:rsidR="0015646A" w:rsidRPr="00841F54" w:rsidRDefault="0015646A" w:rsidP="00E22A9D">
      <w:pPr>
        <w:rPr>
          <w:rFonts w:eastAsiaTheme="minorHAnsi" w:cstheme="minorBidi"/>
        </w:rPr>
      </w:pPr>
      <w:r w:rsidRPr="00841F54">
        <w:rPr>
          <w:rFonts w:eastAsiaTheme="minorHAnsi" w:cstheme="minorBidi"/>
        </w:rPr>
        <w:t xml:space="preserve">   PXCA DATA EVENT Other developers who wish to use any of the data in the local array, including local additions, can attach a protocol that </w:t>
      </w:r>
    </w:p>
    <w:p w14:paraId="078C8935" w14:textId="2A78FBFC" w:rsidR="0015646A" w:rsidRPr="00841F54" w:rsidRDefault="0015646A" w:rsidP="00E22A9D">
      <w:pPr>
        <w:rPr>
          <w:rFonts w:eastAsiaTheme="minorHAnsi" w:cstheme="minorBidi"/>
        </w:rPr>
      </w:pPr>
      <w:r w:rsidRPr="00841F54">
        <w:rPr>
          <w:rFonts w:eastAsiaTheme="minorHAnsi" w:cstheme="minorBidi"/>
        </w:rPr>
        <w:t xml:space="preserve">calls their routines to the item multiple of this protocol. This protocol is activated if there are no errors in the data validation and after PCE has processed the data.  </w:t>
      </w:r>
    </w:p>
    <w:p w14:paraId="078C8938" w14:textId="77777777" w:rsidR="0015646A" w:rsidRPr="00841F54" w:rsidRDefault="0015646A" w:rsidP="00E22A9D">
      <w:pPr>
        <w:rPr>
          <w:rFonts w:eastAsiaTheme="minorHAnsi" w:cstheme="minorBidi"/>
        </w:rPr>
      </w:pPr>
      <w:r w:rsidRPr="00841F54">
        <w:rPr>
          <w:rFonts w:eastAsiaTheme="minorHAnsi" w:cstheme="minorBidi"/>
        </w:rPr>
        <w:t xml:space="preserve">   For data unique to the encounter </w:t>
      </w:r>
    </w:p>
    <w:p w14:paraId="078C893A" w14:textId="77777777" w:rsidR="0015646A" w:rsidRPr="00841F54" w:rsidRDefault="0015646A" w:rsidP="00E22A9D">
      <w:pPr>
        <w:rPr>
          <w:rFonts w:eastAsiaTheme="minorHAnsi" w:cstheme="minorBidi"/>
        </w:rPr>
      </w:pPr>
      <w:r w:rsidRPr="00841F54">
        <w:rPr>
          <w:rFonts w:eastAsiaTheme="minorHAnsi" w:cstheme="minorBidi"/>
        </w:rPr>
        <w:t xml:space="preserve">   SOURCE data LOCAL("SOURCE") = 1^2^3^4^5, where: </w:t>
      </w:r>
    </w:p>
    <w:p w14:paraId="078C893C"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3D" w14:textId="77777777" w:rsidR="0015646A" w:rsidRPr="00841F54" w:rsidRDefault="0015646A" w:rsidP="00E22A9D">
      <w:pPr>
        <w:rPr>
          <w:rFonts w:eastAsiaTheme="minorHAnsi" w:cstheme="minorBidi"/>
        </w:rPr>
      </w:pPr>
      <w:r w:rsidRPr="00841F54">
        <w:rPr>
          <w:rFonts w:eastAsiaTheme="minorHAnsi" w:cstheme="minorBidi"/>
        </w:rPr>
        <w:t xml:space="preserve">        Data Source </w:t>
      </w:r>
    </w:p>
    <w:p w14:paraId="078C893E"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3F" w14:textId="77777777" w:rsidR="0015646A" w:rsidRPr="00841F54" w:rsidRDefault="0015646A" w:rsidP="00E22A9D">
      <w:pPr>
        <w:rPr>
          <w:rFonts w:eastAsiaTheme="minorHAnsi" w:cstheme="minorBidi"/>
        </w:rPr>
      </w:pPr>
      <w:r w:rsidRPr="00841F54">
        <w:rPr>
          <w:rFonts w:eastAsiaTheme="minorHAnsi" w:cstheme="minorBidi"/>
        </w:rPr>
        <w:t xml:space="preserve">        Required for SD </w:t>
      </w:r>
    </w:p>
    <w:p w14:paraId="078C8940" w14:textId="77777777" w:rsidR="0015646A" w:rsidRPr="00841F54" w:rsidRDefault="0015646A" w:rsidP="00E22A9D">
      <w:pPr>
        <w:rPr>
          <w:rFonts w:eastAsiaTheme="minorHAnsi" w:cstheme="minorBidi"/>
        </w:rPr>
      </w:pPr>
      <w:r w:rsidRPr="00841F54">
        <w:rPr>
          <w:rFonts w:eastAsiaTheme="minorHAnsi" w:cstheme="minorBidi"/>
        </w:rPr>
        <w:t xml:space="preserve">        Format:  DATA SOURCES file (#839.7)</w:t>
      </w:r>
    </w:p>
    <w:p w14:paraId="078C8941"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42" w14:textId="77777777" w:rsidR="0015646A" w:rsidRPr="00841F54" w:rsidRDefault="0015646A" w:rsidP="00E22A9D">
      <w:pPr>
        <w:rPr>
          <w:rFonts w:eastAsiaTheme="minorHAnsi" w:cstheme="minorBidi"/>
        </w:rPr>
      </w:pPr>
      <w:r w:rsidRPr="00841F54">
        <w:rPr>
          <w:rFonts w:eastAsiaTheme="minorHAnsi" w:cstheme="minorBidi"/>
        </w:rPr>
        <w:t xml:space="preserve">        DUZ </w:t>
      </w:r>
    </w:p>
    <w:p w14:paraId="078C8943"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44"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46"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47" w14:textId="77777777" w:rsidR="0015646A" w:rsidRPr="00841F54" w:rsidRDefault="0015646A" w:rsidP="00E22A9D">
      <w:pPr>
        <w:rPr>
          <w:rFonts w:eastAsiaTheme="minorHAnsi" w:cstheme="minorBidi"/>
        </w:rPr>
      </w:pPr>
      <w:r w:rsidRPr="00841F54">
        <w:rPr>
          <w:rFonts w:eastAsiaTheme="minorHAnsi" w:cstheme="minorBidi"/>
        </w:rPr>
        <w:t xml:space="preserve">        Form numbers </w:t>
      </w:r>
    </w:p>
    <w:p w14:paraId="078C8948"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Not stored by PCE Piece 4 </w:t>
      </w:r>
    </w:p>
    <w:p w14:paraId="078C8949" w14:textId="77777777" w:rsidR="0015646A" w:rsidRPr="00841F54" w:rsidRDefault="0015646A" w:rsidP="00E22A9D">
      <w:pPr>
        <w:rPr>
          <w:rFonts w:eastAsiaTheme="minorHAnsi" w:cstheme="minorBidi"/>
        </w:rPr>
      </w:pPr>
      <w:r w:rsidRPr="00841F54">
        <w:rPr>
          <w:rFonts w:eastAsiaTheme="minorHAnsi" w:cstheme="minorBidi"/>
        </w:rPr>
        <w:t xml:space="preserve">        Batch ID </w:t>
      </w:r>
    </w:p>
    <w:p w14:paraId="078C894A" w14:textId="77777777" w:rsidR="0015646A" w:rsidRPr="00841F54" w:rsidRDefault="0015646A" w:rsidP="00E22A9D">
      <w:pPr>
        <w:rPr>
          <w:rFonts w:eastAsiaTheme="minorHAnsi" w:cstheme="minorBidi"/>
        </w:rPr>
      </w:pPr>
      <w:r w:rsidRPr="00841F54">
        <w:rPr>
          <w:rFonts w:eastAsiaTheme="minorHAnsi" w:cstheme="minorBidi"/>
        </w:rPr>
        <w:t xml:space="preserve">        Not stored by PCE Piece 5 </w:t>
      </w:r>
    </w:p>
    <w:p w14:paraId="078C894B" w14:textId="77777777" w:rsidR="0015646A" w:rsidRPr="00841F54" w:rsidRDefault="0015646A" w:rsidP="00E22A9D">
      <w:pPr>
        <w:rPr>
          <w:rFonts w:eastAsiaTheme="minorHAnsi" w:cstheme="minorBidi"/>
        </w:rPr>
      </w:pPr>
      <w:r w:rsidRPr="00841F54">
        <w:rPr>
          <w:rFonts w:eastAsiaTheme="minorHAnsi" w:cstheme="minorBidi"/>
        </w:rPr>
        <w:t xml:space="preserve">        Record ID </w:t>
      </w:r>
    </w:p>
    <w:p w14:paraId="078C894C" w14:textId="77777777" w:rsidR="0015646A" w:rsidRPr="00841F54" w:rsidRDefault="0015646A" w:rsidP="00E22A9D">
      <w:pPr>
        <w:rPr>
          <w:rFonts w:eastAsiaTheme="minorHAnsi" w:cstheme="minorBidi"/>
        </w:rPr>
      </w:pPr>
      <w:r w:rsidRPr="00841F54">
        <w:rPr>
          <w:rFonts w:eastAsiaTheme="minorHAnsi" w:cstheme="minorBidi"/>
        </w:rPr>
        <w:t xml:space="preserve">        Not stored by PCE </w:t>
      </w:r>
    </w:p>
    <w:p w14:paraId="078C894E" w14:textId="77777777" w:rsidR="0015646A" w:rsidRPr="00841F54" w:rsidRDefault="0015646A" w:rsidP="00E22A9D">
      <w:pPr>
        <w:rPr>
          <w:rFonts w:eastAsiaTheme="minorHAnsi" w:cstheme="minorBidi"/>
        </w:rPr>
      </w:pPr>
      <w:r w:rsidRPr="00841F54">
        <w:rPr>
          <w:rFonts w:eastAsiaTheme="minorHAnsi" w:cstheme="minorBidi"/>
        </w:rPr>
        <w:t xml:space="preserve">   Encounter data LOCAL("ENCOUNTER") =</w:t>
      </w:r>
    </w:p>
    <w:p w14:paraId="078C894F" w14:textId="77777777" w:rsidR="0015646A" w:rsidRPr="00841F54" w:rsidRDefault="0015646A" w:rsidP="00E22A9D">
      <w:pPr>
        <w:rPr>
          <w:rFonts w:eastAsiaTheme="minorHAnsi" w:cstheme="minorBidi"/>
        </w:rPr>
      </w:pPr>
      <w:r w:rsidRPr="00841F54">
        <w:rPr>
          <w:rFonts w:eastAsiaTheme="minorHAnsi" w:cstheme="minorBidi"/>
        </w:rPr>
        <w:t xml:space="preserve">   1^2^3^4^5^6^7^8^9^10^11^12^13^14^15^16^17^18, where: </w:t>
      </w:r>
    </w:p>
    <w:p w14:paraId="078C8950" w14:textId="77777777" w:rsidR="0015646A" w:rsidRPr="00841F54" w:rsidRDefault="0015646A" w:rsidP="00E22A9D">
      <w:pPr>
        <w:rPr>
          <w:rFonts w:eastAsiaTheme="minorHAnsi" w:cstheme="minorBidi"/>
        </w:rPr>
      </w:pPr>
      <w:r w:rsidRPr="00841F54">
        <w:rPr>
          <w:rFonts w:eastAsiaTheme="minorHAnsi" w:cstheme="minorBidi"/>
        </w:rPr>
        <w:t xml:space="preserve">   LOCAL("ENCOUNTER",modifier[E;1/.01]) = "" </w:t>
      </w:r>
    </w:p>
    <w:p w14:paraId="078C8952"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53" w14:textId="77777777" w:rsidR="0015646A" w:rsidRPr="00841F54" w:rsidRDefault="0015646A" w:rsidP="00E22A9D">
      <w:pPr>
        <w:rPr>
          <w:rFonts w:eastAsiaTheme="minorHAnsi" w:cstheme="minorBidi"/>
        </w:rPr>
      </w:pPr>
      <w:r w:rsidRPr="00841F54">
        <w:rPr>
          <w:rFonts w:eastAsiaTheme="minorHAnsi" w:cstheme="minorBidi"/>
        </w:rPr>
        <w:t xml:space="preserve">        Appointment Date/Time </w:t>
      </w:r>
    </w:p>
    <w:p w14:paraId="078C895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55"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56"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95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58" w14:textId="77777777" w:rsidR="0015646A" w:rsidRPr="00841F54" w:rsidRDefault="0015646A" w:rsidP="00E22A9D">
      <w:pPr>
        <w:rPr>
          <w:rFonts w:eastAsiaTheme="minorHAnsi" w:cstheme="minorBidi"/>
        </w:rPr>
      </w:pPr>
      <w:r w:rsidRPr="00841F54">
        <w:rPr>
          <w:rFonts w:eastAsiaTheme="minorHAnsi" w:cstheme="minorBidi"/>
        </w:rPr>
        <w:t xml:space="preserve">        Patient DFN </w:t>
      </w:r>
    </w:p>
    <w:p w14:paraId="078C8959"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5A"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5B" w14:textId="77777777" w:rsidR="0015646A" w:rsidRPr="00841F54" w:rsidRDefault="0015646A" w:rsidP="00E22A9D">
      <w:pPr>
        <w:rPr>
          <w:rFonts w:eastAsiaTheme="minorHAnsi" w:cstheme="minorBidi"/>
        </w:rPr>
      </w:pPr>
      <w:r w:rsidRPr="00841F54">
        <w:rPr>
          <w:rFonts w:eastAsiaTheme="minorHAnsi" w:cstheme="minorBidi"/>
        </w:rPr>
        <w:t xml:space="preserve">        Format: Pointer to IHS PATIENT file (#9000001)</w:t>
      </w:r>
    </w:p>
    <w:p w14:paraId="078C895C"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5D" w14:textId="77777777" w:rsidR="0015646A" w:rsidRPr="00841F54" w:rsidRDefault="0015646A" w:rsidP="00E22A9D">
      <w:pPr>
        <w:rPr>
          <w:rFonts w:eastAsiaTheme="minorHAnsi" w:cstheme="minorBidi"/>
        </w:rPr>
      </w:pPr>
      <w:r w:rsidRPr="00841F54">
        <w:rPr>
          <w:rFonts w:eastAsiaTheme="minorHAnsi" w:cstheme="minorBidi"/>
        </w:rPr>
        <w:t xml:space="preserve">        Hospital Location IEN </w:t>
      </w:r>
    </w:p>
    <w:p w14:paraId="078C895E" w14:textId="77777777" w:rsidR="0015646A" w:rsidRPr="00841F54" w:rsidRDefault="0015646A" w:rsidP="00E22A9D">
      <w:pPr>
        <w:rPr>
          <w:rFonts w:eastAsiaTheme="minorHAnsi" w:cstheme="minorBidi"/>
        </w:rPr>
      </w:pPr>
      <w:r w:rsidRPr="00841F54">
        <w:rPr>
          <w:rFonts w:eastAsiaTheme="minorHAnsi" w:cstheme="minorBidi"/>
        </w:rPr>
        <w:t xml:space="preserve">        Each hospital location is a separate encounter P,S </w:t>
      </w:r>
    </w:p>
    <w:p w14:paraId="078C895F" w14:textId="77777777" w:rsidR="0015646A" w:rsidRPr="00841F54" w:rsidRDefault="0015646A" w:rsidP="00E22A9D">
      <w:pPr>
        <w:rPr>
          <w:rFonts w:eastAsiaTheme="minorHAnsi" w:cstheme="minorBidi"/>
        </w:rPr>
      </w:pPr>
      <w:r w:rsidRPr="00841F54">
        <w:rPr>
          <w:rFonts w:eastAsiaTheme="minorHAnsi" w:cstheme="minorBidi"/>
        </w:rPr>
        <w:t xml:space="preserve">        Format: Pointer to HOSPITAL LOCATION file (#44)</w:t>
      </w:r>
    </w:p>
    <w:p w14:paraId="078C896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961" w14:textId="77777777" w:rsidR="0015646A" w:rsidRPr="00841F54" w:rsidRDefault="0015646A" w:rsidP="00E22A9D">
      <w:pPr>
        <w:rPr>
          <w:rFonts w:eastAsiaTheme="minorHAnsi" w:cstheme="minorBidi"/>
        </w:rPr>
      </w:pPr>
      <w:r w:rsidRPr="00841F54">
        <w:rPr>
          <w:rFonts w:eastAsiaTheme="minorHAnsi" w:cstheme="minorBidi"/>
        </w:rPr>
        <w:t xml:space="preserve">        Provider IEN </w:t>
      </w:r>
    </w:p>
    <w:p w14:paraId="078C8962" w14:textId="77777777" w:rsidR="0015646A" w:rsidRPr="00841F54" w:rsidRDefault="0015646A" w:rsidP="00E22A9D">
      <w:pPr>
        <w:rPr>
          <w:rFonts w:eastAsiaTheme="minorHAnsi" w:cstheme="minorBidi"/>
        </w:rPr>
      </w:pPr>
      <w:r w:rsidRPr="00841F54">
        <w:rPr>
          <w:rFonts w:eastAsiaTheme="minorHAnsi" w:cstheme="minorBidi"/>
        </w:rPr>
        <w:t xml:space="preserve">        This is the person that saw the Patient at the scheduled date and </w:t>
      </w:r>
    </w:p>
    <w:p w14:paraId="078C8963" w14:textId="77777777" w:rsidR="0015646A" w:rsidRPr="00841F54" w:rsidRDefault="0015646A" w:rsidP="00E22A9D">
      <w:pPr>
        <w:rPr>
          <w:rFonts w:eastAsiaTheme="minorHAnsi" w:cstheme="minorBidi"/>
        </w:rPr>
      </w:pPr>
      <w:r w:rsidRPr="00841F54">
        <w:rPr>
          <w:rFonts w:eastAsiaTheme="minorHAnsi" w:cstheme="minorBidi"/>
        </w:rPr>
        <w:t xml:space="preserve">        time.  </w:t>
      </w:r>
    </w:p>
    <w:p w14:paraId="078C896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65" w14:textId="77777777" w:rsidR="0015646A" w:rsidRPr="00841F54" w:rsidRDefault="0015646A" w:rsidP="00E22A9D">
      <w:pPr>
        <w:rPr>
          <w:rFonts w:eastAsiaTheme="minorHAnsi" w:cstheme="minorBidi"/>
        </w:rPr>
      </w:pPr>
      <w:r w:rsidRPr="00841F54">
        <w:rPr>
          <w:rFonts w:eastAsiaTheme="minorHAnsi" w:cstheme="minorBidi"/>
        </w:rPr>
        <w:t xml:space="preserve">        Format: Pointer to NEW PERSON file (#200)</w:t>
      </w:r>
    </w:p>
    <w:p w14:paraId="078C8966"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967" w14:textId="77777777" w:rsidR="0015646A" w:rsidRPr="00841F54" w:rsidRDefault="0015646A" w:rsidP="00E22A9D">
      <w:pPr>
        <w:rPr>
          <w:rFonts w:eastAsiaTheme="minorHAnsi" w:cstheme="minorBidi"/>
        </w:rPr>
      </w:pPr>
      <w:r w:rsidRPr="00841F54">
        <w:rPr>
          <w:rFonts w:eastAsiaTheme="minorHAnsi" w:cstheme="minorBidi"/>
        </w:rPr>
        <w:t xml:space="preserve">        Visit CPT code IEN </w:t>
      </w:r>
    </w:p>
    <w:p w14:paraId="078C8968" w14:textId="77777777" w:rsidR="0015646A" w:rsidRPr="00841F54" w:rsidRDefault="0015646A" w:rsidP="00E22A9D">
      <w:pPr>
        <w:rPr>
          <w:rFonts w:eastAsiaTheme="minorHAnsi" w:cstheme="minorBidi"/>
        </w:rPr>
      </w:pPr>
      <w:r w:rsidRPr="00841F54">
        <w:rPr>
          <w:rFonts w:eastAsiaTheme="minorHAnsi" w:cstheme="minorBidi"/>
        </w:rPr>
        <w:t xml:space="preserve">        Format: Pointer to TYPE OF VISIT (#357.69)</w:t>
      </w:r>
    </w:p>
    <w:p w14:paraId="078C8969"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96A"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96B"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[1 | 0 | null]</w:t>
      </w:r>
    </w:p>
    <w:p w14:paraId="078C896D"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96E"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96F"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0"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971"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972"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3"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974"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975"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6"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977"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978"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9"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97A" w14:textId="77777777" w:rsidR="0015646A" w:rsidRPr="00841F54" w:rsidRDefault="0015646A" w:rsidP="00E22A9D">
      <w:pPr>
        <w:rPr>
          <w:rFonts w:eastAsiaTheme="minorHAnsi" w:cstheme="minorBidi"/>
        </w:rPr>
      </w:pPr>
      <w:r w:rsidRPr="00841F54">
        <w:rPr>
          <w:rFonts w:eastAsiaTheme="minorHAnsi" w:cstheme="minorBidi"/>
        </w:rPr>
        <w:t xml:space="preserve">        Eligibility Code IEN </w:t>
      </w:r>
    </w:p>
    <w:p w14:paraId="078C897B" w14:textId="77777777" w:rsidR="0015646A" w:rsidRPr="00841F54" w:rsidRDefault="0015646A" w:rsidP="00E22A9D">
      <w:pPr>
        <w:rPr>
          <w:rFonts w:eastAsiaTheme="minorHAnsi" w:cstheme="minorBidi"/>
        </w:rPr>
      </w:pPr>
      <w:r w:rsidRPr="00841F54">
        <w:rPr>
          <w:rFonts w:eastAsiaTheme="minorHAnsi" w:cstheme="minorBidi"/>
        </w:rPr>
        <w:t xml:space="preserve">        Format: Pointer to ELIGIBILITY CODE file (#8)</w:t>
      </w:r>
    </w:p>
    <w:p w14:paraId="078C897C"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97D" w14:textId="77777777" w:rsidR="0015646A" w:rsidRPr="00841F54" w:rsidRDefault="0015646A" w:rsidP="00E22A9D">
      <w:pPr>
        <w:rPr>
          <w:rFonts w:eastAsiaTheme="minorHAnsi" w:cstheme="minorBidi"/>
        </w:rPr>
      </w:pPr>
      <w:r w:rsidRPr="00841F54">
        <w:rPr>
          <w:rFonts w:eastAsiaTheme="minorHAnsi" w:cstheme="minorBidi"/>
        </w:rPr>
        <w:t xml:space="preserve">        Check-out date and time </w:t>
      </w:r>
    </w:p>
    <w:p w14:paraId="078C897E"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97F"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980" w14:textId="77777777" w:rsidR="0015646A" w:rsidRPr="00841F54" w:rsidRDefault="0015646A" w:rsidP="00E22A9D">
      <w:pPr>
        <w:rPr>
          <w:rFonts w:eastAsiaTheme="minorHAnsi" w:cstheme="minorBidi"/>
        </w:rPr>
      </w:pPr>
      <w:r w:rsidRPr="00841F54">
        <w:rPr>
          <w:rFonts w:eastAsiaTheme="minorHAnsi" w:cstheme="minorBidi"/>
        </w:rPr>
        <w:t xml:space="preserve">        Provider indicator (relates to 4) </w:t>
      </w:r>
    </w:p>
    <w:p w14:paraId="078C898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82"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83"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984"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985" w14:textId="77777777" w:rsidR="0015646A" w:rsidRPr="00841F54" w:rsidRDefault="0015646A" w:rsidP="00E22A9D">
      <w:pPr>
        <w:rPr>
          <w:rFonts w:eastAsiaTheme="minorHAnsi" w:cstheme="minorBidi"/>
        </w:rPr>
      </w:pPr>
      <w:r w:rsidRPr="00841F54">
        <w:rPr>
          <w:rFonts w:eastAsiaTheme="minorHAnsi" w:cstheme="minorBidi"/>
        </w:rPr>
        <w:t xml:space="preserve">   Piece 16 </w:t>
      </w:r>
    </w:p>
    <w:p w14:paraId="078C8986" w14:textId="77777777" w:rsidR="0015646A" w:rsidRPr="00841F54" w:rsidRDefault="0015646A" w:rsidP="00E22A9D">
      <w:pPr>
        <w:rPr>
          <w:rFonts w:eastAsiaTheme="minorHAnsi" w:cstheme="minorBidi"/>
        </w:rPr>
      </w:pPr>
      <w:r w:rsidRPr="00841F54">
        <w:rPr>
          <w:rFonts w:eastAsiaTheme="minorHAnsi" w:cstheme="minorBidi"/>
        </w:rPr>
        <w:t xml:space="preserve">        Attending Physician IEN </w:t>
      </w:r>
    </w:p>
    <w:p w14:paraId="078C8987" w14:textId="77777777" w:rsidR="0015646A" w:rsidRPr="00841F54" w:rsidRDefault="0015646A" w:rsidP="00E22A9D">
      <w:pPr>
        <w:rPr>
          <w:rFonts w:eastAsiaTheme="minorHAnsi" w:cstheme="minorBidi"/>
        </w:rPr>
      </w:pPr>
      <w:r w:rsidRPr="00841F54">
        <w:rPr>
          <w:rFonts w:eastAsiaTheme="minorHAnsi" w:cstheme="minorBidi"/>
        </w:rPr>
        <w:t xml:space="preserve">        (May or may not be the same as 4) </w:t>
      </w:r>
    </w:p>
    <w:p w14:paraId="078C8988" w14:textId="77777777" w:rsidR="0015646A" w:rsidRPr="00841F54" w:rsidRDefault="0015646A" w:rsidP="00E22A9D">
      <w:pPr>
        <w:rPr>
          <w:rFonts w:eastAsiaTheme="minorHAnsi" w:cstheme="minorBidi"/>
        </w:rPr>
      </w:pPr>
      <w:r w:rsidRPr="00841F54">
        <w:rPr>
          <w:rFonts w:eastAsiaTheme="minorHAnsi" w:cstheme="minorBidi"/>
        </w:rPr>
        <w:t xml:space="preserve">        Format: Pointer to NEW PERSON file (#200)</w:t>
      </w:r>
    </w:p>
    <w:p w14:paraId="078C8989" w14:textId="77777777" w:rsidR="0015646A" w:rsidRPr="00841F54" w:rsidRDefault="0015646A" w:rsidP="00E22A9D">
      <w:pPr>
        <w:rPr>
          <w:rFonts w:eastAsiaTheme="minorHAnsi" w:cstheme="minorBidi"/>
        </w:rPr>
      </w:pPr>
      <w:r w:rsidRPr="00841F54">
        <w:rPr>
          <w:rFonts w:eastAsiaTheme="minorHAnsi" w:cstheme="minorBidi"/>
        </w:rPr>
        <w:t xml:space="preserve">   Piece 17 </w:t>
      </w:r>
    </w:p>
    <w:p w14:paraId="078C898A"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98B"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98C" w14:textId="77777777" w:rsidR="0015646A" w:rsidRPr="00841F54" w:rsidRDefault="0015646A" w:rsidP="00E22A9D">
      <w:pPr>
        <w:rPr>
          <w:rFonts w:eastAsiaTheme="minorHAnsi" w:cstheme="minorBidi"/>
        </w:rPr>
      </w:pPr>
      <w:r w:rsidRPr="00841F54">
        <w:rPr>
          <w:rFonts w:eastAsiaTheme="minorHAnsi" w:cstheme="minorBidi"/>
        </w:rPr>
        <w:t xml:space="preserve">   Piece 18 </w:t>
      </w:r>
    </w:p>
    <w:p w14:paraId="078C898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CV Condition </w:t>
      </w:r>
    </w:p>
    <w:p w14:paraId="078C898E" w14:textId="77777777" w:rsidR="0015646A" w:rsidRPr="00841F54" w:rsidRDefault="0015646A" w:rsidP="00E22A9D">
      <w:pPr>
        <w:rPr>
          <w:rFonts w:eastAsiaTheme="minorHAnsi" w:cstheme="minorBidi"/>
        </w:rPr>
      </w:pPr>
      <w:r w:rsidRPr="00841F54">
        <w:rPr>
          <w:rFonts w:eastAsiaTheme="minorHAnsi" w:cstheme="minorBidi"/>
        </w:rPr>
        <w:t xml:space="preserve">        Format:  [ 1 | 0 | null ] </w:t>
      </w:r>
    </w:p>
    <w:p w14:paraId="078C8991" w14:textId="77777777" w:rsidR="0015646A" w:rsidRPr="00841F54" w:rsidRDefault="0015646A" w:rsidP="00E22A9D">
      <w:pPr>
        <w:rPr>
          <w:rFonts w:eastAsiaTheme="minorHAnsi" w:cstheme="minorBidi"/>
        </w:rPr>
      </w:pPr>
      <w:r w:rsidRPr="00841F54">
        <w:rPr>
          <w:rFonts w:eastAsiaTheme="minorHAnsi" w:cstheme="minorBidi"/>
        </w:rPr>
        <w:t xml:space="preserve">   All of the remaining entries in the LOCAL( array are specific to a </w:t>
      </w:r>
    </w:p>
    <w:p w14:paraId="078C8992" w14:textId="77777777" w:rsidR="0015646A" w:rsidRPr="00841F54" w:rsidRDefault="0015646A" w:rsidP="00E22A9D">
      <w:pPr>
        <w:rPr>
          <w:rFonts w:eastAsiaTheme="minorHAnsi" w:cstheme="minorBidi"/>
        </w:rPr>
      </w:pPr>
      <w:r w:rsidRPr="00841F54">
        <w:rPr>
          <w:rFonts w:eastAsiaTheme="minorHAnsi" w:cstheme="minorBidi"/>
        </w:rPr>
        <w:t xml:space="preserve">   particular Provider associated with the data on that node. If the</w:t>
      </w:r>
    </w:p>
    <w:p w14:paraId="078C8993" w14:textId="77777777" w:rsidR="0015646A" w:rsidRPr="00841F54" w:rsidRDefault="0015646A" w:rsidP="00E22A9D">
      <w:pPr>
        <w:rPr>
          <w:rFonts w:eastAsiaTheme="minorHAnsi" w:cstheme="minorBidi"/>
        </w:rPr>
      </w:pPr>
      <w:r w:rsidRPr="00841F54">
        <w:rPr>
          <w:rFonts w:eastAsiaTheme="minorHAnsi" w:cstheme="minorBidi"/>
        </w:rPr>
        <w:t xml:space="preserve">   provider is unknown, (for example, the identity of the nurse who</w:t>
      </w:r>
    </w:p>
    <w:p w14:paraId="078C8994" w14:textId="77777777" w:rsidR="0015646A" w:rsidRPr="00841F54" w:rsidRDefault="0015646A" w:rsidP="00E22A9D">
      <w:pPr>
        <w:rPr>
          <w:rFonts w:eastAsiaTheme="minorHAnsi" w:cstheme="minorBidi"/>
        </w:rPr>
      </w:pPr>
      <w:r w:rsidRPr="00841F54">
        <w:rPr>
          <w:rFonts w:eastAsiaTheme="minorHAnsi" w:cstheme="minorBidi"/>
        </w:rPr>
        <w:t xml:space="preserve">   took the vitals isn’t recorded on a scanned encounter form), the</w:t>
      </w:r>
    </w:p>
    <w:p w14:paraId="078C8995" w14:textId="77777777" w:rsidR="0015646A" w:rsidRPr="00841F54" w:rsidRDefault="0015646A" w:rsidP="00E22A9D">
      <w:pPr>
        <w:rPr>
          <w:rFonts w:eastAsiaTheme="minorHAnsi" w:cstheme="minorBidi"/>
        </w:rPr>
      </w:pPr>
      <w:r w:rsidRPr="00841F54">
        <w:rPr>
          <w:rFonts w:eastAsiaTheme="minorHAnsi" w:cstheme="minorBidi"/>
        </w:rPr>
        <w:t xml:space="preserve">   provider subscript &lt;PROVIDER IEN&gt; may be set to zero.  </w:t>
      </w:r>
    </w:p>
    <w:p w14:paraId="078C8998" w14:textId="77777777" w:rsidR="0015646A" w:rsidRPr="00841F54" w:rsidRDefault="0015646A" w:rsidP="00E22A9D">
      <w:pPr>
        <w:rPr>
          <w:rFonts w:eastAsiaTheme="minorHAnsi" w:cstheme="minorBidi"/>
        </w:rPr>
      </w:pPr>
      <w:r w:rsidRPr="00841F54">
        <w:rPr>
          <w:rFonts w:eastAsiaTheme="minorHAnsi" w:cstheme="minorBidi"/>
        </w:rPr>
        <w:t xml:space="preserve">   Diagnosis and/or Problems, specific to one provider </w:t>
      </w:r>
    </w:p>
    <w:p w14:paraId="078C899A" w14:textId="77777777" w:rsidR="0015646A" w:rsidRPr="00841F54" w:rsidRDefault="0015646A" w:rsidP="00E22A9D">
      <w:pPr>
        <w:rPr>
          <w:rFonts w:eastAsiaTheme="minorHAnsi" w:cstheme="minorBidi"/>
        </w:rPr>
      </w:pPr>
      <w:r w:rsidRPr="00841F54">
        <w:rPr>
          <w:rFonts w:eastAsiaTheme="minorHAnsi" w:cstheme="minorBidi"/>
        </w:rPr>
        <w:t xml:space="preserve">   We recommend that you use these nodes instead of the separate Diagnosis </w:t>
      </w:r>
    </w:p>
    <w:p w14:paraId="078C899B" w14:textId="77777777" w:rsidR="0015646A" w:rsidRPr="00841F54" w:rsidRDefault="0015646A" w:rsidP="00E22A9D">
      <w:pPr>
        <w:rPr>
          <w:rFonts w:eastAsiaTheme="minorHAnsi" w:cstheme="minorBidi"/>
        </w:rPr>
      </w:pPr>
      <w:r w:rsidRPr="00841F54">
        <w:rPr>
          <w:rFonts w:eastAsiaTheme="minorHAnsi" w:cstheme="minorBidi"/>
        </w:rPr>
        <w:t xml:space="preserve">   and Problem nodes.  </w:t>
      </w:r>
    </w:p>
    <w:p w14:paraId="078C899D" w14:textId="77777777" w:rsidR="0015646A" w:rsidRPr="00841F54" w:rsidRDefault="0015646A" w:rsidP="00E22A9D">
      <w:pPr>
        <w:rPr>
          <w:rFonts w:eastAsiaTheme="minorHAnsi" w:cstheme="minorBidi"/>
        </w:rPr>
      </w:pPr>
      <w:r w:rsidRPr="00841F54">
        <w:rPr>
          <w:rFonts w:eastAsiaTheme="minorHAnsi" w:cstheme="minorBidi"/>
        </w:rPr>
        <w:t xml:space="preserve">   If no Diagnosis and/or Problems, $D(LOCAL("DIAGNOSIS/PROBLEM")) is </w:t>
      </w:r>
    </w:p>
    <w:p w14:paraId="078C899E" w14:textId="77777777" w:rsidR="0015646A" w:rsidRPr="00841F54" w:rsidRDefault="0015646A" w:rsidP="00E22A9D">
      <w:pPr>
        <w:rPr>
          <w:rFonts w:eastAsiaTheme="minorHAnsi" w:cstheme="minorBidi"/>
        </w:rPr>
      </w:pPr>
      <w:r w:rsidRPr="00841F54">
        <w:rPr>
          <w:rFonts w:eastAsiaTheme="minorHAnsi" w:cstheme="minorBidi"/>
        </w:rPr>
        <w:t xml:space="preserve">   true.  </w:t>
      </w:r>
    </w:p>
    <w:p w14:paraId="078C899F" w14:textId="77777777" w:rsidR="0015646A" w:rsidRPr="00841F54" w:rsidRDefault="0015646A" w:rsidP="00E22A9D">
      <w:pPr>
        <w:rPr>
          <w:rFonts w:eastAsiaTheme="minorHAnsi" w:cstheme="minorBidi"/>
        </w:rPr>
      </w:pPr>
      <w:r w:rsidRPr="00841F54">
        <w:rPr>
          <w:rFonts w:eastAsiaTheme="minorHAnsi" w:cstheme="minorBidi"/>
        </w:rPr>
        <w:t xml:space="preserve">   LOCAL("DIAGNOSIS/PROBLEM",&lt;PROVIDER IEN&gt;, i) = </w:t>
      </w:r>
    </w:p>
    <w:p w14:paraId="078C89A0" w14:textId="77777777" w:rsidR="0015646A" w:rsidRPr="00841F54" w:rsidRDefault="0015646A" w:rsidP="00E22A9D">
      <w:pPr>
        <w:rPr>
          <w:rFonts w:eastAsiaTheme="minorHAnsi" w:cstheme="minorBidi"/>
        </w:rPr>
      </w:pPr>
      <w:r w:rsidRPr="00841F54">
        <w:rPr>
          <w:rFonts w:eastAsiaTheme="minorHAnsi" w:cstheme="minorBidi"/>
        </w:rPr>
        <w:t xml:space="preserve">   1^2^3^4,...17^18 where: </w:t>
      </w:r>
    </w:p>
    <w:p w14:paraId="078C89A2"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A3" w14:textId="77777777" w:rsidR="0015646A" w:rsidRPr="00841F54" w:rsidRDefault="0015646A" w:rsidP="00E22A9D">
      <w:pPr>
        <w:rPr>
          <w:rFonts w:eastAsiaTheme="minorHAnsi" w:cstheme="minorBidi"/>
        </w:rPr>
      </w:pPr>
      <w:r w:rsidRPr="00841F54">
        <w:rPr>
          <w:rFonts w:eastAsiaTheme="minorHAnsi" w:cstheme="minorBidi"/>
        </w:rPr>
        <w:t xml:space="preserve">        Diagnosis Code IEN </w:t>
      </w:r>
    </w:p>
    <w:p w14:paraId="078C89A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A5"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A6"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67" w:name="icdp77"/>
      <w:bookmarkEnd w:id="167"/>
      <w:r w:rsidRPr="00841F54">
        <w:rPr>
          <w:rFonts w:eastAsiaTheme="minorHAnsi" w:cstheme="minorBidi"/>
        </w:rPr>
        <w:t>Format: Pointer to ICD DIAGNOSIS file (#80)</w:t>
      </w:r>
    </w:p>
    <w:p w14:paraId="078C89A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A8" w14:textId="77777777" w:rsidR="0015646A" w:rsidRPr="00841F54" w:rsidRDefault="0015646A" w:rsidP="00E22A9D">
      <w:pPr>
        <w:rPr>
          <w:rFonts w:eastAsiaTheme="minorHAnsi" w:cstheme="minorBidi"/>
        </w:rPr>
      </w:pPr>
      <w:r w:rsidRPr="00841F54">
        <w:rPr>
          <w:rFonts w:eastAsiaTheme="minorHAnsi" w:cstheme="minorBidi"/>
        </w:rPr>
        <w:t xml:space="preserve">        Diagnosis Specification Code </w:t>
      </w:r>
    </w:p>
    <w:p w14:paraId="078C89A9"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AA" w14:textId="77777777" w:rsidR="0015646A" w:rsidRPr="00841F54" w:rsidRDefault="0015646A" w:rsidP="00E22A9D">
      <w:pPr>
        <w:rPr>
          <w:rFonts w:eastAsiaTheme="minorHAnsi" w:cstheme="minorBidi"/>
        </w:rPr>
      </w:pPr>
      <w:r w:rsidRPr="00841F54">
        <w:rPr>
          <w:rFonts w:eastAsiaTheme="minorHAnsi" w:cstheme="minorBidi"/>
        </w:rPr>
        <w:t xml:space="preserve">        N/A for Problem List </w:t>
      </w:r>
    </w:p>
    <w:p w14:paraId="078C89AB"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AC"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9AD"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9AE"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AF" w14:textId="77777777" w:rsidR="0015646A" w:rsidRPr="00841F54" w:rsidRDefault="0015646A" w:rsidP="00E22A9D">
      <w:pPr>
        <w:rPr>
          <w:rFonts w:eastAsiaTheme="minorHAnsi" w:cstheme="minorBidi"/>
        </w:rPr>
      </w:pPr>
      <w:r w:rsidRPr="00841F54">
        <w:rPr>
          <w:rFonts w:eastAsiaTheme="minorHAnsi" w:cstheme="minorBidi"/>
        </w:rPr>
        <w:t xml:space="preserve">        Clinical Lexicon Term IEN </w:t>
      </w:r>
    </w:p>
    <w:p w14:paraId="078C89B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file (#757.01)</w:t>
      </w:r>
    </w:p>
    <w:p w14:paraId="078C89B1"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9B2" w14:textId="77777777" w:rsidR="0015646A" w:rsidRPr="00841F54" w:rsidRDefault="0015646A" w:rsidP="00E22A9D">
      <w:pPr>
        <w:rPr>
          <w:rFonts w:eastAsiaTheme="minorHAnsi" w:cstheme="minorBidi"/>
        </w:rPr>
      </w:pPr>
      <w:r w:rsidRPr="00841F54">
        <w:rPr>
          <w:rFonts w:eastAsiaTheme="minorHAnsi" w:cstheme="minorBidi"/>
        </w:rPr>
        <w:t xml:space="preserve">        Problem IEN </w:t>
      </w:r>
    </w:p>
    <w:p w14:paraId="078C89B3"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existing </w:t>
      </w:r>
    </w:p>
    <w:p w14:paraId="078C89B4"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file (#9000011)</w:t>
      </w:r>
    </w:p>
    <w:p w14:paraId="078C89B5"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Piece 5 </w:t>
      </w:r>
    </w:p>
    <w:p w14:paraId="078C89B6" w14:textId="77777777" w:rsidR="0015646A" w:rsidRPr="00841F54" w:rsidRDefault="0015646A" w:rsidP="00E22A9D">
      <w:pPr>
        <w:rPr>
          <w:rFonts w:eastAsiaTheme="minorHAnsi" w:cstheme="minorBidi"/>
        </w:rPr>
      </w:pPr>
      <w:r w:rsidRPr="00841F54">
        <w:rPr>
          <w:rFonts w:eastAsiaTheme="minorHAnsi" w:cstheme="minorBidi"/>
        </w:rPr>
        <w:t xml:space="preserve">        Add to Problem List </w:t>
      </w:r>
    </w:p>
    <w:p w14:paraId="078C89B7"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B8"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new problem </w:t>
      </w:r>
    </w:p>
    <w:p w14:paraId="078C89B9"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BA"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9BB" w14:textId="77777777" w:rsidR="0015646A" w:rsidRPr="00841F54" w:rsidRDefault="0015646A" w:rsidP="00E22A9D">
      <w:pPr>
        <w:rPr>
          <w:rFonts w:eastAsiaTheme="minorHAnsi" w:cstheme="minorBidi"/>
        </w:rPr>
      </w:pPr>
      <w:r w:rsidRPr="00841F54">
        <w:rPr>
          <w:rFonts w:eastAsiaTheme="minorHAnsi" w:cstheme="minorBidi"/>
        </w:rPr>
        <w:t xml:space="preserve">        Problem Active? </w:t>
      </w:r>
    </w:p>
    <w:p w14:paraId="078C89BC" w14:textId="77777777" w:rsidR="0015646A" w:rsidRPr="00841F54" w:rsidRDefault="0015646A" w:rsidP="00E22A9D">
      <w:pPr>
        <w:rPr>
          <w:rFonts w:eastAsiaTheme="minorHAnsi" w:cstheme="minorBidi"/>
        </w:rPr>
      </w:pPr>
      <w:r w:rsidRPr="00841F54">
        <w:rPr>
          <w:rFonts w:eastAsiaTheme="minorHAnsi" w:cstheme="minorBidi"/>
        </w:rPr>
        <w:t xml:space="preserve">        Default is Active if not specified </w:t>
      </w:r>
    </w:p>
    <w:p w14:paraId="078C89BD"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BE"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BF" w14:textId="77777777" w:rsidR="0015646A" w:rsidRPr="00841F54" w:rsidRDefault="0015646A" w:rsidP="00E22A9D">
      <w:pPr>
        <w:rPr>
          <w:rFonts w:eastAsiaTheme="minorHAnsi" w:cstheme="minorBidi"/>
        </w:rPr>
      </w:pPr>
      <w:r w:rsidRPr="00841F54">
        <w:rPr>
          <w:rFonts w:eastAsiaTheme="minorHAnsi" w:cstheme="minorBidi"/>
        </w:rPr>
        <w:t xml:space="preserve">             A  ::= Active </w:t>
      </w:r>
    </w:p>
    <w:p w14:paraId="078C89C0" w14:textId="77777777" w:rsidR="0015646A" w:rsidRPr="00841F54" w:rsidRDefault="0015646A" w:rsidP="00E22A9D">
      <w:pPr>
        <w:rPr>
          <w:rFonts w:eastAsiaTheme="minorHAnsi" w:cstheme="minorBidi"/>
        </w:rPr>
      </w:pPr>
      <w:r w:rsidRPr="00841F54">
        <w:rPr>
          <w:rFonts w:eastAsiaTheme="minorHAnsi" w:cstheme="minorBidi"/>
        </w:rPr>
        <w:t xml:space="preserve">             I  ::= Inactive</w:t>
      </w:r>
    </w:p>
    <w:p w14:paraId="078C89C1"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9C2" w14:textId="77777777" w:rsidR="0015646A" w:rsidRPr="00841F54" w:rsidRDefault="0015646A" w:rsidP="00E22A9D">
      <w:pPr>
        <w:rPr>
          <w:rFonts w:eastAsiaTheme="minorHAnsi" w:cstheme="minorBidi"/>
        </w:rPr>
      </w:pPr>
      <w:r w:rsidRPr="00841F54">
        <w:rPr>
          <w:rFonts w:eastAsiaTheme="minorHAnsi" w:cstheme="minorBidi"/>
        </w:rPr>
        <w:t xml:space="preserve">        Problem Onset Date </w:t>
      </w:r>
    </w:p>
    <w:p w14:paraId="078C89C3"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C4"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9C5"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9C6" w14:textId="77777777" w:rsidR="0015646A" w:rsidRPr="00841F54" w:rsidRDefault="0015646A" w:rsidP="00E22A9D">
      <w:pPr>
        <w:rPr>
          <w:rFonts w:eastAsiaTheme="minorHAnsi" w:cstheme="minorBidi"/>
        </w:rPr>
      </w:pPr>
      <w:r w:rsidRPr="00841F54">
        <w:rPr>
          <w:rFonts w:eastAsiaTheme="minorHAnsi" w:cstheme="minorBidi"/>
        </w:rPr>
        <w:t xml:space="preserve">        Problem Resolved Date </w:t>
      </w:r>
    </w:p>
    <w:p w14:paraId="078C89C7"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C8"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9C9"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9CA"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9CB"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CC"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9CD"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9CE"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CF"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9D0"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9D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D2"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9D3"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9D4"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D5"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9D6"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Provider Narrative </w:t>
      </w:r>
    </w:p>
    <w:p w14:paraId="078C89D7"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D8"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new problem </w:t>
      </w:r>
    </w:p>
    <w:p w14:paraId="078C89D9"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9DA"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9DB" w14:textId="77777777" w:rsidR="0015646A" w:rsidRPr="00841F54" w:rsidRDefault="0015646A" w:rsidP="00E22A9D">
      <w:pPr>
        <w:rPr>
          <w:rFonts w:eastAsiaTheme="minorHAnsi" w:cstheme="minorBidi"/>
        </w:rPr>
      </w:pPr>
      <w:r w:rsidRPr="00841F54">
        <w:rPr>
          <w:rFonts w:eastAsiaTheme="minorHAnsi" w:cstheme="minorBidi"/>
        </w:rPr>
        <w:t xml:space="preserve">        Category Header for Provider Narrative </w:t>
      </w:r>
    </w:p>
    <w:p w14:paraId="078C89DC" w14:textId="77777777" w:rsidR="0015646A" w:rsidRPr="00841F54" w:rsidRDefault="0015646A" w:rsidP="00E22A9D">
      <w:pPr>
        <w:rPr>
          <w:rFonts w:eastAsiaTheme="minorHAnsi" w:cstheme="minorBidi"/>
        </w:rPr>
      </w:pPr>
      <w:r w:rsidRPr="00841F54">
        <w:rPr>
          <w:rFonts w:eastAsiaTheme="minorHAnsi" w:cstheme="minorBidi"/>
        </w:rPr>
        <w:t xml:space="preserve">        N/A for Problem List </w:t>
      </w:r>
    </w:p>
    <w:p w14:paraId="078C89DD"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9DE"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9DF"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9E0"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9E1" w14:textId="77777777" w:rsidR="0015646A" w:rsidRPr="00841F54" w:rsidRDefault="0015646A" w:rsidP="00E22A9D">
      <w:pPr>
        <w:rPr>
          <w:rFonts w:eastAsiaTheme="minorHAnsi" w:cstheme="minorBidi"/>
        </w:rPr>
      </w:pPr>
      <w:r w:rsidRPr="00841F54">
        <w:rPr>
          <w:rFonts w:eastAsiaTheme="minorHAnsi" w:cstheme="minorBidi"/>
        </w:rPr>
        <w:t xml:space="preserve">   Piece 16 </w:t>
      </w:r>
    </w:p>
    <w:p w14:paraId="078C89E2"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9E3"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9E4" w14:textId="77777777" w:rsidR="0015646A" w:rsidRPr="00841F54" w:rsidRDefault="0015646A" w:rsidP="00E22A9D">
      <w:pPr>
        <w:rPr>
          <w:rFonts w:eastAsiaTheme="minorHAnsi" w:cstheme="minorBidi"/>
        </w:rPr>
      </w:pPr>
      <w:r w:rsidRPr="00841F54">
        <w:rPr>
          <w:rFonts w:eastAsiaTheme="minorHAnsi" w:cstheme="minorBidi"/>
        </w:rPr>
        <w:t xml:space="preserve">   Piece 17 </w:t>
      </w:r>
    </w:p>
    <w:p w14:paraId="078C89E5"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9E6"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9E7" w14:textId="77777777" w:rsidR="0015646A" w:rsidRPr="00841F54" w:rsidRDefault="0015646A" w:rsidP="00E22A9D">
      <w:pPr>
        <w:rPr>
          <w:rFonts w:eastAsiaTheme="minorHAnsi" w:cstheme="minorBidi"/>
        </w:rPr>
      </w:pPr>
      <w:r w:rsidRPr="00841F54">
        <w:rPr>
          <w:rFonts w:eastAsiaTheme="minorHAnsi" w:cstheme="minorBidi"/>
        </w:rPr>
        <w:t xml:space="preserve">   Piece 18</w:t>
      </w:r>
    </w:p>
    <w:p w14:paraId="078C89E8" w14:textId="77777777" w:rsidR="0015646A" w:rsidRPr="00841F54" w:rsidRDefault="0015646A" w:rsidP="00E22A9D">
      <w:pPr>
        <w:rPr>
          <w:rFonts w:eastAsiaTheme="minorHAnsi" w:cstheme="minorBidi"/>
        </w:rPr>
      </w:pPr>
      <w:r w:rsidRPr="00841F54">
        <w:rPr>
          <w:rFonts w:eastAsiaTheme="minorHAnsi" w:cstheme="minorBidi"/>
        </w:rPr>
        <w:t xml:space="preserve">        Order/Resulting</w:t>
      </w:r>
    </w:p>
    <w:p w14:paraId="078C89E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EA" w14:textId="77777777" w:rsidR="0015646A" w:rsidRPr="00841F54" w:rsidRDefault="0015646A" w:rsidP="00E22A9D">
      <w:pPr>
        <w:rPr>
          <w:rFonts w:eastAsiaTheme="minorHAnsi" w:cstheme="minorBidi"/>
        </w:rPr>
      </w:pPr>
      <w:r w:rsidRPr="00841F54">
        <w:rPr>
          <w:rFonts w:eastAsiaTheme="minorHAnsi" w:cstheme="minorBidi"/>
        </w:rPr>
        <w:t xml:space="preserve">             O  ::= Ordering </w:t>
      </w:r>
    </w:p>
    <w:p w14:paraId="078C89EB" w14:textId="77777777" w:rsidR="0015646A" w:rsidRPr="00841F54" w:rsidRDefault="0015646A" w:rsidP="00E22A9D">
      <w:pPr>
        <w:rPr>
          <w:rFonts w:eastAsiaTheme="minorHAnsi" w:cstheme="minorBidi"/>
        </w:rPr>
      </w:pPr>
      <w:r w:rsidRPr="00841F54">
        <w:rPr>
          <w:rFonts w:eastAsiaTheme="minorHAnsi" w:cstheme="minorBidi"/>
        </w:rPr>
        <w:t xml:space="preserve">             R  ::= Resulting</w:t>
      </w:r>
    </w:p>
    <w:p w14:paraId="078C89EC" w14:textId="77777777" w:rsidR="0015646A" w:rsidRPr="00841F54" w:rsidRDefault="0015646A" w:rsidP="00E22A9D">
      <w:pPr>
        <w:rPr>
          <w:rFonts w:eastAsiaTheme="minorHAnsi" w:cstheme="minorBidi"/>
        </w:rPr>
      </w:pPr>
      <w:r w:rsidRPr="00841F54">
        <w:rPr>
          <w:rFonts w:eastAsiaTheme="minorHAnsi" w:cstheme="minorBidi"/>
        </w:rPr>
        <w:t xml:space="preserve">             B  ::= Both Ordering and Resulting</w:t>
      </w:r>
    </w:p>
    <w:p w14:paraId="078C89EE" w14:textId="77777777" w:rsidR="0015646A" w:rsidRPr="00841F54" w:rsidRDefault="0015646A" w:rsidP="00E22A9D">
      <w:pPr>
        <w:rPr>
          <w:rFonts w:eastAsiaTheme="minorHAnsi" w:cstheme="minorBidi"/>
        </w:rPr>
      </w:pPr>
      <w:r w:rsidRPr="00841F54">
        <w:rPr>
          <w:rFonts w:eastAsiaTheme="minorHAnsi" w:cstheme="minorBidi"/>
        </w:rPr>
        <w:t xml:space="preserve">   LOCAL("DIAGNOSIS/PROBLEM",&lt;PROVIDER IEN&gt;,i,"NOTE") = 1, where: </w:t>
      </w:r>
    </w:p>
    <w:p w14:paraId="078C89F0"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F1" w14:textId="77777777" w:rsidR="0015646A" w:rsidRPr="00841F54" w:rsidRDefault="0015646A" w:rsidP="00E22A9D">
      <w:pPr>
        <w:rPr>
          <w:rFonts w:eastAsiaTheme="minorHAnsi" w:cstheme="minorBidi"/>
        </w:rPr>
      </w:pPr>
      <w:r w:rsidRPr="00841F54">
        <w:rPr>
          <w:rFonts w:eastAsiaTheme="minorHAnsi" w:cstheme="minorBidi"/>
        </w:rPr>
        <w:t xml:space="preserve">        Provider  N/A for PCE </w:t>
      </w:r>
    </w:p>
    <w:p w14:paraId="078C89F2" w14:textId="77777777" w:rsidR="0015646A" w:rsidRPr="00841F54" w:rsidRDefault="0015646A" w:rsidP="00E22A9D">
      <w:pPr>
        <w:rPr>
          <w:rFonts w:eastAsiaTheme="minorHAnsi" w:cstheme="minorBidi"/>
        </w:rPr>
      </w:pPr>
      <w:r w:rsidRPr="00841F54">
        <w:rPr>
          <w:rFonts w:eastAsiaTheme="minorHAnsi" w:cstheme="minorBidi"/>
        </w:rPr>
        <w:t xml:space="preserve">        Format: free text, 3-60 Characters </w:t>
      </w:r>
    </w:p>
    <w:p w14:paraId="078C89F4" w14:textId="77777777" w:rsidR="0015646A" w:rsidRPr="00841F54" w:rsidRDefault="0015646A" w:rsidP="00E22A9D">
      <w:pPr>
        <w:rPr>
          <w:rFonts w:eastAsiaTheme="minorHAnsi" w:cstheme="minorBidi"/>
        </w:rPr>
      </w:pPr>
      <w:r w:rsidRPr="00841F54">
        <w:rPr>
          <w:rFonts w:eastAsiaTheme="minorHAnsi" w:cstheme="minorBidi"/>
        </w:rPr>
        <w:t xml:space="preserve">   NOTE:  If the NOTE node is not needed, it does not have to exist.  </w:t>
      </w:r>
    </w:p>
    <w:p w14:paraId="078C89F6" w14:textId="77777777" w:rsidR="0015646A" w:rsidRPr="00841F54" w:rsidRDefault="0015646A" w:rsidP="00E22A9D">
      <w:pPr>
        <w:rPr>
          <w:rFonts w:eastAsiaTheme="minorHAnsi" w:cstheme="minorBidi"/>
        </w:rPr>
      </w:pPr>
      <w:r w:rsidRPr="00841F54">
        <w:rPr>
          <w:rFonts w:eastAsiaTheme="minorHAnsi" w:cstheme="minorBidi"/>
        </w:rPr>
        <w:t xml:space="preserve">   NOTE:  Information is passed to Problem List if there is data for any of </w:t>
      </w:r>
    </w:p>
    <w:p w14:paraId="078C89F7" w14:textId="77777777" w:rsidR="0015646A" w:rsidRPr="00841F54" w:rsidRDefault="0015646A" w:rsidP="00E22A9D">
      <w:pPr>
        <w:rPr>
          <w:rFonts w:eastAsiaTheme="minorHAnsi" w:cstheme="minorBidi"/>
        </w:rPr>
      </w:pPr>
      <w:r w:rsidRPr="00841F54">
        <w:rPr>
          <w:rFonts w:eastAsiaTheme="minorHAnsi" w:cstheme="minorBidi"/>
        </w:rPr>
        <w:t xml:space="preserve">   the positions 5-8 on the "DIAGNOSIS/PROBLEM" node or if there is </w:t>
      </w:r>
    </w:p>
    <w:p w14:paraId="078C89F8" w14:textId="77777777" w:rsidR="0015646A" w:rsidRPr="00841F54" w:rsidRDefault="0015646A" w:rsidP="00E22A9D">
      <w:pPr>
        <w:rPr>
          <w:rFonts w:eastAsiaTheme="minorHAnsi" w:cstheme="minorBidi"/>
        </w:rPr>
      </w:pPr>
      <w:r w:rsidRPr="00841F54">
        <w:rPr>
          <w:rFonts w:eastAsiaTheme="minorHAnsi" w:cstheme="minorBidi"/>
        </w:rPr>
        <w:t xml:space="preserve">   "NOTE" node.  </w:t>
      </w:r>
    </w:p>
    <w:p w14:paraId="078C89FA" w14:textId="77777777" w:rsidR="0015646A" w:rsidRPr="00841F54" w:rsidRDefault="0015646A" w:rsidP="00E22A9D">
      <w:pPr>
        <w:rPr>
          <w:rFonts w:eastAsiaTheme="minorHAnsi" w:cstheme="minorBidi"/>
        </w:rPr>
      </w:pPr>
      <w:r w:rsidRPr="00841F54">
        <w:rPr>
          <w:rFonts w:eastAsiaTheme="minorHAnsi" w:cstheme="minorBidi"/>
        </w:rPr>
        <w:t xml:space="preserve">   NOTE:  A provider is required to add a new problem to the Problem List.  </w:t>
      </w:r>
    </w:p>
    <w:p w14:paraId="078C89FB"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9F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
    <w:p w14:paraId="078C89FD" w14:textId="77777777" w:rsidR="0015646A" w:rsidRPr="00841F54" w:rsidRDefault="0015646A" w:rsidP="00E22A9D">
      <w:pPr>
        <w:rPr>
          <w:rFonts w:eastAsiaTheme="minorHAnsi" w:cstheme="minorBidi"/>
        </w:rPr>
      </w:pPr>
      <w:r w:rsidRPr="00841F54">
        <w:rPr>
          <w:rFonts w:eastAsiaTheme="minorHAnsi" w:cstheme="minorBidi"/>
        </w:rPr>
        <w:t xml:space="preserve">   Diagnosis data list, specific to one provider, for Problems being treated</w:t>
      </w:r>
    </w:p>
    <w:p w14:paraId="078C89FE" w14:textId="77777777" w:rsidR="0015646A" w:rsidRPr="00841F54" w:rsidRDefault="0015646A" w:rsidP="00E22A9D">
      <w:pPr>
        <w:rPr>
          <w:rFonts w:eastAsiaTheme="minorHAnsi" w:cstheme="minorBidi"/>
        </w:rPr>
      </w:pPr>
      <w:r w:rsidRPr="00841F54">
        <w:rPr>
          <w:rFonts w:eastAsiaTheme="minorHAnsi" w:cstheme="minorBidi"/>
        </w:rPr>
        <w:t xml:space="preserve">   at this encounter: </w:t>
      </w:r>
    </w:p>
    <w:p w14:paraId="078C8A00" w14:textId="77777777" w:rsidR="0015646A" w:rsidRPr="00841F54" w:rsidRDefault="0015646A" w:rsidP="00E22A9D">
      <w:pPr>
        <w:rPr>
          <w:rFonts w:eastAsiaTheme="minorHAnsi" w:cstheme="minorBidi"/>
        </w:rPr>
      </w:pPr>
      <w:r w:rsidRPr="00841F54">
        <w:rPr>
          <w:rFonts w:eastAsiaTheme="minorHAnsi" w:cstheme="minorBidi"/>
        </w:rPr>
        <w:t xml:space="preserve">   If no Diagnoses, then '$D(LOCAL("DIAGNOSIS",&lt;PROVIDER IEN&gt;))is </w:t>
      </w:r>
    </w:p>
    <w:p w14:paraId="078C8A01" w14:textId="77777777" w:rsidR="0015646A" w:rsidRPr="00841F54" w:rsidRDefault="0015646A" w:rsidP="00E22A9D">
      <w:pPr>
        <w:rPr>
          <w:rFonts w:eastAsiaTheme="minorHAnsi" w:cstheme="minorBidi"/>
        </w:rPr>
      </w:pPr>
      <w:r w:rsidRPr="00841F54">
        <w:rPr>
          <w:rFonts w:eastAsiaTheme="minorHAnsi" w:cstheme="minorBidi"/>
        </w:rPr>
        <w:t xml:space="preserve">   true.  </w:t>
      </w:r>
    </w:p>
    <w:p w14:paraId="078C8A02" w14:textId="77777777" w:rsidR="0015646A" w:rsidRPr="00841F54" w:rsidRDefault="0015646A" w:rsidP="00E22A9D">
      <w:pPr>
        <w:rPr>
          <w:rFonts w:eastAsiaTheme="minorHAnsi" w:cstheme="minorBidi"/>
        </w:rPr>
      </w:pPr>
      <w:r w:rsidRPr="00841F54">
        <w:rPr>
          <w:rFonts w:eastAsiaTheme="minorHAnsi" w:cstheme="minorBidi"/>
        </w:rPr>
        <w:t xml:space="preserve">   LOCAL("DIAGNOSIS",&lt;PROVIDER IEN&gt;,i) = 1^2^3^4^...^13^14 where: </w:t>
      </w:r>
    </w:p>
    <w:p w14:paraId="078C8A04"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05" w14:textId="77777777" w:rsidR="0015646A" w:rsidRPr="00841F54" w:rsidRDefault="0015646A" w:rsidP="00E22A9D">
      <w:pPr>
        <w:rPr>
          <w:rFonts w:eastAsiaTheme="minorHAnsi" w:cstheme="minorBidi"/>
        </w:rPr>
      </w:pPr>
      <w:r w:rsidRPr="00841F54">
        <w:rPr>
          <w:rFonts w:eastAsiaTheme="minorHAnsi" w:cstheme="minorBidi"/>
        </w:rPr>
        <w:t xml:space="preserve">        Diagnosis code IEN </w:t>
      </w:r>
    </w:p>
    <w:p w14:paraId="078C8A06"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07"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08"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68" w:name="icdp79"/>
      <w:bookmarkEnd w:id="168"/>
      <w:r w:rsidRPr="00841F54">
        <w:rPr>
          <w:rFonts w:eastAsiaTheme="minorHAnsi" w:cstheme="minorBidi"/>
        </w:rPr>
        <w:t>Format: Pointer to ICD DIAGNOSIS File (#80)</w:t>
      </w:r>
    </w:p>
    <w:p w14:paraId="078C8A09"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0A" w14:textId="77777777" w:rsidR="0015646A" w:rsidRPr="00841F54" w:rsidRDefault="0015646A" w:rsidP="00E22A9D">
      <w:pPr>
        <w:rPr>
          <w:rFonts w:eastAsiaTheme="minorHAnsi" w:cstheme="minorBidi"/>
        </w:rPr>
      </w:pPr>
      <w:r w:rsidRPr="00841F54">
        <w:rPr>
          <w:rFonts w:eastAsiaTheme="minorHAnsi" w:cstheme="minorBidi"/>
        </w:rPr>
        <w:t xml:space="preserve">        Diagnosis specification code </w:t>
      </w:r>
    </w:p>
    <w:p w14:paraId="078C8A0B" w14:textId="77777777" w:rsidR="0015646A" w:rsidRPr="00841F54" w:rsidRDefault="0015646A" w:rsidP="00E22A9D">
      <w:pPr>
        <w:rPr>
          <w:rFonts w:eastAsiaTheme="minorHAnsi" w:cstheme="minorBidi"/>
        </w:rPr>
      </w:pPr>
      <w:r w:rsidRPr="00841F54">
        <w:rPr>
          <w:rFonts w:eastAsiaTheme="minorHAnsi" w:cstheme="minorBidi"/>
        </w:rPr>
        <w:t xml:space="preserve">        Will default to "S" if blank </w:t>
      </w:r>
    </w:p>
    <w:p w14:paraId="078C8A0C"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0D"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A0E"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A0F"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10"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A1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2"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13"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A14"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5"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16"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A17"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8"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19"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A1A"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B"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1C" w14:textId="77777777" w:rsidR="0015646A" w:rsidRPr="00841F54" w:rsidRDefault="0015646A" w:rsidP="00E22A9D">
      <w:pPr>
        <w:rPr>
          <w:rFonts w:eastAsiaTheme="minorHAnsi" w:cstheme="minorBidi"/>
        </w:rPr>
      </w:pPr>
      <w:r w:rsidRPr="00841F54">
        <w:rPr>
          <w:rFonts w:eastAsiaTheme="minorHAnsi" w:cstheme="minorBidi"/>
        </w:rPr>
        <w:t xml:space="preserve">        Associated Problem IEN </w:t>
      </w:r>
    </w:p>
    <w:p w14:paraId="078C8A1D"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file 9000011</w:t>
      </w:r>
    </w:p>
    <w:p w14:paraId="078C8A1E"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1F"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Physician's term for Diagnosis </w:t>
      </w:r>
    </w:p>
    <w:p w14:paraId="078C8A2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21"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22"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23"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Category Header </w:t>
      </w:r>
    </w:p>
    <w:p w14:paraId="078C8A24" w14:textId="77777777" w:rsidR="0015646A" w:rsidRPr="00841F54" w:rsidRDefault="0015646A" w:rsidP="00E22A9D">
      <w:pPr>
        <w:rPr>
          <w:rFonts w:eastAsiaTheme="minorHAnsi" w:cstheme="minorBidi"/>
        </w:rPr>
      </w:pPr>
      <w:r w:rsidRPr="00841F54">
        <w:rPr>
          <w:rFonts w:eastAsiaTheme="minorHAnsi" w:cstheme="minorBidi"/>
        </w:rPr>
        <w:t xml:space="preserve">        May have been used as a grouping for a set of related Diagnosis </w:t>
      </w:r>
    </w:p>
    <w:p w14:paraId="078C8A25" w14:textId="77777777" w:rsidR="0015646A" w:rsidRPr="00841F54" w:rsidRDefault="0015646A" w:rsidP="00E22A9D">
      <w:pPr>
        <w:rPr>
          <w:rFonts w:eastAsiaTheme="minorHAnsi" w:cstheme="minorBidi"/>
        </w:rPr>
      </w:pPr>
      <w:r w:rsidRPr="00841F54">
        <w:rPr>
          <w:rFonts w:eastAsiaTheme="minorHAnsi" w:cstheme="minorBidi"/>
        </w:rPr>
        <w:t xml:space="preserve">        which the provider selected from </w:t>
      </w:r>
    </w:p>
    <w:p w14:paraId="078C8A26"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27"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28" w14:textId="77777777" w:rsidR="0015646A" w:rsidRPr="00841F54" w:rsidRDefault="0015646A" w:rsidP="00E22A9D">
      <w:pPr>
        <w:rPr>
          <w:rFonts w:eastAsiaTheme="minorHAnsi" w:cstheme="minorBidi"/>
        </w:rPr>
      </w:pPr>
      <w:r w:rsidRPr="00841F54">
        <w:rPr>
          <w:rFonts w:eastAsiaTheme="minorHAnsi" w:cstheme="minorBidi"/>
        </w:rPr>
        <w:t xml:space="preserve">        Lexicon IEN </w:t>
      </w:r>
    </w:p>
    <w:p w14:paraId="078C8A29"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File (#757.01)</w:t>
      </w:r>
    </w:p>
    <w:p w14:paraId="078C8A2A"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A2B"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A2C"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A2D"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A2E"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A2F"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A30"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A31"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A32"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A33"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A34" w14:textId="77777777" w:rsidR="0015646A" w:rsidRPr="00841F54" w:rsidRDefault="0015646A" w:rsidP="00E22A9D">
      <w:pPr>
        <w:rPr>
          <w:rFonts w:eastAsiaTheme="minorHAnsi" w:cstheme="minorBidi"/>
        </w:rPr>
      </w:pPr>
      <w:r w:rsidRPr="00841F54">
        <w:rPr>
          <w:rFonts w:eastAsiaTheme="minorHAnsi" w:cstheme="minorBidi"/>
        </w:rPr>
        <w:t xml:space="preserve">        Order/Resulting</w:t>
      </w:r>
    </w:p>
    <w:p w14:paraId="078C8A3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36" w14:textId="77777777" w:rsidR="0015646A" w:rsidRPr="00841F54" w:rsidRDefault="0015646A" w:rsidP="00E22A9D">
      <w:pPr>
        <w:rPr>
          <w:rFonts w:eastAsiaTheme="minorHAnsi" w:cstheme="minorBidi"/>
        </w:rPr>
      </w:pPr>
      <w:r w:rsidRPr="00841F54">
        <w:rPr>
          <w:rFonts w:eastAsiaTheme="minorHAnsi" w:cstheme="minorBidi"/>
        </w:rPr>
        <w:t xml:space="preserve">             O  ::= Ordering </w:t>
      </w:r>
    </w:p>
    <w:p w14:paraId="078C8A37" w14:textId="77777777" w:rsidR="0015646A" w:rsidRPr="00841F54" w:rsidRDefault="0015646A" w:rsidP="00E22A9D">
      <w:pPr>
        <w:rPr>
          <w:rFonts w:eastAsiaTheme="minorHAnsi" w:cstheme="minorBidi"/>
        </w:rPr>
      </w:pPr>
      <w:r w:rsidRPr="00841F54">
        <w:rPr>
          <w:rFonts w:eastAsiaTheme="minorHAnsi" w:cstheme="minorBidi"/>
        </w:rPr>
        <w:t xml:space="preserve">             R  ::= Resulting</w:t>
      </w:r>
    </w:p>
    <w:p w14:paraId="078C8A38" w14:textId="77777777" w:rsidR="0015646A" w:rsidRPr="00841F54" w:rsidRDefault="0015646A" w:rsidP="00E22A9D">
      <w:pPr>
        <w:rPr>
          <w:rFonts w:eastAsiaTheme="minorHAnsi" w:cstheme="minorBidi"/>
        </w:rPr>
      </w:pPr>
      <w:r w:rsidRPr="00841F54">
        <w:rPr>
          <w:rFonts w:eastAsiaTheme="minorHAnsi" w:cstheme="minorBidi"/>
        </w:rPr>
        <w:t xml:space="preserve">             B  ::= Both Ordering and Resulting </w:t>
      </w:r>
    </w:p>
    <w:p w14:paraId="078C8A3A" w14:textId="26B1C89F"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PCE recommends using the DIAGNOSIS/PROBLEM node so that </w:t>
      </w:r>
    </w:p>
    <w:p w14:paraId="078C8A3B" w14:textId="77777777" w:rsidR="0015646A" w:rsidRPr="00841F54" w:rsidRDefault="0015646A" w:rsidP="00E22A9D">
      <w:pPr>
        <w:rPr>
          <w:rFonts w:eastAsiaTheme="minorHAnsi" w:cstheme="minorBidi"/>
        </w:rPr>
      </w:pPr>
      <w:r w:rsidRPr="00841F54">
        <w:rPr>
          <w:rFonts w:eastAsiaTheme="minorHAnsi" w:cstheme="minorBidi"/>
        </w:rPr>
        <w:t xml:space="preserve">   the diagnosis can point to the problem that it relates to.  </w:t>
      </w:r>
    </w:p>
    <w:p w14:paraId="078C8A3E" w14:textId="77777777" w:rsidR="0015646A" w:rsidRPr="00841F54" w:rsidRDefault="0015646A" w:rsidP="00E22A9D">
      <w:pPr>
        <w:rPr>
          <w:rFonts w:eastAsiaTheme="minorHAnsi" w:cstheme="minorBidi"/>
        </w:rPr>
      </w:pPr>
      <w:r w:rsidRPr="00841F54">
        <w:rPr>
          <w:rFonts w:eastAsiaTheme="minorHAnsi" w:cstheme="minorBidi"/>
        </w:rPr>
        <w:t xml:space="preserve">   Procedures data list, specific to one provider </w:t>
      </w:r>
    </w:p>
    <w:p w14:paraId="078C8A40" w14:textId="77777777" w:rsidR="0015646A" w:rsidRPr="00841F54" w:rsidRDefault="0015646A" w:rsidP="00E22A9D">
      <w:pPr>
        <w:rPr>
          <w:rFonts w:eastAsiaTheme="minorHAnsi" w:cstheme="minorBidi"/>
        </w:rPr>
      </w:pPr>
      <w:r w:rsidRPr="00841F54">
        <w:rPr>
          <w:rFonts w:eastAsiaTheme="minorHAnsi" w:cstheme="minorBidi"/>
        </w:rPr>
        <w:t xml:space="preserve">   If no Procedures, then '$D(LOCAL("PROCEDURE",&lt;PROVIDER IEN&gt;)) is </w:t>
      </w:r>
    </w:p>
    <w:p w14:paraId="078C8A41" w14:textId="77777777" w:rsidR="0015646A" w:rsidRPr="00841F54" w:rsidRDefault="0015646A" w:rsidP="00E22A9D">
      <w:pPr>
        <w:rPr>
          <w:rFonts w:eastAsiaTheme="minorHAnsi" w:cstheme="minorBidi"/>
        </w:rPr>
      </w:pPr>
      <w:r w:rsidRPr="00841F54">
        <w:rPr>
          <w:rFonts w:eastAsiaTheme="minorHAnsi" w:cstheme="minorBidi"/>
        </w:rPr>
        <w:t xml:space="preserve">   true.  </w:t>
      </w:r>
    </w:p>
    <w:p w14:paraId="078C8A42" w14:textId="77777777" w:rsidR="0015646A" w:rsidRPr="00841F54" w:rsidRDefault="0015646A" w:rsidP="00E22A9D">
      <w:pPr>
        <w:rPr>
          <w:rFonts w:eastAsiaTheme="minorHAnsi" w:cstheme="minorBidi"/>
        </w:rPr>
      </w:pPr>
      <w:r w:rsidRPr="00841F54">
        <w:rPr>
          <w:rFonts w:eastAsiaTheme="minorHAnsi" w:cstheme="minorBidi"/>
        </w:rPr>
        <w:t xml:space="preserve">   LOCAL("PROCEDURE",&lt;PROVIDER IEN&gt;,i) = 1^2^3^4^5^6^7^8^9^10^</w:t>
      </w:r>
    </w:p>
    <w:p w14:paraId="078C8A43" w14:textId="77777777" w:rsidR="0015646A" w:rsidRPr="00841F54" w:rsidRDefault="0015646A" w:rsidP="00E22A9D">
      <w:pPr>
        <w:rPr>
          <w:rFonts w:eastAsiaTheme="minorHAnsi" w:cstheme="minorBidi"/>
        </w:rPr>
      </w:pPr>
      <w:r w:rsidRPr="00841F54">
        <w:rPr>
          <w:rFonts w:eastAsiaTheme="minorHAnsi" w:cstheme="minorBidi"/>
        </w:rPr>
        <w:t xml:space="preserve">        11^12^13^14,(pieces defined below) </w:t>
      </w:r>
    </w:p>
    <w:p w14:paraId="078C8A44"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LOCAL("PROCEDURE",&lt;PROVIDER IEN&gt;,i,modifier[E;1/.01]) = "" </w:t>
      </w:r>
    </w:p>
    <w:p w14:paraId="078C8A45"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A46"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47" w14:textId="77777777" w:rsidR="0015646A" w:rsidRPr="00841F54" w:rsidRDefault="0015646A" w:rsidP="00E22A9D">
      <w:pPr>
        <w:rPr>
          <w:rFonts w:eastAsiaTheme="minorHAnsi" w:cstheme="minorBidi"/>
        </w:rPr>
      </w:pPr>
      <w:r w:rsidRPr="00841F54">
        <w:rPr>
          <w:rFonts w:eastAsiaTheme="minorHAnsi" w:cstheme="minorBidi"/>
        </w:rPr>
        <w:t xml:space="preserve">        CPT4 Procedure code </w:t>
      </w:r>
    </w:p>
    <w:p w14:paraId="078C8A48" w14:textId="77777777" w:rsidR="0015646A" w:rsidRPr="00841F54" w:rsidRDefault="0015646A" w:rsidP="00E22A9D">
      <w:pPr>
        <w:rPr>
          <w:rFonts w:eastAsiaTheme="minorHAnsi" w:cstheme="minorBidi"/>
        </w:rPr>
      </w:pPr>
    </w:p>
    <w:p w14:paraId="078C8A49" w14:textId="77777777" w:rsidR="0015646A" w:rsidRPr="00841F54" w:rsidRDefault="0015646A" w:rsidP="00E22A9D">
      <w:pPr>
        <w:rPr>
          <w:rFonts w:eastAsiaTheme="minorHAnsi" w:cstheme="minorBidi"/>
        </w:rPr>
      </w:pPr>
      <w:r w:rsidRPr="00841F54">
        <w:rPr>
          <w:rFonts w:eastAsiaTheme="minorHAnsi" w:cstheme="minorBidi"/>
        </w:rPr>
        <w:t xml:space="preserve">        Required by PCE for V CPT file (Procedures) </w:t>
      </w:r>
    </w:p>
    <w:p w14:paraId="078C8A4A" w14:textId="77777777" w:rsidR="0015646A" w:rsidRPr="00841F54" w:rsidRDefault="0015646A" w:rsidP="00E22A9D">
      <w:pPr>
        <w:rPr>
          <w:rFonts w:eastAsiaTheme="minorHAnsi" w:cstheme="minorBidi"/>
        </w:rPr>
      </w:pPr>
      <w:r w:rsidRPr="00841F54">
        <w:rPr>
          <w:rFonts w:eastAsiaTheme="minorHAnsi" w:cstheme="minorBidi"/>
        </w:rPr>
        <w:t xml:space="preserve">             if this field is blank then will be stored in V TREATMENT file </w:t>
      </w:r>
    </w:p>
    <w:p w14:paraId="078C8A4B"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4C" w14:textId="77777777" w:rsidR="0015646A" w:rsidRPr="00841F54" w:rsidRDefault="0015646A" w:rsidP="00E22A9D">
      <w:pPr>
        <w:rPr>
          <w:rFonts w:eastAsiaTheme="minorHAnsi" w:cstheme="minorBidi"/>
        </w:rPr>
      </w:pPr>
      <w:r w:rsidRPr="00841F54">
        <w:rPr>
          <w:rFonts w:eastAsiaTheme="minorHAnsi" w:cstheme="minorBidi"/>
        </w:rPr>
        <w:t xml:space="preserve">        Format: Pointer to CPT file (#81)</w:t>
      </w:r>
    </w:p>
    <w:p w14:paraId="078C8A4D"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4E" w14:textId="77777777" w:rsidR="0015646A" w:rsidRPr="00841F54" w:rsidRDefault="0015646A" w:rsidP="00E22A9D">
      <w:pPr>
        <w:rPr>
          <w:rFonts w:eastAsiaTheme="minorHAnsi" w:cstheme="minorBidi"/>
        </w:rPr>
      </w:pPr>
      <w:r w:rsidRPr="00841F54">
        <w:rPr>
          <w:rFonts w:eastAsiaTheme="minorHAnsi" w:cstheme="minorBidi"/>
        </w:rPr>
        <w:t xml:space="preserve">        Quantity Performed </w:t>
      </w:r>
    </w:p>
    <w:p w14:paraId="078C8A4F"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50"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51" w14:textId="77777777" w:rsidR="0015646A" w:rsidRPr="00841F54" w:rsidRDefault="0015646A" w:rsidP="00E22A9D">
      <w:pPr>
        <w:rPr>
          <w:rFonts w:eastAsiaTheme="minorHAnsi" w:cstheme="minorBidi"/>
        </w:rPr>
      </w:pPr>
      <w:r w:rsidRPr="00841F54">
        <w:rPr>
          <w:rFonts w:eastAsiaTheme="minorHAnsi" w:cstheme="minorBidi"/>
        </w:rPr>
        <w:t xml:space="preserve">        Format: number &gt; 0</w:t>
      </w:r>
    </w:p>
    <w:p w14:paraId="078C8A52"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53" w14:textId="77777777" w:rsidR="0015646A" w:rsidRPr="00841F54" w:rsidRDefault="0015646A" w:rsidP="00E22A9D">
      <w:pPr>
        <w:rPr>
          <w:rFonts w:eastAsiaTheme="minorHAnsi" w:cstheme="minorBidi"/>
        </w:rPr>
      </w:pPr>
      <w:r w:rsidRPr="00841F54">
        <w:rPr>
          <w:rFonts w:eastAsiaTheme="minorHAnsi" w:cstheme="minorBidi"/>
        </w:rPr>
        <w:t xml:space="preserve">        Procedure specification code </w:t>
      </w:r>
    </w:p>
    <w:p w14:paraId="078C8A54" w14:textId="77777777" w:rsidR="0015646A" w:rsidRPr="00841F54" w:rsidRDefault="0015646A" w:rsidP="00E22A9D">
      <w:pPr>
        <w:rPr>
          <w:rFonts w:eastAsiaTheme="minorHAnsi" w:cstheme="minorBidi"/>
        </w:rPr>
      </w:pPr>
      <w:r w:rsidRPr="00841F54">
        <w:rPr>
          <w:rFonts w:eastAsiaTheme="minorHAnsi" w:cstheme="minorBidi"/>
        </w:rPr>
        <w:t xml:space="preserve">        For CPT only.  </w:t>
      </w:r>
    </w:p>
    <w:p w14:paraId="078C8A5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56"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A57"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A58"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59" w14:textId="77777777" w:rsidR="0015646A" w:rsidRPr="00841F54" w:rsidRDefault="0015646A" w:rsidP="00E22A9D">
      <w:pPr>
        <w:rPr>
          <w:rFonts w:eastAsiaTheme="minorHAnsi" w:cstheme="minorBidi"/>
        </w:rPr>
      </w:pPr>
      <w:r w:rsidRPr="00841F54">
        <w:rPr>
          <w:rFonts w:eastAsiaTheme="minorHAnsi" w:cstheme="minorBidi"/>
        </w:rPr>
        <w:t xml:space="preserve">        Date/Time Procedure performed </w:t>
      </w:r>
    </w:p>
    <w:p w14:paraId="078C8A5A"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A5B"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5C"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For this CPT only.  </w:t>
      </w:r>
    </w:p>
    <w:p w14:paraId="078C8A5D" w14:textId="77777777" w:rsidR="0015646A" w:rsidRPr="00841F54" w:rsidRDefault="0015646A" w:rsidP="00E22A9D">
      <w:pPr>
        <w:rPr>
          <w:rFonts w:eastAsiaTheme="minorHAnsi" w:cstheme="minorBidi"/>
        </w:rPr>
      </w:pPr>
      <w:bookmarkStart w:id="169" w:name="icdp81"/>
      <w:bookmarkEnd w:id="169"/>
      <w:r w:rsidRPr="00841F54">
        <w:rPr>
          <w:rFonts w:eastAsiaTheme="minorHAnsi" w:cstheme="minorBidi"/>
        </w:rPr>
        <w:t xml:space="preserve">        Format: Pointer to ICD DIAGNOSIS File (#80)</w:t>
      </w:r>
    </w:p>
    <w:p w14:paraId="078C8A5E"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5F"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Procedure </w:t>
      </w:r>
    </w:p>
    <w:p w14:paraId="078C8A6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61"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62"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63"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Category Header </w:t>
      </w:r>
    </w:p>
    <w:p w14:paraId="078C8A64" w14:textId="77777777" w:rsidR="0015646A" w:rsidRPr="00841F54" w:rsidRDefault="0015646A" w:rsidP="00E22A9D">
      <w:pPr>
        <w:rPr>
          <w:rFonts w:eastAsiaTheme="minorHAnsi" w:cstheme="minorBidi"/>
        </w:rPr>
      </w:pPr>
      <w:r w:rsidRPr="00841F54">
        <w:rPr>
          <w:rFonts w:eastAsiaTheme="minorHAnsi" w:cstheme="minorBidi"/>
        </w:rPr>
        <w:t xml:space="preserve">        May have been used as a grouping for a set of related Procedures </w:t>
      </w:r>
    </w:p>
    <w:p w14:paraId="078C8A65"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which the provider selected from </w:t>
      </w:r>
    </w:p>
    <w:p w14:paraId="078C8A66"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67"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68"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For this CPT only.  </w:t>
      </w:r>
    </w:p>
    <w:p w14:paraId="078C8A69"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6A"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6B"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For this CPT only.  </w:t>
      </w:r>
    </w:p>
    <w:p w14:paraId="078C8A6C"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6D"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6E"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For this CPT only.  </w:t>
      </w:r>
    </w:p>
    <w:p w14:paraId="078C8A6F" w14:textId="77777777" w:rsidR="0015646A" w:rsidRPr="00841F54" w:rsidRDefault="0015646A" w:rsidP="00E22A9D">
      <w:pPr>
        <w:rPr>
          <w:rFonts w:eastAsiaTheme="minorHAnsi" w:cstheme="minorBidi"/>
        </w:rPr>
      </w:pPr>
      <w:bookmarkStart w:id="170" w:name="icdp82"/>
      <w:bookmarkEnd w:id="170"/>
      <w:r w:rsidRPr="00841F54">
        <w:rPr>
          <w:rFonts w:eastAsiaTheme="minorHAnsi" w:cstheme="minorBidi"/>
        </w:rPr>
        <w:t xml:space="preserve">        Format: Pointer to ICD DIAGNOSIS File (#80)</w:t>
      </w:r>
    </w:p>
    <w:p w14:paraId="078C8A70"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A71"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For this CPT only.  </w:t>
      </w:r>
    </w:p>
    <w:p w14:paraId="078C8A72"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3"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A74"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For this CPT only.  </w:t>
      </w:r>
    </w:p>
    <w:p w14:paraId="078C8A75"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6"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A77"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For this CPT only.  </w:t>
      </w:r>
    </w:p>
    <w:p w14:paraId="078C8A78"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9"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A7A"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For this CPT only.  </w:t>
      </w:r>
    </w:p>
    <w:p w14:paraId="078C8A7B"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E" w14:textId="0D6A33E3"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If a Procedure doesn’t have a </w:t>
      </w:r>
    </w:p>
    <w:p w14:paraId="078C8A7F" w14:textId="77777777" w:rsidR="0015646A" w:rsidRPr="00841F54" w:rsidRDefault="0015646A" w:rsidP="00E22A9D">
      <w:pPr>
        <w:rPr>
          <w:rFonts w:eastAsiaTheme="minorHAnsi" w:cstheme="minorBidi"/>
        </w:rPr>
      </w:pPr>
      <w:r w:rsidRPr="00841F54">
        <w:rPr>
          <w:rFonts w:eastAsiaTheme="minorHAnsi" w:cstheme="minorBidi"/>
        </w:rPr>
        <w:t xml:space="preserve">   CPT code, it can be passed without one and will be stored in the</w:t>
      </w:r>
    </w:p>
    <w:p w14:paraId="078C8A80" w14:textId="77777777" w:rsidR="0015646A" w:rsidRPr="00841F54" w:rsidRDefault="0015646A" w:rsidP="00E22A9D">
      <w:pPr>
        <w:rPr>
          <w:rFonts w:eastAsiaTheme="minorHAnsi" w:cstheme="minorBidi"/>
        </w:rPr>
      </w:pPr>
      <w:r w:rsidRPr="00841F54">
        <w:rPr>
          <w:rFonts w:eastAsiaTheme="minorHAnsi" w:cstheme="minorBidi"/>
        </w:rPr>
        <w:t xml:space="preserve">   V Treatment file but will not be used for workload or billing.  </w:t>
      </w:r>
    </w:p>
    <w:p w14:paraId="078C8A83" w14:textId="77777777" w:rsidR="0015646A" w:rsidRPr="00841F54" w:rsidRDefault="0015646A" w:rsidP="00E22A9D">
      <w:pPr>
        <w:rPr>
          <w:rFonts w:eastAsiaTheme="minorHAnsi" w:cstheme="minorBidi"/>
        </w:rPr>
      </w:pPr>
      <w:r w:rsidRPr="00841F54">
        <w:rPr>
          <w:rFonts w:eastAsiaTheme="minorHAnsi" w:cstheme="minorBidi"/>
        </w:rPr>
        <w:t xml:space="preserve">   Problem data list, specific to one provider </w:t>
      </w:r>
    </w:p>
    <w:p w14:paraId="078C8A85" w14:textId="77777777" w:rsidR="0015646A" w:rsidRPr="00841F54" w:rsidRDefault="0015646A" w:rsidP="00E22A9D">
      <w:pPr>
        <w:rPr>
          <w:rFonts w:eastAsiaTheme="minorHAnsi" w:cstheme="minorBidi"/>
        </w:rPr>
      </w:pPr>
      <w:r w:rsidRPr="00841F54">
        <w:rPr>
          <w:rFonts w:eastAsiaTheme="minorHAnsi" w:cstheme="minorBidi"/>
        </w:rPr>
        <w:t xml:space="preserve">   If no Problems, then '$D(LOCAL("PROBLEM",&lt;PROVIDER IEN&gt;)) is true.  </w:t>
      </w:r>
    </w:p>
    <w:p w14:paraId="078C8A86" w14:textId="77777777" w:rsidR="0015646A" w:rsidRPr="00841F54" w:rsidRDefault="0015646A" w:rsidP="00E22A9D">
      <w:pPr>
        <w:rPr>
          <w:rFonts w:eastAsiaTheme="minorHAnsi" w:cstheme="minorBidi"/>
        </w:rPr>
      </w:pPr>
      <w:r w:rsidRPr="00841F54">
        <w:rPr>
          <w:rFonts w:eastAsiaTheme="minorHAnsi" w:cstheme="minorBidi"/>
        </w:rPr>
        <w:t xml:space="preserve">   LOCAL("PROBLEM",&lt;PROVIDER IEN&gt;,i) = 1^2^3^4^5^...^15 where: </w:t>
      </w:r>
    </w:p>
    <w:p w14:paraId="078C8A88"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89" w14:textId="77777777" w:rsidR="0015646A" w:rsidRPr="00841F54" w:rsidRDefault="0015646A" w:rsidP="00E22A9D">
      <w:pPr>
        <w:rPr>
          <w:rFonts w:eastAsiaTheme="minorHAnsi" w:cstheme="minorBidi"/>
        </w:rPr>
      </w:pPr>
      <w:r w:rsidRPr="00841F54">
        <w:rPr>
          <w:rFonts w:eastAsiaTheme="minorHAnsi" w:cstheme="minorBidi"/>
        </w:rPr>
        <w:t xml:space="preserve">        Problem Name </w:t>
      </w:r>
    </w:p>
    <w:p w14:paraId="078C8A8A" w14:textId="77777777" w:rsidR="0015646A" w:rsidRPr="00841F54" w:rsidRDefault="0015646A" w:rsidP="00E22A9D">
      <w:pPr>
        <w:rPr>
          <w:rFonts w:eastAsiaTheme="minorHAnsi" w:cstheme="minorBidi"/>
        </w:rPr>
      </w:pPr>
      <w:r w:rsidRPr="00841F54">
        <w:rPr>
          <w:rFonts w:eastAsiaTheme="minorHAnsi" w:cstheme="minorBidi"/>
        </w:rPr>
        <w:t xml:space="preserve">        Required for new Problem List, i.e. if Pos. 10 is null </w:t>
      </w:r>
    </w:p>
    <w:p w14:paraId="078C8A8B" w14:textId="77777777" w:rsidR="0015646A" w:rsidRPr="00841F54" w:rsidRDefault="0015646A" w:rsidP="00E22A9D">
      <w:pPr>
        <w:rPr>
          <w:rFonts w:eastAsiaTheme="minorHAnsi" w:cstheme="minorBidi"/>
        </w:rPr>
      </w:pPr>
      <w:r w:rsidRPr="00841F54">
        <w:rPr>
          <w:rFonts w:eastAsiaTheme="minorHAnsi" w:cstheme="minorBidi"/>
        </w:rPr>
        <w:t xml:space="preserve">        Format: free text</w:t>
      </w:r>
    </w:p>
    <w:p w14:paraId="078C8A8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Piece 2 </w:t>
      </w:r>
    </w:p>
    <w:p w14:paraId="078C8A8D" w14:textId="77777777" w:rsidR="0015646A" w:rsidRPr="00841F54" w:rsidRDefault="0015646A" w:rsidP="00E22A9D">
      <w:pPr>
        <w:rPr>
          <w:rFonts w:eastAsiaTheme="minorHAnsi" w:cstheme="minorBidi"/>
        </w:rPr>
      </w:pPr>
      <w:r w:rsidRPr="00841F54">
        <w:rPr>
          <w:rFonts w:eastAsiaTheme="minorHAnsi" w:cstheme="minorBidi"/>
        </w:rPr>
        <w:t xml:space="preserve">        Problem Onset Date </w:t>
      </w:r>
    </w:p>
    <w:p w14:paraId="078C8A8E"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A8F"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90" w14:textId="77777777" w:rsidR="0015646A" w:rsidRPr="00841F54" w:rsidRDefault="0015646A" w:rsidP="00E22A9D">
      <w:pPr>
        <w:rPr>
          <w:rFonts w:eastAsiaTheme="minorHAnsi" w:cstheme="minorBidi"/>
        </w:rPr>
      </w:pPr>
      <w:r w:rsidRPr="00841F54">
        <w:rPr>
          <w:rFonts w:eastAsiaTheme="minorHAnsi" w:cstheme="minorBidi"/>
        </w:rPr>
        <w:t xml:space="preserve">        Problem Active? </w:t>
      </w:r>
    </w:p>
    <w:p w14:paraId="078C8A91" w14:textId="77777777" w:rsidR="0015646A" w:rsidRPr="00841F54" w:rsidRDefault="0015646A" w:rsidP="00E22A9D">
      <w:pPr>
        <w:rPr>
          <w:rFonts w:eastAsiaTheme="minorHAnsi" w:cstheme="minorBidi"/>
        </w:rPr>
      </w:pPr>
      <w:r w:rsidRPr="00841F54">
        <w:rPr>
          <w:rFonts w:eastAsiaTheme="minorHAnsi" w:cstheme="minorBidi"/>
        </w:rPr>
        <w:t xml:space="preserve">        Default is ACTIVE if not specified </w:t>
      </w:r>
    </w:p>
    <w:p w14:paraId="078C8A92"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3"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94" w14:textId="77777777" w:rsidR="0015646A" w:rsidRPr="00841F54" w:rsidRDefault="0015646A" w:rsidP="00E22A9D">
      <w:pPr>
        <w:rPr>
          <w:rFonts w:eastAsiaTheme="minorHAnsi" w:cstheme="minorBidi"/>
        </w:rPr>
      </w:pPr>
      <w:r w:rsidRPr="00841F54">
        <w:rPr>
          <w:rFonts w:eastAsiaTheme="minorHAnsi" w:cstheme="minorBidi"/>
        </w:rPr>
        <w:t xml:space="preserve">        Problem Date Resolved </w:t>
      </w:r>
    </w:p>
    <w:p w14:paraId="078C8A95"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A96"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97"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A98"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9"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9A"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A9B"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C"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9D"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A9E"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F"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A0"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AA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A2"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A3" w14:textId="77777777" w:rsidR="0015646A" w:rsidRPr="00841F54" w:rsidRDefault="0015646A" w:rsidP="00E22A9D">
      <w:pPr>
        <w:rPr>
          <w:rFonts w:eastAsiaTheme="minorHAnsi" w:cstheme="minorBidi"/>
        </w:rPr>
      </w:pPr>
      <w:r w:rsidRPr="00841F54">
        <w:rPr>
          <w:rFonts w:eastAsiaTheme="minorHAnsi" w:cstheme="minorBidi"/>
        </w:rPr>
        <w:t xml:space="preserve">        ICD Code value {optional} </w:t>
      </w:r>
    </w:p>
    <w:p w14:paraId="078C8AA4"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1" w:name="icdp83"/>
      <w:bookmarkEnd w:id="171"/>
      <w:r w:rsidRPr="00841F54">
        <w:rPr>
          <w:rFonts w:eastAsiaTheme="minorHAnsi" w:cstheme="minorBidi"/>
        </w:rPr>
        <w:t xml:space="preserve">     Format: Pointer to ICD DIAGNOSIS File (#80)</w:t>
      </w:r>
    </w:p>
    <w:p w14:paraId="078C8AA5"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A6" w14:textId="77777777" w:rsidR="0015646A" w:rsidRPr="00841F54" w:rsidRDefault="0015646A" w:rsidP="00E22A9D">
      <w:pPr>
        <w:rPr>
          <w:rFonts w:eastAsiaTheme="minorHAnsi" w:cstheme="minorBidi"/>
        </w:rPr>
      </w:pPr>
      <w:r w:rsidRPr="00841F54">
        <w:rPr>
          <w:rFonts w:eastAsiaTheme="minorHAnsi" w:cstheme="minorBidi"/>
        </w:rPr>
        <w:t xml:space="preserve">        Problem IEN </w:t>
      </w:r>
    </w:p>
    <w:p w14:paraId="078C8AA7" w14:textId="77777777" w:rsidR="0015646A" w:rsidRPr="00841F54" w:rsidRDefault="0015646A" w:rsidP="00E22A9D">
      <w:pPr>
        <w:rPr>
          <w:rFonts w:eastAsiaTheme="minorHAnsi" w:cstheme="minorBidi"/>
        </w:rPr>
      </w:pPr>
      <w:r w:rsidRPr="00841F54">
        <w:rPr>
          <w:rFonts w:eastAsiaTheme="minorHAnsi" w:cstheme="minorBidi"/>
        </w:rPr>
        <w:t xml:space="preserve">        Must be null if new problem </w:t>
      </w:r>
    </w:p>
    <w:p w14:paraId="078C8AA8" w14:textId="77777777" w:rsidR="0015646A" w:rsidRPr="00841F54" w:rsidRDefault="0015646A" w:rsidP="00E22A9D">
      <w:pPr>
        <w:rPr>
          <w:rFonts w:eastAsiaTheme="minorHAnsi" w:cstheme="minorBidi"/>
        </w:rPr>
      </w:pPr>
      <w:r w:rsidRPr="00841F54">
        <w:rPr>
          <w:rFonts w:eastAsiaTheme="minorHAnsi" w:cstheme="minorBidi"/>
        </w:rPr>
        <w:t xml:space="preserve">        Required for editing existing Problem </w:t>
      </w:r>
    </w:p>
    <w:p w14:paraId="078C8AA9"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file 9000011</w:t>
      </w:r>
    </w:p>
    <w:p w14:paraId="078C8AAA"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AAB"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Problem </w:t>
      </w:r>
    </w:p>
    <w:p w14:paraId="078C8AAC" w14:textId="77777777" w:rsidR="0015646A" w:rsidRPr="00841F54" w:rsidRDefault="0015646A" w:rsidP="00E22A9D">
      <w:pPr>
        <w:rPr>
          <w:rFonts w:eastAsiaTheme="minorHAnsi" w:cstheme="minorBidi"/>
        </w:rPr>
      </w:pPr>
      <w:r w:rsidRPr="00841F54">
        <w:rPr>
          <w:rFonts w:eastAsiaTheme="minorHAnsi" w:cstheme="minorBidi"/>
        </w:rPr>
        <w:t xml:space="preserve">        Null if new problem </w:t>
      </w:r>
    </w:p>
    <w:p w14:paraId="078C8AA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free text, 60 Characters Max</w:t>
      </w:r>
    </w:p>
    <w:p w14:paraId="078C8AAE"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AAF" w14:textId="77777777" w:rsidR="0015646A" w:rsidRPr="00841F54" w:rsidRDefault="0015646A" w:rsidP="00E22A9D">
      <w:pPr>
        <w:rPr>
          <w:rFonts w:eastAsiaTheme="minorHAnsi" w:cstheme="minorBidi"/>
        </w:rPr>
      </w:pPr>
      <w:r w:rsidRPr="00841F54">
        <w:rPr>
          <w:rFonts w:eastAsiaTheme="minorHAnsi" w:cstheme="minorBidi"/>
        </w:rPr>
        <w:t xml:space="preserve">        Lexicon IEN </w:t>
      </w:r>
    </w:p>
    <w:p w14:paraId="078C8AB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File (#757.01)</w:t>
      </w:r>
    </w:p>
    <w:p w14:paraId="078C8AB1"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AB2"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AB3"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AB4"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AB5"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AB6" w14:textId="77777777" w:rsidR="0015646A" w:rsidRPr="00841F54" w:rsidRDefault="0015646A" w:rsidP="00E22A9D">
      <w:pPr>
        <w:rPr>
          <w:rFonts w:eastAsiaTheme="minorHAnsi" w:cstheme="minorBidi"/>
        </w:rPr>
      </w:pPr>
      <w:r w:rsidRPr="00841F54">
        <w:rPr>
          <w:rFonts w:eastAsiaTheme="minorHAnsi" w:cstheme="minorBidi"/>
        </w:rPr>
        <w:t xml:space="preserve">        Format:  [ 1 | 0 | null ]</w:t>
      </w:r>
    </w:p>
    <w:p w14:paraId="078C8AB7"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AB8"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AB9" w14:textId="77777777" w:rsidR="0015646A" w:rsidRPr="00841F54" w:rsidRDefault="0015646A" w:rsidP="00E22A9D">
      <w:pPr>
        <w:rPr>
          <w:rFonts w:eastAsiaTheme="minorHAnsi" w:cstheme="minorBidi"/>
        </w:rPr>
      </w:pPr>
      <w:r w:rsidRPr="00841F54">
        <w:rPr>
          <w:rFonts w:eastAsiaTheme="minorHAnsi" w:cstheme="minorBidi"/>
        </w:rPr>
        <w:t xml:space="preserve">        Format:  [ 1 | 0 | null ] </w:t>
      </w:r>
    </w:p>
    <w:p w14:paraId="078C8ABB" w14:textId="3E5540D0"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The data in this node is passed to Problem List. A Provider is </w:t>
      </w:r>
    </w:p>
    <w:p w14:paraId="078C8ABC" w14:textId="77777777" w:rsidR="0015646A" w:rsidRPr="00841F54" w:rsidRDefault="0015646A" w:rsidP="00E22A9D">
      <w:pPr>
        <w:rPr>
          <w:rFonts w:eastAsiaTheme="minorHAnsi" w:cstheme="minorBidi"/>
        </w:rPr>
      </w:pPr>
      <w:r w:rsidRPr="00841F54">
        <w:rPr>
          <w:rFonts w:eastAsiaTheme="minorHAnsi" w:cstheme="minorBidi"/>
        </w:rPr>
        <w:t xml:space="preserve">   required to add a new problem to the Problem List. When a new problem is </w:t>
      </w:r>
    </w:p>
    <w:p w14:paraId="078C8ABD" w14:textId="77777777" w:rsidR="0015646A" w:rsidRPr="00841F54" w:rsidRDefault="0015646A" w:rsidP="00E22A9D">
      <w:pPr>
        <w:rPr>
          <w:rFonts w:eastAsiaTheme="minorHAnsi" w:cstheme="minorBidi"/>
        </w:rPr>
      </w:pPr>
      <w:r w:rsidRPr="00841F54">
        <w:rPr>
          <w:rFonts w:eastAsiaTheme="minorHAnsi" w:cstheme="minorBidi"/>
        </w:rPr>
        <w:t xml:space="preserve">   added to the Problem List, the problem IEN is not required. If data is </w:t>
      </w:r>
    </w:p>
    <w:p w14:paraId="078C8ABE" w14:textId="77777777" w:rsidR="0015646A" w:rsidRPr="00841F54" w:rsidRDefault="0015646A" w:rsidP="00E22A9D">
      <w:pPr>
        <w:rPr>
          <w:rFonts w:eastAsiaTheme="minorHAnsi" w:cstheme="minorBidi"/>
        </w:rPr>
      </w:pPr>
      <w:r w:rsidRPr="00841F54">
        <w:rPr>
          <w:rFonts w:eastAsiaTheme="minorHAnsi" w:cstheme="minorBidi"/>
        </w:rPr>
        <w:t xml:space="preserve">   passed to edit existing data, the problem IEN must be passed.  </w:t>
      </w:r>
    </w:p>
    <w:p w14:paraId="078C8AC0" w14:textId="67A451FD"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It is better to use the DIAGNOSIS/PROBLEM node so that the </w:t>
      </w:r>
    </w:p>
    <w:p w14:paraId="078C8AC1" w14:textId="77777777" w:rsidR="0015646A" w:rsidRPr="00841F54" w:rsidRDefault="0015646A" w:rsidP="00E22A9D">
      <w:pPr>
        <w:rPr>
          <w:rFonts w:eastAsiaTheme="minorHAnsi" w:cstheme="minorBidi"/>
        </w:rPr>
      </w:pPr>
      <w:r w:rsidRPr="00841F54">
        <w:rPr>
          <w:rFonts w:eastAsiaTheme="minorHAnsi" w:cstheme="minorBidi"/>
        </w:rPr>
        <w:t xml:space="preserve">   Diagnosis can point to the problem that it relates to.  </w:t>
      </w:r>
    </w:p>
    <w:p w14:paraId="078C8AC4" w14:textId="77777777" w:rsidR="0015646A" w:rsidRPr="00841F54" w:rsidRDefault="0015646A" w:rsidP="00E22A9D">
      <w:pPr>
        <w:rPr>
          <w:rFonts w:eastAsiaTheme="minorHAnsi" w:cstheme="minorBidi"/>
        </w:rPr>
      </w:pPr>
      <w:r w:rsidRPr="00841F54">
        <w:rPr>
          <w:rFonts w:eastAsiaTheme="minorHAnsi" w:cstheme="minorBidi"/>
        </w:rPr>
        <w:t xml:space="preserve">   Provider data list, specific to one provider </w:t>
      </w:r>
    </w:p>
    <w:p w14:paraId="078C8AC6" w14:textId="77777777" w:rsidR="0015646A" w:rsidRPr="00841F54" w:rsidRDefault="0015646A" w:rsidP="00E22A9D">
      <w:pPr>
        <w:rPr>
          <w:rFonts w:eastAsiaTheme="minorHAnsi" w:cstheme="minorBidi"/>
        </w:rPr>
      </w:pPr>
      <w:r w:rsidRPr="00841F54">
        <w:rPr>
          <w:rFonts w:eastAsiaTheme="minorHAnsi" w:cstheme="minorBidi"/>
        </w:rPr>
        <w:t xml:space="preserve">   Use this node to pass of additional providers which do not have data </w:t>
      </w:r>
    </w:p>
    <w:p w14:paraId="078C8AC7" w14:textId="77777777" w:rsidR="0015646A" w:rsidRPr="00841F54" w:rsidRDefault="0015646A" w:rsidP="00E22A9D">
      <w:pPr>
        <w:rPr>
          <w:rFonts w:eastAsiaTheme="minorHAnsi" w:cstheme="minorBidi"/>
        </w:rPr>
      </w:pPr>
      <w:r w:rsidRPr="00841F54">
        <w:rPr>
          <w:rFonts w:eastAsiaTheme="minorHAnsi" w:cstheme="minorBidi"/>
        </w:rPr>
        <w:t xml:space="preserve">   associated with them.  </w:t>
      </w:r>
    </w:p>
    <w:p w14:paraId="078C8AC9" w14:textId="77777777" w:rsidR="0015646A" w:rsidRPr="00841F54" w:rsidRDefault="0015646A" w:rsidP="00E22A9D">
      <w:pPr>
        <w:rPr>
          <w:rFonts w:eastAsiaTheme="minorHAnsi" w:cstheme="minorBidi"/>
        </w:rPr>
      </w:pPr>
      <w:r w:rsidRPr="00841F54">
        <w:rPr>
          <w:rFonts w:eastAsiaTheme="minorHAnsi" w:cstheme="minorBidi"/>
        </w:rPr>
        <w:t xml:space="preserve">   If no additional Providers, then '$D(LOCAL("PROVIDER",&lt; PROVIDER    </w:t>
      </w:r>
    </w:p>
    <w:p w14:paraId="078C8ACA" w14:textId="77777777" w:rsidR="0015646A" w:rsidRPr="00841F54" w:rsidRDefault="0015646A" w:rsidP="00E22A9D">
      <w:pPr>
        <w:rPr>
          <w:rFonts w:eastAsiaTheme="minorHAnsi" w:cstheme="minorBidi"/>
        </w:rPr>
      </w:pPr>
      <w:r w:rsidRPr="00841F54">
        <w:rPr>
          <w:rFonts w:eastAsiaTheme="minorHAnsi" w:cstheme="minorBidi"/>
        </w:rPr>
        <w:t xml:space="preserve">   IEN&gt;)) is true.</w:t>
      </w:r>
    </w:p>
    <w:p w14:paraId="078C8ACC" w14:textId="77777777" w:rsidR="0015646A" w:rsidRPr="00841F54" w:rsidRDefault="0015646A" w:rsidP="00E22A9D">
      <w:pPr>
        <w:rPr>
          <w:rFonts w:eastAsiaTheme="minorHAnsi" w:cstheme="minorBidi"/>
        </w:rPr>
      </w:pPr>
      <w:r w:rsidRPr="00841F54">
        <w:rPr>
          <w:rFonts w:eastAsiaTheme="minorHAnsi" w:cstheme="minorBidi"/>
        </w:rPr>
        <w:t xml:space="preserve">   LOCAL ("PROVIDER",&lt;PROVIDER IEN&gt;= 1^2 where: </w:t>
      </w:r>
    </w:p>
    <w:p w14:paraId="078C8ACE"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CF" w14:textId="77777777" w:rsidR="0015646A" w:rsidRPr="00841F54" w:rsidRDefault="0015646A" w:rsidP="00E22A9D">
      <w:pPr>
        <w:rPr>
          <w:rFonts w:eastAsiaTheme="minorHAnsi" w:cstheme="minorBidi"/>
        </w:rPr>
      </w:pPr>
      <w:r w:rsidRPr="00841F54">
        <w:rPr>
          <w:rFonts w:eastAsiaTheme="minorHAnsi" w:cstheme="minorBidi"/>
        </w:rPr>
        <w:t xml:space="preserve">        Provider indicator </w:t>
      </w:r>
    </w:p>
    <w:p w14:paraId="078C8AD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D1"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D2"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AD3"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AD4"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D5" w14:textId="77777777" w:rsidR="0015646A" w:rsidRPr="00841F54" w:rsidRDefault="0015646A" w:rsidP="00E22A9D">
      <w:pPr>
        <w:rPr>
          <w:rFonts w:eastAsiaTheme="minorHAnsi" w:cstheme="minorBidi"/>
        </w:rPr>
      </w:pPr>
      <w:r w:rsidRPr="00841F54">
        <w:rPr>
          <w:rFonts w:eastAsiaTheme="minorHAnsi" w:cstheme="minorBidi"/>
        </w:rPr>
        <w:t xml:space="preserve">        Attending </w:t>
      </w:r>
    </w:p>
    <w:p w14:paraId="078C8AD6"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[1|0| null] </w:t>
      </w:r>
    </w:p>
    <w:p w14:paraId="078C8AD7"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AD8" w14:textId="25EA3C5D"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If a provider is on the Encounter node and also on this node</w:t>
      </w:r>
    </w:p>
    <w:p w14:paraId="078C8AD9" w14:textId="77777777" w:rsidR="0015646A" w:rsidRPr="00841F54" w:rsidRDefault="0015646A" w:rsidP="00E22A9D">
      <w:pPr>
        <w:rPr>
          <w:rFonts w:eastAsiaTheme="minorHAnsi" w:cstheme="minorBidi"/>
        </w:rPr>
      </w:pPr>
      <w:r w:rsidRPr="00841F54">
        <w:rPr>
          <w:rFonts w:eastAsiaTheme="minorHAnsi" w:cstheme="minorBidi"/>
        </w:rPr>
        <w:t xml:space="preserve">   then the data on this node will be used for Primary/Secondary indicator.  </w:t>
      </w:r>
    </w:p>
    <w:p w14:paraId="078C8ADC" w14:textId="77777777" w:rsidR="0015646A" w:rsidRPr="00841F54" w:rsidRDefault="0015646A" w:rsidP="00E22A9D">
      <w:pPr>
        <w:rPr>
          <w:rFonts w:eastAsiaTheme="minorHAnsi" w:cstheme="minorBidi"/>
        </w:rPr>
      </w:pPr>
      <w:r w:rsidRPr="00841F54">
        <w:rPr>
          <w:rFonts w:eastAsiaTheme="minorHAnsi" w:cstheme="minorBidi"/>
        </w:rPr>
        <w:t xml:space="preserve">   Immunization data list, specific to one provider </w:t>
      </w:r>
    </w:p>
    <w:p w14:paraId="078C8ADE" w14:textId="77777777" w:rsidR="0015646A" w:rsidRPr="00841F54" w:rsidRDefault="0015646A" w:rsidP="00E22A9D">
      <w:pPr>
        <w:rPr>
          <w:rFonts w:eastAsiaTheme="minorHAnsi" w:cstheme="minorBidi"/>
        </w:rPr>
      </w:pPr>
      <w:r w:rsidRPr="00841F54">
        <w:rPr>
          <w:rFonts w:eastAsiaTheme="minorHAnsi" w:cstheme="minorBidi"/>
        </w:rPr>
        <w:t xml:space="preserve">   If no immunization entries, then '$D(LOCAL("IMMUNIZATION",&lt;PROVIDER IEN&gt;))</w:t>
      </w:r>
    </w:p>
    <w:p w14:paraId="078C8ADF" w14:textId="77777777" w:rsidR="0015646A" w:rsidRPr="00841F54" w:rsidRDefault="0015646A" w:rsidP="00E22A9D">
      <w:pPr>
        <w:rPr>
          <w:rFonts w:eastAsiaTheme="minorHAnsi" w:cstheme="minorBidi"/>
        </w:rPr>
      </w:pPr>
      <w:r w:rsidRPr="00841F54">
        <w:rPr>
          <w:rFonts w:eastAsiaTheme="minorHAnsi" w:cstheme="minorBidi"/>
        </w:rPr>
        <w:t xml:space="preserve">   is true.</w:t>
      </w:r>
    </w:p>
    <w:p w14:paraId="078C8AE1" w14:textId="77777777" w:rsidR="0015646A" w:rsidRPr="00841F54" w:rsidRDefault="0015646A" w:rsidP="00E22A9D">
      <w:pPr>
        <w:rPr>
          <w:rFonts w:eastAsiaTheme="minorHAnsi" w:cstheme="minorBidi"/>
        </w:rPr>
      </w:pPr>
      <w:r w:rsidRPr="00841F54">
        <w:rPr>
          <w:rFonts w:eastAsiaTheme="minorHAnsi" w:cstheme="minorBidi"/>
        </w:rPr>
        <w:t xml:space="preserve">   LOCAL ("IMMUNIZATION",&lt;PROVIDER IEN&gt;,i)=1^2^3^4^5^6^7^8^9^10^11^12^13^14^15</w:t>
      </w:r>
    </w:p>
    <w:p w14:paraId="078C8AE3"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E4" w14:textId="77777777" w:rsidR="0015646A" w:rsidRPr="00841F54" w:rsidRDefault="0015646A" w:rsidP="00E22A9D">
      <w:pPr>
        <w:rPr>
          <w:rFonts w:eastAsiaTheme="minorHAnsi" w:cstheme="minorBidi"/>
        </w:rPr>
      </w:pPr>
      <w:r w:rsidRPr="00841F54">
        <w:rPr>
          <w:rFonts w:eastAsiaTheme="minorHAnsi" w:cstheme="minorBidi"/>
        </w:rPr>
        <w:t xml:space="preserve">        Immunization </w:t>
      </w:r>
    </w:p>
    <w:p w14:paraId="078C8AE5"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E6" w14:textId="77777777" w:rsidR="0015646A" w:rsidRPr="00841F54" w:rsidRDefault="0015646A" w:rsidP="00E22A9D">
      <w:pPr>
        <w:rPr>
          <w:rFonts w:eastAsiaTheme="minorHAnsi" w:cstheme="minorBidi"/>
        </w:rPr>
      </w:pPr>
      <w:r w:rsidRPr="00841F54">
        <w:rPr>
          <w:rFonts w:eastAsiaTheme="minorHAnsi" w:cstheme="minorBidi"/>
        </w:rPr>
        <w:t xml:space="preserve">        Format: Pointer to IMMUNIZATION File (9999999.14)</w:t>
      </w:r>
    </w:p>
    <w:p w14:paraId="078C8AE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E8" w14:textId="77777777" w:rsidR="0015646A" w:rsidRPr="00841F54" w:rsidRDefault="0015646A" w:rsidP="00E22A9D">
      <w:pPr>
        <w:rPr>
          <w:rFonts w:eastAsiaTheme="minorHAnsi" w:cstheme="minorBidi"/>
        </w:rPr>
      </w:pPr>
      <w:r w:rsidRPr="00841F54">
        <w:rPr>
          <w:rFonts w:eastAsiaTheme="minorHAnsi" w:cstheme="minorBidi"/>
        </w:rPr>
        <w:t xml:space="preserve">        Series </w:t>
      </w:r>
    </w:p>
    <w:p w14:paraId="078C8AE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EA" w14:textId="77777777" w:rsidR="0015646A" w:rsidRPr="00841F54" w:rsidRDefault="0015646A" w:rsidP="00E22A9D">
      <w:pPr>
        <w:rPr>
          <w:rFonts w:eastAsiaTheme="minorHAnsi" w:cstheme="minorBidi"/>
        </w:rPr>
      </w:pPr>
      <w:r w:rsidRPr="00841F54">
        <w:rPr>
          <w:rFonts w:eastAsiaTheme="minorHAnsi" w:cstheme="minorBidi"/>
        </w:rPr>
        <w:t xml:space="preserve">             P::=Partially complete </w:t>
      </w:r>
    </w:p>
    <w:p w14:paraId="078C8AEB" w14:textId="77777777" w:rsidR="0015646A" w:rsidRPr="00841F54" w:rsidRDefault="0015646A" w:rsidP="00E22A9D">
      <w:pPr>
        <w:rPr>
          <w:rFonts w:eastAsiaTheme="minorHAnsi" w:cstheme="minorBidi"/>
        </w:rPr>
      </w:pPr>
      <w:r w:rsidRPr="00841F54">
        <w:rPr>
          <w:rFonts w:eastAsiaTheme="minorHAnsi" w:cstheme="minorBidi"/>
        </w:rPr>
        <w:t xml:space="preserve">             C::=Complete </w:t>
      </w:r>
    </w:p>
    <w:p w14:paraId="078C8AEC" w14:textId="77777777" w:rsidR="0015646A" w:rsidRPr="00841F54" w:rsidRDefault="0015646A" w:rsidP="00E22A9D">
      <w:pPr>
        <w:rPr>
          <w:rFonts w:eastAsiaTheme="minorHAnsi" w:cstheme="minorBidi"/>
        </w:rPr>
      </w:pPr>
      <w:r w:rsidRPr="00841F54">
        <w:rPr>
          <w:rFonts w:eastAsiaTheme="minorHAnsi" w:cstheme="minorBidi"/>
        </w:rPr>
        <w:t xml:space="preserve">             B::=Booster </w:t>
      </w:r>
    </w:p>
    <w:p w14:paraId="078C8AED" w14:textId="77777777" w:rsidR="0015646A" w:rsidRPr="00841F54" w:rsidRDefault="0015646A" w:rsidP="00E22A9D">
      <w:pPr>
        <w:rPr>
          <w:rFonts w:eastAsiaTheme="minorHAnsi" w:cstheme="minorBidi"/>
        </w:rPr>
      </w:pPr>
      <w:r w:rsidRPr="00841F54">
        <w:rPr>
          <w:rFonts w:eastAsiaTheme="minorHAnsi" w:cstheme="minorBidi"/>
        </w:rPr>
        <w:t xml:space="preserve">             1::=Series1 </w:t>
      </w:r>
    </w:p>
    <w:p w14:paraId="078C8AEF" w14:textId="77777777" w:rsidR="0015646A" w:rsidRPr="00841F54" w:rsidRDefault="0015646A" w:rsidP="00E22A9D">
      <w:pPr>
        <w:rPr>
          <w:rFonts w:eastAsiaTheme="minorHAnsi" w:cstheme="minorBidi"/>
        </w:rPr>
      </w:pPr>
      <w:r w:rsidRPr="00841F54">
        <w:rPr>
          <w:rFonts w:eastAsiaTheme="minorHAnsi" w:cstheme="minorBidi"/>
        </w:rPr>
        <w:t xml:space="preserve">             8::=Series8</w:t>
      </w:r>
    </w:p>
    <w:p w14:paraId="078C8AF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F1" w14:textId="77777777" w:rsidR="0015646A" w:rsidRPr="00841F54" w:rsidRDefault="0015646A" w:rsidP="00E22A9D">
      <w:pPr>
        <w:rPr>
          <w:rFonts w:eastAsiaTheme="minorHAnsi" w:cstheme="minorBidi"/>
        </w:rPr>
      </w:pPr>
      <w:r w:rsidRPr="00841F54">
        <w:rPr>
          <w:rFonts w:eastAsiaTheme="minorHAnsi" w:cstheme="minorBidi"/>
        </w:rPr>
        <w:t xml:space="preserve">        Reaction </w:t>
      </w:r>
    </w:p>
    <w:p w14:paraId="078C8AF2" w14:textId="77777777" w:rsidR="0015646A" w:rsidRPr="00841F54" w:rsidRDefault="0015646A" w:rsidP="00E22A9D">
      <w:pPr>
        <w:rPr>
          <w:rFonts w:eastAsiaTheme="minorHAnsi" w:cstheme="minorBidi"/>
        </w:rPr>
      </w:pPr>
      <w:r w:rsidRPr="00841F54">
        <w:rPr>
          <w:rFonts w:eastAsiaTheme="minorHAnsi" w:cstheme="minorBidi"/>
        </w:rPr>
        <w:t xml:space="preserve">        REACTION Field (9000010.11,.06) SET </w:t>
      </w:r>
    </w:p>
    <w:p w14:paraId="078C8AF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F4" w14:textId="77777777" w:rsidR="0015646A" w:rsidRPr="00841F54" w:rsidRDefault="0015646A" w:rsidP="00E22A9D">
      <w:pPr>
        <w:rPr>
          <w:rFonts w:eastAsiaTheme="minorHAnsi" w:cstheme="minorBidi"/>
        </w:rPr>
      </w:pPr>
      <w:r w:rsidRPr="00841F54">
        <w:rPr>
          <w:rFonts w:eastAsiaTheme="minorHAnsi" w:cstheme="minorBidi"/>
        </w:rPr>
        <w:t xml:space="preserve">             '0' FOR NONE </w:t>
      </w:r>
    </w:p>
    <w:p w14:paraId="078C8AF5" w14:textId="77777777" w:rsidR="0015646A" w:rsidRPr="00841F54" w:rsidRDefault="0015646A" w:rsidP="00E22A9D">
      <w:pPr>
        <w:rPr>
          <w:rFonts w:eastAsiaTheme="minorHAnsi" w:cstheme="minorBidi"/>
        </w:rPr>
      </w:pPr>
      <w:r w:rsidRPr="00841F54">
        <w:rPr>
          <w:rFonts w:eastAsiaTheme="minorHAnsi" w:cstheme="minorBidi"/>
        </w:rPr>
        <w:t xml:space="preserve">             '1' FOR FEVER; </w:t>
      </w:r>
    </w:p>
    <w:p w14:paraId="078C8AF6" w14:textId="77777777" w:rsidR="0015646A" w:rsidRPr="00841F54" w:rsidRDefault="0015646A" w:rsidP="00E22A9D">
      <w:pPr>
        <w:rPr>
          <w:rFonts w:eastAsiaTheme="minorHAnsi" w:cstheme="minorBidi"/>
        </w:rPr>
      </w:pPr>
      <w:r w:rsidRPr="00841F54">
        <w:rPr>
          <w:rFonts w:eastAsiaTheme="minorHAnsi" w:cstheme="minorBidi"/>
        </w:rPr>
        <w:t xml:space="preserve">             '2' FOR IRRITABILITY; </w:t>
      </w:r>
    </w:p>
    <w:p w14:paraId="078C8AF7" w14:textId="77777777" w:rsidR="0015646A" w:rsidRPr="00841F54" w:rsidRDefault="0015646A" w:rsidP="00E22A9D">
      <w:pPr>
        <w:rPr>
          <w:rFonts w:eastAsiaTheme="minorHAnsi" w:cstheme="minorBidi"/>
        </w:rPr>
      </w:pPr>
      <w:r w:rsidRPr="00841F54">
        <w:rPr>
          <w:rFonts w:eastAsiaTheme="minorHAnsi" w:cstheme="minorBidi"/>
        </w:rPr>
        <w:t xml:space="preserve">             '3' FOR LOCAL REACTION OR SWELLING; </w:t>
      </w:r>
    </w:p>
    <w:p w14:paraId="078C8AF8" w14:textId="77777777" w:rsidR="0015646A" w:rsidRPr="00841F54" w:rsidRDefault="0015646A" w:rsidP="00E22A9D">
      <w:pPr>
        <w:rPr>
          <w:rFonts w:eastAsiaTheme="minorHAnsi" w:cstheme="minorBidi"/>
        </w:rPr>
      </w:pPr>
      <w:r w:rsidRPr="00841F54">
        <w:rPr>
          <w:rFonts w:eastAsiaTheme="minorHAnsi" w:cstheme="minorBidi"/>
        </w:rPr>
        <w:t xml:space="preserve">             '4' FOR VOMITING; </w:t>
      </w:r>
    </w:p>
    <w:p w14:paraId="078C8AF9" w14:textId="77777777" w:rsidR="0015646A" w:rsidRPr="00841F54" w:rsidRDefault="0015646A" w:rsidP="00E22A9D">
      <w:pPr>
        <w:rPr>
          <w:rFonts w:eastAsiaTheme="minorHAnsi" w:cstheme="minorBidi"/>
        </w:rPr>
      </w:pPr>
      <w:r w:rsidRPr="00841F54">
        <w:rPr>
          <w:rFonts w:eastAsiaTheme="minorHAnsi" w:cstheme="minorBidi"/>
        </w:rPr>
        <w:t xml:space="preserve">             '5' FOR RASH OR ITCHING; </w:t>
      </w:r>
    </w:p>
    <w:p w14:paraId="078C8AFA" w14:textId="77777777" w:rsidR="0015646A" w:rsidRPr="00841F54" w:rsidRDefault="0015646A" w:rsidP="00E22A9D">
      <w:pPr>
        <w:rPr>
          <w:rFonts w:eastAsiaTheme="minorHAnsi" w:cstheme="minorBidi"/>
        </w:rPr>
      </w:pPr>
      <w:r w:rsidRPr="00841F54">
        <w:rPr>
          <w:rFonts w:eastAsiaTheme="minorHAnsi" w:cstheme="minorBidi"/>
        </w:rPr>
        <w:t xml:space="preserve">             '6' FOR LETHARGY; </w:t>
      </w:r>
    </w:p>
    <w:p w14:paraId="078C8AFB" w14:textId="77777777" w:rsidR="0015646A" w:rsidRPr="00841F54" w:rsidRDefault="0015646A" w:rsidP="00E22A9D">
      <w:pPr>
        <w:rPr>
          <w:rFonts w:eastAsiaTheme="minorHAnsi" w:cstheme="minorBidi"/>
        </w:rPr>
      </w:pPr>
      <w:r w:rsidRPr="00841F54">
        <w:rPr>
          <w:rFonts w:eastAsiaTheme="minorHAnsi" w:cstheme="minorBidi"/>
        </w:rPr>
        <w:t xml:space="preserve">             '7' FOR CONVULSIONS; </w:t>
      </w:r>
    </w:p>
    <w:p w14:paraId="078C8AF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'8' FOR ARTHRITIS OR ARTHRALGIAS; </w:t>
      </w:r>
    </w:p>
    <w:p w14:paraId="078C8AFD" w14:textId="77777777" w:rsidR="0015646A" w:rsidRPr="00841F54" w:rsidRDefault="0015646A" w:rsidP="00E22A9D">
      <w:pPr>
        <w:rPr>
          <w:rFonts w:eastAsiaTheme="minorHAnsi" w:cstheme="minorBidi"/>
        </w:rPr>
      </w:pPr>
      <w:r w:rsidRPr="00841F54">
        <w:rPr>
          <w:rFonts w:eastAsiaTheme="minorHAnsi" w:cstheme="minorBidi"/>
        </w:rPr>
        <w:t xml:space="preserve">             '9' FOR ANAPHYLAXIS OR COLLAPSE; </w:t>
      </w:r>
    </w:p>
    <w:p w14:paraId="078C8AFE" w14:textId="77777777" w:rsidR="0015646A" w:rsidRPr="00841F54" w:rsidRDefault="0015646A" w:rsidP="00E22A9D">
      <w:pPr>
        <w:rPr>
          <w:rFonts w:eastAsiaTheme="minorHAnsi" w:cstheme="minorBidi"/>
        </w:rPr>
      </w:pPr>
      <w:r w:rsidRPr="00841F54">
        <w:rPr>
          <w:rFonts w:eastAsiaTheme="minorHAnsi" w:cstheme="minorBidi"/>
        </w:rPr>
        <w:t xml:space="preserve">             '10' FOR RESPIRATORY DISTRESS; </w:t>
      </w:r>
    </w:p>
    <w:p w14:paraId="078C8AFF" w14:textId="77777777" w:rsidR="0015646A" w:rsidRPr="00841F54" w:rsidRDefault="0015646A" w:rsidP="00E22A9D">
      <w:pPr>
        <w:rPr>
          <w:rFonts w:eastAsiaTheme="minorHAnsi" w:cstheme="minorBidi"/>
        </w:rPr>
      </w:pPr>
      <w:r w:rsidRPr="00841F54">
        <w:rPr>
          <w:rFonts w:eastAsiaTheme="minorHAnsi" w:cstheme="minorBidi"/>
        </w:rPr>
        <w:t xml:space="preserve">             '11' FOR OTHER;</w:t>
      </w:r>
    </w:p>
    <w:p w14:paraId="078C8B00"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B01" w14:textId="77777777" w:rsidR="0015646A" w:rsidRPr="00841F54" w:rsidRDefault="0015646A" w:rsidP="00E22A9D">
      <w:pPr>
        <w:rPr>
          <w:rFonts w:eastAsiaTheme="minorHAnsi" w:cstheme="minorBidi"/>
        </w:rPr>
      </w:pPr>
      <w:r w:rsidRPr="00841F54">
        <w:rPr>
          <w:rFonts w:eastAsiaTheme="minorHAnsi" w:cstheme="minorBidi"/>
        </w:rPr>
        <w:t xml:space="preserve">        Contraindicated </w:t>
      </w:r>
    </w:p>
    <w:p w14:paraId="078C8B02" w14:textId="77777777" w:rsidR="0015646A" w:rsidRPr="00841F54" w:rsidRDefault="0015646A" w:rsidP="00E22A9D">
      <w:pPr>
        <w:rPr>
          <w:rFonts w:eastAsiaTheme="minorHAnsi" w:cstheme="minorBidi"/>
        </w:rPr>
      </w:pPr>
      <w:r w:rsidRPr="00841F54">
        <w:rPr>
          <w:rFonts w:eastAsiaTheme="minorHAnsi" w:cstheme="minorBidi"/>
        </w:rPr>
        <w:t xml:space="preserve">        Format: [1|0|null]</w:t>
      </w:r>
    </w:p>
    <w:p w14:paraId="078C8B03"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B04" w14:textId="77777777" w:rsidR="0015646A" w:rsidRPr="00841F54" w:rsidRDefault="0015646A" w:rsidP="00E22A9D">
      <w:pPr>
        <w:rPr>
          <w:rFonts w:eastAsiaTheme="minorHAnsi" w:cstheme="minorBidi"/>
        </w:rPr>
      </w:pPr>
      <w:r w:rsidRPr="00841F54">
        <w:rPr>
          <w:rFonts w:eastAsiaTheme="minorHAnsi" w:cstheme="minorBidi"/>
        </w:rPr>
        <w:t xml:space="preserve">        Event D/T </w:t>
      </w:r>
    </w:p>
    <w:p w14:paraId="078C8B05"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B06"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B07" w14:textId="77777777" w:rsidR="0015646A" w:rsidRPr="00841F54" w:rsidRDefault="0015646A" w:rsidP="00E22A9D">
      <w:pPr>
        <w:rPr>
          <w:rFonts w:eastAsiaTheme="minorHAnsi" w:cstheme="minorBidi"/>
        </w:rPr>
      </w:pPr>
      <w:r w:rsidRPr="00841F54">
        <w:rPr>
          <w:rFonts w:eastAsiaTheme="minorHAnsi" w:cstheme="minorBidi"/>
        </w:rPr>
        <w:t xml:space="preserve">        Remarks </w:t>
      </w:r>
    </w:p>
    <w:p w14:paraId="078C8B08" w14:textId="77777777" w:rsidR="0015646A" w:rsidRPr="00841F54" w:rsidRDefault="0015646A" w:rsidP="00E22A9D">
      <w:pPr>
        <w:rPr>
          <w:rFonts w:eastAsiaTheme="minorHAnsi" w:cstheme="minorBidi"/>
        </w:rPr>
      </w:pPr>
      <w:r w:rsidRPr="00841F54">
        <w:rPr>
          <w:rFonts w:eastAsiaTheme="minorHAnsi" w:cstheme="minorBidi"/>
        </w:rPr>
        <w:t xml:space="preserve">        Format: Comment</w:t>
      </w:r>
    </w:p>
    <w:p w14:paraId="078C8B09"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B0A"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For this mapped CPT only.  </w:t>
      </w:r>
    </w:p>
    <w:p w14:paraId="078C8B0B"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2" w:name="icdp85"/>
      <w:bookmarkEnd w:id="172"/>
      <w:r w:rsidRPr="00841F54">
        <w:rPr>
          <w:rFonts w:eastAsiaTheme="minorHAnsi" w:cstheme="minorBidi"/>
        </w:rPr>
        <w:t xml:space="preserve">     Format: Pointer to ICD DIAGNOSIS File (#80</w:t>
      </w:r>
    </w:p>
    <w:p w14:paraId="078C8B0C"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B0D"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For this mapped CPT only.  </w:t>
      </w:r>
    </w:p>
    <w:p w14:paraId="078C8B0E"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0F"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B10"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For this mapped CPT only.  </w:t>
      </w:r>
    </w:p>
    <w:p w14:paraId="078C8B11"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2"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B13"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For this mapped CPT only.  </w:t>
      </w:r>
    </w:p>
    <w:p w14:paraId="078C8B14" w14:textId="77777777" w:rsidR="0015646A" w:rsidRPr="00841F54" w:rsidRDefault="0015646A" w:rsidP="00E22A9D">
      <w:pPr>
        <w:rPr>
          <w:rFonts w:eastAsiaTheme="minorHAnsi" w:cstheme="minorBidi"/>
        </w:rPr>
      </w:pPr>
      <w:bookmarkStart w:id="173" w:name="icdp86"/>
      <w:bookmarkEnd w:id="173"/>
      <w:r w:rsidRPr="00841F54">
        <w:rPr>
          <w:rFonts w:eastAsiaTheme="minorHAnsi" w:cstheme="minorBidi"/>
        </w:rPr>
        <w:t xml:space="preserve">        Format: Pointer to ICD DIAGNOSIS File (#80)</w:t>
      </w:r>
    </w:p>
    <w:p w14:paraId="078C8B15"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B16"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For this mapped CPT only.  </w:t>
      </w:r>
    </w:p>
    <w:p w14:paraId="078C8B17"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8"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B19"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For this mapped CPT only.  </w:t>
      </w:r>
    </w:p>
    <w:p w14:paraId="078C8B1A"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B"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B1C"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For this mapped CPT only.  </w:t>
      </w:r>
    </w:p>
    <w:p w14:paraId="078C8B1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Pointer to ICD DIAGNOSIS File (#80)</w:t>
      </w:r>
    </w:p>
    <w:p w14:paraId="078C8B1E" w14:textId="77777777" w:rsidR="0015646A" w:rsidRPr="00841F54" w:rsidRDefault="0015646A" w:rsidP="00E22A9D">
      <w:pPr>
        <w:rPr>
          <w:rFonts w:eastAsiaTheme="minorHAnsi" w:cstheme="minorBidi"/>
        </w:rPr>
      </w:pPr>
      <w:r w:rsidRPr="00841F54">
        <w:rPr>
          <w:rFonts w:eastAsiaTheme="minorHAnsi" w:cstheme="minorBidi"/>
        </w:rPr>
        <w:t xml:space="preserve">   Piece 15</w:t>
      </w:r>
    </w:p>
    <w:p w14:paraId="078C8B1F"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For this mapped CPT only.  </w:t>
      </w:r>
    </w:p>
    <w:p w14:paraId="078C8B20"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23" w14:textId="77777777" w:rsidR="0015646A" w:rsidRPr="00841F54" w:rsidRDefault="0015646A" w:rsidP="00E22A9D">
      <w:pPr>
        <w:rPr>
          <w:rFonts w:eastAsiaTheme="minorHAnsi" w:cstheme="minorBidi"/>
        </w:rPr>
      </w:pPr>
      <w:r w:rsidRPr="00841F54">
        <w:rPr>
          <w:rFonts w:eastAsiaTheme="minorHAnsi" w:cstheme="minorBidi"/>
        </w:rPr>
        <w:t xml:space="preserve">   Skin Test data list, specific to one provider </w:t>
      </w:r>
    </w:p>
    <w:p w14:paraId="078C8B25" w14:textId="77777777" w:rsidR="0015646A" w:rsidRPr="00841F54" w:rsidRDefault="0015646A" w:rsidP="00E22A9D">
      <w:pPr>
        <w:rPr>
          <w:rFonts w:eastAsiaTheme="minorHAnsi" w:cstheme="minorBidi"/>
        </w:rPr>
      </w:pPr>
      <w:r w:rsidRPr="00841F54">
        <w:rPr>
          <w:rFonts w:eastAsiaTheme="minorHAnsi" w:cstheme="minorBidi"/>
        </w:rPr>
        <w:t xml:space="preserve">   If no skin test entries, then '$D(LOCAL("SKIN TEST",&lt;PROVIDER IEN&gt;)) </w:t>
      </w:r>
    </w:p>
    <w:p w14:paraId="078C8B26" w14:textId="77777777" w:rsidR="0015646A" w:rsidRPr="00841F54" w:rsidRDefault="0015646A" w:rsidP="00E22A9D">
      <w:pPr>
        <w:rPr>
          <w:rFonts w:eastAsiaTheme="minorHAnsi" w:cstheme="minorBidi"/>
        </w:rPr>
      </w:pPr>
      <w:r w:rsidRPr="00841F54">
        <w:rPr>
          <w:rFonts w:eastAsiaTheme="minorHAnsi" w:cstheme="minorBidi"/>
        </w:rPr>
        <w:t xml:space="preserve">   is true.  LOCAL ("SKIN TEST",&lt;PROVIDER </w:t>
      </w:r>
    </w:p>
    <w:p w14:paraId="078C8B27" w14:textId="77777777" w:rsidR="0015646A" w:rsidRPr="00841F54" w:rsidRDefault="0015646A" w:rsidP="00E22A9D">
      <w:pPr>
        <w:rPr>
          <w:rFonts w:eastAsiaTheme="minorHAnsi" w:cstheme="minorBidi"/>
        </w:rPr>
      </w:pPr>
      <w:r w:rsidRPr="00841F54">
        <w:rPr>
          <w:rFonts w:eastAsiaTheme="minorHAnsi" w:cstheme="minorBidi"/>
        </w:rPr>
        <w:t xml:space="preserve">   IEN&gt;,i)=1^2^3^4^5^6^7^8^9^10^11^12^13</w:t>
      </w:r>
    </w:p>
    <w:p w14:paraId="078C8B29"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2A" w14:textId="77777777" w:rsidR="0015646A" w:rsidRPr="00841F54" w:rsidRDefault="0015646A" w:rsidP="00E22A9D">
      <w:pPr>
        <w:rPr>
          <w:rFonts w:eastAsiaTheme="minorHAnsi" w:cstheme="minorBidi"/>
        </w:rPr>
      </w:pPr>
      <w:r w:rsidRPr="00841F54">
        <w:rPr>
          <w:rFonts w:eastAsiaTheme="minorHAnsi" w:cstheme="minorBidi"/>
        </w:rPr>
        <w:t xml:space="preserve">        SKIN TEST </w:t>
      </w:r>
    </w:p>
    <w:p w14:paraId="078C8B2B"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2C" w14:textId="77777777" w:rsidR="0015646A" w:rsidRPr="00841F54" w:rsidRDefault="0015646A" w:rsidP="00E22A9D">
      <w:pPr>
        <w:rPr>
          <w:rFonts w:eastAsiaTheme="minorHAnsi" w:cstheme="minorBidi"/>
        </w:rPr>
      </w:pPr>
      <w:r w:rsidRPr="00841F54">
        <w:rPr>
          <w:rFonts w:eastAsiaTheme="minorHAnsi" w:cstheme="minorBidi"/>
        </w:rPr>
        <w:t xml:space="preserve">        Format: Pointer to SKIN TEST File (9999999.28)</w:t>
      </w:r>
    </w:p>
    <w:p w14:paraId="078C8B2D"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2F" w14:textId="77777777" w:rsidR="0015646A" w:rsidRPr="00841F54" w:rsidRDefault="0015646A" w:rsidP="00E22A9D">
      <w:pPr>
        <w:rPr>
          <w:rFonts w:eastAsiaTheme="minorHAnsi" w:cstheme="minorBidi"/>
        </w:rPr>
      </w:pPr>
      <w:r w:rsidRPr="00841F54">
        <w:rPr>
          <w:rFonts w:eastAsiaTheme="minorHAnsi" w:cstheme="minorBidi"/>
        </w:rPr>
        <w:t xml:space="preserve">        READING </w:t>
      </w:r>
    </w:p>
    <w:p w14:paraId="078C8B30" w14:textId="77777777" w:rsidR="0015646A" w:rsidRPr="00841F54" w:rsidRDefault="0015646A" w:rsidP="00E22A9D">
      <w:pPr>
        <w:rPr>
          <w:rFonts w:eastAsiaTheme="minorHAnsi" w:cstheme="minorBidi"/>
        </w:rPr>
      </w:pPr>
      <w:r w:rsidRPr="00841F54">
        <w:rPr>
          <w:rFonts w:eastAsiaTheme="minorHAnsi" w:cstheme="minorBidi"/>
        </w:rPr>
        <w:t xml:space="preserve">        Format: Whole number between 0 and 40 inclusive</w:t>
      </w:r>
    </w:p>
    <w:p w14:paraId="078C8B31"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B32" w14:textId="77777777" w:rsidR="0015646A" w:rsidRPr="00841F54" w:rsidRDefault="0015646A" w:rsidP="00E22A9D">
      <w:pPr>
        <w:rPr>
          <w:rFonts w:eastAsiaTheme="minorHAnsi" w:cstheme="minorBidi"/>
        </w:rPr>
      </w:pPr>
      <w:r w:rsidRPr="00841F54">
        <w:rPr>
          <w:rFonts w:eastAsiaTheme="minorHAnsi" w:cstheme="minorBidi"/>
        </w:rPr>
        <w:t xml:space="preserve">        RESULT </w:t>
      </w:r>
    </w:p>
    <w:p w14:paraId="078C8B3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34" w14:textId="77777777" w:rsidR="0015646A" w:rsidRPr="00841F54" w:rsidRDefault="0015646A" w:rsidP="00E22A9D">
      <w:pPr>
        <w:rPr>
          <w:rFonts w:eastAsiaTheme="minorHAnsi" w:cstheme="minorBidi"/>
        </w:rPr>
      </w:pPr>
      <w:r w:rsidRPr="00841F54">
        <w:rPr>
          <w:rFonts w:eastAsiaTheme="minorHAnsi" w:cstheme="minorBidi"/>
        </w:rPr>
        <w:t xml:space="preserve">             P::=Positive </w:t>
      </w:r>
    </w:p>
    <w:p w14:paraId="078C8B35" w14:textId="77777777" w:rsidR="0015646A" w:rsidRPr="00841F54" w:rsidRDefault="0015646A" w:rsidP="00E22A9D">
      <w:pPr>
        <w:rPr>
          <w:rFonts w:eastAsiaTheme="minorHAnsi" w:cstheme="minorBidi"/>
        </w:rPr>
      </w:pPr>
      <w:r w:rsidRPr="00841F54">
        <w:rPr>
          <w:rFonts w:eastAsiaTheme="minorHAnsi" w:cstheme="minorBidi"/>
        </w:rPr>
        <w:t xml:space="preserve">             N::=Negative </w:t>
      </w:r>
    </w:p>
    <w:p w14:paraId="078C8B36" w14:textId="77777777" w:rsidR="0015646A" w:rsidRPr="00841F54" w:rsidRDefault="0015646A" w:rsidP="00E22A9D">
      <w:pPr>
        <w:rPr>
          <w:rFonts w:eastAsiaTheme="minorHAnsi" w:cstheme="minorBidi"/>
        </w:rPr>
      </w:pPr>
      <w:r w:rsidRPr="00841F54">
        <w:rPr>
          <w:rFonts w:eastAsiaTheme="minorHAnsi" w:cstheme="minorBidi"/>
        </w:rPr>
        <w:t xml:space="preserve">             D::=Doubtful </w:t>
      </w:r>
    </w:p>
    <w:p w14:paraId="078C8B37" w14:textId="77777777" w:rsidR="0015646A" w:rsidRPr="00841F54" w:rsidRDefault="0015646A" w:rsidP="00E22A9D">
      <w:pPr>
        <w:rPr>
          <w:rFonts w:eastAsiaTheme="minorHAnsi" w:cstheme="minorBidi"/>
        </w:rPr>
      </w:pPr>
      <w:r w:rsidRPr="00841F54">
        <w:rPr>
          <w:rFonts w:eastAsiaTheme="minorHAnsi" w:cstheme="minorBidi"/>
        </w:rPr>
        <w:t xml:space="preserve">             0::=No Take</w:t>
      </w:r>
    </w:p>
    <w:p w14:paraId="078C8B38"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B39" w14:textId="77777777" w:rsidR="0015646A" w:rsidRPr="00841F54" w:rsidRDefault="0015646A" w:rsidP="00E22A9D">
      <w:pPr>
        <w:rPr>
          <w:rFonts w:eastAsiaTheme="minorHAnsi" w:cstheme="minorBidi"/>
        </w:rPr>
      </w:pPr>
      <w:r w:rsidRPr="00841F54">
        <w:rPr>
          <w:rFonts w:eastAsiaTheme="minorHAnsi" w:cstheme="minorBidi"/>
        </w:rPr>
        <w:t xml:space="preserve">        Date Read </w:t>
      </w:r>
    </w:p>
    <w:p w14:paraId="078C8B3A"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B3B"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B3C" w14:textId="77777777" w:rsidR="0015646A" w:rsidRPr="00841F54" w:rsidRDefault="0015646A" w:rsidP="00E22A9D">
      <w:pPr>
        <w:rPr>
          <w:rFonts w:eastAsiaTheme="minorHAnsi" w:cstheme="minorBidi"/>
        </w:rPr>
      </w:pPr>
      <w:r w:rsidRPr="00841F54">
        <w:rPr>
          <w:rFonts w:eastAsiaTheme="minorHAnsi" w:cstheme="minorBidi"/>
        </w:rPr>
        <w:t xml:space="preserve">        Date of Injection </w:t>
      </w:r>
    </w:p>
    <w:p w14:paraId="078C8B3D"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w:t>
      </w:r>
    </w:p>
    <w:p w14:paraId="078C8B3E"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B3F"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For this mapped CPT only.  </w:t>
      </w:r>
    </w:p>
    <w:p w14:paraId="078C8B40"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4" w:name="icdp87"/>
      <w:bookmarkEnd w:id="174"/>
      <w:r w:rsidRPr="00841F54">
        <w:rPr>
          <w:rFonts w:eastAsiaTheme="minorHAnsi" w:cstheme="minorBidi"/>
        </w:rPr>
        <w:t xml:space="preserve">    Format: Pointer to ICD DIAGNOSIS File (#80</w:t>
      </w:r>
    </w:p>
    <w:p w14:paraId="078C8B41"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B42"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For this mapped CPT only.  </w:t>
      </w:r>
    </w:p>
    <w:p w14:paraId="078C8B43"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Pointer to ICD DIAGNOSIS File (#80)</w:t>
      </w:r>
    </w:p>
    <w:p w14:paraId="078C8B44"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B45"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For this mapped CPT only.  </w:t>
      </w:r>
    </w:p>
    <w:p w14:paraId="078C8B46"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7" w14:textId="77777777" w:rsidR="0015646A" w:rsidRPr="00841F54" w:rsidRDefault="0015646A" w:rsidP="00E22A9D">
      <w:pPr>
        <w:rPr>
          <w:rFonts w:eastAsiaTheme="minorHAnsi" w:cstheme="minorBidi"/>
        </w:rPr>
      </w:pPr>
      <w:r w:rsidRPr="00841F54">
        <w:rPr>
          <w:rFonts w:eastAsiaTheme="minorHAnsi" w:cstheme="minorBidi"/>
        </w:rPr>
        <w:t xml:space="preserve">   Piece 9</w:t>
      </w:r>
    </w:p>
    <w:p w14:paraId="078C8B48"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For this mapped CPT only.  </w:t>
      </w:r>
    </w:p>
    <w:p w14:paraId="078C8B49"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A" w14:textId="77777777" w:rsidR="0015646A" w:rsidRPr="00841F54" w:rsidRDefault="0015646A" w:rsidP="00E22A9D">
      <w:pPr>
        <w:rPr>
          <w:rFonts w:eastAsiaTheme="minorHAnsi" w:cstheme="minorBidi"/>
        </w:rPr>
      </w:pPr>
      <w:r w:rsidRPr="00841F54">
        <w:rPr>
          <w:rFonts w:eastAsiaTheme="minorHAnsi" w:cstheme="minorBidi"/>
        </w:rPr>
        <w:t xml:space="preserve">   Piece 10</w:t>
      </w:r>
    </w:p>
    <w:p w14:paraId="078C8B4B"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For this mapped CPT only.  </w:t>
      </w:r>
    </w:p>
    <w:p w14:paraId="078C8B4C"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D"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B4E"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For this mapped CPT only.  </w:t>
      </w:r>
    </w:p>
    <w:p w14:paraId="078C8B4F"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0"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B51"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For this mapped CPT only.  </w:t>
      </w:r>
    </w:p>
    <w:p w14:paraId="078C8B52"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3"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B54"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For this mapped CPT only.  </w:t>
      </w:r>
    </w:p>
    <w:p w14:paraId="078C8B55"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7" w14:textId="77777777" w:rsidR="0015646A" w:rsidRPr="00841F54" w:rsidRDefault="0015646A" w:rsidP="00E22A9D">
      <w:pPr>
        <w:rPr>
          <w:rFonts w:eastAsiaTheme="minorHAnsi" w:cstheme="minorBidi"/>
        </w:rPr>
      </w:pPr>
      <w:r w:rsidRPr="00841F54">
        <w:rPr>
          <w:rFonts w:eastAsiaTheme="minorHAnsi" w:cstheme="minorBidi"/>
        </w:rPr>
        <w:t xml:space="preserve">   Examination data list, specific to one provider </w:t>
      </w:r>
    </w:p>
    <w:p w14:paraId="078C8B59" w14:textId="77777777" w:rsidR="0015646A" w:rsidRPr="00841F54" w:rsidRDefault="0015646A" w:rsidP="00E22A9D">
      <w:pPr>
        <w:rPr>
          <w:rFonts w:eastAsiaTheme="minorHAnsi" w:cstheme="minorBidi"/>
        </w:rPr>
      </w:pPr>
      <w:r w:rsidRPr="00841F54">
        <w:rPr>
          <w:rFonts w:eastAsiaTheme="minorHAnsi" w:cstheme="minorBidi"/>
        </w:rPr>
        <w:t xml:space="preserve">   If no examination entries, then '$D(LOCAL("EXAM",&lt;PROVIDER IEN&gt;)) </w:t>
      </w:r>
    </w:p>
    <w:p w14:paraId="078C8B5A" w14:textId="77777777" w:rsidR="0015646A" w:rsidRPr="00841F54" w:rsidRDefault="0015646A" w:rsidP="00E22A9D">
      <w:pPr>
        <w:rPr>
          <w:rFonts w:eastAsiaTheme="minorHAnsi" w:cstheme="minorBidi"/>
        </w:rPr>
      </w:pPr>
      <w:r w:rsidRPr="00841F54">
        <w:rPr>
          <w:rFonts w:eastAsiaTheme="minorHAnsi" w:cstheme="minorBidi"/>
        </w:rPr>
        <w:t xml:space="preserve">   is true.  </w:t>
      </w:r>
    </w:p>
    <w:p w14:paraId="078C8B5B" w14:textId="77777777" w:rsidR="0015646A" w:rsidRPr="00841F54" w:rsidRDefault="0015646A" w:rsidP="00E22A9D">
      <w:pPr>
        <w:rPr>
          <w:rFonts w:eastAsiaTheme="minorHAnsi" w:cstheme="minorBidi"/>
        </w:rPr>
      </w:pPr>
      <w:r w:rsidRPr="00841F54">
        <w:rPr>
          <w:rFonts w:eastAsiaTheme="minorHAnsi" w:cstheme="minorBidi"/>
        </w:rPr>
        <w:t xml:space="preserve">   LOCAL ("EXAM",&lt;PROVIDER.IEN&gt;")=1^2 </w:t>
      </w:r>
    </w:p>
    <w:p w14:paraId="078C8B5D"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5E" w14:textId="77777777" w:rsidR="0015646A" w:rsidRPr="00841F54" w:rsidRDefault="0015646A" w:rsidP="00E22A9D">
      <w:pPr>
        <w:rPr>
          <w:rFonts w:eastAsiaTheme="minorHAnsi" w:cstheme="minorBidi"/>
        </w:rPr>
      </w:pPr>
      <w:r w:rsidRPr="00841F54">
        <w:rPr>
          <w:rFonts w:eastAsiaTheme="minorHAnsi" w:cstheme="minorBidi"/>
        </w:rPr>
        <w:t xml:space="preserve">        EXAM </w:t>
      </w:r>
    </w:p>
    <w:p w14:paraId="078C8B5F"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6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EXAM File (9999999.15)</w:t>
      </w:r>
    </w:p>
    <w:p w14:paraId="078C8B61"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62" w14:textId="77777777" w:rsidR="0015646A" w:rsidRPr="00841F54" w:rsidRDefault="0015646A" w:rsidP="00E22A9D">
      <w:pPr>
        <w:rPr>
          <w:rFonts w:eastAsiaTheme="minorHAnsi" w:cstheme="minorBidi"/>
        </w:rPr>
      </w:pPr>
      <w:r w:rsidRPr="00841F54">
        <w:rPr>
          <w:rFonts w:eastAsiaTheme="minorHAnsi" w:cstheme="minorBidi"/>
        </w:rPr>
        <w:t xml:space="preserve">        RESULT </w:t>
      </w:r>
    </w:p>
    <w:p w14:paraId="078C8B6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64" w14:textId="77777777" w:rsidR="0015646A" w:rsidRPr="00841F54" w:rsidRDefault="0015646A" w:rsidP="00E22A9D">
      <w:pPr>
        <w:rPr>
          <w:rFonts w:eastAsiaTheme="minorHAnsi" w:cstheme="minorBidi"/>
        </w:rPr>
      </w:pPr>
      <w:r w:rsidRPr="00841F54">
        <w:rPr>
          <w:rFonts w:eastAsiaTheme="minorHAnsi" w:cstheme="minorBidi"/>
        </w:rPr>
        <w:t xml:space="preserve">             A::=Abnormal </w:t>
      </w:r>
    </w:p>
    <w:p w14:paraId="078C8B65" w14:textId="77777777" w:rsidR="0015646A" w:rsidRPr="00841F54" w:rsidRDefault="0015646A" w:rsidP="00E22A9D">
      <w:pPr>
        <w:rPr>
          <w:rFonts w:eastAsiaTheme="minorHAnsi" w:cstheme="minorBidi"/>
        </w:rPr>
      </w:pPr>
      <w:r w:rsidRPr="00841F54">
        <w:rPr>
          <w:rFonts w:eastAsiaTheme="minorHAnsi" w:cstheme="minorBidi"/>
        </w:rPr>
        <w:t xml:space="preserve">             N::=Normal </w:t>
      </w:r>
    </w:p>
    <w:p w14:paraId="078C8B66" w14:textId="77777777" w:rsidR="0015646A" w:rsidRPr="00841F54" w:rsidRDefault="0015646A" w:rsidP="00E22A9D">
      <w:pPr>
        <w:rPr>
          <w:rFonts w:eastAsiaTheme="minorHAnsi" w:cstheme="minorBidi"/>
        </w:rPr>
      </w:pPr>
      <w:r w:rsidRPr="00841F54">
        <w:rPr>
          <w:rFonts w:eastAsiaTheme="minorHAnsi" w:cstheme="minorBidi"/>
        </w:rPr>
        <w:t xml:space="preserve">   Patient Education data list, specific to one provider </w:t>
      </w:r>
    </w:p>
    <w:p w14:paraId="078C8B67"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
    <w:p w14:paraId="078C8B68" w14:textId="77777777" w:rsidR="0015646A" w:rsidRPr="00841F54" w:rsidRDefault="0015646A" w:rsidP="00E22A9D">
      <w:pPr>
        <w:rPr>
          <w:rFonts w:eastAsiaTheme="minorHAnsi" w:cstheme="minorBidi"/>
        </w:rPr>
      </w:pPr>
      <w:r w:rsidRPr="00841F54">
        <w:rPr>
          <w:rFonts w:eastAsiaTheme="minorHAnsi" w:cstheme="minorBidi"/>
        </w:rPr>
        <w:t xml:space="preserve">   If no Patient Education entries, then '$D(LOCAL("PATIENT ED",&lt;PROVIDER</w:t>
      </w:r>
    </w:p>
    <w:p w14:paraId="078C8B69" w14:textId="77777777" w:rsidR="0015646A" w:rsidRPr="00841F54" w:rsidRDefault="0015646A" w:rsidP="00E22A9D">
      <w:pPr>
        <w:rPr>
          <w:rFonts w:eastAsiaTheme="minorHAnsi" w:cstheme="minorBidi"/>
        </w:rPr>
      </w:pPr>
      <w:r w:rsidRPr="00841F54">
        <w:rPr>
          <w:rFonts w:eastAsiaTheme="minorHAnsi" w:cstheme="minorBidi"/>
        </w:rPr>
        <w:t xml:space="preserve">   IEN&gt;)) is true.  LOCAL ("PATIENT ED",&lt;PROVIDER IEN&gt;,i)=1^2 </w:t>
      </w:r>
    </w:p>
    <w:p w14:paraId="078C8B6B"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6C" w14:textId="77777777" w:rsidR="0015646A" w:rsidRPr="00841F54" w:rsidRDefault="0015646A" w:rsidP="00E22A9D">
      <w:pPr>
        <w:rPr>
          <w:rFonts w:eastAsiaTheme="minorHAnsi" w:cstheme="minorBidi"/>
        </w:rPr>
      </w:pPr>
      <w:r w:rsidRPr="00841F54">
        <w:rPr>
          <w:rFonts w:eastAsiaTheme="minorHAnsi" w:cstheme="minorBidi"/>
        </w:rPr>
        <w:t xml:space="preserve">        Topic </w:t>
      </w:r>
    </w:p>
    <w:p w14:paraId="078C8B6D"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6E" w14:textId="77777777" w:rsidR="0015646A" w:rsidRPr="00841F54" w:rsidRDefault="0015646A" w:rsidP="00E22A9D">
      <w:pPr>
        <w:rPr>
          <w:rFonts w:eastAsiaTheme="minorHAnsi" w:cstheme="minorBidi"/>
        </w:rPr>
      </w:pPr>
      <w:r w:rsidRPr="00841F54">
        <w:rPr>
          <w:rFonts w:eastAsiaTheme="minorHAnsi" w:cstheme="minorBidi"/>
        </w:rPr>
        <w:t xml:space="preserve">        Format: Pointer to EDUCATION TOPICS File (9999999.09)</w:t>
      </w:r>
    </w:p>
    <w:p w14:paraId="078C8B6F"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70" w14:textId="77777777" w:rsidR="0015646A" w:rsidRPr="00841F54" w:rsidRDefault="0015646A" w:rsidP="00E22A9D">
      <w:pPr>
        <w:rPr>
          <w:rFonts w:eastAsiaTheme="minorHAnsi" w:cstheme="minorBidi"/>
        </w:rPr>
      </w:pPr>
      <w:r w:rsidRPr="00841F54">
        <w:rPr>
          <w:rFonts w:eastAsiaTheme="minorHAnsi" w:cstheme="minorBidi"/>
        </w:rPr>
        <w:t xml:space="preserve">        Level of Understanding </w:t>
      </w:r>
    </w:p>
    <w:p w14:paraId="078C8B71"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72" w14:textId="77777777" w:rsidR="0015646A" w:rsidRPr="00841F54" w:rsidRDefault="0015646A" w:rsidP="00E22A9D">
      <w:pPr>
        <w:rPr>
          <w:rFonts w:eastAsiaTheme="minorHAnsi" w:cstheme="minorBidi"/>
        </w:rPr>
      </w:pPr>
      <w:r w:rsidRPr="00841F54">
        <w:rPr>
          <w:rFonts w:eastAsiaTheme="minorHAnsi" w:cstheme="minorBidi"/>
        </w:rPr>
        <w:t xml:space="preserve">             1::=Poor </w:t>
      </w:r>
    </w:p>
    <w:p w14:paraId="078C8B73" w14:textId="77777777" w:rsidR="0015646A" w:rsidRPr="00841F54" w:rsidRDefault="0015646A" w:rsidP="00E22A9D">
      <w:pPr>
        <w:rPr>
          <w:rFonts w:eastAsiaTheme="minorHAnsi" w:cstheme="minorBidi"/>
        </w:rPr>
      </w:pPr>
      <w:r w:rsidRPr="00841F54">
        <w:rPr>
          <w:rFonts w:eastAsiaTheme="minorHAnsi" w:cstheme="minorBidi"/>
        </w:rPr>
        <w:t xml:space="preserve">             2::=Fair </w:t>
      </w:r>
    </w:p>
    <w:p w14:paraId="078C8B74" w14:textId="77777777" w:rsidR="0015646A" w:rsidRPr="00841F54" w:rsidRDefault="0015646A" w:rsidP="00E22A9D">
      <w:pPr>
        <w:rPr>
          <w:rFonts w:eastAsiaTheme="minorHAnsi" w:cstheme="minorBidi"/>
        </w:rPr>
      </w:pPr>
      <w:r w:rsidRPr="00841F54">
        <w:rPr>
          <w:rFonts w:eastAsiaTheme="minorHAnsi" w:cstheme="minorBidi"/>
        </w:rPr>
        <w:t xml:space="preserve">             3::=Good </w:t>
      </w:r>
    </w:p>
    <w:p w14:paraId="078C8B75" w14:textId="77777777" w:rsidR="0015646A" w:rsidRPr="00841F54" w:rsidRDefault="0015646A" w:rsidP="00E22A9D">
      <w:pPr>
        <w:rPr>
          <w:rFonts w:eastAsiaTheme="minorHAnsi" w:cstheme="minorBidi"/>
        </w:rPr>
      </w:pPr>
      <w:r w:rsidRPr="00841F54">
        <w:rPr>
          <w:rFonts w:eastAsiaTheme="minorHAnsi" w:cstheme="minorBidi"/>
        </w:rPr>
        <w:t xml:space="preserve">             4::=Group - No Assessment </w:t>
      </w:r>
    </w:p>
    <w:p w14:paraId="078C8B76" w14:textId="77777777" w:rsidR="0015646A" w:rsidRPr="00841F54" w:rsidRDefault="0015646A" w:rsidP="00E22A9D">
      <w:pPr>
        <w:rPr>
          <w:rFonts w:eastAsiaTheme="minorHAnsi" w:cstheme="minorBidi"/>
        </w:rPr>
      </w:pPr>
      <w:r w:rsidRPr="00841F54">
        <w:rPr>
          <w:rFonts w:eastAsiaTheme="minorHAnsi" w:cstheme="minorBidi"/>
        </w:rPr>
        <w:t xml:space="preserve">             5::=Refused </w:t>
      </w:r>
    </w:p>
    <w:p w14:paraId="078C8B79" w14:textId="77777777" w:rsidR="0015646A" w:rsidRPr="00841F54" w:rsidRDefault="0015646A" w:rsidP="00E22A9D">
      <w:pPr>
        <w:rPr>
          <w:rFonts w:eastAsiaTheme="minorHAnsi" w:cstheme="minorBidi"/>
        </w:rPr>
      </w:pPr>
      <w:r w:rsidRPr="00841F54">
        <w:rPr>
          <w:rFonts w:eastAsiaTheme="minorHAnsi" w:cstheme="minorBidi"/>
        </w:rPr>
        <w:t xml:space="preserve">   Health Factors data list, specific to one provider </w:t>
      </w:r>
    </w:p>
    <w:p w14:paraId="078C8B7B" w14:textId="77777777" w:rsidR="0015646A" w:rsidRPr="00841F54" w:rsidRDefault="0015646A" w:rsidP="00E22A9D">
      <w:pPr>
        <w:rPr>
          <w:rFonts w:eastAsiaTheme="minorHAnsi" w:cstheme="minorBidi"/>
        </w:rPr>
      </w:pPr>
      <w:r w:rsidRPr="00841F54">
        <w:rPr>
          <w:rFonts w:eastAsiaTheme="minorHAnsi" w:cstheme="minorBidi"/>
        </w:rPr>
        <w:t xml:space="preserve">   If no Health Factors entries, then </w:t>
      </w:r>
    </w:p>
    <w:p w14:paraId="078C8B7C" w14:textId="77777777" w:rsidR="0015646A" w:rsidRPr="00841F54" w:rsidRDefault="0015646A" w:rsidP="00E22A9D">
      <w:pPr>
        <w:rPr>
          <w:rFonts w:eastAsiaTheme="minorHAnsi" w:cstheme="minorBidi"/>
        </w:rPr>
      </w:pPr>
      <w:r w:rsidRPr="00841F54">
        <w:rPr>
          <w:rFonts w:eastAsiaTheme="minorHAnsi" w:cstheme="minorBidi"/>
        </w:rPr>
        <w:t xml:space="preserve">    '$D(LOCAL("HEALTH FACTORS",&lt;PROVIDER IEN&gt;)) is true.  LOCAL ("HEALTH</w:t>
      </w:r>
    </w:p>
    <w:p w14:paraId="078C8B7D" w14:textId="77777777" w:rsidR="0015646A" w:rsidRPr="00841F54" w:rsidRDefault="0015646A" w:rsidP="00E22A9D">
      <w:pPr>
        <w:rPr>
          <w:rFonts w:eastAsiaTheme="minorHAnsi" w:cstheme="minorBidi"/>
        </w:rPr>
      </w:pPr>
      <w:r w:rsidRPr="00841F54">
        <w:rPr>
          <w:rFonts w:eastAsiaTheme="minorHAnsi" w:cstheme="minorBidi"/>
        </w:rPr>
        <w:t xml:space="preserve">   FACTORS",&lt;PROVIDER IEN&gt;,i)=1^2 </w:t>
      </w:r>
    </w:p>
    <w:p w14:paraId="078C8B7F"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80" w14:textId="77777777" w:rsidR="0015646A" w:rsidRPr="00841F54" w:rsidRDefault="0015646A" w:rsidP="00E22A9D">
      <w:pPr>
        <w:rPr>
          <w:rFonts w:eastAsiaTheme="minorHAnsi" w:cstheme="minorBidi"/>
        </w:rPr>
      </w:pPr>
      <w:r w:rsidRPr="00841F54">
        <w:rPr>
          <w:rFonts w:eastAsiaTheme="minorHAnsi" w:cstheme="minorBidi"/>
        </w:rPr>
        <w:t xml:space="preserve">        Health Factor </w:t>
      </w:r>
    </w:p>
    <w:p w14:paraId="078C8B8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82" w14:textId="77777777" w:rsidR="0015646A" w:rsidRPr="00841F54" w:rsidRDefault="0015646A" w:rsidP="00E22A9D">
      <w:pPr>
        <w:rPr>
          <w:rFonts w:eastAsiaTheme="minorHAnsi" w:cstheme="minorBidi"/>
        </w:rPr>
      </w:pPr>
      <w:r w:rsidRPr="00841F54">
        <w:rPr>
          <w:rFonts w:eastAsiaTheme="minorHAnsi" w:cstheme="minorBidi"/>
        </w:rPr>
        <w:t xml:space="preserve">        Format: Pointer to HEALTH FACTORS File (9999999.64)</w:t>
      </w:r>
    </w:p>
    <w:p w14:paraId="078C8B83"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84" w14:textId="77777777" w:rsidR="0015646A" w:rsidRPr="00841F54" w:rsidRDefault="0015646A" w:rsidP="00E22A9D">
      <w:pPr>
        <w:rPr>
          <w:rFonts w:eastAsiaTheme="minorHAnsi" w:cstheme="minorBidi"/>
        </w:rPr>
      </w:pPr>
      <w:r w:rsidRPr="00841F54">
        <w:rPr>
          <w:rFonts w:eastAsiaTheme="minorHAnsi" w:cstheme="minorBidi"/>
        </w:rPr>
        <w:t xml:space="preserve">        Level/Severity </w:t>
      </w:r>
    </w:p>
    <w:p w14:paraId="078C8B8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86" w14:textId="77777777" w:rsidR="0015646A" w:rsidRPr="00841F54" w:rsidRDefault="0015646A" w:rsidP="00E22A9D">
      <w:pPr>
        <w:rPr>
          <w:rFonts w:eastAsiaTheme="minorHAnsi" w:cstheme="minorBidi"/>
        </w:rPr>
      </w:pPr>
      <w:r w:rsidRPr="00841F54">
        <w:rPr>
          <w:rFonts w:eastAsiaTheme="minorHAnsi" w:cstheme="minorBidi"/>
        </w:rPr>
        <w:t xml:space="preserve">             M::=Minimal </w:t>
      </w:r>
    </w:p>
    <w:p w14:paraId="078C8B87" w14:textId="77777777" w:rsidR="0015646A" w:rsidRPr="00841F54" w:rsidRDefault="0015646A" w:rsidP="00E22A9D">
      <w:pPr>
        <w:rPr>
          <w:rFonts w:eastAsiaTheme="minorHAnsi" w:cstheme="minorBidi"/>
        </w:rPr>
      </w:pPr>
      <w:r w:rsidRPr="00841F54">
        <w:rPr>
          <w:rFonts w:eastAsiaTheme="minorHAnsi" w:cstheme="minorBidi"/>
        </w:rPr>
        <w:t xml:space="preserve">             MO::=Moderate </w:t>
      </w:r>
    </w:p>
    <w:p w14:paraId="078C8B88" w14:textId="77777777" w:rsidR="0015646A" w:rsidRPr="00841F54" w:rsidRDefault="0015646A" w:rsidP="00E22A9D">
      <w:pPr>
        <w:rPr>
          <w:rFonts w:eastAsiaTheme="minorHAnsi" w:cstheme="minorBidi"/>
        </w:rPr>
      </w:pPr>
      <w:r w:rsidRPr="00841F54">
        <w:rPr>
          <w:rFonts w:eastAsiaTheme="minorHAnsi" w:cstheme="minorBidi"/>
        </w:rPr>
        <w:t xml:space="preserve">             H::=Heavy/Severe </w:t>
      </w:r>
    </w:p>
    <w:p w14:paraId="078C8B8B" w14:textId="77777777" w:rsidR="0015646A" w:rsidRPr="00841F54" w:rsidRDefault="0015646A" w:rsidP="00E22A9D">
      <w:pPr>
        <w:rPr>
          <w:rFonts w:eastAsiaTheme="minorHAnsi" w:cstheme="minorBidi"/>
        </w:rPr>
      </w:pPr>
      <w:r w:rsidRPr="00841F54">
        <w:rPr>
          <w:rFonts w:eastAsiaTheme="minorHAnsi" w:cstheme="minorBidi"/>
        </w:rPr>
        <w:t xml:space="preserve">   Vitals data list, specific to one provider </w:t>
      </w:r>
    </w:p>
    <w:p w14:paraId="078C8B8D" w14:textId="77777777" w:rsidR="0015646A" w:rsidRPr="00841F54" w:rsidRDefault="0015646A" w:rsidP="00E22A9D">
      <w:pPr>
        <w:rPr>
          <w:rFonts w:eastAsiaTheme="minorHAnsi" w:cstheme="minorBidi"/>
        </w:rPr>
      </w:pPr>
      <w:r w:rsidRPr="00841F54">
        <w:rPr>
          <w:rFonts w:eastAsiaTheme="minorHAnsi" w:cstheme="minorBidi"/>
        </w:rPr>
        <w:t xml:space="preserve">   If no Vitals, then '$D(LOCAL("VITALS",&lt;PROVIDER IEN&gt;)) is true.  </w:t>
      </w:r>
    </w:p>
    <w:p w14:paraId="078C8B8E" w14:textId="77777777" w:rsidR="0015646A" w:rsidRPr="00841F54" w:rsidRDefault="0015646A" w:rsidP="00E22A9D">
      <w:pPr>
        <w:rPr>
          <w:rFonts w:eastAsiaTheme="minorHAnsi" w:cstheme="minorBidi"/>
        </w:rPr>
      </w:pPr>
      <w:r w:rsidRPr="00841F54">
        <w:rPr>
          <w:rFonts w:eastAsiaTheme="minorHAnsi" w:cstheme="minorBidi"/>
        </w:rPr>
        <w:t xml:space="preserve">   LOCAL("VITALS",&lt;PROVIDER IEN&gt;,i) = 1^2^3^4, where: </w:t>
      </w:r>
    </w:p>
    <w:p w14:paraId="078C8B8F"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90"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Type </w:t>
      </w:r>
    </w:p>
    <w:p w14:paraId="078C8B9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92"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93" w14:textId="77777777" w:rsidR="0015646A" w:rsidRPr="00841F54" w:rsidRDefault="0015646A" w:rsidP="00E22A9D">
      <w:pPr>
        <w:rPr>
          <w:rFonts w:eastAsiaTheme="minorHAnsi" w:cstheme="minorBidi"/>
        </w:rPr>
      </w:pPr>
      <w:r w:rsidRPr="00841F54">
        <w:rPr>
          <w:rFonts w:eastAsiaTheme="minorHAnsi" w:cstheme="minorBidi"/>
        </w:rPr>
        <w:t xml:space="preserve">             AG::= ABDOMINAL GIRTH </w:t>
      </w:r>
    </w:p>
    <w:p w14:paraId="078C8B94" w14:textId="77777777" w:rsidR="0015646A" w:rsidRPr="00841F54" w:rsidRDefault="0015646A" w:rsidP="00E22A9D">
      <w:pPr>
        <w:rPr>
          <w:rFonts w:eastAsiaTheme="minorHAnsi" w:cstheme="minorBidi"/>
        </w:rPr>
      </w:pPr>
      <w:r w:rsidRPr="00841F54">
        <w:rPr>
          <w:rFonts w:eastAsiaTheme="minorHAnsi" w:cstheme="minorBidi"/>
        </w:rPr>
        <w:t xml:space="preserve">             AUD::= AUDIOMETREY </w:t>
      </w:r>
    </w:p>
    <w:p w14:paraId="078C8B95" w14:textId="77777777" w:rsidR="0015646A" w:rsidRPr="00841F54" w:rsidRDefault="0015646A" w:rsidP="00E22A9D">
      <w:pPr>
        <w:rPr>
          <w:rFonts w:eastAsiaTheme="minorHAnsi" w:cstheme="minorBidi"/>
        </w:rPr>
      </w:pPr>
      <w:r w:rsidRPr="00841F54">
        <w:rPr>
          <w:rFonts w:eastAsiaTheme="minorHAnsi" w:cstheme="minorBidi"/>
        </w:rPr>
        <w:t xml:space="preserve">             BP::= BLOOD PRESSURE </w:t>
      </w:r>
    </w:p>
    <w:p w14:paraId="078C8B96" w14:textId="77777777" w:rsidR="0015646A" w:rsidRPr="00841F54" w:rsidRDefault="0015646A" w:rsidP="00E22A9D">
      <w:pPr>
        <w:rPr>
          <w:rFonts w:eastAsiaTheme="minorHAnsi" w:cstheme="minorBidi"/>
        </w:rPr>
      </w:pPr>
      <w:r w:rsidRPr="00841F54">
        <w:rPr>
          <w:rFonts w:eastAsiaTheme="minorHAnsi" w:cstheme="minorBidi"/>
        </w:rPr>
        <w:t xml:space="preserve">             FH::= FUNDAL HEIGHT </w:t>
      </w:r>
    </w:p>
    <w:p w14:paraId="078C8B97" w14:textId="77777777" w:rsidR="0015646A" w:rsidRPr="00841F54" w:rsidRDefault="0015646A" w:rsidP="00E22A9D">
      <w:pPr>
        <w:rPr>
          <w:rFonts w:eastAsiaTheme="minorHAnsi" w:cstheme="minorBidi"/>
        </w:rPr>
      </w:pPr>
      <w:r w:rsidRPr="00841F54">
        <w:rPr>
          <w:rFonts w:eastAsiaTheme="minorHAnsi" w:cstheme="minorBidi"/>
        </w:rPr>
        <w:t xml:space="preserve">             FT::= FETAL HEART TONES </w:t>
      </w:r>
    </w:p>
    <w:p w14:paraId="078C8B98" w14:textId="77777777" w:rsidR="0015646A" w:rsidRPr="00841F54" w:rsidRDefault="0015646A" w:rsidP="00E22A9D">
      <w:pPr>
        <w:rPr>
          <w:rFonts w:eastAsiaTheme="minorHAnsi" w:cstheme="minorBidi"/>
        </w:rPr>
      </w:pPr>
      <w:r w:rsidRPr="00841F54">
        <w:rPr>
          <w:rFonts w:eastAsiaTheme="minorHAnsi" w:cstheme="minorBidi"/>
        </w:rPr>
        <w:t xml:space="preserve">             HC::= HEAD CIRCUMFERENCE </w:t>
      </w:r>
    </w:p>
    <w:p w14:paraId="078C8B99" w14:textId="77777777" w:rsidR="0015646A" w:rsidRPr="00841F54" w:rsidRDefault="0015646A" w:rsidP="00E22A9D">
      <w:pPr>
        <w:rPr>
          <w:rFonts w:eastAsiaTheme="minorHAnsi" w:cstheme="minorBidi"/>
        </w:rPr>
      </w:pPr>
      <w:r w:rsidRPr="00841F54">
        <w:rPr>
          <w:rFonts w:eastAsiaTheme="minorHAnsi" w:cstheme="minorBidi"/>
        </w:rPr>
        <w:t xml:space="preserve">             HE::= HEARING </w:t>
      </w:r>
    </w:p>
    <w:p w14:paraId="078C8B9A" w14:textId="77777777" w:rsidR="0015646A" w:rsidRPr="00841F54" w:rsidRDefault="0015646A" w:rsidP="00E22A9D">
      <w:pPr>
        <w:rPr>
          <w:rFonts w:eastAsiaTheme="minorHAnsi" w:cstheme="minorBidi"/>
        </w:rPr>
      </w:pPr>
      <w:r w:rsidRPr="00841F54">
        <w:rPr>
          <w:rFonts w:eastAsiaTheme="minorHAnsi" w:cstheme="minorBidi"/>
        </w:rPr>
        <w:t xml:space="preserve">             HT::= HEIGHT </w:t>
      </w:r>
    </w:p>
    <w:p w14:paraId="078C8B9B" w14:textId="77777777" w:rsidR="0015646A" w:rsidRPr="00841F54" w:rsidRDefault="0015646A" w:rsidP="00E22A9D">
      <w:pPr>
        <w:rPr>
          <w:rFonts w:eastAsiaTheme="minorHAnsi" w:cstheme="minorBidi"/>
        </w:rPr>
      </w:pPr>
      <w:r w:rsidRPr="00841F54">
        <w:rPr>
          <w:rFonts w:eastAsiaTheme="minorHAnsi" w:cstheme="minorBidi"/>
        </w:rPr>
        <w:t xml:space="preserve">             PU::= PULSE </w:t>
      </w:r>
    </w:p>
    <w:p w14:paraId="078C8B9C" w14:textId="77777777" w:rsidR="0015646A" w:rsidRPr="00841F54" w:rsidRDefault="0015646A" w:rsidP="00E22A9D">
      <w:pPr>
        <w:rPr>
          <w:rFonts w:eastAsiaTheme="minorHAnsi" w:cstheme="minorBidi"/>
        </w:rPr>
      </w:pPr>
      <w:r w:rsidRPr="00841F54">
        <w:rPr>
          <w:rFonts w:eastAsiaTheme="minorHAnsi" w:cstheme="minorBidi"/>
        </w:rPr>
        <w:t xml:space="preserve">             RS::= RESPIRATIONS </w:t>
      </w:r>
    </w:p>
    <w:p w14:paraId="078C8B9D" w14:textId="77777777" w:rsidR="0015646A" w:rsidRPr="00841F54" w:rsidRDefault="0015646A" w:rsidP="00E22A9D">
      <w:pPr>
        <w:rPr>
          <w:rFonts w:eastAsiaTheme="minorHAnsi" w:cstheme="minorBidi"/>
        </w:rPr>
      </w:pPr>
      <w:r w:rsidRPr="00841F54">
        <w:rPr>
          <w:rFonts w:eastAsiaTheme="minorHAnsi" w:cstheme="minorBidi"/>
        </w:rPr>
        <w:t xml:space="preserve">             TMP::=TEMPERATURE </w:t>
      </w:r>
    </w:p>
    <w:p w14:paraId="078C8B9E" w14:textId="77777777" w:rsidR="0015646A" w:rsidRPr="00841F54" w:rsidRDefault="0015646A" w:rsidP="00E22A9D">
      <w:pPr>
        <w:rPr>
          <w:rFonts w:eastAsiaTheme="minorHAnsi" w:cstheme="minorBidi"/>
        </w:rPr>
      </w:pPr>
      <w:r w:rsidRPr="00841F54">
        <w:rPr>
          <w:rFonts w:eastAsiaTheme="minorHAnsi" w:cstheme="minorBidi"/>
        </w:rPr>
        <w:t xml:space="preserve">             TON::=TONOMETRY </w:t>
      </w:r>
    </w:p>
    <w:p w14:paraId="078C8B9F" w14:textId="77777777" w:rsidR="0015646A" w:rsidRPr="00841F54" w:rsidRDefault="0015646A" w:rsidP="00E22A9D">
      <w:pPr>
        <w:rPr>
          <w:rFonts w:eastAsiaTheme="minorHAnsi" w:cstheme="minorBidi"/>
        </w:rPr>
      </w:pPr>
      <w:r w:rsidRPr="00841F54">
        <w:rPr>
          <w:rFonts w:eastAsiaTheme="minorHAnsi" w:cstheme="minorBidi"/>
        </w:rPr>
        <w:t xml:space="preserve">             VC::= VISION CORRECTED </w:t>
      </w:r>
    </w:p>
    <w:p w14:paraId="078C8BA0" w14:textId="77777777" w:rsidR="0015646A" w:rsidRPr="00841F54" w:rsidRDefault="0015646A" w:rsidP="00E22A9D">
      <w:pPr>
        <w:rPr>
          <w:rFonts w:eastAsiaTheme="minorHAnsi" w:cstheme="minorBidi"/>
        </w:rPr>
      </w:pPr>
      <w:r w:rsidRPr="00841F54">
        <w:rPr>
          <w:rFonts w:eastAsiaTheme="minorHAnsi" w:cstheme="minorBidi"/>
        </w:rPr>
        <w:t xml:space="preserve">             VU::= VISION UNCORRECTED </w:t>
      </w:r>
    </w:p>
    <w:p w14:paraId="078C8BA1" w14:textId="77777777" w:rsidR="0015646A" w:rsidRPr="00841F54" w:rsidRDefault="0015646A" w:rsidP="00E22A9D">
      <w:pPr>
        <w:rPr>
          <w:rFonts w:eastAsiaTheme="minorHAnsi" w:cstheme="minorBidi"/>
        </w:rPr>
      </w:pPr>
      <w:r w:rsidRPr="00841F54">
        <w:rPr>
          <w:rFonts w:eastAsiaTheme="minorHAnsi" w:cstheme="minorBidi"/>
        </w:rPr>
        <w:t xml:space="preserve">             WT::= WEIGHT</w:t>
      </w:r>
    </w:p>
    <w:p w14:paraId="078C8BA2"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A3" w14:textId="77777777" w:rsidR="0015646A" w:rsidRPr="00841F54" w:rsidRDefault="0015646A" w:rsidP="00E22A9D">
      <w:pPr>
        <w:rPr>
          <w:rFonts w:eastAsiaTheme="minorHAnsi" w:cstheme="minorBidi"/>
        </w:rPr>
      </w:pPr>
      <w:r w:rsidRPr="00841F54">
        <w:rPr>
          <w:rFonts w:eastAsiaTheme="minorHAnsi" w:cstheme="minorBidi"/>
        </w:rPr>
        <w:t xml:space="preserve">        Value </w:t>
      </w:r>
    </w:p>
    <w:p w14:paraId="078C8BA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A5" w14:textId="77777777" w:rsidR="0015646A" w:rsidRPr="00841F54" w:rsidRDefault="0015646A" w:rsidP="00E22A9D">
      <w:pPr>
        <w:rPr>
          <w:rFonts w:eastAsiaTheme="minorHAnsi" w:cstheme="minorBidi"/>
        </w:rPr>
      </w:pPr>
      <w:r w:rsidRPr="00841F54">
        <w:rPr>
          <w:rFonts w:eastAsiaTheme="minorHAnsi" w:cstheme="minorBidi"/>
        </w:rPr>
        <w:t xml:space="preserve">        Format: Numeric</w:t>
      </w:r>
    </w:p>
    <w:p w14:paraId="078C8BA6"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BA7" w14:textId="77777777" w:rsidR="0015646A" w:rsidRPr="00841F54" w:rsidRDefault="0015646A" w:rsidP="00E22A9D">
      <w:pPr>
        <w:rPr>
          <w:rFonts w:eastAsiaTheme="minorHAnsi" w:cstheme="minorBidi"/>
        </w:rPr>
      </w:pPr>
      <w:r w:rsidRPr="00841F54">
        <w:rPr>
          <w:rFonts w:eastAsiaTheme="minorHAnsi" w:cstheme="minorBidi"/>
        </w:rPr>
        <w:t xml:space="preserve">        Units </w:t>
      </w:r>
    </w:p>
    <w:p w14:paraId="078C8BA8" w14:textId="77777777" w:rsidR="0015646A" w:rsidRPr="00841F54" w:rsidRDefault="0015646A" w:rsidP="00E22A9D">
      <w:pPr>
        <w:rPr>
          <w:rFonts w:eastAsiaTheme="minorHAnsi" w:cstheme="minorBidi"/>
        </w:rPr>
      </w:pPr>
      <w:r w:rsidRPr="00841F54">
        <w:rPr>
          <w:rFonts w:eastAsiaTheme="minorHAnsi" w:cstheme="minorBidi"/>
        </w:rPr>
        <w:t xml:space="preserve">        Not stored; used for conversions </w:t>
      </w:r>
    </w:p>
    <w:p w14:paraId="078C8BA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AA" w14:textId="77777777" w:rsidR="0015646A" w:rsidRPr="00841F54" w:rsidRDefault="0015646A" w:rsidP="00E22A9D">
      <w:pPr>
        <w:rPr>
          <w:rFonts w:eastAsiaTheme="minorHAnsi" w:cstheme="minorBidi"/>
        </w:rPr>
      </w:pPr>
      <w:r w:rsidRPr="00841F54">
        <w:rPr>
          <w:rFonts w:eastAsiaTheme="minorHAnsi" w:cstheme="minorBidi"/>
        </w:rPr>
        <w:t xml:space="preserve">             C::=Centigrade (degrees) </w:t>
      </w:r>
    </w:p>
    <w:p w14:paraId="078C8BAB" w14:textId="77777777" w:rsidR="0015646A" w:rsidRPr="00841F54" w:rsidRDefault="0015646A" w:rsidP="00E22A9D">
      <w:pPr>
        <w:rPr>
          <w:rFonts w:eastAsiaTheme="minorHAnsi" w:cstheme="minorBidi"/>
        </w:rPr>
      </w:pPr>
      <w:r w:rsidRPr="00841F54">
        <w:rPr>
          <w:rFonts w:eastAsiaTheme="minorHAnsi" w:cstheme="minorBidi"/>
        </w:rPr>
        <w:t xml:space="preserve">             CM::=Centimeter </w:t>
      </w:r>
    </w:p>
    <w:p w14:paraId="078C8BAC" w14:textId="77777777" w:rsidR="0015646A" w:rsidRPr="00841F54" w:rsidRDefault="0015646A" w:rsidP="00E22A9D">
      <w:pPr>
        <w:rPr>
          <w:rFonts w:eastAsiaTheme="minorHAnsi" w:cstheme="minorBidi"/>
        </w:rPr>
      </w:pPr>
      <w:r w:rsidRPr="00841F54">
        <w:rPr>
          <w:rFonts w:eastAsiaTheme="minorHAnsi" w:cstheme="minorBidi"/>
        </w:rPr>
        <w:t xml:space="preserve">             F::= Fahrenheit (degrees) </w:t>
      </w:r>
    </w:p>
    <w:p w14:paraId="078C8BAD" w14:textId="77777777" w:rsidR="0015646A" w:rsidRPr="00841F54" w:rsidRDefault="0015646A" w:rsidP="00E22A9D">
      <w:pPr>
        <w:rPr>
          <w:rFonts w:eastAsiaTheme="minorHAnsi" w:cstheme="minorBidi"/>
        </w:rPr>
      </w:pPr>
      <w:r w:rsidRPr="00841F54">
        <w:rPr>
          <w:rFonts w:eastAsiaTheme="minorHAnsi" w:cstheme="minorBidi"/>
        </w:rPr>
        <w:t xml:space="preserve">             IN::=Inches </w:t>
      </w:r>
    </w:p>
    <w:p w14:paraId="078C8BAE" w14:textId="77777777" w:rsidR="0015646A" w:rsidRPr="00841F54" w:rsidRDefault="0015646A" w:rsidP="00E22A9D">
      <w:pPr>
        <w:rPr>
          <w:rFonts w:eastAsiaTheme="minorHAnsi" w:cstheme="minorBidi"/>
        </w:rPr>
      </w:pPr>
      <w:r w:rsidRPr="00841F54">
        <w:rPr>
          <w:rFonts w:eastAsiaTheme="minorHAnsi" w:cstheme="minorBidi"/>
        </w:rPr>
        <w:t xml:space="preserve">             KG::=Kilograms </w:t>
      </w:r>
    </w:p>
    <w:p w14:paraId="078C8BAF" w14:textId="77777777" w:rsidR="0015646A" w:rsidRPr="00841F54" w:rsidRDefault="0015646A" w:rsidP="00E22A9D">
      <w:pPr>
        <w:rPr>
          <w:rFonts w:eastAsiaTheme="minorHAnsi" w:cstheme="minorBidi"/>
        </w:rPr>
      </w:pPr>
      <w:r w:rsidRPr="00841F54">
        <w:rPr>
          <w:rFonts w:eastAsiaTheme="minorHAnsi" w:cstheme="minorBidi"/>
        </w:rPr>
        <w:t xml:space="preserve">             LB::=Pounds</w:t>
      </w:r>
    </w:p>
    <w:p w14:paraId="078C8BB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BB1"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Date/Time Measurement taken </w:t>
      </w:r>
    </w:p>
    <w:p w14:paraId="078C8BB2" w14:textId="77777777" w:rsidR="0015646A" w:rsidRPr="00841F54" w:rsidRDefault="0015646A" w:rsidP="00E22A9D">
      <w:pPr>
        <w:rPr>
          <w:rFonts w:eastAsiaTheme="minorHAnsi" w:cstheme="minorBidi"/>
        </w:rPr>
      </w:pPr>
      <w:r w:rsidRPr="00841F54">
        <w:rPr>
          <w:rFonts w:eastAsiaTheme="minorHAnsi" w:cstheme="minorBidi"/>
        </w:rPr>
        <w:t xml:space="preserve">        Format: Fileman Date/Time </w:t>
      </w:r>
    </w:p>
    <w:p w14:paraId="078C8BB3" w14:textId="77777777" w:rsidR="0015646A" w:rsidRPr="00841F54" w:rsidRDefault="0015646A" w:rsidP="00E22A9D">
      <w:pPr>
        <w:rPr>
          <w:rFonts w:eastAsiaTheme="minorHAnsi" w:cstheme="minorBidi"/>
        </w:rPr>
      </w:pPr>
      <w:r w:rsidRPr="00841F54">
        <w:rPr>
          <w:rFonts w:eastAsiaTheme="minorHAnsi" w:cstheme="minorBidi"/>
        </w:rPr>
        <w:t xml:space="preserve">If the TYPE is HT:  If the UNIT is CM it is converted to IN so that it                        can be stored. If the UNIT is "" it is assumed to be IN. If the TYPE is WT   If the UNIT is KG it is converted to LB so that it can be stored. If the UNIT is "" it is assumed to be LB. If the TYPE is TMP If the UNIT is C it is    converted to F so that it can be stored. If the UNIT is "" it is assumed to be F.  </w:t>
      </w:r>
    </w:p>
    <w:p w14:paraId="078C8BB5" w14:textId="261A9361"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This data is passed to the Vitals/Measurement package for </w:t>
      </w:r>
    </w:p>
    <w:p w14:paraId="078C8BB6" w14:textId="77777777" w:rsidR="0015646A" w:rsidRPr="00841F54" w:rsidRDefault="0015646A" w:rsidP="00E22A9D">
      <w:pPr>
        <w:rPr>
          <w:rFonts w:eastAsiaTheme="minorHAnsi" w:cstheme="minorBidi"/>
        </w:rPr>
      </w:pPr>
      <w:r w:rsidRPr="00841F54">
        <w:rPr>
          <w:rFonts w:eastAsiaTheme="minorHAnsi" w:cstheme="minorBidi"/>
        </w:rPr>
        <w:t xml:space="preserve">   validation and storage.  </w:t>
      </w:r>
    </w:p>
    <w:p w14:paraId="078C8BB9" w14:textId="77777777" w:rsidR="0015646A" w:rsidRPr="00841F54" w:rsidRDefault="0015646A" w:rsidP="00E22A9D">
      <w:pPr>
        <w:rPr>
          <w:rFonts w:eastAsiaTheme="minorHAnsi" w:cstheme="minorBidi"/>
        </w:rPr>
      </w:pPr>
      <w:r w:rsidRPr="00841F54">
        <w:rPr>
          <w:rFonts w:eastAsiaTheme="minorHAnsi" w:cstheme="minorBidi"/>
        </w:rPr>
        <w:t xml:space="preserve">   Local data list, specific to one provider </w:t>
      </w:r>
    </w:p>
    <w:p w14:paraId="078C8BBB" w14:textId="77777777" w:rsidR="0015646A" w:rsidRPr="00841F54" w:rsidRDefault="0015646A" w:rsidP="00E22A9D">
      <w:pPr>
        <w:rPr>
          <w:rFonts w:eastAsiaTheme="minorHAnsi" w:cstheme="minorBidi"/>
        </w:rPr>
      </w:pPr>
      <w:r w:rsidRPr="00841F54">
        <w:rPr>
          <w:rFonts w:eastAsiaTheme="minorHAnsi" w:cstheme="minorBidi"/>
        </w:rPr>
        <w:t xml:space="preserve">   If no local entries, then '$D(LOCAL("LOCAL",&lt;PROVIDER IEN&gt;)) is true.  </w:t>
      </w:r>
    </w:p>
    <w:p w14:paraId="078C8BBC" w14:textId="77777777" w:rsidR="0015646A" w:rsidRPr="00841F54" w:rsidRDefault="0015646A" w:rsidP="00E22A9D">
      <w:pPr>
        <w:rPr>
          <w:rFonts w:eastAsiaTheme="minorHAnsi" w:cstheme="minorBidi"/>
        </w:rPr>
      </w:pPr>
      <w:r w:rsidRPr="00841F54">
        <w:rPr>
          <w:rFonts w:eastAsiaTheme="minorHAnsi" w:cstheme="minorBidi"/>
        </w:rPr>
        <w:t xml:space="preserve">   LOCAL("LOCAL",&lt;PROVIDER IEN&gt;,i) = Site Specific data encoding </w:t>
      </w:r>
    </w:p>
    <w:p w14:paraId="078C8BBE" w14:textId="77777777" w:rsidR="0015646A" w:rsidRPr="00841F54" w:rsidRDefault="0015646A" w:rsidP="00E22A9D">
      <w:pPr>
        <w:rPr>
          <w:rFonts w:eastAsiaTheme="minorHAnsi" w:cstheme="minorBidi"/>
        </w:rPr>
      </w:pPr>
      <w:r w:rsidRPr="00841F54">
        <w:rPr>
          <w:rFonts w:eastAsiaTheme="minorHAnsi" w:cstheme="minorBidi"/>
        </w:rPr>
        <w:t xml:space="preserve">   Pieces All </w:t>
      </w:r>
    </w:p>
    <w:p w14:paraId="078C8BBF" w14:textId="77777777" w:rsidR="0015646A" w:rsidRPr="00841F54" w:rsidRDefault="0015646A" w:rsidP="00E22A9D">
      <w:pPr>
        <w:rPr>
          <w:rFonts w:eastAsiaTheme="minorHAnsi" w:cstheme="minorBidi"/>
        </w:rPr>
      </w:pPr>
      <w:r w:rsidRPr="00841F54">
        <w:rPr>
          <w:rFonts w:eastAsiaTheme="minorHAnsi" w:cstheme="minorBidi"/>
        </w:rPr>
        <w:t xml:space="preserve">        Site Specific data encoding </w:t>
      </w:r>
    </w:p>
    <w:p w14:paraId="078C8BC0" w14:textId="77777777" w:rsidR="0015646A" w:rsidRPr="00841F54" w:rsidRDefault="0015646A" w:rsidP="00E22A9D">
      <w:pPr>
        <w:rPr>
          <w:rFonts w:eastAsiaTheme="minorHAnsi" w:cstheme="minorBidi"/>
        </w:rPr>
      </w:pPr>
      <w:r w:rsidRPr="00841F54">
        <w:rPr>
          <w:rFonts w:eastAsiaTheme="minorHAnsi" w:cstheme="minorBidi"/>
        </w:rPr>
        <w:t xml:space="preserve">        Not stored in PCE </w:t>
      </w:r>
    </w:p>
    <w:p w14:paraId="078C8BC1" w14:textId="77777777" w:rsidR="0015646A" w:rsidRPr="00841F54" w:rsidRDefault="0015646A" w:rsidP="00E22A9D">
      <w:pPr>
        <w:rPr>
          <w:rFonts w:eastAsiaTheme="minorHAnsi" w:cstheme="minorBidi"/>
        </w:rPr>
      </w:pPr>
      <w:r w:rsidRPr="00841F54">
        <w:rPr>
          <w:rFonts w:eastAsiaTheme="minorHAnsi" w:cstheme="minorBidi"/>
        </w:rPr>
        <w:t xml:space="preserve">        Format: Site Specific </w:t>
      </w:r>
    </w:p>
    <w:p w14:paraId="078C8BC3" w14:textId="6494B0AD"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LOCAL("LOCAL" where "LOCAL" is replaced by locally namespaced </w:t>
      </w:r>
    </w:p>
    <w:p w14:paraId="078C8BC4" w14:textId="77777777" w:rsidR="0015646A" w:rsidRPr="00841F54" w:rsidRDefault="0015646A" w:rsidP="00E22A9D">
      <w:pPr>
        <w:rPr>
          <w:rFonts w:eastAsiaTheme="minorHAnsi" w:cstheme="minorBidi"/>
        </w:rPr>
      </w:pPr>
      <w:r w:rsidRPr="00841F54">
        <w:rPr>
          <w:rFonts w:eastAsiaTheme="minorHAnsi" w:cstheme="minorBidi"/>
        </w:rPr>
        <w:t xml:space="preserve">   string.  </w:t>
      </w:r>
    </w:p>
    <w:p w14:paraId="078C8BC7" w14:textId="6FF1A120" w:rsidR="0015646A" w:rsidRDefault="0015646A" w:rsidP="0090069A">
      <w:pPr>
        <w:pStyle w:val="Heading1"/>
      </w:pPr>
      <w:bookmarkStart w:id="175" w:name="_Toc414852665"/>
      <w:bookmarkStart w:id="176" w:name="_Toc468093332"/>
      <w:r>
        <w:t>Appendix B – PCE Security</w:t>
      </w:r>
      <w:bookmarkEnd w:id="175"/>
      <w:bookmarkEnd w:id="176"/>
    </w:p>
    <w:p w14:paraId="078C8BC8" w14:textId="77777777" w:rsidR="0015646A" w:rsidRPr="00841F54" w:rsidRDefault="0015646A" w:rsidP="00E22A9D">
      <w:pPr>
        <w:rPr>
          <w:rFonts w:eastAsiaTheme="minorHAnsi" w:cstheme="minorBidi"/>
        </w:rPr>
      </w:pPr>
      <w:r w:rsidRPr="00841F54">
        <w:rPr>
          <w:rFonts w:eastAsiaTheme="minorHAnsi" w:cstheme="minorBidi"/>
        </w:rPr>
        <w:t>PCE security is maintained through menu assignment and VA FileMan protection.</w:t>
      </w:r>
    </w:p>
    <w:p w14:paraId="078C8BC9" w14:textId="24D72E5F" w:rsidR="0015646A" w:rsidRPr="00841F54" w:rsidRDefault="0015646A" w:rsidP="0015646A">
      <w:pPr>
        <w:pStyle w:val="Heading2"/>
      </w:pPr>
      <w:bookmarkStart w:id="177" w:name="_Toc330692047"/>
      <w:bookmarkStart w:id="178" w:name="_Toc328719098"/>
      <w:bookmarkStart w:id="179" w:name="_Toc364731351"/>
      <w:bookmarkStart w:id="180" w:name="_Toc414852666"/>
      <w:bookmarkStart w:id="181" w:name="_Toc468093333"/>
      <w:r w:rsidRPr="00841F54">
        <w:t xml:space="preserve">Menu </w:t>
      </w:r>
      <w:bookmarkEnd w:id="177"/>
      <w:r w:rsidRPr="00841F54">
        <w:t>Assignment</w:t>
      </w:r>
      <w:bookmarkEnd w:id="178"/>
      <w:bookmarkEnd w:id="179"/>
      <w:bookmarkEnd w:id="180"/>
      <w:bookmarkEnd w:id="181"/>
    </w:p>
    <w:p w14:paraId="078C8BCA" w14:textId="77777777" w:rsidR="0015646A" w:rsidRPr="00841F54" w:rsidRDefault="0015646A" w:rsidP="00E22A9D">
      <w:pPr>
        <w:rPr>
          <w:rFonts w:eastAsiaTheme="minorHAnsi" w:cstheme="minorBidi"/>
        </w:rPr>
      </w:pPr>
      <w:r w:rsidRPr="00841F54">
        <w:rPr>
          <w:rFonts w:eastAsiaTheme="minorHAnsi" w:cstheme="minorBidi"/>
        </w:rPr>
        <w:t xml:space="preserve">PCE exports one main menu, the PCE IRM Menu, which contains several sub-menus. </w:t>
      </w:r>
    </w:p>
    <w:p w14:paraId="078C8BCB" w14:textId="77777777" w:rsidR="0015646A" w:rsidRPr="00841F54" w:rsidRDefault="0015646A" w:rsidP="00E22A9D">
      <w:pPr>
        <w:numPr>
          <w:ilvl w:val="0"/>
          <w:numId w:val="35"/>
        </w:numPr>
        <w:rPr>
          <w:rFonts w:eastAsiaTheme="minorHAnsi" w:cstheme="minorBidi"/>
        </w:rPr>
      </w:pPr>
      <w:bookmarkStart w:id="182" w:name="_Toc324841720"/>
      <w:bookmarkStart w:id="183" w:name="_Toc324842486"/>
      <w:bookmarkStart w:id="184" w:name="_Toc324842604"/>
      <w:r w:rsidRPr="00841F54">
        <w:rPr>
          <w:rFonts w:eastAsiaTheme="minorHAnsi" w:cstheme="minorBidi"/>
        </w:rPr>
        <w:t>SP     PCE Site Parameters Menu ...</w:t>
      </w:r>
    </w:p>
    <w:p w14:paraId="078C8BCC"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TBL    PCE Table Maintenance ...</w:t>
      </w:r>
    </w:p>
    <w:p w14:paraId="078C8BCD"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INFO   PCE Information Only ...</w:t>
      </w:r>
    </w:p>
    <w:p w14:paraId="078C8BCE"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RM     PCE Reminder Maintenance Menu ...</w:t>
      </w:r>
    </w:p>
    <w:p w14:paraId="078C8BCF"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CR     PCE Clinical Reports ...</w:t>
      </w:r>
    </w:p>
    <w:p w14:paraId="078C8BD0"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HOME   Directions to Patient's Home Add/Edit</w:t>
      </w:r>
    </w:p>
    <w:p w14:paraId="078C8BD1"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CO     PCE Coordinator Menu ...</w:t>
      </w:r>
    </w:p>
    <w:p w14:paraId="078C8BD2"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CL     PCE Clinician Menu</w:t>
      </w:r>
    </w:p>
    <w:p w14:paraId="078C8BD3" w14:textId="77777777" w:rsidR="0015646A" w:rsidRPr="00841F54" w:rsidRDefault="0015646A" w:rsidP="00E22A9D">
      <w:pPr>
        <w:rPr>
          <w:rFonts w:eastAsiaTheme="minorHAnsi" w:cstheme="minorBidi"/>
        </w:rPr>
      </w:pPr>
      <w:r w:rsidRPr="00841F54">
        <w:rPr>
          <w:rFonts w:eastAsiaTheme="minorHAnsi" w:cstheme="minorBidi"/>
        </w:rPr>
        <w:t xml:space="preserve">Assign the PCE IRM Main Menu to the IRM person who will maintain and set up the package, including reminder items and will need access to all of the PCE options.  </w:t>
      </w:r>
    </w:p>
    <w:p w14:paraId="078C8BD4" w14:textId="77777777" w:rsidR="0015646A" w:rsidRPr="00841F54" w:rsidRDefault="0015646A" w:rsidP="00E22A9D">
      <w:pPr>
        <w:rPr>
          <w:rFonts w:eastAsiaTheme="minorHAnsi" w:cstheme="minorBidi"/>
        </w:rPr>
      </w:pPr>
      <w:r w:rsidRPr="00841F54">
        <w:rPr>
          <w:rFonts w:eastAsiaTheme="minorHAnsi" w:cstheme="minorBidi"/>
        </w:rPr>
        <w:lastRenderedPageBreak/>
        <w:t>The first four options/menus will be used by IRM staff or coordinators who are responsible for setting up PCE, maintaining the entries in the PCE tables (such as Patient Education, Immunization, Treatments, etc.), and defining the clinical reminders/maintenance system for your site.</w:t>
      </w:r>
    </w:p>
    <w:p w14:paraId="078C8BD5" w14:textId="77777777" w:rsidR="0015646A" w:rsidRPr="00841F54" w:rsidRDefault="0015646A" w:rsidP="00E22A9D">
      <w:pPr>
        <w:rPr>
          <w:rFonts w:eastAsiaTheme="minorHAnsi" w:cstheme="minorBidi"/>
        </w:rPr>
      </w:pPr>
      <w:r w:rsidRPr="00841F54">
        <w:rPr>
          <w:rFonts w:eastAsiaTheme="minorHAnsi" w:cstheme="minorBidi"/>
        </w:rPr>
        <w:t>Assign the PCE Coordinator Menu to the Application Coordinator who teach and support PCE. The PCE Coordinator Menu contains all of the supporting options/menus, plus the data entry options.</w:t>
      </w:r>
    </w:p>
    <w:p w14:paraId="078C8BD6" w14:textId="77777777" w:rsidR="0015646A" w:rsidRPr="00841F54" w:rsidRDefault="0015646A" w:rsidP="00E22A9D">
      <w:pPr>
        <w:rPr>
          <w:rFonts w:eastAsiaTheme="minorHAnsi" w:cstheme="minorBidi"/>
        </w:rPr>
      </w:pPr>
      <w:r w:rsidRPr="00841F54">
        <w:rPr>
          <w:rFonts w:eastAsiaTheme="minorHAnsi" w:cstheme="minorBidi"/>
        </w:rPr>
        <w:t>Assign the PCE Clinician Menu to clinicians who enter or edit data, use clinical reports, need the PCE Information Only menu to see the basis for reminders, and might add or edit directions to a patient's home for display on a health summary.</w:t>
      </w:r>
    </w:p>
    <w:p w14:paraId="078C8BD7" w14:textId="77777777" w:rsidR="0015646A" w:rsidRPr="00841F54" w:rsidRDefault="0015646A" w:rsidP="00E22A9D">
      <w:pPr>
        <w:rPr>
          <w:rFonts w:eastAsiaTheme="minorHAnsi" w:cstheme="minorBidi"/>
        </w:rPr>
      </w:pPr>
      <w:r w:rsidRPr="00841F54">
        <w:rPr>
          <w:rFonts w:eastAsiaTheme="minorHAnsi" w:cstheme="minorBidi"/>
        </w:rPr>
        <w:t>Assign Directions to Patient's Home Add/Edit to anyone who needs to enter directions to a patient's home</w:t>
      </w:r>
      <w:r w:rsidRPr="00841F54">
        <w:rPr>
          <w:rFonts w:eastAsiaTheme="minorHAnsi" w:cstheme="minorBidi"/>
        </w:rPr>
        <w:noBreakHyphen/>
        <w:t>especially useful for Hospital-Based Home Care staff (directions can be viewed on Health Summaries).</w:t>
      </w:r>
    </w:p>
    <w:p w14:paraId="078C8BD8" w14:textId="77777777" w:rsidR="0015646A" w:rsidRPr="00841F54" w:rsidRDefault="0015646A" w:rsidP="00E22A9D">
      <w:pPr>
        <w:rPr>
          <w:rFonts w:eastAsiaTheme="minorHAnsi" w:cstheme="minorBidi"/>
        </w:rPr>
      </w:pPr>
      <w:r w:rsidRPr="00841F54">
        <w:rPr>
          <w:rFonts w:eastAsiaTheme="minorHAnsi" w:cstheme="minorBidi"/>
        </w:rPr>
        <w:t>Assign PCE Encounter Data Entry - Supervisor to users who can document a clinical encounter and can also delete any encounter entries, even though they are not the creator of the entries. This action also allows adding and editing in fields not asked in the other PCE Encounter Data Entry options.</w:t>
      </w:r>
    </w:p>
    <w:p w14:paraId="078C8BD9" w14:textId="77777777" w:rsidR="0015646A" w:rsidRPr="00841F54" w:rsidRDefault="0015646A" w:rsidP="00E22A9D">
      <w:pPr>
        <w:rPr>
          <w:rFonts w:eastAsiaTheme="minorHAnsi" w:cstheme="minorBidi"/>
        </w:rPr>
      </w:pPr>
      <w:r w:rsidRPr="00841F54">
        <w:rPr>
          <w:rFonts w:eastAsiaTheme="minorHAnsi" w:cstheme="minorBidi"/>
        </w:rPr>
        <w:t>Assign PCE Encounter Data Entry to data entry staff who can document a clinical encounter and who can delete their own entries.</w:t>
      </w:r>
    </w:p>
    <w:p w14:paraId="078C8BDA" w14:textId="77777777" w:rsidR="0015646A" w:rsidRPr="00841F54" w:rsidRDefault="0015646A" w:rsidP="00E22A9D">
      <w:pPr>
        <w:rPr>
          <w:rFonts w:eastAsiaTheme="minorHAnsi" w:cstheme="minorBidi"/>
        </w:rPr>
      </w:pPr>
      <w:r w:rsidRPr="00841F54">
        <w:rPr>
          <w:rFonts w:eastAsiaTheme="minorHAnsi" w:cstheme="minorBidi"/>
        </w:rPr>
        <w:t>Assign PCE Encounter Date Entry and Delete to users who can document a clinical encounter and can also delete any encounter entries, even though they are not the creator of the entries.</w:t>
      </w:r>
    </w:p>
    <w:p w14:paraId="078C8BDB" w14:textId="77777777" w:rsidR="0015646A" w:rsidRPr="00841F54" w:rsidRDefault="0015646A" w:rsidP="00E22A9D">
      <w:pPr>
        <w:rPr>
          <w:rFonts w:eastAsiaTheme="minorHAnsi" w:cstheme="minorBidi"/>
        </w:rPr>
      </w:pPr>
      <w:r w:rsidRPr="00841F54">
        <w:rPr>
          <w:rFonts w:eastAsiaTheme="minorHAnsi" w:cstheme="minorBidi"/>
        </w:rPr>
        <w:t>Assign PCE Encounter Data Entry without Delete to users who can document a clinical encounter, but should not be able to delete any entries, including ones that they have created.</w:t>
      </w:r>
    </w:p>
    <w:p w14:paraId="078C8BDC" w14:textId="77777777" w:rsidR="00ED6447" w:rsidRPr="00841F54" w:rsidRDefault="00ED6447" w:rsidP="00ED6447">
      <w:pPr>
        <w:pStyle w:val="Heading2"/>
      </w:pPr>
      <w:bookmarkStart w:id="185" w:name="_Security_Keys"/>
      <w:bookmarkStart w:id="186" w:name="_Toc330692048"/>
      <w:bookmarkStart w:id="187" w:name="_Toc328719099"/>
      <w:bookmarkStart w:id="188" w:name="_Toc364731352"/>
      <w:bookmarkStart w:id="189" w:name="_Toc414852667"/>
      <w:bookmarkStart w:id="190" w:name="_Toc468093334"/>
      <w:bookmarkEnd w:id="185"/>
      <w:r w:rsidRPr="00841F54">
        <w:t>Security Keys</w:t>
      </w:r>
      <w:bookmarkEnd w:id="190"/>
    </w:p>
    <w:p w14:paraId="078C8BDD" w14:textId="77777777" w:rsidR="00ED6447" w:rsidRPr="00841F54" w:rsidRDefault="00ED6447" w:rsidP="00E22A9D">
      <w:pPr>
        <w:rPr>
          <w:rFonts w:eastAsiaTheme="minorHAnsi" w:cstheme="minorBidi"/>
        </w:rPr>
      </w:pPr>
      <w:r w:rsidRPr="00841F54">
        <w:rPr>
          <w:rFonts w:eastAsiaTheme="minorHAnsi" w:cstheme="minorBidi"/>
        </w:rPr>
        <w:t>The following security key is associated with the PCE package.</w:t>
      </w:r>
    </w:p>
    <w:tbl>
      <w:tblPr>
        <w:tblStyle w:val="LightShading-Accent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Security Keys"/>
        <w:tblDescription w:val="The following security key is associated with the PCE package."/>
      </w:tblPr>
      <w:tblGrid>
        <w:gridCol w:w="2268"/>
        <w:gridCol w:w="7092"/>
      </w:tblGrid>
      <w:tr w:rsidR="00ED6447" w:rsidRPr="00841F54" w14:paraId="078C8BE0" w14:textId="77777777" w:rsidTr="00A20DD6">
        <w:trPr>
          <w:cnfStyle w:val="100000000000" w:firstRow="1" w:lastRow="0" w:firstColumn="0" w:lastColumn="0" w:oddVBand="0" w:evenVBand="0" w:oddHBand="0" w:evenHBand="0" w:firstRowFirstColumn="0" w:firstRowLastColumn="0" w:lastRowFirstColumn="0" w:lastRowLastColumn="0"/>
          <w:trHeight w:val="413"/>
          <w:tblHeader/>
        </w:trPr>
        <w:tc>
          <w:tcPr>
            <w:cnfStyle w:val="000010000000" w:firstRow="0" w:lastRow="0" w:firstColumn="0" w:lastColumn="0" w:oddVBand="1"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14:paraId="078C8BDE" w14:textId="523AC7DF" w:rsidR="00ED6447" w:rsidRPr="00841F54" w:rsidRDefault="00447433" w:rsidP="00AD347F">
            <w:pPr>
              <w:pStyle w:val="TableText"/>
              <w:jc w:val="center"/>
              <w:rPr>
                <w:rFonts w:eastAsiaTheme="minorHAnsi" w:cstheme="minorBidi"/>
              </w:rPr>
            </w:pPr>
            <w:r w:rsidRPr="00841F54">
              <w:rPr>
                <w:rFonts w:eastAsiaTheme="minorHAnsi" w:cstheme="minorBidi"/>
              </w:rPr>
              <w:t>SECURITY KEY</w:t>
            </w:r>
          </w:p>
        </w:tc>
        <w:tc>
          <w:tcPr>
            <w:tcW w:w="7092" w:type="dxa"/>
            <w:tcBorders>
              <w:top w:val="none" w:sz="0" w:space="0" w:color="auto"/>
              <w:left w:val="none" w:sz="0" w:space="0" w:color="auto"/>
              <w:bottom w:val="none" w:sz="0" w:space="0" w:color="auto"/>
              <w:right w:val="none" w:sz="0" w:space="0" w:color="auto"/>
            </w:tcBorders>
          </w:tcPr>
          <w:p w14:paraId="078C8BDF" w14:textId="48DD3C15" w:rsidR="00ED6447" w:rsidRPr="00841F54" w:rsidRDefault="00447433"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r>
      <w:tr w:rsidR="00ED6447" w:rsidRPr="00841F54" w14:paraId="078C8BE3" w14:textId="77777777" w:rsidTr="00D9134C">
        <w:trPr>
          <w:trHeight w:val="413"/>
        </w:trPr>
        <w:tc>
          <w:tcPr>
            <w:cnfStyle w:val="000010000000" w:firstRow="0" w:lastRow="0" w:firstColumn="0" w:lastColumn="0" w:oddVBand="1" w:evenVBand="0" w:oddHBand="0" w:evenHBand="0" w:firstRowFirstColumn="0" w:firstRowLastColumn="0" w:lastRowFirstColumn="0" w:lastRowLastColumn="0"/>
            <w:tcW w:w="2268" w:type="dxa"/>
            <w:tcBorders>
              <w:left w:val="none" w:sz="0" w:space="0" w:color="auto"/>
              <w:right w:val="none" w:sz="0" w:space="0" w:color="auto"/>
            </w:tcBorders>
          </w:tcPr>
          <w:p w14:paraId="078C8BE1" w14:textId="77777777" w:rsidR="00ED6447" w:rsidRPr="00841F54" w:rsidRDefault="00ED6447" w:rsidP="00E22A9D">
            <w:pPr>
              <w:pStyle w:val="TableText"/>
              <w:rPr>
                <w:rFonts w:eastAsiaTheme="minorHAnsi" w:cstheme="minorBidi"/>
              </w:rPr>
            </w:pPr>
            <w:r w:rsidRPr="00841F54">
              <w:rPr>
                <w:rFonts w:eastAsiaTheme="minorHAnsi" w:cstheme="minorBidi"/>
              </w:rPr>
              <w:t>PXV IMM INVENTORY MGR</w:t>
            </w:r>
          </w:p>
        </w:tc>
        <w:tc>
          <w:tcPr>
            <w:tcW w:w="7092" w:type="dxa"/>
          </w:tcPr>
          <w:p w14:paraId="078C8BE2" w14:textId="77777777" w:rsidR="00ED6447" w:rsidRPr="00841F54" w:rsidRDefault="00ED644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key is assigned to users responsible for immunization inventory management.</w:t>
            </w:r>
          </w:p>
        </w:tc>
      </w:tr>
    </w:tbl>
    <w:p w14:paraId="078C8BE4" w14:textId="2021A2F8" w:rsidR="0015646A" w:rsidRPr="00841F54" w:rsidRDefault="0015646A" w:rsidP="00FD5445">
      <w:pPr>
        <w:pStyle w:val="Heading2"/>
        <w:tabs>
          <w:tab w:val="clear" w:pos="792"/>
        </w:tabs>
        <w:ind w:left="900" w:hanging="900"/>
      </w:pPr>
      <w:bookmarkStart w:id="191" w:name="_VA_FileMan_File"/>
      <w:bookmarkStart w:id="192" w:name="_Toc468093335"/>
      <w:bookmarkEnd w:id="191"/>
      <w:r w:rsidRPr="00841F54">
        <w:t>VA FileMan File Protection</w:t>
      </w:r>
      <w:bookmarkEnd w:id="182"/>
      <w:bookmarkEnd w:id="183"/>
      <w:bookmarkEnd w:id="184"/>
      <w:bookmarkEnd w:id="186"/>
      <w:bookmarkEnd w:id="187"/>
      <w:bookmarkEnd w:id="188"/>
      <w:bookmarkEnd w:id="189"/>
      <w:bookmarkEnd w:id="192"/>
    </w:p>
    <w:p w14:paraId="078C8BE5" w14:textId="77777777" w:rsidR="0015646A" w:rsidRPr="00841F54" w:rsidRDefault="0015646A" w:rsidP="00E22A9D">
      <w:pPr>
        <w:rPr>
          <w:rFonts w:eastAsiaTheme="minorHAnsi" w:cstheme="minorBidi"/>
        </w:rPr>
      </w:pPr>
      <w:r w:rsidRPr="00841F54">
        <w:rPr>
          <w:rFonts w:eastAsiaTheme="minorHAnsi" w:cstheme="minorBidi"/>
        </w:rPr>
        <w:t>The following VA FileMan file protection has been assigned to the files exported by PCE and Visit Tracking.</w:t>
      </w:r>
    </w:p>
    <w:tbl>
      <w:tblPr>
        <w:tblStyle w:val="LightShading-Accent2"/>
        <w:tblW w:w="4896" w:type="pct"/>
        <w:tblLook w:val="0220" w:firstRow="1" w:lastRow="0" w:firstColumn="0" w:lastColumn="0" w:noHBand="1" w:noVBand="0"/>
        <w:tblCaption w:val="VA Fileman File Protection"/>
        <w:tblDescription w:val="The following VA FileMan file protection has been assigned to the files exported by PCE and Visit Tracking."/>
      </w:tblPr>
      <w:tblGrid>
        <w:gridCol w:w="2268"/>
        <w:gridCol w:w="4004"/>
        <w:gridCol w:w="574"/>
        <w:gridCol w:w="563"/>
        <w:gridCol w:w="615"/>
        <w:gridCol w:w="683"/>
        <w:gridCol w:w="670"/>
      </w:tblGrid>
      <w:tr w:rsidR="00E22A9D" w:rsidRPr="00841F54" w14:paraId="078C8BED" w14:textId="77777777" w:rsidTr="00A20DD6">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E6" w14:textId="00B3C29A" w:rsidR="0015646A"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2135" w:type="pct"/>
            <w:tcBorders>
              <w:top w:val="single" w:sz="4" w:space="0" w:color="auto"/>
              <w:left w:val="single" w:sz="4" w:space="0" w:color="auto"/>
              <w:bottom w:val="single" w:sz="4" w:space="0" w:color="auto"/>
              <w:right w:val="single" w:sz="4" w:space="0" w:color="auto"/>
            </w:tcBorders>
          </w:tcPr>
          <w:p w14:paraId="078C8BE7" w14:textId="475445CC"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E8" w14:textId="1E0A0287" w:rsidR="0015646A" w:rsidRPr="00841F54" w:rsidRDefault="00AD347F" w:rsidP="00AD347F">
            <w:pPr>
              <w:pStyle w:val="TableText"/>
              <w:jc w:val="center"/>
              <w:rPr>
                <w:rFonts w:eastAsiaTheme="minorHAnsi" w:cstheme="minorBidi"/>
              </w:rPr>
            </w:pPr>
            <w:r w:rsidRPr="00841F54">
              <w:rPr>
                <w:rFonts w:eastAsiaTheme="minorHAnsi" w:cstheme="minorBidi"/>
              </w:rPr>
              <w:t>DD</w:t>
            </w:r>
          </w:p>
        </w:tc>
        <w:tc>
          <w:tcPr>
            <w:tcW w:w="300" w:type="pct"/>
            <w:tcBorders>
              <w:top w:val="single" w:sz="4" w:space="0" w:color="auto"/>
              <w:left w:val="single" w:sz="4" w:space="0" w:color="auto"/>
              <w:bottom w:val="single" w:sz="4" w:space="0" w:color="auto"/>
              <w:right w:val="single" w:sz="4" w:space="0" w:color="auto"/>
            </w:tcBorders>
          </w:tcPr>
          <w:p w14:paraId="078C8BE9" w14:textId="558C30C4"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RD</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EA" w14:textId="390C403E" w:rsidR="0015646A" w:rsidRPr="00841F54" w:rsidRDefault="00AD347F" w:rsidP="00AD347F">
            <w:pPr>
              <w:pStyle w:val="TableText"/>
              <w:jc w:val="center"/>
              <w:rPr>
                <w:rFonts w:eastAsiaTheme="minorHAnsi" w:cstheme="minorBidi"/>
              </w:rPr>
            </w:pPr>
            <w:r w:rsidRPr="00841F54">
              <w:rPr>
                <w:rFonts w:eastAsiaTheme="minorHAnsi" w:cstheme="minorBidi"/>
              </w:rPr>
              <w:t>WR</w:t>
            </w:r>
          </w:p>
        </w:tc>
        <w:tc>
          <w:tcPr>
            <w:tcW w:w="364" w:type="pct"/>
            <w:tcBorders>
              <w:top w:val="single" w:sz="4" w:space="0" w:color="auto"/>
              <w:left w:val="single" w:sz="4" w:space="0" w:color="auto"/>
              <w:bottom w:val="single" w:sz="4" w:space="0" w:color="auto"/>
              <w:right w:val="single" w:sz="4" w:space="0" w:color="auto"/>
            </w:tcBorders>
          </w:tcPr>
          <w:p w14:paraId="078C8BEB" w14:textId="52A98674"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DEL</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EC" w14:textId="7E0030EF" w:rsidR="0015646A" w:rsidRPr="00841F54" w:rsidRDefault="00AD347F" w:rsidP="00AD347F">
            <w:pPr>
              <w:pStyle w:val="TableText"/>
              <w:jc w:val="center"/>
              <w:rPr>
                <w:rFonts w:eastAsiaTheme="minorHAnsi" w:cstheme="minorBidi"/>
              </w:rPr>
            </w:pPr>
            <w:r w:rsidRPr="00841F54">
              <w:rPr>
                <w:rFonts w:eastAsiaTheme="minorHAnsi" w:cstheme="minorBidi"/>
              </w:rPr>
              <w:t>LAY</w:t>
            </w:r>
          </w:p>
        </w:tc>
      </w:tr>
      <w:tr w:rsidR="0015646A" w:rsidRPr="00841F54" w14:paraId="078C8BF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EE" w14:textId="77777777" w:rsidR="0015646A" w:rsidRPr="00841F54" w:rsidRDefault="0015646A" w:rsidP="00E22A9D">
            <w:pPr>
              <w:pStyle w:val="TableText"/>
              <w:rPr>
                <w:rFonts w:eastAsiaTheme="minorHAnsi" w:cstheme="minorBidi"/>
              </w:rPr>
            </w:pPr>
            <w:r w:rsidRPr="00841F54">
              <w:rPr>
                <w:rFonts w:eastAsiaTheme="minorHAnsi" w:cstheme="minorBidi"/>
              </w:rPr>
              <w:t>150.1</w:t>
            </w:r>
          </w:p>
        </w:tc>
        <w:tc>
          <w:tcPr>
            <w:tcW w:w="2135" w:type="pct"/>
            <w:tcBorders>
              <w:top w:val="single" w:sz="4" w:space="0" w:color="auto"/>
              <w:left w:val="single" w:sz="4" w:space="0" w:color="auto"/>
              <w:bottom w:val="single" w:sz="4" w:space="0" w:color="auto"/>
              <w:right w:val="single" w:sz="4" w:space="0" w:color="auto"/>
            </w:tcBorders>
          </w:tcPr>
          <w:p w14:paraId="078C8BE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ANCILLARY DSS ID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F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BF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F2"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BF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F4"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E22A9D" w:rsidRPr="00841F54" w14:paraId="078C8BF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F6" w14:textId="77777777" w:rsidR="0015646A" w:rsidRPr="00841F54" w:rsidRDefault="0015646A" w:rsidP="00E22A9D">
            <w:pPr>
              <w:pStyle w:val="TableText"/>
              <w:rPr>
                <w:rFonts w:eastAsiaTheme="minorHAnsi" w:cstheme="minorBidi"/>
              </w:rPr>
            </w:pPr>
            <w:r w:rsidRPr="00841F54">
              <w:rPr>
                <w:rFonts w:eastAsiaTheme="minorHAnsi" w:cstheme="minorBidi"/>
              </w:rPr>
              <w:t>150.2</w:t>
            </w:r>
          </w:p>
        </w:tc>
        <w:tc>
          <w:tcPr>
            <w:tcW w:w="2135" w:type="pct"/>
            <w:tcBorders>
              <w:top w:val="single" w:sz="4" w:space="0" w:color="auto"/>
              <w:left w:val="single" w:sz="4" w:space="0" w:color="auto"/>
              <w:bottom w:val="single" w:sz="4" w:space="0" w:color="auto"/>
              <w:right w:val="single" w:sz="4" w:space="0" w:color="auto"/>
            </w:tcBorders>
          </w:tcPr>
          <w:p w14:paraId="078C8BF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VSIT SITE CODES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F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BF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FA"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BF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F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0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FE" w14:textId="77777777" w:rsidR="0015646A" w:rsidRPr="00841F54" w:rsidRDefault="0015646A" w:rsidP="00E22A9D">
            <w:pPr>
              <w:pStyle w:val="TableText"/>
              <w:rPr>
                <w:rFonts w:eastAsiaTheme="minorHAnsi" w:cstheme="minorBidi"/>
              </w:rPr>
            </w:pPr>
            <w:r w:rsidRPr="00841F54">
              <w:rPr>
                <w:rFonts w:eastAsiaTheme="minorHAnsi" w:cstheme="minorBidi"/>
              </w:rPr>
              <w:t>150.9</w:t>
            </w:r>
          </w:p>
        </w:tc>
        <w:tc>
          <w:tcPr>
            <w:tcW w:w="2135" w:type="pct"/>
            <w:tcBorders>
              <w:top w:val="single" w:sz="4" w:space="0" w:color="auto"/>
              <w:left w:val="single" w:sz="4" w:space="0" w:color="auto"/>
              <w:bottom w:val="single" w:sz="4" w:space="0" w:color="auto"/>
              <w:right w:val="single" w:sz="4" w:space="0" w:color="auto"/>
            </w:tcBorders>
          </w:tcPr>
          <w:p w14:paraId="078C8BF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TRACKING PARAMETERS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0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0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0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0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04"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E22A9D" w:rsidRPr="00841F54" w14:paraId="078C8C0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06" w14:textId="77777777" w:rsidR="0015646A" w:rsidRPr="00841F54" w:rsidRDefault="0015646A" w:rsidP="00E22A9D">
            <w:pPr>
              <w:pStyle w:val="TableText"/>
              <w:rPr>
                <w:rFonts w:eastAsiaTheme="minorHAnsi" w:cstheme="minorBidi"/>
              </w:rPr>
            </w:pPr>
            <w:r w:rsidRPr="00841F54">
              <w:rPr>
                <w:rFonts w:eastAsiaTheme="minorHAnsi" w:cstheme="minorBidi"/>
              </w:rPr>
              <w:t>811.1.</w:t>
            </w:r>
          </w:p>
        </w:tc>
        <w:tc>
          <w:tcPr>
            <w:tcW w:w="2135" w:type="pct"/>
            <w:tcBorders>
              <w:top w:val="single" w:sz="4" w:space="0" w:color="auto"/>
              <w:left w:val="single" w:sz="4" w:space="0" w:color="auto"/>
              <w:bottom w:val="single" w:sz="4" w:space="0" w:color="auto"/>
              <w:right w:val="single" w:sz="4" w:space="0" w:color="auto"/>
            </w:tcBorders>
          </w:tcPr>
          <w:p w14:paraId="078C8C0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Code Mapping</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0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0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0A"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0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0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1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0E" w14:textId="77777777" w:rsidR="0015646A" w:rsidRPr="00841F54" w:rsidRDefault="0015646A" w:rsidP="00E22A9D">
            <w:pPr>
              <w:pStyle w:val="TableText"/>
              <w:rPr>
                <w:rFonts w:eastAsiaTheme="minorHAnsi" w:cstheme="minorBidi"/>
              </w:rPr>
            </w:pPr>
            <w:r w:rsidRPr="00841F54">
              <w:rPr>
                <w:rFonts w:eastAsiaTheme="minorHAnsi" w:cstheme="minorBidi"/>
              </w:rPr>
              <w:lastRenderedPageBreak/>
              <w:t>811.2</w:t>
            </w:r>
          </w:p>
        </w:tc>
        <w:tc>
          <w:tcPr>
            <w:tcW w:w="2135" w:type="pct"/>
            <w:tcBorders>
              <w:top w:val="single" w:sz="4" w:space="0" w:color="auto"/>
              <w:left w:val="single" w:sz="4" w:space="0" w:color="auto"/>
              <w:bottom w:val="single" w:sz="4" w:space="0" w:color="auto"/>
              <w:right w:val="single" w:sz="4" w:space="0" w:color="auto"/>
            </w:tcBorders>
          </w:tcPr>
          <w:p w14:paraId="078C8C0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Taxonomy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1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1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1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1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14" w14:textId="77777777" w:rsidR="0015646A" w:rsidRPr="00841F54" w:rsidRDefault="0015646A" w:rsidP="00E22A9D">
            <w:pPr>
              <w:pStyle w:val="TableText"/>
              <w:rPr>
                <w:rFonts w:eastAsiaTheme="minorHAnsi" w:cstheme="minorBidi"/>
              </w:rPr>
            </w:pPr>
          </w:p>
        </w:tc>
      </w:tr>
      <w:tr w:rsidR="00E22A9D" w:rsidRPr="00841F54" w14:paraId="078C8C1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16" w14:textId="77777777" w:rsidR="0015646A" w:rsidRPr="00841F54" w:rsidRDefault="0015646A" w:rsidP="00E22A9D">
            <w:pPr>
              <w:pStyle w:val="TableText"/>
              <w:rPr>
                <w:rFonts w:eastAsiaTheme="minorHAnsi" w:cstheme="minorBidi"/>
              </w:rPr>
            </w:pPr>
            <w:r w:rsidRPr="00841F54">
              <w:rPr>
                <w:rFonts w:eastAsiaTheme="minorHAnsi" w:cstheme="minorBidi"/>
              </w:rPr>
              <w:t>811.8</w:t>
            </w:r>
          </w:p>
        </w:tc>
        <w:tc>
          <w:tcPr>
            <w:tcW w:w="2135" w:type="pct"/>
            <w:tcBorders>
              <w:top w:val="single" w:sz="4" w:space="0" w:color="auto"/>
              <w:left w:val="single" w:sz="4" w:space="0" w:color="auto"/>
              <w:bottom w:val="single" w:sz="4" w:space="0" w:color="auto"/>
              <w:right w:val="single" w:sz="4" w:space="0" w:color="auto"/>
            </w:tcBorders>
          </w:tcPr>
          <w:p w14:paraId="078C8C1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Type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1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1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1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1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1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2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1E" w14:textId="77777777" w:rsidR="0015646A" w:rsidRPr="00841F54" w:rsidRDefault="0015646A" w:rsidP="00E22A9D">
            <w:pPr>
              <w:pStyle w:val="TableText"/>
              <w:rPr>
                <w:rFonts w:eastAsiaTheme="minorHAnsi" w:cstheme="minorBidi"/>
              </w:rPr>
            </w:pPr>
            <w:r w:rsidRPr="00841F54">
              <w:rPr>
                <w:rFonts w:eastAsiaTheme="minorHAnsi" w:cstheme="minorBidi"/>
              </w:rPr>
              <w:t>811.9</w:t>
            </w:r>
          </w:p>
        </w:tc>
        <w:tc>
          <w:tcPr>
            <w:tcW w:w="2135" w:type="pct"/>
            <w:tcBorders>
              <w:top w:val="single" w:sz="4" w:space="0" w:color="auto"/>
              <w:left w:val="single" w:sz="4" w:space="0" w:color="auto"/>
              <w:bottom w:val="single" w:sz="4" w:space="0" w:color="auto"/>
              <w:right w:val="single" w:sz="4" w:space="0" w:color="auto"/>
            </w:tcBorders>
          </w:tcPr>
          <w:p w14:paraId="078C8C1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Maintenance Item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2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2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2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2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24" w14:textId="77777777" w:rsidR="0015646A" w:rsidRPr="00841F54" w:rsidRDefault="0015646A" w:rsidP="00E22A9D">
            <w:pPr>
              <w:pStyle w:val="TableText"/>
              <w:rPr>
                <w:rFonts w:eastAsiaTheme="minorHAnsi" w:cstheme="minorBidi"/>
              </w:rPr>
            </w:pPr>
          </w:p>
        </w:tc>
      </w:tr>
      <w:tr w:rsidR="00E22A9D" w:rsidRPr="00841F54" w14:paraId="078C8C2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26" w14:textId="77777777" w:rsidR="0015646A" w:rsidRPr="00841F54" w:rsidRDefault="0015646A" w:rsidP="00E22A9D">
            <w:pPr>
              <w:pStyle w:val="TableText"/>
              <w:rPr>
                <w:rFonts w:eastAsiaTheme="minorHAnsi" w:cstheme="minorBidi"/>
              </w:rPr>
            </w:pPr>
            <w:r w:rsidRPr="00841F54">
              <w:rPr>
                <w:rFonts w:eastAsiaTheme="minorHAnsi" w:cstheme="minorBidi"/>
              </w:rPr>
              <w:t>815</w:t>
            </w:r>
          </w:p>
        </w:tc>
        <w:tc>
          <w:tcPr>
            <w:tcW w:w="2135" w:type="pct"/>
            <w:tcBorders>
              <w:top w:val="single" w:sz="4" w:space="0" w:color="auto"/>
              <w:left w:val="single" w:sz="4" w:space="0" w:color="auto"/>
              <w:bottom w:val="single" w:sz="4" w:space="0" w:color="auto"/>
              <w:right w:val="single" w:sz="4" w:space="0" w:color="auto"/>
            </w:tcBorders>
          </w:tcPr>
          <w:p w14:paraId="078C8C2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Parameters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2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2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2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2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2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3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2E" w14:textId="77777777" w:rsidR="0015646A" w:rsidRPr="00841F54" w:rsidRDefault="0015646A" w:rsidP="00E22A9D">
            <w:pPr>
              <w:pStyle w:val="TableText"/>
              <w:rPr>
                <w:rFonts w:eastAsiaTheme="minorHAnsi" w:cstheme="minorBidi"/>
              </w:rPr>
            </w:pPr>
            <w:r w:rsidRPr="00841F54">
              <w:rPr>
                <w:rFonts w:eastAsiaTheme="minorHAnsi" w:cstheme="minorBidi"/>
              </w:rPr>
              <w:t>839.01</w:t>
            </w:r>
          </w:p>
        </w:tc>
        <w:tc>
          <w:tcPr>
            <w:tcW w:w="2135" w:type="pct"/>
            <w:tcBorders>
              <w:top w:val="single" w:sz="4" w:space="0" w:color="auto"/>
              <w:left w:val="single" w:sz="4" w:space="0" w:color="auto"/>
              <w:bottom w:val="single" w:sz="4" w:space="0" w:color="auto"/>
              <w:right w:val="single" w:sz="4" w:space="0" w:color="auto"/>
            </w:tcBorders>
          </w:tcPr>
          <w:p w14:paraId="078C8C2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PXCA Device Interface Module Errors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3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3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3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3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34" w14:textId="77777777" w:rsidR="0015646A" w:rsidRPr="00841F54" w:rsidRDefault="0015646A" w:rsidP="00E22A9D">
            <w:pPr>
              <w:pStyle w:val="TableText"/>
              <w:rPr>
                <w:rFonts w:eastAsiaTheme="minorHAnsi" w:cstheme="minorBidi"/>
              </w:rPr>
            </w:pPr>
          </w:p>
        </w:tc>
      </w:tr>
      <w:tr w:rsidR="00E22A9D" w:rsidRPr="00841F54" w14:paraId="078C8C3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36" w14:textId="77777777" w:rsidR="0015646A" w:rsidRPr="00841F54" w:rsidRDefault="0015646A" w:rsidP="00E22A9D">
            <w:pPr>
              <w:pStyle w:val="TableText"/>
              <w:rPr>
                <w:rFonts w:eastAsiaTheme="minorHAnsi" w:cstheme="minorBidi"/>
              </w:rPr>
            </w:pPr>
            <w:r w:rsidRPr="00841F54">
              <w:rPr>
                <w:rFonts w:eastAsiaTheme="minorHAnsi" w:cstheme="minorBidi"/>
              </w:rPr>
              <w:t>839.7</w:t>
            </w:r>
          </w:p>
        </w:tc>
        <w:tc>
          <w:tcPr>
            <w:tcW w:w="2135" w:type="pct"/>
            <w:tcBorders>
              <w:top w:val="single" w:sz="4" w:space="0" w:color="auto"/>
              <w:left w:val="single" w:sz="4" w:space="0" w:color="auto"/>
              <w:bottom w:val="single" w:sz="4" w:space="0" w:color="auto"/>
              <w:right w:val="single" w:sz="4" w:space="0" w:color="auto"/>
            </w:tcBorders>
          </w:tcPr>
          <w:p w14:paraId="078C8C3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3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3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3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3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3C" w14:textId="77777777" w:rsidR="0015646A" w:rsidRPr="00841F54" w:rsidRDefault="0015646A" w:rsidP="00E22A9D">
            <w:pPr>
              <w:pStyle w:val="TableText"/>
              <w:rPr>
                <w:rFonts w:eastAsiaTheme="minorHAnsi" w:cstheme="minorBidi"/>
              </w:rPr>
            </w:pPr>
          </w:p>
        </w:tc>
      </w:tr>
      <w:tr w:rsidR="00E22A9D" w:rsidRPr="00841F54" w14:paraId="078C8C45" w14:textId="77777777" w:rsidTr="00447433">
        <w:trPr>
          <w:trHeight w:hRule="exact" w:val="43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3E" w14:textId="77777777" w:rsidR="00257ECB" w:rsidRPr="00841F54" w:rsidRDefault="00257ECB" w:rsidP="00E22A9D">
            <w:pPr>
              <w:pStyle w:val="TableText"/>
              <w:rPr>
                <w:rFonts w:eastAsiaTheme="minorHAnsi" w:cstheme="minorBidi"/>
              </w:rPr>
            </w:pPr>
            <w:r w:rsidRPr="00841F54">
              <w:rPr>
                <w:rFonts w:eastAsiaTheme="minorHAnsi" w:cstheme="minorBidi"/>
              </w:rPr>
              <w:t>920</w:t>
            </w:r>
          </w:p>
        </w:tc>
        <w:tc>
          <w:tcPr>
            <w:tcW w:w="2135" w:type="pct"/>
            <w:tcBorders>
              <w:top w:val="single" w:sz="4" w:space="0" w:color="auto"/>
              <w:left w:val="single" w:sz="4" w:space="0" w:color="auto"/>
              <w:bottom w:val="single" w:sz="4" w:space="0" w:color="auto"/>
              <w:right w:val="single" w:sz="4" w:space="0" w:color="auto"/>
            </w:tcBorders>
          </w:tcPr>
          <w:p w14:paraId="078C8C3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Vaccine Information Statement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4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4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4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4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4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36D2845D" w14:textId="77777777" w:rsidTr="00447433">
        <w:trPr>
          <w:trHeight w:hRule="exact" w:val="43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2450E9B7" w14:textId="452CB096" w:rsidR="0040140B" w:rsidRPr="00841F54" w:rsidRDefault="0040140B" w:rsidP="00E22A9D">
            <w:pPr>
              <w:pStyle w:val="TableText"/>
              <w:rPr>
                <w:rFonts w:eastAsiaTheme="minorHAnsi" w:cstheme="minorBidi"/>
              </w:rPr>
            </w:pPr>
            <w:r w:rsidRPr="00841F54">
              <w:rPr>
                <w:rFonts w:eastAsiaTheme="minorHAnsi" w:cstheme="minorBidi"/>
              </w:rPr>
              <w:t>920.05</w:t>
            </w:r>
          </w:p>
        </w:tc>
        <w:tc>
          <w:tcPr>
            <w:tcW w:w="2135" w:type="pct"/>
            <w:tcBorders>
              <w:top w:val="single" w:sz="4" w:space="0" w:color="auto"/>
              <w:left w:val="single" w:sz="4" w:space="0" w:color="auto"/>
              <w:bottom w:val="single" w:sz="4" w:space="0" w:color="auto"/>
              <w:right w:val="single" w:sz="4" w:space="0" w:color="auto"/>
            </w:tcBorders>
          </w:tcPr>
          <w:p w14:paraId="4F22DC55" w14:textId="29ED24D6"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Default Responses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6B9454" w14:textId="0E3A5EB3"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45262020" w14:textId="4FB5D85E"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62AB3BA6" w14:textId="33A80433" w:rsidR="0040140B" w:rsidRPr="00841F54" w:rsidRDefault="00B75DEE" w:rsidP="00E22A9D">
            <w:pPr>
              <w:pStyle w:val="TableText"/>
              <w:rPr>
                <w:rFonts w:eastAsiaTheme="minorHAnsi" w:cstheme="minorBidi"/>
              </w:rPr>
            </w:pPr>
            <w:r w:rsidRPr="00841F54">
              <w:rPr>
                <w:rFonts w:eastAsiaTheme="minorHAnsi" w:cstheme="minorBidi"/>
              </w:rPr>
              <w:t xml:space="preserve"> </w:t>
            </w:r>
            <w:r w:rsidR="0040140B" w:rsidRPr="00841F54">
              <w:rPr>
                <w:rFonts w:eastAsiaTheme="minorHAnsi" w:cstheme="minorBidi"/>
              </w:rPr>
              <w:t xml:space="preserve"> @</w:t>
            </w:r>
          </w:p>
        </w:tc>
        <w:tc>
          <w:tcPr>
            <w:tcW w:w="364" w:type="pct"/>
            <w:tcBorders>
              <w:top w:val="single" w:sz="4" w:space="0" w:color="auto"/>
              <w:left w:val="single" w:sz="4" w:space="0" w:color="auto"/>
              <w:bottom w:val="single" w:sz="4" w:space="0" w:color="auto"/>
              <w:right w:val="single" w:sz="4" w:space="0" w:color="auto"/>
            </w:tcBorders>
          </w:tcPr>
          <w:p w14:paraId="5E1C28D8" w14:textId="704FB69E"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7957C2A1" w14:textId="3D1DB114"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r>
      <w:tr w:rsidR="00E22A9D" w:rsidRPr="00841F54" w14:paraId="078C8C4D"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46" w14:textId="77777777" w:rsidR="00257ECB" w:rsidRPr="00841F54" w:rsidRDefault="00257ECB" w:rsidP="00E22A9D">
            <w:pPr>
              <w:pStyle w:val="TableText"/>
              <w:rPr>
                <w:rFonts w:eastAsiaTheme="minorHAnsi" w:cstheme="minorBidi"/>
              </w:rPr>
            </w:pPr>
            <w:r w:rsidRPr="00841F54">
              <w:rPr>
                <w:rFonts w:eastAsiaTheme="minorHAnsi" w:cstheme="minorBidi"/>
              </w:rPr>
              <w:t>920.1</w:t>
            </w:r>
          </w:p>
        </w:tc>
        <w:tc>
          <w:tcPr>
            <w:tcW w:w="2135" w:type="pct"/>
            <w:tcBorders>
              <w:top w:val="single" w:sz="4" w:space="0" w:color="auto"/>
              <w:left w:val="single" w:sz="4" w:space="0" w:color="auto"/>
              <w:bottom w:val="single" w:sz="4" w:space="0" w:color="auto"/>
              <w:right w:val="single" w:sz="4" w:space="0" w:color="auto"/>
            </w:tcBorders>
          </w:tcPr>
          <w:p w14:paraId="078C8C4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4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49"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4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4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4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078C8C55"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4E" w14:textId="77777777" w:rsidR="00257ECB" w:rsidRPr="00841F54" w:rsidRDefault="00257ECB" w:rsidP="00E22A9D">
            <w:pPr>
              <w:pStyle w:val="TableText"/>
              <w:rPr>
                <w:rFonts w:eastAsiaTheme="minorHAnsi" w:cstheme="minorBidi"/>
              </w:rPr>
            </w:pPr>
            <w:r w:rsidRPr="00841F54">
              <w:rPr>
                <w:rFonts w:eastAsiaTheme="minorHAnsi" w:cstheme="minorBidi"/>
              </w:rPr>
              <w:t>920.2</w:t>
            </w:r>
          </w:p>
        </w:tc>
        <w:tc>
          <w:tcPr>
            <w:tcW w:w="2135" w:type="pct"/>
            <w:tcBorders>
              <w:top w:val="single" w:sz="4" w:space="0" w:color="auto"/>
              <w:left w:val="single" w:sz="4" w:space="0" w:color="auto"/>
              <w:bottom w:val="single" w:sz="4" w:space="0" w:color="auto"/>
              <w:right w:val="single" w:sz="4" w:space="0" w:color="auto"/>
            </w:tcBorders>
          </w:tcPr>
          <w:p w14:paraId="078C8C4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Administration Route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5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5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5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5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5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E22A9D" w:rsidRPr="00841F54" w14:paraId="078C8C5D"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56" w14:textId="77777777" w:rsidR="00257ECB" w:rsidRPr="00841F54" w:rsidRDefault="00257ECB" w:rsidP="00E22A9D">
            <w:pPr>
              <w:pStyle w:val="TableText"/>
              <w:rPr>
                <w:rFonts w:eastAsiaTheme="minorHAnsi" w:cstheme="minorBidi"/>
              </w:rPr>
            </w:pPr>
            <w:r w:rsidRPr="00841F54">
              <w:rPr>
                <w:rFonts w:eastAsiaTheme="minorHAnsi" w:cstheme="minorBidi"/>
              </w:rPr>
              <w:t>920.3</w:t>
            </w:r>
          </w:p>
        </w:tc>
        <w:tc>
          <w:tcPr>
            <w:tcW w:w="2135" w:type="pct"/>
            <w:tcBorders>
              <w:top w:val="single" w:sz="4" w:space="0" w:color="auto"/>
              <w:left w:val="single" w:sz="4" w:space="0" w:color="auto"/>
              <w:bottom w:val="single" w:sz="4" w:space="0" w:color="auto"/>
              <w:right w:val="single" w:sz="4" w:space="0" w:color="auto"/>
            </w:tcBorders>
          </w:tcPr>
          <w:p w14:paraId="078C8C5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Administration Site (Body)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5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59"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5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5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5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078C8C65" w14:textId="77777777" w:rsidTr="00447433">
        <w:trPr>
          <w:trHeight w:hRule="exact" w:val="352"/>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5E" w14:textId="77777777" w:rsidR="00257ECB" w:rsidRPr="00841F54" w:rsidRDefault="00257ECB" w:rsidP="00E22A9D">
            <w:pPr>
              <w:pStyle w:val="TableText"/>
              <w:rPr>
                <w:rFonts w:eastAsiaTheme="minorHAnsi" w:cstheme="minorBidi"/>
              </w:rPr>
            </w:pPr>
            <w:r w:rsidRPr="00841F54">
              <w:rPr>
                <w:rFonts w:eastAsiaTheme="minorHAnsi" w:cstheme="minorBidi"/>
              </w:rPr>
              <w:t>920.4</w:t>
            </w:r>
          </w:p>
        </w:tc>
        <w:tc>
          <w:tcPr>
            <w:tcW w:w="2135" w:type="pct"/>
            <w:tcBorders>
              <w:top w:val="single" w:sz="4" w:space="0" w:color="auto"/>
              <w:left w:val="single" w:sz="4" w:space="0" w:color="auto"/>
              <w:bottom w:val="single" w:sz="4" w:space="0" w:color="auto"/>
              <w:right w:val="single" w:sz="4" w:space="0" w:color="auto"/>
            </w:tcBorders>
          </w:tcPr>
          <w:p w14:paraId="078C8C5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Contraindications</w:t>
            </w:r>
            <w:r w:rsidR="007F7437" w:rsidRPr="00841F54">
              <w:rPr>
                <w:rFonts w:eastAsiaTheme="minorHAnsi" w:cstheme="minorBidi"/>
              </w:rPr>
              <w:t xml:space="preserve"> Reasons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6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6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6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6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6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E22A9D" w:rsidRPr="00841F54" w14:paraId="078C8C6D"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66" w14:textId="77777777" w:rsidR="00257ECB" w:rsidRPr="00841F54" w:rsidRDefault="00257ECB" w:rsidP="00E22A9D">
            <w:pPr>
              <w:pStyle w:val="TableText"/>
              <w:rPr>
                <w:rFonts w:eastAsiaTheme="minorHAnsi" w:cstheme="minorBidi"/>
              </w:rPr>
            </w:pPr>
            <w:r w:rsidRPr="00841F54">
              <w:rPr>
                <w:rFonts w:eastAsiaTheme="minorHAnsi" w:cstheme="minorBidi"/>
              </w:rPr>
              <w:t>920.5</w:t>
            </w:r>
          </w:p>
        </w:tc>
        <w:tc>
          <w:tcPr>
            <w:tcW w:w="2135" w:type="pct"/>
            <w:tcBorders>
              <w:top w:val="single" w:sz="4" w:space="0" w:color="auto"/>
              <w:left w:val="single" w:sz="4" w:space="0" w:color="auto"/>
              <w:bottom w:val="single" w:sz="4" w:space="0" w:color="auto"/>
              <w:right w:val="single" w:sz="4" w:space="0" w:color="auto"/>
            </w:tcBorders>
          </w:tcPr>
          <w:p w14:paraId="078C8C6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Refusals</w:t>
            </w:r>
            <w:r w:rsidR="007F7437" w:rsidRPr="00841F54">
              <w:rPr>
                <w:rFonts w:eastAsiaTheme="minorHAnsi" w:cstheme="minorBidi"/>
              </w:rPr>
              <w:t xml:space="preserve"> Reasons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6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69"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6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6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6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7459282F"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22CB7D63" w14:textId="1B678232" w:rsidR="0040140B" w:rsidRPr="00841F54" w:rsidRDefault="0040140B" w:rsidP="00E22A9D">
            <w:pPr>
              <w:pStyle w:val="TableText"/>
              <w:rPr>
                <w:rFonts w:eastAsiaTheme="minorHAnsi" w:cstheme="minorBidi"/>
              </w:rPr>
            </w:pPr>
            <w:r w:rsidRPr="00841F54">
              <w:rPr>
                <w:rFonts w:eastAsiaTheme="minorHAnsi" w:cstheme="minorBidi"/>
              </w:rPr>
              <w:t>920.6</w:t>
            </w:r>
          </w:p>
        </w:tc>
        <w:tc>
          <w:tcPr>
            <w:tcW w:w="2135" w:type="pct"/>
            <w:tcBorders>
              <w:top w:val="single" w:sz="4" w:space="0" w:color="auto"/>
              <w:left w:val="single" w:sz="4" w:space="0" w:color="auto"/>
              <w:bottom w:val="single" w:sz="4" w:space="0" w:color="auto"/>
              <w:right w:val="single" w:sz="4" w:space="0" w:color="auto"/>
            </w:tcBorders>
          </w:tcPr>
          <w:p w14:paraId="739612F5" w14:textId="4FA2717A"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Routes To Sites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5F623298" w14:textId="6F109B9C"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362FFD" w:rsidRPr="00841F54">
              <w:rPr>
                <w:rFonts w:eastAsiaTheme="minorHAnsi" w:cstheme="minorBidi"/>
              </w:rPr>
              <w:t xml:space="preserve"> </w:t>
            </w: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553BD925" w14:textId="371F1279"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740637CE" w14:textId="3E148D5D"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2D97D219" w14:textId="358007B8"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3463D117" w14:textId="0BB4FD02"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r>
      <w:tr w:rsidR="00E22A9D" w:rsidRPr="00841F54" w14:paraId="27E92A25"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696BECE6" w14:textId="034C5FBA" w:rsidR="00D00B09" w:rsidRPr="00841F54" w:rsidRDefault="00D00B09" w:rsidP="00E22A9D">
            <w:pPr>
              <w:pStyle w:val="TableText"/>
              <w:rPr>
                <w:rFonts w:eastAsiaTheme="minorHAnsi" w:cstheme="minorBidi"/>
              </w:rPr>
            </w:pPr>
            <w:r w:rsidRPr="00841F54">
              <w:rPr>
                <w:rFonts w:eastAsiaTheme="minorHAnsi" w:cstheme="minorBidi"/>
              </w:rPr>
              <w:t>920.71</w:t>
            </w:r>
          </w:p>
        </w:tc>
        <w:tc>
          <w:tcPr>
            <w:tcW w:w="2135" w:type="pct"/>
            <w:tcBorders>
              <w:top w:val="single" w:sz="4" w:space="0" w:color="auto"/>
              <w:left w:val="single" w:sz="4" w:space="0" w:color="auto"/>
              <w:bottom w:val="single" w:sz="4" w:space="0" w:color="auto"/>
              <w:right w:val="single" w:sz="4" w:space="0" w:color="auto"/>
            </w:tcBorders>
          </w:tcPr>
          <w:p w14:paraId="6C6C2DE9" w14:textId="4EBED8DD"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External Agency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D2A353D" w14:textId="6AF0D6A4" w:rsidR="00D00B09" w:rsidRPr="00841F54" w:rsidRDefault="00D00B09" w:rsidP="00E22A9D">
            <w:pPr>
              <w:pStyle w:val="TableText"/>
              <w:rPr>
                <w:rFonts w:eastAsiaTheme="minorHAnsi" w:cstheme="minorBidi"/>
              </w:rPr>
            </w:pPr>
            <w:r w:rsidRPr="00841F54">
              <w:rPr>
                <w:rFonts w:eastAsiaTheme="minorHAnsi" w:cstheme="minorBidi"/>
              </w:rPr>
              <w:t xml:space="preserve"> @</w:t>
            </w:r>
          </w:p>
        </w:tc>
        <w:tc>
          <w:tcPr>
            <w:tcW w:w="300" w:type="pct"/>
            <w:tcBorders>
              <w:top w:val="single" w:sz="4" w:space="0" w:color="auto"/>
              <w:left w:val="single" w:sz="4" w:space="0" w:color="auto"/>
              <w:bottom w:val="single" w:sz="4" w:space="0" w:color="auto"/>
              <w:right w:val="single" w:sz="4" w:space="0" w:color="auto"/>
            </w:tcBorders>
          </w:tcPr>
          <w:p w14:paraId="274926B9" w14:textId="41AD9CA1"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3C5F5E93" w14:textId="72772C14" w:rsidR="00D00B09" w:rsidRPr="00841F54" w:rsidRDefault="00D00B09" w:rsidP="00E22A9D">
            <w:pPr>
              <w:pStyle w:val="TableText"/>
              <w:rPr>
                <w:rFonts w:eastAsiaTheme="minorHAnsi" w:cstheme="minorBidi"/>
              </w:rPr>
            </w:pPr>
            <w:r w:rsidRPr="00841F54">
              <w:rPr>
                <w:rFonts w:eastAsiaTheme="minorHAnsi" w:cstheme="minorBidi"/>
              </w:rPr>
              <w:t xml:space="preserve"> @</w:t>
            </w:r>
          </w:p>
        </w:tc>
        <w:tc>
          <w:tcPr>
            <w:tcW w:w="364" w:type="pct"/>
            <w:tcBorders>
              <w:top w:val="single" w:sz="4" w:space="0" w:color="auto"/>
              <w:left w:val="single" w:sz="4" w:space="0" w:color="auto"/>
              <w:bottom w:val="single" w:sz="4" w:space="0" w:color="auto"/>
              <w:right w:val="single" w:sz="4" w:space="0" w:color="auto"/>
            </w:tcBorders>
          </w:tcPr>
          <w:p w14:paraId="31BBFF4D" w14:textId="1731D097"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143DF4E8" w14:textId="56387AD7" w:rsidR="00D00B09" w:rsidRPr="00841F54" w:rsidRDefault="00D00B09" w:rsidP="00E22A9D">
            <w:pPr>
              <w:pStyle w:val="TableText"/>
              <w:rPr>
                <w:rFonts w:eastAsiaTheme="minorHAnsi" w:cstheme="minorBidi"/>
              </w:rPr>
            </w:pPr>
            <w:r w:rsidRPr="00841F54">
              <w:rPr>
                <w:rFonts w:eastAsiaTheme="minorHAnsi" w:cstheme="minorBidi"/>
              </w:rPr>
              <w:t xml:space="preserve"> @</w:t>
            </w:r>
          </w:p>
        </w:tc>
      </w:tr>
      <w:tr w:rsidR="00447433" w:rsidRPr="00841F54" w14:paraId="078C8C7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6E" w14:textId="77777777" w:rsidR="0015646A" w:rsidRPr="00841F54" w:rsidRDefault="0015646A" w:rsidP="00E22A9D">
            <w:pPr>
              <w:pStyle w:val="TableText"/>
              <w:rPr>
                <w:rFonts w:eastAsiaTheme="minorHAnsi" w:cstheme="minorBidi"/>
              </w:rPr>
            </w:pPr>
            <w:r w:rsidRPr="00841F54">
              <w:rPr>
                <w:rFonts w:eastAsiaTheme="minorHAnsi" w:cstheme="minorBidi"/>
              </w:rPr>
              <w:t>9000001</w:t>
            </w:r>
          </w:p>
        </w:tc>
        <w:tc>
          <w:tcPr>
            <w:tcW w:w="2135" w:type="pct"/>
            <w:tcBorders>
              <w:top w:val="single" w:sz="4" w:space="0" w:color="auto"/>
              <w:left w:val="single" w:sz="4" w:space="0" w:color="auto"/>
              <w:bottom w:val="single" w:sz="4" w:space="0" w:color="auto"/>
              <w:right w:val="single" w:sz="4" w:space="0" w:color="auto"/>
            </w:tcBorders>
          </w:tcPr>
          <w:p w14:paraId="078C8C6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Patient/HIS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7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7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7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7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74" w14:textId="77777777" w:rsidR="0015646A" w:rsidRPr="00841F54" w:rsidRDefault="0015646A" w:rsidP="00E22A9D">
            <w:pPr>
              <w:pStyle w:val="TableText"/>
              <w:rPr>
                <w:rFonts w:eastAsiaTheme="minorHAnsi" w:cstheme="minorBidi"/>
              </w:rPr>
            </w:pPr>
          </w:p>
        </w:tc>
      </w:tr>
      <w:tr w:rsidR="00E22A9D" w:rsidRPr="00841F54" w14:paraId="078C8C7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76" w14:textId="77777777" w:rsidR="0015646A" w:rsidRPr="00841F54" w:rsidRDefault="0015646A" w:rsidP="00E22A9D">
            <w:pPr>
              <w:pStyle w:val="TableText"/>
              <w:rPr>
                <w:rFonts w:eastAsiaTheme="minorHAnsi" w:cstheme="minorBidi"/>
              </w:rPr>
            </w:pPr>
            <w:r w:rsidRPr="00841F54">
              <w:rPr>
                <w:rFonts w:eastAsiaTheme="minorHAnsi" w:cstheme="minorBidi"/>
              </w:rPr>
              <w:t>9000010.06</w:t>
            </w:r>
          </w:p>
        </w:tc>
        <w:tc>
          <w:tcPr>
            <w:tcW w:w="2135" w:type="pct"/>
            <w:tcBorders>
              <w:top w:val="single" w:sz="4" w:space="0" w:color="auto"/>
              <w:left w:val="single" w:sz="4" w:space="0" w:color="auto"/>
              <w:bottom w:val="single" w:sz="4" w:space="0" w:color="auto"/>
              <w:right w:val="single" w:sz="4" w:space="0" w:color="auto"/>
            </w:tcBorders>
          </w:tcPr>
          <w:p w14:paraId="078C8C7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Provider</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7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7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7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7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7C" w14:textId="77777777" w:rsidR="0015646A" w:rsidRPr="00841F54" w:rsidRDefault="0015646A" w:rsidP="00E22A9D">
            <w:pPr>
              <w:pStyle w:val="TableText"/>
              <w:rPr>
                <w:rFonts w:eastAsiaTheme="minorHAnsi" w:cstheme="minorBidi"/>
              </w:rPr>
            </w:pPr>
          </w:p>
        </w:tc>
      </w:tr>
      <w:tr w:rsidR="00447433" w:rsidRPr="00841F54" w14:paraId="078C8C8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7E" w14:textId="77777777" w:rsidR="0015646A" w:rsidRPr="00841F54" w:rsidRDefault="0015646A" w:rsidP="00E22A9D">
            <w:pPr>
              <w:pStyle w:val="TableText"/>
              <w:rPr>
                <w:rFonts w:eastAsiaTheme="minorHAnsi" w:cstheme="minorBidi"/>
              </w:rPr>
            </w:pPr>
            <w:r w:rsidRPr="00841F54">
              <w:rPr>
                <w:rFonts w:eastAsiaTheme="minorHAnsi" w:cstheme="minorBidi"/>
              </w:rPr>
              <w:t>9000010.07</w:t>
            </w:r>
          </w:p>
        </w:tc>
        <w:tc>
          <w:tcPr>
            <w:tcW w:w="2135" w:type="pct"/>
            <w:tcBorders>
              <w:top w:val="single" w:sz="4" w:space="0" w:color="auto"/>
              <w:left w:val="single" w:sz="4" w:space="0" w:color="auto"/>
              <w:bottom w:val="single" w:sz="4" w:space="0" w:color="auto"/>
              <w:right w:val="single" w:sz="4" w:space="0" w:color="auto"/>
            </w:tcBorders>
          </w:tcPr>
          <w:p w14:paraId="078C8C7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POV</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8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8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8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8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84" w14:textId="77777777" w:rsidR="0015646A" w:rsidRPr="00841F54" w:rsidRDefault="0015646A" w:rsidP="00E22A9D">
            <w:pPr>
              <w:pStyle w:val="TableText"/>
              <w:rPr>
                <w:rFonts w:eastAsiaTheme="minorHAnsi" w:cstheme="minorBidi"/>
              </w:rPr>
            </w:pPr>
          </w:p>
        </w:tc>
      </w:tr>
      <w:tr w:rsidR="00E22A9D" w:rsidRPr="00841F54" w14:paraId="078C8C8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86" w14:textId="77777777" w:rsidR="0015646A" w:rsidRPr="00841F54" w:rsidRDefault="0015646A" w:rsidP="00E22A9D">
            <w:pPr>
              <w:pStyle w:val="TableText"/>
              <w:rPr>
                <w:rFonts w:eastAsiaTheme="minorHAnsi" w:cstheme="minorBidi"/>
              </w:rPr>
            </w:pPr>
            <w:r w:rsidRPr="00841F54">
              <w:rPr>
                <w:rFonts w:eastAsiaTheme="minorHAnsi" w:cstheme="minorBidi"/>
              </w:rPr>
              <w:t>9000010.11</w:t>
            </w:r>
          </w:p>
        </w:tc>
        <w:tc>
          <w:tcPr>
            <w:tcW w:w="2135" w:type="pct"/>
            <w:tcBorders>
              <w:top w:val="single" w:sz="4" w:space="0" w:color="auto"/>
              <w:left w:val="single" w:sz="4" w:space="0" w:color="auto"/>
              <w:bottom w:val="single" w:sz="4" w:space="0" w:color="auto"/>
              <w:right w:val="single" w:sz="4" w:space="0" w:color="auto"/>
            </w:tcBorders>
          </w:tcPr>
          <w:p w14:paraId="078C8C8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8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8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8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8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8C" w14:textId="77777777" w:rsidR="0015646A" w:rsidRPr="00841F54" w:rsidRDefault="0015646A" w:rsidP="00E22A9D">
            <w:pPr>
              <w:pStyle w:val="TableText"/>
              <w:rPr>
                <w:rFonts w:eastAsiaTheme="minorHAnsi" w:cstheme="minorBidi"/>
              </w:rPr>
            </w:pPr>
          </w:p>
        </w:tc>
      </w:tr>
      <w:tr w:rsidR="00447433" w:rsidRPr="00841F54" w14:paraId="078C8C9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8E" w14:textId="77777777" w:rsidR="0015646A" w:rsidRPr="00841F54" w:rsidRDefault="0015646A" w:rsidP="00E22A9D">
            <w:pPr>
              <w:pStyle w:val="TableText"/>
              <w:rPr>
                <w:rFonts w:eastAsiaTheme="minorHAnsi" w:cstheme="minorBidi"/>
              </w:rPr>
            </w:pPr>
            <w:r w:rsidRPr="00841F54">
              <w:rPr>
                <w:rFonts w:eastAsiaTheme="minorHAnsi" w:cstheme="minorBidi"/>
              </w:rPr>
              <w:t>9000010.12</w:t>
            </w:r>
          </w:p>
        </w:tc>
        <w:tc>
          <w:tcPr>
            <w:tcW w:w="2135" w:type="pct"/>
            <w:tcBorders>
              <w:top w:val="single" w:sz="4" w:space="0" w:color="auto"/>
              <w:left w:val="single" w:sz="4" w:space="0" w:color="auto"/>
              <w:bottom w:val="single" w:sz="4" w:space="0" w:color="auto"/>
              <w:right w:val="single" w:sz="4" w:space="0" w:color="auto"/>
            </w:tcBorders>
          </w:tcPr>
          <w:p w14:paraId="078C8C8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Skin Test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9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9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9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9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94" w14:textId="77777777" w:rsidR="0015646A" w:rsidRPr="00841F54" w:rsidRDefault="0015646A" w:rsidP="00E22A9D">
            <w:pPr>
              <w:pStyle w:val="TableText"/>
              <w:rPr>
                <w:rFonts w:eastAsiaTheme="minorHAnsi" w:cstheme="minorBidi"/>
              </w:rPr>
            </w:pPr>
          </w:p>
        </w:tc>
      </w:tr>
      <w:tr w:rsidR="00E22A9D" w:rsidRPr="00841F54" w14:paraId="078C8C9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96" w14:textId="77777777" w:rsidR="0015646A" w:rsidRPr="00841F54" w:rsidRDefault="0015646A" w:rsidP="00E22A9D">
            <w:pPr>
              <w:pStyle w:val="TableText"/>
              <w:rPr>
                <w:rFonts w:eastAsiaTheme="minorHAnsi" w:cstheme="minorBidi"/>
              </w:rPr>
            </w:pPr>
            <w:r w:rsidRPr="00841F54">
              <w:rPr>
                <w:rFonts w:eastAsiaTheme="minorHAnsi" w:cstheme="minorBidi"/>
              </w:rPr>
              <w:t>9000010.13</w:t>
            </w:r>
          </w:p>
        </w:tc>
        <w:tc>
          <w:tcPr>
            <w:tcW w:w="2135" w:type="pct"/>
            <w:tcBorders>
              <w:top w:val="single" w:sz="4" w:space="0" w:color="auto"/>
              <w:left w:val="single" w:sz="4" w:space="0" w:color="auto"/>
              <w:bottom w:val="single" w:sz="4" w:space="0" w:color="auto"/>
              <w:right w:val="single" w:sz="4" w:space="0" w:color="auto"/>
            </w:tcBorders>
          </w:tcPr>
          <w:p w14:paraId="078C8C9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Exam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9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9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9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9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9C" w14:textId="77777777" w:rsidR="0015646A" w:rsidRPr="00841F54" w:rsidRDefault="0015646A" w:rsidP="00E22A9D">
            <w:pPr>
              <w:pStyle w:val="TableText"/>
              <w:rPr>
                <w:rFonts w:eastAsiaTheme="minorHAnsi" w:cstheme="minorBidi"/>
              </w:rPr>
            </w:pPr>
          </w:p>
        </w:tc>
      </w:tr>
      <w:tr w:rsidR="00447433" w:rsidRPr="00841F54" w14:paraId="078C8CA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9E" w14:textId="77777777" w:rsidR="0015646A" w:rsidRPr="00841F54" w:rsidRDefault="0015646A" w:rsidP="00E22A9D">
            <w:pPr>
              <w:pStyle w:val="TableText"/>
              <w:rPr>
                <w:rFonts w:eastAsiaTheme="minorHAnsi" w:cstheme="minorBidi"/>
              </w:rPr>
            </w:pPr>
            <w:r w:rsidRPr="00841F54">
              <w:rPr>
                <w:rFonts w:eastAsiaTheme="minorHAnsi" w:cstheme="minorBidi"/>
              </w:rPr>
              <w:t>9000010.15</w:t>
            </w:r>
          </w:p>
        </w:tc>
        <w:tc>
          <w:tcPr>
            <w:tcW w:w="2135" w:type="pct"/>
            <w:tcBorders>
              <w:top w:val="single" w:sz="4" w:space="0" w:color="auto"/>
              <w:left w:val="single" w:sz="4" w:space="0" w:color="auto"/>
              <w:bottom w:val="single" w:sz="4" w:space="0" w:color="auto"/>
              <w:right w:val="single" w:sz="4" w:space="0" w:color="auto"/>
            </w:tcBorders>
          </w:tcPr>
          <w:p w14:paraId="078C8C9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Treatment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A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A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A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A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A4" w14:textId="77777777" w:rsidR="0015646A" w:rsidRPr="00841F54" w:rsidRDefault="0015646A" w:rsidP="00E22A9D">
            <w:pPr>
              <w:pStyle w:val="TableText"/>
              <w:rPr>
                <w:rFonts w:eastAsiaTheme="minorHAnsi" w:cstheme="minorBidi"/>
              </w:rPr>
            </w:pPr>
          </w:p>
        </w:tc>
      </w:tr>
      <w:tr w:rsidR="00E22A9D" w:rsidRPr="00841F54" w14:paraId="078C8CA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A6" w14:textId="77777777" w:rsidR="0015646A" w:rsidRPr="00841F54" w:rsidRDefault="0015646A" w:rsidP="00E22A9D">
            <w:pPr>
              <w:pStyle w:val="TableText"/>
              <w:rPr>
                <w:rFonts w:eastAsiaTheme="minorHAnsi" w:cstheme="minorBidi"/>
              </w:rPr>
            </w:pPr>
            <w:r w:rsidRPr="00841F54">
              <w:rPr>
                <w:rFonts w:eastAsiaTheme="minorHAnsi" w:cstheme="minorBidi"/>
              </w:rPr>
              <w:t>9000010.16</w:t>
            </w:r>
          </w:p>
        </w:tc>
        <w:tc>
          <w:tcPr>
            <w:tcW w:w="2135" w:type="pct"/>
            <w:tcBorders>
              <w:top w:val="single" w:sz="4" w:space="0" w:color="auto"/>
              <w:left w:val="single" w:sz="4" w:space="0" w:color="auto"/>
              <w:bottom w:val="single" w:sz="4" w:space="0" w:color="auto"/>
              <w:right w:val="single" w:sz="4" w:space="0" w:color="auto"/>
            </w:tcBorders>
          </w:tcPr>
          <w:p w14:paraId="078C8CA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Patient Ed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A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A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A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A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AC" w14:textId="77777777" w:rsidR="0015646A" w:rsidRPr="00841F54" w:rsidRDefault="0015646A" w:rsidP="00E22A9D">
            <w:pPr>
              <w:pStyle w:val="TableText"/>
              <w:rPr>
                <w:rFonts w:eastAsiaTheme="minorHAnsi" w:cstheme="minorBidi"/>
              </w:rPr>
            </w:pPr>
          </w:p>
        </w:tc>
      </w:tr>
      <w:tr w:rsidR="00447433" w:rsidRPr="00841F54" w14:paraId="078C8CB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AE" w14:textId="77777777" w:rsidR="0015646A" w:rsidRPr="00841F54" w:rsidRDefault="0015646A" w:rsidP="00E22A9D">
            <w:pPr>
              <w:pStyle w:val="TableText"/>
              <w:rPr>
                <w:rFonts w:eastAsiaTheme="minorHAnsi" w:cstheme="minorBidi"/>
              </w:rPr>
            </w:pPr>
            <w:r w:rsidRPr="00841F54">
              <w:rPr>
                <w:rFonts w:eastAsiaTheme="minorHAnsi" w:cstheme="minorBidi"/>
              </w:rPr>
              <w:t>9000010.18</w:t>
            </w:r>
          </w:p>
        </w:tc>
        <w:tc>
          <w:tcPr>
            <w:tcW w:w="2135" w:type="pct"/>
            <w:tcBorders>
              <w:top w:val="single" w:sz="4" w:space="0" w:color="auto"/>
              <w:left w:val="single" w:sz="4" w:space="0" w:color="auto"/>
              <w:bottom w:val="single" w:sz="4" w:space="0" w:color="auto"/>
              <w:right w:val="single" w:sz="4" w:space="0" w:color="auto"/>
            </w:tcBorders>
          </w:tcPr>
          <w:p w14:paraId="078C8CA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CPT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B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B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B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B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B4" w14:textId="77777777" w:rsidR="0015646A" w:rsidRPr="00841F54" w:rsidRDefault="0015646A" w:rsidP="00E22A9D">
            <w:pPr>
              <w:pStyle w:val="TableText"/>
              <w:rPr>
                <w:rFonts w:eastAsiaTheme="minorHAnsi" w:cstheme="minorBidi"/>
              </w:rPr>
            </w:pPr>
          </w:p>
        </w:tc>
      </w:tr>
      <w:tr w:rsidR="00E22A9D" w:rsidRPr="00841F54" w14:paraId="078C8CB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B6" w14:textId="77777777" w:rsidR="0015646A" w:rsidRPr="00841F54" w:rsidRDefault="0015646A" w:rsidP="00E22A9D">
            <w:pPr>
              <w:pStyle w:val="TableText"/>
              <w:rPr>
                <w:rFonts w:eastAsiaTheme="minorHAnsi" w:cstheme="minorBidi"/>
              </w:rPr>
            </w:pPr>
            <w:r w:rsidRPr="00841F54">
              <w:rPr>
                <w:rFonts w:eastAsiaTheme="minorHAnsi" w:cstheme="minorBidi"/>
              </w:rPr>
              <w:t>9000010.23</w:t>
            </w:r>
          </w:p>
        </w:tc>
        <w:tc>
          <w:tcPr>
            <w:tcW w:w="2135" w:type="pct"/>
            <w:tcBorders>
              <w:top w:val="single" w:sz="4" w:space="0" w:color="auto"/>
              <w:left w:val="single" w:sz="4" w:space="0" w:color="auto"/>
              <w:bottom w:val="single" w:sz="4" w:space="0" w:color="auto"/>
              <w:right w:val="single" w:sz="4" w:space="0" w:color="auto"/>
            </w:tcBorders>
          </w:tcPr>
          <w:p w14:paraId="078C8CB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Health Factors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B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B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B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B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BC" w14:textId="77777777" w:rsidR="0015646A" w:rsidRPr="00841F54" w:rsidRDefault="0015646A" w:rsidP="00E22A9D">
            <w:pPr>
              <w:pStyle w:val="TableText"/>
              <w:rPr>
                <w:rFonts w:eastAsiaTheme="minorHAnsi" w:cstheme="minorBidi"/>
              </w:rPr>
            </w:pPr>
          </w:p>
        </w:tc>
      </w:tr>
      <w:tr w:rsidR="00447433" w:rsidRPr="00841F54" w14:paraId="486FF791"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5D6064D9" w14:textId="0A794028" w:rsidR="0040140B" w:rsidRPr="00841F54" w:rsidRDefault="0040140B" w:rsidP="00E22A9D">
            <w:pPr>
              <w:pStyle w:val="TableText"/>
              <w:rPr>
                <w:rFonts w:eastAsiaTheme="minorHAnsi" w:cstheme="minorBidi"/>
              </w:rPr>
            </w:pPr>
            <w:r w:rsidRPr="00841F54">
              <w:rPr>
                <w:rFonts w:eastAsiaTheme="minorHAnsi" w:cstheme="minorBidi"/>
              </w:rPr>
              <w:t>9000010.707</w:t>
            </w:r>
          </w:p>
        </w:tc>
        <w:tc>
          <w:tcPr>
            <w:tcW w:w="2135" w:type="pct"/>
            <w:tcBorders>
              <w:top w:val="single" w:sz="4" w:space="0" w:color="auto"/>
              <w:left w:val="single" w:sz="4" w:space="0" w:color="auto"/>
              <w:bottom w:val="single" w:sz="4" w:space="0" w:color="auto"/>
              <w:right w:val="single" w:sz="4" w:space="0" w:color="auto"/>
            </w:tcBorders>
          </w:tcPr>
          <w:p w14:paraId="5609B0F2" w14:textId="41C05411"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 Contra/Refusal Events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4CD62521" w14:textId="1092E966"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4E5B4E6F" w14:textId="0972B4E8"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1FDCE44C" w14:textId="475455F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782F07A1" w14:textId="4F6A97F4"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3F44AB64" w14:textId="3A399DE1"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10E6EBCB"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319645A8" w14:textId="0C3D7E08" w:rsidR="00D00B09" w:rsidRPr="00841F54" w:rsidRDefault="00D00B09" w:rsidP="00E22A9D">
            <w:pPr>
              <w:pStyle w:val="TableText"/>
              <w:rPr>
                <w:rFonts w:eastAsiaTheme="minorHAnsi" w:cstheme="minorBidi"/>
              </w:rPr>
            </w:pPr>
            <w:r w:rsidRPr="00841F54">
              <w:rPr>
                <w:rFonts w:eastAsiaTheme="minorHAnsi" w:cstheme="minorBidi"/>
              </w:rPr>
              <w:t>9000080.11</w:t>
            </w:r>
          </w:p>
        </w:tc>
        <w:tc>
          <w:tcPr>
            <w:tcW w:w="2135" w:type="pct"/>
            <w:tcBorders>
              <w:top w:val="single" w:sz="4" w:space="0" w:color="auto"/>
              <w:left w:val="single" w:sz="4" w:space="0" w:color="auto"/>
              <w:bottom w:val="single" w:sz="4" w:space="0" w:color="auto"/>
              <w:right w:val="single" w:sz="4" w:space="0" w:color="auto"/>
            </w:tcBorders>
          </w:tcPr>
          <w:p w14:paraId="6CFB1399" w14:textId="3A530610"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Deleted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772BBF0D" w14:textId="7AE07F6A" w:rsidR="00D00B09" w:rsidRPr="00841F54" w:rsidRDefault="00D00B09"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644D5A45" w14:textId="0337520B"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68CEF59" w14:textId="0E6FD64F" w:rsidR="00D00B09" w:rsidRPr="00841F54" w:rsidRDefault="00D00B09"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67C6DA7C" w14:textId="48F8ABC9"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52B8A6E1" w14:textId="6B509EB4" w:rsidR="00D00B09" w:rsidRPr="00841F54" w:rsidRDefault="00D00B09" w:rsidP="00E22A9D">
            <w:pPr>
              <w:pStyle w:val="TableText"/>
              <w:rPr>
                <w:rFonts w:eastAsiaTheme="minorHAnsi" w:cstheme="minorBidi"/>
              </w:rPr>
            </w:pPr>
            <w:r w:rsidRPr="00841F54">
              <w:rPr>
                <w:rFonts w:eastAsiaTheme="minorHAnsi" w:cstheme="minorBidi"/>
              </w:rPr>
              <w:t>@</w:t>
            </w:r>
          </w:p>
        </w:tc>
      </w:tr>
      <w:tr w:rsidR="00447433" w:rsidRPr="00841F54" w14:paraId="078C8CC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BE" w14:textId="77777777" w:rsidR="0040140B" w:rsidRPr="00841F54" w:rsidRDefault="0040140B" w:rsidP="00E22A9D">
            <w:pPr>
              <w:pStyle w:val="TableText"/>
              <w:rPr>
                <w:rFonts w:eastAsiaTheme="minorHAnsi" w:cstheme="minorBidi"/>
              </w:rPr>
            </w:pPr>
            <w:r w:rsidRPr="00841F54">
              <w:rPr>
                <w:rFonts w:eastAsiaTheme="minorHAnsi" w:cstheme="minorBidi"/>
              </w:rPr>
              <w:t>9999999.04</w:t>
            </w:r>
          </w:p>
        </w:tc>
        <w:tc>
          <w:tcPr>
            <w:tcW w:w="2135" w:type="pct"/>
            <w:tcBorders>
              <w:top w:val="single" w:sz="4" w:space="0" w:color="auto"/>
              <w:left w:val="single" w:sz="4" w:space="0" w:color="auto"/>
              <w:bottom w:val="single" w:sz="4" w:space="0" w:color="auto"/>
              <w:right w:val="single" w:sz="4" w:space="0" w:color="auto"/>
            </w:tcBorders>
          </w:tcPr>
          <w:p w14:paraId="078C8CB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 Manufacturer</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C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C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C2"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C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C4"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078C8CC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C6" w14:textId="77777777" w:rsidR="0040140B" w:rsidRPr="00841F54" w:rsidRDefault="0040140B" w:rsidP="00E22A9D">
            <w:pPr>
              <w:pStyle w:val="TableText"/>
              <w:rPr>
                <w:rFonts w:eastAsiaTheme="minorHAnsi" w:cstheme="minorBidi"/>
              </w:rPr>
            </w:pPr>
            <w:r w:rsidRPr="00841F54">
              <w:rPr>
                <w:rFonts w:eastAsiaTheme="minorHAnsi" w:cstheme="minorBidi"/>
              </w:rPr>
              <w:t>9999999.06</w:t>
            </w:r>
          </w:p>
        </w:tc>
        <w:tc>
          <w:tcPr>
            <w:tcW w:w="2135" w:type="pct"/>
            <w:tcBorders>
              <w:top w:val="single" w:sz="4" w:space="0" w:color="auto"/>
              <w:left w:val="single" w:sz="4" w:space="0" w:color="auto"/>
              <w:bottom w:val="single" w:sz="4" w:space="0" w:color="auto"/>
              <w:right w:val="single" w:sz="4" w:space="0" w:color="auto"/>
            </w:tcBorders>
          </w:tcPr>
          <w:p w14:paraId="078C8CC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Location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C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C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C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C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CC" w14:textId="77777777" w:rsidR="0040140B" w:rsidRPr="00841F54" w:rsidRDefault="0040140B" w:rsidP="00E22A9D">
            <w:pPr>
              <w:pStyle w:val="TableText"/>
              <w:rPr>
                <w:rFonts w:eastAsiaTheme="minorHAnsi" w:cstheme="minorBidi"/>
              </w:rPr>
            </w:pPr>
          </w:p>
        </w:tc>
      </w:tr>
      <w:tr w:rsidR="00447433" w:rsidRPr="00841F54" w14:paraId="078C8CD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CE" w14:textId="77777777" w:rsidR="0040140B" w:rsidRPr="00841F54" w:rsidRDefault="0040140B" w:rsidP="00E22A9D">
            <w:pPr>
              <w:pStyle w:val="TableText"/>
              <w:rPr>
                <w:rFonts w:eastAsiaTheme="minorHAnsi" w:cstheme="minorBidi"/>
              </w:rPr>
            </w:pPr>
            <w:r w:rsidRPr="00841F54">
              <w:rPr>
                <w:rFonts w:eastAsiaTheme="minorHAnsi" w:cstheme="minorBidi"/>
              </w:rPr>
              <w:t>9999999.09</w:t>
            </w:r>
          </w:p>
        </w:tc>
        <w:tc>
          <w:tcPr>
            <w:tcW w:w="2135" w:type="pct"/>
            <w:tcBorders>
              <w:top w:val="single" w:sz="4" w:space="0" w:color="auto"/>
              <w:left w:val="single" w:sz="4" w:space="0" w:color="auto"/>
              <w:bottom w:val="single" w:sz="4" w:space="0" w:color="auto"/>
              <w:right w:val="single" w:sz="4" w:space="0" w:color="auto"/>
            </w:tcBorders>
          </w:tcPr>
          <w:p w14:paraId="078C8CC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Education Topics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D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D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D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D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D4" w14:textId="77777777" w:rsidR="0040140B" w:rsidRPr="00841F54" w:rsidRDefault="0040140B" w:rsidP="00E22A9D">
            <w:pPr>
              <w:pStyle w:val="TableText"/>
              <w:rPr>
                <w:rFonts w:eastAsiaTheme="minorHAnsi" w:cstheme="minorBidi"/>
              </w:rPr>
            </w:pPr>
          </w:p>
        </w:tc>
      </w:tr>
      <w:tr w:rsidR="00E22A9D" w:rsidRPr="00841F54" w14:paraId="078C8CD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D6" w14:textId="77777777" w:rsidR="0040140B" w:rsidRPr="00841F54" w:rsidRDefault="0040140B" w:rsidP="00E22A9D">
            <w:pPr>
              <w:pStyle w:val="TableText"/>
              <w:rPr>
                <w:rFonts w:eastAsiaTheme="minorHAnsi" w:cstheme="minorBidi"/>
              </w:rPr>
            </w:pPr>
            <w:r w:rsidRPr="00841F54">
              <w:rPr>
                <w:rFonts w:eastAsiaTheme="minorHAnsi" w:cstheme="minorBidi"/>
              </w:rPr>
              <w:t>9999999.14</w:t>
            </w:r>
          </w:p>
        </w:tc>
        <w:tc>
          <w:tcPr>
            <w:tcW w:w="2135" w:type="pct"/>
            <w:tcBorders>
              <w:top w:val="single" w:sz="4" w:space="0" w:color="auto"/>
              <w:left w:val="single" w:sz="4" w:space="0" w:color="auto"/>
              <w:bottom w:val="single" w:sz="4" w:space="0" w:color="auto"/>
              <w:right w:val="single" w:sz="4" w:space="0" w:color="auto"/>
            </w:tcBorders>
          </w:tcPr>
          <w:p w14:paraId="078C8CD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D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D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DA"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D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DC"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447433" w:rsidRPr="00841F54" w14:paraId="078C8CE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DE" w14:textId="77777777" w:rsidR="0040140B" w:rsidRPr="00841F54" w:rsidRDefault="0040140B" w:rsidP="00E22A9D">
            <w:pPr>
              <w:pStyle w:val="TableText"/>
              <w:rPr>
                <w:rFonts w:eastAsiaTheme="minorHAnsi" w:cstheme="minorBidi"/>
              </w:rPr>
            </w:pPr>
            <w:r w:rsidRPr="00841F54">
              <w:rPr>
                <w:rFonts w:eastAsiaTheme="minorHAnsi" w:cstheme="minorBidi"/>
              </w:rPr>
              <w:t>9999999.15</w:t>
            </w:r>
          </w:p>
        </w:tc>
        <w:tc>
          <w:tcPr>
            <w:tcW w:w="2135" w:type="pct"/>
            <w:tcBorders>
              <w:top w:val="single" w:sz="4" w:space="0" w:color="auto"/>
              <w:left w:val="single" w:sz="4" w:space="0" w:color="auto"/>
              <w:bottom w:val="single" w:sz="4" w:space="0" w:color="auto"/>
              <w:right w:val="single" w:sz="4" w:space="0" w:color="auto"/>
            </w:tcBorders>
          </w:tcPr>
          <w:p w14:paraId="078C8CD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Exam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E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E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E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E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E4" w14:textId="77777777" w:rsidR="0040140B" w:rsidRPr="00841F54" w:rsidRDefault="0040140B" w:rsidP="00E22A9D">
            <w:pPr>
              <w:pStyle w:val="TableText"/>
              <w:rPr>
                <w:rFonts w:eastAsiaTheme="minorHAnsi" w:cstheme="minorBidi"/>
              </w:rPr>
            </w:pPr>
          </w:p>
        </w:tc>
      </w:tr>
      <w:tr w:rsidR="00E22A9D" w:rsidRPr="00841F54" w14:paraId="078C8CE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E6" w14:textId="77777777" w:rsidR="0040140B" w:rsidRPr="00841F54" w:rsidRDefault="0040140B" w:rsidP="00E22A9D">
            <w:pPr>
              <w:pStyle w:val="TableText"/>
              <w:rPr>
                <w:rFonts w:eastAsiaTheme="minorHAnsi" w:cstheme="minorBidi"/>
              </w:rPr>
            </w:pPr>
            <w:r w:rsidRPr="00841F54">
              <w:rPr>
                <w:rFonts w:eastAsiaTheme="minorHAnsi" w:cstheme="minorBidi"/>
              </w:rPr>
              <w:t>9999999.17</w:t>
            </w:r>
          </w:p>
        </w:tc>
        <w:tc>
          <w:tcPr>
            <w:tcW w:w="2135" w:type="pct"/>
            <w:tcBorders>
              <w:top w:val="single" w:sz="4" w:space="0" w:color="auto"/>
              <w:left w:val="single" w:sz="4" w:space="0" w:color="auto"/>
              <w:bottom w:val="single" w:sz="4" w:space="0" w:color="auto"/>
              <w:right w:val="single" w:sz="4" w:space="0" w:color="auto"/>
            </w:tcBorders>
          </w:tcPr>
          <w:p w14:paraId="078C8CE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Treatment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E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E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E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E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EC" w14:textId="77777777" w:rsidR="0040140B" w:rsidRPr="00841F54" w:rsidRDefault="0040140B" w:rsidP="00E22A9D">
            <w:pPr>
              <w:pStyle w:val="TableText"/>
              <w:rPr>
                <w:rFonts w:eastAsiaTheme="minorHAnsi" w:cstheme="minorBidi"/>
              </w:rPr>
            </w:pPr>
          </w:p>
        </w:tc>
      </w:tr>
      <w:tr w:rsidR="00447433" w:rsidRPr="00841F54" w14:paraId="078C8CF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EE" w14:textId="77777777" w:rsidR="0040140B" w:rsidRPr="00841F54" w:rsidRDefault="0040140B" w:rsidP="00E22A9D">
            <w:pPr>
              <w:pStyle w:val="TableText"/>
              <w:rPr>
                <w:rFonts w:eastAsiaTheme="minorHAnsi" w:cstheme="minorBidi"/>
              </w:rPr>
            </w:pPr>
            <w:r w:rsidRPr="00841F54">
              <w:rPr>
                <w:rFonts w:eastAsiaTheme="minorHAnsi" w:cstheme="minorBidi"/>
              </w:rPr>
              <w:lastRenderedPageBreak/>
              <w:t>9999999.27</w:t>
            </w:r>
          </w:p>
        </w:tc>
        <w:tc>
          <w:tcPr>
            <w:tcW w:w="2135" w:type="pct"/>
            <w:tcBorders>
              <w:top w:val="single" w:sz="4" w:space="0" w:color="auto"/>
              <w:left w:val="single" w:sz="4" w:space="0" w:color="auto"/>
              <w:bottom w:val="single" w:sz="4" w:space="0" w:color="auto"/>
              <w:right w:val="single" w:sz="4" w:space="0" w:color="auto"/>
            </w:tcBorders>
          </w:tcPr>
          <w:p w14:paraId="078C8CE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Provider Narrative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F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F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F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F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F4" w14:textId="77777777" w:rsidR="0040140B" w:rsidRPr="00841F54" w:rsidRDefault="0040140B" w:rsidP="00E22A9D">
            <w:pPr>
              <w:pStyle w:val="TableText"/>
              <w:rPr>
                <w:rFonts w:eastAsiaTheme="minorHAnsi" w:cstheme="minorBidi"/>
              </w:rPr>
            </w:pPr>
          </w:p>
        </w:tc>
      </w:tr>
      <w:tr w:rsidR="00E22A9D" w:rsidRPr="00841F54" w14:paraId="078C8CF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F6" w14:textId="77777777" w:rsidR="0040140B" w:rsidRPr="00841F54" w:rsidRDefault="0040140B" w:rsidP="00E22A9D">
            <w:pPr>
              <w:pStyle w:val="TableText"/>
              <w:rPr>
                <w:rFonts w:eastAsiaTheme="minorHAnsi" w:cstheme="minorBidi"/>
              </w:rPr>
            </w:pPr>
            <w:r w:rsidRPr="00841F54">
              <w:rPr>
                <w:rFonts w:eastAsiaTheme="minorHAnsi" w:cstheme="minorBidi"/>
              </w:rPr>
              <w:t>9999999.28</w:t>
            </w:r>
          </w:p>
        </w:tc>
        <w:tc>
          <w:tcPr>
            <w:tcW w:w="2135" w:type="pct"/>
            <w:tcBorders>
              <w:top w:val="single" w:sz="4" w:space="0" w:color="auto"/>
              <w:left w:val="single" w:sz="4" w:space="0" w:color="auto"/>
              <w:bottom w:val="single" w:sz="4" w:space="0" w:color="auto"/>
              <w:right w:val="single" w:sz="4" w:space="0" w:color="auto"/>
            </w:tcBorders>
          </w:tcPr>
          <w:p w14:paraId="078C8CF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F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F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FA"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F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FC"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447433" w:rsidRPr="00841F54" w14:paraId="078C8D0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FE" w14:textId="77777777" w:rsidR="0040140B" w:rsidRPr="00841F54" w:rsidRDefault="0040140B" w:rsidP="00E22A9D">
            <w:pPr>
              <w:pStyle w:val="TableText"/>
              <w:rPr>
                <w:rFonts w:eastAsiaTheme="minorHAnsi" w:cstheme="minorBidi"/>
              </w:rPr>
            </w:pPr>
            <w:r w:rsidRPr="00841F54">
              <w:rPr>
                <w:rFonts w:eastAsiaTheme="minorHAnsi" w:cstheme="minorBidi"/>
              </w:rPr>
              <w:t>9999999.41</w:t>
            </w:r>
          </w:p>
        </w:tc>
        <w:tc>
          <w:tcPr>
            <w:tcW w:w="2135" w:type="pct"/>
            <w:tcBorders>
              <w:top w:val="single" w:sz="4" w:space="0" w:color="auto"/>
              <w:left w:val="single" w:sz="4" w:space="0" w:color="auto"/>
              <w:bottom w:val="single" w:sz="4" w:space="0" w:color="auto"/>
              <w:right w:val="single" w:sz="4" w:space="0" w:color="auto"/>
            </w:tcBorders>
          </w:tcPr>
          <w:p w14:paraId="078C8CF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Lot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D0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D0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D02"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D0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D04"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078C8D0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D06" w14:textId="77777777" w:rsidR="0040140B" w:rsidRPr="00841F54" w:rsidRDefault="0040140B" w:rsidP="00E22A9D">
            <w:pPr>
              <w:pStyle w:val="TableText"/>
              <w:rPr>
                <w:rFonts w:eastAsiaTheme="minorHAnsi" w:cstheme="minorBidi"/>
              </w:rPr>
            </w:pPr>
            <w:r w:rsidRPr="00841F54">
              <w:rPr>
                <w:rFonts w:eastAsiaTheme="minorHAnsi" w:cstheme="minorBidi"/>
              </w:rPr>
              <w:t>9999999.64</w:t>
            </w:r>
          </w:p>
        </w:tc>
        <w:tc>
          <w:tcPr>
            <w:tcW w:w="2135" w:type="pct"/>
            <w:tcBorders>
              <w:top w:val="single" w:sz="4" w:space="0" w:color="auto"/>
              <w:left w:val="single" w:sz="4" w:space="0" w:color="auto"/>
              <w:bottom w:val="single" w:sz="4" w:space="0" w:color="auto"/>
              <w:right w:val="single" w:sz="4" w:space="0" w:color="auto"/>
            </w:tcBorders>
          </w:tcPr>
          <w:p w14:paraId="078C8D0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Health Factors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D0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D0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D0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D0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D0C" w14:textId="77777777" w:rsidR="0040140B" w:rsidRPr="00841F54" w:rsidRDefault="0040140B" w:rsidP="00E22A9D">
            <w:pPr>
              <w:pStyle w:val="TableText"/>
              <w:rPr>
                <w:rFonts w:eastAsiaTheme="minorHAnsi" w:cstheme="minorBidi"/>
              </w:rPr>
            </w:pPr>
          </w:p>
        </w:tc>
      </w:tr>
    </w:tbl>
    <w:p w14:paraId="078C8D0E" w14:textId="54A1A9D5" w:rsidR="0015646A" w:rsidRPr="00841F54" w:rsidRDefault="0015646A" w:rsidP="0060258E">
      <w:pPr>
        <w:pStyle w:val="Heading2"/>
        <w:tabs>
          <w:tab w:val="clear" w:pos="792"/>
        </w:tabs>
        <w:ind w:left="1080" w:hanging="1080"/>
      </w:pPr>
      <w:bookmarkStart w:id="193" w:name="_Toc414852668"/>
      <w:bookmarkStart w:id="194" w:name="_Toc468093336"/>
      <w:r w:rsidRPr="00841F54">
        <w:t>Access Recommended for Sites Using Kernel Part III</w:t>
      </w:r>
      <w:bookmarkEnd w:id="193"/>
      <w:bookmarkEnd w:id="194"/>
    </w:p>
    <w:tbl>
      <w:tblPr>
        <w:tblStyle w:val="LightShading-Accent2"/>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KERNEL Part 3"/>
        <w:tblDescription w:val="15.4. ACCESS RECOMMENDED FOR SITES USING KERNEL PART III"/>
      </w:tblPr>
      <w:tblGrid>
        <w:gridCol w:w="2268"/>
        <w:gridCol w:w="3059"/>
        <w:gridCol w:w="1531"/>
        <w:gridCol w:w="2521"/>
      </w:tblGrid>
      <w:tr w:rsidR="005C6958" w:rsidRPr="00841F54" w14:paraId="078C8D13" w14:textId="77777777" w:rsidTr="008E08D8">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none" w:sz="0" w:space="0" w:color="auto"/>
              <w:left w:val="none" w:sz="0" w:space="0" w:color="auto"/>
              <w:bottom w:val="none" w:sz="0" w:space="0" w:color="auto"/>
              <w:right w:val="none" w:sz="0" w:space="0" w:color="auto"/>
            </w:tcBorders>
          </w:tcPr>
          <w:p w14:paraId="078C8D0F" w14:textId="1C4E7C54" w:rsidR="005C6958"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1631" w:type="pct"/>
            <w:tcBorders>
              <w:top w:val="none" w:sz="0" w:space="0" w:color="auto"/>
              <w:left w:val="none" w:sz="0" w:space="0" w:color="auto"/>
              <w:bottom w:val="none" w:sz="0" w:space="0" w:color="auto"/>
              <w:right w:val="none" w:sz="0" w:space="0" w:color="auto"/>
            </w:tcBorders>
          </w:tcPr>
          <w:p w14:paraId="078C8D10" w14:textId="638EE101" w:rsidR="005C6958"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816" w:type="pct"/>
            <w:tcBorders>
              <w:top w:val="none" w:sz="0" w:space="0" w:color="auto"/>
              <w:left w:val="none" w:sz="0" w:space="0" w:color="auto"/>
              <w:bottom w:val="none" w:sz="0" w:space="0" w:color="auto"/>
              <w:right w:val="none" w:sz="0" w:space="0" w:color="auto"/>
            </w:tcBorders>
          </w:tcPr>
          <w:p w14:paraId="078C8D11" w14:textId="65440C9A" w:rsidR="005C6958" w:rsidRPr="00841F54" w:rsidRDefault="00AD347F" w:rsidP="00AD347F">
            <w:pPr>
              <w:pStyle w:val="TableText"/>
              <w:jc w:val="center"/>
              <w:rPr>
                <w:rFonts w:eastAsiaTheme="minorHAnsi" w:cstheme="minorBidi"/>
              </w:rPr>
            </w:pPr>
            <w:r w:rsidRPr="00841F54">
              <w:rPr>
                <w:rFonts w:eastAsiaTheme="minorHAnsi" w:cstheme="minorBidi"/>
              </w:rPr>
              <w:t>USER</w:t>
            </w:r>
          </w:p>
        </w:tc>
        <w:tc>
          <w:tcPr>
            <w:tcW w:w="1344" w:type="pct"/>
            <w:tcBorders>
              <w:top w:val="none" w:sz="0" w:space="0" w:color="auto"/>
              <w:left w:val="none" w:sz="0" w:space="0" w:color="auto"/>
              <w:bottom w:val="none" w:sz="0" w:space="0" w:color="auto"/>
              <w:right w:val="none" w:sz="0" w:space="0" w:color="auto"/>
            </w:tcBorders>
          </w:tcPr>
          <w:p w14:paraId="078C8D12" w14:textId="012AE4A0" w:rsidR="005C6958"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COORDINATOR</w:t>
            </w:r>
          </w:p>
        </w:tc>
      </w:tr>
      <w:tr w:rsidR="005C6958" w:rsidRPr="00841F54" w14:paraId="078C8D18"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4" w14:textId="77777777" w:rsidR="005C6958" w:rsidRPr="00841F54" w:rsidRDefault="005C6958" w:rsidP="00E22A9D">
            <w:pPr>
              <w:pStyle w:val="TableText"/>
              <w:rPr>
                <w:rFonts w:eastAsiaTheme="minorHAnsi" w:cstheme="minorBidi"/>
              </w:rPr>
            </w:pPr>
            <w:r w:rsidRPr="00841F54">
              <w:rPr>
                <w:rFonts w:eastAsiaTheme="minorHAnsi" w:cstheme="minorBidi"/>
              </w:rPr>
              <w:t>811.1.</w:t>
            </w:r>
          </w:p>
        </w:tc>
        <w:tc>
          <w:tcPr>
            <w:tcW w:w="1631" w:type="pct"/>
          </w:tcPr>
          <w:p w14:paraId="078C8D1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Code Mapping</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16"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1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1D"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9" w14:textId="77777777" w:rsidR="005C6958" w:rsidRPr="00841F54" w:rsidRDefault="005C6958" w:rsidP="00E22A9D">
            <w:pPr>
              <w:pStyle w:val="TableText"/>
              <w:rPr>
                <w:rFonts w:eastAsiaTheme="minorHAnsi" w:cstheme="minorBidi"/>
              </w:rPr>
            </w:pPr>
            <w:r w:rsidRPr="00841F54">
              <w:rPr>
                <w:rFonts w:eastAsiaTheme="minorHAnsi" w:cstheme="minorBidi"/>
              </w:rPr>
              <w:t>811.2</w:t>
            </w:r>
          </w:p>
        </w:tc>
        <w:tc>
          <w:tcPr>
            <w:tcW w:w="1631" w:type="pct"/>
          </w:tcPr>
          <w:p w14:paraId="078C8D1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Taxonomy</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1B"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1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2"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E" w14:textId="77777777" w:rsidR="005C6958" w:rsidRPr="00841F54" w:rsidRDefault="005C6958" w:rsidP="00E22A9D">
            <w:pPr>
              <w:pStyle w:val="TableText"/>
              <w:rPr>
                <w:rFonts w:eastAsiaTheme="minorHAnsi" w:cstheme="minorBidi"/>
              </w:rPr>
            </w:pPr>
            <w:r w:rsidRPr="00841F54">
              <w:rPr>
                <w:rFonts w:eastAsiaTheme="minorHAnsi" w:cstheme="minorBidi"/>
              </w:rPr>
              <w:t>811.8</w:t>
            </w:r>
          </w:p>
        </w:tc>
        <w:tc>
          <w:tcPr>
            <w:tcW w:w="1631" w:type="pct"/>
          </w:tcPr>
          <w:p w14:paraId="078C8D1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Type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0"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7"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3" w14:textId="77777777" w:rsidR="005C6958" w:rsidRPr="00841F54" w:rsidRDefault="005C6958" w:rsidP="00E22A9D">
            <w:pPr>
              <w:pStyle w:val="TableText"/>
              <w:rPr>
                <w:rFonts w:eastAsiaTheme="minorHAnsi" w:cstheme="minorBidi"/>
              </w:rPr>
            </w:pPr>
            <w:r w:rsidRPr="00841F54">
              <w:rPr>
                <w:rFonts w:eastAsiaTheme="minorHAnsi" w:cstheme="minorBidi"/>
              </w:rPr>
              <w:t>811.9</w:t>
            </w:r>
          </w:p>
        </w:tc>
        <w:tc>
          <w:tcPr>
            <w:tcW w:w="1631" w:type="pct"/>
          </w:tcPr>
          <w:p w14:paraId="078C8D2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Maintenance Item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5"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C"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8" w14:textId="77777777" w:rsidR="005C6958" w:rsidRPr="00841F54" w:rsidRDefault="005C6958" w:rsidP="00E22A9D">
            <w:pPr>
              <w:pStyle w:val="TableText"/>
              <w:rPr>
                <w:rFonts w:eastAsiaTheme="minorHAnsi" w:cstheme="minorBidi"/>
              </w:rPr>
            </w:pPr>
            <w:r w:rsidRPr="00841F54">
              <w:rPr>
                <w:rFonts w:eastAsiaTheme="minorHAnsi" w:cstheme="minorBidi"/>
              </w:rPr>
              <w:t>815</w:t>
            </w:r>
          </w:p>
        </w:tc>
        <w:tc>
          <w:tcPr>
            <w:tcW w:w="1631" w:type="pct"/>
          </w:tcPr>
          <w:p w14:paraId="078C8D2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Parameters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A"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31"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D" w14:textId="77777777" w:rsidR="005C6958" w:rsidRPr="00841F54" w:rsidRDefault="005C6958" w:rsidP="00E22A9D">
            <w:pPr>
              <w:pStyle w:val="TableText"/>
              <w:rPr>
                <w:rFonts w:eastAsiaTheme="minorHAnsi" w:cstheme="minorBidi"/>
              </w:rPr>
            </w:pPr>
            <w:r w:rsidRPr="00841F54">
              <w:rPr>
                <w:rFonts w:eastAsiaTheme="minorHAnsi" w:cstheme="minorBidi"/>
              </w:rPr>
              <w:t>839.01</w:t>
            </w:r>
          </w:p>
        </w:tc>
        <w:tc>
          <w:tcPr>
            <w:tcW w:w="1631" w:type="pct"/>
          </w:tcPr>
          <w:p w14:paraId="078C8D2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PXCA Device Interface Module Errors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F"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3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36"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2" w14:textId="77777777" w:rsidR="005C6958" w:rsidRPr="00841F54" w:rsidRDefault="005C6958" w:rsidP="00E22A9D">
            <w:pPr>
              <w:pStyle w:val="TableText"/>
              <w:rPr>
                <w:rFonts w:eastAsiaTheme="minorHAnsi" w:cstheme="minorBidi"/>
              </w:rPr>
            </w:pPr>
            <w:r w:rsidRPr="00841F54">
              <w:rPr>
                <w:rFonts w:eastAsiaTheme="minorHAnsi" w:cstheme="minorBidi"/>
              </w:rPr>
              <w:t>839.7</w:t>
            </w:r>
          </w:p>
        </w:tc>
        <w:tc>
          <w:tcPr>
            <w:tcW w:w="1631" w:type="pct"/>
          </w:tcPr>
          <w:p w14:paraId="078C8D3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4" w14:textId="77777777" w:rsidR="005C6958" w:rsidRPr="00841F54" w:rsidRDefault="005C6958" w:rsidP="00E22A9D">
            <w:pPr>
              <w:pStyle w:val="TableText"/>
              <w:rPr>
                <w:rFonts w:eastAsiaTheme="minorHAnsi" w:cstheme="minorBidi"/>
              </w:rPr>
            </w:pPr>
            <w:r w:rsidRPr="00841F54">
              <w:rPr>
                <w:rFonts w:eastAsiaTheme="minorHAnsi" w:cstheme="minorBidi"/>
              </w:rPr>
              <w:t>RL</w:t>
            </w:r>
          </w:p>
        </w:tc>
        <w:tc>
          <w:tcPr>
            <w:tcW w:w="1344" w:type="pct"/>
          </w:tcPr>
          <w:p w14:paraId="078C8D3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RL</w:t>
            </w:r>
          </w:p>
        </w:tc>
      </w:tr>
      <w:tr w:rsidR="005C6958" w:rsidRPr="00841F54" w14:paraId="078C8D3B"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7" w14:textId="77777777" w:rsidR="005C6958" w:rsidRPr="00841F54" w:rsidRDefault="005C6958" w:rsidP="00E22A9D">
            <w:pPr>
              <w:pStyle w:val="TableText"/>
              <w:rPr>
                <w:rFonts w:eastAsiaTheme="minorHAnsi" w:cstheme="minorBidi"/>
              </w:rPr>
            </w:pPr>
            <w:r w:rsidRPr="00841F54">
              <w:rPr>
                <w:rFonts w:eastAsiaTheme="minorHAnsi" w:cstheme="minorBidi"/>
              </w:rPr>
              <w:t>9000001</w:t>
            </w:r>
          </w:p>
        </w:tc>
        <w:tc>
          <w:tcPr>
            <w:tcW w:w="1631" w:type="pct"/>
          </w:tcPr>
          <w:p w14:paraId="078C8D3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Patient/HIS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9" w14:textId="77777777" w:rsidR="005C6958" w:rsidRPr="00841F54" w:rsidRDefault="005C6958" w:rsidP="00E22A9D">
            <w:pPr>
              <w:pStyle w:val="TableText"/>
              <w:rPr>
                <w:rFonts w:eastAsiaTheme="minorHAnsi" w:cstheme="minorBidi"/>
              </w:rPr>
            </w:pPr>
            <w:r w:rsidRPr="00841F54">
              <w:rPr>
                <w:rFonts w:eastAsiaTheme="minorHAnsi" w:cstheme="minorBidi"/>
              </w:rPr>
              <w:t>RWL</w:t>
            </w:r>
          </w:p>
        </w:tc>
        <w:tc>
          <w:tcPr>
            <w:tcW w:w="1344" w:type="pct"/>
          </w:tcPr>
          <w:p w14:paraId="078C8D3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40"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C" w14:textId="77777777" w:rsidR="005C6958" w:rsidRPr="00841F54" w:rsidRDefault="005C6958" w:rsidP="00E22A9D">
            <w:pPr>
              <w:pStyle w:val="TableText"/>
              <w:rPr>
                <w:rFonts w:eastAsiaTheme="minorHAnsi" w:cstheme="minorBidi"/>
              </w:rPr>
            </w:pPr>
            <w:r w:rsidRPr="00841F54">
              <w:rPr>
                <w:rFonts w:eastAsiaTheme="minorHAnsi" w:cstheme="minorBidi"/>
              </w:rPr>
              <w:t>9000010.06</w:t>
            </w:r>
          </w:p>
        </w:tc>
        <w:tc>
          <w:tcPr>
            <w:tcW w:w="1631" w:type="pct"/>
          </w:tcPr>
          <w:p w14:paraId="078C8D3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Provider</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E"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3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5"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1" w14:textId="77777777" w:rsidR="005C6958" w:rsidRPr="00841F54" w:rsidRDefault="005C6958" w:rsidP="00E22A9D">
            <w:pPr>
              <w:pStyle w:val="TableText"/>
              <w:rPr>
                <w:rFonts w:eastAsiaTheme="minorHAnsi" w:cstheme="minorBidi"/>
              </w:rPr>
            </w:pPr>
            <w:r w:rsidRPr="00841F54">
              <w:rPr>
                <w:rFonts w:eastAsiaTheme="minorHAnsi" w:cstheme="minorBidi"/>
              </w:rPr>
              <w:t>9000010.07</w:t>
            </w:r>
          </w:p>
        </w:tc>
        <w:tc>
          <w:tcPr>
            <w:tcW w:w="1631" w:type="pct"/>
          </w:tcPr>
          <w:p w14:paraId="078C8D4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POV</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3"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A"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6" w14:textId="77777777" w:rsidR="005C6958" w:rsidRPr="00841F54" w:rsidRDefault="005C6958" w:rsidP="00E22A9D">
            <w:pPr>
              <w:pStyle w:val="TableText"/>
              <w:rPr>
                <w:rFonts w:eastAsiaTheme="minorHAnsi" w:cstheme="minorBidi"/>
              </w:rPr>
            </w:pPr>
            <w:r w:rsidRPr="00841F54">
              <w:rPr>
                <w:rFonts w:eastAsiaTheme="minorHAnsi" w:cstheme="minorBidi"/>
              </w:rPr>
              <w:t>9000010.11</w:t>
            </w:r>
          </w:p>
        </w:tc>
        <w:tc>
          <w:tcPr>
            <w:tcW w:w="1631" w:type="pct"/>
          </w:tcPr>
          <w:p w14:paraId="078C8D4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8"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F"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B" w14:textId="77777777" w:rsidR="005C6958" w:rsidRPr="00841F54" w:rsidRDefault="005C6958" w:rsidP="00E22A9D">
            <w:pPr>
              <w:pStyle w:val="TableText"/>
              <w:rPr>
                <w:rFonts w:eastAsiaTheme="minorHAnsi" w:cstheme="minorBidi"/>
              </w:rPr>
            </w:pPr>
            <w:r w:rsidRPr="00841F54">
              <w:rPr>
                <w:rFonts w:eastAsiaTheme="minorHAnsi" w:cstheme="minorBidi"/>
              </w:rPr>
              <w:t>9000010.12</w:t>
            </w:r>
          </w:p>
        </w:tc>
        <w:tc>
          <w:tcPr>
            <w:tcW w:w="1631" w:type="pct"/>
          </w:tcPr>
          <w:p w14:paraId="078C8D4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Skin Test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D"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4"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0" w14:textId="77777777" w:rsidR="005C6958" w:rsidRPr="00841F54" w:rsidRDefault="005C6958" w:rsidP="00E22A9D">
            <w:pPr>
              <w:pStyle w:val="TableText"/>
              <w:rPr>
                <w:rFonts w:eastAsiaTheme="minorHAnsi" w:cstheme="minorBidi"/>
              </w:rPr>
            </w:pPr>
            <w:r w:rsidRPr="00841F54">
              <w:rPr>
                <w:rFonts w:eastAsiaTheme="minorHAnsi" w:cstheme="minorBidi"/>
              </w:rPr>
              <w:t>9000010.13</w:t>
            </w:r>
          </w:p>
        </w:tc>
        <w:tc>
          <w:tcPr>
            <w:tcW w:w="1631" w:type="pct"/>
          </w:tcPr>
          <w:p w14:paraId="078C8D5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Exam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2"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9"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5" w14:textId="77777777" w:rsidR="005C6958" w:rsidRPr="00841F54" w:rsidRDefault="005C6958" w:rsidP="00E22A9D">
            <w:pPr>
              <w:pStyle w:val="TableText"/>
              <w:rPr>
                <w:rFonts w:eastAsiaTheme="minorHAnsi" w:cstheme="minorBidi"/>
              </w:rPr>
            </w:pPr>
            <w:r w:rsidRPr="00841F54">
              <w:rPr>
                <w:rFonts w:eastAsiaTheme="minorHAnsi" w:cstheme="minorBidi"/>
              </w:rPr>
              <w:t>9000010.15</w:t>
            </w:r>
          </w:p>
        </w:tc>
        <w:tc>
          <w:tcPr>
            <w:tcW w:w="1631" w:type="pct"/>
          </w:tcPr>
          <w:p w14:paraId="078C8D5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Treatment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7"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E"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A" w14:textId="77777777" w:rsidR="005C6958" w:rsidRPr="00841F54" w:rsidRDefault="005C6958" w:rsidP="00E22A9D">
            <w:pPr>
              <w:pStyle w:val="TableText"/>
              <w:rPr>
                <w:rFonts w:eastAsiaTheme="minorHAnsi" w:cstheme="minorBidi"/>
              </w:rPr>
            </w:pPr>
            <w:r w:rsidRPr="00841F54">
              <w:rPr>
                <w:rFonts w:eastAsiaTheme="minorHAnsi" w:cstheme="minorBidi"/>
              </w:rPr>
              <w:t>9000010.16</w:t>
            </w:r>
          </w:p>
        </w:tc>
        <w:tc>
          <w:tcPr>
            <w:tcW w:w="1631" w:type="pct"/>
          </w:tcPr>
          <w:p w14:paraId="078C8D5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Patient Ed</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C"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3"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F" w14:textId="77777777" w:rsidR="005C6958" w:rsidRPr="00841F54" w:rsidRDefault="005C6958" w:rsidP="00E22A9D">
            <w:pPr>
              <w:pStyle w:val="TableText"/>
              <w:rPr>
                <w:rFonts w:eastAsiaTheme="minorHAnsi" w:cstheme="minorBidi"/>
              </w:rPr>
            </w:pPr>
            <w:r w:rsidRPr="00841F54">
              <w:rPr>
                <w:rFonts w:eastAsiaTheme="minorHAnsi" w:cstheme="minorBidi"/>
              </w:rPr>
              <w:t>9000010.18</w:t>
            </w:r>
          </w:p>
        </w:tc>
        <w:tc>
          <w:tcPr>
            <w:tcW w:w="1631" w:type="pct"/>
          </w:tcPr>
          <w:p w14:paraId="078C8D6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CPT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1"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6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8"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4" w14:textId="77777777" w:rsidR="005C6958" w:rsidRPr="00841F54" w:rsidRDefault="005C6958" w:rsidP="00E22A9D">
            <w:pPr>
              <w:pStyle w:val="TableText"/>
              <w:rPr>
                <w:rFonts w:eastAsiaTheme="minorHAnsi" w:cstheme="minorBidi"/>
              </w:rPr>
            </w:pPr>
            <w:r w:rsidRPr="00841F54">
              <w:rPr>
                <w:rFonts w:eastAsiaTheme="minorHAnsi" w:cstheme="minorBidi"/>
              </w:rPr>
              <w:t>9000010.23</w:t>
            </w:r>
          </w:p>
        </w:tc>
        <w:tc>
          <w:tcPr>
            <w:tcW w:w="1631" w:type="pct"/>
          </w:tcPr>
          <w:p w14:paraId="078C8D6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Health Factors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6"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6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D"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9" w14:textId="77777777" w:rsidR="005C6958" w:rsidRPr="00841F54" w:rsidRDefault="005C6958" w:rsidP="00E22A9D">
            <w:pPr>
              <w:pStyle w:val="TableText"/>
              <w:rPr>
                <w:rFonts w:eastAsiaTheme="minorHAnsi" w:cstheme="minorBidi"/>
              </w:rPr>
            </w:pPr>
            <w:r w:rsidRPr="00841F54">
              <w:rPr>
                <w:rFonts w:eastAsiaTheme="minorHAnsi" w:cstheme="minorBidi"/>
              </w:rPr>
              <w:t>9999999.06</w:t>
            </w:r>
          </w:p>
        </w:tc>
        <w:tc>
          <w:tcPr>
            <w:tcW w:w="1631" w:type="pct"/>
          </w:tcPr>
          <w:p w14:paraId="078C8D6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Location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B"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6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72"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E" w14:textId="77777777" w:rsidR="005C6958" w:rsidRPr="00841F54" w:rsidRDefault="005C6958" w:rsidP="00E22A9D">
            <w:pPr>
              <w:pStyle w:val="TableText"/>
              <w:rPr>
                <w:rFonts w:eastAsiaTheme="minorHAnsi" w:cstheme="minorBidi"/>
              </w:rPr>
            </w:pPr>
            <w:r w:rsidRPr="00841F54">
              <w:rPr>
                <w:rFonts w:eastAsiaTheme="minorHAnsi" w:cstheme="minorBidi"/>
              </w:rPr>
              <w:t>9999999.09</w:t>
            </w:r>
          </w:p>
        </w:tc>
        <w:tc>
          <w:tcPr>
            <w:tcW w:w="1631" w:type="pct"/>
          </w:tcPr>
          <w:p w14:paraId="078C8D6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Education Topics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0"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77"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3" w14:textId="77777777" w:rsidR="005C6958" w:rsidRPr="00841F54" w:rsidRDefault="005C6958" w:rsidP="00E22A9D">
            <w:pPr>
              <w:pStyle w:val="TableText"/>
              <w:rPr>
                <w:rFonts w:eastAsiaTheme="minorHAnsi" w:cstheme="minorBidi"/>
              </w:rPr>
            </w:pPr>
            <w:r w:rsidRPr="00841F54">
              <w:rPr>
                <w:rFonts w:eastAsiaTheme="minorHAnsi" w:cstheme="minorBidi"/>
              </w:rPr>
              <w:t>9999999.14</w:t>
            </w:r>
          </w:p>
        </w:tc>
        <w:tc>
          <w:tcPr>
            <w:tcW w:w="1631" w:type="pct"/>
          </w:tcPr>
          <w:p w14:paraId="078C8D7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5"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7C"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8" w14:textId="77777777" w:rsidR="005C6958" w:rsidRPr="00841F54" w:rsidRDefault="005C6958" w:rsidP="00E22A9D">
            <w:pPr>
              <w:pStyle w:val="TableText"/>
              <w:rPr>
                <w:rFonts w:eastAsiaTheme="minorHAnsi" w:cstheme="minorBidi"/>
              </w:rPr>
            </w:pPr>
            <w:r w:rsidRPr="00841F54">
              <w:rPr>
                <w:rFonts w:eastAsiaTheme="minorHAnsi" w:cstheme="minorBidi"/>
              </w:rPr>
              <w:t>9999999.15</w:t>
            </w:r>
          </w:p>
        </w:tc>
        <w:tc>
          <w:tcPr>
            <w:tcW w:w="1631" w:type="pct"/>
          </w:tcPr>
          <w:p w14:paraId="078C8D7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Exam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A"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1"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D" w14:textId="77777777" w:rsidR="005C6958" w:rsidRPr="00841F54" w:rsidRDefault="005C6958" w:rsidP="00E22A9D">
            <w:pPr>
              <w:pStyle w:val="TableText"/>
              <w:rPr>
                <w:rFonts w:eastAsiaTheme="minorHAnsi" w:cstheme="minorBidi"/>
              </w:rPr>
            </w:pPr>
            <w:r w:rsidRPr="00841F54">
              <w:rPr>
                <w:rFonts w:eastAsiaTheme="minorHAnsi" w:cstheme="minorBidi"/>
              </w:rPr>
              <w:t>9999999.17</w:t>
            </w:r>
          </w:p>
        </w:tc>
        <w:tc>
          <w:tcPr>
            <w:tcW w:w="1631" w:type="pct"/>
          </w:tcPr>
          <w:p w14:paraId="078C8D7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Treatment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F"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6"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82" w14:textId="77777777" w:rsidR="005C6958" w:rsidRPr="00841F54" w:rsidRDefault="005C6958" w:rsidP="00E22A9D">
            <w:pPr>
              <w:pStyle w:val="TableText"/>
              <w:rPr>
                <w:rFonts w:eastAsiaTheme="minorHAnsi" w:cstheme="minorBidi"/>
              </w:rPr>
            </w:pPr>
            <w:r w:rsidRPr="00841F54">
              <w:rPr>
                <w:rFonts w:eastAsiaTheme="minorHAnsi" w:cstheme="minorBidi"/>
              </w:rPr>
              <w:t>9999999.27</w:t>
            </w:r>
          </w:p>
        </w:tc>
        <w:tc>
          <w:tcPr>
            <w:tcW w:w="1631" w:type="pct"/>
          </w:tcPr>
          <w:p w14:paraId="078C8D8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Provider Narrative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84" w14:textId="77777777" w:rsidR="005C6958" w:rsidRPr="00841F54" w:rsidRDefault="005C6958" w:rsidP="00E22A9D">
            <w:pPr>
              <w:pStyle w:val="TableText"/>
              <w:rPr>
                <w:rFonts w:eastAsiaTheme="minorHAnsi" w:cstheme="minorBidi"/>
              </w:rPr>
            </w:pPr>
            <w:r w:rsidRPr="00841F54">
              <w:rPr>
                <w:rFonts w:eastAsiaTheme="minorHAnsi" w:cstheme="minorBidi"/>
              </w:rPr>
              <w:t>RWL</w:t>
            </w:r>
          </w:p>
        </w:tc>
        <w:tc>
          <w:tcPr>
            <w:tcW w:w="1344" w:type="pct"/>
          </w:tcPr>
          <w:p w14:paraId="078C8D8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B"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87" w14:textId="77777777" w:rsidR="005C6958" w:rsidRPr="00841F54" w:rsidRDefault="005C6958" w:rsidP="00E22A9D">
            <w:pPr>
              <w:pStyle w:val="TableText"/>
              <w:rPr>
                <w:rFonts w:eastAsiaTheme="minorHAnsi" w:cstheme="minorBidi"/>
              </w:rPr>
            </w:pPr>
            <w:r w:rsidRPr="00841F54">
              <w:rPr>
                <w:rFonts w:eastAsiaTheme="minorHAnsi" w:cstheme="minorBidi"/>
              </w:rPr>
              <w:t>9999999.28</w:t>
            </w:r>
          </w:p>
        </w:tc>
        <w:tc>
          <w:tcPr>
            <w:tcW w:w="1631" w:type="pct"/>
          </w:tcPr>
          <w:p w14:paraId="078C8D8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89"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90"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right w:val="none" w:sz="0" w:space="0" w:color="auto"/>
            </w:tcBorders>
          </w:tcPr>
          <w:p w14:paraId="078C8D8C" w14:textId="77777777" w:rsidR="005C6958" w:rsidRPr="00841F54" w:rsidRDefault="005C6958" w:rsidP="00E22A9D">
            <w:pPr>
              <w:pStyle w:val="TableText"/>
              <w:rPr>
                <w:rFonts w:eastAsiaTheme="minorHAnsi" w:cstheme="minorBidi"/>
              </w:rPr>
            </w:pPr>
            <w:r w:rsidRPr="00841F54">
              <w:rPr>
                <w:rFonts w:eastAsiaTheme="minorHAnsi" w:cstheme="minorBidi"/>
              </w:rPr>
              <w:t>9999999.64</w:t>
            </w:r>
          </w:p>
        </w:tc>
        <w:tc>
          <w:tcPr>
            <w:tcW w:w="1631" w:type="pct"/>
          </w:tcPr>
          <w:p w14:paraId="078C8D8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Health Factors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right w:val="none" w:sz="0" w:space="0" w:color="auto"/>
            </w:tcBorders>
          </w:tcPr>
          <w:p w14:paraId="078C8D8E"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bl>
    <w:p w14:paraId="3FCE19E6" w14:textId="77777777" w:rsidR="00D24125" w:rsidRDefault="00D24125" w:rsidP="00D24125">
      <w:bookmarkStart w:id="195" w:name="_Toc414852669"/>
    </w:p>
    <w:p w14:paraId="67431D43" w14:textId="77777777" w:rsidR="00D24125" w:rsidRDefault="00D24125">
      <w:pPr>
        <w:spacing w:before="0" w:after="0"/>
        <w:rPr>
          <w:rFonts w:ascii="Arial Bold" w:hAnsi="Arial Bold" w:cs="Arial"/>
          <w:b/>
          <w:iCs/>
          <w:caps/>
          <w:kern w:val="32"/>
          <w:sz w:val="32"/>
          <w:szCs w:val="28"/>
        </w:rPr>
      </w:pPr>
      <w:r>
        <w:br w:type="page"/>
      </w:r>
    </w:p>
    <w:p w14:paraId="078C8D91" w14:textId="60C456CF" w:rsidR="005C6958" w:rsidRPr="00841F54" w:rsidRDefault="005C6958" w:rsidP="005C6958">
      <w:pPr>
        <w:pStyle w:val="Heading2"/>
      </w:pPr>
      <w:bookmarkStart w:id="196" w:name="_Toc468093337"/>
      <w:r w:rsidRPr="00841F54">
        <w:lastRenderedPageBreak/>
        <w:t>Visit Tracking</w:t>
      </w:r>
      <w:bookmarkEnd w:id="195"/>
      <w:bookmarkEnd w:id="196"/>
    </w:p>
    <w:tbl>
      <w:tblPr>
        <w:tblStyle w:val="LightShading-Accent2"/>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TRACKING table info"/>
        <w:tblDescription w:val="15.5. VISIT TRACKING"/>
      </w:tblPr>
      <w:tblGrid>
        <w:gridCol w:w="2268"/>
        <w:gridCol w:w="3059"/>
        <w:gridCol w:w="1531"/>
        <w:gridCol w:w="2521"/>
      </w:tblGrid>
      <w:tr w:rsidR="00FD5445" w:rsidRPr="00841F54" w14:paraId="078C8D96" w14:textId="77777777" w:rsidTr="008E08D8">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none" w:sz="0" w:space="0" w:color="auto"/>
              <w:left w:val="none" w:sz="0" w:space="0" w:color="auto"/>
              <w:bottom w:val="none" w:sz="0" w:space="0" w:color="auto"/>
              <w:right w:val="none" w:sz="0" w:space="0" w:color="auto"/>
            </w:tcBorders>
          </w:tcPr>
          <w:p w14:paraId="078C8D92" w14:textId="190C0F4C" w:rsidR="00FD5445"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1631" w:type="pct"/>
            <w:tcBorders>
              <w:top w:val="none" w:sz="0" w:space="0" w:color="auto"/>
              <w:left w:val="none" w:sz="0" w:space="0" w:color="auto"/>
              <w:bottom w:val="none" w:sz="0" w:space="0" w:color="auto"/>
              <w:right w:val="none" w:sz="0" w:space="0" w:color="auto"/>
            </w:tcBorders>
          </w:tcPr>
          <w:p w14:paraId="078C8D93" w14:textId="47B42BF3" w:rsidR="00FD5445"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816" w:type="pct"/>
            <w:tcBorders>
              <w:top w:val="none" w:sz="0" w:space="0" w:color="auto"/>
              <w:left w:val="none" w:sz="0" w:space="0" w:color="auto"/>
              <w:bottom w:val="none" w:sz="0" w:space="0" w:color="auto"/>
              <w:right w:val="none" w:sz="0" w:space="0" w:color="auto"/>
            </w:tcBorders>
          </w:tcPr>
          <w:p w14:paraId="078C8D94" w14:textId="32633AA4" w:rsidR="00FD5445" w:rsidRPr="00841F54" w:rsidRDefault="00AD347F" w:rsidP="00AD347F">
            <w:pPr>
              <w:pStyle w:val="TableText"/>
              <w:jc w:val="center"/>
              <w:rPr>
                <w:rFonts w:eastAsiaTheme="minorHAnsi" w:cstheme="minorBidi"/>
              </w:rPr>
            </w:pPr>
            <w:r w:rsidRPr="00841F54">
              <w:rPr>
                <w:rFonts w:eastAsiaTheme="minorHAnsi" w:cstheme="minorBidi"/>
              </w:rPr>
              <w:t>USER</w:t>
            </w:r>
          </w:p>
        </w:tc>
        <w:tc>
          <w:tcPr>
            <w:tcW w:w="1344" w:type="pct"/>
            <w:tcBorders>
              <w:top w:val="none" w:sz="0" w:space="0" w:color="auto"/>
              <w:left w:val="none" w:sz="0" w:space="0" w:color="auto"/>
              <w:bottom w:val="none" w:sz="0" w:space="0" w:color="auto"/>
              <w:right w:val="none" w:sz="0" w:space="0" w:color="auto"/>
            </w:tcBorders>
          </w:tcPr>
          <w:p w14:paraId="078C8D95" w14:textId="19486F77" w:rsidR="00FD5445"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COORDINATOR</w:t>
            </w:r>
          </w:p>
        </w:tc>
      </w:tr>
      <w:tr w:rsidR="005C6958" w:rsidRPr="00841F54" w14:paraId="078C8D9B"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97" w14:textId="77777777" w:rsidR="005C6958" w:rsidRPr="00841F54" w:rsidRDefault="005C6958" w:rsidP="00E22A9D">
            <w:pPr>
              <w:pStyle w:val="TableText"/>
              <w:rPr>
                <w:rFonts w:eastAsiaTheme="minorHAnsi" w:cstheme="minorBidi"/>
              </w:rPr>
            </w:pPr>
            <w:r w:rsidRPr="00841F54">
              <w:rPr>
                <w:rFonts w:eastAsiaTheme="minorHAnsi" w:cstheme="minorBidi"/>
              </w:rPr>
              <w:t>150.1</w:t>
            </w:r>
          </w:p>
        </w:tc>
        <w:tc>
          <w:tcPr>
            <w:tcW w:w="1631" w:type="pct"/>
          </w:tcPr>
          <w:p w14:paraId="078C8D9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Ancillary DSS ID</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99"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9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A0"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9C" w14:textId="77777777" w:rsidR="005C6958" w:rsidRPr="00841F54" w:rsidRDefault="005C6958" w:rsidP="00E22A9D">
            <w:pPr>
              <w:pStyle w:val="TableText"/>
              <w:rPr>
                <w:rFonts w:eastAsiaTheme="minorHAnsi" w:cstheme="minorBidi"/>
              </w:rPr>
            </w:pPr>
            <w:r w:rsidRPr="00841F54">
              <w:rPr>
                <w:rFonts w:eastAsiaTheme="minorHAnsi" w:cstheme="minorBidi"/>
              </w:rPr>
              <w:t>150.2</w:t>
            </w:r>
          </w:p>
        </w:tc>
        <w:tc>
          <w:tcPr>
            <w:tcW w:w="1631" w:type="pct"/>
          </w:tcPr>
          <w:p w14:paraId="078C8D9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Site Codes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9E"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9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A5"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A1" w14:textId="77777777" w:rsidR="005C6958" w:rsidRPr="00841F54" w:rsidRDefault="005C6958" w:rsidP="00E22A9D">
            <w:pPr>
              <w:pStyle w:val="TableText"/>
              <w:rPr>
                <w:rFonts w:eastAsiaTheme="minorHAnsi" w:cstheme="minorBidi"/>
              </w:rPr>
            </w:pPr>
            <w:r w:rsidRPr="00841F54">
              <w:rPr>
                <w:rFonts w:eastAsiaTheme="minorHAnsi" w:cstheme="minorBidi"/>
              </w:rPr>
              <w:t>150.9</w:t>
            </w:r>
          </w:p>
        </w:tc>
        <w:tc>
          <w:tcPr>
            <w:tcW w:w="1631" w:type="pct"/>
          </w:tcPr>
          <w:p w14:paraId="078C8DA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Tracking Parameters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A3"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A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AA"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right w:val="none" w:sz="0" w:space="0" w:color="auto"/>
            </w:tcBorders>
          </w:tcPr>
          <w:p w14:paraId="078C8DA6" w14:textId="77777777" w:rsidR="005C6958" w:rsidRPr="00841F54" w:rsidRDefault="005C6958" w:rsidP="00E22A9D">
            <w:pPr>
              <w:pStyle w:val="TableText"/>
              <w:rPr>
                <w:rFonts w:eastAsiaTheme="minorHAnsi" w:cstheme="minorBidi"/>
              </w:rPr>
            </w:pPr>
            <w:r w:rsidRPr="00841F54">
              <w:rPr>
                <w:rFonts w:eastAsiaTheme="minorHAnsi" w:cstheme="minorBidi"/>
              </w:rPr>
              <w:t>9000010</w:t>
            </w:r>
          </w:p>
        </w:tc>
        <w:tc>
          <w:tcPr>
            <w:tcW w:w="1631" w:type="pct"/>
          </w:tcPr>
          <w:p w14:paraId="078C8DA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right w:val="none" w:sz="0" w:space="0" w:color="auto"/>
            </w:tcBorders>
          </w:tcPr>
          <w:p w14:paraId="078C8DA8"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A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bl>
    <w:p w14:paraId="078C8DAB" w14:textId="77777777" w:rsidR="00C4710C" w:rsidRPr="00841F54" w:rsidRDefault="00C4710C" w:rsidP="00E22A9D">
      <w:pPr>
        <w:rPr>
          <w:rFonts w:eastAsiaTheme="minorHAnsi" w:cstheme="minorBidi"/>
        </w:rPr>
      </w:pPr>
    </w:p>
    <w:p w14:paraId="078C8DAC" w14:textId="77777777" w:rsidR="00C4710C" w:rsidRPr="00841F54" w:rsidRDefault="00C4710C" w:rsidP="00E22A9D">
      <w:pPr>
        <w:rPr>
          <w:rFonts w:eastAsiaTheme="minorHAnsi" w:cstheme="minorBidi"/>
        </w:rPr>
        <w:sectPr w:rsidR="00C4710C" w:rsidRPr="00841F54" w:rsidSect="007B71DB">
          <w:pgSz w:w="12240" w:h="15840" w:code="9"/>
          <w:pgMar w:top="1440" w:right="1440" w:bottom="1440" w:left="1440" w:header="720" w:footer="720" w:gutter="0"/>
          <w:pgNumType w:start="83"/>
          <w:cols w:space="720"/>
        </w:sectPr>
      </w:pPr>
    </w:p>
    <w:p w14:paraId="078C8DAD" w14:textId="1D9CD736" w:rsidR="008D4E8F" w:rsidRDefault="005C6958" w:rsidP="0090069A">
      <w:pPr>
        <w:pStyle w:val="Heading1"/>
      </w:pPr>
      <w:bookmarkStart w:id="197" w:name="_Toc414852670"/>
      <w:bookmarkStart w:id="198" w:name="_Toc468093338"/>
      <w:r>
        <w:lastRenderedPageBreak/>
        <w:t>Appendix C – Visit Tracking Technical Information</w:t>
      </w:r>
      <w:bookmarkEnd w:id="197"/>
      <w:bookmarkEnd w:id="198"/>
    </w:p>
    <w:p w14:paraId="078C8DAE" w14:textId="1081740D" w:rsidR="005C6958" w:rsidRPr="00841F54" w:rsidRDefault="005C6958" w:rsidP="005C6958">
      <w:pPr>
        <w:pStyle w:val="Heading2"/>
      </w:pPr>
      <w:bookmarkStart w:id="199" w:name="_Toc327862309"/>
      <w:bookmarkStart w:id="200" w:name="_Toc327864099"/>
      <w:bookmarkStart w:id="201" w:name="_Toc327865848"/>
      <w:bookmarkStart w:id="202" w:name="_Toc327866005"/>
      <w:bookmarkStart w:id="203" w:name="_Toc327866683"/>
      <w:bookmarkStart w:id="204" w:name="_Toc327866809"/>
      <w:bookmarkStart w:id="205" w:name="_Toc330201220"/>
      <w:bookmarkStart w:id="206" w:name="_Toc332073285"/>
      <w:bookmarkStart w:id="207" w:name="_Toc364731360"/>
      <w:bookmarkStart w:id="208" w:name="_Toc414852671"/>
      <w:bookmarkStart w:id="209" w:name="_Toc468093339"/>
      <w:r w:rsidRPr="00841F54">
        <w:t>Introduction</w:t>
      </w:r>
      <w:bookmarkEnd w:id="199"/>
      <w:bookmarkEnd w:id="200"/>
      <w:bookmarkEnd w:id="201"/>
      <w:bookmarkEnd w:id="202"/>
      <w:bookmarkEnd w:id="203"/>
      <w:bookmarkEnd w:id="204"/>
      <w:bookmarkEnd w:id="205"/>
      <w:bookmarkEnd w:id="206"/>
      <w:bookmarkEnd w:id="207"/>
      <w:bookmarkEnd w:id="208"/>
      <w:bookmarkEnd w:id="209"/>
    </w:p>
    <w:p w14:paraId="078C8DAF" w14:textId="77777777" w:rsidR="005C6958" w:rsidRPr="00841F54" w:rsidRDefault="005C6958" w:rsidP="00E22A9D">
      <w:pPr>
        <w:rPr>
          <w:rFonts w:eastAsiaTheme="minorHAnsi" w:cstheme="minorBidi"/>
        </w:rPr>
      </w:pPr>
      <w:r w:rsidRPr="00841F54">
        <w:rPr>
          <w:rFonts w:eastAsiaTheme="minorHAnsi" w:cstheme="minorBidi"/>
        </w:rPr>
        <w:t>The Visit Tracking software is designed to link patient-related information in a file structure that will allow meaningful reporting and historically accurate categorization of patient events and episodes of care.</w:t>
      </w:r>
    </w:p>
    <w:p w14:paraId="078C8DB0" w14:textId="6152563F" w:rsidR="005C6958" w:rsidRPr="00841F54" w:rsidRDefault="005C6958" w:rsidP="005C6958">
      <w:pPr>
        <w:pStyle w:val="Heading2"/>
      </w:pPr>
      <w:bookmarkStart w:id="210" w:name="_Toc414852672"/>
      <w:bookmarkStart w:id="211" w:name="_Toc468093340"/>
      <w:r w:rsidRPr="00841F54">
        <w:t>Background</w:t>
      </w:r>
      <w:bookmarkEnd w:id="210"/>
      <w:bookmarkEnd w:id="211"/>
    </w:p>
    <w:p w14:paraId="078C8DB1" w14:textId="77777777" w:rsidR="005C6958" w:rsidRPr="00841F54" w:rsidRDefault="005C6958" w:rsidP="00E22A9D">
      <w:pPr>
        <w:rPr>
          <w:rFonts w:eastAsiaTheme="minorHAnsi" w:cstheme="minorBidi"/>
        </w:rPr>
      </w:pPr>
      <w:r w:rsidRPr="00841F54">
        <w:rPr>
          <w:rFonts w:eastAsiaTheme="minorHAnsi" w:cstheme="minorBidi"/>
        </w:rPr>
        <w:t>This version of Visit Tracking is a hybrid of a Visit Tracking module developed by and operating at Indian Health Service (IHS) facilities as part of their Patient Care Component (PCC) and Visit Tracking V. 1.0 developed by the Dallas Information Systems Center (ISC) for the Joint Venture Sharing (JVS) sites and operating at Albuquerque, NM. The primary data file (VISIT file #9000010) developed by IHS is used with some additional fields and modifications for VA needs. The supporting software was developed with the intent to operate without modification in either facility.</w:t>
      </w:r>
    </w:p>
    <w:p w14:paraId="078C8DB2" w14:textId="1F53C10E" w:rsidR="005C6958" w:rsidRPr="00841F54" w:rsidRDefault="005C6958" w:rsidP="005C6958">
      <w:pPr>
        <w:pStyle w:val="Heading2"/>
      </w:pPr>
      <w:bookmarkStart w:id="212" w:name="_Toc414852673"/>
      <w:bookmarkStart w:id="213" w:name="_Toc468093341"/>
      <w:r w:rsidRPr="00841F54">
        <w:t xml:space="preserve">Relationship to </w:t>
      </w:r>
      <w:r w:rsidR="00B6240C" w:rsidRPr="00841F54">
        <w:t>O</w:t>
      </w:r>
      <w:r w:rsidRPr="00841F54">
        <w:t xml:space="preserve">ther </w:t>
      </w:r>
      <w:r w:rsidR="00B6240C" w:rsidRPr="00841F54">
        <w:t>P</w:t>
      </w:r>
      <w:r w:rsidRPr="00841F54">
        <w:t>ackages</w:t>
      </w:r>
      <w:bookmarkEnd w:id="212"/>
      <w:bookmarkEnd w:id="213"/>
    </w:p>
    <w:p w14:paraId="078C8DB3" w14:textId="77777777" w:rsidR="005C6958" w:rsidRPr="00841F54" w:rsidRDefault="005C6958" w:rsidP="00E22A9D">
      <w:pPr>
        <w:rPr>
          <w:rFonts w:eastAsiaTheme="minorHAnsi" w:cstheme="minorBidi"/>
        </w:rPr>
      </w:pPr>
      <w:r w:rsidRPr="00841F54">
        <w:rPr>
          <w:rFonts w:eastAsiaTheme="minorHAnsi" w:cstheme="minorBidi"/>
        </w:rPr>
        <w:t>Visit Tracking is not a stand-alone application. Other packages will normally call PCE, which will handle the calls to Visit Tracking.</w:t>
      </w:r>
    </w:p>
    <w:p w14:paraId="078C8DB4" w14:textId="77777777" w:rsidR="005C6958" w:rsidRPr="00841F54" w:rsidRDefault="005C6958" w:rsidP="00E22A9D">
      <w:pPr>
        <w:rPr>
          <w:rFonts w:eastAsiaTheme="minorHAnsi" w:cstheme="minorBidi"/>
        </w:rPr>
      </w:pPr>
      <w:r w:rsidRPr="00841F54">
        <w:rPr>
          <w:rFonts w:eastAsiaTheme="minorHAnsi" w:cstheme="minorBidi"/>
        </w:rPr>
        <w:t>Where appropriate, VISTA packages will be able to link an event to a patient visit entry, thereby linking that event to any number of events occurring throughout the hospital during the patient’s visit or admission. By linking events to a “visit,” historical information surrounding that event can be retrieved from the VISIT file (#9000010) that might ordinarily be unknown, such as the patient’s eligibility at time of the event, the category of patient, or the Hospital Location.</w:t>
      </w:r>
    </w:p>
    <w:p w14:paraId="078C8DB5" w14:textId="1E502C37" w:rsidR="005C6958" w:rsidRPr="00841F54" w:rsidRDefault="005C6958" w:rsidP="005C6958">
      <w:pPr>
        <w:pStyle w:val="Heading2"/>
      </w:pPr>
      <w:bookmarkStart w:id="214" w:name="_Toc414852674"/>
      <w:bookmarkStart w:id="215" w:name="_Toc468093342"/>
      <w:r w:rsidRPr="00841F54">
        <w:t xml:space="preserve">Functions </w:t>
      </w:r>
      <w:r w:rsidR="00B6240C" w:rsidRPr="00841F54">
        <w:t>P</w:t>
      </w:r>
      <w:r w:rsidRPr="00841F54">
        <w:t>rovided</w:t>
      </w:r>
      <w:bookmarkEnd w:id="214"/>
      <w:bookmarkEnd w:id="215"/>
    </w:p>
    <w:p w14:paraId="078C8DB6" w14:textId="77777777" w:rsidR="005C6958" w:rsidRPr="00841F54" w:rsidRDefault="005C6958" w:rsidP="00E22A9D">
      <w:pPr>
        <w:rPr>
          <w:rFonts w:eastAsiaTheme="minorHAnsi" w:cstheme="minorBidi"/>
        </w:rPr>
      </w:pPr>
      <w:r w:rsidRPr="00841F54">
        <w:rPr>
          <w:rFonts w:eastAsiaTheme="minorHAnsi" w:cstheme="minorBidi"/>
        </w:rPr>
        <w:t>The Visit Tracking system provides three primary functions:</w:t>
      </w:r>
    </w:p>
    <w:p w14:paraId="078C8DB7"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Creating and/or matching a visit record using input criteria and user interaction (optionally)</w:t>
      </w:r>
    </w:p>
    <w:p w14:paraId="078C8DB8"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 xml:space="preserve">Providing a list of visits matching input criteria </w:t>
      </w:r>
    </w:p>
    <w:p w14:paraId="078C8DB9"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Maintaining the VISIT file (#9000010) and its records</w:t>
      </w:r>
    </w:p>
    <w:p w14:paraId="078C8DBA" w14:textId="77777777" w:rsidR="005C6958" w:rsidRPr="00841F54" w:rsidRDefault="005C6958" w:rsidP="00E22A9D">
      <w:pPr>
        <w:rPr>
          <w:rFonts w:eastAsiaTheme="minorHAnsi" w:cstheme="minorBidi"/>
        </w:rPr>
      </w:pPr>
      <w:r w:rsidRPr="00841F54">
        <w:rPr>
          <w:rFonts w:eastAsiaTheme="minorHAnsi" w:cstheme="minorBidi"/>
        </w:rPr>
        <w:t>Visit Tracking is a utility that can be used by a variety of VISTA modules, with potential benefits for clinical, administrative, and fiscal applications. Visit Tracking will allow VISTA packages to link an event to a patient visit entry, thereby linking that event to any number of events occurring throughout the hospital during the patient’s outpatient and/or inpatient episode.</w:t>
      </w:r>
    </w:p>
    <w:p w14:paraId="078C8DBB" w14:textId="54CC224B" w:rsidR="005C6958" w:rsidRPr="00841F54" w:rsidRDefault="005C6958" w:rsidP="00557D34">
      <w:pPr>
        <w:pStyle w:val="Heading2"/>
      </w:pPr>
      <w:bookmarkStart w:id="216" w:name="_Toc327862313"/>
      <w:bookmarkStart w:id="217" w:name="_Toc327864103"/>
      <w:bookmarkStart w:id="218" w:name="_Toc327865852"/>
      <w:bookmarkStart w:id="219" w:name="_Toc327866009"/>
      <w:bookmarkStart w:id="220" w:name="_Toc327866687"/>
      <w:bookmarkStart w:id="221" w:name="_Toc327866813"/>
      <w:bookmarkStart w:id="222" w:name="_Toc330201224"/>
      <w:bookmarkStart w:id="223" w:name="_Toc332073289"/>
      <w:bookmarkStart w:id="224" w:name="_Toc414852675"/>
      <w:bookmarkStart w:id="225" w:name="_Toc468093343"/>
      <w:r w:rsidRPr="00841F54">
        <w:t>Benefits</w:t>
      </w:r>
      <w:bookmarkEnd w:id="216"/>
      <w:bookmarkEnd w:id="217"/>
      <w:bookmarkEnd w:id="218"/>
      <w:bookmarkEnd w:id="219"/>
      <w:bookmarkEnd w:id="220"/>
      <w:bookmarkEnd w:id="221"/>
      <w:bookmarkEnd w:id="222"/>
      <w:bookmarkEnd w:id="223"/>
      <w:bookmarkEnd w:id="224"/>
      <w:bookmarkEnd w:id="225"/>
    </w:p>
    <w:p w14:paraId="078C8DBC"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VISIT file (#9000010) will be a key file in the implementation of the clinical repository.</w:t>
      </w:r>
    </w:p>
    <w:p w14:paraId="078C8DBD"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lastRenderedPageBreak/>
        <w:t>The VISIT file provides a home for documenting when and where other facility events have occurred.</w:t>
      </w:r>
    </w:p>
    <w:p w14:paraId="078C8DBE"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Medical Care Cost Recovery (MCCR) can obtain billing information related to a clinic visit, a step towards itemized billing.</w:t>
      </w:r>
    </w:p>
    <w:p w14:paraId="078C8DBF"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Visit Tracking provides an environment for relating clinical information to the service visit for workload tracking or query by service views, as well as by the aggregate clinic visit view.</w:t>
      </w:r>
    </w:p>
    <w:p w14:paraId="078C8DC0"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Users have the potential to control the Visit level of granularity while reviewing patient information (e.g., only view visits from the primary clinic visit level: an aggregate view or only ancillary visits).</w:t>
      </w:r>
    </w:p>
    <w:p w14:paraId="078C8DC1"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date and time stamp on clinic and ancillary visits could be useful for retrospective work flow analysis. It may be exploitable as a Clinical Event Summary file useful to researchers doing longitudinal patient studies.</w:t>
      </w:r>
    </w:p>
    <w:p w14:paraId="078C8DC2"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A breakdown of clinical care provided by primary and secondary providers could help document the clinical experience of trainees (including residents, interns, and other clinicians) who require this information for privileging and credentialing purposes.</w:t>
      </w:r>
    </w:p>
    <w:p w14:paraId="078C8DC3"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 xml:space="preserve">Visit tracking has the capability to generate patient activity reports that are based on accurate historical information. </w:t>
      </w:r>
    </w:p>
    <w:p w14:paraId="078C8DC4"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category of patient receiving care can be identified based on a specific episode of care.</w:t>
      </w:r>
    </w:p>
    <w:p w14:paraId="078C8DC5"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Medical data can be stored for historical purposes without the requirements of specific fields, except for the patient and date.</w:t>
      </w:r>
    </w:p>
    <w:p w14:paraId="078C8DC6"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Visit tracking has the ability to associate ancillary services provided to a patient with a DSS ID, admission, and non-patient encounter (phone contact, pharmacy mail-out, etc.)</w:t>
      </w:r>
    </w:p>
    <w:p w14:paraId="078C8DC7" w14:textId="2553FA0A" w:rsidR="005C6958" w:rsidRPr="00841F54" w:rsidRDefault="005C6958" w:rsidP="005C6958">
      <w:pPr>
        <w:pStyle w:val="Heading2"/>
      </w:pPr>
      <w:bookmarkStart w:id="226" w:name="_Toc327862315"/>
      <w:bookmarkStart w:id="227" w:name="_Toc327864105"/>
      <w:bookmarkStart w:id="228" w:name="_Toc327865854"/>
      <w:bookmarkStart w:id="229" w:name="_Toc327866011"/>
      <w:bookmarkStart w:id="230" w:name="_Toc327866689"/>
      <w:bookmarkStart w:id="231" w:name="_Toc327866815"/>
      <w:bookmarkStart w:id="232" w:name="_Toc330201226"/>
      <w:bookmarkStart w:id="233" w:name="_Toc332073291"/>
      <w:bookmarkStart w:id="234" w:name="_Toc414852676"/>
      <w:bookmarkStart w:id="235" w:name="_Toc468093344"/>
      <w:r w:rsidRPr="00841F54">
        <w:t>Dependencies</w:t>
      </w:r>
      <w:bookmarkEnd w:id="226"/>
      <w:bookmarkEnd w:id="227"/>
      <w:bookmarkEnd w:id="228"/>
      <w:bookmarkEnd w:id="229"/>
      <w:bookmarkEnd w:id="230"/>
      <w:bookmarkEnd w:id="231"/>
      <w:bookmarkEnd w:id="232"/>
      <w:bookmarkEnd w:id="233"/>
      <w:bookmarkEnd w:id="234"/>
      <w:bookmarkEnd w:id="235"/>
    </w:p>
    <w:p w14:paraId="078C8DC8" w14:textId="77777777" w:rsidR="005C6958" w:rsidRPr="00841F54" w:rsidRDefault="005C6958" w:rsidP="00E22A9D">
      <w:pPr>
        <w:rPr>
          <w:rFonts w:eastAsiaTheme="minorHAnsi" w:cstheme="minorBidi"/>
        </w:rPr>
      </w:pPr>
      <w:r w:rsidRPr="00841F54">
        <w:rPr>
          <w:rFonts w:eastAsiaTheme="minorHAnsi" w:cstheme="minorBidi"/>
        </w:rPr>
        <w:t xml:space="preserve">Visit Tracking depends on Patient Care Encounter (PCE). </w:t>
      </w:r>
      <w:r w:rsidRPr="00841F54">
        <w:rPr>
          <w:rFonts w:eastAsiaTheme="minorHAnsi" w:cstheme="minorBidi"/>
          <w:b/>
        </w:rPr>
        <w:t>V</w:t>
      </w:r>
      <w:r w:rsidRPr="00841F54">
        <w:rPr>
          <w:rFonts w:eastAsiaTheme="minorHAnsi" w:cstheme="minorBidi"/>
          <w:i/>
        </w:rPr>
        <w:t>IST</w:t>
      </w:r>
      <w:r w:rsidRPr="00841F54">
        <w:rPr>
          <w:rFonts w:eastAsiaTheme="minorHAnsi" w:cstheme="minorBidi"/>
          <w:b/>
        </w:rPr>
        <w:t>A</w:t>
      </w:r>
      <w:r w:rsidRPr="00841F54">
        <w:rPr>
          <w:rFonts w:eastAsiaTheme="minorHAnsi" w:cstheme="minorBidi"/>
        </w:rPr>
        <w:t xml:space="preserve"> packages that will support and/or use Visit Tracking will require some programming modifications. </w:t>
      </w:r>
    </w:p>
    <w:p w14:paraId="078C8DC9" w14:textId="31C36111" w:rsidR="005C6958" w:rsidRPr="00841F54" w:rsidRDefault="005C6958" w:rsidP="005C6958">
      <w:pPr>
        <w:pStyle w:val="Heading2"/>
      </w:pPr>
      <w:bookmarkStart w:id="236" w:name="_Toc327862316"/>
      <w:bookmarkStart w:id="237" w:name="_Toc327864106"/>
      <w:bookmarkStart w:id="238" w:name="_Toc327865855"/>
      <w:bookmarkStart w:id="239" w:name="_Toc327866012"/>
      <w:bookmarkStart w:id="240" w:name="_Toc327866690"/>
      <w:bookmarkStart w:id="241" w:name="_Toc327866816"/>
      <w:bookmarkStart w:id="242" w:name="_Toc330201227"/>
      <w:bookmarkStart w:id="243" w:name="_Toc332073292"/>
      <w:bookmarkStart w:id="244" w:name="_Toc364731361"/>
      <w:bookmarkStart w:id="245" w:name="_Toc414852677"/>
      <w:bookmarkStart w:id="246" w:name="_Toc468093345"/>
      <w:r w:rsidRPr="00841F54">
        <w:t>Visit Creation</w:t>
      </w:r>
      <w:bookmarkEnd w:id="236"/>
      <w:bookmarkEnd w:id="237"/>
      <w:bookmarkEnd w:id="238"/>
      <w:bookmarkEnd w:id="239"/>
      <w:bookmarkEnd w:id="240"/>
      <w:bookmarkEnd w:id="241"/>
      <w:bookmarkEnd w:id="242"/>
      <w:bookmarkEnd w:id="243"/>
      <w:bookmarkEnd w:id="244"/>
      <w:bookmarkEnd w:id="245"/>
      <w:bookmarkEnd w:id="246"/>
    </w:p>
    <w:p w14:paraId="078C8DCA" w14:textId="77777777" w:rsidR="005C6958" w:rsidRPr="00841F54" w:rsidRDefault="005C6958" w:rsidP="00E22A9D">
      <w:pPr>
        <w:rPr>
          <w:rFonts w:eastAsiaTheme="minorHAnsi" w:cstheme="minorBidi"/>
        </w:rPr>
      </w:pPr>
      <w:r w:rsidRPr="00841F54">
        <w:rPr>
          <w:rFonts w:eastAsiaTheme="minorHAnsi" w:cstheme="minorBidi"/>
        </w:rPr>
        <w:t>The creation of visits is facilitated by the Visit Tracking module. In order to ensure a consistent implementation of visit creation across packages, each package needs to have an agreement with the Visit Administrator to create visits.</w:t>
      </w:r>
    </w:p>
    <w:p w14:paraId="078C8DCB" w14:textId="77777777" w:rsidR="005C6958" w:rsidRPr="00841F54" w:rsidRDefault="005C6958" w:rsidP="00AD347F">
      <w:pPr>
        <w:pStyle w:val="notes"/>
        <w:rPr>
          <w:rFonts w:eastAsiaTheme="minorHAnsi"/>
        </w:rPr>
      </w:pPr>
      <w:r w:rsidRPr="00841F54">
        <w:rPr>
          <w:rFonts w:eastAsiaTheme="minorHAnsi"/>
        </w:rPr>
        <w:t>The key to the creation of visits will be to ensure the clinical meaningfulness of visits.</w:t>
      </w:r>
    </w:p>
    <w:p w14:paraId="078C8DCC" w14:textId="77777777" w:rsidR="005C6958" w:rsidRPr="00841F54" w:rsidRDefault="005C6958" w:rsidP="00E22A9D">
      <w:pPr>
        <w:rPr>
          <w:rFonts w:eastAsiaTheme="minorHAnsi" w:cstheme="minorBidi"/>
        </w:rPr>
      </w:pPr>
      <w:r w:rsidRPr="00841F54">
        <w:rPr>
          <w:rFonts w:eastAsiaTheme="minorHAnsi" w:cstheme="minorBidi"/>
        </w:rPr>
        <w:t xml:space="preserve">Additionally, when a package works out an agreement with Visit Tracking, it must add the triggered cross-reference ADD^AUPNVSIT, SUB^AUPNVSIT, as well as a regular (whole file) cross-reference on the Visit pointer. This ensures that the visit will not be </w:t>
      </w:r>
      <w:r w:rsidRPr="00841F54">
        <w:rPr>
          <w:rFonts w:eastAsiaTheme="minorHAnsi" w:cstheme="minorBidi"/>
        </w:rPr>
        <w:lastRenderedPageBreak/>
        <w:t xml:space="preserve">removed by Visit Tracking utilities because the dependent entry counter has been updated. </w:t>
      </w:r>
    </w:p>
    <w:p w14:paraId="078C8DCD" w14:textId="3A14EC86" w:rsidR="005C6958" w:rsidRPr="00841F54" w:rsidRDefault="005C6958" w:rsidP="00E22A9D">
      <w:pPr>
        <w:rPr>
          <w:rFonts w:eastAsiaTheme="minorHAnsi" w:cstheme="minorBidi"/>
        </w:rPr>
      </w:pPr>
      <w:bookmarkStart w:id="247" w:name="_Toc414852678"/>
      <w:r w:rsidRPr="00841F54">
        <w:rPr>
          <w:rFonts w:eastAsiaTheme="minorHAnsi" w:cstheme="minorBidi"/>
        </w:rPr>
        <w:t xml:space="preserve">Two </w:t>
      </w:r>
      <w:r w:rsidR="00B6240C" w:rsidRPr="00841F54">
        <w:rPr>
          <w:rFonts w:eastAsiaTheme="minorHAnsi" w:cstheme="minorBidi"/>
        </w:rPr>
        <w:t>A</w:t>
      </w:r>
      <w:r w:rsidRPr="00841F54">
        <w:rPr>
          <w:rFonts w:eastAsiaTheme="minorHAnsi" w:cstheme="minorBidi"/>
        </w:rPr>
        <w:t xml:space="preserve">pproaches for </w:t>
      </w:r>
      <w:r w:rsidR="00B6240C" w:rsidRPr="00841F54">
        <w:rPr>
          <w:rFonts w:eastAsiaTheme="minorHAnsi" w:cstheme="minorBidi"/>
        </w:rPr>
        <w:t>C</w:t>
      </w:r>
      <w:r w:rsidRPr="00841F54">
        <w:rPr>
          <w:rFonts w:eastAsiaTheme="minorHAnsi" w:cstheme="minorBidi"/>
        </w:rPr>
        <w:t xml:space="preserve">reating </w:t>
      </w:r>
      <w:r w:rsidR="00B6240C" w:rsidRPr="00841F54">
        <w:rPr>
          <w:rFonts w:eastAsiaTheme="minorHAnsi" w:cstheme="minorBidi"/>
        </w:rPr>
        <w:t>C</w:t>
      </w:r>
      <w:r w:rsidRPr="00841F54">
        <w:rPr>
          <w:rFonts w:eastAsiaTheme="minorHAnsi" w:cstheme="minorBidi"/>
        </w:rPr>
        <w:t xml:space="preserve">linical </w:t>
      </w:r>
      <w:r w:rsidR="00B6240C" w:rsidRPr="00841F54">
        <w:rPr>
          <w:rFonts w:eastAsiaTheme="minorHAnsi" w:cstheme="minorBidi"/>
        </w:rPr>
        <w:t>V</w:t>
      </w:r>
      <w:r w:rsidRPr="00841F54">
        <w:rPr>
          <w:rFonts w:eastAsiaTheme="minorHAnsi" w:cstheme="minorBidi"/>
        </w:rPr>
        <w:t>isits</w:t>
      </w:r>
      <w:bookmarkEnd w:id="247"/>
    </w:p>
    <w:p w14:paraId="078C8DCE" w14:textId="77777777" w:rsidR="005C6958" w:rsidRPr="00841F54" w:rsidRDefault="005C6958" w:rsidP="00E22A9D">
      <w:pPr>
        <w:numPr>
          <w:ilvl w:val="0"/>
          <w:numId w:val="23"/>
        </w:numPr>
        <w:rPr>
          <w:rFonts w:eastAsiaTheme="minorHAnsi" w:cstheme="minorBidi"/>
        </w:rPr>
      </w:pPr>
      <w:r w:rsidRPr="00841F54">
        <w:rPr>
          <w:rFonts w:eastAsiaTheme="minorHAnsi" w:cstheme="minorBidi"/>
        </w:rPr>
        <w:t>A team of providers can be associated with a primary clinical visit (this is the traditional view taken by IHS).</w:t>
      </w:r>
    </w:p>
    <w:p w14:paraId="078C8DCF" w14:textId="77777777" w:rsidR="005C6958" w:rsidRPr="00841F54" w:rsidRDefault="005C6958" w:rsidP="00E22A9D">
      <w:pPr>
        <w:numPr>
          <w:ilvl w:val="0"/>
          <w:numId w:val="23"/>
        </w:numPr>
        <w:rPr>
          <w:rFonts w:eastAsiaTheme="minorHAnsi" w:cstheme="minorBidi"/>
        </w:rPr>
      </w:pPr>
      <w:r w:rsidRPr="00841F54">
        <w:rPr>
          <w:rFonts w:eastAsiaTheme="minorHAnsi" w:cstheme="minorBidi"/>
        </w:rPr>
        <w:t>A primary clinic visit can represent the primary provider’s care, and a separate visit can be created to reflect the secondary provider’s care.</w:t>
      </w:r>
    </w:p>
    <w:p w14:paraId="078C8DD0" w14:textId="77777777" w:rsidR="005C6958" w:rsidRPr="00841F54" w:rsidRDefault="005C6958" w:rsidP="00E22A9D">
      <w:pPr>
        <w:rPr>
          <w:rFonts w:eastAsiaTheme="minorHAnsi" w:cstheme="minorBidi"/>
        </w:rPr>
      </w:pPr>
      <w:r w:rsidRPr="00841F54">
        <w:rPr>
          <w:rFonts w:eastAsiaTheme="minorHAnsi" w:cstheme="minorBidi"/>
        </w:rPr>
        <w:t>Additionally, the VISIT file will be able to provide a breakdown of other ancillary services provided during the clinically significant visit. Laboratory or Radiology occasions of service are other examples of services provided that could have a separate visit reflecting the service involvement related to a clinic appointment on the same day. DSS and Outpatient Workload will benefit from a service breakdown.</w:t>
      </w:r>
    </w:p>
    <w:p w14:paraId="078C8DD1" w14:textId="70FC6AC2" w:rsidR="005C6958" w:rsidRPr="00841F54" w:rsidRDefault="005C6958" w:rsidP="005C6958">
      <w:pPr>
        <w:pStyle w:val="Heading2"/>
      </w:pPr>
      <w:bookmarkStart w:id="248" w:name="_Toc414852679"/>
      <w:bookmarkStart w:id="249" w:name="_Toc468093346"/>
      <w:r w:rsidRPr="00841F54">
        <w:t>IRM Responsibility</w:t>
      </w:r>
      <w:bookmarkEnd w:id="248"/>
      <w:bookmarkEnd w:id="249"/>
    </w:p>
    <w:p w14:paraId="078C8DD2" w14:textId="77777777" w:rsidR="005C6958" w:rsidRPr="00841F54" w:rsidRDefault="005C6958" w:rsidP="00E22A9D">
      <w:pPr>
        <w:rPr>
          <w:rFonts w:eastAsiaTheme="minorHAnsi" w:cstheme="minorBidi"/>
        </w:rPr>
      </w:pPr>
      <w:r w:rsidRPr="00841F54">
        <w:rPr>
          <w:rFonts w:eastAsiaTheme="minorHAnsi" w:cstheme="minorBidi"/>
        </w:rPr>
        <w:t>IRM will be responsible for updating the VISIT TRACKING PARAMETERS file (#150.9). IRM will also have the capability to indicate if a package is active or inactive. No other maintenance is required by IRM.</w:t>
      </w:r>
    </w:p>
    <w:p w14:paraId="078C8DD3" w14:textId="4354D669" w:rsidR="005C6958" w:rsidRPr="00841F54" w:rsidRDefault="005C6958" w:rsidP="005C6958">
      <w:pPr>
        <w:pStyle w:val="Heading2"/>
      </w:pPr>
      <w:bookmarkStart w:id="250" w:name="_Toc330201238"/>
      <w:bookmarkStart w:id="251" w:name="_Toc332073301"/>
      <w:bookmarkStart w:id="252" w:name="_Toc364731362"/>
      <w:bookmarkStart w:id="253" w:name="_Toc414852680"/>
      <w:bookmarkStart w:id="254" w:name="_Toc468093347"/>
      <w:r w:rsidRPr="00841F54">
        <w:t>Guidelines for Developers</w:t>
      </w:r>
      <w:bookmarkEnd w:id="250"/>
      <w:bookmarkEnd w:id="251"/>
      <w:bookmarkEnd w:id="252"/>
      <w:bookmarkEnd w:id="253"/>
      <w:bookmarkEnd w:id="254"/>
    </w:p>
    <w:p w14:paraId="078C8DD4" w14:textId="46654F75" w:rsidR="005C6958" w:rsidRPr="00841F54" w:rsidRDefault="005C6958" w:rsidP="00E22A9D">
      <w:pPr>
        <w:rPr>
          <w:rFonts w:eastAsiaTheme="minorHAnsi" w:cstheme="minorBidi"/>
        </w:rPr>
      </w:pPr>
      <w:r w:rsidRPr="00841F54">
        <w:rPr>
          <w:rFonts w:eastAsiaTheme="minorHAnsi" w:cstheme="minorBidi"/>
        </w:rPr>
        <w:t xml:space="preserve">This section describes the guidelines </w:t>
      </w:r>
      <w:r w:rsidR="00AE0088" w:rsidRPr="00841F54">
        <w:rPr>
          <w:rFonts w:eastAsiaTheme="minorHAnsi" w:cstheme="minorBidi"/>
        </w:rPr>
        <w:t>to</w:t>
      </w:r>
      <w:r w:rsidRPr="00841F54">
        <w:rPr>
          <w:rFonts w:eastAsiaTheme="minorHAnsi" w:cstheme="minorBidi"/>
        </w:rPr>
        <w:t xml:space="preserve"> be used for VA developers populating visits in the Visit file. These guidelines are based on a combination of the experience of Albuquerque’s joint venture sharing, IHS’ PCC pilot test at Tucson VAMC, MCCR data capture pilots, HSR&amp;D workload reporting studies at Hines VAMC, and DMMS/DSS event data capture.</w:t>
      </w:r>
    </w:p>
    <w:p w14:paraId="078C8DD5" w14:textId="77777777" w:rsidR="005C6958" w:rsidRPr="00841F54" w:rsidRDefault="005C6958" w:rsidP="00E22A9D">
      <w:pPr>
        <w:rPr>
          <w:rFonts w:eastAsiaTheme="minorHAnsi" w:cstheme="minorBidi"/>
        </w:rPr>
      </w:pPr>
      <w:r w:rsidRPr="00841F54">
        <w:rPr>
          <w:rFonts w:eastAsiaTheme="minorHAnsi" w:cstheme="minorBidi"/>
        </w:rPr>
        <w:t>The purpose of the VISIT file in the VA:</w:t>
      </w:r>
    </w:p>
    <w:p w14:paraId="078C8DD6" w14:textId="77777777" w:rsidR="005C6958" w:rsidRPr="00841F54" w:rsidRDefault="005C6958" w:rsidP="00E22A9D">
      <w:pPr>
        <w:rPr>
          <w:rFonts w:eastAsiaTheme="minorHAnsi" w:cstheme="minorBidi"/>
        </w:rPr>
      </w:pPr>
      <w:r w:rsidRPr="00841F54">
        <w:rPr>
          <w:rFonts w:eastAsiaTheme="minorHAnsi" w:cstheme="minorBidi"/>
        </w:rPr>
        <w:t>The VISIT file has multiple purposes. The primary role is to record when and where clinical encounters related to a patient have occurred. Visits will be recorded for both Outpatient and Inpatient encounters. The initial focus of the Visit file will be for tracking outpatient encounter activity.</w:t>
      </w:r>
    </w:p>
    <w:p w14:paraId="078C8DD7"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Outpatient encounters include scheduled appointments and walk-in unscheduled visits.</w:t>
      </w:r>
    </w:p>
    <w:p w14:paraId="078C8DD8"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Inpatient encounters include the admission of a patient to a VAMC and any clinically significant change related to treatment of that patient. For example, a treating specialty change is clinically significant, whereas a bed switch is not. The clinically significant visits created throughout the inpatient stay are related to the inpatient admission visit.</w:t>
      </w:r>
    </w:p>
    <w:p w14:paraId="078C8DD9"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If the patient is seen in a clinic while an Inpatient, a separate visit will be created representing the appointment visit – this visit is related to the Admission visit.</w:t>
      </w:r>
    </w:p>
    <w:p w14:paraId="078C8DDA"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A clinician’s telephone communications with a patient may be represented by a separate visit.</w:t>
      </w:r>
    </w:p>
    <w:p w14:paraId="078C8DDB"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lastRenderedPageBreak/>
        <w:t>The clinical visits can be viewed from two approaches: 1) a team of providers can be associated with a primary clinical visit (this is the traditional view taken by IHS); or 2) a primary clinic visit can represent the primary provider’s care, and a separate visit can be created to reflect the secondary provider’s care.</w:t>
      </w:r>
    </w:p>
    <w:p w14:paraId="078C8DDC"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Additionally, the VISIT file can provide a breakdown of other ancillary services provided during the clinically significant visit. Laboratory or Radiology services are other examples of services provided that could have a separate visit reflecting the service involvement related to a clinic appointment on the same day.</w:t>
      </w:r>
    </w:p>
    <w:p w14:paraId="078C8DDD" w14:textId="08CF5FDB" w:rsidR="006C1EE0" w:rsidRPr="00841F54" w:rsidRDefault="006C1EE0" w:rsidP="006C1EE0">
      <w:pPr>
        <w:pStyle w:val="Heading2"/>
      </w:pPr>
      <w:bookmarkStart w:id="255" w:name="_Toc468093348"/>
      <w:r w:rsidRPr="00841F54">
        <w:t>Supported Entry Points</w:t>
      </w:r>
      <w:bookmarkEnd w:id="255"/>
    </w:p>
    <w:p w14:paraId="078C8DDE" w14:textId="77777777" w:rsidR="005C6958" w:rsidRPr="00841F54" w:rsidRDefault="005C6958" w:rsidP="00E22A9D">
      <w:pPr>
        <w:rPr>
          <w:rFonts w:eastAsiaTheme="minorHAnsi" w:cstheme="minorBidi"/>
        </w:rPr>
      </w:pPr>
      <w:r w:rsidRPr="00841F54">
        <w:rPr>
          <w:rFonts w:eastAsiaTheme="minorHAnsi" w:cstheme="minorBidi"/>
        </w:rPr>
        <w:t>Creating visit entries in the VISIT file is not a free-for-all. Packages wishing to create visits or call Visit Tracking must publish agreements with the DBA. The DBA office provides oversight on agreements.</w:t>
      </w:r>
    </w:p>
    <w:p w14:paraId="078C8DDF" w14:textId="1BC2A5AE" w:rsidR="005C6958" w:rsidRPr="00841F54" w:rsidRDefault="005C6958" w:rsidP="003846C9">
      <w:pPr>
        <w:pStyle w:val="Heading2"/>
      </w:pPr>
      <w:bookmarkStart w:id="256" w:name="_Toc327862375"/>
      <w:bookmarkStart w:id="257" w:name="_Toc327864165"/>
      <w:bookmarkStart w:id="258" w:name="_Toc327865914"/>
      <w:bookmarkStart w:id="259" w:name="_Toc327866071"/>
      <w:bookmarkStart w:id="260" w:name="_Toc327866749"/>
      <w:bookmarkStart w:id="261" w:name="_Toc327866875"/>
      <w:bookmarkStart w:id="262" w:name="_Toc330201284"/>
      <w:bookmarkStart w:id="263" w:name="_Toc332073347"/>
      <w:bookmarkStart w:id="264" w:name="_Toc414852682"/>
      <w:bookmarkStart w:id="265" w:name="_Toc468093349"/>
      <w:r w:rsidRPr="00841F54">
        <w:t>Conventions</w:t>
      </w:r>
      <w:bookmarkEnd w:id="256"/>
      <w:bookmarkEnd w:id="257"/>
      <w:bookmarkEnd w:id="258"/>
      <w:bookmarkEnd w:id="259"/>
      <w:bookmarkEnd w:id="260"/>
      <w:bookmarkEnd w:id="261"/>
      <w:bookmarkEnd w:id="262"/>
      <w:bookmarkEnd w:id="263"/>
      <w:bookmarkEnd w:id="264"/>
      <w:bookmarkEnd w:id="265"/>
    </w:p>
    <w:p w14:paraId="078C8DE0" w14:textId="77777777" w:rsidR="005C6958" w:rsidRPr="00841F54" w:rsidRDefault="005C6958" w:rsidP="00E22A9D">
      <w:pPr>
        <w:rPr>
          <w:rFonts w:eastAsiaTheme="minorHAnsi" w:cstheme="minorBidi"/>
        </w:rPr>
      </w:pPr>
      <w:r w:rsidRPr="00841F54">
        <w:rPr>
          <w:rFonts w:eastAsiaTheme="minorHAnsi" w:cstheme="minorBidi"/>
        </w:rPr>
        <w:t>Italic formatting indicates argument names that are replaced with actual values. The notation “.argument” indicates a call by reference.</w:t>
      </w:r>
    </w:p>
    <w:p w14:paraId="078C8DE1" w14:textId="07C57939" w:rsidR="005C6958" w:rsidRPr="00841F54" w:rsidRDefault="005C6958" w:rsidP="00AB6832">
      <w:pPr>
        <w:pStyle w:val="notes"/>
        <w:rPr>
          <w:rFonts w:eastAsiaTheme="minorHAnsi"/>
        </w:rPr>
      </w:pPr>
      <w:r w:rsidRPr="00841F54">
        <w:rPr>
          <w:rFonts w:eastAsiaTheme="minorHAnsi"/>
        </w:rPr>
        <w:t>Note:</w:t>
      </w:r>
      <w:r w:rsidR="0088272D" w:rsidRPr="00841F54">
        <w:rPr>
          <w:rFonts w:eastAsiaTheme="minorHAnsi"/>
        </w:rPr>
        <w:t xml:space="preserve">  </w:t>
      </w:r>
      <w:r w:rsidRPr="00841F54">
        <w:rPr>
          <w:rFonts w:eastAsiaTheme="minorHAnsi"/>
        </w:rPr>
        <w:t>[  ] indicates optional choices</w:t>
      </w:r>
      <w:r w:rsidR="00987FC2" w:rsidRPr="00841F54">
        <w:rPr>
          <w:rFonts w:eastAsiaTheme="minorHAnsi"/>
        </w:rPr>
        <w:t xml:space="preserve">; </w:t>
      </w:r>
      <w:r w:rsidRPr="00841F54">
        <w:rPr>
          <w:rFonts w:eastAsiaTheme="minorHAnsi"/>
        </w:rPr>
        <w:t>{  } indicates required choices</w:t>
      </w:r>
      <w:r w:rsidR="00987FC2" w:rsidRPr="00841F54">
        <w:rPr>
          <w:rFonts w:eastAsiaTheme="minorHAnsi"/>
        </w:rPr>
        <w:t>.</w:t>
      </w:r>
    </w:p>
    <w:p w14:paraId="078C8DE2" w14:textId="77777777" w:rsidR="005C6958" w:rsidRPr="00841F54" w:rsidRDefault="00B6240C" w:rsidP="00E22A9D">
      <w:pPr>
        <w:rPr>
          <w:rFonts w:eastAsiaTheme="minorHAnsi" w:cstheme="minorBidi"/>
        </w:rPr>
      </w:pPr>
      <w:r w:rsidRPr="00841F54">
        <w:rPr>
          <w:rFonts w:eastAsiaTheme="minorHAnsi" w:cstheme="minorBidi"/>
        </w:rPr>
        <w:t>R</w:t>
      </w:r>
      <w:r w:rsidR="005C6958" w:rsidRPr="00841F54">
        <w:rPr>
          <w:rFonts w:eastAsiaTheme="minorHAnsi" w:cstheme="minorBidi"/>
        </w:rPr>
        <w:t>efer to the section “Description of VISIT file fields” to see which fields are required, which ones will generate default values, and which ones can be used in matching/screening when selecting preexisting visits.</w:t>
      </w:r>
    </w:p>
    <w:p w14:paraId="078C8DE3" w14:textId="3F197B55" w:rsidR="005C6958" w:rsidRPr="00841F54" w:rsidRDefault="005C6958" w:rsidP="005C6958">
      <w:pPr>
        <w:pStyle w:val="Heading2"/>
      </w:pPr>
      <w:bookmarkStart w:id="266" w:name="_Toc327862376"/>
      <w:bookmarkStart w:id="267" w:name="_Toc327864166"/>
      <w:bookmarkStart w:id="268" w:name="_Toc327865915"/>
      <w:bookmarkStart w:id="269" w:name="_Toc327866072"/>
      <w:bookmarkStart w:id="270" w:name="_Toc327866750"/>
      <w:bookmarkStart w:id="271" w:name="_Toc327866876"/>
      <w:bookmarkStart w:id="272" w:name="_Toc330201285"/>
      <w:bookmarkStart w:id="273" w:name="_Toc332073348"/>
      <w:bookmarkStart w:id="274" w:name="_Toc414852683"/>
      <w:bookmarkStart w:id="275" w:name="_Toc468093350"/>
      <w:r w:rsidRPr="00841F54">
        <w:t>Create and/or Match Visit Using Input Criteria</w:t>
      </w:r>
      <w:bookmarkEnd w:id="266"/>
      <w:bookmarkEnd w:id="267"/>
      <w:bookmarkEnd w:id="268"/>
      <w:bookmarkEnd w:id="269"/>
      <w:bookmarkEnd w:id="270"/>
      <w:bookmarkEnd w:id="271"/>
      <w:bookmarkEnd w:id="272"/>
      <w:bookmarkEnd w:id="273"/>
      <w:bookmarkEnd w:id="274"/>
      <w:bookmarkEnd w:id="275"/>
    </w:p>
    <w:p w14:paraId="078C8DE4" w14:textId="77777777" w:rsidR="005C6958" w:rsidRPr="00841F54" w:rsidRDefault="005C6958" w:rsidP="00E22A9D">
      <w:pPr>
        <w:rPr>
          <w:rFonts w:eastAsiaTheme="minorHAnsi" w:cstheme="minorBidi"/>
        </w:rPr>
      </w:pPr>
      <w:r w:rsidRPr="00841F54">
        <w:rPr>
          <w:rFonts w:eastAsiaTheme="minorHAnsi" w:cstheme="minorBidi"/>
        </w:rPr>
        <w:t>^VSIT</w:t>
      </w:r>
    </w:p>
    <w:p w14:paraId="078C8DE5" w14:textId="77777777" w:rsidR="005C6958" w:rsidRPr="00841F54" w:rsidRDefault="005C6958" w:rsidP="00E22A9D">
      <w:pPr>
        <w:rPr>
          <w:rFonts w:eastAsiaTheme="minorHAnsi" w:cstheme="minorBidi"/>
        </w:rPr>
      </w:pPr>
      <w:r w:rsidRPr="00841F54">
        <w:rPr>
          <w:rFonts w:eastAsiaTheme="minorHAnsi" w:cstheme="minorBidi"/>
        </w:rPr>
        <w:t>(See the Package-Wide Variables section)</w:t>
      </w:r>
    </w:p>
    <w:p w14:paraId="078C8DE6" w14:textId="77777777" w:rsidR="005C6958" w:rsidRPr="00841F54" w:rsidRDefault="005C6958" w:rsidP="00E22A9D">
      <w:pPr>
        <w:rPr>
          <w:rFonts w:eastAsiaTheme="minorHAnsi" w:cstheme="minorBidi"/>
        </w:rPr>
      </w:pPr>
      <w:r w:rsidRPr="00841F54">
        <w:rPr>
          <w:rFonts w:eastAsiaTheme="minorHAnsi" w:cstheme="minorBidi"/>
        </w:rPr>
        <w:t>INPUT:</w:t>
      </w:r>
      <w:r w:rsidRPr="00841F54">
        <w:rPr>
          <w:rFonts w:eastAsiaTheme="minorHAnsi" w:cstheme="minorBidi"/>
        </w:rPr>
        <w:tab/>
        <w:t>VSIT</w:t>
      </w:r>
      <w:r w:rsidRPr="00841F54">
        <w:rPr>
          <w:rFonts w:eastAsiaTheme="minorHAnsi" w:cstheme="minorBidi"/>
        </w:rPr>
        <w:tab/>
        <w:t>&lt;visit date [and time] in FM format&gt;</w:t>
      </w:r>
    </w:p>
    <w:p w14:paraId="078C8DE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(time will default to 12 noon if not specified)</w:t>
      </w:r>
    </w:p>
    <w:p w14:paraId="078C8DE8" w14:textId="77777777" w:rsidR="005C6958" w:rsidRPr="00841F54" w:rsidRDefault="005C6958" w:rsidP="00E22A9D">
      <w:pPr>
        <w:rPr>
          <w:rFonts w:eastAsiaTheme="minorHAnsi" w:cstheme="minorBidi"/>
        </w:rPr>
      </w:pPr>
      <w:r w:rsidRPr="00841F54">
        <w:rPr>
          <w:rFonts w:eastAsiaTheme="minorHAnsi" w:cstheme="minorBidi"/>
        </w:rPr>
        <w:tab/>
        <w:t>DFN</w:t>
      </w:r>
      <w:r w:rsidRPr="00841F54">
        <w:rPr>
          <w:rFonts w:eastAsiaTheme="minorHAnsi" w:cstheme="minorBidi"/>
        </w:rPr>
        <w:tab/>
        <w:t>&lt;patient file pointer&gt;</w:t>
      </w:r>
    </w:p>
    <w:p w14:paraId="078C8DE9" w14:textId="77777777" w:rsidR="005C6958" w:rsidRPr="00841F54" w:rsidRDefault="005C6958" w:rsidP="00E22A9D">
      <w:pPr>
        <w:rPr>
          <w:rFonts w:eastAsiaTheme="minorHAnsi" w:cstheme="minorBidi"/>
        </w:rPr>
      </w:pPr>
      <w:r w:rsidRPr="00841F54">
        <w:rPr>
          <w:rFonts w:eastAsiaTheme="minorHAnsi" w:cstheme="minorBidi"/>
        </w:rPr>
        <w:tab/>
        <w:t>[VSIT(0]</w:t>
      </w:r>
      <w:r w:rsidRPr="00841F54">
        <w:rPr>
          <w:rFonts w:eastAsiaTheme="minorHAnsi" w:cstheme="minorBidi"/>
        </w:rPr>
        <w:tab/>
        <w:t xml:space="preserve">&lt;a string of characters that defines how the visit </w:t>
      </w:r>
    </w:p>
    <w:p w14:paraId="078C8DE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 xml:space="preserve">processor will function, see package-wide </w:t>
      </w:r>
    </w:p>
    <w:p w14:paraId="078C8DE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variables&gt;</w:t>
      </w:r>
    </w:p>
    <w:p w14:paraId="078C8DEC" w14:textId="77777777" w:rsidR="005C6958" w:rsidRPr="00841F54" w:rsidRDefault="005C6958" w:rsidP="00E22A9D">
      <w:pPr>
        <w:rPr>
          <w:rFonts w:eastAsiaTheme="minorHAnsi" w:cstheme="minorBidi"/>
        </w:rPr>
      </w:pPr>
      <w:r w:rsidRPr="00841F54">
        <w:rPr>
          <w:rFonts w:eastAsiaTheme="minorHAnsi" w:cstheme="minorBidi"/>
        </w:rPr>
        <w:tab/>
        <w:t>[VSIT("&lt;xxx&gt;")]</w:t>
      </w:r>
      <w:r w:rsidRPr="00841F54">
        <w:rPr>
          <w:rFonts w:eastAsiaTheme="minorHAnsi" w:cstheme="minorBidi"/>
        </w:rPr>
        <w:tab/>
        <w:t>&lt;array with mnemonic subscript&gt;</w:t>
      </w:r>
    </w:p>
    <w:p w14:paraId="078C8DE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(used in match logic if VSIT(0)["M”)</w:t>
      </w:r>
    </w:p>
    <w:p w14:paraId="078C8DE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(for SVC, TYP, INS, CLN, ELG, LOC)</w:t>
      </w:r>
    </w:p>
    <w:p w14:paraId="078C8DE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 xml:space="preserve">Note:  For multiple field values use [&lt;field </w:t>
      </w:r>
    </w:p>
    <w:p w14:paraId="078C8DF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value&gt;[^...]]</w:t>
      </w:r>
    </w:p>
    <w:p w14:paraId="078C8DF1"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t>i.e., VSIT("SVC")="H^D"  (will find both)</w:t>
      </w:r>
    </w:p>
    <w:p w14:paraId="078C8DF2" w14:textId="77777777" w:rsidR="005C6958" w:rsidRPr="00841F54" w:rsidRDefault="005C6958" w:rsidP="00E22A9D">
      <w:pPr>
        <w:rPr>
          <w:rFonts w:eastAsiaTheme="minorHAnsi" w:cstheme="minorBidi"/>
        </w:rPr>
      </w:pPr>
      <w:r w:rsidRPr="00841F54">
        <w:rPr>
          <w:rFonts w:eastAsiaTheme="minorHAnsi" w:cstheme="minorBidi"/>
        </w:rPr>
        <w:tab/>
        <w:t>VSITPKG</w:t>
      </w:r>
      <w:r w:rsidRPr="00841F54">
        <w:rPr>
          <w:rFonts w:eastAsiaTheme="minorHAnsi" w:cstheme="minorBidi"/>
        </w:rPr>
        <w:tab/>
        <w:t>&lt;package name space&gt;</w:t>
      </w:r>
    </w:p>
    <w:p w14:paraId="078C8DF3" w14:textId="77777777" w:rsidR="005C6958" w:rsidRPr="00841F54" w:rsidRDefault="005C6958" w:rsidP="00E22A9D">
      <w:pPr>
        <w:rPr>
          <w:rFonts w:eastAsiaTheme="minorHAnsi" w:cstheme="minorBidi"/>
        </w:rPr>
      </w:pPr>
      <w:r w:rsidRPr="00841F54">
        <w:rPr>
          <w:rFonts w:eastAsiaTheme="minorHAnsi" w:cstheme="minorBidi"/>
        </w:rPr>
        <w:t>OUTPUT:</w:t>
      </w:r>
      <w:r w:rsidRPr="00841F54">
        <w:rPr>
          <w:rFonts w:eastAsiaTheme="minorHAnsi" w:cstheme="minorBidi"/>
        </w:rPr>
        <w:tab/>
      </w:r>
      <w:r w:rsidRPr="00841F54">
        <w:rPr>
          <w:rFonts w:eastAsiaTheme="minorHAnsi" w:cstheme="minorBidi"/>
        </w:rPr>
        <w:tab/>
        <w:t>VSIT(&lt;ien</w:t>
      </w:r>
      <w:r w:rsidRPr="00841F54">
        <w:rPr>
          <w:rFonts w:eastAsiaTheme="minorHAnsi" w:cstheme="minorBidi"/>
        </w:rPr>
        <w:tab/>
        <w:t>N^S[^1]</w:t>
      </w:r>
    </w:p>
    <w:p w14:paraId="078C8DF4" w14:textId="77777777" w:rsidR="005C6958" w:rsidRPr="00841F54" w:rsidRDefault="005C6958" w:rsidP="00E22A9D">
      <w:pPr>
        <w:rPr>
          <w:rFonts w:eastAsiaTheme="minorHAnsi" w:cstheme="minorBidi"/>
        </w:rPr>
      </w:pPr>
      <w:r w:rsidRPr="00841F54">
        <w:rPr>
          <w:rFonts w:eastAsiaTheme="minorHAnsi" w:cstheme="minorBidi"/>
        </w:rPr>
        <w:tab/>
        <w:t>where: N</w:t>
      </w:r>
      <w:r w:rsidRPr="00841F54">
        <w:rPr>
          <w:rFonts w:eastAsiaTheme="minorHAnsi" w:cstheme="minorBidi"/>
        </w:rPr>
        <w:tab/>
        <w:t>&lt;internal entry number of visit&gt;</w:t>
      </w:r>
    </w:p>
    <w:p w14:paraId="078C8DF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or -1 if could not get a visit</w:t>
      </w:r>
    </w:p>
    <w:p w14:paraId="078C8DF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or -2 if calling package is not active</w:t>
      </w:r>
    </w:p>
    <w:p w14:paraId="078C8DF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in Visit Package Parameters</w:t>
      </w:r>
    </w:p>
    <w:p w14:paraId="078C8DF8" w14:textId="77777777" w:rsidR="005C6958" w:rsidRPr="00841F54" w:rsidRDefault="005C6958" w:rsidP="00E22A9D">
      <w:pPr>
        <w:rPr>
          <w:rFonts w:eastAsiaTheme="minorHAnsi" w:cstheme="minorBidi"/>
        </w:rPr>
      </w:pPr>
      <w:r w:rsidRPr="00841F54">
        <w:rPr>
          <w:rFonts w:eastAsiaTheme="minorHAnsi" w:cstheme="minorBidi"/>
        </w:rPr>
        <w:tab/>
        <w:t>S</w:t>
      </w:r>
      <w:r w:rsidRPr="00841F54">
        <w:rPr>
          <w:rFonts w:eastAsiaTheme="minorHAnsi" w:cstheme="minorBidi"/>
        </w:rPr>
        <w:tab/>
        <w:t>&lt;value of .01 field of visit&gt;</w:t>
      </w:r>
    </w:p>
    <w:p w14:paraId="078C8DF9" w14:textId="77777777" w:rsidR="005C6958" w:rsidRPr="00841F54" w:rsidRDefault="005C6958" w:rsidP="00E22A9D">
      <w:pPr>
        <w:rPr>
          <w:rFonts w:eastAsiaTheme="minorHAnsi" w:cstheme="minorBidi"/>
        </w:rPr>
      </w:pPr>
      <w:r w:rsidRPr="00841F54">
        <w:rPr>
          <w:rFonts w:eastAsiaTheme="minorHAnsi" w:cstheme="minorBidi"/>
        </w:rPr>
        <w:tab/>
        <w:t>1</w:t>
      </w:r>
      <w:r w:rsidRPr="00841F54">
        <w:rPr>
          <w:rFonts w:eastAsiaTheme="minorHAnsi" w:cstheme="minorBidi"/>
        </w:rPr>
        <w:tab/>
        <w:t>&lt;indicates that a new visit was added&gt;</w:t>
      </w:r>
    </w:p>
    <w:p w14:paraId="078C8DFA" w14:textId="77777777" w:rsidR="005C6958" w:rsidRPr="00841F54" w:rsidRDefault="005C6958" w:rsidP="00E22A9D">
      <w:pPr>
        <w:rPr>
          <w:rFonts w:eastAsiaTheme="minorHAnsi" w:cstheme="minorBidi"/>
        </w:rPr>
      </w:pPr>
      <w:r w:rsidRPr="00841F54">
        <w:rPr>
          <w:rFonts w:eastAsiaTheme="minorHAnsi" w:cstheme="minorBidi"/>
        </w:rPr>
        <w:tab/>
        <w:t>VSIT(&lt;ien&gt;,&lt;xxx&gt;)</w:t>
      </w:r>
      <w:r w:rsidRPr="00841F54">
        <w:rPr>
          <w:rFonts w:eastAsiaTheme="minorHAnsi" w:cstheme="minorBidi"/>
        </w:rPr>
        <w:tab/>
        <w:t>returns the data that is stored in the Visit file</w:t>
      </w:r>
    </w:p>
    <w:p w14:paraId="078C8DFB" w14:textId="3AA8D8B9" w:rsidR="005C6958" w:rsidRPr="00841F54" w:rsidRDefault="005C6958" w:rsidP="005C6958">
      <w:pPr>
        <w:pStyle w:val="Heading2"/>
      </w:pPr>
      <w:bookmarkStart w:id="276" w:name="_Toc327862378"/>
      <w:bookmarkStart w:id="277" w:name="_Toc327864168"/>
      <w:bookmarkStart w:id="278" w:name="_Toc327865917"/>
      <w:bookmarkStart w:id="279" w:name="_Toc327866074"/>
      <w:bookmarkStart w:id="280" w:name="_Toc327866752"/>
      <w:bookmarkStart w:id="281" w:name="_Toc327866878"/>
      <w:bookmarkStart w:id="282" w:name="_Toc330201287"/>
      <w:bookmarkStart w:id="283" w:name="_Toc332073350"/>
      <w:bookmarkStart w:id="284" w:name="_Toc414852684"/>
      <w:bookmarkStart w:id="285" w:name="_Toc468093351"/>
      <w:r w:rsidRPr="00841F54">
        <w:t>Update Dependent Entry Counter</w:t>
      </w:r>
      <w:bookmarkEnd w:id="276"/>
      <w:bookmarkEnd w:id="277"/>
      <w:bookmarkEnd w:id="278"/>
      <w:bookmarkEnd w:id="279"/>
      <w:bookmarkEnd w:id="280"/>
      <w:bookmarkEnd w:id="281"/>
      <w:bookmarkEnd w:id="282"/>
      <w:bookmarkEnd w:id="283"/>
      <w:bookmarkEnd w:id="284"/>
      <w:bookmarkEnd w:id="285"/>
    </w:p>
    <w:p w14:paraId="078C8DFC" w14:textId="77777777" w:rsidR="005C6958" w:rsidRPr="00841F54" w:rsidRDefault="005C6958" w:rsidP="00E22A9D">
      <w:pPr>
        <w:rPr>
          <w:rFonts w:eastAsiaTheme="minorHAnsi" w:cstheme="minorBidi"/>
        </w:rPr>
      </w:pPr>
      <w:r w:rsidRPr="00841F54">
        <w:rPr>
          <w:rFonts w:eastAsiaTheme="minorHAnsi" w:cstheme="minorBidi"/>
        </w:rPr>
        <w:t>These calls are customarily done through a MUMPS cross reference on the pointer field. The input parameter X is set by FileMan.</w:t>
      </w:r>
    </w:p>
    <w:p w14:paraId="078C8DFD" w14:textId="77777777" w:rsidR="005C6958" w:rsidRPr="00841F54" w:rsidRDefault="005C6958" w:rsidP="00E22A9D">
      <w:pPr>
        <w:rPr>
          <w:rFonts w:eastAsiaTheme="minorHAnsi" w:cstheme="minorBidi"/>
        </w:rPr>
      </w:pPr>
      <w:r w:rsidRPr="00841F54">
        <w:rPr>
          <w:rFonts w:eastAsiaTheme="minorHAnsi" w:cstheme="minorBidi"/>
        </w:rPr>
        <w:t>ADD^AUPNVSIT</w:t>
      </w:r>
    </w:p>
    <w:p w14:paraId="078C8DFE" w14:textId="77777777" w:rsidR="005C6958" w:rsidRPr="00841F54" w:rsidRDefault="005C6958" w:rsidP="00E22A9D">
      <w:pPr>
        <w:rPr>
          <w:rFonts w:eastAsiaTheme="minorHAnsi" w:cstheme="minorBidi"/>
        </w:rPr>
      </w:pPr>
      <w:r w:rsidRPr="00841F54">
        <w:rPr>
          <w:rFonts w:eastAsiaTheme="minorHAnsi" w:cstheme="minorBidi"/>
        </w:rPr>
        <w:t>Increase the dependent entry count by one.</w:t>
      </w:r>
    </w:p>
    <w:p w14:paraId="078C8DFF"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X</w:t>
      </w:r>
      <w:r w:rsidRPr="00841F54">
        <w:rPr>
          <w:rFonts w:eastAsiaTheme="minorHAnsi" w:cstheme="minorBidi"/>
        </w:rPr>
        <w:tab/>
        <w:t>Visit IEN</w:t>
      </w:r>
    </w:p>
    <w:p w14:paraId="078C8E01" w14:textId="77777777" w:rsidR="005C6958" w:rsidRPr="00841F54" w:rsidRDefault="005C6958" w:rsidP="00E22A9D">
      <w:pPr>
        <w:rPr>
          <w:rFonts w:eastAsiaTheme="minorHAnsi" w:cstheme="minorBidi"/>
        </w:rPr>
      </w:pPr>
      <w:r w:rsidRPr="00841F54">
        <w:rPr>
          <w:rFonts w:eastAsiaTheme="minorHAnsi" w:cstheme="minorBidi"/>
        </w:rPr>
        <w:t>SUB^AUPNVSIT</w:t>
      </w:r>
    </w:p>
    <w:p w14:paraId="078C8E02" w14:textId="77777777" w:rsidR="005C6958" w:rsidRPr="00841F54" w:rsidRDefault="005C6958" w:rsidP="00E22A9D">
      <w:pPr>
        <w:rPr>
          <w:rFonts w:eastAsiaTheme="minorHAnsi" w:cstheme="minorBidi"/>
          <w:vanish/>
        </w:rPr>
      </w:pPr>
      <w:r w:rsidRPr="00841F54">
        <w:rPr>
          <w:rFonts w:eastAsiaTheme="minorHAnsi" w:cstheme="minorBidi"/>
        </w:rPr>
        <w:t>Decrease the dependent entry count by one</w:t>
      </w:r>
    </w:p>
    <w:p w14:paraId="078C8E03"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X</w:t>
      </w:r>
      <w:r w:rsidRPr="00841F54">
        <w:rPr>
          <w:rFonts w:eastAsiaTheme="minorHAnsi" w:cstheme="minorBidi"/>
        </w:rPr>
        <w:tab/>
        <w:t>Visit IEN</w:t>
      </w:r>
    </w:p>
    <w:p w14:paraId="078C8E05" w14:textId="77777777" w:rsidR="005C6958" w:rsidRPr="00841F54" w:rsidRDefault="005C6958" w:rsidP="00E22A9D">
      <w:pPr>
        <w:rPr>
          <w:rFonts w:eastAsiaTheme="minorHAnsi" w:cstheme="minorBidi"/>
        </w:rPr>
      </w:pPr>
      <w:r w:rsidRPr="00841F54">
        <w:rPr>
          <w:rFonts w:eastAsiaTheme="minorHAnsi" w:cstheme="minorBidi"/>
        </w:rPr>
        <w:t>$$PKG2IEN^VSIT(PKG)</w:t>
      </w:r>
    </w:p>
    <w:p w14:paraId="078C8E06" w14:textId="77777777" w:rsidR="005C6958" w:rsidRPr="00841F54" w:rsidRDefault="005C6958" w:rsidP="00E22A9D">
      <w:pPr>
        <w:rPr>
          <w:rFonts w:eastAsiaTheme="minorHAnsi" w:cstheme="minorBidi"/>
        </w:rPr>
      </w:pPr>
      <w:r w:rsidRPr="00841F54">
        <w:rPr>
          <w:rFonts w:eastAsiaTheme="minorHAnsi" w:cstheme="minorBidi"/>
        </w:rPr>
        <w:t>Returns a pointer to the Package file when you pass in the package namespace</w:t>
      </w:r>
    </w:p>
    <w:p w14:paraId="078C8E07"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namespace</w:t>
      </w:r>
    </w:p>
    <w:p w14:paraId="078C8E08"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Pointer to the package in the Package file #9.4</w:t>
      </w:r>
    </w:p>
    <w:p w14:paraId="078C8E0A" w14:textId="77777777" w:rsidR="005C6958" w:rsidRPr="00841F54" w:rsidRDefault="005C6958" w:rsidP="00E22A9D">
      <w:pPr>
        <w:rPr>
          <w:rFonts w:eastAsiaTheme="minorHAnsi" w:cstheme="minorBidi"/>
        </w:rPr>
      </w:pPr>
      <w:r w:rsidRPr="00841F54">
        <w:rPr>
          <w:rFonts w:eastAsiaTheme="minorHAnsi" w:cstheme="minorBidi"/>
        </w:rPr>
        <w:t>$$PKG^VSIT(PKG,VALUE)</w:t>
      </w:r>
    </w:p>
    <w:p w14:paraId="078C8E0B" w14:textId="77777777" w:rsidR="005C6958" w:rsidRPr="00841F54" w:rsidRDefault="005C6958" w:rsidP="00E22A9D">
      <w:pPr>
        <w:rPr>
          <w:rFonts w:eastAsiaTheme="minorHAnsi" w:cstheme="minorBidi"/>
        </w:rPr>
      </w:pPr>
      <w:r w:rsidRPr="00841F54">
        <w:rPr>
          <w:rFonts w:eastAsiaTheme="minorHAnsi" w:cstheme="minorBidi"/>
        </w:rPr>
        <w:t>Entry point to add or edit package to multiple in tracking param</w:t>
      </w:r>
    </w:p>
    <w:p w14:paraId="078C8E0C"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 Space</w:t>
      </w:r>
    </w:p>
    <w:p w14:paraId="078C8E0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VALUE</w:t>
      </w:r>
      <w:r w:rsidRPr="00841F54">
        <w:rPr>
          <w:rFonts w:eastAsiaTheme="minorHAnsi" w:cstheme="minorBidi"/>
        </w:rPr>
        <w:tab/>
        <w:t xml:space="preserve">Value on the ON/OFF flag under package </w:t>
      </w:r>
    </w:p>
    <w:p w14:paraId="078C8E0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Multiple 1=ON  0=OFF</w:t>
      </w:r>
    </w:p>
    <w:p w14:paraId="078C8E10" w14:textId="77777777" w:rsidR="005C6958" w:rsidRPr="00841F54" w:rsidRDefault="005C6958" w:rsidP="00E22A9D">
      <w:pPr>
        <w:rPr>
          <w:rFonts w:eastAsiaTheme="minorHAnsi" w:cstheme="minorBidi"/>
        </w:rPr>
      </w:pPr>
      <w:r w:rsidRPr="00841F54">
        <w:rPr>
          <w:rFonts w:eastAsiaTheme="minorHAnsi" w:cstheme="minorBidi"/>
        </w:rPr>
        <w:t>$$PKGON^VSIT(PKG)</w:t>
      </w:r>
    </w:p>
    <w:p w14:paraId="078C8E11" w14:textId="77777777" w:rsidR="005C6958" w:rsidRPr="00841F54" w:rsidRDefault="005C6958" w:rsidP="00E22A9D">
      <w:pPr>
        <w:rPr>
          <w:rFonts w:eastAsiaTheme="minorHAnsi" w:cstheme="minorBidi"/>
        </w:rPr>
      </w:pPr>
      <w:r w:rsidRPr="00841F54">
        <w:rPr>
          <w:rFonts w:eastAsiaTheme="minorHAnsi" w:cstheme="minorBidi"/>
        </w:rPr>
        <w:t>Returns the active flag for the package</w:t>
      </w:r>
    </w:p>
    <w:p w14:paraId="078C8E12"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 Space</w:t>
      </w:r>
    </w:p>
    <w:p w14:paraId="078C8E13"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the package can create visits</w:t>
      </w:r>
    </w:p>
    <w:p w14:paraId="078C8E1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0 the package cannot create visits</w:t>
      </w:r>
    </w:p>
    <w:p w14:paraId="078C8E1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-1 called wrong or could not find package in VT </w:t>
      </w:r>
    </w:p>
    <w:p w14:paraId="078C8E16"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parameters file</w:t>
      </w:r>
    </w:p>
    <w:p w14:paraId="078C8E17" w14:textId="77777777" w:rsidR="005C6958" w:rsidRPr="00841F54" w:rsidRDefault="005C6958" w:rsidP="00E22A9D">
      <w:pPr>
        <w:rPr>
          <w:rFonts w:eastAsiaTheme="minorHAnsi" w:cstheme="minorBidi"/>
        </w:rPr>
      </w:pPr>
      <w:r w:rsidRPr="00841F54">
        <w:rPr>
          <w:rFonts w:eastAsiaTheme="minorHAnsi" w:cstheme="minorBidi"/>
        </w:rPr>
        <w:t>$$IEN2VID^VSIT(IEN)</w:t>
      </w:r>
    </w:p>
    <w:p w14:paraId="078C8E18" w14:textId="77777777" w:rsidR="005C6958" w:rsidRPr="00841F54" w:rsidRDefault="005C6958" w:rsidP="00E22A9D">
      <w:pPr>
        <w:rPr>
          <w:rFonts w:eastAsiaTheme="minorHAnsi" w:cstheme="minorBidi"/>
        </w:rPr>
      </w:pPr>
      <w:r w:rsidRPr="00841F54">
        <w:rPr>
          <w:rFonts w:eastAsiaTheme="minorHAnsi" w:cstheme="minorBidi"/>
        </w:rPr>
        <w:t>Returns the Visit ID when you pass in a pointer to a visit</w:t>
      </w:r>
    </w:p>
    <w:p w14:paraId="078C8E19"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1A"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Visit ID</w:t>
      </w:r>
    </w:p>
    <w:p w14:paraId="078C8E1B" w14:textId="77777777" w:rsidR="005C6958" w:rsidRPr="00841F54" w:rsidRDefault="005C6958" w:rsidP="00E22A9D">
      <w:pPr>
        <w:rPr>
          <w:rFonts w:eastAsiaTheme="minorHAnsi" w:cstheme="minorBidi"/>
        </w:rPr>
      </w:pPr>
    </w:p>
    <w:p w14:paraId="078C8E1C" w14:textId="77777777" w:rsidR="005C6958" w:rsidRPr="00841F54" w:rsidRDefault="005C6958" w:rsidP="00E22A9D">
      <w:pPr>
        <w:rPr>
          <w:rFonts w:eastAsiaTheme="minorHAnsi" w:cstheme="minorBidi"/>
        </w:rPr>
      </w:pPr>
      <w:r w:rsidRPr="00841F54">
        <w:rPr>
          <w:rFonts w:eastAsiaTheme="minorHAnsi" w:cstheme="minorBidi"/>
        </w:rPr>
        <w:t>$$VID2IEN^VSIT(VID)</w:t>
      </w:r>
    </w:p>
    <w:p w14:paraId="078C8E1D" w14:textId="77777777" w:rsidR="005C6958" w:rsidRPr="00841F54" w:rsidRDefault="005C6958" w:rsidP="00E22A9D">
      <w:pPr>
        <w:rPr>
          <w:rFonts w:eastAsiaTheme="minorHAnsi" w:cstheme="minorBidi"/>
        </w:rPr>
      </w:pPr>
      <w:r w:rsidRPr="00841F54">
        <w:rPr>
          <w:rFonts w:eastAsiaTheme="minorHAnsi" w:cstheme="minorBidi"/>
        </w:rPr>
        <w:t>Returns a pointer to a visit when you pass in the Visit ID</w:t>
      </w:r>
    </w:p>
    <w:p w14:paraId="078C8E1E"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VID</w:t>
      </w:r>
      <w:r w:rsidRPr="00841F54">
        <w:rPr>
          <w:rFonts w:eastAsiaTheme="minorHAnsi" w:cstheme="minorBidi"/>
        </w:rPr>
        <w:tab/>
      </w:r>
      <w:r w:rsidRPr="00841F54">
        <w:rPr>
          <w:rFonts w:eastAsiaTheme="minorHAnsi" w:cstheme="minorBidi"/>
        </w:rPr>
        <w:tab/>
        <w:t>Visit ID</w:t>
      </w:r>
    </w:p>
    <w:p w14:paraId="078C8E1F"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Visit IEN</w:t>
      </w:r>
    </w:p>
    <w:p w14:paraId="078C8E21" w14:textId="77777777" w:rsidR="005C6958" w:rsidRPr="00841F54" w:rsidRDefault="005C6958" w:rsidP="00E22A9D">
      <w:pPr>
        <w:rPr>
          <w:rFonts w:eastAsiaTheme="minorHAnsi" w:cstheme="minorBidi"/>
        </w:rPr>
      </w:pPr>
      <w:r w:rsidRPr="00841F54">
        <w:rPr>
          <w:rFonts w:eastAsiaTheme="minorHAnsi" w:cstheme="minorBidi"/>
        </w:rPr>
        <w:t>$$LOOKUP^VSIT(IEN,FMT,WITHIEN)</w:t>
      </w:r>
    </w:p>
    <w:p w14:paraId="078C8E22" w14:textId="77777777" w:rsidR="005C6958" w:rsidRPr="00841F54" w:rsidRDefault="005C6958" w:rsidP="00E22A9D">
      <w:pPr>
        <w:rPr>
          <w:rFonts w:eastAsiaTheme="minorHAnsi" w:cstheme="minorBidi"/>
        </w:rPr>
      </w:pPr>
      <w:r w:rsidRPr="00841F54">
        <w:rPr>
          <w:rFonts w:eastAsiaTheme="minorHAnsi" w:cstheme="minorBidi"/>
        </w:rPr>
        <w:t>Look up a visit and return all of its information</w:t>
      </w:r>
    </w:p>
    <w:p w14:paraId="078C8E23"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 OR the Visit's ID</w:t>
      </w:r>
    </w:p>
    <w:p w14:paraId="078C8E25" w14:textId="77777777" w:rsidR="005C6958" w:rsidRPr="00841F54" w:rsidRDefault="005C6958" w:rsidP="00E22A9D">
      <w:pPr>
        <w:rPr>
          <w:rFonts w:eastAsiaTheme="minorHAnsi" w:cstheme="minorBidi"/>
        </w:rPr>
      </w:pPr>
      <w:r w:rsidRPr="00841F54">
        <w:rPr>
          <w:rFonts w:eastAsiaTheme="minorHAnsi" w:cstheme="minorBidi"/>
        </w:rPr>
        <w:t>in, where:</w:t>
      </w:r>
    </w:p>
    <w:p w14:paraId="078C8E2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I ::= internal format</w:t>
      </w:r>
    </w:p>
    <w:p w14:paraId="078C8E2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E ::= external format</w:t>
      </w:r>
    </w:p>
    <w:p w14:paraId="078C8E2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B ::= both internal and external format</w:t>
      </w:r>
    </w:p>
    <w:p w14:paraId="078C8E2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B is the default if anything other than "I" or "E"</w:t>
      </w:r>
    </w:p>
    <w:p w14:paraId="078C8E2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WITHIEN 0 if you do not want the ien of the visit </w:t>
      </w:r>
    </w:p>
    <w:p w14:paraId="078C8E2B" w14:textId="77777777" w:rsidR="005C6958" w:rsidRPr="00841F54" w:rsidRDefault="005C6958" w:rsidP="00E22A9D">
      <w:pPr>
        <w:rPr>
          <w:rFonts w:eastAsiaTheme="minorHAnsi" w:cstheme="minorBidi"/>
        </w:rPr>
      </w:pPr>
      <w:r w:rsidRPr="00841F54">
        <w:rPr>
          <w:rFonts w:eastAsiaTheme="minorHAnsi" w:cstheme="minorBidi"/>
        </w:rPr>
        <w:t>as the first subscript</w:t>
      </w:r>
    </w:p>
    <w:p w14:paraId="078C8E2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1 if you do.  "1" is the default.</w:t>
      </w:r>
    </w:p>
    <w:p w14:paraId="078C8E2D"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if IEN was not a valid IEN or Visit ID</w:t>
      </w:r>
    </w:p>
    <w:p w14:paraId="078C8E2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otherwise returns IEN</w:t>
      </w:r>
    </w:p>
    <w:p w14:paraId="078C8E2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VSIT(&lt;ien&gt;,&lt;xxx&gt;)</w:t>
      </w:r>
    </w:p>
    <w:p w14:paraId="078C8E3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or</w:t>
      </w:r>
      <w:r w:rsidRPr="00841F54">
        <w:rPr>
          <w:rFonts w:eastAsiaTheme="minorHAnsi" w:cstheme="minorBidi"/>
        </w:rPr>
        <w:tab/>
      </w:r>
      <w:r w:rsidRPr="00841F54">
        <w:rPr>
          <w:rFonts w:eastAsiaTheme="minorHAnsi" w:cstheme="minorBidi"/>
        </w:rPr>
        <w:tab/>
        <w:t>VSIT(&lt;xxx&gt;)</w:t>
      </w:r>
      <w:r w:rsidRPr="00841F54">
        <w:rPr>
          <w:rFonts w:eastAsiaTheme="minorHAnsi" w:cstheme="minorBidi"/>
        </w:rPr>
        <w:tab/>
        <w:t>depending on the value of WITHIEN</w:t>
      </w:r>
    </w:p>
    <w:p w14:paraId="078C8E3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The array is all of the fields in the visit file. If both </w:t>
      </w:r>
    </w:p>
    <w:p w14:paraId="078C8E3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internal and external format are returned the </w:t>
      </w:r>
    </w:p>
    <w:p w14:paraId="078C8E3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format is:  internal^external</w:t>
      </w:r>
    </w:p>
    <w:p w14:paraId="078C8E35" w14:textId="77777777" w:rsidR="005C6958" w:rsidRPr="00841F54" w:rsidRDefault="005C6958" w:rsidP="00E22A9D">
      <w:pPr>
        <w:rPr>
          <w:rFonts w:eastAsiaTheme="minorHAnsi" w:cstheme="minorBidi"/>
        </w:rPr>
      </w:pPr>
      <w:r w:rsidRPr="00841F54">
        <w:rPr>
          <w:rFonts w:eastAsiaTheme="minorHAnsi" w:cstheme="minorBidi"/>
        </w:rPr>
        <w:t>SELECTED^VSIT(DFN,SDT,EDT,HOSLOC,ENCTYPE,NENCTYPE,SERVCAT,NSERVCAT,LASTN)</w:t>
      </w:r>
    </w:p>
    <w:p w14:paraId="078C8E36" w14:textId="77777777" w:rsidR="005C6958" w:rsidRPr="00841F54" w:rsidRDefault="005C6958" w:rsidP="00E22A9D">
      <w:pPr>
        <w:rPr>
          <w:rFonts w:eastAsiaTheme="minorHAnsi" w:cstheme="minorBidi"/>
        </w:rPr>
      </w:pPr>
      <w:r w:rsidRPr="00841F54">
        <w:rPr>
          <w:rFonts w:eastAsiaTheme="minorHAnsi" w:cstheme="minorBidi"/>
        </w:rPr>
        <w:t>Returns selected visits depending on screens passed in.</w:t>
      </w:r>
    </w:p>
    <w:p w14:paraId="078C8E37"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DFN</w:t>
      </w:r>
      <w:r w:rsidRPr="00841F54">
        <w:rPr>
          <w:rFonts w:eastAsiaTheme="minorHAnsi" w:cstheme="minorBidi"/>
        </w:rPr>
        <w:tab/>
        <w:t>DFN</w:t>
      </w:r>
      <w:r w:rsidRPr="00841F54">
        <w:rPr>
          <w:rFonts w:eastAsiaTheme="minorHAnsi" w:cstheme="minorBidi"/>
        </w:rPr>
        <w:tab/>
      </w:r>
      <w:r w:rsidRPr="00841F54">
        <w:rPr>
          <w:rFonts w:eastAsiaTheme="minorHAnsi" w:cstheme="minorBidi"/>
        </w:rPr>
        <w:tab/>
      </w:r>
      <w:r w:rsidRPr="00841F54">
        <w:rPr>
          <w:rFonts w:eastAsiaTheme="minorHAnsi" w:cstheme="minorBidi"/>
        </w:rPr>
        <w:tab/>
        <w:t>of Patient (only required input)</w:t>
      </w:r>
    </w:p>
    <w:p w14:paraId="078C8E3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SDT</w:t>
      </w:r>
      <w:r w:rsidRPr="00841F54">
        <w:rPr>
          <w:rFonts w:eastAsiaTheme="minorHAnsi" w:cstheme="minorBidi"/>
        </w:rPr>
        <w:tab/>
      </w:r>
      <w:r w:rsidRPr="00841F54">
        <w:rPr>
          <w:rFonts w:eastAsiaTheme="minorHAnsi" w:cstheme="minorBidi"/>
        </w:rPr>
        <w:tab/>
      </w:r>
      <w:r w:rsidRPr="00841F54">
        <w:rPr>
          <w:rFonts w:eastAsiaTheme="minorHAnsi" w:cstheme="minorBidi"/>
        </w:rPr>
        <w:tab/>
        <w:t>Start Date</w:t>
      </w:r>
    </w:p>
    <w:p w14:paraId="078C8E39"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r>
      <w:r w:rsidRPr="00841F54">
        <w:rPr>
          <w:rFonts w:eastAsiaTheme="minorHAnsi" w:cstheme="minorBidi"/>
        </w:rPr>
        <w:tab/>
      </w:r>
      <w:r w:rsidRPr="00841F54">
        <w:rPr>
          <w:rFonts w:eastAsiaTheme="minorHAnsi" w:cstheme="minorBidi"/>
        </w:rPr>
        <w:tab/>
        <w:t>EDT</w:t>
      </w:r>
      <w:r w:rsidRPr="00841F54">
        <w:rPr>
          <w:rFonts w:eastAsiaTheme="minorHAnsi" w:cstheme="minorBidi"/>
        </w:rPr>
        <w:tab/>
      </w:r>
      <w:r w:rsidRPr="00841F54">
        <w:rPr>
          <w:rFonts w:eastAsiaTheme="minorHAnsi" w:cstheme="minorBidi"/>
        </w:rPr>
        <w:tab/>
      </w:r>
      <w:r w:rsidRPr="00841F54">
        <w:rPr>
          <w:rFonts w:eastAsiaTheme="minorHAnsi" w:cstheme="minorBidi"/>
        </w:rPr>
        <w:tab/>
        <w:t>End Date</w:t>
      </w:r>
    </w:p>
    <w:p w14:paraId="078C8E3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HOSLOC</w:t>
      </w:r>
      <w:r w:rsidRPr="00841F54">
        <w:rPr>
          <w:rFonts w:eastAsiaTheme="minorHAnsi" w:cstheme="minorBidi"/>
        </w:rPr>
        <w:tab/>
      </w:r>
      <w:r w:rsidRPr="00841F54">
        <w:rPr>
          <w:rFonts w:eastAsiaTheme="minorHAnsi" w:cstheme="minorBidi"/>
        </w:rPr>
        <w:tab/>
        <w:t>Hospital Location</w:t>
      </w:r>
    </w:p>
    <w:p w14:paraId="078C8E3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ENCTYPE</w:t>
      </w:r>
      <w:r w:rsidRPr="00841F54">
        <w:rPr>
          <w:rFonts w:eastAsiaTheme="minorHAnsi" w:cstheme="minorBidi"/>
        </w:rPr>
        <w:tab/>
      </w:r>
      <w:r w:rsidRPr="00841F54">
        <w:rPr>
          <w:rFonts w:eastAsiaTheme="minorHAnsi" w:cstheme="minorBidi"/>
        </w:rPr>
        <w:tab/>
        <w:t>Encounter types to include</w:t>
      </w:r>
    </w:p>
    <w:p w14:paraId="078C8E3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NENCTYPE</w:t>
      </w:r>
      <w:r w:rsidRPr="00841F54">
        <w:rPr>
          <w:rFonts w:eastAsiaTheme="minorHAnsi" w:cstheme="minorBidi"/>
        </w:rPr>
        <w:tab/>
      </w:r>
      <w:r w:rsidRPr="00841F54">
        <w:rPr>
          <w:rFonts w:eastAsiaTheme="minorHAnsi" w:cstheme="minorBidi"/>
        </w:rPr>
        <w:tab/>
        <w:t>Encounter types to exclude</w:t>
      </w:r>
    </w:p>
    <w:p w14:paraId="078C8E3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SERVCAT</w:t>
      </w:r>
      <w:r w:rsidRPr="00841F54">
        <w:rPr>
          <w:rFonts w:eastAsiaTheme="minorHAnsi" w:cstheme="minorBidi"/>
        </w:rPr>
        <w:tab/>
      </w:r>
      <w:r w:rsidRPr="00841F54">
        <w:rPr>
          <w:rFonts w:eastAsiaTheme="minorHAnsi" w:cstheme="minorBidi"/>
        </w:rPr>
        <w:tab/>
        <w:t>Service Categories to include</w:t>
      </w:r>
    </w:p>
    <w:p w14:paraId="078C8E3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NSERVCAT</w:t>
      </w:r>
      <w:r w:rsidRPr="00841F54">
        <w:rPr>
          <w:rFonts w:eastAsiaTheme="minorHAnsi" w:cstheme="minorBidi"/>
        </w:rPr>
        <w:tab/>
      </w:r>
      <w:r w:rsidRPr="00841F54">
        <w:rPr>
          <w:rFonts w:eastAsiaTheme="minorHAnsi" w:cstheme="minorBidi"/>
        </w:rPr>
        <w:tab/>
        <w:t>Service Categories to exclude</w:t>
      </w:r>
    </w:p>
    <w:p w14:paraId="078C8E3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LASTN</w:t>
      </w:r>
      <w:r w:rsidRPr="00841F54">
        <w:rPr>
          <w:rFonts w:eastAsiaTheme="minorHAnsi" w:cstheme="minorBidi"/>
        </w:rPr>
        <w:tab/>
      </w:r>
      <w:r w:rsidRPr="00841F54">
        <w:rPr>
          <w:rFonts w:eastAsiaTheme="minorHAnsi" w:cstheme="minorBidi"/>
        </w:rPr>
        <w:tab/>
        <w:t xml:space="preserve">How many starting with the Date and </w:t>
      </w:r>
    </w:p>
    <w:p w14:paraId="078C8E40" w14:textId="77777777" w:rsidR="005C6958" w:rsidRPr="00841F54" w:rsidRDefault="005C6958" w:rsidP="00E22A9D">
      <w:pPr>
        <w:rPr>
          <w:rFonts w:eastAsiaTheme="minorHAnsi" w:cstheme="minorBidi"/>
        </w:rPr>
      </w:pPr>
      <w:r w:rsidRPr="00841F54">
        <w:rPr>
          <w:rFonts w:eastAsiaTheme="minorHAnsi" w:cstheme="minorBidi"/>
        </w:rPr>
        <w:t xml:space="preserve">going backwards until have that many </w:t>
      </w:r>
    </w:p>
    <w:p w14:paraId="078C8E41" w14:textId="77777777" w:rsidR="005C6958" w:rsidRPr="00841F54" w:rsidRDefault="005C6958" w:rsidP="00E22A9D">
      <w:pPr>
        <w:rPr>
          <w:rFonts w:eastAsiaTheme="minorHAnsi" w:cstheme="minorBidi"/>
        </w:rPr>
      </w:pPr>
      <w:r w:rsidRPr="00841F54">
        <w:rPr>
          <w:rFonts w:eastAsiaTheme="minorHAnsi" w:cstheme="minorBidi"/>
        </w:rPr>
        <w:t>or all of them, whichever is first</w:t>
      </w:r>
    </w:p>
    <w:p w14:paraId="078C8E42" w14:textId="5E15B08E" w:rsidR="005C6958" w:rsidRPr="00841F54" w:rsidRDefault="005C6958" w:rsidP="005C6958">
      <w:pPr>
        <w:pStyle w:val="Heading2"/>
      </w:pPr>
      <w:bookmarkStart w:id="286" w:name="_Toc414852685"/>
      <w:bookmarkStart w:id="287" w:name="_Toc468093352"/>
      <w:r w:rsidRPr="00841F54">
        <w:t>ONLY THE DFN IS REQUIRED</w:t>
      </w:r>
      <w:bookmarkEnd w:id="286"/>
      <w:bookmarkEnd w:id="287"/>
    </w:p>
    <w:p w14:paraId="078C8E43" w14:textId="77102439" w:rsidR="005C6958" w:rsidRPr="00841F54" w:rsidRDefault="005C6958" w:rsidP="00E22A9D">
      <w:pPr>
        <w:rPr>
          <w:rFonts w:eastAsiaTheme="minorHAnsi" w:cstheme="minorBidi"/>
        </w:rPr>
      </w:pPr>
      <w:r w:rsidRPr="00841F54">
        <w:rPr>
          <w:rFonts w:eastAsiaTheme="minorHAnsi" w:cstheme="minorBidi"/>
        </w:rPr>
        <w:t>Encounter types are a string of all the encounter types wanted. e.g. "OA" for only Ancillary and Occasion of service. Not Encounter types is a string of all the encounter types not wanted. e.g. "T" for do not include Telephone. If Encounter types and Not Encounter types are null or not passed then all encounter types will be included. Service Categories is a string of all the service categories to include. If non</w:t>
      </w:r>
      <w:r w:rsidR="00B504FE" w:rsidRPr="00841F54">
        <w:rPr>
          <w:rFonts w:eastAsiaTheme="minorHAnsi" w:cstheme="minorBidi"/>
        </w:rPr>
        <w:t>e</w:t>
      </w:r>
      <w:r w:rsidRPr="00841F54">
        <w:rPr>
          <w:rFonts w:eastAsiaTheme="minorHAnsi" w:cstheme="minorBidi"/>
        </w:rPr>
        <w:t xml:space="preserve"> </w:t>
      </w:r>
      <w:r w:rsidR="00B504FE" w:rsidRPr="00841F54">
        <w:rPr>
          <w:rFonts w:eastAsiaTheme="minorHAnsi" w:cstheme="minorBidi"/>
        </w:rPr>
        <w:t>are</w:t>
      </w:r>
      <w:r w:rsidRPr="00841F54">
        <w:rPr>
          <w:rFonts w:eastAsiaTheme="minorHAnsi" w:cstheme="minorBidi"/>
        </w:rPr>
        <w:t xml:space="preserve"> passed</w:t>
      </w:r>
      <w:r w:rsidR="00B504FE" w:rsidRPr="00841F54">
        <w:rPr>
          <w:rFonts w:eastAsiaTheme="minorHAnsi" w:cstheme="minorBidi"/>
        </w:rPr>
        <w:t xml:space="preserve">, all is assumed. For example, </w:t>
      </w:r>
      <w:r w:rsidRPr="00841F54">
        <w:rPr>
          <w:rFonts w:eastAsiaTheme="minorHAnsi" w:cstheme="minorBidi"/>
        </w:rPr>
        <w:t>"H" for just historical, "T" for just Telephone, "AIT" for ambulatory (in and out patient) and Telephone. Not Service categories is a string of all the service categories to not include.</w:t>
      </w:r>
    </w:p>
    <w:p w14:paraId="078C8E44" w14:textId="15ACA539" w:rsidR="005C6958" w:rsidRPr="00841F54" w:rsidRDefault="005C6958" w:rsidP="00E22A9D">
      <w:pPr>
        <w:rPr>
          <w:rFonts w:eastAsiaTheme="minorHAnsi" w:cstheme="minorBidi"/>
        </w:rPr>
      </w:pPr>
      <w:r w:rsidRPr="00841F54">
        <w:rPr>
          <w:rFonts w:eastAsiaTheme="minorHAnsi" w:cstheme="minorBidi"/>
        </w:rPr>
        <w:t>OUTPUT</w:t>
      </w:r>
      <w:r w:rsidRPr="00841F54">
        <w:rPr>
          <w:rFonts w:eastAsiaTheme="minorHAnsi" w:cstheme="minorBidi"/>
        </w:rPr>
        <w:tab/>
        <w:t>^TMP("VSIT",$J,vsit ien,#)</w:t>
      </w:r>
    </w:p>
    <w:p w14:paraId="078C8E45" w14:textId="1B4B4690"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Piece 1:: Date and Time from the Visit File Entry</w:t>
      </w:r>
    </w:p>
    <w:p w14:paraId="078C8E46" w14:textId="31DEC766"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Piece 2:: Hospital Location ien (pointer to file#44)_";"_</w:t>
      </w:r>
    </w:p>
    <w:p w14:paraId="078C8E47" w14:textId="38409EC8"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External Value</w:t>
      </w:r>
    </w:p>
    <w:p w14:paraId="078C8E48" w14:textId="1630B254"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If service category = "H" then this Piece becomes </w:t>
      </w:r>
    </w:p>
    <w:p w14:paraId="078C8E49" w14:textId="64454D45"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the following:: Location of Encounter </w:t>
      </w:r>
    </w:p>
    <w:p w14:paraId="078C8E4A" w14:textId="3AFE7AF4"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ien (Pointer to file #9999999.06)_";"_External </w:t>
      </w:r>
    </w:p>
    <w:p w14:paraId="078C8E4B" w14:textId="099D4D23"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Value</w:t>
      </w:r>
    </w:p>
    <w:p w14:paraId="078C8E4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Piece 3:: Service Category (Value of field .07 set of codes)</w:t>
      </w:r>
    </w:p>
    <w:p w14:paraId="078C8E4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Piece 4:: Service Connected (Value of field 80001 External </w:t>
      </w:r>
    </w:p>
    <w:p w14:paraId="078C8E4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Value)</w:t>
      </w:r>
    </w:p>
    <w:p w14:paraId="078C8E4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Piece 5:: Patient Status in/out (Value of field 15002 set of </w:t>
      </w:r>
    </w:p>
    <w:p w14:paraId="078C8E5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codes)</w:t>
      </w:r>
    </w:p>
    <w:p w14:paraId="078C8E5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Piece 6:: Clinic Stop ien (Pointer to file # 40.7) ";" External </w:t>
      </w:r>
    </w:p>
    <w:p w14:paraId="078C8E5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value)</w:t>
      </w:r>
    </w:p>
    <w:p w14:paraId="078C8E53" w14:textId="77777777" w:rsidR="005C6958" w:rsidRPr="00841F54" w:rsidRDefault="005C6958" w:rsidP="00E22A9D">
      <w:pPr>
        <w:rPr>
          <w:rFonts w:eastAsiaTheme="minorHAnsi" w:cstheme="minorBidi"/>
        </w:rPr>
      </w:pPr>
      <w:r w:rsidRPr="00841F54">
        <w:rPr>
          <w:rFonts w:eastAsiaTheme="minorHAnsi" w:cstheme="minorBidi"/>
        </w:rPr>
        <w:t>$$HISTORIC^VSIT(IEN)</w:t>
      </w:r>
    </w:p>
    <w:p w14:paraId="078C8E54" w14:textId="77777777" w:rsidR="005C6958" w:rsidRPr="00841F54" w:rsidRDefault="005C6958" w:rsidP="00E22A9D">
      <w:pPr>
        <w:rPr>
          <w:rFonts w:eastAsiaTheme="minorHAnsi" w:cstheme="minorBidi"/>
        </w:rPr>
      </w:pPr>
      <w:r w:rsidRPr="00841F54">
        <w:rPr>
          <w:rFonts w:eastAsiaTheme="minorHAnsi" w:cstheme="minorBidi"/>
        </w:rPr>
        <w:lastRenderedPageBreak/>
        <w:t>Returns a flag indicating whether the visit is historical.</w:t>
      </w:r>
    </w:p>
    <w:p w14:paraId="078C8E55"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56"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if it is an Historical visit ("E" in #.07)</w:t>
      </w:r>
    </w:p>
    <w:p w14:paraId="078C8E5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0 if it is not an Historical visit.</w:t>
      </w:r>
    </w:p>
    <w:p w14:paraId="078C8E5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-1 if the IEN is bad</w:t>
      </w:r>
    </w:p>
    <w:p w14:paraId="078C8E5A" w14:textId="77777777" w:rsidR="005C6958" w:rsidRPr="00841F54" w:rsidRDefault="005C6958" w:rsidP="00E22A9D">
      <w:pPr>
        <w:rPr>
          <w:rFonts w:eastAsiaTheme="minorHAnsi" w:cstheme="minorBidi"/>
        </w:rPr>
      </w:pPr>
      <w:r w:rsidRPr="00841F54">
        <w:rPr>
          <w:rFonts w:eastAsiaTheme="minorHAnsi" w:cstheme="minorBidi"/>
        </w:rPr>
        <w:t>MODIFIED^VSIT(IEN)</w:t>
      </w:r>
    </w:p>
    <w:p w14:paraId="078C8E5B" w14:textId="77777777" w:rsidR="005C6958" w:rsidRPr="00841F54" w:rsidRDefault="005C6958" w:rsidP="00E22A9D">
      <w:pPr>
        <w:rPr>
          <w:rFonts w:eastAsiaTheme="minorHAnsi" w:cstheme="minorBidi"/>
        </w:rPr>
      </w:pPr>
      <w:r w:rsidRPr="00841F54">
        <w:rPr>
          <w:rFonts w:eastAsiaTheme="minorHAnsi" w:cstheme="minorBidi"/>
        </w:rPr>
        <w:t>Sets the Date Last Modified (.13) field to NOW</w:t>
      </w:r>
    </w:p>
    <w:p w14:paraId="078C8E5C"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5F" w14:textId="77777777" w:rsidR="005C6958" w:rsidRPr="00841F54" w:rsidRDefault="005C6958" w:rsidP="00E22A9D">
      <w:pPr>
        <w:rPr>
          <w:rFonts w:eastAsiaTheme="minorHAnsi" w:cstheme="minorBidi"/>
        </w:rPr>
      </w:pPr>
      <w:r w:rsidRPr="00841F54">
        <w:rPr>
          <w:rFonts w:eastAsiaTheme="minorHAnsi" w:cstheme="minorBidi"/>
        </w:rPr>
        <w:t>KILL^VSITKIL(IEN)</w:t>
      </w:r>
    </w:p>
    <w:p w14:paraId="078C8E60" w14:textId="77777777" w:rsidR="005C6958" w:rsidRPr="00841F54" w:rsidRDefault="005C6958" w:rsidP="00E22A9D">
      <w:pPr>
        <w:rPr>
          <w:rFonts w:eastAsiaTheme="minorHAnsi" w:cstheme="minorBidi"/>
        </w:rPr>
      </w:pPr>
      <w:r w:rsidRPr="00841F54">
        <w:rPr>
          <w:rFonts w:eastAsiaTheme="minorHAnsi" w:cstheme="minorBidi"/>
        </w:rPr>
        <w:t>Deletes the visit if there is no files pointing to it.  Before deleting checks all the backware pointers to see if the visit is being pointed to.</w:t>
      </w:r>
    </w:p>
    <w:p w14:paraId="078C8E61"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62" w14:textId="77777777" w:rsidR="005C6958" w:rsidRPr="00841F54" w:rsidRDefault="005C6958" w:rsidP="005C6958">
      <w:pPr>
        <w:pStyle w:val="Heading2"/>
      </w:pPr>
      <w:bookmarkStart w:id="288" w:name="_Toc327862386"/>
      <w:bookmarkStart w:id="289" w:name="_Toc327864176"/>
      <w:bookmarkStart w:id="290" w:name="_Toc327865925"/>
      <w:bookmarkStart w:id="291" w:name="_Toc327866082"/>
      <w:bookmarkStart w:id="292" w:name="_Toc327866760"/>
      <w:bookmarkStart w:id="293" w:name="_Toc327866886"/>
      <w:bookmarkStart w:id="294" w:name="_Toc330201294"/>
      <w:bookmarkStart w:id="295" w:name="_Toc332073357"/>
      <w:bookmarkStart w:id="296" w:name="_Toc414852686"/>
      <w:bookmarkStart w:id="297" w:name="_Toc468093353"/>
      <w:r w:rsidRPr="00841F54">
        <w:t>Package-Wide Variables</w:t>
      </w:r>
      <w:bookmarkEnd w:id="288"/>
      <w:bookmarkEnd w:id="289"/>
      <w:bookmarkEnd w:id="290"/>
      <w:bookmarkEnd w:id="291"/>
      <w:bookmarkEnd w:id="292"/>
      <w:bookmarkEnd w:id="293"/>
      <w:bookmarkEnd w:id="294"/>
      <w:bookmarkEnd w:id="295"/>
      <w:bookmarkEnd w:id="296"/>
      <w:bookmarkEnd w:id="297"/>
    </w:p>
    <w:p w14:paraId="078C8E63" w14:textId="77777777" w:rsidR="005C6958" w:rsidRPr="00841F54" w:rsidRDefault="005C6958" w:rsidP="00E22A9D">
      <w:pPr>
        <w:rPr>
          <w:rFonts w:eastAsiaTheme="minorHAnsi" w:cstheme="minorBidi"/>
        </w:rPr>
      </w:pPr>
      <w:r w:rsidRPr="00841F54">
        <w:rPr>
          <w:rFonts w:eastAsiaTheme="minorHAnsi" w:cstheme="minorBidi"/>
        </w:rPr>
        <w:t xml:space="preserve">Visit Tracking V2.0 has no package-wide variables requiring SACC exemptions. Package developers making calls to Visit Tracking must clean up locally created variables before exiting the application option. </w:t>
      </w:r>
    </w:p>
    <w:p w14:paraId="078C8E64" w14:textId="77777777" w:rsidR="005C6958" w:rsidRPr="00841F54" w:rsidRDefault="005C6958" w:rsidP="00E22A9D">
      <w:pPr>
        <w:rPr>
          <w:rFonts w:eastAsiaTheme="minorHAnsi" w:cstheme="minorBidi"/>
        </w:rPr>
      </w:pPr>
      <w:r w:rsidRPr="00841F54">
        <w:rPr>
          <w:rFonts w:eastAsiaTheme="minorHAnsi" w:cstheme="minorBidi"/>
        </w:rPr>
        <w:t>The following are local package-wide variables under the VSIT namespace.</w:t>
      </w:r>
    </w:p>
    <w:p w14:paraId="078C8E65" w14:textId="77777777" w:rsidR="005C6958" w:rsidRPr="00841F54" w:rsidRDefault="005C6958" w:rsidP="00E22A9D">
      <w:pPr>
        <w:rPr>
          <w:rFonts w:eastAsiaTheme="minorHAnsi" w:cstheme="minorBidi"/>
        </w:rPr>
      </w:pPr>
      <w:r w:rsidRPr="00841F54">
        <w:rPr>
          <w:rFonts w:eastAsiaTheme="minorHAnsi" w:cstheme="minorBidi"/>
        </w:rPr>
        <w:t>VSIT(&lt;xxx&gt;)</w:t>
      </w:r>
      <w:r w:rsidRPr="00841F54">
        <w:rPr>
          <w:rFonts w:eastAsiaTheme="minorHAnsi" w:cstheme="minorBidi"/>
        </w:rPr>
        <w:tab/>
        <w:t xml:space="preserve">Variable Names for VISIT file fields, </w:t>
      </w:r>
    </w:p>
    <w:p w14:paraId="078C8E66" w14:textId="77777777" w:rsidR="005C6958" w:rsidRPr="00841F54" w:rsidRDefault="005C6958" w:rsidP="00E22A9D">
      <w:pPr>
        <w:rPr>
          <w:rFonts w:eastAsiaTheme="minorHAnsi" w:cstheme="minorBidi"/>
        </w:rPr>
      </w:pPr>
      <w:r w:rsidRPr="00841F54">
        <w:rPr>
          <w:rFonts w:eastAsiaTheme="minorHAnsi" w:cstheme="minorBidi"/>
        </w:rPr>
        <w:t>file: 9000010, global: ^AUPNVSIT( Where &lt;xxx&gt; is a general reference to the field mnemonic.</w:t>
      </w:r>
    </w:p>
    <w:p w14:paraId="078C8E67" w14:textId="783842D7" w:rsidR="005C6958" w:rsidRPr="00446B33" w:rsidRDefault="00281C8C"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KEY</w:t>
      </w:r>
      <w:r w:rsidRPr="00446B33">
        <w:rPr>
          <w:rFonts w:eastAsiaTheme="minorHAnsi" w:cstheme="minorBidi"/>
        </w:rPr>
        <w:tab/>
      </w:r>
      <w:r w:rsidRPr="00446B33">
        <w:rPr>
          <w:rFonts w:eastAsiaTheme="minorHAnsi" w:cstheme="minorBidi"/>
        </w:rPr>
        <w:tab/>
      </w:r>
      <w:r w:rsidRPr="00446B33">
        <w:rPr>
          <w:rFonts w:eastAsiaTheme="minorHAnsi" w:cstheme="minorBidi"/>
        </w:rPr>
        <w:tab/>
        <w:t>INDICATES</w:t>
      </w:r>
    </w:p>
    <w:p w14:paraId="078C8E68"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r</w:t>
      </w:r>
      <w:r w:rsidRPr="00446B33">
        <w:rPr>
          <w:rFonts w:eastAsiaTheme="minorHAnsi" w:cstheme="minorBidi"/>
        </w:rPr>
        <w:tab/>
      </w:r>
      <w:r w:rsidRPr="00446B33">
        <w:rPr>
          <w:rFonts w:eastAsiaTheme="minorHAnsi" w:cstheme="minorBidi"/>
        </w:rPr>
        <w:tab/>
      </w:r>
      <w:r w:rsidRPr="00446B33">
        <w:rPr>
          <w:rFonts w:eastAsiaTheme="minorHAnsi" w:cstheme="minorBidi"/>
        </w:rPr>
        <w:tab/>
        <w:t>indicated a required field</w:t>
      </w:r>
    </w:p>
    <w:p w14:paraId="078C8E69"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m</w:t>
      </w:r>
      <w:r w:rsidRPr="00446B33">
        <w:rPr>
          <w:rFonts w:eastAsiaTheme="minorHAnsi" w:cstheme="minorBidi"/>
        </w:rPr>
        <w:tab/>
      </w:r>
      <w:r w:rsidRPr="00446B33">
        <w:rPr>
          <w:rFonts w:eastAsiaTheme="minorHAnsi" w:cstheme="minorBidi"/>
        </w:rPr>
        <w:tab/>
      </w:r>
      <w:r w:rsidRPr="00446B33">
        <w:rPr>
          <w:rFonts w:eastAsiaTheme="minorHAnsi" w:cstheme="minorBidi"/>
        </w:rPr>
        <w:tab/>
        <w:t>matching/screening logic can/does apply</w:t>
      </w:r>
    </w:p>
    <w:p w14:paraId="078C8E6A"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s</w:t>
      </w:r>
      <w:r w:rsidRPr="00446B33">
        <w:rPr>
          <w:rFonts w:eastAsiaTheme="minorHAnsi" w:cstheme="minorBidi"/>
        </w:rPr>
        <w:tab/>
      </w:r>
      <w:r w:rsidRPr="00446B33">
        <w:rPr>
          <w:rFonts w:eastAsiaTheme="minorHAnsi" w:cstheme="minorBidi"/>
        </w:rPr>
        <w:tab/>
      </w:r>
      <w:r w:rsidRPr="00446B33">
        <w:rPr>
          <w:rFonts w:eastAsiaTheme="minorHAnsi" w:cstheme="minorBidi"/>
        </w:rPr>
        <w:tab/>
        <w:t>system generated</w:t>
      </w:r>
    </w:p>
    <w:p w14:paraId="078C8E6B"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e</w:t>
      </w:r>
      <w:r w:rsidRPr="00446B33">
        <w:rPr>
          <w:rFonts w:eastAsiaTheme="minorHAnsi" w:cstheme="minorBidi"/>
        </w:rPr>
        <w:tab/>
      </w:r>
      <w:r w:rsidRPr="00446B33">
        <w:rPr>
          <w:rFonts w:eastAsiaTheme="minorHAnsi" w:cstheme="minorBidi"/>
        </w:rPr>
        <w:tab/>
      </w:r>
      <w:r w:rsidRPr="00446B33">
        <w:rPr>
          <w:rFonts w:eastAsiaTheme="minorHAnsi" w:cstheme="minorBidi"/>
        </w:rPr>
        <w:tab/>
        <w:t>strongly encouraged</w:t>
      </w:r>
    </w:p>
    <w:p w14:paraId="078C8E6E" w14:textId="77777777" w:rsidR="005C6958" w:rsidRPr="00841F54" w:rsidRDefault="005C6958" w:rsidP="00E22A9D">
      <w:pPr>
        <w:rPr>
          <w:rFonts w:eastAsiaTheme="minorHAnsi" w:cstheme="minorBidi"/>
        </w:rPr>
      </w:pPr>
      <w:r w:rsidRPr="00841F54">
        <w:rPr>
          <w:rFonts w:eastAsiaTheme="minorHAnsi" w:cstheme="minorBidi"/>
        </w:rPr>
        <w:t>Key</w:t>
      </w:r>
      <w:r w:rsidRPr="00841F54">
        <w:rPr>
          <w:rFonts w:eastAsiaTheme="minorHAnsi" w:cstheme="minorBidi"/>
        </w:rPr>
        <w:tab/>
        <w:t>Variable</w:t>
      </w:r>
      <w:r w:rsidRPr="00841F54">
        <w:rPr>
          <w:rFonts w:eastAsiaTheme="minorHAnsi" w:cstheme="minorBidi"/>
        </w:rPr>
        <w:tab/>
        <w:t>Description</w:t>
      </w:r>
    </w:p>
    <w:p w14:paraId="078C8E6F" w14:textId="77777777" w:rsidR="005C6958" w:rsidRPr="00841F54" w:rsidRDefault="005C6958" w:rsidP="00E22A9D">
      <w:pPr>
        <w:rPr>
          <w:rFonts w:eastAsiaTheme="minorHAnsi" w:cstheme="minorBidi"/>
        </w:rPr>
      </w:pPr>
      <w:r w:rsidRPr="00841F54">
        <w:rPr>
          <w:rFonts w:eastAsiaTheme="minorHAnsi" w:cstheme="minorBidi"/>
        </w:rPr>
        <w:tab/>
        <w:t>.001</w:t>
      </w:r>
      <w:r w:rsidRPr="00841F54">
        <w:rPr>
          <w:rFonts w:eastAsiaTheme="minorHAnsi" w:cstheme="minorBidi"/>
        </w:rPr>
        <w:tab/>
        <w:t>VSIT("IEN”)</w:t>
      </w:r>
      <w:r w:rsidRPr="00841F54">
        <w:rPr>
          <w:rFonts w:eastAsiaTheme="minorHAnsi" w:cstheme="minorBidi"/>
        </w:rPr>
        <w:tab/>
        <w:t>NUMBER (visit internal entry number)</w:t>
      </w:r>
    </w:p>
    <w:p w14:paraId="078C8E70" w14:textId="77777777" w:rsidR="005C6958" w:rsidRPr="00841F54" w:rsidRDefault="005C6958" w:rsidP="00E22A9D">
      <w:pPr>
        <w:rPr>
          <w:rFonts w:eastAsiaTheme="minorHAnsi" w:cstheme="minorBidi"/>
        </w:rPr>
      </w:pPr>
      <w:r w:rsidRPr="00841F54">
        <w:rPr>
          <w:rFonts w:eastAsiaTheme="minorHAnsi" w:cstheme="minorBidi"/>
        </w:rPr>
        <w:t>rm</w:t>
      </w:r>
      <w:r w:rsidRPr="00841F54">
        <w:rPr>
          <w:rFonts w:eastAsiaTheme="minorHAnsi" w:cstheme="minorBidi"/>
        </w:rPr>
        <w:tab/>
        <w:t>.01</w:t>
      </w:r>
      <w:r w:rsidRPr="00841F54">
        <w:rPr>
          <w:rFonts w:eastAsiaTheme="minorHAnsi" w:cstheme="minorBidi"/>
        </w:rPr>
        <w:tab/>
        <w:t>VSIT("VDT”)</w:t>
      </w:r>
      <w:r w:rsidRPr="00841F54">
        <w:rPr>
          <w:rFonts w:eastAsiaTheme="minorHAnsi" w:cstheme="minorBidi"/>
        </w:rPr>
        <w:tab/>
        <w:t>VISIT/ADMIT DATE&amp;TIME (date)</w:t>
      </w:r>
    </w:p>
    <w:p w14:paraId="078C8E71" w14:textId="77777777" w:rsidR="005C6958" w:rsidRPr="00841F54" w:rsidRDefault="005C6958" w:rsidP="00E22A9D">
      <w:pPr>
        <w:rPr>
          <w:rFonts w:eastAsiaTheme="minorHAnsi" w:cstheme="minorBidi"/>
        </w:rPr>
      </w:pPr>
      <w:r w:rsidRPr="00841F54">
        <w:rPr>
          <w:rFonts w:eastAsiaTheme="minorHAnsi" w:cstheme="minorBidi"/>
        </w:rPr>
        <w:t>s</w:t>
      </w:r>
      <w:r w:rsidRPr="00841F54">
        <w:rPr>
          <w:rFonts w:eastAsiaTheme="minorHAnsi" w:cstheme="minorBidi"/>
        </w:rPr>
        <w:tab/>
        <w:t>.02</w:t>
      </w:r>
      <w:r w:rsidRPr="00841F54">
        <w:rPr>
          <w:rFonts w:eastAsiaTheme="minorHAnsi" w:cstheme="minorBidi"/>
        </w:rPr>
        <w:tab/>
        <w:t>VSIT("CDT”)</w:t>
      </w:r>
      <w:r w:rsidRPr="00841F54">
        <w:rPr>
          <w:rFonts w:eastAsiaTheme="minorHAnsi" w:cstheme="minorBidi"/>
        </w:rPr>
        <w:tab/>
        <w:t>DATE VISIT CREATED (date)</w:t>
      </w:r>
    </w:p>
    <w:p w14:paraId="078C8E72" w14:textId="77777777" w:rsidR="005C6958" w:rsidRPr="00841F54" w:rsidRDefault="005C6958" w:rsidP="00E22A9D">
      <w:pPr>
        <w:rPr>
          <w:rFonts w:eastAsiaTheme="minorHAnsi" w:cstheme="minorBidi"/>
        </w:rPr>
      </w:pPr>
      <w:r w:rsidRPr="00841F54">
        <w:rPr>
          <w:rFonts w:eastAsiaTheme="minorHAnsi" w:cstheme="minorBidi"/>
        </w:rPr>
        <w:t>m</w:t>
      </w:r>
      <w:r w:rsidRPr="00841F54">
        <w:rPr>
          <w:rFonts w:eastAsiaTheme="minorHAnsi" w:cstheme="minorBidi"/>
        </w:rPr>
        <w:tab/>
        <w:t>.03</w:t>
      </w:r>
      <w:r w:rsidRPr="00841F54">
        <w:rPr>
          <w:rFonts w:eastAsiaTheme="minorHAnsi" w:cstheme="minorBidi"/>
        </w:rPr>
        <w:tab/>
        <w:t>VSIT("TYP”)</w:t>
      </w:r>
      <w:r w:rsidRPr="00841F54">
        <w:rPr>
          <w:rFonts w:eastAsiaTheme="minorHAnsi" w:cstheme="minorBidi"/>
        </w:rPr>
        <w:tab/>
        <w:t>TYPE (set)</w:t>
      </w:r>
    </w:p>
    <w:p w14:paraId="078C8E73" w14:textId="77777777" w:rsidR="005C6958" w:rsidRPr="00841F54" w:rsidRDefault="005C6958" w:rsidP="00E22A9D">
      <w:pPr>
        <w:rPr>
          <w:rFonts w:eastAsiaTheme="minorHAnsi" w:cstheme="minorBidi"/>
        </w:rPr>
      </w:pPr>
      <w:r w:rsidRPr="00841F54">
        <w:rPr>
          <w:rFonts w:eastAsiaTheme="minorHAnsi" w:cstheme="minorBidi"/>
        </w:rPr>
        <w:t>rm</w:t>
      </w:r>
      <w:r w:rsidRPr="00841F54">
        <w:rPr>
          <w:rFonts w:eastAsiaTheme="minorHAnsi" w:cstheme="minorBidi"/>
        </w:rPr>
        <w:tab/>
        <w:t>.05</w:t>
      </w:r>
      <w:r w:rsidRPr="00841F54">
        <w:rPr>
          <w:rFonts w:eastAsiaTheme="minorHAnsi" w:cstheme="minorBidi"/>
        </w:rPr>
        <w:tab/>
        <w:t>VSIT("PAT”)</w:t>
      </w:r>
      <w:r w:rsidRPr="00841F54">
        <w:rPr>
          <w:rFonts w:eastAsiaTheme="minorHAnsi" w:cstheme="minorBidi"/>
        </w:rPr>
        <w:tab/>
        <w:t xml:space="preserve">PATIENT NAME (pointer PATIENT file </w:t>
      </w:r>
    </w:p>
    <w:p w14:paraId="078C8E7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#9000001) (IHS file DINUMed to PATIENT </w:t>
      </w:r>
    </w:p>
    <w:p w14:paraId="078C8E7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file #2) </w:t>
      </w:r>
    </w:p>
    <w:p w14:paraId="078C8E76" w14:textId="77777777" w:rsidR="005C6958" w:rsidRPr="00841F54" w:rsidRDefault="005C6958" w:rsidP="00E22A9D">
      <w:pPr>
        <w:rPr>
          <w:rFonts w:eastAsiaTheme="minorHAnsi" w:cstheme="minorBidi"/>
        </w:rPr>
      </w:pPr>
      <w:r w:rsidRPr="00841F54">
        <w:rPr>
          <w:rFonts w:eastAsiaTheme="minorHAnsi" w:cstheme="minorBidi"/>
        </w:rPr>
        <w:lastRenderedPageBreak/>
        <w:t>m</w:t>
      </w:r>
      <w:r w:rsidRPr="00841F54">
        <w:rPr>
          <w:rFonts w:eastAsiaTheme="minorHAnsi" w:cstheme="minorBidi"/>
        </w:rPr>
        <w:tab/>
        <w:t>.06</w:t>
      </w:r>
      <w:r w:rsidRPr="00841F54">
        <w:rPr>
          <w:rFonts w:eastAsiaTheme="minorHAnsi" w:cstheme="minorBidi"/>
        </w:rPr>
        <w:tab/>
        <w:t>VSIT("INS”)</w:t>
      </w:r>
      <w:r w:rsidRPr="00841F54">
        <w:rPr>
          <w:rFonts w:eastAsiaTheme="minorHAnsi" w:cstheme="minorBidi"/>
        </w:rPr>
        <w:tab/>
        <w:t xml:space="preserve">LOC. OF ENCOUNTER (pointer LOCATION </w:t>
      </w:r>
    </w:p>
    <w:p w14:paraId="078C8E7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file #9999999.06) (IHS file DINUMed to </w:t>
      </w:r>
    </w:p>
    <w:p w14:paraId="078C8E7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INSTITUTION file #4)</w:t>
      </w:r>
    </w:p>
    <w:p w14:paraId="078C8E79" w14:textId="77777777" w:rsidR="005C6958" w:rsidRPr="00841F54" w:rsidRDefault="005C6958" w:rsidP="00E22A9D">
      <w:pPr>
        <w:rPr>
          <w:rFonts w:eastAsiaTheme="minorHAnsi" w:cstheme="minorBidi"/>
        </w:rPr>
      </w:pPr>
      <w:r w:rsidRPr="00841F54">
        <w:rPr>
          <w:rFonts w:eastAsiaTheme="minorHAnsi" w:cstheme="minorBidi"/>
        </w:rPr>
        <w:tab/>
        <w:t>.07</w:t>
      </w:r>
      <w:r w:rsidRPr="00841F54">
        <w:rPr>
          <w:rFonts w:eastAsiaTheme="minorHAnsi" w:cstheme="minorBidi"/>
        </w:rPr>
        <w:tab/>
        <w:t>VSIT("SVC”)</w:t>
      </w:r>
      <w:r w:rsidRPr="00841F54">
        <w:rPr>
          <w:rFonts w:eastAsiaTheme="minorHAnsi" w:cstheme="minorBidi"/>
        </w:rPr>
        <w:tab/>
        <w:t>SERVICE CATEGORY (set)</w:t>
      </w:r>
    </w:p>
    <w:p w14:paraId="078C8E7A" w14:textId="77777777" w:rsidR="005C6958" w:rsidRPr="00841F54" w:rsidRDefault="005C6958" w:rsidP="00E22A9D">
      <w:pPr>
        <w:rPr>
          <w:rFonts w:eastAsiaTheme="minorHAnsi" w:cstheme="minorBidi"/>
        </w:rPr>
      </w:pPr>
      <w:r w:rsidRPr="00841F54">
        <w:rPr>
          <w:rFonts w:eastAsiaTheme="minorHAnsi" w:cstheme="minorBidi"/>
        </w:rPr>
        <w:t>me</w:t>
      </w:r>
      <w:r w:rsidRPr="00841F54">
        <w:rPr>
          <w:rFonts w:eastAsiaTheme="minorHAnsi" w:cstheme="minorBidi"/>
        </w:rPr>
        <w:tab/>
        <w:t>.08</w:t>
      </w:r>
      <w:r w:rsidRPr="00841F54">
        <w:rPr>
          <w:rFonts w:eastAsiaTheme="minorHAnsi" w:cstheme="minorBidi"/>
        </w:rPr>
        <w:tab/>
        <w:t>VSIT("DSS”)</w:t>
      </w:r>
      <w:r w:rsidRPr="00841F54">
        <w:rPr>
          <w:rFonts w:eastAsiaTheme="minorHAnsi" w:cstheme="minorBidi"/>
        </w:rPr>
        <w:tab/>
        <w:t>DSS ID (pointer to CLINIC STOP file)</w:t>
      </w:r>
    </w:p>
    <w:p w14:paraId="078C8E7B" w14:textId="77777777" w:rsidR="005C6958" w:rsidRPr="00841F54" w:rsidRDefault="005C6958" w:rsidP="00E22A9D">
      <w:pPr>
        <w:rPr>
          <w:rFonts w:eastAsiaTheme="minorHAnsi" w:cstheme="minorBidi"/>
        </w:rPr>
      </w:pPr>
      <w:r w:rsidRPr="00841F54">
        <w:rPr>
          <w:rFonts w:eastAsiaTheme="minorHAnsi" w:cstheme="minorBidi"/>
        </w:rPr>
        <w:tab/>
        <w:t>.09</w:t>
      </w:r>
      <w:r w:rsidRPr="00841F54">
        <w:rPr>
          <w:rFonts w:eastAsiaTheme="minorHAnsi" w:cstheme="minorBidi"/>
        </w:rPr>
        <w:tab/>
        <w:t>VSIT("CTR”)</w:t>
      </w:r>
      <w:r w:rsidRPr="00841F54">
        <w:rPr>
          <w:rFonts w:eastAsiaTheme="minorHAnsi" w:cstheme="minorBidi"/>
        </w:rPr>
        <w:tab/>
        <w:t>DEPENDENT ENTRY COUNTER (number)</w:t>
      </w:r>
    </w:p>
    <w:p w14:paraId="078C8E7C" w14:textId="77777777" w:rsidR="005C6958" w:rsidRPr="00841F54" w:rsidRDefault="005C6958" w:rsidP="00E22A9D">
      <w:pPr>
        <w:rPr>
          <w:rFonts w:eastAsiaTheme="minorHAnsi" w:cstheme="minorBidi"/>
        </w:rPr>
      </w:pPr>
      <w:r w:rsidRPr="00841F54">
        <w:rPr>
          <w:rFonts w:eastAsiaTheme="minorHAnsi" w:cstheme="minorBidi"/>
        </w:rPr>
        <w:tab/>
        <w:t>.11</w:t>
      </w:r>
      <w:r w:rsidRPr="00841F54">
        <w:rPr>
          <w:rFonts w:eastAsiaTheme="minorHAnsi" w:cstheme="minorBidi"/>
        </w:rPr>
        <w:tab/>
        <w:t>VSIT("DEL”)</w:t>
      </w:r>
      <w:r w:rsidRPr="00841F54">
        <w:rPr>
          <w:rFonts w:eastAsiaTheme="minorHAnsi" w:cstheme="minorBidi"/>
        </w:rPr>
        <w:tab/>
        <w:t>DELETE FLAG (set)</w:t>
      </w:r>
    </w:p>
    <w:p w14:paraId="078C8E7D" w14:textId="77777777" w:rsidR="005C6958" w:rsidRPr="00841F54" w:rsidRDefault="005C6958" w:rsidP="00E22A9D">
      <w:pPr>
        <w:rPr>
          <w:rFonts w:eastAsiaTheme="minorHAnsi" w:cstheme="minorBidi"/>
        </w:rPr>
      </w:pPr>
      <w:r w:rsidRPr="00841F54">
        <w:rPr>
          <w:rFonts w:eastAsiaTheme="minorHAnsi" w:cstheme="minorBidi"/>
        </w:rPr>
        <w:tab/>
        <w:t>.12</w:t>
      </w:r>
      <w:r w:rsidRPr="00841F54">
        <w:rPr>
          <w:rFonts w:eastAsiaTheme="minorHAnsi" w:cstheme="minorBidi"/>
        </w:rPr>
        <w:tab/>
        <w:t>VSIT("LNK”)</w:t>
      </w:r>
      <w:r w:rsidRPr="00841F54">
        <w:rPr>
          <w:rFonts w:eastAsiaTheme="minorHAnsi" w:cstheme="minorBidi"/>
        </w:rPr>
        <w:tab/>
        <w:t xml:space="preserve">PARENT VISIT LINK (pointer VISIT file </w:t>
      </w:r>
    </w:p>
    <w:p w14:paraId="078C8E7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#9000010)</w:t>
      </w:r>
    </w:p>
    <w:p w14:paraId="078C8E7F" w14:textId="77777777" w:rsidR="005C6958" w:rsidRPr="00841F54" w:rsidRDefault="005C6958" w:rsidP="00E22A9D">
      <w:pPr>
        <w:rPr>
          <w:rFonts w:eastAsiaTheme="minorHAnsi" w:cstheme="minorBidi"/>
        </w:rPr>
      </w:pPr>
      <w:r w:rsidRPr="00841F54">
        <w:rPr>
          <w:rFonts w:eastAsiaTheme="minorHAnsi" w:cstheme="minorBidi"/>
        </w:rPr>
        <w:tab/>
        <w:t>.13</w:t>
      </w:r>
      <w:r w:rsidRPr="00841F54">
        <w:rPr>
          <w:rFonts w:eastAsiaTheme="minorHAnsi" w:cstheme="minorBidi"/>
        </w:rPr>
        <w:tab/>
        <w:t>VSIT("MDT”)</w:t>
      </w:r>
      <w:r w:rsidRPr="00841F54">
        <w:rPr>
          <w:rFonts w:eastAsiaTheme="minorHAnsi" w:cstheme="minorBidi"/>
        </w:rPr>
        <w:tab/>
        <w:t>DATE LAST MODIFIED (date)</w:t>
      </w:r>
    </w:p>
    <w:p w14:paraId="078C8E80" w14:textId="77777777" w:rsidR="005C6958" w:rsidRPr="00841F54" w:rsidRDefault="005C6958" w:rsidP="00E22A9D">
      <w:pPr>
        <w:rPr>
          <w:rFonts w:eastAsiaTheme="minorHAnsi" w:cstheme="minorBidi"/>
        </w:rPr>
      </w:pPr>
      <w:r w:rsidRPr="00841F54">
        <w:rPr>
          <w:rFonts w:eastAsiaTheme="minorHAnsi" w:cstheme="minorBidi"/>
        </w:rPr>
        <w:tab/>
        <w:t>.18</w:t>
      </w:r>
      <w:r w:rsidRPr="00841F54">
        <w:rPr>
          <w:rFonts w:eastAsiaTheme="minorHAnsi" w:cstheme="minorBidi"/>
        </w:rPr>
        <w:tab/>
        <w:t xml:space="preserve">VSIT("COD") ; </w:t>
      </w:r>
      <w:r w:rsidRPr="00841F54">
        <w:rPr>
          <w:rFonts w:eastAsiaTheme="minorHAnsi" w:cstheme="minorBidi"/>
        </w:rPr>
        <w:tab/>
        <w:t>CHECK OUT DATE&amp;TIME (date)</w:t>
      </w:r>
    </w:p>
    <w:p w14:paraId="078C8E81" w14:textId="77777777" w:rsidR="005C6958" w:rsidRPr="00841F54" w:rsidRDefault="005C6958" w:rsidP="00E22A9D">
      <w:pPr>
        <w:rPr>
          <w:rFonts w:eastAsiaTheme="minorHAnsi" w:cstheme="minorBidi"/>
        </w:rPr>
      </w:pPr>
      <w:r w:rsidRPr="00841F54">
        <w:rPr>
          <w:rFonts w:eastAsiaTheme="minorHAnsi" w:cstheme="minorBidi"/>
        </w:rPr>
        <w:tab/>
        <w:t>.21</w:t>
      </w:r>
      <w:r w:rsidRPr="00841F54">
        <w:rPr>
          <w:rFonts w:eastAsiaTheme="minorHAnsi" w:cstheme="minorBidi"/>
        </w:rPr>
        <w:tab/>
        <w:t>VSIT("ELG”)</w:t>
      </w:r>
      <w:r w:rsidRPr="00841F54">
        <w:rPr>
          <w:rFonts w:eastAsiaTheme="minorHAnsi" w:cstheme="minorBidi"/>
        </w:rPr>
        <w:tab/>
        <w:t xml:space="preserve">ELIGIBILITY (pointer ELIGIBILITY CODE </w:t>
      </w:r>
    </w:p>
    <w:p w14:paraId="078C8E82" w14:textId="77777777" w:rsidR="001E3D52"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file #8)</w:t>
      </w:r>
    </w:p>
    <w:p w14:paraId="078C8E83" w14:textId="77777777" w:rsidR="005C6958" w:rsidRPr="00841F54" w:rsidRDefault="005C6958" w:rsidP="00E22A9D">
      <w:pPr>
        <w:rPr>
          <w:rFonts w:eastAsiaTheme="minorHAnsi" w:cstheme="minorBidi"/>
        </w:rPr>
      </w:pPr>
      <w:r w:rsidRPr="00841F54">
        <w:rPr>
          <w:rFonts w:eastAsiaTheme="minorHAnsi" w:cstheme="minorBidi"/>
        </w:rPr>
        <w:t>Key</w:t>
      </w:r>
      <w:r w:rsidRPr="00841F54">
        <w:rPr>
          <w:rFonts w:eastAsiaTheme="minorHAnsi" w:cstheme="minorBidi"/>
        </w:rPr>
        <w:tab/>
        <w:t>Variable</w:t>
      </w:r>
      <w:r w:rsidRPr="00841F54">
        <w:rPr>
          <w:rFonts w:eastAsiaTheme="minorHAnsi" w:cstheme="minorBidi"/>
        </w:rPr>
        <w:tab/>
        <w:t>Description</w:t>
      </w:r>
    </w:p>
    <w:p w14:paraId="078C8E84" w14:textId="77777777" w:rsidR="005C6958" w:rsidRPr="00841F54" w:rsidRDefault="005C6958" w:rsidP="00E22A9D">
      <w:pPr>
        <w:rPr>
          <w:rFonts w:eastAsiaTheme="minorHAnsi" w:cstheme="minorBidi"/>
        </w:rPr>
      </w:pPr>
      <w:r w:rsidRPr="00841F54">
        <w:rPr>
          <w:rFonts w:eastAsiaTheme="minorHAnsi" w:cstheme="minorBidi"/>
        </w:rPr>
        <w:t>mr</w:t>
      </w:r>
      <w:r w:rsidRPr="00841F54">
        <w:rPr>
          <w:rFonts w:eastAsiaTheme="minorHAnsi" w:cstheme="minorBidi"/>
        </w:rPr>
        <w:tab/>
        <w:t>.22</w:t>
      </w:r>
      <w:r w:rsidRPr="00841F54">
        <w:rPr>
          <w:rFonts w:eastAsiaTheme="minorHAnsi" w:cstheme="minorBidi"/>
        </w:rPr>
        <w:tab/>
        <w:t>VSIT("LOC”)</w:t>
      </w:r>
      <w:r w:rsidRPr="00841F54">
        <w:rPr>
          <w:rFonts w:eastAsiaTheme="minorHAnsi" w:cstheme="minorBidi"/>
        </w:rPr>
        <w:tab/>
        <w:t xml:space="preserve">HOSPITAL LOCATION (pointer HOSPITAL </w:t>
      </w:r>
    </w:p>
    <w:p w14:paraId="078C8E8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LOCATION file #44)</w:t>
      </w:r>
    </w:p>
    <w:p w14:paraId="078C8E86" w14:textId="77777777" w:rsidR="005C6958" w:rsidRPr="00841F54" w:rsidRDefault="005C6958" w:rsidP="00E22A9D">
      <w:pPr>
        <w:rPr>
          <w:rFonts w:eastAsiaTheme="minorHAnsi" w:cstheme="minorBidi"/>
        </w:rPr>
      </w:pPr>
      <w:r w:rsidRPr="00841F54">
        <w:rPr>
          <w:rFonts w:eastAsiaTheme="minorHAnsi" w:cstheme="minorBidi"/>
        </w:rPr>
        <w:tab/>
        <w:t>.23</w:t>
      </w:r>
      <w:r w:rsidRPr="00841F54">
        <w:rPr>
          <w:rFonts w:eastAsiaTheme="minorHAnsi" w:cstheme="minorBidi"/>
        </w:rPr>
        <w:tab/>
        <w:t>VSIT("USR”)</w:t>
      </w:r>
      <w:r w:rsidRPr="00841F54">
        <w:rPr>
          <w:rFonts w:eastAsiaTheme="minorHAnsi" w:cstheme="minorBidi"/>
        </w:rPr>
        <w:tab/>
        <w:t xml:space="preserve">CREATED BY USER (pointer NEW PERSON </w:t>
      </w:r>
    </w:p>
    <w:p w14:paraId="078C8E8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file #200)</w:t>
      </w:r>
    </w:p>
    <w:p w14:paraId="078C8E88" w14:textId="77777777" w:rsidR="005C6958" w:rsidRPr="00841F54" w:rsidRDefault="005C6958" w:rsidP="00E22A9D">
      <w:pPr>
        <w:rPr>
          <w:rFonts w:eastAsiaTheme="minorHAnsi" w:cstheme="minorBidi"/>
        </w:rPr>
      </w:pPr>
      <w:r w:rsidRPr="00841F54">
        <w:rPr>
          <w:rFonts w:eastAsiaTheme="minorHAnsi" w:cstheme="minorBidi"/>
        </w:rPr>
        <w:tab/>
        <w:t>.24</w:t>
      </w:r>
      <w:r w:rsidRPr="00841F54">
        <w:rPr>
          <w:rFonts w:eastAsiaTheme="minorHAnsi" w:cstheme="minorBidi"/>
        </w:rPr>
        <w:tab/>
        <w:t>VSIT("OPT”)</w:t>
      </w:r>
      <w:r w:rsidRPr="00841F54">
        <w:rPr>
          <w:rFonts w:eastAsiaTheme="minorHAnsi" w:cstheme="minorBidi"/>
        </w:rPr>
        <w:tab/>
        <w:t xml:space="preserve">OPTION USED TO CREATE (pointer </w:t>
      </w:r>
    </w:p>
    <w:p w14:paraId="078C8E8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OPTION file #19)</w:t>
      </w:r>
    </w:p>
    <w:p w14:paraId="078C8E8A" w14:textId="77777777" w:rsidR="005C6958" w:rsidRPr="00841F54" w:rsidRDefault="005C6958" w:rsidP="00E22A9D">
      <w:pPr>
        <w:rPr>
          <w:rFonts w:eastAsiaTheme="minorHAnsi" w:cstheme="minorBidi"/>
        </w:rPr>
      </w:pPr>
      <w:r w:rsidRPr="00841F54">
        <w:rPr>
          <w:rFonts w:eastAsiaTheme="minorHAnsi" w:cstheme="minorBidi"/>
        </w:rPr>
        <w:tab/>
        <w:t>.25</w:t>
      </w:r>
      <w:r w:rsidRPr="00841F54">
        <w:rPr>
          <w:rFonts w:eastAsiaTheme="minorHAnsi" w:cstheme="minorBidi"/>
        </w:rPr>
        <w:tab/>
        <w:t>VSIT("PRO")</w:t>
      </w:r>
      <w:r w:rsidRPr="00841F54">
        <w:rPr>
          <w:rFonts w:eastAsiaTheme="minorHAnsi" w:cstheme="minorBidi"/>
        </w:rPr>
        <w:tab/>
        <w:t>PROTOCOL (pointer PROTOCOL file #101)</w:t>
      </w:r>
    </w:p>
    <w:p w14:paraId="078C8E8B" w14:textId="77777777" w:rsidR="005C6958" w:rsidRPr="00841F54" w:rsidRDefault="005C6958" w:rsidP="00E22A9D">
      <w:pPr>
        <w:rPr>
          <w:rFonts w:eastAsiaTheme="minorHAnsi" w:cstheme="minorBidi"/>
        </w:rPr>
      </w:pPr>
      <w:r w:rsidRPr="00841F54">
        <w:rPr>
          <w:rFonts w:eastAsiaTheme="minorHAnsi" w:cstheme="minorBidi"/>
        </w:rPr>
        <w:tab/>
        <w:t>.26</w:t>
      </w:r>
      <w:r w:rsidRPr="00841F54">
        <w:rPr>
          <w:rFonts w:eastAsiaTheme="minorHAnsi" w:cstheme="minorBidi"/>
        </w:rPr>
        <w:tab/>
        <w:t>VSIT("ACT")</w:t>
      </w:r>
      <w:r w:rsidRPr="00841F54">
        <w:rPr>
          <w:rFonts w:eastAsiaTheme="minorHAnsi" w:cstheme="minorBidi"/>
        </w:rPr>
        <w:tab/>
        <w:t>PFSS ACCOUNT REFERENCE (pointer</w:t>
      </w:r>
    </w:p>
    <w:p w14:paraId="078C8E8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PFSS ACCOUNT file #375)</w:t>
      </w:r>
    </w:p>
    <w:p w14:paraId="078C8E8D" w14:textId="77777777" w:rsidR="005C6958" w:rsidRPr="00841F54" w:rsidRDefault="005C6958" w:rsidP="00E22A9D">
      <w:pPr>
        <w:rPr>
          <w:rFonts w:eastAsiaTheme="minorHAnsi" w:cstheme="minorBidi"/>
        </w:rPr>
      </w:pPr>
      <w:r w:rsidRPr="00841F54">
        <w:rPr>
          <w:rFonts w:eastAsiaTheme="minorHAnsi" w:cstheme="minorBidi"/>
        </w:rPr>
        <w:tab/>
        <w:t>2101</w:t>
      </w:r>
      <w:r w:rsidRPr="00841F54">
        <w:rPr>
          <w:rFonts w:eastAsiaTheme="minorHAnsi" w:cstheme="minorBidi"/>
        </w:rPr>
        <w:tab/>
        <w:t xml:space="preserve">     VSIT("OUT”)</w:t>
      </w:r>
      <w:r w:rsidRPr="00841F54">
        <w:rPr>
          <w:rFonts w:eastAsiaTheme="minorHAnsi" w:cstheme="minorBidi"/>
        </w:rPr>
        <w:tab/>
        <w:t>OUTSIDE LOCATION (free text)</w:t>
      </w:r>
    </w:p>
    <w:p w14:paraId="078C8E8E" w14:textId="77777777" w:rsidR="005C6958" w:rsidRPr="00841F54" w:rsidRDefault="005C6958" w:rsidP="00E22A9D">
      <w:pPr>
        <w:rPr>
          <w:rFonts w:eastAsiaTheme="minorHAnsi" w:cstheme="minorBidi"/>
        </w:rPr>
      </w:pPr>
      <w:r w:rsidRPr="00841F54">
        <w:rPr>
          <w:rFonts w:eastAsiaTheme="minorHAnsi" w:cstheme="minorBidi"/>
        </w:rPr>
        <w:tab/>
        <w:t xml:space="preserve">80001 </w:t>
      </w:r>
      <w:r w:rsidRPr="00841F54">
        <w:rPr>
          <w:rFonts w:eastAsiaTheme="minorHAnsi" w:cstheme="minorBidi"/>
        </w:rPr>
        <w:tab/>
        <w:t xml:space="preserve">     VSIT("SC")</w:t>
      </w:r>
      <w:r w:rsidRPr="00841F54">
        <w:rPr>
          <w:rFonts w:eastAsiaTheme="minorHAnsi" w:cstheme="minorBidi"/>
        </w:rPr>
        <w:tab/>
        <w:t>SERVICE CONNECTED (set)</w:t>
      </w:r>
    </w:p>
    <w:p w14:paraId="078C8E8F" w14:textId="77777777" w:rsidR="005C6958" w:rsidRPr="00841F54" w:rsidRDefault="005C6958" w:rsidP="00E22A9D">
      <w:pPr>
        <w:rPr>
          <w:rFonts w:eastAsiaTheme="minorHAnsi" w:cstheme="minorBidi"/>
        </w:rPr>
      </w:pPr>
      <w:r w:rsidRPr="00841F54">
        <w:rPr>
          <w:rFonts w:eastAsiaTheme="minorHAnsi" w:cstheme="minorBidi"/>
        </w:rPr>
        <w:tab/>
        <w:t xml:space="preserve">80002 </w:t>
      </w:r>
      <w:r w:rsidRPr="00841F54">
        <w:rPr>
          <w:rFonts w:eastAsiaTheme="minorHAnsi" w:cstheme="minorBidi"/>
        </w:rPr>
        <w:tab/>
        <w:t xml:space="preserve">     VSIT("AO"</w:t>
      </w:r>
      <w:r w:rsidRPr="00841F54">
        <w:rPr>
          <w:rFonts w:eastAsiaTheme="minorHAnsi" w:cstheme="minorBidi"/>
        </w:rPr>
        <w:tab/>
        <w:t>AGENT ORANGE EXPOSURE (set)</w:t>
      </w:r>
    </w:p>
    <w:p w14:paraId="078C8E90" w14:textId="77777777" w:rsidR="005C6958" w:rsidRPr="00841F54" w:rsidRDefault="005C6958" w:rsidP="00E22A9D">
      <w:pPr>
        <w:rPr>
          <w:rFonts w:eastAsiaTheme="minorHAnsi" w:cstheme="minorBidi"/>
        </w:rPr>
      </w:pPr>
      <w:r w:rsidRPr="00841F54">
        <w:rPr>
          <w:rFonts w:eastAsiaTheme="minorHAnsi" w:cstheme="minorBidi"/>
        </w:rPr>
        <w:tab/>
        <w:t>80003</w:t>
      </w:r>
      <w:r w:rsidRPr="00841F54">
        <w:rPr>
          <w:rFonts w:eastAsiaTheme="minorHAnsi" w:cstheme="minorBidi"/>
        </w:rPr>
        <w:tab/>
        <w:t xml:space="preserve">     VSIT("IR")</w:t>
      </w:r>
      <w:r w:rsidRPr="00841F54">
        <w:rPr>
          <w:rFonts w:eastAsiaTheme="minorHAnsi" w:cstheme="minorBidi"/>
        </w:rPr>
        <w:tab/>
        <w:t>IONIZING RADIATION EXPOSURE (set)</w:t>
      </w:r>
    </w:p>
    <w:p w14:paraId="078C8E91" w14:textId="77777777" w:rsidR="005C6958" w:rsidRPr="00841F54" w:rsidRDefault="005C6958" w:rsidP="00E22A9D">
      <w:pPr>
        <w:rPr>
          <w:rFonts w:eastAsiaTheme="minorHAnsi" w:cstheme="minorBidi"/>
        </w:rPr>
      </w:pPr>
      <w:r w:rsidRPr="00841F54">
        <w:rPr>
          <w:rFonts w:eastAsiaTheme="minorHAnsi" w:cstheme="minorBidi"/>
        </w:rPr>
        <w:tab/>
        <w:t>80004</w:t>
      </w:r>
      <w:r w:rsidRPr="00841F54">
        <w:rPr>
          <w:rFonts w:eastAsiaTheme="minorHAnsi" w:cstheme="minorBidi"/>
        </w:rPr>
        <w:tab/>
        <w:t xml:space="preserve">     VSIT("EC")</w:t>
      </w:r>
      <w:r w:rsidRPr="00841F54">
        <w:rPr>
          <w:rFonts w:eastAsiaTheme="minorHAnsi" w:cstheme="minorBidi"/>
        </w:rPr>
        <w:tab/>
        <w:t>SW ASIA CONDITIONS (set)</w:t>
      </w:r>
    </w:p>
    <w:p w14:paraId="078C8E92" w14:textId="77777777" w:rsidR="005C6958" w:rsidRPr="00841F54" w:rsidRDefault="005C6958" w:rsidP="00E22A9D">
      <w:pPr>
        <w:rPr>
          <w:rFonts w:eastAsiaTheme="minorHAnsi" w:cstheme="minorBidi"/>
        </w:rPr>
      </w:pPr>
      <w:r w:rsidRPr="00841F54">
        <w:rPr>
          <w:rFonts w:eastAsiaTheme="minorHAnsi" w:cstheme="minorBidi"/>
        </w:rPr>
        <w:tab/>
        <w:t>80005</w:t>
      </w:r>
      <w:r w:rsidRPr="00841F54">
        <w:rPr>
          <w:rFonts w:eastAsiaTheme="minorHAnsi" w:cstheme="minorBidi"/>
        </w:rPr>
        <w:tab/>
        <w:t xml:space="preserve">     VSIT("MST")</w:t>
      </w:r>
      <w:r w:rsidRPr="00841F54">
        <w:rPr>
          <w:rFonts w:eastAsiaTheme="minorHAnsi" w:cstheme="minorBidi"/>
        </w:rPr>
        <w:tab/>
        <w:t>MILITARY SEXUAL TRAUMA (set)</w:t>
      </w:r>
    </w:p>
    <w:p w14:paraId="078C8E93" w14:textId="77777777" w:rsidR="005C6958" w:rsidRPr="00841F54" w:rsidRDefault="005C6958" w:rsidP="00E22A9D">
      <w:pPr>
        <w:rPr>
          <w:rFonts w:eastAsiaTheme="minorHAnsi" w:cstheme="minorBidi"/>
        </w:rPr>
      </w:pPr>
      <w:r w:rsidRPr="00841F54">
        <w:rPr>
          <w:rFonts w:eastAsiaTheme="minorHAnsi" w:cstheme="minorBidi"/>
        </w:rPr>
        <w:tab/>
        <w:t>80006</w:t>
      </w:r>
      <w:r w:rsidRPr="00841F54">
        <w:rPr>
          <w:rFonts w:eastAsiaTheme="minorHAnsi" w:cstheme="minorBidi"/>
        </w:rPr>
        <w:tab/>
        <w:t xml:space="preserve">     VSIT("HNC")</w:t>
      </w:r>
      <w:r w:rsidRPr="00841F54">
        <w:rPr>
          <w:rFonts w:eastAsiaTheme="minorHAnsi" w:cstheme="minorBidi"/>
        </w:rPr>
        <w:tab/>
        <w:t>HEAD AND/OR NECK CANCER (set)</w:t>
      </w:r>
    </w:p>
    <w:p w14:paraId="078C8E94" w14:textId="77777777" w:rsidR="005C6958" w:rsidRPr="00841F54" w:rsidRDefault="005C6958" w:rsidP="00E22A9D">
      <w:pPr>
        <w:rPr>
          <w:rFonts w:eastAsiaTheme="minorHAnsi" w:cstheme="minorBidi"/>
        </w:rPr>
      </w:pPr>
      <w:r w:rsidRPr="00841F54">
        <w:rPr>
          <w:rFonts w:eastAsiaTheme="minorHAnsi" w:cstheme="minorBidi"/>
        </w:rPr>
        <w:tab/>
        <w:t>80007</w:t>
      </w:r>
      <w:r w:rsidRPr="00841F54">
        <w:rPr>
          <w:rFonts w:eastAsiaTheme="minorHAnsi" w:cstheme="minorBidi"/>
        </w:rPr>
        <w:tab/>
        <w:t xml:space="preserve">     VSIT("CV")</w:t>
      </w:r>
      <w:r w:rsidRPr="00841F54">
        <w:rPr>
          <w:rFonts w:eastAsiaTheme="minorHAnsi" w:cstheme="minorBidi"/>
        </w:rPr>
        <w:tab/>
        <w:t>COMBAT VETERAN</w:t>
      </w:r>
    </w:p>
    <w:p w14:paraId="078C8E95" w14:textId="77777777" w:rsidR="005C6958" w:rsidRPr="00841F54" w:rsidRDefault="005C6958" w:rsidP="00E22A9D">
      <w:pPr>
        <w:rPr>
          <w:rFonts w:eastAsiaTheme="minorHAnsi" w:cstheme="minorBidi"/>
        </w:rPr>
      </w:pPr>
      <w:r w:rsidRPr="00841F54">
        <w:rPr>
          <w:rFonts w:eastAsiaTheme="minorHAnsi" w:cstheme="minorBidi"/>
        </w:rPr>
        <w:tab/>
        <w:t>80008</w:t>
      </w:r>
      <w:r w:rsidRPr="00841F54">
        <w:rPr>
          <w:rFonts w:eastAsiaTheme="minorHAnsi" w:cstheme="minorBidi"/>
        </w:rPr>
        <w:tab/>
        <w:t xml:space="preserve">     VSIT("SHAD")</w:t>
      </w:r>
      <w:r w:rsidRPr="00841F54">
        <w:rPr>
          <w:rFonts w:eastAsiaTheme="minorHAnsi" w:cstheme="minorBidi"/>
        </w:rPr>
        <w:tab/>
        <w:t>PROJ 112/SHAD (set)</w:t>
      </w:r>
    </w:p>
    <w:p w14:paraId="078C8E96" w14:textId="77777777" w:rsidR="005C6958" w:rsidRPr="00841F54" w:rsidRDefault="005C6958" w:rsidP="00E22A9D">
      <w:pPr>
        <w:rPr>
          <w:rFonts w:eastAsiaTheme="minorHAnsi" w:cstheme="minorBidi"/>
        </w:rPr>
      </w:pPr>
      <w:r w:rsidRPr="00841F54">
        <w:rPr>
          <w:rFonts w:eastAsiaTheme="minorHAnsi" w:cstheme="minorBidi"/>
        </w:rPr>
        <w:tab/>
        <w:t>15001</w:t>
      </w:r>
      <w:r w:rsidRPr="00841F54">
        <w:rPr>
          <w:rFonts w:eastAsiaTheme="minorHAnsi" w:cstheme="minorBidi"/>
        </w:rPr>
        <w:tab/>
        <w:t xml:space="preserve">     VSIT("VID")</w:t>
      </w:r>
      <w:r w:rsidRPr="00841F54">
        <w:rPr>
          <w:rFonts w:eastAsiaTheme="minorHAnsi" w:cstheme="minorBidi"/>
        </w:rPr>
        <w:tab/>
        <w:t>VISIT ID (free text)</w:t>
      </w:r>
    </w:p>
    <w:p w14:paraId="078C8E97" w14:textId="77777777" w:rsidR="005C6958" w:rsidRPr="00841F54" w:rsidRDefault="005C6958" w:rsidP="00E22A9D">
      <w:pPr>
        <w:rPr>
          <w:rFonts w:eastAsiaTheme="minorHAnsi" w:cstheme="minorBidi"/>
        </w:rPr>
      </w:pPr>
      <w:r w:rsidRPr="00841F54">
        <w:rPr>
          <w:rFonts w:eastAsiaTheme="minorHAnsi" w:cstheme="minorBidi"/>
        </w:rPr>
        <w:lastRenderedPageBreak/>
        <w:tab/>
        <w:t>15002</w:t>
      </w:r>
      <w:r w:rsidRPr="00841F54">
        <w:rPr>
          <w:rFonts w:eastAsiaTheme="minorHAnsi" w:cstheme="minorBidi"/>
        </w:rPr>
        <w:tab/>
        <w:t xml:space="preserve">     VSIT("IO")</w:t>
      </w:r>
      <w:r w:rsidRPr="00841F54">
        <w:rPr>
          <w:rFonts w:eastAsiaTheme="minorHAnsi" w:cstheme="minorBidi"/>
        </w:rPr>
        <w:tab/>
        <w:t>PATIENT STATUS IN/OUT (set)</w:t>
      </w:r>
    </w:p>
    <w:p w14:paraId="078C8E98" w14:textId="77777777" w:rsidR="005C6958" w:rsidRPr="00841F54" w:rsidRDefault="005C6958" w:rsidP="00E22A9D">
      <w:pPr>
        <w:rPr>
          <w:rFonts w:eastAsiaTheme="minorHAnsi" w:cstheme="minorBidi"/>
        </w:rPr>
      </w:pPr>
      <w:r w:rsidRPr="00841F54">
        <w:rPr>
          <w:rFonts w:eastAsiaTheme="minorHAnsi" w:cstheme="minorBidi"/>
        </w:rPr>
        <w:tab/>
        <w:t>15003</w:t>
      </w:r>
      <w:r w:rsidRPr="00841F54">
        <w:rPr>
          <w:rFonts w:eastAsiaTheme="minorHAnsi" w:cstheme="minorBidi"/>
        </w:rPr>
        <w:tab/>
        <w:t xml:space="preserve">     VSIT("PRI")</w:t>
      </w:r>
      <w:r w:rsidRPr="00841F54">
        <w:rPr>
          <w:rFonts w:eastAsiaTheme="minorHAnsi" w:cstheme="minorBidi"/>
        </w:rPr>
        <w:tab/>
        <w:t>ENCOUNTER TYPE (set)</w:t>
      </w:r>
    </w:p>
    <w:p w14:paraId="078C8E99" w14:textId="77777777" w:rsidR="005C6958" w:rsidRPr="00841F54" w:rsidRDefault="005C6958" w:rsidP="00E22A9D">
      <w:pPr>
        <w:rPr>
          <w:rFonts w:eastAsiaTheme="minorHAnsi" w:cstheme="minorBidi"/>
        </w:rPr>
      </w:pPr>
      <w:r w:rsidRPr="00841F54">
        <w:rPr>
          <w:rFonts w:eastAsiaTheme="minorHAnsi" w:cstheme="minorBidi"/>
        </w:rPr>
        <w:tab/>
        <w:t>81101</w:t>
      </w:r>
      <w:r w:rsidRPr="00841F54">
        <w:rPr>
          <w:rFonts w:eastAsiaTheme="minorHAnsi" w:cstheme="minorBidi"/>
        </w:rPr>
        <w:tab/>
        <w:t xml:space="preserve">     VSIT("COM")</w:t>
      </w:r>
      <w:r w:rsidRPr="00841F54">
        <w:rPr>
          <w:rFonts w:eastAsiaTheme="minorHAnsi" w:cstheme="minorBidi"/>
        </w:rPr>
        <w:tab/>
        <w:t>COMMENTS</w:t>
      </w:r>
    </w:p>
    <w:p w14:paraId="078C8E9A" w14:textId="77777777" w:rsidR="005C6958" w:rsidRPr="00841F54" w:rsidRDefault="005C6958" w:rsidP="00E22A9D">
      <w:pPr>
        <w:rPr>
          <w:rFonts w:eastAsiaTheme="minorHAnsi" w:cstheme="minorBidi"/>
        </w:rPr>
      </w:pPr>
      <w:r w:rsidRPr="00841F54">
        <w:rPr>
          <w:rFonts w:eastAsiaTheme="minorHAnsi" w:cstheme="minorBidi"/>
        </w:rPr>
        <w:t xml:space="preserve"> </w:t>
      </w:r>
      <w:r w:rsidRPr="00841F54">
        <w:rPr>
          <w:rFonts w:eastAsiaTheme="minorHAnsi" w:cstheme="minorBidi"/>
        </w:rPr>
        <w:tab/>
        <w:t>81202</w:t>
      </w:r>
      <w:r w:rsidRPr="00841F54">
        <w:rPr>
          <w:rFonts w:eastAsiaTheme="minorHAnsi" w:cstheme="minorBidi"/>
        </w:rPr>
        <w:tab/>
        <w:t xml:space="preserve">     VSIT("PKG")</w:t>
      </w:r>
      <w:r w:rsidRPr="00841F54">
        <w:rPr>
          <w:rFonts w:eastAsiaTheme="minorHAnsi" w:cstheme="minorBidi"/>
        </w:rPr>
        <w:tab/>
        <w:t>PACKAGE (pointer PACKAGE file #9.4)</w:t>
      </w:r>
    </w:p>
    <w:p w14:paraId="078C8E9B" w14:textId="77777777" w:rsidR="005C6958" w:rsidRPr="00841F54" w:rsidRDefault="005C6958" w:rsidP="00E22A9D">
      <w:pPr>
        <w:rPr>
          <w:rFonts w:eastAsiaTheme="minorHAnsi" w:cstheme="minorBidi"/>
        </w:rPr>
      </w:pPr>
      <w:r w:rsidRPr="00841F54">
        <w:rPr>
          <w:rFonts w:eastAsiaTheme="minorHAnsi" w:cstheme="minorBidi"/>
        </w:rPr>
        <w:tab/>
        <w:t>81203</w:t>
      </w:r>
      <w:r w:rsidRPr="00841F54">
        <w:rPr>
          <w:rFonts w:eastAsiaTheme="minorHAnsi" w:cstheme="minorBidi"/>
        </w:rPr>
        <w:tab/>
        <w:t xml:space="preserve">     VSIT("SOR")</w:t>
      </w:r>
      <w:r w:rsidRPr="00841F54">
        <w:rPr>
          <w:rFonts w:eastAsiaTheme="minorHAnsi" w:cstheme="minorBidi"/>
        </w:rPr>
        <w:tab/>
        <w:t xml:space="preserve">DATA SOURCE (pointer PCE DATA SOURCE file </w:t>
      </w:r>
    </w:p>
    <w:p w14:paraId="078C8E9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#839.7)</w:t>
      </w:r>
    </w:p>
    <w:p w14:paraId="078C8E9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 xml:space="preserve">     VSIT(0)</w:t>
      </w:r>
      <w:r w:rsidRPr="00841F54">
        <w:rPr>
          <w:rFonts w:eastAsiaTheme="minorHAnsi" w:cstheme="minorBidi"/>
        </w:rPr>
        <w:tab/>
        <w:t>A string of characters that defines how the visit</w:t>
      </w:r>
    </w:p>
    <w:p w14:paraId="078C8E9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processor will function.</w:t>
      </w:r>
    </w:p>
    <w:p w14:paraId="078C8E9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F</w:t>
      </w:r>
      <w:r w:rsidRPr="00841F54">
        <w:rPr>
          <w:rFonts w:eastAsiaTheme="minorHAnsi" w:cstheme="minorBidi"/>
        </w:rPr>
        <w:tab/>
        <w:t>Force adding a new entry.</w:t>
      </w:r>
    </w:p>
    <w:p w14:paraId="078C8EA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I</w:t>
      </w:r>
      <w:r w:rsidRPr="00841F54">
        <w:rPr>
          <w:rFonts w:eastAsiaTheme="minorHAnsi" w:cstheme="minorBidi"/>
        </w:rPr>
        <w:tab/>
        <w:t>Interactive mode</w:t>
      </w:r>
    </w:p>
    <w:p w14:paraId="078C8EA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E</w:t>
      </w:r>
      <w:r w:rsidRPr="00841F54">
        <w:rPr>
          <w:rFonts w:eastAsiaTheme="minorHAnsi" w:cstheme="minorBidi"/>
        </w:rPr>
        <w:tab/>
        <w:t xml:space="preserve">Use patient’s primary eligibility if not defined on call </w:t>
      </w:r>
    </w:p>
    <w:p w14:paraId="078C8EA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with VSIT("ELG").</w:t>
      </w:r>
    </w:p>
    <w:p w14:paraId="078C8EA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N</w:t>
      </w:r>
      <w:r w:rsidRPr="00841F54">
        <w:rPr>
          <w:rFonts w:eastAsiaTheme="minorHAnsi" w:cstheme="minorBidi"/>
        </w:rPr>
        <w:tab/>
        <w:t>Allow creation of new visit.</w:t>
      </w:r>
    </w:p>
    <w:p w14:paraId="078C8EA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D</w:t>
      </w:r>
      <w:r w:rsidRPr="00841F54">
        <w:rPr>
          <w:rFonts w:eastAsiaTheme="minorHAnsi" w:cstheme="minorBidi"/>
        </w:rPr>
        <w:tab/>
        <w:t xml:space="preserve">Look back “n” number of days for match, defaults to one </w:t>
      </w:r>
    </w:p>
    <w:p w14:paraId="078C8EA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(1). D[&lt;number of days&gt;] i.e., VSIT(0)="D7" e.g., </w:t>
      </w:r>
    </w:p>
    <w:p w14:paraId="078C8EA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VSIT(0)="D5" (visit date to visit date - 4) use "D0" to </w:t>
      </w:r>
    </w:p>
    <w:p w14:paraId="078C8EA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require exact match on visit date and time.</w:t>
      </w:r>
    </w:p>
    <w:p w14:paraId="078C8EA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M</w:t>
      </w:r>
      <w:r w:rsidRPr="00841F54">
        <w:rPr>
          <w:rFonts w:eastAsiaTheme="minorHAnsi" w:cstheme="minorBidi"/>
        </w:rPr>
        <w:tab/>
        <w:t xml:space="preserve">Impose criteria on matching/screening of visits. Uses the </w:t>
      </w:r>
    </w:p>
    <w:p w14:paraId="078C8EA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VSIT(&lt;xxx&gt;) array: Matching elements must equal their </w:t>
      </w:r>
    </w:p>
    <w:p w14:paraId="078C8EA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corresponding field.</w:t>
      </w:r>
    </w:p>
    <w:p w14:paraId="078C8EA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DFN</w:t>
      </w:r>
      <w:r w:rsidRPr="00841F54">
        <w:rPr>
          <w:rFonts w:eastAsiaTheme="minorHAnsi" w:cstheme="minorBidi"/>
        </w:rPr>
        <w:tab/>
        <w:t>Internal entry number of the patient file.</w:t>
      </w:r>
    </w:p>
    <w:p w14:paraId="078C8EA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VSIT</w:t>
      </w:r>
      <w:r w:rsidRPr="00841F54">
        <w:rPr>
          <w:rFonts w:eastAsiaTheme="minorHAnsi" w:cstheme="minorBidi"/>
        </w:rPr>
        <w:tab/>
        <w:t xml:space="preserve">The date (and time) of the visit. </w:t>
      </w:r>
    </w:p>
    <w:p w14:paraId="078C8EA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VSIT(&lt;ien&gt;</w:t>
      </w:r>
      <w:r w:rsidRPr="00841F54">
        <w:rPr>
          <w:rFonts w:eastAsiaTheme="minorHAnsi" w:cstheme="minorBidi"/>
        </w:rPr>
        <w:tab/>
        <w:t>N^S[^1]</w:t>
      </w:r>
    </w:p>
    <w:p w14:paraId="078C8EA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where:</w:t>
      </w:r>
    </w:p>
    <w:p w14:paraId="078C8EA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N = &lt;internal entry number of visit&gt; </w:t>
      </w:r>
    </w:p>
    <w:p w14:paraId="078C8EB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S = &lt;value of .01 field of visit&gt;</w:t>
      </w:r>
    </w:p>
    <w:p w14:paraId="078C8EB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1 = &lt;indicates that a new visit was added</w:t>
      </w:r>
    </w:p>
    <w:p w14:paraId="078C8EB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^TMP("VSITDD",$J,&lt;xxx&gt;&lt;visit subscript&gt;;&lt;field #&gt;;&lt;node&gt;;&lt;piece&gt;;</w:t>
      </w:r>
    </w:p>
    <w:p w14:paraId="078C8EB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&lt;error message&gt;</w:t>
      </w:r>
    </w:p>
    <w:p w14:paraId="078C8EB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VSITPKG</w:t>
      </w:r>
      <w:r w:rsidRPr="00841F54">
        <w:rPr>
          <w:rFonts w:eastAsiaTheme="minorHAnsi" w:cstheme="minorBidi"/>
        </w:rPr>
        <w:tab/>
        <w:t>Package Name Space</w:t>
      </w:r>
    </w:p>
    <w:sectPr w:rsidR="005C6958" w:rsidRPr="00841F54" w:rsidSect="007B71DB">
      <w:pgSz w:w="12240" w:h="15840" w:code="9"/>
      <w:pgMar w:top="1440" w:right="1440" w:bottom="1440" w:left="1440" w:header="720" w:footer="720" w:gutter="0"/>
      <w:pgNumType w:start="8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AA220" w14:textId="77777777" w:rsidR="0012292B" w:rsidRPr="00841F54" w:rsidRDefault="0012292B" w:rsidP="00E22A9D">
      <w:pPr>
        <w:rPr>
          <w:rFonts w:eastAsiaTheme="minorHAnsi" w:cstheme="minorBidi"/>
        </w:rPr>
      </w:pPr>
      <w:r w:rsidRPr="00841F54">
        <w:rPr>
          <w:rFonts w:eastAsiaTheme="minorHAnsi" w:cstheme="minorBidi"/>
        </w:rPr>
        <w:separator/>
      </w:r>
    </w:p>
    <w:p w14:paraId="377A890E" w14:textId="77777777" w:rsidR="0012292B" w:rsidRPr="00841F54" w:rsidRDefault="0012292B" w:rsidP="00E22A9D">
      <w:pPr>
        <w:rPr>
          <w:rFonts w:eastAsiaTheme="minorHAnsi" w:cstheme="minorBidi"/>
        </w:rPr>
      </w:pPr>
    </w:p>
  </w:endnote>
  <w:endnote w:type="continuationSeparator" w:id="0">
    <w:p w14:paraId="651B6E4F" w14:textId="77777777" w:rsidR="0012292B" w:rsidRPr="00841F54" w:rsidRDefault="0012292B" w:rsidP="00E22A9D">
      <w:pPr>
        <w:rPr>
          <w:rFonts w:eastAsiaTheme="minorHAnsi" w:cstheme="minorBidi"/>
        </w:rPr>
      </w:pPr>
      <w:r w:rsidRPr="00841F54">
        <w:rPr>
          <w:rFonts w:eastAsiaTheme="minorHAnsi" w:cstheme="minorBidi"/>
        </w:rPr>
        <w:continuationSeparator/>
      </w:r>
    </w:p>
    <w:p w14:paraId="6863CAF4" w14:textId="77777777" w:rsidR="0012292B" w:rsidRPr="00841F54" w:rsidRDefault="0012292B" w:rsidP="00E22A9D">
      <w:pPr>
        <w:rPr>
          <w:rFonts w:eastAsiaTheme="minorHAnsi" w:cstheme="min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altName w:val="Courier New"/>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C" w14:textId="764E889B" w:rsidR="00446B33" w:rsidRPr="00841F54" w:rsidRDefault="00446B33" w:rsidP="00E22A9D">
    <w:pPr>
      <w:rPr>
        <w:rFonts w:eastAsiaTheme="minorHAnsi" w:cstheme="minorBidi"/>
      </w:rPr>
    </w:pPr>
    <w:r w:rsidRPr="00841F54">
      <w:rPr>
        <w:rFonts w:eastAsiaTheme="minorHAnsi" w:cstheme="minorBidi"/>
      </w:rPr>
      <w:t>August 1996</w:t>
    </w:r>
    <w:r>
      <w:rPr>
        <w:rFonts w:eastAsiaTheme="minorHAnsi" w:cstheme="minorBidi"/>
      </w:rPr>
      <w:t>/November 2016</w:t>
    </w:r>
    <w:r w:rsidRPr="00841F54">
      <w:rPr>
        <w:rFonts w:eastAsiaTheme="minorHAnsi" w:cstheme="minorBidi"/>
      </w:rPr>
      <w:tab/>
      <w:t xml:space="preserve">PCE V. 1.0 &amp; Visit Tracking V. 2.0 </w:t>
    </w:r>
    <w:r>
      <w:rPr>
        <w:rFonts w:eastAsiaTheme="minorHAnsi" w:cstheme="minorBidi"/>
      </w:rPr>
      <w:t>TM</w:t>
    </w:r>
    <w:r w:rsidRPr="00841F54">
      <w:rPr>
        <w:rFonts w:eastAsiaTheme="minorHAnsi" w:cstheme="minorBidi"/>
      </w:rPr>
      <w:tab/>
    </w:r>
    <w:r>
      <w:rPr>
        <w:rFonts w:eastAsiaTheme="minorHAnsi" w:cstheme="minorBidi"/>
      </w:rPr>
      <w:tab/>
    </w:r>
    <w:r w:rsidRPr="00841F54">
      <w:rPr>
        <w:rFonts w:eastAsiaTheme="minorHAnsi" w:cstheme="minorBidi"/>
        <w:b/>
      </w:rPr>
      <w:fldChar w:fldCharType="begin"/>
    </w:r>
    <w:r w:rsidRPr="00841F54">
      <w:rPr>
        <w:rFonts w:eastAsiaTheme="minorHAnsi" w:cstheme="minorBidi"/>
        <w:b/>
      </w:rPr>
      <w:instrText xml:space="preserve"> PAGE </w:instrText>
    </w:r>
    <w:r w:rsidRPr="00841F54">
      <w:rPr>
        <w:rFonts w:eastAsiaTheme="minorHAnsi" w:cstheme="minorBidi"/>
        <w:b/>
      </w:rPr>
      <w:fldChar w:fldCharType="separate"/>
    </w:r>
    <w:r w:rsidR="00092547">
      <w:rPr>
        <w:rFonts w:eastAsiaTheme="minorHAnsi" w:cstheme="minorBidi"/>
        <w:b/>
        <w:noProof/>
      </w:rPr>
      <w:t>1</w:t>
    </w:r>
    <w:r w:rsidRPr="00841F54">
      <w:rPr>
        <w:rFonts w:eastAsiaTheme="minorHAnsi" w:cstheme="minorBidi"/>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D" w14:textId="5C46C639" w:rsidR="00446B33" w:rsidRPr="00841F54" w:rsidRDefault="00446B33" w:rsidP="00E22A9D">
    <w:pPr>
      <w:rPr>
        <w:rFonts w:eastAsiaTheme="minorHAnsi" w:cstheme="minorBidi"/>
      </w:rPr>
    </w:pPr>
    <w:r w:rsidRPr="00841F54">
      <w:rPr>
        <w:rFonts w:eastAsiaTheme="minorHAnsi" w:cstheme="minorBidi"/>
      </w:rPr>
      <w:t>August 1996</w:t>
    </w:r>
    <w:r>
      <w:rPr>
        <w:rFonts w:eastAsiaTheme="minorHAnsi" w:cstheme="minorBidi"/>
      </w:rPr>
      <w:t>/ Nov 2016</w:t>
    </w:r>
    <w:r w:rsidRPr="00841F54">
      <w:rPr>
        <w:rFonts w:eastAsiaTheme="minorHAnsi" w:cstheme="minorBidi"/>
      </w:rPr>
      <w:tab/>
      <w:t xml:space="preserve">PCE V. 1.0 &amp; Visit Tracking V. 2.0 </w:t>
    </w:r>
    <w:r>
      <w:rPr>
        <w:rFonts w:eastAsiaTheme="minorHAnsi" w:cstheme="minorBidi"/>
      </w:rPr>
      <w:t>TM</w:t>
    </w:r>
    <w:r w:rsidRPr="00841F54">
      <w:rPr>
        <w:rFonts w:eastAsiaTheme="minorHAnsi" w:cstheme="minorBidi"/>
      </w:rPr>
      <w:tab/>
    </w:r>
    <w:r w:rsidRPr="00841F54">
      <w:rPr>
        <w:rFonts w:eastAsiaTheme="minorHAnsi" w:cstheme="minorBidi"/>
      </w:rPr>
      <w:tab/>
    </w:r>
    <w:r w:rsidRPr="00841F54">
      <w:rPr>
        <w:rFonts w:eastAsiaTheme="minorHAnsi" w:cstheme="minorBidi"/>
        <w:b/>
      </w:rPr>
      <w:fldChar w:fldCharType="begin"/>
    </w:r>
    <w:r w:rsidRPr="00841F54">
      <w:rPr>
        <w:rFonts w:eastAsiaTheme="minorHAnsi" w:cstheme="minorBidi"/>
        <w:b/>
      </w:rPr>
      <w:instrText xml:space="preserve"> PAGE </w:instrText>
    </w:r>
    <w:r w:rsidRPr="00841F54">
      <w:rPr>
        <w:rFonts w:eastAsiaTheme="minorHAnsi" w:cstheme="minorBidi"/>
        <w:b/>
      </w:rPr>
      <w:fldChar w:fldCharType="separate"/>
    </w:r>
    <w:r w:rsidR="00092547">
      <w:rPr>
        <w:rFonts w:eastAsiaTheme="minorHAnsi" w:cstheme="minorBidi"/>
        <w:b/>
        <w:noProof/>
      </w:rPr>
      <w:t>i</w:t>
    </w:r>
    <w:r w:rsidRPr="00841F54">
      <w:rPr>
        <w:rFonts w:eastAsiaTheme="minorHAnsi" w:cstheme="minorBid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64584" w14:textId="77777777" w:rsidR="0012292B" w:rsidRPr="00841F54" w:rsidRDefault="0012292B" w:rsidP="00E22A9D">
      <w:pPr>
        <w:rPr>
          <w:rFonts w:eastAsiaTheme="minorHAnsi" w:cstheme="minorBidi"/>
        </w:rPr>
      </w:pPr>
      <w:r w:rsidRPr="00841F54">
        <w:rPr>
          <w:rFonts w:eastAsiaTheme="minorHAnsi" w:cstheme="minorBidi"/>
        </w:rPr>
        <w:separator/>
      </w:r>
    </w:p>
    <w:p w14:paraId="686581C9" w14:textId="77777777" w:rsidR="0012292B" w:rsidRPr="00841F54" w:rsidRDefault="0012292B" w:rsidP="00E22A9D">
      <w:pPr>
        <w:rPr>
          <w:rFonts w:eastAsiaTheme="minorHAnsi" w:cstheme="minorBidi"/>
        </w:rPr>
      </w:pPr>
    </w:p>
  </w:footnote>
  <w:footnote w:type="continuationSeparator" w:id="0">
    <w:p w14:paraId="074048C5" w14:textId="77777777" w:rsidR="0012292B" w:rsidRPr="00841F54" w:rsidRDefault="0012292B" w:rsidP="00E22A9D">
      <w:pPr>
        <w:rPr>
          <w:rFonts w:eastAsiaTheme="minorHAnsi" w:cstheme="minorBidi"/>
        </w:rPr>
      </w:pPr>
      <w:r w:rsidRPr="00841F54">
        <w:rPr>
          <w:rFonts w:eastAsiaTheme="minorHAnsi" w:cstheme="minorBidi"/>
        </w:rPr>
        <w:continuationSeparator/>
      </w:r>
    </w:p>
    <w:p w14:paraId="48346CF5" w14:textId="77777777" w:rsidR="0012292B" w:rsidRPr="00841F54" w:rsidRDefault="0012292B" w:rsidP="00E22A9D">
      <w:pPr>
        <w:rPr>
          <w:rFonts w:eastAsiaTheme="minorHAnsi" w:cstheme="minorBid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E" w14:textId="2010CCF2" w:rsidR="00446B33" w:rsidRPr="00B83709" w:rsidRDefault="00446B33" w:rsidP="00B83709">
    <w:pPr>
      <w:pStyle w:val="Header"/>
      <w:jc w:val="center"/>
      <w:rPr>
        <w:rFonts w:eastAsiaTheme="minorHAnsi" w:cstheme="minorBidi"/>
        <w:u w:val="single"/>
      </w:rPr>
    </w:pPr>
    <w:r w:rsidRPr="00B83709">
      <w:rPr>
        <w:rFonts w:eastAsiaTheme="minorHAnsi" w:cstheme="minorBidi"/>
        <w:u w:val="single"/>
      </w:rPr>
      <w:t>PATIENT CARE ENCOUNTER (PCE) TECHNICAL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75B"/>
    <w:multiLevelType w:val="hybridMultilevel"/>
    <w:tmpl w:val="EF7C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558AB"/>
    <w:multiLevelType w:val="hybridMultilevel"/>
    <w:tmpl w:val="ADCA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A6569"/>
    <w:multiLevelType w:val="hybridMultilevel"/>
    <w:tmpl w:val="840408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B01E7"/>
    <w:multiLevelType w:val="hybridMultilevel"/>
    <w:tmpl w:val="5E44D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114BB6"/>
    <w:multiLevelType w:val="hybridMultilevel"/>
    <w:tmpl w:val="847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275CD"/>
    <w:multiLevelType w:val="hybridMultilevel"/>
    <w:tmpl w:val="2CE23CC0"/>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C14B4"/>
    <w:multiLevelType w:val="hybridMultilevel"/>
    <w:tmpl w:val="709C983C"/>
    <w:lvl w:ilvl="0" w:tplc="C91E1A94">
      <w:start w:val="1"/>
      <w:numFmt w:val="bullet"/>
      <w:lvlText w:val=""/>
      <w:lvlJc w:val="left"/>
      <w:pPr>
        <w:ind w:left="720" w:hanging="360"/>
      </w:pPr>
      <w:rPr>
        <w:rFonts w:ascii="Symbol" w:hAnsi="Symbol" w:hint="default"/>
      </w:rPr>
    </w:lvl>
    <w:lvl w:ilvl="1" w:tplc="9FA05C6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E8FA5182"/>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DE04FA4"/>
    <w:multiLevelType w:val="hybridMultilevel"/>
    <w:tmpl w:val="1DC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86B42"/>
    <w:multiLevelType w:val="hybridMultilevel"/>
    <w:tmpl w:val="FFB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779E1"/>
    <w:multiLevelType w:val="hybridMultilevel"/>
    <w:tmpl w:val="072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26A85"/>
    <w:multiLevelType w:val="hybridMultilevel"/>
    <w:tmpl w:val="60E25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423D0"/>
    <w:multiLevelType w:val="hybridMultilevel"/>
    <w:tmpl w:val="2C4A6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5038C3"/>
    <w:multiLevelType w:val="hybridMultilevel"/>
    <w:tmpl w:val="B75E3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8C6184"/>
    <w:multiLevelType w:val="hybridMultilevel"/>
    <w:tmpl w:val="8724F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7961A3"/>
    <w:multiLevelType w:val="hybridMultilevel"/>
    <w:tmpl w:val="60564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54ED0"/>
    <w:multiLevelType w:val="hybridMultilevel"/>
    <w:tmpl w:val="69C6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B0242"/>
    <w:multiLevelType w:val="hybridMultilevel"/>
    <w:tmpl w:val="9EDA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C1278"/>
    <w:multiLevelType w:val="hybridMultilevel"/>
    <w:tmpl w:val="7DA6D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541FC2"/>
    <w:multiLevelType w:val="hybridMultilevel"/>
    <w:tmpl w:val="1ED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B97E3C"/>
    <w:multiLevelType w:val="hybridMultilevel"/>
    <w:tmpl w:val="8D92C396"/>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C1711"/>
    <w:multiLevelType w:val="hybridMultilevel"/>
    <w:tmpl w:val="201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D65B3"/>
    <w:multiLevelType w:val="hybridMultilevel"/>
    <w:tmpl w:val="9EACB9D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52834543"/>
    <w:multiLevelType w:val="hybridMultilevel"/>
    <w:tmpl w:val="D36A02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A34E4"/>
    <w:multiLevelType w:val="hybridMultilevel"/>
    <w:tmpl w:val="023CFC10"/>
    <w:lvl w:ilvl="0" w:tplc="8654E56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FF7884"/>
    <w:multiLevelType w:val="hybridMultilevel"/>
    <w:tmpl w:val="520624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C31D0"/>
    <w:multiLevelType w:val="hybridMultilevel"/>
    <w:tmpl w:val="6A1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26AA1"/>
    <w:multiLevelType w:val="hybridMultilevel"/>
    <w:tmpl w:val="CA8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81D02"/>
    <w:multiLevelType w:val="hybridMultilevel"/>
    <w:tmpl w:val="1DBC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0300B"/>
    <w:multiLevelType w:val="hybridMultilevel"/>
    <w:tmpl w:val="8FF0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067609"/>
    <w:multiLevelType w:val="hybridMultilevel"/>
    <w:tmpl w:val="EE30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681F08"/>
    <w:multiLevelType w:val="hybridMultilevel"/>
    <w:tmpl w:val="49E8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864AD7"/>
    <w:multiLevelType w:val="hybridMultilevel"/>
    <w:tmpl w:val="C19631AA"/>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0117B6"/>
    <w:multiLevelType w:val="hybridMultilevel"/>
    <w:tmpl w:val="A1E68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054DFC"/>
    <w:multiLevelType w:val="hybridMultilevel"/>
    <w:tmpl w:val="FBA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22"/>
  </w:num>
  <w:num w:numId="5">
    <w:abstractNumId w:val="19"/>
  </w:num>
  <w:num w:numId="6">
    <w:abstractNumId w:val="10"/>
  </w:num>
  <w:num w:numId="7">
    <w:abstractNumId w:val="21"/>
  </w:num>
  <w:num w:numId="8">
    <w:abstractNumId w:val="15"/>
  </w:num>
  <w:num w:numId="9">
    <w:abstractNumId w:val="25"/>
  </w:num>
  <w:num w:numId="10">
    <w:abstractNumId w:val="2"/>
  </w:num>
  <w:num w:numId="11">
    <w:abstractNumId w:val="20"/>
  </w:num>
  <w:num w:numId="12">
    <w:abstractNumId w:val="18"/>
  </w:num>
  <w:num w:numId="13">
    <w:abstractNumId w:val="24"/>
  </w:num>
  <w:num w:numId="14">
    <w:abstractNumId w:val="13"/>
  </w:num>
  <w:num w:numId="15">
    <w:abstractNumId w:val="33"/>
  </w:num>
  <w:num w:numId="16">
    <w:abstractNumId w:val="23"/>
  </w:num>
  <w:num w:numId="17">
    <w:abstractNumId w:val="14"/>
  </w:num>
  <w:num w:numId="18">
    <w:abstractNumId w:val="17"/>
  </w:num>
  <w:num w:numId="19">
    <w:abstractNumId w:val="28"/>
  </w:num>
  <w:num w:numId="20">
    <w:abstractNumId w:val="3"/>
  </w:num>
  <w:num w:numId="21">
    <w:abstractNumId w:val="34"/>
  </w:num>
  <w:num w:numId="22">
    <w:abstractNumId w:val="26"/>
  </w:num>
  <w:num w:numId="23">
    <w:abstractNumId w:val="1"/>
  </w:num>
  <w:num w:numId="24">
    <w:abstractNumId w:val="27"/>
  </w:num>
  <w:num w:numId="25">
    <w:abstractNumId w:val="32"/>
  </w:num>
  <w:num w:numId="26">
    <w:abstractNumId w:val="5"/>
  </w:num>
  <w:num w:numId="27">
    <w:abstractNumId w:val="6"/>
  </w:num>
  <w:num w:numId="28">
    <w:abstractNumId w:val="7"/>
  </w:num>
  <w:num w:numId="29">
    <w:abstractNumId w:val="7"/>
  </w:num>
  <w:num w:numId="30">
    <w:abstractNumId w:val="7"/>
  </w:num>
  <w:num w:numId="31">
    <w:abstractNumId w:val="29"/>
  </w:num>
  <w:num w:numId="32">
    <w:abstractNumId w:val="12"/>
  </w:num>
  <w:num w:numId="33">
    <w:abstractNumId w:val="31"/>
  </w:num>
  <w:num w:numId="34">
    <w:abstractNumId w:val="16"/>
  </w:num>
  <w:num w:numId="35">
    <w:abstractNumId w:val="8"/>
  </w:num>
  <w:num w:numId="36">
    <w:abstractNumId w:val="4"/>
  </w:num>
  <w:num w:numId="37">
    <w:abstractNumId w:val="0"/>
  </w:num>
  <w:num w:numId="38">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SpellingErrors/>
  <w:hideGrammatical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d0a660,#a79e99,#f7f2d0,#7d0c00,#36052e,black,#344316,#072f6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E9"/>
    <w:rsid w:val="00001E6D"/>
    <w:rsid w:val="0000350D"/>
    <w:rsid w:val="000047A1"/>
    <w:rsid w:val="00004A7E"/>
    <w:rsid w:val="00007995"/>
    <w:rsid w:val="0001081C"/>
    <w:rsid w:val="00010D46"/>
    <w:rsid w:val="000131E2"/>
    <w:rsid w:val="00014751"/>
    <w:rsid w:val="00015BB6"/>
    <w:rsid w:val="00015C03"/>
    <w:rsid w:val="000169BB"/>
    <w:rsid w:val="00023E08"/>
    <w:rsid w:val="00025317"/>
    <w:rsid w:val="000267A8"/>
    <w:rsid w:val="00031E04"/>
    <w:rsid w:val="00032219"/>
    <w:rsid w:val="000332B9"/>
    <w:rsid w:val="00034B10"/>
    <w:rsid w:val="000354AE"/>
    <w:rsid w:val="00035E6A"/>
    <w:rsid w:val="000367B5"/>
    <w:rsid w:val="00036ACF"/>
    <w:rsid w:val="000377EA"/>
    <w:rsid w:val="00040EFE"/>
    <w:rsid w:val="00041E20"/>
    <w:rsid w:val="0004434A"/>
    <w:rsid w:val="00044805"/>
    <w:rsid w:val="00045939"/>
    <w:rsid w:val="00046FA7"/>
    <w:rsid w:val="00047B84"/>
    <w:rsid w:val="00050EE9"/>
    <w:rsid w:val="000515C6"/>
    <w:rsid w:val="000539C8"/>
    <w:rsid w:val="00057AB9"/>
    <w:rsid w:val="00060934"/>
    <w:rsid w:val="000613E7"/>
    <w:rsid w:val="0006266C"/>
    <w:rsid w:val="0006295D"/>
    <w:rsid w:val="000631A6"/>
    <w:rsid w:val="00063BFA"/>
    <w:rsid w:val="00063E1A"/>
    <w:rsid w:val="000650F6"/>
    <w:rsid w:val="0006592F"/>
    <w:rsid w:val="00073115"/>
    <w:rsid w:val="00073502"/>
    <w:rsid w:val="00074239"/>
    <w:rsid w:val="0007465B"/>
    <w:rsid w:val="000757AA"/>
    <w:rsid w:val="00076AEC"/>
    <w:rsid w:val="000775CE"/>
    <w:rsid w:val="00085062"/>
    <w:rsid w:val="00086132"/>
    <w:rsid w:val="000874BC"/>
    <w:rsid w:val="00090CE6"/>
    <w:rsid w:val="00090E48"/>
    <w:rsid w:val="00092547"/>
    <w:rsid w:val="000936DE"/>
    <w:rsid w:val="00094365"/>
    <w:rsid w:val="0009455C"/>
    <w:rsid w:val="00094B31"/>
    <w:rsid w:val="0009681F"/>
    <w:rsid w:val="00097955"/>
    <w:rsid w:val="000A4D71"/>
    <w:rsid w:val="000A5D11"/>
    <w:rsid w:val="000A798E"/>
    <w:rsid w:val="000B0974"/>
    <w:rsid w:val="000B31BE"/>
    <w:rsid w:val="000B4280"/>
    <w:rsid w:val="000B5DAF"/>
    <w:rsid w:val="000B694F"/>
    <w:rsid w:val="000B6C40"/>
    <w:rsid w:val="000B7DE2"/>
    <w:rsid w:val="000B7EBE"/>
    <w:rsid w:val="000C2DB0"/>
    <w:rsid w:val="000C2E5F"/>
    <w:rsid w:val="000C2FB5"/>
    <w:rsid w:val="000C34F1"/>
    <w:rsid w:val="000C3E38"/>
    <w:rsid w:val="000C4DF5"/>
    <w:rsid w:val="000C511E"/>
    <w:rsid w:val="000C5C28"/>
    <w:rsid w:val="000C5D07"/>
    <w:rsid w:val="000C68E2"/>
    <w:rsid w:val="000C7690"/>
    <w:rsid w:val="000D5382"/>
    <w:rsid w:val="000D5B91"/>
    <w:rsid w:val="000D68D9"/>
    <w:rsid w:val="000E3C94"/>
    <w:rsid w:val="000E7004"/>
    <w:rsid w:val="000E70B3"/>
    <w:rsid w:val="000F0576"/>
    <w:rsid w:val="000F0BDF"/>
    <w:rsid w:val="000F1F59"/>
    <w:rsid w:val="000F265D"/>
    <w:rsid w:val="000F5949"/>
    <w:rsid w:val="000F6390"/>
    <w:rsid w:val="0010004F"/>
    <w:rsid w:val="0010245C"/>
    <w:rsid w:val="00103BAC"/>
    <w:rsid w:val="00104AF5"/>
    <w:rsid w:val="00104C8E"/>
    <w:rsid w:val="001110FB"/>
    <w:rsid w:val="001140F9"/>
    <w:rsid w:val="00114C20"/>
    <w:rsid w:val="00116EFB"/>
    <w:rsid w:val="00117178"/>
    <w:rsid w:val="00120BA7"/>
    <w:rsid w:val="00121D11"/>
    <w:rsid w:val="00121D7B"/>
    <w:rsid w:val="0012292B"/>
    <w:rsid w:val="0012458D"/>
    <w:rsid w:val="0012558E"/>
    <w:rsid w:val="00125919"/>
    <w:rsid w:val="0013030F"/>
    <w:rsid w:val="0013426D"/>
    <w:rsid w:val="001342ED"/>
    <w:rsid w:val="00136809"/>
    <w:rsid w:val="00136B0A"/>
    <w:rsid w:val="00136EAA"/>
    <w:rsid w:val="00137DF4"/>
    <w:rsid w:val="001406EC"/>
    <w:rsid w:val="00141718"/>
    <w:rsid w:val="00141AB8"/>
    <w:rsid w:val="0014220E"/>
    <w:rsid w:val="00142E2C"/>
    <w:rsid w:val="00143B72"/>
    <w:rsid w:val="00144846"/>
    <w:rsid w:val="00146729"/>
    <w:rsid w:val="00146B56"/>
    <w:rsid w:val="00147144"/>
    <w:rsid w:val="00147967"/>
    <w:rsid w:val="00150EC7"/>
    <w:rsid w:val="0015292D"/>
    <w:rsid w:val="00153442"/>
    <w:rsid w:val="0015440A"/>
    <w:rsid w:val="00154611"/>
    <w:rsid w:val="00155BB6"/>
    <w:rsid w:val="001562C6"/>
    <w:rsid w:val="0015646A"/>
    <w:rsid w:val="00157341"/>
    <w:rsid w:val="00157BE5"/>
    <w:rsid w:val="00160C17"/>
    <w:rsid w:val="00161F4F"/>
    <w:rsid w:val="00162F0C"/>
    <w:rsid w:val="00163A54"/>
    <w:rsid w:val="00164168"/>
    <w:rsid w:val="00166B56"/>
    <w:rsid w:val="00167E11"/>
    <w:rsid w:val="001715A2"/>
    <w:rsid w:val="0017267A"/>
    <w:rsid w:val="00172893"/>
    <w:rsid w:val="00173C64"/>
    <w:rsid w:val="00175531"/>
    <w:rsid w:val="001761EB"/>
    <w:rsid w:val="001766A7"/>
    <w:rsid w:val="00181FCE"/>
    <w:rsid w:val="0018643B"/>
    <w:rsid w:val="00187A5A"/>
    <w:rsid w:val="00190E89"/>
    <w:rsid w:val="00192B70"/>
    <w:rsid w:val="00194C57"/>
    <w:rsid w:val="0019754A"/>
    <w:rsid w:val="001A037F"/>
    <w:rsid w:val="001A0CB0"/>
    <w:rsid w:val="001A1945"/>
    <w:rsid w:val="001A612B"/>
    <w:rsid w:val="001A61C1"/>
    <w:rsid w:val="001A72F5"/>
    <w:rsid w:val="001B141E"/>
    <w:rsid w:val="001B70D6"/>
    <w:rsid w:val="001C09D2"/>
    <w:rsid w:val="001C0E56"/>
    <w:rsid w:val="001C1CF1"/>
    <w:rsid w:val="001C2A43"/>
    <w:rsid w:val="001C2AC1"/>
    <w:rsid w:val="001C2C55"/>
    <w:rsid w:val="001C35F9"/>
    <w:rsid w:val="001C3E68"/>
    <w:rsid w:val="001C5B0B"/>
    <w:rsid w:val="001C65CF"/>
    <w:rsid w:val="001C731C"/>
    <w:rsid w:val="001D20AB"/>
    <w:rsid w:val="001D23EA"/>
    <w:rsid w:val="001D2AB7"/>
    <w:rsid w:val="001D360F"/>
    <w:rsid w:val="001D3CA8"/>
    <w:rsid w:val="001D58E3"/>
    <w:rsid w:val="001D5C23"/>
    <w:rsid w:val="001E081B"/>
    <w:rsid w:val="001E2365"/>
    <w:rsid w:val="001E3239"/>
    <w:rsid w:val="001E3D52"/>
    <w:rsid w:val="001E5457"/>
    <w:rsid w:val="001E54E6"/>
    <w:rsid w:val="001E65FE"/>
    <w:rsid w:val="001E6E0B"/>
    <w:rsid w:val="001E742A"/>
    <w:rsid w:val="001F03CC"/>
    <w:rsid w:val="001F0FA1"/>
    <w:rsid w:val="001F54B9"/>
    <w:rsid w:val="001F7BD7"/>
    <w:rsid w:val="00202BA5"/>
    <w:rsid w:val="0020315A"/>
    <w:rsid w:val="0020318C"/>
    <w:rsid w:val="0020479A"/>
    <w:rsid w:val="00204B31"/>
    <w:rsid w:val="002050CB"/>
    <w:rsid w:val="00205A62"/>
    <w:rsid w:val="00205FCC"/>
    <w:rsid w:val="002106E8"/>
    <w:rsid w:val="00210D4A"/>
    <w:rsid w:val="002119E9"/>
    <w:rsid w:val="00211EBA"/>
    <w:rsid w:val="002145C3"/>
    <w:rsid w:val="00214A4E"/>
    <w:rsid w:val="00221878"/>
    <w:rsid w:val="00222B79"/>
    <w:rsid w:val="00224441"/>
    <w:rsid w:val="00225E69"/>
    <w:rsid w:val="0023098C"/>
    <w:rsid w:val="002319FD"/>
    <w:rsid w:val="00233AB5"/>
    <w:rsid w:val="00234B2B"/>
    <w:rsid w:val="002359CC"/>
    <w:rsid w:val="00235C7D"/>
    <w:rsid w:val="00235E82"/>
    <w:rsid w:val="00236A5E"/>
    <w:rsid w:val="00240D15"/>
    <w:rsid w:val="002417D4"/>
    <w:rsid w:val="00242C5A"/>
    <w:rsid w:val="00245B7D"/>
    <w:rsid w:val="00250B89"/>
    <w:rsid w:val="00251593"/>
    <w:rsid w:val="00251696"/>
    <w:rsid w:val="00252156"/>
    <w:rsid w:val="00257361"/>
    <w:rsid w:val="00257ECB"/>
    <w:rsid w:val="00260BA2"/>
    <w:rsid w:val="00260D2C"/>
    <w:rsid w:val="00262969"/>
    <w:rsid w:val="00263193"/>
    <w:rsid w:val="00266661"/>
    <w:rsid w:val="00267605"/>
    <w:rsid w:val="00267EFA"/>
    <w:rsid w:val="00272535"/>
    <w:rsid w:val="002748A5"/>
    <w:rsid w:val="00277743"/>
    <w:rsid w:val="00280886"/>
    <w:rsid w:val="00280A87"/>
    <w:rsid w:val="00281C8C"/>
    <w:rsid w:val="00282302"/>
    <w:rsid w:val="002829BB"/>
    <w:rsid w:val="00283F91"/>
    <w:rsid w:val="00284EC8"/>
    <w:rsid w:val="0028682E"/>
    <w:rsid w:val="002870B8"/>
    <w:rsid w:val="00287363"/>
    <w:rsid w:val="00290B06"/>
    <w:rsid w:val="00291096"/>
    <w:rsid w:val="00293AE6"/>
    <w:rsid w:val="00297198"/>
    <w:rsid w:val="002A1455"/>
    <w:rsid w:val="002A1D8E"/>
    <w:rsid w:val="002A2A87"/>
    <w:rsid w:val="002A38B7"/>
    <w:rsid w:val="002A5A19"/>
    <w:rsid w:val="002A6CB2"/>
    <w:rsid w:val="002A7DB5"/>
    <w:rsid w:val="002B217B"/>
    <w:rsid w:val="002B437A"/>
    <w:rsid w:val="002B4672"/>
    <w:rsid w:val="002B4867"/>
    <w:rsid w:val="002B5853"/>
    <w:rsid w:val="002B5CC7"/>
    <w:rsid w:val="002B7FD6"/>
    <w:rsid w:val="002C62B3"/>
    <w:rsid w:val="002D0694"/>
    <w:rsid w:val="002D1E25"/>
    <w:rsid w:val="002D2606"/>
    <w:rsid w:val="002D2B7B"/>
    <w:rsid w:val="002D2C24"/>
    <w:rsid w:val="002D2CEA"/>
    <w:rsid w:val="002D675E"/>
    <w:rsid w:val="002D7342"/>
    <w:rsid w:val="002D7FAA"/>
    <w:rsid w:val="002E63DE"/>
    <w:rsid w:val="002E6D21"/>
    <w:rsid w:val="002F15B8"/>
    <w:rsid w:val="002F1AA0"/>
    <w:rsid w:val="002F2164"/>
    <w:rsid w:val="002F260F"/>
    <w:rsid w:val="002F5DAE"/>
    <w:rsid w:val="002F7361"/>
    <w:rsid w:val="0030450A"/>
    <w:rsid w:val="003048AC"/>
    <w:rsid w:val="00304F0C"/>
    <w:rsid w:val="00306FF8"/>
    <w:rsid w:val="00307082"/>
    <w:rsid w:val="003078CD"/>
    <w:rsid w:val="0031116B"/>
    <w:rsid w:val="003156B2"/>
    <w:rsid w:val="00317AE9"/>
    <w:rsid w:val="00317AFB"/>
    <w:rsid w:val="00317F59"/>
    <w:rsid w:val="003231BF"/>
    <w:rsid w:val="00324B92"/>
    <w:rsid w:val="00325CD4"/>
    <w:rsid w:val="003273C0"/>
    <w:rsid w:val="00330BB4"/>
    <w:rsid w:val="00331CAE"/>
    <w:rsid w:val="00333F2A"/>
    <w:rsid w:val="003347AF"/>
    <w:rsid w:val="00337F5F"/>
    <w:rsid w:val="003435A1"/>
    <w:rsid w:val="003435BF"/>
    <w:rsid w:val="003437FF"/>
    <w:rsid w:val="0034417C"/>
    <w:rsid w:val="003446F6"/>
    <w:rsid w:val="003449EE"/>
    <w:rsid w:val="00344DE7"/>
    <w:rsid w:val="0034500F"/>
    <w:rsid w:val="00345631"/>
    <w:rsid w:val="003476B6"/>
    <w:rsid w:val="00350654"/>
    <w:rsid w:val="003515B1"/>
    <w:rsid w:val="00351DDA"/>
    <w:rsid w:val="00351DDB"/>
    <w:rsid w:val="00353691"/>
    <w:rsid w:val="00354444"/>
    <w:rsid w:val="00356DBC"/>
    <w:rsid w:val="00356F0E"/>
    <w:rsid w:val="0036197C"/>
    <w:rsid w:val="00362104"/>
    <w:rsid w:val="00362959"/>
    <w:rsid w:val="00362FFD"/>
    <w:rsid w:val="0036548A"/>
    <w:rsid w:val="00367109"/>
    <w:rsid w:val="00367C70"/>
    <w:rsid w:val="00370058"/>
    <w:rsid w:val="00371148"/>
    <w:rsid w:val="00372889"/>
    <w:rsid w:val="003749E9"/>
    <w:rsid w:val="00376113"/>
    <w:rsid w:val="003808CB"/>
    <w:rsid w:val="0038167F"/>
    <w:rsid w:val="0038236F"/>
    <w:rsid w:val="003825BE"/>
    <w:rsid w:val="003846C9"/>
    <w:rsid w:val="00384A47"/>
    <w:rsid w:val="003869F4"/>
    <w:rsid w:val="00387387"/>
    <w:rsid w:val="003878DB"/>
    <w:rsid w:val="00387AC6"/>
    <w:rsid w:val="00391F6E"/>
    <w:rsid w:val="003924E6"/>
    <w:rsid w:val="0039411D"/>
    <w:rsid w:val="00394B9A"/>
    <w:rsid w:val="00395590"/>
    <w:rsid w:val="00395ABA"/>
    <w:rsid w:val="00395FD0"/>
    <w:rsid w:val="00397B78"/>
    <w:rsid w:val="003A0792"/>
    <w:rsid w:val="003A3F5B"/>
    <w:rsid w:val="003A6098"/>
    <w:rsid w:val="003A734B"/>
    <w:rsid w:val="003B1AE0"/>
    <w:rsid w:val="003B2518"/>
    <w:rsid w:val="003B4403"/>
    <w:rsid w:val="003B6B40"/>
    <w:rsid w:val="003C0A76"/>
    <w:rsid w:val="003C2535"/>
    <w:rsid w:val="003C55AE"/>
    <w:rsid w:val="003C7550"/>
    <w:rsid w:val="003C7B39"/>
    <w:rsid w:val="003D10FB"/>
    <w:rsid w:val="003D3CD9"/>
    <w:rsid w:val="003D3EEA"/>
    <w:rsid w:val="003D4667"/>
    <w:rsid w:val="003D498B"/>
    <w:rsid w:val="003D50E2"/>
    <w:rsid w:val="003D5E5A"/>
    <w:rsid w:val="003D6226"/>
    <w:rsid w:val="003D6585"/>
    <w:rsid w:val="003D6ADD"/>
    <w:rsid w:val="003E0FD3"/>
    <w:rsid w:val="003E1D7A"/>
    <w:rsid w:val="003E2ECC"/>
    <w:rsid w:val="003E729B"/>
    <w:rsid w:val="003F13D3"/>
    <w:rsid w:val="003F3694"/>
    <w:rsid w:val="003F442A"/>
    <w:rsid w:val="003F44B2"/>
    <w:rsid w:val="003F63D9"/>
    <w:rsid w:val="003F6B45"/>
    <w:rsid w:val="003F74D9"/>
    <w:rsid w:val="003F7C7B"/>
    <w:rsid w:val="00400DC5"/>
    <w:rsid w:val="0040140B"/>
    <w:rsid w:val="004017D6"/>
    <w:rsid w:val="00403F8B"/>
    <w:rsid w:val="0040490C"/>
    <w:rsid w:val="004061B1"/>
    <w:rsid w:val="0040761E"/>
    <w:rsid w:val="00407F78"/>
    <w:rsid w:val="004110BC"/>
    <w:rsid w:val="00412EC3"/>
    <w:rsid w:val="0041313E"/>
    <w:rsid w:val="00413A8A"/>
    <w:rsid w:val="00414EF1"/>
    <w:rsid w:val="00420A67"/>
    <w:rsid w:val="00421B56"/>
    <w:rsid w:val="0042274D"/>
    <w:rsid w:val="00423445"/>
    <w:rsid w:val="00424FAB"/>
    <w:rsid w:val="0043108A"/>
    <w:rsid w:val="00435170"/>
    <w:rsid w:val="004351CD"/>
    <w:rsid w:val="0043648E"/>
    <w:rsid w:val="00436F80"/>
    <w:rsid w:val="00440E48"/>
    <w:rsid w:val="004419B6"/>
    <w:rsid w:val="00441D5D"/>
    <w:rsid w:val="00441FE9"/>
    <w:rsid w:val="00442D72"/>
    <w:rsid w:val="00443DBD"/>
    <w:rsid w:val="00443F3B"/>
    <w:rsid w:val="00444402"/>
    <w:rsid w:val="00444515"/>
    <w:rsid w:val="00446B33"/>
    <w:rsid w:val="00447180"/>
    <w:rsid w:val="00447433"/>
    <w:rsid w:val="0045077B"/>
    <w:rsid w:val="00451A47"/>
    <w:rsid w:val="0045390B"/>
    <w:rsid w:val="00453B37"/>
    <w:rsid w:val="00454985"/>
    <w:rsid w:val="00455328"/>
    <w:rsid w:val="004575CB"/>
    <w:rsid w:val="00457C3A"/>
    <w:rsid w:val="0046254A"/>
    <w:rsid w:val="0046396D"/>
    <w:rsid w:val="00464044"/>
    <w:rsid w:val="00464AB5"/>
    <w:rsid w:val="004701EB"/>
    <w:rsid w:val="00470D34"/>
    <w:rsid w:val="0047275A"/>
    <w:rsid w:val="00472F48"/>
    <w:rsid w:val="0047333C"/>
    <w:rsid w:val="004735CE"/>
    <w:rsid w:val="00475F1C"/>
    <w:rsid w:val="004771A0"/>
    <w:rsid w:val="00480795"/>
    <w:rsid w:val="004827E6"/>
    <w:rsid w:val="00482A3B"/>
    <w:rsid w:val="00482CA9"/>
    <w:rsid w:val="00482E66"/>
    <w:rsid w:val="0049338E"/>
    <w:rsid w:val="00495771"/>
    <w:rsid w:val="004970CA"/>
    <w:rsid w:val="004A15A2"/>
    <w:rsid w:val="004A2062"/>
    <w:rsid w:val="004A376F"/>
    <w:rsid w:val="004A4B51"/>
    <w:rsid w:val="004A54CC"/>
    <w:rsid w:val="004A5E74"/>
    <w:rsid w:val="004A792E"/>
    <w:rsid w:val="004A7DA1"/>
    <w:rsid w:val="004B105C"/>
    <w:rsid w:val="004B371A"/>
    <w:rsid w:val="004B45C4"/>
    <w:rsid w:val="004B50A0"/>
    <w:rsid w:val="004B60A0"/>
    <w:rsid w:val="004B7371"/>
    <w:rsid w:val="004B7E5B"/>
    <w:rsid w:val="004C092F"/>
    <w:rsid w:val="004C18F0"/>
    <w:rsid w:val="004C47C1"/>
    <w:rsid w:val="004C4824"/>
    <w:rsid w:val="004C4DE7"/>
    <w:rsid w:val="004C5773"/>
    <w:rsid w:val="004C78E0"/>
    <w:rsid w:val="004D1AD5"/>
    <w:rsid w:val="004D4A14"/>
    <w:rsid w:val="004D5CDA"/>
    <w:rsid w:val="004E313A"/>
    <w:rsid w:val="004E6228"/>
    <w:rsid w:val="004E6809"/>
    <w:rsid w:val="004E7C5A"/>
    <w:rsid w:val="004F1AD3"/>
    <w:rsid w:val="004F4B2C"/>
    <w:rsid w:val="004F502B"/>
    <w:rsid w:val="004F6DE1"/>
    <w:rsid w:val="005019B6"/>
    <w:rsid w:val="005030CA"/>
    <w:rsid w:val="005032B6"/>
    <w:rsid w:val="00504B70"/>
    <w:rsid w:val="00505DBE"/>
    <w:rsid w:val="005069A6"/>
    <w:rsid w:val="0051267D"/>
    <w:rsid w:val="00512FC5"/>
    <w:rsid w:val="005144E5"/>
    <w:rsid w:val="0051504B"/>
    <w:rsid w:val="0052066D"/>
    <w:rsid w:val="00520A33"/>
    <w:rsid w:val="00521749"/>
    <w:rsid w:val="00521CC6"/>
    <w:rsid w:val="00522B1B"/>
    <w:rsid w:val="00525030"/>
    <w:rsid w:val="0052636A"/>
    <w:rsid w:val="005338E0"/>
    <w:rsid w:val="00534963"/>
    <w:rsid w:val="005359F7"/>
    <w:rsid w:val="005360EA"/>
    <w:rsid w:val="005377D0"/>
    <w:rsid w:val="00541818"/>
    <w:rsid w:val="005422AE"/>
    <w:rsid w:val="0054396D"/>
    <w:rsid w:val="00543F17"/>
    <w:rsid w:val="005505B0"/>
    <w:rsid w:val="00553C72"/>
    <w:rsid w:val="00556439"/>
    <w:rsid w:val="00557275"/>
    <w:rsid w:val="00557D34"/>
    <w:rsid w:val="00560B9A"/>
    <w:rsid w:val="00561856"/>
    <w:rsid w:val="00561E6C"/>
    <w:rsid w:val="00563023"/>
    <w:rsid w:val="0056488E"/>
    <w:rsid w:val="00566BFD"/>
    <w:rsid w:val="005675AF"/>
    <w:rsid w:val="005702A8"/>
    <w:rsid w:val="00570B86"/>
    <w:rsid w:val="0057227D"/>
    <w:rsid w:val="00572447"/>
    <w:rsid w:val="00573214"/>
    <w:rsid w:val="00573B15"/>
    <w:rsid w:val="00574282"/>
    <w:rsid w:val="005772CC"/>
    <w:rsid w:val="00577670"/>
    <w:rsid w:val="00580A12"/>
    <w:rsid w:val="00582356"/>
    <w:rsid w:val="00582561"/>
    <w:rsid w:val="005828BB"/>
    <w:rsid w:val="00584B72"/>
    <w:rsid w:val="00584C61"/>
    <w:rsid w:val="00585214"/>
    <w:rsid w:val="00587DDD"/>
    <w:rsid w:val="00590773"/>
    <w:rsid w:val="00591369"/>
    <w:rsid w:val="0059388E"/>
    <w:rsid w:val="005957B4"/>
    <w:rsid w:val="00596CC1"/>
    <w:rsid w:val="00597B41"/>
    <w:rsid w:val="005A14BB"/>
    <w:rsid w:val="005A228D"/>
    <w:rsid w:val="005A2C3C"/>
    <w:rsid w:val="005A3040"/>
    <w:rsid w:val="005A4ED4"/>
    <w:rsid w:val="005A5DED"/>
    <w:rsid w:val="005A6F6B"/>
    <w:rsid w:val="005A762A"/>
    <w:rsid w:val="005A7701"/>
    <w:rsid w:val="005B1F3B"/>
    <w:rsid w:val="005B30AA"/>
    <w:rsid w:val="005B4560"/>
    <w:rsid w:val="005B5465"/>
    <w:rsid w:val="005B5DF5"/>
    <w:rsid w:val="005B71C3"/>
    <w:rsid w:val="005C23F5"/>
    <w:rsid w:val="005C25B4"/>
    <w:rsid w:val="005C292E"/>
    <w:rsid w:val="005C2F40"/>
    <w:rsid w:val="005C5F1B"/>
    <w:rsid w:val="005C6958"/>
    <w:rsid w:val="005D09C3"/>
    <w:rsid w:val="005D53B4"/>
    <w:rsid w:val="005D587A"/>
    <w:rsid w:val="005D597C"/>
    <w:rsid w:val="005D5BBE"/>
    <w:rsid w:val="005D6058"/>
    <w:rsid w:val="005D6242"/>
    <w:rsid w:val="005D6C06"/>
    <w:rsid w:val="005D6CC8"/>
    <w:rsid w:val="005D7863"/>
    <w:rsid w:val="005E2EC8"/>
    <w:rsid w:val="005E3122"/>
    <w:rsid w:val="005E3890"/>
    <w:rsid w:val="005E3FE7"/>
    <w:rsid w:val="005E49D8"/>
    <w:rsid w:val="005E5B10"/>
    <w:rsid w:val="005E72EB"/>
    <w:rsid w:val="005E7C29"/>
    <w:rsid w:val="005F1527"/>
    <w:rsid w:val="005F21D5"/>
    <w:rsid w:val="005F56B2"/>
    <w:rsid w:val="005F6B1D"/>
    <w:rsid w:val="005F6E89"/>
    <w:rsid w:val="0060258E"/>
    <w:rsid w:val="00602B79"/>
    <w:rsid w:val="00603981"/>
    <w:rsid w:val="00603D7B"/>
    <w:rsid w:val="00604A89"/>
    <w:rsid w:val="00613AD7"/>
    <w:rsid w:val="0061472B"/>
    <w:rsid w:val="00615583"/>
    <w:rsid w:val="0061611D"/>
    <w:rsid w:val="00616C5B"/>
    <w:rsid w:val="006179B8"/>
    <w:rsid w:val="0062314C"/>
    <w:rsid w:val="00634084"/>
    <w:rsid w:val="006351DF"/>
    <w:rsid w:val="006368D1"/>
    <w:rsid w:val="00636A49"/>
    <w:rsid w:val="006407E9"/>
    <w:rsid w:val="00642027"/>
    <w:rsid w:val="00642DDE"/>
    <w:rsid w:val="00645CE9"/>
    <w:rsid w:val="00645D1F"/>
    <w:rsid w:val="00645FA7"/>
    <w:rsid w:val="006464DA"/>
    <w:rsid w:val="006465CE"/>
    <w:rsid w:val="00647C55"/>
    <w:rsid w:val="006507A2"/>
    <w:rsid w:val="00651C49"/>
    <w:rsid w:val="00656CB5"/>
    <w:rsid w:val="006606DD"/>
    <w:rsid w:val="00662093"/>
    <w:rsid w:val="00662D0E"/>
    <w:rsid w:val="006635EE"/>
    <w:rsid w:val="006661F3"/>
    <w:rsid w:val="006662F0"/>
    <w:rsid w:val="00667E3A"/>
    <w:rsid w:val="0067010B"/>
    <w:rsid w:val="00674343"/>
    <w:rsid w:val="00675848"/>
    <w:rsid w:val="00677116"/>
    <w:rsid w:val="006825B5"/>
    <w:rsid w:val="0068311E"/>
    <w:rsid w:val="0068422F"/>
    <w:rsid w:val="006847BA"/>
    <w:rsid w:val="00685542"/>
    <w:rsid w:val="00685C9C"/>
    <w:rsid w:val="006871D7"/>
    <w:rsid w:val="00687802"/>
    <w:rsid w:val="00691B8E"/>
    <w:rsid w:val="00693A73"/>
    <w:rsid w:val="00693ABE"/>
    <w:rsid w:val="00694843"/>
    <w:rsid w:val="00694FC9"/>
    <w:rsid w:val="00695157"/>
    <w:rsid w:val="006958D9"/>
    <w:rsid w:val="00696252"/>
    <w:rsid w:val="00697519"/>
    <w:rsid w:val="006A0921"/>
    <w:rsid w:val="006A3064"/>
    <w:rsid w:val="006A4336"/>
    <w:rsid w:val="006A5490"/>
    <w:rsid w:val="006A5A88"/>
    <w:rsid w:val="006A5B2E"/>
    <w:rsid w:val="006A6E67"/>
    <w:rsid w:val="006A7D09"/>
    <w:rsid w:val="006B0003"/>
    <w:rsid w:val="006B09C1"/>
    <w:rsid w:val="006B0C42"/>
    <w:rsid w:val="006B148C"/>
    <w:rsid w:val="006B3AF9"/>
    <w:rsid w:val="006B4303"/>
    <w:rsid w:val="006C040F"/>
    <w:rsid w:val="006C07EF"/>
    <w:rsid w:val="006C15B3"/>
    <w:rsid w:val="006C1EE0"/>
    <w:rsid w:val="006C5D83"/>
    <w:rsid w:val="006C7483"/>
    <w:rsid w:val="006C7CEA"/>
    <w:rsid w:val="006D17AC"/>
    <w:rsid w:val="006D1E86"/>
    <w:rsid w:val="006D29D4"/>
    <w:rsid w:val="006D2A67"/>
    <w:rsid w:val="006D5BE6"/>
    <w:rsid w:val="006E45CA"/>
    <w:rsid w:val="006E46A4"/>
    <w:rsid w:val="006E5C17"/>
    <w:rsid w:val="006F0F1A"/>
    <w:rsid w:val="006F22CB"/>
    <w:rsid w:val="006F35FC"/>
    <w:rsid w:val="006F3C2F"/>
    <w:rsid w:val="006F5BEA"/>
    <w:rsid w:val="006F5E82"/>
    <w:rsid w:val="006F67EA"/>
    <w:rsid w:val="00701F34"/>
    <w:rsid w:val="00706B75"/>
    <w:rsid w:val="00710700"/>
    <w:rsid w:val="00710937"/>
    <w:rsid w:val="0071154E"/>
    <w:rsid w:val="00711937"/>
    <w:rsid w:val="0071325D"/>
    <w:rsid w:val="00713A71"/>
    <w:rsid w:val="00714CC4"/>
    <w:rsid w:val="0071544A"/>
    <w:rsid w:val="00715F70"/>
    <w:rsid w:val="007167C3"/>
    <w:rsid w:val="00717437"/>
    <w:rsid w:val="00717445"/>
    <w:rsid w:val="0072036E"/>
    <w:rsid w:val="007229F8"/>
    <w:rsid w:val="00723350"/>
    <w:rsid w:val="007236CB"/>
    <w:rsid w:val="0072453E"/>
    <w:rsid w:val="0072479D"/>
    <w:rsid w:val="00724E20"/>
    <w:rsid w:val="00725936"/>
    <w:rsid w:val="00726233"/>
    <w:rsid w:val="00727391"/>
    <w:rsid w:val="0073332D"/>
    <w:rsid w:val="0073481D"/>
    <w:rsid w:val="007354B5"/>
    <w:rsid w:val="00736655"/>
    <w:rsid w:val="0074079A"/>
    <w:rsid w:val="007415DA"/>
    <w:rsid w:val="00741BCD"/>
    <w:rsid w:val="00742608"/>
    <w:rsid w:val="0074396F"/>
    <w:rsid w:val="00746109"/>
    <w:rsid w:val="007478E1"/>
    <w:rsid w:val="00747CDA"/>
    <w:rsid w:val="0075058B"/>
    <w:rsid w:val="0075119F"/>
    <w:rsid w:val="00756BC1"/>
    <w:rsid w:val="00757216"/>
    <w:rsid w:val="007574E7"/>
    <w:rsid w:val="0076248A"/>
    <w:rsid w:val="007629F6"/>
    <w:rsid w:val="00762E70"/>
    <w:rsid w:val="00762FA7"/>
    <w:rsid w:val="0076488E"/>
    <w:rsid w:val="00766F31"/>
    <w:rsid w:val="00767700"/>
    <w:rsid w:val="00771200"/>
    <w:rsid w:val="00771889"/>
    <w:rsid w:val="00776079"/>
    <w:rsid w:val="00776C35"/>
    <w:rsid w:val="00780CD0"/>
    <w:rsid w:val="007832FD"/>
    <w:rsid w:val="00783640"/>
    <w:rsid w:val="00783A0D"/>
    <w:rsid w:val="007842BB"/>
    <w:rsid w:val="0078478A"/>
    <w:rsid w:val="007862A3"/>
    <w:rsid w:val="00786B58"/>
    <w:rsid w:val="00790016"/>
    <w:rsid w:val="00790ACC"/>
    <w:rsid w:val="00790F1E"/>
    <w:rsid w:val="0079129E"/>
    <w:rsid w:val="0079309D"/>
    <w:rsid w:val="007934AA"/>
    <w:rsid w:val="00796D88"/>
    <w:rsid w:val="007978FA"/>
    <w:rsid w:val="007A09DC"/>
    <w:rsid w:val="007A1964"/>
    <w:rsid w:val="007A22D5"/>
    <w:rsid w:val="007A2897"/>
    <w:rsid w:val="007A2B01"/>
    <w:rsid w:val="007A3401"/>
    <w:rsid w:val="007A3D53"/>
    <w:rsid w:val="007A4BCC"/>
    <w:rsid w:val="007A74C7"/>
    <w:rsid w:val="007B0848"/>
    <w:rsid w:val="007B24B5"/>
    <w:rsid w:val="007B390C"/>
    <w:rsid w:val="007B39A2"/>
    <w:rsid w:val="007B6157"/>
    <w:rsid w:val="007B61EF"/>
    <w:rsid w:val="007B71DB"/>
    <w:rsid w:val="007B78E7"/>
    <w:rsid w:val="007C06EE"/>
    <w:rsid w:val="007C51DE"/>
    <w:rsid w:val="007C5834"/>
    <w:rsid w:val="007C5A9A"/>
    <w:rsid w:val="007C6EF1"/>
    <w:rsid w:val="007C75AC"/>
    <w:rsid w:val="007D046B"/>
    <w:rsid w:val="007D0EAC"/>
    <w:rsid w:val="007D160F"/>
    <w:rsid w:val="007D24A2"/>
    <w:rsid w:val="007D259C"/>
    <w:rsid w:val="007D2A3C"/>
    <w:rsid w:val="007D5051"/>
    <w:rsid w:val="007D5C3F"/>
    <w:rsid w:val="007E0A1E"/>
    <w:rsid w:val="007E0B64"/>
    <w:rsid w:val="007E1B61"/>
    <w:rsid w:val="007E2BB6"/>
    <w:rsid w:val="007E4017"/>
    <w:rsid w:val="007E4513"/>
    <w:rsid w:val="007E4EB0"/>
    <w:rsid w:val="007E7624"/>
    <w:rsid w:val="007E7EE9"/>
    <w:rsid w:val="007F05BE"/>
    <w:rsid w:val="007F0758"/>
    <w:rsid w:val="007F110F"/>
    <w:rsid w:val="007F143D"/>
    <w:rsid w:val="007F26D1"/>
    <w:rsid w:val="007F29F6"/>
    <w:rsid w:val="007F68A9"/>
    <w:rsid w:val="007F6CBF"/>
    <w:rsid w:val="007F7437"/>
    <w:rsid w:val="00801A9B"/>
    <w:rsid w:val="00802BB6"/>
    <w:rsid w:val="00806DC6"/>
    <w:rsid w:val="008113AC"/>
    <w:rsid w:val="008136B3"/>
    <w:rsid w:val="0081456A"/>
    <w:rsid w:val="00814A76"/>
    <w:rsid w:val="00815FC5"/>
    <w:rsid w:val="0081685C"/>
    <w:rsid w:val="00822407"/>
    <w:rsid w:val="00823304"/>
    <w:rsid w:val="00823FC4"/>
    <w:rsid w:val="00825141"/>
    <w:rsid w:val="0083110A"/>
    <w:rsid w:val="008311D1"/>
    <w:rsid w:val="00831CCE"/>
    <w:rsid w:val="00831EF6"/>
    <w:rsid w:val="008330E1"/>
    <w:rsid w:val="008339C8"/>
    <w:rsid w:val="008345E5"/>
    <w:rsid w:val="00834DB2"/>
    <w:rsid w:val="00835E58"/>
    <w:rsid w:val="00836262"/>
    <w:rsid w:val="00836712"/>
    <w:rsid w:val="008368B0"/>
    <w:rsid w:val="00836C33"/>
    <w:rsid w:val="00841654"/>
    <w:rsid w:val="00841F54"/>
    <w:rsid w:val="00843F66"/>
    <w:rsid w:val="0084423C"/>
    <w:rsid w:val="00845D23"/>
    <w:rsid w:val="00847866"/>
    <w:rsid w:val="00850EF6"/>
    <w:rsid w:val="008525AD"/>
    <w:rsid w:val="008563B1"/>
    <w:rsid w:val="00857228"/>
    <w:rsid w:val="00857937"/>
    <w:rsid w:val="00864A14"/>
    <w:rsid w:val="00864A58"/>
    <w:rsid w:val="00864DD5"/>
    <w:rsid w:val="008657F9"/>
    <w:rsid w:val="00866007"/>
    <w:rsid w:val="00866DFF"/>
    <w:rsid w:val="00866EED"/>
    <w:rsid w:val="00870484"/>
    <w:rsid w:val="008705D5"/>
    <w:rsid w:val="00870C88"/>
    <w:rsid w:val="00871786"/>
    <w:rsid w:val="0087209A"/>
    <w:rsid w:val="008722B9"/>
    <w:rsid w:val="00872508"/>
    <w:rsid w:val="00872E0D"/>
    <w:rsid w:val="00874B62"/>
    <w:rsid w:val="0087525B"/>
    <w:rsid w:val="00876753"/>
    <w:rsid w:val="00876AB1"/>
    <w:rsid w:val="00876C15"/>
    <w:rsid w:val="00877029"/>
    <w:rsid w:val="0087730B"/>
    <w:rsid w:val="00877C6F"/>
    <w:rsid w:val="00880CC9"/>
    <w:rsid w:val="008816F6"/>
    <w:rsid w:val="00881CB9"/>
    <w:rsid w:val="0088272D"/>
    <w:rsid w:val="00884233"/>
    <w:rsid w:val="008846EF"/>
    <w:rsid w:val="00886032"/>
    <w:rsid w:val="00890F5F"/>
    <w:rsid w:val="00892106"/>
    <w:rsid w:val="0089299F"/>
    <w:rsid w:val="0089689B"/>
    <w:rsid w:val="008971FB"/>
    <w:rsid w:val="00897BE6"/>
    <w:rsid w:val="008A214B"/>
    <w:rsid w:val="008A275F"/>
    <w:rsid w:val="008A352D"/>
    <w:rsid w:val="008A5988"/>
    <w:rsid w:val="008B0AD6"/>
    <w:rsid w:val="008B19F8"/>
    <w:rsid w:val="008B1F98"/>
    <w:rsid w:val="008B2D16"/>
    <w:rsid w:val="008B2FF9"/>
    <w:rsid w:val="008B3F99"/>
    <w:rsid w:val="008B54B2"/>
    <w:rsid w:val="008B72E0"/>
    <w:rsid w:val="008B784A"/>
    <w:rsid w:val="008B7A4C"/>
    <w:rsid w:val="008C048A"/>
    <w:rsid w:val="008C0E86"/>
    <w:rsid w:val="008C10C2"/>
    <w:rsid w:val="008C1AB0"/>
    <w:rsid w:val="008C1EB6"/>
    <w:rsid w:val="008C2100"/>
    <w:rsid w:val="008C27BA"/>
    <w:rsid w:val="008C2C7C"/>
    <w:rsid w:val="008C2EE9"/>
    <w:rsid w:val="008C45E0"/>
    <w:rsid w:val="008C5300"/>
    <w:rsid w:val="008C58E4"/>
    <w:rsid w:val="008C680E"/>
    <w:rsid w:val="008C79C9"/>
    <w:rsid w:val="008D4E8F"/>
    <w:rsid w:val="008D6525"/>
    <w:rsid w:val="008D68B6"/>
    <w:rsid w:val="008D6B22"/>
    <w:rsid w:val="008D73BA"/>
    <w:rsid w:val="008E03D0"/>
    <w:rsid w:val="008E08D8"/>
    <w:rsid w:val="008E0DF7"/>
    <w:rsid w:val="008E0FA1"/>
    <w:rsid w:val="008E17A7"/>
    <w:rsid w:val="008E26E7"/>
    <w:rsid w:val="008E4E38"/>
    <w:rsid w:val="008E589C"/>
    <w:rsid w:val="008E6CAB"/>
    <w:rsid w:val="008F0C04"/>
    <w:rsid w:val="008F1533"/>
    <w:rsid w:val="008F2315"/>
    <w:rsid w:val="008F2729"/>
    <w:rsid w:val="008F4392"/>
    <w:rsid w:val="008F5DDE"/>
    <w:rsid w:val="008F7AC6"/>
    <w:rsid w:val="008F7E91"/>
    <w:rsid w:val="008F7F85"/>
    <w:rsid w:val="0090069A"/>
    <w:rsid w:val="009006D7"/>
    <w:rsid w:val="00901999"/>
    <w:rsid w:val="009023B2"/>
    <w:rsid w:val="00903416"/>
    <w:rsid w:val="009047DC"/>
    <w:rsid w:val="00906834"/>
    <w:rsid w:val="00907D46"/>
    <w:rsid w:val="00910EFC"/>
    <w:rsid w:val="009112AB"/>
    <w:rsid w:val="00913C61"/>
    <w:rsid w:val="0091576A"/>
    <w:rsid w:val="00915DDA"/>
    <w:rsid w:val="00916045"/>
    <w:rsid w:val="009218DC"/>
    <w:rsid w:val="00921C32"/>
    <w:rsid w:val="00922081"/>
    <w:rsid w:val="009223C1"/>
    <w:rsid w:val="00922B83"/>
    <w:rsid w:val="009230E9"/>
    <w:rsid w:val="0092368D"/>
    <w:rsid w:val="00924F87"/>
    <w:rsid w:val="00927719"/>
    <w:rsid w:val="00927748"/>
    <w:rsid w:val="009301D3"/>
    <w:rsid w:val="0093255D"/>
    <w:rsid w:val="009339FD"/>
    <w:rsid w:val="00933A3A"/>
    <w:rsid w:val="00934559"/>
    <w:rsid w:val="009345F6"/>
    <w:rsid w:val="00934800"/>
    <w:rsid w:val="00937468"/>
    <w:rsid w:val="0094251C"/>
    <w:rsid w:val="00942845"/>
    <w:rsid w:val="009465B8"/>
    <w:rsid w:val="009465BC"/>
    <w:rsid w:val="00947696"/>
    <w:rsid w:val="00956423"/>
    <w:rsid w:val="009564D4"/>
    <w:rsid w:val="00956885"/>
    <w:rsid w:val="00964A67"/>
    <w:rsid w:val="00965AB9"/>
    <w:rsid w:val="0096631E"/>
    <w:rsid w:val="00971802"/>
    <w:rsid w:val="00973F36"/>
    <w:rsid w:val="00977807"/>
    <w:rsid w:val="00982CC2"/>
    <w:rsid w:val="00983B38"/>
    <w:rsid w:val="00985ED4"/>
    <w:rsid w:val="00987FC2"/>
    <w:rsid w:val="00991751"/>
    <w:rsid w:val="00994684"/>
    <w:rsid w:val="009955BE"/>
    <w:rsid w:val="00996400"/>
    <w:rsid w:val="009965AA"/>
    <w:rsid w:val="009967A3"/>
    <w:rsid w:val="0099689D"/>
    <w:rsid w:val="00996E11"/>
    <w:rsid w:val="0099766A"/>
    <w:rsid w:val="009A1662"/>
    <w:rsid w:val="009A2A6E"/>
    <w:rsid w:val="009A3689"/>
    <w:rsid w:val="009A3759"/>
    <w:rsid w:val="009A388C"/>
    <w:rsid w:val="009A55BC"/>
    <w:rsid w:val="009A65D4"/>
    <w:rsid w:val="009B0B71"/>
    <w:rsid w:val="009B1A00"/>
    <w:rsid w:val="009B1ABF"/>
    <w:rsid w:val="009B3281"/>
    <w:rsid w:val="009B37E9"/>
    <w:rsid w:val="009B4A12"/>
    <w:rsid w:val="009B4F44"/>
    <w:rsid w:val="009B57F7"/>
    <w:rsid w:val="009B6906"/>
    <w:rsid w:val="009B6E88"/>
    <w:rsid w:val="009C09CD"/>
    <w:rsid w:val="009C0EB4"/>
    <w:rsid w:val="009C1286"/>
    <w:rsid w:val="009C1DF9"/>
    <w:rsid w:val="009C2DB9"/>
    <w:rsid w:val="009D294F"/>
    <w:rsid w:val="009D5D0F"/>
    <w:rsid w:val="009D6D9D"/>
    <w:rsid w:val="009D76C7"/>
    <w:rsid w:val="009D776A"/>
    <w:rsid w:val="009E05EF"/>
    <w:rsid w:val="009E1631"/>
    <w:rsid w:val="009E41CD"/>
    <w:rsid w:val="009E4AB3"/>
    <w:rsid w:val="009E527A"/>
    <w:rsid w:val="009E7850"/>
    <w:rsid w:val="009F1B42"/>
    <w:rsid w:val="009F26BB"/>
    <w:rsid w:val="009F4236"/>
    <w:rsid w:val="009F46FA"/>
    <w:rsid w:val="009F4C51"/>
    <w:rsid w:val="009F6FBD"/>
    <w:rsid w:val="009F7A0F"/>
    <w:rsid w:val="00A00844"/>
    <w:rsid w:val="00A0341C"/>
    <w:rsid w:val="00A03667"/>
    <w:rsid w:val="00A04CA5"/>
    <w:rsid w:val="00A0708E"/>
    <w:rsid w:val="00A070FE"/>
    <w:rsid w:val="00A1229A"/>
    <w:rsid w:val="00A122E7"/>
    <w:rsid w:val="00A12F10"/>
    <w:rsid w:val="00A132E5"/>
    <w:rsid w:val="00A13717"/>
    <w:rsid w:val="00A13A71"/>
    <w:rsid w:val="00A13D5F"/>
    <w:rsid w:val="00A16B98"/>
    <w:rsid w:val="00A16D55"/>
    <w:rsid w:val="00A16E1C"/>
    <w:rsid w:val="00A17472"/>
    <w:rsid w:val="00A203E4"/>
    <w:rsid w:val="00A20474"/>
    <w:rsid w:val="00A20852"/>
    <w:rsid w:val="00A20DD6"/>
    <w:rsid w:val="00A23A16"/>
    <w:rsid w:val="00A23C93"/>
    <w:rsid w:val="00A269D0"/>
    <w:rsid w:val="00A30171"/>
    <w:rsid w:val="00A301FC"/>
    <w:rsid w:val="00A30484"/>
    <w:rsid w:val="00A30CDD"/>
    <w:rsid w:val="00A313EC"/>
    <w:rsid w:val="00A31DC8"/>
    <w:rsid w:val="00A31FD3"/>
    <w:rsid w:val="00A3444B"/>
    <w:rsid w:val="00A36B34"/>
    <w:rsid w:val="00A36CA8"/>
    <w:rsid w:val="00A36D0C"/>
    <w:rsid w:val="00A37776"/>
    <w:rsid w:val="00A4391F"/>
    <w:rsid w:val="00A43DC7"/>
    <w:rsid w:val="00A50C34"/>
    <w:rsid w:val="00A53B1F"/>
    <w:rsid w:val="00A53B7A"/>
    <w:rsid w:val="00A54548"/>
    <w:rsid w:val="00A564D0"/>
    <w:rsid w:val="00A57B18"/>
    <w:rsid w:val="00A61568"/>
    <w:rsid w:val="00A63A7C"/>
    <w:rsid w:val="00A63BC1"/>
    <w:rsid w:val="00A6685C"/>
    <w:rsid w:val="00A70118"/>
    <w:rsid w:val="00A70431"/>
    <w:rsid w:val="00A71C25"/>
    <w:rsid w:val="00A72B1B"/>
    <w:rsid w:val="00A7499A"/>
    <w:rsid w:val="00A74B5B"/>
    <w:rsid w:val="00A808B6"/>
    <w:rsid w:val="00A81504"/>
    <w:rsid w:val="00A8287D"/>
    <w:rsid w:val="00A82961"/>
    <w:rsid w:val="00A858EC"/>
    <w:rsid w:val="00A86179"/>
    <w:rsid w:val="00A86AAE"/>
    <w:rsid w:val="00A906F9"/>
    <w:rsid w:val="00A915F1"/>
    <w:rsid w:val="00A92802"/>
    <w:rsid w:val="00A93A07"/>
    <w:rsid w:val="00A96258"/>
    <w:rsid w:val="00A97E74"/>
    <w:rsid w:val="00AA22F7"/>
    <w:rsid w:val="00AA40FA"/>
    <w:rsid w:val="00AA4933"/>
    <w:rsid w:val="00AB051D"/>
    <w:rsid w:val="00AB2189"/>
    <w:rsid w:val="00AB2317"/>
    <w:rsid w:val="00AB2C74"/>
    <w:rsid w:val="00AB4E01"/>
    <w:rsid w:val="00AB6206"/>
    <w:rsid w:val="00AB6832"/>
    <w:rsid w:val="00AC00A1"/>
    <w:rsid w:val="00AC1A54"/>
    <w:rsid w:val="00AC475C"/>
    <w:rsid w:val="00AC4844"/>
    <w:rsid w:val="00AC720B"/>
    <w:rsid w:val="00AD0B1D"/>
    <w:rsid w:val="00AD2D65"/>
    <w:rsid w:val="00AD3194"/>
    <w:rsid w:val="00AD347F"/>
    <w:rsid w:val="00AD5506"/>
    <w:rsid w:val="00AD74A4"/>
    <w:rsid w:val="00AD760C"/>
    <w:rsid w:val="00AD7BBF"/>
    <w:rsid w:val="00AE0088"/>
    <w:rsid w:val="00AE072B"/>
    <w:rsid w:val="00AE242A"/>
    <w:rsid w:val="00AE42CC"/>
    <w:rsid w:val="00AE49E6"/>
    <w:rsid w:val="00AE500F"/>
    <w:rsid w:val="00AF2F85"/>
    <w:rsid w:val="00AF5241"/>
    <w:rsid w:val="00AF5454"/>
    <w:rsid w:val="00AF6107"/>
    <w:rsid w:val="00AF72FC"/>
    <w:rsid w:val="00B00BBE"/>
    <w:rsid w:val="00B01730"/>
    <w:rsid w:val="00B01922"/>
    <w:rsid w:val="00B04A35"/>
    <w:rsid w:val="00B05AE5"/>
    <w:rsid w:val="00B10768"/>
    <w:rsid w:val="00B111E6"/>
    <w:rsid w:val="00B12CB6"/>
    <w:rsid w:val="00B12F8C"/>
    <w:rsid w:val="00B14283"/>
    <w:rsid w:val="00B14BB6"/>
    <w:rsid w:val="00B16241"/>
    <w:rsid w:val="00B16BA8"/>
    <w:rsid w:val="00B2245B"/>
    <w:rsid w:val="00B2424D"/>
    <w:rsid w:val="00B26135"/>
    <w:rsid w:val="00B2614D"/>
    <w:rsid w:val="00B31D63"/>
    <w:rsid w:val="00B31D7A"/>
    <w:rsid w:val="00B3340B"/>
    <w:rsid w:val="00B33636"/>
    <w:rsid w:val="00B3497A"/>
    <w:rsid w:val="00B34D66"/>
    <w:rsid w:val="00B35B53"/>
    <w:rsid w:val="00B36363"/>
    <w:rsid w:val="00B4049A"/>
    <w:rsid w:val="00B45CF8"/>
    <w:rsid w:val="00B46B70"/>
    <w:rsid w:val="00B47133"/>
    <w:rsid w:val="00B504FE"/>
    <w:rsid w:val="00B522AD"/>
    <w:rsid w:val="00B532F7"/>
    <w:rsid w:val="00B533D2"/>
    <w:rsid w:val="00B54095"/>
    <w:rsid w:val="00B548CD"/>
    <w:rsid w:val="00B551AF"/>
    <w:rsid w:val="00B55853"/>
    <w:rsid w:val="00B56AED"/>
    <w:rsid w:val="00B56E3E"/>
    <w:rsid w:val="00B60086"/>
    <w:rsid w:val="00B60FBF"/>
    <w:rsid w:val="00B6195D"/>
    <w:rsid w:val="00B62001"/>
    <w:rsid w:val="00B62267"/>
    <w:rsid w:val="00B6240C"/>
    <w:rsid w:val="00B63ABE"/>
    <w:rsid w:val="00B64F4B"/>
    <w:rsid w:val="00B6544B"/>
    <w:rsid w:val="00B65469"/>
    <w:rsid w:val="00B66845"/>
    <w:rsid w:val="00B66FCE"/>
    <w:rsid w:val="00B70433"/>
    <w:rsid w:val="00B740C3"/>
    <w:rsid w:val="00B74541"/>
    <w:rsid w:val="00B75DEE"/>
    <w:rsid w:val="00B7664C"/>
    <w:rsid w:val="00B76F65"/>
    <w:rsid w:val="00B77665"/>
    <w:rsid w:val="00B7778F"/>
    <w:rsid w:val="00B80976"/>
    <w:rsid w:val="00B80E49"/>
    <w:rsid w:val="00B811DC"/>
    <w:rsid w:val="00B83709"/>
    <w:rsid w:val="00B904CA"/>
    <w:rsid w:val="00B91FC3"/>
    <w:rsid w:val="00B9412E"/>
    <w:rsid w:val="00B94D03"/>
    <w:rsid w:val="00B95806"/>
    <w:rsid w:val="00B9725E"/>
    <w:rsid w:val="00B97332"/>
    <w:rsid w:val="00BA04B5"/>
    <w:rsid w:val="00BA0582"/>
    <w:rsid w:val="00BA080C"/>
    <w:rsid w:val="00BA417D"/>
    <w:rsid w:val="00BA5017"/>
    <w:rsid w:val="00BA5AD2"/>
    <w:rsid w:val="00BA6038"/>
    <w:rsid w:val="00BA6956"/>
    <w:rsid w:val="00BA737F"/>
    <w:rsid w:val="00BB0A13"/>
    <w:rsid w:val="00BB30DC"/>
    <w:rsid w:val="00BB44BA"/>
    <w:rsid w:val="00BB47C0"/>
    <w:rsid w:val="00BB4D07"/>
    <w:rsid w:val="00BB5CA8"/>
    <w:rsid w:val="00BB7780"/>
    <w:rsid w:val="00BB7797"/>
    <w:rsid w:val="00BC038E"/>
    <w:rsid w:val="00BC23AF"/>
    <w:rsid w:val="00BC24B7"/>
    <w:rsid w:val="00BC2FBA"/>
    <w:rsid w:val="00BC3738"/>
    <w:rsid w:val="00BC588A"/>
    <w:rsid w:val="00BD04C9"/>
    <w:rsid w:val="00BD28D9"/>
    <w:rsid w:val="00BD34D3"/>
    <w:rsid w:val="00BD45A2"/>
    <w:rsid w:val="00BD4819"/>
    <w:rsid w:val="00BD5B70"/>
    <w:rsid w:val="00BD636D"/>
    <w:rsid w:val="00BE1AD2"/>
    <w:rsid w:val="00BE26CC"/>
    <w:rsid w:val="00BE2BD6"/>
    <w:rsid w:val="00BE3AE6"/>
    <w:rsid w:val="00BE7A5F"/>
    <w:rsid w:val="00BE7FDB"/>
    <w:rsid w:val="00BF0246"/>
    <w:rsid w:val="00BF189B"/>
    <w:rsid w:val="00BF1FCD"/>
    <w:rsid w:val="00BF665B"/>
    <w:rsid w:val="00BF72E4"/>
    <w:rsid w:val="00C00625"/>
    <w:rsid w:val="00C021A3"/>
    <w:rsid w:val="00C03EC5"/>
    <w:rsid w:val="00C044A5"/>
    <w:rsid w:val="00C0484C"/>
    <w:rsid w:val="00C0772C"/>
    <w:rsid w:val="00C07836"/>
    <w:rsid w:val="00C104C6"/>
    <w:rsid w:val="00C11184"/>
    <w:rsid w:val="00C11CB3"/>
    <w:rsid w:val="00C1483C"/>
    <w:rsid w:val="00C16C0E"/>
    <w:rsid w:val="00C17BA0"/>
    <w:rsid w:val="00C17F15"/>
    <w:rsid w:val="00C21CC1"/>
    <w:rsid w:val="00C223B9"/>
    <w:rsid w:val="00C252AD"/>
    <w:rsid w:val="00C25B21"/>
    <w:rsid w:val="00C277BB"/>
    <w:rsid w:val="00C27E5E"/>
    <w:rsid w:val="00C31492"/>
    <w:rsid w:val="00C31947"/>
    <w:rsid w:val="00C31E84"/>
    <w:rsid w:val="00C33F1C"/>
    <w:rsid w:val="00C364CA"/>
    <w:rsid w:val="00C37E7E"/>
    <w:rsid w:val="00C403CA"/>
    <w:rsid w:val="00C41E7B"/>
    <w:rsid w:val="00C41FAC"/>
    <w:rsid w:val="00C423D3"/>
    <w:rsid w:val="00C43A2A"/>
    <w:rsid w:val="00C45626"/>
    <w:rsid w:val="00C4710C"/>
    <w:rsid w:val="00C4718E"/>
    <w:rsid w:val="00C50883"/>
    <w:rsid w:val="00C5214F"/>
    <w:rsid w:val="00C61C04"/>
    <w:rsid w:val="00C62522"/>
    <w:rsid w:val="00C6443E"/>
    <w:rsid w:val="00C6507B"/>
    <w:rsid w:val="00C65BD7"/>
    <w:rsid w:val="00C66344"/>
    <w:rsid w:val="00C66F64"/>
    <w:rsid w:val="00C71639"/>
    <w:rsid w:val="00C72944"/>
    <w:rsid w:val="00C72B71"/>
    <w:rsid w:val="00C75E49"/>
    <w:rsid w:val="00C761BC"/>
    <w:rsid w:val="00C77F86"/>
    <w:rsid w:val="00C81801"/>
    <w:rsid w:val="00C825DC"/>
    <w:rsid w:val="00C838F1"/>
    <w:rsid w:val="00C85CF4"/>
    <w:rsid w:val="00C85EDD"/>
    <w:rsid w:val="00C85F34"/>
    <w:rsid w:val="00C85F72"/>
    <w:rsid w:val="00C9250C"/>
    <w:rsid w:val="00C93D19"/>
    <w:rsid w:val="00C967EE"/>
    <w:rsid w:val="00C96920"/>
    <w:rsid w:val="00C97FE3"/>
    <w:rsid w:val="00CA0951"/>
    <w:rsid w:val="00CA3B70"/>
    <w:rsid w:val="00CA4B76"/>
    <w:rsid w:val="00CA5700"/>
    <w:rsid w:val="00CA6BFA"/>
    <w:rsid w:val="00CB4DAE"/>
    <w:rsid w:val="00CB7527"/>
    <w:rsid w:val="00CB76F7"/>
    <w:rsid w:val="00CC0946"/>
    <w:rsid w:val="00CC3795"/>
    <w:rsid w:val="00CC667D"/>
    <w:rsid w:val="00CC6E1F"/>
    <w:rsid w:val="00CD22B9"/>
    <w:rsid w:val="00CD264A"/>
    <w:rsid w:val="00CD2B51"/>
    <w:rsid w:val="00CD2DCA"/>
    <w:rsid w:val="00CD3906"/>
    <w:rsid w:val="00CD3A1F"/>
    <w:rsid w:val="00CD5BC8"/>
    <w:rsid w:val="00CD6330"/>
    <w:rsid w:val="00CD7544"/>
    <w:rsid w:val="00CD79F2"/>
    <w:rsid w:val="00CE01E8"/>
    <w:rsid w:val="00CE229D"/>
    <w:rsid w:val="00CE2BB3"/>
    <w:rsid w:val="00CE4CDD"/>
    <w:rsid w:val="00CE6202"/>
    <w:rsid w:val="00CE6C58"/>
    <w:rsid w:val="00CF134A"/>
    <w:rsid w:val="00CF1F5C"/>
    <w:rsid w:val="00CF3E84"/>
    <w:rsid w:val="00CF79C4"/>
    <w:rsid w:val="00CF7E3F"/>
    <w:rsid w:val="00D00B09"/>
    <w:rsid w:val="00D01A7D"/>
    <w:rsid w:val="00D0664A"/>
    <w:rsid w:val="00D1039A"/>
    <w:rsid w:val="00D1540C"/>
    <w:rsid w:val="00D2006D"/>
    <w:rsid w:val="00D20601"/>
    <w:rsid w:val="00D20932"/>
    <w:rsid w:val="00D2131B"/>
    <w:rsid w:val="00D21680"/>
    <w:rsid w:val="00D22142"/>
    <w:rsid w:val="00D228A7"/>
    <w:rsid w:val="00D24125"/>
    <w:rsid w:val="00D25B58"/>
    <w:rsid w:val="00D25D24"/>
    <w:rsid w:val="00D266BC"/>
    <w:rsid w:val="00D26847"/>
    <w:rsid w:val="00D27A40"/>
    <w:rsid w:val="00D30784"/>
    <w:rsid w:val="00D30F14"/>
    <w:rsid w:val="00D3148D"/>
    <w:rsid w:val="00D32616"/>
    <w:rsid w:val="00D33315"/>
    <w:rsid w:val="00D37FD8"/>
    <w:rsid w:val="00D40EB7"/>
    <w:rsid w:val="00D4348F"/>
    <w:rsid w:val="00D43BA6"/>
    <w:rsid w:val="00D44E95"/>
    <w:rsid w:val="00D46CE5"/>
    <w:rsid w:val="00D503F6"/>
    <w:rsid w:val="00D538C3"/>
    <w:rsid w:val="00D54B83"/>
    <w:rsid w:val="00D5669B"/>
    <w:rsid w:val="00D632D6"/>
    <w:rsid w:val="00D646A7"/>
    <w:rsid w:val="00D647DE"/>
    <w:rsid w:val="00D65A92"/>
    <w:rsid w:val="00D66E56"/>
    <w:rsid w:val="00D7072F"/>
    <w:rsid w:val="00D7115B"/>
    <w:rsid w:val="00D72317"/>
    <w:rsid w:val="00D7270E"/>
    <w:rsid w:val="00D728D2"/>
    <w:rsid w:val="00D7399A"/>
    <w:rsid w:val="00D73C9F"/>
    <w:rsid w:val="00D74701"/>
    <w:rsid w:val="00D750B5"/>
    <w:rsid w:val="00D761A7"/>
    <w:rsid w:val="00D76817"/>
    <w:rsid w:val="00D80CC6"/>
    <w:rsid w:val="00D83089"/>
    <w:rsid w:val="00D859F4"/>
    <w:rsid w:val="00D878F5"/>
    <w:rsid w:val="00D9134C"/>
    <w:rsid w:val="00D95F1A"/>
    <w:rsid w:val="00D97BA0"/>
    <w:rsid w:val="00DA00A5"/>
    <w:rsid w:val="00DA0165"/>
    <w:rsid w:val="00DA0F70"/>
    <w:rsid w:val="00DA2420"/>
    <w:rsid w:val="00DA265B"/>
    <w:rsid w:val="00DA2C2B"/>
    <w:rsid w:val="00DA2D62"/>
    <w:rsid w:val="00DA47D3"/>
    <w:rsid w:val="00DA6555"/>
    <w:rsid w:val="00DA6582"/>
    <w:rsid w:val="00DA69F0"/>
    <w:rsid w:val="00DB03DF"/>
    <w:rsid w:val="00DB1342"/>
    <w:rsid w:val="00DB454E"/>
    <w:rsid w:val="00DB552B"/>
    <w:rsid w:val="00DB63CF"/>
    <w:rsid w:val="00DB7EA7"/>
    <w:rsid w:val="00DC0169"/>
    <w:rsid w:val="00DC31C3"/>
    <w:rsid w:val="00DC5FCB"/>
    <w:rsid w:val="00DC7358"/>
    <w:rsid w:val="00DD03C3"/>
    <w:rsid w:val="00DD0A81"/>
    <w:rsid w:val="00DD0D90"/>
    <w:rsid w:val="00DD0EEF"/>
    <w:rsid w:val="00DD15C2"/>
    <w:rsid w:val="00DD2E05"/>
    <w:rsid w:val="00DD3291"/>
    <w:rsid w:val="00DD47AF"/>
    <w:rsid w:val="00DD5ABE"/>
    <w:rsid w:val="00DD6A4A"/>
    <w:rsid w:val="00DE22FA"/>
    <w:rsid w:val="00DE491E"/>
    <w:rsid w:val="00DE4DA0"/>
    <w:rsid w:val="00DE51B7"/>
    <w:rsid w:val="00DE72C5"/>
    <w:rsid w:val="00DE7326"/>
    <w:rsid w:val="00DE7D43"/>
    <w:rsid w:val="00DF01F7"/>
    <w:rsid w:val="00DF06CD"/>
    <w:rsid w:val="00DF07F9"/>
    <w:rsid w:val="00DF4606"/>
    <w:rsid w:val="00DF4F93"/>
    <w:rsid w:val="00DF6E78"/>
    <w:rsid w:val="00E03308"/>
    <w:rsid w:val="00E0376D"/>
    <w:rsid w:val="00E06096"/>
    <w:rsid w:val="00E13CF9"/>
    <w:rsid w:val="00E14350"/>
    <w:rsid w:val="00E147B7"/>
    <w:rsid w:val="00E14F77"/>
    <w:rsid w:val="00E151FC"/>
    <w:rsid w:val="00E16279"/>
    <w:rsid w:val="00E1657B"/>
    <w:rsid w:val="00E2171A"/>
    <w:rsid w:val="00E22A9D"/>
    <w:rsid w:val="00E22AE0"/>
    <w:rsid w:val="00E301E9"/>
    <w:rsid w:val="00E302ED"/>
    <w:rsid w:val="00E31F09"/>
    <w:rsid w:val="00E323A1"/>
    <w:rsid w:val="00E3252B"/>
    <w:rsid w:val="00E33B69"/>
    <w:rsid w:val="00E3425C"/>
    <w:rsid w:val="00E34D9B"/>
    <w:rsid w:val="00E35C9B"/>
    <w:rsid w:val="00E35E31"/>
    <w:rsid w:val="00E4095D"/>
    <w:rsid w:val="00E409D3"/>
    <w:rsid w:val="00E41581"/>
    <w:rsid w:val="00E422E0"/>
    <w:rsid w:val="00E43487"/>
    <w:rsid w:val="00E45AC4"/>
    <w:rsid w:val="00E47B30"/>
    <w:rsid w:val="00E50340"/>
    <w:rsid w:val="00E5259D"/>
    <w:rsid w:val="00E5438A"/>
    <w:rsid w:val="00E54C5A"/>
    <w:rsid w:val="00E55480"/>
    <w:rsid w:val="00E55854"/>
    <w:rsid w:val="00E55A9E"/>
    <w:rsid w:val="00E56891"/>
    <w:rsid w:val="00E60BA3"/>
    <w:rsid w:val="00E60F42"/>
    <w:rsid w:val="00E64089"/>
    <w:rsid w:val="00E65A3A"/>
    <w:rsid w:val="00E665DC"/>
    <w:rsid w:val="00E67F06"/>
    <w:rsid w:val="00E70751"/>
    <w:rsid w:val="00E72D1C"/>
    <w:rsid w:val="00E7404C"/>
    <w:rsid w:val="00E745C8"/>
    <w:rsid w:val="00E75538"/>
    <w:rsid w:val="00E7582D"/>
    <w:rsid w:val="00E772E5"/>
    <w:rsid w:val="00E7738E"/>
    <w:rsid w:val="00E773E9"/>
    <w:rsid w:val="00E77620"/>
    <w:rsid w:val="00E77A8F"/>
    <w:rsid w:val="00E8084B"/>
    <w:rsid w:val="00E80E82"/>
    <w:rsid w:val="00E81A9A"/>
    <w:rsid w:val="00E846F9"/>
    <w:rsid w:val="00E852E2"/>
    <w:rsid w:val="00E85A78"/>
    <w:rsid w:val="00E87B1F"/>
    <w:rsid w:val="00E90E2A"/>
    <w:rsid w:val="00E921D1"/>
    <w:rsid w:val="00E94C5F"/>
    <w:rsid w:val="00E960A1"/>
    <w:rsid w:val="00E969B5"/>
    <w:rsid w:val="00EA067D"/>
    <w:rsid w:val="00EA27F7"/>
    <w:rsid w:val="00EA28CC"/>
    <w:rsid w:val="00EA342E"/>
    <w:rsid w:val="00EA436F"/>
    <w:rsid w:val="00EA5BC8"/>
    <w:rsid w:val="00EA6100"/>
    <w:rsid w:val="00EB0C53"/>
    <w:rsid w:val="00EB1EBA"/>
    <w:rsid w:val="00EB2631"/>
    <w:rsid w:val="00EB3183"/>
    <w:rsid w:val="00EB32BE"/>
    <w:rsid w:val="00EB3C89"/>
    <w:rsid w:val="00EC24CC"/>
    <w:rsid w:val="00EC327C"/>
    <w:rsid w:val="00EC39F7"/>
    <w:rsid w:val="00EC6128"/>
    <w:rsid w:val="00EC6160"/>
    <w:rsid w:val="00EC68DD"/>
    <w:rsid w:val="00EC701F"/>
    <w:rsid w:val="00EC7845"/>
    <w:rsid w:val="00ED04E6"/>
    <w:rsid w:val="00ED1A9A"/>
    <w:rsid w:val="00ED2C28"/>
    <w:rsid w:val="00ED344A"/>
    <w:rsid w:val="00ED58A3"/>
    <w:rsid w:val="00ED5CB3"/>
    <w:rsid w:val="00ED6447"/>
    <w:rsid w:val="00ED6728"/>
    <w:rsid w:val="00ED698D"/>
    <w:rsid w:val="00EE1BEC"/>
    <w:rsid w:val="00EE2FFE"/>
    <w:rsid w:val="00EE3799"/>
    <w:rsid w:val="00EE7DF2"/>
    <w:rsid w:val="00EF05D0"/>
    <w:rsid w:val="00EF5DEF"/>
    <w:rsid w:val="00EF7D40"/>
    <w:rsid w:val="00EF7E67"/>
    <w:rsid w:val="00F04391"/>
    <w:rsid w:val="00F11561"/>
    <w:rsid w:val="00F11931"/>
    <w:rsid w:val="00F13792"/>
    <w:rsid w:val="00F156D7"/>
    <w:rsid w:val="00F15E19"/>
    <w:rsid w:val="00F1675E"/>
    <w:rsid w:val="00F17884"/>
    <w:rsid w:val="00F17CEC"/>
    <w:rsid w:val="00F207AF"/>
    <w:rsid w:val="00F225E4"/>
    <w:rsid w:val="00F2518D"/>
    <w:rsid w:val="00F30487"/>
    <w:rsid w:val="00F30A4A"/>
    <w:rsid w:val="00F30A9E"/>
    <w:rsid w:val="00F30B10"/>
    <w:rsid w:val="00F33CD2"/>
    <w:rsid w:val="00F3548C"/>
    <w:rsid w:val="00F3595E"/>
    <w:rsid w:val="00F35E51"/>
    <w:rsid w:val="00F3790F"/>
    <w:rsid w:val="00F44F2B"/>
    <w:rsid w:val="00F51378"/>
    <w:rsid w:val="00F51F58"/>
    <w:rsid w:val="00F52299"/>
    <w:rsid w:val="00F533BE"/>
    <w:rsid w:val="00F54516"/>
    <w:rsid w:val="00F55744"/>
    <w:rsid w:val="00F60A85"/>
    <w:rsid w:val="00F60B43"/>
    <w:rsid w:val="00F62321"/>
    <w:rsid w:val="00F62379"/>
    <w:rsid w:val="00F628A8"/>
    <w:rsid w:val="00F63CBE"/>
    <w:rsid w:val="00F63D10"/>
    <w:rsid w:val="00F66EAE"/>
    <w:rsid w:val="00F67E79"/>
    <w:rsid w:val="00F70B17"/>
    <w:rsid w:val="00F7364E"/>
    <w:rsid w:val="00F76CE9"/>
    <w:rsid w:val="00F76D28"/>
    <w:rsid w:val="00F77BAC"/>
    <w:rsid w:val="00F80B8C"/>
    <w:rsid w:val="00F81392"/>
    <w:rsid w:val="00F8336F"/>
    <w:rsid w:val="00F836CC"/>
    <w:rsid w:val="00F838F3"/>
    <w:rsid w:val="00F861C5"/>
    <w:rsid w:val="00F86261"/>
    <w:rsid w:val="00F91CBC"/>
    <w:rsid w:val="00F92451"/>
    <w:rsid w:val="00F943B7"/>
    <w:rsid w:val="00F9469C"/>
    <w:rsid w:val="00F94C84"/>
    <w:rsid w:val="00F95A04"/>
    <w:rsid w:val="00F95BD1"/>
    <w:rsid w:val="00F96678"/>
    <w:rsid w:val="00F9786C"/>
    <w:rsid w:val="00FA0B52"/>
    <w:rsid w:val="00FA30ED"/>
    <w:rsid w:val="00FA4FCB"/>
    <w:rsid w:val="00FA6545"/>
    <w:rsid w:val="00FA7C78"/>
    <w:rsid w:val="00FA7E10"/>
    <w:rsid w:val="00FA7EDF"/>
    <w:rsid w:val="00FA7FDA"/>
    <w:rsid w:val="00FB0CCF"/>
    <w:rsid w:val="00FB154B"/>
    <w:rsid w:val="00FB1A03"/>
    <w:rsid w:val="00FB2683"/>
    <w:rsid w:val="00FB29BA"/>
    <w:rsid w:val="00FB6937"/>
    <w:rsid w:val="00FC1945"/>
    <w:rsid w:val="00FC780F"/>
    <w:rsid w:val="00FC7C06"/>
    <w:rsid w:val="00FD0BAF"/>
    <w:rsid w:val="00FD1AEA"/>
    <w:rsid w:val="00FD2768"/>
    <w:rsid w:val="00FD2998"/>
    <w:rsid w:val="00FD386D"/>
    <w:rsid w:val="00FD5445"/>
    <w:rsid w:val="00FD5F93"/>
    <w:rsid w:val="00FD707E"/>
    <w:rsid w:val="00FE06F5"/>
    <w:rsid w:val="00FE12AA"/>
    <w:rsid w:val="00FE2DB3"/>
    <w:rsid w:val="00FE42F3"/>
    <w:rsid w:val="00FE680C"/>
    <w:rsid w:val="00FE6EE7"/>
    <w:rsid w:val="00FE759D"/>
    <w:rsid w:val="00FE7FF3"/>
    <w:rsid w:val="00FF0A7F"/>
    <w:rsid w:val="00FF13B0"/>
    <w:rsid w:val="00FF3FF7"/>
    <w:rsid w:val="00FF552B"/>
    <w:rsid w:val="00FF6C6F"/>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0a660,#a79e99,#f7f2d0,#7d0c00,#36052e,black,#344316,#072f67"/>
    </o:shapedefaults>
    <o:shapelayout v:ext="edit">
      <o:idmap v:ext="edit" data="1"/>
    </o:shapelayout>
  </w:shapeDefaults>
  <w:decimalSymbol w:val="."/>
  <w:listSeparator w:val=","/>
  <w14:docId w14:val="078C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2A9D"/>
    <w:pPr>
      <w:spacing w:before="120" w:after="120"/>
    </w:pPr>
    <w:rPr>
      <w:rFonts w:ascii="Arial" w:eastAsia="Times New Roman" w:hAnsi="Arial"/>
      <w:color w:val="000000" w:themeColor="text1"/>
      <w:sz w:val="24"/>
      <w:szCs w:val="22"/>
    </w:rPr>
  </w:style>
  <w:style w:type="paragraph" w:styleId="Heading1">
    <w:name w:val="heading 1"/>
    <w:next w:val="Normal"/>
    <w:qFormat/>
    <w:rsid w:val="0090069A"/>
    <w:pPr>
      <w:keepNext/>
      <w:numPr>
        <w:numId w:val="30"/>
      </w:numPr>
      <w:tabs>
        <w:tab w:val="clear" w:pos="360"/>
        <w:tab w:val="left" w:pos="900"/>
      </w:tabs>
      <w:autoSpaceDE w:val="0"/>
      <w:autoSpaceDN w:val="0"/>
      <w:adjustRightInd w:val="0"/>
      <w:spacing w:before="240" w:after="120"/>
      <w:ind w:left="900" w:hanging="900"/>
      <w:outlineLvl w:val="0"/>
    </w:pPr>
    <w:rPr>
      <w:rFonts w:ascii="Arial" w:eastAsia="Times New Roman" w:hAnsi="Arial" w:cs="Arial"/>
      <w:b/>
      <w:bCs/>
      <w:color w:val="000000" w:themeColor="text1"/>
      <w:kern w:val="32"/>
      <w:sz w:val="36"/>
      <w:szCs w:val="32"/>
    </w:rPr>
  </w:style>
  <w:style w:type="paragraph" w:styleId="Heading2">
    <w:name w:val="heading 2"/>
    <w:next w:val="Normal"/>
    <w:qFormat/>
    <w:rsid w:val="006D29D4"/>
    <w:pPr>
      <w:keepNext/>
      <w:numPr>
        <w:ilvl w:val="1"/>
        <w:numId w:val="30"/>
      </w:numPr>
      <w:spacing w:before="120" w:after="120"/>
      <w:ind w:left="0" w:firstLine="0"/>
      <w:outlineLvl w:val="1"/>
    </w:pPr>
    <w:rPr>
      <w:rFonts w:ascii="Arial Bold" w:eastAsia="Times New Roman" w:hAnsi="Arial Bold" w:cs="Arial"/>
      <w:b/>
      <w:iCs/>
      <w:caps/>
      <w:color w:val="000000" w:themeColor="text1"/>
      <w:kern w:val="32"/>
      <w:sz w:val="32"/>
      <w:szCs w:val="28"/>
    </w:rPr>
  </w:style>
  <w:style w:type="paragraph" w:styleId="Heading3">
    <w:name w:val="heading 3"/>
    <w:next w:val="Normal"/>
    <w:qFormat/>
    <w:rsid w:val="008E6CAB"/>
    <w:pPr>
      <w:numPr>
        <w:ilvl w:val="2"/>
        <w:numId w:val="30"/>
      </w:numPr>
      <w:tabs>
        <w:tab w:val="clear" w:pos="1440"/>
        <w:tab w:val="num" w:pos="540"/>
      </w:tabs>
      <w:spacing w:before="120" w:after="120"/>
      <w:ind w:left="0" w:firstLine="0"/>
      <w:outlineLvl w:val="2"/>
    </w:pPr>
    <w:rPr>
      <w:rFonts w:ascii="Arial" w:eastAsia="Times New Roman" w:hAnsi="Arial" w:cs="Arial"/>
      <w:b/>
      <w:bCs/>
      <w:iCs/>
      <w:color w:val="000000" w:themeColor="text1"/>
      <w:kern w:val="32"/>
      <w:sz w:val="28"/>
      <w:szCs w:val="26"/>
    </w:rPr>
  </w:style>
  <w:style w:type="paragraph" w:styleId="Heading4">
    <w:name w:val="heading 4"/>
    <w:aliases w:val="h4,4,H4,h4 sub sub heading"/>
    <w:next w:val="Normal"/>
    <w:rsid w:val="00047B84"/>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rsid w:val="00047B84"/>
    <w:pPr>
      <w:spacing w:before="240" w:after="60"/>
      <w:outlineLvl w:val="4"/>
    </w:pPr>
    <w:rPr>
      <w:b/>
      <w:bCs/>
      <w:i/>
      <w:iCs/>
      <w:sz w:val="26"/>
      <w:szCs w:val="26"/>
    </w:rPr>
  </w:style>
  <w:style w:type="paragraph" w:styleId="Heading6">
    <w:name w:val="heading 6"/>
    <w:aliases w:val="H6"/>
    <w:basedOn w:val="Normal"/>
    <w:next w:val="Normal"/>
    <w:rsid w:val="00047B84"/>
    <w:pPr>
      <w:spacing w:before="240" w:after="60"/>
      <w:outlineLvl w:val="5"/>
    </w:pPr>
    <w:rPr>
      <w:b/>
      <w:bCs/>
    </w:rPr>
  </w:style>
  <w:style w:type="paragraph" w:styleId="Heading7">
    <w:name w:val="heading 7"/>
    <w:basedOn w:val="Normal"/>
    <w:next w:val="Normal"/>
    <w:rsid w:val="00047B84"/>
    <w:pPr>
      <w:spacing w:before="240" w:after="60"/>
      <w:outlineLvl w:val="6"/>
    </w:pPr>
  </w:style>
  <w:style w:type="paragraph" w:styleId="Heading8">
    <w:name w:val="heading 8"/>
    <w:basedOn w:val="Normal"/>
    <w:next w:val="Normal"/>
    <w:rsid w:val="00047B84"/>
    <w:pPr>
      <w:spacing w:before="240" w:after="60"/>
      <w:outlineLvl w:val="7"/>
    </w:pPr>
    <w:rPr>
      <w:i/>
      <w:iCs/>
    </w:rPr>
  </w:style>
  <w:style w:type="paragraph" w:styleId="Heading9">
    <w:name w:val="heading 9"/>
    <w:basedOn w:val="Normal"/>
    <w:next w:val="Normal"/>
    <w:rsid w:val="00047B8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47B84"/>
    <w:pPr>
      <w:spacing w:after="0"/>
    </w:pPr>
    <w:rPr>
      <w:rFonts w:ascii="Tahoma" w:hAnsi="Tahoma" w:cs="Tahoma"/>
      <w:sz w:val="16"/>
      <w:szCs w:val="16"/>
    </w:rPr>
  </w:style>
  <w:style w:type="character" w:customStyle="1" w:styleId="BalloonTextChar">
    <w:name w:val="Balloon Text Char"/>
    <w:basedOn w:val="DefaultParagraphFont"/>
    <w:link w:val="BalloonText"/>
    <w:rsid w:val="00047B84"/>
    <w:rPr>
      <w:rFonts w:ascii="Tahoma" w:eastAsia="Times New Roman" w:hAnsi="Tahoma" w:cs="Tahoma"/>
      <w:color w:val="000000" w:themeColor="text1"/>
      <w:sz w:val="16"/>
      <w:szCs w:val="16"/>
    </w:rPr>
  </w:style>
  <w:style w:type="paragraph" w:styleId="BodyText">
    <w:name w:val="Body Text"/>
    <w:link w:val="BodyTextChar"/>
    <w:uiPriority w:val="1"/>
    <w:qFormat/>
    <w:rsid w:val="00047B84"/>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047B84"/>
    <w:rPr>
      <w:rFonts w:ascii="Arial" w:eastAsia="Times New Roman" w:hAnsi="Arial"/>
      <w:color w:val="000000" w:themeColor="text1"/>
      <w:sz w:val="24"/>
    </w:rPr>
  </w:style>
  <w:style w:type="paragraph" w:styleId="Caption">
    <w:name w:val="caption"/>
    <w:basedOn w:val="Normal"/>
    <w:next w:val="Normal"/>
    <w:rsid w:val="00047B84"/>
    <w:pPr>
      <w:spacing w:after="200"/>
    </w:pPr>
    <w:rPr>
      <w:b/>
      <w:bCs/>
      <w:color w:val="4F81BD" w:themeColor="accent1"/>
      <w:sz w:val="18"/>
      <w:szCs w:val="18"/>
    </w:rPr>
  </w:style>
  <w:style w:type="character" w:styleId="CommentReference">
    <w:name w:val="annotation reference"/>
    <w:basedOn w:val="DefaultParagraphFont"/>
    <w:semiHidden/>
    <w:unhideWhenUsed/>
    <w:rsid w:val="00047B84"/>
    <w:rPr>
      <w:sz w:val="16"/>
      <w:szCs w:val="16"/>
    </w:rPr>
  </w:style>
  <w:style w:type="paragraph" w:styleId="CommentText">
    <w:name w:val="annotation text"/>
    <w:basedOn w:val="Normal"/>
    <w:link w:val="CommentTextChar"/>
    <w:rsid w:val="00047B84"/>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47B84"/>
    <w:rPr>
      <w:rFonts w:ascii="Arial" w:eastAsia="Times New Roman" w:hAnsi="Arial"/>
      <w:sz w:val="24"/>
    </w:rPr>
  </w:style>
  <w:style w:type="paragraph" w:styleId="CommentSubject">
    <w:name w:val="annotation subject"/>
    <w:basedOn w:val="CommentText"/>
    <w:next w:val="CommentText"/>
    <w:link w:val="CommentSubjectChar"/>
    <w:semiHidden/>
    <w:unhideWhenUsed/>
    <w:rsid w:val="00047B84"/>
    <w:pPr>
      <w:tabs>
        <w:tab w:val="clear" w:pos="187"/>
        <w:tab w:val="clear" w:pos="9360"/>
      </w:tabs>
      <w:spacing w:line="240" w:lineRule="auto"/>
      <w:ind w:left="0" w:firstLine="0"/>
    </w:pPr>
    <w:rPr>
      <w:b/>
      <w:bCs/>
      <w:color w:val="000000" w:themeColor="text1"/>
    </w:rPr>
  </w:style>
  <w:style w:type="character" w:customStyle="1" w:styleId="CommentSubjectChar">
    <w:name w:val="Comment Subject Char"/>
    <w:basedOn w:val="CommentTextChar"/>
    <w:link w:val="CommentSubject"/>
    <w:semiHidden/>
    <w:rsid w:val="00047B84"/>
    <w:rPr>
      <w:rFonts w:ascii="Arial" w:eastAsia="Times New Roman" w:hAnsi="Arial"/>
      <w:b/>
      <w:bCs/>
      <w:color w:val="000000" w:themeColor="text1"/>
      <w:sz w:val="24"/>
    </w:rPr>
  </w:style>
  <w:style w:type="character" w:styleId="FollowedHyperlink">
    <w:name w:val="FollowedHyperlink"/>
    <w:basedOn w:val="DefaultParagraphFont"/>
    <w:rsid w:val="00047B84"/>
    <w:rPr>
      <w:color w:val="800080" w:themeColor="followedHyperlink"/>
      <w:u w:val="single"/>
    </w:rPr>
  </w:style>
  <w:style w:type="paragraph" w:styleId="Footer">
    <w:name w:val="footer"/>
    <w:basedOn w:val="Normal"/>
    <w:link w:val="FooterChar"/>
    <w:uiPriority w:val="99"/>
    <w:rsid w:val="00047B84"/>
    <w:pPr>
      <w:tabs>
        <w:tab w:val="center" w:pos="4680"/>
        <w:tab w:val="right" w:pos="9360"/>
      </w:tabs>
      <w:spacing w:after="0"/>
    </w:pPr>
  </w:style>
  <w:style w:type="character" w:customStyle="1" w:styleId="FooterChar">
    <w:name w:val="Footer Char"/>
    <w:basedOn w:val="DefaultParagraphFont"/>
    <w:link w:val="Footer"/>
    <w:uiPriority w:val="99"/>
    <w:rsid w:val="00047B84"/>
    <w:rPr>
      <w:rFonts w:ascii="Arial" w:eastAsia="Times New Roman" w:hAnsi="Arial"/>
      <w:color w:val="000000" w:themeColor="text1"/>
      <w:sz w:val="24"/>
      <w:szCs w:val="22"/>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Header">
    <w:name w:val="header"/>
    <w:basedOn w:val="Normal"/>
    <w:link w:val="HeaderChar"/>
    <w:rsid w:val="00047B84"/>
    <w:pPr>
      <w:tabs>
        <w:tab w:val="center" w:pos="4680"/>
        <w:tab w:val="right" w:pos="9360"/>
      </w:tabs>
      <w:spacing w:after="0"/>
    </w:pPr>
  </w:style>
  <w:style w:type="character" w:customStyle="1" w:styleId="HeaderChar">
    <w:name w:val="Header Char"/>
    <w:basedOn w:val="DefaultParagraphFont"/>
    <w:link w:val="Header"/>
    <w:rsid w:val="00047B84"/>
    <w:rPr>
      <w:rFonts w:ascii="Arial" w:eastAsia="Times New Roman" w:hAnsi="Arial"/>
      <w:color w:val="000000" w:themeColor="text1"/>
      <w:sz w:val="24"/>
      <w:szCs w:val="22"/>
    </w:rPr>
  </w:style>
  <w:style w:type="character" w:styleId="Hyperlink">
    <w:name w:val="Hyperlink"/>
    <w:basedOn w:val="DefaultParagraphFont"/>
    <w:uiPriority w:val="99"/>
    <w:unhideWhenUsed/>
    <w:rsid w:val="00047B84"/>
    <w:rPr>
      <w:color w:val="0000FF" w:themeColor="hyperlink"/>
      <w:u w:val="single"/>
    </w:rPr>
  </w:style>
  <w:style w:type="paragraph" w:styleId="ListParagraph">
    <w:name w:val="List Paragraph"/>
    <w:basedOn w:val="Normal"/>
    <w:uiPriority w:val="34"/>
    <w:rsid w:val="00047B84"/>
    <w:pPr>
      <w:ind w:left="720"/>
    </w:pPr>
  </w:style>
  <w:style w:type="paragraph" w:customStyle="1" w:styleId="notes">
    <w:name w:val="notes"/>
    <w:basedOn w:val="Normal"/>
    <w:qFormat/>
    <w:rsid w:val="00AB6832"/>
    <w:pPr>
      <w:pBdr>
        <w:top w:val="single" w:sz="8" w:space="1" w:color="000000" w:themeColor="text1"/>
        <w:left w:val="single" w:sz="8" w:space="0" w:color="000000" w:themeColor="text1"/>
        <w:bottom w:val="single" w:sz="8" w:space="1" w:color="000000" w:themeColor="text1"/>
        <w:right w:val="single" w:sz="8" w:space="4" w:color="000000" w:themeColor="text1"/>
      </w:pBdr>
      <w:ind w:left="720" w:right="720"/>
    </w:pPr>
    <w:rPr>
      <w:rFonts w:ascii="Consolas" w:hAnsi="Consolas" w:cs="Courier New"/>
      <w:sz w:val="22"/>
    </w:rPr>
  </w:style>
  <w:style w:type="character" w:styleId="PageNumber">
    <w:name w:val="page number"/>
    <w:rsid w:val="00047B84"/>
    <w:rPr>
      <w:b/>
    </w:rPr>
  </w:style>
  <w:style w:type="paragraph" w:customStyle="1" w:styleId="screen">
    <w:name w:val="screen"/>
    <w:basedOn w:val="Normal"/>
    <w:qFormat/>
    <w:rsid w:val="007832FD"/>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eastAsia="SimSun" w:hAnsi="Courier New"/>
      <w:noProof/>
      <w:sz w:val="20"/>
      <w:szCs w:val="20"/>
    </w:rPr>
  </w:style>
  <w:style w:type="table" w:styleId="TableGrid">
    <w:name w:val="Table Grid"/>
    <w:basedOn w:val="TableNormal"/>
    <w:rsid w:val="0004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047B84"/>
    <w:pPr>
      <w:jc w:val="center"/>
    </w:pPr>
    <w:rPr>
      <w:rFonts w:cs="Arial"/>
      <w:b/>
    </w:rPr>
  </w:style>
  <w:style w:type="paragraph" w:customStyle="1" w:styleId="TableText">
    <w:name w:val="Table Text"/>
    <w:basedOn w:val="Normal"/>
    <w:qFormat/>
    <w:rsid w:val="00BC24B7"/>
    <w:pPr>
      <w:spacing w:before="60" w:after="60"/>
    </w:pPr>
    <w:rPr>
      <w:sz w:val="20"/>
      <w:szCs w:val="20"/>
    </w:rPr>
  </w:style>
  <w:style w:type="paragraph" w:styleId="TOC1">
    <w:name w:val="toc 1"/>
    <w:basedOn w:val="Normal"/>
    <w:next w:val="Normal"/>
    <w:uiPriority w:val="39"/>
    <w:rsid w:val="000B0974"/>
    <w:pPr>
      <w:tabs>
        <w:tab w:val="left" w:pos="720"/>
        <w:tab w:val="right" w:leader="dot" w:pos="9350"/>
      </w:tabs>
    </w:pPr>
    <w:rPr>
      <w:b/>
      <w:bCs/>
      <w:caps/>
      <w:noProof/>
      <w:szCs w:val="20"/>
    </w:rPr>
  </w:style>
  <w:style w:type="paragraph" w:styleId="TOC2">
    <w:name w:val="toc 2"/>
    <w:basedOn w:val="Normal"/>
    <w:next w:val="Normal"/>
    <w:uiPriority w:val="39"/>
    <w:rsid w:val="00047B84"/>
    <w:pPr>
      <w:ind w:left="245"/>
    </w:pPr>
    <w:rPr>
      <w:caps/>
      <w:noProof/>
      <w:sz w:val="22"/>
      <w:szCs w:val="20"/>
    </w:rPr>
  </w:style>
  <w:style w:type="paragraph" w:styleId="TOC3">
    <w:name w:val="toc 3"/>
    <w:basedOn w:val="Normal"/>
    <w:next w:val="Normal"/>
    <w:uiPriority w:val="39"/>
    <w:rsid w:val="00047B84"/>
    <w:pPr>
      <w:spacing w:after="0"/>
      <w:ind w:left="480"/>
    </w:pPr>
    <w:rPr>
      <w:iCs/>
      <w:sz w:val="22"/>
      <w:szCs w:val="20"/>
    </w:rPr>
  </w:style>
  <w:style w:type="paragraph" w:styleId="TOC4">
    <w:name w:val="toc 4"/>
    <w:basedOn w:val="Normal"/>
    <w:next w:val="Normal"/>
    <w:uiPriority w:val="39"/>
    <w:unhideWhenUsed/>
    <w:rsid w:val="00047B84"/>
    <w:pPr>
      <w:spacing w:after="0"/>
      <w:ind w:left="720"/>
    </w:pPr>
    <w:rPr>
      <w:noProof/>
      <w:sz w:val="20"/>
      <w:szCs w:val="18"/>
    </w:rPr>
  </w:style>
  <w:style w:type="paragraph" w:styleId="TOC5">
    <w:name w:val="toc 5"/>
    <w:basedOn w:val="Normal"/>
    <w:next w:val="Normal"/>
    <w:autoRedefine/>
    <w:uiPriority w:val="39"/>
    <w:unhideWhenUsed/>
    <w:rsid w:val="00047B84"/>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047B84"/>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047B84"/>
    <w:pPr>
      <w:spacing w:after="0"/>
      <w:ind w:left="1440"/>
    </w:pPr>
    <w:rPr>
      <w:rFonts w:ascii="Times New Roman" w:hAnsi="Times New Roman"/>
      <w:sz w:val="18"/>
      <w:szCs w:val="18"/>
    </w:rPr>
  </w:style>
  <w:style w:type="paragraph" w:styleId="Revision">
    <w:name w:val="Revision"/>
    <w:hidden/>
    <w:uiPriority w:val="99"/>
    <w:semiHidden/>
    <w:rsid w:val="00590773"/>
    <w:rPr>
      <w:rFonts w:ascii="Century Schoolbook" w:eastAsia="Times New Roman" w:hAnsi="Century Schoolbook"/>
      <w:color w:val="000000" w:themeColor="text1"/>
      <w:sz w:val="24"/>
      <w:szCs w:val="22"/>
    </w:rPr>
  </w:style>
  <w:style w:type="paragraph" w:styleId="TOC8">
    <w:name w:val="toc 8"/>
    <w:basedOn w:val="Normal"/>
    <w:next w:val="Normal"/>
    <w:autoRedefine/>
    <w:uiPriority w:val="39"/>
    <w:unhideWhenUsed/>
    <w:rsid w:val="00047B84"/>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047B84"/>
    <w:pPr>
      <w:spacing w:after="0"/>
      <w:ind w:left="1920"/>
    </w:pPr>
    <w:rPr>
      <w:rFonts w:ascii="Times New Roman" w:hAnsi="Times New Roman"/>
      <w:sz w:val="18"/>
      <w:szCs w:val="18"/>
    </w:rPr>
  </w:style>
  <w:style w:type="paragraph" w:styleId="TOCHeading">
    <w:name w:val="TOC Heading"/>
    <w:basedOn w:val="Heading1"/>
    <w:next w:val="Normal"/>
    <w:uiPriority w:val="39"/>
    <w:unhideWhenUsed/>
    <w:qFormat/>
    <w:rsid w:val="00047B84"/>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table" w:styleId="LightList">
    <w:name w:val="Light List"/>
    <w:basedOn w:val="TableNormal"/>
    <w:uiPriority w:val="61"/>
    <w:rsid w:val="00BE2B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FC780F"/>
    <w:rPr>
      <w:rFonts w:eastAsia="Times New Roman"/>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2A9D"/>
    <w:pPr>
      <w:spacing w:before="120" w:after="120"/>
    </w:pPr>
    <w:rPr>
      <w:rFonts w:ascii="Arial" w:eastAsia="Times New Roman" w:hAnsi="Arial"/>
      <w:color w:val="000000" w:themeColor="text1"/>
      <w:sz w:val="24"/>
      <w:szCs w:val="22"/>
    </w:rPr>
  </w:style>
  <w:style w:type="paragraph" w:styleId="Heading1">
    <w:name w:val="heading 1"/>
    <w:next w:val="Normal"/>
    <w:qFormat/>
    <w:rsid w:val="0090069A"/>
    <w:pPr>
      <w:keepNext/>
      <w:numPr>
        <w:numId w:val="30"/>
      </w:numPr>
      <w:tabs>
        <w:tab w:val="clear" w:pos="360"/>
        <w:tab w:val="left" w:pos="900"/>
      </w:tabs>
      <w:autoSpaceDE w:val="0"/>
      <w:autoSpaceDN w:val="0"/>
      <w:adjustRightInd w:val="0"/>
      <w:spacing w:before="240" w:after="120"/>
      <w:ind w:left="900" w:hanging="900"/>
      <w:outlineLvl w:val="0"/>
    </w:pPr>
    <w:rPr>
      <w:rFonts w:ascii="Arial" w:eastAsia="Times New Roman" w:hAnsi="Arial" w:cs="Arial"/>
      <w:b/>
      <w:bCs/>
      <w:color w:val="000000" w:themeColor="text1"/>
      <w:kern w:val="32"/>
      <w:sz w:val="36"/>
      <w:szCs w:val="32"/>
    </w:rPr>
  </w:style>
  <w:style w:type="paragraph" w:styleId="Heading2">
    <w:name w:val="heading 2"/>
    <w:next w:val="Normal"/>
    <w:qFormat/>
    <w:rsid w:val="006D29D4"/>
    <w:pPr>
      <w:keepNext/>
      <w:numPr>
        <w:ilvl w:val="1"/>
        <w:numId w:val="30"/>
      </w:numPr>
      <w:spacing w:before="120" w:after="120"/>
      <w:ind w:left="0" w:firstLine="0"/>
      <w:outlineLvl w:val="1"/>
    </w:pPr>
    <w:rPr>
      <w:rFonts w:ascii="Arial Bold" w:eastAsia="Times New Roman" w:hAnsi="Arial Bold" w:cs="Arial"/>
      <w:b/>
      <w:iCs/>
      <w:caps/>
      <w:color w:val="000000" w:themeColor="text1"/>
      <w:kern w:val="32"/>
      <w:sz w:val="32"/>
      <w:szCs w:val="28"/>
    </w:rPr>
  </w:style>
  <w:style w:type="paragraph" w:styleId="Heading3">
    <w:name w:val="heading 3"/>
    <w:next w:val="Normal"/>
    <w:qFormat/>
    <w:rsid w:val="008E6CAB"/>
    <w:pPr>
      <w:numPr>
        <w:ilvl w:val="2"/>
        <w:numId w:val="30"/>
      </w:numPr>
      <w:tabs>
        <w:tab w:val="clear" w:pos="1440"/>
        <w:tab w:val="num" w:pos="540"/>
      </w:tabs>
      <w:spacing w:before="120" w:after="120"/>
      <w:ind w:left="0" w:firstLine="0"/>
      <w:outlineLvl w:val="2"/>
    </w:pPr>
    <w:rPr>
      <w:rFonts w:ascii="Arial" w:eastAsia="Times New Roman" w:hAnsi="Arial" w:cs="Arial"/>
      <w:b/>
      <w:bCs/>
      <w:iCs/>
      <w:color w:val="000000" w:themeColor="text1"/>
      <w:kern w:val="32"/>
      <w:sz w:val="28"/>
      <w:szCs w:val="26"/>
    </w:rPr>
  </w:style>
  <w:style w:type="paragraph" w:styleId="Heading4">
    <w:name w:val="heading 4"/>
    <w:aliases w:val="h4,4,H4,h4 sub sub heading"/>
    <w:next w:val="Normal"/>
    <w:rsid w:val="00047B84"/>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rsid w:val="00047B84"/>
    <w:pPr>
      <w:spacing w:before="240" w:after="60"/>
      <w:outlineLvl w:val="4"/>
    </w:pPr>
    <w:rPr>
      <w:b/>
      <w:bCs/>
      <w:i/>
      <w:iCs/>
      <w:sz w:val="26"/>
      <w:szCs w:val="26"/>
    </w:rPr>
  </w:style>
  <w:style w:type="paragraph" w:styleId="Heading6">
    <w:name w:val="heading 6"/>
    <w:aliases w:val="H6"/>
    <w:basedOn w:val="Normal"/>
    <w:next w:val="Normal"/>
    <w:rsid w:val="00047B84"/>
    <w:pPr>
      <w:spacing w:before="240" w:after="60"/>
      <w:outlineLvl w:val="5"/>
    </w:pPr>
    <w:rPr>
      <w:b/>
      <w:bCs/>
    </w:rPr>
  </w:style>
  <w:style w:type="paragraph" w:styleId="Heading7">
    <w:name w:val="heading 7"/>
    <w:basedOn w:val="Normal"/>
    <w:next w:val="Normal"/>
    <w:rsid w:val="00047B84"/>
    <w:pPr>
      <w:spacing w:before="240" w:after="60"/>
      <w:outlineLvl w:val="6"/>
    </w:pPr>
  </w:style>
  <w:style w:type="paragraph" w:styleId="Heading8">
    <w:name w:val="heading 8"/>
    <w:basedOn w:val="Normal"/>
    <w:next w:val="Normal"/>
    <w:rsid w:val="00047B84"/>
    <w:pPr>
      <w:spacing w:before="240" w:after="60"/>
      <w:outlineLvl w:val="7"/>
    </w:pPr>
    <w:rPr>
      <w:i/>
      <w:iCs/>
    </w:rPr>
  </w:style>
  <w:style w:type="paragraph" w:styleId="Heading9">
    <w:name w:val="heading 9"/>
    <w:basedOn w:val="Normal"/>
    <w:next w:val="Normal"/>
    <w:rsid w:val="00047B8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47B84"/>
    <w:pPr>
      <w:spacing w:after="0"/>
    </w:pPr>
    <w:rPr>
      <w:rFonts w:ascii="Tahoma" w:hAnsi="Tahoma" w:cs="Tahoma"/>
      <w:sz w:val="16"/>
      <w:szCs w:val="16"/>
    </w:rPr>
  </w:style>
  <w:style w:type="character" w:customStyle="1" w:styleId="BalloonTextChar">
    <w:name w:val="Balloon Text Char"/>
    <w:basedOn w:val="DefaultParagraphFont"/>
    <w:link w:val="BalloonText"/>
    <w:rsid w:val="00047B84"/>
    <w:rPr>
      <w:rFonts w:ascii="Tahoma" w:eastAsia="Times New Roman" w:hAnsi="Tahoma" w:cs="Tahoma"/>
      <w:color w:val="000000" w:themeColor="text1"/>
      <w:sz w:val="16"/>
      <w:szCs w:val="16"/>
    </w:rPr>
  </w:style>
  <w:style w:type="paragraph" w:styleId="BodyText">
    <w:name w:val="Body Text"/>
    <w:link w:val="BodyTextChar"/>
    <w:uiPriority w:val="1"/>
    <w:qFormat/>
    <w:rsid w:val="00047B84"/>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047B84"/>
    <w:rPr>
      <w:rFonts w:ascii="Arial" w:eastAsia="Times New Roman" w:hAnsi="Arial"/>
      <w:color w:val="000000" w:themeColor="text1"/>
      <w:sz w:val="24"/>
    </w:rPr>
  </w:style>
  <w:style w:type="paragraph" w:styleId="Caption">
    <w:name w:val="caption"/>
    <w:basedOn w:val="Normal"/>
    <w:next w:val="Normal"/>
    <w:rsid w:val="00047B84"/>
    <w:pPr>
      <w:spacing w:after="200"/>
    </w:pPr>
    <w:rPr>
      <w:b/>
      <w:bCs/>
      <w:color w:val="4F81BD" w:themeColor="accent1"/>
      <w:sz w:val="18"/>
      <w:szCs w:val="18"/>
    </w:rPr>
  </w:style>
  <w:style w:type="character" w:styleId="CommentReference">
    <w:name w:val="annotation reference"/>
    <w:basedOn w:val="DefaultParagraphFont"/>
    <w:semiHidden/>
    <w:unhideWhenUsed/>
    <w:rsid w:val="00047B84"/>
    <w:rPr>
      <w:sz w:val="16"/>
      <w:szCs w:val="16"/>
    </w:rPr>
  </w:style>
  <w:style w:type="paragraph" w:styleId="CommentText">
    <w:name w:val="annotation text"/>
    <w:basedOn w:val="Normal"/>
    <w:link w:val="CommentTextChar"/>
    <w:rsid w:val="00047B84"/>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47B84"/>
    <w:rPr>
      <w:rFonts w:ascii="Arial" w:eastAsia="Times New Roman" w:hAnsi="Arial"/>
      <w:sz w:val="24"/>
    </w:rPr>
  </w:style>
  <w:style w:type="paragraph" w:styleId="CommentSubject">
    <w:name w:val="annotation subject"/>
    <w:basedOn w:val="CommentText"/>
    <w:next w:val="CommentText"/>
    <w:link w:val="CommentSubjectChar"/>
    <w:semiHidden/>
    <w:unhideWhenUsed/>
    <w:rsid w:val="00047B84"/>
    <w:pPr>
      <w:tabs>
        <w:tab w:val="clear" w:pos="187"/>
        <w:tab w:val="clear" w:pos="9360"/>
      </w:tabs>
      <w:spacing w:line="240" w:lineRule="auto"/>
      <w:ind w:left="0" w:firstLine="0"/>
    </w:pPr>
    <w:rPr>
      <w:b/>
      <w:bCs/>
      <w:color w:val="000000" w:themeColor="text1"/>
    </w:rPr>
  </w:style>
  <w:style w:type="character" w:customStyle="1" w:styleId="CommentSubjectChar">
    <w:name w:val="Comment Subject Char"/>
    <w:basedOn w:val="CommentTextChar"/>
    <w:link w:val="CommentSubject"/>
    <w:semiHidden/>
    <w:rsid w:val="00047B84"/>
    <w:rPr>
      <w:rFonts w:ascii="Arial" w:eastAsia="Times New Roman" w:hAnsi="Arial"/>
      <w:b/>
      <w:bCs/>
      <w:color w:val="000000" w:themeColor="text1"/>
      <w:sz w:val="24"/>
    </w:rPr>
  </w:style>
  <w:style w:type="character" w:styleId="FollowedHyperlink">
    <w:name w:val="FollowedHyperlink"/>
    <w:basedOn w:val="DefaultParagraphFont"/>
    <w:rsid w:val="00047B84"/>
    <w:rPr>
      <w:color w:val="800080" w:themeColor="followedHyperlink"/>
      <w:u w:val="single"/>
    </w:rPr>
  </w:style>
  <w:style w:type="paragraph" w:styleId="Footer">
    <w:name w:val="footer"/>
    <w:basedOn w:val="Normal"/>
    <w:link w:val="FooterChar"/>
    <w:uiPriority w:val="99"/>
    <w:rsid w:val="00047B84"/>
    <w:pPr>
      <w:tabs>
        <w:tab w:val="center" w:pos="4680"/>
        <w:tab w:val="right" w:pos="9360"/>
      </w:tabs>
      <w:spacing w:after="0"/>
    </w:pPr>
  </w:style>
  <w:style w:type="character" w:customStyle="1" w:styleId="FooterChar">
    <w:name w:val="Footer Char"/>
    <w:basedOn w:val="DefaultParagraphFont"/>
    <w:link w:val="Footer"/>
    <w:uiPriority w:val="99"/>
    <w:rsid w:val="00047B84"/>
    <w:rPr>
      <w:rFonts w:ascii="Arial" w:eastAsia="Times New Roman" w:hAnsi="Arial"/>
      <w:color w:val="000000" w:themeColor="text1"/>
      <w:sz w:val="24"/>
      <w:szCs w:val="22"/>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Header">
    <w:name w:val="header"/>
    <w:basedOn w:val="Normal"/>
    <w:link w:val="HeaderChar"/>
    <w:rsid w:val="00047B84"/>
    <w:pPr>
      <w:tabs>
        <w:tab w:val="center" w:pos="4680"/>
        <w:tab w:val="right" w:pos="9360"/>
      </w:tabs>
      <w:spacing w:after="0"/>
    </w:pPr>
  </w:style>
  <w:style w:type="character" w:customStyle="1" w:styleId="HeaderChar">
    <w:name w:val="Header Char"/>
    <w:basedOn w:val="DefaultParagraphFont"/>
    <w:link w:val="Header"/>
    <w:rsid w:val="00047B84"/>
    <w:rPr>
      <w:rFonts w:ascii="Arial" w:eastAsia="Times New Roman" w:hAnsi="Arial"/>
      <w:color w:val="000000" w:themeColor="text1"/>
      <w:sz w:val="24"/>
      <w:szCs w:val="22"/>
    </w:rPr>
  </w:style>
  <w:style w:type="character" w:styleId="Hyperlink">
    <w:name w:val="Hyperlink"/>
    <w:basedOn w:val="DefaultParagraphFont"/>
    <w:uiPriority w:val="99"/>
    <w:unhideWhenUsed/>
    <w:rsid w:val="00047B84"/>
    <w:rPr>
      <w:color w:val="0000FF" w:themeColor="hyperlink"/>
      <w:u w:val="single"/>
    </w:rPr>
  </w:style>
  <w:style w:type="paragraph" w:styleId="ListParagraph">
    <w:name w:val="List Paragraph"/>
    <w:basedOn w:val="Normal"/>
    <w:uiPriority w:val="34"/>
    <w:rsid w:val="00047B84"/>
    <w:pPr>
      <w:ind w:left="720"/>
    </w:pPr>
  </w:style>
  <w:style w:type="paragraph" w:customStyle="1" w:styleId="notes">
    <w:name w:val="notes"/>
    <w:basedOn w:val="Normal"/>
    <w:qFormat/>
    <w:rsid w:val="00AB6832"/>
    <w:pPr>
      <w:pBdr>
        <w:top w:val="single" w:sz="8" w:space="1" w:color="000000" w:themeColor="text1"/>
        <w:left w:val="single" w:sz="8" w:space="0" w:color="000000" w:themeColor="text1"/>
        <w:bottom w:val="single" w:sz="8" w:space="1" w:color="000000" w:themeColor="text1"/>
        <w:right w:val="single" w:sz="8" w:space="4" w:color="000000" w:themeColor="text1"/>
      </w:pBdr>
      <w:ind w:left="720" w:right="720"/>
    </w:pPr>
    <w:rPr>
      <w:rFonts w:ascii="Consolas" w:hAnsi="Consolas" w:cs="Courier New"/>
      <w:sz w:val="22"/>
    </w:rPr>
  </w:style>
  <w:style w:type="character" w:styleId="PageNumber">
    <w:name w:val="page number"/>
    <w:rsid w:val="00047B84"/>
    <w:rPr>
      <w:b/>
    </w:rPr>
  </w:style>
  <w:style w:type="paragraph" w:customStyle="1" w:styleId="screen">
    <w:name w:val="screen"/>
    <w:basedOn w:val="Normal"/>
    <w:qFormat/>
    <w:rsid w:val="007832FD"/>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eastAsia="SimSun" w:hAnsi="Courier New"/>
      <w:noProof/>
      <w:sz w:val="20"/>
      <w:szCs w:val="20"/>
    </w:rPr>
  </w:style>
  <w:style w:type="table" w:styleId="TableGrid">
    <w:name w:val="Table Grid"/>
    <w:basedOn w:val="TableNormal"/>
    <w:rsid w:val="0004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047B84"/>
    <w:pPr>
      <w:jc w:val="center"/>
    </w:pPr>
    <w:rPr>
      <w:rFonts w:cs="Arial"/>
      <w:b/>
    </w:rPr>
  </w:style>
  <w:style w:type="paragraph" w:customStyle="1" w:styleId="TableText">
    <w:name w:val="Table Text"/>
    <w:basedOn w:val="Normal"/>
    <w:qFormat/>
    <w:rsid w:val="00BC24B7"/>
    <w:pPr>
      <w:spacing w:before="60" w:after="60"/>
    </w:pPr>
    <w:rPr>
      <w:sz w:val="20"/>
      <w:szCs w:val="20"/>
    </w:rPr>
  </w:style>
  <w:style w:type="paragraph" w:styleId="TOC1">
    <w:name w:val="toc 1"/>
    <w:basedOn w:val="Normal"/>
    <w:next w:val="Normal"/>
    <w:uiPriority w:val="39"/>
    <w:rsid w:val="000B0974"/>
    <w:pPr>
      <w:tabs>
        <w:tab w:val="left" w:pos="720"/>
        <w:tab w:val="right" w:leader="dot" w:pos="9350"/>
      </w:tabs>
    </w:pPr>
    <w:rPr>
      <w:b/>
      <w:bCs/>
      <w:caps/>
      <w:noProof/>
      <w:szCs w:val="20"/>
    </w:rPr>
  </w:style>
  <w:style w:type="paragraph" w:styleId="TOC2">
    <w:name w:val="toc 2"/>
    <w:basedOn w:val="Normal"/>
    <w:next w:val="Normal"/>
    <w:uiPriority w:val="39"/>
    <w:rsid w:val="00047B84"/>
    <w:pPr>
      <w:ind w:left="245"/>
    </w:pPr>
    <w:rPr>
      <w:caps/>
      <w:noProof/>
      <w:sz w:val="22"/>
      <w:szCs w:val="20"/>
    </w:rPr>
  </w:style>
  <w:style w:type="paragraph" w:styleId="TOC3">
    <w:name w:val="toc 3"/>
    <w:basedOn w:val="Normal"/>
    <w:next w:val="Normal"/>
    <w:uiPriority w:val="39"/>
    <w:rsid w:val="00047B84"/>
    <w:pPr>
      <w:spacing w:after="0"/>
      <w:ind w:left="480"/>
    </w:pPr>
    <w:rPr>
      <w:iCs/>
      <w:sz w:val="22"/>
      <w:szCs w:val="20"/>
    </w:rPr>
  </w:style>
  <w:style w:type="paragraph" w:styleId="TOC4">
    <w:name w:val="toc 4"/>
    <w:basedOn w:val="Normal"/>
    <w:next w:val="Normal"/>
    <w:uiPriority w:val="39"/>
    <w:unhideWhenUsed/>
    <w:rsid w:val="00047B84"/>
    <w:pPr>
      <w:spacing w:after="0"/>
      <w:ind w:left="720"/>
    </w:pPr>
    <w:rPr>
      <w:noProof/>
      <w:sz w:val="20"/>
      <w:szCs w:val="18"/>
    </w:rPr>
  </w:style>
  <w:style w:type="paragraph" w:styleId="TOC5">
    <w:name w:val="toc 5"/>
    <w:basedOn w:val="Normal"/>
    <w:next w:val="Normal"/>
    <w:autoRedefine/>
    <w:uiPriority w:val="39"/>
    <w:unhideWhenUsed/>
    <w:rsid w:val="00047B84"/>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047B84"/>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047B84"/>
    <w:pPr>
      <w:spacing w:after="0"/>
      <w:ind w:left="1440"/>
    </w:pPr>
    <w:rPr>
      <w:rFonts w:ascii="Times New Roman" w:hAnsi="Times New Roman"/>
      <w:sz w:val="18"/>
      <w:szCs w:val="18"/>
    </w:rPr>
  </w:style>
  <w:style w:type="paragraph" w:styleId="Revision">
    <w:name w:val="Revision"/>
    <w:hidden/>
    <w:uiPriority w:val="99"/>
    <w:semiHidden/>
    <w:rsid w:val="00590773"/>
    <w:rPr>
      <w:rFonts w:ascii="Century Schoolbook" w:eastAsia="Times New Roman" w:hAnsi="Century Schoolbook"/>
      <w:color w:val="000000" w:themeColor="text1"/>
      <w:sz w:val="24"/>
      <w:szCs w:val="22"/>
    </w:rPr>
  </w:style>
  <w:style w:type="paragraph" w:styleId="TOC8">
    <w:name w:val="toc 8"/>
    <w:basedOn w:val="Normal"/>
    <w:next w:val="Normal"/>
    <w:autoRedefine/>
    <w:uiPriority w:val="39"/>
    <w:unhideWhenUsed/>
    <w:rsid w:val="00047B84"/>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047B84"/>
    <w:pPr>
      <w:spacing w:after="0"/>
      <w:ind w:left="1920"/>
    </w:pPr>
    <w:rPr>
      <w:rFonts w:ascii="Times New Roman" w:hAnsi="Times New Roman"/>
      <w:sz w:val="18"/>
      <w:szCs w:val="18"/>
    </w:rPr>
  </w:style>
  <w:style w:type="paragraph" w:styleId="TOCHeading">
    <w:name w:val="TOC Heading"/>
    <w:basedOn w:val="Heading1"/>
    <w:next w:val="Normal"/>
    <w:uiPriority w:val="39"/>
    <w:unhideWhenUsed/>
    <w:qFormat/>
    <w:rsid w:val="00047B84"/>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table" w:styleId="LightList">
    <w:name w:val="Light List"/>
    <w:basedOn w:val="TableNormal"/>
    <w:uiPriority w:val="61"/>
    <w:rsid w:val="00BE2B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FC780F"/>
    <w:rPr>
      <w:rFonts w:eastAsia="Times New Roman"/>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301539653">
      <w:bodyDiv w:val="1"/>
      <w:marLeft w:val="0"/>
      <w:marRight w:val="0"/>
      <w:marTop w:val="0"/>
      <w:marBottom w:val="0"/>
      <w:divBdr>
        <w:top w:val="none" w:sz="0" w:space="0" w:color="auto"/>
        <w:left w:val="none" w:sz="0" w:space="0" w:color="auto"/>
        <w:bottom w:val="none" w:sz="0" w:space="0" w:color="auto"/>
        <w:right w:val="none" w:sz="0" w:space="0" w:color="auto"/>
      </w:divBdr>
    </w:div>
    <w:div w:id="1107433416">
      <w:bodyDiv w:val="1"/>
      <w:marLeft w:val="0"/>
      <w:marRight w:val="0"/>
      <w:marTop w:val="0"/>
      <w:marBottom w:val="0"/>
      <w:divBdr>
        <w:top w:val="none" w:sz="0" w:space="0" w:color="auto"/>
        <w:left w:val="none" w:sz="0" w:space="0" w:color="auto"/>
        <w:bottom w:val="none" w:sz="0" w:space="0" w:color="auto"/>
        <w:right w:val="none" w:sz="0" w:space="0" w:color="auto"/>
      </w:divBdr>
    </w:div>
    <w:div w:id="1357736194">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 w:id="1870798760">
      <w:bodyDiv w:val="1"/>
      <w:marLeft w:val="0"/>
      <w:marRight w:val="0"/>
      <w:marTop w:val="0"/>
      <w:marBottom w:val="0"/>
      <w:divBdr>
        <w:top w:val="none" w:sz="0" w:space="0" w:color="auto"/>
        <w:left w:val="none" w:sz="0" w:space="0" w:color="auto"/>
        <w:bottom w:val="none" w:sz="0" w:space="0" w:color="auto"/>
        <w:right w:val="none" w:sz="0" w:space="0" w:color="auto"/>
      </w:divBdr>
    </w:div>
    <w:div w:id="192572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scorcg\Application%20Data\Microsoft\Templates\Full%20Templat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p:properties xmlns:p="http://schemas.microsoft.com/office/2006/metadata/properties" xmlns:xsi="http://www.w3.org/2001/XMLSchema-instance">
  <documentManagement>
    <Responsible_x0020_Party xmlns="52d5b794-a0b2-4e8a-9a5b-2a399e63bdfa" xsi:nil="true"/>
    <_dlc_DocId xmlns="cdd665a5-4d39-4c80-990a-8a3abca4f55f">657KNE7CTRDA-5449-4508</_dlc_DocId>
    <_dlc_DocIdUrl xmlns="cdd665a5-4d39-4c80-990a-8a3abca4f55f">
      <Url>http://vaww.oed.portal.va.gov/pm/iehr/vista_evolution/immunization/_layouts/DocIdRedir.aspx?ID=657KNE7CTRDA-5449-4508</Url>
      <Description>657KNE7CTRDA-5449-4508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79D71-341F-4D7A-9EBC-E5BD978760B0}">
  <ds:schemaRefs>
    <ds:schemaRef ds:uri="http://schemas.microsoft.com/sharepoint/v3/contenttype/forms"/>
  </ds:schemaRefs>
</ds:datastoreItem>
</file>

<file path=customXml/itemProps2.xml><?xml version="1.0" encoding="utf-8"?>
<ds:datastoreItem xmlns:ds="http://schemas.openxmlformats.org/officeDocument/2006/customXml" ds:itemID="{89C04932-FB11-48A3-8738-7BF13F97CF97}">
  <ds:schemaRefs>
    <ds:schemaRef ds:uri="http://schemas.microsoft.com/sharepoint/events"/>
  </ds:schemaRefs>
</ds:datastoreItem>
</file>

<file path=customXml/itemProps3.xml><?xml version="1.0" encoding="utf-8"?>
<ds:datastoreItem xmlns:ds="http://schemas.openxmlformats.org/officeDocument/2006/customXml" ds:itemID="{AE9D7AEF-C3FB-4002-A9A7-79BBD532C219}">
  <ds:schemaRefs>
    <ds:schemaRef ds:uri="http://schemas.microsoft.com/office/2006/metadata/properties"/>
    <ds:schemaRef ds:uri="52d5b794-a0b2-4e8a-9a5b-2a399e63bdfa"/>
    <ds:schemaRef ds:uri="cdd665a5-4d39-4c80-990a-8a3abca4f55f"/>
  </ds:schemaRefs>
</ds:datastoreItem>
</file>

<file path=customXml/itemProps4.xml><?xml version="1.0" encoding="utf-8"?>
<ds:datastoreItem xmlns:ds="http://schemas.openxmlformats.org/officeDocument/2006/customXml" ds:itemID="{85DA2FFB-5FC5-444B-AF14-9AE49422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A0BDFF-C6E9-4D90-B2AA-A3910C5B4B4F}">
  <ds:schemaRefs>
    <ds:schemaRef ds:uri="http://schemas.microsoft.com/office/2006/metadata/longProperties"/>
  </ds:schemaRefs>
</ds:datastoreItem>
</file>

<file path=customXml/itemProps6.xml><?xml version="1.0" encoding="utf-8"?>
<ds:datastoreItem xmlns:ds="http://schemas.openxmlformats.org/officeDocument/2006/customXml" ds:itemID="{C5126BEA-C0BC-414A-8734-B32F6A8F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Template_Updated.dot</Template>
  <TotalTime>283</TotalTime>
  <Pages>132</Pages>
  <Words>34081</Words>
  <Characters>194266</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Patient Care Encounter (PCE)</vt:lpstr>
    </vt:vector>
  </TitlesOfParts>
  <Company>Medsphere Systems Corporation</Company>
  <LinksUpToDate>false</LinksUpToDate>
  <CharactersWithSpaces>227892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Care Encounter (PCE)</dc:title>
  <dc:subject>PCE</dc:subject>
  <dc:creator>VIMM IPT . EPMP/BAM</dc:creator>
  <cp:keywords>change, management, plan, change management management plan, cm plan, template_x000d_
Remediated by Raymond Steele VA OI&amp;T</cp:keywords>
  <dc:description/>
  <cp:lastModifiedBy>Steele, Raymond L.</cp:lastModifiedBy>
  <cp:revision>11</cp:revision>
  <cp:lastPrinted>2016-11-23T20:38:00Z</cp:lastPrinted>
  <dcterms:created xsi:type="dcterms:W3CDTF">2016-11-23T15:28:00Z</dcterms:created>
  <dcterms:modified xsi:type="dcterms:W3CDTF">2016-11-28T15:46:00Z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ired for PMAS">
    <vt:lpwstr>0</vt:lpwstr>
  </property>
  <property fmtid="{D5CDD505-2E9C-101B-9397-08002B2CF9AE}" pid="4" name="TemplateUrl">
    <vt:lpwstr/>
  </property>
  <property fmtid="{D5CDD505-2E9C-101B-9397-08002B2CF9AE}" pid="5" name="Process ID">
    <vt:lpwstr>3;#</vt:lpwstr>
  </property>
  <property fmtid="{D5CDD505-2E9C-101B-9397-08002B2CF9AE}" pid="6" name="Required by Operational Readiness">
    <vt:lpwstr>0</vt:lpwstr>
  </property>
  <property fmtid="{D5CDD505-2E9C-101B-9397-08002B2CF9AE}" pid="7" name="Contributors">
    <vt:lpwstr/>
  </property>
  <property fmtid="{D5CDD505-2E9C-101B-9397-08002B2CF9AE}" pid="8" name="Public Storage Location">
    <vt:lpwstr>1</vt:lpwstr>
  </property>
  <property fmtid="{D5CDD505-2E9C-101B-9397-08002B2CF9AE}" pid="9" name="Reviewed at Milestone (Multi-Select)">
    <vt:lpwstr>;#MS2;#</vt:lpwstr>
  </property>
  <property fmtid="{D5CDD505-2E9C-101B-9397-08002B2CF9AE}" pid="10" name="Action Requested">
    <vt:lpwstr>Push to Production</vt:lpwstr>
  </property>
  <property fmtid="{D5CDD505-2E9C-101B-9397-08002B2CF9AE}" pid="11" name="Description0">
    <vt:lpwstr>provides template for creation of project change management plans for change control purposes.</vt:lpwstr>
  </property>
  <property fmtid="{D5CDD505-2E9C-101B-9397-08002B2CF9AE}" pid="12" name="Responsible Role">
    <vt:lpwstr/>
  </property>
  <property fmtid="{D5CDD505-2E9C-101B-9397-08002B2CF9AE}" pid="13" name="Required for National Release">
    <vt:lpwstr>0</vt:lpwstr>
  </property>
  <property fmtid="{D5CDD505-2E9C-101B-9397-08002B2CF9AE}" pid="14" name="PMAS Milestone Required">
    <vt:lpwstr>MS 2</vt:lpwstr>
  </property>
  <property fmtid="{D5CDD505-2E9C-101B-9397-08002B2CF9AE}" pid="15" name="xd_ProgID">
    <vt:lpwstr/>
  </property>
  <property fmtid="{D5CDD505-2E9C-101B-9397-08002B2CF9AE}" pid="16" name="Artifact Owner">
    <vt:lpwstr>22</vt:lpwstr>
  </property>
  <property fmtid="{D5CDD505-2E9C-101B-9397-08002B2CF9AE}" pid="17" name="Version Control Storage Location">
    <vt:lpwstr>1</vt:lpwstr>
  </property>
  <property fmtid="{D5CDD505-2E9C-101B-9397-08002B2CF9AE}" pid="18" name="Required for Assessment and Authorizatio">
    <vt:lpwstr>0</vt:lpwstr>
  </property>
  <property fmtid="{D5CDD505-2E9C-101B-9397-08002B2CF9AE}" pid="19" name="Order">
    <vt:lpwstr>157900.000000000</vt:lpwstr>
  </property>
  <property fmtid="{D5CDD505-2E9C-101B-9397-08002B2CF9AE}" pid="20" name="MetaInfo">
    <vt:lpwstr/>
  </property>
  <property fmtid="{D5CDD505-2E9C-101B-9397-08002B2CF9AE}" pid="21" name="ContentTypeId">
    <vt:lpwstr>0x01010045119C73D0F3CC41A73BE42AF714D619</vt:lpwstr>
  </property>
  <property fmtid="{D5CDD505-2E9C-101B-9397-08002B2CF9AE}" pid="22" name="_dlc_DocIdItemGuid">
    <vt:lpwstr>5d4a1306-4e8d-4e87-9cbe-543052fe816b</vt:lpwstr>
  </property>
</Properties>
</file>